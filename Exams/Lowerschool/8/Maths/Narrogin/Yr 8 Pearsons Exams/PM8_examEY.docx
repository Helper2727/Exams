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Default="001B433F" w:rsidP="001B433F">
      <w:pPr>
        <w:pStyle w:val="Psectionheading"/>
      </w:pPr>
      <w:r>
        <w:t>Multiple-choice section – choose the correc</w:t>
      </w:r>
      <w:bookmarkStart w:id="0" w:name="_GoBack"/>
      <w:bookmarkEnd w:id="0"/>
      <w:r>
        <w:t>t answer</w:t>
      </w:r>
    </w:p>
    <w:p w14:paraId="580559DD" w14:textId="0F12CD08" w:rsidR="00EF38CC" w:rsidRDefault="00EF38CC" w:rsidP="00B80E6D">
      <w:pPr>
        <w:pStyle w:val="Pquestionheadingmc1stafterhead"/>
      </w:pPr>
      <w:r>
        <w:t>Question 1</w:t>
      </w:r>
      <w:r w:rsidR="00453D6C" w:rsidRPr="00453D6C">
        <w:tab/>
      </w:r>
      <w:r>
        <w:t>[</w:t>
      </w:r>
      <w:r w:rsidR="006521E0">
        <w:t>1.</w:t>
      </w:r>
      <w:r w:rsidR="002F2389">
        <w:t>4</w:t>
      </w:r>
      <w:r>
        <w:t>]</w:t>
      </w:r>
    </w:p>
    <w:p w14:paraId="6284BB20" w14:textId="184F5E7C" w:rsidR="00055175" w:rsidRPr="002C6B98" w:rsidRDefault="00055175" w:rsidP="006521E0">
      <w:pPr>
        <w:pStyle w:val="Pquestiontextmainstem"/>
      </w:pPr>
      <w:r w:rsidRPr="002C6B98">
        <w:t xml:space="preserve">Calculate: 2 + </w:t>
      </w:r>
      <w:r w:rsidR="00C91863">
        <w:t>(</w:t>
      </w:r>
      <w:r w:rsidRPr="002C6B98">
        <w:t>-5</w:t>
      </w:r>
      <w:r w:rsidR="00C91863">
        <w:t>)</w:t>
      </w:r>
      <w:r w:rsidRPr="002C6B98">
        <w:t xml:space="preserve"> × </w:t>
      </w:r>
      <w:r w:rsidR="00C91863">
        <w:t>(</w:t>
      </w:r>
      <w:r w:rsidRPr="002C6B98">
        <w:t>-3</w:t>
      </w:r>
      <w:r w:rsidR="00C91863">
        <w:t>) –</w:t>
      </w:r>
      <w:r w:rsidRPr="002C6B98">
        <w:t xml:space="preserve"> </w:t>
      </w:r>
      <w:r w:rsidR="00C91863">
        <w:t>(</w:t>
      </w:r>
      <w:r w:rsidRPr="002C6B98">
        <w:t>-4</w:t>
      </w:r>
      <w:r w:rsidR="00C91863">
        <w:t>)</w:t>
      </w:r>
      <w:r w:rsidRPr="002C6B98">
        <w:t xml:space="preserve">  </w:t>
      </w:r>
    </w:p>
    <w:p w14:paraId="6DEF1805" w14:textId="39FF566C" w:rsidR="00055175" w:rsidRPr="002C6B98" w:rsidRDefault="006521E0" w:rsidP="006521E0">
      <w:pPr>
        <w:pStyle w:val="Pquestiontextmcqoptions"/>
      </w:pPr>
      <w:r w:rsidRPr="00265C7C">
        <w:rPr>
          <w:rStyle w:val="Cquestionpartlabelbold"/>
        </w:rPr>
        <w:t>A</w:t>
      </w:r>
      <w:r w:rsidR="00453D6C" w:rsidRPr="00453D6C">
        <w:tab/>
      </w:r>
      <w:r w:rsidR="00055175" w:rsidRPr="002C6B98">
        <w:t>24</w:t>
      </w:r>
      <w:r w:rsidR="00453D6C" w:rsidRPr="00453D6C">
        <w:tab/>
      </w:r>
      <w:r w:rsidR="00453D6C" w:rsidRPr="00453D6C">
        <w:tab/>
      </w:r>
      <w:r w:rsidRPr="00265C7C">
        <w:rPr>
          <w:rStyle w:val="Cquestionpartlabelbold"/>
        </w:rPr>
        <w:t>B</w:t>
      </w:r>
      <w:r w:rsidR="00453D6C" w:rsidRPr="00453D6C">
        <w:tab/>
      </w:r>
      <w:r w:rsidR="00055175" w:rsidRPr="002C6B98">
        <w:t>18</w:t>
      </w:r>
      <w:r w:rsidR="00453D6C" w:rsidRPr="00453D6C">
        <w:tab/>
      </w:r>
      <w:r w:rsidR="00453D6C" w:rsidRPr="00453D6C">
        <w:tab/>
      </w:r>
      <w:r w:rsidRPr="00265C7C">
        <w:rPr>
          <w:rStyle w:val="Cquestionpartlabelbold"/>
        </w:rPr>
        <w:t>C</w:t>
      </w:r>
      <w:r w:rsidR="00453D6C" w:rsidRPr="00453D6C">
        <w:tab/>
      </w:r>
      <w:r w:rsidR="00055175" w:rsidRPr="002C6B98">
        <w:t>21</w:t>
      </w:r>
      <w:r w:rsidR="00453D6C" w:rsidRPr="00453D6C">
        <w:tab/>
      </w:r>
      <w:r w:rsidR="00453D6C" w:rsidRPr="00453D6C">
        <w:tab/>
      </w:r>
      <w:r w:rsidRPr="00265C7C">
        <w:rPr>
          <w:rStyle w:val="Cquestionpartlabelbold"/>
        </w:rPr>
        <w:t>D</w:t>
      </w:r>
      <w:r w:rsidR="00453D6C" w:rsidRPr="00453D6C">
        <w:tab/>
      </w:r>
      <w:r w:rsidR="00055175" w:rsidRPr="002C6B98">
        <w:t xml:space="preserve">-9 </w:t>
      </w:r>
    </w:p>
    <w:p w14:paraId="7E6C9D12" w14:textId="761361CD" w:rsidR="00055175" w:rsidRDefault="00055175" w:rsidP="00C91863">
      <w:pPr>
        <w:pStyle w:val="Pquestionheadingmc"/>
      </w:pPr>
      <w:r>
        <w:t>Question 2</w:t>
      </w:r>
      <w:r w:rsidR="00453D6C" w:rsidRPr="00453D6C">
        <w:tab/>
      </w:r>
      <w:r>
        <w:t>[</w:t>
      </w:r>
      <w:r w:rsidR="006521E0">
        <w:t>1.5</w:t>
      </w:r>
      <w:r>
        <w:t>]</w:t>
      </w:r>
    </w:p>
    <w:p w14:paraId="08795D59" w14:textId="0DDD66A7" w:rsidR="00055175" w:rsidRPr="002C6B98" w:rsidRDefault="00C91863" w:rsidP="006521E0">
      <w:pPr>
        <w:pStyle w:val="Pquestiontextmainstem"/>
        <w:rPr>
          <w:lang w:val="en-US"/>
        </w:rPr>
      </w:pPr>
      <w:r>
        <w:t>Simplify</w:t>
      </w:r>
      <w:r w:rsidR="00D575C5">
        <w:t>:</w:t>
      </w:r>
      <w:r w:rsidR="00055175" w:rsidRPr="002C6B98">
        <w:t xml:space="preserve"> </w:t>
      </w:r>
      <w:r w:rsidR="00D575C5" w:rsidRPr="002C6B98">
        <w:rPr>
          <w:position w:val="-24"/>
        </w:rPr>
        <w:object w:dxaOrig="1120" w:dyaOrig="660" w14:anchorId="7D148D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33pt" o:ole="">
            <v:imagedata r:id="rId8" o:title=""/>
          </v:shape>
          <o:OLEObject Type="Embed" ProgID="Equation.DSMT4" ShapeID="_x0000_i1025" DrawAspect="Content" ObjectID="_1540572053" r:id="rId9"/>
        </w:object>
      </w:r>
    </w:p>
    <w:p w14:paraId="75A21897" w14:textId="699C1033" w:rsidR="00055175" w:rsidRPr="002C6B98" w:rsidRDefault="006521E0" w:rsidP="006521E0">
      <w:pPr>
        <w:pStyle w:val="Pquestiontextmcqoptions"/>
      </w:pPr>
      <w:r w:rsidRPr="00265C7C">
        <w:rPr>
          <w:rStyle w:val="Cquestionpartlabelbold"/>
        </w:rPr>
        <w:t>A</w:t>
      </w:r>
      <w:r w:rsidR="00453D6C" w:rsidRPr="00453D6C">
        <w:tab/>
      </w:r>
      <w:r w:rsidR="00055175" w:rsidRPr="002C6B98">
        <w:t>3 × 4 × 5</w:t>
      </w:r>
      <w:r w:rsidR="00453D6C" w:rsidRPr="00453D6C">
        <w:tab/>
      </w:r>
      <w:r w:rsidR="00453D6C" w:rsidRPr="00453D6C">
        <w:tab/>
      </w:r>
      <w:r w:rsidRPr="00265C7C">
        <w:rPr>
          <w:rStyle w:val="Cquestionpartlabelbold"/>
        </w:rPr>
        <w:t>B</w:t>
      </w:r>
      <w:r w:rsidR="00453D6C" w:rsidRPr="00453D6C">
        <w:tab/>
      </w:r>
      <w:r w:rsidR="00055175" w:rsidRPr="002C6B98">
        <w:t>3</w:t>
      </w:r>
      <w:r w:rsidR="00055175" w:rsidRPr="002C6B98">
        <w:rPr>
          <w:vertAlign w:val="superscript"/>
        </w:rPr>
        <w:t>2</w:t>
      </w:r>
      <w:r w:rsidR="00055175" w:rsidRPr="002C6B98">
        <w:t xml:space="preserve"> × 4</w:t>
      </w:r>
      <w:r w:rsidR="00055175" w:rsidRPr="002C6B98">
        <w:rPr>
          <w:vertAlign w:val="superscript"/>
        </w:rPr>
        <w:t>2</w:t>
      </w:r>
      <w:r w:rsidR="00453D6C" w:rsidRPr="00453D6C">
        <w:tab/>
      </w:r>
      <w:r w:rsidR="00453D6C" w:rsidRPr="00453D6C">
        <w:tab/>
      </w:r>
      <w:r w:rsidRPr="00265C7C">
        <w:rPr>
          <w:rStyle w:val="Cquestionpartlabelbold"/>
        </w:rPr>
        <w:t>C</w:t>
      </w:r>
      <w:r w:rsidR="00453D6C" w:rsidRPr="00453D6C">
        <w:tab/>
      </w:r>
      <w:r w:rsidR="00055175" w:rsidRPr="002C6B98">
        <w:t>3</w:t>
      </w:r>
      <w:r w:rsidR="00055175" w:rsidRPr="002C6B98">
        <w:rPr>
          <w:vertAlign w:val="superscript"/>
        </w:rPr>
        <w:t>2</w:t>
      </w:r>
      <w:r w:rsidR="00055175" w:rsidRPr="002C6B98">
        <w:t xml:space="preserve"> × 4</w:t>
      </w:r>
      <w:r w:rsidR="00055175" w:rsidRPr="002C6B98">
        <w:rPr>
          <w:vertAlign w:val="superscript"/>
        </w:rPr>
        <w:t>2</w:t>
      </w:r>
      <w:r w:rsidR="00055175" w:rsidRPr="002C6B98">
        <w:t xml:space="preserve"> × 5</w:t>
      </w:r>
      <w:r w:rsidR="00453D6C" w:rsidRPr="00453D6C">
        <w:tab/>
      </w:r>
      <w:r w:rsidR="00453D6C" w:rsidRPr="00453D6C">
        <w:tab/>
      </w:r>
      <w:r w:rsidRPr="00265C7C">
        <w:rPr>
          <w:rStyle w:val="Cquestionpartlabelbold"/>
        </w:rPr>
        <w:t>D</w:t>
      </w:r>
      <w:r w:rsidR="00453D6C" w:rsidRPr="00453D6C">
        <w:tab/>
      </w:r>
      <w:r w:rsidR="00055175" w:rsidRPr="002C6B98">
        <w:t>3 × 4</w:t>
      </w:r>
      <w:r w:rsidR="00055175" w:rsidRPr="002C6B98">
        <w:rPr>
          <w:vertAlign w:val="superscript"/>
        </w:rPr>
        <w:t>2</w:t>
      </w:r>
    </w:p>
    <w:p w14:paraId="27D2ACC2" w14:textId="143F4848" w:rsidR="00055175" w:rsidRDefault="00055175" w:rsidP="00C91863">
      <w:pPr>
        <w:pStyle w:val="Pquestionheadingmc"/>
      </w:pPr>
      <w:r>
        <w:t>Question 3</w:t>
      </w:r>
      <w:r w:rsidR="00453D6C" w:rsidRPr="00453D6C">
        <w:tab/>
      </w:r>
      <w:r>
        <w:t>[2.1]</w:t>
      </w:r>
    </w:p>
    <w:p w14:paraId="66965D67" w14:textId="03495FD3" w:rsidR="00055175" w:rsidRPr="002C6B98" w:rsidRDefault="00055175" w:rsidP="006521E0">
      <w:pPr>
        <w:pStyle w:val="Pquestiontextmainstem"/>
      </w:pPr>
      <w:r w:rsidRPr="002C6B98">
        <w:t xml:space="preserve">Write </w:t>
      </w:r>
      <w:r w:rsidRPr="002C6B98">
        <w:rPr>
          <w:position w:val="-24"/>
        </w:rPr>
        <w:object w:dxaOrig="499" w:dyaOrig="620" w14:anchorId="1892907B">
          <v:shape id="_x0000_i1026" type="#_x0000_t75" style="width:24.75pt;height:30.75pt" o:ole="">
            <v:imagedata r:id="rId10" o:title=""/>
          </v:shape>
          <o:OLEObject Type="Embed" ProgID="Equation.3" ShapeID="_x0000_i1026" DrawAspect="Content" ObjectID="_1540572054" r:id="rId11"/>
        </w:object>
      </w:r>
      <w:r w:rsidRPr="002C6B98">
        <w:fldChar w:fldCharType="begin"/>
      </w:r>
      <w:r w:rsidRPr="002C6B98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den>
        </m:f>
      </m:oMath>
      <w:r w:rsidRPr="002C6B98">
        <w:instrText xml:space="preserve"> </w:instrText>
      </w:r>
      <w:r w:rsidRPr="002C6B98">
        <w:fldChar w:fldCharType="end"/>
      </w:r>
      <w:r w:rsidRPr="002C6B98">
        <w:t xml:space="preserve"> as a decimal.</w:t>
      </w:r>
    </w:p>
    <w:p w14:paraId="1AC86A2F" w14:textId="321CF0C7" w:rsidR="00055175" w:rsidRPr="002C6B98" w:rsidRDefault="006521E0" w:rsidP="006521E0">
      <w:pPr>
        <w:pStyle w:val="Pquestiontextmcqoptions"/>
      </w:pPr>
      <w:r w:rsidRPr="00265C7C">
        <w:rPr>
          <w:rStyle w:val="Cquestionpartlabelbold"/>
        </w:rPr>
        <w:t>A</w:t>
      </w:r>
      <w:r w:rsidR="00453D6C" w:rsidRPr="00453D6C">
        <w:tab/>
      </w:r>
      <w:r w:rsidR="00055175" w:rsidRPr="002C6B98">
        <w:rPr>
          <w:lang w:eastAsia="en-US"/>
        </w:rPr>
        <w:t>2.35</w:t>
      </w:r>
      <w:r w:rsidR="00453D6C" w:rsidRPr="00453D6C">
        <w:tab/>
      </w:r>
      <w:r w:rsidR="00453D6C" w:rsidRPr="00453D6C">
        <w:tab/>
      </w:r>
      <w:r w:rsidRPr="00265C7C">
        <w:rPr>
          <w:rStyle w:val="Cquestionpartlabelbold"/>
        </w:rPr>
        <w:t>B</w:t>
      </w:r>
      <w:r w:rsidR="00453D6C" w:rsidRPr="00453D6C">
        <w:tab/>
      </w:r>
      <w:r w:rsidR="00055175" w:rsidRPr="002C6B98">
        <w:rPr>
          <w:lang w:eastAsia="en-US"/>
        </w:rPr>
        <w:t>2.7</w:t>
      </w:r>
      <w:r w:rsidR="00453D6C" w:rsidRPr="00453D6C">
        <w:tab/>
      </w:r>
      <w:r w:rsidR="00453D6C" w:rsidRPr="00453D6C">
        <w:tab/>
      </w:r>
      <w:r w:rsidRPr="00265C7C">
        <w:rPr>
          <w:rStyle w:val="Cquestionpartlabelbold"/>
        </w:rPr>
        <w:t>C</w:t>
      </w:r>
      <w:r w:rsidR="00453D6C" w:rsidRPr="00453D6C">
        <w:tab/>
      </w:r>
      <w:r w:rsidR="00055175" w:rsidRPr="002C6B98">
        <w:t>2.20</w:t>
      </w:r>
      <w:r w:rsidR="00453D6C" w:rsidRPr="00453D6C">
        <w:tab/>
      </w:r>
      <w:r w:rsidR="00453D6C" w:rsidRPr="00453D6C">
        <w:tab/>
      </w:r>
      <w:r w:rsidRPr="00265C7C">
        <w:rPr>
          <w:rStyle w:val="Cquestionpartlabelbold"/>
        </w:rPr>
        <w:t>D</w:t>
      </w:r>
      <w:r w:rsidR="00453D6C" w:rsidRPr="00453D6C">
        <w:tab/>
      </w:r>
      <w:r w:rsidR="00055175" w:rsidRPr="002C6B98">
        <w:rPr>
          <w:lang w:eastAsia="en-US"/>
        </w:rPr>
        <w:t>2.72</w:t>
      </w:r>
    </w:p>
    <w:p w14:paraId="583A53A2" w14:textId="160B4A21" w:rsidR="00055175" w:rsidRDefault="00055175" w:rsidP="00C91863">
      <w:pPr>
        <w:pStyle w:val="Pquestionheadingmc"/>
      </w:pPr>
      <w:r>
        <w:t>Question 4</w:t>
      </w:r>
      <w:r w:rsidR="00453D6C" w:rsidRPr="00453D6C">
        <w:tab/>
      </w:r>
      <w:r>
        <w:t>[2.</w:t>
      </w:r>
      <w:r w:rsidR="006521E0">
        <w:t>6</w:t>
      </w:r>
      <w:r>
        <w:t>]</w:t>
      </w:r>
    </w:p>
    <w:p w14:paraId="159E468C" w14:textId="4EAB328C" w:rsidR="00055175" w:rsidRPr="002C6B98" w:rsidRDefault="00055175" w:rsidP="006521E0">
      <w:pPr>
        <w:pStyle w:val="Pquestiontextmainstem"/>
      </w:pPr>
      <w:r w:rsidRPr="002C6B98">
        <w:t xml:space="preserve">Convert </w:t>
      </w:r>
      <w:r w:rsidRPr="002C6B98">
        <w:rPr>
          <w:position w:val="-24"/>
        </w:rPr>
        <w:object w:dxaOrig="480" w:dyaOrig="620" w14:anchorId="05D6C94B">
          <v:shape id="_x0000_i1027" type="#_x0000_t75" style="width:24pt;height:30.75pt" o:ole="">
            <v:imagedata r:id="rId12" o:title=""/>
          </v:shape>
          <o:OLEObject Type="Embed" ProgID="Equation.3" ShapeID="_x0000_i1027" DrawAspect="Content" ObjectID="_1540572055" r:id="rId13"/>
        </w:object>
      </w:r>
      <w:r w:rsidRPr="002C6B98">
        <w:t xml:space="preserve">% </w:t>
      </w:r>
      <w:r w:rsidR="00C91863">
        <w:t>to</w:t>
      </w:r>
      <w:r w:rsidRPr="002C6B98">
        <w:t xml:space="preserve"> a fraction in simplest form.</w:t>
      </w:r>
    </w:p>
    <w:p w14:paraId="04F16BD6" w14:textId="29A6B5EC" w:rsidR="00055175" w:rsidRPr="002C6B98" w:rsidRDefault="006521E0" w:rsidP="006521E0">
      <w:pPr>
        <w:pStyle w:val="Pquestiontextmcqoptions"/>
      </w:pPr>
      <w:r w:rsidRPr="00265C7C">
        <w:rPr>
          <w:rStyle w:val="Cquestionpartlabelbold"/>
        </w:rPr>
        <w:t>A</w:t>
      </w:r>
      <w:r w:rsidR="00453D6C" w:rsidRPr="00453D6C">
        <w:tab/>
      </w:r>
      <w:r w:rsidR="00055175" w:rsidRPr="002C6B98">
        <w:rPr>
          <w:position w:val="-24"/>
        </w:rPr>
        <w:object w:dxaOrig="240" w:dyaOrig="620" w14:anchorId="1BF4E863">
          <v:shape id="_x0000_i1028" type="#_x0000_t75" style="width:12pt;height:30.75pt" o:ole="">
            <v:imagedata r:id="rId14" o:title=""/>
          </v:shape>
          <o:OLEObject Type="Embed" ProgID="Equation.3" ShapeID="_x0000_i1028" DrawAspect="Content" ObjectID="_1540572056" r:id="rId15"/>
        </w:object>
      </w:r>
      <w:r w:rsidR="00055175" w:rsidRPr="002C6B98">
        <w:fldChar w:fldCharType="begin"/>
      </w:r>
      <w:r w:rsidR="00055175" w:rsidRPr="002C6B98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 w:rsidR="00055175" w:rsidRPr="002C6B98">
        <w:instrText xml:space="preserve"> </w:instrText>
      </w:r>
      <w:r w:rsidR="00055175" w:rsidRPr="002C6B98">
        <w:fldChar w:fldCharType="end"/>
      </w:r>
      <w:r w:rsidR="00453D6C" w:rsidRPr="00453D6C">
        <w:tab/>
      </w:r>
      <w:r w:rsidR="00453D6C" w:rsidRPr="00453D6C">
        <w:tab/>
      </w:r>
      <w:r w:rsidRPr="00265C7C">
        <w:rPr>
          <w:rStyle w:val="Cquestionpartlabelbold"/>
        </w:rPr>
        <w:t>B</w:t>
      </w:r>
      <w:r w:rsidR="00453D6C" w:rsidRPr="00453D6C">
        <w:tab/>
      </w:r>
      <w:r w:rsidR="00055175" w:rsidRPr="002C6B98">
        <w:rPr>
          <w:position w:val="-24"/>
        </w:rPr>
        <w:object w:dxaOrig="220" w:dyaOrig="620" w14:anchorId="67A46F96">
          <v:shape id="_x0000_i1029" type="#_x0000_t75" style="width:11.25pt;height:30.75pt" o:ole="">
            <v:imagedata r:id="rId16" o:title=""/>
          </v:shape>
          <o:OLEObject Type="Embed" ProgID="Equation.3" ShapeID="_x0000_i1029" DrawAspect="Content" ObjectID="_1540572057" r:id="rId17"/>
        </w:object>
      </w:r>
      <w:r w:rsidR="00055175" w:rsidRPr="002C6B98">
        <w:fldChar w:fldCharType="begin"/>
      </w:r>
      <w:r w:rsidR="00055175" w:rsidRPr="002C6B98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</m:oMath>
      <w:r w:rsidR="00055175" w:rsidRPr="002C6B98">
        <w:instrText xml:space="preserve"> </w:instrText>
      </w:r>
      <w:r w:rsidR="00055175" w:rsidRPr="002C6B98">
        <w:fldChar w:fldCharType="end"/>
      </w:r>
      <w:r w:rsidR="00453D6C" w:rsidRPr="00453D6C">
        <w:tab/>
      </w:r>
      <w:r w:rsidR="00453D6C" w:rsidRPr="00453D6C">
        <w:tab/>
      </w:r>
      <w:r w:rsidRPr="00265C7C">
        <w:rPr>
          <w:rStyle w:val="Cquestionpartlabelbold"/>
        </w:rPr>
        <w:t>C</w:t>
      </w:r>
      <w:r w:rsidR="00453D6C" w:rsidRPr="00453D6C">
        <w:tab/>
      </w:r>
      <w:r w:rsidR="00055175" w:rsidRPr="002C6B98">
        <w:rPr>
          <w:position w:val="-24"/>
        </w:rPr>
        <w:object w:dxaOrig="320" w:dyaOrig="620" w14:anchorId="51F89A0D">
          <v:shape id="_x0000_i1030" type="#_x0000_t75" style="width:15.75pt;height:30.75pt" o:ole="">
            <v:imagedata r:id="rId18" o:title=""/>
          </v:shape>
          <o:OLEObject Type="Embed" ProgID="Equation.3" ShapeID="_x0000_i1030" DrawAspect="Content" ObjectID="_1540572058" r:id="rId19"/>
        </w:object>
      </w:r>
      <w:r w:rsidR="00453D6C" w:rsidRPr="00453D6C">
        <w:tab/>
      </w:r>
      <w:r w:rsidRPr="00265C7C">
        <w:rPr>
          <w:rStyle w:val="Cquestionpartlabelbold"/>
        </w:rPr>
        <w:t>D</w:t>
      </w:r>
      <w:r w:rsidR="00453D6C" w:rsidRPr="00453D6C">
        <w:tab/>
      </w:r>
      <w:r w:rsidRPr="002C6B98">
        <w:rPr>
          <w:position w:val="-24"/>
        </w:rPr>
        <w:object w:dxaOrig="499" w:dyaOrig="620" w14:anchorId="0D8985B2">
          <v:shape id="_x0000_i1031" type="#_x0000_t75" style="width:24.75pt;height:30.75pt" o:ole="">
            <v:imagedata r:id="rId20" o:title=""/>
          </v:shape>
          <o:OLEObject Type="Embed" ProgID="Equation.DSMT4" ShapeID="_x0000_i1031" DrawAspect="Content" ObjectID="_1540572059" r:id="rId21"/>
        </w:object>
      </w:r>
      <w:r w:rsidR="00055175" w:rsidRPr="002C6B98">
        <w:fldChar w:fldCharType="begin"/>
      </w:r>
      <w:r w:rsidR="00055175" w:rsidRPr="002C6B98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12.5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</m:oMath>
      <w:r w:rsidR="00055175" w:rsidRPr="002C6B98">
        <w:instrText xml:space="preserve"> </w:instrText>
      </w:r>
      <w:r w:rsidR="00055175" w:rsidRPr="002C6B98">
        <w:fldChar w:fldCharType="end"/>
      </w:r>
    </w:p>
    <w:p w14:paraId="50A760CA" w14:textId="7348143F" w:rsidR="00055175" w:rsidRDefault="00055175" w:rsidP="002F2389">
      <w:pPr>
        <w:pStyle w:val="Pquestionheadingmc"/>
      </w:pPr>
      <w:r>
        <w:t>Question 5</w:t>
      </w:r>
      <w:r w:rsidR="00453D6C" w:rsidRPr="00453D6C">
        <w:tab/>
      </w:r>
      <w:r>
        <w:t>[</w:t>
      </w:r>
      <w:r w:rsidR="006521E0">
        <w:t>3.2</w:t>
      </w:r>
      <w:r>
        <w:t>]</w:t>
      </w:r>
    </w:p>
    <w:p w14:paraId="3CC2B6A7" w14:textId="5F7CCE52" w:rsidR="00055175" w:rsidRPr="002C6B98" w:rsidRDefault="00055175" w:rsidP="006521E0">
      <w:pPr>
        <w:pStyle w:val="Pquestiontextmainstem"/>
      </w:pPr>
      <w:r w:rsidRPr="002C6B98">
        <w:t xml:space="preserve">If </w:t>
      </w:r>
      <w:r w:rsidRPr="00C91863">
        <w:rPr>
          <w:rStyle w:val="Cmathsexpressions"/>
          <w:i/>
          <w:iCs/>
        </w:rPr>
        <w:t>x</w:t>
      </w:r>
      <w:r w:rsidRPr="002C6B98">
        <w:t xml:space="preserve"> = 2 and </w:t>
      </w:r>
      <w:r w:rsidRPr="00C91863">
        <w:rPr>
          <w:rStyle w:val="Cmathsexpressions"/>
          <w:i/>
          <w:iCs/>
        </w:rPr>
        <w:t xml:space="preserve">y </w:t>
      </w:r>
      <w:r w:rsidRPr="002C6B98">
        <w:t xml:space="preserve">= -5, then </w:t>
      </w:r>
      <w:r w:rsidRPr="002C6B98">
        <w:rPr>
          <w:position w:val="-24"/>
        </w:rPr>
        <w:object w:dxaOrig="720" w:dyaOrig="620" w14:anchorId="09763046">
          <v:shape id="_x0000_i1032" type="#_x0000_t75" style="width:36pt;height:30.75pt" o:ole="">
            <v:imagedata r:id="rId22" o:title=""/>
          </v:shape>
          <o:OLEObject Type="Embed" ProgID="Equation.3" ShapeID="_x0000_i1032" DrawAspect="Content" ObjectID="_1540572060" r:id="rId23"/>
        </w:object>
      </w:r>
      <w:r w:rsidRPr="002C6B98">
        <w:fldChar w:fldCharType="begin"/>
      </w:r>
      <w:r w:rsidRPr="002C6B98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x-2y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Pr="002C6B98">
        <w:instrText xml:space="preserve"> </w:instrText>
      </w:r>
      <w:r w:rsidRPr="002C6B98">
        <w:fldChar w:fldCharType="end"/>
      </w:r>
      <w:r w:rsidRPr="002C6B98">
        <w:t xml:space="preserve">  is equal to:</w:t>
      </w:r>
    </w:p>
    <w:p w14:paraId="14E5EA34" w14:textId="058AF376" w:rsidR="00055175" w:rsidRPr="002C6B98" w:rsidRDefault="006521E0" w:rsidP="006521E0">
      <w:pPr>
        <w:pStyle w:val="Pquestiontextmcqoptions"/>
      </w:pPr>
      <w:r w:rsidRPr="00265C7C">
        <w:rPr>
          <w:rStyle w:val="Cquestionpartlabelbold"/>
        </w:rPr>
        <w:t>A</w:t>
      </w:r>
      <w:r w:rsidR="00453D6C" w:rsidRPr="00453D6C">
        <w:tab/>
      </w:r>
      <w:r w:rsidR="00055175" w:rsidRPr="002C6B98">
        <w:t xml:space="preserve">2 </w:t>
      </w:r>
      <w:r w:rsidR="00453D6C" w:rsidRPr="00453D6C">
        <w:tab/>
      </w:r>
      <w:r w:rsidR="00453D6C" w:rsidRPr="00453D6C">
        <w:tab/>
      </w:r>
      <w:r w:rsidRPr="00265C7C">
        <w:rPr>
          <w:rStyle w:val="Cquestionpartlabelbold"/>
        </w:rPr>
        <w:t>B</w:t>
      </w:r>
      <w:r w:rsidR="00453D6C" w:rsidRPr="00453D6C">
        <w:tab/>
      </w:r>
      <w:r w:rsidR="00055175" w:rsidRPr="002C6B98">
        <w:t xml:space="preserve">-4 </w:t>
      </w:r>
      <w:r w:rsidR="00453D6C" w:rsidRPr="00453D6C">
        <w:tab/>
      </w:r>
      <w:r w:rsidR="00453D6C" w:rsidRPr="00453D6C">
        <w:tab/>
      </w:r>
      <w:r w:rsidRPr="00265C7C">
        <w:rPr>
          <w:rStyle w:val="Cquestionpartlabelbold"/>
        </w:rPr>
        <w:t>C</w:t>
      </w:r>
      <w:r w:rsidR="00453D6C" w:rsidRPr="00453D6C">
        <w:tab/>
      </w:r>
      <w:r w:rsidR="00055175" w:rsidRPr="002C6B98">
        <w:t>3</w:t>
      </w:r>
      <w:r w:rsidR="00453D6C" w:rsidRPr="00453D6C">
        <w:tab/>
      </w:r>
      <w:r w:rsidR="00453D6C" w:rsidRPr="00453D6C">
        <w:tab/>
      </w:r>
      <w:r w:rsidRPr="00265C7C">
        <w:rPr>
          <w:rStyle w:val="Cquestionpartlabelbold"/>
        </w:rPr>
        <w:t>D</w:t>
      </w:r>
      <w:r w:rsidR="00453D6C" w:rsidRPr="00453D6C">
        <w:tab/>
      </w:r>
      <w:r w:rsidR="00055175" w:rsidRPr="002C6B98">
        <w:t xml:space="preserve">-6 </w:t>
      </w:r>
    </w:p>
    <w:p w14:paraId="403917A6" w14:textId="32BC9753" w:rsidR="00055175" w:rsidRDefault="00055175" w:rsidP="003320B7">
      <w:pPr>
        <w:pStyle w:val="Pquestionheadingmc"/>
      </w:pPr>
      <w:r>
        <w:t>Question 6</w:t>
      </w:r>
      <w:r w:rsidR="00453D6C" w:rsidRPr="00453D6C">
        <w:tab/>
      </w:r>
      <w:r>
        <w:t>[</w:t>
      </w:r>
      <w:r w:rsidR="006521E0">
        <w:t>3.4</w:t>
      </w:r>
      <w:r>
        <w:t>]</w:t>
      </w:r>
    </w:p>
    <w:p w14:paraId="535695F2" w14:textId="77777777" w:rsidR="00055175" w:rsidRPr="002C6B98" w:rsidRDefault="00055175" w:rsidP="006521E0">
      <w:pPr>
        <w:pStyle w:val="Pquestiontextmainstem"/>
      </w:pPr>
      <w:r w:rsidRPr="002C6B98">
        <w:t>4</w:t>
      </w:r>
      <w:r w:rsidRPr="00C91863">
        <w:rPr>
          <w:rStyle w:val="Cmathsexpressions"/>
          <w:i/>
          <w:iCs/>
        </w:rPr>
        <w:t>x</w:t>
      </w:r>
      <w:r w:rsidRPr="002C6B98">
        <w:rPr>
          <w:vertAlign w:val="superscript"/>
        </w:rPr>
        <w:t>2</w:t>
      </w:r>
      <w:r w:rsidRPr="002C6B98">
        <w:t xml:space="preserve"> + 8</w:t>
      </w:r>
      <w:r w:rsidRPr="00C91863">
        <w:rPr>
          <w:rStyle w:val="Cmathsexpressions"/>
          <w:i/>
          <w:iCs/>
        </w:rPr>
        <w:t xml:space="preserve">x </w:t>
      </w:r>
      <w:r w:rsidRPr="002C6B98">
        <w:t>– 7</w:t>
      </w:r>
      <w:r w:rsidRPr="00C91863">
        <w:rPr>
          <w:rStyle w:val="Cmathsexpressions"/>
          <w:i/>
          <w:iCs/>
        </w:rPr>
        <w:t>x</w:t>
      </w:r>
      <w:r w:rsidRPr="002C6B98">
        <w:rPr>
          <w:vertAlign w:val="superscript"/>
        </w:rPr>
        <w:t>3</w:t>
      </w:r>
      <w:r w:rsidRPr="002C6B98">
        <w:t xml:space="preserve"> – 4</w:t>
      </w:r>
      <w:r w:rsidRPr="00C91863">
        <w:rPr>
          <w:rStyle w:val="Cmathsexpressions"/>
          <w:i/>
          <w:iCs/>
        </w:rPr>
        <w:t>x</w:t>
      </w:r>
      <w:r w:rsidRPr="002C6B98">
        <w:rPr>
          <w:vertAlign w:val="superscript"/>
        </w:rPr>
        <w:t>2</w:t>
      </w:r>
      <w:r w:rsidRPr="002C6B98">
        <w:t xml:space="preserve"> – 3</w:t>
      </w:r>
      <w:r w:rsidRPr="00C91863">
        <w:rPr>
          <w:rStyle w:val="Cmathsexpressions"/>
          <w:i/>
          <w:iCs/>
        </w:rPr>
        <w:t>x</w:t>
      </w:r>
      <w:r w:rsidRPr="002C6B98">
        <w:t xml:space="preserve"> simplified is:</w:t>
      </w:r>
    </w:p>
    <w:p w14:paraId="767B67D4" w14:textId="6F1F9B37" w:rsidR="00055175" w:rsidRPr="002C6B98" w:rsidRDefault="006521E0" w:rsidP="006521E0">
      <w:pPr>
        <w:pStyle w:val="Pquestiontextmcqoptions"/>
      </w:pPr>
      <w:r w:rsidRPr="00265C7C">
        <w:rPr>
          <w:rStyle w:val="Cquestionpartlabelbold"/>
        </w:rPr>
        <w:t>A</w:t>
      </w:r>
      <w:r w:rsidR="00453D6C" w:rsidRPr="00453D6C">
        <w:tab/>
      </w:r>
      <w:r w:rsidR="00055175" w:rsidRPr="002C6B98">
        <w:t>5</w:t>
      </w:r>
      <w:r w:rsidR="00055175" w:rsidRPr="00265C7C">
        <w:rPr>
          <w:rStyle w:val="Cmathsexpressions"/>
          <w:i/>
          <w:iCs/>
        </w:rPr>
        <w:t xml:space="preserve">x </w:t>
      </w:r>
      <w:r w:rsidR="00055175" w:rsidRPr="002C6B98">
        <w:t>– 7</w:t>
      </w:r>
      <w:r w:rsidR="00055175" w:rsidRPr="00265C7C">
        <w:rPr>
          <w:rStyle w:val="Cmathsexpressions"/>
          <w:i/>
          <w:iCs/>
        </w:rPr>
        <w:t>x</w:t>
      </w:r>
      <w:r w:rsidR="00055175" w:rsidRPr="002C6B98">
        <w:rPr>
          <w:vertAlign w:val="superscript"/>
        </w:rPr>
        <w:t>3</w:t>
      </w:r>
      <w:r w:rsidR="00055175" w:rsidRPr="002C6B98">
        <w:t xml:space="preserve"> </w:t>
      </w:r>
      <w:r w:rsidR="00453D6C" w:rsidRPr="00453D6C">
        <w:tab/>
      </w:r>
      <w:r w:rsidR="00453D6C" w:rsidRPr="00453D6C">
        <w:tab/>
      </w:r>
      <w:r w:rsidR="00453D6C" w:rsidRPr="00453D6C">
        <w:tab/>
      </w:r>
      <w:r w:rsidR="00453D6C" w:rsidRPr="00453D6C">
        <w:tab/>
      </w:r>
      <w:r w:rsidRPr="00265C7C">
        <w:rPr>
          <w:rStyle w:val="Cquestionpartlabelbold"/>
        </w:rPr>
        <w:t>B</w:t>
      </w:r>
      <w:r w:rsidR="00453D6C" w:rsidRPr="00453D6C">
        <w:tab/>
      </w:r>
      <w:r w:rsidR="00055175" w:rsidRPr="002C6B98">
        <w:t>8</w:t>
      </w:r>
      <w:r w:rsidR="00055175" w:rsidRPr="00265C7C">
        <w:rPr>
          <w:rStyle w:val="Cmathsexpressions"/>
          <w:i/>
          <w:iCs/>
        </w:rPr>
        <w:t>x</w:t>
      </w:r>
      <w:r w:rsidR="00055175" w:rsidRPr="002C6B98">
        <w:rPr>
          <w:vertAlign w:val="superscript"/>
        </w:rPr>
        <w:t>2</w:t>
      </w:r>
      <w:r w:rsidR="00055175" w:rsidRPr="002C6B98">
        <w:t xml:space="preserve"> – 4</w:t>
      </w:r>
      <w:r w:rsidR="00055175" w:rsidRPr="00265C7C">
        <w:rPr>
          <w:rStyle w:val="Cmathsexpressions"/>
          <w:i/>
          <w:iCs/>
        </w:rPr>
        <w:t>x</w:t>
      </w:r>
      <w:r w:rsidR="00055175" w:rsidRPr="002C6B98">
        <w:rPr>
          <w:vertAlign w:val="superscript"/>
        </w:rPr>
        <w:t>3</w:t>
      </w:r>
      <w:r w:rsidR="00055175" w:rsidRPr="002C6B98">
        <w:t xml:space="preserve"> + 5</w:t>
      </w:r>
      <w:r w:rsidR="00055175" w:rsidRPr="00265C7C">
        <w:rPr>
          <w:rStyle w:val="Cmathsexpressions"/>
          <w:i/>
          <w:iCs/>
        </w:rPr>
        <w:t>x</w:t>
      </w:r>
      <w:r w:rsidR="00055175" w:rsidRPr="002C6B98">
        <w:t xml:space="preserve"> </w:t>
      </w:r>
      <w:r w:rsidR="00453D6C" w:rsidRPr="00453D6C">
        <w:tab/>
      </w:r>
      <w:r w:rsidR="00453D6C" w:rsidRPr="00453D6C">
        <w:tab/>
      </w:r>
      <w:r w:rsidRPr="00265C7C">
        <w:rPr>
          <w:rStyle w:val="Cquestionpartlabelbold"/>
        </w:rPr>
        <w:t>C</w:t>
      </w:r>
      <w:r w:rsidR="00453D6C" w:rsidRPr="00453D6C">
        <w:tab/>
      </w:r>
      <w:r w:rsidR="00055175" w:rsidRPr="002C6B98">
        <w:t>5</w:t>
      </w:r>
      <w:r w:rsidR="00055175" w:rsidRPr="00265C7C">
        <w:rPr>
          <w:rStyle w:val="Cmathsexpressions"/>
          <w:i/>
          <w:iCs/>
        </w:rPr>
        <w:t>x</w:t>
      </w:r>
      <w:r w:rsidR="00055175" w:rsidRPr="002C6B98">
        <w:rPr>
          <w:vertAlign w:val="superscript"/>
        </w:rPr>
        <w:t>2</w:t>
      </w:r>
      <w:r w:rsidR="00055175" w:rsidRPr="002C6B98">
        <w:t xml:space="preserve"> – 4</w:t>
      </w:r>
      <w:r w:rsidR="00055175" w:rsidRPr="00265C7C">
        <w:rPr>
          <w:rStyle w:val="Cmathsexpressions"/>
          <w:i/>
          <w:iCs/>
        </w:rPr>
        <w:t>x</w:t>
      </w:r>
      <w:r w:rsidR="00055175" w:rsidRPr="002C6B98">
        <w:rPr>
          <w:vertAlign w:val="superscript"/>
        </w:rPr>
        <w:t>3</w:t>
      </w:r>
      <w:r w:rsidR="00055175" w:rsidRPr="002C6B98">
        <w:t xml:space="preserve"> + 8</w:t>
      </w:r>
      <w:r w:rsidR="00055175" w:rsidRPr="00265C7C">
        <w:rPr>
          <w:rStyle w:val="Cmathsexpressions"/>
          <w:i/>
          <w:iCs/>
        </w:rPr>
        <w:t>x</w:t>
      </w:r>
      <w:r w:rsidR="00453D6C" w:rsidRPr="00453D6C">
        <w:tab/>
      </w:r>
      <w:r w:rsidR="00453D6C" w:rsidRPr="00453D6C">
        <w:tab/>
      </w:r>
      <w:r w:rsidRPr="00265C7C">
        <w:rPr>
          <w:rStyle w:val="Cquestionpartlabelbold"/>
        </w:rPr>
        <w:t>D</w:t>
      </w:r>
      <w:r w:rsidR="00453D6C" w:rsidRPr="00453D6C">
        <w:tab/>
      </w:r>
      <w:r w:rsidR="00055175" w:rsidRPr="002C6B98">
        <w:t xml:space="preserve"> 7</w:t>
      </w:r>
      <w:r w:rsidR="00055175" w:rsidRPr="00265C7C">
        <w:rPr>
          <w:rStyle w:val="Cmathsexpressions"/>
          <w:i/>
          <w:iCs/>
        </w:rPr>
        <w:t>x</w:t>
      </w:r>
      <w:r w:rsidR="00055175" w:rsidRPr="002C6B98">
        <w:rPr>
          <w:vertAlign w:val="superscript"/>
        </w:rPr>
        <w:t xml:space="preserve">3 </w:t>
      </w:r>
      <w:r w:rsidR="00055175" w:rsidRPr="002C6B98">
        <w:t>+ 5</w:t>
      </w:r>
      <w:r w:rsidR="00055175" w:rsidRPr="00265C7C">
        <w:rPr>
          <w:rStyle w:val="Cmathsexpressions"/>
          <w:i/>
          <w:iCs/>
        </w:rPr>
        <w:t>x</w:t>
      </w:r>
      <w:r w:rsidR="00055175" w:rsidRPr="002C6B98">
        <w:t xml:space="preserve"> </w:t>
      </w:r>
    </w:p>
    <w:p w14:paraId="387F7599" w14:textId="51D4E61E" w:rsidR="001B433F" w:rsidRDefault="001B433F" w:rsidP="001B433F">
      <w:pPr>
        <w:pStyle w:val="Pquestionheadingmc"/>
      </w:pPr>
      <w:r>
        <w:t xml:space="preserve">Question </w:t>
      </w:r>
      <w:r w:rsidR="00055175">
        <w:t>7</w:t>
      </w:r>
      <w:r w:rsidR="00453D6C" w:rsidRPr="00453D6C">
        <w:tab/>
      </w:r>
      <w:r w:rsidR="00FE3CA2">
        <w:t>[</w:t>
      </w:r>
      <w:r w:rsidR="006521E0">
        <w:t>4.2</w:t>
      </w:r>
      <w:r w:rsidR="00FE3CA2">
        <w:t>]</w:t>
      </w:r>
    </w:p>
    <w:p w14:paraId="2B318FF0" w14:textId="0EF99583" w:rsidR="00055175" w:rsidRPr="002C6B98" w:rsidRDefault="00055175" w:rsidP="006521E0">
      <w:pPr>
        <w:pStyle w:val="Pquestiontextmainstem"/>
      </w:pPr>
      <w:r w:rsidRPr="002C6B98">
        <w:t>Write the ratio 50 g</w:t>
      </w:r>
      <w:r w:rsidR="00453D6C">
        <w:t> : </w:t>
      </w:r>
      <w:r w:rsidRPr="002C6B98">
        <w:t>4 kg in simplest form.</w:t>
      </w:r>
    </w:p>
    <w:p w14:paraId="137A0E00" w14:textId="3B2F1857" w:rsidR="006521E0" w:rsidRPr="002C6B98" w:rsidRDefault="006521E0" w:rsidP="006521E0">
      <w:pPr>
        <w:pStyle w:val="Pquestiontextmcqoptions"/>
      </w:pPr>
      <w:r w:rsidRPr="00265C7C">
        <w:rPr>
          <w:rStyle w:val="Cquestionpartlabelbold"/>
        </w:rPr>
        <w:t>A</w:t>
      </w:r>
      <w:r w:rsidR="00453D6C" w:rsidRPr="00453D6C">
        <w:tab/>
      </w:r>
      <w:r w:rsidR="00055175" w:rsidRPr="002C6B98">
        <w:t>50</w:t>
      </w:r>
      <w:r w:rsidR="00453D6C">
        <w:t> : </w:t>
      </w:r>
      <w:r w:rsidR="00055175" w:rsidRPr="002C6B98">
        <w:t>4</w:t>
      </w:r>
      <w:r w:rsidR="00453D6C" w:rsidRPr="00453D6C">
        <w:tab/>
      </w:r>
      <w:r w:rsidR="00453D6C" w:rsidRPr="00453D6C">
        <w:tab/>
      </w:r>
      <w:r w:rsidRPr="00265C7C">
        <w:rPr>
          <w:rStyle w:val="Cquestionpartlabelbold"/>
        </w:rPr>
        <w:t>B</w:t>
      </w:r>
      <w:r w:rsidR="00453D6C" w:rsidRPr="00453D6C">
        <w:tab/>
      </w:r>
      <w:r w:rsidR="00055175" w:rsidRPr="002C6B98">
        <w:t>50</w:t>
      </w:r>
      <w:r w:rsidR="00453D6C">
        <w:t> : </w:t>
      </w:r>
      <w:r w:rsidR="00055175" w:rsidRPr="002C6B98">
        <w:t>4000</w:t>
      </w:r>
      <w:r w:rsidR="00453D6C" w:rsidRPr="00453D6C">
        <w:tab/>
      </w:r>
      <w:r w:rsidR="00453D6C" w:rsidRPr="00453D6C">
        <w:tab/>
      </w:r>
      <w:r w:rsidRPr="00265C7C">
        <w:rPr>
          <w:rStyle w:val="Cquestionpartlabelbold"/>
        </w:rPr>
        <w:t>C</w:t>
      </w:r>
      <w:r w:rsidR="00453D6C" w:rsidRPr="00453D6C">
        <w:tab/>
      </w:r>
      <w:r w:rsidR="00055175" w:rsidRPr="002C6B98">
        <w:t>1</w:t>
      </w:r>
      <w:r w:rsidR="00453D6C">
        <w:t> : </w:t>
      </w:r>
      <w:r w:rsidR="00055175" w:rsidRPr="002C6B98">
        <w:t>8</w:t>
      </w:r>
      <w:r w:rsidR="00453D6C" w:rsidRPr="00453D6C">
        <w:tab/>
      </w:r>
      <w:r w:rsidR="00055175" w:rsidRPr="002C6B98">
        <w:t xml:space="preserve">   </w:t>
      </w:r>
      <w:r w:rsidR="00453D6C" w:rsidRPr="00453D6C">
        <w:tab/>
      </w:r>
      <w:r w:rsidRPr="00265C7C">
        <w:rPr>
          <w:rStyle w:val="Cquestionpartlabelbold"/>
        </w:rPr>
        <w:t>D</w:t>
      </w:r>
      <w:r w:rsidR="00453D6C" w:rsidRPr="00453D6C">
        <w:tab/>
      </w:r>
      <w:r w:rsidR="00055175" w:rsidRPr="002C6B98">
        <w:t>1</w:t>
      </w:r>
      <w:r w:rsidR="00453D6C">
        <w:t> : </w:t>
      </w:r>
      <w:r w:rsidR="00055175" w:rsidRPr="002C6B98">
        <w:t>80</w:t>
      </w:r>
    </w:p>
    <w:p w14:paraId="77A3A99B" w14:textId="0D01F5F7" w:rsidR="00055175" w:rsidRDefault="00055175" w:rsidP="00055175">
      <w:pPr>
        <w:pStyle w:val="Pquestionheadingmc"/>
      </w:pPr>
      <w:r>
        <w:t>Question 8</w:t>
      </w:r>
      <w:r w:rsidR="00453D6C" w:rsidRPr="00453D6C">
        <w:tab/>
      </w:r>
      <w:r>
        <w:t>[</w:t>
      </w:r>
      <w:r w:rsidR="006521E0">
        <w:t>4.6</w:t>
      </w:r>
      <w:r>
        <w:t>]</w:t>
      </w:r>
    </w:p>
    <w:p w14:paraId="68EED245" w14:textId="6D233607" w:rsidR="00055175" w:rsidRPr="002C6B98" w:rsidRDefault="00055175" w:rsidP="006521E0">
      <w:pPr>
        <w:pStyle w:val="Pquestiontextmainstem"/>
      </w:pPr>
      <w:r w:rsidRPr="002C6B98">
        <w:t>45 jellybeans shared in the ratio 1</w:t>
      </w:r>
      <w:r w:rsidR="00453D6C">
        <w:t> : </w:t>
      </w:r>
      <w:r w:rsidRPr="002C6B98">
        <w:t>4 is:</w:t>
      </w:r>
    </w:p>
    <w:p w14:paraId="496DC3BE" w14:textId="5C298F82" w:rsidR="00055175" w:rsidRPr="002C6B98" w:rsidRDefault="006521E0" w:rsidP="006521E0">
      <w:pPr>
        <w:pStyle w:val="Pquestiontextmcqoptions"/>
      </w:pPr>
      <w:r w:rsidRPr="00265C7C">
        <w:rPr>
          <w:rStyle w:val="Cquestionpartlabelbold"/>
        </w:rPr>
        <w:t>A</w:t>
      </w:r>
      <w:r w:rsidR="00453D6C" w:rsidRPr="00453D6C">
        <w:tab/>
      </w:r>
      <w:r w:rsidR="00055175" w:rsidRPr="002C6B98">
        <w:t>15</w:t>
      </w:r>
      <w:r w:rsidR="00453D6C">
        <w:t> : </w:t>
      </w:r>
      <w:r w:rsidR="00055175" w:rsidRPr="002C6B98">
        <w:t>30</w:t>
      </w:r>
      <w:r w:rsidR="00453D6C" w:rsidRPr="00453D6C">
        <w:tab/>
      </w:r>
      <w:r w:rsidR="0024476F">
        <w:tab/>
      </w:r>
      <w:r w:rsidRPr="00265C7C">
        <w:rPr>
          <w:rStyle w:val="Cquestionpartlabelbold"/>
        </w:rPr>
        <w:t>B</w:t>
      </w:r>
      <w:r w:rsidR="00453D6C" w:rsidRPr="00453D6C">
        <w:tab/>
      </w:r>
      <w:r w:rsidR="00055175" w:rsidRPr="002C6B98">
        <w:t>45</w:t>
      </w:r>
      <w:r w:rsidR="00453D6C">
        <w:t> : </w:t>
      </w:r>
      <w:r w:rsidR="00055175" w:rsidRPr="002C6B98">
        <w:t>4000</w:t>
      </w:r>
      <w:r w:rsidR="00453D6C" w:rsidRPr="00453D6C">
        <w:tab/>
      </w:r>
      <w:r w:rsidR="0024476F">
        <w:tab/>
      </w:r>
      <w:r w:rsidRPr="00265C7C">
        <w:rPr>
          <w:rStyle w:val="Cquestionpartlabelbold"/>
        </w:rPr>
        <w:t>C</w:t>
      </w:r>
      <w:r w:rsidR="00453D6C" w:rsidRPr="00453D6C">
        <w:tab/>
      </w:r>
      <w:r w:rsidR="00055175" w:rsidRPr="002C6B98">
        <w:t>9</w:t>
      </w:r>
      <w:r w:rsidR="00453D6C">
        <w:t> : </w:t>
      </w:r>
      <w:r w:rsidR="00055175" w:rsidRPr="002C6B98">
        <w:t>36</w:t>
      </w:r>
      <w:r w:rsidR="00453D6C" w:rsidRPr="00453D6C">
        <w:tab/>
      </w:r>
      <w:r w:rsidR="0024476F">
        <w:tab/>
      </w:r>
      <w:r w:rsidR="0024476F">
        <w:tab/>
      </w:r>
      <w:r w:rsidRPr="00265C7C">
        <w:rPr>
          <w:rStyle w:val="Cquestionpartlabelbold"/>
        </w:rPr>
        <w:t>D</w:t>
      </w:r>
      <w:r w:rsidR="00453D6C" w:rsidRPr="00453D6C">
        <w:tab/>
      </w:r>
      <w:r w:rsidR="00055175" w:rsidRPr="002C6B98">
        <w:t>5</w:t>
      </w:r>
      <w:r w:rsidR="00453D6C">
        <w:t> : </w:t>
      </w:r>
      <w:r w:rsidR="00055175" w:rsidRPr="002C6B98">
        <w:t>40</w:t>
      </w:r>
    </w:p>
    <w:p w14:paraId="5CAE8F66" w14:textId="7E287BF6" w:rsidR="00055175" w:rsidRDefault="00055175" w:rsidP="00055175">
      <w:pPr>
        <w:pStyle w:val="Pquestionheadingmc"/>
      </w:pPr>
      <w:r>
        <w:t>Question 9</w:t>
      </w:r>
      <w:r w:rsidR="00453D6C" w:rsidRPr="00453D6C">
        <w:tab/>
      </w:r>
      <w:r>
        <w:t>[</w:t>
      </w:r>
      <w:r w:rsidR="006521E0">
        <w:t>5.4</w:t>
      </w:r>
      <w:r>
        <w:t>]</w:t>
      </w:r>
    </w:p>
    <w:p w14:paraId="12FB266B" w14:textId="77777777" w:rsidR="00055175" w:rsidRPr="002C6B98" w:rsidRDefault="00055175" w:rsidP="006521E0">
      <w:pPr>
        <w:pStyle w:val="Pquestiontextmainstem"/>
      </w:pPr>
      <w:r w:rsidRPr="002C6B98">
        <w:t>Which of the following unit conversions is incorrect?</w:t>
      </w:r>
    </w:p>
    <w:p w14:paraId="672C8D6C" w14:textId="255966E8" w:rsidR="00055175" w:rsidRPr="002C6B98" w:rsidRDefault="006521E0" w:rsidP="006521E0">
      <w:pPr>
        <w:pStyle w:val="Pquestiontextmcqoptions"/>
      </w:pPr>
      <w:r w:rsidRPr="00265C7C">
        <w:rPr>
          <w:rStyle w:val="Cquestionpartlabelbold"/>
        </w:rPr>
        <w:t>A</w:t>
      </w:r>
      <w:r w:rsidR="00453D6C" w:rsidRPr="00453D6C">
        <w:tab/>
      </w:r>
      <w:r w:rsidR="00055175" w:rsidRPr="002C6B98">
        <w:t>3.5 m</w:t>
      </w:r>
      <w:r w:rsidR="00055175" w:rsidRPr="002C6B98">
        <w:rPr>
          <w:vertAlign w:val="superscript"/>
        </w:rPr>
        <w:t>2</w:t>
      </w:r>
      <w:r w:rsidR="00055175" w:rsidRPr="002C6B98">
        <w:t xml:space="preserve"> = 35 000 cm</w:t>
      </w:r>
      <w:r w:rsidR="00055175" w:rsidRPr="002C6B98">
        <w:rPr>
          <w:vertAlign w:val="superscript"/>
        </w:rPr>
        <w:t>2</w:t>
      </w:r>
      <w:r w:rsidR="00055175" w:rsidRPr="002C6B98">
        <w:t xml:space="preserve"> </w:t>
      </w:r>
      <w:r w:rsidR="00453D6C" w:rsidRPr="00453D6C">
        <w:tab/>
      </w:r>
      <w:r w:rsidR="00453D6C" w:rsidRPr="00453D6C">
        <w:tab/>
      </w:r>
      <w:r w:rsidRPr="00265C7C">
        <w:rPr>
          <w:rStyle w:val="Cquestionpartlabelbold"/>
        </w:rPr>
        <w:t>B</w:t>
      </w:r>
      <w:r w:rsidR="00453D6C" w:rsidRPr="00453D6C">
        <w:tab/>
      </w:r>
      <w:r w:rsidR="00055175" w:rsidRPr="002C6B98">
        <w:t>1.5 km</w:t>
      </w:r>
      <w:r w:rsidR="00055175" w:rsidRPr="002C6B98">
        <w:rPr>
          <w:vertAlign w:val="superscript"/>
        </w:rPr>
        <w:t xml:space="preserve">2 </w:t>
      </w:r>
      <w:r w:rsidR="00055175" w:rsidRPr="002C6B98">
        <w:t>= 1 500 000 m</w:t>
      </w:r>
      <w:r w:rsidR="00055175" w:rsidRPr="002C6B98">
        <w:rPr>
          <w:vertAlign w:val="superscript"/>
        </w:rPr>
        <w:t>2</w:t>
      </w:r>
    </w:p>
    <w:p w14:paraId="5E72B426" w14:textId="37C1D91D" w:rsidR="00055175" w:rsidRPr="002C6B98" w:rsidRDefault="006521E0" w:rsidP="006521E0">
      <w:pPr>
        <w:pStyle w:val="Pquestiontextmcqoptions"/>
      </w:pPr>
      <w:r w:rsidRPr="00265C7C">
        <w:rPr>
          <w:rStyle w:val="Cquestionpartlabelbold"/>
        </w:rPr>
        <w:t>C</w:t>
      </w:r>
      <w:r w:rsidR="00453D6C" w:rsidRPr="00453D6C">
        <w:tab/>
      </w:r>
      <w:r w:rsidR="00055175" w:rsidRPr="002C6B98">
        <w:t>27 000 m</w:t>
      </w:r>
      <w:r w:rsidR="00055175" w:rsidRPr="002C6B98">
        <w:rPr>
          <w:vertAlign w:val="superscript"/>
        </w:rPr>
        <w:t>2</w:t>
      </w:r>
      <w:r w:rsidR="00055175" w:rsidRPr="002C6B98">
        <w:t xml:space="preserve"> = 27 ha  </w:t>
      </w:r>
      <w:r w:rsidR="00453D6C" w:rsidRPr="00453D6C">
        <w:tab/>
      </w:r>
      <w:r w:rsidR="00453D6C" w:rsidRPr="00453D6C">
        <w:tab/>
      </w:r>
      <w:r w:rsidR="00453D6C" w:rsidRPr="00453D6C">
        <w:tab/>
      </w:r>
      <w:r w:rsidRPr="00265C7C">
        <w:rPr>
          <w:rStyle w:val="Cquestionpartlabelbold"/>
        </w:rPr>
        <w:t>D</w:t>
      </w:r>
      <w:r w:rsidR="00453D6C" w:rsidRPr="00453D6C">
        <w:tab/>
      </w:r>
      <w:r w:rsidR="00055175" w:rsidRPr="002C6B98">
        <w:t>55 000 mm</w:t>
      </w:r>
      <w:r w:rsidR="00055175" w:rsidRPr="002C6B98">
        <w:rPr>
          <w:vertAlign w:val="superscript"/>
        </w:rPr>
        <w:t>2</w:t>
      </w:r>
      <w:r w:rsidR="00055175" w:rsidRPr="002C6B98">
        <w:t xml:space="preserve"> = 550 cm</w:t>
      </w:r>
      <w:r w:rsidR="00055175" w:rsidRPr="002C6B98">
        <w:rPr>
          <w:vertAlign w:val="superscript"/>
        </w:rPr>
        <w:t>2</w:t>
      </w:r>
    </w:p>
    <w:p w14:paraId="2FC03211" w14:textId="4AC40D50" w:rsidR="00055175" w:rsidRDefault="00055175" w:rsidP="00055175">
      <w:pPr>
        <w:pStyle w:val="Pquestionheadingmc"/>
      </w:pPr>
      <w:r>
        <w:lastRenderedPageBreak/>
        <w:t>Question 10</w:t>
      </w:r>
      <w:r w:rsidR="00453D6C" w:rsidRPr="00453D6C">
        <w:tab/>
      </w:r>
      <w:r>
        <w:t>[</w:t>
      </w:r>
      <w:r w:rsidR="006521E0">
        <w:t>6.2</w:t>
      </w:r>
      <w:r>
        <w:t>]</w:t>
      </w:r>
    </w:p>
    <w:p w14:paraId="7175FCE7" w14:textId="77777777" w:rsidR="00055175" w:rsidRPr="002C6B98" w:rsidRDefault="00055175" w:rsidP="006521E0">
      <w:pPr>
        <w:pStyle w:val="Pquestiontextmainstem"/>
      </w:pPr>
      <w:r w:rsidRPr="002C6B98">
        <w:t xml:space="preserve">The coordinates of a point that lies on the graph of </w:t>
      </w:r>
      <w:r w:rsidRPr="00C91863">
        <w:rPr>
          <w:rStyle w:val="Cmathsexpressions"/>
          <w:i/>
          <w:iCs/>
        </w:rPr>
        <w:t>y</w:t>
      </w:r>
      <w:r w:rsidRPr="002C6B98">
        <w:t xml:space="preserve"> = -2</w:t>
      </w:r>
      <w:r w:rsidRPr="00C91863">
        <w:rPr>
          <w:rStyle w:val="Cmathsexpressions"/>
          <w:i/>
          <w:iCs/>
        </w:rPr>
        <w:t>x</w:t>
      </w:r>
      <w:r w:rsidRPr="002C6B98">
        <w:t xml:space="preserve"> + 3 are:</w:t>
      </w:r>
    </w:p>
    <w:p w14:paraId="4124BD26" w14:textId="2272B85A" w:rsidR="00055175" w:rsidRPr="002C6B98" w:rsidRDefault="006521E0" w:rsidP="006521E0">
      <w:pPr>
        <w:pStyle w:val="Pquestiontextmcqoptions"/>
      </w:pPr>
      <w:r w:rsidRPr="00265C7C">
        <w:rPr>
          <w:rStyle w:val="Cquestionpartlabelbold"/>
        </w:rPr>
        <w:t>A</w:t>
      </w:r>
      <w:r w:rsidR="00453D6C" w:rsidRPr="00453D6C">
        <w:tab/>
      </w:r>
      <w:r w:rsidR="00055175" w:rsidRPr="002C6B98">
        <w:t>(0, -3)</w:t>
      </w:r>
      <w:r w:rsidR="00453D6C" w:rsidRPr="00453D6C">
        <w:tab/>
      </w:r>
      <w:r w:rsidR="00453D6C" w:rsidRPr="00453D6C">
        <w:tab/>
      </w:r>
      <w:r w:rsidRPr="00265C7C">
        <w:rPr>
          <w:rStyle w:val="Cquestionpartlabelbold"/>
        </w:rPr>
        <w:t>B</w:t>
      </w:r>
      <w:r w:rsidR="00453D6C" w:rsidRPr="00453D6C">
        <w:tab/>
      </w:r>
      <w:r w:rsidR="00055175" w:rsidRPr="002C6B98">
        <w:t>(-3, 9)</w:t>
      </w:r>
      <w:r w:rsidR="00453D6C" w:rsidRPr="00453D6C">
        <w:tab/>
      </w:r>
      <w:r w:rsidR="00453D6C" w:rsidRPr="00453D6C">
        <w:tab/>
      </w:r>
      <w:r w:rsidRPr="00265C7C">
        <w:rPr>
          <w:rStyle w:val="Cquestionpartlabelbold"/>
        </w:rPr>
        <w:t>C</w:t>
      </w:r>
      <w:r w:rsidR="00453D6C" w:rsidRPr="00453D6C">
        <w:tab/>
      </w:r>
      <w:r w:rsidR="00055175" w:rsidRPr="002C6B98">
        <w:t>(1, 5)</w:t>
      </w:r>
      <w:r w:rsidR="00453D6C" w:rsidRPr="00453D6C">
        <w:tab/>
      </w:r>
      <w:r w:rsidR="00453D6C" w:rsidRPr="00453D6C">
        <w:tab/>
      </w:r>
      <w:r w:rsidRPr="00265C7C">
        <w:rPr>
          <w:rStyle w:val="Cquestionpartlabelbold"/>
        </w:rPr>
        <w:t>D</w:t>
      </w:r>
      <w:r w:rsidR="00453D6C" w:rsidRPr="00453D6C">
        <w:tab/>
      </w:r>
      <w:r w:rsidR="00055175" w:rsidRPr="002C6B98">
        <w:t xml:space="preserve">(-3, -9)  </w:t>
      </w:r>
    </w:p>
    <w:p w14:paraId="761EFBD8" w14:textId="61E854DF" w:rsidR="00E612EF" w:rsidRDefault="00E612EF" w:rsidP="00E612EF">
      <w:pPr>
        <w:pStyle w:val="Pquestionheadingmc"/>
      </w:pPr>
      <w:r>
        <w:t xml:space="preserve">Question </w:t>
      </w:r>
      <w:r w:rsidR="00055175">
        <w:t>11</w:t>
      </w:r>
      <w:r w:rsidR="00453D6C" w:rsidRPr="00453D6C">
        <w:tab/>
      </w:r>
      <w:r w:rsidR="00FE3CA2">
        <w:t>[</w:t>
      </w:r>
      <w:r w:rsidR="006521E0">
        <w:t>8.1</w:t>
      </w:r>
      <w:r w:rsidR="00FE3CA2">
        <w:t>]</w:t>
      </w:r>
    </w:p>
    <w:p w14:paraId="3081F34B" w14:textId="77777777" w:rsidR="00055175" w:rsidRPr="002C6B98" w:rsidRDefault="00055175" w:rsidP="006521E0">
      <w:pPr>
        <w:pStyle w:val="Pquestiontextmainstem"/>
      </w:pPr>
      <w:r w:rsidRPr="002C6B98">
        <w:t>In the diagram, a pair of alternate angles is:</w:t>
      </w:r>
    </w:p>
    <w:p w14:paraId="55C6B069" w14:textId="103962C9" w:rsidR="00055175" w:rsidRDefault="00055175" w:rsidP="006521E0">
      <w:pPr>
        <w:pStyle w:val="Pquestiontextmainstem"/>
      </w:pPr>
      <w:r>
        <w:rPr>
          <w:noProof/>
        </w:rPr>
        <w:drawing>
          <wp:inline distT="0" distB="0" distL="0" distR="0" wp14:anchorId="52C70E10" wp14:editId="2C27DC41">
            <wp:extent cx="1924050" cy="1095375"/>
            <wp:effectExtent l="0" t="0" r="0" b="9525"/>
            <wp:docPr id="2" name="Picture 2" descr="PM8_SmB_YearT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PM8_SmB_YearT_0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8BFA" w14:textId="5CE9824C" w:rsidR="00055175" w:rsidRPr="002C6B98" w:rsidRDefault="006521E0" w:rsidP="006521E0">
      <w:pPr>
        <w:pStyle w:val="Pquestiontextmcqoptions"/>
      </w:pPr>
      <w:r w:rsidRPr="00265C7C">
        <w:rPr>
          <w:rStyle w:val="Cquestionpartlabelbold"/>
        </w:rPr>
        <w:t>A</w:t>
      </w:r>
      <w:r w:rsidR="00453D6C" w:rsidRPr="00453D6C">
        <w:tab/>
      </w:r>
      <w:r w:rsidR="00055175" w:rsidRPr="00265C7C">
        <w:rPr>
          <w:rStyle w:val="Cmathsexpressions"/>
          <w:i/>
          <w:iCs/>
        </w:rPr>
        <w:t>c</w:t>
      </w:r>
      <w:r w:rsidR="00055175" w:rsidRPr="002C6B98">
        <w:t xml:space="preserve"> and </w:t>
      </w:r>
      <w:r w:rsidR="00055175" w:rsidRPr="00265C7C">
        <w:rPr>
          <w:rStyle w:val="Cmathsexpressions"/>
          <w:i/>
          <w:iCs/>
        </w:rPr>
        <w:t>f</w:t>
      </w:r>
      <w:r w:rsidR="00055175" w:rsidRPr="002C6B98">
        <w:t xml:space="preserve">   </w:t>
      </w:r>
      <w:r w:rsidR="002F2389">
        <w:tab/>
      </w:r>
      <w:r w:rsidR="002F2389">
        <w:tab/>
      </w:r>
      <w:r w:rsidRPr="00265C7C">
        <w:rPr>
          <w:rStyle w:val="Cquestionpartlabelbold"/>
        </w:rPr>
        <w:t>B</w:t>
      </w:r>
      <w:r w:rsidR="00453D6C" w:rsidRPr="00453D6C">
        <w:tab/>
      </w:r>
      <w:r w:rsidR="00055175" w:rsidRPr="00265C7C">
        <w:rPr>
          <w:rStyle w:val="Cmathsexpressions"/>
          <w:i/>
          <w:iCs/>
        </w:rPr>
        <w:t xml:space="preserve">c </w:t>
      </w:r>
      <w:r w:rsidR="00055175" w:rsidRPr="002C6B98">
        <w:t xml:space="preserve">and </w:t>
      </w:r>
      <w:r w:rsidR="00055175" w:rsidRPr="00265C7C">
        <w:rPr>
          <w:rStyle w:val="Cmathsexpressions"/>
          <w:i/>
          <w:iCs/>
        </w:rPr>
        <w:t>e</w:t>
      </w:r>
      <w:r w:rsidR="00453D6C" w:rsidRPr="00453D6C">
        <w:tab/>
      </w:r>
      <w:r w:rsidR="00055175" w:rsidRPr="00265C7C">
        <w:rPr>
          <w:rStyle w:val="Cquestionpartlabelbold"/>
        </w:rPr>
        <w:t xml:space="preserve">  </w:t>
      </w:r>
      <w:r w:rsidR="002F2389">
        <w:rPr>
          <w:rStyle w:val="Cquestionpartlabelbold"/>
        </w:rPr>
        <w:tab/>
      </w:r>
      <w:r w:rsidRPr="00265C7C">
        <w:rPr>
          <w:rStyle w:val="Cquestionpartlabelbold"/>
        </w:rPr>
        <w:t>C</w:t>
      </w:r>
      <w:r w:rsidR="002F2389">
        <w:rPr>
          <w:rStyle w:val="Cquestionpartlabelbold"/>
        </w:rPr>
        <w:t xml:space="preserve">  </w:t>
      </w:r>
      <w:r w:rsidR="00055175" w:rsidRPr="00265C7C">
        <w:rPr>
          <w:rStyle w:val="Cmathsexpressions"/>
          <w:i/>
          <w:iCs/>
        </w:rPr>
        <w:t>c</w:t>
      </w:r>
      <w:r w:rsidR="00055175" w:rsidRPr="002C6B98">
        <w:t xml:space="preserve"> and </w:t>
      </w:r>
      <w:r w:rsidR="00055175" w:rsidRPr="00265C7C">
        <w:rPr>
          <w:rStyle w:val="Cmathsexpressions"/>
          <w:i/>
          <w:iCs/>
        </w:rPr>
        <w:t>b</w:t>
      </w:r>
      <w:r w:rsidR="00D71374">
        <w:tab/>
      </w:r>
      <w:r w:rsidR="00D71374">
        <w:tab/>
      </w:r>
      <w:r w:rsidRPr="00265C7C">
        <w:rPr>
          <w:rStyle w:val="Cquestionpartlabelbold"/>
        </w:rPr>
        <w:t>D</w:t>
      </w:r>
      <w:r w:rsidR="00453D6C" w:rsidRPr="00453D6C">
        <w:tab/>
      </w:r>
      <w:r w:rsidR="00055175" w:rsidRPr="00265C7C">
        <w:rPr>
          <w:rStyle w:val="Cmathsexpressions"/>
          <w:i/>
          <w:iCs/>
        </w:rPr>
        <w:t>a</w:t>
      </w:r>
      <w:r w:rsidR="00055175" w:rsidRPr="002C6B98">
        <w:t xml:space="preserve"> and </w:t>
      </w:r>
      <w:r w:rsidR="00055175" w:rsidRPr="00265C7C">
        <w:rPr>
          <w:rStyle w:val="Cmathsexpressions"/>
          <w:i/>
          <w:iCs/>
        </w:rPr>
        <w:t>c</w:t>
      </w:r>
      <w:r w:rsidR="00453D6C" w:rsidRPr="00453D6C">
        <w:tab/>
      </w:r>
    </w:p>
    <w:p w14:paraId="0F7BCA10" w14:textId="0289E391" w:rsidR="00055175" w:rsidRDefault="00055175" w:rsidP="00055175">
      <w:pPr>
        <w:pStyle w:val="Pquestionheadingmc"/>
      </w:pPr>
      <w:r>
        <w:t>Question 12</w:t>
      </w:r>
      <w:r w:rsidR="00453D6C" w:rsidRPr="00453D6C">
        <w:tab/>
      </w:r>
      <w:r>
        <w:t>[</w:t>
      </w:r>
      <w:r w:rsidR="006521E0">
        <w:t>9.7</w:t>
      </w:r>
      <w:r>
        <w:t>]</w:t>
      </w:r>
    </w:p>
    <w:p w14:paraId="0C88DBE0" w14:textId="2BA34659" w:rsidR="00055175" w:rsidRPr="002C6B98" w:rsidRDefault="00055175" w:rsidP="006521E0">
      <w:pPr>
        <w:pStyle w:val="Pquestiontextmainstem"/>
      </w:pPr>
      <w:r w:rsidRPr="002C6B98">
        <w:t xml:space="preserve">This Venn diagram shows the number of elements in each of the two sets </w:t>
      </w:r>
      <w:r w:rsidR="006521E0" w:rsidRPr="00C91863">
        <w:rPr>
          <w:rStyle w:val="Cmathsexpressions"/>
          <w:i/>
          <w:iCs/>
        </w:rPr>
        <w:t>A</w:t>
      </w:r>
      <w:r w:rsidR="00453D6C">
        <w:rPr>
          <w:rStyle w:val="Cmathsexpressions"/>
          <w:i/>
          <w:iCs/>
        </w:rPr>
        <w:t xml:space="preserve"> </w:t>
      </w:r>
      <w:r w:rsidRPr="002C6B98">
        <w:t xml:space="preserve">and </w:t>
      </w:r>
      <w:r w:rsidRPr="00C91863">
        <w:rPr>
          <w:rStyle w:val="Cmathsexpressions"/>
          <w:i/>
          <w:iCs/>
        </w:rPr>
        <w:t>B</w:t>
      </w:r>
      <w:r w:rsidRPr="002C6B98">
        <w:t>.</w:t>
      </w:r>
    </w:p>
    <w:p w14:paraId="177EEA37" w14:textId="3996143D" w:rsidR="00055175" w:rsidRDefault="002F2389" w:rsidP="00265C7C">
      <w:pPr>
        <w:pStyle w:val="Pquestiontextmainstem"/>
      </w:pPr>
      <w:r>
        <w:rPr>
          <w:noProof/>
        </w:rPr>
        <w:drawing>
          <wp:inline distT="0" distB="0" distL="0" distR="0" wp14:anchorId="5EC29C89" wp14:editId="057C18B0">
            <wp:extent cx="2047875" cy="1381125"/>
            <wp:effectExtent l="0" t="0" r="9525" b="9525"/>
            <wp:docPr id="3" name="Picture 3" descr="C:\Users\ubuluay\Desktop\2nd ed\PM2e-8-ch-tests-exams-RWs\_SUPPLIED_V1_CORREX_230916\PM2e_08_EB_EOYE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buluay\Desktop\2nd ed\PM2e-8-ch-tests-exams-RWs\_SUPPLIED_V1_CORREX_230916\PM2e_08_EB_EOYE_01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9DB9" w14:textId="33925377" w:rsidR="002F2389" w:rsidRDefault="002F2389" w:rsidP="002F2389">
      <w:pPr>
        <w:pStyle w:val="Pquestiontextmainstem"/>
      </w:pPr>
      <w:r w:rsidRPr="00C91863">
        <w:rPr>
          <w:rStyle w:val="Cmathsexpressions"/>
          <w:i/>
          <w:iCs/>
        </w:rPr>
        <w:t>n</w:t>
      </w:r>
      <w:r w:rsidRPr="002C6B98">
        <w:t>(</w:t>
      </w:r>
      <w:r w:rsidR="00186AED">
        <w:t xml:space="preserve">not </w:t>
      </w:r>
      <w:r w:rsidRPr="00C91863">
        <w:rPr>
          <w:rStyle w:val="Cmathsexpressions"/>
          <w:i/>
          <w:iCs/>
        </w:rPr>
        <w:t>B</w:t>
      </w:r>
      <w:r w:rsidRPr="002C6B98">
        <w:t>) is</w:t>
      </w:r>
      <w:r>
        <w:t>:</w:t>
      </w:r>
    </w:p>
    <w:p w14:paraId="2DD1B874" w14:textId="7623C1E9" w:rsidR="006521E0" w:rsidRPr="002C6B98" w:rsidRDefault="006521E0" w:rsidP="006521E0">
      <w:pPr>
        <w:pStyle w:val="Pquestiontextmcqoptions"/>
      </w:pPr>
      <w:r w:rsidRPr="00265C7C">
        <w:rPr>
          <w:rStyle w:val="Cquestionpartlabelbold"/>
        </w:rPr>
        <w:t>A</w:t>
      </w:r>
      <w:r w:rsidR="00453D6C" w:rsidRPr="00453D6C">
        <w:tab/>
      </w:r>
      <w:r w:rsidR="00055175" w:rsidRPr="002C6B98">
        <w:t>7</w:t>
      </w:r>
      <w:r w:rsidR="00453D6C" w:rsidRPr="00453D6C">
        <w:tab/>
      </w:r>
      <w:r w:rsidR="00453D6C" w:rsidRPr="00453D6C">
        <w:tab/>
      </w:r>
      <w:r w:rsidRPr="00265C7C">
        <w:rPr>
          <w:rStyle w:val="Cquestionpartlabelbold"/>
        </w:rPr>
        <w:t>B</w:t>
      </w:r>
      <w:r w:rsidR="00453D6C" w:rsidRPr="00453D6C">
        <w:tab/>
      </w:r>
      <w:r w:rsidR="00055175" w:rsidRPr="002C6B98">
        <w:t>5</w:t>
      </w:r>
      <w:r w:rsidR="00453D6C" w:rsidRPr="00453D6C">
        <w:tab/>
      </w:r>
      <w:r w:rsidR="00453D6C" w:rsidRPr="00453D6C">
        <w:tab/>
      </w:r>
      <w:r w:rsidRPr="00265C7C">
        <w:rPr>
          <w:rStyle w:val="Cquestionpartlabelbold"/>
        </w:rPr>
        <w:t>C</w:t>
      </w:r>
      <w:r w:rsidR="00453D6C" w:rsidRPr="00453D6C">
        <w:tab/>
      </w:r>
      <w:r w:rsidR="00055175" w:rsidRPr="002C6B98">
        <w:t>12</w:t>
      </w:r>
      <w:r w:rsidR="00453D6C" w:rsidRPr="00453D6C">
        <w:tab/>
      </w:r>
      <w:r w:rsidR="00453D6C" w:rsidRPr="00453D6C">
        <w:tab/>
      </w:r>
      <w:r w:rsidRPr="00265C7C">
        <w:rPr>
          <w:rStyle w:val="Cquestionpartlabelbold"/>
        </w:rPr>
        <w:t>D</w:t>
      </w:r>
      <w:r w:rsidR="00453D6C" w:rsidRPr="00453D6C">
        <w:tab/>
      </w:r>
      <w:r w:rsidR="00055175" w:rsidRPr="002C6B98">
        <w:t xml:space="preserve">15  </w:t>
      </w:r>
    </w:p>
    <w:p w14:paraId="725818E6" w14:textId="116BB8A8" w:rsidR="001B433F" w:rsidRDefault="001B433F" w:rsidP="001B433F">
      <w:pPr>
        <w:pStyle w:val="Psectionresults"/>
      </w:pPr>
      <w:r>
        <w:t>M</w:t>
      </w:r>
      <w:r w:rsidR="002B3763">
        <w:t>ultiple-choice results: ___ /</w:t>
      </w:r>
      <w:r w:rsidR="002D3853">
        <w:t>1</w:t>
      </w:r>
      <w:r w:rsidR="007A2893">
        <w:t>2</w:t>
      </w:r>
    </w:p>
    <w:p w14:paraId="38C01D2D" w14:textId="0F66A255" w:rsidR="001B433F" w:rsidRDefault="001B433F" w:rsidP="001B433F">
      <w:pPr>
        <w:pStyle w:val="Psectionheading"/>
      </w:pPr>
      <w:r>
        <w:t>Short answer section</w:t>
      </w:r>
    </w:p>
    <w:p w14:paraId="74A0B774" w14:textId="268A6B90" w:rsidR="00FD6DB9" w:rsidRDefault="00FD6DB9" w:rsidP="003320B7">
      <w:pPr>
        <w:pStyle w:val="Pquestionheadingsx1stafterhead"/>
      </w:pPr>
      <w:r>
        <w:t>Question 13</w:t>
      </w:r>
      <w:r w:rsidR="00453D6C" w:rsidRPr="00453D6C">
        <w:tab/>
      </w:r>
      <w:r w:rsidR="003320B7">
        <w:rPr>
          <w:rStyle w:val="Cmarkslabel"/>
        </w:rPr>
        <w:t>11</w:t>
      </w:r>
      <w:r w:rsidRPr="001B433F">
        <w:rPr>
          <w:rStyle w:val="Cmarkslabel"/>
        </w:rPr>
        <w:t xml:space="preserve"> marks</w:t>
      </w:r>
      <w:r w:rsidR="00453D6C" w:rsidRPr="00453D6C">
        <w:tab/>
      </w:r>
    </w:p>
    <w:p w14:paraId="537E9F76" w14:textId="77777777" w:rsidR="003320B7" w:rsidRPr="00BA75B3" w:rsidRDefault="003320B7" w:rsidP="003320B7">
      <w:pPr>
        <w:pStyle w:val="Pquestiontextmainstem"/>
      </w:pPr>
      <w:r w:rsidRPr="00E3676F">
        <w:t xml:space="preserve">Choose the correct word from the following list to fill </w:t>
      </w:r>
      <w:r>
        <w:t xml:space="preserve">each of </w:t>
      </w:r>
      <w:r w:rsidRPr="00E3676F">
        <w:t>the gaps in the following sentences.</w:t>
      </w:r>
    </w:p>
    <w:p w14:paraId="162C7196" w14:textId="488BACF9" w:rsidR="003320B7" w:rsidRPr="00453D6C" w:rsidRDefault="003320B7" w:rsidP="00453D6C">
      <w:pPr>
        <w:pStyle w:val="Pquestiontextmainstem"/>
        <w:rPr>
          <w:i/>
        </w:rPr>
      </w:pPr>
      <w:r w:rsidRPr="00453D6C">
        <w:rPr>
          <w:i/>
        </w:rPr>
        <w:t xml:space="preserve">expression      Cartesian plane     index       surd     equation   </w:t>
      </w:r>
      <w:r w:rsidR="00453D6C">
        <w:rPr>
          <w:i/>
        </w:rPr>
        <w:t xml:space="preserve">  coefficient       origin    </w:t>
      </w:r>
      <w:r w:rsidR="00453D6C">
        <w:rPr>
          <w:i/>
        </w:rPr>
        <w:br/>
      </w:r>
      <w:r w:rsidRPr="00453D6C">
        <w:rPr>
          <w:i/>
        </w:rPr>
        <w:t>non-terminating decimal     constant     quadrilateral              ex</w:t>
      </w:r>
      <w:r w:rsidR="00B00A81">
        <w:rPr>
          <w:i/>
        </w:rPr>
        <w:t>panded               pronumeral</w:t>
      </w:r>
    </w:p>
    <w:p w14:paraId="274D339A" w14:textId="77777777" w:rsidR="004464C4" w:rsidRDefault="004464C4" w:rsidP="00265C7C">
      <w:pPr>
        <w:pStyle w:val="Pquestiontextpartsa"/>
        <w:rPr>
          <w:rStyle w:val="Cquestionpartlabelbold"/>
        </w:rPr>
      </w:pPr>
    </w:p>
    <w:p w14:paraId="38D4AF03" w14:textId="7EE4CC7C" w:rsidR="003320B7" w:rsidRPr="002C6B98" w:rsidRDefault="00453D6C" w:rsidP="00265C7C">
      <w:pPr>
        <w:pStyle w:val="Pquestiontextpartsa"/>
      </w:pPr>
      <w:r w:rsidRPr="00453D6C">
        <w:rPr>
          <w:rStyle w:val="Cquestionpartlabelbold"/>
        </w:rPr>
        <w:t>(a)</w:t>
      </w:r>
      <w:r w:rsidRPr="00453D6C">
        <w:tab/>
      </w:r>
      <w:r w:rsidR="003320B7" w:rsidRPr="002C6B98">
        <w:t>The expression 2</w:t>
      </w:r>
      <w:r w:rsidR="003320B7" w:rsidRPr="002C6B98">
        <w:rPr>
          <w:vertAlign w:val="superscript"/>
        </w:rPr>
        <w:t>4</w:t>
      </w:r>
      <w:r w:rsidR="003320B7" w:rsidRPr="002C6B98">
        <w:t xml:space="preserve"> i</w:t>
      </w:r>
      <w:r>
        <w:t>s i</w:t>
      </w:r>
      <w:r w:rsidR="003320B7" w:rsidRPr="002C6B98">
        <w:t>n _________________ form</w:t>
      </w:r>
      <w:r>
        <w:t>,</w:t>
      </w:r>
      <w:r w:rsidR="003320B7" w:rsidRPr="002C6B98">
        <w:t xml:space="preserve"> wh</w:t>
      </w:r>
      <w:r>
        <w:t>ile</w:t>
      </w:r>
      <w:r w:rsidR="003320B7" w:rsidRPr="002C6B98">
        <w:t xml:space="preserve"> 2 × 2 × 2 × 2 is written in _____________ form.</w:t>
      </w:r>
    </w:p>
    <w:p w14:paraId="524AD810" w14:textId="542F670A" w:rsidR="003320B7" w:rsidRPr="002C6B98" w:rsidRDefault="00453D6C" w:rsidP="00265C7C">
      <w:pPr>
        <w:pStyle w:val="Pquestiontextpartsa"/>
      </w:pPr>
      <w:r w:rsidRPr="00453D6C">
        <w:rPr>
          <w:rStyle w:val="Cquestionpartlabelbold"/>
        </w:rPr>
        <w:t>(b)</w:t>
      </w:r>
      <w:r w:rsidRPr="00453D6C">
        <w:tab/>
      </w:r>
      <w:r w:rsidR="003320B7" w:rsidRPr="002C6B98">
        <w:t xml:space="preserve">An irrational number is a ________________________________ that cannot be written as a fraction and when written in the form of a square root is called a ________________. </w:t>
      </w:r>
    </w:p>
    <w:p w14:paraId="1C4FACB7" w14:textId="056BBDFD" w:rsidR="003320B7" w:rsidRPr="002C6B98" w:rsidRDefault="00453D6C" w:rsidP="00265C7C">
      <w:pPr>
        <w:pStyle w:val="Pquestiontextpartsa"/>
      </w:pPr>
      <w:r w:rsidRPr="00453D6C">
        <w:rPr>
          <w:rStyle w:val="Cquestionpartlabelbold"/>
        </w:rPr>
        <w:t>(c)</w:t>
      </w:r>
      <w:r w:rsidRPr="00453D6C">
        <w:tab/>
      </w:r>
      <w:r w:rsidR="003320B7" w:rsidRPr="002C6B98">
        <w:t>In the _________________ 2</w:t>
      </w:r>
      <w:r w:rsidR="003320B7" w:rsidRPr="00265C7C">
        <w:rPr>
          <w:rStyle w:val="Cmathsexpressions"/>
          <w:i/>
          <w:iCs/>
        </w:rPr>
        <w:t>a</w:t>
      </w:r>
      <w:r w:rsidR="003320B7" w:rsidRPr="002C6B98">
        <w:t xml:space="preserve"> + 4, the number 2 is the __________________ and the letter </w:t>
      </w:r>
      <w:r w:rsidR="003320B7" w:rsidRPr="00265C7C">
        <w:rPr>
          <w:rStyle w:val="Cmathsexpressions"/>
          <w:i/>
          <w:iCs/>
        </w:rPr>
        <w:t>a</w:t>
      </w:r>
      <w:r w:rsidR="003320B7" w:rsidRPr="002C6B98">
        <w:t xml:space="preserve"> is called the _________________. The number 4 all by itself is the ___________________.</w:t>
      </w:r>
    </w:p>
    <w:p w14:paraId="37A1A639" w14:textId="51377B41" w:rsidR="003320B7" w:rsidRPr="002C6B98" w:rsidRDefault="00453D6C" w:rsidP="00265C7C">
      <w:pPr>
        <w:pStyle w:val="Pquestiontextpartsa"/>
      </w:pPr>
      <w:r w:rsidRPr="00453D6C">
        <w:rPr>
          <w:rStyle w:val="Cquestionpartlabelbold"/>
        </w:rPr>
        <w:t>(d)</w:t>
      </w:r>
      <w:r w:rsidRPr="00453D6C">
        <w:tab/>
      </w:r>
      <w:r w:rsidR="003320B7" w:rsidRPr="002C6B98">
        <w:t xml:space="preserve">A parallelogram is a _________________________ with two sets of parallel sides. </w:t>
      </w:r>
    </w:p>
    <w:p w14:paraId="4F72A5F5" w14:textId="2B3F75DD" w:rsidR="003320B7" w:rsidRPr="002C6B98" w:rsidRDefault="003320B7" w:rsidP="00265C7C">
      <w:pPr>
        <w:pStyle w:val="Pquestiontextpartsa"/>
      </w:pPr>
      <w:r w:rsidRPr="00265C7C">
        <w:rPr>
          <w:rStyle w:val="Cquestionpartlabelbold"/>
        </w:rPr>
        <w:t>(e)</w:t>
      </w:r>
      <w:r w:rsidR="00453D6C" w:rsidRPr="00453D6C">
        <w:tab/>
      </w:r>
      <w:r w:rsidRPr="002C6B98">
        <w:t xml:space="preserve">The _______________ is the point at which the </w:t>
      </w:r>
      <w:r w:rsidRPr="00265C7C">
        <w:rPr>
          <w:rStyle w:val="Cmathsexpressions"/>
          <w:i/>
          <w:iCs/>
        </w:rPr>
        <w:t>x</w:t>
      </w:r>
      <w:r w:rsidRPr="002C6B98">
        <w:t xml:space="preserve">- and </w:t>
      </w:r>
      <w:r w:rsidRPr="00265C7C">
        <w:rPr>
          <w:rStyle w:val="Cmathsexpressions"/>
          <w:i/>
          <w:iCs/>
        </w:rPr>
        <w:t>y</w:t>
      </w:r>
      <w:r w:rsidRPr="002C6B98">
        <w:t>-axes intersect on the _________________.</w:t>
      </w:r>
    </w:p>
    <w:p w14:paraId="09DEC1B8" w14:textId="05746039" w:rsidR="003320B7" w:rsidRDefault="003320B7" w:rsidP="003320B7">
      <w:pPr>
        <w:pStyle w:val="Pquestionheadingsx"/>
      </w:pPr>
      <w:r>
        <w:lastRenderedPageBreak/>
        <w:t>Question 14</w:t>
      </w:r>
      <w:r w:rsidR="00453D6C" w:rsidRPr="00453D6C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</w:t>
      </w:r>
      <w:r w:rsidR="004464C4">
        <w:t>8.2</w:t>
      </w:r>
      <w:r>
        <w:t>]</w:t>
      </w:r>
    </w:p>
    <w:p w14:paraId="000B799A" w14:textId="356800E5" w:rsidR="003320B7" w:rsidRPr="002C6B98" w:rsidRDefault="003320B7" w:rsidP="00265C7C">
      <w:pPr>
        <w:pStyle w:val="Pquestiontextmainstem"/>
      </w:pPr>
      <w:r w:rsidRPr="002C6B98">
        <w:t xml:space="preserve">Explain how a square can be classified as a rectangle, </w:t>
      </w:r>
      <w:r w:rsidR="00453D6C">
        <w:t>but</w:t>
      </w:r>
      <w:r w:rsidRPr="002C6B98">
        <w:t xml:space="preserve"> a rectangle cannot be classified as </w:t>
      </w:r>
      <w:r w:rsidRPr="002C6B98">
        <w:br/>
        <w:t>a square.</w:t>
      </w:r>
    </w:p>
    <w:p w14:paraId="5344B29B" w14:textId="77777777" w:rsidR="003320B7" w:rsidRPr="002C6B98" w:rsidRDefault="003320B7" w:rsidP="00265C7C">
      <w:pPr>
        <w:pStyle w:val="Pquestiontextmainstem"/>
      </w:pPr>
    </w:p>
    <w:p w14:paraId="0D84BDDA" w14:textId="77777777" w:rsidR="003320B7" w:rsidRDefault="003320B7" w:rsidP="00265C7C">
      <w:pPr>
        <w:pStyle w:val="Pquestiontextmainstem"/>
      </w:pPr>
    </w:p>
    <w:p w14:paraId="5C9C1BB5" w14:textId="77777777" w:rsidR="004464C4" w:rsidRPr="002C6B98" w:rsidRDefault="004464C4" w:rsidP="00265C7C">
      <w:pPr>
        <w:pStyle w:val="Pquestiontextmainstem"/>
      </w:pPr>
    </w:p>
    <w:p w14:paraId="7FA0EAFE" w14:textId="24876C00" w:rsidR="005A28D6" w:rsidRDefault="005A28D6" w:rsidP="005A28D6">
      <w:pPr>
        <w:pStyle w:val="Pquestionheadingsx"/>
      </w:pPr>
      <w:r>
        <w:t>Question 15</w:t>
      </w:r>
      <w:r w:rsidR="00453D6C" w:rsidRPr="00453D6C"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[1.4]</w:t>
      </w:r>
    </w:p>
    <w:p w14:paraId="58BB679C" w14:textId="77777777" w:rsidR="003320B7" w:rsidRPr="002C6B98" w:rsidRDefault="003320B7" w:rsidP="00265C7C">
      <w:pPr>
        <w:pStyle w:val="Pquestiontextmainstem"/>
      </w:pPr>
      <w:r w:rsidRPr="002C6B98">
        <w:t>Evaluate the following.</w:t>
      </w:r>
    </w:p>
    <w:p w14:paraId="2882A9A2" w14:textId="0EC22FC3" w:rsidR="003320B7" w:rsidRPr="002C6B98" w:rsidRDefault="00453D6C" w:rsidP="00265C7C">
      <w:pPr>
        <w:pStyle w:val="Pquestiontextpartsa"/>
      </w:pPr>
      <w:r w:rsidRPr="00453D6C">
        <w:rPr>
          <w:rStyle w:val="Cquestionpartlabelbold"/>
        </w:rPr>
        <w:t>(a)</w:t>
      </w:r>
      <w:r w:rsidRPr="00453D6C">
        <w:tab/>
      </w:r>
      <w:r w:rsidR="003320B7" w:rsidRPr="002C6B98">
        <w:t xml:space="preserve">6 × </w:t>
      </w:r>
      <w:r>
        <w:t>(</w:t>
      </w:r>
      <w:r w:rsidR="003320B7" w:rsidRPr="002C6B98">
        <w:t>-7</w:t>
      </w:r>
      <w:r>
        <w:t>)</w:t>
      </w:r>
      <w:r w:rsidR="003320B7" w:rsidRPr="002C6B98">
        <w:t xml:space="preserve"> – 56 ÷ </w:t>
      </w:r>
      <w:r>
        <w:t>(</w:t>
      </w:r>
      <w:r w:rsidR="003320B7" w:rsidRPr="002C6B98">
        <w:t>-8</w:t>
      </w:r>
      <w:r>
        <w:t>)</w:t>
      </w:r>
      <w:r>
        <w:tab/>
      </w:r>
      <w:r w:rsidRPr="00453D6C">
        <w:tab/>
      </w:r>
      <w:r>
        <w:tab/>
      </w:r>
      <w:r>
        <w:tab/>
      </w:r>
      <w:r w:rsidRPr="00453D6C">
        <w:rPr>
          <w:rStyle w:val="Cquestionpartlabelbold"/>
        </w:rPr>
        <w:t>(b)</w:t>
      </w:r>
      <w:r w:rsidR="00186AED">
        <w:t xml:space="preserve">  </w:t>
      </w:r>
      <w:r w:rsidR="003320B7" w:rsidRPr="002C6B98">
        <w:t xml:space="preserve">8 ÷ </w:t>
      </w:r>
      <w:r>
        <w:t>(</w:t>
      </w:r>
      <w:r w:rsidR="003320B7" w:rsidRPr="002C6B98">
        <w:t>-2</w:t>
      </w:r>
      <w:r>
        <w:t>)</w:t>
      </w:r>
      <w:r w:rsidR="003320B7" w:rsidRPr="002C6B98">
        <w:t xml:space="preserve"> + 2 × (6 + 3 × 9 ) – 11</w:t>
      </w:r>
    </w:p>
    <w:p w14:paraId="37B27D26" w14:textId="77777777" w:rsidR="003320B7" w:rsidRPr="002C6B98" w:rsidRDefault="003320B7" w:rsidP="00265C7C">
      <w:pPr>
        <w:pStyle w:val="Pquestiontextmainstem"/>
      </w:pPr>
    </w:p>
    <w:p w14:paraId="5577F7B7" w14:textId="77777777" w:rsidR="003320B7" w:rsidRDefault="003320B7" w:rsidP="00265C7C">
      <w:pPr>
        <w:pStyle w:val="Pquestiontextmainstem"/>
      </w:pPr>
    </w:p>
    <w:p w14:paraId="6BDFE703" w14:textId="77777777" w:rsidR="004464C4" w:rsidRPr="002C6B98" w:rsidRDefault="004464C4" w:rsidP="00265C7C">
      <w:pPr>
        <w:pStyle w:val="Pquestiontextmainstem"/>
      </w:pPr>
    </w:p>
    <w:p w14:paraId="76670A4F" w14:textId="77777777" w:rsidR="003320B7" w:rsidRDefault="003320B7" w:rsidP="00265C7C">
      <w:pPr>
        <w:pStyle w:val="Pquestiontextmainstem"/>
      </w:pPr>
    </w:p>
    <w:p w14:paraId="144CACE8" w14:textId="77777777" w:rsidR="00502E58" w:rsidRDefault="00502E58" w:rsidP="00265C7C">
      <w:pPr>
        <w:pStyle w:val="Pquestiontextmainstem"/>
      </w:pPr>
    </w:p>
    <w:p w14:paraId="5C91F09C" w14:textId="77777777" w:rsidR="00502E58" w:rsidRPr="002C6B98" w:rsidRDefault="00502E58" w:rsidP="00265C7C">
      <w:pPr>
        <w:pStyle w:val="Pquestiontextmainstem"/>
      </w:pPr>
    </w:p>
    <w:p w14:paraId="0A645860" w14:textId="1DC4A321" w:rsidR="005A28D6" w:rsidRDefault="005A28D6" w:rsidP="005A28D6">
      <w:pPr>
        <w:pStyle w:val="Pquestionheadingsx"/>
      </w:pPr>
      <w:r>
        <w:t>Question 16</w:t>
      </w:r>
      <w:r w:rsidR="00453D6C" w:rsidRPr="00453D6C">
        <w:tab/>
      </w:r>
      <w:r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[1.</w:t>
      </w:r>
      <w:r w:rsidR="00D71374">
        <w:t>6</w:t>
      </w:r>
      <w:r>
        <w:t>]</w:t>
      </w:r>
    </w:p>
    <w:p w14:paraId="1FDDC34A" w14:textId="77777777" w:rsidR="003320B7" w:rsidRPr="002C6B98" w:rsidRDefault="003320B7" w:rsidP="00265C7C">
      <w:pPr>
        <w:pStyle w:val="Pquestiontextmainstem"/>
      </w:pPr>
      <w:r w:rsidRPr="002C6B98">
        <w:t>Evaluate the following.</w:t>
      </w:r>
    </w:p>
    <w:p w14:paraId="1999AA47" w14:textId="091B2B41" w:rsidR="003320B7" w:rsidRPr="002C6B98" w:rsidRDefault="00453D6C" w:rsidP="00265C7C">
      <w:pPr>
        <w:pStyle w:val="Pquestiontextpartsa"/>
      </w:pPr>
      <w:r w:rsidRPr="00453D6C">
        <w:rPr>
          <w:rStyle w:val="Cquestionpartlabelbold"/>
        </w:rPr>
        <w:t>(a)</w:t>
      </w:r>
      <w:r w:rsidRPr="00453D6C">
        <w:tab/>
      </w:r>
      <w:r w:rsidR="003320B7" w:rsidRPr="002C6B98">
        <w:fldChar w:fldCharType="begin"/>
      </w:r>
      <w:r w:rsidR="003320B7" w:rsidRPr="002C6B98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        </m:t>
        </m:r>
      </m:oMath>
      <w:r w:rsidR="003320B7" w:rsidRPr="002C6B98">
        <w:instrText xml:space="preserve"> </w:instrText>
      </w:r>
      <w:r w:rsidR="003320B7" w:rsidRPr="002C6B98">
        <w:fldChar w:fldCharType="end"/>
      </w:r>
      <w:r w:rsidR="003320B7" w:rsidRPr="002C6B98">
        <w:t xml:space="preserve"> </w:t>
      </w:r>
      <w:r w:rsidR="003320B7" w:rsidRPr="002C6B98">
        <w:rPr>
          <w:position w:val="-24"/>
        </w:rPr>
        <w:object w:dxaOrig="800" w:dyaOrig="660" w14:anchorId="32525B68">
          <v:shape id="_x0000_i1033" type="#_x0000_t75" style="width:39.75pt;height:33pt" o:ole="">
            <v:imagedata r:id="rId26" o:title=""/>
          </v:shape>
          <o:OLEObject Type="Embed" ProgID="Equation.3" ShapeID="_x0000_i1033" DrawAspect="Content" ObjectID="_1540572061" r:id="rId27"/>
        </w:object>
      </w:r>
      <w:r w:rsidRPr="00453D6C">
        <w:tab/>
      </w:r>
      <w:r>
        <w:tab/>
      </w:r>
      <w:r>
        <w:tab/>
      </w:r>
      <w:r>
        <w:tab/>
      </w:r>
      <w:r>
        <w:tab/>
      </w:r>
      <w:r w:rsidRPr="00453D6C">
        <w:rPr>
          <w:rStyle w:val="Cquestionpartlabelbold"/>
        </w:rPr>
        <w:t>(b)</w:t>
      </w:r>
      <w:r w:rsidR="00186AED">
        <w:t xml:space="preserve">  </w:t>
      </w:r>
      <w:r w:rsidR="003320B7" w:rsidRPr="002C6B98">
        <w:t>(-4)</w:t>
      </w:r>
      <w:r w:rsidR="003320B7" w:rsidRPr="002C6B98">
        <w:rPr>
          <w:vertAlign w:val="superscript"/>
        </w:rPr>
        <w:t>2</w:t>
      </w:r>
      <w:r w:rsidR="003320B7" w:rsidRPr="002C6B98">
        <w:t xml:space="preserve"> × (-2)</w:t>
      </w:r>
      <w:r w:rsidR="003320B7" w:rsidRPr="002C6B98">
        <w:rPr>
          <w:vertAlign w:val="superscript"/>
        </w:rPr>
        <w:t>3</w:t>
      </w:r>
    </w:p>
    <w:p w14:paraId="372628B4" w14:textId="77777777" w:rsidR="003320B7" w:rsidRPr="002C6B98" w:rsidRDefault="003320B7" w:rsidP="00265C7C">
      <w:pPr>
        <w:pStyle w:val="Pquestiontextmainstem"/>
      </w:pPr>
    </w:p>
    <w:p w14:paraId="4DF46319" w14:textId="77777777" w:rsidR="003320B7" w:rsidRDefault="003320B7" w:rsidP="00265C7C">
      <w:pPr>
        <w:pStyle w:val="Pquestiontextmainstem"/>
      </w:pPr>
    </w:p>
    <w:p w14:paraId="65C87094" w14:textId="77777777" w:rsidR="00502E58" w:rsidRDefault="00502E58" w:rsidP="00265C7C">
      <w:pPr>
        <w:pStyle w:val="Pquestiontextmainstem"/>
      </w:pPr>
    </w:p>
    <w:p w14:paraId="5593CAC9" w14:textId="77777777" w:rsidR="00502E58" w:rsidRPr="002C6B98" w:rsidRDefault="00502E58" w:rsidP="00265C7C">
      <w:pPr>
        <w:pStyle w:val="Pquestiontextmainstem"/>
      </w:pPr>
    </w:p>
    <w:p w14:paraId="2B2E1586" w14:textId="228548C4" w:rsidR="005A28D6" w:rsidRDefault="005A28D6" w:rsidP="005A28D6">
      <w:pPr>
        <w:pStyle w:val="Pquestionheadingsx"/>
      </w:pPr>
      <w:r>
        <w:t>Question 17</w:t>
      </w:r>
      <w:r w:rsidR="00453D6C" w:rsidRPr="00453D6C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[2.1]</w:t>
      </w:r>
    </w:p>
    <w:p w14:paraId="338A8A87" w14:textId="77777777" w:rsidR="003320B7" w:rsidRPr="002C6B98" w:rsidRDefault="003320B7" w:rsidP="00265C7C">
      <w:pPr>
        <w:pStyle w:val="Pquestiontextmainstem"/>
      </w:pPr>
      <w:r w:rsidRPr="002C6B98">
        <w:t>Arrange the following list into descending order by converting fraction values to decimals first.</w:t>
      </w:r>
    </w:p>
    <w:p w14:paraId="64F12BB7" w14:textId="724C7921" w:rsidR="003320B7" w:rsidRDefault="003320B7" w:rsidP="00265C7C">
      <w:pPr>
        <w:pStyle w:val="Pquestiontextmainstem"/>
      </w:pPr>
      <w:r w:rsidRPr="00265C7C">
        <w:t xml:space="preserve">2.03, </w:t>
      </w:r>
      <w:r w:rsidR="004464C4" w:rsidRPr="002C6B98">
        <w:rPr>
          <w:position w:val="-24"/>
        </w:rPr>
        <w:object w:dxaOrig="480" w:dyaOrig="620" w14:anchorId="1C897748">
          <v:shape id="_x0000_i1034" type="#_x0000_t75" style="width:24pt;height:31.5pt" o:ole="">
            <v:imagedata r:id="rId28" o:title=""/>
          </v:shape>
          <o:OLEObject Type="Embed" ProgID="Equation.DSMT4" ShapeID="_x0000_i1034" DrawAspect="Content" ObjectID="_1540572062" r:id="rId29"/>
        </w:object>
      </w:r>
      <w:r w:rsidRPr="002C6B98">
        <w:fldChar w:fldCharType="begin"/>
      </w:r>
      <w:r w:rsidRPr="002C6B98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</m:oMath>
      <w:r w:rsidRPr="002C6B98">
        <w:instrText xml:space="preserve"> </w:instrText>
      </w:r>
      <w:r w:rsidRPr="002C6B98">
        <w:fldChar w:fldCharType="end"/>
      </w:r>
      <w:r w:rsidRPr="00265C7C">
        <w:t xml:space="preserve">, 3.32, </w:t>
      </w:r>
      <w:r w:rsidR="004464C4" w:rsidRPr="002C6B98">
        <w:rPr>
          <w:position w:val="-24"/>
        </w:rPr>
        <w:object w:dxaOrig="360" w:dyaOrig="620" w14:anchorId="1CF0D16E">
          <v:shape id="_x0000_i1035" type="#_x0000_t75" style="width:18pt;height:31.5pt" o:ole="">
            <v:imagedata r:id="rId30" o:title=""/>
          </v:shape>
          <o:OLEObject Type="Embed" ProgID="Equation.DSMT4" ShapeID="_x0000_i1035" DrawAspect="Content" ObjectID="_1540572063" r:id="rId31"/>
        </w:object>
      </w:r>
      <w:r w:rsidRPr="002C6B98">
        <w:fldChar w:fldCharType="begin"/>
      </w:r>
      <w:r w:rsidRPr="002C6B98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 w:rsidRPr="002C6B98">
        <w:instrText xml:space="preserve"> </w:instrText>
      </w:r>
      <w:r w:rsidRPr="002C6B98">
        <w:fldChar w:fldCharType="end"/>
      </w:r>
      <w:r w:rsidRPr="002C6B98">
        <w:t>, 2.003</w:t>
      </w:r>
    </w:p>
    <w:p w14:paraId="21D765E0" w14:textId="77777777" w:rsidR="00502E58" w:rsidRDefault="00502E58" w:rsidP="00265C7C">
      <w:pPr>
        <w:pStyle w:val="Pquestiontextmainstem"/>
      </w:pPr>
    </w:p>
    <w:p w14:paraId="5F6C0895" w14:textId="77777777" w:rsidR="00502E58" w:rsidRPr="002C6B98" w:rsidRDefault="00502E58" w:rsidP="00265C7C">
      <w:pPr>
        <w:pStyle w:val="Pquestiontextmainstem"/>
      </w:pPr>
    </w:p>
    <w:p w14:paraId="2490CBB0" w14:textId="18CF10D1" w:rsidR="005A28D6" w:rsidRDefault="005A28D6" w:rsidP="005A28D6">
      <w:pPr>
        <w:pStyle w:val="Pquestionheadingsx"/>
      </w:pPr>
      <w:r>
        <w:t>Question 18</w:t>
      </w:r>
      <w:r w:rsidR="00453D6C" w:rsidRPr="00453D6C">
        <w:tab/>
      </w:r>
      <w:r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[2.3]</w:t>
      </w:r>
    </w:p>
    <w:p w14:paraId="1327010C" w14:textId="77777777" w:rsidR="003320B7" w:rsidRPr="002C6B98" w:rsidRDefault="003320B7" w:rsidP="00265C7C">
      <w:pPr>
        <w:pStyle w:val="Pquestiontextmainstem"/>
      </w:pPr>
      <w:r w:rsidRPr="002C6B98">
        <w:t>Calculate the following, writing your answer in simplest form.</w:t>
      </w:r>
    </w:p>
    <w:p w14:paraId="5A5FDC9C" w14:textId="16279ADF" w:rsidR="003320B7" w:rsidRPr="002C6B98" w:rsidRDefault="00453D6C" w:rsidP="00265C7C">
      <w:pPr>
        <w:pStyle w:val="Pquestiontextpartsa"/>
        <w:rPr>
          <w:lang w:eastAsia="en-US"/>
        </w:rPr>
      </w:pPr>
      <w:r w:rsidRPr="00453D6C">
        <w:rPr>
          <w:rStyle w:val="Cquestionpartlabelbold"/>
        </w:rPr>
        <w:t>(a)</w:t>
      </w:r>
      <w:r w:rsidRPr="00453D6C">
        <w:tab/>
      </w:r>
      <w:r w:rsidR="003320B7" w:rsidRPr="002C6B98">
        <w:rPr>
          <w:lang w:eastAsia="en-US"/>
        </w:rPr>
        <w:t>-</w:t>
      </w:r>
      <w:r w:rsidR="003320B7" w:rsidRPr="002C6B98">
        <w:rPr>
          <w:lang w:val="en-GB" w:eastAsia="en-US"/>
        </w:rPr>
        <w:t>5.2 × -4.5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 w:rsidRPr="00453D6C">
        <w:rPr>
          <w:rStyle w:val="Cquestionpartlabelbold"/>
        </w:rPr>
        <w:t>(b)</w:t>
      </w:r>
      <w:r w:rsidR="00186AED">
        <w:t xml:space="preserve">  </w:t>
      </w:r>
      <w:r w:rsidR="003320B7" w:rsidRPr="002C6B98">
        <w:rPr>
          <w:position w:val="-28"/>
        </w:rPr>
        <w:object w:dxaOrig="1800" w:dyaOrig="680" w14:anchorId="40543558">
          <v:shape id="_x0000_i1036" type="#_x0000_t75" style="width:90pt;height:33.75pt" o:ole="">
            <v:imagedata r:id="rId32" o:title=""/>
          </v:shape>
          <o:OLEObject Type="Embed" ProgID="Equation.3" ShapeID="_x0000_i1036" DrawAspect="Content" ObjectID="_1540572064" r:id="rId33"/>
        </w:object>
      </w:r>
      <w:r w:rsidR="003320B7" w:rsidRPr="002C6B98">
        <w:rPr>
          <w:lang w:eastAsia="en-US"/>
        </w:rPr>
        <w:fldChar w:fldCharType="begin"/>
      </w:r>
      <w:r w:rsidR="003320B7" w:rsidRPr="002C6B98">
        <w:rPr>
          <w:lang w:eastAsia="en-US"/>
        </w:rPr>
        <w:instrText xml:space="preserve"> QUOTE </w:instrText>
      </w:r>
      <m:oMath>
        <m:d>
          <m:dPr>
            <m:ctrlPr>
              <w:rPr>
                <w:rFonts w:ascii="Cambria Math" w:hAnsi="Cambria Math" w:cs="Arial"/>
                <w:i/>
                <w:lang w:val="en-GB"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lang w:val="en-GB" w:eastAsia="en-US"/>
              </w:rPr>
              <m:t>3</m:t>
            </m:r>
            <m:f>
              <m:fPr>
                <m:ctrlPr>
                  <w:rPr>
                    <w:rFonts w:ascii="Cambria Math" w:hAnsi="Cambria Math" w:cs="Arial"/>
                    <w:i/>
                    <w:lang w:val="en-GB" w:eastAsia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lang w:val="en-GB" w:eastAsia="en-US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lang w:val="en-GB" w:eastAsia="en-US"/>
                  </w:rPr>
                  <m:t>8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lang w:val="en-GB" w:eastAsia="en-US"/>
              </w:rPr>
              <m:t>- 2.25</m:t>
            </m:r>
          </m:e>
        </m:d>
        <m:r>
          <m:rPr>
            <m:sty m:val="p"/>
          </m:rPr>
          <w:rPr>
            <w:rFonts w:ascii="Cambria Math" w:hAnsi="Cambria Math" w:cs="Arial"/>
            <w:lang w:val="en-GB" w:eastAsia="en-US"/>
          </w:rPr>
          <m:t>÷-1</m:t>
        </m:r>
        <m:f>
          <m:fPr>
            <m:ctrlPr>
              <w:rPr>
                <w:rFonts w:ascii="Cambria Math" w:hAnsi="Cambria Math" w:cs="Arial"/>
                <w:i/>
                <w:lang w:val="en-GB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lang w:val="en-GB" w:eastAsia="en-US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lang w:val="en-GB" w:eastAsia="en-US"/>
              </w:rPr>
              <m:t>3</m:t>
            </m:r>
          </m:den>
        </m:f>
      </m:oMath>
      <w:r w:rsidR="003320B7" w:rsidRPr="002C6B98">
        <w:rPr>
          <w:lang w:eastAsia="en-US"/>
        </w:rPr>
        <w:instrText xml:space="preserve"> </w:instrText>
      </w:r>
      <w:r w:rsidR="003320B7" w:rsidRPr="002C6B98">
        <w:rPr>
          <w:lang w:eastAsia="en-US"/>
        </w:rPr>
        <w:fldChar w:fldCharType="end"/>
      </w:r>
    </w:p>
    <w:p w14:paraId="2A9F2FCE" w14:textId="77777777" w:rsidR="003320B7" w:rsidRPr="002C6B98" w:rsidRDefault="003320B7" w:rsidP="00265C7C">
      <w:pPr>
        <w:pStyle w:val="Pquestiontextmainstem"/>
        <w:rPr>
          <w:lang w:eastAsia="en-US"/>
        </w:rPr>
      </w:pPr>
    </w:p>
    <w:p w14:paraId="37F9B13A" w14:textId="77777777" w:rsidR="003320B7" w:rsidRPr="002C6B98" w:rsidRDefault="003320B7" w:rsidP="00265C7C">
      <w:pPr>
        <w:pStyle w:val="Pquestiontextmainstem"/>
      </w:pPr>
    </w:p>
    <w:p w14:paraId="0110CB2D" w14:textId="77777777" w:rsidR="003320B7" w:rsidRPr="002C6B98" w:rsidRDefault="003320B7" w:rsidP="00265C7C">
      <w:pPr>
        <w:pStyle w:val="Pquestiontextmainstem"/>
      </w:pPr>
    </w:p>
    <w:p w14:paraId="62CA37FE" w14:textId="403CD740" w:rsidR="005A28D6" w:rsidRDefault="005A28D6" w:rsidP="005A28D6">
      <w:pPr>
        <w:pStyle w:val="Pquestionheadingsx"/>
      </w:pPr>
      <w:r>
        <w:lastRenderedPageBreak/>
        <w:t>Question 19</w:t>
      </w:r>
      <w:r w:rsidR="00453D6C" w:rsidRPr="00453D6C"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[2.6]</w:t>
      </w:r>
    </w:p>
    <w:p w14:paraId="7C4F2D4C" w14:textId="3626516E" w:rsidR="003320B7" w:rsidRPr="002C6B98" w:rsidRDefault="00453D6C" w:rsidP="00265C7C">
      <w:pPr>
        <w:pStyle w:val="Pquestiontextmainstem"/>
      </w:pPr>
      <w:r>
        <w:t>Layla</w:t>
      </w:r>
      <w:r w:rsidR="003320B7" w:rsidRPr="002C6B98">
        <w:t xml:space="preserve"> is conducting a science experiment. She takes a beaker and fills it with a chemical solution so that it is </w:t>
      </w:r>
      <w:r w:rsidR="003320B7" w:rsidRPr="002C6B98">
        <w:rPr>
          <w:position w:val="-24"/>
        </w:rPr>
        <w:object w:dxaOrig="240" w:dyaOrig="620" w14:anchorId="0ACB06A4">
          <v:shape id="_x0000_i1037" type="#_x0000_t75" style="width:12pt;height:30.75pt" o:ole="">
            <v:imagedata r:id="rId14" o:title=""/>
          </v:shape>
          <o:OLEObject Type="Embed" ProgID="Equation.3" ShapeID="_x0000_i1037" DrawAspect="Content" ObjectID="_1540572065" r:id="rId34"/>
        </w:object>
      </w:r>
      <w:r w:rsidR="003320B7" w:rsidRPr="002C6B98">
        <w:t xml:space="preserve"> full. She then adds 12 mL of water s</w:t>
      </w:r>
      <w:r>
        <w:t>o that the beaker is 50% full. Find t</w:t>
      </w:r>
      <w:r w:rsidR="003320B7" w:rsidRPr="002C6B98">
        <w:t>he maximum number of m</w:t>
      </w:r>
      <w:r>
        <w:t>illilitres that the beaker can hold.</w:t>
      </w:r>
    </w:p>
    <w:p w14:paraId="0489C668" w14:textId="77777777" w:rsidR="003320B7" w:rsidRPr="002C6B98" w:rsidRDefault="003320B7" w:rsidP="00265C7C">
      <w:pPr>
        <w:pStyle w:val="Pquestiontextmainstem"/>
      </w:pPr>
    </w:p>
    <w:p w14:paraId="348D444C" w14:textId="77777777" w:rsidR="003320B7" w:rsidRPr="002C6B98" w:rsidRDefault="003320B7" w:rsidP="00265C7C">
      <w:pPr>
        <w:pStyle w:val="Pquestiontextmainstem"/>
      </w:pPr>
    </w:p>
    <w:p w14:paraId="2A81DA26" w14:textId="77777777" w:rsidR="003320B7" w:rsidRDefault="003320B7" w:rsidP="00265C7C">
      <w:pPr>
        <w:pStyle w:val="Pquestiontextmainstem"/>
      </w:pPr>
    </w:p>
    <w:p w14:paraId="6525F2EC" w14:textId="74322112" w:rsidR="005A28D6" w:rsidRDefault="005A28D6" w:rsidP="005A28D6">
      <w:pPr>
        <w:pStyle w:val="Pquestionheadingsx"/>
      </w:pPr>
      <w:r>
        <w:t>Question 20</w:t>
      </w:r>
      <w:r w:rsidR="00453D6C" w:rsidRPr="00453D6C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[3.2]</w:t>
      </w:r>
    </w:p>
    <w:p w14:paraId="529AA2AB" w14:textId="360ECC8B" w:rsidR="003320B7" w:rsidRPr="002C6B98" w:rsidRDefault="003320B7" w:rsidP="00265C7C">
      <w:pPr>
        <w:pStyle w:val="Pquestiontextmainstem"/>
      </w:pPr>
      <w:r w:rsidRPr="002C6B98">
        <w:t xml:space="preserve">If </w:t>
      </w:r>
      <w:r w:rsidRPr="00C91863">
        <w:rPr>
          <w:rStyle w:val="Cmathsexpressions"/>
          <w:i/>
          <w:iCs/>
        </w:rPr>
        <w:t>x</w:t>
      </w:r>
      <w:r w:rsidRPr="002C6B98">
        <w:t xml:space="preserve"> = -2, </w:t>
      </w:r>
      <w:r w:rsidRPr="00C91863">
        <w:rPr>
          <w:rStyle w:val="Cmathsexpressions"/>
          <w:i/>
          <w:iCs/>
        </w:rPr>
        <w:t>y</w:t>
      </w:r>
      <w:r w:rsidRPr="002C6B98">
        <w:t xml:space="preserve"> = 4 and </w:t>
      </w:r>
      <w:r w:rsidRPr="00C91863">
        <w:rPr>
          <w:rStyle w:val="Cmathsexpressions"/>
          <w:i/>
          <w:iCs/>
        </w:rPr>
        <w:t>z</w:t>
      </w:r>
      <w:r w:rsidRPr="002C6B98">
        <w:t xml:space="preserve"> = 8, what is the value of </w:t>
      </w:r>
      <w:r w:rsidRPr="002C6B98">
        <w:rPr>
          <w:position w:val="-12"/>
        </w:rPr>
        <w:object w:dxaOrig="740" w:dyaOrig="440" w14:anchorId="29CA6F10">
          <v:shape id="_x0000_i1038" type="#_x0000_t75" style="width:36.75pt;height:21.75pt" o:ole="" fillcolor="window">
            <v:imagedata r:id="rId35" o:title=""/>
          </v:shape>
          <o:OLEObject Type="Embed" ProgID="Equation.3" ShapeID="_x0000_i1038" DrawAspect="Content" ObjectID="_1540572066" r:id="rId36"/>
        </w:object>
      </w:r>
      <w:r w:rsidRPr="002C6B98">
        <w:fldChar w:fldCharType="begin"/>
      </w:r>
      <w:r w:rsidRPr="002C6B98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z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rad>
      </m:oMath>
      <w:r w:rsidRPr="002C6B98">
        <w:instrText xml:space="preserve"> </w:instrText>
      </w:r>
      <w:r w:rsidRPr="002C6B98">
        <w:fldChar w:fldCharType="end"/>
      </w:r>
      <w:r w:rsidRPr="002C6B98">
        <w:t>?</w:t>
      </w:r>
    </w:p>
    <w:p w14:paraId="115F632C" w14:textId="77777777" w:rsidR="003320B7" w:rsidRPr="002C6B98" w:rsidRDefault="003320B7" w:rsidP="00265C7C">
      <w:pPr>
        <w:pStyle w:val="Pquestiontextmainstem"/>
      </w:pPr>
    </w:p>
    <w:p w14:paraId="136C5BCA" w14:textId="77777777" w:rsidR="003320B7" w:rsidRPr="002C6B98" w:rsidRDefault="003320B7" w:rsidP="00265C7C">
      <w:pPr>
        <w:pStyle w:val="Pquestiontextmainstem"/>
      </w:pPr>
    </w:p>
    <w:p w14:paraId="3F89881B" w14:textId="5F55328B" w:rsidR="005A28D6" w:rsidRDefault="005A28D6" w:rsidP="005A28D6">
      <w:pPr>
        <w:pStyle w:val="Pquestionheadingsx"/>
      </w:pPr>
      <w:r>
        <w:t>Question 21</w:t>
      </w:r>
      <w:r w:rsidR="00453D6C" w:rsidRPr="00453D6C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</w:t>
      </w:r>
      <w:r w:rsidR="004464C4">
        <w:t xml:space="preserve">3.4, </w:t>
      </w:r>
      <w:r>
        <w:t>3.</w:t>
      </w:r>
      <w:r w:rsidR="004464C4">
        <w:t>5</w:t>
      </w:r>
      <w:r>
        <w:t>]</w:t>
      </w:r>
    </w:p>
    <w:p w14:paraId="3F0A0ED4" w14:textId="77777777" w:rsidR="003320B7" w:rsidRPr="002C6B98" w:rsidRDefault="003320B7" w:rsidP="00265C7C">
      <w:pPr>
        <w:pStyle w:val="Pquestiontextmainstem"/>
        <w:rPr>
          <w:lang w:val="en-GB"/>
        </w:rPr>
      </w:pPr>
      <w:r w:rsidRPr="002C6B98">
        <w:rPr>
          <w:lang w:val="en-GB"/>
        </w:rPr>
        <w:t>Simplify the following by collecting like terms or cancelling first.</w:t>
      </w:r>
    </w:p>
    <w:p w14:paraId="7FE7A890" w14:textId="3C7B571B" w:rsidR="003320B7" w:rsidRPr="002C6B98" w:rsidRDefault="00453D6C" w:rsidP="00265C7C">
      <w:pPr>
        <w:pStyle w:val="Pquestiontextpartsa"/>
      </w:pPr>
      <w:r w:rsidRPr="00453D6C">
        <w:rPr>
          <w:rStyle w:val="Cquestionpartlabelbold"/>
        </w:rPr>
        <w:t>(a)</w:t>
      </w:r>
      <w:r w:rsidRPr="00453D6C">
        <w:tab/>
      </w:r>
      <w:r w:rsidR="003320B7" w:rsidRPr="00265C7C">
        <w:t>3</w:t>
      </w:r>
      <w:r w:rsidR="003320B7" w:rsidRPr="00265C7C">
        <w:rPr>
          <w:rStyle w:val="Cmathsexpressions"/>
          <w:i/>
        </w:rPr>
        <w:t>x</w:t>
      </w:r>
      <w:r w:rsidR="003320B7" w:rsidRPr="002C6B98">
        <w:rPr>
          <w:vertAlign w:val="superscript"/>
          <w:lang w:val="en-GB"/>
        </w:rPr>
        <w:t xml:space="preserve">2 </w:t>
      </w:r>
      <w:r w:rsidR="003320B7" w:rsidRPr="00265C7C">
        <w:t>+ 6</w:t>
      </w:r>
      <w:r w:rsidR="003320B7" w:rsidRPr="00265C7C">
        <w:rPr>
          <w:rStyle w:val="Cmathsexpressions"/>
          <w:i/>
        </w:rPr>
        <w:t>xy</w:t>
      </w:r>
      <w:r w:rsidR="003320B7" w:rsidRPr="00265C7C">
        <w:t xml:space="preserve"> – 5</w:t>
      </w:r>
      <w:r w:rsidR="003320B7" w:rsidRPr="00265C7C">
        <w:rPr>
          <w:rStyle w:val="Cmathsexpressions"/>
          <w:i/>
        </w:rPr>
        <w:t xml:space="preserve">x – </w:t>
      </w:r>
      <w:r w:rsidR="003320B7" w:rsidRPr="00265C7C">
        <w:t>8</w:t>
      </w:r>
      <w:r w:rsidR="003320B7" w:rsidRPr="00265C7C">
        <w:rPr>
          <w:rStyle w:val="Cmathsexpressions"/>
          <w:i/>
        </w:rPr>
        <w:t>yx</w:t>
      </w:r>
      <w:r w:rsidR="003320B7" w:rsidRPr="00265C7C">
        <w:t xml:space="preserve"> + 4</w:t>
      </w:r>
      <w:r w:rsidR="003320B7" w:rsidRPr="00265C7C">
        <w:rPr>
          <w:rStyle w:val="Cmathsexpressions"/>
          <w:i/>
        </w:rPr>
        <w:t>x</w:t>
      </w:r>
      <w:r w:rsidR="003320B7" w:rsidRPr="002C6B98">
        <w:rPr>
          <w:vertAlign w:val="superscript"/>
          <w:lang w:val="en-GB"/>
        </w:rPr>
        <w:t>2</w:t>
      </w:r>
      <w:r w:rsidR="003320B7" w:rsidRPr="00265C7C">
        <w:t xml:space="preserve"> – 3</w:t>
      </w:r>
      <w:r w:rsidR="003320B7" w:rsidRPr="00265C7C">
        <w:rPr>
          <w:rStyle w:val="Cmathsexpressions"/>
          <w:i/>
        </w:rPr>
        <w:t>x</w:t>
      </w:r>
      <w:r w:rsidRPr="00453D6C">
        <w:tab/>
      </w:r>
      <w:r>
        <w:tab/>
      </w:r>
      <w:r w:rsidRPr="00453D6C">
        <w:rPr>
          <w:rStyle w:val="Cquestionpartlabelbold"/>
        </w:rPr>
        <w:t>(b)</w:t>
      </w:r>
      <w:r w:rsidR="00186AED">
        <w:t xml:space="preserve">  </w:t>
      </w:r>
      <w:r w:rsidR="003320B7" w:rsidRPr="002C6B98">
        <w:rPr>
          <w:position w:val="-24"/>
        </w:rPr>
        <w:object w:dxaOrig="820" w:dyaOrig="620" w14:anchorId="43A6B39D">
          <v:shape id="_x0000_i1039" type="#_x0000_t75" style="width:41.25pt;height:30.75pt" o:ole="" fillcolor="window">
            <v:imagedata r:id="rId37" o:title=""/>
          </v:shape>
          <o:OLEObject Type="Embed" ProgID="Equation.3" ShapeID="_x0000_i1039" DrawAspect="Content" ObjectID="_1540572067" r:id="rId38"/>
        </w:object>
      </w:r>
      <w:r w:rsidR="003320B7" w:rsidRPr="002C6B98">
        <w:fldChar w:fldCharType="begin"/>
      </w:r>
      <w:r w:rsidR="003320B7" w:rsidRPr="002C6B98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-64abc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-16ac</m:t>
            </m:r>
          </m:den>
        </m:f>
      </m:oMath>
      <w:r w:rsidR="003320B7" w:rsidRPr="002C6B98">
        <w:instrText xml:space="preserve"> </w:instrText>
      </w:r>
      <w:r w:rsidR="003320B7" w:rsidRPr="002C6B98">
        <w:fldChar w:fldCharType="end"/>
      </w:r>
    </w:p>
    <w:p w14:paraId="753A9C70" w14:textId="77777777" w:rsidR="003320B7" w:rsidRPr="002C6B98" w:rsidRDefault="003320B7" w:rsidP="00265C7C">
      <w:pPr>
        <w:pStyle w:val="Pquestiontextmainstem"/>
      </w:pPr>
    </w:p>
    <w:p w14:paraId="649065E7" w14:textId="77777777" w:rsidR="003320B7" w:rsidRPr="002C6B98" w:rsidRDefault="003320B7" w:rsidP="00265C7C">
      <w:pPr>
        <w:pStyle w:val="Pquestiontextmainstem"/>
      </w:pPr>
    </w:p>
    <w:p w14:paraId="209279BA" w14:textId="669ECAE5" w:rsidR="005A28D6" w:rsidRDefault="005A28D6" w:rsidP="005A28D6">
      <w:pPr>
        <w:pStyle w:val="Pquestionheadingsx"/>
      </w:pPr>
      <w:r>
        <w:t>Question 22</w:t>
      </w:r>
      <w:r w:rsidR="00453D6C" w:rsidRPr="00453D6C"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[3.5]</w:t>
      </w:r>
    </w:p>
    <w:p w14:paraId="12A23A71" w14:textId="77777777" w:rsidR="003320B7" w:rsidRPr="002C6B98" w:rsidRDefault="003320B7" w:rsidP="00265C7C">
      <w:pPr>
        <w:pStyle w:val="Pquestiontextmainstem"/>
        <w:rPr>
          <w:lang w:eastAsia="en-US"/>
        </w:rPr>
      </w:pPr>
      <w:r w:rsidRPr="002C6B98">
        <w:rPr>
          <w:lang w:eastAsia="en-US"/>
        </w:rPr>
        <w:t>Given that the area of the following rectangle is 40 cm</w:t>
      </w:r>
      <w:r w:rsidRPr="00502E58">
        <w:rPr>
          <w:vertAlign w:val="superscript"/>
        </w:rPr>
        <w:t>2</w:t>
      </w:r>
      <w:r w:rsidRPr="002C6B98">
        <w:rPr>
          <w:lang w:eastAsia="en-US"/>
        </w:rPr>
        <w:t xml:space="preserve">, determine the value of </w:t>
      </w:r>
      <w:r w:rsidRPr="00C91863">
        <w:rPr>
          <w:rStyle w:val="Cmathsexpressions"/>
          <w:i/>
          <w:iCs/>
        </w:rPr>
        <w:t>x</w:t>
      </w:r>
      <w:r w:rsidRPr="002C6B98">
        <w:rPr>
          <w:lang w:eastAsia="en-US"/>
        </w:rPr>
        <w:t>.</w:t>
      </w:r>
    </w:p>
    <w:p w14:paraId="74A8CDA0" w14:textId="7D54681C" w:rsidR="003320B7" w:rsidRDefault="003320B7" w:rsidP="00265C7C">
      <w:pPr>
        <w:pStyle w:val="Pquestiontextmainstem"/>
        <w:rPr>
          <w:lang w:eastAsia="en-US"/>
        </w:rPr>
      </w:pPr>
      <w:r w:rsidRPr="002C6B98">
        <w:rPr>
          <w:noProof/>
        </w:rPr>
        <w:drawing>
          <wp:inline distT="0" distB="0" distL="0" distR="0" wp14:anchorId="1A33339C" wp14:editId="66419740">
            <wp:extent cx="1552575" cy="895350"/>
            <wp:effectExtent l="0" t="0" r="9525" b="0"/>
            <wp:docPr id="5" name="Picture 5" descr="PM8_SmB_YearT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PM8_SmB_YearT_0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3EFB4" w14:textId="77777777" w:rsidR="00502E58" w:rsidRDefault="00502E58" w:rsidP="00265C7C">
      <w:pPr>
        <w:pStyle w:val="Pquestiontextmainstem"/>
        <w:rPr>
          <w:lang w:eastAsia="en-US"/>
        </w:rPr>
      </w:pPr>
    </w:p>
    <w:p w14:paraId="1E8FAB8D" w14:textId="77777777" w:rsidR="00502E58" w:rsidRDefault="00502E58" w:rsidP="00265C7C">
      <w:pPr>
        <w:pStyle w:val="Pquestiontextmainstem"/>
        <w:rPr>
          <w:lang w:eastAsia="en-US"/>
        </w:rPr>
      </w:pPr>
    </w:p>
    <w:p w14:paraId="5F1F9839" w14:textId="7E9CA3FB" w:rsidR="005A28D6" w:rsidRDefault="005A28D6" w:rsidP="005A28D6">
      <w:pPr>
        <w:pStyle w:val="Pquestionheadingsx"/>
      </w:pPr>
      <w:r>
        <w:t>Question 23</w:t>
      </w:r>
      <w:r w:rsidR="00453D6C" w:rsidRPr="00453D6C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[4.2]</w:t>
      </w:r>
    </w:p>
    <w:p w14:paraId="0AE56565" w14:textId="77777777" w:rsidR="003320B7" w:rsidRPr="002C6B98" w:rsidRDefault="003320B7" w:rsidP="00265C7C">
      <w:pPr>
        <w:pStyle w:val="Pquestiontextmainstem"/>
        <w:rPr>
          <w:lang w:val="en-GB"/>
        </w:rPr>
      </w:pPr>
      <w:r w:rsidRPr="002C6B98">
        <w:rPr>
          <w:lang w:val="en-GB"/>
        </w:rPr>
        <w:t>Simplify the following ratios, taking into account the associated units.</w:t>
      </w:r>
    </w:p>
    <w:p w14:paraId="1D6F8752" w14:textId="21813B8B" w:rsidR="003320B7" w:rsidRPr="002C6B98" w:rsidRDefault="00453D6C" w:rsidP="00265C7C">
      <w:pPr>
        <w:pStyle w:val="Pquestiontextpartsa"/>
      </w:pPr>
      <w:r w:rsidRPr="00453D6C">
        <w:rPr>
          <w:rStyle w:val="Cquestionpartlabelbold"/>
        </w:rPr>
        <w:t>(a)</w:t>
      </w:r>
      <w:r w:rsidRPr="00453D6C">
        <w:tab/>
      </w:r>
      <w:r w:rsidR="003320B7" w:rsidRPr="002C6B98">
        <w:fldChar w:fldCharType="begin"/>
      </w:r>
      <w:r w:rsidR="003320B7" w:rsidRPr="002C6B98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:4</m:t>
        </m:r>
      </m:oMath>
      <w:r w:rsidR="003320B7" w:rsidRPr="002C6B98">
        <w:instrText xml:space="preserve"> </w:instrText>
      </w:r>
      <w:r w:rsidR="003320B7" w:rsidRPr="002C6B98">
        <w:fldChar w:fldCharType="end"/>
      </w:r>
      <w:r w:rsidR="003320B7" w:rsidRPr="002C6B98">
        <w:rPr>
          <w:bCs/>
          <w:position w:val="-24"/>
        </w:rPr>
        <w:object w:dxaOrig="639" w:dyaOrig="620" w14:anchorId="4180AA21">
          <v:shape id="_x0000_i1040" type="#_x0000_t75" style="width:32.25pt;height:30.75pt" o:ole="">
            <v:imagedata r:id="rId40" o:title=""/>
          </v:shape>
          <o:OLEObject Type="Embed" ProgID="Equation.3" ShapeID="_x0000_i1040" DrawAspect="Content" ObjectID="_1540572068" r:id="rId41"/>
        </w:object>
      </w:r>
      <w:r w:rsidRPr="00453D6C">
        <w:tab/>
      </w:r>
      <w:r w:rsidR="00502E58">
        <w:tab/>
      </w:r>
      <w:r w:rsidR="00502E58">
        <w:tab/>
      </w:r>
      <w:r w:rsidR="00502E58">
        <w:tab/>
      </w:r>
      <w:r w:rsidRPr="00453D6C">
        <w:rPr>
          <w:rStyle w:val="Cquestionpartlabelbold"/>
        </w:rPr>
        <w:t>(b)</w:t>
      </w:r>
      <w:r w:rsidR="00186AED">
        <w:t xml:space="preserve">  </w:t>
      </w:r>
      <w:r w:rsidR="003320B7" w:rsidRPr="002C6B98">
        <w:rPr>
          <w:lang w:val="en-GB"/>
        </w:rPr>
        <w:t>2 days</w:t>
      </w:r>
      <w:r>
        <w:rPr>
          <w:lang w:val="en-GB"/>
        </w:rPr>
        <w:t> : </w:t>
      </w:r>
      <w:r w:rsidR="003320B7" w:rsidRPr="002C6B98">
        <w:rPr>
          <w:lang w:val="en-GB"/>
        </w:rPr>
        <w:t>2 weeks</w:t>
      </w:r>
      <w:r>
        <w:rPr>
          <w:lang w:val="en-GB"/>
        </w:rPr>
        <w:t> : </w:t>
      </w:r>
      <w:r w:rsidR="003320B7" w:rsidRPr="002C6B98">
        <w:rPr>
          <w:lang w:val="en-GB"/>
        </w:rPr>
        <w:t>1 fortnight</w:t>
      </w:r>
    </w:p>
    <w:p w14:paraId="5AA70E08" w14:textId="77777777" w:rsidR="003320B7" w:rsidRDefault="003320B7" w:rsidP="00265C7C">
      <w:pPr>
        <w:pStyle w:val="Pquestiontextmainstem"/>
      </w:pPr>
    </w:p>
    <w:p w14:paraId="55D2406A" w14:textId="77777777" w:rsidR="003320B7" w:rsidRPr="002C6B98" w:rsidRDefault="003320B7" w:rsidP="00265C7C">
      <w:pPr>
        <w:pStyle w:val="Pquestiontextmainstem"/>
      </w:pPr>
    </w:p>
    <w:p w14:paraId="16495194" w14:textId="3CA3007C" w:rsidR="005A28D6" w:rsidRDefault="005A28D6" w:rsidP="005A28D6">
      <w:pPr>
        <w:pStyle w:val="Pquestionheadingsx"/>
      </w:pPr>
      <w:r>
        <w:t>Question 24</w:t>
      </w:r>
      <w:r w:rsidR="00453D6C" w:rsidRPr="00453D6C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[4.4]</w:t>
      </w:r>
    </w:p>
    <w:p w14:paraId="7DFE17D8" w14:textId="4279A0BB" w:rsidR="003320B7" w:rsidRPr="002C6B98" w:rsidRDefault="003320B7" w:rsidP="00265C7C">
      <w:pPr>
        <w:pStyle w:val="Pquestiontextmainstem"/>
      </w:pPr>
      <w:r w:rsidRPr="002C6B98">
        <w:t>If 2</w:t>
      </w:r>
      <w:r w:rsidRPr="00C91863">
        <w:rPr>
          <w:rStyle w:val="Cmathsexpressions"/>
          <w:i/>
          <w:iCs/>
        </w:rPr>
        <w:t>b</w:t>
      </w:r>
      <w:r w:rsidRPr="002C6B98">
        <w:t xml:space="preserve"> = </w:t>
      </w:r>
      <w:r w:rsidRPr="00C91863">
        <w:rPr>
          <w:rStyle w:val="Cmathsexpressions"/>
          <w:i/>
          <w:iCs/>
        </w:rPr>
        <w:t>a</w:t>
      </w:r>
      <w:r w:rsidRPr="002C6B98">
        <w:t xml:space="preserve"> and 3</w:t>
      </w:r>
      <w:r w:rsidRPr="00C91863">
        <w:rPr>
          <w:rStyle w:val="Cmathsexpressions"/>
          <w:i/>
          <w:iCs/>
        </w:rPr>
        <w:t>c</w:t>
      </w:r>
      <w:r w:rsidRPr="002C6B98">
        <w:t xml:space="preserve"> = </w:t>
      </w:r>
      <w:r w:rsidRPr="00C91863">
        <w:rPr>
          <w:rStyle w:val="Cmathsexpressions"/>
          <w:i/>
          <w:iCs/>
        </w:rPr>
        <w:t>b</w:t>
      </w:r>
      <w:r w:rsidRPr="002C6B98">
        <w:t xml:space="preserve"> then </w:t>
      </w:r>
      <w:r w:rsidR="00453D6C">
        <w:t xml:space="preserve">what is </w:t>
      </w:r>
      <w:r w:rsidRPr="002C6B98">
        <w:t xml:space="preserve">the ratio of </w:t>
      </w:r>
      <w:r w:rsidRPr="00C91863">
        <w:rPr>
          <w:rStyle w:val="Cmathsexpressions"/>
          <w:i/>
          <w:iCs/>
        </w:rPr>
        <w:t>a</w:t>
      </w:r>
      <w:r w:rsidR="00453D6C">
        <w:rPr>
          <w:rStyle w:val="Cmathsexpressions"/>
          <w:i/>
          <w:iCs/>
        </w:rPr>
        <w:t> </w:t>
      </w:r>
      <w:r w:rsidR="00453D6C" w:rsidRPr="00B22BAD">
        <w:t>:</w:t>
      </w:r>
      <w:r w:rsidR="00453D6C">
        <w:rPr>
          <w:rStyle w:val="Cmathsexpressions"/>
          <w:i/>
          <w:iCs/>
        </w:rPr>
        <w:t> </w:t>
      </w:r>
      <w:r w:rsidRPr="00C91863">
        <w:rPr>
          <w:rStyle w:val="Cmathsexpressions"/>
          <w:i/>
          <w:iCs/>
        </w:rPr>
        <w:t>b</w:t>
      </w:r>
      <w:r w:rsidR="00453D6C">
        <w:rPr>
          <w:rStyle w:val="Cmathsexpressions"/>
          <w:i/>
          <w:iCs/>
        </w:rPr>
        <w:t> </w:t>
      </w:r>
      <w:r w:rsidR="00453D6C" w:rsidRPr="00B22BAD">
        <w:t>:</w:t>
      </w:r>
      <w:r w:rsidR="00453D6C">
        <w:rPr>
          <w:rStyle w:val="Cmathsexpressions"/>
          <w:i/>
          <w:iCs/>
        </w:rPr>
        <w:t> </w:t>
      </w:r>
      <w:r w:rsidRPr="00C91863">
        <w:rPr>
          <w:rStyle w:val="Cmathsexpressions"/>
          <w:i/>
          <w:iCs/>
        </w:rPr>
        <w:t>c</w:t>
      </w:r>
      <w:r w:rsidR="00453D6C">
        <w:t xml:space="preserve"> equivalent to</w:t>
      </w:r>
      <w:r w:rsidRPr="002C6B98">
        <w:t>?</w:t>
      </w:r>
    </w:p>
    <w:p w14:paraId="17E5A48B" w14:textId="77777777" w:rsidR="003320B7" w:rsidRPr="002C6B98" w:rsidRDefault="003320B7" w:rsidP="00265C7C">
      <w:pPr>
        <w:pStyle w:val="Pquestiontextmainstem"/>
      </w:pPr>
    </w:p>
    <w:p w14:paraId="5FE631B3" w14:textId="77777777" w:rsidR="003320B7" w:rsidRPr="002C6B98" w:rsidRDefault="003320B7" w:rsidP="00265C7C">
      <w:pPr>
        <w:pStyle w:val="Pquestiontextmainstem"/>
      </w:pPr>
    </w:p>
    <w:p w14:paraId="3AD5C892" w14:textId="77026C3E" w:rsidR="005A28D6" w:rsidRDefault="005A28D6" w:rsidP="005A28D6">
      <w:pPr>
        <w:pStyle w:val="Pquestionheadingsx"/>
      </w:pPr>
      <w:r>
        <w:lastRenderedPageBreak/>
        <w:t>Question 25</w:t>
      </w:r>
      <w:r w:rsidR="00453D6C" w:rsidRPr="00453D6C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[4.6]</w:t>
      </w:r>
    </w:p>
    <w:p w14:paraId="2BB24CAC" w14:textId="0BEAD32E" w:rsidR="003320B7" w:rsidRPr="002C6B98" w:rsidRDefault="003320B7" w:rsidP="00265C7C">
      <w:pPr>
        <w:pStyle w:val="Pquestiontextmainstem"/>
      </w:pPr>
      <w:r w:rsidRPr="002C6B98">
        <w:rPr>
          <w:lang w:val="en-GB"/>
        </w:rPr>
        <w:t>A concrete mixture contains cement, sand and gravel in the ratio 2</w:t>
      </w:r>
      <w:r w:rsidR="00453D6C">
        <w:rPr>
          <w:lang w:val="en-GB"/>
        </w:rPr>
        <w:t> : </w:t>
      </w:r>
      <w:r w:rsidRPr="002C6B98">
        <w:rPr>
          <w:lang w:val="en-GB"/>
        </w:rPr>
        <w:t>4</w:t>
      </w:r>
      <w:r w:rsidR="00453D6C">
        <w:rPr>
          <w:lang w:val="en-GB"/>
        </w:rPr>
        <w:t> : </w:t>
      </w:r>
      <w:r w:rsidRPr="002C6B98">
        <w:rPr>
          <w:lang w:val="en-GB"/>
        </w:rPr>
        <w:t xml:space="preserve">5. How much concrete can be made if you have a 50 kg bag of cement? </w:t>
      </w:r>
      <w:r w:rsidR="00502E58">
        <w:rPr>
          <w:lang w:val="en-GB"/>
        </w:rPr>
        <w:t>(K</w:t>
      </w:r>
      <w:r w:rsidRPr="002C6B98">
        <w:rPr>
          <w:lang w:val="en-GB"/>
        </w:rPr>
        <w:t>eep to the above ratio.</w:t>
      </w:r>
      <w:r w:rsidR="00502E58">
        <w:rPr>
          <w:lang w:val="en-GB"/>
        </w:rPr>
        <w:t>)</w:t>
      </w:r>
    </w:p>
    <w:p w14:paraId="72342A43" w14:textId="77777777" w:rsidR="003320B7" w:rsidRPr="002C6B98" w:rsidRDefault="003320B7" w:rsidP="00265C7C">
      <w:pPr>
        <w:pStyle w:val="Pquestiontextmainstem"/>
      </w:pPr>
    </w:p>
    <w:p w14:paraId="56464CFE" w14:textId="77777777" w:rsidR="003320B7" w:rsidRPr="002C6B98" w:rsidRDefault="003320B7" w:rsidP="00265C7C">
      <w:pPr>
        <w:pStyle w:val="Pquestiontextmainstem"/>
      </w:pPr>
    </w:p>
    <w:p w14:paraId="2288EFDF" w14:textId="6DDEF891" w:rsidR="005A28D6" w:rsidRDefault="005A28D6" w:rsidP="005A28D6">
      <w:pPr>
        <w:pStyle w:val="Pquestionheadingsx"/>
      </w:pPr>
      <w:r>
        <w:t>Question 26</w:t>
      </w:r>
      <w:r w:rsidR="00453D6C" w:rsidRPr="00453D6C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[5.1]</w:t>
      </w:r>
    </w:p>
    <w:p w14:paraId="62048177" w14:textId="724DFBD7" w:rsidR="003320B7" w:rsidRPr="002C6B98" w:rsidRDefault="003320B7" w:rsidP="00265C7C">
      <w:pPr>
        <w:pStyle w:val="Pquestiontextmainstem"/>
        <w:rPr>
          <w:lang w:val="en-GB"/>
        </w:rPr>
      </w:pPr>
      <w:r w:rsidRPr="002C6B98">
        <w:rPr>
          <w:lang w:val="en-GB"/>
        </w:rPr>
        <w:t>A present is wrapped with a ribbon as shown. What length of ribbon should be used if 60 cm must be left over to tie a bow?</w:t>
      </w:r>
    </w:p>
    <w:p w14:paraId="61E7A039" w14:textId="34C36CA1" w:rsidR="003320B7" w:rsidRPr="002C6B98" w:rsidRDefault="003320B7" w:rsidP="00265C7C">
      <w:pPr>
        <w:pStyle w:val="Pquestiontextmainstem"/>
      </w:pPr>
      <w:r w:rsidRPr="002C6B98">
        <w:rPr>
          <w:noProof/>
        </w:rPr>
        <w:drawing>
          <wp:inline distT="0" distB="0" distL="0" distR="0" wp14:anchorId="48B6AE4F" wp14:editId="2349D6CE">
            <wp:extent cx="1695450" cy="1371600"/>
            <wp:effectExtent l="0" t="0" r="0" b="0"/>
            <wp:docPr id="6" name="Picture 6" descr="PM8_SmB_YearT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M8_SmB_YearT_0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A9D6D" w14:textId="639EC017" w:rsidR="003320B7" w:rsidRPr="002C6B98" w:rsidRDefault="003320B7" w:rsidP="00265C7C">
      <w:pPr>
        <w:pStyle w:val="Pquestiontextmainstem"/>
      </w:pPr>
    </w:p>
    <w:p w14:paraId="782637E2" w14:textId="4DBA784E" w:rsidR="005A28D6" w:rsidRDefault="005A28D6" w:rsidP="005A28D6">
      <w:pPr>
        <w:pStyle w:val="Pquestionheadingsx"/>
      </w:pPr>
      <w:r>
        <w:t>Question 27</w:t>
      </w:r>
      <w:r w:rsidR="00453D6C" w:rsidRPr="00453D6C">
        <w:tab/>
      </w:r>
      <w:r w:rsidR="00B22BAD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[5.</w:t>
      </w:r>
      <w:r w:rsidR="00784BCE">
        <w:t>6</w:t>
      </w:r>
      <w:r>
        <w:t>]</w:t>
      </w:r>
    </w:p>
    <w:p w14:paraId="3B21C5BF" w14:textId="430C3C01" w:rsidR="005A28D6" w:rsidRPr="002C6B98" w:rsidRDefault="005A28D6" w:rsidP="00265C7C">
      <w:pPr>
        <w:pStyle w:val="Pquestiontextmainstem"/>
      </w:pPr>
      <w:r w:rsidRPr="002C6B98">
        <w:t>Calculate</w:t>
      </w:r>
      <w:r w:rsidR="00B22BAD">
        <w:t xml:space="preserve"> the area of the following</w:t>
      </w:r>
      <w:r w:rsidRPr="002C6B98">
        <w:t xml:space="preserve"> shape, correct to </w:t>
      </w:r>
      <w:r w:rsidR="00453D6C">
        <w:t>2 decimal place</w:t>
      </w:r>
      <w:r w:rsidRPr="002C6B98">
        <w:t>s.</w:t>
      </w:r>
    </w:p>
    <w:p w14:paraId="19AC10AC" w14:textId="34DE2262" w:rsidR="005A28D6" w:rsidRDefault="005A28D6" w:rsidP="00265C7C">
      <w:pPr>
        <w:pStyle w:val="Pquestiontextmainstem"/>
      </w:pPr>
      <w:r w:rsidRPr="002C6B98">
        <w:rPr>
          <w:noProof/>
        </w:rPr>
        <w:drawing>
          <wp:inline distT="0" distB="0" distL="0" distR="0" wp14:anchorId="2DFDB6C8" wp14:editId="70D4F594">
            <wp:extent cx="1609725" cy="1104900"/>
            <wp:effectExtent l="0" t="0" r="9525" b="0"/>
            <wp:docPr id="8" name="Picture 8" descr="PM8_SmB_Year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PM8_SmB_YearT_05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43D3D" w14:textId="77777777" w:rsidR="00502E58" w:rsidRPr="002C6B98" w:rsidRDefault="00502E58" w:rsidP="00265C7C">
      <w:pPr>
        <w:pStyle w:val="Pquestiontextmainstem"/>
      </w:pPr>
    </w:p>
    <w:p w14:paraId="7335F245" w14:textId="51B5BC23" w:rsidR="00F205AD" w:rsidRDefault="00F205AD" w:rsidP="00F205AD">
      <w:pPr>
        <w:pStyle w:val="Pquestionheadingsx"/>
      </w:pPr>
      <w:r>
        <w:t>Question 2</w:t>
      </w:r>
      <w:r w:rsidR="00784BCE">
        <w:t>8</w:t>
      </w:r>
      <w:r w:rsidR="00453D6C" w:rsidRPr="00453D6C">
        <w:tab/>
      </w:r>
      <w:r w:rsidR="00784BCE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[5.</w:t>
      </w:r>
      <w:r w:rsidR="00784BCE">
        <w:t>7</w:t>
      </w:r>
      <w:r>
        <w:t>]</w:t>
      </w:r>
    </w:p>
    <w:p w14:paraId="7908599E" w14:textId="3393DA0B" w:rsidR="005A28D6" w:rsidRDefault="005A28D6" w:rsidP="00265C7C">
      <w:pPr>
        <w:pStyle w:val="Pquestiontextmainstem"/>
        <w:rPr>
          <w:lang w:val="en-GB"/>
        </w:rPr>
      </w:pPr>
      <w:r w:rsidRPr="002C6B98">
        <w:rPr>
          <w:lang w:val="en-GB"/>
        </w:rPr>
        <w:t>A water cooler used at a football game has a radius of 30 cm and a height of 90 cm. The water cooler is used to fill individual water bottles that have a capacity of 1.25 litres each. How many water bottles can be completely filled from one full water cooler?</w:t>
      </w:r>
    </w:p>
    <w:p w14:paraId="4A20AFBD" w14:textId="77777777" w:rsidR="00502E58" w:rsidRDefault="00502E58" w:rsidP="00265C7C">
      <w:pPr>
        <w:pStyle w:val="Pquestiontextmainstem"/>
        <w:rPr>
          <w:lang w:val="en-GB"/>
        </w:rPr>
      </w:pPr>
    </w:p>
    <w:p w14:paraId="6302B409" w14:textId="77777777" w:rsidR="00502E58" w:rsidRDefault="00502E58" w:rsidP="00265C7C">
      <w:pPr>
        <w:pStyle w:val="Pquestiontextmainstem"/>
        <w:rPr>
          <w:lang w:val="en-GB"/>
        </w:rPr>
      </w:pPr>
    </w:p>
    <w:p w14:paraId="79C196F5" w14:textId="77777777" w:rsidR="00502E58" w:rsidRDefault="00502E58" w:rsidP="00265C7C">
      <w:pPr>
        <w:pStyle w:val="Pquestiontextmainstem"/>
        <w:rPr>
          <w:lang w:val="en-GB"/>
        </w:rPr>
      </w:pPr>
    </w:p>
    <w:p w14:paraId="12C91F1B" w14:textId="77777777" w:rsidR="00502E58" w:rsidRPr="00265C7C" w:rsidRDefault="00502E58" w:rsidP="00265C7C">
      <w:pPr>
        <w:pStyle w:val="Pquestiontextmainstem"/>
      </w:pPr>
    </w:p>
    <w:p w14:paraId="64190CAF" w14:textId="382C413B" w:rsidR="00F205AD" w:rsidRDefault="00F205AD" w:rsidP="00F205AD">
      <w:pPr>
        <w:pStyle w:val="Pquestionheadingsx"/>
      </w:pPr>
      <w:r>
        <w:t>Question 2</w:t>
      </w:r>
      <w:r w:rsidR="00784BCE">
        <w:t>9</w:t>
      </w:r>
      <w:r w:rsidR="00453D6C" w:rsidRPr="00453D6C">
        <w:tab/>
      </w:r>
      <w:r w:rsidR="00784BCE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</w:t>
      </w:r>
      <w:r w:rsidR="00784BCE">
        <w:t>7.3</w:t>
      </w:r>
      <w:r>
        <w:t>]</w:t>
      </w:r>
    </w:p>
    <w:p w14:paraId="5062F902" w14:textId="77777777" w:rsidR="005A28D6" w:rsidRPr="002C6B98" w:rsidRDefault="005A28D6" w:rsidP="00265C7C">
      <w:pPr>
        <w:pStyle w:val="Pquestiontextmainstem"/>
      </w:pPr>
      <w:r w:rsidRPr="002C6B98">
        <w:t>Find the value of the pronumeral in each of the following equations.</w:t>
      </w:r>
    </w:p>
    <w:p w14:paraId="7FF7B03E" w14:textId="15C7E624" w:rsidR="005A28D6" w:rsidRDefault="00453D6C" w:rsidP="00265C7C">
      <w:pPr>
        <w:pStyle w:val="Pquestiontextpartsa"/>
      </w:pPr>
      <w:r w:rsidRPr="00453D6C">
        <w:rPr>
          <w:rStyle w:val="Cquestionpartlabelbold"/>
        </w:rPr>
        <w:t>(a)</w:t>
      </w:r>
      <w:r w:rsidRPr="00453D6C">
        <w:tab/>
      </w:r>
      <w:r w:rsidR="005A28D6" w:rsidRPr="002C6B98">
        <w:rPr>
          <w:iCs/>
        </w:rPr>
        <w:t>3(2</w:t>
      </w:r>
      <w:r w:rsidR="005A28D6" w:rsidRPr="00265C7C">
        <w:rPr>
          <w:rStyle w:val="Cmathsexpressions"/>
          <w:i/>
          <w:iCs/>
        </w:rPr>
        <w:t>a</w:t>
      </w:r>
      <w:r w:rsidR="005A28D6" w:rsidRPr="002C6B98">
        <w:rPr>
          <w:iCs/>
        </w:rPr>
        <w:t xml:space="preserve"> + 7) = </w:t>
      </w:r>
      <w:r w:rsidR="005A28D6" w:rsidRPr="002C6B98">
        <w:t xml:space="preserve">3 </w:t>
      </w:r>
      <w:r w:rsidRPr="00453D6C">
        <w:tab/>
      </w:r>
      <w:r w:rsidR="00502E58">
        <w:tab/>
      </w:r>
      <w:r w:rsidR="00502E58">
        <w:tab/>
      </w:r>
      <w:r w:rsidR="00502E58">
        <w:tab/>
      </w:r>
      <w:r w:rsidRPr="00453D6C">
        <w:rPr>
          <w:rStyle w:val="Cquestionpartlabelbold"/>
        </w:rPr>
        <w:t>(b)</w:t>
      </w:r>
      <w:r w:rsidR="00186AED">
        <w:t xml:space="preserve">  </w:t>
      </w:r>
      <w:r w:rsidR="005A28D6" w:rsidRPr="002C6B98">
        <w:rPr>
          <w:position w:val="-24"/>
        </w:rPr>
        <w:object w:dxaOrig="740" w:dyaOrig="620" w14:anchorId="7959D7EA">
          <v:shape id="_x0000_i1041" type="#_x0000_t75" style="width:36.75pt;height:30.75pt" o:ole="">
            <v:imagedata r:id="rId44" o:title=""/>
          </v:shape>
          <o:OLEObject Type="Embed" ProgID="Equation.3" ShapeID="_x0000_i1041" DrawAspect="Content" ObjectID="_1540572069" r:id="rId45"/>
        </w:object>
      </w:r>
      <w:r w:rsidR="005A28D6" w:rsidRPr="002C6B98">
        <w:t xml:space="preserve"> = 13</w:t>
      </w:r>
    </w:p>
    <w:p w14:paraId="00C8E41E" w14:textId="77777777" w:rsidR="00502E58" w:rsidRDefault="00502E58" w:rsidP="00265C7C">
      <w:pPr>
        <w:pStyle w:val="Pquestiontextpartsa"/>
      </w:pPr>
    </w:p>
    <w:p w14:paraId="35E409AC" w14:textId="77777777" w:rsidR="00502E58" w:rsidRDefault="00502E58" w:rsidP="00265C7C">
      <w:pPr>
        <w:pStyle w:val="Pquestiontextpartsa"/>
      </w:pPr>
    </w:p>
    <w:p w14:paraId="0853DCDD" w14:textId="77777777" w:rsidR="00502E58" w:rsidRPr="002C6B98" w:rsidRDefault="00502E58" w:rsidP="00265C7C">
      <w:pPr>
        <w:pStyle w:val="Pquestiontextpartsa"/>
      </w:pPr>
    </w:p>
    <w:p w14:paraId="779C46F6" w14:textId="2BADBFCC" w:rsidR="00F205AD" w:rsidRDefault="00F205AD" w:rsidP="00F205AD">
      <w:pPr>
        <w:pStyle w:val="Pquestionheadingsx"/>
      </w:pPr>
      <w:r>
        <w:lastRenderedPageBreak/>
        <w:t xml:space="preserve">Question </w:t>
      </w:r>
      <w:r w:rsidR="00784BCE">
        <w:t>30</w:t>
      </w:r>
      <w:r w:rsidR="00453D6C" w:rsidRPr="00453D6C">
        <w:tab/>
      </w:r>
      <w:r w:rsidR="00784BCE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</w:t>
      </w:r>
      <w:r w:rsidR="00784BCE">
        <w:t>7.4</w:t>
      </w:r>
      <w:r>
        <w:t>]</w:t>
      </w:r>
    </w:p>
    <w:p w14:paraId="5C3137A7" w14:textId="77777777" w:rsidR="005A28D6" w:rsidRPr="002C6B98" w:rsidRDefault="005A28D6" w:rsidP="00265C7C">
      <w:pPr>
        <w:pStyle w:val="Pquestiontextmainstem"/>
      </w:pPr>
      <w:r w:rsidRPr="002C6B98">
        <w:t>Find the value of the pronumeral in each of the following equations.</w:t>
      </w:r>
    </w:p>
    <w:p w14:paraId="7495353C" w14:textId="08613083" w:rsidR="00502E58" w:rsidRDefault="00453D6C" w:rsidP="00265C7C">
      <w:pPr>
        <w:pStyle w:val="Pquestiontextpartsa"/>
        <w:rPr>
          <w:bCs/>
        </w:rPr>
      </w:pPr>
      <w:r w:rsidRPr="00453D6C">
        <w:rPr>
          <w:rStyle w:val="Cquestionpartlabelbold"/>
        </w:rPr>
        <w:t>(a)</w:t>
      </w:r>
      <w:r w:rsidRPr="00453D6C">
        <w:tab/>
      </w:r>
      <w:r w:rsidR="005A28D6" w:rsidRPr="002C6B98">
        <w:t>5</w:t>
      </w:r>
      <w:r w:rsidR="005A28D6" w:rsidRPr="00265C7C">
        <w:rPr>
          <w:rStyle w:val="Cmathsexpressions"/>
          <w:i/>
          <w:iCs/>
        </w:rPr>
        <w:t xml:space="preserve">a </w:t>
      </w:r>
      <w:r w:rsidR="005A28D6" w:rsidRPr="002C6B98">
        <w:t>+ 3 = 11 + 3</w:t>
      </w:r>
      <w:r w:rsidR="005A28D6" w:rsidRPr="00265C7C">
        <w:rPr>
          <w:rStyle w:val="Cmathsexpressions"/>
          <w:i/>
          <w:iCs/>
        </w:rPr>
        <w:t>a</w:t>
      </w:r>
      <w:r w:rsidR="005A28D6" w:rsidRPr="002C6B98">
        <w:t xml:space="preserve"> </w:t>
      </w:r>
      <w:r w:rsidRPr="00453D6C">
        <w:tab/>
      </w:r>
      <w:r w:rsidR="00502E58">
        <w:tab/>
      </w:r>
      <w:r w:rsidR="00502E58">
        <w:tab/>
      </w:r>
      <w:r w:rsidR="00502E58">
        <w:tab/>
      </w:r>
      <w:r w:rsidRPr="00453D6C">
        <w:rPr>
          <w:rStyle w:val="Cquestionpartlabelbold"/>
        </w:rPr>
        <w:t>(b)</w:t>
      </w:r>
      <w:r w:rsidR="00186AED">
        <w:t xml:space="preserve">  </w:t>
      </w:r>
      <w:r w:rsidR="005A28D6" w:rsidRPr="002C6B98">
        <w:rPr>
          <w:bCs/>
          <w:position w:val="-24"/>
        </w:rPr>
        <w:object w:dxaOrig="859" w:dyaOrig="620" w14:anchorId="06BD343B">
          <v:shape id="_x0000_i1042" type="#_x0000_t75" style="width:42.75pt;height:30.75pt" o:ole="">
            <v:imagedata r:id="rId46" o:title=""/>
          </v:shape>
          <o:OLEObject Type="Embed" ProgID="Equation.3" ShapeID="_x0000_i1042" DrawAspect="Content" ObjectID="_1540572070" r:id="rId47"/>
        </w:object>
      </w:r>
      <w:r w:rsidR="005A28D6" w:rsidRPr="002C6B98">
        <w:t xml:space="preserve"> = </w:t>
      </w:r>
      <w:r w:rsidR="005A28D6" w:rsidRPr="002C6B98">
        <w:rPr>
          <w:bCs/>
          <w:position w:val="-24"/>
        </w:rPr>
        <w:object w:dxaOrig="840" w:dyaOrig="620" w14:anchorId="2389779A">
          <v:shape id="_x0000_i1043" type="#_x0000_t75" style="width:42pt;height:30.75pt" o:ole="">
            <v:imagedata r:id="rId48" o:title=""/>
          </v:shape>
          <o:OLEObject Type="Embed" ProgID="Equation.3" ShapeID="_x0000_i1043" DrawAspect="Content" ObjectID="_1540572071" r:id="rId49"/>
        </w:object>
      </w:r>
    </w:p>
    <w:p w14:paraId="702B6A28" w14:textId="77777777" w:rsidR="00502E58" w:rsidRDefault="00502E58" w:rsidP="00265C7C">
      <w:pPr>
        <w:pStyle w:val="Pquestiontextpartsa"/>
        <w:rPr>
          <w:bCs/>
        </w:rPr>
      </w:pPr>
    </w:p>
    <w:p w14:paraId="4C9483A8" w14:textId="77777777" w:rsidR="00502E58" w:rsidRDefault="00502E58" w:rsidP="00265C7C">
      <w:pPr>
        <w:pStyle w:val="Pquestiontextpartsa"/>
        <w:rPr>
          <w:bCs/>
        </w:rPr>
      </w:pPr>
    </w:p>
    <w:p w14:paraId="788B9912" w14:textId="77777777" w:rsidR="00502E58" w:rsidRDefault="00502E58" w:rsidP="00265C7C">
      <w:pPr>
        <w:pStyle w:val="Pquestiontextpartsa"/>
        <w:rPr>
          <w:bCs/>
        </w:rPr>
      </w:pPr>
    </w:p>
    <w:p w14:paraId="1E7C4DF6" w14:textId="77777777" w:rsidR="00502E58" w:rsidRDefault="00502E58" w:rsidP="00265C7C">
      <w:pPr>
        <w:pStyle w:val="Pquestiontextpartsa"/>
        <w:rPr>
          <w:bCs/>
        </w:rPr>
      </w:pPr>
    </w:p>
    <w:p w14:paraId="6730E8B1" w14:textId="1B2832A3" w:rsidR="005A28D6" w:rsidRPr="00265C7C" w:rsidRDefault="005A28D6" w:rsidP="00265C7C">
      <w:pPr>
        <w:pStyle w:val="Pquestiontextpartsa"/>
      </w:pPr>
      <w:r w:rsidRPr="002C6B98">
        <w:rPr>
          <w:rFonts w:ascii="Cambria Math" w:hAnsi="Cambria Math"/>
        </w:rPr>
        <w:fldChar w:fldCharType="begin"/>
      </w:r>
      <w:r w:rsidRPr="002C6B98">
        <w:rPr>
          <w:rFonts w:ascii="Cambria Math" w:hAnsi="Cambria Math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3(b+2)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(2b-3)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2C6B98">
        <w:rPr>
          <w:rFonts w:ascii="Cambria Math" w:hAnsi="Cambria Math"/>
        </w:rPr>
        <w:instrText xml:space="preserve"> </w:instrText>
      </w:r>
      <w:r w:rsidRPr="002C6B98">
        <w:rPr>
          <w:rFonts w:ascii="Cambria Math" w:hAnsi="Cambria Math"/>
        </w:rPr>
        <w:fldChar w:fldCharType="end"/>
      </w:r>
    </w:p>
    <w:p w14:paraId="415B3BFC" w14:textId="73C45E3F" w:rsidR="00F205AD" w:rsidRDefault="00F205AD" w:rsidP="00F205AD">
      <w:pPr>
        <w:pStyle w:val="Pquestionheadingsx"/>
      </w:pPr>
      <w:r>
        <w:t xml:space="preserve">Question </w:t>
      </w:r>
      <w:r w:rsidR="00784BCE">
        <w:t>31</w:t>
      </w:r>
      <w:r w:rsidR="00453D6C" w:rsidRPr="00453D6C">
        <w:tab/>
      </w:r>
      <w:r w:rsidR="00784BCE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</w:t>
      </w:r>
      <w:r w:rsidR="00784BCE">
        <w:t>8</w:t>
      </w:r>
      <w:r>
        <w:t>.1]</w:t>
      </w:r>
    </w:p>
    <w:p w14:paraId="5A5BC523" w14:textId="77777777" w:rsidR="005A28D6" w:rsidRPr="002C6B98" w:rsidRDefault="005A28D6" w:rsidP="00265C7C">
      <w:pPr>
        <w:pStyle w:val="Pquestiontextmainstem"/>
      </w:pPr>
      <w:r w:rsidRPr="002C6B98">
        <w:t>Find the value of the pronumerals in each diagram. Give reasons for your answers.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B22BAD" w14:paraId="483B5F5D" w14:textId="77777777" w:rsidTr="003F0DBA">
        <w:tc>
          <w:tcPr>
            <w:tcW w:w="5040" w:type="dxa"/>
          </w:tcPr>
          <w:p w14:paraId="32A8A330" w14:textId="77777777" w:rsidR="00B22BAD" w:rsidRDefault="00B22BAD" w:rsidP="00265C7C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453D6C">
              <w:rPr>
                <w:rStyle w:val="Cquestionpartlabelbold"/>
              </w:rPr>
              <w:t>(a)</w:t>
            </w:r>
          </w:p>
          <w:p w14:paraId="18C89E9C" w14:textId="069913CF" w:rsidR="00B22BAD" w:rsidRDefault="00B22BAD" w:rsidP="00265C7C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2C6B98">
              <w:rPr>
                <w:noProof/>
              </w:rPr>
              <w:drawing>
                <wp:inline distT="0" distB="0" distL="0" distR="0" wp14:anchorId="3999A944" wp14:editId="56FF70F7">
                  <wp:extent cx="2076450" cy="1790700"/>
                  <wp:effectExtent l="0" t="0" r="0" b="0"/>
                  <wp:docPr id="7" name="Picture 7" descr="PM8_SmB_YearT_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PM8_SmB_YearT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78D143E8" w14:textId="77777777" w:rsidR="00B22BAD" w:rsidRDefault="00B22BAD" w:rsidP="00265C7C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453D6C">
              <w:rPr>
                <w:rStyle w:val="Cquestionpartlabelbold"/>
              </w:rPr>
              <w:t>(b)</w:t>
            </w:r>
          </w:p>
          <w:p w14:paraId="637986F5" w14:textId="0F025144" w:rsidR="00B22BAD" w:rsidRDefault="00B22BAD" w:rsidP="00265C7C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2C6B98">
              <w:rPr>
                <w:noProof/>
              </w:rPr>
              <w:drawing>
                <wp:inline distT="0" distB="0" distL="0" distR="0" wp14:anchorId="66F449AF" wp14:editId="44BBB051">
                  <wp:extent cx="2143125" cy="1476375"/>
                  <wp:effectExtent l="0" t="0" r="9525" b="9525"/>
                  <wp:docPr id="12" name="Picture 12" descr="PM8_SmB_YearT_07_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PM8_SmB_YearT_07_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A6197D" w14:textId="77777777" w:rsidR="00B22BAD" w:rsidRDefault="00B22BAD" w:rsidP="00265C7C">
      <w:pPr>
        <w:pStyle w:val="Pquestiontextpartsa"/>
        <w:rPr>
          <w:rStyle w:val="Cquestionpartlabelbold"/>
        </w:rPr>
      </w:pPr>
    </w:p>
    <w:p w14:paraId="0DA6ACB4" w14:textId="4A89F52B" w:rsidR="005A28D6" w:rsidRPr="002C6B98" w:rsidRDefault="00453D6C" w:rsidP="00265C7C">
      <w:pPr>
        <w:pStyle w:val="Pquestiontextpartsa"/>
      </w:pPr>
      <w:r w:rsidRPr="00453D6C">
        <w:tab/>
      </w:r>
      <w:r w:rsidRPr="00453D6C">
        <w:tab/>
      </w:r>
      <w:r w:rsidR="00502E58">
        <w:tab/>
      </w:r>
      <w:r w:rsidR="00502E58">
        <w:tab/>
      </w:r>
      <w:r w:rsidR="00502E58">
        <w:tab/>
      </w:r>
      <w:r w:rsidR="00502E58">
        <w:tab/>
      </w:r>
      <w:r w:rsidR="00502E58">
        <w:tab/>
      </w:r>
      <w:r w:rsidRPr="00453D6C">
        <w:tab/>
      </w:r>
    </w:p>
    <w:p w14:paraId="30675070" w14:textId="77777777" w:rsidR="00502E58" w:rsidRDefault="00502E58" w:rsidP="00265C7C">
      <w:pPr>
        <w:pStyle w:val="Pquestiontextpartsa"/>
      </w:pPr>
    </w:p>
    <w:p w14:paraId="0685A98A" w14:textId="77777777" w:rsidR="00502E58" w:rsidRDefault="00502E58" w:rsidP="00265C7C">
      <w:pPr>
        <w:pStyle w:val="Pquestiontextpartsa"/>
      </w:pPr>
    </w:p>
    <w:p w14:paraId="50C5C63C" w14:textId="77777777" w:rsidR="00502E58" w:rsidRPr="002C6B98" w:rsidRDefault="00502E58" w:rsidP="00265C7C">
      <w:pPr>
        <w:pStyle w:val="Pquestiontextpartsa"/>
      </w:pPr>
    </w:p>
    <w:p w14:paraId="3008831F" w14:textId="7F93E85C" w:rsidR="00F205AD" w:rsidRDefault="00F205AD" w:rsidP="00F205AD">
      <w:pPr>
        <w:pStyle w:val="Pquestionheadingsx"/>
      </w:pPr>
      <w:r>
        <w:t xml:space="preserve">Question </w:t>
      </w:r>
      <w:r w:rsidR="00784BCE">
        <w:t>32</w:t>
      </w:r>
      <w:r w:rsidR="00453D6C" w:rsidRPr="00453D6C">
        <w:tab/>
      </w:r>
      <w:r w:rsidR="00784BCE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</w:t>
      </w:r>
      <w:r w:rsidR="00784BCE">
        <w:t>8.2</w:t>
      </w:r>
      <w:r>
        <w:t>]</w:t>
      </w:r>
    </w:p>
    <w:p w14:paraId="0E400CC3" w14:textId="77777777" w:rsidR="005A28D6" w:rsidRPr="002C6B98" w:rsidRDefault="005A28D6" w:rsidP="00265C7C">
      <w:pPr>
        <w:pStyle w:val="Pquestiontextmainstem"/>
      </w:pPr>
      <w:r w:rsidRPr="002C6B98">
        <w:t>Find the value of the pronumerals in each diagram. Give reasons for your answers.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3F0DBA" w14:paraId="10D44C8A" w14:textId="77777777" w:rsidTr="003F0DBA">
        <w:tc>
          <w:tcPr>
            <w:tcW w:w="5040" w:type="dxa"/>
          </w:tcPr>
          <w:p w14:paraId="447FF6EB" w14:textId="77777777" w:rsidR="003F0DBA" w:rsidRDefault="003F0DBA" w:rsidP="00265C7C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453D6C">
              <w:rPr>
                <w:rStyle w:val="Cquestionpartlabelbold"/>
              </w:rPr>
              <w:t>(a)</w:t>
            </w:r>
          </w:p>
          <w:p w14:paraId="5B65371F" w14:textId="5F31C467" w:rsidR="003F0DBA" w:rsidRDefault="003F0DBA" w:rsidP="00265C7C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2C6B98">
              <w:rPr>
                <w:noProof/>
              </w:rPr>
              <w:drawing>
                <wp:inline distT="0" distB="0" distL="0" distR="0" wp14:anchorId="13487B50" wp14:editId="5EAF6202">
                  <wp:extent cx="1485900" cy="1009650"/>
                  <wp:effectExtent l="0" t="0" r="0" b="0"/>
                  <wp:docPr id="11" name="Picture 11" descr="PM8_SmB_YearT_08_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PM8_SmB_YearT_08_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1EDB5FAD" w14:textId="77777777" w:rsidR="003F0DBA" w:rsidRDefault="003F0DBA" w:rsidP="00265C7C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502E58">
              <w:rPr>
                <w:rStyle w:val="Cquestionpartlabelbold"/>
              </w:rPr>
              <w:t>(b)</w:t>
            </w:r>
          </w:p>
          <w:p w14:paraId="55008AA9" w14:textId="1ED6D2AF" w:rsidR="003F0DBA" w:rsidRDefault="003F0DBA" w:rsidP="00265C7C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2C6B98">
              <w:rPr>
                <w:noProof/>
              </w:rPr>
              <w:drawing>
                <wp:inline distT="0" distB="0" distL="0" distR="0" wp14:anchorId="325D4D88" wp14:editId="40741899">
                  <wp:extent cx="1619250" cy="819150"/>
                  <wp:effectExtent l="0" t="0" r="0" b="0"/>
                  <wp:docPr id="10" name="Picture 10" descr="PM8_SmB_YearT_09_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PM8_SmB_YearT_09_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97E907" w14:textId="77777777" w:rsidR="003F0DBA" w:rsidRDefault="003F0DBA" w:rsidP="00265C7C">
      <w:pPr>
        <w:pStyle w:val="Pquestiontextpartsa"/>
        <w:rPr>
          <w:rStyle w:val="Cquestionpartlabelbold"/>
        </w:rPr>
      </w:pPr>
    </w:p>
    <w:p w14:paraId="4A36435F" w14:textId="55D23FFC" w:rsidR="005A28D6" w:rsidRPr="002C6B98" w:rsidRDefault="00453D6C" w:rsidP="00265C7C">
      <w:pPr>
        <w:pStyle w:val="Pquestiontextpartsa"/>
      </w:pPr>
      <w:r w:rsidRPr="00453D6C">
        <w:tab/>
      </w:r>
      <w:r w:rsidRPr="00453D6C">
        <w:tab/>
      </w:r>
      <w:r w:rsidR="00502E58">
        <w:tab/>
      </w:r>
      <w:r w:rsidR="00502E58">
        <w:tab/>
      </w:r>
      <w:r w:rsidR="00502E58">
        <w:tab/>
      </w:r>
      <w:r w:rsidR="00502E58">
        <w:tab/>
      </w:r>
      <w:r w:rsidR="00502E58">
        <w:tab/>
      </w:r>
      <w:r w:rsidR="00502E58">
        <w:tab/>
      </w:r>
    </w:p>
    <w:p w14:paraId="1EC365A3" w14:textId="2EB5AFE9" w:rsidR="005A28D6" w:rsidRPr="002C6B98" w:rsidRDefault="00453D6C" w:rsidP="00265C7C">
      <w:pPr>
        <w:pStyle w:val="Pquestiontextpartsa"/>
      </w:pPr>
      <w:r w:rsidRPr="00453D6C">
        <w:tab/>
      </w:r>
      <w:r w:rsidR="00502E58">
        <w:tab/>
      </w:r>
      <w:r w:rsidR="00502E58">
        <w:tab/>
      </w:r>
      <w:r w:rsidR="00502E58">
        <w:tab/>
      </w:r>
      <w:r w:rsidR="00502E58">
        <w:tab/>
      </w:r>
    </w:p>
    <w:p w14:paraId="491ED4B0" w14:textId="77777777" w:rsidR="005A28D6" w:rsidRPr="002C6B98" w:rsidRDefault="005A28D6" w:rsidP="00265C7C">
      <w:pPr>
        <w:pStyle w:val="Pquestiontextmainstem"/>
      </w:pPr>
    </w:p>
    <w:p w14:paraId="3ED23FCD" w14:textId="77777777" w:rsidR="005A28D6" w:rsidRPr="002C6B98" w:rsidRDefault="005A28D6" w:rsidP="00265C7C">
      <w:pPr>
        <w:pStyle w:val="Pquestiontextmainstem"/>
      </w:pPr>
    </w:p>
    <w:p w14:paraId="22E6697A" w14:textId="77777777" w:rsidR="005A28D6" w:rsidRDefault="005A28D6" w:rsidP="00265C7C">
      <w:pPr>
        <w:pStyle w:val="Pquestiontextmainstem"/>
      </w:pPr>
    </w:p>
    <w:p w14:paraId="519B052B" w14:textId="1B949B2D" w:rsidR="00F205AD" w:rsidRDefault="00F205AD" w:rsidP="00F205AD">
      <w:pPr>
        <w:pStyle w:val="Pquestionheadingsx"/>
      </w:pPr>
      <w:r>
        <w:lastRenderedPageBreak/>
        <w:t xml:space="preserve">Question </w:t>
      </w:r>
      <w:r w:rsidR="00784BCE">
        <w:t>33</w:t>
      </w:r>
      <w:r w:rsidR="00453D6C" w:rsidRPr="00453D6C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</w:t>
      </w:r>
      <w:r w:rsidR="00784BCE">
        <w:t>8.4</w:t>
      </w:r>
      <w:r>
        <w:t>]</w:t>
      </w:r>
    </w:p>
    <w:p w14:paraId="7C69242A" w14:textId="77777777" w:rsidR="005A28D6" w:rsidRPr="002C6B98" w:rsidRDefault="005A28D6" w:rsidP="00265C7C">
      <w:pPr>
        <w:pStyle w:val="Pquestiontextmainstem"/>
      </w:pPr>
      <w:r w:rsidRPr="002C6B98">
        <w:t>Show that the following pair of triangles are congruent, stating the congruence test used.</w:t>
      </w:r>
    </w:p>
    <w:p w14:paraId="689D5DF6" w14:textId="5B38461A" w:rsidR="005A28D6" w:rsidRPr="002C6B98" w:rsidRDefault="005A28D6" w:rsidP="00265C7C">
      <w:pPr>
        <w:pStyle w:val="Pquestiontextpartsa"/>
      </w:pPr>
      <w:r w:rsidRPr="002C6B98">
        <w:rPr>
          <w:noProof/>
        </w:rPr>
        <w:drawing>
          <wp:inline distT="0" distB="0" distL="0" distR="0" wp14:anchorId="7F61E966" wp14:editId="7104AB9B">
            <wp:extent cx="1943100" cy="1190625"/>
            <wp:effectExtent l="0" t="0" r="0" b="9525"/>
            <wp:docPr id="9" name="Picture 9" descr="PM8_SmB_YearT_10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PM8_SmB_YearT_10_RR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1258" w14:textId="03D1D88E" w:rsidR="00F205AD" w:rsidRDefault="00F205AD" w:rsidP="00F205AD">
      <w:pPr>
        <w:pStyle w:val="Pquestionheadingsx"/>
      </w:pPr>
      <w:r>
        <w:t xml:space="preserve">Question </w:t>
      </w:r>
      <w:r w:rsidR="00784BCE">
        <w:t>34</w:t>
      </w:r>
      <w:r w:rsidR="00453D6C" w:rsidRPr="00453D6C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</w:t>
      </w:r>
      <w:r w:rsidR="00784BCE">
        <w:t>9.2</w:t>
      </w:r>
      <w:r>
        <w:t>]</w:t>
      </w:r>
    </w:p>
    <w:p w14:paraId="782A8633" w14:textId="01C1E00D" w:rsidR="005A28D6" w:rsidRPr="002C6B98" w:rsidRDefault="005A28D6" w:rsidP="00265C7C">
      <w:pPr>
        <w:pStyle w:val="Pquestiontextmainstem"/>
      </w:pPr>
      <w:r w:rsidRPr="002C6B98">
        <w:t xml:space="preserve">Over the first nine games of a basketball season, Carla </w:t>
      </w:r>
      <w:r w:rsidR="00110228">
        <w:t>scored</w:t>
      </w:r>
      <w:r w:rsidRPr="002C6B98">
        <w:t xml:space="preserve"> an average (mean) of 24 points per game. In her tenth game she scores 54 points. Find her average after ten games.</w:t>
      </w:r>
    </w:p>
    <w:p w14:paraId="126B3895" w14:textId="77777777" w:rsidR="005A28D6" w:rsidRPr="002C6B98" w:rsidRDefault="005A28D6" w:rsidP="00265C7C">
      <w:pPr>
        <w:pStyle w:val="Pquestiontextmainstem"/>
      </w:pPr>
    </w:p>
    <w:p w14:paraId="36666EE4" w14:textId="77777777" w:rsidR="005A28D6" w:rsidRDefault="005A28D6" w:rsidP="00265C7C">
      <w:pPr>
        <w:pStyle w:val="Pquestiontextmainstem"/>
      </w:pPr>
    </w:p>
    <w:p w14:paraId="2674D099" w14:textId="77777777" w:rsidR="00502E58" w:rsidRDefault="00502E58" w:rsidP="00265C7C">
      <w:pPr>
        <w:pStyle w:val="Pquestiontextmainstem"/>
      </w:pPr>
    </w:p>
    <w:p w14:paraId="6A734476" w14:textId="77777777" w:rsidR="00502E58" w:rsidRPr="002C6B98" w:rsidRDefault="00502E58" w:rsidP="00265C7C">
      <w:pPr>
        <w:pStyle w:val="Pquestiontextmainstem"/>
      </w:pPr>
    </w:p>
    <w:p w14:paraId="0D269E00" w14:textId="3B7B2C55" w:rsidR="00F205AD" w:rsidRDefault="00F205AD" w:rsidP="00F205AD">
      <w:pPr>
        <w:pStyle w:val="Pquestionheadingsx"/>
      </w:pPr>
      <w:r>
        <w:t xml:space="preserve">Question </w:t>
      </w:r>
      <w:r w:rsidR="00784BCE">
        <w:t>35</w:t>
      </w:r>
      <w:r w:rsidR="00453D6C" w:rsidRPr="00453D6C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</w:t>
      </w:r>
      <w:r w:rsidR="00784BCE">
        <w:t>9.6</w:t>
      </w:r>
      <w:r>
        <w:t>]</w:t>
      </w:r>
    </w:p>
    <w:p w14:paraId="12B8F49A" w14:textId="0D1F5C84" w:rsidR="005A28D6" w:rsidRPr="002C6B98" w:rsidRDefault="005A28D6" w:rsidP="00265C7C">
      <w:pPr>
        <w:pStyle w:val="Pquestiontextmainstem"/>
        <w:rPr>
          <w:lang w:val="en-US" w:eastAsia="en-US"/>
        </w:rPr>
      </w:pPr>
      <w:r w:rsidRPr="002C6B98">
        <w:rPr>
          <w:lang w:val="en-US" w:eastAsia="en-US"/>
        </w:rPr>
        <w:t xml:space="preserve">A netball player </w:t>
      </w:r>
      <w:r w:rsidR="00110228">
        <w:rPr>
          <w:lang w:val="en-US" w:eastAsia="en-US"/>
        </w:rPr>
        <w:t>scores</w:t>
      </w:r>
      <w:r w:rsidRPr="002C6B98">
        <w:rPr>
          <w:lang w:val="en-US" w:eastAsia="en-US"/>
        </w:rPr>
        <w:t xml:space="preserve"> a goal six times out of every 10 </w:t>
      </w:r>
      <w:r w:rsidR="00110228">
        <w:rPr>
          <w:lang w:val="en-US" w:eastAsia="en-US"/>
        </w:rPr>
        <w:t>shots for goal</w:t>
      </w:r>
      <w:r w:rsidRPr="002C6B98">
        <w:rPr>
          <w:lang w:val="en-US" w:eastAsia="en-US"/>
        </w:rPr>
        <w:t>. What is the probability of her shooting two goals from the next two throws?</w:t>
      </w:r>
    </w:p>
    <w:p w14:paraId="5C8C6E44" w14:textId="77777777" w:rsidR="005A28D6" w:rsidRPr="002C6B98" w:rsidRDefault="005A28D6" w:rsidP="00265C7C">
      <w:pPr>
        <w:pStyle w:val="Pquestiontextmainstem"/>
      </w:pPr>
    </w:p>
    <w:p w14:paraId="126F1AFF" w14:textId="77777777" w:rsidR="005A28D6" w:rsidRPr="002C6B98" w:rsidRDefault="005A28D6" w:rsidP="00265C7C">
      <w:pPr>
        <w:pStyle w:val="Pquestiontextmainstem"/>
      </w:pPr>
    </w:p>
    <w:p w14:paraId="4B6B5884" w14:textId="77777777" w:rsidR="005A28D6" w:rsidRPr="002C6B98" w:rsidRDefault="005A28D6" w:rsidP="00265C7C">
      <w:pPr>
        <w:pStyle w:val="Pquestiontextmainstem"/>
      </w:pPr>
    </w:p>
    <w:p w14:paraId="6A2CCDFC" w14:textId="77777777" w:rsidR="005A28D6" w:rsidRPr="002C6B98" w:rsidRDefault="005A28D6" w:rsidP="00265C7C">
      <w:pPr>
        <w:pStyle w:val="Pquestiontextmainstem"/>
      </w:pPr>
    </w:p>
    <w:p w14:paraId="2FC63C24" w14:textId="77777777" w:rsidR="000E6491" w:rsidRDefault="000E6491" w:rsidP="000E6491">
      <w:pPr>
        <w:pStyle w:val="Pquestiontextmainstem"/>
      </w:pPr>
    </w:p>
    <w:p w14:paraId="36923AA8" w14:textId="3FB7C34C" w:rsidR="001B433F" w:rsidRDefault="001B433F" w:rsidP="001B433F">
      <w:pPr>
        <w:pStyle w:val="Psectionresults"/>
      </w:pPr>
      <w:r>
        <w:t xml:space="preserve">Short answer results: ___ / </w:t>
      </w:r>
      <w:r w:rsidR="00784BCE">
        <w:t>8</w:t>
      </w:r>
      <w:r w:rsidR="003F0DBA">
        <w:t>1</w:t>
      </w:r>
    </w:p>
    <w:p w14:paraId="22E10398" w14:textId="77777777" w:rsidR="001B433F" w:rsidRDefault="001B433F" w:rsidP="00E41473">
      <w:pPr>
        <w:pStyle w:val="Psectionheading"/>
      </w:pPr>
      <w:r>
        <w:t>Extended answer section</w:t>
      </w:r>
    </w:p>
    <w:p w14:paraId="2D53996A" w14:textId="42DD280D" w:rsidR="001B433F" w:rsidRDefault="003D2F2C" w:rsidP="00B80E6D">
      <w:pPr>
        <w:pStyle w:val="Pquestionheadingsx1stafterhead"/>
      </w:pPr>
      <w:r>
        <w:t xml:space="preserve">Question </w:t>
      </w:r>
      <w:r w:rsidR="00784BCE">
        <w:t>3</w:t>
      </w:r>
      <w:r w:rsidR="007A4898">
        <w:t>6</w:t>
      </w:r>
      <w:r w:rsidR="00453D6C" w:rsidRPr="00453D6C">
        <w:tab/>
      </w:r>
      <w:r w:rsidR="00784BCE">
        <w:rPr>
          <w:rStyle w:val="Cmarkslabel"/>
        </w:rPr>
        <w:t>5</w:t>
      </w:r>
      <w:r w:rsidR="001B433F" w:rsidRPr="001B433F">
        <w:rPr>
          <w:rStyle w:val="Cmarkslabel"/>
        </w:rPr>
        <w:t xml:space="preserve"> marks</w:t>
      </w:r>
      <w:r w:rsidR="00453D6C" w:rsidRPr="00453D6C">
        <w:tab/>
      </w:r>
      <w:r w:rsidR="00925D7A">
        <w:t>[</w:t>
      </w:r>
      <w:r w:rsidR="002B35B8">
        <w:t>2.</w:t>
      </w:r>
      <w:r w:rsidR="00253779">
        <w:t>1</w:t>
      </w:r>
      <w:r w:rsidR="00784BCE">
        <w:t>0</w:t>
      </w:r>
      <w:r w:rsidR="001B433F">
        <w:t>]</w:t>
      </w:r>
    </w:p>
    <w:p w14:paraId="3E2360BD" w14:textId="31FD0DC2" w:rsidR="00B106C2" w:rsidRPr="002C6B98" w:rsidRDefault="00B106C2" w:rsidP="00265C7C">
      <w:pPr>
        <w:pStyle w:val="Pquestiontextmainstem"/>
      </w:pPr>
      <w:r w:rsidRPr="002C6B98">
        <w:t>Joel</w:t>
      </w:r>
      <w:r w:rsidR="00110228">
        <w:t xml:space="preserve"> plans </w:t>
      </w:r>
      <w:r w:rsidRPr="002C6B98">
        <w:t>to s</w:t>
      </w:r>
      <w:r w:rsidR="00110228">
        <w:t>pend $1000 on a refrigerator. H</w:t>
      </w:r>
      <w:r w:rsidRPr="002C6B98">
        <w:t xml:space="preserve">e can </w:t>
      </w:r>
      <w:r w:rsidR="00110228">
        <w:t>get a staff discount of 10% from his workplace. H</w:t>
      </w:r>
      <w:r w:rsidRPr="002C6B98">
        <w:t xml:space="preserve">e can also get a discount of 30% </w:t>
      </w:r>
      <w:r w:rsidR="00110228">
        <w:t xml:space="preserve">during a sale. He wonders which discount </w:t>
      </w:r>
      <w:r w:rsidRPr="002C6B98">
        <w:t xml:space="preserve">he should ask </w:t>
      </w:r>
      <w:r w:rsidR="00110228">
        <w:t>for</w:t>
      </w:r>
      <w:r w:rsidRPr="002C6B98">
        <w:t xml:space="preserve"> first.</w:t>
      </w:r>
    </w:p>
    <w:p w14:paraId="6E42F573" w14:textId="3FDFEB05" w:rsidR="00B106C2" w:rsidRPr="002C6B98" w:rsidRDefault="00453D6C" w:rsidP="00265C7C">
      <w:pPr>
        <w:pStyle w:val="Pquestiontextpartsa"/>
      </w:pPr>
      <w:r w:rsidRPr="00453D6C">
        <w:rPr>
          <w:rStyle w:val="Cquestionpartlabelbold"/>
        </w:rPr>
        <w:t>(a)</w:t>
      </w:r>
      <w:r w:rsidRPr="00453D6C">
        <w:tab/>
      </w:r>
      <w:r w:rsidR="00B106C2" w:rsidRPr="002C6B98">
        <w:t>How much will it cost if the 10% discount is taken off first, then the discount of 30% taken off what is left?</w:t>
      </w:r>
      <w:r w:rsidR="00B106C2" w:rsidRPr="002C6B98">
        <w:br/>
      </w:r>
    </w:p>
    <w:p w14:paraId="19CF236F" w14:textId="77777777" w:rsidR="00B106C2" w:rsidRPr="002C6B98" w:rsidRDefault="00B106C2" w:rsidP="00265C7C">
      <w:pPr>
        <w:pStyle w:val="Pquestiontextpartsa"/>
        <w:rPr>
          <w:szCs w:val="20"/>
        </w:rPr>
      </w:pPr>
    </w:p>
    <w:p w14:paraId="3A8F071B" w14:textId="77777777" w:rsidR="00B106C2" w:rsidRDefault="00B106C2" w:rsidP="00265C7C">
      <w:pPr>
        <w:pStyle w:val="Pquestiontextpartsa"/>
        <w:rPr>
          <w:szCs w:val="20"/>
        </w:rPr>
      </w:pPr>
    </w:p>
    <w:p w14:paraId="133DC883" w14:textId="77777777" w:rsidR="009F6D65" w:rsidRPr="002C6B98" w:rsidRDefault="009F6D65" w:rsidP="00265C7C">
      <w:pPr>
        <w:pStyle w:val="Pquestiontextpartsa"/>
        <w:rPr>
          <w:szCs w:val="20"/>
        </w:rPr>
      </w:pPr>
    </w:p>
    <w:p w14:paraId="3DA48324" w14:textId="3F3AE0CA" w:rsidR="00B106C2" w:rsidRPr="002C6B98" w:rsidRDefault="00453D6C" w:rsidP="00265C7C">
      <w:pPr>
        <w:pStyle w:val="Pquestiontextpartsa"/>
        <w:rPr>
          <w:szCs w:val="20"/>
        </w:rPr>
      </w:pPr>
      <w:r w:rsidRPr="00453D6C">
        <w:rPr>
          <w:rStyle w:val="Cquestionpartlabelbold"/>
        </w:rPr>
        <w:t>(b)</w:t>
      </w:r>
      <w:r w:rsidRPr="00453D6C">
        <w:tab/>
      </w:r>
      <w:r w:rsidR="00B106C2" w:rsidRPr="002C6B98">
        <w:rPr>
          <w:szCs w:val="20"/>
        </w:rPr>
        <w:t>How much will it cost if done the other way?</w:t>
      </w:r>
    </w:p>
    <w:p w14:paraId="6B47D431" w14:textId="77777777" w:rsidR="00B106C2" w:rsidRPr="002C6B98" w:rsidRDefault="00B106C2" w:rsidP="00265C7C">
      <w:pPr>
        <w:pStyle w:val="Pquestiontextpartsa"/>
        <w:rPr>
          <w:bCs/>
          <w:szCs w:val="20"/>
        </w:rPr>
      </w:pPr>
    </w:p>
    <w:p w14:paraId="632B7DF9" w14:textId="77777777" w:rsidR="00B106C2" w:rsidRPr="002C6B98" w:rsidRDefault="00B106C2" w:rsidP="00265C7C">
      <w:pPr>
        <w:pStyle w:val="Pquestiontextpartsa"/>
        <w:rPr>
          <w:bCs/>
          <w:szCs w:val="20"/>
        </w:rPr>
      </w:pPr>
    </w:p>
    <w:p w14:paraId="168CAC66" w14:textId="77777777" w:rsidR="00B106C2" w:rsidRPr="002C6B98" w:rsidRDefault="00B106C2" w:rsidP="00265C7C">
      <w:pPr>
        <w:pStyle w:val="Pquestiontextpartsa"/>
        <w:rPr>
          <w:bCs/>
          <w:szCs w:val="20"/>
        </w:rPr>
      </w:pPr>
    </w:p>
    <w:p w14:paraId="2DBE90F5" w14:textId="1F0FE711" w:rsidR="00B106C2" w:rsidRDefault="00453D6C" w:rsidP="00265C7C">
      <w:pPr>
        <w:pStyle w:val="Pquestiontextpartsa"/>
        <w:rPr>
          <w:szCs w:val="20"/>
        </w:rPr>
      </w:pPr>
      <w:r w:rsidRPr="00453D6C">
        <w:rPr>
          <w:rStyle w:val="Cquestionpartlabelbold"/>
        </w:rPr>
        <w:lastRenderedPageBreak/>
        <w:t>(c)</w:t>
      </w:r>
      <w:r w:rsidRPr="00453D6C">
        <w:tab/>
      </w:r>
      <w:r w:rsidR="00B106C2" w:rsidRPr="002C6B98">
        <w:rPr>
          <w:szCs w:val="20"/>
        </w:rPr>
        <w:t>Which is the better option?</w:t>
      </w:r>
    </w:p>
    <w:p w14:paraId="5405ABFC" w14:textId="77777777" w:rsidR="00110228" w:rsidRDefault="00110228" w:rsidP="00265C7C">
      <w:pPr>
        <w:pStyle w:val="Pquestiontextpartsa"/>
        <w:rPr>
          <w:szCs w:val="20"/>
        </w:rPr>
      </w:pPr>
    </w:p>
    <w:p w14:paraId="78A3BA96" w14:textId="77777777" w:rsidR="00110228" w:rsidRDefault="00110228" w:rsidP="00265C7C">
      <w:pPr>
        <w:pStyle w:val="Pquestiontextpartsa"/>
        <w:rPr>
          <w:szCs w:val="20"/>
        </w:rPr>
      </w:pPr>
    </w:p>
    <w:p w14:paraId="3C39F6BE" w14:textId="77777777" w:rsidR="00110228" w:rsidRPr="002C6B98" w:rsidRDefault="00110228" w:rsidP="00265C7C">
      <w:pPr>
        <w:pStyle w:val="Pquestiontextpartsa"/>
        <w:rPr>
          <w:szCs w:val="20"/>
        </w:rPr>
      </w:pPr>
    </w:p>
    <w:p w14:paraId="3B9D2344" w14:textId="6ECCBB2F" w:rsidR="00B106C2" w:rsidRDefault="00B106C2" w:rsidP="00B106C2">
      <w:pPr>
        <w:pStyle w:val="Pquestionheadingsx1stafterhead"/>
      </w:pPr>
      <w:r>
        <w:t>Question 37</w:t>
      </w:r>
      <w:r w:rsidR="00453D6C" w:rsidRPr="00453D6C"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[9.2]</w:t>
      </w:r>
    </w:p>
    <w:p w14:paraId="02CBE0EC" w14:textId="77777777" w:rsidR="00B106C2" w:rsidRPr="002C6B98" w:rsidRDefault="00B106C2" w:rsidP="00265C7C">
      <w:pPr>
        <w:pStyle w:val="Pquestiontextmainstem"/>
        <w:rPr>
          <w:lang w:eastAsia="en-US"/>
        </w:rPr>
      </w:pPr>
      <w:r w:rsidRPr="002C6B98">
        <w:rPr>
          <w:lang w:eastAsia="en-US"/>
        </w:rPr>
        <w:t xml:space="preserve">Ricky scores the following eight scores during a cricket season: </w:t>
      </w:r>
    </w:p>
    <w:p w14:paraId="62807002" w14:textId="77777777" w:rsidR="00B106C2" w:rsidRPr="002C6B98" w:rsidRDefault="00B106C2" w:rsidP="00265C7C">
      <w:pPr>
        <w:pStyle w:val="Pquestiontextmainstem"/>
        <w:rPr>
          <w:lang w:eastAsia="zh-CN"/>
        </w:rPr>
      </w:pPr>
      <w:r w:rsidRPr="002C6B98">
        <w:rPr>
          <w:lang w:eastAsia="zh-CN"/>
        </w:rPr>
        <w:t>2, 20, 24, 24, 24, 42, 52, 60</w:t>
      </w:r>
    </w:p>
    <w:p w14:paraId="7455F85C" w14:textId="439F88F2" w:rsidR="00B106C2" w:rsidRPr="002C6B98" w:rsidRDefault="00B106C2" w:rsidP="00265C7C">
      <w:pPr>
        <w:pStyle w:val="Pquestiontextmainstem"/>
        <w:rPr>
          <w:lang w:eastAsia="en-US"/>
        </w:rPr>
      </w:pPr>
      <w:r w:rsidRPr="002C6B98">
        <w:rPr>
          <w:lang w:eastAsia="zh-CN"/>
        </w:rPr>
        <w:t>Ricky argues that the 2 should be removed because it was a trial game. Out of mean, median and mode, which will change</w:t>
      </w:r>
      <w:r w:rsidR="00110228">
        <w:rPr>
          <w:lang w:eastAsia="zh-CN"/>
        </w:rPr>
        <w:t xml:space="preserve"> if the 2 is removed</w:t>
      </w:r>
      <w:r w:rsidRPr="002C6B98">
        <w:rPr>
          <w:lang w:eastAsia="zh-CN"/>
        </w:rPr>
        <w:t xml:space="preserve">? Provide a brief explanation </w:t>
      </w:r>
      <w:r w:rsidR="00110228">
        <w:rPr>
          <w:lang w:eastAsia="zh-CN"/>
        </w:rPr>
        <w:t>of</w:t>
      </w:r>
      <w:r w:rsidRPr="002C6B98">
        <w:rPr>
          <w:lang w:eastAsia="zh-CN"/>
        </w:rPr>
        <w:t xml:space="preserve"> why the other measures of</w:t>
      </w:r>
      <w:r w:rsidR="00110228">
        <w:rPr>
          <w:lang w:eastAsia="zh-CN"/>
        </w:rPr>
        <w:t xml:space="preserve"> central tendency do not change</w:t>
      </w:r>
      <w:r w:rsidRPr="002C6B98">
        <w:rPr>
          <w:lang w:eastAsia="zh-CN"/>
        </w:rPr>
        <w:t>.</w:t>
      </w:r>
    </w:p>
    <w:p w14:paraId="2125C707" w14:textId="77777777" w:rsidR="00B106C2" w:rsidRPr="002C6B98" w:rsidRDefault="00B106C2" w:rsidP="00265C7C">
      <w:pPr>
        <w:pStyle w:val="Pquestiontextmainstem"/>
      </w:pPr>
    </w:p>
    <w:p w14:paraId="415116B5" w14:textId="77777777" w:rsidR="00B106C2" w:rsidRDefault="00B106C2" w:rsidP="00265C7C">
      <w:pPr>
        <w:pStyle w:val="Pquestiontextmainstem"/>
      </w:pPr>
    </w:p>
    <w:p w14:paraId="5A557E2F" w14:textId="77777777" w:rsidR="00110228" w:rsidRDefault="00110228" w:rsidP="00265C7C">
      <w:pPr>
        <w:pStyle w:val="Pquestiontextmainstem"/>
      </w:pPr>
    </w:p>
    <w:p w14:paraId="1CD6BBD9" w14:textId="77777777" w:rsidR="00110228" w:rsidRPr="002C6B98" w:rsidRDefault="00110228" w:rsidP="00265C7C">
      <w:pPr>
        <w:pStyle w:val="Pquestiontextmainstem"/>
      </w:pPr>
    </w:p>
    <w:p w14:paraId="5EE0FC50" w14:textId="77777777" w:rsidR="00B106C2" w:rsidRPr="002C6B98" w:rsidRDefault="00B106C2" w:rsidP="00265C7C">
      <w:pPr>
        <w:pStyle w:val="Pquestiontextmainstem"/>
      </w:pPr>
    </w:p>
    <w:p w14:paraId="42ADB221" w14:textId="6AF6D2C1" w:rsidR="00B106C2" w:rsidRDefault="00B106C2" w:rsidP="00B106C2">
      <w:pPr>
        <w:pStyle w:val="Pquestionheadingsx1stafterhead"/>
      </w:pPr>
      <w:r>
        <w:t>Question 38</w:t>
      </w:r>
      <w:r w:rsidR="00453D6C" w:rsidRPr="00453D6C"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453D6C" w:rsidRPr="00453D6C">
        <w:tab/>
      </w:r>
      <w:r>
        <w:t>[</w:t>
      </w:r>
      <w:r w:rsidR="003F0DBA">
        <w:t>9.6</w:t>
      </w:r>
      <w:r>
        <w:t>]</w:t>
      </w:r>
    </w:p>
    <w:p w14:paraId="40FE3A54" w14:textId="1C3FC320" w:rsidR="00B106C2" w:rsidRPr="002C6B98" w:rsidRDefault="00B106C2" w:rsidP="00265C7C">
      <w:pPr>
        <w:pStyle w:val="Pquestiontextmainstem"/>
        <w:rPr>
          <w:lang w:eastAsia="en-US"/>
        </w:rPr>
      </w:pPr>
      <w:r w:rsidRPr="002C6B98">
        <w:rPr>
          <w:lang w:eastAsia="en-US"/>
        </w:rPr>
        <w:t xml:space="preserve">A </w:t>
      </w:r>
      <w:r w:rsidR="00110228">
        <w:rPr>
          <w:lang w:eastAsia="en-US"/>
        </w:rPr>
        <w:t xml:space="preserve">particular </w:t>
      </w:r>
      <w:r w:rsidRPr="002C6B98">
        <w:rPr>
          <w:lang w:eastAsia="en-US"/>
        </w:rPr>
        <w:t>dart</w:t>
      </w:r>
      <w:r w:rsidR="00110228">
        <w:rPr>
          <w:lang w:eastAsia="en-US"/>
        </w:rPr>
        <w:t xml:space="preserve">board </w:t>
      </w:r>
      <w:r w:rsidRPr="002C6B98">
        <w:rPr>
          <w:lang w:eastAsia="en-US"/>
        </w:rPr>
        <w:t xml:space="preserve">is made from a 3 </w:t>
      </w:r>
      <w:r w:rsidRPr="002C6B98">
        <w:t xml:space="preserve">× </w:t>
      </w:r>
      <w:r w:rsidRPr="002C6B98">
        <w:rPr>
          <w:lang w:eastAsia="en-US"/>
        </w:rPr>
        <w:t>3 grid of identical squares</w:t>
      </w:r>
      <w:r w:rsidR="00110228">
        <w:rPr>
          <w:lang w:eastAsia="en-US"/>
        </w:rPr>
        <w:t>, as shown below</w:t>
      </w:r>
      <w:r w:rsidRPr="002C6B98">
        <w:rPr>
          <w:lang w:eastAsia="en-US"/>
        </w:rPr>
        <w:t xml:space="preserve">. To play the game, you </w:t>
      </w:r>
      <w:r w:rsidR="00110228">
        <w:rPr>
          <w:lang w:eastAsia="en-US"/>
        </w:rPr>
        <w:t>use</w:t>
      </w:r>
      <w:r w:rsidRPr="002C6B98">
        <w:rPr>
          <w:lang w:eastAsia="en-US"/>
        </w:rPr>
        <w:t xml:space="preserve"> two darts and </w:t>
      </w:r>
      <w:r w:rsidR="00110228">
        <w:rPr>
          <w:lang w:eastAsia="en-US"/>
        </w:rPr>
        <w:t xml:space="preserve">you </w:t>
      </w:r>
      <w:r w:rsidRPr="002C6B98">
        <w:rPr>
          <w:lang w:eastAsia="en-US"/>
        </w:rPr>
        <w:t xml:space="preserve">win if your total score is </w:t>
      </w:r>
      <w:r w:rsidRPr="00265C7C">
        <w:t>30 or more</w:t>
      </w:r>
      <w:r w:rsidRPr="002C6B98">
        <w:rPr>
          <w:lang w:eastAsia="en-US"/>
        </w:rPr>
        <w:t xml:space="preserve">. Darts that </w:t>
      </w:r>
      <w:r w:rsidR="00110228">
        <w:rPr>
          <w:lang w:eastAsia="en-US"/>
        </w:rPr>
        <w:t xml:space="preserve">completely </w:t>
      </w:r>
      <w:r w:rsidRPr="002C6B98">
        <w:rPr>
          <w:lang w:eastAsia="en-US"/>
        </w:rPr>
        <w:t xml:space="preserve">miss the </w:t>
      </w:r>
      <w:r w:rsidR="00110228">
        <w:rPr>
          <w:lang w:eastAsia="en-US"/>
        </w:rPr>
        <w:t>dartboard</w:t>
      </w:r>
      <w:r w:rsidRPr="002C6B98">
        <w:rPr>
          <w:lang w:eastAsia="en-US"/>
        </w:rPr>
        <w:t xml:space="preserve"> are returned and thrown again until a score is recorded. </w:t>
      </w:r>
    </w:p>
    <w:p w14:paraId="3A319A0A" w14:textId="5C620CD6" w:rsidR="00B106C2" w:rsidRPr="002C6B98" w:rsidRDefault="00B106C2" w:rsidP="00265C7C">
      <w:pPr>
        <w:pStyle w:val="Pquestiontextmainstem"/>
        <w:rPr>
          <w:lang w:eastAsia="en-US"/>
        </w:rPr>
      </w:pPr>
      <w:r w:rsidRPr="002C6B98">
        <w:rPr>
          <w:lang w:eastAsia="en-US"/>
        </w:rPr>
        <w:t xml:space="preserve">What is the probability of winning at this game? The probability of a dart hitting each square is the same. Note: </w:t>
      </w:r>
      <w:r w:rsidR="00110228">
        <w:rPr>
          <w:lang w:eastAsia="en-US"/>
        </w:rPr>
        <w:t xml:space="preserve">you </w:t>
      </w:r>
      <w:r w:rsidRPr="002C6B98">
        <w:rPr>
          <w:lang w:eastAsia="en-US"/>
        </w:rPr>
        <w:t xml:space="preserve">can hit the same square </w:t>
      </w:r>
      <w:r w:rsidR="00110228">
        <w:rPr>
          <w:lang w:eastAsia="en-US"/>
        </w:rPr>
        <w:t>with both darts</w:t>
      </w:r>
      <w:r w:rsidRPr="002C6B98">
        <w:rPr>
          <w:lang w:eastAsia="en-US"/>
        </w:rPr>
        <w:t>.</w:t>
      </w:r>
    </w:p>
    <w:p w14:paraId="450FBF90" w14:textId="357DFE96" w:rsidR="00B106C2" w:rsidRPr="002C6B98" w:rsidRDefault="00B106C2" w:rsidP="00265C7C">
      <w:pPr>
        <w:pStyle w:val="Pquestiontextmainstem"/>
      </w:pPr>
      <w:r w:rsidRPr="002C6B98">
        <w:rPr>
          <w:noProof/>
        </w:rPr>
        <w:drawing>
          <wp:inline distT="0" distB="0" distL="0" distR="0" wp14:anchorId="00BF18B4" wp14:editId="4A4ADFF1">
            <wp:extent cx="1238250" cy="723900"/>
            <wp:effectExtent l="0" t="0" r="0" b="0"/>
            <wp:docPr id="13" name="Picture 13" descr="PM8_SmB_YearT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PM8_SmB_YearT_11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4C6D1" w14:textId="77777777" w:rsidR="00B106C2" w:rsidRPr="002C6B98" w:rsidRDefault="00B106C2" w:rsidP="00265C7C">
      <w:pPr>
        <w:pStyle w:val="Pquestiontextmainstem"/>
      </w:pPr>
    </w:p>
    <w:p w14:paraId="6BBBE8AF" w14:textId="77777777" w:rsidR="00B106C2" w:rsidRPr="002C6B98" w:rsidRDefault="00B106C2" w:rsidP="00265C7C">
      <w:pPr>
        <w:pStyle w:val="Pquestiontextmainstem"/>
      </w:pPr>
    </w:p>
    <w:p w14:paraId="22DA7A96" w14:textId="77777777" w:rsidR="00B106C2" w:rsidRDefault="00B106C2" w:rsidP="00265C7C">
      <w:pPr>
        <w:pStyle w:val="Pquestiontextmainstem"/>
      </w:pPr>
    </w:p>
    <w:p w14:paraId="1F8A3BA4" w14:textId="77777777" w:rsidR="004723F8" w:rsidRPr="002C6B98" w:rsidRDefault="004723F8" w:rsidP="00265C7C">
      <w:pPr>
        <w:pStyle w:val="Pquestiontextmainstem"/>
      </w:pPr>
    </w:p>
    <w:p w14:paraId="564B5014" w14:textId="77777777" w:rsidR="00362685" w:rsidRDefault="00362685" w:rsidP="00362685">
      <w:pPr>
        <w:pStyle w:val="Pquestiontextmainstem"/>
      </w:pPr>
    </w:p>
    <w:p w14:paraId="59DB3F11" w14:textId="77777777" w:rsidR="000E41BA" w:rsidRDefault="000E41BA" w:rsidP="00290260">
      <w:pPr>
        <w:pStyle w:val="Pquestiontextpartsa"/>
      </w:pPr>
    </w:p>
    <w:p w14:paraId="46E5A140" w14:textId="77777777" w:rsidR="003D2F2C" w:rsidRDefault="003D2F2C" w:rsidP="001B433F">
      <w:pPr>
        <w:pStyle w:val="Psectionresults"/>
      </w:pPr>
    </w:p>
    <w:p w14:paraId="0CD97A29" w14:textId="024F2151" w:rsidR="001B433F" w:rsidRDefault="001B433F" w:rsidP="001B433F">
      <w:pPr>
        <w:pStyle w:val="Psectionresults"/>
      </w:pPr>
      <w:r>
        <w:t>E</w:t>
      </w:r>
      <w:r w:rsidR="00925D7A">
        <w:t>xtended answer results: ___ /</w:t>
      </w:r>
      <w:r w:rsidR="00EF0A79">
        <w:t xml:space="preserve"> </w:t>
      </w:r>
      <w:r w:rsidR="00B106C2">
        <w:t>12</w:t>
      </w:r>
    </w:p>
    <w:p w14:paraId="0E30328A" w14:textId="143C3E18" w:rsidR="001B433F" w:rsidRDefault="007E7CDD" w:rsidP="001B433F">
      <w:pPr>
        <w:pStyle w:val="Psectionresults"/>
      </w:pPr>
      <w:r>
        <w:t xml:space="preserve">TOTAL test results: ___ / </w:t>
      </w:r>
      <w:r w:rsidR="00B106C2">
        <w:t>10</w:t>
      </w:r>
      <w:r w:rsidR="003F0DBA">
        <w:t>5</w:t>
      </w:r>
    </w:p>
    <w:sectPr w:rsidR="001B433F" w:rsidSect="003C1799">
      <w:headerReference w:type="default" r:id="rId56"/>
      <w:footerReference w:type="default" r:id="rId57"/>
      <w:headerReference w:type="first" r:id="rId58"/>
      <w:footerReference w:type="first" r:id="rId59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4EEB61" w14:textId="77777777" w:rsidR="00D147D8" w:rsidRDefault="00D147D8" w:rsidP="00B91E57">
      <w:r>
        <w:separator/>
      </w:r>
    </w:p>
  </w:endnote>
  <w:endnote w:type="continuationSeparator" w:id="0">
    <w:p w14:paraId="73B164DB" w14:textId="77777777" w:rsidR="00D147D8" w:rsidRDefault="00D147D8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453D6C" w:rsidRDefault="00453D6C" w:rsidP="00B91E57">
    <w:pPr>
      <w:pStyle w:val="Pfootertext"/>
    </w:pPr>
  </w:p>
  <w:p w14:paraId="64131F18" w14:textId="77777777" w:rsidR="00453D6C" w:rsidRPr="00B91E57" w:rsidRDefault="00453D6C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186AED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453D6C" w:rsidRDefault="00453D6C" w:rsidP="00A8741D">
    <w:pPr>
      <w:pStyle w:val="Pfootertext"/>
    </w:pPr>
  </w:p>
  <w:p w14:paraId="003084DD" w14:textId="77777777" w:rsidR="00453D6C" w:rsidRPr="00A8741D" w:rsidRDefault="00453D6C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186AED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0A8C18" w14:textId="77777777" w:rsidR="00D147D8" w:rsidRDefault="00D147D8" w:rsidP="00B91E57">
      <w:r>
        <w:separator/>
      </w:r>
    </w:p>
  </w:footnote>
  <w:footnote w:type="continuationSeparator" w:id="0">
    <w:p w14:paraId="199D3645" w14:textId="77777777" w:rsidR="00D147D8" w:rsidRDefault="00D147D8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5255A85F" w:rsidR="00453D6C" w:rsidRPr="002F2389" w:rsidRDefault="002F2389" w:rsidP="002F2389">
    <w:pPr>
      <w:pStyle w:val="Pheadertext"/>
    </w:pPr>
    <w:r>
      <w:t>Pearson Mathematics 8    End</w:t>
    </w:r>
    <w:r w:rsidR="00186AED">
      <w:t>-</w:t>
    </w:r>
    <w:r>
      <w:t>of</w:t>
    </w:r>
    <w:r w:rsidR="00186AED">
      <w:t>-y</w:t>
    </w:r>
    <w:r>
      <w:t>ear Exam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B41781" w14:textId="77777777" w:rsidR="002F2389" w:rsidRDefault="002F2389" w:rsidP="002F2389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7E057679" w:rsidR="00453D6C" w:rsidRPr="002F2389" w:rsidRDefault="00186AED" w:rsidP="002F2389">
    <w:pPr>
      <w:pStyle w:val="Pheadertext"/>
    </w:pPr>
    <w:r>
      <w:t>End-</w:t>
    </w:r>
    <w:r w:rsidR="002F2389">
      <w:t>of</w:t>
    </w:r>
    <w:r>
      <w:t>-y</w:t>
    </w:r>
    <w:r w:rsidR="002F2389">
      <w:t>ear Exam</w:t>
    </w:r>
    <w:r w:rsidR="002F2389">
      <w:tab/>
      <w:t xml:space="preserve">Class: </w:t>
    </w:r>
    <w:r w:rsidR="002F238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B04D20"/>
    <w:multiLevelType w:val="multilevel"/>
    <w:tmpl w:val="F0BE726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686"/>
    <w:rsid w:val="000135C2"/>
    <w:rsid w:val="00017D54"/>
    <w:rsid w:val="0003306F"/>
    <w:rsid w:val="00033C5C"/>
    <w:rsid w:val="00035F65"/>
    <w:rsid w:val="000407AC"/>
    <w:rsid w:val="00052D5F"/>
    <w:rsid w:val="00055175"/>
    <w:rsid w:val="00057492"/>
    <w:rsid w:val="00062A9B"/>
    <w:rsid w:val="00062B27"/>
    <w:rsid w:val="0006481A"/>
    <w:rsid w:val="00064993"/>
    <w:rsid w:val="00066722"/>
    <w:rsid w:val="00070EEB"/>
    <w:rsid w:val="00076BF9"/>
    <w:rsid w:val="00082AD0"/>
    <w:rsid w:val="00090B15"/>
    <w:rsid w:val="00094B98"/>
    <w:rsid w:val="000B0418"/>
    <w:rsid w:val="000C4CB1"/>
    <w:rsid w:val="000C6C56"/>
    <w:rsid w:val="000C7351"/>
    <w:rsid w:val="000E41BA"/>
    <w:rsid w:val="000E6491"/>
    <w:rsid w:val="000F52E2"/>
    <w:rsid w:val="00110228"/>
    <w:rsid w:val="00114E72"/>
    <w:rsid w:val="00121EAB"/>
    <w:rsid w:val="001249D4"/>
    <w:rsid w:val="00133398"/>
    <w:rsid w:val="00136289"/>
    <w:rsid w:val="001468BE"/>
    <w:rsid w:val="00153C7C"/>
    <w:rsid w:val="00155BFD"/>
    <w:rsid w:val="001605F8"/>
    <w:rsid w:val="00160C54"/>
    <w:rsid w:val="00172B1C"/>
    <w:rsid w:val="001771B4"/>
    <w:rsid w:val="00180D86"/>
    <w:rsid w:val="00186AED"/>
    <w:rsid w:val="0019736D"/>
    <w:rsid w:val="001B433F"/>
    <w:rsid w:val="001C4910"/>
    <w:rsid w:val="001C4DB3"/>
    <w:rsid w:val="001D605B"/>
    <w:rsid w:val="001E5DBC"/>
    <w:rsid w:val="001F0763"/>
    <w:rsid w:val="001F0A91"/>
    <w:rsid w:val="001F3755"/>
    <w:rsid w:val="001F3D5E"/>
    <w:rsid w:val="00205ABB"/>
    <w:rsid w:val="002217BE"/>
    <w:rsid w:val="00223001"/>
    <w:rsid w:val="0024476F"/>
    <w:rsid w:val="002509BC"/>
    <w:rsid w:val="00253779"/>
    <w:rsid w:val="002635BA"/>
    <w:rsid w:val="00265C7C"/>
    <w:rsid w:val="00290260"/>
    <w:rsid w:val="00291F54"/>
    <w:rsid w:val="0029660A"/>
    <w:rsid w:val="0029665F"/>
    <w:rsid w:val="002A5A10"/>
    <w:rsid w:val="002A61AB"/>
    <w:rsid w:val="002B09D1"/>
    <w:rsid w:val="002B35B8"/>
    <w:rsid w:val="002B3763"/>
    <w:rsid w:val="002C0D5B"/>
    <w:rsid w:val="002C3C99"/>
    <w:rsid w:val="002C5286"/>
    <w:rsid w:val="002D2E83"/>
    <w:rsid w:val="002D3853"/>
    <w:rsid w:val="002D760B"/>
    <w:rsid w:val="002E0784"/>
    <w:rsid w:val="002E154B"/>
    <w:rsid w:val="002E6F85"/>
    <w:rsid w:val="002F2389"/>
    <w:rsid w:val="00307A48"/>
    <w:rsid w:val="00307F32"/>
    <w:rsid w:val="00323197"/>
    <w:rsid w:val="00323AB7"/>
    <w:rsid w:val="003320B7"/>
    <w:rsid w:val="0033437B"/>
    <w:rsid w:val="00334607"/>
    <w:rsid w:val="00335B72"/>
    <w:rsid w:val="00336548"/>
    <w:rsid w:val="00345684"/>
    <w:rsid w:val="003618B8"/>
    <w:rsid w:val="003624C0"/>
    <w:rsid w:val="00362685"/>
    <w:rsid w:val="00363DAC"/>
    <w:rsid w:val="003649A6"/>
    <w:rsid w:val="0036586D"/>
    <w:rsid w:val="00370264"/>
    <w:rsid w:val="00374306"/>
    <w:rsid w:val="00376745"/>
    <w:rsid w:val="00380A2D"/>
    <w:rsid w:val="00383C06"/>
    <w:rsid w:val="00384BC4"/>
    <w:rsid w:val="0039270F"/>
    <w:rsid w:val="00393ADE"/>
    <w:rsid w:val="003A6EA1"/>
    <w:rsid w:val="003B3BBF"/>
    <w:rsid w:val="003C1799"/>
    <w:rsid w:val="003C445D"/>
    <w:rsid w:val="003D2F2C"/>
    <w:rsid w:val="003E3349"/>
    <w:rsid w:val="003E7772"/>
    <w:rsid w:val="003F0DBA"/>
    <w:rsid w:val="003F7CC3"/>
    <w:rsid w:val="004066D1"/>
    <w:rsid w:val="00411DD1"/>
    <w:rsid w:val="00412093"/>
    <w:rsid w:val="00413A15"/>
    <w:rsid w:val="004161B6"/>
    <w:rsid w:val="00420B07"/>
    <w:rsid w:val="0043227F"/>
    <w:rsid w:val="004464C4"/>
    <w:rsid w:val="00452041"/>
    <w:rsid w:val="00453D6C"/>
    <w:rsid w:val="00456CE0"/>
    <w:rsid w:val="00457310"/>
    <w:rsid w:val="0046226B"/>
    <w:rsid w:val="00464A71"/>
    <w:rsid w:val="004723F8"/>
    <w:rsid w:val="00472CCA"/>
    <w:rsid w:val="0048344D"/>
    <w:rsid w:val="00485A37"/>
    <w:rsid w:val="004A1C99"/>
    <w:rsid w:val="004A5DD5"/>
    <w:rsid w:val="004B55DB"/>
    <w:rsid w:val="004C23FF"/>
    <w:rsid w:val="004C36D5"/>
    <w:rsid w:val="004C5E1E"/>
    <w:rsid w:val="004D01B5"/>
    <w:rsid w:val="004D24DE"/>
    <w:rsid w:val="004D3645"/>
    <w:rsid w:val="004E4172"/>
    <w:rsid w:val="004F03F0"/>
    <w:rsid w:val="004F5839"/>
    <w:rsid w:val="004F59F5"/>
    <w:rsid w:val="00502E58"/>
    <w:rsid w:val="005067E7"/>
    <w:rsid w:val="00517709"/>
    <w:rsid w:val="0052478A"/>
    <w:rsid w:val="0052656A"/>
    <w:rsid w:val="00530D78"/>
    <w:rsid w:val="005360E2"/>
    <w:rsid w:val="00546783"/>
    <w:rsid w:val="005501F0"/>
    <w:rsid w:val="00554ECF"/>
    <w:rsid w:val="00561C8E"/>
    <w:rsid w:val="00564139"/>
    <w:rsid w:val="005644F4"/>
    <w:rsid w:val="005649D1"/>
    <w:rsid w:val="005665F4"/>
    <w:rsid w:val="00567CE7"/>
    <w:rsid w:val="00571F02"/>
    <w:rsid w:val="00582BD5"/>
    <w:rsid w:val="005858FD"/>
    <w:rsid w:val="0059291C"/>
    <w:rsid w:val="005A07A0"/>
    <w:rsid w:val="005A28D6"/>
    <w:rsid w:val="005A4902"/>
    <w:rsid w:val="005A6C19"/>
    <w:rsid w:val="005B5208"/>
    <w:rsid w:val="005C1799"/>
    <w:rsid w:val="005C2DB7"/>
    <w:rsid w:val="005C6EE5"/>
    <w:rsid w:val="005F07A4"/>
    <w:rsid w:val="00604D55"/>
    <w:rsid w:val="00606690"/>
    <w:rsid w:val="0060765D"/>
    <w:rsid w:val="00607F60"/>
    <w:rsid w:val="00617BEA"/>
    <w:rsid w:val="006315DD"/>
    <w:rsid w:val="006521E0"/>
    <w:rsid w:val="00665AA1"/>
    <w:rsid w:val="0066782B"/>
    <w:rsid w:val="00673CFA"/>
    <w:rsid w:val="0068775E"/>
    <w:rsid w:val="006B2901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2BB6"/>
    <w:rsid w:val="006F48EB"/>
    <w:rsid w:val="006F4CE2"/>
    <w:rsid w:val="007004F4"/>
    <w:rsid w:val="0070464D"/>
    <w:rsid w:val="00713EAF"/>
    <w:rsid w:val="00715815"/>
    <w:rsid w:val="00722B45"/>
    <w:rsid w:val="007313E8"/>
    <w:rsid w:val="00732B3C"/>
    <w:rsid w:val="00742C46"/>
    <w:rsid w:val="007701CE"/>
    <w:rsid w:val="007721B9"/>
    <w:rsid w:val="00775F8D"/>
    <w:rsid w:val="00781345"/>
    <w:rsid w:val="00784BCE"/>
    <w:rsid w:val="00796A94"/>
    <w:rsid w:val="007A1A60"/>
    <w:rsid w:val="007A2893"/>
    <w:rsid w:val="007A4898"/>
    <w:rsid w:val="007B7545"/>
    <w:rsid w:val="007C05E1"/>
    <w:rsid w:val="007D4058"/>
    <w:rsid w:val="007E7CDD"/>
    <w:rsid w:val="00814B1B"/>
    <w:rsid w:val="00817AEB"/>
    <w:rsid w:val="008226DD"/>
    <w:rsid w:val="00823BB8"/>
    <w:rsid w:val="008266C5"/>
    <w:rsid w:val="00842378"/>
    <w:rsid w:val="0084343B"/>
    <w:rsid w:val="008453BA"/>
    <w:rsid w:val="00851029"/>
    <w:rsid w:val="0085608B"/>
    <w:rsid w:val="00861454"/>
    <w:rsid w:val="00872A57"/>
    <w:rsid w:val="00883D65"/>
    <w:rsid w:val="008851EA"/>
    <w:rsid w:val="00887F5C"/>
    <w:rsid w:val="008A06F7"/>
    <w:rsid w:val="008A2708"/>
    <w:rsid w:val="008B5DC2"/>
    <w:rsid w:val="008B637E"/>
    <w:rsid w:val="008C44CE"/>
    <w:rsid w:val="008D2852"/>
    <w:rsid w:val="008D3E39"/>
    <w:rsid w:val="008D7F3B"/>
    <w:rsid w:val="008E3A48"/>
    <w:rsid w:val="008F0DDC"/>
    <w:rsid w:val="008F0EC6"/>
    <w:rsid w:val="009023C1"/>
    <w:rsid w:val="00913906"/>
    <w:rsid w:val="0091733C"/>
    <w:rsid w:val="00925D7A"/>
    <w:rsid w:val="0092625F"/>
    <w:rsid w:val="009303E1"/>
    <w:rsid w:val="00934CAB"/>
    <w:rsid w:val="00935B41"/>
    <w:rsid w:val="0093734D"/>
    <w:rsid w:val="009437F9"/>
    <w:rsid w:val="009461B8"/>
    <w:rsid w:val="00950FFA"/>
    <w:rsid w:val="00962392"/>
    <w:rsid w:val="009841D7"/>
    <w:rsid w:val="009A0ED7"/>
    <w:rsid w:val="009A60A9"/>
    <w:rsid w:val="009A776D"/>
    <w:rsid w:val="009B7E52"/>
    <w:rsid w:val="009C1F04"/>
    <w:rsid w:val="009C3377"/>
    <w:rsid w:val="009D03D9"/>
    <w:rsid w:val="009D185F"/>
    <w:rsid w:val="009F23AD"/>
    <w:rsid w:val="009F2FC5"/>
    <w:rsid w:val="009F6D65"/>
    <w:rsid w:val="00A011F0"/>
    <w:rsid w:val="00A04B72"/>
    <w:rsid w:val="00A06AAC"/>
    <w:rsid w:val="00A215AF"/>
    <w:rsid w:val="00A23D25"/>
    <w:rsid w:val="00A35659"/>
    <w:rsid w:val="00A37631"/>
    <w:rsid w:val="00A406B8"/>
    <w:rsid w:val="00A450C7"/>
    <w:rsid w:val="00A5299B"/>
    <w:rsid w:val="00A5789D"/>
    <w:rsid w:val="00A609BB"/>
    <w:rsid w:val="00A61D4A"/>
    <w:rsid w:val="00A66E55"/>
    <w:rsid w:val="00A74962"/>
    <w:rsid w:val="00A807EE"/>
    <w:rsid w:val="00A822F0"/>
    <w:rsid w:val="00A8741D"/>
    <w:rsid w:val="00A87DD3"/>
    <w:rsid w:val="00A92695"/>
    <w:rsid w:val="00A96CBC"/>
    <w:rsid w:val="00AA25D9"/>
    <w:rsid w:val="00AA7ED5"/>
    <w:rsid w:val="00AB1640"/>
    <w:rsid w:val="00AD2442"/>
    <w:rsid w:val="00AD4FD5"/>
    <w:rsid w:val="00AE3D80"/>
    <w:rsid w:val="00AF0F2C"/>
    <w:rsid w:val="00AF5384"/>
    <w:rsid w:val="00B00A81"/>
    <w:rsid w:val="00B02272"/>
    <w:rsid w:val="00B106C2"/>
    <w:rsid w:val="00B11C16"/>
    <w:rsid w:val="00B12113"/>
    <w:rsid w:val="00B13718"/>
    <w:rsid w:val="00B21E3E"/>
    <w:rsid w:val="00B22BAD"/>
    <w:rsid w:val="00B25421"/>
    <w:rsid w:val="00B31E6A"/>
    <w:rsid w:val="00B32D92"/>
    <w:rsid w:val="00B366E2"/>
    <w:rsid w:val="00B46721"/>
    <w:rsid w:val="00B47BC1"/>
    <w:rsid w:val="00B632C3"/>
    <w:rsid w:val="00B6363F"/>
    <w:rsid w:val="00B63D7A"/>
    <w:rsid w:val="00B6458B"/>
    <w:rsid w:val="00B6596C"/>
    <w:rsid w:val="00B73321"/>
    <w:rsid w:val="00B80E51"/>
    <w:rsid w:val="00B80E6D"/>
    <w:rsid w:val="00B83620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F14C7"/>
    <w:rsid w:val="00BF4165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57110"/>
    <w:rsid w:val="00C6077E"/>
    <w:rsid w:val="00C75F4E"/>
    <w:rsid w:val="00C91863"/>
    <w:rsid w:val="00C9254A"/>
    <w:rsid w:val="00CB3D6D"/>
    <w:rsid w:val="00CC0D68"/>
    <w:rsid w:val="00CC7D1F"/>
    <w:rsid w:val="00CD00EA"/>
    <w:rsid w:val="00CE2DDA"/>
    <w:rsid w:val="00CE4657"/>
    <w:rsid w:val="00CF0C64"/>
    <w:rsid w:val="00CF4C57"/>
    <w:rsid w:val="00D01C11"/>
    <w:rsid w:val="00D027D6"/>
    <w:rsid w:val="00D03976"/>
    <w:rsid w:val="00D147D8"/>
    <w:rsid w:val="00D169AD"/>
    <w:rsid w:val="00D306C4"/>
    <w:rsid w:val="00D43956"/>
    <w:rsid w:val="00D45D65"/>
    <w:rsid w:val="00D476C7"/>
    <w:rsid w:val="00D50DA9"/>
    <w:rsid w:val="00D5254C"/>
    <w:rsid w:val="00D575C5"/>
    <w:rsid w:val="00D5788E"/>
    <w:rsid w:val="00D6673C"/>
    <w:rsid w:val="00D71374"/>
    <w:rsid w:val="00D72044"/>
    <w:rsid w:val="00D747CC"/>
    <w:rsid w:val="00D817B5"/>
    <w:rsid w:val="00D94C52"/>
    <w:rsid w:val="00D964A0"/>
    <w:rsid w:val="00DA3BBA"/>
    <w:rsid w:val="00DA6D73"/>
    <w:rsid w:val="00DB2FDA"/>
    <w:rsid w:val="00DE113C"/>
    <w:rsid w:val="00DE3994"/>
    <w:rsid w:val="00DE45D5"/>
    <w:rsid w:val="00DE76F4"/>
    <w:rsid w:val="00E01186"/>
    <w:rsid w:val="00E021E4"/>
    <w:rsid w:val="00E02483"/>
    <w:rsid w:val="00E02C5B"/>
    <w:rsid w:val="00E10D96"/>
    <w:rsid w:val="00E14832"/>
    <w:rsid w:val="00E2498A"/>
    <w:rsid w:val="00E2562C"/>
    <w:rsid w:val="00E25966"/>
    <w:rsid w:val="00E3407C"/>
    <w:rsid w:val="00E41473"/>
    <w:rsid w:val="00E42B3B"/>
    <w:rsid w:val="00E43A06"/>
    <w:rsid w:val="00E4401F"/>
    <w:rsid w:val="00E522E3"/>
    <w:rsid w:val="00E56C69"/>
    <w:rsid w:val="00E612EF"/>
    <w:rsid w:val="00E66F4C"/>
    <w:rsid w:val="00E771AB"/>
    <w:rsid w:val="00E80255"/>
    <w:rsid w:val="00E804F6"/>
    <w:rsid w:val="00E82217"/>
    <w:rsid w:val="00E82C06"/>
    <w:rsid w:val="00E904DF"/>
    <w:rsid w:val="00E926CC"/>
    <w:rsid w:val="00E96EDA"/>
    <w:rsid w:val="00EA305E"/>
    <w:rsid w:val="00EA3341"/>
    <w:rsid w:val="00EA646C"/>
    <w:rsid w:val="00EC0922"/>
    <w:rsid w:val="00ED79FA"/>
    <w:rsid w:val="00EE19BA"/>
    <w:rsid w:val="00EE7C00"/>
    <w:rsid w:val="00EF0A79"/>
    <w:rsid w:val="00EF30D8"/>
    <w:rsid w:val="00EF38CC"/>
    <w:rsid w:val="00EF6108"/>
    <w:rsid w:val="00F04E3B"/>
    <w:rsid w:val="00F1598F"/>
    <w:rsid w:val="00F205AD"/>
    <w:rsid w:val="00F24B10"/>
    <w:rsid w:val="00F279DF"/>
    <w:rsid w:val="00F37229"/>
    <w:rsid w:val="00F41913"/>
    <w:rsid w:val="00F5599A"/>
    <w:rsid w:val="00F80273"/>
    <w:rsid w:val="00F860CB"/>
    <w:rsid w:val="00F9279A"/>
    <w:rsid w:val="00F93270"/>
    <w:rsid w:val="00FA71CA"/>
    <w:rsid w:val="00FB077E"/>
    <w:rsid w:val="00FB1FE2"/>
    <w:rsid w:val="00FB4663"/>
    <w:rsid w:val="00FC2A4C"/>
    <w:rsid w:val="00FD1FE1"/>
    <w:rsid w:val="00FD6DB9"/>
    <w:rsid w:val="00FE3101"/>
    <w:rsid w:val="00FE3CA2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1.wmf"/><Relationship Id="rId39" Type="http://schemas.openxmlformats.org/officeDocument/2006/relationships/image" Target="media/image17.jpeg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image" Target="media/image19.jpeg"/><Relationship Id="rId47" Type="http://schemas.openxmlformats.org/officeDocument/2006/relationships/oleObject" Target="embeddings/oleObject18.bin"/><Relationship Id="rId50" Type="http://schemas.openxmlformats.org/officeDocument/2006/relationships/image" Target="media/image24.jpeg"/><Relationship Id="rId55" Type="http://schemas.openxmlformats.org/officeDocument/2006/relationships/image" Target="media/image29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8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jpeg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53" Type="http://schemas.openxmlformats.org/officeDocument/2006/relationships/image" Target="media/image27.jpeg"/><Relationship Id="rId58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19.bin"/><Relationship Id="rId57" Type="http://schemas.openxmlformats.org/officeDocument/2006/relationships/footer" Target="footer1.xml"/><Relationship Id="rId61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52" Type="http://schemas.openxmlformats.org/officeDocument/2006/relationships/image" Target="media/image26.jpe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20.jpeg"/><Relationship Id="rId48" Type="http://schemas.openxmlformats.org/officeDocument/2006/relationships/image" Target="media/image23.wmf"/><Relationship Id="rId56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image" Target="media/image25.jpeg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jpeg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46" Type="http://schemas.openxmlformats.org/officeDocument/2006/relationships/image" Target="media/image22.wmf"/><Relationship Id="rId5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186</TotalTime>
  <Pages>8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7662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12</cp:revision>
  <cp:lastPrinted>2016-07-15T04:27:00Z</cp:lastPrinted>
  <dcterms:created xsi:type="dcterms:W3CDTF">2016-09-16T03:24:00Z</dcterms:created>
  <dcterms:modified xsi:type="dcterms:W3CDTF">2016-11-13T08:54:00Z</dcterms:modified>
</cp:coreProperties>
</file>