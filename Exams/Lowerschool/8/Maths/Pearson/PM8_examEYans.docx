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298D876F" w:rsidR="00D747CC" w:rsidRDefault="001B433F" w:rsidP="001B433F">
      <w:pPr>
        <w:pStyle w:val="Psectionheading"/>
      </w:pPr>
      <w:bookmarkStart w:id="0" w:name="_GoBack"/>
      <w:bookmarkEnd w:id="0"/>
      <w:r>
        <w:t xml:space="preserve">Multiple-choice section </w:t>
      </w:r>
    </w:p>
    <w:tbl>
      <w:tblPr>
        <w:tblW w:w="10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094FC3" w14:paraId="5610BBB0" w14:textId="77777777" w:rsidTr="006C3297">
        <w:tc>
          <w:tcPr>
            <w:tcW w:w="1126" w:type="dxa"/>
            <w:shd w:val="clear" w:color="auto" w:fill="auto"/>
          </w:tcPr>
          <w:p w14:paraId="3EBE504D" w14:textId="77777777" w:rsidR="00094FC3" w:rsidRDefault="00094FC3" w:rsidP="006C3297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261B6E45" w14:textId="77777777" w:rsidR="00094FC3" w:rsidRDefault="00094FC3" w:rsidP="006C3297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05620DCF" w14:textId="77777777" w:rsidR="00094FC3" w:rsidRDefault="00094FC3" w:rsidP="006C3297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1DB86F48" w14:textId="77777777" w:rsidR="00094FC3" w:rsidRDefault="00094FC3" w:rsidP="006C3297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4791CFA8" w14:textId="77777777" w:rsidR="00094FC3" w:rsidRDefault="00094FC3" w:rsidP="006C3297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FD84A34" w14:textId="77777777" w:rsidR="00094FC3" w:rsidRDefault="00094FC3" w:rsidP="006C3297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67A3957D" w14:textId="77777777" w:rsidR="00094FC3" w:rsidRDefault="00094FC3" w:rsidP="006C3297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09AACC22" w14:textId="77777777" w:rsidR="00094FC3" w:rsidRDefault="00094FC3" w:rsidP="006C3297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7865E128" w14:textId="77777777" w:rsidR="00094FC3" w:rsidRDefault="00094FC3" w:rsidP="006C3297">
            <w:pPr>
              <w:pStyle w:val="Ptabletext"/>
            </w:pPr>
            <w:r>
              <w:t>8</w:t>
            </w:r>
          </w:p>
        </w:tc>
        <w:tc>
          <w:tcPr>
            <w:tcW w:w="792" w:type="dxa"/>
            <w:shd w:val="clear" w:color="auto" w:fill="auto"/>
          </w:tcPr>
          <w:p w14:paraId="777BAD32" w14:textId="77777777" w:rsidR="00094FC3" w:rsidRDefault="00094FC3" w:rsidP="006C3297">
            <w:pPr>
              <w:pStyle w:val="Ptabletext"/>
            </w:pPr>
            <w:r>
              <w:t>9</w:t>
            </w:r>
          </w:p>
        </w:tc>
        <w:tc>
          <w:tcPr>
            <w:tcW w:w="792" w:type="dxa"/>
          </w:tcPr>
          <w:p w14:paraId="5EB04622" w14:textId="77777777" w:rsidR="00094FC3" w:rsidRDefault="00094FC3" w:rsidP="006C3297">
            <w:pPr>
              <w:pStyle w:val="Ptabletext"/>
            </w:pPr>
            <w:r>
              <w:t>10</w:t>
            </w:r>
          </w:p>
        </w:tc>
        <w:tc>
          <w:tcPr>
            <w:tcW w:w="792" w:type="dxa"/>
          </w:tcPr>
          <w:p w14:paraId="2B7F60A4" w14:textId="77777777" w:rsidR="00094FC3" w:rsidRDefault="00094FC3" w:rsidP="006C3297">
            <w:pPr>
              <w:pStyle w:val="Ptabletext"/>
            </w:pPr>
            <w:r>
              <w:t>11</w:t>
            </w:r>
          </w:p>
        </w:tc>
        <w:tc>
          <w:tcPr>
            <w:tcW w:w="792" w:type="dxa"/>
            <w:shd w:val="clear" w:color="auto" w:fill="auto"/>
          </w:tcPr>
          <w:p w14:paraId="50AB48B2" w14:textId="77777777" w:rsidR="00094FC3" w:rsidRDefault="00094FC3" w:rsidP="006C3297">
            <w:pPr>
              <w:pStyle w:val="Ptabletext"/>
            </w:pPr>
            <w:r>
              <w:t>12</w:t>
            </w:r>
          </w:p>
        </w:tc>
      </w:tr>
      <w:tr w:rsidR="001E421E" w14:paraId="74536E4A" w14:textId="77777777" w:rsidTr="006C3297">
        <w:tc>
          <w:tcPr>
            <w:tcW w:w="1126" w:type="dxa"/>
            <w:shd w:val="clear" w:color="auto" w:fill="auto"/>
          </w:tcPr>
          <w:p w14:paraId="5AFD45C6" w14:textId="77777777" w:rsidR="001E421E" w:rsidRDefault="001E421E" w:rsidP="001E421E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416A99EA" w14:textId="5F665CBB" w:rsidR="001E421E" w:rsidRPr="001E421E" w:rsidRDefault="001E421E" w:rsidP="001E421E">
            <w:pPr>
              <w:pStyle w:val="Ptabletext"/>
            </w:pPr>
            <w:r w:rsidRPr="001E421E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319F8FCF" w14:textId="2BC5EA4C" w:rsidR="001E421E" w:rsidRPr="001E421E" w:rsidRDefault="001E421E" w:rsidP="001E421E">
            <w:pPr>
              <w:pStyle w:val="Ptabletext"/>
            </w:pPr>
            <w:r w:rsidRPr="001E421E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515CBDF5" w14:textId="198C2538" w:rsidR="001E421E" w:rsidRPr="001E421E" w:rsidRDefault="001E421E" w:rsidP="001E421E">
            <w:pPr>
              <w:pStyle w:val="Ptabletext"/>
            </w:pPr>
            <w:r w:rsidRPr="001E421E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DF03DF6" w14:textId="338B7E1E" w:rsidR="001E421E" w:rsidRPr="001E421E" w:rsidRDefault="001E421E" w:rsidP="001E421E">
            <w:pPr>
              <w:pStyle w:val="Ptabletext"/>
            </w:pPr>
            <w:r w:rsidRPr="001E421E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3485FE07" w14:textId="7A9084A3" w:rsidR="001E421E" w:rsidRPr="001E421E" w:rsidRDefault="001E421E" w:rsidP="001E421E">
            <w:pPr>
              <w:pStyle w:val="Ptabletext"/>
            </w:pPr>
            <w:r w:rsidRPr="001E421E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36F2F88" w14:textId="70504649" w:rsidR="001E421E" w:rsidRPr="001E421E" w:rsidRDefault="001E421E" w:rsidP="001E421E">
            <w:pPr>
              <w:pStyle w:val="Ptabletext"/>
            </w:pPr>
            <w:r w:rsidRPr="001E421E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B7F37D8" w14:textId="2BE51FC1" w:rsidR="001E421E" w:rsidRPr="001E421E" w:rsidRDefault="001E421E" w:rsidP="001E421E">
            <w:pPr>
              <w:pStyle w:val="Ptabletext"/>
            </w:pPr>
            <w:r w:rsidRPr="001E421E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4A8E1F3A" w14:textId="689B95E5" w:rsidR="001E421E" w:rsidRPr="001E421E" w:rsidRDefault="001E421E" w:rsidP="001E421E">
            <w:pPr>
              <w:pStyle w:val="Ptabletext"/>
            </w:pPr>
            <w:r w:rsidRPr="001E421E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4950D208" w14:textId="26D27409" w:rsidR="001E421E" w:rsidRPr="001E421E" w:rsidRDefault="001E421E" w:rsidP="001E421E">
            <w:pPr>
              <w:pStyle w:val="Ptabletext"/>
            </w:pPr>
            <w:r w:rsidRPr="001E421E">
              <w:t>C</w:t>
            </w:r>
          </w:p>
        </w:tc>
        <w:tc>
          <w:tcPr>
            <w:tcW w:w="792" w:type="dxa"/>
            <w:vAlign w:val="center"/>
          </w:tcPr>
          <w:p w14:paraId="3C964E34" w14:textId="6F315B6C" w:rsidR="001E421E" w:rsidRPr="001E421E" w:rsidRDefault="001E421E" w:rsidP="001E421E">
            <w:pPr>
              <w:pStyle w:val="Ptabletext"/>
            </w:pPr>
            <w:r w:rsidRPr="001E421E">
              <w:t>B</w:t>
            </w:r>
          </w:p>
        </w:tc>
        <w:tc>
          <w:tcPr>
            <w:tcW w:w="792" w:type="dxa"/>
            <w:vAlign w:val="center"/>
          </w:tcPr>
          <w:p w14:paraId="6D42FDCD" w14:textId="6B147247" w:rsidR="001E421E" w:rsidRPr="001E421E" w:rsidRDefault="001E421E" w:rsidP="001E421E">
            <w:pPr>
              <w:pStyle w:val="Ptabletext"/>
            </w:pPr>
            <w:r w:rsidRPr="001E421E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3E0F844E" w14:textId="2E2A21B3" w:rsidR="001E421E" w:rsidRPr="001E421E" w:rsidRDefault="001E421E" w:rsidP="001E421E">
            <w:pPr>
              <w:pStyle w:val="Ptabletext"/>
            </w:pPr>
            <w:r w:rsidRPr="001E421E">
              <w:t>C</w:t>
            </w:r>
          </w:p>
        </w:tc>
      </w:tr>
    </w:tbl>
    <w:p w14:paraId="761EED88" w14:textId="77777777" w:rsidR="006C3297" w:rsidRDefault="006C3297" w:rsidP="006C3297">
      <w:pPr>
        <w:pStyle w:val="Pquestionheadingmc1stafterhead"/>
      </w:pPr>
    </w:p>
    <w:p w14:paraId="6BE8DFD7" w14:textId="356FE40E" w:rsidR="006C3297" w:rsidRDefault="006C3297" w:rsidP="006C3297">
      <w:pPr>
        <w:pStyle w:val="Pquestionheadingmc1stafterhead"/>
      </w:pPr>
      <w:r>
        <w:t>Question 1</w:t>
      </w:r>
      <w:r>
        <w:tab/>
        <w:t>[</w:t>
      </w:r>
      <w:r w:rsidR="000B5B40">
        <w:t>1.4</w:t>
      </w:r>
      <w:r>
        <w:t>]</w:t>
      </w:r>
    </w:p>
    <w:p w14:paraId="5FE0311E" w14:textId="4F6A55BF" w:rsidR="006C3297" w:rsidRDefault="006C3297" w:rsidP="006C3297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 xml:space="preserve">C </w:t>
      </w:r>
    </w:p>
    <w:p w14:paraId="157B6937" w14:textId="6F9239E1" w:rsidR="006C3297" w:rsidRDefault="006C3297" w:rsidP="006C3297">
      <w:pPr>
        <w:pStyle w:val="Pquestiontextmcqoptions"/>
      </w:pPr>
      <w:r w:rsidRPr="002C6B98">
        <w:t xml:space="preserve">2 + </w:t>
      </w:r>
      <w:r>
        <w:t>(</w:t>
      </w:r>
      <w:r w:rsidRPr="002C6B98">
        <w:t>-5</w:t>
      </w:r>
      <w:r>
        <w:t>)</w:t>
      </w:r>
      <w:r w:rsidRPr="002C6B98">
        <w:t xml:space="preserve"> × </w:t>
      </w:r>
      <w:r>
        <w:t>(</w:t>
      </w:r>
      <w:r w:rsidRPr="002C6B98">
        <w:t>-3</w:t>
      </w:r>
      <w:r>
        <w:t>) –</w:t>
      </w:r>
      <w:r w:rsidRPr="002C6B98">
        <w:t xml:space="preserve"> </w:t>
      </w:r>
      <w:r>
        <w:t>(</w:t>
      </w:r>
      <w:r w:rsidRPr="002C6B98">
        <w:t>-4</w:t>
      </w:r>
      <w:r>
        <w:t>) = 2 + 15 + 4</w:t>
      </w:r>
    </w:p>
    <w:p w14:paraId="1E564B44" w14:textId="4D0D831C" w:rsidR="006C3297" w:rsidRDefault="006C3297" w:rsidP="006C3297">
      <w:pPr>
        <w:pStyle w:val="Pquestiontextmcqoptions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= 21</w:t>
      </w:r>
    </w:p>
    <w:p w14:paraId="3A802D3C" w14:textId="653DD693" w:rsidR="006C3297" w:rsidRDefault="006C3297" w:rsidP="006C3297">
      <w:pPr>
        <w:pStyle w:val="Pquestionheadingmc"/>
      </w:pPr>
      <w:r>
        <w:t>Question 2</w:t>
      </w:r>
      <w:r>
        <w:tab/>
        <w:t>[</w:t>
      </w:r>
      <w:r w:rsidR="000B5B40">
        <w:t>1.5</w:t>
      </w:r>
      <w:r>
        <w:t>]</w:t>
      </w:r>
    </w:p>
    <w:p w14:paraId="625430DC" w14:textId="77777777" w:rsidR="006C3297" w:rsidRDefault="006C3297" w:rsidP="006C3297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D</w:t>
      </w:r>
    </w:p>
    <w:p w14:paraId="4C0F7764" w14:textId="4A723B77" w:rsidR="006C3297" w:rsidRPr="00B1531E" w:rsidRDefault="006C3297" w:rsidP="006C3297">
      <w:pPr>
        <w:pStyle w:val="Pquestiontextmcqoptions"/>
      </w:pPr>
      <w:r w:rsidRPr="006C3297">
        <w:rPr>
          <w:position w:val="-32"/>
        </w:rPr>
        <w:object w:dxaOrig="2160" w:dyaOrig="780" w14:anchorId="6D736C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39pt" o:ole="">
            <v:imagedata r:id="rId8" o:title=""/>
          </v:shape>
          <o:OLEObject Type="Embed" ProgID="Equation.DSMT4" ShapeID="_x0000_i1025" DrawAspect="Content" ObjectID="_1540572435" r:id="rId9"/>
        </w:object>
      </w:r>
    </w:p>
    <w:p w14:paraId="08641EF5" w14:textId="73EC3119" w:rsidR="006C3297" w:rsidRDefault="006C3297" w:rsidP="006C3297">
      <w:pPr>
        <w:pStyle w:val="Pquestionheadingmc"/>
      </w:pPr>
      <w:r>
        <w:t>Question 3</w:t>
      </w:r>
      <w:r>
        <w:tab/>
        <w:t>[</w:t>
      </w:r>
      <w:r w:rsidR="000B5B40">
        <w:t>2</w:t>
      </w:r>
      <w:r>
        <w:t>.1]</w:t>
      </w:r>
    </w:p>
    <w:p w14:paraId="04045880" w14:textId="6A98EF5D" w:rsidR="006C3297" w:rsidRDefault="006C3297" w:rsidP="006C3297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A</w:t>
      </w:r>
    </w:p>
    <w:p w14:paraId="3E558499" w14:textId="53EF0C68" w:rsidR="006C3297" w:rsidRPr="00B1531E" w:rsidRDefault="003B53CA" w:rsidP="006C3297">
      <w:pPr>
        <w:pStyle w:val="Pquestiontextmcqoptions"/>
      </w:pPr>
      <w:r w:rsidRPr="003B53CA">
        <w:rPr>
          <w:position w:val="-54"/>
        </w:rPr>
        <w:object w:dxaOrig="1460" w:dyaOrig="1579" w14:anchorId="14BBE0AE">
          <v:shape id="_x0000_i1026" type="#_x0000_t75" style="width:72.75pt;height:78.75pt" o:ole="">
            <v:imagedata r:id="rId10" o:title=""/>
          </v:shape>
          <o:OLEObject Type="Embed" ProgID="Equation.DSMT4" ShapeID="_x0000_i1026" DrawAspect="Content" ObjectID="_1540572436" r:id="rId11"/>
        </w:object>
      </w:r>
    </w:p>
    <w:p w14:paraId="71CCC1DD" w14:textId="5110F589" w:rsidR="006C3297" w:rsidRDefault="006C3297" w:rsidP="006C3297">
      <w:pPr>
        <w:pStyle w:val="Pquestionheadingmc"/>
      </w:pPr>
      <w:r>
        <w:t>Question 4</w:t>
      </w:r>
      <w:r>
        <w:tab/>
        <w:t>[</w:t>
      </w:r>
      <w:r w:rsidR="000B5B40">
        <w:t>2.6</w:t>
      </w:r>
      <w:r>
        <w:t>]</w:t>
      </w:r>
    </w:p>
    <w:p w14:paraId="573624C8" w14:textId="5EA8D955" w:rsidR="006C3297" w:rsidRDefault="006C3297" w:rsidP="006C3297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B</w:t>
      </w:r>
    </w:p>
    <w:p w14:paraId="656A1F9A" w14:textId="090F9AE8" w:rsidR="006C3297" w:rsidRDefault="003B53CA" w:rsidP="006C3297">
      <w:pPr>
        <w:pStyle w:val="Pquestiontextmcqoptions"/>
      </w:pPr>
      <w:r w:rsidRPr="003B53CA">
        <w:rPr>
          <w:position w:val="-88"/>
        </w:rPr>
        <w:object w:dxaOrig="1620" w:dyaOrig="1900" w14:anchorId="36B66EC7">
          <v:shape id="_x0000_i1027" type="#_x0000_t75" style="width:81pt;height:95.25pt" o:ole="">
            <v:imagedata r:id="rId12" o:title=""/>
          </v:shape>
          <o:OLEObject Type="Embed" ProgID="Equation.DSMT4" ShapeID="_x0000_i1027" DrawAspect="Content" ObjectID="_1540572437" r:id="rId13"/>
        </w:object>
      </w:r>
    </w:p>
    <w:p w14:paraId="334B41F2" w14:textId="186F001D" w:rsidR="006C3297" w:rsidRDefault="006C3297" w:rsidP="006C3297">
      <w:pPr>
        <w:pStyle w:val="Pquestionheadingmc"/>
      </w:pPr>
      <w:r>
        <w:t>Question 5</w:t>
      </w:r>
      <w:r>
        <w:tab/>
        <w:t>[</w:t>
      </w:r>
      <w:r w:rsidR="000B5B40">
        <w:t>3.2</w:t>
      </w:r>
      <w:r>
        <w:t>]</w:t>
      </w:r>
    </w:p>
    <w:p w14:paraId="692DA313" w14:textId="22179CAA" w:rsidR="006C3297" w:rsidRDefault="006C3297" w:rsidP="006C3297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C</w:t>
      </w:r>
    </w:p>
    <w:p w14:paraId="16D5F8A8" w14:textId="1DBE86B6" w:rsidR="006C3297" w:rsidRDefault="003B53CA" w:rsidP="006C3297">
      <w:pPr>
        <w:pStyle w:val="Pquestiontextmcqoptions"/>
      </w:pPr>
      <w:r w:rsidRPr="003B53CA">
        <w:rPr>
          <w:position w:val="-42"/>
        </w:rPr>
        <w:object w:dxaOrig="1900" w:dyaOrig="960" w14:anchorId="3142BADA">
          <v:shape id="_x0000_i1028" type="#_x0000_t75" style="width:95.25pt;height:48pt" o:ole="">
            <v:imagedata r:id="rId14" o:title=""/>
          </v:shape>
          <o:OLEObject Type="Embed" ProgID="Equation.DSMT4" ShapeID="_x0000_i1028" DrawAspect="Content" ObjectID="_1540572438" r:id="rId15"/>
        </w:object>
      </w:r>
    </w:p>
    <w:p w14:paraId="29B0F5F6" w14:textId="1B21F5C6" w:rsidR="006C3297" w:rsidRDefault="006C3297" w:rsidP="006C3297">
      <w:pPr>
        <w:pStyle w:val="Pquestionheadingmc"/>
      </w:pPr>
      <w:r>
        <w:t>Question 6</w:t>
      </w:r>
      <w:r>
        <w:tab/>
        <w:t>[</w:t>
      </w:r>
      <w:r w:rsidR="000B5B40">
        <w:t>3</w:t>
      </w:r>
      <w:r>
        <w:t>.4]</w:t>
      </w:r>
    </w:p>
    <w:p w14:paraId="04D8A94D" w14:textId="3B09B0F1" w:rsidR="006C3297" w:rsidRDefault="006C3297" w:rsidP="006C3297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A</w:t>
      </w:r>
    </w:p>
    <w:p w14:paraId="7DAEE448" w14:textId="5618B6C4" w:rsidR="006C3297" w:rsidRDefault="003B53CA" w:rsidP="003B53CA">
      <w:pPr>
        <w:pStyle w:val="Pquestiontextmainstem"/>
        <w:rPr>
          <w:rStyle w:val="Cmathsexpressions"/>
          <w:i/>
          <w:iCs/>
        </w:rPr>
      </w:pPr>
      <w:r w:rsidRPr="002C6B98">
        <w:t>4</w:t>
      </w:r>
      <w:r w:rsidRPr="00C91863">
        <w:rPr>
          <w:rStyle w:val="Cmathsexpressions"/>
          <w:i/>
          <w:iCs/>
        </w:rPr>
        <w:t>x</w:t>
      </w:r>
      <w:r w:rsidRPr="002C6B98">
        <w:rPr>
          <w:vertAlign w:val="superscript"/>
        </w:rPr>
        <w:t>2</w:t>
      </w:r>
      <w:r w:rsidRPr="002C6B98">
        <w:t xml:space="preserve"> + 8</w:t>
      </w:r>
      <w:r w:rsidRPr="00C91863">
        <w:rPr>
          <w:rStyle w:val="Cmathsexpressions"/>
          <w:i/>
          <w:iCs/>
        </w:rPr>
        <w:t xml:space="preserve">x </w:t>
      </w:r>
      <w:r w:rsidRPr="002C6B98">
        <w:t>– 7</w:t>
      </w:r>
      <w:r w:rsidRPr="00C91863">
        <w:rPr>
          <w:rStyle w:val="Cmathsexpressions"/>
          <w:i/>
          <w:iCs/>
        </w:rPr>
        <w:t>x</w:t>
      </w:r>
      <w:r w:rsidRPr="002C6B98">
        <w:rPr>
          <w:vertAlign w:val="superscript"/>
        </w:rPr>
        <w:t>3</w:t>
      </w:r>
      <w:r w:rsidRPr="002C6B98">
        <w:t xml:space="preserve"> – 4</w:t>
      </w:r>
      <w:r w:rsidRPr="00C91863">
        <w:rPr>
          <w:rStyle w:val="Cmathsexpressions"/>
          <w:i/>
          <w:iCs/>
        </w:rPr>
        <w:t>x</w:t>
      </w:r>
      <w:r w:rsidRPr="002C6B98">
        <w:rPr>
          <w:vertAlign w:val="superscript"/>
        </w:rPr>
        <w:t>2</w:t>
      </w:r>
      <w:r w:rsidRPr="002C6B98">
        <w:t xml:space="preserve"> – 3</w:t>
      </w:r>
      <w:r w:rsidRPr="00C91863">
        <w:rPr>
          <w:rStyle w:val="Cmathsexpressions"/>
          <w:i/>
          <w:iCs/>
        </w:rPr>
        <w:t>x</w:t>
      </w:r>
      <w:r>
        <w:t xml:space="preserve"> = -</w:t>
      </w:r>
      <w:r w:rsidRPr="002C6B98">
        <w:t>7</w:t>
      </w:r>
      <w:r w:rsidRPr="00C91863">
        <w:rPr>
          <w:rStyle w:val="Cmathsexpressions"/>
          <w:i/>
          <w:iCs/>
        </w:rPr>
        <w:t>x</w:t>
      </w:r>
      <w:r w:rsidRPr="002C6B98">
        <w:rPr>
          <w:vertAlign w:val="superscript"/>
        </w:rPr>
        <w:t>3</w:t>
      </w:r>
      <w:r>
        <w:t xml:space="preserve"> + </w:t>
      </w:r>
      <w:r w:rsidRPr="002C6B98">
        <w:t>4</w:t>
      </w:r>
      <w:r w:rsidRPr="00C91863">
        <w:rPr>
          <w:rStyle w:val="Cmathsexpressions"/>
          <w:i/>
          <w:iCs/>
        </w:rPr>
        <w:t>x</w:t>
      </w:r>
      <w:r w:rsidRPr="002C6B98">
        <w:rPr>
          <w:vertAlign w:val="superscript"/>
        </w:rPr>
        <w:t>2</w:t>
      </w:r>
      <w:r w:rsidRPr="003B53CA">
        <w:t xml:space="preserve"> </w:t>
      </w:r>
      <w:r w:rsidRPr="002C6B98">
        <w:t>– 4</w:t>
      </w:r>
      <w:r w:rsidRPr="00C91863">
        <w:rPr>
          <w:rStyle w:val="Cmathsexpressions"/>
          <w:i/>
          <w:iCs/>
        </w:rPr>
        <w:t>x</w:t>
      </w:r>
      <w:r w:rsidRPr="002C6B98">
        <w:rPr>
          <w:vertAlign w:val="superscript"/>
        </w:rPr>
        <w:t>2</w:t>
      </w:r>
      <w:r>
        <w:t xml:space="preserve"> + </w:t>
      </w:r>
      <w:r w:rsidRPr="002C6B98">
        <w:t>8</w:t>
      </w:r>
      <w:r w:rsidRPr="00C91863">
        <w:rPr>
          <w:rStyle w:val="Cmathsexpressions"/>
          <w:i/>
          <w:iCs/>
        </w:rPr>
        <w:t xml:space="preserve">x </w:t>
      </w:r>
      <w:r w:rsidRPr="002C6B98">
        <w:t xml:space="preserve">– </w:t>
      </w:r>
      <w:r>
        <w:t>3</w:t>
      </w:r>
      <w:r w:rsidRPr="00C91863">
        <w:rPr>
          <w:rStyle w:val="Cmathsexpressions"/>
          <w:i/>
          <w:iCs/>
        </w:rPr>
        <w:t>x</w:t>
      </w:r>
    </w:p>
    <w:p w14:paraId="0D285818" w14:textId="24FD76DC" w:rsidR="003B53CA" w:rsidRPr="003B53CA" w:rsidRDefault="000B5B40" w:rsidP="003B53CA">
      <w:pPr>
        <w:pStyle w:val="Pquestiontextmainstem"/>
      </w:pPr>
      <w:r>
        <w:tab/>
      </w:r>
      <w:r>
        <w:tab/>
      </w:r>
      <w:r>
        <w:tab/>
        <w:t xml:space="preserve">   </w:t>
      </w:r>
      <w:r w:rsidR="003B53CA">
        <w:t xml:space="preserve">= </w:t>
      </w:r>
      <w:r>
        <w:t>5</w:t>
      </w:r>
      <w:r w:rsidRPr="00C91863">
        <w:rPr>
          <w:rStyle w:val="Cmathsexpressions"/>
          <w:i/>
          <w:iCs/>
        </w:rPr>
        <w:t>x</w:t>
      </w:r>
      <w:r>
        <w:t xml:space="preserve"> – </w:t>
      </w:r>
      <w:r w:rsidR="003B53CA" w:rsidRPr="002C6B98">
        <w:t>7</w:t>
      </w:r>
      <w:r w:rsidR="003B53CA" w:rsidRPr="00C91863">
        <w:rPr>
          <w:rStyle w:val="Cmathsexpressions"/>
          <w:i/>
          <w:iCs/>
        </w:rPr>
        <w:t>x</w:t>
      </w:r>
      <w:r w:rsidR="003B53CA" w:rsidRPr="002C6B98">
        <w:rPr>
          <w:vertAlign w:val="superscript"/>
        </w:rPr>
        <w:t>3</w:t>
      </w:r>
      <w:r w:rsidR="003B53CA">
        <w:t xml:space="preserve"> </w:t>
      </w:r>
    </w:p>
    <w:p w14:paraId="39789A8A" w14:textId="23653E68" w:rsidR="006C3297" w:rsidRDefault="006C3297" w:rsidP="000B5B40">
      <w:pPr>
        <w:pStyle w:val="Pquestionheadingmc"/>
      </w:pPr>
      <w:r>
        <w:lastRenderedPageBreak/>
        <w:t>Question 7</w:t>
      </w:r>
      <w:r>
        <w:tab/>
        <w:t>[</w:t>
      </w:r>
      <w:r w:rsidR="000B5B40">
        <w:t>4.2</w:t>
      </w:r>
      <w:r>
        <w:t>]</w:t>
      </w:r>
    </w:p>
    <w:p w14:paraId="62CD67B0" w14:textId="10C78843" w:rsidR="006C3297" w:rsidRDefault="006C3297" w:rsidP="000B5B40">
      <w:pPr>
        <w:pStyle w:val="Pquestiontextmcqoptions"/>
        <w:keepNext/>
        <w:rPr>
          <w:rStyle w:val="Cquestionpartlabelbold"/>
        </w:rPr>
      </w:pPr>
      <w:r>
        <w:rPr>
          <w:rStyle w:val="Cquestionpartlabelbold"/>
        </w:rPr>
        <w:t>D</w:t>
      </w:r>
    </w:p>
    <w:p w14:paraId="7D0FB6AE" w14:textId="6FD1737A" w:rsidR="006C3297" w:rsidRDefault="000B5B40" w:rsidP="000B5B40">
      <w:pPr>
        <w:pStyle w:val="Pquestiontextmcqoptions"/>
        <w:keepNext/>
      </w:pPr>
      <w:r w:rsidRPr="002C6B98">
        <w:t>50 g</w:t>
      </w:r>
      <w:r>
        <w:t> : </w:t>
      </w:r>
      <w:r w:rsidRPr="002C6B98">
        <w:t>4 kg</w:t>
      </w:r>
    </w:p>
    <w:p w14:paraId="5147F60C" w14:textId="1856E822" w:rsidR="000B5B40" w:rsidRDefault="000B5B40" w:rsidP="000B5B40">
      <w:pPr>
        <w:pStyle w:val="Pquestiontextmcqoptions"/>
        <w:keepNext/>
      </w:pPr>
      <w:r>
        <w:t>50 g : 4000 g</w:t>
      </w:r>
    </w:p>
    <w:p w14:paraId="50B70566" w14:textId="01F07FB3" w:rsidR="000B5B40" w:rsidRPr="00DF77EC" w:rsidRDefault="000B5B40" w:rsidP="006C3297">
      <w:pPr>
        <w:pStyle w:val="Pquestiontextmcqoptions"/>
        <w:rPr>
          <w:rStyle w:val="Cmathsexpressions"/>
          <w:i/>
          <w:iCs/>
        </w:rPr>
      </w:pPr>
      <w:r>
        <w:t xml:space="preserve">     1 : 80</w:t>
      </w:r>
    </w:p>
    <w:p w14:paraId="5EE0390E" w14:textId="740A0D4A" w:rsidR="006C3297" w:rsidRDefault="006C3297" w:rsidP="006C3297">
      <w:pPr>
        <w:pStyle w:val="Pquestionheadingmc"/>
      </w:pPr>
      <w:r>
        <w:t>Question 8</w:t>
      </w:r>
      <w:r>
        <w:tab/>
        <w:t>[</w:t>
      </w:r>
      <w:r w:rsidR="000B5B40">
        <w:t>4.6</w:t>
      </w:r>
      <w:r>
        <w:t>]</w:t>
      </w:r>
    </w:p>
    <w:p w14:paraId="5AF9B410" w14:textId="3D25C5A0" w:rsidR="006C3297" w:rsidRDefault="006C3297" w:rsidP="006C3297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C</w:t>
      </w:r>
    </w:p>
    <w:p w14:paraId="4835613E" w14:textId="66351720" w:rsidR="006C3297" w:rsidRDefault="000B5B40" w:rsidP="006C3297">
      <w:pPr>
        <w:pStyle w:val="Pquestiontextmcqoptions"/>
        <w:rPr>
          <w:lang w:eastAsia="en-US"/>
        </w:rPr>
      </w:pPr>
      <w:r>
        <w:rPr>
          <w:lang w:eastAsia="en-US"/>
        </w:rPr>
        <w:t>1 + 4 = 5</w:t>
      </w:r>
    </w:p>
    <w:p w14:paraId="391498C2" w14:textId="2F5F7AE3" w:rsidR="000B5B40" w:rsidRDefault="000B5B40" w:rsidP="006C3297">
      <w:pPr>
        <w:pStyle w:val="Pquestiontextmcqoptions"/>
        <w:rPr>
          <w:lang w:eastAsia="en-US"/>
        </w:rPr>
      </w:pPr>
      <w:r>
        <w:rPr>
          <w:lang w:eastAsia="en-US"/>
        </w:rPr>
        <w:t>45 ÷ 5 = 9</w:t>
      </w:r>
    </w:p>
    <w:p w14:paraId="7CFA1075" w14:textId="20764543" w:rsidR="000B5B40" w:rsidRDefault="000B5B40" w:rsidP="006C3297">
      <w:pPr>
        <w:pStyle w:val="Pquestiontextmcqoptions"/>
        <w:rPr>
          <w:lang w:eastAsia="en-US"/>
        </w:rPr>
      </w:pPr>
      <w:r>
        <w:rPr>
          <w:lang w:eastAsia="en-US"/>
        </w:rPr>
        <w:t>1 × 9 : 4 × 9</w:t>
      </w:r>
    </w:p>
    <w:p w14:paraId="40FF322E" w14:textId="41735E2B" w:rsidR="000B5B40" w:rsidRDefault="000B5B40" w:rsidP="006C3297">
      <w:pPr>
        <w:pStyle w:val="Pquestiontextmcqoptions"/>
        <w:rPr>
          <w:lang w:eastAsia="en-US"/>
        </w:rPr>
      </w:pPr>
      <w:r>
        <w:rPr>
          <w:lang w:eastAsia="en-US"/>
        </w:rPr>
        <w:t xml:space="preserve">      9 : 36</w:t>
      </w:r>
    </w:p>
    <w:p w14:paraId="369F0BF7" w14:textId="41A922E0" w:rsidR="006C3297" w:rsidRDefault="006C3297" w:rsidP="006C3297">
      <w:pPr>
        <w:pStyle w:val="Pquestionheadingmc"/>
      </w:pPr>
      <w:r>
        <w:t>Question 9</w:t>
      </w:r>
      <w:r>
        <w:tab/>
        <w:t>[</w:t>
      </w:r>
      <w:r w:rsidR="000B5B40">
        <w:t>5</w:t>
      </w:r>
      <w:r>
        <w:t>.4]</w:t>
      </w:r>
    </w:p>
    <w:p w14:paraId="0E9ACE43" w14:textId="4BAA4FAF" w:rsidR="006C3297" w:rsidRDefault="006C3297" w:rsidP="006C3297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C</w:t>
      </w:r>
    </w:p>
    <w:p w14:paraId="46A88464" w14:textId="003C96C5" w:rsidR="006C3297" w:rsidRDefault="000B5B40" w:rsidP="006C3297">
      <w:pPr>
        <w:pStyle w:val="Pquestiontextmcqoptions"/>
      </w:pPr>
      <w:r w:rsidRPr="002C6B98">
        <w:t>27 000 m</w:t>
      </w:r>
      <w:r w:rsidRPr="002C6B98">
        <w:rPr>
          <w:vertAlign w:val="superscript"/>
        </w:rPr>
        <w:t>2</w:t>
      </w:r>
      <w:r w:rsidRPr="002C6B98">
        <w:t xml:space="preserve"> = 27 </w:t>
      </w:r>
      <w:r w:rsidR="0077316A">
        <w:t>000 ÷ 100</w:t>
      </w:r>
      <w:r w:rsidR="0077316A">
        <w:rPr>
          <w:vertAlign w:val="superscript"/>
        </w:rPr>
        <w:t>2</w:t>
      </w:r>
    </w:p>
    <w:p w14:paraId="2F70BDF0" w14:textId="6724DD65" w:rsidR="0077316A" w:rsidRDefault="0077316A" w:rsidP="006C3297">
      <w:pPr>
        <w:pStyle w:val="Pquestiontextmcqoptions"/>
      </w:pPr>
      <w:r>
        <w:tab/>
      </w:r>
      <w:r>
        <w:tab/>
      </w:r>
      <w:r>
        <w:tab/>
        <w:t xml:space="preserve">   = </w:t>
      </w:r>
      <w:r w:rsidRPr="002C6B98">
        <w:t xml:space="preserve">27 </w:t>
      </w:r>
      <w:r>
        <w:t>000 ÷ 10 000</w:t>
      </w:r>
    </w:p>
    <w:p w14:paraId="157FE946" w14:textId="1C17DDD3" w:rsidR="0077316A" w:rsidRDefault="0077316A" w:rsidP="006C3297">
      <w:pPr>
        <w:pStyle w:val="Pquestiontextmcqoptions"/>
      </w:pPr>
      <w:r>
        <w:tab/>
      </w:r>
      <w:r>
        <w:tab/>
      </w:r>
      <w:r>
        <w:tab/>
        <w:t xml:space="preserve">   = 2.7 ha</w:t>
      </w:r>
    </w:p>
    <w:p w14:paraId="41DB7B59" w14:textId="50B80C9A" w:rsidR="0077316A" w:rsidRPr="0077316A" w:rsidRDefault="0077316A" w:rsidP="006C3297">
      <w:pPr>
        <w:pStyle w:val="Pquestiontextmcqoptions"/>
        <w:rPr>
          <w:rStyle w:val="Cmathsexpressions"/>
          <w:i/>
        </w:rPr>
      </w:pPr>
      <w:r>
        <w:tab/>
      </w:r>
      <w:r>
        <w:tab/>
      </w:r>
      <w:r>
        <w:tab/>
        <w:t xml:space="preserve">   ≠ 27 ha</w:t>
      </w:r>
    </w:p>
    <w:p w14:paraId="49EBC3B9" w14:textId="299136F4" w:rsidR="006C3297" w:rsidRDefault="006C3297" w:rsidP="006C3297">
      <w:pPr>
        <w:pStyle w:val="Pquestionheadingmc"/>
      </w:pPr>
      <w:r>
        <w:t>Question 10</w:t>
      </w:r>
      <w:r>
        <w:tab/>
        <w:t>[</w:t>
      </w:r>
      <w:r w:rsidR="000B5B40">
        <w:t>6</w:t>
      </w:r>
      <w:r>
        <w:t>.2]</w:t>
      </w:r>
    </w:p>
    <w:p w14:paraId="74C07069" w14:textId="59EF7067" w:rsidR="006C3297" w:rsidRDefault="006C3297" w:rsidP="006C3297">
      <w:pPr>
        <w:pStyle w:val="Pquestiontextmcqoptions"/>
        <w:keepNext/>
        <w:rPr>
          <w:rStyle w:val="Cquestionpartlabelbold"/>
        </w:rPr>
      </w:pPr>
      <w:r>
        <w:rPr>
          <w:rStyle w:val="Cquestionpartlabelbold"/>
        </w:rPr>
        <w:t>B</w:t>
      </w:r>
    </w:p>
    <w:p w14:paraId="15A5750B" w14:textId="59C2E9C7" w:rsidR="0077316A" w:rsidRDefault="0077316A" w:rsidP="0077316A">
      <w:pPr>
        <w:pStyle w:val="Pquestiontextmcqoptions"/>
        <w:keepNext/>
        <w:rPr>
          <w:lang w:eastAsia="en-US"/>
        </w:rPr>
      </w:pPr>
      <w:r>
        <w:rPr>
          <w:lang w:eastAsia="en-US"/>
        </w:rPr>
        <w:t xml:space="preserve">Checking the point </w:t>
      </w:r>
      <w:r w:rsidRPr="002C6B98">
        <w:t>(-3, 9)</w:t>
      </w:r>
      <w:r>
        <w:rPr>
          <w:lang w:eastAsia="en-US"/>
        </w:rPr>
        <w:t>:</w:t>
      </w:r>
    </w:p>
    <w:p w14:paraId="258F4A77" w14:textId="68B139E3" w:rsidR="0077316A" w:rsidRDefault="0077316A" w:rsidP="0077316A">
      <w:pPr>
        <w:pStyle w:val="Pquestiontextmcqoptions"/>
        <w:keepNext/>
      </w:pPr>
      <w:r>
        <w:rPr>
          <w:rStyle w:val="Cmathsexpressions"/>
          <w:i/>
          <w:iCs/>
        </w:rPr>
        <w:t>x</w:t>
      </w:r>
      <w:r w:rsidRPr="002C6B98">
        <w:t xml:space="preserve"> = -</w:t>
      </w:r>
      <w:r>
        <w:t xml:space="preserve">3: </w:t>
      </w:r>
      <w:r>
        <w:tab/>
      </w:r>
      <w:r w:rsidRPr="00C91863">
        <w:rPr>
          <w:rStyle w:val="Cmathsexpressions"/>
          <w:i/>
          <w:iCs/>
        </w:rPr>
        <w:t>y</w:t>
      </w:r>
      <w:r w:rsidRPr="002C6B98">
        <w:t xml:space="preserve"> = -2</w:t>
      </w:r>
      <w:r w:rsidRPr="00C91863">
        <w:rPr>
          <w:rStyle w:val="Cmathsexpressions"/>
          <w:i/>
          <w:iCs/>
        </w:rPr>
        <w:t>x</w:t>
      </w:r>
      <w:r w:rsidRPr="002C6B98">
        <w:t xml:space="preserve"> + 3</w:t>
      </w:r>
    </w:p>
    <w:p w14:paraId="720698D9" w14:textId="0B198680" w:rsidR="0077316A" w:rsidRDefault="0077316A" w:rsidP="0077316A">
      <w:pPr>
        <w:pStyle w:val="Pquestiontextmcqoptions"/>
        <w:keepNext/>
      </w:pPr>
      <w:r>
        <w:tab/>
      </w:r>
      <w:r>
        <w:tab/>
      </w:r>
      <w:r>
        <w:tab/>
        <w:t xml:space="preserve">   = -2(-3) + 3</w:t>
      </w:r>
    </w:p>
    <w:p w14:paraId="01062EF2" w14:textId="2E83ECA0" w:rsidR="006C3297" w:rsidRDefault="0077316A" w:rsidP="006C3297">
      <w:pPr>
        <w:pStyle w:val="Pquestiontextmcqoptions"/>
        <w:keepNext/>
        <w:rPr>
          <w:lang w:eastAsia="en-US"/>
        </w:rPr>
      </w:pPr>
      <w:r>
        <w:tab/>
      </w:r>
      <w:r>
        <w:tab/>
      </w:r>
      <w:r>
        <w:tab/>
        <w:t xml:space="preserve">   = 9</w:t>
      </w:r>
    </w:p>
    <w:p w14:paraId="6543A2BF" w14:textId="34688A47" w:rsidR="006C3297" w:rsidRDefault="006C3297" w:rsidP="006C3297">
      <w:pPr>
        <w:pStyle w:val="Pquestionheadingmc"/>
      </w:pPr>
      <w:r>
        <w:t>Question 11</w:t>
      </w:r>
      <w:r>
        <w:tab/>
        <w:t>[</w:t>
      </w:r>
      <w:r w:rsidR="000B5B40">
        <w:t>8.1</w:t>
      </w:r>
      <w:r>
        <w:t>]</w:t>
      </w:r>
    </w:p>
    <w:p w14:paraId="6EC7795D" w14:textId="77777777" w:rsidR="006C3297" w:rsidRDefault="006C3297" w:rsidP="006C3297">
      <w:pPr>
        <w:pStyle w:val="Pquestiontextmcqoptions"/>
        <w:keepNext/>
        <w:rPr>
          <w:rStyle w:val="Cquestionpartlabelbold"/>
        </w:rPr>
      </w:pPr>
      <w:r>
        <w:rPr>
          <w:rStyle w:val="Cquestionpartlabelbold"/>
        </w:rPr>
        <w:t>A</w:t>
      </w:r>
    </w:p>
    <w:p w14:paraId="7EEF041F" w14:textId="796A0046" w:rsidR="0077316A" w:rsidRDefault="0077316A" w:rsidP="0077316A">
      <w:pPr>
        <w:pStyle w:val="Pquestiontextmainstem"/>
        <w:rPr>
          <w:rStyle w:val="Cquestionpartlabelbold"/>
        </w:rPr>
      </w:pPr>
      <w:r w:rsidRPr="00265C7C">
        <w:rPr>
          <w:rStyle w:val="Cmathsexpressions"/>
          <w:i/>
          <w:iCs/>
        </w:rPr>
        <w:t>c</w:t>
      </w:r>
      <w:r w:rsidRPr="002C6B98">
        <w:t xml:space="preserve"> and </w:t>
      </w:r>
      <w:r w:rsidRPr="00265C7C">
        <w:rPr>
          <w:rStyle w:val="Cmathsexpressions"/>
          <w:i/>
          <w:iCs/>
        </w:rPr>
        <w:t>f</w:t>
      </w:r>
      <w:r>
        <w:rPr>
          <w:rStyle w:val="Cmathsexpressions"/>
          <w:i/>
          <w:iCs/>
        </w:rPr>
        <w:tab/>
      </w:r>
      <w:r w:rsidRPr="0077316A">
        <w:t xml:space="preserve"> (the other pair of alternate angles is </w:t>
      </w:r>
      <w:r>
        <w:rPr>
          <w:rStyle w:val="Cmathsexpressions"/>
          <w:i/>
          <w:iCs/>
        </w:rPr>
        <w:t>d</w:t>
      </w:r>
      <w:r w:rsidRPr="0077316A">
        <w:t xml:space="preserve"> and </w:t>
      </w:r>
      <w:r>
        <w:rPr>
          <w:rStyle w:val="Cmathsexpressions"/>
          <w:i/>
          <w:iCs/>
        </w:rPr>
        <w:t>e</w:t>
      </w:r>
      <w:r w:rsidRPr="0077316A">
        <w:t>)</w:t>
      </w:r>
    </w:p>
    <w:p w14:paraId="034DC35B" w14:textId="357D4634" w:rsidR="006C3297" w:rsidRDefault="006C3297" w:rsidP="006C3297">
      <w:pPr>
        <w:pStyle w:val="Pquestionheadingmc"/>
      </w:pPr>
      <w:r>
        <w:t>Question 12</w:t>
      </w:r>
      <w:r>
        <w:tab/>
        <w:t>[9.</w:t>
      </w:r>
      <w:r w:rsidR="000B5B40">
        <w:t>7</w:t>
      </w:r>
      <w:r>
        <w:t>]</w:t>
      </w:r>
    </w:p>
    <w:p w14:paraId="594C27FD" w14:textId="77777777" w:rsidR="006C3297" w:rsidRDefault="006C3297" w:rsidP="006C3297">
      <w:pPr>
        <w:pStyle w:val="Pquestiontextmcqoptions"/>
        <w:keepNext/>
        <w:rPr>
          <w:rStyle w:val="Cquestionpartlabelbold"/>
        </w:rPr>
      </w:pPr>
      <w:r>
        <w:rPr>
          <w:rStyle w:val="Cquestionpartlabelbold"/>
        </w:rPr>
        <w:t>C</w:t>
      </w:r>
    </w:p>
    <w:p w14:paraId="7DF4BAB3" w14:textId="55750262" w:rsidR="006C3297" w:rsidRDefault="0077316A" w:rsidP="006C3297">
      <w:pPr>
        <w:pStyle w:val="Pquestiontextmcqoptions"/>
      </w:pPr>
      <w:r w:rsidRPr="00C91863">
        <w:rPr>
          <w:rStyle w:val="Cmathsexpressions"/>
          <w:i/>
          <w:iCs/>
        </w:rPr>
        <w:t>n</w:t>
      </w:r>
      <w:r w:rsidRPr="002C6B98">
        <w:t>(</w:t>
      </w:r>
      <w:r w:rsidRPr="00C91863">
        <w:rPr>
          <w:rStyle w:val="Cmathsexpressions"/>
          <w:i/>
          <w:iCs/>
        </w:rPr>
        <w:t>B'</w:t>
      </w:r>
      <w:r w:rsidRPr="002C6B98">
        <w:t xml:space="preserve">) </w:t>
      </w:r>
      <w:r>
        <w:t>= 5 + 7 = 12</w:t>
      </w:r>
    </w:p>
    <w:p w14:paraId="77537031" w14:textId="4B34A36E" w:rsidR="003F0196" w:rsidRDefault="003F0196" w:rsidP="003F0196">
      <w:pPr>
        <w:pStyle w:val="Psectionresults"/>
      </w:pPr>
      <w:r>
        <w:t>Multiple-choice total marks:  12</w:t>
      </w:r>
    </w:p>
    <w:p w14:paraId="5703FF29" w14:textId="77777777" w:rsidR="003F0196" w:rsidRDefault="003F0196" w:rsidP="003F0196">
      <w:pPr>
        <w:pStyle w:val="Psectionheading"/>
      </w:pPr>
      <w:r>
        <w:t>Short answer section</w:t>
      </w:r>
    </w:p>
    <w:p w14:paraId="74A0B774" w14:textId="30CF2696" w:rsidR="00FD6DB9" w:rsidRDefault="00FD6DB9" w:rsidP="003320B7">
      <w:pPr>
        <w:pStyle w:val="Pquestionheadingsx1stafterhead"/>
      </w:pPr>
      <w:r>
        <w:t>Question 13</w:t>
      </w:r>
      <w:r w:rsidR="00453D6C" w:rsidRPr="00453D6C">
        <w:tab/>
      </w:r>
      <w:r w:rsidR="003320B7">
        <w:rPr>
          <w:rStyle w:val="Cmarkslabel"/>
        </w:rPr>
        <w:t>11</w:t>
      </w:r>
      <w:r w:rsidRPr="001B433F">
        <w:rPr>
          <w:rStyle w:val="Cmarkslabel"/>
        </w:rPr>
        <w:t xml:space="preserve"> marks</w:t>
      </w:r>
      <w:r w:rsidR="00453D6C" w:rsidRPr="00453D6C">
        <w:tab/>
      </w:r>
    </w:p>
    <w:p w14:paraId="38D4AF03" w14:textId="638500B6" w:rsidR="003320B7" w:rsidRPr="002C6B98" w:rsidRDefault="00453D6C" w:rsidP="00265C7C">
      <w:pPr>
        <w:pStyle w:val="Pquestiontextpartsa"/>
      </w:pPr>
      <w:r w:rsidRPr="00453D6C">
        <w:rPr>
          <w:rStyle w:val="Cquestionpartlabelbold"/>
        </w:rPr>
        <w:t>(a)</w:t>
      </w:r>
      <w:r w:rsidRPr="00453D6C">
        <w:tab/>
      </w:r>
      <w:r w:rsidR="003320B7" w:rsidRPr="002C6B98">
        <w:t>The expression 2</w:t>
      </w:r>
      <w:r w:rsidR="003320B7" w:rsidRPr="002C6B98">
        <w:rPr>
          <w:vertAlign w:val="superscript"/>
        </w:rPr>
        <w:t>4</w:t>
      </w:r>
      <w:r w:rsidR="003320B7" w:rsidRPr="002C6B98">
        <w:t xml:space="preserve"> i</w:t>
      </w:r>
      <w:r>
        <w:t>s i</w:t>
      </w:r>
      <w:r w:rsidR="003320B7" w:rsidRPr="002C6B98">
        <w:t xml:space="preserve">n </w:t>
      </w:r>
      <w:r w:rsidR="001E421E" w:rsidRPr="00965409">
        <w:rPr>
          <w:rStyle w:val="Cmathsexpressions"/>
          <w:i/>
          <w:iCs/>
        </w:rPr>
        <w:t xml:space="preserve">index </w:t>
      </w:r>
      <w:r w:rsidR="003320B7" w:rsidRPr="002C6B98">
        <w:t>form</w:t>
      </w:r>
      <w:r>
        <w:t>,</w:t>
      </w:r>
      <w:r w:rsidR="003320B7" w:rsidRPr="002C6B98">
        <w:t xml:space="preserve"> wh</w:t>
      </w:r>
      <w:r>
        <w:t>ile</w:t>
      </w:r>
      <w:r w:rsidR="003320B7" w:rsidRPr="002C6B98">
        <w:t xml:space="preserve"> 2 × 2 × 2 × 2 is written in </w:t>
      </w:r>
      <w:r w:rsidR="001E421E" w:rsidRPr="00965409">
        <w:rPr>
          <w:rStyle w:val="Cmathsexpressions"/>
          <w:i/>
          <w:iCs/>
        </w:rPr>
        <w:t xml:space="preserve">expanded </w:t>
      </w:r>
      <w:r w:rsidR="003320B7" w:rsidRPr="002C6B98">
        <w:t>form.</w:t>
      </w:r>
    </w:p>
    <w:p w14:paraId="524AD810" w14:textId="6287AB24" w:rsidR="003320B7" w:rsidRPr="002C6B98" w:rsidRDefault="00453D6C" w:rsidP="00265C7C">
      <w:pPr>
        <w:pStyle w:val="Pquestiontextpartsa"/>
      </w:pPr>
      <w:r w:rsidRPr="00453D6C">
        <w:rPr>
          <w:rStyle w:val="Cquestionpartlabelbold"/>
        </w:rPr>
        <w:t>(b)</w:t>
      </w:r>
      <w:r w:rsidRPr="00453D6C">
        <w:tab/>
      </w:r>
      <w:r w:rsidR="003320B7" w:rsidRPr="002C6B98">
        <w:t xml:space="preserve">An irrational number is a </w:t>
      </w:r>
      <w:r w:rsidR="001E421E" w:rsidRPr="00965409">
        <w:rPr>
          <w:rStyle w:val="Cmathsexpressions"/>
          <w:i/>
          <w:iCs/>
        </w:rPr>
        <w:t xml:space="preserve">non-terminating decimal </w:t>
      </w:r>
      <w:r w:rsidR="003320B7" w:rsidRPr="002C6B98">
        <w:t xml:space="preserve">that cannot be written as a fraction and when written in the form of a square root is called a </w:t>
      </w:r>
      <w:r w:rsidR="001E421E" w:rsidRPr="00965409">
        <w:rPr>
          <w:rStyle w:val="Cmathsexpressions"/>
          <w:i/>
          <w:iCs/>
        </w:rPr>
        <w:t>surd.</w:t>
      </w:r>
    </w:p>
    <w:p w14:paraId="1C4FACB7" w14:textId="41B4CCB6" w:rsidR="003320B7" w:rsidRPr="002C6B98" w:rsidRDefault="00453D6C" w:rsidP="00265C7C">
      <w:pPr>
        <w:pStyle w:val="Pquestiontextpartsa"/>
      </w:pPr>
      <w:r w:rsidRPr="00453D6C">
        <w:rPr>
          <w:rStyle w:val="Cquestionpartlabelbold"/>
        </w:rPr>
        <w:t>(c)</w:t>
      </w:r>
      <w:r w:rsidRPr="00453D6C">
        <w:tab/>
      </w:r>
      <w:r w:rsidR="003320B7" w:rsidRPr="002C6B98">
        <w:t xml:space="preserve">In the </w:t>
      </w:r>
      <w:r w:rsidR="001E421E" w:rsidRPr="00965409">
        <w:rPr>
          <w:rStyle w:val="Cmathsexpressions"/>
          <w:i/>
          <w:iCs/>
        </w:rPr>
        <w:t xml:space="preserve">expression </w:t>
      </w:r>
      <w:r w:rsidR="003320B7" w:rsidRPr="002C6B98">
        <w:t>2</w:t>
      </w:r>
      <w:r w:rsidR="003320B7" w:rsidRPr="00265C7C">
        <w:rPr>
          <w:rStyle w:val="Cmathsexpressions"/>
          <w:i/>
          <w:iCs/>
        </w:rPr>
        <w:t>a</w:t>
      </w:r>
      <w:r w:rsidR="003320B7" w:rsidRPr="002C6B98">
        <w:t xml:space="preserve"> + 4, the number 2 is the </w:t>
      </w:r>
      <w:r w:rsidR="001E421E" w:rsidRPr="00965409">
        <w:rPr>
          <w:rStyle w:val="Cmathsexpressions"/>
          <w:i/>
          <w:iCs/>
        </w:rPr>
        <w:t xml:space="preserve">coefficient </w:t>
      </w:r>
      <w:r w:rsidR="003320B7" w:rsidRPr="002C6B98">
        <w:t xml:space="preserve">and the letter </w:t>
      </w:r>
      <w:r w:rsidR="003320B7" w:rsidRPr="00265C7C">
        <w:rPr>
          <w:rStyle w:val="Cmathsexpressions"/>
          <w:i/>
          <w:iCs/>
        </w:rPr>
        <w:t>a</w:t>
      </w:r>
      <w:r w:rsidR="003320B7" w:rsidRPr="002C6B98">
        <w:t xml:space="preserve"> is called the </w:t>
      </w:r>
      <w:r w:rsidR="001E421E" w:rsidRPr="00965409">
        <w:rPr>
          <w:rStyle w:val="Cmathsexpressions"/>
          <w:i/>
          <w:iCs/>
        </w:rPr>
        <w:t xml:space="preserve">pronumeral. </w:t>
      </w:r>
      <w:r w:rsidR="003320B7" w:rsidRPr="002C6B98">
        <w:t xml:space="preserve">The number 4 all by itself is the </w:t>
      </w:r>
      <w:r w:rsidR="001E421E" w:rsidRPr="00965409">
        <w:rPr>
          <w:rStyle w:val="Cmathsexpressions"/>
          <w:i/>
          <w:iCs/>
        </w:rPr>
        <w:t>constant.</w:t>
      </w:r>
    </w:p>
    <w:p w14:paraId="37A1A639" w14:textId="64EA12B4" w:rsidR="003320B7" w:rsidRPr="002C6B98" w:rsidRDefault="00453D6C" w:rsidP="00265C7C">
      <w:pPr>
        <w:pStyle w:val="Pquestiontextpartsa"/>
      </w:pPr>
      <w:r w:rsidRPr="00453D6C">
        <w:rPr>
          <w:rStyle w:val="Cquestionpartlabelbold"/>
        </w:rPr>
        <w:t>(d)</w:t>
      </w:r>
      <w:r w:rsidRPr="00453D6C">
        <w:tab/>
      </w:r>
      <w:r w:rsidR="003320B7" w:rsidRPr="002C6B98">
        <w:t xml:space="preserve">A parallelogram is a </w:t>
      </w:r>
      <w:r w:rsidR="001E421E" w:rsidRPr="00965409">
        <w:rPr>
          <w:rStyle w:val="Cmathsexpressions"/>
          <w:i/>
          <w:iCs/>
        </w:rPr>
        <w:t xml:space="preserve">quadrilateral </w:t>
      </w:r>
      <w:r w:rsidR="003320B7" w:rsidRPr="002C6B98">
        <w:t xml:space="preserve">with two sets of parallel sides. </w:t>
      </w:r>
    </w:p>
    <w:p w14:paraId="4F72A5F5" w14:textId="3F0E7EF0" w:rsidR="003320B7" w:rsidRPr="002C6B98" w:rsidRDefault="003320B7" w:rsidP="00265C7C">
      <w:pPr>
        <w:pStyle w:val="Pquestiontextpartsa"/>
      </w:pPr>
      <w:r w:rsidRPr="00265C7C">
        <w:rPr>
          <w:rStyle w:val="Cquestionpartlabelbold"/>
        </w:rPr>
        <w:t>(e)</w:t>
      </w:r>
      <w:r w:rsidR="00453D6C" w:rsidRPr="00453D6C">
        <w:tab/>
      </w:r>
      <w:r w:rsidRPr="002C6B98">
        <w:t xml:space="preserve">The </w:t>
      </w:r>
      <w:r w:rsidR="001E421E" w:rsidRPr="00965409">
        <w:rPr>
          <w:rStyle w:val="Cmathsexpressions"/>
          <w:i/>
          <w:iCs/>
        </w:rPr>
        <w:t>origin</w:t>
      </w:r>
      <w:r w:rsidRPr="002C6B98">
        <w:t xml:space="preserve"> is the point at which the </w:t>
      </w:r>
      <w:r w:rsidRPr="00265C7C">
        <w:rPr>
          <w:rStyle w:val="Cmathsexpressions"/>
          <w:i/>
          <w:iCs/>
        </w:rPr>
        <w:t>x</w:t>
      </w:r>
      <w:r w:rsidRPr="002C6B98">
        <w:t xml:space="preserve">- and </w:t>
      </w:r>
      <w:r w:rsidRPr="00265C7C">
        <w:rPr>
          <w:rStyle w:val="Cmathsexpressions"/>
          <w:i/>
          <w:iCs/>
        </w:rPr>
        <w:t>y</w:t>
      </w:r>
      <w:r w:rsidRPr="002C6B98">
        <w:t xml:space="preserve">-axes intersect on the </w:t>
      </w:r>
      <w:r w:rsidR="001E421E" w:rsidRPr="00965409">
        <w:rPr>
          <w:rStyle w:val="Cmathsexpressions"/>
          <w:i/>
          <w:iCs/>
        </w:rPr>
        <w:t>Cartesian plane</w:t>
      </w:r>
      <w:r w:rsidRPr="002C6B98">
        <w:t>.</w:t>
      </w:r>
    </w:p>
    <w:p w14:paraId="09DEC1B8" w14:textId="504AF1DD" w:rsidR="003320B7" w:rsidRDefault="003320B7" w:rsidP="003320B7">
      <w:pPr>
        <w:pStyle w:val="Pquestionheadingsx"/>
      </w:pPr>
      <w:r>
        <w:lastRenderedPageBreak/>
        <w:t>Question 14</w:t>
      </w:r>
      <w:r w:rsidR="00453D6C" w:rsidRPr="00453D6C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</w:t>
      </w:r>
      <w:r w:rsidR="0077316A">
        <w:t>8.2</w:t>
      </w:r>
      <w:r>
        <w:t>]</w:t>
      </w:r>
    </w:p>
    <w:p w14:paraId="7C85A107" w14:textId="77777777" w:rsidR="00965409" w:rsidRDefault="001E421E" w:rsidP="00965409">
      <w:pPr>
        <w:pStyle w:val="Pquestiontextmainstem"/>
      </w:pPr>
      <w:r w:rsidRPr="00AF2BB4">
        <w:t>A square can be classified as a rectangle, because it shares the rectangle’s properties of opposite sides parallel and four right angles. However, the rectangle does not possess the critical property of a square: four equal sides.</w:t>
      </w:r>
    </w:p>
    <w:p w14:paraId="7FA0EAFE" w14:textId="51B3DF2D" w:rsidR="005A28D6" w:rsidRDefault="005A28D6" w:rsidP="005A28D6">
      <w:pPr>
        <w:pStyle w:val="Pquestionheadingsx"/>
      </w:pPr>
      <w:r>
        <w:t>Question 15</w:t>
      </w:r>
      <w:r w:rsidR="00453D6C" w:rsidRPr="00453D6C"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[1.4]</w:t>
      </w:r>
    </w:p>
    <w:p w14:paraId="4A1D5882" w14:textId="77777777" w:rsidR="0077316A" w:rsidRDefault="001E421E" w:rsidP="00965409">
      <w:pPr>
        <w:pStyle w:val="Pquestiontextpartsa"/>
      </w:pPr>
      <w:r w:rsidRPr="00AF2BB4">
        <w:rPr>
          <w:b/>
        </w:rPr>
        <w:t>(a)</w:t>
      </w:r>
      <w:r w:rsidRPr="00AF2BB4">
        <w:tab/>
        <w:t>6 × -7 – 56 ÷ -8</w:t>
      </w:r>
      <w:r w:rsidR="00965409">
        <w:br/>
      </w:r>
      <w:r w:rsidR="0077316A">
        <w:t xml:space="preserve">= </w:t>
      </w:r>
      <w:r>
        <w:t xml:space="preserve">-42 + 7 </w:t>
      </w:r>
    </w:p>
    <w:p w14:paraId="4C73E633" w14:textId="4493E0AD" w:rsidR="001E421E" w:rsidRPr="00AF2BB4" w:rsidRDefault="0077316A" w:rsidP="00965409">
      <w:pPr>
        <w:pStyle w:val="Pquestiontextpartsa"/>
      </w:pPr>
      <w:r>
        <w:tab/>
      </w:r>
      <w:r w:rsidR="001E421E">
        <w:t>= -35</w:t>
      </w:r>
    </w:p>
    <w:p w14:paraId="265656E3" w14:textId="1483C18D" w:rsidR="00965409" w:rsidRDefault="001E421E" w:rsidP="00965409">
      <w:pPr>
        <w:pStyle w:val="Pquestiontextpartsa"/>
      </w:pPr>
      <w:r w:rsidRPr="00AF2BB4">
        <w:rPr>
          <w:b/>
        </w:rPr>
        <w:t>(b)</w:t>
      </w:r>
      <w:r w:rsidRPr="00AF2BB4">
        <w:tab/>
        <w:t>8 ÷ -2 + 2 × (6 + 3 × 9) – 11</w:t>
      </w:r>
      <w:r w:rsidR="00965409">
        <w:br/>
      </w:r>
      <w:r w:rsidRPr="00AF2BB4">
        <w:t>= -4 + 2 × (6 + 27) – 11</w:t>
      </w:r>
      <w:r w:rsidR="00965409">
        <w:br/>
      </w:r>
      <w:r w:rsidRPr="00AF2BB4">
        <w:t>= -4 + 2 × 33 – 11</w:t>
      </w:r>
      <w:r w:rsidR="00965409">
        <w:br/>
      </w:r>
      <w:r w:rsidRPr="00AF2BB4">
        <w:t xml:space="preserve">= -4 + 66 – 11 </w:t>
      </w:r>
      <w:r w:rsidR="00965409">
        <w:br/>
      </w:r>
      <w:r w:rsidRPr="00AF2BB4">
        <w:t>= 51</w:t>
      </w:r>
    </w:p>
    <w:p w14:paraId="0A645860" w14:textId="70B3371D" w:rsidR="005A28D6" w:rsidRDefault="005A28D6" w:rsidP="005A28D6">
      <w:pPr>
        <w:pStyle w:val="Pquestionheadingsx"/>
      </w:pPr>
      <w:r>
        <w:t>Question 16</w:t>
      </w:r>
      <w:r w:rsidR="00453D6C" w:rsidRPr="00453D6C">
        <w:tab/>
      </w:r>
      <w:r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[1.6]</w:t>
      </w:r>
    </w:p>
    <w:p w14:paraId="75E7B4EB" w14:textId="7D4842C5" w:rsidR="001E421E" w:rsidRPr="00AF2BB4" w:rsidRDefault="001E421E" w:rsidP="00965409">
      <w:pPr>
        <w:pStyle w:val="Pquestiontextpartsa"/>
      </w:pPr>
      <w:r w:rsidRPr="00AF2BB4">
        <w:rPr>
          <w:b/>
        </w:rPr>
        <w:t>(a)</w:t>
      </w:r>
      <w:r w:rsidRPr="00AF2BB4">
        <w:tab/>
      </w:r>
      <w:r w:rsidR="00A70DE9" w:rsidRPr="00A70DE9">
        <w:rPr>
          <w:position w:val="-58"/>
        </w:rPr>
        <w:object w:dxaOrig="2100" w:dyaOrig="1280" w14:anchorId="5C1773D6">
          <v:shape id="_x0000_i1029" type="#_x0000_t75" style="width:105pt;height:63.75pt" o:ole="">
            <v:imagedata r:id="rId16" o:title=""/>
          </v:shape>
          <o:OLEObject Type="Embed" ProgID="Equation.DSMT4" ShapeID="_x0000_i1029" DrawAspect="Content" ObjectID="_1540572439" r:id="rId17"/>
        </w:object>
      </w:r>
      <w:r w:rsidR="00965409">
        <w:br/>
      </w:r>
    </w:p>
    <w:p w14:paraId="0DD9EFAC" w14:textId="1DC6E6DD" w:rsidR="00965409" w:rsidRDefault="001E421E" w:rsidP="00965409">
      <w:pPr>
        <w:pStyle w:val="Pquestiontextpartsa"/>
      </w:pPr>
      <w:r w:rsidRPr="00AF2BB4">
        <w:rPr>
          <w:b/>
        </w:rPr>
        <w:t>(b)</w:t>
      </w:r>
      <w:r w:rsidRPr="00AF2BB4">
        <w:tab/>
      </w:r>
      <w:r w:rsidRPr="00A70DE9">
        <w:t>16</w:t>
      </w:r>
      <w:r w:rsidRPr="00AF2BB4">
        <w:t xml:space="preserve"> × -8 = -128</w:t>
      </w:r>
    </w:p>
    <w:p w14:paraId="2B2E1586" w14:textId="4FD7335A" w:rsidR="005A28D6" w:rsidRDefault="005A28D6" w:rsidP="005A28D6">
      <w:pPr>
        <w:pStyle w:val="Pquestionheadingsx"/>
      </w:pPr>
      <w:r>
        <w:t>Question 17</w:t>
      </w:r>
      <w:r w:rsidR="00453D6C" w:rsidRPr="00453D6C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[2.1]</w:t>
      </w:r>
    </w:p>
    <w:p w14:paraId="25DF7A9A" w14:textId="77777777" w:rsidR="001E421E" w:rsidRPr="00AF2BB4" w:rsidRDefault="001E421E" w:rsidP="00965409">
      <w:pPr>
        <w:pStyle w:val="Pquestiontextmainstem"/>
      </w:pPr>
      <w:r w:rsidRPr="00AF2BB4">
        <w:t>Convert all values to decimals first:</w:t>
      </w:r>
    </w:p>
    <w:p w14:paraId="096F35AC" w14:textId="684AEE3A" w:rsidR="001E421E" w:rsidRPr="00AF2BB4" w:rsidRDefault="001E421E" w:rsidP="00965409">
      <w:pPr>
        <w:pStyle w:val="Pquestiontextmainstem"/>
      </w:pPr>
      <w:r w:rsidRPr="00AF2BB4">
        <w:t>2</w:t>
      </w:r>
      <w:r w:rsidRPr="00AF2BB4">
        <w:rPr>
          <w:position w:val="-22"/>
        </w:rPr>
        <w:object w:dxaOrig="300" w:dyaOrig="600" w14:anchorId="6E01EF46">
          <v:shape id="_x0000_i1030" type="#_x0000_t75" style="width:15pt;height:30pt" o:ole="">
            <v:imagedata r:id="rId18" o:title=""/>
          </v:shape>
          <o:OLEObject Type="Embed" ProgID="Equation.3" ShapeID="_x0000_i1030" DrawAspect="Content" ObjectID="_1540572440" r:id="rId19"/>
        </w:object>
      </w:r>
      <w:r w:rsidRPr="00AF2BB4">
        <w:fldChar w:fldCharType="begin"/>
      </w:r>
      <w:r w:rsidRPr="00AF2BB4"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32"/>
          </w:rPr>
          <m:t>2</m:t>
        </m:r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3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32"/>
              </w:rPr>
              <m:t>10</m:t>
            </m:r>
          </m:den>
        </m:f>
      </m:oMath>
      <w:r w:rsidRPr="00AF2BB4">
        <w:instrText xml:space="preserve"> </w:instrText>
      </w:r>
      <w:r w:rsidRPr="00AF2BB4">
        <w:fldChar w:fldCharType="end"/>
      </w:r>
      <w:r w:rsidRPr="00AF2BB4">
        <w:t xml:space="preserve"> = 2.6 and 3</w:t>
      </w:r>
      <w:r w:rsidRPr="00AF2BB4">
        <w:rPr>
          <w:position w:val="-24"/>
        </w:rPr>
        <w:object w:dxaOrig="220" w:dyaOrig="620" w14:anchorId="0AFCE227">
          <v:shape id="_x0000_i1031" type="#_x0000_t75" style="width:11.25pt;height:30.75pt" o:ole="">
            <v:imagedata r:id="rId20" o:title=""/>
          </v:shape>
          <o:OLEObject Type="Embed" ProgID="Equation.3" ShapeID="_x0000_i1031" DrawAspect="Content" ObjectID="_1540572441" r:id="rId21"/>
        </w:object>
      </w:r>
      <w:r w:rsidRPr="00AF2BB4">
        <w:t xml:space="preserve"> =</w:t>
      </w:r>
      <w:r w:rsidRPr="00AF2BB4">
        <w:fldChar w:fldCharType="begin"/>
      </w:r>
      <w:r w:rsidRPr="00AF2BB4"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32"/>
          </w:rPr>
          <m:t>3</m:t>
        </m:r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32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Cs w:val="32"/>
          </w:rPr>
          <m:t>=</m:t>
        </m:r>
      </m:oMath>
      <w:r w:rsidRPr="00AF2BB4">
        <w:instrText xml:space="preserve"> </w:instrText>
      </w:r>
      <w:r w:rsidRPr="00AF2BB4">
        <w:fldChar w:fldCharType="end"/>
      </w:r>
      <w:r w:rsidRPr="00AF2BB4">
        <w:t xml:space="preserve"> 3.2</w:t>
      </w:r>
    </w:p>
    <w:p w14:paraId="0A6AC527" w14:textId="77777777" w:rsidR="001E421E" w:rsidRPr="00AF2BB4" w:rsidRDefault="001E421E" w:rsidP="00965409">
      <w:pPr>
        <w:pStyle w:val="Pquestiontextmainstem"/>
      </w:pPr>
      <w:r w:rsidRPr="00AF2BB4">
        <w:t>Therefore in descending order:</w:t>
      </w:r>
    </w:p>
    <w:p w14:paraId="4338BBFB" w14:textId="77777777" w:rsidR="00965409" w:rsidRDefault="001E421E" w:rsidP="00965409">
      <w:pPr>
        <w:pStyle w:val="Pquestiontextmainstem"/>
      </w:pPr>
      <w:r w:rsidRPr="00AF2BB4">
        <w:t xml:space="preserve">3.32, 3.2, 2.3, 2.03, 2.003   </w:t>
      </w:r>
    </w:p>
    <w:p w14:paraId="2490CBB0" w14:textId="7CCC4324" w:rsidR="005A28D6" w:rsidRDefault="005A28D6" w:rsidP="005A28D6">
      <w:pPr>
        <w:pStyle w:val="Pquestionheadingsx"/>
      </w:pPr>
      <w:r>
        <w:t>Question 18</w:t>
      </w:r>
      <w:r w:rsidR="00453D6C" w:rsidRPr="00453D6C">
        <w:tab/>
      </w:r>
      <w:r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[2.3]</w:t>
      </w:r>
    </w:p>
    <w:p w14:paraId="79214C0B" w14:textId="77777777" w:rsidR="001E421E" w:rsidRPr="00AF2BB4" w:rsidRDefault="001E421E" w:rsidP="00965409">
      <w:pPr>
        <w:pStyle w:val="Pquestiontextpartsa"/>
      </w:pPr>
      <w:r w:rsidRPr="00AF2BB4">
        <w:rPr>
          <w:b/>
        </w:rPr>
        <w:t>(a)</w:t>
      </w:r>
      <w:r w:rsidRPr="00AF2BB4">
        <w:tab/>
        <w:t>-5.2 × -4.5 = 23.4</w:t>
      </w:r>
    </w:p>
    <w:p w14:paraId="08C622B6" w14:textId="72936E98" w:rsidR="001E421E" w:rsidRPr="00AF2BB4" w:rsidRDefault="001E421E" w:rsidP="00965409">
      <w:pPr>
        <w:pStyle w:val="Pquestiontextpartsa"/>
      </w:pPr>
      <w:r w:rsidRPr="00AF2BB4">
        <w:rPr>
          <w:b/>
        </w:rPr>
        <w:t>(b)</w:t>
      </w:r>
      <w:r w:rsidRPr="00AF2BB4">
        <w:tab/>
        <w:t>Convert 2.25 into the fraction 2</w:t>
      </w:r>
      <w:r w:rsidRPr="00AF2BB4">
        <w:rPr>
          <w:position w:val="-24"/>
        </w:rPr>
        <w:object w:dxaOrig="240" w:dyaOrig="620" w14:anchorId="7301EE46">
          <v:shape id="_x0000_i1032" type="#_x0000_t75" style="width:12pt;height:30.75pt" o:ole="">
            <v:imagedata r:id="rId22" o:title=""/>
          </v:shape>
          <o:OLEObject Type="Embed" ProgID="Equation.3" ShapeID="_x0000_i1032" DrawAspect="Content" ObjectID="_1540572442" r:id="rId23"/>
        </w:object>
      </w:r>
      <w:r w:rsidRPr="00AF2BB4">
        <w:t xml:space="preserve"> .</w:t>
      </w:r>
      <w:r w:rsidR="00965409">
        <w:br/>
      </w:r>
      <w:r w:rsidRPr="00AF2BB4">
        <w:rPr>
          <w:position w:val="-28"/>
        </w:rPr>
        <w:object w:dxaOrig="1120" w:dyaOrig="680" w14:anchorId="2C1ED690">
          <v:shape id="_x0000_i1033" type="#_x0000_t75" style="width:56.25pt;height:33.75pt" o:ole="">
            <v:imagedata r:id="rId24" o:title=""/>
          </v:shape>
          <o:OLEObject Type="Embed" ProgID="Equation.3" ShapeID="_x0000_i1033" DrawAspect="Content" ObjectID="_1540572443" r:id="rId25"/>
        </w:object>
      </w:r>
      <w:r w:rsidRPr="00AF2BB4">
        <w:t xml:space="preserve"> ÷ -1</w:t>
      </w:r>
      <w:r w:rsidRPr="00AF2BB4">
        <w:rPr>
          <w:position w:val="-22"/>
        </w:rPr>
        <w:object w:dxaOrig="200" w:dyaOrig="600" w14:anchorId="361A11C7">
          <v:shape id="_x0000_i1034" type="#_x0000_t75" style="width:9.75pt;height:30pt" o:ole="">
            <v:imagedata r:id="rId26" o:title=""/>
          </v:shape>
          <o:OLEObject Type="Embed" ProgID="Equation.3" ShapeID="_x0000_i1034" DrawAspect="Content" ObjectID="_1540572444" r:id="rId27"/>
        </w:object>
      </w:r>
      <w:r w:rsidR="00965409">
        <w:br/>
      </w:r>
      <w:r w:rsidRPr="00AF2BB4">
        <w:t>=</w:t>
      </w:r>
      <w:r w:rsidR="00A70DE9">
        <w:t xml:space="preserve"> </w:t>
      </w:r>
      <w:r w:rsidRPr="00AF2BB4">
        <w:rPr>
          <w:position w:val="-28"/>
        </w:rPr>
        <w:object w:dxaOrig="1120" w:dyaOrig="680" w14:anchorId="2128D35D">
          <v:shape id="_x0000_i1035" type="#_x0000_t75" style="width:56.25pt;height:33.75pt" o:ole="">
            <v:imagedata r:id="rId28" o:title=""/>
          </v:shape>
          <o:OLEObject Type="Embed" ProgID="Equation.3" ShapeID="_x0000_i1035" DrawAspect="Content" ObjectID="_1540572445" r:id="rId29"/>
        </w:object>
      </w:r>
      <w:r w:rsidRPr="00AF2BB4">
        <w:t xml:space="preserve"> ÷ -</w:t>
      </w:r>
      <w:r w:rsidRPr="00AF2BB4">
        <w:rPr>
          <w:position w:val="-22"/>
        </w:rPr>
        <w:object w:dxaOrig="200" w:dyaOrig="600" w14:anchorId="364168FB">
          <v:shape id="_x0000_i1036" type="#_x0000_t75" style="width:9.75pt;height:30pt" o:ole="">
            <v:imagedata r:id="rId30" o:title=""/>
          </v:shape>
          <o:OLEObject Type="Embed" ProgID="Equation.3" ShapeID="_x0000_i1036" DrawAspect="Content" ObjectID="_1540572446" r:id="rId31"/>
        </w:object>
      </w:r>
      <w:r w:rsidR="00965409">
        <w:br/>
      </w:r>
      <w:r w:rsidRPr="00AF2BB4">
        <w:t>=</w:t>
      </w:r>
      <w:r w:rsidRPr="00AF2BB4">
        <w:rPr>
          <w:position w:val="-24"/>
        </w:rPr>
        <w:object w:dxaOrig="780" w:dyaOrig="620" w14:anchorId="066548FE">
          <v:shape id="_x0000_i1037" type="#_x0000_t75" style="width:39pt;height:30.75pt" o:ole="">
            <v:imagedata r:id="rId32" o:title=""/>
          </v:shape>
          <o:OLEObject Type="Embed" ProgID="Equation.3" ShapeID="_x0000_i1037" DrawAspect="Content" ObjectID="_1540572447" r:id="rId33"/>
        </w:object>
      </w:r>
      <w:r w:rsidR="00965409">
        <w:br/>
      </w:r>
      <w:r w:rsidRPr="00AF2BB4">
        <w:t xml:space="preserve">= </w:t>
      </w:r>
      <w:r w:rsidR="00A70DE9" w:rsidRPr="00AF2BB4">
        <w:rPr>
          <w:position w:val="-24"/>
        </w:rPr>
        <w:object w:dxaOrig="300" w:dyaOrig="620" w14:anchorId="76ADE9A6">
          <v:shape id="_x0000_i1038" type="#_x0000_t75" style="width:15pt;height:31.5pt" o:ole="">
            <v:imagedata r:id="rId34" o:title=""/>
          </v:shape>
          <o:OLEObject Type="Embed" ProgID="Equation.DSMT4" ShapeID="_x0000_i1038" DrawAspect="Content" ObjectID="_1540572448" r:id="rId35"/>
        </w:object>
      </w:r>
      <w:r w:rsidRPr="00AF2BB4">
        <w:t xml:space="preserve"> × -</w:t>
      </w:r>
      <w:r w:rsidRPr="00AF2BB4">
        <w:rPr>
          <w:position w:val="-22"/>
        </w:rPr>
        <w:object w:dxaOrig="200" w:dyaOrig="600" w14:anchorId="08E97A0C">
          <v:shape id="_x0000_i1039" type="#_x0000_t75" style="width:9.75pt;height:30pt" o:ole="">
            <v:imagedata r:id="rId36" o:title=""/>
          </v:shape>
          <o:OLEObject Type="Embed" ProgID="Equation.3" ShapeID="_x0000_i1039" DrawAspect="Content" ObjectID="_1540572449" r:id="rId37"/>
        </w:object>
      </w:r>
      <w:r w:rsidR="00965409">
        <w:br/>
      </w:r>
      <w:r w:rsidRPr="00AF2BB4">
        <w:t>= -</w:t>
      </w:r>
      <w:r w:rsidRPr="00AF2BB4">
        <w:rPr>
          <w:position w:val="-22"/>
        </w:rPr>
        <w:object w:dxaOrig="320" w:dyaOrig="600" w14:anchorId="7FFBD1D5">
          <v:shape id="_x0000_i1040" type="#_x0000_t75" style="width:15.75pt;height:30pt" o:ole="">
            <v:imagedata r:id="rId38" o:title=""/>
          </v:shape>
          <o:OLEObject Type="Embed" ProgID="Equation.3" ShapeID="_x0000_i1040" DrawAspect="Content" ObjectID="_1540572450" r:id="rId39"/>
        </w:object>
      </w:r>
      <w:r w:rsidRPr="00AF2BB4">
        <w:fldChar w:fldCharType="begin"/>
      </w:r>
      <w:r w:rsidRPr="00AF2BB4"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32"/>
          </w:rPr>
          <m:t>2</m:t>
        </m:r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32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32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Cs w:val="32"/>
          </w:rPr>
          <m:t>=2</m:t>
        </m:r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32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32"/>
              </w:rPr>
              <m:t>20</m:t>
            </m:r>
          </m:den>
        </m:f>
      </m:oMath>
      <w:r w:rsidRPr="00AF2BB4">
        <w:instrText xml:space="preserve"> </w:instrText>
      </w:r>
      <w:r w:rsidRPr="00AF2BB4">
        <w:fldChar w:fldCharType="end"/>
      </w:r>
    </w:p>
    <w:p w14:paraId="62CA37FE" w14:textId="7290686B" w:rsidR="005A28D6" w:rsidRDefault="005A28D6" w:rsidP="005A28D6">
      <w:pPr>
        <w:pStyle w:val="Pquestionheadingsx"/>
      </w:pPr>
      <w:r>
        <w:lastRenderedPageBreak/>
        <w:t>Question 19</w:t>
      </w:r>
      <w:r w:rsidR="00453D6C" w:rsidRPr="00453D6C"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[2.6]</w:t>
      </w:r>
    </w:p>
    <w:p w14:paraId="1DD17CC8" w14:textId="77777777" w:rsidR="001E421E" w:rsidRPr="00AF2BB4" w:rsidRDefault="001E421E" w:rsidP="00965409">
      <w:pPr>
        <w:pStyle w:val="Pquestiontextmainstem"/>
      </w:pPr>
      <w:r w:rsidRPr="00AF2BB4">
        <w:t xml:space="preserve">50% = </w:t>
      </w:r>
      <w:r w:rsidRPr="00AF2BB4">
        <w:rPr>
          <w:position w:val="-22"/>
        </w:rPr>
        <w:object w:dxaOrig="200" w:dyaOrig="600" w14:anchorId="6EF82053">
          <v:shape id="_x0000_i1041" type="#_x0000_t75" style="width:9.75pt;height:30pt" o:ole="">
            <v:imagedata r:id="rId40" o:title=""/>
          </v:shape>
          <o:OLEObject Type="Embed" ProgID="Equation.3" ShapeID="_x0000_i1041" DrawAspect="Content" ObjectID="_1540572451" r:id="rId41"/>
        </w:object>
      </w:r>
    </w:p>
    <w:p w14:paraId="08ACC553" w14:textId="77777777" w:rsidR="001E421E" w:rsidRPr="00AF2BB4" w:rsidRDefault="001E421E" w:rsidP="00965409">
      <w:pPr>
        <w:pStyle w:val="Pquestiontextmainstem"/>
      </w:pPr>
      <w:r w:rsidRPr="00AF2BB4">
        <w:t xml:space="preserve">= </w:t>
      </w:r>
      <w:r w:rsidRPr="00AF2BB4">
        <w:rPr>
          <w:position w:val="-22"/>
        </w:rPr>
        <w:object w:dxaOrig="200" w:dyaOrig="600" w14:anchorId="3FFCFC93">
          <v:shape id="_x0000_i1042" type="#_x0000_t75" style="width:9.75pt;height:30pt" o:ole="">
            <v:imagedata r:id="rId42" o:title=""/>
          </v:shape>
          <o:OLEObject Type="Embed" ProgID="Equation.3" ShapeID="_x0000_i1042" DrawAspect="Content" ObjectID="_1540572452" r:id="rId43"/>
        </w:object>
      </w:r>
      <w:r w:rsidRPr="00AF2BB4">
        <w:t xml:space="preserve"> + </w:t>
      </w:r>
      <w:r w:rsidRPr="00AF2BB4">
        <w:rPr>
          <w:position w:val="-22"/>
        </w:rPr>
        <w:object w:dxaOrig="200" w:dyaOrig="600" w14:anchorId="677266F2">
          <v:shape id="_x0000_i1043" type="#_x0000_t75" style="width:9.75pt;height:30pt" o:ole="">
            <v:imagedata r:id="rId44" o:title=""/>
          </v:shape>
          <o:OLEObject Type="Embed" ProgID="Equation.3" ShapeID="_x0000_i1043" DrawAspect="Content" ObjectID="_1540572453" r:id="rId45"/>
        </w:object>
      </w:r>
    </w:p>
    <w:p w14:paraId="671AAB43" w14:textId="77777777" w:rsidR="001E421E" w:rsidRPr="00AF2BB4" w:rsidRDefault="001E421E" w:rsidP="00965409">
      <w:pPr>
        <w:pStyle w:val="Pquestiontextmainstem"/>
      </w:pPr>
      <w:r w:rsidRPr="00AF2BB4">
        <w:sym w:font="Symbol" w:char="F05C"/>
      </w:r>
      <w:r w:rsidRPr="00AF2BB4">
        <w:t xml:space="preserve"> </w:t>
      </w:r>
      <w:r w:rsidRPr="00AF2BB4">
        <w:rPr>
          <w:position w:val="-22"/>
        </w:rPr>
        <w:object w:dxaOrig="200" w:dyaOrig="600" w14:anchorId="2AE4400F">
          <v:shape id="_x0000_i1044" type="#_x0000_t75" style="width:9.75pt;height:30pt" o:ole="">
            <v:imagedata r:id="rId46" o:title=""/>
          </v:shape>
          <o:OLEObject Type="Embed" ProgID="Equation.3" ShapeID="_x0000_i1044" DrawAspect="Content" ObjectID="_1540572454" r:id="rId47"/>
        </w:object>
      </w:r>
      <w:r w:rsidRPr="00AF2BB4">
        <w:t xml:space="preserve"> = 12 mL</w:t>
      </w:r>
    </w:p>
    <w:p w14:paraId="05290654" w14:textId="77777777" w:rsidR="001E421E" w:rsidRPr="00AF2BB4" w:rsidRDefault="001E421E" w:rsidP="00965409">
      <w:pPr>
        <w:pStyle w:val="Pquestiontextmainstem"/>
      </w:pPr>
      <w:r w:rsidRPr="00AF2BB4">
        <w:t xml:space="preserve">The maximum volume = 1 = </w:t>
      </w:r>
      <w:r w:rsidRPr="00AF2BB4">
        <w:rPr>
          <w:position w:val="-22"/>
        </w:rPr>
        <w:object w:dxaOrig="200" w:dyaOrig="600" w14:anchorId="117A59BE">
          <v:shape id="_x0000_i1045" type="#_x0000_t75" style="width:9.75pt;height:30pt" o:ole="">
            <v:imagedata r:id="rId44" o:title=""/>
          </v:shape>
          <o:OLEObject Type="Embed" ProgID="Equation.3" ShapeID="_x0000_i1045" DrawAspect="Content" ObjectID="_1540572455" r:id="rId48"/>
        </w:object>
      </w:r>
      <w:r w:rsidRPr="00AF2BB4">
        <w:t xml:space="preserve"> × 3</w:t>
      </w:r>
    </w:p>
    <w:p w14:paraId="2B35AFF3" w14:textId="77777777" w:rsidR="00965409" w:rsidRDefault="001E421E" w:rsidP="00965409">
      <w:pPr>
        <w:pStyle w:val="Pquestiontextmainstem"/>
      </w:pPr>
      <w:r w:rsidRPr="00AF2BB4">
        <w:sym w:font="Symbol" w:char="F05C"/>
      </w:r>
      <w:r w:rsidRPr="00AF2BB4">
        <w:t xml:space="preserve"> 12 mL × 3 = 36 mL</w:t>
      </w:r>
    </w:p>
    <w:p w14:paraId="6525F2EC" w14:textId="69CE523C" w:rsidR="005A28D6" w:rsidRDefault="005A28D6" w:rsidP="005A28D6">
      <w:pPr>
        <w:pStyle w:val="Pquestionheadingsx"/>
      </w:pPr>
      <w:r>
        <w:t>Question 20</w:t>
      </w:r>
      <w:r w:rsidR="00453D6C" w:rsidRPr="00453D6C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[3.2]</w:t>
      </w:r>
    </w:p>
    <w:p w14:paraId="42C09002" w14:textId="77777777" w:rsidR="00A70DE9" w:rsidRDefault="001E421E" w:rsidP="00965409">
      <w:pPr>
        <w:pStyle w:val="Pquestiontextmainstem"/>
      </w:pPr>
      <w:r w:rsidRPr="00AF2BB4">
        <w:t>8</w:t>
      </w:r>
      <w:r w:rsidR="00A70DE9" w:rsidRPr="00AF2BB4">
        <w:rPr>
          <w:position w:val="-16"/>
        </w:rPr>
        <w:object w:dxaOrig="1100" w:dyaOrig="520" w14:anchorId="33D86AC9">
          <v:shape id="_x0000_i1046" type="#_x0000_t75" style="width:54.75pt;height:26.25pt" o:ole="">
            <v:imagedata r:id="rId49" o:title=""/>
          </v:shape>
          <o:OLEObject Type="Embed" ProgID="Equation.DSMT4" ShapeID="_x0000_i1046" DrawAspect="Content" ObjectID="_1540572456" r:id="rId50"/>
        </w:object>
      </w:r>
      <w:r w:rsidRPr="00AF2BB4">
        <w:t xml:space="preserve"> = 8</w:t>
      </w:r>
      <w:r w:rsidR="00A70DE9" w:rsidRPr="00A70DE9">
        <w:rPr>
          <w:position w:val="-8"/>
        </w:rPr>
        <w:object w:dxaOrig="499" w:dyaOrig="360" w14:anchorId="1085807B">
          <v:shape id="_x0000_i1047" type="#_x0000_t75" style="width:24.75pt;height:18pt" o:ole="">
            <v:imagedata r:id="rId51" o:title=""/>
          </v:shape>
          <o:OLEObject Type="Embed" ProgID="Equation.DSMT4" ShapeID="_x0000_i1047" DrawAspect="Content" ObjectID="_1540572457" r:id="rId52"/>
        </w:object>
      </w:r>
      <w:r w:rsidRPr="00AF2BB4">
        <w:t xml:space="preserve"> </w:t>
      </w:r>
    </w:p>
    <w:p w14:paraId="696BCDF8" w14:textId="517A8208" w:rsidR="00965409" w:rsidRDefault="00A70DE9" w:rsidP="00965409">
      <w:pPr>
        <w:pStyle w:val="Pquestiontextmainstem"/>
      </w:pPr>
      <w:r>
        <w:tab/>
        <w:t xml:space="preserve">          </w:t>
      </w:r>
      <w:r w:rsidR="001E421E" w:rsidRPr="00AF2BB4">
        <w:t xml:space="preserve">= 64 </w:t>
      </w:r>
    </w:p>
    <w:p w14:paraId="3F89881B" w14:textId="05EC54CD" w:rsidR="005A28D6" w:rsidRDefault="005A28D6" w:rsidP="005A28D6">
      <w:pPr>
        <w:pStyle w:val="Pquestionheadingsx"/>
      </w:pPr>
      <w:r>
        <w:t>Question 21</w:t>
      </w:r>
      <w:r w:rsidR="00453D6C" w:rsidRPr="00453D6C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[3.4</w:t>
      </w:r>
      <w:r w:rsidR="000B4D5C">
        <w:t>, 3.5</w:t>
      </w:r>
      <w:r>
        <w:t>]</w:t>
      </w:r>
    </w:p>
    <w:p w14:paraId="7BCD7C58" w14:textId="186C13DD" w:rsidR="00965409" w:rsidRDefault="001E421E" w:rsidP="00965409">
      <w:pPr>
        <w:pStyle w:val="Pquestiontextpartsa"/>
      </w:pPr>
      <w:r w:rsidRPr="00AF2BB4">
        <w:rPr>
          <w:b/>
        </w:rPr>
        <w:t>(a)</w:t>
      </w:r>
      <w:r w:rsidRPr="00AF2BB4">
        <w:tab/>
      </w:r>
      <w:r w:rsidRPr="00AF2BB4">
        <w:rPr>
          <w:lang w:val="en-GB"/>
        </w:rPr>
        <w:t>3</w:t>
      </w:r>
      <w:r w:rsidRPr="00965409">
        <w:rPr>
          <w:rStyle w:val="Cmathsexpressions"/>
          <w:i/>
          <w:iCs/>
        </w:rPr>
        <w:t>x</w:t>
      </w:r>
      <w:r w:rsidRPr="00AF2BB4">
        <w:rPr>
          <w:vertAlign w:val="superscript"/>
          <w:lang w:val="en-GB"/>
        </w:rPr>
        <w:t xml:space="preserve">2 </w:t>
      </w:r>
      <w:r w:rsidRPr="00AF2BB4">
        <w:rPr>
          <w:lang w:val="en-GB"/>
        </w:rPr>
        <w:t>+ 4</w:t>
      </w:r>
      <w:r w:rsidRPr="00965409">
        <w:rPr>
          <w:rStyle w:val="Cmathsexpressions"/>
          <w:i/>
          <w:iCs/>
        </w:rPr>
        <w:t>x</w:t>
      </w:r>
      <w:r w:rsidRPr="00AF2BB4">
        <w:rPr>
          <w:vertAlign w:val="superscript"/>
          <w:lang w:val="en-GB"/>
        </w:rPr>
        <w:t>2</w:t>
      </w:r>
      <w:r w:rsidRPr="00AF2BB4">
        <w:rPr>
          <w:lang w:val="en-GB"/>
        </w:rPr>
        <w:t xml:space="preserve"> + 6</w:t>
      </w:r>
      <w:r w:rsidRPr="00965409">
        <w:rPr>
          <w:rStyle w:val="Cmathsexpressions"/>
          <w:i/>
          <w:iCs/>
        </w:rPr>
        <w:t>xy</w:t>
      </w:r>
      <w:r w:rsidRPr="00AF2BB4">
        <w:rPr>
          <w:lang w:val="en-GB"/>
        </w:rPr>
        <w:t xml:space="preserve"> </w:t>
      </w:r>
      <w:r w:rsidRPr="00965409">
        <w:rPr>
          <w:rStyle w:val="Cmathsexpressions"/>
          <w:i/>
          <w:iCs/>
        </w:rPr>
        <w:t xml:space="preserve">– </w:t>
      </w:r>
      <w:r w:rsidRPr="00AF2BB4">
        <w:rPr>
          <w:lang w:val="en-GB"/>
        </w:rPr>
        <w:t>8</w:t>
      </w:r>
      <w:r w:rsidRPr="00965409">
        <w:rPr>
          <w:rStyle w:val="Cmathsexpressions"/>
          <w:i/>
          <w:iCs/>
        </w:rPr>
        <w:t>yx</w:t>
      </w:r>
      <w:r w:rsidRPr="00AF2BB4">
        <w:rPr>
          <w:lang w:val="en-GB"/>
        </w:rPr>
        <w:t xml:space="preserve"> – 5</w:t>
      </w:r>
      <w:r w:rsidRPr="00965409">
        <w:rPr>
          <w:rStyle w:val="Cmathsexpressions"/>
          <w:i/>
          <w:iCs/>
        </w:rPr>
        <w:t>x</w:t>
      </w:r>
      <w:r w:rsidRPr="00AF2BB4">
        <w:rPr>
          <w:lang w:val="en-GB"/>
        </w:rPr>
        <w:t>– 3</w:t>
      </w:r>
      <w:r w:rsidRPr="00965409">
        <w:rPr>
          <w:rStyle w:val="Cmathsexpressions"/>
          <w:i/>
          <w:iCs/>
        </w:rPr>
        <w:t>x</w:t>
      </w:r>
      <w:r w:rsidR="00965409" w:rsidRPr="00965409">
        <w:rPr>
          <w:rStyle w:val="Cmathsexpressions"/>
          <w:i/>
          <w:iCs/>
        </w:rPr>
        <w:br/>
      </w:r>
      <w:r w:rsidRPr="00AF2BB4">
        <w:t>= 7</w:t>
      </w:r>
      <w:r w:rsidRPr="00965409">
        <w:rPr>
          <w:rStyle w:val="Cmathsexpressions"/>
          <w:i/>
          <w:iCs/>
        </w:rPr>
        <w:t>x</w:t>
      </w:r>
      <w:r w:rsidRPr="00AF2BB4">
        <w:rPr>
          <w:vertAlign w:val="superscript"/>
        </w:rPr>
        <w:t>2</w:t>
      </w:r>
      <w:r w:rsidRPr="00AF2BB4">
        <w:t xml:space="preserve"> – 2</w:t>
      </w:r>
      <w:r w:rsidRPr="00965409">
        <w:rPr>
          <w:rStyle w:val="Cmathsexpressions"/>
          <w:i/>
          <w:iCs/>
        </w:rPr>
        <w:t>xy</w:t>
      </w:r>
      <w:r w:rsidRPr="00AF2BB4">
        <w:t xml:space="preserve"> – 8</w:t>
      </w:r>
      <w:r w:rsidRPr="00965409">
        <w:rPr>
          <w:rStyle w:val="Cmathsexpressions"/>
          <w:i/>
          <w:iCs/>
        </w:rPr>
        <w:t>x</w:t>
      </w:r>
    </w:p>
    <w:p w14:paraId="3B068940" w14:textId="77777777" w:rsidR="00965409" w:rsidRDefault="001E421E" w:rsidP="00965409">
      <w:pPr>
        <w:pStyle w:val="Pquestiontextpartsa"/>
      </w:pPr>
      <w:r w:rsidRPr="00AF2BB4">
        <w:rPr>
          <w:b/>
        </w:rPr>
        <w:t>(b)</w:t>
      </w:r>
      <w:r w:rsidRPr="00AF2BB4">
        <w:tab/>
      </w:r>
      <w:r w:rsidRPr="00AF2BB4">
        <w:rPr>
          <w:position w:val="-22"/>
        </w:rPr>
        <w:object w:dxaOrig="760" w:dyaOrig="600" w14:anchorId="69F1A277">
          <v:shape id="_x0000_i1048" type="#_x0000_t75" style="width:38.25pt;height:30pt" o:ole="">
            <v:imagedata r:id="rId53" o:title=""/>
          </v:shape>
          <o:OLEObject Type="Embed" ProgID="Equation.3" ShapeID="_x0000_i1048" DrawAspect="Content" ObjectID="_1540572458" r:id="rId54"/>
        </w:object>
      </w:r>
      <w:r w:rsidRPr="00AF2BB4">
        <w:t xml:space="preserve"> = 4</w:t>
      </w:r>
      <w:r w:rsidRPr="00965409">
        <w:rPr>
          <w:rStyle w:val="Cmathsexpressions"/>
          <w:i/>
          <w:iCs/>
        </w:rPr>
        <w:t>b</w:t>
      </w:r>
    </w:p>
    <w:p w14:paraId="209279BA" w14:textId="67C99283" w:rsidR="005A28D6" w:rsidRDefault="005A28D6" w:rsidP="005A28D6">
      <w:pPr>
        <w:pStyle w:val="Pquestionheadingsx"/>
      </w:pPr>
      <w:r>
        <w:t>Question 22</w:t>
      </w:r>
      <w:r w:rsidR="00453D6C" w:rsidRPr="00453D6C"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[3.5]</w:t>
      </w:r>
    </w:p>
    <w:p w14:paraId="68156B1E" w14:textId="58EEDD74" w:rsidR="001E421E" w:rsidRPr="00AF2BB4" w:rsidRDefault="001E421E" w:rsidP="00965409">
      <w:pPr>
        <w:pStyle w:val="Pquestiontextmainstem"/>
      </w:pPr>
      <w:r w:rsidRPr="00965409">
        <w:rPr>
          <w:rStyle w:val="Cmathsexpressions"/>
          <w:i/>
          <w:iCs/>
        </w:rPr>
        <w:t>A</w:t>
      </w:r>
      <w:r w:rsidRPr="00AF2BB4">
        <w:t xml:space="preserve"> = </w:t>
      </w:r>
      <w:r w:rsidR="000B4D5C">
        <w:rPr>
          <w:rStyle w:val="Cmathsexpressions"/>
          <w:i/>
          <w:iCs/>
        </w:rPr>
        <w:t>lw</w:t>
      </w:r>
    </w:p>
    <w:p w14:paraId="18BB39EA" w14:textId="567DF857" w:rsidR="001E421E" w:rsidRPr="00AF2BB4" w:rsidRDefault="001E421E" w:rsidP="00965409">
      <w:pPr>
        <w:pStyle w:val="Pquestiontextmainstem"/>
      </w:pPr>
      <w:r w:rsidRPr="00AF2BB4">
        <w:t>40 = 2 × (</w:t>
      </w:r>
      <w:r w:rsidRPr="00965409">
        <w:rPr>
          <w:rStyle w:val="Cmathsexpressions"/>
          <w:i/>
          <w:iCs/>
        </w:rPr>
        <w:t>x</w:t>
      </w:r>
      <w:r w:rsidRPr="00AF2BB4">
        <w:t xml:space="preserve"> + 5)</w:t>
      </w:r>
    </w:p>
    <w:p w14:paraId="61A97B94" w14:textId="0AAC80BB" w:rsidR="001E421E" w:rsidRPr="00AF2BB4" w:rsidRDefault="000B4D5C" w:rsidP="00965409">
      <w:pPr>
        <w:pStyle w:val="Pquestiontextmainstem"/>
      </w:pPr>
      <w:r>
        <w:t>2</w:t>
      </w:r>
      <w:r w:rsidR="001E421E" w:rsidRPr="00AF2BB4">
        <w:t xml:space="preserve">0 = </w:t>
      </w:r>
      <w:r w:rsidR="001E421E" w:rsidRPr="00965409">
        <w:rPr>
          <w:rStyle w:val="Cmathsexpressions"/>
          <w:i/>
          <w:iCs/>
        </w:rPr>
        <w:t>x</w:t>
      </w:r>
      <w:r w:rsidR="001E421E" w:rsidRPr="00AF2BB4">
        <w:t xml:space="preserve"> + </w:t>
      </w:r>
      <w:r>
        <w:t>5</w:t>
      </w:r>
    </w:p>
    <w:p w14:paraId="298E9EAB" w14:textId="40EF3B93" w:rsidR="00965409" w:rsidRDefault="000B4D5C" w:rsidP="00965409">
      <w:pPr>
        <w:pStyle w:val="Pquestiontextmainstem"/>
      </w:pPr>
      <w:r>
        <w:rPr>
          <w:rStyle w:val="Cmathsexpressions"/>
          <w:i/>
          <w:iCs/>
        </w:rPr>
        <w:t xml:space="preserve">  </w:t>
      </w:r>
      <w:r w:rsidR="001E421E" w:rsidRPr="00965409">
        <w:rPr>
          <w:rStyle w:val="Cmathsexpressions"/>
          <w:i/>
          <w:iCs/>
        </w:rPr>
        <w:t>x</w:t>
      </w:r>
      <w:r w:rsidR="001E421E" w:rsidRPr="00AF2BB4">
        <w:t xml:space="preserve"> = 15</w:t>
      </w:r>
    </w:p>
    <w:p w14:paraId="5F1F9839" w14:textId="04CC380B" w:rsidR="005A28D6" w:rsidRDefault="005A28D6" w:rsidP="005A28D6">
      <w:pPr>
        <w:pStyle w:val="Pquestionheadingsx"/>
      </w:pPr>
      <w:r>
        <w:t>Question 23</w:t>
      </w:r>
      <w:r w:rsidR="00453D6C" w:rsidRPr="00453D6C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[4.2]</w:t>
      </w:r>
    </w:p>
    <w:p w14:paraId="0BC3EB80" w14:textId="259D8EE7" w:rsidR="00965409" w:rsidRDefault="001E421E" w:rsidP="00965409">
      <w:pPr>
        <w:pStyle w:val="Pquestiontextpartsa"/>
      </w:pPr>
      <w:r w:rsidRPr="00AF2BB4">
        <w:rPr>
          <w:b/>
        </w:rPr>
        <w:t>(a)</w:t>
      </w:r>
      <w:r w:rsidRPr="00AF2BB4">
        <w:tab/>
      </w:r>
      <w:r w:rsidRPr="00AF2BB4">
        <w:rPr>
          <w:position w:val="-22"/>
        </w:rPr>
        <w:object w:dxaOrig="280" w:dyaOrig="600" w14:anchorId="7CE22B06">
          <v:shape id="_x0000_i1049" type="#_x0000_t75" style="width:14.25pt;height:30pt" o:ole="">
            <v:imagedata r:id="rId55" o:title=""/>
          </v:shape>
          <o:OLEObject Type="Embed" ProgID="Equation.3" ShapeID="_x0000_i1049" DrawAspect="Content" ObjectID="_1540572459" r:id="rId56"/>
        </w:object>
      </w:r>
      <w:r w:rsidRPr="00AF2BB4">
        <w:t xml:space="preserve"> : 4 </w:t>
      </w:r>
      <w:r w:rsidR="00965409">
        <w:t>is equivalent to</w:t>
      </w:r>
      <w:r w:rsidRPr="00AF2BB4">
        <w:t xml:space="preserve"> </w:t>
      </w:r>
      <w:r w:rsidR="00965409">
        <w:t>(</w:t>
      </w:r>
      <w:r w:rsidRPr="00AF2BB4">
        <w:rPr>
          <w:position w:val="-22"/>
        </w:rPr>
        <w:object w:dxaOrig="280" w:dyaOrig="600" w14:anchorId="0B998157">
          <v:shape id="_x0000_i1050" type="#_x0000_t75" style="width:14.25pt;height:30pt" o:ole="">
            <v:imagedata r:id="rId55" o:title=""/>
          </v:shape>
          <o:OLEObject Type="Embed" ProgID="Equation.3" ShapeID="_x0000_i1050" DrawAspect="Content" ObjectID="_1540572460" r:id="rId57"/>
        </w:object>
      </w:r>
      <w:r w:rsidRPr="00AF2BB4">
        <w:t xml:space="preserve"> × 3</w:t>
      </w:r>
      <w:r w:rsidR="00965409">
        <w:t>)</w:t>
      </w:r>
      <w:r w:rsidRPr="00AF2BB4">
        <w:t xml:space="preserve"> : </w:t>
      </w:r>
      <w:r w:rsidR="00965409">
        <w:t>(</w:t>
      </w:r>
      <w:r w:rsidRPr="00AF2BB4">
        <w:t>4 × 3</w:t>
      </w:r>
      <w:r w:rsidR="00965409">
        <w:t>)</w:t>
      </w:r>
      <w:r w:rsidR="00965409">
        <w:br/>
      </w:r>
      <w:r w:rsidRPr="00AF2BB4">
        <w:t>11 : 12</w:t>
      </w:r>
    </w:p>
    <w:p w14:paraId="6AC402DB" w14:textId="237D30A8" w:rsidR="00965409" w:rsidRDefault="001E421E" w:rsidP="00965409">
      <w:pPr>
        <w:pStyle w:val="Pquestiontextpartsa"/>
      </w:pPr>
      <w:r w:rsidRPr="00AF2BB4">
        <w:rPr>
          <w:b/>
        </w:rPr>
        <w:t>(b)</w:t>
      </w:r>
      <w:r w:rsidRPr="00AF2BB4">
        <w:tab/>
        <w:t xml:space="preserve">2 days : 14 days : 14 days </w:t>
      </w:r>
      <w:r w:rsidR="00965409">
        <w:t>is equivalent to</w:t>
      </w:r>
      <w:r w:rsidRPr="00AF2BB4">
        <w:t xml:space="preserve"> 1 : 7 : 7</w:t>
      </w:r>
    </w:p>
    <w:p w14:paraId="16495194" w14:textId="762E56C7" w:rsidR="005A28D6" w:rsidRDefault="005A28D6" w:rsidP="005A28D6">
      <w:pPr>
        <w:pStyle w:val="Pquestionheadingsx"/>
      </w:pPr>
      <w:r>
        <w:t>Question 24</w:t>
      </w:r>
      <w:r w:rsidR="00453D6C" w:rsidRPr="00453D6C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[4.4]</w:t>
      </w:r>
    </w:p>
    <w:p w14:paraId="39C3F2F5" w14:textId="17067D14" w:rsidR="001E421E" w:rsidRPr="00AF2BB4" w:rsidRDefault="001E421E" w:rsidP="00965409">
      <w:pPr>
        <w:pStyle w:val="Pquestiontextmainstem"/>
      </w:pPr>
      <w:r w:rsidRPr="00AF2BB4">
        <w:t xml:space="preserve">Replace </w:t>
      </w:r>
      <w:r w:rsidRPr="00965409">
        <w:rPr>
          <w:rStyle w:val="Cmathsexpressions"/>
          <w:i/>
          <w:iCs/>
        </w:rPr>
        <w:t>b</w:t>
      </w:r>
      <w:r w:rsidRPr="00AF2BB4">
        <w:t xml:space="preserve"> with 3</w:t>
      </w:r>
      <w:r w:rsidRPr="00965409">
        <w:rPr>
          <w:rStyle w:val="Cmathsexpressions"/>
          <w:i/>
          <w:iCs/>
        </w:rPr>
        <w:t>c</w:t>
      </w:r>
      <w:r w:rsidRPr="00AF2BB4">
        <w:t xml:space="preserve"> and replace </w:t>
      </w:r>
      <w:r w:rsidRPr="00965409">
        <w:rPr>
          <w:rStyle w:val="Cmathsexpressions"/>
          <w:i/>
          <w:iCs/>
        </w:rPr>
        <w:t xml:space="preserve">a </w:t>
      </w:r>
      <w:r w:rsidRPr="00AF2BB4">
        <w:t>with 6</w:t>
      </w:r>
      <w:r w:rsidRPr="00965409">
        <w:rPr>
          <w:rStyle w:val="Cmathsexpressions"/>
          <w:i/>
          <w:iCs/>
        </w:rPr>
        <w:t>c</w:t>
      </w:r>
      <w:r w:rsidRPr="00AF2BB4">
        <w:t xml:space="preserve">, because </w:t>
      </w:r>
      <w:r w:rsidRPr="00965409">
        <w:rPr>
          <w:rStyle w:val="Cmathsexpressions"/>
          <w:i/>
          <w:iCs/>
        </w:rPr>
        <w:t>a</w:t>
      </w:r>
      <w:r w:rsidRPr="00AF2BB4">
        <w:t xml:space="preserve"> = 2</w:t>
      </w:r>
      <w:r w:rsidRPr="00965409">
        <w:rPr>
          <w:rStyle w:val="Cmathsexpressions"/>
          <w:i/>
          <w:iCs/>
        </w:rPr>
        <w:t>b</w:t>
      </w:r>
      <w:r w:rsidRPr="00AF2BB4">
        <w:t xml:space="preserve"> =</w:t>
      </w:r>
      <w:r w:rsidR="00256B51">
        <w:t xml:space="preserve"> 2(</w:t>
      </w:r>
      <w:r w:rsidRPr="00AF2BB4">
        <w:t>3</w:t>
      </w:r>
      <w:r w:rsidRPr="00965409">
        <w:rPr>
          <w:rStyle w:val="Cmathsexpressions"/>
          <w:i/>
          <w:iCs/>
        </w:rPr>
        <w:t>c</w:t>
      </w:r>
      <w:r w:rsidR="00256B51" w:rsidRPr="00256B51">
        <w:t>) = 6</w:t>
      </w:r>
      <w:r w:rsidR="00256B51">
        <w:rPr>
          <w:rStyle w:val="Cmathsexpressions"/>
          <w:i/>
          <w:iCs/>
        </w:rPr>
        <w:t>c</w:t>
      </w:r>
      <w:r w:rsidRPr="00AF2BB4">
        <w:t>.</w:t>
      </w:r>
    </w:p>
    <w:p w14:paraId="77216751" w14:textId="4E66D928" w:rsidR="00965409" w:rsidRDefault="001E421E" w:rsidP="00965409">
      <w:pPr>
        <w:pStyle w:val="Pquestiontextmainstem"/>
      </w:pPr>
      <w:r w:rsidRPr="00AF2BB4">
        <w:t>6</w:t>
      </w:r>
      <w:r w:rsidRPr="00965409">
        <w:rPr>
          <w:rStyle w:val="Cmathsexpressions"/>
          <w:i/>
          <w:iCs/>
        </w:rPr>
        <w:t>c</w:t>
      </w:r>
      <w:r w:rsidRPr="00AF2BB4">
        <w:t xml:space="preserve"> : 3</w:t>
      </w:r>
      <w:r w:rsidRPr="00965409">
        <w:rPr>
          <w:rStyle w:val="Cmathsexpressions"/>
          <w:i/>
          <w:iCs/>
        </w:rPr>
        <w:t>c</w:t>
      </w:r>
      <w:r w:rsidRPr="00AF2BB4">
        <w:t xml:space="preserve"> : </w:t>
      </w:r>
      <w:r w:rsidRPr="00965409">
        <w:rPr>
          <w:rStyle w:val="Cmathsexpressions"/>
          <w:i/>
          <w:iCs/>
        </w:rPr>
        <w:t>c</w:t>
      </w:r>
      <w:r w:rsidRPr="00AF2BB4">
        <w:t xml:space="preserve"> </w:t>
      </w:r>
      <w:r w:rsidR="00965409">
        <w:t>is equivalent to</w:t>
      </w:r>
      <w:r w:rsidRPr="00AF2BB4">
        <w:t xml:space="preserve"> 6 : 3 : 1</w:t>
      </w:r>
    </w:p>
    <w:p w14:paraId="3AD5C892" w14:textId="5F69C117" w:rsidR="005A28D6" w:rsidRDefault="005A28D6" w:rsidP="005A28D6">
      <w:pPr>
        <w:pStyle w:val="Pquestionheadingsx"/>
      </w:pPr>
      <w:r>
        <w:t>Question 25</w:t>
      </w:r>
      <w:r w:rsidR="00453D6C" w:rsidRPr="00453D6C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[4.6]</w:t>
      </w:r>
    </w:p>
    <w:p w14:paraId="0B2A95AA" w14:textId="6CB72F7C" w:rsidR="001E421E" w:rsidRPr="00AF2BB4" w:rsidRDefault="001E421E" w:rsidP="00965409">
      <w:pPr>
        <w:pStyle w:val="Pquestiontextmainstem"/>
      </w:pPr>
      <w:r w:rsidRPr="00AF2BB4">
        <w:t>2 parts cement = 50 kg</w:t>
      </w:r>
    </w:p>
    <w:p w14:paraId="7BBC54AD" w14:textId="5000B353" w:rsidR="001E421E" w:rsidRPr="00AF2BB4" w:rsidRDefault="001E421E" w:rsidP="00965409">
      <w:pPr>
        <w:pStyle w:val="Pquestiontextmainstem"/>
      </w:pPr>
      <w:r w:rsidRPr="00AF2BB4">
        <w:t>1 part</w:t>
      </w:r>
      <w:r w:rsidR="000B4D5C">
        <w:t xml:space="preserve"> cement</w:t>
      </w:r>
      <w:r w:rsidRPr="00AF2BB4">
        <w:t xml:space="preserve"> = 25 kg</w:t>
      </w:r>
    </w:p>
    <w:p w14:paraId="03095A5A" w14:textId="45EC54F6" w:rsidR="001E421E" w:rsidRPr="00AF2BB4" w:rsidRDefault="001E421E" w:rsidP="00965409">
      <w:pPr>
        <w:pStyle w:val="Pquestiontextmainstem"/>
      </w:pPr>
      <w:r w:rsidRPr="00AF2BB4">
        <w:t>Total number of parts = 2 + 4 + 5 = 11</w:t>
      </w:r>
    </w:p>
    <w:p w14:paraId="315C126E" w14:textId="6C419682" w:rsidR="00965409" w:rsidRDefault="001E421E" w:rsidP="00965409">
      <w:pPr>
        <w:pStyle w:val="Pquestiontextmainstem"/>
      </w:pPr>
      <w:r w:rsidRPr="00AF2BB4">
        <w:t>Total amount</w:t>
      </w:r>
      <w:r w:rsidR="000B4D5C">
        <w:t xml:space="preserve"> of concrete</w:t>
      </w:r>
      <w:r w:rsidRPr="00AF2BB4">
        <w:t xml:space="preserve"> = 11 × 25 kg = 275 kg</w:t>
      </w:r>
    </w:p>
    <w:p w14:paraId="2288EFDF" w14:textId="3B972B12" w:rsidR="005A28D6" w:rsidRDefault="005A28D6" w:rsidP="005A28D6">
      <w:pPr>
        <w:pStyle w:val="Pquestionheadingsx"/>
      </w:pPr>
      <w:r>
        <w:lastRenderedPageBreak/>
        <w:t>Question 26</w:t>
      </w:r>
      <w:r w:rsidR="00453D6C" w:rsidRPr="00453D6C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[5.1]</w:t>
      </w:r>
    </w:p>
    <w:p w14:paraId="72B964CD" w14:textId="77777777" w:rsidR="001E421E" w:rsidRPr="00AF2BB4" w:rsidRDefault="001E421E" w:rsidP="00965409">
      <w:pPr>
        <w:pStyle w:val="Pquestiontextmainstem"/>
      </w:pPr>
      <w:r w:rsidRPr="00AF2BB4">
        <w:t>Length of ribbon = (40 + 20 + 40 + 20) + (30 + 20 + 30 + 20) + 60</w:t>
      </w:r>
    </w:p>
    <w:p w14:paraId="4D5CF5D2" w14:textId="7CC5C03B" w:rsidR="001E421E" w:rsidRPr="00AF2BB4" w:rsidRDefault="007779FF" w:rsidP="00965409">
      <w:pPr>
        <w:pStyle w:val="Pquestiontextmainstem"/>
      </w:pPr>
      <w:r>
        <w:tab/>
      </w:r>
      <w:r>
        <w:tab/>
        <w:t xml:space="preserve">     </w:t>
      </w:r>
      <w:r w:rsidR="001E421E" w:rsidRPr="00AF2BB4">
        <w:t>= 280 cm</w:t>
      </w:r>
    </w:p>
    <w:p w14:paraId="782637E2" w14:textId="4C11176F" w:rsidR="005A28D6" w:rsidRDefault="005A28D6" w:rsidP="005A28D6">
      <w:pPr>
        <w:pStyle w:val="Pquestionheadingsx"/>
      </w:pPr>
      <w:r>
        <w:t>Question 27</w:t>
      </w:r>
      <w:r w:rsidR="00453D6C" w:rsidRPr="00453D6C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[5.</w:t>
      </w:r>
      <w:r w:rsidR="00784BCE">
        <w:t>6</w:t>
      </w:r>
      <w:r>
        <w:t>]</w:t>
      </w:r>
    </w:p>
    <w:p w14:paraId="519DE624" w14:textId="3264C83D" w:rsidR="007779FF" w:rsidRDefault="007779FF" w:rsidP="00965409">
      <w:pPr>
        <w:pStyle w:val="Pquestiontextmainstem"/>
      </w:pPr>
      <w:r>
        <w:t>Two semicircles of equal size which is equivalent to one circle with radius 12.5 cm.</w:t>
      </w:r>
    </w:p>
    <w:p w14:paraId="175F083F" w14:textId="51B73D68" w:rsidR="001E421E" w:rsidRPr="00AF2BB4" w:rsidRDefault="001E421E" w:rsidP="00965409">
      <w:pPr>
        <w:pStyle w:val="Pquestiontextmainstem"/>
      </w:pPr>
      <w:r w:rsidRPr="00AF2BB4">
        <w:t xml:space="preserve">Area = </w:t>
      </w:r>
      <w:r w:rsidRPr="00965409">
        <w:rPr>
          <w:rStyle w:val="Cmathsexpressions"/>
          <w:i/>
          <w:iCs/>
        </w:rPr>
        <w:t>A</w:t>
      </w:r>
      <w:r w:rsidRPr="00AF2BB4">
        <w:rPr>
          <w:vertAlign w:val="subscript"/>
        </w:rPr>
        <w:t xml:space="preserve">rectangle </w:t>
      </w:r>
      <w:r w:rsidRPr="00AF2BB4">
        <w:t xml:space="preserve">− </w:t>
      </w:r>
      <w:r w:rsidRPr="00965409">
        <w:rPr>
          <w:rStyle w:val="Cmathsexpressions"/>
          <w:i/>
          <w:iCs/>
        </w:rPr>
        <w:t>A</w:t>
      </w:r>
      <w:r w:rsidRPr="00AF2BB4">
        <w:rPr>
          <w:vertAlign w:val="subscript"/>
        </w:rPr>
        <w:t>circle</w:t>
      </w:r>
    </w:p>
    <w:p w14:paraId="33CC14AE" w14:textId="464B496D" w:rsidR="001E421E" w:rsidRPr="00AF2BB4" w:rsidRDefault="007779FF" w:rsidP="00965409">
      <w:pPr>
        <w:pStyle w:val="Pquestiontextmainstem"/>
      </w:pPr>
      <w:r>
        <w:t xml:space="preserve">         </w:t>
      </w:r>
      <w:r w:rsidR="001E421E" w:rsidRPr="00AF2BB4">
        <w:t xml:space="preserve">= 35 × 25 – </w:t>
      </w:r>
      <w:r w:rsidRPr="007779FF">
        <w:rPr>
          <w:rStyle w:val="Cmathsexpressions"/>
        </w:rPr>
        <w:t>π</w:t>
      </w:r>
      <w:r w:rsidR="001E421E" w:rsidRPr="00AF2BB4">
        <w:t xml:space="preserve"> × </w:t>
      </w:r>
      <w:r>
        <w:t>12.5</w:t>
      </w:r>
      <w:r w:rsidRPr="007779FF">
        <w:rPr>
          <w:vertAlign w:val="superscript"/>
        </w:rPr>
        <w:t>2</w:t>
      </w:r>
      <w:r w:rsidR="001E421E" w:rsidRPr="00AF2BB4">
        <w:fldChar w:fldCharType="begin"/>
      </w:r>
      <w:r w:rsidR="001E421E" w:rsidRPr="00AF2BB4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32"/>
              </w:rPr>
              <m:t>π×</m:t>
            </m:r>
            <m:sSup>
              <m:sSupPr>
                <m:ctrlPr>
                  <w:rPr>
                    <w:rFonts w:ascii="Cambria Math" w:hAnsi="Cambria Math"/>
                    <w:i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32"/>
                  </w:rPr>
                  <m:t>12.5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32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32"/>
              </w:rPr>
              <m:t>2</m:t>
            </m:r>
          </m:den>
        </m:f>
      </m:oMath>
      <w:r w:rsidR="001E421E" w:rsidRPr="00AF2BB4">
        <w:instrText xml:space="preserve"> </w:instrText>
      </w:r>
      <w:r w:rsidR="001E421E" w:rsidRPr="00AF2BB4">
        <w:fldChar w:fldCharType="end"/>
      </w:r>
    </w:p>
    <w:p w14:paraId="0115D4C3" w14:textId="24D9C66C" w:rsidR="001E421E" w:rsidRPr="00AF2BB4" w:rsidRDefault="007779FF" w:rsidP="00965409">
      <w:pPr>
        <w:pStyle w:val="Pquestiontextmainstem"/>
        <w:rPr>
          <w:vertAlign w:val="superscript"/>
        </w:rPr>
      </w:pPr>
      <w:r>
        <w:t xml:space="preserve">         </w:t>
      </w:r>
      <w:r w:rsidR="001E421E" w:rsidRPr="00AF2BB4">
        <w:t>= 384.13 cm</w:t>
      </w:r>
      <w:r w:rsidR="001E421E" w:rsidRPr="00AF2BB4">
        <w:rPr>
          <w:vertAlign w:val="superscript"/>
        </w:rPr>
        <w:t>2</w:t>
      </w:r>
    </w:p>
    <w:p w14:paraId="7335F245" w14:textId="51B5BC23" w:rsidR="00F205AD" w:rsidRDefault="00F205AD" w:rsidP="00F205AD">
      <w:pPr>
        <w:pStyle w:val="Pquestionheadingsx"/>
      </w:pPr>
      <w:r>
        <w:t>Question 2</w:t>
      </w:r>
      <w:r w:rsidR="00784BCE">
        <w:t>8</w:t>
      </w:r>
      <w:r w:rsidR="00453D6C" w:rsidRPr="00453D6C">
        <w:tab/>
      </w:r>
      <w:r w:rsidR="00784BCE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[5.</w:t>
      </w:r>
      <w:r w:rsidR="00784BCE">
        <w:t>7</w:t>
      </w:r>
      <w:r>
        <w:t>]</w:t>
      </w:r>
    </w:p>
    <w:p w14:paraId="4B019ED3" w14:textId="375D7D08" w:rsidR="001E421E" w:rsidRPr="00AF2BB4" w:rsidRDefault="001E421E" w:rsidP="00965409">
      <w:pPr>
        <w:pStyle w:val="Pquestiontextmainstem"/>
      </w:pPr>
      <w:r w:rsidRPr="00AF2BB4">
        <w:t xml:space="preserve">Volume = </w:t>
      </w:r>
      <w:r w:rsidRPr="007779FF">
        <w:rPr>
          <w:rStyle w:val="Cmathsexpressions"/>
        </w:rPr>
        <w:t>π</w:t>
      </w:r>
      <w:r w:rsidRPr="00965409">
        <w:rPr>
          <w:rStyle w:val="Cmathsexpressions"/>
          <w:i/>
          <w:iCs/>
        </w:rPr>
        <w:t>r</w:t>
      </w:r>
      <w:r w:rsidRPr="00AF2BB4">
        <w:rPr>
          <w:vertAlign w:val="superscript"/>
        </w:rPr>
        <w:t>2</w:t>
      </w:r>
      <w:r w:rsidR="00B82A49">
        <w:rPr>
          <w:rStyle w:val="Cmathsexpressions"/>
          <w:i/>
          <w:iCs/>
        </w:rPr>
        <w:t>h</w:t>
      </w:r>
    </w:p>
    <w:p w14:paraId="1836F32D" w14:textId="0680B191" w:rsidR="001E421E" w:rsidRPr="00AF2BB4" w:rsidRDefault="001E421E" w:rsidP="00965409">
      <w:pPr>
        <w:pStyle w:val="Pquestiontextmainstem"/>
      </w:pPr>
      <w:r w:rsidRPr="00AF2BB4">
        <w:t xml:space="preserve">= </w:t>
      </w:r>
      <w:r w:rsidRPr="007779FF">
        <w:rPr>
          <w:rStyle w:val="Cmathsexpressions"/>
        </w:rPr>
        <w:t>π</w:t>
      </w:r>
      <w:r w:rsidRPr="00AF2BB4">
        <w:t xml:space="preserve"> × 30</w:t>
      </w:r>
      <w:r w:rsidRPr="00AF2BB4">
        <w:rPr>
          <w:vertAlign w:val="superscript"/>
        </w:rPr>
        <w:t>2</w:t>
      </w:r>
      <w:r w:rsidRPr="00AF2BB4">
        <w:t xml:space="preserve"> × 90</w:t>
      </w:r>
    </w:p>
    <w:p w14:paraId="35186DA1" w14:textId="7DB4F1E1" w:rsidR="001E421E" w:rsidRPr="00AF2BB4" w:rsidRDefault="001E421E" w:rsidP="00965409">
      <w:pPr>
        <w:pStyle w:val="Pquestiontextmainstem"/>
      </w:pPr>
      <w:r w:rsidRPr="00AF2BB4">
        <w:t>= 254 469 cm</w:t>
      </w:r>
      <w:r w:rsidRPr="00AF2BB4">
        <w:rPr>
          <w:vertAlign w:val="superscript"/>
        </w:rPr>
        <w:t>3</w:t>
      </w:r>
      <w:r w:rsidRPr="00AF2BB4">
        <w:t xml:space="preserve"> </w:t>
      </w:r>
    </w:p>
    <w:p w14:paraId="05327C07" w14:textId="1C72D14A" w:rsidR="001E421E" w:rsidRPr="00AF2BB4" w:rsidRDefault="007779FF" w:rsidP="00965409">
      <w:pPr>
        <w:pStyle w:val="Pquestiontextmainstem"/>
      </w:pPr>
      <w:r>
        <w:t>In litres:</w:t>
      </w:r>
      <w:r w:rsidR="001E421E" w:rsidRPr="00AF2BB4">
        <w:t xml:space="preserve"> 254 469 mL = 254.469 L</w:t>
      </w:r>
    </w:p>
    <w:p w14:paraId="7CCCD768" w14:textId="77777777" w:rsidR="001E421E" w:rsidRPr="00AF2BB4" w:rsidRDefault="001E421E" w:rsidP="00965409">
      <w:pPr>
        <w:pStyle w:val="Pquestiontextmainstem"/>
      </w:pPr>
      <w:r w:rsidRPr="00AF2BB4">
        <w:t>Number of water bottles = 254.469 ÷ 1.25</w:t>
      </w:r>
    </w:p>
    <w:p w14:paraId="764016A3" w14:textId="77777777" w:rsidR="00B82A49" w:rsidRDefault="001E421E" w:rsidP="00965409">
      <w:pPr>
        <w:pStyle w:val="Pquestiontextmainstem"/>
      </w:pPr>
      <w:r w:rsidRPr="00AF2BB4">
        <w:t>= 203.58</w:t>
      </w:r>
    </w:p>
    <w:p w14:paraId="6E02148B" w14:textId="191F31DC" w:rsidR="00965409" w:rsidRDefault="001E421E" w:rsidP="00965409">
      <w:pPr>
        <w:pStyle w:val="Pquestiontextmainstem"/>
      </w:pPr>
      <w:r w:rsidRPr="00AF2BB4">
        <w:t>203 water bottles can be filled</w:t>
      </w:r>
      <w:r w:rsidR="00B82A49">
        <w:t>.</w:t>
      </w:r>
    </w:p>
    <w:p w14:paraId="64190CAF" w14:textId="595005F9" w:rsidR="00F205AD" w:rsidRDefault="00F205AD" w:rsidP="00F205AD">
      <w:pPr>
        <w:pStyle w:val="Pquestionheadingsx"/>
      </w:pPr>
      <w:r>
        <w:t>Question 2</w:t>
      </w:r>
      <w:r w:rsidR="00784BCE">
        <w:t>9</w:t>
      </w:r>
      <w:r w:rsidR="00453D6C" w:rsidRPr="00453D6C">
        <w:tab/>
      </w:r>
      <w:r w:rsidR="00784BCE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</w:t>
      </w:r>
      <w:r w:rsidR="00784BCE">
        <w:t>7.3</w:t>
      </w:r>
      <w:r>
        <w:t>]</w:t>
      </w:r>
    </w:p>
    <w:p w14:paraId="650C9A0F" w14:textId="3494AF87" w:rsidR="001E421E" w:rsidRPr="00AF2BB4" w:rsidRDefault="001E421E" w:rsidP="00965409">
      <w:pPr>
        <w:pStyle w:val="Pquestiontextpartsa"/>
      </w:pPr>
      <w:r w:rsidRPr="00AF2BB4">
        <w:rPr>
          <w:b/>
        </w:rPr>
        <w:t>(a)</w:t>
      </w:r>
      <w:r w:rsidRPr="00AF2BB4">
        <w:tab/>
        <w:t>3(2</w:t>
      </w:r>
      <w:r w:rsidRPr="00965409">
        <w:rPr>
          <w:rStyle w:val="Cmathsexpressions"/>
          <w:i/>
          <w:iCs/>
        </w:rPr>
        <w:t>a</w:t>
      </w:r>
      <w:r w:rsidRPr="00AF2BB4">
        <w:t xml:space="preserve"> + 7) = 3</w:t>
      </w:r>
      <w:r w:rsidR="00B82A49">
        <w:br/>
      </w:r>
      <w:r w:rsidR="007779FF">
        <w:t xml:space="preserve">     </w:t>
      </w:r>
      <w:r w:rsidRPr="00AF2BB4">
        <w:t>2</w:t>
      </w:r>
      <w:r w:rsidRPr="00965409">
        <w:rPr>
          <w:rStyle w:val="Cmathsexpressions"/>
          <w:i/>
          <w:iCs/>
        </w:rPr>
        <w:t>a</w:t>
      </w:r>
      <w:r w:rsidRPr="00AF2BB4">
        <w:t xml:space="preserve"> + 7 = 1</w:t>
      </w:r>
      <w:r w:rsidR="00B82A49">
        <w:br/>
      </w:r>
      <w:r w:rsidR="007779FF">
        <w:t xml:space="preserve">           </w:t>
      </w:r>
      <w:r w:rsidRPr="00AF2BB4">
        <w:t>2</w:t>
      </w:r>
      <w:r w:rsidRPr="00965409">
        <w:rPr>
          <w:rStyle w:val="Cmathsexpressions"/>
          <w:i/>
          <w:iCs/>
        </w:rPr>
        <w:t>a</w:t>
      </w:r>
      <w:r w:rsidRPr="00AF2BB4">
        <w:t xml:space="preserve"> = -6</w:t>
      </w:r>
      <w:r w:rsidR="00B82A49">
        <w:br/>
      </w:r>
      <w:r w:rsidR="007779FF">
        <w:rPr>
          <w:rStyle w:val="Cmathsexpressions"/>
          <w:i/>
          <w:iCs/>
        </w:rPr>
        <w:t xml:space="preserve">            </w:t>
      </w:r>
      <w:r w:rsidRPr="00965409">
        <w:rPr>
          <w:rStyle w:val="Cmathsexpressions"/>
          <w:i/>
          <w:iCs/>
        </w:rPr>
        <w:t>a</w:t>
      </w:r>
      <w:r w:rsidRPr="00AF2BB4">
        <w:t xml:space="preserve"> = -3</w:t>
      </w:r>
    </w:p>
    <w:p w14:paraId="0BBFB030" w14:textId="619EF816" w:rsidR="00965409" w:rsidRDefault="001E421E" w:rsidP="00965409">
      <w:pPr>
        <w:pStyle w:val="Pquestiontextpartsa"/>
      </w:pPr>
      <w:r w:rsidRPr="00AF2BB4">
        <w:rPr>
          <w:b/>
        </w:rPr>
        <w:t>(b)</w:t>
      </w:r>
      <w:r w:rsidRPr="00AF2BB4">
        <w:tab/>
      </w:r>
      <w:r w:rsidR="007779FF" w:rsidRPr="007779FF">
        <w:rPr>
          <w:position w:val="-24"/>
        </w:rPr>
        <w:object w:dxaOrig="740" w:dyaOrig="620" w14:anchorId="2242B88F">
          <v:shape id="_x0000_i1051" type="#_x0000_t75" style="width:36.75pt;height:30.75pt" o:ole="">
            <v:imagedata r:id="rId58" o:title=""/>
          </v:shape>
          <o:OLEObject Type="Embed" ProgID="Equation.DSMT4" ShapeID="_x0000_i1051" DrawAspect="Content" ObjectID="_1540572461" r:id="rId59"/>
        </w:object>
      </w:r>
      <w:r w:rsidRPr="00AF2BB4">
        <w:t xml:space="preserve"> = 13</w:t>
      </w:r>
      <w:r w:rsidR="00B82A49">
        <w:br/>
      </w:r>
      <w:r w:rsidR="007779FF">
        <w:t xml:space="preserve">  </w:t>
      </w:r>
      <w:r w:rsidRPr="00AF2BB4">
        <w:t>5</w:t>
      </w:r>
      <w:r w:rsidRPr="00965409">
        <w:rPr>
          <w:rStyle w:val="Cmathsexpressions"/>
          <w:i/>
          <w:iCs/>
        </w:rPr>
        <w:t>m</w:t>
      </w:r>
      <w:r w:rsidRPr="00AF2BB4">
        <w:t xml:space="preserve"> − 4 = 26</w:t>
      </w:r>
      <w:r w:rsidR="00B82A49">
        <w:br/>
      </w:r>
      <w:r w:rsidR="007779FF">
        <w:t xml:space="preserve">        </w:t>
      </w:r>
      <w:r w:rsidRPr="00AF2BB4">
        <w:t>5</w:t>
      </w:r>
      <w:r w:rsidRPr="00965409">
        <w:rPr>
          <w:rStyle w:val="Cmathsexpressions"/>
          <w:i/>
          <w:iCs/>
        </w:rPr>
        <w:t>m</w:t>
      </w:r>
      <w:r w:rsidRPr="00AF2BB4">
        <w:t xml:space="preserve"> = 30</w:t>
      </w:r>
      <w:r w:rsidR="00B82A49">
        <w:br/>
      </w:r>
      <w:r w:rsidR="007779FF">
        <w:rPr>
          <w:rStyle w:val="Cmathsexpressions"/>
          <w:i/>
          <w:iCs/>
        </w:rPr>
        <w:t xml:space="preserve">         </w:t>
      </w:r>
      <w:r w:rsidRPr="00965409">
        <w:rPr>
          <w:rStyle w:val="Cmathsexpressions"/>
          <w:i/>
          <w:iCs/>
        </w:rPr>
        <w:t>m</w:t>
      </w:r>
      <w:r w:rsidRPr="00AF2BB4">
        <w:t xml:space="preserve"> = 6</w:t>
      </w:r>
    </w:p>
    <w:p w14:paraId="779C46F6" w14:textId="7DC86460" w:rsidR="00F205AD" w:rsidRDefault="00F205AD" w:rsidP="00F205AD">
      <w:pPr>
        <w:pStyle w:val="Pquestionheadingsx"/>
      </w:pPr>
      <w:r>
        <w:t xml:space="preserve">Question </w:t>
      </w:r>
      <w:r w:rsidR="00784BCE">
        <w:t>30</w:t>
      </w:r>
      <w:r w:rsidR="00453D6C" w:rsidRPr="00453D6C">
        <w:tab/>
      </w:r>
      <w:r w:rsidR="00784BCE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</w:t>
      </w:r>
      <w:r w:rsidR="00784BCE">
        <w:t>7.4</w:t>
      </w:r>
      <w:r>
        <w:t>]</w:t>
      </w:r>
    </w:p>
    <w:p w14:paraId="5E0734CA" w14:textId="1A9AFE95" w:rsidR="007779FF" w:rsidRDefault="001E421E" w:rsidP="00965409">
      <w:pPr>
        <w:pStyle w:val="Pquestiontextpartsa"/>
      </w:pPr>
      <w:r w:rsidRPr="00AF2BB4">
        <w:rPr>
          <w:b/>
        </w:rPr>
        <w:t>(a)</w:t>
      </w:r>
      <w:r w:rsidRPr="00AF2BB4">
        <w:tab/>
      </w:r>
      <w:r w:rsidR="007779FF">
        <w:t xml:space="preserve">  </w:t>
      </w:r>
      <w:r w:rsidRPr="00AF2BB4">
        <w:t>5</w:t>
      </w:r>
      <w:r w:rsidRPr="00965409">
        <w:rPr>
          <w:rStyle w:val="Cmathsexpressions"/>
          <w:i/>
          <w:iCs/>
        </w:rPr>
        <w:t xml:space="preserve">a </w:t>
      </w:r>
      <w:r w:rsidRPr="00AF2BB4">
        <w:t>+ 3 = 11 + 3</w:t>
      </w:r>
      <w:r w:rsidRPr="00965409">
        <w:rPr>
          <w:rStyle w:val="Cmathsexpressions"/>
          <w:i/>
          <w:iCs/>
        </w:rPr>
        <w:t>a</w:t>
      </w:r>
      <w:r w:rsidR="00B82A49">
        <w:rPr>
          <w:rStyle w:val="Cmathsexpressions"/>
          <w:i/>
          <w:iCs/>
        </w:rPr>
        <w:br/>
      </w:r>
      <w:r w:rsidRPr="00AF2BB4">
        <w:t>5</w:t>
      </w:r>
      <w:r w:rsidRPr="00965409">
        <w:rPr>
          <w:rStyle w:val="Cmathsexpressions"/>
          <w:i/>
          <w:iCs/>
        </w:rPr>
        <w:t>a</w:t>
      </w:r>
      <w:r w:rsidRPr="00AF2BB4">
        <w:t xml:space="preserve"> – 3</w:t>
      </w:r>
      <w:r w:rsidRPr="00965409">
        <w:rPr>
          <w:rStyle w:val="Cmathsexpressions"/>
          <w:i/>
          <w:iCs/>
        </w:rPr>
        <w:t>a</w:t>
      </w:r>
      <w:r w:rsidRPr="00AF2BB4">
        <w:t xml:space="preserve"> = 11 – 3</w:t>
      </w:r>
    </w:p>
    <w:p w14:paraId="671ED11E" w14:textId="7F9D2844" w:rsidR="00965409" w:rsidRDefault="007779FF" w:rsidP="00965409">
      <w:pPr>
        <w:pStyle w:val="Pquestiontextpartsa"/>
      </w:pPr>
      <w:r>
        <w:t xml:space="preserve">                </w:t>
      </w:r>
      <w:r w:rsidR="001E421E" w:rsidRPr="00AF2BB4">
        <w:t>2</w:t>
      </w:r>
      <w:r w:rsidR="001E421E" w:rsidRPr="00965409">
        <w:rPr>
          <w:rStyle w:val="Cmathsexpressions"/>
          <w:i/>
          <w:iCs/>
        </w:rPr>
        <w:t>a</w:t>
      </w:r>
      <w:r w:rsidR="001E421E" w:rsidRPr="00AF2BB4">
        <w:t xml:space="preserve"> = 8</w:t>
      </w:r>
      <w:r w:rsidR="00B82A49">
        <w:br/>
      </w:r>
      <w:r>
        <w:rPr>
          <w:rStyle w:val="Cmathsexpressions"/>
          <w:i/>
          <w:iCs/>
        </w:rPr>
        <w:t xml:space="preserve">          </w:t>
      </w:r>
      <w:r w:rsidR="001E421E" w:rsidRPr="00965409">
        <w:rPr>
          <w:rStyle w:val="Cmathsexpressions"/>
          <w:i/>
          <w:iCs/>
        </w:rPr>
        <w:t>a</w:t>
      </w:r>
      <w:r w:rsidR="001E421E" w:rsidRPr="00AF2BB4">
        <w:t xml:space="preserve"> = 4</w:t>
      </w:r>
    </w:p>
    <w:p w14:paraId="7DEBE9D0" w14:textId="77777777" w:rsidR="007779FF" w:rsidRDefault="001E421E" w:rsidP="00265C7C">
      <w:pPr>
        <w:pStyle w:val="Pquestiontextpartsa"/>
        <w:rPr>
          <w:rStyle w:val="Cmathsexpressions"/>
          <w:i/>
          <w:iCs/>
        </w:rPr>
      </w:pPr>
      <w:r w:rsidRPr="00AF2BB4">
        <w:rPr>
          <w:b/>
        </w:rPr>
        <w:t>(b)</w:t>
      </w:r>
      <w:r w:rsidRPr="00AF2BB4">
        <w:tab/>
      </w:r>
      <w:r w:rsidR="007779FF" w:rsidRPr="007779FF">
        <w:rPr>
          <w:position w:val="-24"/>
        </w:rPr>
        <w:object w:dxaOrig="840" w:dyaOrig="620" w14:anchorId="227963FA">
          <v:shape id="_x0000_i1052" type="#_x0000_t75" style="width:42pt;height:30.75pt" o:ole="">
            <v:imagedata r:id="rId60" o:title=""/>
          </v:shape>
          <o:OLEObject Type="Embed" ProgID="Equation.DSMT4" ShapeID="_x0000_i1052" DrawAspect="Content" ObjectID="_1540572462" r:id="rId61"/>
        </w:object>
      </w:r>
      <w:r w:rsidRPr="00AF2BB4">
        <w:t xml:space="preserve"> = </w:t>
      </w:r>
      <w:r w:rsidR="007779FF" w:rsidRPr="007779FF">
        <w:rPr>
          <w:position w:val="-24"/>
        </w:rPr>
        <w:object w:dxaOrig="660" w:dyaOrig="620" w14:anchorId="25FD372D">
          <v:shape id="_x0000_i1053" type="#_x0000_t75" style="width:33pt;height:30.75pt" o:ole="">
            <v:imagedata r:id="rId62" o:title=""/>
          </v:shape>
          <o:OLEObject Type="Embed" ProgID="Equation.DSMT4" ShapeID="_x0000_i1053" DrawAspect="Content" ObjectID="_1540572463" r:id="rId63"/>
        </w:object>
      </w:r>
      <w:r w:rsidR="00B82A49">
        <w:br/>
      </w:r>
      <w:r w:rsidR="007779FF">
        <w:t xml:space="preserve">  </w:t>
      </w:r>
      <w:r w:rsidRPr="00AF2BB4">
        <w:t>3(</w:t>
      </w:r>
      <w:r w:rsidRPr="00965409">
        <w:rPr>
          <w:rStyle w:val="Cmathsexpressions"/>
          <w:i/>
          <w:iCs/>
        </w:rPr>
        <w:t>b</w:t>
      </w:r>
      <w:r w:rsidRPr="00AF2BB4">
        <w:t xml:space="preserve"> + 2) = 2(2</w:t>
      </w:r>
      <w:r w:rsidRPr="00965409">
        <w:rPr>
          <w:rStyle w:val="Cmathsexpressions"/>
          <w:i/>
          <w:iCs/>
        </w:rPr>
        <w:t>b</w:t>
      </w:r>
      <w:r w:rsidR="007779FF">
        <w:t xml:space="preserve"> – 3)</w:t>
      </w:r>
      <w:r w:rsidR="00B82A49">
        <w:br/>
      </w:r>
      <w:r w:rsidR="007779FF">
        <w:t xml:space="preserve">     </w:t>
      </w:r>
      <w:r w:rsidRPr="00AF2BB4">
        <w:t>3</w:t>
      </w:r>
      <w:r w:rsidRPr="00965409">
        <w:rPr>
          <w:rStyle w:val="Cmathsexpressions"/>
          <w:i/>
          <w:iCs/>
        </w:rPr>
        <w:t>b</w:t>
      </w:r>
      <w:r w:rsidRPr="00AF2BB4">
        <w:t xml:space="preserve"> + 6 = 4</w:t>
      </w:r>
      <w:r w:rsidRPr="00965409">
        <w:rPr>
          <w:rStyle w:val="Cmathsexpressions"/>
          <w:i/>
          <w:iCs/>
        </w:rPr>
        <w:t>b</w:t>
      </w:r>
      <w:r w:rsidRPr="00AF2BB4">
        <w:t xml:space="preserve"> – 6 </w:t>
      </w:r>
      <w:r w:rsidR="00B82A49">
        <w:br/>
      </w:r>
      <w:r w:rsidR="007779FF">
        <w:t xml:space="preserve">       </w:t>
      </w:r>
      <w:r w:rsidRPr="00AF2BB4">
        <w:t xml:space="preserve">6 </w:t>
      </w:r>
      <w:r w:rsidR="007779FF">
        <w:t xml:space="preserve">+ 6 </w:t>
      </w:r>
      <w:r w:rsidRPr="00AF2BB4">
        <w:t>= 4</w:t>
      </w:r>
      <w:r w:rsidRPr="00965409">
        <w:rPr>
          <w:rStyle w:val="Cmathsexpressions"/>
          <w:i/>
          <w:iCs/>
        </w:rPr>
        <w:t>b</w:t>
      </w:r>
      <w:r w:rsidRPr="00AF2BB4">
        <w:t xml:space="preserve"> – 3</w:t>
      </w:r>
      <w:r w:rsidRPr="00965409">
        <w:rPr>
          <w:rStyle w:val="Cmathsexpressions"/>
          <w:i/>
          <w:iCs/>
        </w:rPr>
        <w:t>b</w:t>
      </w:r>
    </w:p>
    <w:p w14:paraId="6730E8B1" w14:textId="67BD0D9F" w:rsidR="005A28D6" w:rsidRPr="00265C7C" w:rsidRDefault="007779FF" w:rsidP="00265C7C">
      <w:pPr>
        <w:pStyle w:val="Pquestiontextpartsa"/>
      </w:pPr>
      <w:r>
        <w:rPr>
          <w:rStyle w:val="Cmathsexpressions"/>
          <w:i/>
          <w:iCs/>
        </w:rPr>
        <w:t xml:space="preserve">                  </w:t>
      </w:r>
      <w:r w:rsidR="001E421E" w:rsidRPr="00965409">
        <w:rPr>
          <w:rStyle w:val="Cmathsexpressions"/>
          <w:i/>
          <w:iCs/>
        </w:rPr>
        <w:t>b</w:t>
      </w:r>
      <w:r w:rsidR="001E421E" w:rsidRPr="00AF2BB4">
        <w:t xml:space="preserve"> = 12</w:t>
      </w:r>
      <w:r w:rsidR="005A28D6" w:rsidRPr="002C6B98">
        <w:rPr>
          <w:rFonts w:ascii="Cambria Math" w:hAnsi="Cambria Math"/>
        </w:rPr>
        <w:fldChar w:fldCharType="begin"/>
      </w:r>
      <w:r w:rsidR="005A28D6" w:rsidRPr="002C6B98">
        <w:rPr>
          <w:rFonts w:ascii="Cambria Math" w:hAnsi="Cambria Math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3(b+2)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(2b-3)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5A28D6" w:rsidRPr="002C6B98">
        <w:rPr>
          <w:rFonts w:ascii="Cambria Math" w:hAnsi="Cambria Math"/>
        </w:rPr>
        <w:instrText xml:space="preserve"> </w:instrText>
      </w:r>
      <w:r w:rsidR="005A28D6" w:rsidRPr="002C6B98">
        <w:rPr>
          <w:rFonts w:ascii="Cambria Math" w:hAnsi="Cambria Math"/>
        </w:rPr>
        <w:fldChar w:fldCharType="end"/>
      </w:r>
    </w:p>
    <w:p w14:paraId="415B3BFC" w14:textId="73C45E3F" w:rsidR="00F205AD" w:rsidRDefault="00F205AD" w:rsidP="00F205AD">
      <w:pPr>
        <w:pStyle w:val="Pquestionheadingsx"/>
      </w:pPr>
      <w:r>
        <w:lastRenderedPageBreak/>
        <w:t xml:space="preserve">Question </w:t>
      </w:r>
      <w:r w:rsidR="00784BCE">
        <w:t>31</w:t>
      </w:r>
      <w:r w:rsidR="00453D6C" w:rsidRPr="00453D6C">
        <w:tab/>
      </w:r>
      <w:r w:rsidR="00784BCE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</w:t>
      </w:r>
      <w:r w:rsidR="00784BCE">
        <w:t>8</w:t>
      </w:r>
      <w:r>
        <w:t>.1]</w:t>
      </w:r>
    </w:p>
    <w:p w14:paraId="47A6DB8E" w14:textId="5EC49FC8" w:rsidR="00965409" w:rsidRDefault="001E421E" w:rsidP="00965409">
      <w:pPr>
        <w:pStyle w:val="Pquestiontextpartsa"/>
      </w:pPr>
      <w:r w:rsidRPr="00AF2BB4">
        <w:rPr>
          <w:b/>
        </w:rPr>
        <w:t>(a)</w:t>
      </w:r>
      <w:r w:rsidRPr="00AF2BB4">
        <w:tab/>
      </w:r>
      <w:r w:rsidRPr="00965409">
        <w:rPr>
          <w:rStyle w:val="Cmathsexpressions"/>
          <w:i/>
          <w:iCs/>
        </w:rPr>
        <w:t>w</w:t>
      </w:r>
      <w:r w:rsidRPr="00AF2BB4">
        <w:t xml:space="preserve"> = 132° (supplementary angle</w:t>
      </w:r>
      <w:r w:rsidR="007779FF">
        <w:t xml:space="preserve"> to 48°</w:t>
      </w:r>
      <w:r w:rsidRPr="00AF2BB4">
        <w:t>)</w:t>
      </w:r>
      <w:r w:rsidR="00B82A49">
        <w:br/>
      </w:r>
      <w:r w:rsidRPr="00965409">
        <w:rPr>
          <w:rStyle w:val="Cmathsexpressions"/>
          <w:i/>
          <w:iCs/>
        </w:rPr>
        <w:t xml:space="preserve">x </w:t>
      </w:r>
      <w:r w:rsidRPr="00AF2BB4">
        <w:t>= 48° (corresponding angles on parallel lines</w:t>
      </w:r>
      <w:r w:rsidR="007779FF">
        <w:t xml:space="preserve"> to 48°</w:t>
      </w:r>
      <w:r w:rsidRPr="00AF2BB4">
        <w:t>)</w:t>
      </w:r>
      <w:r w:rsidR="00B82A49">
        <w:br/>
      </w:r>
      <w:r w:rsidRPr="00965409">
        <w:rPr>
          <w:rStyle w:val="Cmathsexpressions"/>
          <w:i/>
          <w:iCs/>
        </w:rPr>
        <w:t xml:space="preserve">y </w:t>
      </w:r>
      <w:r w:rsidRPr="00AF2BB4">
        <w:t>= 48° (vertically opposite angles</w:t>
      </w:r>
      <w:r w:rsidR="00CA39BA">
        <w:t xml:space="preserve"> to </w:t>
      </w:r>
      <w:r w:rsidR="00CA39BA" w:rsidRPr="00CA39BA">
        <w:rPr>
          <w:rStyle w:val="Cmathsexpressions"/>
          <w:i/>
          <w:iCs/>
        </w:rPr>
        <w:t>x</w:t>
      </w:r>
      <w:r w:rsidRPr="00AF2BB4">
        <w:t>)</w:t>
      </w:r>
      <w:r w:rsidR="00B82A49">
        <w:br/>
      </w:r>
      <w:r w:rsidRPr="00965409">
        <w:rPr>
          <w:rStyle w:val="Cmathsexpressions"/>
          <w:i/>
          <w:iCs/>
        </w:rPr>
        <w:t xml:space="preserve">z </w:t>
      </w:r>
      <w:r w:rsidRPr="00AF2BB4">
        <w:t>= 90° − 48° = 42° (corresp</w:t>
      </w:r>
      <w:r w:rsidR="00CA39BA">
        <w:t>onding angles on parallel lines</w:t>
      </w:r>
      <w:r w:rsidRPr="00AF2BB4">
        <w:t>, supplementary angles</w:t>
      </w:r>
      <w:r w:rsidR="00CA39BA">
        <w:t>)</w:t>
      </w:r>
    </w:p>
    <w:p w14:paraId="4880BC5B" w14:textId="67910BA2" w:rsidR="00965409" w:rsidRDefault="001E421E" w:rsidP="00965409">
      <w:pPr>
        <w:pStyle w:val="Pquestiontextpartsa"/>
      </w:pPr>
      <w:r w:rsidRPr="00AF2BB4">
        <w:rPr>
          <w:b/>
        </w:rPr>
        <w:t>(b)</w:t>
      </w:r>
      <w:r w:rsidRPr="00AF2BB4">
        <w:tab/>
        <w:t>4</w:t>
      </w:r>
      <w:r w:rsidRPr="00965409">
        <w:rPr>
          <w:rStyle w:val="Cmathsexpressions"/>
          <w:i/>
          <w:iCs/>
        </w:rPr>
        <w:t>x</w:t>
      </w:r>
      <w:r w:rsidRPr="00AF2BB4">
        <w:t xml:space="preserve"> – 3 + </w:t>
      </w:r>
      <w:r w:rsidRPr="00965409">
        <w:rPr>
          <w:rStyle w:val="Cmathsexpressions"/>
          <w:i/>
          <w:iCs/>
        </w:rPr>
        <w:t>x</w:t>
      </w:r>
      <w:r w:rsidRPr="00AF2BB4">
        <w:t xml:space="preserve"> – 12 = 180° (co-interior angles on parallel lines)</w:t>
      </w:r>
      <w:r w:rsidR="00B82A49">
        <w:br/>
      </w:r>
      <w:r w:rsidR="00CA39BA">
        <w:t xml:space="preserve">                     </w:t>
      </w:r>
      <w:r w:rsidRPr="00AF2BB4">
        <w:t>5</w:t>
      </w:r>
      <w:r w:rsidRPr="00965409">
        <w:rPr>
          <w:rStyle w:val="Cmathsexpressions"/>
          <w:i/>
          <w:iCs/>
        </w:rPr>
        <w:t>x</w:t>
      </w:r>
      <w:r w:rsidRPr="00AF2BB4">
        <w:t xml:space="preserve"> = 195</w:t>
      </w:r>
      <w:r w:rsidR="00B82A49">
        <w:br/>
      </w:r>
      <w:r w:rsidR="00CA39BA">
        <w:rPr>
          <w:rStyle w:val="Cmathsexpressions"/>
          <w:i/>
          <w:iCs/>
        </w:rPr>
        <w:t xml:space="preserve">                     </w:t>
      </w:r>
      <w:r w:rsidRPr="00965409">
        <w:rPr>
          <w:rStyle w:val="Cmathsexpressions"/>
          <w:i/>
          <w:iCs/>
        </w:rPr>
        <w:t>x</w:t>
      </w:r>
      <w:r w:rsidRPr="00AF2BB4">
        <w:t xml:space="preserve"> = 39</w:t>
      </w:r>
    </w:p>
    <w:p w14:paraId="3008831F" w14:textId="6C490639" w:rsidR="00F205AD" w:rsidRDefault="00F205AD" w:rsidP="00F205AD">
      <w:pPr>
        <w:pStyle w:val="Pquestionheadingsx"/>
      </w:pPr>
      <w:r>
        <w:t xml:space="preserve">Question </w:t>
      </w:r>
      <w:r w:rsidR="00784BCE">
        <w:t>32</w:t>
      </w:r>
      <w:r w:rsidR="00453D6C" w:rsidRPr="00453D6C">
        <w:tab/>
      </w:r>
      <w:r w:rsidR="00784BCE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</w:t>
      </w:r>
      <w:r w:rsidR="00784BCE">
        <w:t>8.2</w:t>
      </w:r>
      <w:r>
        <w:t>]</w:t>
      </w:r>
    </w:p>
    <w:p w14:paraId="509C1820" w14:textId="784066D6" w:rsidR="00965409" w:rsidRDefault="001E421E" w:rsidP="00965409">
      <w:pPr>
        <w:pStyle w:val="Pquestiontextpartsa"/>
      </w:pPr>
      <w:r w:rsidRPr="00AF2BB4">
        <w:rPr>
          <w:b/>
        </w:rPr>
        <w:t>(a)</w:t>
      </w:r>
      <w:r w:rsidRPr="00AF2BB4">
        <w:tab/>
      </w:r>
      <w:r w:rsidRPr="00965409">
        <w:rPr>
          <w:rStyle w:val="Cmathsexpressions"/>
          <w:i/>
          <w:iCs/>
        </w:rPr>
        <w:t>x</w:t>
      </w:r>
      <w:r w:rsidRPr="00AF2BB4">
        <w:t xml:space="preserve"> = 75° (co-interior angles on parallel lines)</w:t>
      </w:r>
      <w:r w:rsidR="00B82A49">
        <w:br/>
      </w:r>
      <w:r w:rsidRPr="00965409">
        <w:rPr>
          <w:rStyle w:val="Cmathsexpressions"/>
          <w:i/>
          <w:iCs/>
        </w:rPr>
        <w:t>z</w:t>
      </w:r>
      <w:r w:rsidRPr="00AF2BB4">
        <w:t xml:space="preserve"> = 75° (diagonally opposite angles equal</w:t>
      </w:r>
      <w:r w:rsidRPr="00965409">
        <w:t xml:space="preserve">) </w:t>
      </w:r>
      <w:r w:rsidR="00B82A49">
        <w:br/>
      </w:r>
      <w:r w:rsidRPr="00965409">
        <w:rPr>
          <w:rStyle w:val="Cmathsexpressions"/>
          <w:i/>
          <w:iCs/>
        </w:rPr>
        <w:t xml:space="preserve">y </w:t>
      </w:r>
      <w:r w:rsidRPr="00AF2BB4">
        <w:t>= 105° (diagonally opposite angles equal)</w:t>
      </w:r>
    </w:p>
    <w:p w14:paraId="138FF8FD" w14:textId="2FFA7656" w:rsidR="00965409" w:rsidRDefault="001E421E" w:rsidP="00965409">
      <w:pPr>
        <w:pStyle w:val="Pquestiontextpartsa"/>
      </w:pPr>
      <w:r w:rsidRPr="00AF2BB4">
        <w:rPr>
          <w:b/>
        </w:rPr>
        <w:t>(b)</w:t>
      </w:r>
      <w:r w:rsidRPr="00AF2BB4">
        <w:tab/>
        <w:t>2</w:t>
      </w:r>
      <w:r w:rsidRPr="00965409">
        <w:rPr>
          <w:rStyle w:val="Cmathsexpressions"/>
          <w:i/>
          <w:iCs/>
        </w:rPr>
        <w:t>x</w:t>
      </w:r>
      <w:r w:rsidRPr="00AF2BB4">
        <w:t xml:space="preserve"> + </w:t>
      </w:r>
      <w:r w:rsidRPr="00965409">
        <w:rPr>
          <w:rStyle w:val="Cmathsexpressions"/>
          <w:i/>
          <w:iCs/>
        </w:rPr>
        <w:t>x</w:t>
      </w:r>
      <w:r w:rsidRPr="00AF2BB4">
        <w:t xml:space="preserve"> + 20 + 40 + 3</w:t>
      </w:r>
      <w:r w:rsidRPr="00965409">
        <w:rPr>
          <w:rStyle w:val="Cmathsexpressions"/>
          <w:i/>
          <w:iCs/>
        </w:rPr>
        <w:t>x</w:t>
      </w:r>
      <w:r w:rsidRPr="00AF2BB4">
        <w:t xml:space="preserve"> – 6 = 360° (angle sum of a quadrilateral is 360°)</w:t>
      </w:r>
      <w:r w:rsidR="00B82A49">
        <w:br/>
      </w:r>
      <w:r w:rsidR="00CA39BA">
        <w:t xml:space="preserve">                                       </w:t>
      </w:r>
      <w:r w:rsidRPr="00AF2BB4">
        <w:t>6</w:t>
      </w:r>
      <w:r w:rsidRPr="00965409">
        <w:rPr>
          <w:rStyle w:val="Cmathsexpressions"/>
          <w:i/>
          <w:iCs/>
        </w:rPr>
        <w:t>x</w:t>
      </w:r>
      <w:r w:rsidRPr="00AF2BB4">
        <w:t xml:space="preserve"> = 306</w:t>
      </w:r>
      <w:r w:rsidR="00B82A49">
        <w:br/>
      </w:r>
      <w:r w:rsidR="00CA39BA">
        <w:rPr>
          <w:rStyle w:val="Cmathsexpressions"/>
          <w:i/>
          <w:iCs/>
        </w:rPr>
        <w:t xml:space="preserve">                                     </w:t>
      </w:r>
      <w:r w:rsidRPr="00965409">
        <w:rPr>
          <w:rStyle w:val="Cmathsexpressions"/>
          <w:i/>
          <w:iCs/>
        </w:rPr>
        <w:t>x</w:t>
      </w:r>
      <w:r w:rsidRPr="00AF2BB4">
        <w:t xml:space="preserve"> = 51</w:t>
      </w:r>
    </w:p>
    <w:p w14:paraId="519B052B" w14:textId="0FA6F84A" w:rsidR="00F205AD" w:rsidRDefault="00F205AD" w:rsidP="00F205AD">
      <w:pPr>
        <w:pStyle w:val="Pquestionheadingsx"/>
      </w:pPr>
      <w:r>
        <w:t xml:space="preserve">Question </w:t>
      </w:r>
      <w:r w:rsidR="00784BCE">
        <w:t>33</w:t>
      </w:r>
      <w:r w:rsidR="00453D6C" w:rsidRPr="00453D6C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</w:t>
      </w:r>
      <w:r w:rsidR="00784BCE">
        <w:t>8.4</w:t>
      </w:r>
      <w:r>
        <w:t>]</w:t>
      </w:r>
    </w:p>
    <w:p w14:paraId="00AE97A3" w14:textId="77777777" w:rsidR="001E421E" w:rsidRPr="00AF2BB4" w:rsidRDefault="001E421E" w:rsidP="00965409">
      <w:pPr>
        <w:pStyle w:val="Pquestiontextmainstem"/>
      </w:pPr>
      <w:r w:rsidRPr="00AF2BB4">
        <w:sym w:font="Symbol" w:char="F0D0"/>
      </w:r>
      <w:r w:rsidRPr="00965409">
        <w:rPr>
          <w:rStyle w:val="Cmathsexpressions"/>
          <w:i/>
          <w:iCs/>
        </w:rPr>
        <w:t>NOE</w:t>
      </w:r>
      <w:r w:rsidRPr="00AF2BB4">
        <w:t xml:space="preserve"> = </w:t>
      </w:r>
      <w:r w:rsidRPr="00AF2BB4">
        <w:sym w:font="Symbol" w:char="F0D0"/>
      </w:r>
      <w:r w:rsidRPr="00965409">
        <w:rPr>
          <w:rStyle w:val="Cmathsexpressions"/>
          <w:i/>
          <w:iCs/>
        </w:rPr>
        <w:t>WOT</w:t>
      </w:r>
      <w:r w:rsidRPr="00AF2BB4">
        <w:t xml:space="preserve"> (vertically opposite angles are equal)</w:t>
      </w:r>
    </w:p>
    <w:p w14:paraId="44FBF360" w14:textId="77777777" w:rsidR="001E421E" w:rsidRPr="00AF2BB4" w:rsidRDefault="001E421E" w:rsidP="00965409">
      <w:pPr>
        <w:pStyle w:val="Pquestiontextmainstem"/>
      </w:pPr>
      <w:r w:rsidRPr="00AF2BB4">
        <w:t xml:space="preserve">Side </w:t>
      </w:r>
      <w:r w:rsidRPr="00965409">
        <w:rPr>
          <w:rStyle w:val="Cmathsexpressions"/>
          <w:i/>
          <w:iCs/>
        </w:rPr>
        <w:t>OT</w:t>
      </w:r>
      <w:r w:rsidRPr="00AF2BB4">
        <w:t xml:space="preserve"> = </w:t>
      </w:r>
      <w:r w:rsidRPr="00965409">
        <w:rPr>
          <w:rStyle w:val="Cmathsexpressions"/>
          <w:i/>
          <w:iCs/>
        </w:rPr>
        <w:t xml:space="preserve">OE </w:t>
      </w:r>
      <w:r w:rsidRPr="00AF2BB4">
        <w:t>given</w:t>
      </w:r>
      <w:r w:rsidRPr="00965409">
        <w:rPr>
          <w:rStyle w:val="Cmathsexpressions"/>
          <w:i/>
          <w:iCs/>
        </w:rPr>
        <w:t xml:space="preserve"> </w:t>
      </w:r>
    </w:p>
    <w:p w14:paraId="10B47555" w14:textId="77777777" w:rsidR="001E421E" w:rsidRPr="00AF2BB4" w:rsidRDefault="001E421E" w:rsidP="00965409">
      <w:pPr>
        <w:pStyle w:val="Pquestiontextmainstem"/>
      </w:pPr>
      <w:r w:rsidRPr="00AF2BB4">
        <w:sym w:font="Symbol" w:char="F0D0"/>
      </w:r>
      <w:r w:rsidRPr="00965409">
        <w:rPr>
          <w:rStyle w:val="Cmathsexpressions"/>
          <w:i/>
          <w:iCs/>
        </w:rPr>
        <w:t>NEO</w:t>
      </w:r>
      <w:r w:rsidRPr="00AF2BB4">
        <w:t xml:space="preserve"> = </w:t>
      </w:r>
      <w:r w:rsidRPr="00AF2BB4">
        <w:sym w:font="Symbol" w:char="F0D0"/>
      </w:r>
      <w:r w:rsidRPr="00965409">
        <w:rPr>
          <w:rStyle w:val="Cmathsexpressions"/>
          <w:i/>
          <w:iCs/>
        </w:rPr>
        <w:t xml:space="preserve">WOT </w:t>
      </w:r>
      <w:r w:rsidRPr="00AF2BB4">
        <w:t>given</w:t>
      </w:r>
    </w:p>
    <w:p w14:paraId="7605F972" w14:textId="1404C15A" w:rsidR="001E421E" w:rsidRPr="00AF2BB4" w:rsidRDefault="001E421E" w:rsidP="00965409">
      <w:pPr>
        <w:pStyle w:val="Pquestiontextmainstem"/>
      </w:pPr>
      <w:r w:rsidRPr="00AF2BB4">
        <w:t>Therefore congruent due to A</w:t>
      </w:r>
      <w:r w:rsidR="00B82A49">
        <w:t>SA</w:t>
      </w:r>
    </w:p>
    <w:p w14:paraId="43221258" w14:textId="03D1D88E" w:rsidR="00F205AD" w:rsidRDefault="00F205AD" w:rsidP="00F205AD">
      <w:pPr>
        <w:pStyle w:val="Pquestionheadingsx"/>
      </w:pPr>
      <w:r>
        <w:t xml:space="preserve">Question </w:t>
      </w:r>
      <w:r w:rsidR="00784BCE">
        <w:t>34</w:t>
      </w:r>
      <w:r w:rsidR="00453D6C" w:rsidRPr="00453D6C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</w:t>
      </w:r>
      <w:r w:rsidR="00784BCE">
        <w:t>9.2</w:t>
      </w:r>
      <w:r>
        <w:t>]</w:t>
      </w:r>
    </w:p>
    <w:p w14:paraId="5669C921" w14:textId="77777777" w:rsidR="001E421E" w:rsidRPr="00AF2BB4" w:rsidRDefault="001E421E" w:rsidP="00965409">
      <w:pPr>
        <w:pStyle w:val="Pquestiontextmainstem"/>
      </w:pPr>
      <w:r w:rsidRPr="00AF2BB4">
        <w:t>Total number of points for first 9 games = 9 × 24 = 216 points</w:t>
      </w:r>
    </w:p>
    <w:p w14:paraId="3355D34D" w14:textId="77777777" w:rsidR="001E421E" w:rsidRPr="00AF2BB4" w:rsidRDefault="001E421E" w:rsidP="00965409">
      <w:pPr>
        <w:pStyle w:val="Pquestiontextmainstem"/>
      </w:pPr>
      <w:r w:rsidRPr="00AF2BB4">
        <w:t>Total after 10th game = 216 + 54 = 270 points</w:t>
      </w:r>
    </w:p>
    <w:p w14:paraId="39A40719" w14:textId="02D2A757" w:rsidR="00965409" w:rsidRDefault="001E421E" w:rsidP="00965409">
      <w:pPr>
        <w:pStyle w:val="Pquestiontextmainstem"/>
      </w:pPr>
      <w:r w:rsidRPr="00AF2BB4">
        <w:t xml:space="preserve">Therefore, </w:t>
      </w:r>
      <w:r w:rsidR="00B82A49">
        <w:t>mean</w:t>
      </w:r>
      <w:r w:rsidRPr="00AF2BB4">
        <w:t xml:space="preserve"> = </w:t>
      </w:r>
      <w:r w:rsidRPr="00AF2BB4">
        <w:rPr>
          <w:position w:val="-24"/>
        </w:rPr>
        <w:object w:dxaOrig="480" w:dyaOrig="620" w14:anchorId="68CB498D">
          <v:shape id="_x0000_i1054" type="#_x0000_t75" style="width:24pt;height:30.75pt" o:ole="">
            <v:imagedata r:id="rId64" o:title=""/>
          </v:shape>
          <o:OLEObject Type="Embed" ProgID="Equation.3" ShapeID="_x0000_i1054" DrawAspect="Content" ObjectID="_1540572464" r:id="rId65"/>
        </w:object>
      </w:r>
      <w:r w:rsidRPr="00AF2BB4">
        <w:t xml:space="preserve"> </w:t>
      </w:r>
      <w:r w:rsidRPr="00AF2BB4">
        <w:fldChar w:fldCharType="begin"/>
      </w:r>
      <w:r w:rsidRPr="00AF2BB4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32"/>
              </w:rPr>
              <m:t>270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32"/>
              </w:rPr>
              <m:t>10</m:t>
            </m:r>
          </m:den>
        </m:f>
      </m:oMath>
      <w:r w:rsidRPr="00AF2BB4">
        <w:instrText xml:space="preserve"> </w:instrText>
      </w:r>
      <w:r w:rsidRPr="00AF2BB4">
        <w:fldChar w:fldCharType="end"/>
      </w:r>
      <w:r w:rsidRPr="00AF2BB4">
        <w:t>= 27 points</w:t>
      </w:r>
    </w:p>
    <w:p w14:paraId="0D269E00" w14:textId="2B2EB35F" w:rsidR="00F205AD" w:rsidRDefault="00F205AD" w:rsidP="00F205AD">
      <w:pPr>
        <w:pStyle w:val="Pquestionheadingsx"/>
      </w:pPr>
      <w:r>
        <w:t xml:space="preserve">Question </w:t>
      </w:r>
      <w:r w:rsidR="00784BCE">
        <w:t>35</w:t>
      </w:r>
      <w:r w:rsidR="00453D6C" w:rsidRPr="00453D6C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</w:t>
      </w:r>
      <w:r w:rsidR="00784BCE">
        <w:t>9.6</w:t>
      </w:r>
      <w:r>
        <w:t>]</w:t>
      </w:r>
    </w:p>
    <w:p w14:paraId="75483557" w14:textId="325672ED" w:rsidR="001E421E" w:rsidRPr="00AF2BB4" w:rsidRDefault="00B82A49" w:rsidP="00965409">
      <w:pPr>
        <w:pStyle w:val="Pquestiontextmainstem"/>
      </w:pPr>
      <w:r>
        <w:t>Pr(scores a goal</w:t>
      </w:r>
      <w:r w:rsidR="001E421E" w:rsidRPr="00AF2BB4">
        <w:t xml:space="preserve">) = </w:t>
      </w:r>
      <w:r w:rsidR="00CA39BA" w:rsidRPr="00CA39BA">
        <w:rPr>
          <w:position w:val="-24"/>
        </w:rPr>
        <w:object w:dxaOrig="320" w:dyaOrig="620" w14:anchorId="739B6657">
          <v:shape id="_x0000_i1055" type="#_x0000_t75" style="width:15.75pt;height:30.75pt" o:ole="">
            <v:imagedata r:id="rId66" o:title=""/>
          </v:shape>
          <o:OLEObject Type="Embed" ProgID="Equation.DSMT4" ShapeID="_x0000_i1055" DrawAspect="Content" ObjectID="_1540572465" r:id="rId67"/>
        </w:object>
      </w:r>
      <w:r w:rsidR="001E421E" w:rsidRPr="00AF2BB4">
        <w:t xml:space="preserve"> = </w:t>
      </w:r>
      <w:r w:rsidR="00CA39BA" w:rsidRPr="00CA39BA">
        <w:rPr>
          <w:position w:val="-24"/>
        </w:rPr>
        <w:object w:dxaOrig="220" w:dyaOrig="620" w14:anchorId="2BB2163C">
          <v:shape id="_x0000_i1056" type="#_x0000_t75" style="width:10.5pt;height:30.75pt" o:ole="">
            <v:imagedata r:id="rId68" o:title=""/>
          </v:shape>
          <o:OLEObject Type="Embed" ProgID="Equation.DSMT4" ShapeID="_x0000_i1056" DrawAspect="Content" ObjectID="_1540572466" r:id="rId69"/>
        </w:object>
      </w:r>
      <w:r w:rsidR="001E421E" w:rsidRPr="00AF2BB4">
        <w:fldChar w:fldCharType="begin"/>
      </w:r>
      <w:r w:rsidR="001E421E" w:rsidRPr="00AF2BB4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32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32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3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32"/>
              </w:rPr>
              <m:t>5</m:t>
            </m:r>
          </m:den>
        </m:f>
      </m:oMath>
      <w:r w:rsidR="001E421E" w:rsidRPr="00AF2BB4">
        <w:instrText xml:space="preserve"> </w:instrText>
      </w:r>
      <w:r w:rsidR="001E421E" w:rsidRPr="00AF2BB4">
        <w:fldChar w:fldCharType="end"/>
      </w:r>
    </w:p>
    <w:p w14:paraId="31A01E17" w14:textId="77777777" w:rsidR="00965409" w:rsidRDefault="001E421E" w:rsidP="00965409">
      <w:pPr>
        <w:pStyle w:val="Pquestiontextmainstem"/>
      </w:pPr>
      <w:r w:rsidRPr="00AF2BB4">
        <w:t xml:space="preserve">Pr(two goals in a row) = </w:t>
      </w:r>
      <w:r w:rsidR="00CA39BA" w:rsidRPr="00CA39BA">
        <w:rPr>
          <w:position w:val="-24"/>
        </w:rPr>
        <w:object w:dxaOrig="220" w:dyaOrig="620" w14:anchorId="62ED2170">
          <v:shape id="_x0000_i1057" type="#_x0000_t75" style="width:10.5pt;height:30.75pt" o:ole="">
            <v:imagedata r:id="rId70" o:title=""/>
          </v:shape>
          <o:OLEObject Type="Embed" ProgID="Equation.DSMT4" ShapeID="_x0000_i1057" DrawAspect="Content" ObjectID="_1540572467" r:id="rId71"/>
        </w:object>
      </w:r>
      <w:r w:rsidRPr="00AF2BB4">
        <w:t xml:space="preserve"> × </w:t>
      </w:r>
      <w:r w:rsidR="00CA39BA" w:rsidRPr="00CA39BA">
        <w:rPr>
          <w:position w:val="-24"/>
        </w:rPr>
        <w:object w:dxaOrig="220" w:dyaOrig="620" w14:anchorId="3E28AA2B">
          <v:shape id="_x0000_i1058" type="#_x0000_t75" style="width:10.5pt;height:30.75pt" o:ole="">
            <v:imagedata r:id="rId72" o:title=""/>
          </v:shape>
          <o:OLEObject Type="Embed" ProgID="Equation.DSMT4" ShapeID="_x0000_i1058" DrawAspect="Content" ObjectID="_1540572468" r:id="rId73"/>
        </w:object>
      </w:r>
      <w:r w:rsidRPr="00AF2BB4">
        <w:t xml:space="preserve"> = </w:t>
      </w:r>
      <w:r w:rsidR="00CA39BA" w:rsidRPr="00CA39BA">
        <w:rPr>
          <w:position w:val="-24"/>
        </w:rPr>
        <w:object w:dxaOrig="340" w:dyaOrig="620" w14:anchorId="3914FD5A">
          <v:shape id="_x0000_i1059" type="#_x0000_t75" style="width:16.5pt;height:30.75pt" o:ole="">
            <v:imagedata r:id="rId74" o:title=""/>
          </v:shape>
          <o:OLEObject Type="Embed" ProgID="Equation.DSMT4" ShapeID="_x0000_i1059" DrawAspect="Content" ObjectID="_1540572469" r:id="rId75"/>
        </w:object>
      </w:r>
    </w:p>
    <w:p w14:paraId="2C97E3CA" w14:textId="4E24120C" w:rsidR="00965409" w:rsidRDefault="001B433F" w:rsidP="001B433F">
      <w:pPr>
        <w:pStyle w:val="Psectionresults"/>
      </w:pPr>
      <w:r>
        <w:t xml:space="preserve">Short answer </w:t>
      </w:r>
      <w:r w:rsidR="00E50584">
        <w:t xml:space="preserve">total marks: </w:t>
      </w:r>
      <w:r>
        <w:t xml:space="preserve"> </w:t>
      </w:r>
      <w:r w:rsidR="00784BCE">
        <w:t>8</w:t>
      </w:r>
      <w:r w:rsidR="00CA39BA">
        <w:t>1</w:t>
      </w:r>
    </w:p>
    <w:p w14:paraId="22E10398" w14:textId="4F48880B" w:rsidR="001B433F" w:rsidRDefault="001B433F" w:rsidP="00E41473">
      <w:pPr>
        <w:pStyle w:val="Psectionheading"/>
      </w:pPr>
      <w:r>
        <w:t>Extended answer section</w:t>
      </w:r>
    </w:p>
    <w:p w14:paraId="2D53996A" w14:textId="42DD280D" w:rsidR="001B433F" w:rsidRDefault="003D2F2C" w:rsidP="00B80E6D">
      <w:pPr>
        <w:pStyle w:val="Pquestionheadingsx1stafterhead"/>
      </w:pPr>
      <w:r>
        <w:t xml:space="preserve">Question </w:t>
      </w:r>
      <w:r w:rsidR="00784BCE">
        <w:t>3</w:t>
      </w:r>
      <w:r w:rsidR="007A4898">
        <w:t>6</w:t>
      </w:r>
      <w:r w:rsidR="00453D6C" w:rsidRPr="00453D6C">
        <w:tab/>
      </w:r>
      <w:r w:rsidR="00784BCE">
        <w:rPr>
          <w:rStyle w:val="Cmarkslabel"/>
        </w:rPr>
        <w:t>5</w:t>
      </w:r>
      <w:r w:rsidR="001B433F" w:rsidRPr="001B433F">
        <w:rPr>
          <w:rStyle w:val="Cmarkslabel"/>
        </w:rPr>
        <w:t xml:space="preserve"> marks</w:t>
      </w:r>
      <w:r w:rsidR="00453D6C" w:rsidRPr="00453D6C">
        <w:tab/>
      </w:r>
      <w:r w:rsidR="00925D7A">
        <w:t>[</w:t>
      </w:r>
      <w:r w:rsidR="002B35B8">
        <w:t>2.</w:t>
      </w:r>
      <w:r w:rsidR="00253779">
        <w:t>1</w:t>
      </w:r>
      <w:r w:rsidR="00784BCE">
        <w:t>0</w:t>
      </w:r>
      <w:r w:rsidR="001B433F">
        <w:t>]</w:t>
      </w:r>
    </w:p>
    <w:p w14:paraId="6F9F9EC5" w14:textId="2C5454A3" w:rsidR="00CA39BA" w:rsidRDefault="001E421E" w:rsidP="00CA39BA">
      <w:pPr>
        <w:pStyle w:val="Pquestiontextpartsa"/>
        <w:spacing w:after="0"/>
      </w:pPr>
      <w:r w:rsidRPr="00AF2BB4">
        <w:rPr>
          <w:b/>
        </w:rPr>
        <w:t>(a)</w:t>
      </w:r>
      <w:r w:rsidRPr="00AF2BB4">
        <w:tab/>
        <w:t>Staff discount first: $1000 × (100% − 10%) = $1000 × 90%</w:t>
      </w:r>
      <w:r w:rsidR="00B82A49">
        <w:br/>
      </w:r>
      <w:r w:rsidR="00CA39BA">
        <w:t xml:space="preserve">                                                                            = $1000 × 0.9</w:t>
      </w:r>
    </w:p>
    <w:p w14:paraId="2AF822C9" w14:textId="2445D97E" w:rsidR="00CA39BA" w:rsidRDefault="00CA39BA" w:rsidP="00CA39BA">
      <w:pPr>
        <w:pStyle w:val="Pquestiontextpartsa"/>
        <w:spacing w:after="0"/>
      </w:pPr>
      <w:r>
        <w:t xml:space="preserve">                                                                                   </w:t>
      </w:r>
      <w:r w:rsidR="001E421E" w:rsidRPr="00AF2BB4">
        <w:t>= $900</w:t>
      </w:r>
      <w:r w:rsidR="00B82A49">
        <w:br/>
      </w:r>
      <w:r w:rsidR="001E421E" w:rsidRPr="00AF2BB4">
        <w:t>Stocktake discount second: $900 × (100% − 30%) = $900 × 70%</w:t>
      </w:r>
      <w:r w:rsidR="00B82A49">
        <w:br/>
      </w:r>
      <w:r>
        <w:t xml:space="preserve">                                                                                         = </w:t>
      </w:r>
      <w:r w:rsidR="001E421E" w:rsidRPr="00AF2BB4">
        <w:t xml:space="preserve">$900 × 0.7 </w:t>
      </w:r>
    </w:p>
    <w:p w14:paraId="63123BCD" w14:textId="53D36391" w:rsidR="00965409" w:rsidRDefault="00CA39BA" w:rsidP="00B82A49">
      <w:pPr>
        <w:pStyle w:val="Pquestiontextpartsa"/>
      </w:pPr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1E421E" w:rsidRPr="00AF2BB4">
        <w:t>= $630</w:t>
      </w:r>
    </w:p>
    <w:p w14:paraId="28D6C45A" w14:textId="4A2B80A6" w:rsidR="00CA39BA" w:rsidRDefault="001E421E" w:rsidP="00B82A49">
      <w:pPr>
        <w:pStyle w:val="Pquestiontextpartsa"/>
      </w:pPr>
      <w:r w:rsidRPr="00AF2BB4">
        <w:rPr>
          <w:b/>
        </w:rPr>
        <w:lastRenderedPageBreak/>
        <w:t>(b)</w:t>
      </w:r>
      <w:r w:rsidRPr="00AF2BB4">
        <w:tab/>
        <w:t xml:space="preserve">Stocktake discount first: $1000 × (100% − 30%) </w:t>
      </w:r>
      <w:r w:rsidR="00CA39BA">
        <w:tab/>
      </w:r>
      <w:r w:rsidRPr="00AF2BB4">
        <w:t>= $1000 × 70%</w:t>
      </w:r>
      <w:r w:rsidR="00B82A49">
        <w:br/>
      </w:r>
      <w:r w:rsidR="00CA39BA">
        <w:tab/>
      </w:r>
      <w:r w:rsidR="00CA39BA">
        <w:tab/>
      </w:r>
      <w:r w:rsidR="00CA39BA">
        <w:tab/>
      </w:r>
      <w:r w:rsidR="00CA39BA">
        <w:tab/>
      </w:r>
      <w:r w:rsidR="00CA39BA">
        <w:tab/>
      </w:r>
      <w:r w:rsidR="00CA39BA">
        <w:tab/>
        <w:t xml:space="preserve">             </w:t>
      </w:r>
      <w:r w:rsidR="00CA39BA">
        <w:tab/>
        <w:t xml:space="preserve">= </w:t>
      </w:r>
      <w:r w:rsidRPr="00AF2BB4">
        <w:t xml:space="preserve">$1000 × 0.7 </w:t>
      </w:r>
    </w:p>
    <w:p w14:paraId="222FB6CB" w14:textId="77777777" w:rsidR="00CA39BA" w:rsidRDefault="00CA39BA" w:rsidP="00B82A49">
      <w:pPr>
        <w:pStyle w:val="Pquestiontextparts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E421E" w:rsidRPr="00AF2BB4">
        <w:t>= $700</w:t>
      </w:r>
      <w:r w:rsidR="00B82A49">
        <w:br/>
      </w:r>
      <w:r w:rsidR="001E421E" w:rsidRPr="00AF2BB4">
        <w:t>Staff discount: $700 × (100% − 10%) = $700 × 90%</w:t>
      </w:r>
      <w:r w:rsidR="00B82A49">
        <w:br/>
      </w:r>
      <w:r>
        <w:tab/>
      </w:r>
      <w:r>
        <w:tab/>
      </w:r>
      <w:r>
        <w:tab/>
      </w:r>
      <w:r>
        <w:tab/>
      </w:r>
      <w:r>
        <w:tab/>
        <w:t xml:space="preserve">      = $700 × 0.9</w:t>
      </w:r>
    </w:p>
    <w:p w14:paraId="3672407C" w14:textId="4D05F202" w:rsidR="00965409" w:rsidRDefault="00CA39BA" w:rsidP="00B82A49">
      <w:pPr>
        <w:pStyle w:val="Pquestiontextpartsa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1E421E" w:rsidRPr="00AF2BB4">
        <w:t>= $630</w:t>
      </w:r>
    </w:p>
    <w:p w14:paraId="0E6479FC" w14:textId="0ACA3D4C" w:rsidR="00965409" w:rsidRDefault="001E421E" w:rsidP="00B82A49">
      <w:pPr>
        <w:pStyle w:val="Pquestiontextpartsa"/>
      </w:pPr>
      <w:r w:rsidRPr="00AF2BB4">
        <w:rPr>
          <w:b/>
        </w:rPr>
        <w:t>(c)</w:t>
      </w:r>
      <w:r w:rsidRPr="00AF2BB4">
        <w:tab/>
        <w:t xml:space="preserve">They are the same </w:t>
      </w:r>
      <w:r w:rsidR="00B82A49">
        <w:t>because</w:t>
      </w:r>
      <w:r w:rsidRPr="00AF2BB4">
        <w:t xml:space="preserve"> multiplication is commutative and the order of the inputs does not affect the result. The two percentage discounts can be converted to an equivalent discount by multiplying 90% by 70% = 63%. The price paid is 63% of the marked price, the combined discount (100 – 63)% = 37%.</w:t>
      </w:r>
    </w:p>
    <w:p w14:paraId="3B9D2344" w14:textId="4EC59EA8" w:rsidR="00B106C2" w:rsidRDefault="00B106C2" w:rsidP="00CA39BA">
      <w:pPr>
        <w:pStyle w:val="Pquestionheadingsx"/>
      </w:pPr>
      <w:r>
        <w:t>Question 37</w:t>
      </w:r>
      <w:r w:rsidR="00453D6C" w:rsidRPr="00453D6C"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[9.2]</w:t>
      </w:r>
    </w:p>
    <w:p w14:paraId="175E666C" w14:textId="544378AD" w:rsidR="001E421E" w:rsidRPr="00AF2BB4" w:rsidRDefault="001E421E" w:rsidP="00B82A49">
      <w:pPr>
        <w:pStyle w:val="Pquestiontextmainstem"/>
      </w:pPr>
      <w:r w:rsidRPr="00AF2BB4">
        <w:t xml:space="preserve">The mean will be the only measure of central tendency, as the removal of the </w:t>
      </w:r>
      <w:r w:rsidR="00B82A49">
        <w:t>2</w:t>
      </w:r>
      <w:r w:rsidRPr="00AF2BB4">
        <w:t xml:space="preserve"> will affect both the sum of the data values and the total number of data values.</w:t>
      </w:r>
    </w:p>
    <w:p w14:paraId="1B8C00E6" w14:textId="77777777" w:rsidR="001E421E" w:rsidRPr="00AF2BB4" w:rsidRDefault="001E421E" w:rsidP="00B82A49">
      <w:pPr>
        <w:pStyle w:val="Pquestiontextmainstem"/>
      </w:pPr>
      <w:r w:rsidRPr="00AF2BB4">
        <w:t xml:space="preserve">Mean (including 2) = </w:t>
      </w:r>
      <w:r w:rsidR="00E50584" w:rsidRPr="00E50584">
        <w:rPr>
          <w:position w:val="-24"/>
        </w:rPr>
        <w:object w:dxaOrig="3400" w:dyaOrig="620" w14:anchorId="76E69E15">
          <v:shape id="_x0000_i1060" type="#_x0000_t75" style="width:170.25pt;height:30.75pt" o:ole="">
            <v:imagedata r:id="rId76" o:title=""/>
          </v:shape>
          <o:OLEObject Type="Embed" ProgID="Equation.DSMT4" ShapeID="_x0000_i1060" DrawAspect="Content" ObjectID="_1540572470" r:id="rId77"/>
        </w:object>
      </w:r>
    </w:p>
    <w:p w14:paraId="650B2BDA" w14:textId="77777777" w:rsidR="001E421E" w:rsidRPr="00AF2BB4" w:rsidRDefault="001E421E" w:rsidP="00B82A49">
      <w:pPr>
        <w:pStyle w:val="Pquestiontextmainstem"/>
      </w:pPr>
      <w:r w:rsidRPr="00AF2BB4">
        <w:t xml:space="preserve">= </w:t>
      </w:r>
      <w:r w:rsidR="00E50584" w:rsidRPr="00E50584">
        <w:rPr>
          <w:position w:val="-24"/>
        </w:rPr>
        <w:object w:dxaOrig="460" w:dyaOrig="620" w14:anchorId="084B9427">
          <v:shape id="_x0000_i1061" type="#_x0000_t75" style="width:22.5pt;height:30.75pt" o:ole="">
            <v:imagedata r:id="rId78" o:title=""/>
          </v:shape>
          <o:OLEObject Type="Embed" ProgID="Equation.DSMT4" ShapeID="_x0000_i1061" DrawAspect="Content" ObjectID="_1540572471" r:id="rId79"/>
        </w:object>
      </w:r>
      <w:r w:rsidRPr="00AF2BB4">
        <w:t xml:space="preserve"> </w:t>
      </w:r>
    </w:p>
    <w:p w14:paraId="789E4227" w14:textId="086EB275" w:rsidR="001E421E" w:rsidRPr="00AF2BB4" w:rsidRDefault="001E421E" w:rsidP="00B82A49">
      <w:pPr>
        <w:pStyle w:val="Pquestiontextmainstem"/>
      </w:pPr>
      <w:r w:rsidRPr="00AF2BB4">
        <w:t>= 31</w:t>
      </w:r>
      <w:r w:rsidRPr="00AF2BB4">
        <w:fldChar w:fldCharType="begin"/>
      </w:r>
      <w:r w:rsidRPr="00AF2BB4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32"/>
              </w:rPr>
              <m:t>2+20+24+24+24+42+52+60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32"/>
              </w:rPr>
              <m:t>8</m:t>
            </m:r>
          </m:den>
        </m:f>
      </m:oMath>
      <w:r w:rsidRPr="00AF2BB4">
        <w:instrText xml:space="preserve"> </w:instrText>
      </w:r>
      <w:r w:rsidRPr="00AF2BB4">
        <w:fldChar w:fldCharType="end"/>
      </w:r>
    </w:p>
    <w:p w14:paraId="6A5CCAF3" w14:textId="77777777" w:rsidR="001E421E" w:rsidRPr="00AF2BB4" w:rsidRDefault="001E421E" w:rsidP="00B82A49">
      <w:pPr>
        <w:pStyle w:val="Pquestiontextmainstem"/>
      </w:pPr>
      <w:r w:rsidRPr="00AF2BB4">
        <w:t xml:space="preserve">Mean (excluding 2) = </w:t>
      </w:r>
      <w:r w:rsidR="00E50584" w:rsidRPr="00E50584">
        <w:rPr>
          <w:position w:val="-24"/>
        </w:rPr>
        <w:object w:dxaOrig="3060" w:dyaOrig="620" w14:anchorId="6CDA41B7">
          <v:shape id="_x0000_i1062" type="#_x0000_t75" style="width:153pt;height:30.75pt" o:ole="">
            <v:imagedata r:id="rId80" o:title=""/>
          </v:shape>
          <o:OLEObject Type="Embed" ProgID="Equation.DSMT4" ShapeID="_x0000_i1062" DrawAspect="Content" ObjectID="_1540572472" r:id="rId81"/>
        </w:object>
      </w:r>
      <w:r w:rsidRPr="00AF2BB4">
        <w:t xml:space="preserve"> </w:t>
      </w:r>
    </w:p>
    <w:p w14:paraId="782224CB" w14:textId="77777777" w:rsidR="00CA39BA" w:rsidRDefault="001E421E" w:rsidP="00B82A49">
      <w:pPr>
        <w:pStyle w:val="Pquestiontextmainstem"/>
      </w:pPr>
      <w:r w:rsidRPr="00AF2BB4">
        <w:t xml:space="preserve">= </w:t>
      </w:r>
      <w:r w:rsidR="00E50584" w:rsidRPr="00E50584">
        <w:rPr>
          <w:position w:val="-24"/>
        </w:rPr>
        <w:object w:dxaOrig="480" w:dyaOrig="620" w14:anchorId="0C17F90D">
          <v:shape id="_x0000_i1063" type="#_x0000_t75" style="width:24pt;height:30.75pt" o:ole="">
            <v:imagedata r:id="rId82" o:title=""/>
          </v:shape>
          <o:OLEObject Type="Embed" ProgID="Equation.DSMT4" ShapeID="_x0000_i1063" DrawAspect="Content" ObjectID="_1540572473" r:id="rId83"/>
        </w:object>
      </w:r>
      <w:r w:rsidRPr="00AF2BB4">
        <w:t xml:space="preserve"> </w:t>
      </w:r>
    </w:p>
    <w:p w14:paraId="04E2C4FE" w14:textId="50EA796E" w:rsidR="001E421E" w:rsidRPr="00AF2BB4" w:rsidRDefault="001E421E" w:rsidP="00B82A49">
      <w:pPr>
        <w:pStyle w:val="Pquestiontextmainstem"/>
      </w:pPr>
      <w:r w:rsidRPr="00AF2BB4">
        <w:t>= 35.14</w:t>
      </w:r>
      <w:r w:rsidRPr="00AF2BB4">
        <w:fldChar w:fldCharType="begin"/>
      </w:r>
      <w:r w:rsidRPr="00AF2BB4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32"/>
              </w:rPr>
              <m:t>20+24+24+24+42+52+60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32"/>
              </w:rPr>
              <m:t>8</m:t>
            </m:r>
          </m:den>
        </m:f>
      </m:oMath>
      <w:r w:rsidRPr="00AF2BB4">
        <w:instrText xml:space="preserve"> </w:instrText>
      </w:r>
      <w:r w:rsidRPr="00AF2BB4">
        <w:fldChar w:fldCharType="end"/>
      </w:r>
    </w:p>
    <w:p w14:paraId="0AABE94B" w14:textId="77777777" w:rsidR="001E421E" w:rsidRPr="00AF2BB4" w:rsidRDefault="001E421E" w:rsidP="00B82A49">
      <w:pPr>
        <w:pStyle w:val="Pquestiontextmainstem"/>
      </w:pPr>
      <w:r w:rsidRPr="00AF2BB4">
        <w:t>Median (including 2) = 4.5th score = 24</w:t>
      </w:r>
    </w:p>
    <w:p w14:paraId="00218B63" w14:textId="77777777" w:rsidR="001E421E" w:rsidRPr="00AF2BB4" w:rsidRDefault="001E421E" w:rsidP="00B82A49">
      <w:pPr>
        <w:pStyle w:val="Pquestiontextmainstem"/>
      </w:pPr>
      <w:r w:rsidRPr="00AF2BB4">
        <w:t>Median (excluding 2) = 4th score = 24</w:t>
      </w:r>
    </w:p>
    <w:p w14:paraId="21ECFDBA" w14:textId="77777777" w:rsidR="001E421E" w:rsidRPr="00AF2BB4" w:rsidRDefault="001E421E" w:rsidP="00B82A49">
      <w:pPr>
        <w:pStyle w:val="Pquestiontextmainstem"/>
      </w:pPr>
      <w:r w:rsidRPr="00AF2BB4">
        <w:t>Mode (including 2) = 24</w:t>
      </w:r>
    </w:p>
    <w:p w14:paraId="681D313E" w14:textId="77777777" w:rsidR="00965409" w:rsidRDefault="001E421E" w:rsidP="00B82A49">
      <w:pPr>
        <w:pStyle w:val="Pquestiontextmainstem"/>
      </w:pPr>
      <w:r w:rsidRPr="00AF2BB4">
        <w:t>Mode (excluding 2) = 24</w:t>
      </w:r>
    </w:p>
    <w:p w14:paraId="42ADB221" w14:textId="591151B4" w:rsidR="00B106C2" w:rsidRDefault="00B106C2" w:rsidP="00B106C2">
      <w:pPr>
        <w:pStyle w:val="Pquestionheadingsx1stafterhead"/>
      </w:pPr>
      <w:r>
        <w:t>Question 38</w:t>
      </w:r>
      <w:r w:rsidR="00453D6C" w:rsidRPr="00453D6C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</w:t>
      </w:r>
      <w:r w:rsidR="00CA39BA">
        <w:t>9.6</w:t>
      </w:r>
      <w:r>
        <w:t>]</w:t>
      </w:r>
    </w:p>
    <w:p w14:paraId="17028DC1" w14:textId="77777777" w:rsidR="001E421E" w:rsidRPr="00AF2BB4" w:rsidRDefault="001E421E" w:rsidP="00B82A49">
      <w:pPr>
        <w:pStyle w:val="Pquestiontextmainstem"/>
      </w:pPr>
      <w:r w:rsidRPr="00AF2BB4">
        <w:t>Sample space = 9 × 9 = 81</w:t>
      </w:r>
    </w:p>
    <w:p w14:paraId="5804F596" w14:textId="77777777" w:rsidR="001E421E" w:rsidRPr="00AF2BB4" w:rsidRDefault="001E421E" w:rsidP="00B82A49">
      <w:pPr>
        <w:pStyle w:val="Pquestiontextmainstem"/>
      </w:pPr>
      <w:r w:rsidRPr="00AF2BB4">
        <w:t xml:space="preserve">Mixed numbers can occur in two different throws, for example 20 and 19 is a different combination to 19 and 20 due to the fact that the darts are independent of each other. </w:t>
      </w:r>
    </w:p>
    <w:p w14:paraId="514E587A" w14:textId="77777777" w:rsidR="001E421E" w:rsidRPr="00AF2BB4" w:rsidRDefault="001E421E" w:rsidP="00B82A49">
      <w:pPr>
        <w:pStyle w:val="Pquestiontextmainstem"/>
      </w:pPr>
      <w:r w:rsidRPr="00AF2BB4">
        <w:t>Combinations whose sum is 30 or more:</w:t>
      </w:r>
    </w:p>
    <w:p w14:paraId="45A52A1E" w14:textId="77777777" w:rsidR="001E421E" w:rsidRPr="00AF2BB4" w:rsidRDefault="001E421E" w:rsidP="00B82A49">
      <w:pPr>
        <w:pStyle w:val="Pquestiontextmainstem"/>
      </w:pPr>
      <w:r w:rsidRPr="00AF2BB4">
        <w:t>20 and 20; 20 and 19; 19 and 20; 19 and 19; 19 and 18; 18 and 19; 18 and 18, 20 and 10; 10 and 20; 19 and 11; 11 and 19; 20 and 11; 11 and 20; 20 and 18, 18 and 20</w:t>
      </w:r>
    </w:p>
    <w:p w14:paraId="191191E1" w14:textId="77777777" w:rsidR="00965409" w:rsidRDefault="001E421E" w:rsidP="00B82A49">
      <w:pPr>
        <w:pStyle w:val="Pquestiontextmainstem"/>
      </w:pPr>
      <w:r w:rsidRPr="00AF2BB4">
        <w:t xml:space="preserve">Pr(30 or more) = </w:t>
      </w:r>
      <w:r w:rsidR="00E50584" w:rsidRPr="00AF2BB4">
        <w:rPr>
          <w:position w:val="-24"/>
        </w:rPr>
        <w:object w:dxaOrig="320" w:dyaOrig="620" w14:anchorId="0A812203">
          <v:shape id="_x0000_i1064" type="#_x0000_t75" style="width:15.75pt;height:31.5pt" o:ole="">
            <v:imagedata r:id="rId84" o:title=""/>
          </v:shape>
          <o:OLEObject Type="Embed" ProgID="Equation.DSMT4" ShapeID="_x0000_i1064" DrawAspect="Content" ObjectID="_1540572474" r:id="rId85"/>
        </w:object>
      </w:r>
    </w:p>
    <w:p w14:paraId="0CD97A29" w14:textId="4BAC5941" w:rsidR="001B433F" w:rsidRDefault="001B433F" w:rsidP="001B433F">
      <w:pPr>
        <w:pStyle w:val="Psectionresults"/>
      </w:pPr>
      <w:r>
        <w:t>E</w:t>
      </w:r>
      <w:r w:rsidR="00925D7A">
        <w:t xml:space="preserve">xtended answer </w:t>
      </w:r>
      <w:r w:rsidR="0064241C">
        <w:t xml:space="preserve">total marks: </w:t>
      </w:r>
      <w:r w:rsidR="00EF0A79">
        <w:t xml:space="preserve"> </w:t>
      </w:r>
      <w:r w:rsidR="00B106C2">
        <w:t>12</w:t>
      </w:r>
    </w:p>
    <w:p w14:paraId="0E30328A" w14:textId="0BD4201D" w:rsidR="001B433F" w:rsidRDefault="007E7CDD" w:rsidP="001B433F">
      <w:pPr>
        <w:pStyle w:val="Psectionresults"/>
      </w:pPr>
      <w:r>
        <w:t xml:space="preserve">TOTAL test </w:t>
      </w:r>
      <w:r w:rsidR="0064241C">
        <w:t xml:space="preserve">marks: </w:t>
      </w:r>
      <w:r>
        <w:t xml:space="preserve"> </w:t>
      </w:r>
      <w:r w:rsidR="00B106C2">
        <w:t>10</w:t>
      </w:r>
      <w:r w:rsidR="00CA39BA">
        <w:t>5</w:t>
      </w:r>
    </w:p>
    <w:sectPr w:rsidR="001B433F" w:rsidSect="003C1799">
      <w:headerReference w:type="default" r:id="rId86"/>
      <w:footerReference w:type="default" r:id="rId87"/>
      <w:headerReference w:type="first" r:id="rId88"/>
      <w:footerReference w:type="first" r:id="rId89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D9023E" w14:textId="77777777" w:rsidR="00761C00" w:rsidRDefault="00761C00" w:rsidP="00B91E57">
      <w:r>
        <w:separator/>
      </w:r>
    </w:p>
  </w:endnote>
  <w:endnote w:type="continuationSeparator" w:id="0">
    <w:p w14:paraId="6ECE92DA" w14:textId="77777777" w:rsidR="00761C00" w:rsidRDefault="00761C00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6C3297" w:rsidRDefault="006C3297" w:rsidP="00B91E57">
    <w:pPr>
      <w:pStyle w:val="Pfootertext"/>
    </w:pPr>
  </w:p>
  <w:p w14:paraId="64131F18" w14:textId="77777777" w:rsidR="006C3297" w:rsidRPr="00B91E57" w:rsidRDefault="006C329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107968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6C3297" w:rsidRDefault="006C3297" w:rsidP="00A8741D">
    <w:pPr>
      <w:pStyle w:val="Pfootertext"/>
    </w:pPr>
  </w:p>
  <w:p w14:paraId="003084DD" w14:textId="77777777" w:rsidR="006C3297" w:rsidRPr="00A8741D" w:rsidRDefault="006C3297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107968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BB1625" w14:textId="77777777" w:rsidR="00761C00" w:rsidRDefault="00761C00" w:rsidP="00B91E57">
      <w:r>
        <w:separator/>
      </w:r>
    </w:p>
  </w:footnote>
  <w:footnote w:type="continuationSeparator" w:id="0">
    <w:p w14:paraId="703FAED1" w14:textId="77777777" w:rsidR="00761C00" w:rsidRDefault="00761C00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0B71467F" w:rsidR="006C3297" w:rsidRPr="00107968" w:rsidRDefault="00107968" w:rsidP="00107968">
    <w:pPr>
      <w:pStyle w:val="Pheadertext"/>
    </w:pPr>
    <w:r>
      <w:t>Pearson Mathematics 8    End-of-year Exam Solutions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D4713" w14:textId="30AF4C48" w:rsidR="006C3297" w:rsidRPr="006C3297" w:rsidRDefault="006C3297" w:rsidP="006C3297">
    <w:pPr>
      <w:pStyle w:val="Pheadertext"/>
    </w:pPr>
    <w:r>
      <w:t>P</w:t>
    </w:r>
    <w:r w:rsidR="00107968">
      <w:t>earson Mathematics 8    End-of-y</w:t>
    </w:r>
    <w:r>
      <w:t>ear Exam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686"/>
    <w:rsid w:val="000135C2"/>
    <w:rsid w:val="00017D54"/>
    <w:rsid w:val="0003306F"/>
    <w:rsid w:val="00033C5C"/>
    <w:rsid w:val="00035F65"/>
    <w:rsid w:val="000407AC"/>
    <w:rsid w:val="00052D5F"/>
    <w:rsid w:val="00055175"/>
    <w:rsid w:val="00057492"/>
    <w:rsid w:val="00062A9B"/>
    <w:rsid w:val="00062B27"/>
    <w:rsid w:val="0006481A"/>
    <w:rsid w:val="00064993"/>
    <w:rsid w:val="00066722"/>
    <w:rsid w:val="00070EEB"/>
    <w:rsid w:val="00076BF9"/>
    <w:rsid w:val="00082AD0"/>
    <w:rsid w:val="00090B15"/>
    <w:rsid w:val="00094B98"/>
    <w:rsid w:val="00094FC3"/>
    <w:rsid w:val="000B0418"/>
    <w:rsid w:val="000B4D5C"/>
    <w:rsid w:val="000B5B40"/>
    <w:rsid w:val="000C4CB1"/>
    <w:rsid w:val="000C6C56"/>
    <w:rsid w:val="000C7351"/>
    <w:rsid w:val="000E41BA"/>
    <w:rsid w:val="000E6491"/>
    <w:rsid w:val="000F52E2"/>
    <w:rsid w:val="00107968"/>
    <w:rsid w:val="00110228"/>
    <w:rsid w:val="00114E72"/>
    <w:rsid w:val="00121EAB"/>
    <w:rsid w:val="001249D4"/>
    <w:rsid w:val="00133398"/>
    <w:rsid w:val="00136289"/>
    <w:rsid w:val="001468BE"/>
    <w:rsid w:val="00153C7C"/>
    <w:rsid w:val="00155BFD"/>
    <w:rsid w:val="001605F8"/>
    <w:rsid w:val="00160C54"/>
    <w:rsid w:val="001771B4"/>
    <w:rsid w:val="00180D86"/>
    <w:rsid w:val="00192A88"/>
    <w:rsid w:val="0019736D"/>
    <w:rsid w:val="001B433F"/>
    <w:rsid w:val="001C4910"/>
    <w:rsid w:val="001C4DB3"/>
    <w:rsid w:val="001D605B"/>
    <w:rsid w:val="001E421E"/>
    <w:rsid w:val="001F0763"/>
    <w:rsid w:val="001F0A91"/>
    <w:rsid w:val="001F3755"/>
    <w:rsid w:val="001F3D5E"/>
    <w:rsid w:val="00205ABB"/>
    <w:rsid w:val="002217BE"/>
    <w:rsid w:val="00223001"/>
    <w:rsid w:val="002509BC"/>
    <w:rsid w:val="00253779"/>
    <w:rsid w:val="00256B51"/>
    <w:rsid w:val="002635BA"/>
    <w:rsid w:val="00265C7C"/>
    <w:rsid w:val="00290260"/>
    <w:rsid w:val="00291F54"/>
    <w:rsid w:val="0029660A"/>
    <w:rsid w:val="0029665F"/>
    <w:rsid w:val="002A5A10"/>
    <w:rsid w:val="002A61AB"/>
    <w:rsid w:val="002B09D1"/>
    <w:rsid w:val="002B35B8"/>
    <w:rsid w:val="002B3763"/>
    <w:rsid w:val="002B3DF6"/>
    <w:rsid w:val="002C0D5B"/>
    <w:rsid w:val="002C3C99"/>
    <w:rsid w:val="002C5286"/>
    <w:rsid w:val="002D2E83"/>
    <w:rsid w:val="002D3853"/>
    <w:rsid w:val="002D760B"/>
    <w:rsid w:val="002E0784"/>
    <w:rsid w:val="002E154B"/>
    <w:rsid w:val="002E6F85"/>
    <w:rsid w:val="00307A48"/>
    <w:rsid w:val="00307F32"/>
    <w:rsid w:val="00323197"/>
    <w:rsid w:val="00323AB7"/>
    <w:rsid w:val="003320B7"/>
    <w:rsid w:val="0033437B"/>
    <w:rsid w:val="00334607"/>
    <w:rsid w:val="00335B72"/>
    <w:rsid w:val="00336548"/>
    <w:rsid w:val="00345684"/>
    <w:rsid w:val="003618B8"/>
    <w:rsid w:val="003624C0"/>
    <w:rsid w:val="00362685"/>
    <w:rsid w:val="00363DAC"/>
    <w:rsid w:val="003649A6"/>
    <w:rsid w:val="0036586D"/>
    <w:rsid w:val="00370264"/>
    <w:rsid w:val="00374306"/>
    <w:rsid w:val="00376745"/>
    <w:rsid w:val="00380A2D"/>
    <w:rsid w:val="00383C06"/>
    <w:rsid w:val="00384BC4"/>
    <w:rsid w:val="0039270F"/>
    <w:rsid w:val="00393ADE"/>
    <w:rsid w:val="003A3453"/>
    <w:rsid w:val="003A6EA1"/>
    <w:rsid w:val="003B3BBF"/>
    <w:rsid w:val="003B53CA"/>
    <w:rsid w:val="003C1799"/>
    <w:rsid w:val="003C445D"/>
    <w:rsid w:val="003D2F2C"/>
    <w:rsid w:val="003E3349"/>
    <w:rsid w:val="003E7772"/>
    <w:rsid w:val="003F0196"/>
    <w:rsid w:val="003F7CC3"/>
    <w:rsid w:val="004066D1"/>
    <w:rsid w:val="00411DD1"/>
    <w:rsid w:val="00412093"/>
    <w:rsid w:val="00413A15"/>
    <w:rsid w:val="004161B6"/>
    <w:rsid w:val="00420B07"/>
    <w:rsid w:val="0043227F"/>
    <w:rsid w:val="00445DD2"/>
    <w:rsid w:val="00452041"/>
    <w:rsid w:val="00453D6C"/>
    <w:rsid w:val="00456CE0"/>
    <w:rsid w:val="00457310"/>
    <w:rsid w:val="0046226B"/>
    <w:rsid w:val="00462422"/>
    <w:rsid w:val="00464A71"/>
    <w:rsid w:val="004723F8"/>
    <w:rsid w:val="00472CCA"/>
    <w:rsid w:val="0048344D"/>
    <w:rsid w:val="00485A37"/>
    <w:rsid w:val="004A1C99"/>
    <w:rsid w:val="004A5DD5"/>
    <w:rsid w:val="004B55DB"/>
    <w:rsid w:val="004C23FF"/>
    <w:rsid w:val="004C36D5"/>
    <w:rsid w:val="004C5E1E"/>
    <w:rsid w:val="004D01B5"/>
    <w:rsid w:val="004D24DE"/>
    <w:rsid w:val="004D3645"/>
    <w:rsid w:val="004E4172"/>
    <w:rsid w:val="004F03F0"/>
    <w:rsid w:val="004F5839"/>
    <w:rsid w:val="004F59F5"/>
    <w:rsid w:val="00502E58"/>
    <w:rsid w:val="005067E7"/>
    <w:rsid w:val="00517709"/>
    <w:rsid w:val="0052478A"/>
    <w:rsid w:val="0052656A"/>
    <w:rsid w:val="00530D78"/>
    <w:rsid w:val="005360E2"/>
    <w:rsid w:val="00546783"/>
    <w:rsid w:val="005501F0"/>
    <w:rsid w:val="00554ECF"/>
    <w:rsid w:val="00561C8E"/>
    <w:rsid w:val="00564139"/>
    <w:rsid w:val="005644F4"/>
    <w:rsid w:val="005649D1"/>
    <w:rsid w:val="005665F4"/>
    <w:rsid w:val="00567CE7"/>
    <w:rsid w:val="00571F02"/>
    <w:rsid w:val="00582BD5"/>
    <w:rsid w:val="005858FD"/>
    <w:rsid w:val="0059291C"/>
    <w:rsid w:val="005A07A0"/>
    <w:rsid w:val="005A28D6"/>
    <w:rsid w:val="005A4902"/>
    <w:rsid w:val="005A6C19"/>
    <w:rsid w:val="005B5208"/>
    <w:rsid w:val="005C1799"/>
    <w:rsid w:val="005C2DB7"/>
    <w:rsid w:val="005C6EE5"/>
    <w:rsid w:val="005F07A4"/>
    <w:rsid w:val="00604D55"/>
    <w:rsid w:val="00606690"/>
    <w:rsid w:val="0060765D"/>
    <w:rsid w:val="00607F60"/>
    <w:rsid w:val="00617BEA"/>
    <w:rsid w:val="006315DD"/>
    <w:rsid w:val="0064241C"/>
    <w:rsid w:val="006521E0"/>
    <w:rsid w:val="00665AA1"/>
    <w:rsid w:val="0066782B"/>
    <w:rsid w:val="00673CFA"/>
    <w:rsid w:val="0068775E"/>
    <w:rsid w:val="006B2901"/>
    <w:rsid w:val="006B2DF9"/>
    <w:rsid w:val="006C3297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48EB"/>
    <w:rsid w:val="006F4CE2"/>
    <w:rsid w:val="007004F4"/>
    <w:rsid w:val="0070464D"/>
    <w:rsid w:val="00713EAF"/>
    <w:rsid w:val="00715815"/>
    <w:rsid w:val="00722B45"/>
    <w:rsid w:val="007313E8"/>
    <w:rsid w:val="00732B3C"/>
    <w:rsid w:val="00742C46"/>
    <w:rsid w:val="00761C00"/>
    <w:rsid w:val="007701CE"/>
    <w:rsid w:val="007721B9"/>
    <w:rsid w:val="0077316A"/>
    <w:rsid w:val="00775F8D"/>
    <w:rsid w:val="007779FF"/>
    <w:rsid w:val="00781345"/>
    <w:rsid w:val="00784BCE"/>
    <w:rsid w:val="00796A94"/>
    <w:rsid w:val="007A1A60"/>
    <w:rsid w:val="007A2893"/>
    <w:rsid w:val="007A4898"/>
    <w:rsid w:val="007B7545"/>
    <w:rsid w:val="007C05E1"/>
    <w:rsid w:val="007D4058"/>
    <w:rsid w:val="007E7CDD"/>
    <w:rsid w:val="00814B1B"/>
    <w:rsid w:val="00817AEB"/>
    <w:rsid w:val="008226DD"/>
    <w:rsid w:val="00823BB8"/>
    <w:rsid w:val="008263C7"/>
    <w:rsid w:val="008266C5"/>
    <w:rsid w:val="00842378"/>
    <w:rsid w:val="0084343B"/>
    <w:rsid w:val="008453BA"/>
    <w:rsid w:val="00851029"/>
    <w:rsid w:val="0085608B"/>
    <w:rsid w:val="00861454"/>
    <w:rsid w:val="00872A57"/>
    <w:rsid w:val="00883D65"/>
    <w:rsid w:val="008851EA"/>
    <w:rsid w:val="00887F5C"/>
    <w:rsid w:val="008A06F7"/>
    <w:rsid w:val="008A2708"/>
    <w:rsid w:val="008B5DC2"/>
    <w:rsid w:val="008B637E"/>
    <w:rsid w:val="008C44CE"/>
    <w:rsid w:val="008D2852"/>
    <w:rsid w:val="008D3E39"/>
    <w:rsid w:val="008D7F3B"/>
    <w:rsid w:val="008E3A48"/>
    <w:rsid w:val="008F0DDC"/>
    <w:rsid w:val="008F0EC6"/>
    <w:rsid w:val="009023C1"/>
    <w:rsid w:val="00913906"/>
    <w:rsid w:val="0091733C"/>
    <w:rsid w:val="00925D7A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65409"/>
    <w:rsid w:val="009841D7"/>
    <w:rsid w:val="009A0ED7"/>
    <w:rsid w:val="009A60A9"/>
    <w:rsid w:val="009A776D"/>
    <w:rsid w:val="009B7E52"/>
    <w:rsid w:val="009C1F04"/>
    <w:rsid w:val="009C3377"/>
    <w:rsid w:val="009D03D9"/>
    <w:rsid w:val="009D185F"/>
    <w:rsid w:val="009F23AD"/>
    <w:rsid w:val="009F2FC5"/>
    <w:rsid w:val="00A011F0"/>
    <w:rsid w:val="00A04B72"/>
    <w:rsid w:val="00A06AAC"/>
    <w:rsid w:val="00A215AF"/>
    <w:rsid w:val="00A23D25"/>
    <w:rsid w:val="00A35659"/>
    <w:rsid w:val="00A37631"/>
    <w:rsid w:val="00A406B8"/>
    <w:rsid w:val="00A450C7"/>
    <w:rsid w:val="00A5299B"/>
    <w:rsid w:val="00A5789D"/>
    <w:rsid w:val="00A609BB"/>
    <w:rsid w:val="00A61D4A"/>
    <w:rsid w:val="00A66E55"/>
    <w:rsid w:val="00A70DE9"/>
    <w:rsid w:val="00A74962"/>
    <w:rsid w:val="00A807EE"/>
    <w:rsid w:val="00A822F0"/>
    <w:rsid w:val="00A8741D"/>
    <w:rsid w:val="00A87DD3"/>
    <w:rsid w:val="00A92695"/>
    <w:rsid w:val="00A96CBC"/>
    <w:rsid w:val="00AA25D9"/>
    <w:rsid w:val="00AA7ED5"/>
    <w:rsid w:val="00AB1640"/>
    <w:rsid w:val="00AD2442"/>
    <w:rsid w:val="00AD4FD5"/>
    <w:rsid w:val="00AE3D80"/>
    <w:rsid w:val="00AF0F2C"/>
    <w:rsid w:val="00AF5384"/>
    <w:rsid w:val="00B02272"/>
    <w:rsid w:val="00B106C2"/>
    <w:rsid w:val="00B11C16"/>
    <w:rsid w:val="00B12113"/>
    <w:rsid w:val="00B13718"/>
    <w:rsid w:val="00B21E3E"/>
    <w:rsid w:val="00B25421"/>
    <w:rsid w:val="00B31E6A"/>
    <w:rsid w:val="00B32D92"/>
    <w:rsid w:val="00B366E2"/>
    <w:rsid w:val="00B46721"/>
    <w:rsid w:val="00B47BC1"/>
    <w:rsid w:val="00B632C3"/>
    <w:rsid w:val="00B6363F"/>
    <w:rsid w:val="00B63D7A"/>
    <w:rsid w:val="00B6458B"/>
    <w:rsid w:val="00B6596C"/>
    <w:rsid w:val="00B73321"/>
    <w:rsid w:val="00B80E51"/>
    <w:rsid w:val="00B80E6D"/>
    <w:rsid w:val="00B82A49"/>
    <w:rsid w:val="00B83620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F14C7"/>
    <w:rsid w:val="00BF4165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57110"/>
    <w:rsid w:val="00C6077E"/>
    <w:rsid w:val="00C75F4E"/>
    <w:rsid w:val="00C91863"/>
    <w:rsid w:val="00C9254A"/>
    <w:rsid w:val="00CA39BA"/>
    <w:rsid w:val="00CB3D6D"/>
    <w:rsid w:val="00CC0D68"/>
    <w:rsid w:val="00CC7D1F"/>
    <w:rsid w:val="00CD00EA"/>
    <w:rsid w:val="00CE2DDA"/>
    <w:rsid w:val="00CE4657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2044"/>
    <w:rsid w:val="00D747CC"/>
    <w:rsid w:val="00D817B5"/>
    <w:rsid w:val="00D94C52"/>
    <w:rsid w:val="00D964A0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10D96"/>
    <w:rsid w:val="00E14832"/>
    <w:rsid w:val="00E2498A"/>
    <w:rsid w:val="00E2562C"/>
    <w:rsid w:val="00E25966"/>
    <w:rsid w:val="00E3407C"/>
    <w:rsid w:val="00E41473"/>
    <w:rsid w:val="00E42B3B"/>
    <w:rsid w:val="00E43A06"/>
    <w:rsid w:val="00E4401F"/>
    <w:rsid w:val="00E50584"/>
    <w:rsid w:val="00E522E3"/>
    <w:rsid w:val="00E56C69"/>
    <w:rsid w:val="00E612EF"/>
    <w:rsid w:val="00E66F4C"/>
    <w:rsid w:val="00E771AB"/>
    <w:rsid w:val="00E80255"/>
    <w:rsid w:val="00E804F6"/>
    <w:rsid w:val="00E82217"/>
    <w:rsid w:val="00E82C06"/>
    <w:rsid w:val="00E904DF"/>
    <w:rsid w:val="00E926CC"/>
    <w:rsid w:val="00E96EDA"/>
    <w:rsid w:val="00EA305E"/>
    <w:rsid w:val="00EA3341"/>
    <w:rsid w:val="00EA646C"/>
    <w:rsid w:val="00EC0922"/>
    <w:rsid w:val="00ED79FA"/>
    <w:rsid w:val="00EE19BA"/>
    <w:rsid w:val="00EE7C00"/>
    <w:rsid w:val="00EF0A79"/>
    <w:rsid w:val="00EF30D8"/>
    <w:rsid w:val="00EF38CC"/>
    <w:rsid w:val="00EF6108"/>
    <w:rsid w:val="00F04E3B"/>
    <w:rsid w:val="00F1598F"/>
    <w:rsid w:val="00F205AD"/>
    <w:rsid w:val="00F24B10"/>
    <w:rsid w:val="00F279DF"/>
    <w:rsid w:val="00F37229"/>
    <w:rsid w:val="00F41913"/>
    <w:rsid w:val="00F51035"/>
    <w:rsid w:val="00F5599A"/>
    <w:rsid w:val="00F80273"/>
    <w:rsid w:val="00F860CB"/>
    <w:rsid w:val="00F9279A"/>
    <w:rsid w:val="00F93270"/>
    <w:rsid w:val="00FA71CA"/>
    <w:rsid w:val="00FB077E"/>
    <w:rsid w:val="00FB1FE2"/>
    <w:rsid w:val="00FB4663"/>
    <w:rsid w:val="00FC2A4C"/>
    <w:rsid w:val="00FD1FE1"/>
    <w:rsid w:val="00FD6DB9"/>
    <w:rsid w:val="00FE3101"/>
    <w:rsid w:val="00FE3CA2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character" w:customStyle="1" w:styleId="PItalicasis">
    <w:name w:val="P: Italic as is"/>
    <w:rsid w:val="001E421E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character" w:customStyle="1" w:styleId="PItalicasis">
    <w:name w:val="P: Italic as is"/>
    <w:rsid w:val="001E421E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e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emf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image" Target="media/image38.wmf"/><Relationship Id="rId89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9.bin"/><Relationship Id="rId53" Type="http://schemas.openxmlformats.org/officeDocument/2006/relationships/image" Target="media/image23.emf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87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90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header" Target="header2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emf"/><Relationship Id="rId49" Type="http://schemas.openxmlformats.org/officeDocument/2006/relationships/image" Target="media/image21.wmf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emf"/><Relationship Id="rId52" Type="http://schemas.openxmlformats.org/officeDocument/2006/relationships/oleObject" Target="embeddings/oleObject23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266</TotalTime>
  <Pages>7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7901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10</cp:revision>
  <cp:lastPrinted>2016-07-15T04:27:00Z</cp:lastPrinted>
  <dcterms:created xsi:type="dcterms:W3CDTF">2016-09-16T05:19:00Z</dcterms:created>
  <dcterms:modified xsi:type="dcterms:W3CDTF">2016-11-13T09:00:00Z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