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</w:t>
      </w:r>
      <w:bookmarkStart w:id="0" w:name="_GoBack"/>
      <w:bookmarkEnd w:id="0"/>
      <w:r>
        <w:t>er</w:t>
      </w:r>
    </w:p>
    <w:p w14:paraId="580559DD" w14:textId="71EEC7ED" w:rsidR="00EF38CC" w:rsidRDefault="00EF38CC" w:rsidP="00B80E6D">
      <w:pPr>
        <w:pStyle w:val="Pquestionheadingmc1stafterhead"/>
      </w:pPr>
      <w:r>
        <w:t>Question 1</w:t>
      </w:r>
      <w:r w:rsidR="008E53B2" w:rsidRPr="008E53B2">
        <w:tab/>
      </w:r>
      <w:r>
        <w:t>[</w:t>
      </w:r>
      <w:r w:rsidR="00AC4796">
        <w:t>6.2</w:t>
      </w:r>
      <w:r>
        <w:t>]</w:t>
      </w:r>
    </w:p>
    <w:p w14:paraId="05D6DC7F" w14:textId="77777777" w:rsidR="00AC4796" w:rsidRPr="00770468" w:rsidRDefault="00AC4796" w:rsidP="00770468">
      <w:pPr>
        <w:pStyle w:val="Pquestiontextmainstem"/>
      </w:pPr>
      <w:r w:rsidRPr="00FB3C2D">
        <w:t xml:space="preserve">The coordinates of a point that lies on the line </w:t>
      </w:r>
      <w:r w:rsidRPr="00770468">
        <w:rPr>
          <w:rStyle w:val="Cmathsexpressions"/>
          <w:i/>
          <w:iCs/>
        </w:rPr>
        <w:t>y</w:t>
      </w:r>
      <w:r w:rsidRPr="00FB3C2D">
        <w:t xml:space="preserve"> = 2</w:t>
      </w:r>
      <w:r w:rsidRPr="00770468">
        <w:rPr>
          <w:rStyle w:val="Cmathsexpressions"/>
          <w:i/>
          <w:iCs/>
        </w:rPr>
        <w:t>x</w:t>
      </w:r>
      <w:r w:rsidRPr="00FB3C2D">
        <w:t xml:space="preserve"> – 3 are:</w:t>
      </w:r>
    </w:p>
    <w:p w14:paraId="07F8E7C7" w14:textId="526F5214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FB3C2D">
        <w:t>(0, 3)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t>(-1, -5)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FB3C2D">
        <w:t>(-2, -4)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FB3C2D">
        <w:t>(3, 5)</w:t>
      </w:r>
    </w:p>
    <w:p w14:paraId="7061CE36" w14:textId="79CB320B" w:rsidR="00AC4796" w:rsidRDefault="00AC4796" w:rsidP="00AC4796">
      <w:pPr>
        <w:pStyle w:val="Pquestionheadingmc"/>
      </w:pPr>
      <w:r>
        <w:t>Question 2</w:t>
      </w:r>
      <w:r w:rsidR="008E53B2" w:rsidRPr="008E53B2">
        <w:tab/>
      </w:r>
      <w:r>
        <w:t>[6.3]</w:t>
      </w:r>
    </w:p>
    <w:p w14:paraId="72E06886" w14:textId="0C85FCC8" w:rsidR="00AC4796" w:rsidRPr="00FB3C2D" w:rsidRDefault="00AC4796" w:rsidP="00770468">
      <w:pPr>
        <w:pStyle w:val="Pquestiontextmainstem"/>
      </w:pPr>
      <w:r w:rsidRPr="00FB3C2D">
        <w:t>(-2, -5), (-1, -1), (0, 3), (1, 7) are points that lie on the line with the rule:</w:t>
      </w:r>
    </w:p>
    <w:p w14:paraId="303DE125" w14:textId="3F9CB334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770468">
        <w:rPr>
          <w:rStyle w:val="Cmathsexpressions"/>
          <w:i/>
          <w:iCs/>
        </w:rPr>
        <w:t>y</w:t>
      </w:r>
      <w:r w:rsidRPr="00FB3C2D">
        <w:t xml:space="preserve"> = 4</w:t>
      </w:r>
      <w:r w:rsidRPr="00770468">
        <w:rPr>
          <w:rStyle w:val="Cmathsexpressions"/>
          <w:i/>
          <w:iCs/>
        </w:rPr>
        <w:t>x</w:t>
      </w:r>
      <w:r w:rsidRPr="00FB3C2D">
        <w:t xml:space="preserve"> – 3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770468">
        <w:rPr>
          <w:rStyle w:val="Cmathsexpressions"/>
          <w:i/>
          <w:iCs/>
        </w:rPr>
        <w:t>y</w:t>
      </w:r>
      <w:r w:rsidRPr="00FB3C2D">
        <w:t xml:space="preserve"> = 2</w:t>
      </w:r>
      <w:r w:rsidRPr="00770468">
        <w:rPr>
          <w:rStyle w:val="Cmathsexpressions"/>
          <w:i/>
          <w:iCs/>
        </w:rPr>
        <w:t>x</w:t>
      </w:r>
      <w:r w:rsidRPr="00FB3C2D">
        <w:t xml:space="preserve"> + 3</w:t>
      </w:r>
      <w:r w:rsidR="00770468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770468">
        <w:rPr>
          <w:rStyle w:val="Cmathsexpressions"/>
          <w:i/>
          <w:iCs/>
        </w:rPr>
        <w:t>y</w:t>
      </w:r>
      <w:r w:rsidRPr="00FB3C2D">
        <w:t xml:space="preserve"> = 4</w:t>
      </w:r>
      <w:r w:rsidRPr="00770468">
        <w:rPr>
          <w:rStyle w:val="Cmathsexpressions"/>
          <w:i/>
          <w:iCs/>
        </w:rPr>
        <w:t>x</w:t>
      </w:r>
      <w:r w:rsidRPr="00FB3C2D">
        <w:t xml:space="preserve"> + 1 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770468">
        <w:rPr>
          <w:rStyle w:val="Cmathsexpressions"/>
          <w:i/>
          <w:iCs/>
        </w:rPr>
        <w:t>y</w:t>
      </w:r>
      <w:r w:rsidRPr="00FB3C2D">
        <w:t xml:space="preserve"> = 4</w:t>
      </w:r>
      <w:r w:rsidRPr="00770468">
        <w:rPr>
          <w:rStyle w:val="Cmathsexpressions"/>
          <w:i/>
          <w:iCs/>
        </w:rPr>
        <w:t>x</w:t>
      </w:r>
      <w:r w:rsidRPr="00FB3C2D">
        <w:t xml:space="preserve"> + 3</w:t>
      </w:r>
    </w:p>
    <w:p w14:paraId="36A7A878" w14:textId="41201BE2" w:rsidR="00AC4796" w:rsidRDefault="00AC4796" w:rsidP="00AC4796">
      <w:pPr>
        <w:pStyle w:val="Pquestionheadingmc"/>
      </w:pPr>
      <w:r>
        <w:t>Question 3</w:t>
      </w:r>
      <w:r w:rsidR="008E53B2" w:rsidRPr="008E53B2">
        <w:tab/>
      </w:r>
      <w:r>
        <w:t>[7.1]</w:t>
      </w:r>
    </w:p>
    <w:p w14:paraId="50F317F1" w14:textId="77777777" w:rsidR="00AC4796" w:rsidRPr="00FB3C2D" w:rsidRDefault="00AC4796" w:rsidP="00770468">
      <w:pPr>
        <w:pStyle w:val="Pquestiontextmainstem"/>
      </w:pPr>
      <w:r w:rsidRPr="00FB3C2D">
        <w:t xml:space="preserve">Which equation describes the sentence; six is added to four times a number to give thirty?  </w:t>
      </w:r>
    </w:p>
    <w:p w14:paraId="37E9EB07" w14:textId="2D9BD003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FB3C2D">
        <w:t xml:space="preserve"> 4</w:t>
      </w:r>
      <w:r w:rsidRPr="00770468">
        <w:rPr>
          <w:rStyle w:val="Cmathsexpressions"/>
          <w:i/>
          <w:iCs/>
        </w:rPr>
        <w:t>x</w:t>
      </w:r>
      <w:r w:rsidRPr="00FB3C2D">
        <w:t xml:space="preserve"> – 6 = 30 </w:t>
      </w:r>
      <w:r w:rsidR="008E53B2" w:rsidRPr="008E53B2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t>6</w:t>
      </w:r>
      <w:r w:rsidRPr="00770468">
        <w:rPr>
          <w:rStyle w:val="Cmathsexpressions"/>
          <w:i/>
          <w:iCs/>
        </w:rPr>
        <w:t>x</w:t>
      </w:r>
      <w:r w:rsidR="00770468">
        <w:t xml:space="preserve"> + 4 = 30</w:t>
      </w:r>
      <w:r w:rsidR="00770468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FB3C2D">
        <w:t xml:space="preserve"> 4</w:t>
      </w:r>
      <w:r w:rsidRPr="00770468">
        <w:rPr>
          <w:rStyle w:val="Cmathsexpressions"/>
          <w:i/>
          <w:iCs/>
        </w:rPr>
        <w:t>x</w:t>
      </w:r>
      <w:r w:rsidRPr="00FB3C2D">
        <w:t xml:space="preserve"> + 6 = 30 </w:t>
      </w:r>
      <w:r w:rsidR="008E53B2" w:rsidRPr="008E53B2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FB3C2D">
        <w:t>6 + 4</w:t>
      </w:r>
      <w:r w:rsidRPr="00770468">
        <w:rPr>
          <w:rStyle w:val="Cmathsexpressions"/>
          <w:i/>
          <w:iCs/>
        </w:rPr>
        <w:t>x</w:t>
      </w:r>
      <w:r w:rsidRPr="00FB3C2D">
        <w:t xml:space="preserve"> = 3</w:t>
      </w:r>
    </w:p>
    <w:p w14:paraId="58F6D14B" w14:textId="05297166" w:rsidR="00AC4796" w:rsidRDefault="00AC4796" w:rsidP="00AC4796">
      <w:pPr>
        <w:pStyle w:val="Pquestionheadingmc"/>
      </w:pPr>
      <w:r>
        <w:t>Question 4</w:t>
      </w:r>
      <w:r w:rsidR="008E53B2" w:rsidRPr="008E53B2">
        <w:tab/>
      </w:r>
      <w:r>
        <w:t>[7.2]</w:t>
      </w:r>
    </w:p>
    <w:p w14:paraId="23EA2AB6" w14:textId="77777777" w:rsidR="00AC4796" w:rsidRPr="00FB3C2D" w:rsidRDefault="00AC4796" w:rsidP="00770468">
      <w:pPr>
        <w:pStyle w:val="Pquestiontextmainstem"/>
      </w:pPr>
      <w:r w:rsidRPr="00FB3C2D">
        <w:t>Which of the following equations is equivalent to 9</w:t>
      </w:r>
      <w:r w:rsidRPr="00770468">
        <w:rPr>
          <w:rStyle w:val="Cmathsexpressions"/>
          <w:i/>
          <w:iCs/>
        </w:rPr>
        <w:t xml:space="preserve">a </w:t>
      </w:r>
      <w:r w:rsidRPr="00FB3C2D">
        <w:t xml:space="preserve">+ 12 = 84? </w:t>
      </w:r>
    </w:p>
    <w:p w14:paraId="419B9E54" w14:textId="4F50F0EF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FB3C2D">
        <w:t xml:space="preserve"> 9</w:t>
      </w:r>
      <w:r w:rsidRPr="00770468">
        <w:rPr>
          <w:rStyle w:val="Cmathsexpressions"/>
          <w:i/>
          <w:iCs/>
        </w:rPr>
        <w:t>a</w:t>
      </w:r>
      <w:r w:rsidRPr="00FB3C2D">
        <w:t xml:space="preserve"> = 72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t>9</w:t>
      </w:r>
      <w:r w:rsidRPr="00770468">
        <w:rPr>
          <w:rStyle w:val="Cmathsexpressions"/>
          <w:i/>
          <w:iCs/>
        </w:rPr>
        <w:t>a</w:t>
      </w:r>
      <w:r w:rsidRPr="00FB3C2D">
        <w:t xml:space="preserve"> = 94</w:t>
      </w:r>
      <w:r w:rsidR="00770468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FB3C2D">
        <w:t xml:space="preserve"> </w:t>
      </w:r>
      <w:r w:rsidRPr="00770468">
        <w:rPr>
          <w:rStyle w:val="Cmathsexpressions"/>
          <w:i/>
          <w:iCs/>
        </w:rPr>
        <w:t>a</w:t>
      </w:r>
      <w:r w:rsidRPr="00FB3C2D">
        <w:t xml:space="preserve"> + 12 = 8 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770468">
        <w:rPr>
          <w:rStyle w:val="Cmathsexpressions"/>
          <w:i/>
          <w:iCs/>
        </w:rPr>
        <w:t>a</w:t>
      </w:r>
      <w:r w:rsidRPr="00FB3C2D">
        <w:t xml:space="preserve"> + 12 = 10 </w:t>
      </w:r>
    </w:p>
    <w:p w14:paraId="0FC811F3" w14:textId="581DAF11" w:rsidR="00AC4796" w:rsidRDefault="00AC4796" w:rsidP="00AC4796">
      <w:pPr>
        <w:pStyle w:val="Pquestionheadingmc"/>
      </w:pPr>
      <w:r>
        <w:t>Question 5</w:t>
      </w:r>
      <w:r w:rsidR="008E53B2" w:rsidRPr="008E53B2">
        <w:tab/>
      </w:r>
      <w:r>
        <w:t>[7.3]</w:t>
      </w:r>
    </w:p>
    <w:p w14:paraId="0A15E259" w14:textId="77777777" w:rsidR="00AC4796" w:rsidRPr="00FB3C2D" w:rsidRDefault="00AC4796" w:rsidP="00770468">
      <w:pPr>
        <w:pStyle w:val="Pquestiontextmainstem"/>
      </w:pPr>
      <w:r w:rsidRPr="00FB3C2D">
        <w:t xml:space="preserve">To obtain </w:t>
      </w:r>
      <w:r w:rsidRPr="00770468">
        <w:rPr>
          <w:rStyle w:val="Cmathsexpressions"/>
          <w:i/>
          <w:iCs/>
        </w:rPr>
        <w:t>b</w:t>
      </w:r>
      <w:r w:rsidRPr="00FB3C2D">
        <w:t xml:space="preserve"> from </w:t>
      </w:r>
      <w:r w:rsidRPr="00FB3C2D">
        <w:rPr>
          <w:position w:val="-24"/>
        </w:rPr>
        <w:object w:dxaOrig="240" w:dyaOrig="620" w14:anchorId="6F50B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3" ShapeID="_x0000_i1025" DrawAspect="Content" ObjectID="_1540572237" r:id="rId9"/>
        </w:object>
      </w:r>
      <w:r w:rsidRPr="00FB3C2D">
        <w:t xml:space="preserve"> − 6 you would need to:</w:t>
      </w:r>
    </w:p>
    <w:p w14:paraId="012237D5" w14:textId="164C9BC1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FB3C2D">
        <w:t>add 6, then divide by 5</w:t>
      </w:r>
      <w:r w:rsidR="00770468">
        <w:tab/>
      </w:r>
      <w:r w:rsidR="00770468">
        <w:tab/>
      </w:r>
      <w:r w:rsidR="00770468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t>subtract 6, then multiply by 5</w:t>
      </w:r>
    </w:p>
    <w:p w14:paraId="4ACD8708" w14:textId="49590AB9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C</w:t>
      </w:r>
      <w:r w:rsidR="008E53B2" w:rsidRPr="008E53B2">
        <w:tab/>
      </w:r>
      <w:r w:rsidRPr="00FB3C2D">
        <w:t>multiply by 5, then add 6</w:t>
      </w:r>
      <w:r w:rsidR="00770468">
        <w:tab/>
      </w:r>
      <w:r w:rsidR="00770468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FB3C2D">
        <w:t>add 6, then mulitply by 5</w:t>
      </w:r>
    </w:p>
    <w:p w14:paraId="096559BE" w14:textId="27A6E999" w:rsidR="00AC4796" w:rsidRDefault="00AC4796" w:rsidP="00AC4796">
      <w:pPr>
        <w:pStyle w:val="Pquestionheadingmc"/>
      </w:pPr>
      <w:r>
        <w:t>Question 6</w:t>
      </w:r>
      <w:r w:rsidR="008E53B2" w:rsidRPr="008E53B2">
        <w:tab/>
      </w:r>
      <w:r>
        <w:t>[7.4]</w:t>
      </w:r>
    </w:p>
    <w:p w14:paraId="49C217C8" w14:textId="77777777" w:rsidR="00AC4796" w:rsidRPr="00FB3C2D" w:rsidRDefault="00AC4796" w:rsidP="00770468">
      <w:pPr>
        <w:pStyle w:val="Pquestiontextmainstem"/>
      </w:pPr>
      <w:r w:rsidRPr="00FB3C2D">
        <w:t>Solve: 4</w:t>
      </w:r>
      <w:r w:rsidRPr="00770468">
        <w:rPr>
          <w:rStyle w:val="Cmathsexpressions"/>
          <w:i/>
          <w:iCs/>
        </w:rPr>
        <w:t>c</w:t>
      </w:r>
      <w:r w:rsidRPr="00FB3C2D">
        <w:t xml:space="preserve"> + 2 = 2</w:t>
      </w:r>
      <w:r w:rsidRPr="00770468">
        <w:rPr>
          <w:rStyle w:val="Cmathsexpressions"/>
          <w:i/>
          <w:iCs/>
        </w:rPr>
        <w:t>c</w:t>
      </w:r>
      <w:r w:rsidRPr="00FB3C2D">
        <w:t xml:space="preserve"> + 6</w:t>
      </w:r>
    </w:p>
    <w:p w14:paraId="3463F9DA" w14:textId="066443AE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770468">
        <w:rPr>
          <w:rStyle w:val="Cmathsexpressions"/>
          <w:i/>
          <w:iCs/>
        </w:rPr>
        <w:t xml:space="preserve">c = </w:t>
      </w:r>
      <w:r w:rsidRPr="00FB3C2D">
        <w:t>1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t xml:space="preserve"> </w:t>
      </w:r>
      <w:r w:rsidRPr="00770468">
        <w:rPr>
          <w:rStyle w:val="Cmathsexpressions"/>
          <w:i/>
          <w:iCs/>
        </w:rPr>
        <w:t xml:space="preserve">c = </w:t>
      </w:r>
      <w:r w:rsidRPr="00FB3C2D">
        <w:t>2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770468">
        <w:rPr>
          <w:rStyle w:val="Cmathsexpressions"/>
          <w:i/>
          <w:iCs/>
        </w:rPr>
        <w:t xml:space="preserve">c = </w:t>
      </w:r>
      <w:r w:rsidRPr="00FB3C2D">
        <w:t>3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770468">
        <w:rPr>
          <w:rStyle w:val="Cmathsexpressions"/>
          <w:i/>
          <w:iCs/>
        </w:rPr>
        <w:t>c = -</w:t>
      </w:r>
      <w:r w:rsidRPr="00FB3C2D">
        <w:t xml:space="preserve">1 </w:t>
      </w:r>
    </w:p>
    <w:p w14:paraId="1CC1516B" w14:textId="5BD37656" w:rsidR="007201CE" w:rsidRDefault="007201CE" w:rsidP="007201CE">
      <w:pPr>
        <w:pStyle w:val="Pquestionheadingmc"/>
      </w:pPr>
      <w:r>
        <w:t xml:space="preserve">Question </w:t>
      </w:r>
      <w:r w:rsidR="00AC4796">
        <w:t>7</w:t>
      </w:r>
      <w:r w:rsidR="008E53B2" w:rsidRPr="008E53B2">
        <w:tab/>
      </w:r>
      <w:r>
        <w:t>[</w:t>
      </w:r>
      <w:r w:rsidR="00AC4796">
        <w:t>8.1</w:t>
      </w:r>
      <w:r>
        <w:t>]</w:t>
      </w:r>
    </w:p>
    <w:p w14:paraId="48779310" w14:textId="77777777" w:rsidR="00AC4796" w:rsidRPr="00FB3C2D" w:rsidRDefault="00AC4796" w:rsidP="00770468">
      <w:pPr>
        <w:pStyle w:val="Pquestiontextmainstem"/>
      </w:pPr>
      <w:r w:rsidRPr="00FB3C2D">
        <w:t xml:space="preserve">In the diagram, the angle that is vertically opposite </w:t>
      </w:r>
      <w:r w:rsidRPr="00770468">
        <w:rPr>
          <w:rStyle w:val="Cmathsexpressions"/>
          <w:i/>
          <w:iCs/>
        </w:rPr>
        <w:t>w</w:t>
      </w:r>
      <w:r w:rsidRPr="00FB3C2D">
        <w:t xml:space="preserve"> is:</w:t>
      </w:r>
    </w:p>
    <w:p w14:paraId="2E51B1D1" w14:textId="23B8D198" w:rsidR="00AC4796" w:rsidRPr="00FB3C2D" w:rsidRDefault="00AC4796" w:rsidP="004A744C">
      <w:pPr>
        <w:pStyle w:val="Pquestiontextmainstem"/>
      </w:pPr>
      <w:r w:rsidRPr="00FB3C2D">
        <w:rPr>
          <w:noProof/>
        </w:rPr>
        <w:drawing>
          <wp:inline distT="0" distB="0" distL="0" distR="0" wp14:anchorId="1BD13B1F" wp14:editId="001E4139">
            <wp:extent cx="1847850" cy="952500"/>
            <wp:effectExtent l="0" t="0" r="0" b="0"/>
            <wp:docPr id="5" name="Picture 5" descr="PM8_SmB_SemT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8_SmB_SemT2_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7313" w14:textId="40903216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770468">
        <w:rPr>
          <w:rStyle w:val="Cmathsexpressions"/>
          <w:i/>
          <w:iCs/>
        </w:rPr>
        <w:t>p</w:t>
      </w:r>
      <w:r w:rsidRPr="00FB3C2D">
        <w:t xml:space="preserve"> </w:t>
      </w:r>
      <w:r w:rsidR="008E53B2" w:rsidRPr="008E53B2">
        <w:tab/>
      </w:r>
      <w:r w:rsidR="00770468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770468">
        <w:rPr>
          <w:rStyle w:val="Cmathsexpressions"/>
          <w:i/>
          <w:iCs/>
        </w:rPr>
        <w:t>r</w:t>
      </w:r>
      <w:r w:rsidRPr="00FB3C2D">
        <w:t xml:space="preserve"> 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770468">
        <w:rPr>
          <w:rStyle w:val="Cmathsexpressions"/>
          <w:i/>
          <w:iCs/>
        </w:rPr>
        <w:t>t</w:t>
      </w:r>
      <w:r w:rsidRPr="00FB3C2D">
        <w:t xml:space="preserve"> 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770468">
        <w:rPr>
          <w:rStyle w:val="Cmathsexpressions"/>
          <w:i/>
          <w:iCs/>
        </w:rPr>
        <w:t>s</w:t>
      </w:r>
    </w:p>
    <w:p w14:paraId="7432E4D8" w14:textId="10AFFCF9" w:rsidR="00AC4796" w:rsidRDefault="00AC4796" w:rsidP="00216AAA">
      <w:pPr>
        <w:pStyle w:val="Pquestionheadingmc"/>
      </w:pPr>
      <w:r>
        <w:lastRenderedPageBreak/>
        <w:t>Question 8</w:t>
      </w:r>
      <w:r w:rsidR="008E53B2" w:rsidRPr="008E53B2">
        <w:tab/>
      </w:r>
      <w:r>
        <w:t>[8.2]</w:t>
      </w:r>
    </w:p>
    <w:p w14:paraId="448E52B4" w14:textId="77777777" w:rsidR="00AC4796" w:rsidRPr="00FB3C2D" w:rsidRDefault="00AC4796" w:rsidP="00216AAA">
      <w:pPr>
        <w:pStyle w:val="Pquestiontextmainstem"/>
        <w:keepNext/>
      </w:pPr>
      <w:r w:rsidRPr="00FB3C2D">
        <w:t xml:space="preserve">In the diagram, the value of </w:t>
      </w:r>
      <w:r w:rsidRPr="00770468">
        <w:rPr>
          <w:rStyle w:val="Cmathsexpressions"/>
          <w:i/>
          <w:iCs/>
        </w:rPr>
        <w:t>a</w:t>
      </w:r>
      <w:r w:rsidRPr="00FB3C2D">
        <w:t xml:space="preserve"> is:</w:t>
      </w:r>
    </w:p>
    <w:p w14:paraId="2307A313" w14:textId="29E07825" w:rsidR="00AC4796" w:rsidRPr="00FB3C2D" w:rsidRDefault="00AC4796" w:rsidP="00216AAA">
      <w:pPr>
        <w:pStyle w:val="Pquestiontextmainstem"/>
        <w:keepNext/>
        <w:rPr>
          <w:noProof/>
        </w:rPr>
      </w:pPr>
      <w:r w:rsidRPr="00FB3C2D">
        <w:rPr>
          <w:noProof/>
        </w:rPr>
        <w:drawing>
          <wp:inline distT="0" distB="0" distL="0" distR="0" wp14:anchorId="44D5E5EF" wp14:editId="00CF4040">
            <wp:extent cx="1885950" cy="1000125"/>
            <wp:effectExtent l="0" t="0" r="0" b="9525"/>
            <wp:docPr id="2" name="Picture 2" descr="PM8_SmB_SemT2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M8_SmB_SemT2_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E804" w14:textId="7CDF2611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FB3C2D">
        <w:t xml:space="preserve"> 80° 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t xml:space="preserve"> 55°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FB3C2D">
        <w:t xml:space="preserve">65° 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FB3C2D">
        <w:t>85°</w:t>
      </w:r>
    </w:p>
    <w:p w14:paraId="5F82166C" w14:textId="1D985599" w:rsidR="00AC4796" w:rsidRDefault="00AC4796" w:rsidP="00AC4796">
      <w:pPr>
        <w:pStyle w:val="Pquestionheadingmc"/>
      </w:pPr>
      <w:r>
        <w:t>Question 9</w:t>
      </w:r>
      <w:r w:rsidR="008E53B2" w:rsidRPr="008E53B2">
        <w:tab/>
      </w:r>
      <w:r>
        <w:t>[8.4]</w:t>
      </w:r>
    </w:p>
    <w:p w14:paraId="055CD2AC" w14:textId="77777777" w:rsidR="00AC4796" w:rsidRDefault="00AC4796" w:rsidP="00770468">
      <w:pPr>
        <w:pStyle w:val="Pquestiontextmainstem"/>
        <w:rPr>
          <w:lang w:val="en-US" w:eastAsia="en-US"/>
        </w:rPr>
      </w:pPr>
      <w:r w:rsidRPr="00FB3C2D">
        <w:rPr>
          <w:lang w:val="en-US" w:eastAsia="en-US"/>
        </w:rPr>
        <w:t>For the following pair of congruent triangles, state which congruence test is satisfied:</w:t>
      </w:r>
    </w:p>
    <w:p w14:paraId="3E553830" w14:textId="42F6A32A" w:rsidR="00216AAA" w:rsidRPr="00FB3C2D" w:rsidRDefault="009E550B" w:rsidP="00770468">
      <w:pPr>
        <w:pStyle w:val="Pquestiontextmainstem"/>
        <w:rPr>
          <w:lang w:val="en-US" w:eastAsia="en-US"/>
        </w:rPr>
      </w:pPr>
      <w:r>
        <w:rPr>
          <w:noProof/>
        </w:rPr>
        <w:drawing>
          <wp:inline distT="0" distB="0" distL="0" distR="0" wp14:anchorId="3756EEC7" wp14:editId="57D32046">
            <wp:extent cx="2771775" cy="1285875"/>
            <wp:effectExtent l="0" t="0" r="9525" b="9525"/>
            <wp:docPr id="3" name="Picture 3" descr="C:\Users\ubuluay\Desktop\2nd ed\PM2e-8-ch-tests-exams-RWs\_SUPPLIED_V1_CORREX_230916\PM2e_08_EB_S2_01 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buluay\Desktop\2nd ed\PM2e-8-ch-tests-exams-RWs\_SUPPLIED_V1_CORREX_230916\PM2e_08_EB_S2_01 a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A538" w14:textId="2B08CAA4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FB3C2D">
        <w:rPr>
          <w:lang w:eastAsia="en-US"/>
        </w:rPr>
        <w:t>SSS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rPr>
          <w:lang w:eastAsia="en-US"/>
        </w:rPr>
        <w:t>RHS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FB3C2D">
        <w:rPr>
          <w:lang w:eastAsia="en-US"/>
        </w:rPr>
        <w:t xml:space="preserve">SAS 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FB3C2D">
        <w:rPr>
          <w:lang w:eastAsia="en-US"/>
        </w:rPr>
        <w:t>A</w:t>
      </w:r>
      <w:r w:rsidR="009E550B">
        <w:rPr>
          <w:lang w:eastAsia="en-US"/>
        </w:rPr>
        <w:t>SA</w:t>
      </w:r>
    </w:p>
    <w:p w14:paraId="1CA31310" w14:textId="0D4E10E6" w:rsidR="00AC4796" w:rsidRDefault="00AC4796" w:rsidP="00AC4796">
      <w:pPr>
        <w:pStyle w:val="Pquestionheadingmc"/>
      </w:pPr>
      <w:r>
        <w:t>Question 10</w:t>
      </w:r>
      <w:r w:rsidR="008E53B2" w:rsidRPr="008E53B2">
        <w:tab/>
      </w:r>
      <w:r>
        <w:t>[9.2]</w:t>
      </w:r>
    </w:p>
    <w:p w14:paraId="7E972F41" w14:textId="77777777" w:rsidR="00AC4796" w:rsidRPr="00FB3C2D" w:rsidRDefault="00AC4796" w:rsidP="00770468">
      <w:pPr>
        <w:pStyle w:val="Pquestiontextmainstem"/>
      </w:pPr>
      <w:r w:rsidRPr="00FB3C2D">
        <w:t>The mean of 23, 25 and an unknown number is 26. The unknown number is:</w:t>
      </w:r>
    </w:p>
    <w:p w14:paraId="65B5B5BD" w14:textId="6C21005A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FB3C2D">
        <w:t>27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t xml:space="preserve">28 </w:t>
      </w:r>
      <w:r w:rsidR="008E53B2" w:rsidRPr="008E53B2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FB3C2D">
        <w:t>29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FB3C2D">
        <w:t>30</w:t>
      </w:r>
    </w:p>
    <w:p w14:paraId="371F20E2" w14:textId="20BF2E2B" w:rsidR="00AC4796" w:rsidRDefault="00AC4796" w:rsidP="00AC4796">
      <w:pPr>
        <w:pStyle w:val="Pquestionheadingmc"/>
      </w:pPr>
      <w:r>
        <w:t>Question 11</w:t>
      </w:r>
      <w:r w:rsidR="008E53B2" w:rsidRPr="008E53B2">
        <w:tab/>
      </w:r>
      <w:r>
        <w:t>[9.</w:t>
      </w:r>
      <w:r w:rsidR="005D18E0">
        <w:t>4</w:t>
      </w:r>
      <w:r>
        <w:t>]</w:t>
      </w:r>
    </w:p>
    <w:p w14:paraId="070A0F98" w14:textId="609232B8" w:rsidR="00AC4796" w:rsidRDefault="00AC4796" w:rsidP="00770468">
      <w:pPr>
        <w:pStyle w:val="Pquestiontextmainstem"/>
      </w:pPr>
      <w:r w:rsidRPr="00FB3C2D">
        <w:t>For the tabulated data</w:t>
      </w:r>
      <w:r w:rsidR="009E550B">
        <w:t>,</w:t>
      </w:r>
      <w:r w:rsidRPr="00FB3C2D">
        <w:t xml:space="preserve"> the mean is:</w:t>
      </w:r>
    </w:p>
    <w:p w14:paraId="63B0946F" w14:textId="77777777" w:rsidR="009E550B" w:rsidRPr="00FB3C2D" w:rsidRDefault="009E550B" w:rsidP="00770468">
      <w:pPr>
        <w:pStyle w:val="Pquestiontextmainstem"/>
      </w:pPr>
    </w:p>
    <w:tbl>
      <w:tblPr>
        <w:tblW w:w="1721" w:type="dxa"/>
        <w:tblInd w:w="567" w:type="dxa"/>
        <w:tblLook w:val="01E0" w:firstRow="1" w:lastRow="1" w:firstColumn="1" w:lastColumn="1" w:noHBand="0" w:noVBand="0"/>
      </w:tblPr>
      <w:tblGrid>
        <w:gridCol w:w="553"/>
        <w:gridCol w:w="460"/>
        <w:gridCol w:w="708"/>
      </w:tblGrid>
      <w:tr w:rsidR="00AC4796" w:rsidRPr="00FB3C2D" w14:paraId="46B7BEEF" w14:textId="77777777">
        <w:trPr>
          <w:trHeight w:val="246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BAA0" w14:textId="77777777" w:rsidR="00AC4796" w:rsidRPr="00E935B6" w:rsidRDefault="00AC4796" w:rsidP="00E935B6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6B5C" w14:textId="77777777" w:rsidR="00AC4796" w:rsidRPr="00E935B6" w:rsidRDefault="00AC4796" w:rsidP="00E935B6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7D18" w14:textId="77777777" w:rsidR="00AC4796" w:rsidRPr="00FB3C2D" w:rsidRDefault="00AC4796" w:rsidP="00E935B6">
            <w:pPr>
              <w:pStyle w:val="Ptabletext"/>
            </w:pPr>
            <w:r w:rsidRPr="00E935B6">
              <w:rPr>
                <w:rStyle w:val="Cmathsexpressions"/>
                <w:i/>
                <w:iCs/>
              </w:rPr>
              <w:t xml:space="preserve">x </w:t>
            </w:r>
            <w:r w:rsidRPr="00FB3C2D">
              <w:t xml:space="preserve">× </w:t>
            </w:r>
            <w:r w:rsidRPr="00E935B6">
              <w:rPr>
                <w:rStyle w:val="Cmathsexpressions"/>
                <w:i/>
                <w:iCs/>
              </w:rPr>
              <w:t>f</w:t>
            </w:r>
          </w:p>
        </w:tc>
      </w:tr>
      <w:tr w:rsidR="00AC4796" w:rsidRPr="00FB3C2D" w14:paraId="7ABE4524" w14:textId="77777777" w:rsidTr="004340F0">
        <w:trPr>
          <w:trHeight w:val="124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C007" w14:textId="77777777" w:rsidR="00AC4796" w:rsidRPr="00FB3C2D" w:rsidRDefault="00AC4796" w:rsidP="00E935B6">
            <w:pPr>
              <w:pStyle w:val="Ptabletext"/>
            </w:pPr>
            <w:r w:rsidRPr="00FB3C2D">
              <w:t>3</w:t>
            </w:r>
          </w:p>
          <w:p w14:paraId="26E780EB" w14:textId="77777777" w:rsidR="00AC4796" w:rsidRPr="00FB3C2D" w:rsidRDefault="00AC4796" w:rsidP="00E935B6">
            <w:pPr>
              <w:pStyle w:val="Ptabletext"/>
            </w:pPr>
            <w:r w:rsidRPr="00FB3C2D">
              <w:t>4</w:t>
            </w:r>
          </w:p>
          <w:p w14:paraId="1A498FF0" w14:textId="77777777" w:rsidR="00AC4796" w:rsidRPr="00FB3C2D" w:rsidRDefault="00AC4796" w:rsidP="00E935B6">
            <w:pPr>
              <w:pStyle w:val="Ptabletext"/>
            </w:pPr>
            <w:r w:rsidRPr="00FB3C2D"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B87E" w14:textId="77777777" w:rsidR="00AC4796" w:rsidRPr="00FB3C2D" w:rsidRDefault="00AC4796" w:rsidP="00E935B6">
            <w:pPr>
              <w:pStyle w:val="Ptabletext"/>
            </w:pPr>
            <w:r w:rsidRPr="00FB3C2D">
              <w:t>6</w:t>
            </w:r>
          </w:p>
          <w:p w14:paraId="5C696621" w14:textId="77777777" w:rsidR="00AC4796" w:rsidRPr="00FB3C2D" w:rsidRDefault="00AC4796" w:rsidP="00E935B6">
            <w:pPr>
              <w:pStyle w:val="Ptabletext"/>
            </w:pPr>
            <w:r w:rsidRPr="00FB3C2D">
              <w:t>10</w:t>
            </w:r>
          </w:p>
          <w:p w14:paraId="527FEE35" w14:textId="77777777" w:rsidR="00AC4796" w:rsidRPr="00FB3C2D" w:rsidRDefault="00AC4796" w:rsidP="00E935B6">
            <w:pPr>
              <w:pStyle w:val="Ptabletext"/>
            </w:pPr>
            <w:r w:rsidRPr="00FB3C2D"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4884" w14:textId="77777777" w:rsidR="00AC4796" w:rsidRPr="00FB3C2D" w:rsidRDefault="00AC4796" w:rsidP="00E935B6">
            <w:pPr>
              <w:pStyle w:val="Ptabletext"/>
            </w:pPr>
            <w:r w:rsidRPr="00FB3C2D">
              <w:t>18</w:t>
            </w:r>
          </w:p>
          <w:p w14:paraId="54049A96" w14:textId="77777777" w:rsidR="00AC4796" w:rsidRPr="00FB3C2D" w:rsidRDefault="00AC4796" w:rsidP="00E935B6">
            <w:pPr>
              <w:pStyle w:val="Ptabletext"/>
            </w:pPr>
            <w:r w:rsidRPr="00FB3C2D">
              <w:t>40</w:t>
            </w:r>
          </w:p>
          <w:p w14:paraId="4FAB53E5" w14:textId="77777777" w:rsidR="00AC4796" w:rsidRPr="00FB3C2D" w:rsidRDefault="00AC4796" w:rsidP="00E935B6">
            <w:pPr>
              <w:pStyle w:val="Ptabletext"/>
            </w:pPr>
            <w:r w:rsidRPr="00FB3C2D">
              <w:t>20</w:t>
            </w:r>
          </w:p>
        </w:tc>
      </w:tr>
      <w:tr w:rsidR="00AC4796" w:rsidRPr="00FB3C2D" w14:paraId="56357F7D" w14:textId="77777777" w:rsidTr="004340F0">
        <w:trPr>
          <w:trHeight w:val="258"/>
        </w:trPr>
        <w:tc>
          <w:tcPr>
            <w:tcW w:w="555" w:type="dxa"/>
            <w:tcBorders>
              <w:top w:val="single" w:sz="4" w:space="0" w:color="auto"/>
              <w:right w:val="single" w:sz="4" w:space="0" w:color="auto"/>
            </w:tcBorders>
          </w:tcPr>
          <w:p w14:paraId="706F64D2" w14:textId="77777777" w:rsidR="00AC4796" w:rsidRPr="00FB3C2D" w:rsidRDefault="00AC4796" w:rsidP="00E935B6">
            <w:pPr>
              <w:pStyle w:val="Ptabletext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B81C" w14:textId="77777777" w:rsidR="00AC4796" w:rsidRPr="00FB3C2D" w:rsidRDefault="00AC4796" w:rsidP="00E935B6">
            <w:pPr>
              <w:pStyle w:val="Ptabletext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F2B3" w14:textId="77777777" w:rsidR="00AC4796" w:rsidRPr="00FB3C2D" w:rsidRDefault="00AC4796" w:rsidP="00E935B6">
            <w:pPr>
              <w:pStyle w:val="Ptabletext"/>
            </w:pPr>
          </w:p>
        </w:tc>
      </w:tr>
    </w:tbl>
    <w:p w14:paraId="083B4D21" w14:textId="77777777" w:rsidR="009E550B" w:rsidRDefault="009E550B" w:rsidP="00770468">
      <w:pPr>
        <w:pStyle w:val="Pquestiontextmcqoptions"/>
        <w:rPr>
          <w:rStyle w:val="Cquestionpartlabelbold"/>
        </w:rPr>
      </w:pPr>
    </w:p>
    <w:p w14:paraId="161AD94B" w14:textId="4E4854B2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FB3C2D">
        <w:rPr>
          <w:position w:val="-24"/>
        </w:rPr>
        <w:object w:dxaOrig="360" w:dyaOrig="620" w14:anchorId="06009B36">
          <v:shape id="_x0000_i1026" type="#_x0000_t75" style="width:18pt;height:30.75pt" o:ole="">
            <v:imagedata r:id="rId13" o:title=""/>
          </v:shape>
          <o:OLEObject Type="Embed" ProgID="Equation.3" ShapeID="_x0000_i1026" DrawAspect="Content" ObjectID="_1540572238" r:id="rId14"/>
        </w:object>
      </w:r>
      <w:r w:rsidRPr="00FB3C2D">
        <w:fldChar w:fldCharType="begin"/>
      </w:r>
      <w:r w:rsidRPr="00FB3C2D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</m:oMath>
      <w:r w:rsidRPr="00FB3C2D">
        <w:instrText xml:space="preserve"> </w:instrText>
      </w:r>
      <w:r w:rsidRPr="00FB3C2D">
        <w:fldChar w:fldCharType="end"/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rPr>
          <w:position w:val="-24"/>
        </w:rPr>
        <w:object w:dxaOrig="360" w:dyaOrig="620" w14:anchorId="538C74B4">
          <v:shape id="_x0000_i1027" type="#_x0000_t75" style="width:18pt;height:30.75pt" o:ole="">
            <v:imagedata r:id="rId15" o:title=""/>
          </v:shape>
          <o:OLEObject Type="Embed" ProgID="Equation.3" ShapeID="_x0000_i1027" DrawAspect="Content" ObjectID="_1540572239" r:id="rId16"/>
        </w:object>
      </w:r>
      <w:r w:rsidRPr="00FB3C2D">
        <w:t xml:space="preserve"> </w: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FB3C2D">
        <w:rPr>
          <w:position w:val="-24"/>
        </w:rPr>
        <w:object w:dxaOrig="360" w:dyaOrig="620" w14:anchorId="4E65FE46">
          <v:shape id="_x0000_i1028" type="#_x0000_t75" style="width:18pt;height:30.75pt" o:ole="">
            <v:imagedata r:id="rId17" o:title=""/>
          </v:shape>
          <o:OLEObject Type="Embed" ProgID="Equation.3" ShapeID="_x0000_i1028" DrawAspect="Content" ObjectID="_1540572240" r:id="rId18"/>
        </w:object>
      </w:r>
      <w:r w:rsidRPr="00FB3C2D">
        <w:t xml:space="preserve"> </w:t>
      </w:r>
      <w:r w:rsidRPr="00FB3C2D">
        <w:fldChar w:fldCharType="begin"/>
      </w:r>
      <w:r w:rsidRPr="00FB3C2D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</m:oMath>
      <w:r w:rsidRPr="00FB3C2D">
        <w:instrText xml:space="preserve"> </w:instrText>
      </w:r>
      <w:r w:rsidRPr="00FB3C2D">
        <w:fldChar w:fldCharType="end"/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FB3C2D">
        <w:rPr>
          <w:position w:val="-24"/>
        </w:rPr>
        <w:object w:dxaOrig="340" w:dyaOrig="620" w14:anchorId="454A1AEC">
          <v:shape id="_x0000_i1029" type="#_x0000_t75" style="width:17.25pt;height:30.75pt" o:ole="">
            <v:imagedata r:id="rId19" o:title=""/>
          </v:shape>
          <o:OLEObject Type="Embed" ProgID="Equation.3" ShapeID="_x0000_i1029" DrawAspect="Content" ObjectID="_1540572241" r:id="rId20"/>
        </w:object>
      </w:r>
      <w:r w:rsidRPr="00FB3C2D">
        <w:fldChar w:fldCharType="begin"/>
      </w:r>
      <w:r w:rsidRPr="00FB3C2D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FB3C2D">
        <w:instrText xml:space="preserve"> </w:instrText>
      </w:r>
      <w:r w:rsidRPr="00FB3C2D">
        <w:fldChar w:fldCharType="end"/>
      </w:r>
      <w:r w:rsidRPr="00FB3C2D">
        <w:t xml:space="preserve"> </w:t>
      </w:r>
    </w:p>
    <w:p w14:paraId="403D504C" w14:textId="04DF6B84" w:rsidR="00AC4796" w:rsidRDefault="00AC4796" w:rsidP="00AC4796">
      <w:pPr>
        <w:pStyle w:val="Pquestionheadingmc"/>
      </w:pPr>
      <w:r>
        <w:t>Question 12</w:t>
      </w:r>
      <w:r w:rsidR="008E53B2" w:rsidRPr="008E53B2">
        <w:tab/>
      </w:r>
      <w:r>
        <w:t>[9.</w:t>
      </w:r>
      <w:r w:rsidR="005D18E0">
        <w:t>6</w:t>
      </w:r>
      <w:r>
        <w:t>]</w:t>
      </w:r>
    </w:p>
    <w:p w14:paraId="1F0EDEAD" w14:textId="767CF547" w:rsidR="00AC4796" w:rsidRPr="00FB3C2D" w:rsidRDefault="00AC4796" w:rsidP="00770468">
      <w:pPr>
        <w:pStyle w:val="Pquestiontextmainstem"/>
      </w:pPr>
      <w:r>
        <w:t>A</w:t>
      </w:r>
      <w:r w:rsidR="00770468">
        <w:t xml:space="preserve"> </w:t>
      </w:r>
      <w:r w:rsidRPr="00FB3C2D">
        <w:t xml:space="preserve">card is drawn from a </w:t>
      </w:r>
      <w:r w:rsidR="00770468">
        <w:t>standard</w:t>
      </w:r>
      <w:r w:rsidRPr="00FB3C2D">
        <w:t xml:space="preserve"> pack</w:t>
      </w:r>
      <w:r w:rsidR="00770468">
        <w:t xml:space="preserve"> of 52 cards</w:t>
      </w:r>
      <w:r w:rsidRPr="00FB3C2D">
        <w:t xml:space="preserve">. What is the probability it is an </w:t>
      </w:r>
      <w:r w:rsidR="005D18E0">
        <w:t>A</w:t>
      </w:r>
      <w:r w:rsidRPr="00FB3C2D">
        <w:t>ce?</w:t>
      </w:r>
    </w:p>
    <w:p w14:paraId="34061DB8" w14:textId="340D8CA4" w:rsidR="00AC4796" w:rsidRPr="00FB3C2D" w:rsidRDefault="00AC4796" w:rsidP="00770468">
      <w:pPr>
        <w:pStyle w:val="Pquestiontextmcqoptions"/>
      </w:pPr>
      <w:r w:rsidRPr="00770468">
        <w:rPr>
          <w:rStyle w:val="Cquestionpartlabelbold"/>
        </w:rPr>
        <w:t>A</w:t>
      </w:r>
      <w:r w:rsidR="008E53B2" w:rsidRPr="008E53B2">
        <w:tab/>
      </w:r>
      <w:r w:rsidRPr="00FB3C2D">
        <w:rPr>
          <w:position w:val="-24"/>
        </w:rPr>
        <w:object w:dxaOrig="240" w:dyaOrig="620" w14:anchorId="23FAF78E">
          <v:shape id="_x0000_i1030" type="#_x0000_t75" style="width:12pt;height:30.75pt" o:ole="">
            <v:imagedata r:id="rId21" o:title=""/>
          </v:shape>
          <o:OLEObject Type="Embed" ProgID="Equation.3" ShapeID="_x0000_i1030" DrawAspect="Content" ObjectID="_1540572242" r:id="rId22"/>
        </w:object>
      </w:r>
      <w:r w:rsidRPr="00FB3C2D">
        <w:rPr>
          <w:b/>
          <w:color w:val="000000"/>
          <w:lang w:val="en-US"/>
        </w:rPr>
        <w:fldChar w:fldCharType="begin"/>
      </w:r>
      <w:r w:rsidRPr="00FB3C2D">
        <w:rPr>
          <w:b/>
          <w:color w:val="000000"/>
          <w:lang w:val="en-US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4</m:t>
            </m:r>
          </m:den>
        </m:f>
      </m:oMath>
      <w:r w:rsidRPr="00FB3C2D">
        <w:rPr>
          <w:b/>
          <w:color w:val="000000"/>
          <w:lang w:val="en-US"/>
        </w:rPr>
        <w:instrText xml:space="preserve"> </w:instrText>
      </w:r>
      <w:r w:rsidRPr="00FB3C2D">
        <w:rPr>
          <w:b/>
          <w:color w:val="000000"/>
          <w:lang w:val="en-US"/>
        </w:rPr>
        <w:fldChar w:fldCharType="end"/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B</w:t>
      </w:r>
      <w:r w:rsidR="008E53B2" w:rsidRPr="008E53B2">
        <w:tab/>
      </w:r>
      <w:r w:rsidRPr="00FB3C2D">
        <w:rPr>
          <w:position w:val="-24"/>
        </w:rPr>
        <w:object w:dxaOrig="240" w:dyaOrig="620" w14:anchorId="53EDAB86">
          <v:shape id="_x0000_i1031" type="#_x0000_t75" style="width:12pt;height:30.75pt" o:ole="">
            <v:imagedata r:id="rId23" o:title=""/>
          </v:shape>
          <o:OLEObject Type="Embed" ProgID="Equation.3" ShapeID="_x0000_i1031" DrawAspect="Content" ObjectID="_1540572243" r:id="rId24"/>
        </w:objec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C</w:t>
      </w:r>
      <w:r w:rsidR="008E53B2" w:rsidRPr="008E53B2">
        <w:tab/>
      </w:r>
      <w:r w:rsidRPr="00FB3C2D">
        <w:rPr>
          <w:position w:val="-24"/>
        </w:rPr>
        <w:object w:dxaOrig="320" w:dyaOrig="620" w14:anchorId="5FDA2917">
          <v:shape id="_x0000_i1032" type="#_x0000_t75" style="width:15.75pt;height:30.75pt" o:ole="">
            <v:imagedata r:id="rId25" o:title=""/>
          </v:shape>
          <o:OLEObject Type="Embed" ProgID="Equation.3" ShapeID="_x0000_i1032" DrawAspect="Content" ObjectID="_1540572244" r:id="rId26"/>
        </w:object>
      </w:r>
      <w:r w:rsidR="008E53B2" w:rsidRPr="008E53B2">
        <w:tab/>
      </w:r>
      <w:r w:rsidR="00770468">
        <w:tab/>
      </w:r>
      <w:r w:rsidRPr="00770468">
        <w:rPr>
          <w:rStyle w:val="Cquestionpartlabelbold"/>
        </w:rPr>
        <w:t>D</w:t>
      </w:r>
      <w:r w:rsidR="008E53B2" w:rsidRPr="008E53B2">
        <w:tab/>
      </w:r>
      <w:r w:rsidRPr="00FB3C2D">
        <w:rPr>
          <w:position w:val="-24"/>
        </w:rPr>
        <w:object w:dxaOrig="340" w:dyaOrig="620" w14:anchorId="4F674965">
          <v:shape id="_x0000_i1033" type="#_x0000_t75" style="width:17.25pt;height:30.75pt" o:ole="">
            <v:imagedata r:id="rId27" o:title=""/>
          </v:shape>
          <o:OLEObject Type="Embed" ProgID="Equation.3" ShapeID="_x0000_i1033" DrawAspect="Content" ObjectID="_1540572245" r:id="rId28"/>
        </w:object>
      </w:r>
    </w:p>
    <w:p w14:paraId="725818E6" w14:textId="116BB8A8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2D3853">
        <w:t>1</w:t>
      </w:r>
      <w:r w:rsidR="007A2893">
        <w:t>2</w:t>
      </w:r>
    </w:p>
    <w:p w14:paraId="65671F4D" w14:textId="2C8EE264" w:rsidR="00A87DD3" w:rsidRDefault="00A87DD3" w:rsidP="001B433F">
      <w:pPr>
        <w:pStyle w:val="Psectionresults"/>
      </w:pPr>
    </w:p>
    <w:p w14:paraId="38C01D2D" w14:textId="0F66A255" w:rsidR="001B433F" w:rsidRDefault="001B433F" w:rsidP="001B433F">
      <w:pPr>
        <w:pStyle w:val="Psectionheading"/>
      </w:pPr>
      <w:r>
        <w:lastRenderedPageBreak/>
        <w:t>Short answer section</w:t>
      </w:r>
    </w:p>
    <w:p w14:paraId="74A0B774" w14:textId="7408FC90" w:rsidR="00FD6DB9" w:rsidRDefault="00FD6DB9" w:rsidP="003320B7">
      <w:pPr>
        <w:pStyle w:val="Pquestionheadingsx1stafterhead"/>
      </w:pPr>
      <w:r>
        <w:t>Question 13</w:t>
      </w:r>
      <w:r w:rsidR="008E53B2" w:rsidRPr="008E53B2">
        <w:tab/>
      </w:r>
      <w:r w:rsidR="003320B7">
        <w:rPr>
          <w:rStyle w:val="Cmarkslabel"/>
        </w:rPr>
        <w:t>1</w:t>
      </w:r>
      <w:r w:rsidR="00AC4796">
        <w:rPr>
          <w:rStyle w:val="Cmarkslabel"/>
        </w:rPr>
        <w:t>1</w:t>
      </w:r>
      <w:r w:rsidRPr="001B433F">
        <w:rPr>
          <w:rStyle w:val="Cmarkslabel"/>
        </w:rPr>
        <w:t xml:space="preserve"> marks</w:t>
      </w:r>
      <w:r w:rsidR="008E53B2" w:rsidRPr="008E53B2">
        <w:tab/>
      </w:r>
    </w:p>
    <w:p w14:paraId="537E9F76" w14:textId="77777777" w:rsidR="003320B7" w:rsidRPr="00BA75B3" w:rsidRDefault="003320B7" w:rsidP="003320B7">
      <w:pPr>
        <w:pStyle w:val="Pquestiontextmainstem"/>
      </w:pPr>
      <w:r w:rsidRPr="00E3676F">
        <w:t xml:space="preserve">Choose the correct word from the following list to fill </w:t>
      </w:r>
      <w:r>
        <w:t xml:space="preserve">each of </w:t>
      </w:r>
      <w:r w:rsidRPr="00E3676F">
        <w:t>the gaps in the following sentences.</w:t>
      </w:r>
    </w:p>
    <w:p w14:paraId="162C7196" w14:textId="490A1CD2" w:rsidR="003320B7" w:rsidRPr="00E935B6" w:rsidRDefault="00AC4796" w:rsidP="00770468">
      <w:pPr>
        <w:pStyle w:val="Pquestiontextmainstem"/>
        <w:rPr>
          <w:i/>
        </w:rPr>
      </w:pPr>
      <w:r w:rsidRPr="00E935B6">
        <w:rPr>
          <w:i/>
        </w:rPr>
        <w:t>median           origin           vertex          mean          equation           y-axis             gradient</w:t>
      </w:r>
      <w:r w:rsidRPr="00E935B6">
        <w:rPr>
          <w:i/>
        </w:rPr>
        <w:br/>
        <w:t>x-intercept          right-angled            Cartesian           x-axis         pronumeral          angle</w:t>
      </w:r>
      <w:r w:rsidRPr="00E935B6">
        <w:rPr>
          <w:i/>
        </w:rPr>
        <w:br/>
        <w:t>hypotenuse          opposite            zero</w:t>
      </w:r>
    </w:p>
    <w:p w14:paraId="0E65D480" w14:textId="5635E291" w:rsidR="00AC4796" w:rsidRPr="00FB3C2D" w:rsidRDefault="008E53B2" w:rsidP="00770468">
      <w:pPr>
        <w:pStyle w:val="Pquestiontextpartsa"/>
      </w:pPr>
      <w:r w:rsidRPr="008E53B2">
        <w:rPr>
          <w:rStyle w:val="Cquestionpartlabelbold"/>
        </w:rPr>
        <w:t>(a)</w:t>
      </w:r>
      <w:r w:rsidRPr="008E53B2">
        <w:tab/>
      </w:r>
      <w:r w:rsidR="00AC4796" w:rsidRPr="00FB3C2D">
        <w:t>The ____________________of a line is a measure of its steepness.</w:t>
      </w:r>
    </w:p>
    <w:p w14:paraId="7395DAF5" w14:textId="2F7A67FF" w:rsidR="00AC4796" w:rsidRPr="00FB3C2D" w:rsidRDefault="008E53B2" w:rsidP="00770468">
      <w:pPr>
        <w:pStyle w:val="Pquestiontextpartsa"/>
      </w:pPr>
      <w:r w:rsidRPr="008E53B2">
        <w:rPr>
          <w:rStyle w:val="Cquestionpartlabelbold"/>
        </w:rPr>
        <w:t>(b)</w:t>
      </w:r>
      <w:r w:rsidRPr="008E53B2">
        <w:tab/>
      </w:r>
      <w:r w:rsidR="00AC4796" w:rsidRPr="00FB3C2D">
        <w:t xml:space="preserve">The </w:t>
      </w:r>
      <w:r w:rsidR="00AC4796" w:rsidRPr="00770468">
        <w:rPr>
          <w:rStyle w:val="Cmathsexpressions"/>
          <w:i/>
        </w:rPr>
        <w:t>y</w:t>
      </w:r>
      <w:r w:rsidR="00AC4796" w:rsidRPr="00FB3C2D">
        <w:t xml:space="preserve">-intercept is where a line crosses the ___________and the ______________is where a line crosses the </w:t>
      </w:r>
      <w:r w:rsidR="00AC4796" w:rsidRPr="00770468">
        <w:rPr>
          <w:rStyle w:val="Cmathsexpressions"/>
          <w:i/>
        </w:rPr>
        <w:t>x</w:t>
      </w:r>
      <w:r w:rsidR="00AC4796" w:rsidRPr="00FB3C2D">
        <w:t>-axis.</w:t>
      </w:r>
    </w:p>
    <w:p w14:paraId="56FDEC81" w14:textId="0D322004" w:rsidR="00AC4796" w:rsidRPr="00FB3C2D" w:rsidRDefault="008E53B2" w:rsidP="00770468">
      <w:pPr>
        <w:pStyle w:val="Pquestiontextpartsa"/>
      </w:pPr>
      <w:r w:rsidRPr="008E53B2">
        <w:rPr>
          <w:rStyle w:val="Cquestionpartlabelbold"/>
        </w:rPr>
        <w:t>(c)</w:t>
      </w:r>
      <w:r w:rsidRPr="008E53B2">
        <w:tab/>
      </w:r>
      <w:r w:rsidR="00AC4796" w:rsidRPr="00FB3C2D">
        <w:t>The point (0, 0) is the ________________of the __________________plane.</w:t>
      </w:r>
    </w:p>
    <w:p w14:paraId="6666E24F" w14:textId="7FCB9EC4" w:rsidR="00AC4796" w:rsidRPr="00FB3C2D" w:rsidRDefault="008E53B2" w:rsidP="00770468">
      <w:pPr>
        <w:pStyle w:val="Pquestiontextpartsa"/>
      </w:pPr>
      <w:r w:rsidRPr="008E53B2">
        <w:rPr>
          <w:rStyle w:val="Cquestionpartlabelbold"/>
        </w:rPr>
        <w:t>(d)</w:t>
      </w:r>
      <w:r w:rsidRPr="008E53B2">
        <w:tab/>
      </w:r>
      <w:r w:rsidR="00AC4796" w:rsidRPr="00FB3C2D">
        <w:t>An ______________is an algebr</w:t>
      </w:r>
      <w:r w:rsidR="00712ECE">
        <w:t>aic statement with an equal</w:t>
      </w:r>
      <w:r w:rsidR="004F7510">
        <w:t>s</w:t>
      </w:r>
      <w:r w:rsidR="00712ECE">
        <w:t xml:space="preserve"> symbol</w:t>
      </w:r>
      <w:r w:rsidR="00AC4796" w:rsidRPr="00FB3C2D">
        <w:t>.</w:t>
      </w:r>
    </w:p>
    <w:p w14:paraId="1404DB8D" w14:textId="1E282E75" w:rsidR="00AC4796" w:rsidRPr="00FB3C2D" w:rsidRDefault="00AC4796" w:rsidP="00770468">
      <w:pPr>
        <w:pStyle w:val="Pquestiontextpartsa"/>
      </w:pPr>
      <w:r w:rsidRPr="00770468">
        <w:rPr>
          <w:rStyle w:val="Cquestionpartlabelbold"/>
        </w:rPr>
        <w:t>(e</w:t>
      </w:r>
      <w:r w:rsidR="008E53B2" w:rsidRPr="00770468">
        <w:rPr>
          <w:rStyle w:val="Cquestionpartlabelbold"/>
        </w:rPr>
        <w:t>)</w:t>
      </w:r>
      <w:r w:rsidR="008E53B2" w:rsidRPr="00770468">
        <w:rPr>
          <w:rStyle w:val="Cquestionpartlabelbold"/>
        </w:rPr>
        <w:tab/>
      </w:r>
      <w:r w:rsidRPr="00FB3C2D">
        <w:t>In algebraic equations or equation the unknown value is represent by a ________________ which is generally a letter of the alphabet.</w:t>
      </w:r>
    </w:p>
    <w:p w14:paraId="19676473" w14:textId="7EC2B0AF" w:rsidR="00AC4796" w:rsidRPr="00FB3C2D" w:rsidRDefault="00AC4796" w:rsidP="00770468">
      <w:pPr>
        <w:pStyle w:val="Pquestiontextpartsa"/>
      </w:pPr>
      <w:r w:rsidRPr="00770468">
        <w:rPr>
          <w:rStyle w:val="Cquestionpartlabelbold"/>
        </w:rPr>
        <w:t>(f</w:t>
      </w:r>
      <w:r w:rsidR="008E53B2" w:rsidRPr="00770468">
        <w:rPr>
          <w:rStyle w:val="Cquestionpartlabelbold"/>
        </w:rPr>
        <w:t>)</w:t>
      </w:r>
      <w:r w:rsidR="008E53B2" w:rsidRPr="00770468">
        <w:rPr>
          <w:rStyle w:val="Cquestionpartlabelbold"/>
        </w:rPr>
        <w:tab/>
      </w:r>
      <w:r w:rsidRPr="00FB3C2D">
        <w:t>An ______________ is formed when two lines (or rays</w:t>
      </w:r>
      <w:r w:rsidR="008E53B2">
        <w:t xml:space="preserve">) </w:t>
      </w:r>
      <w:r w:rsidRPr="00FB3C2D">
        <w:t>intersect at a point called the ____________.</w:t>
      </w:r>
    </w:p>
    <w:p w14:paraId="3D7B6C5B" w14:textId="5C56785A" w:rsidR="007201CE" w:rsidRPr="00AC4796" w:rsidRDefault="00AC4796" w:rsidP="00770468">
      <w:pPr>
        <w:pStyle w:val="Pquestiontextpartsa"/>
      </w:pPr>
      <w:r w:rsidRPr="00770468">
        <w:rPr>
          <w:rStyle w:val="Cquestionpartlabelbold"/>
        </w:rPr>
        <w:t>(g</w:t>
      </w:r>
      <w:r w:rsidR="008E53B2" w:rsidRPr="00770468">
        <w:rPr>
          <w:rStyle w:val="Cquestionpartlabelbold"/>
        </w:rPr>
        <w:t>)</w:t>
      </w:r>
      <w:r w:rsidR="008E53B2" w:rsidRPr="00770468">
        <w:rPr>
          <w:rStyle w:val="Cquestionpartlabelbold"/>
        </w:rPr>
        <w:tab/>
      </w:r>
      <w:r w:rsidRPr="00FB3C2D">
        <w:t>In a _____________________ triangle the ____________________ is opposite the 90</w:t>
      </w:r>
      <w:r w:rsidRPr="00FB3C2D">
        <w:sym w:font="Symbol" w:char="F0B0"/>
      </w:r>
      <w:r w:rsidRPr="00FB3C2D">
        <w:t>, or right angle.</w:t>
      </w:r>
    </w:p>
    <w:p w14:paraId="685E9E25" w14:textId="31448A33" w:rsidR="00770468" w:rsidRDefault="00770468" w:rsidP="00770468">
      <w:pPr>
        <w:pStyle w:val="Pquestionheadingsx"/>
      </w:pPr>
      <w:r>
        <w:t>Question 14</w:t>
      </w:r>
      <w:r w:rsidRPr="008E53B2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E53B2">
        <w:tab/>
      </w:r>
      <w:r>
        <w:t>[</w:t>
      </w:r>
      <w:r w:rsidR="005D18E0">
        <w:t>9.4</w:t>
      </w:r>
      <w:r>
        <w:t>]</w:t>
      </w:r>
    </w:p>
    <w:p w14:paraId="0603F1DB" w14:textId="607BAC2C" w:rsidR="00F71105" w:rsidRDefault="00770468" w:rsidP="00770468">
      <w:pPr>
        <w:pStyle w:val="Pquestiontextmainstem"/>
      </w:pPr>
      <w:r w:rsidRPr="00FB3C2D">
        <w:t>Discuss whether the mean or the median is a better measure of centre. Give an example where one would be preferred.</w:t>
      </w:r>
    </w:p>
    <w:p w14:paraId="338EBD61" w14:textId="77777777" w:rsidR="00F71105" w:rsidRDefault="00F71105" w:rsidP="000476E4">
      <w:pPr>
        <w:pStyle w:val="Pquestiontextpartsa"/>
      </w:pPr>
    </w:p>
    <w:p w14:paraId="6BF4DF12" w14:textId="77777777" w:rsidR="009E7611" w:rsidRPr="00EF02C5" w:rsidRDefault="009E7611" w:rsidP="000476E4">
      <w:pPr>
        <w:pStyle w:val="Pquestiontextpartsa"/>
      </w:pPr>
    </w:p>
    <w:p w14:paraId="0C182E9D" w14:textId="73D98C3D" w:rsidR="000476E4" w:rsidRDefault="000476E4" w:rsidP="000476E4">
      <w:pPr>
        <w:pStyle w:val="Pquestionheadingsx"/>
      </w:pPr>
      <w:r>
        <w:t>Question 15</w:t>
      </w:r>
      <w:r w:rsidR="008E53B2" w:rsidRPr="008E53B2">
        <w:tab/>
      </w:r>
      <w:r w:rsidR="00C766B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8E53B2" w:rsidRPr="008E53B2">
        <w:tab/>
      </w:r>
      <w:r>
        <w:t>[</w:t>
      </w:r>
      <w:r w:rsidR="008E53B2">
        <w:t>6.2</w:t>
      </w:r>
      <w:r>
        <w:t>]</w:t>
      </w:r>
    </w:p>
    <w:p w14:paraId="7CD2F94D" w14:textId="783A1D4F" w:rsidR="009E7611" w:rsidRDefault="009E7611" w:rsidP="009E7611">
      <w:pPr>
        <w:pStyle w:val="Pquestiontextpartsa"/>
        <w:rPr>
          <w:lang w:eastAsia="en-US"/>
        </w:rPr>
      </w:pPr>
      <w:r w:rsidRPr="009E7611">
        <w:rPr>
          <w:rStyle w:val="Cquestionpartlabelbold"/>
        </w:rPr>
        <w:t>(a)</w:t>
      </w:r>
      <w:r>
        <w:rPr>
          <w:lang w:eastAsia="en-US"/>
        </w:rPr>
        <w:tab/>
        <w:t>Use</w:t>
      </w:r>
      <w:r w:rsidR="00AC4796" w:rsidRPr="00FB3C2D">
        <w:rPr>
          <w:lang w:eastAsia="en-US"/>
        </w:rPr>
        <w:t xml:space="preserve"> the table of values to create a list of points for the equation </w:t>
      </w:r>
      <w:r w:rsidRPr="00770468">
        <w:rPr>
          <w:rStyle w:val="Cmathsexpressions"/>
          <w:i/>
          <w:iCs/>
        </w:rPr>
        <w:t>y</w:t>
      </w:r>
      <w:r w:rsidRPr="00FB3C2D">
        <w:rPr>
          <w:lang w:eastAsia="en-US"/>
        </w:rPr>
        <w:t xml:space="preserve"> = 2</w:t>
      </w:r>
      <w:r w:rsidRPr="00770468">
        <w:rPr>
          <w:rStyle w:val="Cmathsexpressions"/>
          <w:i/>
          <w:iCs/>
        </w:rPr>
        <w:t>x</w:t>
      </w:r>
      <w:r w:rsidRPr="00FB3C2D">
        <w:rPr>
          <w:lang w:eastAsia="en-US"/>
        </w:rPr>
        <w:t xml:space="preserve"> + 1</w:t>
      </w:r>
      <w:r>
        <w:rPr>
          <w:lang w:eastAsia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1138"/>
        <w:gridCol w:w="1138"/>
        <w:gridCol w:w="1138"/>
        <w:gridCol w:w="1139"/>
        <w:gridCol w:w="1139"/>
      </w:tblGrid>
      <w:tr w:rsidR="00AC4796" w:rsidRPr="00FB3C2D" w14:paraId="336FA115" w14:textId="77777777" w:rsidTr="009E7611">
        <w:trPr>
          <w:trHeight w:val="680"/>
        </w:trPr>
        <w:tc>
          <w:tcPr>
            <w:tcW w:w="1138" w:type="dxa"/>
            <w:vAlign w:val="center"/>
          </w:tcPr>
          <w:p w14:paraId="3E6402FA" w14:textId="77777777" w:rsidR="00AC4796" w:rsidRPr="00E935B6" w:rsidRDefault="00AC4796" w:rsidP="00E935B6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138" w:type="dxa"/>
            <w:vAlign w:val="center"/>
          </w:tcPr>
          <w:p w14:paraId="1DD30A49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-2</w:t>
            </w:r>
          </w:p>
        </w:tc>
        <w:tc>
          <w:tcPr>
            <w:tcW w:w="1138" w:type="dxa"/>
            <w:vAlign w:val="center"/>
          </w:tcPr>
          <w:p w14:paraId="443E67B7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-1</w:t>
            </w:r>
          </w:p>
        </w:tc>
        <w:tc>
          <w:tcPr>
            <w:tcW w:w="1138" w:type="dxa"/>
            <w:vAlign w:val="center"/>
          </w:tcPr>
          <w:p w14:paraId="291D9F1D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0</w:t>
            </w:r>
          </w:p>
        </w:tc>
        <w:tc>
          <w:tcPr>
            <w:tcW w:w="1139" w:type="dxa"/>
            <w:vAlign w:val="center"/>
          </w:tcPr>
          <w:p w14:paraId="706DE7E2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1</w:t>
            </w:r>
          </w:p>
        </w:tc>
        <w:tc>
          <w:tcPr>
            <w:tcW w:w="1139" w:type="dxa"/>
            <w:vAlign w:val="center"/>
          </w:tcPr>
          <w:p w14:paraId="4365CCD3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2</w:t>
            </w:r>
          </w:p>
        </w:tc>
      </w:tr>
      <w:tr w:rsidR="00AC4796" w:rsidRPr="00FB3C2D" w14:paraId="1E7D0296" w14:textId="77777777" w:rsidTr="009E7611">
        <w:trPr>
          <w:trHeight w:val="680"/>
        </w:trPr>
        <w:tc>
          <w:tcPr>
            <w:tcW w:w="1138" w:type="dxa"/>
            <w:vAlign w:val="center"/>
          </w:tcPr>
          <w:p w14:paraId="5C8361B8" w14:textId="77777777" w:rsidR="00AC4796" w:rsidRPr="00E935B6" w:rsidRDefault="00AC4796" w:rsidP="00E935B6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1138" w:type="dxa"/>
            <w:vAlign w:val="center"/>
          </w:tcPr>
          <w:p w14:paraId="3748A770" w14:textId="77777777" w:rsidR="00AC4796" w:rsidRPr="00FB3C2D" w:rsidRDefault="00AC4796" w:rsidP="009E7611">
            <w:pPr>
              <w:tabs>
                <w:tab w:val="left" w:pos="580"/>
                <w:tab w:val="right" w:pos="9498"/>
              </w:tabs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vAlign w:val="center"/>
          </w:tcPr>
          <w:p w14:paraId="794C341F" w14:textId="77777777" w:rsidR="00AC4796" w:rsidRPr="00FB3C2D" w:rsidRDefault="00AC4796" w:rsidP="009E7611">
            <w:pPr>
              <w:tabs>
                <w:tab w:val="left" w:pos="580"/>
                <w:tab w:val="right" w:pos="9498"/>
              </w:tabs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138" w:type="dxa"/>
            <w:vAlign w:val="center"/>
          </w:tcPr>
          <w:p w14:paraId="7B78918E" w14:textId="77777777" w:rsidR="00AC4796" w:rsidRPr="00FB3C2D" w:rsidRDefault="00AC4796" w:rsidP="009E7611">
            <w:pPr>
              <w:tabs>
                <w:tab w:val="left" w:pos="580"/>
                <w:tab w:val="right" w:pos="9498"/>
              </w:tabs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139" w:type="dxa"/>
            <w:vAlign w:val="center"/>
          </w:tcPr>
          <w:p w14:paraId="5B74DE02" w14:textId="77777777" w:rsidR="00AC4796" w:rsidRPr="00FB3C2D" w:rsidRDefault="00AC4796" w:rsidP="009E7611">
            <w:pPr>
              <w:tabs>
                <w:tab w:val="left" w:pos="580"/>
                <w:tab w:val="right" w:pos="9498"/>
              </w:tabs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139" w:type="dxa"/>
            <w:vAlign w:val="center"/>
          </w:tcPr>
          <w:p w14:paraId="2D75E272" w14:textId="77777777" w:rsidR="00AC4796" w:rsidRPr="00FB3C2D" w:rsidRDefault="00AC4796" w:rsidP="009E7611">
            <w:pPr>
              <w:tabs>
                <w:tab w:val="left" w:pos="580"/>
                <w:tab w:val="right" w:pos="9498"/>
              </w:tabs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eastAsia="en-US"/>
              </w:rPr>
            </w:pPr>
          </w:p>
        </w:tc>
      </w:tr>
    </w:tbl>
    <w:p w14:paraId="2D76943B" w14:textId="77777777" w:rsidR="005D18E0" w:rsidRDefault="005D18E0" w:rsidP="009E7611">
      <w:pPr>
        <w:pStyle w:val="Pquestiontextpartsa"/>
        <w:rPr>
          <w:rStyle w:val="Cquestionpartlabelbold"/>
        </w:rPr>
      </w:pPr>
    </w:p>
    <w:p w14:paraId="680862B8" w14:textId="10E2C425" w:rsidR="009E7611" w:rsidRPr="00FB3C2D" w:rsidRDefault="009E7611" w:rsidP="009E7611">
      <w:pPr>
        <w:pStyle w:val="Pquestiontextpartsa"/>
        <w:rPr>
          <w:lang w:eastAsia="en-US"/>
        </w:rPr>
      </w:pPr>
      <w:r w:rsidRPr="009E7611">
        <w:rPr>
          <w:rStyle w:val="Cquestionpartlabelbold"/>
        </w:rPr>
        <w:t>(b)</w:t>
      </w:r>
      <w:r>
        <w:rPr>
          <w:lang w:eastAsia="en-US"/>
        </w:rPr>
        <w:tab/>
        <w:t>Plot the points</w:t>
      </w:r>
      <w:r w:rsidRPr="00FB3C2D">
        <w:rPr>
          <w:lang w:eastAsia="en-US"/>
        </w:rPr>
        <w:t xml:space="preserve"> on Cartesian axes to draw </w:t>
      </w:r>
      <w:r>
        <w:rPr>
          <w:lang w:eastAsia="en-US"/>
        </w:rPr>
        <w:t>the</w:t>
      </w:r>
      <w:r w:rsidRPr="00FB3C2D">
        <w:rPr>
          <w:lang w:eastAsia="en-US"/>
        </w:rPr>
        <w:t xml:space="preserve"> graph of the relationship.</w:t>
      </w:r>
    </w:p>
    <w:p w14:paraId="3CD8FFCC" w14:textId="4FE329B1" w:rsidR="00AC4796" w:rsidRPr="00FB3C2D" w:rsidRDefault="00AC4796" w:rsidP="004A744C">
      <w:pPr>
        <w:pStyle w:val="Pquestiontextmainstem"/>
        <w:rPr>
          <w:lang w:eastAsia="en-US"/>
        </w:rPr>
      </w:pPr>
      <w:r>
        <w:rPr>
          <w:noProof/>
        </w:rPr>
        <w:drawing>
          <wp:inline distT="0" distB="0" distL="0" distR="0" wp14:anchorId="673C2321" wp14:editId="0584BA13">
            <wp:extent cx="1114425" cy="2124075"/>
            <wp:effectExtent l="0" t="0" r="9525" b="9525"/>
            <wp:docPr id="7" name="Picture 7" descr="PM8_SmB_SemT2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M8_SmB_SemT2_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F229" w14:textId="097F79DB" w:rsidR="008E53B2" w:rsidRDefault="008E53B2" w:rsidP="008E53B2">
      <w:pPr>
        <w:pStyle w:val="Pquestionheadingsx"/>
      </w:pPr>
      <w:r>
        <w:lastRenderedPageBreak/>
        <w:t>Question 16</w:t>
      </w:r>
      <w:r w:rsidRPr="008E53B2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8E53B2">
        <w:tab/>
      </w:r>
      <w:r>
        <w:t>[6.3]</w:t>
      </w:r>
    </w:p>
    <w:p w14:paraId="6BD9FDA3" w14:textId="668B86B2" w:rsidR="00AC4796" w:rsidRPr="00FB3C2D" w:rsidRDefault="00AC4796" w:rsidP="00770468">
      <w:pPr>
        <w:pStyle w:val="Pquestiontextmainstem"/>
      </w:pPr>
      <w:r w:rsidRPr="00FB3C2D">
        <w:t>Find the rule for each of the following sets of points.</w:t>
      </w:r>
    </w:p>
    <w:p w14:paraId="2427C6F8" w14:textId="1B9915BA" w:rsidR="00BB5A1A" w:rsidRDefault="008E53B2" w:rsidP="00770468">
      <w:pPr>
        <w:pStyle w:val="Pquestiontextpartsa"/>
      </w:pPr>
      <w:r w:rsidRPr="008E53B2">
        <w:rPr>
          <w:rStyle w:val="Cquestionpartlabelbold"/>
        </w:rPr>
        <w:t>(a)</w:t>
      </w:r>
      <w:r w:rsidRPr="008E53B2">
        <w:tab/>
      </w:r>
      <w:r w:rsidR="00AC4796" w:rsidRPr="00FB3C2D">
        <w:t>(-3, -2), (-2, 0), (-1, 2), (0, 4)</w:t>
      </w:r>
      <w:r w:rsidR="00BB5A1A">
        <w:br/>
      </w:r>
      <w:r w:rsidR="00BB5A1A">
        <w:br/>
      </w:r>
      <w:r w:rsidR="00BB5A1A" w:rsidRPr="00770468">
        <w:rPr>
          <w:rStyle w:val="Cmathsexpressions"/>
          <w:i/>
          <w:iCs/>
        </w:rPr>
        <w:t>y</w:t>
      </w:r>
      <w:r w:rsidR="005D18E0">
        <w:rPr>
          <w:rStyle w:val="Cmathsexpressions"/>
          <w:i/>
          <w:iCs/>
        </w:rPr>
        <w:t xml:space="preserve"> =</w:t>
      </w:r>
      <w:r w:rsidR="00BB5A1A" w:rsidRPr="00770468">
        <w:rPr>
          <w:rStyle w:val="Cmathsexpressions"/>
          <w:i/>
          <w:iCs/>
        </w:rPr>
        <w:t xml:space="preserve"> </w:t>
      </w:r>
      <w:r w:rsidR="00BB5A1A" w:rsidRPr="00FB3C2D">
        <w:t>________________________</w:t>
      </w:r>
    </w:p>
    <w:p w14:paraId="5AE3371E" w14:textId="77777777" w:rsidR="00A6563F" w:rsidRDefault="00A6563F" w:rsidP="00770468">
      <w:pPr>
        <w:pStyle w:val="Pquestiontextpartsa"/>
      </w:pPr>
    </w:p>
    <w:p w14:paraId="65D723FF" w14:textId="3CF3CC3B" w:rsidR="00AC4796" w:rsidRPr="00FB3C2D" w:rsidRDefault="008E53B2" w:rsidP="00770468">
      <w:pPr>
        <w:pStyle w:val="Pquestiontextpartsa"/>
      </w:pPr>
      <w:r w:rsidRPr="008E53B2">
        <w:rPr>
          <w:rStyle w:val="Cquestionpartlabelbold"/>
        </w:rPr>
        <w:t>(b)</w:t>
      </w:r>
      <w:r w:rsidRPr="008E53B2">
        <w:tab/>
      </w: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AC4796" w:rsidRPr="00FB3C2D" w14:paraId="63968AC1" w14:textId="77777777" w:rsidTr="009E7611">
        <w:trPr>
          <w:trHeight w:val="680"/>
        </w:trPr>
        <w:tc>
          <w:tcPr>
            <w:tcW w:w="680" w:type="dxa"/>
            <w:vAlign w:val="center"/>
          </w:tcPr>
          <w:p w14:paraId="098CDF62" w14:textId="77777777" w:rsidR="00AC4796" w:rsidRPr="00E935B6" w:rsidRDefault="00AC4796" w:rsidP="00E935B6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680" w:type="dxa"/>
            <w:vAlign w:val="center"/>
          </w:tcPr>
          <w:p w14:paraId="7C625BBC" w14:textId="77777777" w:rsidR="00AC4796" w:rsidRPr="00FB3C2D" w:rsidRDefault="00AC4796" w:rsidP="00E935B6">
            <w:pPr>
              <w:pStyle w:val="Ptabletext"/>
            </w:pPr>
            <w:r w:rsidRPr="00FB3C2D">
              <w:t>-3</w:t>
            </w:r>
          </w:p>
        </w:tc>
        <w:tc>
          <w:tcPr>
            <w:tcW w:w="680" w:type="dxa"/>
            <w:vAlign w:val="center"/>
          </w:tcPr>
          <w:p w14:paraId="646630C8" w14:textId="77777777" w:rsidR="00AC4796" w:rsidRPr="00FB3C2D" w:rsidRDefault="00AC4796" w:rsidP="00E935B6">
            <w:pPr>
              <w:pStyle w:val="Ptabletext"/>
            </w:pPr>
            <w:r w:rsidRPr="00FB3C2D">
              <w:t>-2</w:t>
            </w:r>
          </w:p>
        </w:tc>
        <w:tc>
          <w:tcPr>
            <w:tcW w:w="680" w:type="dxa"/>
            <w:vAlign w:val="center"/>
          </w:tcPr>
          <w:p w14:paraId="3F6A61AA" w14:textId="77777777" w:rsidR="00AC4796" w:rsidRPr="00FB3C2D" w:rsidRDefault="00AC4796" w:rsidP="00E935B6">
            <w:pPr>
              <w:pStyle w:val="Ptabletext"/>
            </w:pPr>
            <w:r w:rsidRPr="00FB3C2D">
              <w:t>-1</w:t>
            </w:r>
          </w:p>
        </w:tc>
        <w:tc>
          <w:tcPr>
            <w:tcW w:w="680" w:type="dxa"/>
            <w:vAlign w:val="center"/>
          </w:tcPr>
          <w:p w14:paraId="6F319E02" w14:textId="77777777" w:rsidR="00AC4796" w:rsidRPr="00FB3C2D" w:rsidRDefault="00AC4796" w:rsidP="00E935B6">
            <w:pPr>
              <w:pStyle w:val="Ptabletext"/>
            </w:pPr>
            <w:r w:rsidRPr="00FB3C2D">
              <w:t>0</w:t>
            </w:r>
          </w:p>
        </w:tc>
        <w:tc>
          <w:tcPr>
            <w:tcW w:w="680" w:type="dxa"/>
            <w:vAlign w:val="center"/>
          </w:tcPr>
          <w:p w14:paraId="5D87981A" w14:textId="77777777" w:rsidR="00AC4796" w:rsidRPr="00FB3C2D" w:rsidRDefault="00AC4796" w:rsidP="00E935B6">
            <w:pPr>
              <w:pStyle w:val="Ptabletext"/>
            </w:pPr>
            <w:r w:rsidRPr="00FB3C2D">
              <w:t>1</w:t>
            </w:r>
          </w:p>
        </w:tc>
        <w:tc>
          <w:tcPr>
            <w:tcW w:w="680" w:type="dxa"/>
            <w:vAlign w:val="center"/>
          </w:tcPr>
          <w:p w14:paraId="35E31482" w14:textId="77777777" w:rsidR="00AC4796" w:rsidRPr="00FB3C2D" w:rsidRDefault="00AC4796" w:rsidP="00E935B6">
            <w:pPr>
              <w:pStyle w:val="Ptabletext"/>
            </w:pPr>
            <w:r w:rsidRPr="00FB3C2D">
              <w:t>2</w:t>
            </w:r>
          </w:p>
        </w:tc>
      </w:tr>
      <w:tr w:rsidR="00AC4796" w:rsidRPr="00FB3C2D" w14:paraId="436E1461" w14:textId="77777777" w:rsidTr="009E7611">
        <w:trPr>
          <w:trHeight w:val="680"/>
        </w:trPr>
        <w:tc>
          <w:tcPr>
            <w:tcW w:w="680" w:type="dxa"/>
            <w:vAlign w:val="center"/>
          </w:tcPr>
          <w:p w14:paraId="2155EB8D" w14:textId="77777777" w:rsidR="00AC4796" w:rsidRPr="00E935B6" w:rsidRDefault="00AC4796" w:rsidP="00E935B6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680" w:type="dxa"/>
            <w:vAlign w:val="center"/>
          </w:tcPr>
          <w:p w14:paraId="783A471A" w14:textId="77777777" w:rsidR="00AC4796" w:rsidRPr="00FB3C2D" w:rsidRDefault="00AC4796" w:rsidP="009E7611">
            <w:pPr>
              <w:pStyle w:val="BodyText2"/>
              <w:tabs>
                <w:tab w:val="clear" w:pos="5387"/>
                <w:tab w:val="clear" w:pos="8080"/>
                <w:tab w:val="left" w:pos="580"/>
                <w:tab w:val="right" w:pos="9498"/>
              </w:tabs>
              <w:jc w:val="center"/>
              <w:rPr>
                <w:bCs/>
                <w:iCs/>
                <w:sz w:val="20"/>
                <w:lang w:val="en-AU"/>
              </w:rPr>
            </w:pPr>
          </w:p>
        </w:tc>
        <w:tc>
          <w:tcPr>
            <w:tcW w:w="680" w:type="dxa"/>
            <w:vAlign w:val="center"/>
          </w:tcPr>
          <w:p w14:paraId="6EC6AA34" w14:textId="77777777" w:rsidR="00AC4796" w:rsidRPr="00FB3C2D" w:rsidRDefault="00AC4796" w:rsidP="009E7611">
            <w:pPr>
              <w:pStyle w:val="BodyText2"/>
              <w:tabs>
                <w:tab w:val="clear" w:pos="5387"/>
                <w:tab w:val="clear" w:pos="8080"/>
                <w:tab w:val="left" w:pos="580"/>
                <w:tab w:val="right" w:pos="9498"/>
              </w:tabs>
              <w:jc w:val="center"/>
              <w:rPr>
                <w:bCs/>
                <w:iCs/>
                <w:sz w:val="20"/>
                <w:lang w:val="en-AU"/>
              </w:rPr>
            </w:pPr>
          </w:p>
        </w:tc>
        <w:tc>
          <w:tcPr>
            <w:tcW w:w="680" w:type="dxa"/>
            <w:vAlign w:val="center"/>
          </w:tcPr>
          <w:p w14:paraId="567C6D2C" w14:textId="77777777" w:rsidR="00AC4796" w:rsidRPr="00FB3C2D" w:rsidRDefault="00AC4796" w:rsidP="00E935B6">
            <w:pPr>
              <w:pStyle w:val="Ptabletext"/>
            </w:pPr>
            <w:r w:rsidRPr="00FB3C2D">
              <w:t>6</w:t>
            </w:r>
          </w:p>
        </w:tc>
        <w:tc>
          <w:tcPr>
            <w:tcW w:w="680" w:type="dxa"/>
            <w:vAlign w:val="center"/>
          </w:tcPr>
          <w:p w14:paraId="7E751A8E" w14:textId="77777777" w:rsidR="00AC4796" w:rsidRPr="00FB3C2D" w:rsidRDefault="00AC4796" w:rsidP="00E935B6">
            <w:pPr>
              <w:pStyle w:val="Ptabletext"/>
            </w:pPr>
            <w:r w:rsidRPr="00FB3C2D">
              <w:t>3</w:t>
            </w:r>
          </w:p>
        </w:tc>
        <w:tc>
          <w:tcPr>
            <w:tcW w:w="680" w:type="dxa"/>
            <w:vAlign w:val="center"/>
          </w:tcPr>
          <w:p w14:paraId="6D88B72A" w14:textId="77777777" w:rsidR="00AC4796" w:rsidRPr="00FB3C2D" w:rsidRDefault="00AC4796" w:rsidP="00E935B6">
            <w:pPr>
              <w:pStyle w:val="Ptabletext"/>
            </w:pPr>
            <w:r w:rsidRPr="00FB3C2D">
              <w:t>0</w:t>
            </w:r>
          </w:p>
        </w:tc>
        <w:tc>
          <w:tcPr>
            <w:tcW w:w="680" w:type="dxa"/>
            <w:vAlign w:val="center"/>
          </w:tcPr>
          <w:p w14:paraId="30E7B095" w14:textId="77777777" w:rsidR="00AC4796" w:rsidRPr="00FB3C2D" w:rsidRDefault="00AC4796" w:rsidP="009E7611">
            <w:pPr>
              <w:pStyle w:val="BodyText2"/>
              <w:tabs>
                <w:tab w:val="clear" w:pos="5387"/>
                <w:tab w:val="clear" w:pos="8080"/>
                <w:tab w:val="left" w:pos="580"/>
                <w:tab w:val="right" w:pos="9498"/>
              </w:tabs>
              <w:jc w:val="center"/>
              <w:rPr>
                <w:bCs/>
                <w:iCs/>
                <w:sz w:val="20"/>
                <w:lang w:val="en-AU"/>
              </w:rPr>
            </w:pPr>
          </w:p>
        </w:tc>
      </w:tr>
    </w:tbl>
    <w:p w14:paraId="311052A3" w14:textId="77777777" w:rsidR="00BB5A1A" w:rsidRDefault="00BB5A1A" w:rsidP="00770468">
      <w:pPr>
        <w:pStyle w:val="Pquestiontextpartsa"/>
        <w:rPr>
          <w:rStyle w:val="Cmathsexpressions"/>
          <w:i/>
          <w:iCs/>
        </w:rPr>
      </w:pPr>
    </w:p>
    <w:p w14:paraId="5BFD7790" w14:textId="4FF0DA64" w:rsidR="00AC4796" w:rsidRPr="00FB3C2D" w:rsidRDefault="00AC4796" w:rsidP="00770468">
      <w:pPr>
        <w:pStyle w:val="Pquestiontextpartsa"/>
      </w:pPr>
      <w:r w:rsidRPr="00770468">
        <w:rPr>
          <w:rStyle w:val="Cmathsexpressions"/>
          <w:i/>
          <w:iCs/>
        </w:rPr>
        <w:t>y</w:t>
      </w:r>
      <w:r w:rsidRPr="00FB3C2D">
        <w:t xml:space="preserve"> </w:t>
      </w:r>
      <w:r w:rsidR="005D18E0">
        <w:t xml:space="preserve">= </w:t>
      </w:r>
      <w:r w:rsidRPr="00FB3C2D">
        <w:t>________________________</w:t>
      </w:r>
    </w:p>
    <w:p w14:paraId="33AA05D2" w14:textId="549E4E76" w:rsidR="000476E4" w:rsidRDefault="000476E4" w:rsidP="000476E4">
      <w:pPr>
        <w:pStyle w:val="Pquestionheadingsx"/>
      </w:pPr>
      <w:r>
        <w:t>Question 1</w:t>
      </w:r>
      <w:r w:rsidR="008E53B2">
        <w:t>7</w:t>
      </w:r>
      <w:r w:rsidR="008E53B2" w:rsidRPr="008E53B2">
        <w:tab/>
      </w:r>
      <w:r w:rsidR="008E53B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E53B2" w:rsidRPr="008E53B2">
        <w:tab/>
      </w:r>
      <w:r>
        <w:t>[</w:t>
      </w:r>
      <w:r w:rsidR="008E53B2">
        <w:t>6.3</w:t>
      </w:r>
      <w:r>
        <w:t>]</w:t>
      </w:r>
    </w:p>
    <w:p w14:paraId="11D4CC2E" w14:textId="77777777" w:rsidR="008E53B2" w:rsidRDefault="008E53B2" w:rsidP="00770468">
      <w:pPr>
        <w:pStyle w:val="Pquestiontextmainstem"/>
      </w:pPr>
      <w:r w:rsidRPr="00FB3C2D">
        <w:t>Determine the equation for the following graph.</w:t>
      </w:r>
    </w:p>
    <w:p w14:paraId="55009938" w14:textId="222A73FB" w:rsidR="00BB5A1A" w:rsidRPr="00FB3C2D" w:rsidRDefault="00BB5A1A" w:rsidP="0006653E">
      <w:pPr>
        <w:pStyle w:val="Pquestiontextmainstem"/>
      </w:pPr>
      <w:r w:rsidRPr="0006653E">
        <w:rPr>
          <w:noProof/>
        </w:rPr>
        <w:drawing>
          <wp:inline distT="0" distB="0" distL="0" distR="0" wp14:anchorId="1302CC84" wp14:editId="577798B6">
            <wp:extent cx="2390775" cy="2181225"/>
            <wp:effectExtent l="0" t="0" r="9525" b="9525"/>
            <wp:docPr id="24" name="Picture 24" descr="PM8_SmB_SemT2_04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PM8_SmB_SemT2_04_RR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E12D" w14:textId="5688E051" w:rsidR="008E53B2" w:rsidRDefault="008E53B2" w:rsidP="00BB5A1A">
      <w:pPr>
        <w:pStyle w:val="Pquestionheadingsx"/>
      </w:pPr>
      <w:r>
        <w:t>Question 18</w:t>
      </w:r>
      <w:r w:rsidRPr="008E53B2">
        <w:tab/>
      </w:r>
      <w:r w:rsidRPr="00BB5A1A">
        <w:rPr>
          <w:rStyle w:val="Cmarkslabel"/>
        </w:rPr>
        <w:t>4 marks</w:t>
      </w:r>
      <w:r w:rsidRPr="008E53B2">
        <w:tab/>
      </w:r>
      <w:r>
        <w:t>[7.2]</w:t>
      </w:r>
    </w:p>
    <w:p w14:paraId="68DB2D2E" w14:textId="77777777" w:rsidR="008E53B2" w:rsidRPr="00FB3C2D" w:rsidRDefault="008E53B2" w:rsidP="00770468">
      <w:pPr>
        <w:pStyle w:val="Pquestiontextmainstem"/>
      </w:pPr>
      <w:r w:rsidRPr="00FB3C2D">
        <w:t>Find the value of the pronumeral in each of the followi</w:t>
      </w:r>
      <w:r>
        <w:t>ng equations.</w:t>
      </w:r>
    </w:p>
    <w:p w14:paraId="3B612ABB" w14:textId="1A637827" w:rsidR="008E53B2" w:rsidRPr="00FB3C2D" w:rsidRDefault="008E53B2" w:rsidP="00770468">
      <w:pPr>
        <w:pStyle w:val="Pquestiontextpartsa"/>
      </w:pPr>
      <w:r w:rsidRPr="008E53B2">
        <w:rPr>
          <w:rStyle w:val="Cquestionpartlabelbold"/>
        </w:rPr>
        <w:t>(a)</w:t>
      </w:r>
      <w:r w:rsidRPr="008E53B2">
        <w:tab/>
      </w:r>
      <w:r w:rsidRPr="00FB3C2D">
        <w:rPr>
          <w:bCs/>
        </w:rPr>
        <w:t>2</w:t>
      </w:r>
      <w:r w:rsidRPr="00770468">
        <w:rPr>
          <w:rStyle w:val="Cmathsexpressions"/>
          <w:i/>
        </w:rPr>
        <w:t>a</w:t>
      </w:r>
      <w:r w:rsidRPr="00FB3C2D">
        <w:rPr>
          <w:bCs/>
        </w:rPr>
        <w:t xml:space="preserve"> – 5 = 17</w:t>
      </w:r>
      <w:r w:rsidRPr="008E53B2">
        <w:tab/>
      </w:r>
      <w:r w:rsidR="00BB5A1A">
        <w:tab/>
      </w:r>
      <w:r w:rsidR="00BB5A1A">
        <w:tab/>
      </w:r>
      <w:r w:rsidR="00BB5A1A">
        <w:tab/>
      </w:r>
      <w:r w:rsidRPr="008E53B2">
        <w:rPr>
          <w:rStyle w:val="Cquestionpartlabelbold"/>
        </w:rPr>
        <w:t>(b)</w:t>
      </w:r>
      <w:r w:rsidR="00A6563F">
        <w:t xml:space="preserve">  </w:t>
      </w:r>
      <w:r w:rsidRPr="00FB3C2D">
        <w:t>-5</w:t>
      </w:r>
      <w:r w:rsidRPr="00770468">
        <w:rPr>
          <w:rStyle w:val="Cmathsexpressions"/>
          <w:i/>
        </w:rPr>
        <w:t>b</w:t>
      </w:r>
      <w:r w:rsidRPr="00FB3C2D">
        <w:t xml:space="preserve"> + 9 = 29</w:t>
      </w:r>
    </w:p>
    <w:p w14:paraId="19B12CCA" w14:textId="77777777" w:rsidR="008E53B2" w:rsidRPr="00FB3C2D" w:rsidRDefault="008E53B2" w:rsidP="00BB5A1A">
      <w:pPr>
        <w:pStyle w:val="Pquestiontextmainstem"/>
      </w:pPr>
    </w:p>
    <w:p w14:paraId="1F8D4127" w14:textId="77777777" w:rsidR="00BB5A1A" w:rsidRDefault="00BB5A1A" w:rsidP="00BB5A1A">
      <w:pPr>
        <w:pStyle w:val="Pquestiontextmainstem"/>
      </w:pPr>
    </w:p>
    <w:p w14:paraId="48DD60B6" w14:textId="77777777" w:rsidR="00BB5A1A" w:rsidRPr="00FB3C2D" w:rsidRDefault="00BB5A1A" w:rsidP="00BB5A1A">
      <w:pPr>
        <w:pStyle w:val="Pquestiontextmainstem"/>
      </w:pPr>
    </w:p>
    <w:p w14:paraId="5F9C8243" w14:textId="358E363F" w:rsidR="008E53B2" w:rsidRDefault="008E53B2" w:rsidP="008E53B2">
      <w:pPr>
        <w:pStyle w:val="Pquestionheadingsx"/>
      </w:pPr>
      <w:r>
        <w:t>Question 19</w:t>
      </w:r>
      <w:r w:rsidRPr="008E53B2"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Pr="008E53B2">
        <w:tab/>
      </w:r>
      <w:r>
        <w:t>[7.3]</w:t>
      </w:r>
    </w:p>
    <w:p w14:paraId="2B000D44" w14:textId="77777777" w:rsidR="008E53B2" w:rsidRPr="00FB3C2D" w:rsidRDefault="008E53B2" w:rsidP="00770468">
      <w:pPr>
        <w:pStyle w:val="Pquestiontextmainstem"/>
      </w:pPr>
      <w:r w:rsidRPr="00FB3C2D">
        <w:t>Find the value of the pronumeral in each of the following equations.</w:t>
      </w:r>
    </w:p>
    <w:p w14:paraId="3C09A246" w14:textId="76DBA3D2" w:rsidR="008E53B2" w:rsidRPr="00FB3C2D" w:rsidRDefault="008E53B2" w:rsidP="00770468">
      <w:pPr>
        <w:pStyle w:val="Pquestiontextpartsa"/>
        <w:rPr>
          <w:bCs/>
        </w:rPr>
      </w:pPr>
      <w:r w:rsidRPr="008E53B2">
        <w:rPr>
          <w:rStyle w:val="Cquestionpartlabelbold"/>
        </w:rPr>
        <w:t>(a)</w:t>
      </w:r>
      <w:r w:rsidRPr="008E53B2">
        <w:tab/>
      </w:r>
      <w:r w:rsidRPr="00FB3C2D">
        <w:rPr>
          <w:position w:val="-24"/>
        </w:rPr>
        <w:object w:dxaOrig="360" w:dyaOrig="620" w14:anchorId="60A8AD33">
          <v:shape id="_x0000_i1034" type="#_x0000_t75" style="width:18pt;height:30.75pt" o:ole="">
            <v:imagedata r:id="rId31" o:title=""/>
          </v:shape>
          <o:OLEObject Type="Embed" ProgID="Equation.DSMT4" ShapeID="_x0000_i1034" DrawAspect="Content" ObjectID="_1540572246" r:id="rId32"/>
        </w:object>
      </w:r>
      <w:r w:rsidRPr="00FB3C2D">
        <w:t xml:space="preserve"> − 4 = 8 </w:t>
      </w:r>
      <w:r w:rsidRPr="008E53B2">
        <w:tab/>
      </w:r>
      <w:r w:rsidR="00BB5A1A">
        <w:tab/>
      </w:r>
      <w:r w:rsidR="00BB5A1A">
        <w:tab/>
      </w:r>
      <w:r w:rsidR="00BB5A1A">
        <w:tab/>
      </w:r>
      <w:r w:rsidRPr="008E53B2">
        <w:rPr>
          <w:rStyle w:val="Cquestionpartlabelbold"/>
        </w:rPr>
        <w:t>(b)</w:t>
      </w:r>
      <w:r w:rsidR="00A6563F">
        <w:t xml:space="preserve">  </w:t>
      </w:r>
      <w:r w:rsidRPr="00FB3C2D">
        <w:rPr>
          <w:bCs/>
        </w:rPr>
        <w:t>8(2</w:t>
      </w:r>
      <w:r w:rsidRPr="00770468">
        <w:rPr>
          <w:rStyle w:val="Cmathsexpressions"/>
          <w:i/>
        </w:rPr>
        <w:t>r</w:t>
      </w:r>
      <w:r w:rsidRPr="00FB3C2D">
        <w:rPr>
          <w:bCs/>
        </w:rPr>
        <w:t xml:space="preserve"> – 5) = 72</w:t>
      </w:r>
    </w:p>
    <w:p w14:paraId="39BF92DD" w14:textId="77777777" w:rsidR="00BB5A1A" w:rsidRPr="00FB3C2D" w:rsidRDefault="00BB5A1A" w:rsidP="00BB5A1A">
      <w:pPr>
        <w:pStyle w:val="Pquestiontextmainstem"/>
      </w:pPr>
    </w:p>
    <w:p w14:paraId="057208F2" w14:textId="77777777" w:rsidR="00BB5A1A" w:rsidRDefault="00BB5A1A" w:rsidP="00BB5A1A">
      <w:pPr>
        <w:pStyle w:val="Pquestiontextmainstem"/>
      </w:pPr>
    </w:p>
    <w:p w14:paraId="02CDEB88" w14:textId="77777777" w:rsidR="00BB5A1A" w:rsidRDefault="00BB5A1A" w:rsidP="00BB5A1A">
      <w:pPr>
        <w:pStyle w:val="Pquestiontextmainstem"/>
      </w:pPr>
    </w:p>
    <w:p w14:paraId="6FD40114" w14:textId="77777777" w:rsidR="00BB5A1A" w:rsidRPr="00FB3C2D" w:rsidRDefault="00BB5A1A" w:rsidP="00BB5A1A">
      <w:pPr>
        <w:pStyle w:val="Pquestiontextmainstem"/>
      </w:pPr>
    </w:p>
    <w:p w14:paraId="2BC3D566" w14:textId="75ACE0BA" w:rsidR="008E53B2" w:rsidRDefault="008E53B2" w:rsidP="008E53B2">
      <w:pPr>
        <w:pStyle w:val="Pquestionheadingsx"/>
      </w:pPr>
      <w:r>
        <w:lastRenderedPageBreak/>
        <w:t>Question 20</w:t>
      </w:r>
      <w:r w:rsidRPr="008E53B2"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Pr="008E53B2">
        <w:tab/>
      </w:r>
      <w:r>
        <w:t>[7.4]</w:t>
      </w:r>
    </w:p>
    <w:p w14:paraId="08720C8F" w14:textId="77777777" w:rsidR="008E53B2" w:rsidRPr="00FB3C2D" w:rsidRDefault="008E53B2" w:rsidP="00770468">
      <w:pPr>
        <w:pStyle w:val="Pquestiontextmainstem"/>
      </w:pPr>
      <w:r w:rsidRPr="00FB3C2D">
        <w:t>Find the value of the pronumeral in each of the following equations.</w:t>
      </w:r>
    </w:p>
    <w:p w14:paraId="1A588B4A" w14:textId="28F9EE3B" w:rsidR="008E53B2" w:rsidRPr="00FB3C2D" w:rsidRDefault="008E53B2" w:rsidP="00770468">
      <w:pPr>
        <w:pStyle w:val="Pquestiontextpartsa"/>
        <w:rPr>
          <w:lang w:eastAsia="en-US"/>
        </w:rPr>
      </w:pPr>
      <w:r w:rsidRPr="008E53B2">
        <w:rPr>
          <w:rStyle w:val="Cquestionpartlabelbold"/>
        </w:rPr>
        <w:t>(a)</w:t>
      </w:r>
      <w:r w:rsidRPr="008E53B2">
        <w:tab/>
      </w:r>
      <w:r w:rsidRPr="00FB3C2D">
        <w:rPr>
          <w:bCs/>
          <w:lang w:val="en-GB" w:eastAsia="en-US"/>
        </w:rPr>
        <w:t>3</w:t>
      </w:r>
      <w:r w:rsidRPr="00770468">
        <w:rPr>
          <w:rStyle w:val="Cmathsexpressions"/>
          <w:i/>
        </w:rPr>
        <w:t>a</w:t>
      </w:r>
      <w:r w:rsidRPr="00FB3C2D">
        <w:rPr>
          <w:bCs/>
          <w:lang w:val="en-GB" w:eastAsia="en-US"/>
        </w:rPr>
        <w:t xml:space="preserve"> – 5 = </w:t>
      </w:r>
      <w:r w:rsidRPr="00770468">
        <w:rPr>
          <w:rStyle w:val="Cmathsexpressions"/>
          <w:i/>
        </w:rPr>
        <w:t>a</w:t>
      </w:r>
      <w:r w:rsidRPr="00FB3C2D">
        <w:rPr>
          <w:bCs/>
          <w:lang w:val="en-GB" w:eastAsia="en-US"/>
        </w:rPr>
        <w:t xml:space="preserve"> + 7</w:t>
      </w:r>
      <w:r w:rsidRPr="008E53B2">
        <w:tab/>
      </w:r>
      <w:r w:rsidR="00BB5A1A">
        <w:tab/>
      </w:r>
      <w:r w:rsidR="00BB5A1A">
        <w:tab/>
      </w:r>
      <w:r w:rsidR="00BB5A1A">
        <w:tab/>
      </w:r>
      <w:r w:rsidRPr="008E53B2">
        <w:rPr>
          <w:rStyle w:val="Cquestionpartlabelbold"/>
        </w:rPr>
        <w:t>(b)</w:t>
      </w:r>
      <w:r w:rsidR="00A6563F">
        <w:t xml:space="preserve">  </w:t>
      </w:r>
      <w:r w:rsidRPr="00FB3C2D">
        <w:rPr>
          <w:position w:val="-24"/>
        </w:rPr>
        <w:object w:dxaOrig="720" w:dyaOrig="620" w14:anchorId="420955CB">
          <v:shape id="_x0000_i1035" type="#_x0000_t75" style="width:36pt;height:30.75pt" o:ole="">
            <v:imagedata r:id="rId33" o:title=""/>
          </v:shape>
          <o:OLEObject Type="Embed" ProgID="Equation.3" ShapeID="_x0000_i1035" DrawAspect="Content" ObjectID="_1540572247" r:id="rId34"/>
        </w:object>
      </w:r>
      <w:r w:rsidRPr="00FB3C2D">
        <w:t xml:space="preserve"> = </w:t>
      </w:r>
      <w:r w:rsidRPr="00FB3C2D">
        <w:rPr>
          <w:position w:val="-24"/>
        </w:rPr>
        <w:object w:dxaOrig="700" w:dyaOrig="620" w14:anchorId="7B2D2588">
          <v:shape id="_x0000_i1036" type="#_x0000_t75" style="width:35.25pt;height:30.75pt" o:ole="">
            <v:imagedata r:id="rId35" o:title=""/>
          </v:shape>
          <o:OLEObject Type="Embed" ProgID="Equation.3" ShapeID="_x0000_i1036" DrawAspect="Content" ObjectID="_1540572248" r:id="rId36"/>
        </w:object>
      </w:r>
      <w:r w:rsidRPr="00FB3C2D">
        <w:rPr>
          <w:lang w:eastAsia="en-US"/>
        </w:rPr>
        <w:fldChar w:fldCharType="begin"/>
      </w:r>
      <w:r w:rsidRPr="00FB3C2D">
        <w:rPr>
          <w:lang w:eastAsia="en-US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bCs/>
                <w:i/>
                <w:lang w:val="en-GB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 w:eastAsia="en-US"/>
              </w:rPr>
              <m:t>4x+7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 w:eastAsia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GB" w:eastAsia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val="en-GB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 w:eastAsia="en-US"/>
              </w:rPr>
              <m:t>x+10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 w:eastAsia="en-US"/>
              </w:rPr>
              <m:t>6</m:t>
            </m:r>
          </m:den>
        </m:f>
      </m:oMath>
      <w:r w:rsidRPr="00FB3C2D">
        <w:rPr>
          <w:lang w:eastAsia="en-US"/>
        </w:rPr>
        <w:instrText xml:space="preserve"> </w:instrText>
      </w:r>
      <w:r w:rsidRPr="00FB3C2D">
        <w:rPr>
          <w:lang w:eastAsia="en-US"/>
        </w:rPr>
        <w:fldChar w:fldCharType="end"/>
      </w:r>
    </w:p>
    <w:p w14:paraId="30D17C0D" w14:textId="77777777" w:rsidR="00BB5A1A" w:rsidRPr="00FB3C2D" w:rsidRDefault="00BB5A1A" w:rsidP="00BB5A1A">
      <w:pPr>
        <w:pStyle w:val="Pquestiontextmainstem"/>
      </w:pPr>
    </w:p>
    <w:p w14:paraId="6F90C8AD" w14:textId="77777777" w:rsidR="00BB5A1A" w:rsidRDefault="00BB5A1A" w:rsidP="00BB5A1A">
      <w:pPr>
        <w:pStyle w:val="Pquestiontextmainstem"/>
      </w:pPr>
    </w:p>
    <w:p w14:paraId="206F9068" w14:textId="77777777" w:rsidR="00BB5A1A" w:rsidRDefault="00BB5A1A" w:rsidP="00BB5A1A">
      <w:pPr>
        <w:pStyle w:val="Pquestiontextmainstem"/>
      </w:pPr>
    </w:p>
    <w:p w14:paraId="18535035" w14:textId="77777777" w:rsidR="005D18E0" w:rsidRDefault="005D18E0" w:rsidP="00BB5A1A">
      <w:pPr>
        <w:pStyle w:val="Pquestiontextmainstem"/>
      </w:pPr>
    </w:p>
    <w:p w14:paraId="333A49BD" w14:textId="77777777" w:rsidR="00BB5A1A" w:rsidRPr="00FB3C2D" w:rsidRDefault="00BB5A1A" w:rsidP="00BB5A1A">
      <w:pPr>
        <w:pStyle w:val="Pquestiontextmainstem"/>
      </w:pPr>
    </w:p>
    <w:p w14:paraId="60677413" w14:textId="15A7ADD7" w:rsidR="002232CF" w:rsidRDefault="002232CF" w:rsidP="002232CF">
      <w:pPr>
        <w:pStyle w:val="Pquestionheadingsx"/>
      </w:pPr>
      <w:r>
        <w:t>Question 21</w:t>
      </w:r>
      <w:r w:rsidRPr="008E53B2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8E53B2">
        <w:tab/>
      </w:r>
      <w:r>
        <w:t>[7.5]</w:t>
      </w:r>
    </w:p>
    <w:p w14:paraId="5AE1CC3D" w14:textId="77777777" w:rsidR="008E53B2" w:rsidRDefault="008E53B2" w:rsidP="00770468">
      <w:pPr>
        <w:pStyle w:val="Pquestiontextmainstem"/>
        <w:rPr>
          <w:lang w:val="en-US"/>
        </w:rPr>
      </w:pPr>
      <w:r w:rsidRPr="00FB3C2D">
        <w:rPr>
          <w:lang w:val="en-US"/>
        </w:rPr>
        <w:t xml:space="preserve">The total distance around this rectangular field is 480 m. Find the value of </w:t>
      </w:r>
      <w:r w:rsidRPr="00770468">
        <w:rPr>
          <w:rStyle w:val="Cmathsexpressions"/>
          <w:i/>
          <w:iCs/>
        </w:rPr>
        <w:t xml:space="preserve">x </w:t>
      </w:r>
      <w:r w:rsidRPr="00FB3C2D">
        <w:rPr>
          <w:lang w:val="en-US"/>
        </w:rPr>
        <w:t>and use this result to find the length and width of the field.</w:t>
      </w:r>
    </w:p>
    <w:p w14:paraId="4F38AE5C" w14:textId="77777777" w:rsidR="005D18E0" w:rsidRPr="00FB3C2D" w:rsidRDefault="005D18E0" w:rsidP="00770468">
      <w:pPr>
        <w:pStyle w:val="Pquestiontextmainstem"/>
        <w:rPr>
          <w:lang w:val="en-US"/>
        </w:rPr>
      </w:pPr>
    </w:p>
    <w:p w14:paraId="1BFFB478" w14:textId="58B56284" w:rsidR="008E53B2" w:rsidRDefault="005D18E0" w:rsidP="00E935B6">
      <w:pPr>
        <w:pStyle w:val="Pquestiontextmainstem"/>
      </w:pPr>
      <w:r>
        <w:rPr>
          <w:noProof/>
        </w:rPr>
        <w:drawing>
          <wp:inline distT="0" distB="0" distL="0" distR="0" wp14:anchorId="54697867" wp14:editId="20A44345">
            <wp:extent cx="2305050" cy="1152525"/>
            <wp:effectExtent l="0" t="0" r="0" b="9525"/>
            <wp:docPr id="4" name="Picture 4" descr="C:\Users\ubuluay\Desktop\2nd ed\PM2e-8-ch-tests-exams-RWs\_SUPPLIED_V1_CORREX_230916\PM2e_08_EB_SE2E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buluay\Desktop\2nd ed\PM2e-8-ch-tests-exams-RWs\_SUPPLIED_V1_CORREX_230916\PM2e_08_EB_SE2E_01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2669" w14:textId="77777777" w:rsidR="005D18E0" w:rsidRPr="00E935B6" w:rsidRDefault="005D18E0" w:rsidP="00E935B6">
      <w:pPr>
        <w:pStyle w:val="Pquestiontextmainstem"/>
      </w:pPr>
    </w:p>
    <w:p w14:paraId="5CC4DF41" w14:textId="5BB2CE0C" w:rsidR="002232CF" w:rsidRDefault="002232CF" w:rsidP="002232CF">
      <w:pPr>
        <w:pStyle w:val="Pquestionheadingsx"/>
      </w:pPr>
      <w:r>
        <w:t>Question 22</w:t>
      </w:r>
      <w:r w:rsidRPr="008E53B2">
        <w:tab/>
      </w:r>
      <w:r w:rsidR="005D18E0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 w:rsidRPr="008E53B2">
        <w:tab/>
      </w:r>
      <w:r>
        <w:t>[8.</w:t>
      </w:r>
      <w:r w:rsidR="005D18E0">
        <w:t>2</w:t>
      </w:r>
      <w:r>
        <w:t>]</w:t>
      </w:r>
    </w:p>
    <w:p w14:paraId="627B188C" w14:textId="51453A04" w:rsidR="008E53B2" w:rsidRPr="00FB3C2D" w:rsidRDefault="008E53B2" w:rsidP="005D18E0">
      <w:pPr>
        <w:pStyle w:val="Pquestiontextmainstem"/>
      </w:pPr>
      <w:r w:rsidRPr="00FB3C2D">
        <w:t>Find the value of the pronumerals in each diagram. Give reasons for your answer.</w:t>
      </w:r>
      <w:r w:rsidR="00F30B9B">
        <w:tab/>
      </w:r>
      <w:r w:rsidR="00F30B9B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5D18E0" w14:paraId="5F5AB22F" w14:textId="77777777" w:rsidTr="005D18E0">
        <w:tc>
          <w:tcPr>
            <w:tcW w:w="5040" w:type="dxa"/>
          </w:tcPr>
          <w:p w14:paraId="4649D6EC" w14:textId="19C6F294" w:rsidR="005D18E0" w:rsidRDefault="005D18E0" w:rsidP="00770468">
            <w:pPr>
              <w:pStyle w:val="Pquestiontextpartsa"/>
              <w:ind w:left="0" w:firstLine="0"/>
            </w:pPr>
            <w:r w:rsidRPr="00F30B9B">
              <w:rPr>
                <w:rStyle w:val="Cquestionpartlabelbold"/>
              </w:rPr>
              <w:t>(a)</w:t>
            </w:r>
          </w:p>
          <w:p w14:paraId="5C97BFEC" w14:textId="46B08DCD" w:rsidR="005D18E0" w:rsidRDefault="005D18E0" w:rsidP="00770468">
            <w:pPr>
              <w:pStyle w:val="Pquestiontextpartsa"/>
              <w:ind w:left="0" w:firstLine="0"/>
            </w:pPr>
            <w:r w:rsidRPr="00FB3C2D">
              <w:rPr>
                <w:noProof/>
              </w:rPr>
              <w:drawing>
                <wp:inline distT="0" distB="0" distL="0" distR="0" wp14:anchorId="7E3CB97A" wp14:editId="7AA46C83">
                  <wp:extent cx="2333625" cy="1543050"/>
                  <wp:effectExtent l="0" t="0" r="9525" b="0"/>
                  <wp:docPr id="20" name="Picture 20" descr="PM8_SmB_SemT2_07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PM8_SmB_SemT2_07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734F5855" w14:textId="45FCB502" w:rsidR="005D18E0" w:rsidRDefault="005D18E0" w:rsidP="00770468">
            <w:pPr>
              <w:pStyle w:val="Pquestiontextpartsa"/>
              <w:ind w:left="0" w:firstLine="0"/>
            </w:pPr>
            <w:r w:rsidRPr="00F30B9B">
              <w:rPr>
                <w:rStyle w:val="Cquestionpartlabelbold"/>
              </w:rPr>
              <w:t>(b)</w:t>
            </w:r>
          </w:p>
          <w:p w14:paraId="44AA9674" w14:textId="637FD7FA" w:rsidR="005D18E0" w:rsidRDefault="005D18E0" w:rsidP="00770468">
            <w:pPr>
              <w:pStyle w:val="Pquestiontextpartsa"/>
              <w:ind w:left="0" w:firstLine="0"/>
            </w:pPr>
            <w:r w:rsidRPr="00770468">
              <w:rPr>
                <w:noProof/>
              </w:rPr>
              <w:drawing>
                <wp:inline distT="0" distB="0" distL="0" distR="0" wp14:anchorId="3A8D8C67" wp14:editId="63502B8D">
                  <wp:extent cx="2390775" cy="1104900"/>
                  <wp:effectExtent l="0" t="0" r="9525" b="0"/>
                  <wp:docPr id="13" name="Picture 13" descr="PM8_SmB_SemT2_08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PM8_SmB_SemT2_08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9C57" w14:textId="77777777" w:rsidR="005D18E0" w:rsidRDefault="005D18E0" w:rsidP="00770468">
      <w:pPr>
        <w:pStyle w:val="Pquestiontextpartsa"/>
      </w:pPr>
    </w:p>
    <w:p w14:paraId="2769A115" w14:textId="24D4C53A" w:rsidR="008E53B2" w:rsidRDefault="008E53B2" w:rsidP="00770468">
      <w:pPr>
        <w:pStyle w:val="Pquestiontextpartsa"/>
      </w:pPr>
      <w:r w:rsidRPr="008E53B2">
        <w:tab/>
      </w:r>
      <w:r w:rsidR="00F30B9B">
        <w:tab/>
      </w:r>
    </w:p>
    <w:p w14:paraId="02D48FBD" w14:textId="77777777" w:rsidR="00F30B9B" w:rsidRDefault="00F30B9B" w:rsidP="00770468">
      <w:pPr>
        <w:pStyle w:val="Pquestiontextpartsa"/>
      </w:pPr>
    </w:p>
    <w:p w14:paraId="2F9B08DF" w14:textId="77777777" w:rsidR="00F30B9B" w:rsidRDefault="00F30B9B" w:rsidP="00770468">
      <w:pPr>
        <w:pStyle w:val="Pquestiontextpartsa"/>
      </w:pPr>
    </w:p>
    <w:p w14:paraId="04587133" w14:textId="77777777" w:rsidR="00F30B9B" w:rsidRPr="00FB3C2D" w:rsidRDefault="00F30B9B" w:rsidP="00770468">
      <w:pPr>
        <w:pStyle w:val="Pquestiontextpartsa"/>
      </w:pPr>
    </w:p>
    <w:p w14:paraId="605E69B6" w14:textId="3FA59AA5" w:rsidR="002232CF" w:rsidRDefault="002232CF" w:rsidP="005D18E0">
      <w:pPr>
        <w:pStyle w:val="Pquestionheadingsx"/>
      </w:pPr>
      <w:r>
        <w:lastRenderedPageBreak/>
        <w:t>Question 23</w:t>
      </w:r>
      <w:r w:rsidRPr="008E53B2">
        <w:tab/>
      </w:r>
      <w:r w:rsidR="005D18E0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Pr="008E53B2">
        <w:tab/>
      </w:r>
      <w:r>
        <w:t>[8.2]</w:t>
      </w:r>
    </w:p>
    <w:p w14:paraId="1A555D86" w14:textId="77777777" w:rsidR="008E53B2" w:rsidRPr="00FB3C2D" w:rsidRDefault="008E53B2" w:rsidP="005D18E0">
      <w:pPr>
        <w:pStyle w:val="Pquestiontextmainstem"/>
        <w:keepNext/>
      </w:pPr>
      <w:r w:rsidRPr="00FB3C2D">
        <w:t>Find the value of the pronumerals in each diagram. Give reasons for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5D18E0" w14:paraId="5A2D6735" w14:textId="77777777" w:rsidTr="005D18E0">
        <w:tc>
          <w:tcPr>
            <w:tcW w:w="5040" w:type="dxa"/>
          </w:tcPr>
          <w:p w14:paraId="39A5492C" w14:textId="77777777" w:rsidR="005D18E0" w:rsidRDefault="005D18E0" w:rsidP="005D18E0">
            <w:pPr>
              <w:pStyle w:val="Pquestiontextpartsa"/>
              <w:keepNext/>
              <w:ind w:left="0" w:firstLine="0"/>
              <w:rPr>
                <w:rStyle w:val="Cquestionpartlabelbold"/>
              </w:rPr>
            </w:pPr>
            <w:r w:rsidRPr="00770468">
              <w:rPr>
                <w:rStyle w:val="Cquestionpartlabelbold"/>
              </w:rPr>
              <w:t>(a)</w:t>
            </w:r>
          </w:p>
          <w:p w14:paraId="634A7766" w14:textId="5EEEF7FF" w:rsidR="005D18E0" w:rsidRDefault="005D18E0" w:rsidP="005D18E0">
            <w:pPr>
              <w:pStyle w:val="Pquestiontextpartsa"/>
              <w:keepNext/>
              <w:ind w:left="0" w:firstLine="0"/>
              <w:rPr>
                <w:rStyle w:val="Cquestionpartlabelbold"/>
              </w:rPr>
            </w:pPr>
            <w:r w:rsidRPr="00FB3C2D">
              <w:rPr>
                <w:noProof/>
              </w:rPr>
              <w:drawing>
                <wp:inline distT="0" distB="0" distL="0" distR="0" wp14:anchorId="10ACC9E8" wp14:editId="4FCA7BB5">
                  <wp:extent cx="1333500" cy="1866900"/>
                  <wp:effectExtent l="0" t="0" r="0" b="0"/>
                  <wp:docPr id="12" name="Picture 12" descr="PM8_SmB_SemT2_09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PM8_SmB_SemT2_09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426E9971" w14:textId="77777777" w:rsidR="005D18E0" w:rsidRDefault="005D18E0" w:rsidP="005D18E0">
            <w:pPr>
              <w:pStyle w:val="Pquestiontextpartsa"/>
              <w:keepNext/>
              <w:ind w:left="0" w:firstLine="0"/>
              <w:rPr>
                <w:noProof/>
              </w:rPr>
            </w:pPr>
            <w:r w:rsidRPr="00770468">
              <w:rPr>
                <w:rStyle w:val="Cquestionpartlabelbold"/>
              </w:rPr>
              <w:t>(b)</w:t>
            </w:r>
            <w:r w:rsidRPr="00770468">
              <w:rPr>
                <w:noProof/>
              </w:rPr>
              <w:t xml:space="preserve"> </w:t>
            </w:r>
          </w:p>
          <w:p w14:paraId="3AD36097" w14:textId="280151D4" w:rsidR="005D18E0" w:rsidRDefault="005D18E0" w:rsidP="005D18E0">
            <w:pPr>
              <w:pStyle w:val="Pquestiontextpartsa"/>
              <w:keepNext/>
              <w:ind w:left="0" w:firstLine="0"/>
              <w:rPr>
                <w:rStyle w:val="Cquestionpartlabelbold"/>
              </w:rPr>
            </w:pPr>
            <w:r w:rsidRPr="00770468">
              <w:rPr>
                <w:noProof/>
              </w:rPr>
              <w:drawing>
                <wp:inline distT="0" distB="0" distL="0" distR="0" wp14:anchorId="1BE5390C" wp14:editId="43CA4BC3">
                  <wp:extent cx="2438400" cy="781050"/>
                  <wp:effectExtent l="0" t="0" r="0" b="0"/>
                  <wp:docPr id="11" name="Picture 11" descr="PM8_SmB_SemT2_10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PM8_SmB_SemT2_10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F9600" w14:textId="77777777" w:rsidR="005D18E0" w:rsidRDefault="005D18E0" w:rsidP="00770468">
      <w:pPr>
        <w:pStyle w:val="Pquestiontextpartsa"/>
        <w:rPr>
          <w:rStyle w:val="Cquestionpartlabelbold"/>
        </w:rPr>
      </w:pPr>
    </w:p>
    <w:p w14:paraId="57F1AEAD" w14:textId="25673F5E" w:rsidR="008E53B2" w:rsidRPr="00770468" w:rsidRDefault="00F30B9B" w:rsidP="00770468">
      <w:pPr>
        <w:pStyle w:val="Pquestiontextpartsa"/>
        <w:rPr>
          <w:rStyle w:val="Cquestionpartlabelbold"/>
        </w:rPr>
      </w:pP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8E53B2" w:rsidRPr="00770468">
        <w:rPr>
          <w:rStyle w:val="Cquestionpartlabelbold"/>
        </w:rPr>
        <w:tab/>
      </w:r>
    </w:p>
    <w:p w14:paraId="3737640B" w14:textId="081E1C5A" w:rsidR="002232CF" w:rsidRDefault="005D18E0" w:rsidP="002232CF">
      <w:pPr>
        <w:pStyle w:val="Pquestionheadingsx"/>
      </w:pPr>
      <w:r>
        <w:t>Q</w:t>
      </w:r>
      <w:r w:rsidR="002232CF">
        <w:t>uestion 24</w:t>
      </w:r>
      <w:r w:rsidR="002232CF" w:rsidRPr="008E53B2">
        <w:tab/>
      </w:r>
      <w:r w:rsidR="002232CF">
        <w:rPr>
          <w:rStyle w:val="Cmarkslabel"/>
        </w:rPr>
        <w:t>4</w:t>
      </w:r>
      <w:r w:rsidR="002232CF" w:rsidRPr="001B433F">
        <w:rPr>
          <w:rStyle w:val="Cmarkslabel"/>
        </w:rPr>
        <w:t xml:space="preserve"> marks</w:t>
      </w:r>
      <w:r w:rsidR="002232CF" w:rsidRPr="008E53B2">
        <w:tab/>
      </w:r>
      <w:r w:rsidR="002232CF">
        <w:t>[8.3]</w:t>
      </w:r>
    </w:p>
    <w:p w14:paraId="07E10635" w14:textId="60D9545A" w:rsidR="008E53B2" w:rsidRPr="00FB3C2D" w:rsidRDefault="008E53B2" w:rsidP="00770468">
      <w:pPr>
        <w:pStyle w:val="Pquestiontextpartsa"/>
      </w:pPr>
      <w:r w:rsidRPr="008E53B2">
        <w:rPr>
          <w:rStyle w:val="Cquestionpartlabelbold"/>
        </w:rPr>
        <w:t>(a)</w:t>
      </w:r>
      <w:r w:rsidRPr="008E53B2">
        <w:tab/>
      </w:r>
      <w:r w:rsidRPr="00FB3C2D">
        <w:t xml:space="preserve">Plot the points </w:t>
      </w:r>
      <w:r w:rsidRPr="00770468">
        <w:rPr>
          <w:rStyle w:val="Cmathsexpressions"/>
          <w:i/>
        </w:rPr>
        <w:t>A</w:t>
      </w:r>
      <w:r w:rsidRPr="00FB3C2D">
        <w:t xml:space="preserve">(2, 2), </w:t>
      </w:r>
      <w:r w:rsidRPr="00770468">
        <w:rPr>
          <w:rStyle w:val="Cmathsexpressions"/>
          <w:i/>
        </w:rPr>
        <w:t>B</w:t>
      </w:r>
      <w:r w:rsidRPr="00FB3C2D">
        <w:t xml:space="preserve">(8, 2) and </w:t>
      </w:r>
      <w:r w:rsidRPr="00770468">
        <w:rPr>
          <w:rStyle w:val="Cmathsexpressions"/>
          <w:i/>
        </w:rPr>
        <w:t>C</w:t>
      </w:r>
      <w:r w:rsidRPr="00FB3C2D">
        <w:t xml:space="preserve">(2, 6) on the Cartesian plane provided below. Join the points to form a triangle </w:t>
      </w:r>
      <w:r w:rsidRPr="00770468">
        <w:rPr>
          <w:rStyle w:val="Cmathsexpressions"/>
          <w:i/>
        </w:rPr>
        <w:t>ABC</w:t>
      </w:r>
      <w:r w:rsidRPr="00FB3C2D">
        <w:t xml:space="preserve"> and label the points.</w:t>
      </w:r>
    </w:p>
    <w:p w14:paraId="5EB7C158" w14:textId="1C985038" w:rsidR="008E53B2" w:rsidRPr="00FB3C2D" w:rsidRDefault="008E53B2" w:rsidP="00770468">
      <w:pPr>
        <w:pStyle w:val="Pquestiontextpartsa"/>
        <w:rPr>
          <w:szCs w:val="20"/>
        </w:rPr>
      </w:pPr>
      <w:r w:rsidRPr="008E53B2">
        <w:rPr>
          <w:rStyle w:val="Cquestionpartlabelbold"/>
        </w:rPr>
        <w:t>(b)</w:t>
      </w:r>
      <w:r w:rsidRPr="008E53B2">
        <w:tab/>
      </w:r>
      <w:r w:rsidRPr="00FB3C2D">
        <w:rPr>
          <w:szCs w:val="20"/>
        </w:rPr>
        <w:t>Perform the translation of [-3, 4] on the triangle.</w:t>
      </w:r>
    </w:p>
    <w:p w14:paraId="4A813F9C" w14:textId="61AD04F4" w:rsidR="008E53B2" w:rsidRPr="00FB3C2D" w:rsidRDefault="008E53B2" w:rsidP="00770468">
      <w:pPr>
        <w:pStyle w:val="Pquestiontextpartsa"/>
        <w:rPr>
          <w:szCs w:val="20"/>
        </w:rPr>
      </w:pPr>
      <w:r w:rsidRPr="008E53B2">
        <w:rPr>
          <w:rStyle w:val="Cquestionpartlabelbold"/>
        </w:rPr>
        <w:t>(c)</w:t>
      </w:r>
      <w:r w:rsidRPr="008E53B2">
        <w:tab/>
      </w:r>
      <w:r w:rsidR="00F30B9B">
        <w:t xml:space="preserve">Using the shape you created in (b), </w:t>
      </w:r>
      <w:r w:rsidRPr="00FB3C2D">
        <w:rPr>
          <w:szCs w:val="20"/>
        </w:rPr>
        <w:t>perform a clockwise rotation of 90</w:t>
      </w:r>
      <w:r w:rsidRPr="00FB3C2D">
        <w:rPr>
          <w:szCs w:val="20"/>
        </w:rPr>
        <w:sym w:font="Symbol" w:char="F0B0"/>
      </w:r>
      <w:r w:rsidRPr="00FB3C2D">
        <w:rPr>
          <w:szCs w:val="20"/>
        </w:rPr>
        <w:t xml:space="preserve"> about the point </w:t>
      </w:r>
      <w:r w:rsidRPr="00770468">
        <w:rPr>
          <w:rStyle w:val="Cmathsexpressions"/>
          <w:i/>
        </w:rPr>
        <w:t>C'</w:t>
      </w:r>
      <w:r w:rsidRPr="00FB3C2D">
        <w:rPr>
          <w:szCs w:val="20"/>
        </w:rPr>
        <w:t>.</w:t>
      </w:r>
    </w:p>
    <w:p w14:paraId="254D68C3" w14:textId="13C038B3" w:rsidR="008E53B2" w:rsidRPr="00FB3C2D" w:rsidRDefault="008E53B2" w:rsidP="00770468">
      <w:pPr>
        <w:pStyle w:val="Pquestiontextpartsa"/>
      </w:pPr>
      <w:r w:rsidRPr="008E53B2">
        <w:rPr>
          <w:rStyle w:val="Cquestionpartlabelbold"/>
        </w:rPr>
        <w:t>(d)</w:t>
      </w:r>
      <w:r w:rsidRPr="008E53B2">
        <w:tab/>
      </w:r>
      <w:r w:rsidR="00F30B9B">
        <w:t xml:space="preserve">Using the shape you created in (c), </w:t>
      </w:r>
      <w:r w:rsidRPr="00FB3C2D">
        <w:rPr>
          <w:szCs w:val="20"/>
        </w:rPr>
        <w:t xml:space="preserve">perform a reflection in the </w:t>
      </w:r>
      <w:r w:rsidRPr="00770468">
        <w:rPr>
          <w:rStyle w:val="Cmathsexpressions"/>
          <w:i/>
        </w:rPr>
        <w:t>x</w:t>
      </w:r>
      <w:r w:rsidRPr="00FB3C2D">
        <w:rPr>
          <w:szCs w:val="20"/>
        </w:rPr>
        <w:t xml:space="preserve">-axis. What are the coordinates of the transformed triangle? </w:t>
      </w:r>
      <w:r w:rsidR="00F30B9B">
        <w:rPr>
          <w:szCs w:val="20"/>
        </w:rPr>
        <w:br/>
      </w:r>
      <w:r w:rsidRPr="00770468">
        <w:rPr>
          <w:rStyle w:val="Cmathsexpressions"/>
          <w:i/>
        </w:rPr>
        <w:t>A</w:t>
      </w:r>
      <w:r w:rsidRPr="00FB3C2D">
        <w:t xml:space="preserve">"' ____________ </w:t>
      </w:r>
      <w:r w:rsidRPr="00770468">
        <w:rPr>
          <w:rStyle w:val="Cmathsexpressions"/>
          <w:i/>
        </w:rPr>
        <w:t>B</w:t>
      </w:r>
      <w:r w:rsidRPr="00FB3C2D">
        <w:t xml:space="preserve">"' ____________ </w:t>
      </w:r>
      <w:r w:rsidRPr="00770468">
        <w:rPr>
          <w:rStyle w:val="Cmathsexpressions"/>
          <w:i/>
        </w:rPr>
        <w:t>C</w:t>
      </w:r>
      <w:r w:rsidRPr="00FB3C2D">
        <w:t xml:space="preserve">"' ____________ </w:t>
      </w:r>
    </w:p>
    <w:p w14:paraId="25B8BDD5" w14:textId="77777777" w:rsidR="008E53B2" w:rsidRPr="00FB3C2D" w:rsidRDefault="008E53B2" w:rsidP="004A744C">
      <w:pPr>
        <w:pStyle w:val="Pquestiontextmainstem"/>
      </w:pPr>
    </w:p>
    <w:p w14:paraId="3B5768AD" w14:textId="3A0D009B" w:rsidR="008E53B2" w:rsidRPr="00FB3C2D" w:rsidRDefault="008E53B2" w:rsidP="004A744C">
      <w:pPr>
        <w:pStyle w:val="Pquestiontextmainstem"/>
      </w:pPr>
      <w:r w:rsidRPr="00FB3C2D">
        <w:rPr>
          <w:noProof/>
        </w:rPr>
        <w:drawing>
          <wp:inline distT="0" distB="0" distL="0" distR="0" wp14:anchorId="14FF8883" wp14:editId="1EF1B72D">
            <wp:extent cx="4076700" cy="4076700"/>
            <wp:effectExtent l="0" t="0" r="0" b="0"/>
            <wp:docPr id="10" name="Picture 10" descr="PM8_SmB_SemT2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PM8_SmB_SemT2_1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B5B8" w14:textId="5425E8FE" w:rsidR="002232CF" w:rsidRDefault="002232CF" w:rsidP="002232CF">
      <w:pPr>
        <w:pStyle w:val="Pquestionheadingsx"/>
      </w:pPr>
      <w:r>
        <w:lastRenderedPageBreak/>
        <w:t>Question 25</w:t>
      </w:r>
      <w:r w:rsidRPr="008E53B2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8E53B2">
        <w:tab/>
      </w:r>
      <w:r>
        <w:t>[9.2]</w:t>
      </w:r>
    </w:p>
    <w:p w14:paraId="23577596" w14:textId="07E1142E" w:rsidR="008E53B2" w:rsidRPr="00FB3C2D" w:rsidRDefault="008E53B2" w:rsidP="00770468">
      <w:pPr>
        <w:pStyle w:val="Pquestiontextmainstem"/>
      </w:pPr>
      <w:r w:rsidRPr="00FB3C2D">
        <w:t xml:space="preserve">The </w:t>
      </w:r>
      <w:r w:rsidR="002F58B5">
        <w:t>run</w:t>
      </w:r>
      <w:r w:rsidRPr="00FB3C2D">
        <w:t xml:space="preserve">s of </w:t>
      </w:r>
      <w:r w:rsidR="0006653E">
        <w:t xml:space="preserve">each member of </w:t>
      </w:r>
      <w:r w:rsidRPr="00FB3C2D">
        <w:t xml:space="preserve">a cricket team in </w:t>
      </w:r>
      <w:r w:rsidR="0006653E">
        <w:t>one</w:t>
      </w:r>
      <w:r w:rsidRPr="00FB3C2D">
        <w:t xml:space="preserve"> innings of </w:t>
      </w:r>
      <w:r w:rsidR="0006653E">
        <w:t>a cricket match</w:t>
      </w:r>
      <w:r w:rsidRPr="00FB3C2D">
        <w:t xml:space="preserve"> are given below. </w:t>
      </w:r>
    </w:p>
    <w:p w14:paraId="6D46D2EE" w14:textId="77777777" w:rsidR="008E53B2" w:rsidRPr="00FB3C2D" w:rsidRDefault="008E53B2" w:rsidP="00770468">
      <w:pPr>
        <w:pStyle w:val="Pquestiontextmainstem"/>
      </w:pPr>
      <w:r w:rsidRPr="00FB3C2D">
        <w:t>20, 0, 12, 0, 140, 0, 8, 14, 18, 22, 18</w:t>
      </w:r>
    </w:p>
    <w:p w14:paraId="5116F3B0" w14:textId="0DFBBB71" w:rsidR="008E53B2" w:rsidRPr="00FB3C2D" w:rsidRDefault="008E53B2" w:rsidP="00770468">
      <w:pPr>
        <w:pStyle w:val="Pquestiontextpartsa"/>
      </w:pPr>
      <w:r w:rsidRPr="008E53B2">
        <w:rPr>
          <w:rStyle w:val="Cquestionpartlabelbold"/>
        </w:rPr>
        <w:t>(a)</w:t>
      </w:r>
      <w:r w:rsidRPr="008E53B2">
        <w:tab/>
      </w:r>
      <w:r w:rsidRPr="00FB3C2D">
        <w:t xml:space="preserve">Calculate the mean (correct to </w:t>
      </w:r>
      <w:r w:rsidR="0006653E">
        <w:t>2 decimal place</w:t>
      </w:r>
      <w:r w:rsidRPr="00FB3C2D">
        <w:t>s).</w:t>
      </w:r>
    </w:p>
    <w:p w14:paraId="788F9142" w14:textId="77777777" w:rsidR="008E53B2" w:rsidRPr="00FB3C2D" w:rsidRDefault="008E53B2" w:rsidP="00770468">
      <w:pPr>
        <w:pStyle w:val="Pquestiontextpartsa"/>
      </w:pPr>
    </w:p>
    <w:p w14:paraId="36C48784" w14:textId="77777777" w:rsidR="008E53B2" w:rsidRPr="00770468" w:rsidRDefault="008E53B2" w:rsidP="00770468">
      <w:pPr>
        <w:pStyle w:val="Pquestiontextpartsa"/>
      </w:pPr>
    </w:p>
    <w:p w14:paraId="2C8F9438" w14:textId="1783DC90" w:rsidR="008E53B2" w:rsidRPr="00FB3C2D" w:rsidRDefault="008E53B2" w:rsidP="00770468">
      <w:pPr>
        <w:pStyle w:val="Pquestiontextpartsa"/>
      </w:pPr>
      <w:r w:rsidRPr="008E53B2">
        <w:rPr>
          <w:rStyle w:val="Cquestionpartlabelbold"/>
        </w:rPr>
        <w:t>(b)</w:t>
      </w:r>
      <w:r w:rsidRPr="008E53B2">
        <w:tab/>
      </w:r>
      <w:r w:rsidRPr="00FB3C2D">
        <w:t>Identify the median.</w:t>
      </w:r>
    </w:p>
    <w:p w14:paraId="1B35E3D7" w14:textId="77777777" w:rsidR="008E53B2" w:rsidRPr="00FB3C2D" w:rsidRDefault="008E53B2" w:rsidP="00770468">
      <w:pPr>
        <w:pStyle w:val="Pquestiontextpartsa"/>
      </w:pPr>
    </w:p>
    <w:p w14:paraId="2984710F" w14:textId="0D528B29" w:rsidR="008E53B2" w:rsidRPr="00FB3C2D" w:rsidRDefault="008E53B2" w:rsidP="00770468">
      <w:pPr>
        <w:pStyle w:val="Pquestiontextpartsa"/>
      </w:pPr>
      <w:r w:rsidRPr="008E53B2">
        <w:rPr>
          <w:rStyle w:val="Cquestionpartlabelbold"/>
        </w:rPr>
        <w:t>(c)</w:t>
      </w:r>
      <w:r w:rsidRPr="008E53B2">
        <w:tab/>
      </w:r>
      <w:r w:rsidRPr="00FB3C2D">
        <w:t>Identify the mode</w:t>
      </w:r>
      <w:r w:rsidR="0006653E">
        <w:t>.</w:t>
      </w:r>
    </w:p>
    <w:p w14:paraId="58F21C66" w14:textId="71670965" w:rsidR="008E53B2" w:rsidRPr="00FB3C2D" w:rsidRDefault="008E53B2" w:rsidP="00770468">
      <w:pPr>
        <w:pStyle w:val="Pquestiontextpartsa"/>
      </w:pPr>
    </w:p>
    <w:p w14:paraId="1920A569" w14:textId="609159D9" w:rsidR="008E53B2" w:rsidRPr="00FB3C2D" w:rsidRDefault="008E53B2" w:rsidP="00770468">
      <w:pPr>
        <w:pStyle w:val="Pquestiontextpartsa"/>
      </w:pPr>
      <w:r w:rsidRPr="008E53B2">
        <w:rPr>
          <w:rStyle w:val="Cquestionpartlabelbold"/>
        </w:rPr>
        <w:t>(d)</w:t>
      </w:r>
      <w:r w:rsidRPr="008E53B2">
        <w:tab/>
      </w:r>
      <w:r w:rsidRPr="00FB3C2D">
        <w:t xml:space="preserve">Comment on which measure best reflects the ‘typical’ </w:t>
      </w:r>
      <w:r w:rsidR="002F58B5">
        <w:t>amount of runs</w:t>
      </w:r>
      <w:r w:rsidRPr="00FB3C2D">
        <w:t xml:space="preserve"> of this cricket team?</w:t>
      </w:r>
    </w:p>
    <w:p w14:paraId="4D684C1D" w14:textId="77777777" w:rsidR="002232CF" w:rsidRDefault="002232CF" w:rsidP="004A744C">
      <w:pPr>
        <w:pStyle w:val="Pquestiontextmainstem"/>
        <w:rPr>
          <w:lang w:val="en-GB"/>
        </w:rPr>
      </w:pPr>
    </w:p>
    <w:p w14:paraId="5EF62EC7" w14:textId="77777777" w:rsidR="00366FAC" w:rsidRDefault="00366FAC" w:rsidP="004A744C">
      <w:pPr>
        <w:pStyle w:val="Pquestiontextmainstem"/>
        <w:rPr>
          <w:lang w:val="en-GB"/>
        </w:rPr>
      </w:pPr>
    </w:p>
    <w:p w14:paraId="5B047E09" w14:textId="77777777" w:rsidR="00795DD4" w:rsidRDefault="00795DD4" w:rsidP="004A744C">
      <w:pPr>
        <w:pStyle w:val="Pquestiontextmainstem"/>
        <w:rPr>
          <w:lang w:val="en-GB"/>
        </w:rPr>
      </w:pPr>
    </w:p>
    <w:p w14:paraId="353CC755" w14:textId="4FFEF14E" w:rsidR="002232CF" w:rsidRDefault="002232CF" w:rsidP="002232CF">
      <w:pPr>
        <w:pStyle w:val="Pquestionheadingsx"/>
      </w:pPr>
      <w:r>
        <w:t>Question 26</w:t>
      </w:r>
      <w:r w:rsidRPr="008E53B2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8E53B2">
        <w:tab/>
      </w:r>
      <w:r>
        <w:t>[9.3]</w:t>
      </w:r>
    </w:p>
    <w:p w14:paraId="1EBE4A68" w14:textId="3D10F762" w:rsidR="008E53B2" w:rsidRPr="00770468" w:rsidRDefault="0006653E" w:rsidP="00770468">
      <w:pPr>
        <w:pStyle w:val="Pquestiontextmainstem"/>
      </w:pPr>
      <w:r>
        <w:rPr>
          <w:lang w:val="en-GB"/>
        </w:rPr>
        <w:t>T</w:t>
      </w:r>
      <w:r w:rsidR="008E53B2" w:rsidRPr="00FB3C2D">
        <w:rPr>
          <w:lang w:val="en-GB"/>
        </w:rPr>
        <w:t xml:space="preserve">he time taken </w:t>
      </w:r>
      <w:r w:rsidRPr="00FB3C2D">
        <w:rPr>
          <w:lang w:val="en-GB"/>
        </w:rPr>
        <w:t xml:space="preserve">to complete a maths crossword </w:t>
      </w:r>
      <w:r>
        <w:rPr>
          <w:lang w:val="en-GB"/>
        </w:rPr>
        <w:t>was recorded for each student</w:t>
      </w:r>
      <w:r w:rsidR="008E53B2" w:rsidRPr="00FB3C2D">
        <w:rPr>
          <w:lang w:val="en-GB"/>
        </w:rPr>
        <w:t xml:space="preserve"> in </w:t>
      </w:r>
      <w:r>
        <w:rPr>
          <w:lang w:val="en-GB"/>
        </w:rPr>
        <w:t>a group</w:t>
      </w:r>
      <w:r w:rsidR="008E53B2" w:rsidRPr="00FB3C2D">
        <w:rPr>
          <w:lang w:val="en-GB"/>
        </w:rPr>
        <w:t xml:space="preserve">. </w:t>
      </w:r>
      <w:r>
        <w:rPr>
          <w:lang w:val="en-GB"/>
        </w:rPr>
        <w:t>The results are shown in</w:t>
      </w:r>
      <w:r w:rsidR="008E53B2" w:rsidRPr="00FB3C2D">
        <w:rPr>
          <w:lang w:val="en-GB"/>
        </w:rPr>
        <w:t xml:space="preserve"> a frequency column graph. Re-construct the frequency table that was used to collect and organise the data.</w:t>
      </w:r>
    </w:p>
    <w:p w14:paraId="46BEC6C7" w14:textId="77777777" w:rsidR="002F58B5" w:rsidRDefault="002F58B5" w:rsidP="004A744C">
      <w:pPr>
        <w:pStyle w:val="Pquestiontextmainstem"/>
      </w:pPr>
    </w:p>
    <w:p w14:paraId="4EEF4FE7" w14:textId="77777777" w:rsidR="0006653E" w:rsidRDefault="008E53B2" w:rsidP="004A744C">
      <w:pPr>
        <w:pStyle w:val="Pquestiontextmainstem"/>
      </w:pPr>
      <w:r w:rsidRPr="00FB3C2D">
        <w:rPr>
          <w:noProof/>
        </w:rPr>
        <w:drawing>
          <wp:inline distT="0" distB="0" distL="0" distR="0" wp14:anchorId="66C8D2CE" wp14:editId="414C2478">
            <wp:extent cx="1771650" cy="1485900"/>
            <wp:effectExtent l="0" t="0" r="0" b="0"/>
            <wp:docPr id="21" name="Picture 21" descr="PM8_SmB_SemT2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8_SmB_SemT2_1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5EE9" w14:textId="77777777" w:rsidR="0006653E" w:rsidRDefault="0006653E" w:rsidP="0006653E">
      <w:pPr>
        <w:pStyle w:val="Pquestiontextmainstem"/>
      </w:pPr>
    </w:p>
    <w:p w14:paraId="20CC3C04" w14:textId="77777777" w:rsidR="0006653E" w:rsidRDefault="0006653E" w:rsidP="0006653E">
      <w:pPr>
        <w:pStyle w:val="Pquestiontextmainstem"/>
      </w:pPr>
    </w:p>
    <w:p w14:paraId="5627346D" w14:textId="77777777" w:rsidR="0006653E" w:rsidRDefault="0006653E" w:rsidP="0006653E">
      <w:pPr>
        <w:pStyle w:val="Pquestiontextmainstem"/>
      </w:pPr>
    </w:p>
    <w:p w14:paraId="027C13E2" w14:textId="4DD940EF" w:rsidR="002232CF" w:rsidRDefault="002232CF" w:rsidP="0006653E">
      <w:pPr>
        <w:pStyle w:val="Pquestionheadingsx"/>
      </w:pPr>
      <w:r>
        <w:t>Question 27</w:t>
      </w:r>
      <w:r w:rsidRPr="008E53B2">
        <w:tab/>
      </w:r>
      <w:r w:rsidRPr="0006653E">
        <w:rPr>
          <w:rStyle w:val="Cmarkslabel"/>
        </w:rPr>
        <w:t>2 marks</w:t>
      </w:r>
      <w:r w:rsidRPr="008E53B2">
        <w:tab/>
      </w:r>
      <w:r>
        <w:t>[9.5]</w:t>
      </w:r>
    </w:p>
    <w:p w14:paraId="721D6CEA" w14:textId="77777777" w:rsidR="008E53B2" w:rsidRDefault="008E53B2" w:rsidP="00770468">
      <w:pPr>
        <w:pStyle w:val="Pquestiontextmainstem"/>
        <w:rPr>
          <w:lang w:eastAsia="en-US"/>
        </w:rPr>
      </w:pPr>
      <w:r w:rsidRPr="00FB3C2D">
        <w:rPr>
          <w:lang w:eastAsia="en-US"/>
        </w:rPr>
        <w:t xml:space="preserve">The Budgerigars can either win, lose or draw their next dodgeball game. The probability that they win is </w:t>
      </w:r>
      <w:r w:rsidRPr="00FB3C2D">
        <w:rPr>
          <w:position w:val="-24"/>
        </w:rPr>
        <w:object w:dxaOrig="240" w:dyaOrig="620" w14:anchorId="6D6F59F8">
          <v:shape id="_x0000_i1037" type="#_x0000_t75" style="width:12pt;height:30.75pt" o:ole="" fillcolor="window">
            <v:imagedata r:id="rId44" o:title=""/>
          </v:shape>
          <o:OLEObject Type="Embed" ProgID="Equation.3" ShapeID="_x0000_i1037" DrawAspect="Content" ObjectID="_1540572249" r:id="rId45"/>
        </w:object>
      </w:r>
      <w:r w:rsidRPr="00FB3C2D">
        <w:rPr>
          <w:lang w:eastAsia="en-US"/>
        </w:rPr>
        <w:t xml:space="preserve">and the probability of a draw is </w:t>
      </w:r>
      <w:r w:rsidRPr="00FB3C2D">
        <w:rPr>
          <w:position w:val="-24"/>
        </w:rPr>
        <w:object w:dxaOrig="320" w:dyaOrig="620" w14:anchorId="63DB60CC">
          <v:shape id="_x0000_i1038" type="#_x0000_t75" style="width:15.75pt;height:30.75pt" o:ole="" fillcolor="window">
            <v:imagedata r:id="rId46" o:title=""/>
          </v:shape>
          <o:OLEObject Type="Embed" ProgID="Equation.3" ShapeID="_x0000_i1038" DrawAspect="Content" ObjectID="_1540572250" r:id="rId47"/>
        </w:object>
      </w:r>
      <w:r w:rsidRPr="00FB3C2D">
        <w:rPr>
          <w:lang w:eastAsia="en-US"/>
        </w:rPr>
        <w:t>. What is the probability that they lose?</w:t>
      </w:r>
    </w:p>
    <w:p w14:paraId="2AF55D69" w14:textId="77777777" w:rsidR="0006653E" w:rsidRDefault="0006653E" w:rsidP="00770468">
      <w:pPr>
        <w:pStyle w:val="Pquestiontextmainstem"/>
        <w:rPr>
          <w:lang w:eastAsia="en-US"/>
        </w:rPr>
      </w:pPr>
    </w:p>
    <w:p w14:paraId="220D4A4E" w14:textId="77777777" w:rsidR="0006653E" w:rsidRDefault="0006653E" w:rsidP="00770468">
      <w:pPr>
        <w:pStyle w:val="Pquestiontextmainstem"/>
        <w:rPr>
          <w:lang w:eastAsia="en-US"/>
        </w:rPr>
      </w:pPr>
    </w:p>
    <w:p w14:paraId="3FD7D7DB" w14:textId="77777777" w:rsidR="00795DD4" w:rsidRDefault="00795DD4" w:rsidP="00770468">
      <w:pPr>
        <w:pStyle w:val="Pquestiontextmainstem"/>
        <w:rPr>
          <w:lang w:eastAsia="en-US"/>
        </w:rPr>
      </w:pPr>
    </w:p>
    <w:p w14:paraId="5680CA11" w14:textId="77777777" w:rsidR="00795DD4" w:rsidRPr="00FB3C2D" w:rsidRDefault="00795DD4" w:rsidP="00770468">
      <w:pPr>
        <w:pStyle w:val="Pquestiontextmainstem"/>
        <w:rPr>
          <w:lang w:eastAsia="en-US"/>
        </w:rPr>
      </w:pPr>
    </w:p>
    <w:p w14:paraId="36923AA8" w14:textId="37D9DA58" w:rsidR="001B433F" w:rsidRDefault="001B433F" w:rsidP="00A6563F">
      <w:pPr>
        <w:pStyle w:val="Psectionresults"/>
        <w:spacing w:before="240" w:after="0"/>
      </w:pPr>
      <w:r>
        <w:t xml:space="preserve">Short answer results: ___ / </w:t>
      </w:r>
      <w:r w:rsidR="00795DD4">
        <w:t>67</w:t>
      </w: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437C272A" w:rsidR="001B433F" w:rsidRDefault="003D2F2C" w:rsidP="00B80E6D">
      <w:pPr>
        <w:pStyle w:val="Pquestionheadingsx1stafterhead"/>
      </w:pPr>
      <w:r>
        <w:t xml:space="preserve">Question </w:t>
      </w:r>
      <w:r w:rsidR="002232CF">
        <w:t>28</w:t>
      </w:r>
      <w:r w:rsidR="008E53B2" w:rsidRPr="008E53B2">
        <w:tab/>
      </w:r>
      <w:r w:rsidR="00FF41E7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8E53B2" w:rsidRPr="008E53B2">
        <w:tab/>
      </w:r>
      <w:r w:rsidR="00925D7A">
        <w:t>[</w:t>
      </w:r>
      <w:r w:rsidR="00770468">
        <w:t>7</w:t>
      </w:r>
      <w:r w:rsidR="00FF41E7">
        <w:t>.5</w:t>
      </w:r>
      <w:r w:rsidR="001B433F">
        <w:t>]</w:t>
      </w:r>
    </w:p>
    <w:p w14:paraId="2D4F6B65" w14:textId="0A2E60B4" w:rsidR="008E53B2" w:rsidRPr="00FB3C2D" w:rsidRDefault="008E53B2" w:rsidP="00770468">
      <w:pPr>
        <w:pStyle w:val="Pquestiontextmainstem"/>
      </w:pPr>
      <w:r w:rsidRPr="00FB3C2D">
        <w:t xml:space="preserve">The shape below has a perimeter of 174 cm. Use the information provided in the </w:t>
      </w:r>
      <w:r w:rsidR="0006653E">
        <w:t>diagram</w:t>
      </w:r>
      <w:r w:rsidRPr="00FB3C2D">
        <w:t xml:space="preserve"> to </w:t>
      </w:r>
      <w:r w:rsidR="0006653E">
        <w:t>write</w:t>
      </w:r>
      <w:r w:rsidRPr="00FB3C2D">
        <w:t xml:space="preserve"> an algebraic equation and then find the value of </w:t>
      </w:r>
      <w:r w:rsidRPr="00770468">
        <w:rPr>
          <w:rStyle w:val="Cmathsexpressions"/>
          <w:i/>
          <w:iCs/>
        </w:rPr>
        <w:t xml:space="preserve">x </w:t>
      </w:r>
      <w:r w:rsidRPr="00FB3C2D">
        <w:rPr>
          <w:bCs/>
          <w:iCs/>
        </w:rPr>
        <w:t>in</w:t>
      </w:r>
      <w:r w:rsidRPr="00FB3C2D">
        <w:t xml:space="preserve"> cm.</w:t>
      </w:r>
    </w:p>
    <w:p w14:paraId="5AD7BDA2" w14:textId="729241F3" w:rsidR="008E53B2" w:rsidRDefault="008E53B2" w:rsidP="00E935B6">
      <w:pPr>
        <w:pStyle w:val="Pquestiontextmainstem"/>
      </w:pPr>
      <w:r w:rsidRPr="00FB3C2D">
        <w:rPr>
          <w:noProof/>
        </w:rPr>
        <w:drawing>
          <wp:inline distT="0" distB="0" distL="0" distR="0" wp14:anchorId="44CE6D22" wp14:editId="4AD543AE">
            <wp:extent cx="1952625" cy="1323975"/>
            <wp:effectExtent l="0" t="0" r="9525" b="9525"/>
            <wp:docPr id="23" name="Picture 23" descr="PM8_SmB_SemT2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PM8_SmB_SemT2_1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EB6B" w14:textId="2DD83B0C" w:rsidR="00770468" w:rsidRDefault="00770468" w:rsidP="00770468">
      <w:pPr>
        <w:pStyle w:val="Pquestionheadingsx"/>
      </w:pPr>
      <w:r>
        <w:t>Question 29</w:t>
      </w:r>
      <w:r w:rsidRPr="008E53B2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8E53B2">
        <w:tab/>
      </w:r>
      <w:r>
        <w:t>[8.2]</w:t>
      </w:r>
    </w:p>
    <w:p w14:paraId="2192D5AE" w14:textId="0F262AAF" w:rsidR="008E53B2" w:rsidRPr="00FB3C2D" w:rsidRDefault="008E53B2" w:rsidP="00770468">
      <w:pPr>
        <w:pStyle w:val="Pquestiontextmainstem"/>
      </w:pPr>
      <w:r w:rsidRPr="00FB3C2D">
        <w:t xml:space="preserve">Below is the triangle </w:t>
      </w:r>
      <w:r w:rsidRPr="00770468">
        <w:rPr>
          <w:rStyle w:val="Cmathsexpressions"/>
          <w:i/>
          <w:iCs/>
        </w:rPr>
        <w:t>ABC</w:t>
      </w:r>
      <w:r w:rsidRPr="00FB3C2D">
        <w:t xml:space="preserve"> (not drawn to scale). Along the side </w:t>
      </w:r>
      <w:r w:rsidRPr="00770468">
        <w:rPr>
          <w:rStyle w:val="Cmathsexpressions"/>
          <w:i/>
          <w:iCs/>
        </w:rPr>
        <w:t>BC</w:t>
      </w:r>
      <w:r w:rsidRPr="00FB3C2D">
        <w:t xml:space="preserve">, there is the point </w:t>
      </w:r>
      <w:r w:rsidRPr="00770468">
        <w:rPr>
          <w:rStyle w:val="Cmathsexpressions"/>
          <w:i/>
          <w:iCs/>
        </w:rPr>
        <w:t>D</w:t>
      </w:r>
      <w:r w:rsidRPr="00FB3C2D">
        <w:t xml:space="preserve"> from which the line is drawn to </w:t>
      </w:r>
      <w:r w:rsidRPr="00770468">
        <w:rPr>
          <w:rStyle w:val="Cmathsexpressions"/>
          <w:i/>
          <w:iCs/>
        </w:rPr>
        <w:t>A</w:t>
      </w:r>
      <w:r w:rsidRPr="00FB3C2D">
        <w:t xml:space="preserve"> (creating the line </w:t>
      </w:r>
      <w:r w:rsidRPr="00770468">
        <w:rPr>
          <w:rStyle w:val="Cmathsexpressions"/>
          <w:i/>
          <w:iCs/>
        </w:rPr>
        <w:t>AD</w:t>
      </w:r>
      <w:r w:rsidRPr="00FB3C2D">
        <w:t xml:space="preserve">). </w:t>
      </w:r>
      <w:r w:rsidR="00795DD4">
        <w:t xml:space="preserve">Given that </w:t>
      </w:r>
      <w:r w:rsidRPr="00770468">
        <w:rPr>
          <w:rStyle w:val="Cmathsexpressions"/>
          <w:rFonts w:eastAsia="SimSun"/>
          <w:i/>
          <w:iCs/>
        </w:rPr>
        <w:t>AD</w:t>
      </w:r>
      <w:r w:rsidRPr="00FB3C2D">
        <w:rPr>
          <w:rFonts w:eastAsia="SimSun"/>
          <w:lang w:eastAsia="zh-CN"/>
        </w:rPr>
        <w:t xml:space="preserve"> = </w:t>
      </w:r>
      <w:r w:rsidRPr="00770468">
        <w:rPr>
          <w:rStyle w:val="Cmathsexpressions"/>
          <w:rFonts w:eastAsia="SimSun"/>
          <w:i/>
          <w:iCs/>
        </w:rPr>
        <w:t>BD</w:t>
      </w:r>
      <w:r w:rsidRPr="00FB3C2D">
        <w:rPr>
          <w:rFonts w:eastAsia="SimSun"/>
          <w:lang w:eastAsia="zh-CN"/>
        </w:rPr>
        <w:t xml:space="preserve"> = </w:t>
      </w:r>
      <w:r w:rsidRPr="00770468">
        <w:rPr>
          <w:rStyle w:val="Cmathsexpressions"/>
          <w:rFonts w:eastAsia="SimSun"/>
          <w:i/>
          <w:iCs/>
        </w:rPr>
        <w:t>CD</w:t>
      </w:r>
      <w:r w:rsidR="00795DD4">
        <w:rPr>
          <w:rFonts w:eastAsia="SimSun"/>
          <w:lang w:eastAsia="zh-CN"/>
        </w:rPr>
        <w:t>, w</w:t>
      </w:r>
      <w:r w:rsidR="00795DD4" w:rsidRPr="00FB3C2D">
        <w:t xml:space="preserve">hat is the size of </w:t>
      </w:r>
      <w:r w:rsidR="00795DD4" w:rsidRPr="00FB3C2D">
        <w:sym w:font="Symbol" w:char="F0D0"/>
      </w:r>
      <w:r w:rsidR="00795DD4" w:rsidRPr="00770468">
        <w:rPr>
          <w:rStyle w:val="Cmathsexpressions"/>
          <w:rFonts w:eastAsia="SimSun"/>
          <w:i/>
          <w:iCs/>
        </w:rPr>
        <w:t>BAC</w:t>
      </w:r>
      <w:r w:rsidR="00795DD4">
        <w:t>?</w:t>
      </w:r>
    </w:p>
    <w:p w14:paraId="2AB5D090" w14:textId="275AC938" w:rsidR="00F04596" w:rsidRPr="00FB3C2D" w:rsidRDefault="008E53B2" w:rsidP="00E935B6">
      <w:pPr>
        <w:pStyle w:val="Pquestiontextmainstem"/>
      </w:pPr>
      <w:r w:rsidRPr="00FB3C2D">
        <w:rPr>
          <w:noProof/>
        </w:rPr>
        <w:drawing>
          <wp:inline distT="0" distB="0" distL="0" distR="0" wp14:anchorId="3E3D96F4" wp14:editId="4691F50A">
            <wp:extent cx="2247900" cy="1114425"/>
            <wp:effectExtent l="0" t="0" r="0" b="9525"/>
            <wp:docPr id="22" name="Picture 22" descr="PM8_SmB_SemT2_14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PM8_SmB_SemT2_14_RR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C01F" w14:textId="632100AC" w:rsidR="00770468" w:rsidRDefault="00770468" w:rsidP="00770468">
      <w:pPr>
        <w:pStyle w:val="Pquestionheadingsx"/>
      </w:pPr>
      <w:r>
        <w:t>Question 30</w:t>
      </w:r>
      <w:r w:rsidRPr="008E53B2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8E53B2">
        <w:tab/>
      </w:r>
      <w:r>
        <w:t>[9.2]</w:t>
      </w:r>
    </w:p>
    <w:p w14:paraId="44329480" w14:textId="1DBF1521" w:rsidR="008E53B2" w:rsidRPr="00FB3C2D" w:rsidRDefault="0006653E" w:rsidP="00770468">
      <w:pPr>
        <w:pStyle w:val="Pquestiontextmainstem"/>
        <w:rPr>
          <w:lang w:eastAsia="en-US"/>
        </w:rPr>
      </w:pPr>
      <w:r>
        <w:rPr>
          <w:lang w:eastAsia="en-US"/>
        </w:rPr>
        <w:t>Tom</w:t>
      </w:r>
      <w:r w:rsidR="008E53B2" w:rsidRPr="00FB3C2D">
        <w:rPr>
          <w:lang w:eastAsia="en-US"/>
        </w:rPr>
        <w:t xml:space="preserve"> pla</w:t>
      </w:r>
      <w:r w:rsidR="00A86FAD">
        <w:rPr>
          <w:lang w:eastAsia="en-US"/>
        </w:rPr>
        <w:t xml:space="preserve">yed five games of basketball </w:t>
      </w:r>
      <w:r w:rsidR="008E53B2" w:rsidRPr="00FB3C2D">
        <w:rPr>
          <w:lang w:eastAsia="en-US"/>
        </w:rPr>
        <w:t xml:space="preserve">one season. In the first three games he scored 17 points, 35 points and 24 points. In his </w:t>
      </w:r>
      <w:r w:rsidR="00A86FAD">
        <w:rPr>
          <w:lang w:eastAsia="en-US"/>
        </w:rPr>
        <w:t>fourth</w:t>
      </w:r>
      <w:r w:rsidR="008E53B2" w:rsidRPr="00FB3C2D">
        <w:rPr>
          <w:lang w:eastAsia="en-US"/>
        </w:rPr>
        <w:t xml:space="preserve"> </w:t>
      </w:r>
      <w:r>
        <w:rPr>
          <w:lang w:eastAsia="en-US"/>
        </w:rPr>
        <w:t>game</w:t>
      </w:r>
      <w:r w:rsidR="008E53B2" w:rsidRPr="00FB3C2D">
        <w:rPr>
          <w:lang w:eastAsia="en-US"/>
        </w:rPr>
        <w:t xml:space="preserve"> he scored less than 10 points and in </w:t>
      </w:r>
      <w:r w:rsidR="00A86FAD">
        <w:rPr>
          <w:lang w:eastAsia="en-US"/>
        </w:rPr>
        <w:t>his fifth game</w:t>
      </w:r>
      <w:r w:rsidR="008E53B2" w:rsidRPr="00FB3C2D">
        <w:rPr>
          <w:lang w:eastAsia="en-US"/>
        </w:rPr>
        <w:t xml:space="preserve"> he scored at least 50 points.</w:t>
      </w:r>
    </w:p>
    <w:p w14:paraId="4C1FA3CC" w14:textId="74DB97C8" w:rsidR="00F04596" w:rsidRPr="00E935B6" w:rsidRDefault="008E53B2" w:rsidP="00E935B6">
      <w:pPr>
        <w:pStyle w:val="Pquestiontextmainstem"/>
        <w:rPr>
          <w:lang w:eastAsia="en-US"/>
        </w:rPr>
      </w:pPr>
      <w:r w:rsidRPr="00E935B6">
        <w:rPr>
          <w:lang w:eastAsia="en-US"/>
        </w:rPr>
        <w:t>If T</w:t>
      </w:r>
      <w:r w:rsidR="0006653E">
        <w:rPr>
          <w:lang w:eastAsia="en-US"/>
        </w:rPr>
        <w:t>om</w:t>
      </w:r>
      <w:r w:rsidRPr="00E935B6">
        <w:rPr>
          <w:lang w:eastAsia="en-US"/>
        </w:rPr>
        <w:t xml:space="preserve">’s average </w:t>
      </w:r>
      <w:r w:rsidR="00A86FAD">
        <w:rPr>
          <w:lang w:eastAsia="en-US"/>
        </w:rPr>
        <w:t>(</w:t>
      </w:r>
      <w:r w:rsidR="00A86FAD" w:rsidRPr="00E935B6">
        <w:rPr>
          <w:lang w:eastAsia="en-US"/>
        </w:rPr>
        <w:t>mean</w:t>
      </w:r>
      <w:r w:rsidR="00A86FAD">
        <w:rPr>
          <w:lang w:eastAsia="en-US"/>
        </w:rPr>
        <w:t>)</w:t>
      </w:r>
      <w:r w:rsidR="00A86FAD" w:rsidRPr="00E935B6">
        <w:rPr>
          <w:lang w:eastAsia="en-US"/>
        </w:rPr>
        <w:t xml:space="preserve"> </w:t>
      </w:r>
      <w:r w:rsidRPr="00E935B6">
        <w:rPr>
          <w:lang w:eastAsia="en-US"/>
        </w:rPr>
        <w:t xml:space="preserve">number of points per game for the </w:t>
      </w:r>
      <w:r w:rsidR="00A86FAD">
        <w:rPr>
          <w:lang w:eastAsia="en-US"/>
        </w:rPr>
        <w:t>five matches</w:t>
      </w:r>
      <w:r w:rsidRPr="00E935B6">
        <w:rPr>
          <w:lang w:eastAsia="en-US"/>
        </w:rPr>
        <w:t xml:space="preserve"> was 27, what possible combination of points could he have </w:t>
      </w:r>
      <w:r w:rsidR="00A86FAD" w:rsidRPr="00E935B6">
        <w:rPr>
          <w:lang w:eastAsia="en-US"/>
        </w:rPr>
        <w:t xml:space="preserve">scored </w:t>
      </w:r>
      <w:r w:rsidR="00A86FAD">
        <w:rPr>
          <w:lang w:eastAsia="en-US"/>
        </w:rPr>
        <w:t>in</w:t>
      </w:r>
      <w:r w:rsidRPr="00E935B6">
        <w:rPr>
          <w:lang w:eastAsia="en-US"/>
        </w:rPr>
        <w:t xml:space="preserve"> the last two games? Give four combinations and show all working.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8E53B2" w:rsidRPr="00FB3C2D" w14:paraId="3852893C" w14:textId="77777777" w:rsidTr="00F04596">
        <w:tc>
          <w:tcPr>
            <w:tcW w:w="1771" w:type="dxa"/>
          </w:tcPr>
          <w:p w14:paraId="02846BA0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Game</w:t>
            </w:r>
          </w:p>
        </w:tc>
        <w:tc>
          <w:tcPr>
            <w:tcW w:w="1771" w:type="dxa"/>
          </w:tcPr>
          <w:p w14:paraId="2D219465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Combination 1</w:t>
            </w:r>
          </w:p>
        </w:tc>
        <w:tc>
          <w:tcPr>
            <w:tcW w:w="1771" w:type="dxa"/>
          </w:tcPr>
          <w:p w14:paraId="7C46B42B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Combination 2</w:t>
            </w:r>
          </w:p>
        </w:tc>
        <w:tc>
          <w:tcPr>
            <w:tcW w:w="1771" w:type="dxa"/>
          </w:tcPr>
          <w:p w14:paraId="3F7ABF6C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Combination 3</w:t>
            </w:r>
          </w:p>
        </w:tc>
        <w:tc>
          <w:tcPr>
            <w:tcW w:w="1772" w:type="dxa"/>
          </w:tcPr>
          <w:p w14:paraId="630E57FE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Combination 4</w:t>
            </w:r>
          </w:p>
        </w:tc>
      </w:tr>
      <w:tr w:rsidR="008E53B2" w:rsidRPr="00FB3C2D" w14:paraId="6D8FE092" w14:textId="77777777" w:rsidTr="00F04596">
        <w:trPr>
          <w:trHeight w:val="624"/>
        </w:trPr>
        <w:tc>
          <w:tcPr>
            <w:tcW w:w="1771" w:type="dxa"/>
            <w:vAlign w:val="center"/>
          </w:tcPr>
          <w:p w14:paraId="51679418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1</w:t>
            </w:r>
          </w:p>
        </w:tc>
        <w:tc>
          <w:tcPr>
            <w:tcW w:w="1771" w:type="dxa"/>
            <w:vAlign w:val="center"/>
          </w:tcPr>
          <w:p w14:paraId="0DA939A2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17</w:t>
            </w:r>
          </w:p>
        </w:tc>
        <w:tc>
          <w:tcPr>
            <w:tcW w:w="1771" w:type="dxa"/>
            <w:vAlign w:val="center"/>
          </w:tcPr>
          <w:p w14:paraId="3014B852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17</w:t>
            </w:r>
          </w:p>
        </w:tc>
        <w:tc>
          <w:tcPr>
            <w:tcW w:w="1771" w:type="dxa"/>
            <w:vAlign w:val="center"/>
          </w:tcPr>
          <w:p w14:paraId="25EFEBAC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17</w:t>
            </w:r>
          </w:p>
        </w:tc>
        <w:tc>
          <w:tcPr>
            <w:tcW w:w="1772" w:type="dxa"/>
            <w:vAlign w:val="center"/>
          </w:tcPr>
          <w:p w14:paraId="0030DCB6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17</w:t>
            </w:r>
          </w:p>
        </w:tc>
      </w:tr>
      <w:tr w:rsidR="008E53B2" w:rsidRPr="00FB3C2D" w14:paraId="7C5FEF1F" w14:textId="77777777" w:rsidTr="00F04596">
        <w:trPr>
          <w:trHeight w:val="624"/>
        </w:trPr>
        <w:tc>
          <w:tcPr>
            <w:tcW w:w="1771" w:type="dxa"/>
            <w:vAlign w:val="center"/>
          </w:tcPr>
          <w:p w14:paraId="43A7328F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2</w:t>
            </w:r>
          </w:p>
        </w:tc>
        <w:tc>
          <w:tcPr>
            <w:tcW w:w="1771" w:type="dxa"/>
            <w:vAlign w:val="center"/>
          </w:tcPr>
          <w:p w14:paraId="004B6102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35</w:t>
            </w:r>
          </w:p>
        </w:tc>
        <w:tc>
          <w:tcPr>
            <w:tcW w:w="1771" w:type="dxa"/>
            <w:vAlign w:val="center"/>
          </w:tcPr>
          <w:p w14:paraId="66D54106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35</w:t>
            </w:r>
          </w:p>
        </w:tc>
        <w:tc>
          <w:tcPr>
            <w:tcW w:w="1771" w:type="dxa"/>
            <w:vAlign w:val="center"/>
          </w:tcPr>
          <w:p w14:paraId="1E2C5EF8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35</w:t>
            </w:r>
          </w:p>
        </w:tc>
        <w:tc>
          <w:tcPr>
            <w:tcW w:w="1772" w:type="dxa"/>
            <w:vAlign w:val="center"/>
          </w:tcPr>
          <w:p w14:paraId="27442584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35</w:t>
            </w:r>
          </w:p>
        </w:tc>
      </w:tr>
      <w:tr w:rsidR="008E53B2" w:rsidRPr="00FB3C2D" w14:paraId="1A9D334A" w14:textId="77777777" w:rsidTr="00F04596">
        <w:trPr>
          <w:trHeight w:val="624"/>
        </w:trPr>
        <w:tc>
          <w:tcPr>
            <w:tcW w:w="1771" w:type="dxa"/>
            <w:vAlign w:val="center"/>
          </w:tcPr>
          <w:p w14:paraId="076584FB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3</w:t>
            </w:r>
          </w:p>
        </w:tc>
        <w:tc>
          <w:tcPr>
            <w:tcW w:w="1771" w:type="dxa"/>
            <w:vAlign w:val="center"/>
          </w:tcPr>
          <w:p w14:paraId="5CAB4974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24</w:t>
            </w:r>
          </w:p>
        </w:tc>
        <w:tc>
          <w:tcPr>
            <w:tcW w:w="1771" w:type="dxa"/>
            <w:vAlign w:val="center"/>
          </w:tcPr>
          <w:p w14:paraId="322DD0CA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24</w:t>
            </w:r>
          </w:p>
        </w:tc>
        <w:tc>
          <w:tcPr>
            <w:tcW w:w="1771" w:type="dxa"/>
            <w:vAlign w:val="center"/>
          </w:tcPr>
          <w:p w14:paraId="22AFB392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24</w:t>
            </w:r>
          </w:p>
        </w:tc>
        <w:tc>
          <w:tcPr>
            <w:tcW w:w="1772" w:type="dxa"/>
            <w:vAlign w:val="center"/>
          </w:tcPr>
          <w:p w14:paraId="4988A7E1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24</w:t>
            </w:r>
          </w:p>
        </w:tc>
      </w:tr>
      <w:tr w:rsidR="008E53B2" w:rsidRPr="00FB3C2D" w14:paraId="513FFF6A" w14:textId="77777777" w:rsidTr="00F04596">
        <w:trPr>
          <w:trHeight w:val="624"/>
        </w:trPr>
        <w:tc>
          <w:tcPr>
            <w:tcW w:w="1771" w:type="dxa"/>
            <w:vAlign w:val="center"/>
          </w:tcPr>
          <w:p w14:paraId="1BC55B7A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4</w:t>
            </w:r>
          </w:p>
        </w:tc>
        <w:tc>
          <w:tcPr>
            <w:tcW w:w="1771" w:type="dxa"/>
            <w:vAlign w:val="center"/>
          </w:tcPr>
          <w:p w14:paraId="7D5316A2" w14:textId="77777777" w:rsidR="008E53B2" w:rsidRPr="00FB3C2D" w:rsidRDefault="008E53B2" w:rsidP="009E76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71" w:type="dxa"/>
            <w:vAlign w:val="center"/>
          </w:tcPr>
          <w:p w14:paraId="77983158" w14:textId="77777777" w:rsidR="008E53B2" w:rsidRPr="00FB3C2D" w:rsidRDefault="008E53B2" w:rsidP="009E76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71" w:type="dxa"/>
            <w:vAlign w:val="center"/>
          </w:tcPr>
          <w:p w14:paraId="24A9FDC6" w14:textId="77777777" w:rsidR="008E53B2" w:rsidRPr="00FB3C2D" w:rsidRDefault="008E53B2" w:rsidP="009E76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72" w:type="dxa"/>
            <w:vAlign w:val="center"/>
          </w:tcPr>
          <w:p w14:paraId="287951B3" w14:textId="77777777" w:rsidR="008E53B2" w:rsidRPr="00FB3C2D" w:rsidRDefault="008E53B2" w:rsidP="009E76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53B2" w:rsidRPr="00FB3C2D" w14:paraId="50D2F867" w14:textId="77777777" w:rsidTr="00F04596">
        <w:trPr>
          <w:trHeight w:val="624"/>
        </w:trPr>
        <w:tc>
          <w:tcPr>
            <w:tcW w:w="1771" w:type="dxa"/>
            <w:vAlign w:val="center"/>
          </w:tcPr>
          <w:p w14:paraId="1F3678FA" w14:textId="77777777" w:rsidR="008E53B2" w:rsidRPr="00FB3C2D" w:rsidRDefault="008E53B2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5</w:t>
            </w:r>
          </w:p>
        </w:tc>
        <w:tc>
          <w:tcPr>
            <w:tcW w:w="1771" w:type="dxa"/>
            <w:vAlign w:val="center"/>
          </w:tcPr>
          <w:p w14:paraId="07CBBEC7" w14:textId="77777777" w:rsidR="008E53B2" w:rsidRPr="00FB3C2D" w:rsidRDefault="008E53B2" w:rsidP="009E76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71" w:type="dxa"/>
            <w:vAlign w:val="center"/>
          </w:tcPr>
          <w:p w14:paraId="2E62955C" w14:textId="77777777" w:rsidR="008E53B2" w:rsidRPr="00FB3C2D" w:rsidRDefault="008E53B2" w:rsidP="009E76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71" w:type="dxa"/>
            <w:vAlign w:val="center"/>
          </w:tcPr>
          <w:p w14:paraId="1708C5B0" w14:textId="77777777" w:rsidR="008E53B2" w:rsidRPr="00FB3C2D" w:rsidRDefault="008E53B2" w:rsidP="009E76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72" w:type="dxa"/>
            <w:vAlign w:val="center"/>
          </w:tcPr>
          <w:p w14:paraId="4694AD8E" w14:textId="77777777" w:rsidR="008E53B2" w:rsidRPr="00FB3C2D" w:rsidRDefault="008E53B2" w:rsidP="009E761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14:paraId="65437A68" w14:textId="77777777" w:rsidR="008E53B2" w:rsidRDefault="008E53B2" w:rsidP="00E935B6">
      <w:pPr>
        <w:pStyle w:val="Pquestiontextmainstem"/>
      </w:pPr>
    </w:p>
    <w:p w14:paraId="269C42BE" w14:textId="77777777" w:rsidR="00A86FAD" w:rsidRDefault="00A86FAD" w:rsidP="00E935B6">
      <w:pPr>
        <w:pStyle w:val="Pquestiontextmainstem"/>
      </w:pPr>
    </w:p>
    <w:p w14:paraId="53B928AC" w14:textId="77777777" w:rsidR="00A86FAD" w:rsidRDefault="00A86FAD" w:rsidP="00E935B6">
      <w:pPr>
        <w:pStyle w:val="Pquestiontextmainstem"/>
      </w:pPr>
    </w:p>
    <w:p w14:paraId="015A2A6D" w14:textId="77777777" w:rsidR="00A86FAD" w:rsidRDefault="00A86FAD" w:rsidP="00E935B6">
      <w:pPr>
        <w:pStyle w:val="Pquestiontextmainstem"/>
      </w:pPr>
    </w:p>
    <w:p w14:paraId="7B1A4633" w14:textId="77777777" w:rsidR="00A86FAD" w:rsidRDefault="00A86FAD" w:rsidP="00E935B6">
      <w:pPr>
        <w:pStyle w:val="Pquestiontextmainstem"/>
      </w:pPr>
    </w:p>
    <w:p w14:paraId="6A790BE5" w14:textId="561151D4" w:rsidR="00770468" w:rsidRDefault="00770468" w:rsidP="00770468">
      <w:pPr>
        <w:pStyle w:val="Pquestionheadingsx"/>
      </w:pPr>
      <w:r>
        <w:lastRenderedPageBreak/>
        <w:t>Question 31</w:t>
      </w:r>
      <w:r w:rsidRPr="008E53B2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8E53B2">
        <w:tab/>
      </w:r>
      <w:r>
        <w:t>[9.7]</w:t>
      </w:r>
    </w:p>
    <w:p w14:paraId="68BBD241" w14:textId="4581029B" w:rsidR="008E53B2" w:rsidRPr="00FB3C2D" w:rsidRDefault="008E53B2" w:rsidP="00770468">
      <w:pPr>
        <w:pStyle w:val="Pquestiontextmainstem"/>
        <w:rPr>
          <w:lang w:val="en-US"/>
        </w:rPr>
      </w:pPr>
      <w:r w:rsidRPr="00FB3C2D">
        <w:rPr>
          <w:lang w:val="en-US"/>
        </w:rPr>
        <w:t xml:space="preserve">When you throw a pair of </w:t>
      </w:r>
      <w:r w:rsidR="00A86FAD">
        <w:rPr>
          <w:lang w:val="en-US"/>
        </w:rPr>
        <w:t>standard six-sided dice</w:t>
      </w:r>
      <w:r w:rsidRPr="00FB3C2D">
        <w:rPr>
          <w:lang w:val="en-US"/>
        </w:rPr>
        <w:t xml:space="preserve"> and add their scores together</w:t>
      </w:r>
      <w:r w:rsidR="00A86FAD">
        <w:rPr>
          <w:lang w:val="en-US"/>
        </w:rPr>
        <w:t>,</w:t>
      </w:r>
      <w:r w:rsidRPr="00FB3C2D">
        <w:rPr>
          <w:lang w:val="en-US"/>
        </w:rPr>
        <w:t xml:space="preserve"> you get a total ranging from 2 to 12. </w:t>
      </w:r>
    </w:p>
    <w:p w14:paraId="60E2C970" w14:textId="401661C3" w:rsidR="008E53B2" w:rsidRPr="00FB3C2D" w:rsidRDefault="008E53B2" w:rsidP="00770468">
      <w:pPr>
        <w:pStyle w:val="Pquestiontextpartsa"/>
        <w:rPr>
          <w:lang w:val="en-US"/>
        </w:rPr>
      </w:pPr>
      <w:r w:rsidRPr="008E53B2">
        <w:rPr>
          <w:rStyle w:val="Cquestionpartlabelbold"/>
        </w:rPr>
        <w:t>(a)</w:t>
      </w:r>
      <w:r w:rsidRPr="008E53B2">
        <w:tab/>
      </w:r>
      <w:r w:rsidRPr="00FB3C2D">
        <w:rPr>
          <w:lang w:val="en-US"/>
        </w:rPr>
        <w:t xml:space="preserve">Construct a table to show the outcomes of </w:t>
      </w:r>
      <w:r w:rsidR="00580461">
        <w:rPr>
          <w:lang w:val="en-US"/>
        </w:rPr>
        <w:t xml:space="preserve">the totals of </w:t>
      </w:r>
      <w:r w:rsidRPr="00FB3C2D">
        <w:rPr>
          <w:lang w:val="en-US"/>
        </w:rPr>
        <w:t>the two dice.</w:t>
      </w:r>
    </w:p>
    <w:p w14:paraId="7756C8B7" w14:textId="77777777" w:rsidR="008E53B2" w:rsidRDefault="008E53B2" w:rsidP="00770468">
      <w:pPr>
        <w:pStyle w:val="Pquestiontextpartsa"/>
        <w:rPr>
          <w:lang w:val="en-US"/>
        </w:rPr>
      </w:pPr>
    </w:p>
    <w:p w14:paraId="20BC5B8C" w14:textId="77777777" w:rsidR="00A86FAD" w:rsidRDefault="00A86FAD" w:rsidP="00770468">
      <w:pPr>
        <w:pStyle w:val="Pquestiontextpartsa"/>
        <w:rPr>
          <w:lang w:val="en-US"/>
        </w:rPr>
      </w:pPr>
    </w:p>
    <w:p w14:paraId="7510D875" w14:textId="77777777" w:rsidR="00A86FAD" w:rsidRDefault="00A86FAD" w:rsidP="00770468">
      <w:pPr>
        <w:pStyle w:val="Pquestiontextpartsa"/>
        <w:rPr>
          <w:lang w:val="en-US"/>
        </w:rPr>
      </w:pPr>
    </w:p>
    <w:p w14:paraId="224CFA9A" w14:textId="77777777" w:rsidR="00A86FAD" w:rsidRDefault="00A86FAD" w:rsidP="00770468">
      <w:pPr>
        <w:pStyle w:val="Pquestiontextpartsa"/>
        <w:rPr>
          <w:lang w:val="en-US"/>
        </w:rPr>
      </w:pPr>
    </w:p>
    <w:p w14:paraId="25C253B5" w14:textId="77777777" w:rsidR="00A86FAD" w:rsidRDefault="00A86FAD" w:rsidP="00770468">
      <w:pPr>
        <w:pStyle w:val="Pquestiontextpartsa"/>
        <w:rPr>
          <w:lang w:val="en-US"/>
        </w:rPr>
      </w:pPr>
    </w:p>
    <w:p w14:paraId="2B120CBD" w14:textId="77777777" w:rsidR="00A86FAD" w:rsidRDefault="00A86FAD" w:rsidP="00770468">
      <w:pPr>
        <w:pStyle w:val="Pquestiontextpartsa"/>
        <w:rPr>
          <w:lang w:val="en-US"/>
        </w:rPr>
      </w:pPr>
    </w:p>
    <w:p w14:paraId="6E7F7B29" w14:textId="77777777" w:rsidR="00A86FAD" w:rsidRDefault="00A86FAD" w:rsidP="00770468">
      <w:pPr>
        <w:pStyle w:val="Pquestiontextpartsa"/>
        <w:rPr>
          <w:lang w:val="en-US"/>
        </w:rPr>
      </w:pPr>
    </w:p>
    <w:p w14:paraId="2BA4BF32" w14:textId="77777777" w:rsidR="00A86FAD" w:rsidRDefault="00A86FAD" w:rsidP="00770468">
      <w:pPr>
        <w:pStyle w:val="Pquestiontextpartsa"/>
        <w:rPr>
          <w:lang w:val="en-US"/>
        </w:rPr>
      </w:pPr>
    </w:p>
    <w:p w14:paraId="575F1E6C" w14:textId="77777777" w:rsidR="008E53B2" w:rsidRPr="00FB3C2D" w:rsidRDefault="008E53B2" w:rsidP="00770468">
      <w:pPr>
        <w:pStyle w:val="Pquestiontextpartsa"/>
        <w:rPr>
          <w:lang w:val="en-US"/>
        </w:rPr>
      </w:pPr>
    </w:p>
    <w:p w14:paraId="2E757F45" w14:textId="4FF64592" w:rsidR="008E53B2" w:rsidRPr="00FB3C2D" w:rsidRDefault="008E53B2" w:rsidP="00770468">
      <w:pPr>
        <w:pStyle w:val="Pquestiontextpartsa"/>
        <w:rPr>
          <w:lang w:val="en-US"/>
        </w:rPr>
      </w:pPr>
      <w:r w:rsidRPr="008E53B2">
        <w:rPr>
          <w:rStyle w:val="Cquestionpartlabelbold"/>
        </w:rPr>
        <w:t>(b)</w:t>
      </w:r>
      <w:r w:rsidRPr="008E53B2">
        <w:tab/>
      </w:r>
      <w:r w:rsidRPr="00FB3C2D">
        <w:rPr>
          <w:lang w:val="en-US"/>
        </w:rPr>
        <w:t xml:space="preserve">One of the dice is </w:t>
      </w:r>
      <w:r w:rsidR="00A86FAD">
        <w:rPr>
          <w:lang w:val="en-US"/>
        </w:rPr>
        <w:t>changed by replacing</w:t>
      </w:r>
      <w:r w:rsidRPr="00FB3C2D">
        <w:rPr>
          <w:lang w:val="en-US"/>
        </w:rPr>
        <w:t xml:space="preserve"> the 2 </w:t>
      </w:r>
      <w:r w:rsidR="00A86FAD">
        <w:rPr>
          <w:lang w:val="en-US"/>
        </w:rPr>
        <w:t>with</w:t>
      </w:r>
      <w:r w:rsidRPr="00FB3C2D">
        <w:rPr>
          <w:lang w:val="en-US"/>
        </w:rPr>
        <w:t xml:space="preserve"> an 8. Can you </w:t>
      </w:r>
      <w:r w:rsidR="00A86FAD">
        <w:rPr>
          <w:lang w:val="en-US"/>
        </w:rPr>
        <w:t>change</w:t>
      </w:r>
      <w:r w:rsidRPr="00FB3C2D">
        <w:rPr>
          <w:lang w:val="en-US"/>
        </w:rPr>
        <w:t xml:space="preserve"> the second die so that they still </w:t>
      </w:r>
      <w:r w:rsidR="00A86FAD">
        <w:rPr>
          <w:lang w:val="en-US"/>
        </w:rPr>
        <w:t>produce the same totals</w:t>
      </w:r>
      <w:r w:rsidRPr="00FB3C2D">
        <w:rPr>
          <w:lang w:val="en-US"/>
        </w:rPr>
        <w:t xml:space="preserve"> </w:t>
      </w:r>
      <w:r w:rsidR="00A86FAD">
        <w:rPr>
          <w:lang w:val="en-US"/>
        </w:rPr>
        <w:t>with</w:t>
      </w:r>
      <w:r w:rsidRPr="00FB3C2D">
        <w:rPr>
          <w:lang w:val="en-US"/>
        </w:rPr>
        <w:t xml:space="preserve"> exactly the same </w:t>
      </w:r>
      <w:r w:rsidR="00A86FAD">
        <w:rPr>
          <w:lang w:val="en-US"/>
        </w:rPr>
        <w:t>probability</w:t>
      </w:r>
      <w:r w:rsidRPr="00FB3C2D">
        <w:rPr>
          <w:lang w:val="en-US"/>
        </w:rPr>
        <w:t xml:space="preserve"> when thrown as a pair? </w:t>
      </w:r>
      <w:r w:rsidR="00A86FAD">
        <w:rPr>
          <w:lang w:val="en-US"/>
        </w:rPr>
        <w:br/>
      </w:r>
      <w:r w:rsidRPr="00FB3C2D">
        <w:rPr>
          <w:lang w:val="en-US"/>
        </w:rPr>
        <w:t xml:space="preserve">For example, </w:t>
      </w:r>
      <w:r w:rsidR="00A86FAD">
        <w:rPr>
          <w:lang w:val="en-US"/>
        </w:rPr>
        <w:t xml:space="preserve">when thrown </w:t>
      </w:r>
      <w:r w:rsidRPr="00FB3C2D">
        <w:rPr>
          <w:lang w:val="en-US"/>
        </w:rPr>
        <w:t xml:space="preserve">the probability of a total of 10 remains </w:t>
      </w:r>
      <w:r w:rsidRPr="00FB3C2D">
        <w:rPr>
          <w:position w:val="-24"/>
        </w:rPr>
        <w:object w:dxaOrig="340" w:dyaOrig="620" w14:anchorId="5BD4F42B">
          <v:shape id="_x0000_i1039" type="#_x0000_t75" style="width:17.25pt;height:30.75pt" o:ole="" fillcolor="window">
            <v:imagedata r:id="rId50" o:title=""/>
          </v:shape>
          <o:OLEObject Type="Embed" ProgID="Equation.3" ShapeID="_x0000_i1039" DrawAspect="Content" ObjectID="_1540572251" r:id="rId51"/>
        </w:object>
      </w:r>
      <w:r w:rsidRPr="00FB3C2D">
        <w:rPr>
          <w:lang w:val="en-US"/>
        </w:rPr>
        <w:t xml:space="preserve"> = </w:t>
      </w:r>
      <w:r w:rsidRPr="00FB3C2D">
        <w:rPr>
          <w:position w:val="-24"/>
        </w:rPr>
        <w:object w:dxaOrig="320" w:dyaOrig="620" w14:anchorId="13A7F42F">
          <v:shape id="_x0000_i1040" type="#_x0000_t75" style="width:15.75pt;height:30.75pt" o:ole="" fillcolor="window">
            <v:imagedata r:id="rId52" o:title=""/>
          </v:shape>
          <o:OLEObject Type="Embed" ProgID="Equation.3" ShapeID="_x0000_i1040" DrawAspect="Content" ObjectID="_1540572252" r:id="rId53"/>
        </w:object>
      </w:r>
      <w:r w:rsidRPr="00FB3C2D">
        <w:rPr>
          <w:lang w:val="en-US"/>
        </w:rPr>
        <w:t xml:space="preserve">as before, and </w:t>
      </w:r>
      <w:r w:rsidR="00A86FAD">
        <w:rPr>
          <w:lang w:val="en-US"/>
        </w:rPr>
        <w:t xml:space="preserve">this </w:t>
      </w:r>
      <w:r w:rsidRPr="00FB3C2D">
        <w:rPr>
          <w:lang w:val="en-US"/>
        </w:rPr>
        <w:t xml:space="preserve">similarly </w:t>
      </w:r>
      <w:r w:rsidR="00A86FAD">
        <w:rPr>
          <w:lang w:val="en-US"/>
        </w:rPr>
        <w:t xml:space="preserve">occurs </w:t>
      </w:r>
      <w:r w:rsidRPr="00FB3C2D">
        <w:rPr>
          <w:lang w:val="en-US"/>
        </w:rPr>
        <w:t>for all the other totals from 2 to 12.</w:t>
      </w:r>
    </w:p>
    <w:p w14:paraId="70700160" w14:textId="77777777" w:rsidR="000476E4" w:rsidRDefault="000476E4" w:rsidP="00F71105">
      <w:pPr>
        <w:pStyle w:val="Pquestiontextmainstem"/>
      </w:pPr>
    </w:p>
    <w:p w14:paraId="6A7EEAB1" w14:textId="77777777" w:rsidR="00716B1E" w:rsidRDefault="00716B1E" w:rsidP="00F71105">
      <w:pPr>
        <w:pStyle w:val="Pquestiontextmainstem"/>
      </w:pPr>
    </w:p>
    <w:p w14:paraId="21FE7446" w14:textId="77777777" w:rsidR="00716B1E" w:rsidRDefault="00716B1E" w:rsidP="00F71105">
      <w:pPr>
        <w:pStyle w:val="Pquestiontextmainstem"/>
      </w:pPr>
    </w:p>
    <w:p w14:paraId="52F48713" w14:textId="77777777" w:rsidR="00716B1E" w:rsidRDefault="00716B1E" w:rsidP="00F71105">
      <w:pPr>
        <w:pStyle w:val="Pquestiontextmainstem"/>
      </w:pPr>
    </w:p>
    <w:p w14:paraId="09EED8CB" w14:textId="77777777" w:rsidR="00716B1E" w:rsidRDefault="00716B1E" w:rsidP="00F71105">
      <w:pPr>
        <w:pStyle w:val="Pquestiontextmainstem"/>
      </w:pPr>
    </w:p>
    <w:p w14:paraId="39BF7174" w14:textId="77777777" w:rsidR="00716B1E" w:rsidRDefault="00716B1E" w:rsidP="00F71105">
      <w:pPr>
        <w:pStyle w:val="Pquestiontextmainstem"/>
      </w:pPr>
    </w:p>
    <w:p w14:paraId="35335949" w14:textId="77777777" w:rsidR="00C766BC" w:rsidRDefault="00C766BC" w:rsidP="00F71105">
      <w:pPr>
        <w:pStyle w:val="Pquestiontextmainstem"/>
      </w:pPr>
    </w:p>
    <w:p w14:paraId="0DF51BFD" w14:textId="77777777" w:rsidR="00C766BC" w:rsidRDefault="00C766BC" w:rsidP="00F71105">
      <w:pPr>
        <w:pStyle w:val="Pquestiontextmainstem"/>
      </w:pPr>
    </w:p>
    <w:p w14:paraId="35D7C1B0" w14:textId="77777777" w:rsidR="00A86FAD" w:rsidRDefault="00A86FAD" w:rsidP="00F71105">
      <w:pPr>
        <w:pStyle w:val="Pquestiontextmainstem"/>
      </w:pPr>
    </w:p>
    <w:p w14:paraId="312E5A00" w14:textId="77777777" w:rsidR="00A86FAD" w:rsidRDefault="00A86FAD" w:rsidP="00F71105">
      <w:pPr>
        <w:pStyle w:val="Pquestiontextmainstem"/>
      </w:pPr>
    </w:p>
    <w:p w14:paraId="5A3F7C67" w14:textId="77777777" w:rsidR="00A86FAD" w:rsidRDefault="00A86FAD" w:rsidP="00F71105">
      <w:pPr>
        <w:pStyle w:val="Pquestiontextmainstem"/>
      </w:pPr>
    </w:p>
    <w:p w14:paraId="0F3F83EB" w14:textId="77777777" w:rsidR="00C766BC" w:rsidRDefault="00C766BC" w:rsidP="00F71105">
      <w:pPr>
        <w:pStyle w:val="Pquestiontextmainstem"/>
      </w:pPr>
    </w:p>
    <w:p w14:paraId="46E5A140" w14:textId="77777777" w:rsidR="003D2F2C" w:rsidRDefault="003D2F2C" w:rsidP="001B433F">
      <w:pPr>
        <w:pStyle w:val="Psectionresults"/>
      </w:pPr>
    </w:p>
    <w:p w14:paraId="0CD97A29" w14:textId="2E96B1FF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8E53B2">
        <w:t>15</w:t>
      </w:r>
    </w:p>
    <w:p w14:paraId="0E30328A" w14:textId="7CA67400" w:rsidR="001B433F" w:rsidRDefault="007E7CDD" w:rsidP="001B433F">
      <w:pPr>
        <w:pStyle w:val="Psectionresults"/>
      </w:pPr>
      <w:r>
        <w:t xml:space="preserve">TOTAL test results: ___ / </w:t>
      </w:r>
      <w:r w:rsidR="00F04596">
        <w:t>9</w:t>
      </w:r>
      <w:r w:rsidR="00B106C2">
        <w:t>4</w:t>
      </w:r>
    </w:p>
    <w:sectPr w:rsidR="001B433F" w:rsidSect="003C1799">
      <w:headerReference w:type="default" r:id="rId54"/>
      <w:footerReference w:type="default" r:id="rId55"/>
      <w:headerReference w:type="first" r:id="rId56"/>
      <w:footerReference w:type="first" r:id="rId57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388E7" w14:textId="77777777" w:rsidR="007B4382" w:rsidRDefault="007B4382" w:rsidP="00B91E57">
      <w:r>
        <w:separator/>
      </w:r>
    </w:p>
  </w:endnote>
  <w:endnote w:type="continuationSeparator" w:id="0">
    <w:p w14:paraId="7ED17116" w14:textId="77777777" w:rsidR="007B4382" w:rsidRDefault="007B438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9E7611" w:rsidRDefault="009E7611" w:rsidP="00B91E57">
    <w:pPr>
      <w:pStyle w:val="Pfootertext"/>
    </w:pPr>
  </w:p>
  <w:p w14:paraId="64131F18" w14:textId="77777777" w:rsidR="009E7611" w:rsidRPr="00B91E57" w:rsidRDefault="009E7611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6563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9E7611" w:rsidRDefault="009E7611" w:rsidP="00A8741D">
    <w:pPr>
      <w:pStyle w:val="Pfootertext"/>
    </w:pPr>
  </w:p>
  <w:p w14:paraId="003084DD" w14:textId="77777777" w:rsidR="009E7611" w:rsidRPr="00A8741D" w:rsidRDefault="009E7611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6563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20014" w14:textId="77777777" w:rsidR="007B4382" w:rsidRDefault="007B4382" w:rsidP="00B91E57">
      <w:r>
        <w:separator/>
      </w:r>
    </w:p>
  </w:footnote>
  <w:footnote w:type="continuationSeparator" w:id="0">
    <w:p w14:paraId="07F534F5" w14:textId="77777777" w:rsidR="007B4382" w:rsidRDefault="007B438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09D17470" w:rsidR="009E7611" w:rsidRPr="00216AAA" w:rsidRDefault="00216AAA" w:rsidP="00216AAA">
    <w:pPr>
      <w:pStyle w:val="Pheadertext"/>
    </w:pPr>
    <w:r>
      <w:t>Pearson Mathematics 8    Semester 2 Exam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525C1" w14:textId="77777777" w:rsidR="00216AAA" w:rsidRDefault="00216AAA" w:rsidP="00216AAA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0455ED77" w:rsidR="009E7611" w:rsidRPr="00216AAA" w:rsidRDefault="00216AAA" w:rsidP="00216AAA">
    <w:pPr>
      <w:pStyle w:val="Pheadertext"/>
    </w:pPr>
    <w:r>
      <w:t>Semester 2 Exam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4A487980"/>
    <w:multiLevelType w:val="hybridMultilevel"/>
    <w:tmpl w:val="1E16987A"/>
    <w:lvl w:ilvl="0" w:tplc="1CC038E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476E4"/>
    <w:rsid w:val="0005263D"/>
    <w:rsid w:val="00052D5F"/>
    <w:rsid w:val="00055175"/>
    <w:rsid w:val="00057492"/>
    <w:rsid w:val="00062A9B"/>
    <w:rsid w:val="00062B27"/>
    <w:rsid w:val="0006481A"/>
    <w:rsid w:val="00064993"/>
    <w:rsid w:val="0006653E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D6C7E"/>
    <w:rsid w:val="000E41BA"/>
    <w:rsid w:val="000E6491"/>
    <w:rsid w:val="000F52E2"/>
    <w:rsid w:val="00110228"/>
    <w:rsid w:val="00114E72"/>
    <w:rsid w:val="00121EAB"/>
    <w:rsid w:val="001249D4"/>
    <w:rsid w:val="00126102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5437"/>
    <w:rsid w:val="001D605B"/>
    <w:rsid w:val="001E5DBC"/>
    <w:rsid w:val="001F0763"/>
    <w:rsid w:val="001F0A91"/>
    <w:rsid w:val="001F3755"/>
    <w:rsid w:val="001F3D5E"/>
    <w:rsid w:val="00205ABB"/>
    <w:rsid w:val="00216AAA"/>
    <w:rsid w:val="002217BE"/>
    <w:rsid w:val="00223001"/>
    <w:rsid w:val="002232CF"/>
    <w:rsid w:val="002509BC"/>
    <w:rsid w:val="00253779"/>
    <w:rsid w:val="002635BA"/>
    <w:rsid w:val="00265C7C"/>
    <w:rsid w:val="00290260"/>
    <w:rsid w:val="00291F54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2F58B5"/>
    <w:rsid w:val="00307A48"/>
    <w:rsid w:val="00307F32"/>
    <w:rsid w:val="00323197"/>
    <w:rsid w:val="00323AB7"/>
    <w:rsid w:val="003320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66FAC"/>
    <w:rsid w:val="00370264"/>
    <w:rsid w:val="00374306"/>
    <w:rsid w:val="00376745"/>
    <w:rsid w:val="00380A2D"/>
    <w:rsid w:val="00383C06"/>
    <w:rsid w:val="00384BC4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3F7CC3"/>
    <w:rsid w:val="004066D1"/>
    <w:rsid w:val="00411DD1"/>
    <w:rsid w:val="00412093"/>
    <w:rsid w:val="00413A15"/>
    <w:rsid w:val="004161B6"/>
    <w:rsid w:val="00420B07"/>
    <w:rsid w:val="0043227F"/>
    <w:rsid w:val="004340F0"/>
    <w:rsid w:val="00452041"/>
    <w:rsid w:val="00453D6C"/>
    <w:rsid w:val="00456CE0"/>
    <w:rsid w:val="00457310"/>
    <w:rsid w:val="0046226B"/>
    <w:rsid w:val="00464A71"/>
    <w:rsid w:val="004723F8"/>
    <w:rsid w:val="00472CCA"/>
    <w:rsid w:val="0048344D"/>
    <w:rsid w:val="00485A37"/>
    <w:rsid w:val="004A1C99"/>
    <w:rsid w:val="004A5DD5"/>
    <w:rsid w:val="004A744C"/>
    <w:rsid w:val="004B55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4F7510"/>
    <w:rsid w:val="00502E58"/>
    <w:rsid w:val="005067E7"/>
    <w:rsid w:val="00517709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0461"/>
    <w:rsid w:val="005807FB"/>
    <w:rsid w:val="00582BD5"/>
    <w:rsid w:val="005858FD"/>
    <w:rsid w:val="0059291C"/>
    <w:rsid w:val="005A07A0"/>
    <w:rsid w:val="005A28D6"/>
    <w:rsid w:val="005A4902"/>
    <w:rsid w:val="005A6C19"/>
    <w:rsid w:val="005B5208"/>
    <w:rsid w:val="005C1799"/>
    <w:rsid w:val="005C2DB7"/>
    <w:rsid w:val="005C6EE5"/>
    <w:rsid w:val="005D18E0"/>
    <w:rsid w:val="005F07A4"/>
    <w:rsid w:val="00604D55"/>
    <w:rsid w:val="00606690"/>
    <w:rsid w:val="0060765D"/>
    <w:rsid w:val="00607F60"/>
    <w:rsid w:val="00617BEA"/>
    <w:rsid w:val="006315DD"/>
    <w:rsid w:val="006521E0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2ECE"/>
    <w:rsid w:val="00713EAF"/>
    <w:rsid w:val="00715815"/>
    <w:rsid w:val="00716B1E"/>
    <w:rsid w:val="007201CE"/>
    <w:rsid w:val="00722B45"/>
    <w:rsid w:val="007313E8"/>
    <w:rsid w:val="00732B3C"/>
    <w:rsid w:val="00742C46"/>
    <w:rsid w:val="007701CE"/>
    <w:rsid w:val="00770468"/>
    <w:rsid w:val="007721B9"/>
    <w:rsid w:val="00775F8D"/>
    <w:rsid w:val="00781345"/>
    <w:rsid w:val="00784BCE"/>
    <w:rsid w:val="00795DD4"/>
    <w:rsid w:val="00796A94"/>
    <w:rsid w:val="007A1A60"/>
    <w:rsid w:val="007A2893"/>
    <w:rsid w:val="007A4898"/>
    <w:rsid w:val="007B4382"/>
    <w:rsid w:val="007B7545"/>
    <w:rsid w:val="007C05E1"/>
    <w:rsid w:val="007D1586"/>
    <w:rsid w:val="007D4058"/>
    <w:rsid w:val="007E7CDD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956B9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E53B2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E550B"/>
    <w:rsid w:val="009E7611"/>
    <w:rsid w:val="009F23AD"/>
    <w:rsid w:val="009F2FC5"/>
    <w:rsid w:val="00A011F0"/>
    <w:rsid w:val="00A04B72"/>
    <w:rsid w:val="00A06AAC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563F"/>
    <w:rsid w:val="00A66E55"/>
    <w:rsid w:val="00A74962"/>
    <w:rsid w:val="00A807EE"/>
    <w:rsid w:val="00A822F0"/>
    <w:rsid w:val="00A86FAD"/>
    <w:rsid w:val="00A8741D"/>
    <w:rsid w:val="00A87DD3"/>
    <w:rsid w:val="00A92695"/>
    <w:rsid w:val="00A96CBC"/>
    <w:rsid w:val="00AA25D9"/>
    <w:rsid w:val="00AA7ED5"/>
    <w:rsid w:val="00AB1640"/>
    <w:rsid w:val="00AC4796"/>
    <w:rsid w:val="00AD2442"/>
    <w:rsid w:val="00AD4FD5"/>
    <w:rsid w:val="00AE3D80"/>
    <w:rsid w:val="00AF0F2C"/>
    <w:rsid w:val="00AF5384"/>
    <w:rsid w:val="00B00A81"/>
    <w:rsid w:val="00B02272"/>
    <w:rsid w:val="00B106C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5A1A"/>
    <w:rsid w:val="00BB745A"/>
    <w:rsid w:val="00BB7A96"/>
    <w:rsid w:val="00BC28AD"/>
    <w:rsid w:val="00BD08D5"/>
    <w:rsid w:val="00BF14C7"/>
    <w:rsid w:val="00BF4165"/>
    <w:rsid w:val="00BF58C2"/>
    <w:rsid w:val="00BF678B"/>
    <w:rsid w:val="00C04451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766BC"/>
    <w:rsid w:val="00C91863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C1A12"/>
    <w:rsid w:val="00DE113C"/>
    <w:rsid w:val="00DE3994"/>
    <w:rsid w:val="00DE45D5"/>
    <w:rsid w:val="00DE76F4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35B6"/>
    <w:rsid w:val="00E96EDA"/>
    <w:rsid w:val="00EA305E"/>
    <w:rsid w:val="00EA3341"/>
    <w:rsid w:val="00EA646C"/>
    <w:rsid w:val="00EC0922"/>
    <w:rsid w:val="00ED79FA"/>
    <w:rsid w:val="00EE19BA"/>
    <w:rsid w:val="00EE243F"/>
    <w:rsid w:val="00EE7C00"/>
    <w:rsid w:val="00EF0A79"/>
    <w:rsid w:val="00EF30D8"/>
    <w:rsid w:val="00EF38CC"/>
    <w:rsid w:val="00EF6108"/>
    <w:rsid w:val="00F04596"/>
    <w:rsid w:val="00F04E3B"/>
    <w:rsid w:val="00F1598F"/>
    <w:rsid w:val="00F205AD"/>
    <w:rsid w:val="00F24B10"/>
    <w:rsid w:val="00F279DF"/>
    <w:rsid w:val="00F30B9B"/>
    <w:rsid w:val="00F37229"/>
    <w:rsid w:val="00F41913"/>
    <w:rsid w:val="00F5599A"/>
    <w:rsid w:val="00F71105"/>
    <w:rsid w:val="00F80273"/>
    <w:rsid w:val="00F85FBA"/>
    <w:rsid w:val="00F860CB"/>
    <w:rsid w:val="00F9279A"/>
    <w:rsid w:val="00F93270"/>
    <w:rsid w:val="00FA71CA"/>
    <w:rsid w:val="00FB077E"/>
    <w:rsid w:val="00FB1FE2"/>
    <w:rsid w:val="00FB4663"/>
    <w:rsid w:val="00FC2A4C"/>
    <w:rsid w:val="00FC441B"/>
    <w:rsid w:val="00FD1FE1"/>
    <w:rsid w:val="00FD6DB9"/>
    <w:rsid w:val="00FE3101"/>
    <w:rsid w:val="00FE3CA2"/>
    <w:rsid w:val="00FE47F1"/>
    <w:rsid w:val="00FE4B25"/>
    <w:rsid w:val="00FE6891"/>
    <w:rsid w:val="00FF1B08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0476E4"/>
    <w:pPr>
      <w:ind w:left="340" w:hanging="340"/>
    </w:pPr>
    <w:rPr>
      <w:szCs w:val="20"/>
    </w:rPr>
  </w:style>
  <w:style w:type="paragraph" w:styleId="BodyText2">
    <w:name w:val="Body Text 2"/>
    <w:basedOn w:val="Normal"/>
    <w:link w:val="BodyText2Char"/>
    <w:semiHidden/>
    <w:rsid w:val="00AC4796"/>
    <w:pPr>
      <w:tabs>
        <w:tab w:val="left" w:pos="5387"/>
        <w:tab w:val="left" w:pos="8080"/>
        <w:tab w:val="right" w:leader="underscore" w:pos="9498"/>
      </w:tabs>
      <w:jc w:val="right"/>
    </w:pPr>
    <w:rPr>
      <w:sz w:val="22"/>
      <w:szCs w:val="20"/>
      <w:lang w:val="x-none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AC4796"/>
    <w:rPr>
      <w:sz w:val="22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0476E4"/>
    <w:pPr>
      <w:ind w:left="340" w:hanging="340"/>
    </w:pPr>
    <w:rPr>
      <w:szCs w:val="20"/>
    </w:rPr>
  </w:style>
  <w:style w:type="paragraph" w:styleId="BodyText2">
    <w:name w:val="Body Text 2"/>
    <w:basedOn w:val="Normal"/>
    <w:link w:val="BodyText2Char"/>
    <w:semiHidden/>
    <w:rsid w:val="00AC4796"/>
    <w:pPr>
      <w:tabs>
        <w:tab w:val="left" w:pos="5387"/>
        <w:tab w:val="left" w:pos="8080"/>
        <w:tab w:val="right" w:leader="underscore" w:pos="9498"/>
      </w:tabs>
      <w:jc w:val="right"/>
    </w:pPr>
    <w:rPr>
      <w:sz w:val="22"/>
      <w:szCs w:val="20"/>
      <w:lang w:val="x-none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AC4796"/>
    <w:rPr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0.jpeg"/><Relationship Id="rId21" Type="http://schemas.openxmlformats.org/officeDocument/2006/relationships/image" Target="media/image9.emf"/><Relationship Id="rId34" Type="http://schemas.openxmlformats.org/officeDocument/2006/relationships/oleObject" Target="embeddings/oleObject11.bin"/><Relationship Id="rId42" Type="http://schemas.openxmlformats.org/officeDocument/2006/relationships/image" Target="media/image23.jpeg"/><Relationship Id="rId47" Type="http://schemas.openxmlformats.org/officeDocument/2006/relationships/oleObject" Target="embeddings/oleObject14.bin"/><Relationship Id="rId50" Type="http://schemas.openxmlformats.org/officeDocument/2006/relationships/image" Target="media/image29.w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6.emf"/><Relationship Id="rId38" Type="http://schemas.openxmlformats.org/officeDocument/2006/relationships/image" Target="media/image19.jpeg"/><Relationship Id="rId46" Type="http://schemas.openxmlformats.org/officeDocument/2006/relationships/image" Target="media/image26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jpeg"/><Relationship Id="rId41" Type="http://schemas.openxmlformats.org/officeDocument/2006/relationships/image" Target="media/image22.jpe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jpeg"/><Relationship Id="rId40" Type="http://schemas.openxmlformats.org/officeDocument/2006/relationships/image" Target="media/image21.jpeg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6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8.jpeg"/><Relationship Id="rId57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8.emf"/><Relationship Id="rId31" Type="http://schemas.openxmlformats.org/officeDocument/2006/relationships/image" Target="media/image15.wmf"/><Relationship Id="rId44" Type="http://schemas.openxmlformats.org/officeDocument/2006/relationships/image" Target="media/image25.wmf"/><Relationship Id="rId52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emf"/><Relationship Id="rId30" Type="http://schemas.openxmlformats.org/officeDocument/2006/relationships/image" Target="media/image14.jpeg"/><Relationship Id="rId35" Type="http://schemas.openxmlformats.org/officeDocument/2006/relationships/image" Target="media/image17.emf"/><Relationship Id="rId43" Type="http://schemas.openxmlformats.org/officeDocument/2006/relationships/image" Target="media/image24.jpeg"/><Relationship Id="rId48" Type="http://schemas.openxmlformats.org/officeDocument/2006/relationships/image" Target="media/image27.jpeg"/><Relationship Id="rId56" Type="http://schemas.openxmlformats.org/officeDocument/2006/relationships/header" Target="header2.xml"/><Relationship Id="rId8" Type="http://schemas.openxmlformats.org/officeDocument/2006/relationships/image" Target="media/image1.emf"/><Relationship Id="rId51" Type="http://schemas.openxmlformats.org/officeDocument/2006/relationships/oleObject" Target="embeddings/oleObject15.bin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152</TotalTime>
  <Pages>9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</cp:revision>
  <cp:lastPrinted>2016-07-15T04:27:00Z</cp:lastPrinted>
  <dcterms:created xsi:type="dcterms:W3CDTF">2016-09-17T01:09:00Z</dcterms:created>
  <dcterms:modified xsi:type="dcterms:W3CDTF">2016-11-13T08:57:00Z</dcterms:modified>
</cp:coreProperties>
</file>