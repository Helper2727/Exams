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EC6A97" w14:paraId="153E0EC8" w14:textId="77777777" w:rsidTr="00DE186B">
        <w:tc>
          <w:tcPr>
            <w:tcW w:w="1126" w:type="dxa"/>
            <w:shd w:val="clear" w:color="auto" w:fill="auto"/>
          </w:tcPr>
          <w:p w14:paraId="634A8E8F" w14:textId="77777777" w:rsidR="00EC6A97" w:rsidRDefault="00EC6A97" w:rsidP="00DE186B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3E4BF4F1" w14:textId="77777777" w:rsidR="00EC6A97" w:rsidRDefault="00EC6A97" w:rsidP="00DE186B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03009819" w14:textId="77777777" w:rsidR="00EC6A97" w:rsidRDefault="00EC6A97" w:rsidP="00DE186B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48D7A2B1" w14:textId="77777777" w:rsidR="00EC6A97" w:rsidRDefault="00EC6A97" w:rsidP="00DE186B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13892F35" w14:textId="77777777" w:rsidR="00EC6A97" w:rsidRDefault="00EC6A97" w:rsidP="00DE186B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10E4B2A3" w14:textId="77777777" w:rsidR="00EC6A97" w:rsidRDefault="00EC6A97" w:rsidP="00DE186B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30A5DB67" w14:textId="77777777" w:rsidR="00EC6A97" w:rsidRDefault="00EC6A97" w:rsidP="00DE186B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65DEBD22" w14:textId="77777777" w:rsidR="00EC6A97" w:rsidRDefault="00EC6A97" w:rsidP="00DE186B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2D0A9C77" w14:textId="77777777" w:rsidR="00EC6A97" w:rsidRDefault="00EC6A97" w:rsidP="00DE186B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0B215647" w14:textId="77777777" w:rsidR="00EC6A97" w:rsidRDefault="00EC6A97" w:rsidP="00DE186B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18F79B7E" w14:textId="77777777" w:rsidR="00EC6A97" w:rsidRDefault="00EC6A97" w:rsidP="00DE186B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6E14DF00" w14:textId="77777777" w:rsidR="00EC6A97" w:rsidRDefault="00EC6A97" w:rsidP="00DE186B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31BC05FA" w14:textId="77777777" w:rsidR="00EC6A97" w:rsidRDefault="00EC6A97" w:rsidP="00DE186B">
            <w:pPr>
              <w:pStyle w:val="Ptabletext"/>
            </w:pPr>
            <w:r>
              <w:t>12</w:t>
            </w:r>
          </w:p>
        </w:tc>
      </w:tr>
      <w:tr w:rsidR="001A6073" w14:paraId="4383B042" w14:textId="77777777" w:rsidTr="00DE186B">
        <w:tc>
          <w:tcPr>
            <w:tcW w:w="1126" w:type="dxa"/>
            <w:shd w:val="clear" w:color="auto" w:fill="auto"/>
          </w:tcPr>
          <w:p w14:paraId="08C9C2A9" w14:textId="77777777" w:rsidR="001A6073" w:rsidRDefault="001A6073" w:rsidP="001A6073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F3D831E" w14:textId="6332757C" w:rsidR="001A6073" w:rsidRPr="001A6073" w:rsidRDefault="001A6073" w:rsidP="001A6073">
            <w:pPr>
              <w:pStyle w:val="Ptabletext"/>
            </w:pPr>
            <w:r w:rsidRPr="001A6073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5DBF8CE" w14:textId="21D1EF97" w:rsidR="001A6073" w:rsidRPr="001A6073" w:rsidRDefault="001A6073" w:rsidP="001A6073">
            <w:pPr>
              <w:pStyle w:val="Ptabletext"/>
            </w:pPr>
            <w:r w:rsidRPr="001A607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52E4C7AF" w14:textId="0DE129A8" w:rsidR="001A6073" w:rsidRPr="001A6073" w:rsidRDefault="001A6073" w:rsidP="001A6073">
            <w:pPr>
              <w:pStyle w:val="Ptabletext"/>
            </w:pPr>
            <w:r w:rsidRPr="001A607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DCD5E0A" w14:textId="1207D58B" w:rsidR="001A6073" w:rsidRPr="001A6073" w:rsidRDefault="001A6073" w:rsidP="001A6073">
            <w:pPr>
              <w:pStyle w:val="Ptabletext"/>
            </w:pPr>
            <w:r w:rsidRPr="001A607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A9D7AD4" w14:textId="51980239" w:rsidR="001A6073" w:rsidRPr="001A6073" w:rsidRDefault="001A6073" w:rsidP="001A6073">
            <w:pPr>
              <w:pStyle w:val="Ptabletext"/>
            </w:pPr>
            <w:r w:rsidRPr="001A607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67DDEA6" w14:textId="4F9A1E8C" w:rsidR="001A6073" w:rsidRPr="001A6073" w:rsidRDefault="001A6073" w:rsidP="001A6073">
            <w:pPr>
              <w:pStyle w:val="Ptabletext"/>
            </w:pPr>
            <w:r w:rsidRPr="001A6073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5D352A8" w14:textId="6692B287" w:rsidR="001A6073" w:rsidRPr="001A6073" w:rsidRDefault="001A6073" w:rsidP="001A6073">
            <w:pPr>
              <w:pStyle w:val="Ptabletext"/>
            </w:pPr>
            <w:r w:rsidRPr="001A607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716D464" w14:textId="24D7E4CC" w:rsidR="001A6073" w:rsidRPr="001A6073" w:rsidRDefault="001A6073" w:rsidP="001A6073">
            <w:pPr>
              <w:pStyle w:val="Ptabletext"/>
            </w:pPr>
            <w:r w:rsidRPr="001A607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1DEE69B" w14:textId="7F75AD9C" w:rsidR="001A6073" w:rsidRPr="001A6073" w:rsidRDefault="004E40EF" w:rsidP="001A6073">
            <w:pPr>
              <w:pStyle w:val="Ptabletext"/>
            </w:pPr>
            <w:r>
              <w:t>D</w:t>
            </w:r>
          </w:p>
        </w:tc>
        <w:tc>
          <w:tcPr>
            <w:tcW w:w="792" w:type="dxa"/>
            <w:vAlign w:val="center"/>
          </w:tcPr>
          <w:p w14:paraId="1F419FE7" w14:textId="56F192FE" w:rsidR="001A6073" w:rsidRPr="001A6073" w:rsidRDefault="001A6073" w:rsidP="001A6073">
            <w:pPr>
              <w:pStyle w:val="Ptabletext"/>
            </w:pPr>
            <w:r w:rsidRPr="001A6073">
              <w:t>D</w:t>
            </w:r>
          </w:p>
        </w:tc>
        <w:tc>
          <w:tcPr>
            <w:tcW w:w="792" w:type="dxa"/>
            <w:vAlign w:val="center"/>
          </w:tcPr>
          <w:p w14:paraId="33A0215B" w14:textId="0CA10C9E" w:rsidR="001A6073" w:rsidRPr="001A6073" w:rsidRDefault="001A6073" w:rsidP="001A6073">
            <w:pPr>
              <w:pStyle w:val="Ptabletext"/>
            </w:pPr>
            <w:r w:rsidRPr="001A607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12C81FE" w14:textId="196DC3EC" w:rsidR="001A6073" w:rsidRPr="001A6073" w:rsidRDefault="001A6073" w:rsidP="001A6073">
            <w:pPr>
              <w:pStyle w:val="Ptabletext"/>
            </w:pPr>
            <w:r w:rsidRPr="001A6073">
              <w:t>C</w:t>
            </w:r>
          </w:p>
        </w:tc>
      </w:tr>
    </w:tbl>
    <w:p w14:paraId="4ADAE7F3" w14:textId="77777777" w:rsidR="005A3814" w:rsidRDefault="005A3814" w:rsidP="005A3814">
      <w:pPr>
        <w:pStyle w:val="Pquestionheadingmc1stafterhead"/>
      </w:pPr>
      <w:bookmarkStart w:id="0" w:name="_GoBack"/>
      <w:bookmarkEnd w:id="0"/>
    </w:p>
    <w:p w14:paraId="1EEA352E" w14:textId="5A3C98DC" w:rsidR="005A3814" w:rsidRDefault="005A3814" w:rsidP="005A3814">
      <w:pPr>
        <w:pStyle w:val="Pquestionheadingmc1stafterhead"/>
      </w:pPr>
      <w:r>
        <w:t>Question 1</w:t>
      </w:r>
      <w:r w:rsidR="000F1FDE">
        <w:tab/>
        <w:t>[6.2]</w:t>
      </w:r>
    </w:p>
    <w:p w14:paraId="1A06E6FA" w14:textId="77777777" w:rsidR="005A3814" w:rsidRDefault="005A3814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 xml:space="preserve">B </w:t>
      </w:r>
    </w:p>
    <w:p w14:paraId="15D7C051" w14:textId="14213C44" w:rsidR="005A3814" w:rsidRDefault="00C76A43" w:rsidP="005A3814">
      <w:pPr>
        <w:pStyle w:val="Pquestiontextmcqoptions"/>
      </w:pPr>
      <w:r w:rsidRPr="00FB3C2D">
        <w:t>(-1, -5)</w:t>
      </w:r>
    </w:p>
    <w:p w14:paraId="5A11A7A3" w14:textId="5017E575" w:rsidR="00C76A43" w:rsidRDefault="00C76A43" w:rsidP="005A3814">
      <w:pPr>
        <w:pStyle w:val="Pquestiontextmcqoptions"/>
      </w:pPr>
      <w:r w:rsidRPr="00770468">
        <w:rPr>
          <w:rStyle w:val="Cmathsexpressions"/>
          <w:i/>
          <w:iCs/>
        </w:rPr>
        <w:t>y</w:t>
      </w:r>
      <w:r w:rsidRPr="00FB3C2D">
        <w:t xml:space="preserve"> = 2</w:t>
      </w:r>
      <w:r w:rsidRPr="00770468">
        <w:rPr>
          <w:rStyle w:val="Cmathsexpressions"/>
          <w:i/>
          <w:iCs/>
        </w:rPr>
        <w:t>x</w:t>
      </w:r>
      <w:r w:rsidRPr="00FB3C2D">
        <w:t xml:space="preserve"> – 3</w:t>
      </w:r>
    </w:p>
    <w:p w14:paraId="21BADE95" w14:textId="581BFFD4" w:rsidR="00C76A43" w:rsidRDefault="00C76A43" w:rsidP="005A3814">
      <w:pPr>
        <w:pStyle w:val="Pquestiontextmcqoptions"/>
      </w:pPr>
      <w:r>
        <w:t>= 2 × (-1) – 3</w:t>
      </w:r>
    </w:p>
    <w:p w14:paraId="3FCA9E0F" w14:textId="42684CB9" w:rsidR="00C76A43" w:rsidRDefault="00C76A43" w:rsidP="005A3814">
      <w:pPr>
        <w:pStyle w:val="Pquestiontextmcqoptions"/>
      </w:pPr>
      <w:r>
        <w:t xml:space="preserve">= -5 </w:t>
      </w:r>
    </w:p>
    <w:p w14:paraId="10F99F72" w14:textId="1C135B51" w:rsidR="005A3814" w:rsidRDefault="005A3814" w:rsidP="005A3814">
      <w:pPr>
        <w:pStyle w:val="Pquestionheadingmc"/>
      </w:pPr>
      <w:r>
        <w:t>Question 2</w:t>
      </w:r>
      <w:r w:rsidR="000F1FDE">
        <w:tab/>
        <w:t>[6.3]</w:t>
      </w:r>
    </w:p>
    <w:p w14:paraId="53669ED9" w14:textId="381D31CE" w:rsidR="005A3814" w:rsidRDefault="00C76A43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22E8BAC8" w14:textId="01EFF962" w:rsidR="005A3814" w:rsidRPr="00C76A43" w:rsidRDefault="00C76A43" w:rsidP="00C76A43">
      <w:pPr>
        <w:pStyle w:val="Pquestiontextmcqoptions"/>
      </w:pPr>
      <w:r w:rsidRPr="00C76A43">
        <w:rPr>
          <w:rStyle w:val="Cmathsexpressions"/>
          <w:i/>
          <w:iCs/>
        </w:rPr>
        <w:t>y</w:t>
      </w:r>
      <w:r>
        <w:t xml:space="preserve"> increases by 4 as </w:t>
      </w:r>
      <w:r w:rsidRPr="00C76A43">
        <w:rPr>
          <w:rStyle w:val="Cmathsexpressions"/>
          <w:i/>
          <w:iCs/>
        </w:rPr>
        <w:t>x</w:t>
      </w:r>
      <w:r>
        <w:t xml:space="preserve"> increases by 1, so there is 4</w:t>
      </w:r>
      <w:r w:rsidRPr="00C76A43">
        <w:rPr>
          <w:rStyle w:val="Cmathsexpressions"/>
          <w:i/>
          <w:iCs/>
        </w:rPr>
        <w:t>x</w:t>
      </w:r>
      <w:r w:rsidRPr="00C76A43">
        <w:t xml:space="preserve"> in the rule</w:t>
      </w:r>
      <w:r>
        <w:t>.</w:t>
      </w:r>
    </w:p>
    <w:p w14:paraId="3A81942A" w14:textId="6E3EE749" w:rsidR="00C76A43" w:rsidRDefault="00C76A43" w:rsidP="005A3814">
      <w:pPr>
        <w:pStyle w:val="Pquestiontextmcqoptions"/>
      </w:pPr>
      <w:r>
        <w:t xml:space="preserve">Where </w:t>
      </w:r>
      <w:r w:rsidRPr="00C76A43">
        <w:rPr>
          <w:rStyle w:val="Cmathsexpressions"/>
          <w:i/>
          <w:iCs/>
        </w:rPr>
        <w:t>x</w:t>
      </w:r>
      <w:r>
        <w:t xml:space="preserve"> = 0, </w:t>
      </w:r>
      <w:r w:rsidRPr="00C76A43">
        <w:rPr>
          <w:rStyle w:val="Cmathsexpressions"/>
          <w:i/>
          <w:iCs/>
        </w:rPr>
        <w:t>y</w:t>
      </w:r>
      <w:r>
        <w:t xml:space="preserve"> = 3 so need to add 3.</w:t>
      </w:r>
    </w:p>
    <w:p w14:paraId="7E3BCEAF" w14:textId="57750762" w:rsidR="00C76A43" w:rsidRPr="00B1531E" w:rsidRDefault="00C76A43" w:rsidP="005A3814">
      <w:pPr>
        <w:pStyle w:val="Pquestiontextmcqoptions"/>
      </w:pPr>
      <w:r>
        <w:t xml:space="preserve">So, </w:t>
      </w:r>
      <w:r w:rsidRPr="00C76A43">
        <w:rPr>
          <w:rStyle w:val="Cmathsexpressions"/>
          <w:i/>
          <w:iCs/>
        </w:rPr>
        <w:t>y</w:t>
      </w:r>
      <w:r>
        <w:t xml:space="preserve"> = 4</w:t>
      </w:r>
      <w:r w:rsidRPr="00C76A43">
        <w:rPr>
          <w:rStyle w:val="Cmathsexpressions"/>
          <w:i/>
          <w:iCs/>
        </w:rPr>
        <w:t>x</w:t>
      </w:r>
      <w:r>
        <w:t xml:space="preserve"> + 3.</w:t>
      </w:r>
    </w:p>
    <w:p w14:paraId="55525D3A" w14:textId="394697DA" w:rsidR="005A3814" w:rsidRDefault="005A3814" w:rsidP="005A3814">
      <w:pPr>
        <w:pStyle w:val="Pquestionheadingmc"/>
      </w:pPr>
      <w:r>
        <w:t>Question 3</w:t>
      </w:r>
      <w:r w:rsidR="000F1FDE">
        <w:tab/>
        <w:t>[7.1]</w:t>
      </w:r>
    </w:p>
    <w:p w14:paraId="53CF5A5A" w14:textId="5711673C" w:rsidR="005A3814" w:rsidRDefault="00C76A43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54CA1832" w14:textId="3A39B306" w:rsidR="005A3814" w:rsidRDefault="00C76A43" w:rsidP="005A3814">
      <w:pPr>
        <w:pStyle w:val="Pquestiontextmcqoptions"/>
      </w:pPr>
      <w:r>
        <w:t>‘</w:t>
      </w:r>
      <w:r w:rsidRPr="00FB3C2D">
        <w:t>six is added</w:t>
      </w:r>
      <w:r>
        <w:t>’: + 6</w:t>
      </w:r>
    </w:p>
    <w:p w14:paraId="5295B316" w14:textId="6A992F40" w:rsidR="00C76A43" w:rsidRDefault="00C76A43" w:rsidP="005A3814">
      <w:pPr>
        <w:pStyle w:val="Pquestiontextmcqoptions"/>
      </w:pPr>
      <w:r>
        <w:t>‘</w:t>
      </w:r>
      <w:r w:rsidRPr="00FB3C2D">
        <w:t>four times a number</w:t>
      </w:r>
      <w:r>
        <w:t>’: 4</w:t>
      </w:r>
      <w:r w:rsidRPr="00C76A43">
        <w:rPr>
          <w:rStyle w:val="Cmathsexpressions"/>
          <w:i/>
          <w:iCs/>
        </w:rPr>
        <w:t>x</w:t>
      </w:r>
    </w:p>
    <w:p w14:paraId="11B6A7AF" w14:textId="7ACF7342" w:rsidR="00C76A43" w:rsidRDefault="00C76A43" w:rsidP="005A3814">
      <w:pPr>
        <w:pStyle w:val="Pquestiontextmcqoptions"/>
      </w:pPr>
      <w:r>
        <w:t>‘</w:t>
      </w:r>
      <w:r w:rsidRPr="00FB3C2D">
        <w:t>to give thirty</w:t>
      </w:r>
      <w:r>
        <w:t>’: = 30</w:t>
      </w:r>
    </w:p>
    <w:p w14:paraId="0385B141" w14:textId="4AC26B22" w:rsidR="00C76A43" w:rsidRPr="00B1531E" w:rsidRDefault="00C76A43" w:rsidP="005A3814">
      <w:pPr>
        <w:pStyle w:val="Pquestiontextmcqoptions"/>
      </w:pPr>
      <w:r>
        <w:t>So, 4</w:t>
      </w:r>
      <w:r w:rsidRPr="00C76A43">
        <w:rPr>
          <w:rStyle w:val="Cmathsexpressions"/>
          <w:i/>
          <w:iCs/>
        </w:rPr>
        <w:t>x</w:t>
      </w:r>
      <w:r>
        <w:t xml:space="preserve"> + 6 = 30.</w:t>
      </w:r>
    </w:p>
    <w:p w14:paraId="680F0669" w14:textId="470F17DA" w:rsidR="005A3814" w:rsidRDefault="005A3814" w:rsidP="005A3814">
      <w:pPr>
        <w:pStyle w:val="Pquestionheadingmc"/>
      </w:pPr>
      <w:r>
        <w:t>Question 4</w:t>
      </w:r>
      <w:r w:rsidR="000F1FDE">
        <w:tab/>
        <w:t>[7.2]</w:t>
      </w:r>
    </w:p>
    <w:p w14:paraId="2375D897" w14:textId="0BAA7996" w:rsidR="005A3814" w:rsidRDefault="000F1FDE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7B02E8A7" w14:textId="49035E54" w:rsidR="005A3814" w:rsidRDefault="000F1FDE" w:rsidP="005A3814">
      <w:pPr>
        <w:pStyle w:val="Pquestiontextmcqoptions"/>
      </w:pPr>
      <w:r w:rsidRPr="00FB3C2D">
        <w:t>9</w:t>
      </w:r>
      <w:r w:rsidRPr="00770468">
        <w:rPr>
          <w:rStyle w:val="Cmathsexpressions"/>
          <w:i/>
          <w:iCs/>
        </w:rPr>
        <w:t xml:space="preserve">a </w:t>
      </w:r>
      <w:r w:rsidRPr="00FB3C2D">
        <w:t>+ 12 = 84</w:t>
      </w:r>
    </w:p>
    <w:p w14:paraId="21469336" w14:textId="5C725728" w:rsidR="000F1FDE" w:rsidRDefault="000F1FDE" w:rsidP="005A3814">
      <w:pPr>
        <w:pStyle w:val="Pquestiontextmcqoptions"/>
      </w:pPr>
      <w:r>
        <w:tab/>
        <w:t xml:space="preserve">   </w:t>
      </w:r>
      <w:r w:rsidRPr="00FB3C2D">
        <w:t>9</w:t>
      </w:r>
      <w:r w:rsidRPr="00770468">
        <w:rPr>
          <w:rStyle w:val="Cmathsexpressions"/>
          <w:i/>
          <w:iCs/>
        </w:rPr>
        <w:t xml:space="preserve">a </w:t>
      </w:r>
      <w:r w:rsidRPr="00FB3C2D">
        <w:t>= 84</w:t>
      </w:r>
      <w:r>
        <w:t xml:space="preserve"> – 12</w:t>
      </w:r>
    </w:p>
    <w:p w14:paraId="29867133" w14:textId="5CB3E846" w:rsidR="000F1FDE" w:rsidRDefault="000F1FDE" w:rsidP="005A3814">
      <w:pPr>
        <w:pStyle w:val="Pquestiontextmcqoptions"/>
      </w:pPr>
      <w:r>
        <w:t xml:space="preserve"> </w:t>
      </w:r>
      <w:r>
        <w:tab/>
        <w:t xml:space="preserve">   </w:t>
      </w:r>
      <w:r w:rsidRPr="00FB3C2D">
        <w:t>9</w:t>
      </w:r>
      <w:r w:rsidRPr="00770468">
        <w:rPr>
          <w:rStyle w:val="Cmathsexpressions"/>
          <w:i/>
          <w:iCs/>
        </w:rPr>
        <w:t xml:space="preserve">a </w:t>
      </w:r>
      <w:r w:rsidRPr="00FB3C2D">
        <w:t xml:space="preserve">= </w:t>
      </w:r>
      <w:r>
        <w:t>72</w:t>
      </w:r>
    </w:p>
    <w:p w14:paraId="39A439AB" w14:textId="6EA8CE7F" w:rsidR="005A3814" w:rsidRDefault="005A3814" w:rsidP="005A3814">
      <w:pPr>
        <w:pStyle w:val="Pquestionheadingmc"/>
      </w:pPr>
      <w:r>
        <w:t>Question 5</w:t>
      </w:r>
      <w:r w:rsidR="000F1FDE">
        <w:tab/>
        <w:t>[7.3]</w:t>
      </w:r>
    </w:p>
    <w:p w14:paraId="6C451748" w14:textId="77777777" w:rsidR="005A3814" w:rsidRDefault="005A3814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319B0DE8" w14:textId="78DEAABA" w:rsidR="005A3814" w:rsidRDefault="000F1FDE" w:rsidP="005A3814">
      <w:pPr>
        <w:pStyle w:val="Pquestiontextmcqoptions"/>
      </w:pPr>
      <w:r w:rsidRPr="00FB3C2D">
        <w:t>add 6, then mulitply by 5</w:t>
      </w:r>
    </w:p>
    <w:p w14:paraId="24715493" w14:textId="3DF190F0" w:rsidR="005A3814" w:rsidRDefault="005A3814" w:rsidP="005A3814">
      <w:pPr>
        <w:pStyle w:val="Pquestionheadingmc"/>
      </w:pPr>
      <w:r>
        <w:t>Question 6</w:t>
      </w:r>
      <w:r w:rsidR="000F1FDE">
        <w:tab/>
        <w:t>[7.4]</w:t>
      </w:r>
    </w:p>
    <w:p w14:paraId="2AC65655" w14:textId="203826E2" w:rsidR="005A3814" w:rsidRDefault="000F1FDE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15EAC6EF" w14:textId="53F77CB3" w:rsidR="005A3814" w:rsidRDefault="000F1FDE" w:rsidP="005A3814">
      <w:pPr>
        <w:pStyle w:val="Pquestiontextmcqoptions"/>
      </w:pPr>
      <w:r w:rsidRPr="00FB3C2D">
        <w:t>4</w:t>
      </w:r>
      <w:r w:rsidRPr="00770468">
        <w:rPr>
          <w:rStyle w:val="Cmathsexpressions"/>
          <w:i/>
          <w:iCs/>
        </w:rPr>
        <w:t>c</w:t>
      </w:r>
      <w:r w:rsidRPr="00FB3C2D">
        <w:t xml:space="preserve"> + 2 = 2</w:t>
      </w:r>
      <w:r w:rsidRPr="00770468">
        <w:rPr>
          <w:rStyle w:val="Cmathsexpressions"/>
          <w:i/>
          <w:iCs/>
        </w:rPr>
        <w:t>c</w:t>
      </w:r>
      <w:r w:rsidRPr="00FB3C2D">
        <w:t xml:space="preserve"> + 6</w:t>
      </w:r>
    </w:p>
    <w:p w14:paraId="5877B44B" w14:textId="4BDA3D39" w:rsidR="000F1FDE" w:rsidRDefault="00DF77EC" w:rsidP="005A3814">
      <w:pPr>
        <w:pStyle w:val="Pquestiontextmcqoptions"/>
      </w:pPr>
      <w:r>
        <w:tab/>
        <w:t xml:space="preserve"> </w:t>
      </w:r>
      <w:r w:rsidR="000F1FDE">
        <w:t>2</w:t>
      </w:r>
      <w:r w:rsidR="000F1FDE" w:rsidRPr="00770468">
        <w:rPr>
          <w:rStyle w:val="Cmathsexpressions"/>
          <w:i/>
          <w:iCs/>
        </w:rPr>
        <w:t>c</w:t>
      </w:r>
      <w:r w:rsidR="000F1FDE" w:rsidRPr="00FB3C2D">
        <w:t xml:space="preserve"> = </w:t>
      </w:r>
      <w:r>
        <w:t>4</w:t>
      </w:r>
    </w:p>
    <w:p w14:paraId="7F17080E" w14:textId="4F8980E0" w:rsidR="00DF77EC" w:rsidRDefault="00DF77EC" w:rsidP="00DF77EC">
      <w:pPr>
        <w:pStyle w:val="Pquestiontextmcqoptions"/>
      </w:pPr>
      <w:r>
        <w:rPr>
          <w:rStyle w:val="Cmathsexpressions"/>
          <w:i/>
          <w:iCs/>
        </w:rPr>
        <w:tab/>
        <w:t xml:space="preserve">   </w:t>
      </w:r>
      <w:r w:rsidRPr="00770468">
        <w:rPr>
          <w:rStyle w:val="Cmathsexpressions"/>
          <w:i/>
          <w:iCs/>
        </w:rPr>
        <w:t>c</w:t>
      </w:r>
      <w:r w:rsidRPr="00FB3C2D">
        <w:t xml:space="preserve"> = </w:t>
      </w:r>
      <w:r>
        <w:t>2</w:t>
      </w:r>
    </w:p>
    <w:p w14:paraId="6ADE804F" w14:textId="5D12F327" w:rsidR="005A3814" w:rsidRDefault="005A3814" w:rsidP="005A3814">
      <w:pPr>
        <w:pStyle w:val="Pquestionheadingmc"/>
      </w:pPr>
      <w:r>
        <w:t>Question 7</w:t>
      </w:r>
      <w:r w:rsidR="000F1FDE">
        <w:tab/>
        <w:t>[8.1]</w:t>
      </w:r>
    </w:p>
    <w:p w14:paraId="74ED4D75" w14:textId="00DF699C" w:rsidR="005A3814" w:rsidRDefault="000F1FDE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4EC17DF6" w14:textId="55FBA6A2" w:rsidR="005A3814" w:rsidRPr="00DF77EC" w:rsidRDefault="00DF77EC" w:rsidP="005A3814">
      <w:pPr>
        <w:pStyle w:val="Pquestiontextmcqoptions"/>
        <w:rPr>
          <w:rStyle w:val="Cmathsexpressions"/>
          <w:i/>
          <w:iCs/>
        </w:rPr>
      </w:pPr>
      <w:r w:rsidRPr="00DF77EC">
        <w:rPr>
          <w:rStyle w:val="Cmathsexpressions"/>
          <w:i/>
          <w:iCs/>
        </w:rPr>
        <w:t>t</w:t>
      </w:r>
    </w:p>
    <w:p w14:paraId="700A14F7" w14:textId="08C4EC50" w:rsidR="005A3814" w:rsidRDefault="005A3814" w:rsidP="005A3814">
      <w:pPr>
        <w:pStyle w:val="Pquestionheadingmc"/>
      </w:pPr>
      <w:r>
        <w:t>Question 8</w:t>
      </w:r>
      <w:r w:rsidR="000F1FDE">
        <w:tab/>
        <w:t>[8.2]</w:t>
      </w:r>
    </w:p>
    <w:p w14:paraId="4DD33653" w14:textId="77777777" w:rsidR="005A3814" w:rsidRDefault="005A3814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3AD7EBE3" w14:textId="0875C5E7" w:rsidR="005A3814" w:rsidRDefault="00DF77EC" w:rsidP="005A3814">
      <w:pPr>
        <w:pStyle w:val="Pquestiontextmcqoptions"/>
        <w:rPr>
          <w:lang w:eastAsia="en-US"/>
        </w:rPr>
      </w:pPr>
      <w:r>
        <w:rPr>
          <w:lang w:eastAsia="en-US"/>
        </w:rPr>
        <w:t xml:space="preserve">40 + 55 + </w:t>
      </w:r>
      <w:r w:rsidR="005A3814" w:rsidRPr="00F71105">
        <w:rPr>
          <w:rStyle w:val="Cmathsexpressions"/>
          <w:i/>
          <w:iCs/>
        </w:rPr>
        <w:t>a</w:t>
      </w:r>
      <w:r w:rsidR="005A3814" w:rsidRPr="00EF02C5">
        <w:rPr>
          <w:lang w:eastAsia="en-US"/>
        </w:rPr>
        <w:t xml:space="preserve"> = </w:t>
      </w:r>
      <w:r>
        <w:rPr>
          <w:lang w:eastAsia="en-US"/>
        </w:rPr>
        <w:t>180</w:t>
      </w:r>
    </w:p>
    <w:p w14:paraId="6721819A" w14:textId="058115FE" w:rsidR="00DF77EC" w:rsidRDefault="00DF77EC" w:rsidP="005A3814">
      <w:pPr>
        <w:pStyle w:val="Pquestiontextmcqoptions"/>
        <w:rPr>
          <w:lang w:eastAsia="en-US"/>
        </w:rPr>
      </w:pPr>
      <w:r w:rsidRPr="00F71105">
        <w:rPr>
          <w:rStyle w:val="Cmathsexpressions"/>
          <w:i/>
          <w:iCs/>
        </w:rPr>
        <w:t>a</w:t>
      </w:r>
      <w:r w:rsidRPr="00EF02C5">
        <w:rPr>
          <w:lang w:eastAsia="en-US"/>
        </w:rPr>
        <w:t xml:space="preserve"> = </w:t>
      </w:r>
      <w:r>
        <w:rPr>
          <w:lang w:eastAsia="en-US"/>
        </w:rPr>
        <w:t>85°</w:t>
      </w:r>
    </w:p>
    <w:p w14:paraId="626FBB9E" w14:textId="2935D7FB" w:rsidR="005A3814" w:rsidRPr="00B1531E" w:rsidRDefault="005A3814" w:rsidP="005A3814">
      <w:pPr>
        <w:pStyle w:val="Pquestiontextmainstem"/>
      </w:pPr>
    </w:p>
    <w:p w14:paraId="737D7E1A" w14:textId="60F1B07B" w:rsidR="005A3814" w:rsidRDefault="005A3814" w:rsidP="005A3814">
      <w:pPr>
        <w:pStyle w:val="Pquestionheadingmc"/>
      </w:pPr>
      <w:r>
        <w:lastRenderedPageBreak/>
        <w:t>Question 9</w:t>
      </w:r>
      <w:r w:rsidR="000F1FDE">
        <w:tab/>
        <w:t>[8.4]</w:t>
      </w:r>
    </w:p>
    <w:p w14:paraId="305BA641" w14:textId="4B2AE06C" w:rsidR="005A3814" w:rsidRDefault="000F1FDE" w:rsidP="005A3814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4705DA5D" w14:textId="5C4E8E9A" w:rsidR="005A3814" w:rsidRDefault="00DF77EC" w:rsidP="005A3814">
      <w:pPr>
        <w:pStyle w:val="Pquestiontextmcqoptions"/>
        <w:rPr>
          <w:lang w:eastAsia="en-US"/>
        </w:rPr>
      </w:pPr>
      <w:r>
        <w:rPr>
          <w:lang w:eastAsia="en-US"/>
        </w:rPr>
        <w:t>corresponding: right angle; side; 50°</w:t>
      </w:r>
    </w:p>
    <w:p w14:paraId="6F8F8A73" w14:textId="70BF52F6" w:rsidR="00DF77EC" w:rsidRDefault="00DF77EC" w:rsidP="005A3814">
      <w:pPr>
        <w:pStyle w:val="Pquestiontextmcqoptions"/>
        <w:rPr>
          <w:rStyle w:val="Cmathsexpressions"/>
          <w:i/>
        </w:rPr>
      </w:pPr>
      <w:r>
        <w:rPr>
          <w:lang w:eastAsia="en-US"/>
        </w:rPr>
        <w:t>ASA</w:t>
      </w:r>
    </w:p>
    <w:p w14:paraId="4696F7F4" w14:textId="55008F31" w:rsidR="005A3814" w:rsidRDefault="005A3814" w:rsidP="005A3814">
      <w:pPr>
        <w:pStyle w:val="Pquestionheadingmc"/>
      </w:pPr>
      <w:r>
        <w:t>Question 10</w:t>
      </w:r>
      <w:r w:rsidR="000F1FDE">
        <w:tab/>
        <w:t>[9.2]</w:t>
      </w:r>
    </w:p>
    <w:p w14:paraId="28B32123" w14:textId="11C08B3F" w:rsidR="005A3814" w:rsidRDefault="000F1FDE" w:rsidP="005A3814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D</w:t>
      </w:r>
    </w:p>
    <w:p w14:paraId="7B0AF8DA" w14:textId="57A012B7" w:rsidR="00DF77EC" w:rsidRDefault="00DF77EC" w:rsidP="00DF77EC">
      <w:pPr>
        <w:pStyle w:val="Pquestiontextmcqoptions"/>
        <w:keepNext/>
        <w:rPr>
          <w:lang w:eastAsia="en-US"/>
        </w:rPr>
      </w:pPr>
      <w:r>
        <w:rPr>
          <w:lang w:eastAsia="en-US"/>
        </w:rPr>
        <w:t xml:space="preserve">(23 + 25 + </w:t>
      </w:r>
      <w:r w:rsidRPr="00DF77EC">
        <w:rPr>
          <w:rStyle w:val="Cmathsexpressions"/>
          <w:i/>
          <w:iCs/>
        </w:rPr>
        <w:t>x</w:t>
      </w:r>
      <w:r>
        <w:rPr>
          <w:lang w:eastAsia="en-US"/>
        </w:rPr>
        <w:t>) ÷ 3 = 26</w:t>
      </w:r>
    </w:p>
    <w:p w14:paraId="32FAD963" w14:textId="20F2E363" w:rsidR="00DF77EC" w:rsidRDefault="00DF77EC" w:rsidP="00DF77EC">
      <w:pPr>
        <w:pStyle w:val="Pquestiontextmcqoptions"/>
        <w:keepNext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48 + </w:t>
      </w:r>
      <w:r w:rsidRPr="00DF77EC">
        <w:rPr>
          <w:rStyle w:val="Cmathsexpressions"/>
          <w:i/>
          <w:iCs/>
        </w:rPr>
        <w:t>x</w:t>
      </w:r>
      <w:r>
        <w:rPr>
          <w:lang w:eastAsia="en-US"/>
        </w:rPr>
        <w:t xml:space="preserve"> = 78</w:t>
      </w:r>
    </w:p>
    <w:p w14:paraId="7A475F36" w14:textId="143EAC0D" w:rsidR="00DF77EC" w:rsidRDefault="00DF77EC" w:rsidP="00DF77EC">
      <w:pPr>
        <w:pStyle w:val="Pquestiontextmcqoptions"/>
        <w:keepNext/>
        <w:rPr>
          <w:lang w:eastAsia="en-US"/>
        </w:rPr>
      </w:pP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>
        <w:rPr>
          <w:rStyle w:val="Cmathsexpressions"/>
          <w:i/>
          <w:iCs/>
        </w:rPr>
        <w:tab/>
      </w:r>
      <w:r w:rsidRPr="00DF77EC">
        <w:rPr>
          <w:rStyle w:val="Cmathsexpressions"/>
          <w:i/>
          <w:iCs/>
        </w:rPr>
        <w:t>x</w:t>
      </w:r>
      <w:r>
        <w:rPr>
          <w:lang w:eastAsia="en-US"/>
        </w:rPr>
        <w:t xml:space="preserve"> = 30</w:t>
      </w:r>
    </w:p>
    <w:p w14:paraId="631C79A8" w14:textId="3DEED9F6" w:rsidR="005A3814" w:rsidRDefault="005A3814" w:rsidP="005A3814">
      <w:pPr>
        <w:pStyle w:val="Pquestionheadingmc"/>
      </w:pPr>
      <w:r>
        <w:t>Question 11</w:t>
      </w:r>
      <w:r w:rsidR="000F1FDE">
        <w:tab/>
        <w:t>[9.4]</w:t>
      </w:r>
    </w:p>
    <w:p w14:paraId="56741D10" w14:textId="0835ADDB" w:rsidR="005A3814" w:rsidRDefault="000F1FDE" w:rsidP="005A3814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A</w:t>
      </w:r>
    </w:p>
    <w:tbl>
      <w:tblPr>
        <w:tblW w:w="1721" w:type="dxa"/>
        <w:tblInd w:w="567" w:type="dxa"/>
        <w:tblLook w:val="01E0" w:firstRow="1" w:lastRow="1" w:firstColumn="1" w:lastColumn="1" w:noHBand="0" w:noVBand="0"/>
      </w:tblPr>
      <w:tblGrid>
        <w:gridCol w:w="553"/>
        <w:gridCol w:w="460"/>
        <w:gridCol w:w="708"/>
      </w:tblGrid>
      <w:tr w:rsidR="00DF77EC" w:rsidRPr="00FB3C2D" w14:paraId="76014EFA" w14:textId="77777777" w:rsidTr="00DF77EC">
        <w:trPr>
          <w:trHeight w:val="24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4E4F" w14:textId="77777777" w:rsidR="00DF77EC" w:rsidRPr="00E935B6" w:rsidRDefault="00DF77EC" w:rsidP="00DF77EC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EE0A" w14:textId="77777777" w:rsidR="00DF77EC" w:rsidRPr="00E935B6" w:rsidRDefault="00DF77EC" w:rsidP="00DF77EC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B818" w14:textId="77777777" w:rsidR="00DF77EC" w:rsidRPr="00FB3C2D" w:rsidRDefault="00DF77EC" w:rsidP="00DF77EC">
            <w:pPr>
              <w:pStyle w:val="Ptabletext"/>
            </w:pPr>
            <w:r w:rsidRPr="00E935B6">
              <w:rPr>
                <w:rStyle w:val="Cmathsexpressions"/>
                <w:i/>
                <w:iCs/>
              </w:rPr>
              <w:t xml:space="preserve">x </w:t>
            </w:r>
            <w:r w:rsidRPr="00FB3C2D">
              <w:t xml:space="preserve">× </w:t>
            </w:r>
            <w:r w:rsidRPr="00E935B6">
              <w:rPr>
                <w:rStyle w:val="Cmathsexpressions"/>
                <w:i/>
                <w:iCs/>
              </w:rPr>
              <w:t>f</w:t>
            </w:r>
          </w:p>
        </w:tc>
      </w:tr>
      <w:tr w:rsidR="00DF77EC" w:rsidRPr="00FB3C2D" w14:paraId="1C0B05A7" w14:textId="77777777" w:rsidTr="00DF77EC">
        <w:trPr>
          <w:trHeight w:val="12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9FE" w14:textId="77777777" w:rsidR="00DF77EC" w:rsidRPr="00FB3C2D" w:rsidRDefault="00DF77EC" w:rsidP="00DF77EC">
            <w:pPr>
              <w:pStyle w:val="Ptabletext"/>
            </w:pPr>
            <w:r w:rsidRPr="00FB3C2D">
              <w:t>3</w:t>
            </w:r>
          </w:p>
          <w:p w14:paraId="46CF11C6" w14:textId="77777777" w:rsidR="00DF77EC" w:rsidRPr="00FB3C2D" w:rsidRDefault="00DF77EC" w:rsidP="00DF77EC">
            <w:pPr>
              <w:pStyle w:val="Ptabletext"/>
            </w:pPr>
            <w:r w:rsidRPr="00FB3C2D">
              <w:t>4</w:t>
            </w:r>
          </w:p>
          <w:p w14:paraId="10E9C43B" w14:textId="77777777" w:rsidR="00DF77EC" w:rsidRPr="00FB3C2D" w:rsidRDefault="00DF77EC" w:rsidP="00DF77EC">
            <w:pPr>
              <w:pStyle w:val="Ptabletext"/>
            </w:pPr>
            <w:r w:rsidRPr="00FB3C2D"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C31A" w14:textId="77777777" w:rsidR="00DF77EC" w:rsidRPr="00FB3C2D" w:rsidRDefault="00DF77EC" w:rsidP="00DF77EC">
            <w:pPr>
              <w:pStyle w:val="Ptabletext"/>
            </w:pPr>
            <w:r w:rsidRPr="00FB3C2D">
              <w:t>6</w:t>
            </w:r>
          </w:p>
          <w:p w14:paraId="3E5EBB13" w14:textId="77777777" w:rsidR="00DF77EC" w:rsidRPr="00FB3C2D" w:rsidRDefault="00DF77EC" w:rsidP="00DF77EC">
            <w:pPr>
              <w:pStyle w:val="Ptabletext"/>
            </w:pPr>
            <w:r w:rsidRPr="00FB3C2D">
              <w:t>10</w:t>
            </w:r>
          </w:p>
          <w:p w14:paraId="533BA0B1" w14:textId="77777777" w:rsidR="00DF77EC" w:rsidRPr="00FB3C2D" w:rsidRDefault="00DF77EC" w:rsidP="00DF77EC">
            <w:pPr>
              <w:pStyle w:val="Ptabletext"/>
            </w:pPr>
            <w:r w:rsidRPr="00FB3C2D"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982" w14:textId="77777777" w:rsidR="00DF77EC" w:rsidRPr="00FB3C2D" w:rsidRDefault="00DF77EC" w:rsidP="00DF77EC">
            <w:pPr>
              <w:pStyle w:val="Ptabletext"/>
            </w:pPr>
            <w:r w:rsidRPr="00FB3C2D">
              <w:t>18</w:t>
            </w:r>
          </w:p>
          <w:p w14:paraId="10F80696" w14:textId="77777777" w:rsidR="00DF77EC" w:rsidRPr="00FB3C2D" w:rsidRDefault="00DF77EC" w:rsidP="00DF77EC">
            <w:pPr>
              <w:pStyle w:val="Ptabletext"/>
            </w:pPr>
            <w:r w:rsidRPr="00FB3C2D">
              <w:t>40</w:t>
            </w:r>
          </w:p>
          <w:p w14:paraId="1621717A" w14:textId="77777777" w:rsidR="00DF77EC" w:rsidRPr="00FB3C2D" w:rsidRDefault="00DF77EC" w:rsidP="00DF77EC">
            <w:pPr>
              <w:pStyle w:val="Ptabletext"/>
            </w:pPr>
            <w:r w:rsidRPr="00FB3C2D">
              <w:t>20</w:t>
            </w:r>
          </w:p>
        </w:tc>
      </w:tr>
      <w:tr w:rsidR="00DF77EC" w:rsidRPr="00FB3C2D" w14:paraId="7F001BB0" w14:textId="77777777" w:rsidTr="00DF77EC">
        <w:trPr>
          <w:trHeight w:val="258"/>
        </w:trPr>
        <w:tc>
          <w:tcPr>
            <w:tcW w:w="553" w:type="dxa"/>
            <w:tcBorders>
              <w:top w:val="single" w:sz="4" w:space="0" w:color="auto"/>
              <w:right w:val="single" w:sz="4" w:space="0" w:color="auto"/>
            </w:tcBorders>
          </w:tcPr>
          <w:p w14:paraId="6DE49136" w14:textId="77777777" w:rsidR="00DF77EC" w:rsidRPr="00FB3C2D" w:rsidRDefault="00DF77EC" w:rsidP="00DF77EC">
            <w:pPr>
              <w:pStyle w:val="Ptabletext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1A3" w14:textId="4233398E" w:rsidR="00DF77EC" w:rsidRPr="00FB3C2D" w:rsidRDefault="00DF77EC" w:rsidP="00DF77EC">
            <w:pPr>
              <w:pStyle w:val="Ptabletext"/>
            </w:pPr>
            <w: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9F25" w14:textId="4233D7C6" w:rsidR="00DF77EC" w:rsidRPr="00FB3C2D" w:rsidRDefault="00DF77EC" w:rsidP="00DF77EC">
            <w:pPr>
              <w:pStyle w:val="Ptabletext"/>
            </w:pPr>
            <w:r>
              <w:t>78</w:t>
            </w:r>
          </w:p>
        </w:tc>
      </w:tr>
    </w:tbl>
    <w:p w14:paraId="42FDBF56" w14:textId="77777777" w:rsidR="00DF77EC" w:rsidRDefault="00DF77EC" w:rsidP="00DF77EC">
      <w:pPr>
        <w:pStyle w:val="Pquestiontextmcqoptions"/>
      </w:pPr>
    </w:p>
    <w:p w14:paraId="1BA22075" w14:textId="2B2EE5E7" w:rsidR="00DF77EC" w:rsidRDefault="00DF77EC" w:rsidP="00DF77EC">
      <w:pPr>
        <w:pStyle w:val="Pquestiontextmcqoptions"/>
      </w:pPr>
      <w:r>
        <w:t xml:space="preserve">mean = </w:t>
      </w:r>
      <w:r w:rsidR="000308EB" w:rsidRPr="00DF77EC">
        <w:rPr>
          <w:position w:val="-28"/>
        </w:rPr>
        <w:object w:dxaOrig="480" w:dyaOrig="660" w14:anchorId="39DA4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3pt" o:ole="">
            <v:imagedata r:id="rId8" o:title=""/>
          </v:shape>
          <o:OLEObject Type="Embed" ProgID="Equation.DSMT4" ShapeID="_x0000_i1025" DrawAspect="Content" ObjectID="_1540572224" r:id="rId9"/>
        </w:object>
      </w:r>
      <w:r w:rsidR="000308EB">
        <w:t xml:space="preserve">= </w:t>
      </w:r>
      <w:r w:rsidR="000308EB" w:rsidRPr="000308EB">
        <w:rPr>
          <w:position w:val="-24"/>
        </w:rPr>
        <w:object w:dxaOrig="360" w:dyaOrig="620" w14:anchorId="41368CCF">
          <v:shape id="_x0000_i1026" type="#_x0000_t75" style="width:18pt;height:30.75pt" o:ole="">
            <v:imagedata r:id="rId10" o:title=""/>
          </v:shape>
          <o:OLEObject Type="Embed" ProgID="Equation.DSMT4" ShapeID="_x0000_i1026" DrawAspect="Content" ObjectID="_1540572225" r:id="rId11"/>
        </w:object>
      </w:r>
    </w:p>
    <w:p w14:paraId="03515E34" w14:textId="191F5BFF" w:rsidR="005A3814" w:rsidRDefault="005A3814" w:rsidP="005A3814">
      <w:pPr>
        <w:pStyle w:val="Pquestionheadingmc"/>
      </w:pPr>
      <w:r>
        <w:t>Question 12</w:t>
      </w:r>
      <w:r w:rsidR="000F1FDE">
        <w:tab/>
        <w:t>[9.6]</w:t>
      </w:r>
    </w:p>
    <w:p w14:paraId="6397AB08" w14:textId="633BC50B" w:rsidR="005A3814" w:rsidRDefault="000F1FDE" w:rsidP="005A3814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C</w:t>
      </w:r>
    </w:p>
    <w:p w14:paraId="7B993EC4" w14:textId="26A8EF01" w:rsidR="005A3814" w:rsidRDefault="000308EB" w:rsidP="005A3814">
      <w:pPr>
        <w:pStyle w:val="Pquestiontextmcqoptions"/>
      </w:pPr>
      <w:r>
        <w:t>There are 4 Aces in a pack of 52 cards.</w:t>
      </w:r>
    </w:p>
    <w:p w14:paraId="62D52994" w14:textId="646AC20C" w:rsidR="000308EB" w:rsidRDefault="000308EB" w:rsidP="005A3814">
      <w:pPr>
        <w:pStyle w:val="Pquestiontextmcqoptions"/>
      </w:pPr>
      <w:r w:rsidRPr="000308EB">
        <w:rPr>
          <w:position w:val="-24"/>
        </w:rPr>
        <w:object w:dxaOrig="340" w:dyaOrig="620" w14:anchorId="39E5C3D8">
          <v:shape id="_x0000_i1027" type="#_x0000_t75" style="width:17.25pt;height:30.75pt" o:ole="">
            <v:imagedata r:id="rId12" o:title=""/>
          </v:shape>
          <o:OLEObject Type="Embed" ProgID="Equation.DSMT4" ShapeID="_x0000_i1027" DrawAspect="Content" ObjectID="_1540572226" r:id="rId13"/>
        </w:object>
      </w:r>
      <w:r>
        <w:t>=</w:t>
      </w:r>
      <w:r w:rsidRPr="000308EB">
        <w:rPr>
          <w:position w:val="-24"/>
        </w:rPr>
        <w:object w:dxaOrig="320" w:dyaOrig="620" w14:anchorId="6EA33181">
          <v:shape id="_x0000_i1028" type="#_x0000_t75" style="width:15.75pt;height:30.75pt" o:ole="">
            <v:imagedata r:id="rId14" o:title=""/>
          </v:shape>
          <o:OLEObject Type="Embed" ProgID="Equation.DSMT4" ShapeID="_x0000_i1028" DrawAspect="Content" ObjectID="_1540572227" r:id="rId15"/>
        </w:object>
      </w:r>
    </w:p>
    <w:p w14:paraId="2E0DBCA7" w14:textId="77777777" w:rsidR="00EC6A97" w:rsidRDefault="00EC6A97" w:rsidP="00EC6A97">
      <w:pPr>
        <w:pStyle w:val="Psectionresults"/>
      </w:pPr>
      <w:r>
        <w:t>Multiple-choice total marks:  12</w:t>
      </w:r>
    </w:p>
    <w:p w14:paraId="38C01D2D" w14:textId="0F66A255" w:rsidR="001B433F" w:rsidRDefault="001B433F" w:rsidP="001B433F">
      <w:pPr>
        <w:pStyle w:val="Psectionheading"/>
      </w:pPr>
      <w:r>
        <w:t>Short answer section</w:t>
      </w:r>
    </w:p>
    <w:p w14:paraId="74A0B774" w14:textId="02338C78" w:rsidR="00FD6DB9" w:rsidRDefault="00FD6DB9" w:rsidP="003320B7">
      <w:pPr>
        <w:pStyle w:val="Pquestionheadingsx1stafterhead"/>
      </w:pPr>
      <w:r>
        <w:t>Question 13</w:t>
      </w:r>
      <w:r w:rsidR="00C9545B" w:rsidRPr="00C9545B">
        <w:tab/>
      </w:r>
      <w:r w:rsidR="003320B7">
        <w:rPr>
          <w:rStyle w:val="Cmarkslabel"/>
        </w:rPr>
        <w:t>1</w:t>
      </w:r>
      <w:r w:rsidR="00AC4796">
        <w:rPr>
          <w:rStyle w:val="Cmarkslabel"/>
        </w:rPr>
        <w:t>1</w:t>
      </w:r>
      <w:r w:rsidRPr="001B433F">
        <w:rPr>
          <w:rStyle w:val="Cmarkslabel"/>
        </w:rPr>
        <w:t xml:space="preserve"> marks</w:t>
      </w:r>
      <w:r w:rsidR="00C9545B" w:rsidRPr="00C9545B">
        <w:tab/>
      </w:r>
    </w:p>
    <w:p w14:paraId="0E65D480" w14:textId="3E57C4DB" w:rsidR="00AC4796" w:rsidRPr="00FB3C2D" w:rsidRDefault="008E53B2" w:rsidP="00770468">
      <w:pPr>
        <w:pStyle w:val="Pquestiontextpartsa"/>
      </w:pPr>
      <w:r w:rsidRPr="00C9545B">
        <w:rPr>
          <w:rStyle w:val="Cquestionpartlabelbold"/>
        </w:rPr>
        <w:t>(a)</w:t>
      </w:r>
      <w:r w:rsidR="00C9545B" w:rsidRPr="00C9545B">
        <w:tab/>
      </w:r>
      <w:r w:rsidR="00AC4796" w:rsidRPr="00AF7926">
        <w:rPr>
          <w:i/>
        </w:rPr>
        <w:t xml:space="preserve">The </w:t>
      </w:r>
      <w:r w:rsidR="006449F5" w:rsidRPr="00AF7926">
        <w:rPr>
          <w:i/>
        </w:rPr>
        <w:t>gradient</w:t>
      </w:r>
      <w:r w:rsidR="006449F5" w:rsidRPr="00FB3C2D">
        <w:t xml:space="preserve"> </w:t>
      </w:r>
      <w:r w:rsidR="00AC4796" w:rsidRPr="00FB3C2D">
        <w:t>of a line is a measure of its steepness.</w:t>
      </w:r>
    </w:p>
    <w:p w14:paraId="7395DAF5" w14:textId="772A87AD" w:rsidR="00AC4796" w:rsidRPr="00FB3C2D" w:rsidRDefault="008E53B2" w:rsidP="00770468">
      <w:pPr>
        <w:pStyle w:val="Pquestiontextpartsa"/>
      </w:pPr>
      <w:r w:rsidRPr="00C9545B">
        <w:rPr>
          <w:rStyle w:val="Cquestionpartlabelbold"/>
        </w:rPr>
        <w:t>(b)</w:t>
      </w:r>
      <w:r w:rsidR="00C9545B" w:rsidRPr="00C9545B">
        <w:tab/>
      </w:r>
      <w:r w:rsidR="00AC4796" w:rsidRPr="00FB3C2D">
        <w:t xml:space="preserve">The </w:t>
      </w:r>
      <w:r w:rsidR="00AC4796" w:rsidRPr="00770468">
        <w:rPr>
          <w:rStyle w:val="Cmathsexpressions"/>
          <w:i/>
        </w:rPr>
        <w:t>y</w:t>
      </w:r>
      <w:r w:rsidR="00AC4796" w:rsidRPr="00FB3C2D">
        <w:t xml:space="preserve">-intercept is where a line crosses the </w:t>
      </w:r>
      <w:r w:rsidR="006449F5" w:rsidRPr="00203281">
        <w:rPr>
          <w:i/>
        </w:rPr>
        <w:t>y-axis</w:t>
      </w:r>
      <w:r w:rsidR="006449F5" w:rsidRPr="00FB3C2D">
        <w:t xml:space="preserve"> </w:t>
      </w:r>
      <w:r w:rsidR="00AC4796" w:rsidRPr="00FB3C2D">
        <w:t xml:space="preserve">and the </w:t>
      </w:r>
      <w:r w:rsidR="006449F5" w:rsidRPr="00AF7926">
        <w:rPr>
          <w:i/>
        </w:rPr>
        <w:t>x-intercept</w:t>
      </w:r>
      <w:r w:rsidR="006449F5" w:rsidRPr="00FB3C2D">
        <w:t xml:space="preserve"> </w:t>
      </w:r>
      <w:r w:rsidR="00AC4796" w:rsidRPr="00FB3C2D">
        <w:t xml:space="preserve">is where </w:t>
      </w:r>
      <w:r w:rsidR="00203281">
        <w:br/>
      </w:r>
      <w:r w:rsidR="00AC4796" w:rsidRPr="00FB3C2D">
        <w:t xml:space="preserve">a line crosses the </w:t>
      </w:r>
      <w:r w:rsidR="00AC4796" w:rsidRPr="00770468">
        <w:rPr>
          <w:rStyle w:val="Cmathsexpressions"/>
          <w:i/>
        </w:rPr>
        <w:t>x</w:t>
      </w:r>
      <w:r w:rsidR="00AC4796" w:rsidRPr="00FB3C2D">
        <w:t>-axis.</w:t>
      </w:r>
    </w:p>
    <w:p w14:paraId="56FDEC81" w14:textId="7F648E5D" w:rsidR="00AC4796" w:rsidRPr="00FB3C2D" w:rsidRDefault="008E53B2" w:rsidP="00770468">
      <w:pPr>
        <w:pStyle w:val="Pquestiontextpartsa"/>
      </w:pPr>
      <w:r w:rsidRPr="00C9545B">
        <w:rPr>
          <w:rStyle w:val="Cquestionpartlabelbold"/>
        </w:rPr>
        <w:t>(c)</w:t>
      </w:r>
      <w:r w:rsidR="00C9545B" w:rsidRPr="00C9545B">
        <w:tab/>
      </w:r>
      <w:r w:rsidR="00AC4796" w:rsidRPr="00FB3C2D">
        <w:t xml:space="preserve">The point (0, 0) is the </w:t>
      </w:r>
      <w:r w:rsidR="006449F5" w:rsidRPr="008064CF">
        <w:rPr>
          <w:rStyle w:val="Cmathsexpressions"/>
          <w:i/>
          <w:iCs/>
        </w:rPr>
        <w:t>origin</w:t>
      </w:r>
      <w:r w:rsidR="006449F5" w:rsidRPr="00FB3C2D">
        <w:t xml:space="preserve"> </w:t>
      </w:r>
      <w:r w:rsidR="00AC4796" w:rsidRPr="00FB3C2D">
        <w:t xml:space="preserve">of the </w:t>
      </w:r>
      <w:r w:rsidR="006449F5" w:rsidRPr="00AF7926">
        <w:rPr>
          <w:i/>
        </w:rPr>
        <w:t>Cartesian</w:t>
      </w:r>
      <w:r w:rsidR="006449F5" w:rsidRPr="00FB3C2D">
        <w:t xml:space="preserve"> </w:t>
      </w:r>
      <w:r w:rsidR="00AC4796" w:rsidRPr="00FB3C2D">
        <w:t>plane.</w:t>
      </w:r>
    </w:p>
    <w:p w14:paraId="6666E24F" w14:textId="262E2474" w:rsidR="00AC4796" w:rsidRPr="00FB3C2D" w:rsidRDefault="008E53B2" w:rsidP="00770468">
      <w:pPr>
        <w:pStyle w:val="Pquestiontextpartsa"/>
      </w:pPr>
      <w:r w:rsidRPr="00C9545B">
        <w:rPr>
          <w:rStyle w:val="Cquestionpartlabelbold"/>
        </w:rPr>
        <w:t>(d)</w:t>
      </w:r>
      <w:r w:rsidR="00C9545B" w:rsidRPr="00C9545B">
        <w:tab/>
      </w:r>
      <w:r w:rsidR="00AC4796" w:rsidRPr="00FB3C2D">
        <w:t xml:space="preserve">An </w:t>
      </w:r>
      <w:r w:rsidR="006449F5" w:rsidRPr="00AF7926">
        <w:rPr>
          <w:i/>
        </w:rPr>
        <w:t>equation</w:t>
      </w:r>
      <w:r w:rsidR="006449F5" w:rsidRPr="00FB3C2D">
        <w:t xml:space="preserve"> </w:t>
      </w:r>
      <w:r w:rsidR="00AC4796" w:rsidRPr="00FB3C2D">
        <w:t>is an algebraic statement with an equal</w:t>
      </w:r>
      <w:r w:rsidR="006449F5">
        <w:t>s</w:t>
      </w:r>
      <w:r w:rsidR="00AC4796" w:rsidRPr="00FB3C2D">
        <w:t xml:space="preserve"> </w:t>
      </w:r>
      <w:r w:rsidR="006449F5">
        <w:t>symbol</w:t>
      </w:r>
      <w:r w:rsidR="00AC4796" w:rsidRPr="00FB3C2D">
        <w:t>.</w:t>
      </w:r>
    </w:p>
    <w:p w14:paraId="1404DB8D" w14:textId="35A3F009" w:rsidR="00AC4796" w:rsidRPr="00FB3C2D" w:rsidRDefault="00AC4796" w:rsidP="00770468">
      <w:pPr>
        <w:pStyle w:val="Pquestiontextpartsa"/>
      </w:pPr>
      <w:r w:rsidRPr="00C9545B">
        <w:rPr>
          <w:rStyle w:val="Cquestionpartlabelbold"/>
        </w:rPr>
        <w:t>(e</w:t>
      </w:r>
      <w:r w:rsidR="008E53B2" w:rsidRPr="00C9545B">
        <w:rPr>
          <w:rStyle w:val="Cquestionpartlabelbold"/>
        </w:rPr>
        <w:t>)</w:t>
      </w:r>
      <w:r w:rsidR="00C9545B" w:rsidRPr="00C9545B">
        <w:tab/>
      </w:r>
      <w:r w:rsidRPr="00FB3C2D">
        <w:t xml:space="preserve">In algebraic equations the unknown value is represent by a </w:t>
      </w:r>
      <w:r w:rsidR="006449F5" w:rsidRPr="00AF7926">
        <w:rPr>
          <w:i/>
        </w:rPr>
        <w:t>pronumeral</w:t>
      </w:r>
      <w:r w:rsidRPr="00FB3C2D">
        <w:t xml:space="preserve"> which is generally </w:t>
      </w:r>
      <w:r w:rsidR="00203281">
        <w:br/>
      </w:r>
      <w:r w:rsidRPr="00FB3C2D">
        <w:t>a letter of the alphabet.</w:t>
      </w:r>
    </w:p>
    <w:p w14:paraId="19676473" w14:textId="7FD28CCF" w:rsidR="00AC4796" w:rsidRPr="00FB3C2D" w:rsidRDefault="00AC4796" w:rsidP="00770468">
      <w:pPr>
        <w:pStyle w:val="Pquestiontextpartsa"/>
      </w:pPr>
      <w:r w:rsidRPr="00C9545B">
        <w:rPr>
          <w:rStyle w:val="Cquestionpartlabelbold"/>
        </w:rPr>
        <w:t>(f</w:t>
      </w:r>
      <w:r w:rsidR="008E53B2" w:rsidRPr="00C9545B">
        <w:rPr>
          <w:rStyle w:val="Cquestionpartlabelbold"/>
        </w:rPr>
        <w:t>)</w:t>
      </w:r>
      <w:r w:rsidR="00C9545B" w:rsidRPr="00C9545B">
        <w:tab/>
      </w:r>
      <w:r w:rsidRPr="00FB3C2D">
        <w:t xml:space="preserve">An </w:t>
      </w:r>
      <w:r w:rsidR="006449F5" w:rsidRPr="00AF7926">
        <w:rPr>
          <w:i/>
        </w:rPr>
        <w:t>angle</w:t>
      </w:r>
      <w:r w:rsidR="006449F5" w:rsidRPr="00FB3C2D">
        <w:t xml:space="preserve"> </w:t>
      </w:r>
      <w:r w:rsidRPr="00FB3C2D">
        <w:t>is formed when two lines (or rays</w:t>
      </w:r>
      <w:r w:rsidR="008E53B2">
        <w:t xml:space="preserve">) </w:t>
      </w:r>
      <w:r w:rsidRPr="00FB3C2D">
        <w:t xml:space="preserve">intersect at a point called the </w:t>
      </w:r>
      <w:r w:rsidR="006449F5" w:rsidRPr="00AF7926">
        <w:rPr>
          <w:i/>
        </w:rPr>
        <w:t>vertex</w:t>
      </w:r>
      <w:r w:rsidRPr="00FB3C2D">
        <w:t>.</w:t>
      </w:r>
    </w:p>
    <w:p w14:paraId="3D7B6C5B" w14:textId="4292B49D" w:rsidR="007201CE" w:rsidRPr="00AC4796" w:rsidRDefault="00AC4796" w:rsidP="00770468">
      <w:pPr>
        <w:pStyle w:val="Pquestiontextpartsa"/>
      </w:pPr>
      <w:r w:rsidRPr="00C9545B">
        <w:rPr>
          <w:rStyle w:val="Cquestionpartlabelbold"/>
        </w:rPr>
        <w:t>(g</w:t>
      </w:r>
      <w:r w:rsidR="008E53B2" w:rsidRPr="00C9545B">
        <w:rPr>
          <w:rStyle w:val="Cquestionpartlabelbold"/>
        </w:rPr>
        <w:t>)</w:t>
      </w:r>
      <w:r w:rsidR="00C9545B" w:rsidRPr="00C9545B">
        <w:tab/>
      </w:r>
      <w:r w:rsidRPr="00FB3C2D">
        <w:t xml:space="preserve">In a </w:t>
      </w:r>
      <w:r w:rsidR="006449F5" w:rsidRPr="00AF7926">
        <w:rPr>
          <w:i/>
        </w:rPr>
        <w:t>right-angled</w:t>
      </w:r>
      <w:r w:rsidRPr="00FB3C2D">
        <w:t xml:space="preserve"> triangle the </w:t>
      </w:r>
      <w:r w:rsidR="006449F5" w:rsidRPr="00AF7926">
        <w:rPr>
          <w:i/>
        </w:rPr>
        <w:t>hypotenuse</w:t>
      </w:r>
      <w:r w:rsidRPr="00FB3C2D">
        <w:t xml:space="preserve"> is opposite the 90</w:t>
      </w:r>
      <w:r w:rsidRPr="00FB3C2D">
        <w:sym w:font="Symbol" w:char="F0B0"/>
      </w:r>
      <w:r w:rsidRPr="00FB3C2D">
        <w:t>, or right angle.</w:t>
      </w:r>
    </w:p>
    <w:p w14:paraId="685E9E25" w14:textId="4342E7CF" w:rsidR="00770468" w:rsidRDefault="00770468" w:rsidP="00770468">
      <w:pPr>
        <w:pStyle w:val="Pquestionheadingsx"/>
      </w:pPr>
      <w:r>
        <w:lastRenderedPageBreak/>
        <w:t>Question 14</w:t>
      </w:r>
      <w:r w:rsidR="00C9545B" w:rsidRPr="00C9545B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</w:t>
      </w:r>
      <w:r w:rsidR="000308EB">
        <w:t>9.4</w:t>
      </w:r>
      <w:r>
        <w:t>]</w:t>
      </w:r>
    </w:p>
    <w:p w14:paraId="6A366537" w14:textId="60442E14" w:rsidR="006449F5" w:rsidRPr="00AA3F99" w:rsidRDefault="006449F5" w:rsidP="00C9545B">
      <w:pPr>
        <w:pStyle w:val="Pquestiontextmainstem"/>
      </w:pPr>
      <w:r w:rsidRPr="00AA3F99">
        <w:t xml:space="preserve">The strength of </w:t>
      </w:r>
      <w:r w:rsidR="008064CF">
        <w:t xml:space="preserve">the </w:t>
      </w:r>
      <w:r w:rsidRPr="00AA3F99">
        <w:t>mean</w:t>
      </w:r>
      <w:r w:rsidR="008064CF">
        <w:t xml:space="preserve"> as a measure of centre</w:t>
      </w:r>
      <w:r w:rsidRPr="00AA3F99">
        <w:t xml:space="preserve"> is that all data values are used </w:t>
      </w:r>
      <w:r w:rsidR="008064CF">
        <w:t>when it is calculated</w:t>
      </w:r>
      <w:r w:rsidRPr="00AA3F99">
        <w:t xml:space="preserve">. However, its weakness is that it is affected by outliers, which </w:t>
      </w:r>
      <w:r w:rsidR="008064CF">
        <w:t>have</w:t>
      </w:r>
      <w:r w:rsidRPr="00AA3F99">
        <w:t xml:space="preserve"> an effect on the sum of all data values. </w:t>
      </w:r>
    </w:p>
    <w:p w14:paraId="43D5D170" w14:textId="03853211" w:rsidR="006449F5" w:rsidRPr="00AA3F99" w:rsidRDefault="006449F5" w:rsidP="00C9545B">
      <w:pPr>
        <w:pStyle w:val="Pquestiontextmainstem"/>
      </w:pPr>
      <w:r w:rsidRPr="00AA3F99">
        <w:t>Med</w:t>
      </w:r>
      <w:r w:rsidR="008064CF">
        <w:t>ian is a good measure of centre</w:t>
      </w:r>
      <w:r w:rsidRPr="00AA3F99">
        <w:t xml:space="preserve"> when the data is normally distributed and there is an </w:t>
      </w:r>
      <w:r w:rsidRPr="00AA3F99">
        <w:br/>
        <w:t xml:space="preserve">outlier present. </w:t>
      </w:r>
    </w:p>
    <w:p w14:paraId="0C182E9D" w14:textId="2AEF2952" w:rsidR="000476E4" w:rsidRDefault="000476E4" w:rsidP="000476E4">
      <w:pPr>
        <w:pStyle w:val="Pquestionheadingsx"/>
      </w:pPr>
      <w:r>
        <w:t>Question 15</w:t>
      </w:r>
      <w:r w:rsidR="00C9545B" w:rsidRPr="00C9545B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</w:t>
      </w:r>
      <w:r w:rsidR="008E53B2">
        <w:t>6.2</w:t>
      </w:r>
      <w:r>
        <w:t>]</w:t>
      </w:r>
    </w:p>
    <w:p w14:paraId="7CD2F94D" w14:textId="09B91A5E" w:rsidR="009E7611" w:rsidRPr="00C9545B" w:rsidRDefault="009E7611" w:rsidP="00C9545B">
      <w:pPr>
        <w:pStyle w:val="Pquestiontextpartsa"/>
        <w:rPr>
          <w:rStyle w:val="Cquestionpartlabelbold"/>
        </w:rPr>
      </w:pPr>
      <w:r w:rsidRPr="00C9545B">
        <w:rPr>
          <w:rStyle w:val="Cquestionpartlabelbold"/>
        </w:rPr>
        <w:t>(a)</w:t>
      </w:r>
      <w:r w:rsidR="00C9545B" w:rsidRPr="00C9545B">
        <w:tab/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138"/>
        <w:gridCol w:w="1138"/>
        <w:gridCol w:w="1138"/>
        <w:gridCol w:w="1139"/>
        <w:gridCol w:w="1139"/>
      </w:tblGrid>
      <w:tr w:rsidR="00AC4796" w:rsidRPr="00FB3C2D" w14:paraId="336FA115" w14:textId="77777777" w:rsidTr="000308EB">
        <w:trPr>
          <w:trHeight w:val="680"/>
        </w:trPr>
        <w:tc>
          <w:tcPr>
            <w:tcW w:w="1138" w:type="dxa"/>
            <w:vAlign w:val="center"/>
          </w:tcPr>
          <w:p w14:paraId="3E6402FA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138" w:type="dxa"/>
            <w:vAlign w:val="center"/>
          </w:tcPr>
          <w:p w14:paraId="1DD30A49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-2</w:t>
            </w:r>
          </w:p>
        </w:tc>
        <w:tc>
          <w:tcPr>
            <w:tcW w:w="1138" w:type="dxa"/>
            <w:vAlign w:val="center"/>
          </w:tcPr>
          <w:p w14:paraId="443E67B7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-1</w:t>
            </w:r>
          </w:p>
        </w:tc>
        <w:tc>
          <w:tcPr>
            <w:tcW w:w="1138" w:type="dxa"/>
            <w:vAlign w:val="center"/>
          </w:tcPr>
          <w:p w14:paraId="291D9F1D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0</w:t>
            </w:r>
          </w:p>
        </w:tc>
        <w:tc>
          <w:tcPr>
            <w:tcW w:w="1139" w:type="dxa"/>
            <w:vAlign w:val="center"/>
          </w:tcPr>
          <w:p w14:paraId="706DE7E2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1</w:t>
            </w:r>
          </w:p>
        </w:tc>
        <w:tc>
          <w:tcPr>
            <w:tcW w:w="1139" w:type="dxa"/>
            <w:vAlign w:val="center"/>
          </w:tcPr>
          <w:p w14:paraId="4365CCD3" w14:textId="77777777" w:rsidR="00AC4796" w:rsidRPr="00FB3C2D" w:rsidRDefault="00AC4796" w:rsidP="00E935B6">
            <w:pPr>
              <w:pStyle w:val="Ptabletext"/>
              <w:rPr>
                <w:lang w:eastAsia="en-US"/>
              </w:rPr>
            </w:pPr>
            <w:r w:rsidRPr="00FB3C2D">
              <w:rPr>
                <w:lang w:eastAsia="en-US"/>
              </w:rPr>
              <w:t>2</w:t>
            </w:r>
          </w:p>
        </w:tc>
      </w:tr>
      <w:tr w:rsidR="006449F5" w:rsidRPr="00FB3C2D" w14:paraId="1E7D0296" w14:textId="77777777" w:rsidTr="000308EB">
        <w:trPr>
          <w:trHeight w:val="680"/>
        </w:trPr>
        <w:tc>
          <w:tcPr>
            <w:tcW w:w="1138" w:type="dxa"/>
            <w:vAlign w:val="center"/>
          </w:tcPr>
          <w:p w14:paraId="5C8361B8" w14:textId="77777777" w:rsidR="006449F5" w:rsidRPr="00E935B6" w:rsidRDefault="006449F5" w:rsidP="006449F5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1138" w:type="dxa"/>
            <w:vAlign w:val="center"/>
          </w:tcPr>
          <w:p w14:paraId="3748A770" w14:textId="5CE25264" w:rsidR="006449F5" w:rsidRPr="00FB3C2D" w:rsidRDefault="006449F5" w:rsidP="008064CF">
            <w:pPr>
              <w:pStyle w:val="Ptabletext"/>
              <w:rPr>
                <w:rFonts w:ascii="Arial" w:hAnsi="Arial" w:cs="Arial"/>
                <w:i/>
                <w:szCs w:val="20"/>
                <w:lang w:eastAsia="en-US"/>
              </w:rPr>
            </w:pPr>
            <w:r w:rsidRPr="00AA3F99">
              <w:t>-3</w:t>
            </w:r>
          </w:p>
        </w:tc>
        <w:tc>
          <w:tcPr>
            <w:tcW w:w="1138" w:type="dxa"/>
            <w:vAlign w:val="center"/>
          </w:tcPr>
          <w:p w14:paraId="794C341F" w14:textId="717F9BBE" w:rsidR="006449F5" w:rsidRPr="00FB3C2D" w:rsidRDefault="006449F5" w:rsidP="008064CF">
            <w:pPr>
              <w:pStyle w:val="Ptabletext"/>
              <w:rPr>
                <w:rFonts w:ascii="Arial" w:hAnsi="Arial" w:cs="Arial"/>
                <w:i/>
                <w:szCs w:val="20"/>
                <w:lang w:eastAsia="en-US"/>
              </w:rPr>
            </w:pPr>
            <w:r w:rsidRPr="00AA3F99">
              <w:t>-1</w:t>
            </w:r>
          </w:p>
        </w:tc>
        <w:tc>
          <w:tcPr>
            <w:tcW w:w="1138" w:type="dxa"/>
            <w:vAlign w:val="center"/>
          </w:tcPr>
          <w:p w14:paraId="7B78918E" w14:textId="4786CAEC" w:rsidR="006449F5" w:rsidRPr="00FB3C2D" w:rsidRDefault="006449F5" w:rsidP="008064CF">
            <w:pPr>
              <w:pStyle w:val="Ptabletext"/>
              <w:rPr>
                <w:rFonts w:ascii="Arial" w:hAnsi="Arial" w:cs="Arial"/>
                <w:i/>
                <w:szCs w:val="20"/>
                <w:lang w:eastAsia="en-US"/>
              </w:rPr>
            </w:pPr>
            <w:r w:rsidRPr="00AA3F99">
              <w:t>1</w:t>
            </w:r>
          </w:p>
        </w:tc>
        <w:tc>
          <w:tcPr>
            <w:tcW w:w="1139" w:type="dxa"/>
            <w:vAlign w:val="center"/>
          </w:tcPr>
          <w:p w14:paraId="5B74DE02" w14:textId="1923A62A" w:rsidR="006449F5" w:rsidRPr="00FB3C2D" w:rsidRDefault="006449F5" w:rsidP="008064CF">
            <w:pPr>
              <w:pStyle w:val="Ptabletext"/>
              <w:rPr>
                <w:rFonts w:ascii="Arial" w:hAnsi="Arial" w:cs="Arial"/>
                <w:i/>
                <w:szCs w:val="20"/>
                <w:lang w:eastAsia="en-US"/>
              </w:rPr>
            </w:pPr>
            <w:r w:rsidRPr="00AA3F99">
              <w:t>3</w:t>
            </w:r>
          </w:p>
        </w:tc>
        <w:tc>
          <w:tcPr>
            <w:tcW w:w="1139" w:type="dxa"/>
            <w:vAlign w:val="center"/>
          </w:tcPr>
          <w:p w14:paraId="2D75E272" w14:textId="07AA585A" w:rsidR="006449F5" w:rsidRPr="00FB3C2D" w:rsidRDefault="006449F5" w:rsidP="008064CF">
            <w:pPr>
              <w:pStyle w:val="Ptabletext"/>
              <w:rPr>
                <w:rFonts w:ascii="Arial" w:hAnsi="Arial" w:cs="Arial"/>
                <w:i/>
                <w:szCs w:val="20"/>
                <w:lang w:eastAsia="en-US"/>
              </w:rPr>
            </w:pPr>
            <w:r w:rsidRPr="00AA3F99">
              <w:t>5</w:t>
            </w:r>
          </w:p>
        </w:tc>
      </w:tr>
    </w:tbl>
    <w:p w14:paraId="680862B8" w14:textId="1CB92C42" w:rsidR="009E7611" w:rsidRPr="00C9545B" w:rsidRDefault="009E7611" w:rsidP="00C9545B">
      <w:pPr>
        <w:pStyle w:val="Pquestiontextpartsa"/>
        <w:rPr>
          <w:rStyle w:val="Cquestionpartlabelbold"/>
        </w:rPr>
      </w:pPr>
      <w:r w:rsidRPr="00C9545B">
        <w:rPr>
          <w:rStyle w:val="Cquestionpartlabelbold"/>
        </w:rPr>
        <w:t>(b)</w:t>
      </w:r>
      <w:r w:rsidR="00C9545B" w:rsidRPr="00C9545B">
        <w:tab/>
      </w:r>
    </w:p>
    <w:p w14:paraId="3CD8FFCC" w14:textId="1E906725" w:rsidR="00AC4796" w:rsidRPr="00FB3C2D" w:rsidRDefault="000A7897" w:rsidP="008064CF">
      <w:pPr>
        <w:pStyle w:val="Pquestiontextmainstem"/>
        <w:rPr>
          <w:lang w:eastAsia="en-US"/>
        </w:rPr>
      </w:pPr>
      <w:r w:rsidRPr="008064CF">
        <w:rPr>
          <w:noProof/>
        </w:rPr>
        <w:drawing>
          <wp:inline distT="0" distB="0" distL="0" distR="0" wp14:anchorId="11E067B4" wp14:editId="24D1B3A9">
            <wp:extent cx="1114425" cy="2124075"/>
            <wp:effectExtent l="0" t="0" r="9525" b="9525"/>
            <wp:docPr id="1" name="Picture 1" descr="PM8_SmB_SemTA2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M8_SmB_SemTA2_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F229" w14:textId="78405FC2" w:rsidR="008E53B2" w:rsidRDefault="008E53B2" w:rsidP="008E53B2">
      <w:pPr>
        <w:pStyle w:val="Pquestionheadingsx"/>
      </w:pPr>
      <w:r>
        <w:t>Question 16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[6.3]</w:t>
      </w:r>
    </w:p>
    <w:p w14:paraId="490872B0" w14:textId="0DD141EC" w:rsidR="000A7897" w:rsidRDefault="008E53B2" w:rsidP="00C9545B">
      <w:pPr>
        <w:pStyle w:val="Pquestiontextpartsa"/>
      </w:pPr>
      <w:r w:rsidRPr="00C9545B">
        <w:rPr>
          <w:rStyle w:val="Cquestionpartlabelbold"/>
        </w:rPr>
        <w:t>(a)</w:t>
      </w:r>
      <w:r w:rsidR="00C9545B" w:rsidRPr="00C9545B">
        <w:tab/>
      </w:r>
      <w:r w:rsidR="008064CF">
        <w:t>T</w:t>
      </w:r>
      <w:r w:rsidR="000A7897" w:rsidRPr="00AA3F99">
        <w:t xml:space="preserve">he </w:t>
      </w:r>
      <w:r w:rsidR="000A7897" w:rsidRPr="008064CF">
        <w:rPr>
          <w:rStyle w:val="Cmathsexpressions"/>
          <w:i/>
          <w:iCs/>
        </w:rPr>
        <w:t>y</w:t>
      </w:r>
      <w:r w:rsidR="000A7897" w:rsidRPr="00AA3F99">
        <w:t xml:space="preserve">-value rises 2 for every 1 unit of the 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 xml:space="preserve">-value, so </w:t>
      </w:r>
      <w:r w:rsidR="008064CF">
        <w:t>the</w:t>
      </w:r>
      <w:r w:rsidR="000A7897" w:rsidRPr="00AA3F99">
        <w:t xml:space="preserve"> rule must have a </w:t>
      </w:r>
      <w:r w:rsidR="008064CF">
        <w:t>(</w:t>
      </w:r>
      <w:r w:rsidR="000A7897" w:rsidRPr="00AA3F99">
        <w:t>× 2</w:t>
      </w:r>
      <w:r w:rsidR="008064CF">
        <w:t>)</w:t>
      </w:r>
      <w:r w:rsidR="000A7897" w:rsidRPr="00AA3F99">
        <w:t xml:space="preserve"> multiplier. </w:t>
      </w:r>
    </w:p>
    <w:p w14:paraId="64249AEF" w14:textId="593965AC" w:rsidR="000A7897" w:rsidRPr="00AA3F99" w:rsidRDefault="008064CF" w:rsidP="00C9545B">
      <w:pPr>
        <w:pStyle w:val="Pquestiontextpartsa"/>
      </w:pPr>
      <w:r>
        <w:t>L</w:t>
      </w:r>
      <w:r w:rsidR="000A7897" w:rsidRPr="00AA3F99">
        <w:t>ooking at the pattern</w:t>
      </w:r>
      <w:r>
        <w:t>,</w:t>
      </w:r>
      <w:r w:rsidR="000A7897" w:rsidRPr="00AA3F99">
        <w:t xml:space="preserve"> can see 4 is then added. So the rule is </w:t>
      </w:r>
      <w:r w:rsidR="000A7897" w:rsidRPr="008064CF">
        <w:rPr>
          <w:rStyle w:val="Cmathsexpressions"/>
          <w:i/>
          <w:iCs/>
        </w:rPr>
        <w:t>y</w:t>
      </w:r>
      <w:r w:rsidR="000A7897" w:rsidRPr="00AA3F99">
        <w:t xml:space="preserve"> = 2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 xml:space="preserve"> + 4</w:t>
      </w:r>
    </w:p>
    <w:p w14:paraId="65D723FF" w14:textId="68077166" w:rsidR="00AC4796" w:rsidRPr="00FB3C2D" w:rsidRDefault="008E53B2" w:rsidP="00C9545B">
      <w:pPr>
        <w:pStyle w:val="Pquestiontextpartsa"/>
      </w:pPr>
      <w:r w:rsidRPr="00C9545B">
        <w:rPr>
          <w:rStyle w:val="Cquestionpartlabelbold"/>
        </w:rPr>
        <w:t>(b)</w:t>
      </w:r>
      <w:r w:rsidR="00C9545B" w:rsidRPr="00C9545B">
        <w:tab/>
      </w:r>
      <w:r w:rsidR="000A7897" w:rsidRPr="00AA3F99">
        <w:t>Complete the table first:</w:t>
      </w:r>
    </w:p>
    <w:tbl>
      <w:tblPr>
        <w:tblW w:w="476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AC4796" w:rsidRPr="00FB3C2D" w14:paraId="63968AC1" w14:textId="77777777" w:rsidTr="000308EB">
        <w:trPr>
          <w:trHeight w:val="680"/>
        </w:trPr>
        <w:tc>
          <w:tcPr>
            <w:tcW w:w="680" w:type="dxa"/>
            <w:vAlign w:val="center"/>
          </w:tcPr>
          <w:p w14:paraId="098CDF62" w14:textId="77777777" w:rsidR="00AC4796" w:rsidRPr="00E935B6" w:rsidRDefault="00AC4796" w:rsidP="00E935B6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680" w:type="dxa"/>
            <w:vAlign w:val="center"/>
          </w:tcPr>
          <w:p w14:paraId="7C625BBC" w14:textId="77777777" w:rsidR="00AC4796" w:rsidRPr="00FB3C2D" w:rsidRDefault="00AC4796" w:rsidP="00E935B6">
            <w:pPr>
              <w:pStyle w:val="Ptabletext"/>
            </w:pPr>
            <w:r w:rsidRPr="00FB3C2D">
              <w:t>-3</w:t>
            </w:r>
          </w:p>
        </w:tc>
        <w:tc>
          <w:tcPr>
            <w:tcW w:w="680" w:type="dxa"/>
            <w:vAlign w:val="center"/>
          </w:tcPr>
          <w:p w14:paraId="646630C8" w14:textId="77777777" w:rsidR="00AC4796" w:rsidRPr="00FB3C2D" w:rsidRDefault="00AC4796" w:rsidP="00E935B6">
            <w:pPr>
              <w:pStyle w:val="Ptabletext"/>
            </w:pPr>
            <w:r w:rsidRPr="00FB3C2D">
              <w:t>-2</w:t>
            </w:r>
          </w:p>
        </w:tc>
        <w:tc>
          <w:tcPr>
            <w:tcW w:w="680" w:type="dxa"/>
            <w:vAlign w:val="center"/>
          </w:tcPr>
          <w:p w14:paraId="3F6A61AA" w14:textId="77777777" w:rsidR="00AC4796" w:rsidRPr="00FB3C2D" w:rsidRDefault="00AC4796" w:rsidP="00E935B6">
            <w:pPr>
              <w:pStyle w:val="Ptabletext"/>
            </w:pPr>
            <w:r w:rsidRPr="00FB3C2D">
              <w:t>-1</w:t>
            </w:r>
          </w:p>
        </w:tc>
        <w:tc>
          <w:tcPr>
            <w:tcW w:w="680" w:type="dxa"/>
            <w:vAlign w:val="center"/>
          </w:tcPr>
          <w:p w14:paraId="6F319E02" w14:textId="77777777" w:rsidR="00AC4796" w:rsidRPr="00FB3C2D" w:rsidRDefault="00AC4796" w:rsidP="00E935B6">
            <w:pPr>
              <w:pStyle w:val="Ptabletext"/>
            </w:pPr>
            <w:r w:rsidRPr="00FB3C2D">
              <w:t>0</w:t>
            </w:r>
          </w:p>
        </w:tc>
        <w:tc>
          <w:tcPr>
            <w:tcW w:w="680" w:type="dxa"/>
            <w:vAlign w:val="center"/>
          </w:tcPr>
          <w:p w14:paraId="5D87981A" w14:textId="77777777" w:rsidR="00AC4796" w:rsidRPr="00FB3C2D" w:rsidRDefault="00AC4796" w:rsidP="00E935B6">
            <w:pPr>
              <w:pStyle w:val="Ptabletext"/>
            </w:pPr>
            <w:r w:rsidRPr="00FB3C2D">
              <w:t>1</w:t>
            </w:r>
          </w:p>
        </w:tc>
        <w:tc>
          <w:tcPr>
            <w:tcW w:w="680" w:type="dxa"/>
            <w:vAlign w:val="center"/>
          </w:tcPr>
          <w:p w14:paraId="35E31482" w14:textId="77777777" w:rsidR="00AC4796" w:rsidRPr="00FB3C2D" w:rsidRDefault="00AC4796" w:rsidP="00E935B6">
            <w:pPr>
              <w:pStyle w:val="Ptabletext"/>
            </w:pPr>
            <w:r w:rsidRPr="00FB3C2D">
              <w:t>2</w:t>
            </w:r>
          </w:p>
        </w:tc>
      </w:tr>
      <w:tr w:rsidR="000A7897" w:rsidRPr="00FB3C2D" w14:paraId="436E1461" w14:textId="77777777" w:rsidTr="000308EB">
        <w:trPr>
          <w:trHeight w:val="680"/>
        </w:trPr>
        <w:tc>
          <w:tcPr>
            <w:tcW w:w="680" w:type="dxa"/>
            <w:vAlign w:val="center"/>
          </w:tcPr>
          <w:p w14:paraId="2155EB8D" w14:textId="77777777" w:rsidR="000A7897" w:rsidRPr="00E935B6" w:rsidRDefault="000A7897" w:rsidP="000A7897">
            <w:pPr>
              <w:pStyle w:val="Ptabletext"/>
              <w:rPr>
                <w:rStyle w:val="Cmathsexpressions"/>
                <w:i/>
                <w:iCs/>
              </w:rPr>
            </w:pPr>
            <w:r w:rsidRPr="00E935B6">
              <w:rPr>
                <w:rStyle w:val="Cmathsexpressions"/>
                <w:i/>
                <w:iCs/>
              </w:rPr>
              <w:t>y</w:t>
            </w:r>
          </w:p>
        </w:tc>
        <w:tc>
          <w:tcPr>
            <w:tcW w:w="680" w:type="dxa"/>
            <w:vAlign w:val="center"/>
          </w:tcPr>
          <w:p w14:paraId="783A471A" w14:textId="4657E227" w:rsidR="000A7897" w:rsidRPr="00FB3C2D" w:rsidRDefault="000A7897" w:rsidP="008064CF">
            <w:pPr>
              <w:pStyle w:val="Ptabletext"/>
            </w:pPr>
            <w:r w:rsidRPr="00AA3F99">
              <w:t>12</w:t>
            </w:r>
          </w:p>
        </w:tc>
        <w:tc>
          <w:tcPr>
            <w:tcW w:w="680" w:type="dxa"/>
            <w:vAlign w:val="center"/>
          </w:tcPr>
          <w:p w14:paraId="6EC6AA34" w14:textId="348BC1D1" w:rsidR="000A7897" w:rsidRPr="00FB3C2D" w:rsidRDefault="000A7897" w:rsidP="008064CF">
            <w:pPr>
              <w:pStyle w:val="Ptabletext"/>
            </w:pPr>
            <w:r w:rsidRPr="00AA3F99">
              <w:t>9</w:t>
            </w:r>
          </w:p>
        </w:tc>
        <w:tc>
          <w:tcPr>
            <w:tcW w:w="680" w:type="dxa"/>
            <w:vAlign w:val="center"/>
          </w:tcPr>
          <w:p w14:paraId="567C6D2C" w14:textId="774AF350" w:rsidR="000A7897" w:rsidRPr="00C9545B" w:rsidRDefault="000A7897" w:rsidP="00C9545B">
            <w:pPr>
              <w:pStyle w:val="Ptabletext"/>
            </w:pPr>
            <w:r w:rsidRPr="00C9545B">
              <w:t>6</w:t>
            </w:r>
          </w:p>
        </w:tc>
        <w:tc>
          <w:tcPr>
            <w:tcW w:w="680" w:type="dxa"/>
            <w:vAlign w:val="center"/>
          </w:tcPr>
          <w:p w14:paraId="7E751A8E" w14:textId="715B2017" w:rsidR="000A7897" w:rsidRPr="00C9545B" w:rsidRDefault="000A7897" w:rsidP="00C9545B">
            <w:pPr>
              <w:pStyle w:val="Ptabletext"/>
            </w:pPr>
            <w:r w:rsidRPr="00C9545B">
              <w:t>3</w:t>
            </w:r>
          </w:p>
        </w:tc>
        <w:tc>
          <w:tcPr>
            <w:tcW w:w="680" w:type="dxa"/>
            <w:vAlign w:val="center"/>
          </w:tcPr>
          <w:p w14:paraId="6D88B72A" w14:textId="06D23988" w:rsidR="000A7897" w:rsidRPr="00C9545B" w:rsidRDefault="000A7897" w:rsidP="00C9545B">
            <w:pPr>
              <w:pStyle w:val="Ptabletext"/>
            </w:pPr>
            <w:r w:rsidRPr="00C9545B">
              <w:t>0</w:t>
            </w:r>
          </w:p>
        </w:tc>
        <w:tc>
          <w:tcPr>
            <w:tcW w:w="680" w:type="dxa"/>
            <w:vAlign w:val="center"/>
          </w:tcPr>
          <w:p w14:paraId="30E7B095" w14:textId="49F5D199" w:rsidR="000A7897" w:rsidRPr="00FB3C2D" w:rsidRDefault="000A7897" w:rsidP="008064CF">
            <w:pPr>
              <w:pStyle w:val="Ptabletext"/>
            </w:pPr>
            <w:r w:rsidRPr="00AA3F99">
              <w:t>-3</w:t>
            </w:r>
          </w:p>
        </w:tc>
      </w:tr>
    </w:tbl>
    <w:p w14:paraId="10EABE99" w14:textId="3EF99018" w:rsidR="000A7897" w:rsidRPr="00AA3F99" w:rsidRDefault="008064CF" w:rsidP="00C9545B">
      <w:pPr>
        <w:pStyle w:val="Pquestiontextpartsa"/>
      </w:pPr>
      <w:r>
        <w:tab/>
        <w:t>C</w:t>
      </w:r>
      <w:r w:rsidR="000A7897" w:rsidRPr="00AA3F99">
        <w:t xml:space="preserve">an see the </w:t>
      </w:r>
      <w:r w:rsidR="000A7897" w:rsidRPr="008064CF">
        <w:rPr>
          <w:rStyle w:val="Cmathsexpressions"/>
          <w:i/>
          <w:iCs/>
        </w:rPr>
        <w:t>y</w:t>
      </w:r>
      <w:r w:rsidR="000A7897" w:rsidRPr="00AA3F99">
        <w:t>-values decrea</w:t>
      </w:r>
      <w:r>
        <w:t>s</w:t>
      </w:r>
      <w:r w:rsidR="000A7897" w:rsidRPr="00AA3F99">
        <w:t xml:space="preserve">e by 3 as the 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>-values increa</w:t>
      </w:r>
      <w:r>
        <w:t>s</w:t>
      </w:r>
      <w:r w:rsidR="000A7897" w:rsidRPr="00AA3F99">
        <w:t xml:space="preserve">e by 1. Therefore, the rule must have a multiplier of </w:t>
      </w:r>
      <w:r>
        <w:t>(</w:t>
      </w:r>
      <w:r w:rsidR="000A7897" w:rsidRPr="00AA3F99">
        <w:t>-3</w:t>
      </w:r>
      <w:r>
        <w:t>)</w:t>
      </w:r>
      <w:r w:rsidR="000A7897" w:rsidRPr="00AA3F99">
        <w:t>, then looking at the table</w:t>
      </w:r>
      <w:r>
        <w:t>,</w:t>
      </w:r>
      <w:r w:rsidR="000A7897" w:rsidRPr="00AA3F99">
        <w:t xml:space="preserve"> can deduce 3 is then added. </w:t>
      </w:r>
      <w:r w:rsidR="000A7897" w:rsidRPr="00AA3F99">
        <w:br/>
      </w:r>
      <w:r>
        <w:t xml:space="preserve">The </w:t>
      </w:r>
      <w:r w:rsidR="000A7897" w:rsidRPr="00AA3F99">
        <w:t>rule</w:t>
      </w:r>
      <w:r>
        <w:t xml:space="preserve"> is</w:t>
      </w:r>
      <w:r w:rsidR="000A7897" w:rsidRPr="00AA3F99">
        <w:t xml:space="preserve"> </w:t>
      </w:r>
      <w:r w:rsidR="000A7897" w:rsidRPr="008064CF">
        <w:rPr>
          <w:rStyle w:val="Cmathsexpressions"/>
          <w:i/>
          <w:iCs/>
        </w:rPr>
        <w:t>y</w:t>
      </w:r>
      <w:r w:rsidR="000A7897" w:rsidRPr="00AA3F99">
        <w:t xml:space="preserve"> = -3</w:t>
      </w:r>
      <w:r w:rsidR="000A7897" w:rsidRPr="008064CF">
        <w:rPr>
          <w:rStyle w:val="Cmathsexpressions"/>
          <w:i/>
          <w:iCs/>
        </w:rPr>
        <w:t>x</w:t>
      </w:r>
      <w:r>
        <w:t xml:space="preserve"> + 3</w:t>
      </w:r>
    </w:p>
    <w:p w14:paraId="33AA05D2" w14:textId="6E74D5C3" w:rsidR="000476E4" w:rsidRDefault="000476E4" w:rsidP="000476E4">
      <w:pPr>
        <w:pStyle w:val="Pquestionheadingsx"/>
      </w:pPr>
      <w:r>
        <w:t>Question 1</w:t>
      </w:r>
      <w:r w:rsidR="008E53B2">
        <w:t>7</w:t>
      </w:r>
      <w:r w:rsidR="00C9545B" w:rsidRPr="00C9545B">
        <w:tab/>
      </w:r>
      <w:r w:rsidR="008E53B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</w:t>
      </w:r>
      <w:r w:rsidR="008E53B2">
        <w:t>6.3</w:t>
      </w:r>
      <w:r>
        <w:t>]</w:t>
      </w:r>
    </w:p>
    <w:p w14:paraId="0BB4C03B" w14:textId="7A223C75" w:rsidR="000308EB" w:rsidRDefault="000308EB" w:rsidP="00C9545B">
      <w:pPr>
        <w:pStyle w:val="Pquestiontextmainstem"/>
      </w:pPr>
      <w:r>
        <w:t xml:space="preserve">As </w:t>
      </w:r>
      <w:r w:rsidRPr="000308EB">
        <w:rPr>
          <w:rStyle w:val="Cmathsexpressions"/>
          <w:i/>
          <w:iCs/>
        </w:rPr>
        <w:t>x</w:t>
      </w:r>
      <w:r>
        <w:t xml:space="preserve"> increases by 1, </w:t>
      </w:r>
      <w:r>
        <w:rPr>
          <w:rStyle w:val="Cmathsexpressions"/>
          <w:i/>
          <w:iCs/>
        </w:rPr>
        <w:t>y</w:t>
      </w:r>
      <w:r>
        <w:t xml:space="preserve"> increases by 1, so there is no multiplier of </w:t>
      </w:r>
      <w:r w:rsidRPr="000308EB">
        <w:rPr>
          <w:rStyle w:val="Cmathsexpressions"/>
          <w:i/>
          <w:iCs/>
        </w:rPr>
        <w:t>x</w:t>
      </w:r>
      <w:r>
        <w:t>.</w:t>
      </w:r>
    </w:p>
    <w:p w14:paraId="0E7655D5" w14:textId="6CC793A2" w:rsidR="000308EB" w:rsidRDefault="000308EB" w:rsidP="00C9545B">
      <w:pPr>
        <w:pStyle w:val="Pquestiontextmainstem"/>
      </w:pPr>
      <w:r>
        <w:t xml:space="preserve">Where </w:t>
      </w:r>
      <w:r w:rsidRPr="000308EB">
        <w:rPr>
          <w:rStyle w:val="Cmathsexpressions"/>
          <w:i/>
          <w:iCs/>
        </w:rPr>
        <w:t>x</w:t>
      </w:r>
      <w:r>
        <w:t xml:space="preserve"> = 0, </w:t>
      </w:r>
      <w:r w:rsidRPr="000308EB">
        <w:rPr>
          <w:rStyle w:val="Cmathsexpressions"/>
          <w:i/>
          <w:iCs/>
        </w:rPr>
        <w:t>y</w:t>
      </w:r>
      <w:r>
        <w:t xml:space="preserve"> = -2, so 2 is subtracted from </w:t>
      </w:r>
      <w:r w:rsidRPr="000308EB">
        <w:rPr>
          <w:rStyle w:val="Cmathsexpressions"/>
          <w:i/>
          <w:iCs/>
        </w:rPr>
        <w:t>x</w:t>
      </w:r>
      <w:r>
        <w:t>.</w:t>
      </w:r>
    </w:p>
    <w:p w14:paraId="11D4CC2E" w14:textId="3F77A417" w:rsidR="008E53B2" w:rsidRPr="000A7897" w:rsidRDefault="000A7897" w:rsidP="00C9545B">
      <w:pPr>
        <w:pStyle w:val="Pquestiontextmainstem"/>
      </w:pPr>
      <w:r w:rsidRPr="00AA3F99">
        <w:t>T</w:t>
      </w:r>
      <w:r w:rsidR="000308EB">
        <w:t>herefore, t</w:t>
      </w:r>
      <w:r w:rsidRPr="00AA3F99">
        <w:t xml:space="preserve">he equation is </w:t>
      </w:r>
      <w:r w:rsidRPr="008064CF">
        <w:rPr>
          <w:rStyle w:val="Cmathsexpressions"/>
          <w:i/>
          <w:iCs/>
        </w:rPr>
        <w:t>y</w:t>
      </w:r>
      <w:r w:rsidRPr="00AA3F99">
        <w:t xml:space="preserve"> = </w:t>
      </w:r>
      <w:r w:rsidRPr="008064CF">
        <w:rPr>
          <w:rStyle w:val="Cmathsexpressions"/>
          <w:i/>
          <w:iCs/>
        </w:rPr>
        <w:t>x</w:t>
      </w:r>
      <w:r w:rsidRPr="00AA3F99">
        <w:t xml:space="preserve"> – 2</w:t>
      </w:r>
      <w:r w:rsidR="000308EB">
        <w:t>.</w:t>
      </w:r>
    </w:p>
    <w:p w14:paraId="5834E12D" w14:textId="11B8FD1B" w:rsidR="008E53B2" w:rsidRDefault="008E53B2" w:rsidP="000308EB">
      <w:pPr>
        <w:pStyle w:val="Pquestionheadingsx"/>
      </w:pPr>
      <w:r>
        <w:lastRenderedPageBreak/>
        <w:t>Question 18</w:t>
      </w:r>
      <w:r w:rsidR="00C9545B" w:rsidRPr="00C9545B">
        <w:tab/>
      </w:r>
      <w:r w:rsidRPr="00BB5A1A">
        <w:rPr>
          <w:rStyle w:val="Cmarkslabel"/>
        </w:rPr>
        <w:t>4 marks</w:t>
      </w:r>
      <w:r w:rsidR="00C9545B" w:rsidRPr="00C9545B">
        <w:tab/>
      </w:r>
      <w:r>
        <w:t>[7.2]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52"/>
      </w:tblGrid>
      <w:tr w:rsidR="00083445" w14:paraId="322CE388" w14:textId="77777777" w:rsidTr="000308EB">
        <w:tc>
          <w:tcPr>
            <w:tcW w:w="4831" w:type="dxa"/>
          </w:tcPr>
          <w:p w14:paraId="3F652119" w14:textId="2B2A004C" w:rsidR="00083445" w:rsidRPr="00AA3F99" w:rsidRDefault="00083445" w:rsidP="000308EB">
            <w:pPr>
              <w:pStyle w:val="Pquestiontextpartsa"/>
              <w:keepNext/>
            </w:pPr>
            <w:r w:rsidRPr="008064CF">
              <w:rPr>
                <w:rStyle w:val="Cquestionpartlabelbold"/>
              </w:rPr>
              <w:t>(a)</w:t>
            </w:r>
            <w:r w:rsidRPr="00C9545B">
              <w:tab/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– 5 = 17</w:t>
            </w:r>
            <w:r>
              <w:br/>
            </w:r>
            <w:r w:rsidR="000308EB">
              <w:t xml:space="preserve"> 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17 + 5</w:t>
            </w:r>
            <w:r>
              <w:br/>
            </w:r>
            <w:r w:rsidR="000308EB">
              <w:t xml:space="preserve"> 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22</w:t>
            </w:r>
            <w:r>
              <w:br/>
            </w:r>
            <w:r w:rsidR="000308EB">
              <w:t xml:space="preserve">        </w:t>
            </w:r>
            <w:r w:rsidR="000308EB" w:rsidRPr="000308EB">
              <w:rPr>
                <w:rStyle w:val="Cmathsexpressions"/>
                <w:i/>
                <w:iCs/>
              </w:rPr>
              <w:t>a</w:t>
            </w:r>
            <w:r w:rsidRPr="00AA3F99">
              <w:t xml:space="preserve"> = </w:t>
            </w:r>
            <w:r w:rsidRPr="00AA3F99">
              <w:rPr>
                <w:position w:val="-22"/>
              </w:rPr>
              <w:object w:dxaOrig="320" w:dyaOrig="600" w14:anchorId="6E39EDCF">
                <v:shape id="_x0000_i1029" type="#_x0000_t75" style="width:15.75pt;height:30pt" o:ole="">
                  <v:imagedata r:id="rId17" o:title=""/>
                </v:shape>
                <o:OLEObject Type="Embed" ProgID="Equation.3" ShapeID="_x0000_i1029" DrawAspect="Content" ObjectID="_1540572228" r:id="rId18"/>
              </w:object>
            </w:r>
            <w:r>
              <w:br/>
            </w:r>
            <w:r w:rsidR="000308EB">
              <w:t xml:space="preserve">    </w:t>
            </w:r>
            <w:r w:rsidRPr="00AA3F99">
              <w:t xml:space="preserve"> </w:t>
            </w:r>
            <w:r w:rsidR="000308EB">
              <w:t xml:space="preserve">  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11</w:t>
            </w:r>
          </w:p>
          <w:p w14:paraId="63FA52EF" w14:textId="77777777" w:rsidR="00083445" w:rsidRDefault="00083445" w:rsidP="000308EB">
            <w:pPr>
              <w:pStyle w:val="Pquestiontextpartsa"/>
              <w:keepNext/>
              <w:ind w:left="0" w:firstLine="0"/>
            </w:pPr>
          </w:p>
        </w:tc>
        <w:tc>
          <w:tcPr>
            <w:tcW w:w="4852" w:type="dxa"/>
          </w:tcPr>
          <w:p w14:paraId="3E7E02AE" w14:textId="77777777" w:rsidR="000308EB" w:rsidRDefault="00083445" w:rsidP="000308EB">
            <w:pPr>
              <w:pStyle w:val="Pquestiontextpartsa"/>
              <w:keepNext/>
              <w:ind w:left="0" w:firstLine="0"/>
            </w:pPr>
            <w:r w:rsidRPr="008064CF">
              <w:rPr>
                <w:rStyle w:val="Cquestionpartlabelbold"/>
              </w:rPr>
              <w:t>(b)</w:t>
            </w:r>
            <w:r w:rsidRPr="00C9545B">
              <w:tab/>
            </w:r>
            <w:r w:rsidRPr="00AA3F99">
              <w:t>-5</w:t>
            </w:r>
            <w:r w:rsidRPr="008064CF">
              <w:rPr>
                <w:rStyle w:val="Cmathsexpressions"/>
                <w:i/>
                <w:iCs/>
              </w:rPr>
              <w:t>b</w:t>
            </w:r>
            <w:r w:rsidRPr="00AA3F99">
              <w:t xml:space="preserve"> + 9 = 29</w:t>
            </w:r>
            <w:r>
              <w:br/>
            </w:r>
            <w:r w:rsidR="000308EB">
              <w:t xml:space="preserve">             </w:t>
            </w:r>
            <w:r w:rsidRPr="00AA3F99">
              <w:t>-5</w:t>
            </w:r>
            <w:r w:rsidRPr="008064CF">
              <w:rPr>
                <w:rStyle w:val="Cmathsexpressions"/>
                <w:i/>
                <w:iCs/>
              </w:rPr>
              <w:t>b</w:t>
            </w:r>
            <w:r w:rsidRPr="00AA3F99">
              <w:t xml:space="preserve"> = 29 – 9</w:t>
            </w:r>
          </w:p>
          <w:p w14:paraId="154C7B8F" w14:textId="470B7F26" w:rsidR="00083445" w:rsidRDefault="000308EB" w:rsidP="000308EB">
            <w:pPr>
              <w:pStyle w:val="Pquestiontextpartsa"/>
              <w:keepNext/>
              <w:ind w:left="0" w:firstLine="0"/>
            </w:pPr>
            <w:r>
              <w:t xml:space="preserve">             </w:t>
            </w:r>
            <w:r w:rsidR="00083445" w:rsidRPr="00AA3F99">
              <w:t>-5</w:t>
            </w:r>
            <w:r w:rsidR="00083445" w:rsidRPr="008064CF">
              <w:rPr>
                <w:rStyle w:val="Cmathsexpressions"/>
                <w:i/>
                <w:iCs/>
              </w:rPr>
              <w:t>b</w:t>
            </w:r>
            <w:r w:rsidR="00083445" w:rsidRPr="00AA3F99">
              <w:t xml:space="preserve"> = 20</w:t>
            </w:r>
            <w:r w:rsidR="00083445">
              <w:br/>
            </w:r>
            <w:r>
              <w:rPr>
                <w:rStyle w:val="Cmathsexpressions"/>
                <w:i/>
                <w:iCs/>
              </w:rPr>
              <w:t xml:space="preserve">              </w:t>
            </w:r>
            <w:r w:rsidRPr="000308EB">
              <w:rPr>
                <w:rStyle w:val="Cmathsexpressions"/>
                <w:i/>
                <w:iCs/>
              </w:rPr>
              <w:t>b</w:t>
            </w:r>
            <w:r w:rsidR="00083445" w:rsidRPr="00AA3F99">
              <w:t xml:space="preserve"> = </w:t>
            </w:r>
            <w:r w:rsidR="00083445" w:rsidRPr="00AA3F99">
              <w:rPr>
                <w:position w:val="-22"/>
              </w:rPr>
              <w:object w:dxaOrig="320" w:dyaOrig="600" w14:anchorId="7ACAE3ED">
                <v:shape id="_x0000_i1030" type="#_x0000_t75" style="width:15.75pt;height:30pt" o:ole="">
                  <v:imagedata r:id="rId19" o:title=""/>
                </v:shape>
                <o:OLEObject Type="Embed" ProgID="Equation.3" ShapeID="_x0000_i1030" DrawAspect="Content" ObjectID="_1540572229" r:id="rId20"/>
              </w:object>
            </w:r>
            <w:r w:rsidR="00083445" w:rsidRPr="00AA3F99">
              <w:fldChar w:fldCharType="begin"/>
            </w:r>
            <w:r w:rsidR="00083445" w:rsidRPr="00AA3F99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∴</m:t>
              </m:r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</w:rPr>
                    <m:t>-5b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</w:rPr>
                    <m:t>-5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</w:rPr>
                    <m:t>-5</m:t>
                  </m:r>
                </m:den>
              </m:f>
            </m:oMath>
            <w:r w:rsidR="00083445" w:rsidRPr="00AA3F99">
              <w:instrText xml:space="preserve"> </w:instrText>
            </w:r>
            <w:r w:rsidR="00083445" w:rsidRPr="00AA3F99">
              <w:fldChar w:fldCharType="end"/>
            </w:r>
            <w:r w:rsidR="00083445">
              <w:br/>
            </w:r>
            <w:r>
              <w:rPr>
                <w:rStyle w:val="Cmathsexpressions"/>
                <w:i/>
                <w:iCs/>
              </w:rPr>
              <w:t xml:space="preserve">             </w:t>
            </w:r>
            <w:r w:rsidR="00083445" w:rsidRPr="008064CF">
              <w:rPr>
                <w:rStyle w:val="Cmathsexpressions"/>
                <w:i/>
                <w:iCs/>
              </w:rPr>
              <w:t>b</w:t>
            </w:r>
            <w:r w:rsidR="00083445" w:rsidRPr="00AA3F99">
              <w:t xml:space="preserve"> = -4</w:t>
            </w:r>
          </w:p>
        </w:tc>
      </w:tr>
    </w:tbl>
    <w:p w14:paraId="57532D86" w14:textId="2D064CB1" w:rsidR="00083445" w:rsidRDefault="008E53B2" w:rsidP="00083445">
      <w:pPr>
        <w:pStyle w:val="Pquestionheadingsx"/>
      </w:pPr>
      <w:r>
        <w:t>Question 19</w:t>
      </w:r>
      <w:r w:rsidR="00C9545B" w:rsidRPr="00C9545B">
        <w:tab/>
      </w:r>
      <w:r w:rsidRPr="00083445">
        <w:rPr>
          <w:b w:val="0"/>
          <w:i/>
        </w:rPr>
        <w:t>6 marks</w:t>
      </w:r>
      <w:r w:rsidR="00C9545B" w:rsidRPr="00C9545B">
        <w:tab/>
      </w:r>
      <w:r>
        <w:t>[7.3]</w:t>
      </w:r>
      <w:r w:rsidR="00083445" w:rsidRPr="0008344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083445" w14:paraId="2FBAA6DB" w14:textId="77777777" w:rsidTr="000308EB">
        <w:tc>
          <w:tcPr>
            <w:tcW w:w="5040" w:type="dxa"/>
          </w:tcPr>
          <w:p w14:paraId="6AD1356E" w14:textId="2B0203F8" w:rsidR="00083445" w:rsidRDefault="00083445" w:rsidP="000308EB">
            <w:pPr>
              <w:pStyle w:val="Pquestiontextpartsa"/>
              <w:rPr>
                <w:rStyle w:val="Cquestionpartlabelbold"/>
              </w:rPr>
            </w:pPr>
            <w:r w:rsidRPr="008064CF">
              <w:rPr>
                <w:rStyle w:val="Cquestionpartlabelbold"/>
              </w:rPr>
              <w:t>(a)</w:t>
            </w:r>
            <w:r w:rsidRPr="00C9545B">
              <w:tab/>
            </w:r>
            <w:r w:rsidRPr="00AA3F99">
              <w:rPr>
                <w:position w:val="-22"/>
              </w:rPr>
              <w:object w:dxaOrig="340" w:dyaOrig="600" w14:anchorId="733DBAF0">
                <v:shape id="_x0000_i1031" type="#_x0000_t75" style="width:17.25pt;height:30pt" o:ole="">
                  <v:imagedata r:id="rId21" o:title=""/>
                </v:shape>
                <o:OLEObject Type="Embed" ProgID="Equation.3" ShapeID="_x0000_i1031" DrawAspect="Content" ObjectID="_1540572230" r:id="rId22"/>
              </w:object>
            </w:r>
            <w:r w:rsidRPr="00AA3F99">
              <w:t xml:space="preserve"> − 4 = 8</w:t>
            </w:r>
            <w:r>
              <w:br/>
            </w:r>
            <w:r w:rsidR="000308EB">
              <w:t xml:space="preserve">       </w:t>
            </w:r>
            <w:r w:rsidRPr="00AA3F99">
              <w:rPr>
                <w:position w:val="-24"/>
              </w:rPr>
              <w:object w:dxaOrig="360" w:dyaOrig="620" w14:anchorId="22396CD9">
                <v:shape id="_x0000_i1032" type="#_x0000_t75" style="width:18pt;height:30.75pt" o:ole="">
                  <v:imagedata r:id="rId23" o:title=""/>
                </v:shape>
                <o:OLEObject Type="Embed" ProgID="Equation.3" ShapeID="_x0000_i1032" DrawAspect="Content" ObjectID="_1540572231" r:id="rId24"/>
              </w:object>
            </w:r>
            <w:r w:rsidRPr="00AA3F99">
              <w:t>= 8 + 4</w:t>
            </w:r>
            <w:r>
              <w:br/>
            </w:r>
            <w:r w:rsidR="000308EB">
              <w:t xml:space="preserve">       </w:t>
            </w:r>
            <w:r w:rsidRPr="00AA3F99">
              <w:rPr>
                <w:position w:val="-24"/>
              </w:rPr>
              <w:object w:dxaOrig="360" w:dyaOrig="620" w14:anchorId="10117B5B">
                <v:shape id="_x0000_i1033" type="#_x0000_t75" style="width:18pt;height:30.75pt" o:ole="">
                  <v:imagedata r:id="rId25" o:title=""/>
                </v:shape>
                <o:OLEObject Type="Embed" ProgID="Equation.3" ShapeID="_x0000_i1033" DrawAspect="Content" ObjectID="_1540572232" r:id="rId26"/>
              </w:object>
            </w:r>
            <w:r w:rsidRPr="00AA3F99">
              <w:t xml:space="preserve"> = 12</w:t>
            </w:r>
            <w:r>
              <w:br/>
            </w:r>
            <w:r w:rsidR="000308EB">
              <w:t xml:space="preserve">         2</w:t>
            </w:r>
            <w:r w:rsidR="000308EB" w:rsidRPr="000308EB">
              <w:rPr>
                <w:rStyle w:val="Cmathsexpressions"/>
                <w:i/>
                <w:iCs/>
              </w:rPr>
              <w:t>a</w:t>
            </w:r>
            <w:r w:rsidRPr="00AA3F99">
              <w:t xml:space="preserve"> = 12 × 3</w:t>
            </w:r>
            <w:r>
              <w:br/>
            </w:r>
            <w:r w:rsidR="000308EB">
              <w:t xml:space="preserve">    </w:t>
            </w:r>
            <w:r w:rsidRPr="00AA3F99">
              <w:t xml:space="preserve"> </w:t>
            </w:r>
            <w:r w:rsidR="000308EB">
              <w:t xml:space="preserve">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36</w:t>
            </w:r>
            <w:r>
              <w:br/>
            </w:r>
            <w:r w:rsidR="000308EB">
              <w:rPr>
                <w:rStyle w:val="Cmathsexpressions"/>
                <w:i/>
                <w:iCs/>
              </w:rPr>
              <w:t xml:space="preserve">         </w:t>
            </w:r>
            <w:r w:rsidR="000308EB" w:rsidRPr="000308EB">
              <w:rPr>
                <w:rStyle w:val="Cmathsexpressions"/>
                <w:i/>
                <w:iCs/>
              </w:rPr>
              <w:t>a</w:t>
            </w:r>
            <w:r w:rsidRPr="00AA3F99">
              <w:t xml:space="preserve"> = </w:t>
            </w:r>
            <w:r w:rsidRPr="00AA3F99">
              <w:rPr>
                <w:position w:val="-22"/>
              </w:rPr>
              <w:object w:dxaOrig="320" w:dyaOrig="600" w14:anchorId="1084AC35">
                <v:shape id="_x0000_i1034" type="#_x0000_t75" style="width:15.75pt;height:30pt" o:ole="">
                  <v:imagedata r:id="rId27" o:title=""/>
                </v:shape>
                <o:OLEObject Type="Embed" ProgID="Equation.3" ShapeID="_x0000_i1034" DrawAspect="Content" ObjectID="_1540572233" r:id="rId28"/>
              </w:object>
            </w:r>
            <w:r>
              <w:br/>
            </w:r>
            <w:r w:rsidR="000308EB">
              <w:t xml:space="preserve">    </w:t>
            </w:r>
            <w:r w:rsidRPr="00AA3F99">
              <w:t xml:space="preserve"> </w:t>
            </w:r>
            <w:r w:rsidR="000308EB">
              <w:t xml:space="preserve">     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18</w:t>
            </w:r>
          </w:p>
        </w:tc>
        <w:tc>
          <w:tcPr>
            <w:tcW w:w="5040" w:type="dxa"/>
          </w:tcPr>
          <w:p w14:paraId="2BCB12F5" w14:textId="77777777" w:rsidR="000308EB" w:rsidRDefault="00083445" w:rsidP="00083445">
            <w:pPr>
              <w:pStyle w:val="Pquestiontextpartsa"/>
            </w:pPr>
            <w:r w:rsidRPr="00C9545B">
              <w:rPr>
                <w:rStyle w:val="Cquestionpartlabelbold"/>
              </w:rPr>
              <w:t>(b)</w:t>
            </w:r>
            <w:r w:rsidRPr="00C9545B">
              <w:tab/>
            </w:r>
            <w:r w:rsidRPr="00AA3F99">
              <w:t>8(2</w:t>
            </w:r>
            <w:r w:rsidRPr="008064CF">
              <w:rPr>
                <w:rStyle w:val="Cmathsexpressions"/>
                <w:i/>
                <w:iCs/>
              </w:rPr>
              <w:t>r</w:t>
            </w:r>
            <w:r w:rsidRPr="00AA3F99">
              <w:t xml:space="preserve"> – 5) = 72</w:t>
            </w:r>
          </w:p>
          <w:p w14:paraId="15C1FC04" w14:textId="04B69E6B" w:rsidR="00083445" w:rsidRPr="00FB3C2D" w:rsidRDefault="00083445" w:rsidP="00083445">
            <w:pPr>
              <w:pStyle w:val="Pquestiontextpartsa"/>
            </w:pPr>
            <w:r w:rsidRPr="00AA3F99">
              <w:t xml:space="preserve"> </w:t>
            </w:r>
            <w:r w:rsidR="000308EB">
              <w:t xml:space="preserve">           </w:t>
            </w:r>
            <w:r w:rsidR="000308EB" w:rsidRPr="00AA3F99">
              <w:t>2</w:t>
            </w:r>
            <w:r w:rsidR="000308EB" w:rsidRPr="008064CF">
              <w:rPr>
                <w:rStyle w:val="Cmathsexpressions"/>
                <w:i/>
                <w:iCs/>
              </w:rPr>
              <w:t>r</w:t>
            </w:r>
            <w:r w:rsidR="000308EB" w:rsidRPr="00AA3F99">
              <w:t xml:space="preserve"> – 5</w:t>
            </w:r>
            <w:r w:rsidRPr="00AA3F99">
              <w:t xml:space="preserve"> = </w:t>
            </w:r>
            <w:r w:rsidRPr="00AA3F99">
              <w:rPr>
                <w:position w:val="-22"/>
              </w:rPr>
              <w:object w:dxaOrig="320" w:dyaOrig="600" w14:anchorId="4736EC91">
                <v:shape id="_x0000_i1035" type="#_x0000_t75" style="width:15.75pt;height:30pt" o:ole="">
                  <v:imagedata r:id="rId29" o:title=""/>
                </v:shape>
                <o:OLEObject Type="Embed" ProgID="Equation.3" ShapeID="_x0000_i1035" DrawAspect="Content" ObjectID="_1540572234" r:id="rId30"/>
              </w:object>
            </w:r>
            <w:r>
              <w:br/>
            </w:r>
            <w:r w:rsidR="000308EB">
              <w:t xml:space="preserve">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r</w:t>
            </w:r>
            <w:r w:rsidRPr="00AA3F99">
              <w:t xml:space="preserve"> – 5 = 9</w:t>
            </w:r>
            <w:r>
              <w:br/>
            </w:r>
            <w:r w:rsidR="000308EB">
              <w:t xml:space="preserve">      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r</w:t>
            </w:r>
            <w:r w:rsidRPr="00AA3F99">
              <w:t xml:space="preserve"> = 9 + 5</w:t>
            </w:r>
            <w:r>
              <w:br/>
            </w:r>
            <w:r w:rsidR="000308EB">
              <w:t xml:space="preserve">     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 xml:space="preserve">r = </w:t>
            </w:r>
            <w:r w:rsidRPr="00AA3F99">
              <w:t>14</w:t>
            </w:r>
            <w:r>
              <w:br/>
            </w:r>
            <w:r w:rsidR="000308EB">
              <w:t xml:space="preserve">            </w:t>
            </w:r>
            <w:r w:rsidR="000308EB" w:rsidRPr="002F6732">
              <w:rPr>
                <w:rStyle w:val="Cmathsexpressions"/>
                <w:i/>
                <w:iCs/>
              </w:rPr>
              <w:t>r</w:t>
            </w:r>
            <w:r w:rsidRPr="00AA3F99">
              <w:t xml:space="preserve"> </w:t>
            </w:r>
            <w:r w:rsidRPr="002F6732">
              <w:rPr>
                <w:rStyle w:val="Cmathsexpressions"/>
                <w:i/>
                <w:iCs/>
              </w:rPr>
              <w:t>=</w:t>
            </w:r>
            <w:r w:rsidRPr="00AA3F99">
              <w:t xml:space="preserve"> </w:t>
            </w:r>
            <w:r w:rsidRPr="00AA3F99">
              <w:rPr>
                <w:position w:val="-22"/>
              </w:rPr>
              <w:object w:dxaOrig="300" w:dyaOrig="600" w14:anchorId="22A7ADC4">
                <v:shape id="_x0000_i1036" type="#_x0000_t75" style="width:15pt;height:30pt" o:ole="">
                  <v:imagedata r:id="rId31" o:title=""/>
                </v:shape>
                <o:OLEObject Type="Embed" ProgID="Equation.3" ShapeID="_x0000_i1036" DrawAspect="Content" ObjectID="_1540572235" r:id="rId32"/>
              </w:object>
            </w:r>
            <w:r>
              <w:br/>
            </w:r>
            <w:r w:rsidR="002F6732">
              <w:rPr>
                <w:rStyle w:val="Cmathsexpressions"/>
                <w:i/>
                <w:iCs/>
              </w:rPr>
              <w:t xml:space="preserve">           </w:t>
            </w:r>
            <w:r w:rsidRPr="008064CF">
              <w:rPr>
                <w:rStyle w:val="Cmathsexpressions"/>
                <w:i/>
                <w:iCs/>
              </w:rPr>
              <w:t xml:space="preserve">r </w:t>
            </w:r>
            <w:r w:rsidRPr="00AA3F99">
              <w:t>= 7</w:t>
            </w:r>
          </w:p>
          <w:p w14:paraId="76FBAA21" w14:textId="77777777" w:rsidR="00083445" w:rsidRDefault="00083445" w:rsidP="00C9545B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</w:tr>
    </w:tbl>
    <w:p w14:paraId="2BC3D566" w14:textId="6AC5B0F5" w:rsidR="008E53B2" w:rsidRDefault="008E53B2" w:rsidP="008E53B2">
      <w:pPr>
        <w:pStyle w:val="Pquestionheadingsx"/>
      </w:pPr>
      <w:r>
        <w:t>Question 20</w:t>
      </w:r>
      <w:r w:rsidR="00C9545B" w:rsidRPr="00C9545B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[7.4]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841"/>
      </w:tblGrid>
      <w:tr w:rsidR="00083445" w14:paraId="531C895F" w14:textId="77777777" w:rsidTr="002F6732"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14:paraId="0289FD36" w14:textId="3A349402" w:rsidR="00083445" w:rsidRDefault="00083445" w:rsidP="00083445">
            <w:pPr>
              <w:pStyle w:val="Pquestiontextpartsa"/>
            </w:pPr>
            <w:r w:rsidRPr="008064CF">
              <w:rPr>
                <w:rStyle w:val="Cquestionpartlabelbold"/>
              </w:rPr>
              <w:t>(a)</w:t>
            </w:r>
            <w:r w:rsidRPr="00C9545B">
              <w:tab/>
            </w:r>
            <w:r w:rsidRPr="00AA3F99">
              <w:rPr>
                <w:lang w:val="en-GB"/>
              </w:rPr>
              <w:t>3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rPr>
                <w:lang w:val="en-GB"/>
              </w:rPr>
              <w:t xml:space="preserve"> – 5 = 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rPr>
                <w:lang w:val="en-GB"/>
              </w:rPr>
              <w:t xml:space="preserve"> + 7</w:t>
            </w:r>
            <w:r>
              <w:rPr>
                <w:lang w:val="en-GB"/>
              </w:rPr>
              <w:br/>
            </w:r>
            <w:r w:rsidRPr="00AA3F99">
              <w:t>3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– 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7</w:t>
            </w:r>
            <w:r w:rsidR="002F6732">
              <w:t xml:space="preserve"> + 5</w:t>
            </w:r>
            <w:r>
              <w:br/>
            </w:r>
            <w:r w:rsidR="002F6732">
              <w:t xml:space="preserve">       </w:t>
            </w:r>
            <w:r w:rsidRPr="00AA3F99">
              <w:t>2</w:t>
            </w:r>
            <w:r w:rsidRPr="008064CF">
              <w:rPr>
                <w:rStyle w:val="Cmathsexpressions"/>
                <w:i/>
                <w:iCs/>
              </w:rPr>
              <w:t>a</w:t>
            </w:r>
            <w:r w:rsidRPr="00AA3F99">
              <w:t xml:space="preserve"> = 12</w:t>
            </w:r>
            <w:r>
              <w:br/>
            </w:r>
            <w:r w:rsidR="002F6732">
              <w:t xml:space="preserve">        </w:t>
            </w:r>
            <w:r w:rsidR="002F6732" w:rsidRPr="002F6732">
              <w:rPr>
                <w:rStyle w:val="Cmathsexpressions"/>
                <w:i/>
                <w:iCs/>
              </w:rPr>
              <w:t>a</w:t>
            </w:r>
            <w:r w:rsidRPr="002F6732">
              <w:rPr>
                <w:rStyle w:val="Cmathsexpressions"/>
                <w:i/>
                <w:iCs/>
              </w:rPr>
              <w:t xml:space="preserve"> =</w:t>
            </w:r>
            <w:r w:rsidRPr="00AA3F99">
              <w:t xml:space="preserve"> </w:t>
            </w:r>
            <w:r w:rsidRPr="00AA3F99">
              <w:rPr>
                <w:position w:val="-24"/>
              </w:rPr>
              <w:object w:dxaOrig="320" w:dyaOrig="620" w14:anchorId="0C931B46">
                <v:shape id="_x0000_i1037" type="#_x0000_t75" style="width:15.75pt;height:30.75pt" o:ole="">
                  <v:imagedata r:id="rId33" o:title=""/>
                </v:shape>
                <o:OLEObject Type="Embed" ProgID="Equation.3" ShapeID="_x0000_i1037" DrawAspect="Content" ObjectID="_1540572236" r:id="rId34"/>
              </w:object>
            </w:r>
            <w:r>
              <w:br/>
            </w:r>
            <w:r w:rsidR="002F6732">
              <w:t xml:space="preserve">        </w:t>
            </w:r>
            <w:r w:rsidRPr="008064CF">
              <w:rPr>
                <w:rStyle w:val="Cmathsexpressions"/>
                <w:i/>
                <w:iCs/>
              </w:rPr>
              <w:t xml:space="preserve">a </w:t>
            </w:r>
            <w:r w:rsidRPr="00AA3F99">
              <w:t>= 6</w:t>
            </w:r>
          </w:p>
          <w:p w14:paraId="5613E7C2" w14:textId="77777777" w:rsidR="00083445" w:rsidRDefault="00083445" w:rsidP="00C9545B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2331EB4B" w14:textId="68306B07" w:rsidR="00005AED" w:rsidRDefault="00083445" w:rsidP="002F6732">
            <w:pPr>
              <w:pStyle w:val="Pquestiontextpartsa"/>
            </w:pPr>
            <w:r w:rsidRPr="008064CF">
              <w:rPr>
                <w:rStyle w:val="Cquestionpartlabelbold"/>
              </w:rPr>
              <w:t>(b)</w:t>
            </w:r>
            <w:r w:rsidRPr="00C9545B">
              <w:tab/>
            </w:r>
            <w:r w:rsidR="002F6732">
              <w:t xml:space="preserve">        </w:t>
            </w:r>
            <w:r w:rsidR="002F6732" w:rsidRPr="002F6732">
              <w:rPr>
                <w:position w:val="-24"/>
              </w:rPr>
              <w:object w:dxaOrig="700" w:dyaOrig="620" w14:anchorId="205249EE">
                <v:shape id="_x0000_i1038" type="#_x0000_t75" style="width:34.5pt;height:30.75pt" o:ole="">
                  <v:imagedata r:id="rId35" o:title=""/>
                </v:shape>
                <o:OLEObject Type="Embed" ProgID="Equation.DSMT4" ShapeID="_x0000_i1038" DrawAspect="Content" ObjectID="_1540572237" r:id="rId36"/>
              </w:object>
            </w:r>
            <w:r w:rsidRPr="00AA3F99">
              <w:t xml:space="preserve"> = </w:t>
            </w:r>
            <w:r w:rsidR="002F6732" w:rsidRPr="002F6732">
              <w:rPr>
                <w:position w:val="-24"/>
              </w:rPr>
              <w:object w:dxaOrig="660" w:dyaOrig="620" w14:anchorId="0FEAFCDD">
                <v:shape id="_x0000_i1039" type="#_x0000_t75" style="width:33pt;height:30.75pt" o:ole="">
                  <v:imagedata r:id="rId37" o:title=""/>
                </v:shape>
                <o:OLEObject Type="Embed" ProgID="Equation.DSMT4" ShapeID="_x0000_i1039" DrawAspect="Content" ObjectID="_1540572238" r:id="rId38"/>
              </w:object>
            </w:r>
            <w:r>
              <w:br/>
            </w:r>
            <w:r w:rsidR="002F6732" w:rsidRPr="002F6732">
              <w:rPr>
                <w:position w:val="-24"/>
              </w:rPr>
              <w:object w:dxaOrig="1180" w:dyaOrig="660" w14:anchorId="431B3CB0">
                <v:shape id="_x0000_i1040" type="#_x0000_t75" style="width:59.25pt;height:33pt" o:ole="">
                  <v:imagedata r:id="rId39" o:title=""/>
                </v:shape>
                <o:OLEObject Type="Embed" ProgID="Equation.DSMT4" ShapeID="_x0000_i1040" DrawAspect="Content" ObjectID="_1540572239" r:id="rId40"/>
              </w:object>
            </w:r>
            <w:r w:rsidRPr="00AA3F99">
              <w:t xml:space="preserve">= 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+ 10</w:t>
            </w:r>
            <w:r>
              <w:br/>
            </w:r>
            <w:r w:rsidR="002F6732">
              <w:t xml:space="preserve">     12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+ 21 = 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+ 10</w:t>
            </w:r>
            <w:r>
              <w:br/>
            </w:r>
            <w:r w:rsidR="002F6732">
              <w:t xml:space="preserve">       </w:t>
            </w:r>
            <w:r w:rsidRPr="00AA3F99">
              <w:t>12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− 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= 10</w:t>
            </w:r>
            <w:r w:rsidR="002F6732">
              <w:t xml:space="preserve"> – 21</w:t>
            </w:r>
            <w:r>
              <w:br/>
            </w:r>
            <w:r w:rsidR="002F6732">
              <w:t xml:space="preserve">             </w:t>
            </w:r>
            <w:r w:rsidRPr="00AA3F99">
              <w:t>11</w:t>
            </w:r>
            <w:r w:rsidRPr="008064CF">
              <w:rPr>
                <w:rStyle w:val="Cmathsexpressions"/>
                <w:i/>
                <w:iCs/>
              </w:rPr>
              <w:t>x</w:t>
            </w:r>
            <w:r w:rsidRPr="00AA3F99">
              <w:t xml:space="preserve"> = -11</w:t>
            </w:r>
            <w:r>
              <w:br/>
            </w:r>
            <w:r w:rsidR="00005AED">
              <w:rPr>
                <w:rStyle w:val="Cmathsexpressions"/>
                <w:i/>
                <w:iCs/>
              </w:rPr>
              <w:t xml:space="preserve">                </w:t>
            </w:r>
            <w:r w:rsidR="00005AED" w:rsidRPr="008064CF">
              <w:rPr>
                <w:rStyle w:val="Cmathsexpressions"/>
                <w:i/>
                <w:iCs/>
              </w:rPr>
              <w:t>x</w:t>
            </w:r>
            <w:r w:rsidR="00005AED" w:rsidRPr="00AA3F99">
              <w:t xml:space="preserve"> =</w:t>
            </w:r>
            <w:r w:rsidR="00005AED" w:rsidRPr="00005AED">
              <w:rPr>
                <w:position w:val="-24"/>
              </w:rPr>
              <w:object w:dxaOrig="460" w:dyaOrig="620" w14:anchorId="2486DEB6">
                <v:shape id="_x0000_i1041" type="#_x0000_t75" style="width:23.25pt;height:30.75pt" o:ole="">
                  <v:imagedata r:id="rId41" o:title=""/>
                </v:shape>
                <o:OLEObject Type="Embed" ProgID="Equation.DSMT4" ShapeID="_x0000_i1041" DrawAspect="Content" ObjectID="_1540572240" r:id="rId42"/>
              </w:object>
            </w:r>
          </w:p>
          <w:p w14:paraId="54AEDB36" w14:textId="48B4FF2F" w:rsidR="00083445" w:rsidRDefault="00005AED" w:rsidP="002F6732">
            <w:pPr>
              <w:pStyle w:val="Pquestiontextpartsa"/>
              <w:rPr>
                <w:rStyle w:val="Cquestionpartlabelbold"/>
              </w:rPr>
            </w:pPr>
            <w:r>
              <w:rPr>
                <w:rStyle w:val="Cmathsexpressions"/>
                <w:i/>
                <w:iCs/>
              </w:rPr>
              <w:t xml:space="preserve">                       </w:t>
            </w:r>
            <w:r w:rsidR="00083445" w:rsidRPr="008064CF">
              <w:rPr>
                <w:rStyle w:val="Cmathsexpressions"/>
                <w:i/>
                <w:iCs/>
              </w:rPr>
              <w:t>x</w:t>
            </w:r>
            <w:r w:rsidR="00083445" w:rsidRPr="00AA3F99">
              <w:t xml:space="preserve"> = -1</w:t>
            </w:r>
          </w:p>
        </w:tc>
      </w:tr>
    </w:tbl>
    <w:p w14:paraId="60677413" w14:textId="49A95628" w:rsidR="002232CF" w:rsidRDefault="002232CF" w:rsidP="002232CF">
      <w:pPr>
        <w:pStyle w:val="Pquestionheadingsx"/>
      </w:pPr>
      <w:r>
        <w:t>Question 21</w:t>
      </w:r>
      <w:r w:rsidR="00C9545B" w:rsidRPr="00C9545B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[7.5]</w:t>
      </w:r>
    </w:p>
    <w:p w14:paraId="0E641A50" w14:textId="6327F4AD" w:rsidR="000A7897" w:rsidRPr="00AA3F99" w:rsidRDefault="000A7897" w:rsidP="00C9545B">
      <w:pPr>
        <w:pStyle w:val="Pquestiontextmainstem"/>
      </w:pPr>
      <w:r w:rsidRPr="00AA3F99">
        <w:t>2 × (3</w:t>
      </w:r>
      <w:r w:rsidRPr="008064CF">
        <w:rPr>
          <w:rStyle w:val="Cmathsexpressions"/>
          <w:i/>
          <w:iCs/>
        </w:rPr>
        <w:t>x</w:t>
      </w:r>
      <w:r w:rsidRPr="00AA3F99">
        <w:t xml:space="preserve"> + 10) + 2 × (</w:t>
      </w:r>
      <w:r w:rsidRPr="008064CF">
        <w:rPr>
          <w:rStyle w:val="Cmathsexpressions"/>
          <w:i/>
          <w:iCs/>
        </w:rPr>
        <w:t>x</w:t>
      </w:r>
      <w:r w:rsidRPr="00AA3F99">
        <w:t xml:space="preserve"> + 50)</w:t>
      </w:r>
      <w:r w:rsidR="00005AED">
        <w:t xml:space="preserve"> = 480</w:t>
      </w:r>
    </w:p>
    <w:p w14:paraId="31522F47" w14:textId="7254B234" w:rsidR="000A7897" w:rsidRPr="00AA3F99" w:rsidRDefault="00005AED" w:rsidP="00C9545B">
      <w:pPr>
        <w:pStyle w:val="Pquestiontextmainstem"/>
      </w:pPr>
      <w:r>
        <w:t xml:space="preserve">             </w:t>
      </w:r>
      <w:r w:rsidR="000A7897" w:rsidRPr="00AA3F99">
        <w:t>6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 xml:space="preserve"> + 20 + 2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 xml:space="preserve"> + 100</w:t>
      </w:r>
      <w:r>
        <w:t xml:space="preserve"> = 480</w:t>
      </w:r>
    </w:p>
    <w:p w14:paraId="38EC83D2" w14:textId="0504B8B6" w:rsidR="000A7897" w:rsidRPr="00AA3F99" w:rsidRDefault="00005AED" w:rsidP="00C9545B">
      <w:pPr>
        <w:pStyle w:val="Pquestiontextmainstem"/>
      </w:pPr>
      <w:r>
        <w:t xml:space="preserve">                                        </w:t>
      </w:r>
      <w:r w:rsidRPr="00AA3F99">
        <w:t>8</w:t>
      </w:r>
      <w:r w:rsidRPr="008064CF">
        <w:rPr>
          <w:rStyle w:val="Cmathsexpressions"/>
          <w:i/>
          <w:iCs/>
        </w:rPr>
        <w:t>x</w:t>
      </w:r>
      <w:r>
        <w:rPr>
          <w:rStyle w:val="Cmathsexpressions"/>
          <w:i/>
          <w:iCs/>
        </w:rPr>
        <w:t xml:space="preserve"> </w:t>
      </w:r>
      <w:r>
        <w:t>= 480 – 120</w:t>
      </w:r>
    </w:p>
    <w:p w14:paraId="182EFAC5" w14:textId="01F2C544" w:rsidR="000A7897" w:rsidRPr="008064CF" w:rsidRDefault="00005AED" w:rsidP="00C9545B">
      <w:pPr>
        <w:pStyle w:val="Pquestiontextmainstem"/>
        <w:rPr>
          <w:rStyle w:val="Cmathsexpressions"/>
          <w:i/>
          <w:iCs/>
        </w:rPr>
      </w:pPr>
      <w:r>
        <w:t xml:space="preserve">                                        </w:t>
      </w:r>
      <w:r w:rsidR="000A7897" w:rsidRPr="00AA3F99">
        <w:t>8</w:t>
      </w:r>
      <w:r w:rsidR="000A7897" w:rsidRPr="008064CF">
        <w:rPr>
          <w:rStyle w:val="Cmathsexpressions"/>
          <w:i/>
          <w:iCs/>
        </w:rPr>
        <w:t>x</w:t>
      </w:r>
      <w:r>
        <w:rPr>
          <w:rStyle w:val="Cmathsexpressions"/>
          <w:i/>
          <w:iCs/>
        </w:rPr>
        <w:t xml:space="preserve"> </w:t>
      </w:r>
      <w:r>
        <w:t>= 360</w:t>
      </w:r>
    </w:p>
    <w:p w14:paraId="6F77B4DB" w14:textId="00A52F71" w:rsidR="000A7897" w:rsidRPr="00AA3F99" w:rsidRDefault="00005AED" w:rsidP="00C9545B">
      <w:pPr>
        <w:pStyle w:val="Pquestiontextmainstem"/>
      </w:pPr>
      <w:r>
        <w:rPr>
          <w:rStyle w:val="Cmathsexpressions"/>
          <w:i/>
          <w:iCs/>
        </w:rPr>
        <w:t xml:space="preserve">                                      </w:t>
      </w:r>
      <w:r w:rsidR="000A7897" w:rsidRPr="008064CF">
        <w:rPr>
          <w:rStyle w:val="Cmathsexpressions"/>
          <w:i/>
          <w:iCs/>
        </w:rPr>
        <w:t>x</w:t>
      </w:r>
      <w:r w:rsidR="000A7897" w:rsidRPr="00AA3F99">
        <w:t xml:space="preserve"> = 45</w:t>
      </w:r>
    </w:p>
    <w:p w14:paraId="17D89C56" w14:textId="5F57F0ED" w:rsidR="00005AED" w:rsidRDefault="00005AED" w:rsidP="00C9545B">
      <w:pPr>
        <w:pStyle w:val="Pquestiontextmainstem"/>
      </w:pPr>
      <w:r>
        <w:t>length</w:t>
      </w:r>
      <w:r w:rsidR="000A7897" w:rsidRPr="008064CF">
        <w:rPr>
          <w:rStyle w:val="Cmathsexpressions"/>
          <w:i/>
          <w:iCs/>
        </w:rPr>
        <w:t xml:space="preserve"> </w:t>
      </w:r>
      <w:r w:rsidR="000A7897" w:rsidRPr="00AA3F99">
        <w:t>= 3 × 45 + 10 = 145 m</w:t>
      </w:r>
    </w:p>
    <w:p w14:paraId="5E6221FA" w14:textId="653A3967" w:rsidR="000A7897" w:rsidRPr="00AA3F99" w:rsidRDefault="00005AED" w:rsidP="00C9545B">
      <w:pPr>
        <w:pStyle w:val="Pquestiontextmainstem"/>
      </w:pPr>
      <w:r>
        <w:t>width</w:t>
      </w:r>
      <w:r w:rsidR="000A7897" w:rsidRPr="00AA3F99">
        <w:t xml:space="preserve"> = 45 + 50 = 95 m</w:t>
      </w:r>
    </w:p>
    <w:p w14:paraId="5CC4DF41" w14:textId="04090080" w:rsidR="002232CF" w:rsidRDefault="002232CF" w:rsidP="002232CF">
      <w:pPr>
        <w:pStyle w:val="Pquestionheadingsx"/>
      </w:pPr>
      <w:r>
        <w:lastRenderedPageBreak/>
        <w:t>Question 22</w:t>
      </w:r>
      <w:r w:rsidR="00C9545B" w:rsidRPr="00C9545B">
        <w:tab/>
      </w:r>
      <w:r w:rsidR="00005AED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[8.</w:t>
      </w:r>
      <w:r w:rsidR="00005AED">
        <w:t>2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69"/>
      </w:tblGrid>
      <w:tr w:rsidR="00083445" w14:paraId="09477330" w14:textId="77777777" w:rsidTr="00F85853">
        <w:trPr>
          <w:cantSplit/>
        </w:trPr>
        <w:tc>
          <w:tcPr>
            <w:tcW w:w="5211" w:type="dxa"/>
          </w:tcPr>
          <w:p w14:paraId="49DDB96E" w14:textId="19F96246" w:rsidR="00083445" w:rsidRDefault="00083445" w:rsidP="00083445">
            <w:pPr>
              <w:pStyle w:val="Pquestiontextpartsa"/>
            </w:pPr>
            <w:r w:rsidRPr="008064CF">
              <w:rPr>
                <w:rStyle w:val="Cquestionpartlabelbold"/>
              </w:rPr>
              <w:t>(a)</w:t>
            </w:r>
            <w:r w:rsidRPr="00C9545B">
              <w:tab/>
            </w:r>
            <w:r w:rsidRPr="008064CF">
              <w:rPr>
                <w:rStyle w:val="Cmathsexpressions"/>
                <w:i/>
                <w:iCs/>
              </w:rPr>
              <w:t xml:space="preserve">a </w:t>
            </w:r>
            <w:r w:rsidRPr="00AA3F99">
              <w:t>= 70° (corresponding angles on parallel lines)</w:t>
            </w:r>
            <w:r>
              <w:br/>
            </w:r>
            <w:r w:rsidRPr="008064CF">
              <w:rPr>
                <w:rStyle w:val="Cmathsexpressions"/>
                <w:i/>
                <w:iCs/>
              </w:rPr>
              <w:t>b</w:t>
            </w:r>
            <w:r w:rsidRPr="00AA3F99">
              <w:t xml:space="preserve"> = 110° (alternate angles on parallel lines)</w:t>
            </w:r>
            <w:r>
              <w:br/>
            </w:r>
            <w:r w:rsidRPr="008064CF">
              <w:rPr>
                <w:rStyle w:val="Cmathsexpressions"/>
                <w:i/>
                <w:iCs/>
              </w:rPr>
              <w:t xml:space="preserve">c </w:t>
            </w:r>
            <w:r w:rsidRPr="00AA3F99">
              <w:t>= 70° (supplementary angles)</w:t>
            </w:r>
            <w:r>
              <w:br/>
            </w:r>
            <w:r w:rsidRPr="008064CF">
              <w:rPr>
                <w:rStyle w:val="Cmathsexpressions"/>
                <w:i/>
                <w:iCs/>
              </w:rPr>
              <w:t>d</w:t>
            </w:r>
            <w:r w:rsidRPr="00AA3F99">
              <w:t xml:space="preserve"> = 110° (supplementary angles)</w:t>
            </w:r>
          </w:p>
        </w:tc>
        <w:tc>
          <w:tcPr>
            <w:tcW w:w="4869" w:type="dxa"/>
          </w:tcPr>
          <w:p w14:paraId="5A1F9943" w14:textId="01D41976" w:rsidR="00083445" w:rsidRDefault="00083445" w:rsidP="00083445">
            <w:pPr>
              <w:pStyle w:val="Pquestiontextpartsa"/>
              <w:ind w:left="0" w:firstLine="0"/>
            </w:pPr>
            <w:r w:rsidRPr="008064CF">
              <w:rPr>
                <w:rStyle w:val="Cquestionpartlabelbold"/>
              </w:rPr>
              <w:t>(b)</w:t>
            </w:r>
            <w:r w:rsidRPr="00C9545B">
              <w:tab/>
            </w:r>
            <w:r w:rsidRPr="008064CF">
              <w:rPr>
                <w:rStyle w:val="Cmathsexpressions"/>
                <w:i/>
                <w:iCs/>
              </w:rPr>
              <w:t xml:space="preserve">a </w:t>
            </w:r>
            <w:r w:rsidRPr="00AA3F99">
              <w:t>= 50° (co-interior angles on parallel lines)</w:t>
            </w:r>
            <w:r>
              <w:br/>
            </w:r>
            <w:r w:rsidR="00F85853">
              <w:rPr>
                <w:rStyle w:val="Cmathsexpressions"/>
                <w:i/>
                <w:iCs/>
              </w:rPr>
              <w:tab/>
            </w:r>
            <w:r w:rsidRPr="008064CF">
              <w:rPr>
                <w:rStyle w:val="Cmathsexpressions"/>
                <w:i/>
                <w:iCs/>
              </w:rPr>
              <w:t xml:space="preserve">b </w:t>
            </w:r>
            <w:r w:rsidRPr="00AA3F99">
              <w:t>= 50° (supplementary angles)</w:t>
            </w:r>
            <w:r>
              <w:br/>
            </w:r>
            <w:r w:rsidR="00F85853">
              <w:rPr>
                <w:rStyle w:val="Cmathsexpressions"/>
                <w:i/>
                <w:iCs/>
              </w:rPr>
              <w:tab/>
            </w:r>
            <w:r w:rsidRPr="008064CF">
              <w:rPr>
                <w:rStyle w:val="Cmathsexpressions"/>
                <w:i/>
                <w:iCs/>
              </w:rPr>
              <w:t xml:space="preserve">c </w:t>
            </w:r>
            <w:r w:rsidRPr="00AA3F99">
              <w:t>= 90° (angle sum of a triangle is 180°)</w:t>
            </w:r>
          </w:p>
        </w:tc>
      </w:tr>
    </w:tbl>
    <w:p w14:paraId="605E69B6" w14:textId="033DAE7A" w:rsidR="002232CF" w:rsidRDefault="002232CF" w:rsidP="002232CF">
      <w:pPr>
        <w:pStyle w:val="Pquestionheadingsx"/>
      </w:pPr>
      <w:r>
        <w:t>Question 23</w:t>
      </w:r>
      <w:r w:rsidR="00C9545B" w:rsidRPr="00C9545B">
        <w:tab/>
      </w:r>
      <w:r w:rsidR="00005AED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[8.2]</w:t>
      </w:r>
    </w:p>
    <w:p w14:paraId="0F5F7C87" w14:textId="77777777" w:rsidR="00F85853" w:rsidRDefault="00F85853" w:rsidP="00F85853">
      <w:pPr>
        <w:pStyle w:val="Pquestiontextpartsa"/>
        <w:rPr>
          <w:rStyle w:val="Cquestionpartlabelbold"/>
        </w:rPr>
      </w:pPr>
      <w:r w:rsidRPr="008064CF">
        <w:rPr>
          <w:rStyle w:val="Cquestionpartlabelbold"/>
        </w:rPr>
        <w:t>(a)</w:t>
      </w:r>
      <w:r w:rsidRPr="00C9545B">
        <w:tab/>
      </w:r>
      <w:r w:rsidRPr="008064CF">
        <w:rPr>
          <w:rStyle w:val="Cmathsexpressions"/>
          <w:i/>
          <w:iCs/>
        </w:rPr>
        <w:t xml:space="preserve">x + </w:t>
      </w:r>
      <w:r w:rsidRPr="00AA3F99">
        <w:t xml:space="preserve">27 + </w:t>
      </w:r>
      <w:r w:rsidRPr="008064CF">
        <w:rPr>
          <w:rStyle w:val="Cmathsexpressions"/>
          <w:i/>
          <w:iCs/>
        </w:rPr>
        <w:t>x</w:t>
      </w:r>
      <w:r w:rsidRPr="00AA3F99">
        <w:t xml:space="preserve"> + 27 + 38 = 180 (angle sum of a triangle is 180°)</w:t>
      </w:r>
      <w:r>
        <w:br/>
      </w:r>
      <w:r w:rsidRPr="00AA3F99">
        <w:t>2</w:t>
      </w:r>
      <w:r w:rsidRPr="008064CF">
        <w:rPr>
          <w:rStyle w:val="Cmathsexpressions"/>
          <w:i/>
          <w:iCs/>
        </w:rPr>
        <w:t>x</w:t>
      </w:r>
      <w:r w:rsidRPr="00AA3F99">
        <w:t xml:space="preserve"> + 92 = 180</w:t>
      </w:r>
      <w:r>
        <w:br/>
        <w:t xml:space="preserve">        </w:t>
      </w:r>
      <w:r w:rsidRPr="00AA3F99">
        <w:t>2</w:t>
      </w:r>
      <w:r w:rsidRPr="008064CF">
        <w:rPr>
          <w:rStyle w:val="Cmathsexpressions"/>
          <w:i/>
          <w:iCs/>
        </w:rPr>
        <w:t>x</w:t>
      </w:r>
      <w:r w:rsidRPr="00AA3F99">
        <w:t xml:space="preserve"> = 88</w:t>
      </w:r>
      <w:r>
        <w:br/>
      </w:r>
      <w:r>
        <w:rPr>
          <w:rStyle w:val="Cmathsexpressions"/>
          <w:i/>
          <w:iCs/>
        </w:rPr>
        <w:t xml:space="preserve">         </w:t>
      </w:r>
      <w:r w:rsidRPr="008064CF">
        <w:rPr>
          <w:rStyle w:val="Cmathsexpressions"/>
          <w:i/>
          <w:iCs/>
        </w:rPr>
        <w:t>x</w:t>
      </w:r>
      <w:r w:rsidRPr="00AA3F99">
        <w:t xml:space="preserve"> = 44°</w:t>
      </w:r>
      <w:r w:rsidRPr="008064CF">
        <w:rPr>
          <w:rStyle w:val="Cquestionpartlabelbold"/>
        </w:rPr>
        <w:t xml:space="preserve"> </w:t>
      </w:r>
    </w:p>
    <w:p w14:paraId="64791492" w14:textId="5D38F57F" w:rsidR="00F85853" w:rsidRDefault="00F85853" w:rsidP="00F85853">
      <w:pPr>
        <w:pStyle w:val="Pquestiontextpartsa"/>
        <w:rPr>
          <w:rStyle w:val="Cmathsexpressions"/>
          <w:i/>
          <w:iCs/>
        </w:rPr>
      </w:pPr>
      <w:r w:rsidRPr="008064CF">
        <w:rPr>
          <w:rStyle w:val="Cquestionpartlabelbold"/>
        </w:rPr>
        <w:t>(b)</w:t>
      </w:r>
      <w:r w:rsidRPr="00C9545B">
        <w:tab/>
      </w:r>
      <w:r w:rsidRPr="008064CF">
        <w:rPr>
          <w:rStyle w:val="Cmathsexpressions"/>
          <w:i/>
          <w:iCs/>
        </w:rPr>
        <w:t>y</w:t>
      </w:r>
      <w:r w:rsidRPr="00AA3F99">
        <w:t xml:space="preserve"> = 140° (co-interior angles on parallel lines)</w:t>
      </w:r>
    </w:p>
    <w:p w14:paraId="14171BE1" w14:textId="595FDC38" w:rsidR="00F85853" w:rsidRDefault="00F85853" w:rsidP="00F85853">
      <w:pPr>
        <w:pStyle w:val="Pquestiontextpartsa"/>
      </w:pPr>
      <w:r>
        <w:rPr>
          <w:rStyle w:val="Cmathsexpressions"/>
          <w:i/>
          <w:iCs/>
        </w:rPr>
        <w:tab/>
      </w:r>
      <w:r w:rsidRPr="008064CF">
        <w:rPr>
          <w:rStyle w:val="Cmathsexpressions"/>
          <w:i/>
          <w:iCs/>
        </w:rPr>
        <w:t>z</w:t>
      </w:r>
      <w:r w:rsidRPr="00AA3F99">
        <w:t xml:space="preserve"> + 3 + 40 = 180 (co-interior angles on parallel lines)</w:t>
      </w:r>
      <w:r>
        <w:br/>
      </w:r>
      <w:r w:rsidRPr="008064CF">
        <w:rPr>
          <w:rStyle w:val="Cmathsexpressions"/>
          <w:i/>
          <w:iCs/>
        </w:rPr>
        <w:t xml:space="preserve">z </w:t>
      </w:r>
      <w:r w:rsidRPr="00AA3F99">
        <w:t xml:space="preserve"> = 137°</w:t>
      </w:r>
    </w:p>
    <w:p w14:paraId="726C5DBC" w14:textId="55953D5C" w:rsidR="00F85853" w:rsidRPr="008064CF" w:rsidRDefault="00F85853" w:rsidP="00F85853">
      <w:pPr>
        <w:pStyle w:val="Pquestiontextpartsa"/>
        <w:rPr>
          <w:rStyle w:val="Cquestionpartlabelbold"/>
        </w:rPr>
      </w:pPr>
      <w:r>
        <w:tab/>
      </w:r>
      <w:r w:rsidRPr="00AA3F99">
        <w:t>2</w:t>
      </w:r>
      <w:r w:rsidRPr="008064CF">
        <w:rPr>
          <w:rStyle w:val="Cmathsexpressions"/>
          <w:i/>
          <w:iCs/>
        </w:rPr>
        <w:t>x</w:t>
      </w:r>
      <w:r>
        <w:t xml:space="preserve"> – 6 = 40</w:t>
      </w:r>
      <w:r w:rsidRPr="00AA3F99">
        <w:t xml:space="preserve"> (opposite angles of a parallelogram are equal)</w:t>
      </w:r>
      <w:r>
        <w:br/>
      </w:r>
      <w:r w:rsidRPr="008064CF">
        <w:rPr>
          <w:rStyle w:val="Cmathsexpressions"/>
          <w:i/>
          <w:iCs/>
        </w:rPr>
        <w:t>x</w:t>
      </w:r>
      <w:r w:rsidRPr="00AA3F99">
        <w:t xml:space="preserve"> = 23°</w:t>
      </w:r>
    </w:p>
    <w:p w14:paraId="3737640B" w14:textId="1AAD8A8F" w:rsidR="002232CF" w:rsidRDefault="002232CF" w:rsidP="002232CF">
      <w:pPr>
        <w:pStyle w:val="Pquestionheadingsx"/>
      </w:pPr>
      <w:r>
        <w:t>Question 24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[8.3]</w:t>
      </w:r>
    </w:p>
    <w:p w14:paraId="2D642487" w14:textId="10B18592" w:rsidR="000A7897" w:rsidRPr="008064CF" w:rsidRDefault="000A7897" w:rsidP="00C9545B">
      <w:pPr>
        <w:pStyle w:val="Pquestiontextpartsa"/>
        <w:rPr>
          <w:rStyle w:val="Cquestionpartlabelbold"/>
        </w:rPr>
      </w:pPr>
      <w:r w:rsidRPr="008064CF">
        <w:rPr>
          <w:rStyle w:val="Cquestionpartlabelbold"/>
        </w:rPr>
        <w:t>(a)</w:t>
      </w:r>
      <w:r w:rsidRPr="00831149">
        <w:t>–</w:t>
      </w:r>
      <w:r w:rsidR="00C9545B" w:rsidRPr="00C9545B">
        <w:rPr>
          <w:rStyle w:val="Cquestionpartlabelbold"/>
        </w:rPr>
        <w:t>(d)</w:t>
      </w:r>
      <w:r w:rsidR="00C9545B" w:rsidRPr="00C9545B">
        <w:tab/>
      </w:r>
      <w:r w:rsidRPr="008064CF">
        <w:rPr>
          <w:rStyle w:val="Cmathsexpressions"/>
          <w:i/>
          <w:iCs/>
        </w:rPr>
        <w:t>A</w:t>
      </w:r>
      <w:r w:rsidRPr="00AA3F99">
        <w:t xml:space="preserve">"' (-5, -10), </w:t>
      </w:r>
      <w:r w:rsidRPr="008064CF">
        <w:rPr>
          <w:rStyle w:val="Cmathsexpressions"/>
          <w:i/>
          <w:iCs/>
        </w:rPr>
        <w:t>B</w:t>
      </w:r>
      <w:r w:rsidRPr="00AA3F99">
        <w:t xml:space="preserve">"' (-5, -4), </w:t>
      </w:r>
      <w:r w:rsidRPr="008064CF">
        <w:rPr>
          <w:rStyle w:val="Cmathsexpressions"/>
          <w:i/>
          <w:iCs/>
        </w:rPr>
        <w:t>C</w:t>
      </w:r>
      <w:r w:rsidRPr="00AA3F99">
        <w:t>"' (-1, -10)</w:t>
      </w:r>
    </w:p>
    <w:p w14:paraId="75DA2462" w14:textId="6896C3C0" w:rsidR="000A7897" w:rsidRPr="00AA3F99" w:rsidRDefault="000A7897" w:rsidP="00C9545B">
      <w:pPr>
        <w:pStyle w:val="Pquestiontextpartsa"/>
      </w:pPr>
      <w:r w:rsidRPr="00AA3F99">
        <w:rPr>
          <w:noProof/>
        </w:rPr>
        <w:drawing>
          <wp:inline distT="0" distB="0" distL="0" distR="0" wp14:anchorId="58BB882E" wp14:editId="29FCF6DA">
            <wp:extent cx="1971675" cy="2162175"/>
            <wp:effectExtent l="0" t="0" r="9525" b="9525"/>
            <wp:docPr id="3" name="Picture 3" descr="PM8_SmB_SemTA2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M8_SmB_SemTA2_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B5B8" w14:textId="42F5580C" w:rsidR="002232CF" w:rsidRDefault="002232CF" w:rsidP="002232CF">
      <w:pPr>
        <w:pStyle w:val="Pquestionheadingsx"/>
      </w:pPr>
      <w:r>
        <w:t>Question 25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[9.2]</w:t>
      </w:r>
    </w:p>
    <w:p w14:paraId="0C33E78C" w14:textId="4B69E848" w:rsidR="000A7897" w:rsidRPr="00AA3F99" w:rsidRDefault="000A7897" w:rsidP="00C9545B">
      <w:pPr>
        <w:pStyle w:val="Pquestiontextpartsa"/>
      </w:pPr>
      <w:r w:rsidRPr="008064CF">
        <w:rPr>
          <w:rStyle w:val="Cquestionpartlabelbold"/>
        </w:rPr>
        <w:t>(a)</w:t>
      </w:r>
      <w:r w:rsidR="00C9545B" w:rsidRPr="00C9545B">
        <w:tab/>
      </w:r>
      <w:r w:rsidRPr="00AA3F99">
        <w:t xml:space="preserve">mean = </w:t>
      </w:r>
      <w:r w:rsidR="00831149" w:rsidRPr="00831149">
        <w:rPr>
          <w:position w:val="-24"/>
        </w:rPr>
        <w:object w:dxaOrig="360" w:dyaOrig="620" w14:anchorId="5810F782">
          <v:shape id="_x0000_i1042" type="#_x0000_t75" style="width:18pt;height:30.75pt" o:ole="">
            <v:imagedata r:id="rId44" o:title=""/>
          </v:shape>
          <o:OLEObject Type="Embed" ProgID="Equation.DSMT4" ShapeID="_x0000_i1042" DrawAspect="Content" ObjectID="_1540572241" r:id="rId45"/>
        </w:object>
      </w:r>
      <w:r w:rsidRPr="00AA3F99">
        <w:t xml:space="preserve"> = </w:t>
      </w:r>
      <w:r w:rsidR="00831149" w:rsidRPr="00AA3F99">
        <w:rPr>
          <w:position w:val="-24"/>
        </w:rPr>
        <w:object w:dxaOrig="4740" w:dyaOrig="620" w14:anchorId="1DF419BC">
          <v:shape id="_x0000_i1043" type="#_x0000_t75" style="width:237pt;height:31.5pt" o:ole="">
            <v:imagedata r:id="rId46" o:title=""/>
          </v:shape>
          <o:OLEObject Type="Embed" ProgID="Equation.DSMT4" ShapeID="_x0000_i1043" DrawAspect="Content" ObjectID="_1540572242" r:id="rId47"/>
        </w:object>
      </w:r>
      <w:r w:rsidR="00DE186B">
        <w:br/>
      </w:r>
      <w:r w:rsidRPr="00AA3F99">
        <w:t>= 22.91</w:t>
      </w:r>
    </w:p>
    <w:p w14:paraId="18779137" w14:textId="7A57E402" w:rsidR="000A7897" w:rsidRPr="00AA3F99" w:rsidRDefault="000A7897" w:rsidP="00C9545B">
      <w:pPr>
        <w:pStyle w:val="Pquestiontextpartsa"/>
      </w:pPr>
      <w:r w:rsidRPr="008064CF">
        <w:rPr>
          <w:rStyle w:val="Cquestionpartlabelbold"/>
        </w:rPr>
        <w:t>(b)</w:t>
      </w:r>
      <w:r w:rsidR="00C9545B" w:rsidRPr="00C9545B">
        <w:tab/>
      </w:r>
      <w:r w:rsidR="00831149">
        <w:t>Place the values</w:t>
      </w:r>
      <w:r w:rsidRPr="00AA3F99">
        <w:t xml:space="preserve"> in ascending order first: 0, 0, 0, 8, 12, 14, 18, 18, 20, 22, 140</w:t>
      </w:r>
      <w:r w:rsidR="00DE186B">
        <w:br/>
      </w:r>
      <w:r w:rsidRPr="00AA3F99">
        <w:t>median = 6</w:t>
      </w:r>
      <w:r w:rsidRPr="008064CF">
        <w:t xml:space="preserve">th </w:t>
      </w:r>
      <w:r w:rsidR="00831149">
        <w:t>value</w:t>
      </w:r>
      <w:r w:rsidRPr="00AA3F99">
        <w:t xml:space="preserve"> = 14</w:t>
      </w:r>
    </w:p>
    <w:p w14:paraId="38793FA9" w14:textId="4312C536" w:rsidR="000A7897" w:rsidRPr="00AA3F99" w:rsidRDefault="000A7897" w:rsidP="00C9545B">
      <w:pPr>
        <w:pStyle w:val="Pquestiontextpartsa"/>
      </w:pPr>
      <w:r w:rsidRPr="008064CF">
        <w:rPr>
          <w:rStyle w:val="Cquestionpartlabelbold"/>
        </w:rPr>
        <w:t>(c)</w:t>
      </w:r>
      <w:r w:rsidR="00C9545B" w:rsidRPr="00C9545B">
        <w:tab/>
      </w:r>
      <w:r w:rsidR="00083445">
        <w:t>m</w:t>
      </w:r>
      <w:r w:rsidRPr="00AA3F99">
        <w:t>ode = 0</w:t>
      </w:r>
    </w:p>
    <w:p w14:paraId="7BCDFCB1" w14:textId="2397A52D" w:rsidR="000A7897" w:rsidRPr="00AA3F99" w:rsidRDefault="000A7897" w:rsidP="00C9545B">
      <w:pPr>
        <w:pStyle w:val="Pquestiontextpartsa"/>
      </w:pPr>
      <w:r w:rsidRPr="008064CF">
        <w:rPr>
          <w:rStyle w:val="Cquestionpartlabelbold"/>
        </w:rPr>
        <w:t>(d)</w:t>
      </w:r>
      <w:r w:rsidR="00C9545B" w:rsidRPr="00C9545B">
        <w:tab/>
      </w:r>
      <w:r w:rsidR="00DE186B">
        <w:t>Because</w:t>
      </w:r>
      <w:r w:rsidRPr="00AA3F99">
        <w:t xml:space="preserve"> of the outlier </w:t>
      </w:r>
      <w:r w:rsidR="00DE186B">
        <w:t>(140 runs)</w:t>
      </w:r>
      <w:r w:rsidRPr="00AA3F99">
        <w:t xml:space="preserve"> </w:t>
      </w:r>
      <w:r w:rsidR="00DE186B">
        <w:t>the</w:t>
      </w:r>
      <w:r w:rsidRPr="00AA3F99">
        <w:t xml:space="preserve"> mean is greater than all but one data value. </w:t>
      </w:r>
      <w:r w:rsidR="00DE186B">
        <w:t>T</w:t>
      </w:r>
      <w:r w:rsidRPr="00AA3F99">
        <w:t xml:space="preserve">he presence of </w:t>
      </w:r>
      <w:r w:rsidR="00DE186B">
        <w:t>this outlier makes</w:t>
      </w:r>
      <w:r w:rsidRPr="00AA3F99">
        <w:t xml:space="preserve"> the median the best measure of centre </w:t>
      </w:r>
      <w:r w:rsidR="00DE186B">
        <w:t>because it</w:t>
      </w:r>
      <w:r w:rsidRPr="00AA3F99">
        <w:t xml:space="preserve"> represents the typical </w:t>
      </w:r>
      <w:r w:rsidR="00831149">
        <w:t>amount of runs</w:t>
      </w:r>
      <w:r w:rsidRPr="00AA3F99">
        <w:t xml:space="preserve"> of this cricket team.</w:t>
      </w:r>
    </w:p>
    <w:p w14:paraId="353CC755" w14:textId="00FD46B5" w:rsidR="002232CF" w:rsidRDefault="002232CF" w:rsidP="00831149">
      <w:pPr>
        <w:pStyle w:val="Pquestionheadingsx"/>
      </w:pPr>
      <w:r>
        <w:lastRenderedPageBreak/>
        <w:t>Question 26</w:t>
      </w:r>
      <w:r w:rsidR="00C9545B" w:rsidRPr="00C9545B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[9.3]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1894"/>
      </w:tblGrid>
      <w:tr w:rsidR="000A7897" w:rsidRPr="00AA3F99" w14:paraId="695287BD" w14:textId="77777777" w:rsidTr="00DE186B">
        <w:tc>
          <w:tcPr>
            <w:tcW w:w="2038" w:type="dxa"/>
          </w:tcPr>
          <w:p w14:paraId="4186FEB0" w14:textId="77777777" w:rsidR="000A7897" w:rsidRPr="00AA3F99" w:rsidRDefault="000A7897" w:rsidP="00831149">
            <w:pPr>
              <w:pStyle w:val="Ptabletext"/>
              <w:keepNext/>
            </w:pPr>
            <w:r w:rsidRPr="00AA3F99">
              <w:t>Time taken (minutes)</w:t>
            </w:r>
          </w:p>
        </w:tc>
        <w:tc>
          <w:tcPr>
            <w:tcW w:w="1894" w:type="dxa"/>
          </w:tcPr>
          <w:p w14:paraId="72E57F53" w14:textId="77777777" w:rsidR="000A7897" w:rsidRPr="00AA3F99" w:rsidRDefault="000A7897" w:rsidP="00831149">
            <w:pPr>
              <w:pStyle w:val="Ptabletext"/>
              <w:keepNext/>
            </w:pPr>
            <w:r w:rsidRPr="00AA3F99">
              <w:t>Number of students</w:t>
            </w:r>
          </w:p>
        </w:tc>
      </w:tr>
      <w:tr w:rsidR="000A7897" w:rsidRPr="00AA3F99" w14:paraId="20B5A4F3" w14:textId="77777777" w:rsidTr="00DE186B">
        <w:tc>
          <w:tcPr>
            <w:tcW w:w="2038" w:type="dxa"/>
          </w:tcPr>
          <w:p w14:paraId="1E2E4FC7" w14:textId="77777777" w:rsidR="000A7897" w:rsidRPr="00AA3F99" w:rsidRDefault="000A7897" w:rsidP="008064CF">
            <w:pPr>
              <w:pStyle w:val="Ptabletext"/>
            </w:pPr>
            <w:r w:rsidRPr="00AA3F99">
              <w:t>0–&lt;5</w:t>
            </w:r>
          </w:p>
        </w:tc>
        <w:tc>
          <w:tcPr>
            <w:tcW w:w="1894" w:type="dxa"/>
          </w:tcPr>
          <w:p w14:paraId="71B75144" w14:textId="77777777" w:rsidR="000A7897" w:rsidRPr="00AA3F99" w:rsidRDefault="000A7897" w:rsidP="008064CF">
            <w:pPr>
              <w:pStyle w:val="Ptabletext"/>
            </w:pPr>
            <w:r w:rsidRPr="00AA3F99">
              <w:t>8</w:t>
            </w:r>
          </w:p>
        </w:tc>
      </w:tr>
      <w:tr w:rsidR="000A7897" w:rsidRPr="00AA3F99" w14:paraId="079A6E16" w14:textId="77777777" w:rsidTr="00DE186B">
        <w:tc>
          <w:tcPr>
            <w:tcW w:w="2038" w:type="dxa"/>
          </w:tcPr>
          <w:p w14:paraId="7385D2DE" w14:textId="77777777" w:rsidR="000A7897" w:rsidRPr="00AA3F99" w:rsidRDefault="000A7897" w:rsidP="008064CF">
            <w:pPr>
              <w:pStyle w:val="Ptabletext"/>
            </w:pPr>
            <w:r w:rsidRPr="00AA3F99">
              <w:t>5–&lt;10</w:t>
            </w:r>
          </w:p>
        </w:tc>
        <w:tc>
          <w:tcPr>
            <w:tcW w:w="1894" w:type="dxa"/>
          </w:tcPr>
          <w:p w14:paraId="6FF7919F" w14:textId="77777777" w:rsidR="000A7897" w:rsidRPr="00AA3F99" w:rsidRDefault="000A7897" w:rsidP="008064CF">
            <w:pPr>
              <w:pStyle w:val="Ptabletext"/>
            </w:pPr>
            <w:r w:rsidRPr="00AA3F99">
              <w:t>3</w:t>
            </w:r>
          </w:p>
        </w:tc>
      </w:tr>
      <w:tr w:rsidR="000A7897" w:rsidRPr="00AA3F99" w14:paraId="3FAF2F38" w14:textId="77777777" w:rsidTr="00DE186B">
        <w:tc>
          <w:tcPr>
            <w:tcW w:w="2038" w:type="dxa"/>
          </w:tcPr>
          <w:p w14:paraId="4A7DF611" w14:textId="77777777" w:rsidR="000A7897" w:rsidRPr="00AA3F99" w:rsidRDefault="000A7897" w:rsidP="008064CF">
            <w:pPr>
              <w:pStyle w:val="Ptabletext"/>
            </w:pPr>
            <w:r w:rsidRPr="00AA3F99">
              <w:t>10–&lt;15</w:t>
            </w:r>
          </w:p>
        </w:tc>
        <w:tc>
          <w:tcPr>
            <w:tcW w:w="1894" w:type="dxa"/>
          </w:tcPr>
          <w:p w14:paraId="5D55CD3B" w14:textId="77777777" w:rsidR="000A7897" w:rsidRPr="00AA3F99" w:rsidRDefault="000A7897" w:rsidP="008064CF">
            <w:pPr>
              <w:pStyle w:val="Ptabletext"/>
            </w:pPr>
            <w:r w:rsidRPr="00AA3F99">
              <w:t>11</w:t>
            </w:r>
          </w:p>
        </w:tc>
      </w:tr>
      <w:tr w:rsidR="000A7897" w:rsidRPr="00AA3F99" w14:paraId="66FE6C59" w14:textId="77777777" w:rsidTr="00DE186B">
        <w:tc>
          <w:tcPr>
            <w:tcW w:w="2038" w:type="dxa"/>
          </w:tcPr>
          <w:p w14:paraId="3EB34891" w14:textId="77777777" w:rsidR="000A7897" w:rsidRPr="00AA3F99" w:rsidRDefault="000A7897" w:rsidP="008064CF">
            <w:pPr>
              <w:pStyle w:val="Ptabletext"/>
            </w:pPr>
            <w:r w:rsidRPr="00AA3F99">
              <w:t>15–&lt;20</w:t>
            </w:r>
          </w:p>
        </w:tc>
        <w:tc>
          <w:tcPr>
            <w:tcW w:w="1894" w:type="dxa"/>
          </w:tcPr>
          <w:p w14:paraId="7EF3B89D" w14:textId="77777777" w:rsidR="000A7897" w:rsidRPr="00AA3F99" w:rsidRDefault="000A7897" w:rsidP="008064CF">
            <w:pPr>
              <w:pStyle w:val="Ptabletext"/>
            </w:pPr>
            <w:r w:rsidRPr="00AA3F99">
              <w:t>10</w:t>
            </w:r>
          </w:p>
        </w:tc>
      </w:tr>
      <w:tr w:rsidR="000A7897" w:rsidRPr="00AA3F99" w14:paraId="0C8B670F" w14:textId="77777777" w:rsidTr="00DE186B">
        <w:tc>
          <w:tcPr>
            <w:tcW w:w="2038" w:type="dxa"/>
          </w:tcPr>
          <w:p w14:paraId="498F8259" w14:textId="77777777" w:rsidR="000A7897" w:rsidRPr="00AA3F99" w:rsidRDefault="000A7897" w:rsidP="008064CF">
            <w:pPr>
              <w:pStyle w:val="Ptabletext"/>
            </w:pPr>
            <w:r w:rsidRPr="00AA3F99">
              <w:t>20–&lt;25</w:t>
            </w:r>
          </w:p>
        </w:tc>
        <w:tc>
          <w:tcPr>
            <w:tcW w:w="1894" w:type="dxa"/>
          </w:tcPr>
          <w:p w14:paraId="21887F61" w14:textId="77777777" w:rsidR="000A7897" w:rsidRPr="00AA3F99" w:rsidRDefault="000A7897" w:rsidP="008064CF">
            <w:pPr>
              <w:pStyle w:val="Ptabletext"/>
            </w:pPr>
            <w:r w:rsidRPr="00AA3F99">
              <w:t>1</w:t>
            </w:r>
          </w:p>
        </w:tc>
      </w:tr>
    </w:tbl>
    <w:p w14:paraId="027C13E2" w14:textId="7BC5207B" w:rsidR="002232CF" w:rsidRDefault="002232CF" w:rsidP="0006653E">
      <w:pPr>
        <w:pStyle w:val="Pquestionheadingsx"/>
      </w:pPr>
      <w:r>
        <w:t>Question 27</w:t>
      </w:r>
      <w:r w:rsidR="00C9545B" w:rsidRPr="00C9545B">
        <w:tab/>
      </w:r>
      <w:r w:rsidRPr="0006653E">
        <w:rPr>
          <w:rStyle w:val="Cmarkslabel"/>
        </w:rPr>
        <w:t>2 marks</w:t>
      </w:r>
      <w:r w:rsidR="00C9545B" w:rsidRPr="00C9545B">
        <w:tab/>
      </w:r>
      <w:r>
        <w:t>[9.5]</w:t>
      </w:r>
    </w:p>
    <w:p w14:paraId="0B83EA0D" w14:textId="3DC01F51" w:rsidR="000A7897" w:rsidRPr="00AA3F99" w:rsidRDefault="000A7897" w:rsidP="00C9545B">
      <w:pPr>
        <w:pStyle w:val="Pquestiontextmainstem"/>
      </w:pPr>
      <w:r w:rsidRPr="00AA3F99">
        <w:t>Pr(</w:t>
      </w:r>
      <w:r w:rsidR="00831149">
        <w:t>l</w:t>
      </w:r>
      <w:r w:rsidRPr="00AA3F99">
        <w:t xml:space="preserve">ose) = 1 – </w:t>
      </w:r>
      <w:r w:rsidR="00831149">
        <w:t>(</w:t>
      </w:r>
      <w:r w:rsidRPr="00AA3F99">
        <w:t>Pr(</w:t>
      </w:r>
      <w:r w:rsidR="00831149">
        <w:t>win) + Pr(d</w:t>
      </w:r>
      <w:r w:rsidRPr="00AA3F99">
        <w:t>raw)</w:t>
      </w:r>
      <w:r w:rsidR="00831149">
        <w:t>)</w:t>
      </w:r>
    </w:p>
    <w:p w14:paraId="5EB6B2FD" w14:textId="4DB880CE" w:rsidR="000A7897" w:rsidRPr="00AA3F99" w:rsidRDefault="00831149" w:rsidP="00C9545B">
      <w:pPr>
        <w:pStyle w:val="Pquestiontextmainstem"/>
      </w:pPr>
      <w:r>
        <w:t xml:space="preserve">               </w:t>
      </w:r>
      <w:r w:rsidR="000A7897" w:rsidRPr="00AA3F99">
        <w:t xml:space="preserve">= 1 − </w:t>
      </w:r>
      <w:r w:rsidRPr="00AA3F99">
        <w:rPr>
          <w:position w:val="-28"/>
        </w:rPr>
        <w:object w:dxaOrig="940" w:dyaOrig="680" w14:anchorId="6E41FF9E">
          <v:shape id="_x0000_i1044" type="#_x0000_t75" style="width:46.5pt;height:33.75pt" o:ole="">
            <v:imagedata r:id="rId48" o:title=""/>
          </v:shape>
          <o:OLEObject Type="Embed" ProgID="Equation.DSMT4" ShapeID="_x0000_i1044" DrawAspect="Content" ObjectID="_1540572243" r:id="rId49"/>
        </w:object>
      </w:r>
    </w:p>
    <w:p w14:paraId="1214D42D" w14:textId="0E7E3002" w:rsidR="000A7897" w:rsidRPr="00AA3F99" w:rsidRDefault="00831149" w:rsidP="00C9545B">
      <w:pPr>
        <w:pStyle w:val="Pquestiontextmainstem"/>
      </w:pPr>
      <w:r>
        <w:t xml:space="preserve">              </w:t>
      </w:r>
      <w:r w:rsidR="000A7897" w:rsidRPr="00AA3F99">
        <w:t xml:space="preserve">= </w:t>
      </w:r>
      <w:r w:rsidRPr="00831149">
        <w:rPr>
          <w:position w:val="-24"/>
        </w:rPr>
        <w:object w:dxaOrig="240" w:dyaOrig="620" w14:anchorId="75CE6EF7">
          <v:shape id="_x0000_i1045" type="#_x0000_t75" style="width:12pt;height:30.75pt" o:ole="">
            <v:imagedata r:id="rId50" o:title=""/>
          </v:shape>
          <o:OLEObject Type="Embed" ProgID="Equation.DSMT4" ShapeID="_x0000_i1045" DrawAspect="Content" ObjectID="_1540572244" r:id="rId51"/>
        </w:object>
      </w:r>
    </w:p>
    <w:p w14:paraId="36923AA8" w14:textId="1D35A0EE" w:rsidR="001B433F" w:rsidRDefault="001B433F" w:rsidP="001B433F">
      <w:pPr>
        <w:pStyle w:val="Psectionresults"/>
      </w:pPr>
      <w:r>
        <w:t xml:space="preserve">Short answer </w:t>
      </w:r>
      <w:r w:rsidR="00674F58">
        <w:t>total marks</w:t>
      </w:r>
      <w:r>
        <w:t xml:space="preserve">: </w:t>
      </w:r>
      <w:r w:rsidR="00831149">
        <w:t>67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2D53996A" w14:textId="3153CFF6" w:rsidR="001B433F" w:rsidRDefault="003D2F2C" w:rsidP="00B80E6D">
      <w:pPr>
        <w:pStyle w:val="Pquestionheadingsx1stafterhead"/>
      </w:pPr>
      <w:r>
        <w:t xml:space="preserve">Question </w:t>
      </w:r>
      <w:r w:rsidR="002232CF">
        <w:t>28</w:t>
      </w:r>
      <w:r w:rsidR="00C9545B" w:rsidRPr="00C9545B">
        <w:tab/>
      </w:r>
      <w:r w:rsidR="00FF41E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C9545B" w:rsidRPr="00C9545B">
        <w:tab/>
      </w:r>
      <w:r w:rsidR="00925D7A">
        <w:t>[</w:t>
      </w:r>
      <w:r w:rsidR="00770468">
        <w:t>7</w:t>
      </w:r>
      <w:r w:rsidR="00FF41E7">
        <w:t>.5</w:t>
      </w:r>
      <w:r w:rsidR="001B433F">
        <w:t>]</w:t>
      </w:r>
    </w:p>
    <w:p w14:paraId="42033C05" w14:textId="77777777" w:rsidR="000A7897" w:rsidRPr="00AA3F99" w:rsidRDefault="000A7897" w:rsidP="00C9545B">
      <w:pPr>
        <w:pStyle w:val="Pquestiontextmainstem"/>
      </w:pPr>
      <w:r w:rsidRPr="008064CF">
        <w:rPr>
          <w:rStyle w:val="Cmathsexpressions"/>
          <w:i/>
          <w:iCs/>
        </w:rPr>
        <w:t>P</w:t>
      </w:r>
      <w:r w:rsidRPr="00AA3F99">
        <w:t xml:space="preserve"> = 6</w:t>
      </w:r>
      <w:r w:rsidRPr="008064CF">
        <w:rPr>
          <w:rStyle w:val="Cmathsexpressions"/>
          <w:i/>
          <w:iCs/>
        </w:rPr>
        <w:t>x</w:t>
      </w:r>
      <w:r w:rsidRPr="00AA3F99">
        <w:t xml:space="preserve"> + 12 + 5</w:t>
      </w:r>
      <w:r w:rsidRPr="008064CF">
        <w:rPr>
          <w:rStyle w:val="Cmathsexpressions"/>
          <w:i/>
          <w:iCs/>
        </w:rPr>
        <w:t>x</w:t>
      </w:r>
      <w:r w:rsidRPr="00AA3F99">
        <w:t xml:space="preserve"> + 4</w:t>
      </w:r>
      <w:r w:rsidRPr="008064CF">
        <w:rPr>
          <w:rStyle w:val="Cmathsexpressions"/>
          <w:i/>
          <w:iCs/>
        </w:rPr>
        <w:t>x</w:t>
      </w:r>
      <w:r w:rsidRPr="00AA3F99">
        <w:t xml:space="preserve"> + </w:t>
      </w:r>
      <w:r w:rsidRPr="008064CF">
        <w:rPr>
          <w:rStyle w:val="Cmathsexpressions"/>
          <w:i/>
          <w:iCs/>
        </w:rPr>
        <w:t>x</w:t>
      </w:r>
      <w:r w:rsidRPr="00AA3F99">
        <w:t xml:space="preserve"> + 4</w:t>
      </w:r>
      <w:r w:rsidRPr="008064CF">
        <w:rPr>
          <w:rStyle w:val="Cmathsexpressions"/>
          <w:i/>
          <w:iCs/>
        </w:rPr>
        <w:t>x</w:t>
      </w:r>
      <w:r w:rsidRPr="00AA3F99">
        <w:t xml:space="preserve"> + 12</w:t>
      </w:r>
    </w:p>
    <w:p w14:paraId="112257B9" w14:textId="5979A2FE" w:rsidR="000A7897" w:rsidRPr="00AA3F99" w:rsidRDefault="000A7897" w:rsidP="00C9545B">
      <w:pPr>
        <w:pStyle w:val="Pquestiontextmainstem"/>
      </w:pPr>
      <w:r w:rsidRPr="00AA3F99">
        <w:t>20</w:t>
      </w:r>
      <w:r w:rsidRPr="008064CF">
        <w:rPr>
          <w:rStyle w:val="Cmathsexpressions"/>
          <w:i/>
          <w:iCs/>
        </w:rPr>
        <w:t>x</w:t>
      </w:r>
      <w:r w:rsidRPr="00AA3F99">
        <w:t xml:space="preserve"> + 24</w:t>
      </w:r>
      <w:r w:rsidR="00AC5FD8">
        <w:t xml:space="preserve"> = </w:t>
      </w:r>
      <w:r w:rsidR="00AC5FD8" w:rsidRPr="00AA3F99">
        <w:t>174</w:t>
      </w:r>
    </w:p>
    <w:p w14:paraId="3012761E" w14:textId="2A6ED114" w:rsidR="000A7897" w:rsidRPr="008064CF" w:rsidRDefault="00AC5FD8" w:rsidP="00C9545B">
      <w:pPr>
        <w:pStyle w:val="Pquestiontextmainstem"/>
        <w:rPr>
          <w:rStyle w:val="Cmathsexpressions"/>
          <w:i/>
          <w:iCs/>
        </w:rPr>
      </w:pPr>
      <w:r>
        <w:rPr>
          <w:bCs/>
          <w:iCs/>
        </w:rPr>
        <w:t xml:space="preserve">        </w:t>
      </w:r>
      <w:r w:rsidR="000A7897" w:rsidRPr="00AA3F99">
        <w:rPr>
          <w:bCs/>
          <w:iCs/>
        </w:rPr>
        <w:t>20</w:t>
      </w:r>
      <w:r w:rsidR="000A7897" w:rsidRPr="008064CF">
        <w:rPr>
          <w:rStyle w:val="Cmathsexpressions"/>
          <w:i/>
          <w:iCs/>
        </w:rPr>
        <w:t>x</w:t>
      </w:r>
      <w:r>
        <w:rPr>
          <w:rStyle w:val="Cmathsexpressions"/>
          <w:i/>
          <w:iCs/>
        </w:rPr>
        <w:t xml:space="preserve"> </w:t>
      </w:r>
      <w:r>
        <w:t>= 1</w:t>
      </w:r>
      <w:r w:rsidRPr="00AA3F99">
        <w:t>50</w:t>
      </w:r>
    </w:p>
    <w:p w14:paraId="6C764A17" w14:textId="55CE7FBA" w:rsidR="000A7897" w:rsidRPr="00AA3F99" w:rsidRDefault="00AC5FD8" w:rsidP="00C9545B">
      <w:pPr>
        <w:pStyle w:val="Pquestiontextmainstem"/>
      </w:pPr>
      <w:r>
        <w:rPr>
          <w:rStyle w:val="Cmathsexpressions"/>
          <w:i/>
          <w:iCs/>
        </w:rPr>
        <w:t xml:space="preserve">           </w:t>
      </w:r>
      <w:r w:rsidR="000A7897" w:rsidRPr="008064CF">
        <w:rPr>
          <w:rStyle w:val="Cmathsexpressions"/>
          <w:i/>
          <w:iCs/>
        </w:rPr>
        <w:t xml:space="preserve">x </w:t>
      </w:r>
      <w:r w:rsidR="000A7897" w:rsidRPr="00AA3F99">
        <w:t>= 7.5 cm</w:t>
      </w:r>
    </w:p>
    <w:p w14:paraId="08A2EB6B" w14:textId="3B039DCD" w:rsidR="00770468" w:rsidRDefault="00770468" w:rsidP="00770468">
      <w:pPr>
        <w:pStyle w:val="Pquestionheadingsx"/>
      </w:pPr>
      <w:r>
        <w:t>Question 29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[8.2]</w:t>
      </w:r>
    </w:p>
    <w:p w14:paraId="6741D023" w14:textId="70B3773E" w:rsidR="000A7897" w:rsidRPr="00AA3F99" w:rsidRDefault="000A7897" w:rsidP="00C9545B">
      <w:pPr>
        <w:pStyle w:val="Pquestiontextmainstem"/>
      </w:pPr>
      <w:r w:rsidRPr="00AA3F99">
        <w:rPr>
          <w:noProof/>
        </w:rPr>
        <w:drawing>
          <wp:inline distT="0" distB="0" distL="0" distR="0" wp14:anchorId="545F4E0B" wp14:editId="0BAC6BE2">
            <wp:extent cx="2028825" cy="1076325"/>
            <wp:effectExtent l="0" t="0" r="9525" b="9525"/>
            <wp:docPr id="4" name="Picture 4" descr="PM8_SmB_SemTA2_04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PM8_SmB_SemTA2_04_RR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CE3E" w14:textId="12A9D082" w:rsidR="000A7897" w:rsidRPr="00AA3F99" w:rsidRDefault="000A7897" w:rsidP="00C9545B">
      <w:pPr>
        <w:pStyle w:val="Pquestiontextmainstem"/>
        <w:rPr>
          <w:rFonts w:eastAsia="SimSun"/>
          <w:lang w:eastAsia="zh-CN"/>
        </w:rPr>
      </w:pPr>
      <w:r w:rsidRPr="00AA3F99">
        <w:rPr>
          <w:rFonts w:eastAsia="SimSun"/>
          <w:lang w:eastAsia="zh-CN"/>
        </w:rPr>
        <w:t>2</w:t>
      </w:r>
      <w:r w:rsidRPr="008064CF">
        <w:rPr>
          <w:rStyle w:val="Cmathsexpressions"/>
          <w:rFonts w:eastAsia="SimSun"/>
          <w:i/>
          <w:iCs/>
        </w:rPr>
        <w:t>a</w:t>
      </w:r>
      <w:r w:rsidRPr="00AA3F99">
        <w:rPr>
          <w:rFonts w:eastAsia="SimSun"/>
          <w:lang w:eastAsia="zh-CN"/>
        </w:rPr>
        <w:t xml:space="preserve"> + 2</w:t>
      </w:r>
      <w:r w:rsidRPr="008064CF">
        <w:rPr>
          <w:rStyle w:val="Cmathsexpressions"/>
          <w:rFonts w:eastAsia="SimSun"/>
          <w:i/>
          <w:iCs/>
        </w:rPr>
        <w:t>b</w:t>
      </w:r>
      <w:r w:rsidRPr="00AA3F99">
        <w:rPr>
          <w:rFonts w:eastAsia="SimSun"/>
          <w:lang w:eastAsia="zh-CN"/>
        </w:rPr>
        <w:t xml:space="preserve"> = 180</w:t>
      </w:r>
      <w:r w:rsidR="00DE186B">
        <w:rPr>
          <w:rFonts w:eastAsia="SimSun"/>
          <w:lang w:eastAsia="zh-CN"/>
        </w:rPr>
        <w:t>°</w:t>
      </w:r>
    </w:p>
    <w:p w14:paraId="7F270034" w14:textId="17B0CCCB" w:rsidR="000A7897" w:rsidRPr="00AA3F99" w:rsidRDefault="000A7897" w:rsidP="00C9545B">
      <w:pPr>
        <w:pStyle w:val="Pquestiontextmainstem"/>
        <w:rPr>
          <w:rFonts w:eastAsia="SimSun"/>
          <w:lang w:eastAsia="zh-CN"/>
        </w:rPr>
      </w:pPr>
      <w:r w:rsidRPr="008064CF">
        <w:rPr>
          <w:rStyle w:val="Cmathsexpressions"/>
          <w:rFonts w:eastAsia="SimSun"/>
          <w:i/>
          <w:iCs/>
        </w:rPr>
        <w:t>a</w:t>
      </w:r>
      <w:r w:rsidRPr="00AA3F99">
        <w:rPr>
          <w:rFonts w:eastAsia="SimSun"/>
          <w:lang w:eastAsia="zh-CN"/>
        </w:rPr>
        <w:t xml:space="preserve"> + </w:t>
      </w:r>
      <w:r w:rsidRPr="008064CF">
        <w:rPr>
          <w:rStyle w:val="Cmathsexpressions"/>
          <w:rFonts w:eastAsia="SimSun"/>
          <w:i/>
          <w:iCs/>
        </w:rPr>
        <w:t>b</w:t>
      </w:r>
      <w:r w:rsidRPr="00AA3F99">
        <w:rPr>
          <w:rFonts w:eastAsia="SimSun"/>
          <w:lang w:eastAsia="zh-CN"/>
        </w:rPr>
        <w:t xml:space="preserve"> = 90</w:t>
      </w:r>
      <w:r w:rsidR="00DE186B">
        <w:rPr>
          <w:rFonts w:eastAsia="SimSun"/>
          <w:lang w:eastAsia="zh-CN"/>
        </w:rPr>
        <w:t>°</w:t>
      </w:r>
    </w:p>
    <w:p w14:paraId="163FC95F" w14:textId="77777777" w:rsidR="000A7897" w:rsidRPr="00AA3F99" w:rsidRDefault="000A7897" w:rsidP="00C9545B">
      <w:pPr>
        <w:pStyle w:val="Pquestiontextmainstem"/>
        <w:rPr>
          <w:rFonts w:eastAsia="SimSun"/>
          <w:lang w:eastAsia="zh-CN"/>
        </w:rPr>
      </w:pPr>
      <w:r w:rsidRPr="00AA3F99">
        <w:sym w:font="Symbol" w:char="F0D0"/>
      </w:r>
      <w:r w:rsidRPr="008064CF">
        <w:rPr>
          <w:rStyle w:val="Cmathsexpressions"/>
          <w:i/>
          <w:iCs/>
        </w:rPr>
        <w:t>BAC</w:t>
      </w:r>
      <w:r w:rsidRPr="00AA3F99">
        <w:t xml:space="preserve"> = 90°</w:t>
      </w:r>
    </w:p>
    <w:p w14:paraId="4299C01F" w14:textId="0830F400" w:rsidR="00770468" w:rsidRDefault="00770468" w:rsidP="00770468">
      <w:pPr>
        <w:pStyle w:val="Pquestionheadingsx"/>
      </w:pPr>
      <w:r>
        <w:t>Question 30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[9.2]</w:t>
      </w:r>
    </w:p>
    <w:p w14:paraId="1D6CF30B" w14:textId="04BC4051" w:rsidR="000A7897" w:rsidRPr="00AA3F99" w:rsidRDefault="000A7897" w:rsidP="00C9545B">
      <w:pPr>
        <w:pStyle w:val="Pquestiontextmainstem"/>
      </w:pPr>
      <w:r w:rsidRPr="00AA3F99">
        <w:t xml:space="preserve">To </w:t>
      </w:r>
      <w:r w:rsidR="00DE186B">
        <w:t>have</w:t>
      </w:r>
      <w:r w:rsidRPr="00AA3F99">
        <w:t xml:space="preserve"> an average </w:t>
      </w:r>
      <w:r w:rsidR="00DE186B">
        <w:t xml:space="preserve">(mean) of 27 points over the five </w:t>
      </w:r>
      <w:r w:rsidRPr="00AA3F99">
        <w:t>game</w:t>
      </w:r>
      <w:r w:rsidR="00DE186B">
        <w:t>s</w:t>
      </w:r>
      <w:r w:rsidRPr="00AA3F99">
        <w:t xml:space="preserve">, the total points </w:t>
      </w:r>
      <w:r w:rsidR="00DE186B">
        <w:t xml:space="preserve">Tom </w:t>
      </w:r>
      <w:r w:rsidRPr="00AA3F99">
        <w:t xml:space="preserve">scored is: </w:t>
      </w:r>
      <w:r w:rsidRPr="00AA3F99">
        <w:br/>
        <w:t>5 × 27 = 135 points</w:t>
      </w:r>
    </w:p>
    <w:p w14:paraId="77B4BE24" w14:textId="44FC0452" w:rsidR="000A7897" w:rsidRPr="00AA3F99" w:rsidRDefault="000A7897" w:rsidP="00C9545B">
      <w:pPr>
        <w:pStyle w:val="Pquestiontextmainstem"/>
      </w:pPr>
      <w:r w:rsidRPr="00AA3F99">
        <w:t xml:space="preserve">Then subtracting the points </w:t>
      </w:r>
      <w:r w:rsidR="00DE186B">
        <w:t xml:space="preserve">Tom </w:t>
      </w:r>
      <w:r w:rsidRPr="00AA3F99">
        <w:t>scored in games 1, 2 and 3 will leave:</w:t>
      </w:r>
    </w:p>
    <w:p w14:paraId="6BEF606A" w14:textId="77777777" w:rsidR="000A7897" w:rsidRPr="00AA3F99" w:rsidRDefault="000A7897" w:rsidP="00C9545B">
      <w:pPr>
        <w:pStyle w:val="Pquestiontextmainstem"/>
      </w:pPr>
      <w:r w:rsidRPr="00AA3F99">
        <w:t>135 – (17 + 35 + 24) = 59 points</w:t>
      </w:r>
    </w:p>
    <w:p w14:paraId="5952ADBB" w14:textId="3B7BA38B" w:rsidR="000A7897" w:rsidRPr="00AA3F99" w:rsidRDefault="000A7897" w:rsidP="00C9545B">
      <w:pPr>
        <w:pStyle w:val="Pquestiontextmainstem"/>
      </w:pPr>
      <w:r w:rsidRPr="00AA3F99">
        <w:t>This means that in the last two games the combined total is 59 points. Using the giv</w:t>
      </w:r>
      <w:r w:rsidR="00DE186B">
        <w:t>en</w:t>
      </w:r>
      <w:r w:rsidRPr="00AA3F99">
        <w:t xml:space="preserve"> </w:t>
      </w:r>
      <w:r w:rsidR="00DE186B">
        <w:t>information</w:t>
      </w:r>
      <w:r w:rsidRPr="00AA3F99">
        <w:t xml:space="preserve"> </w:t>
      </w:r>
      <w:r w:rsidR="00DE186B">
        <w:t>(</w:t>
      </w:r>
      <w:r w:rsidRPr="00AA3F99">
        <w:t xml:space="preserve">at least 50 points </w:t>
      </w:r>
      <w:r w:rsidR="00DE186B">
        <w:t>in the fourth game</w:t>
      </w:r>
      <w:r w:rsidRPr="00AA3F99">
        <w:t xml:space="preserve"> and less than 10 points </w:t>
      </w:r>
      <w:r w:rsidR="00DE186B">
        <w:t>in the fifth game)</w:t>
      </w:r>
      <w:r w:rsidRPr="00AA3F99">
        <w:t xml:space="preserve"> </w:t>
      </w:r>
      <w:r w:rsidR="00DE186B">
        <w:t>gives</w:t>
      </w:r>
      <w:r w:rsidRPr="00AA3F99">
        <w:t xml:space="preserve"> the </w:t>
      </w:r>
      <w:r w:rsidR="00DE186B">
        <w:t xml:space="preserve">following </w:t>
      </w:r>
      <w:r w:rsidRPr="00AA3F99">
        <w:t>possible combinations</w:t>
      </w:r>
      <w:r w:rsidR="00DE186B">
        <w:t>:</w:t>
      </w:r>
    </w:p>
    <w:p w14:paraId="53DFB613" w14:textId="77777777" w:rsidR="000A7897" w:rsidRPr="00AA3F99" w:rsidRDefault="000A7897" w:rsidP="00C9545B">
      <w:pPr>
        <w:pStyle w:val="Pquestiontextmainstem"/>
      </w:pPr>
      <w:r w:rsidRPr="00AA3F99">
        <w:lastRenderedPageBreak/>
        <w:t>Combination 1: 50 points and 9 points</w:t>
      </w:r>
    </w:p>
    <w:p w14:paraId="4858DA42" w14:textId="77777777" w:rsidR="000A7897" w:rsidRPr="00AA3F99" w:rsidRDefault="000A7897" w:rsidP="00C9545B">
      <w:pPr>
        <w:pStyle w:val="Pquestiontextmainstem"/>
      </w:pPr>
      <w:r w:rsidRPr="00AA3F99">
        <w:t>Combination 2: 51 points and 8 points</w:t>
      </w:r>
    </w:p>
    <w:p w14:paraId="13B9EA46" w14:textId="77777777" w:rsidR="000A7897" w:rsidRPr="00AA3F99" w:rsidRDefault="000A7897" w:rsidP="00C9545B">
      <w:pPr>
        <w:pStyle w:val="Pquestiontextmainstem"/>
      </w:pPr>
      <w:r w:rsidRPr="00AA3F99">
        <w:t>Combination 3: 52 points and 7 points</w:t>
      </w:r>
    </w:p>
    <w:p w14:paraId="5E5D402B" w14:textId="77777777" w:rsidR="000A7897" w:rsidRPr="00AA3F99" w:rsidRDefault="000A7897" w:rsidP="00C9545B">
      <w:pPr>
        <w:pStyle w:val="Pquestiontextmainstem"/>
      </w:pPr>
      <w:r w:rsidRPr="00AA3F99">
        <w:t>Combination 4: 53 points and 6 points</w:t>
      </w:r>
    </w:p>
    <w:p w14:paraId="3A738910" w14:textId="77777777" w:rsidR="000A7897" w:rsidRPr="00AA3F99" w:rsidRDefault="000A7897" w:rsidP="00C9545B">
      <w:pPr>
        <w:pStyle w:val="Pquestiontextmainstem"/>
      </w:pPr>
      <w:r w:rsidRPr="00AA3F99">
        <w:t>Combination 5: 54 points and 5 points</w:t>
      </w:r>
    </w:p>
    <w:p w14:paraId="7D5E03AD" w14:textId="77777777" w:rsidR="000A7897" w:rsidRPr="00AA3F99" w:rsidRDefault="000A7897" w:rsidP="00C9545B">
      <w:pPr>
        <w:pStyle w:val="Pquestiontextmainstem"/>
      </w:pPr>
      <w:r w:rsidRPr="00AA3F99">
        <w:t>Combination 6: 55 points and 4 points</w:t>
      </w:r>
    </w:p>
    <w:p w14:paraId="1ABFEE06" w14:textId="77777777" w:rsidR="000A7897" w:rsidRPr="00AA3F99" w:rsidRDefault="000A7897" w:rsidP="00C9545B">
      <w:pPr>
        <w:pStyle w:val="Pquestiontextmainstem"/>
      </w:pPr>
      <w:r w:rsidRPr="00AA3F99">
        <w:t>Combination 7: 56 points and 3 points</w:t>
      </w:r>
    </w:p>
    <w:p w14:paraId="501B1E7E" w14:textId="77777777" w:rsidR="000A7897" w:rsidRPr="00AA3F99" w:rsidRDefault="000A7897" w:rsidP="00C9545B">
      <w:pPr>
        <w:pStyle w:val="Pquestiontextmainstem"/>
      </w:pPr>
      <w:r w:rsidRPr="00AA3F99">
        <w:t>Combination 8: 57 points and 2 points</w:t>
      </w:r>
    </w:p>
    <w:p w14:paraId="3B6D9819" w14:textId="77777777" w:rsidR="000A7897" w:rsidRPr="00AA3F99" w:rsidRDefault="000A7897" w:rsidP="00C9545B">
      <w:pPr>
        <w:pStyle w:val="Pquestiontextmainstem"/>
      </w:pPr>
      <w:r w:rsidRPr="00AA3F99">
        <w:t>Combination 9: 58 points and 1 point</w:t>
      </w:r>
    </w:p>
    <w:p w14:paraId="7670C621" w14:textId="2DA8CEE8" w:rsidR="000A7897" w:rsidRPr="00AA3F99" w:rsidRDefault="00DE186B" w:rsidP="00C9545B">
      <w:pPr>
        <w:pStyle w:val="Pquestiontextmainstem"/>
      </w:pPr>
      <w:r>
        <w:t>(Only 4 of these are needed for the answer.)</w:t>
      </w:r>
    </w:p>
    <w:p w14:paraId="6A790BE5" w14:textId="4604A80C" w:rsidR="00770468" w:rsidRDefault="00770468" w:rsidP="00770468">
      <w:pPr>
        <w:pStyle w:val="Pquestionheadingsx"/>
      </w:pPr>
      <w:r>
        <w:t>Question 31</w:t>
      </w:r>
      <w:r w:rsidR="00C9545B" w:rsidRPr="00C9545B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C9545B" w:rsidRPr="00C9545B">
        <w:tab/>
      </w:r>
      <w:r>
        <w:t>[9.7]</w:t>
      </w:r>
    </w:p>
    <w:p w14:paraId="5DE6B9C6" w14:textId="7771CE8C" w:rsidR="006F12EB" w:rsidRDefault="006F12EB" w:rsidP="00C9545B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521"/>
        <w:gridCol w:w="900"/>
        <w:gridCol w:w="900"/>
        <w:gridCol w:w="990"/>
        <w:gridCol w:w="900"/>
        <w:gridCol w:w="900"/>
        <w:gridCol w:w="810"/>
      </w:tblGrid>
      <w:tr w:rsidR="006F12EB" w14:paraId="7512BCE6" w14:textId="77777777" w:rsidTr="006F12EB">
        <w:tc>
          <w:tcPr>
            <w:tcW w:w="521" w:type="dxa"/>
            <w:tcBorders>
              <w:top w:val="nil"/>
              <w:left w:val="nil"/>
            </w:tcBorders>
          </w:tcPr>
          <w:p w14:paraId="0C6BFBBB" w14:textId="77777777" w:rsidR="006F12EB" w:rsidRPr="006F12EB" w:rsidRDefault="006F12EB" w:rsidP="006F12EB">
            <w:pPr>
              <w:pStyle w:val="Ptabletext"/>
            </w:pPr>
          </w:p>
        </w:tc>
        <w:tc>
          <w:tcPr>
            <w:tcW w:w="900" w:type="dxa"/>
          </w:tcPr>
          <w:p w14:paraId="25A4DDE2" w14:textId="6BF831EF" w:rsidR="006F12EB" w:rsidRPr="006F12EB" w:rsidRDefault="006F12EB" w:rsidP="006F12EB">
            <w:pPr>
              <w:pStyle w:val="Ptabletext"/>
            </w:pPr>
            <w:r w:rsidRPr="006F12EB">
              <w:t>1</w:t>
            </w:r>
          </w:p>
        </w:tc>
        <w:tc>
          <w:tcPr>
            <w:tcW w:w="900" w:type="dxa"/>
          </w:tcPr>
          <w:p w14:paraId="40E0F7FD" w14:textId="2BA087D9" w:rsidR="006F12EB" w:rsidRPr="006F12EB" w:rsidRDefault="006F12EB" w:rsidP="006F12EB">
            <w:pPr>
              <w:pStyle w:val="Ptabletext"/>
            </w:pPr>
            <w:r w:rsidRPr="006F12EB">
              <w:t>2</w:t>
            </w:r>
          </w:p>
        </w:tc>
        <w:tc>
          <w:tcPr>
            <w:tcW w:w="990" w:type="dxa"/>
          </w:tcPr>
          <w:p w14:paraId="11966EAE" w14:textId="48886A92" w:rsidR="006F12EB" w:rsidRPr="006F12EB" w:rsidRDefault="006F12EB" w:rsidP="006F12EB">
            <w:pPr>
              <w:pStyle w:val="Ptabletext"/>
            </w:pPr>
            <w:r w:rsidRPr="006F12EB">
              <w:t>3</w:t>
            </w:r>
          </w:p>
        </w:tc>
        <w:tc>
          <w:tcPr>
            <w:tcW w:w="900" w:type="dxa"/>
          </w:tcPr>
          <w:p w14:paraId="5320C933" w14:textId="346D3B9B" w:rsidR="006F12EB" w:rsidRPr="006F12EB" w:rsidRDefault="006F12EB" w:rsidP="006F12EB">
            <w:pPr>
              <w:pStyle w:val="Ptabletext"/>
            </w:pPr>
            <w:r w:rsidRPr="006F12EB">
              <w:t>4</w:t>
            </w:r>
          </w:p>
        </w:tc>
        <w:tc>
          <w:tcPr>
            <w:tcW w:w="900" w:type="dxa"/>
          </w:tcPr>
          <w:p w14:paraId="2BD38803" w14:textId="5D94779B" w:rsidR="006F12EB" w:rsidRPr="006F12EB" w:rsidRDefault="006F12EB" w:rsidP="006F12EB">
            <w:pPr>
              <w:pStyle w:val="Ptabletext"/>
            </w:pPr>
            <w:r w:rsidRPr="006F12EB">
              <w:t>5</w:t>
            </w:r>
          </w:p>
        </w:tc>
        <w:tc>
          <w:tcPr>
            <w:tcW w:w="810" w:type="dxa"/>
          </w:tcPr>
          <w:p w14:paraId="6D15B6CD" w14:textId="23BD6E65" w:rsidR="006F12EB" w:rsidRPr="006F12EB" w:rsidRDefault="006F12EB" w:rsidP="006F12EB">
            <w:pPr>
              <w:pStyle w:val="Ptabletext"/>
            </w:pPr>
            <w:r w:rsidRPr="006F12EB">
              <w:t>6</w:t>
            </w:r>
          </w:p>
        </w:tc>
      </w:tr>
      <w:tr w:rsidR="006F12EB" w14:paraId="5AE0A4C1" w14:textId="77777777" w:rsidTr="006F12EB">
        <w:tc>
          <w:tcPr>
            <w:tcW w:w="521" w:type="dxa"/>
          </w:tcPr>
          <w:p w14:paraId="6AE5A915" w14:textId="3540E08C" w:rsidR="006F12EB" w:rsidRPr="006F12EB" w:rsidRDefault="006F12EB" w:rsidP="006F12EB">
            <w:pPr>
              <w:pStyle w:val="Ptabletext"/>
            </w:pPr>
            <w:r w:rsidRPr="006F12EB">
              <w:t>1</w:t>
            </w:r>
          </w:p>
        </w:tc>
        <w:tc>
          <w:tcPr>
            <w:tcW w:w="900" w:type="dxa"/>
          </w:tcPr>
          <w:p w14:paraId="07946944" w14:textId="7B661D6A" w:rsidR="006F12EB" w:rsidRPr="006F12EB" w:rsidRDefault="006F12EB" w:rsidP="006F12EB">
            <w:pPr>
              <w:pStyle w:val="Ptabletext"/>
            </w:pPr>
            <w:r>
              <w:t>2</w:t>
            </w:r>
          </w:p>
        </w:tc>
        <w:tc>
          <w:tcPr>
            <w:tcW w:w="900" w:type="dxa"/>
          </w:tcPr>
          <w:p w14:paraId="63971910" w14:textId="2816B629" w:rsidR="006F12EB" w:rsidRPr="006F12EB" w:rsidRDefault="006F12EB" w:rsidP="006F12EB">
            <w:pPr>
              <w:pStyle w:val="Ptabletext"/>
            </w:pPr>
            <w:r>
              <w:t>3</w:t>
            </w:r>
          </w:p>
        </w:tc>
        <w:tc>
          <w:tcPr>
            <w:tcW w:w="990" w:type="dxa"/>
          </w:tcPr>
          <w:p w14:paraId="36A95FF7" w14:textId="0A56FDB8" w:rsidR="006F12EB" w:rsidRPr="006F12EB" w:rsidRDefault="006F12EB" w:rsidP="006F12EB">
            <w:pPr>
              <w:pStyle w:val="Ptabletext"/>
            </w:pPr>
            <w:r>
              <w:t>4</w:t>
            </w:r>
          </w:p>
        </w:tc>
        <w:tc>
          <w:tcPr>
            <w:tcW w:w="900" w:type="dxa"/>
          </w:tcPr>
          <w:p w14:paraId="1AD368D0" w14:textId="46501F82" w:rsidR="006F12EB" w:rsidRPr="006F12EB" w:rsidRDefault="006F12EB" w:rsidP="006F12EB">
            <w:pPr>
              <w:pStyle w:val="Ptabletext"/>
            </w:pPr>
            <w:r>
              <w:t>5</w:t>
            </w:r>
          </w:p>
        </w:tc>
        <w:tc>
          <w:tcPr>
            <w:tcW w:w="900" w:type="dxa"/>
          </w:tcPr>
          <w:p w14:paraId="3B68C47C" w14:textId="0AD5A9C1" w:rsidR="006F12EB" w:rsidRPr="006F12EB" w:rsidRDefault="006F12EB" w:rsidP="006F12EB">
            <w:pPr>
              <w:pStyle w:val="Ptabletext"/>
            </w:pPr>
            <w:r>
              <w:t>6</w:t>
            </w:r>
          </w:p>
        </w:tc>
        <w:tc>
          <w:tcPr>
            <w:tcW w:w="810" w:type="dxa"/>
          </w:tcPr>
          <w:p w14:paraId="3D46A97B" w14:textId="41DDF754" w:rsidR="006F12EB" w:rsidRPr="006F12EB" w:rsidRDefault="006F12EB" w:rsidP="006F12EB">
            <w:pPr>
              <w:pStyle w:val="Ptabletext"/>
            </w:pPr>
            <w:r>
              <w:t>7</w:t>
            </w:r>
          </w:p>
        </w:tc>
      </w:tr>
      <w:tr w:rsidR="006F12EB" w14:paraId="197A8FC3" w14:textId="77777777" w:rsidTr="006F12EB">
        <w:tc>
          <w:tcPr>
            <w:tcW w:w="521" w:type="dxa"/>
          </w:tcPr>
          <w:p w14:paraId="771D6E7B" w14:textId="14F33C1F" w:rsidR="006F12EB" w:rsidRPr="006F12EB" w:rsidRDefault="006F12EB" w:rsidP="006F12EB">
            <w:pPr>
              <w:pStyle w:val="Ptabletext"/>
            </w:pPr>
            <w:r w:rsidRPr="006F12EB">
              <w:t>2</w:t>
            </w:r>
          </w:p>
        </w:tc>
        <w:tc>
          <w:tcPr>
            <w:tcW w:w="900" w:type="dxa"/>
          </w:tcPr>
          <w:p w14:paraId="3F2453E1" w14:textId="7BACB9CD" w:rsidR="006F12EB" w:rsidRPr="006F12EB" w:rsidRDefault="006F12EB" w:rsidP="006F12EB">
            <w:pPr>
              <w:pStyle w:val="Ptabletext"/>
            </w:pPr>
            <w:r>
              <w:t>3</w:t>
            </w:r>
          </w:p>
        </w:tc>
        <w:tc>
          <w:tcPr>
            <w:tcW w:w="900" w:type="dxa"/>
          </w:tcPr>
          <w:p w14:paraId="6FB2A77E" w14:textId="484EBF54" w:rsidR="006F12EB" w:rsidRPr="006F12EB" w:rsidRDefault="006F12EB" w:rsidP="006F12EB">
            <w:pPr>
              <w:pStyle w:val="Ptabletext"/>
            </w:pPr>
            <w:r>
              <w:t>4</w:t>
            </w:r>
          </w:p>
        </w:tc>
        <w:tc>
          <w:tcPr>
            <w:tcW w:w="990" w:type="dxa"/>
          </w:tcPr>
          <w:p w14:paraId="33D074ED" w14:textId="100ECF76" w:rsidR="006F12EB" w:rsidRPr="006F12EB" w:rsidRDefault="006F12EB" w:rsidP="006F12EB">
            <w:pPr>
              <w:pStyle w:val="Ptabletext"/>
            </w:pPr>
            <w:r>
              <w:t>5</w:t>
            </w:r>
          </w:p>
        </w:tc>
        <w:tc>
          <w:tcPr>
            <w:tcW w:w="900" w:type="dxa"/>
          </w:tcPr>
          <w:p w14:paraId="5F226E27" w14:textId="2339A275" w:rsidR="006F12EB" w:rsidRPr="006F12EB" w:rsidRDefault="006F12EB" w:rsidP="006F12EB">
            <w:pPr>
              <w:pStyle w:val="Ptabletext"/>
            </w:pPr>
            <w:r>
              <w:t>6</w:t>
            </w:r>
          </w:p>
        </w:tc>
        <w:tc>
          <w:tcPr>
            <w:tcW w:w="900" w:type="dxa"/>
          </w:tcPr>
          <w:p w14:paraId="46E8C800" w14:textId="751A2C01" w:rsidR="006F12EB" w:rsidRPr="006F12EB" w:rsidRDefault="006F12EB" w:rsidP="006F12EB">
            <w:pPr>
              <w:pStyle w:val="Ptabletext"/>
            </w:pPr>
            <w:r>
              <w:t>7</w:t>
            </w:r>
          </w:p>
        </w:tc>
        <w:tc>
          <w:tcPr>
            <w:tcW w:w="810" w:type="dxa"/>
          </w:tcPr>
          <w:p w14:paraId="6B4D8F2D" w14:textId="081729D6" w:rsidR="006F12EB" w:rsidRPr="006F12EB" w:rsidRDefault="006F12EB" w:rsidP="006F12EB">
            <w:pPr>
              <w:pStyle w:val="Ptabletext"/>
            </w:pPr>
            <w:r>
              <w:t>8</w:t>
            </w:r>
          </w:p>
        </w:tc>
      </w:tr>
      <w:tr w:rsidR="006F12EB" w14:paraId="5B654F05" w14:textId="77777777" w:rsidTr="006F12EB">
        <w:tc>
          <w:tcPr>
            <w:tcW w:w="521" w:type="dxa"/>
          </w:tcPr>
          <w:p w14:paraId="0DE9DA39" w14:textId="52561BE5" w:rsidR="006F12EB" w:rsidRPr="006F12EB" w:rsidRDefault="006F12EB" w:rsidP="006F12EB">
            <w:pPr>
              <w:pStyle w:val="Ptabletext"/>
            </w:pPr>
            <w:r w:rsidRPr="006F12EB">
              <w:t>3</w:t>
            </w:r>
          </w:p>
        </w:tc>
        <w:tc>
          <w:tcPr>
            <w:tcW w:w="900" w:type="dxa"/>
          </w:tcPr>
          <w:p w14:paraId="5F6580E4" w14:textId="4CE8BC81" w:rsidR="006F12EB" w:rsidRPr="006F12EB" w:rsidRDefault="006F12EB" w:rsidP="006F12EB">
            <w:pPr>
              <w:pStyle w:val="Ptabletext"/>
            </w:pPr>
            <w:r>
              <w:t>4</w:t>
            </w:r>
          </w:p>
        </w:tc>
        <w:tc>
          <w:tcPr>
            <w:tcW w:w="900" w:type="dxa"/>
          </w:tcPr>
          <w:p w14:paraId="540E8FE8" w14:textId="5EA0FF61" w:rsidR="006F12EB" w:rsidRPr="006F12EB" w:rsidRDefault="006F12EB" w:rsidP="006F12EB">
            <w:pPr>
              <w:pStyle w:val="Ptabletext"/>
            </w:pPr>
            <w:r>
              <w:t>5</w:t>
            </w:r>
          </w:p>
        </w:tc>
        <w:tc>
          <w:tcPr>
            <w:tcW w:w="990" w:type="dxa"/>
          </w:tcPr>
          <w:p w14:paraId="4DB39265" w14:textId="61721A88" w:rsidR="006F12EB" w:rsidRPr="006F12EB" w:rsidRDefault="006F12EB" w:rsidP="006F12EB">
            <w:pPr>
              <w:pStyle w:val="Ptabletext"/>
            </w:pPr>
            <w:r>
              <w:t>6</w:t>
            </w:r>
          </w:p>
        </w:tc>
        <w:tc>
          <w:tcPr>
            <w:tcW w:w="900" w:type="dxa"/>
          </w:tcPr>
          <w:p w14:paraId="7D0401BB" w14:textId="7170BBA1" w:rsidR="006F12EB" w:rsidRPr="006F12EB" w:rsidRDefault="006F12EB" w:rsidP="006F12EB">
            <w:pPr>
              <w:pStyle w:val="Ptabletext"/>
            </w:pPr>
            <w:r>
              <w:t>7</w:t>
            </w:r>
          </w:p>
        </w:tc>
        <w:tc>
          <w:tcPr>
            <w:tcW w:w="900" w:type="dxa"/>
          </w:tcPr>
          <w:p w14:paraId="1DC3695B" w14:textId="0CDB02BB" w:rsidR="006F12EB" w:rsidRPr="006F12EB" w:rsidRDefault="006F12EB" w:rsidP="006F12EB">
            <w:pPr>
              <w:pStyle w:val="Ptabletext"/>
            </w:pPr>
            <w:r>
              <w:t>8</w:t>
            </w:r>
          </w:p>
        </w:tc>
        <w:tc>
          <w:tcPr>
            <w:tcW w:w="810" w:type="dxa"/>
          </w:tcPr>
          <w:p w14:paraId="6CAD9CCD" w14:textId="4904817F" w:rsidR="006F12EB" w:rsidRPr="006F12EB" w:rsidRDefault="006F12EB" w:rsidP="006F12EB">
            <w:pPr>
              <w:pStyle w:val="Ptabletext"/>
            </w:pPr>
            <w:r>
              <w:t>9</w:t>
            </w:r>
          </w:p>
        </w:tc>
      </w:tr>
      <w:tr w:rsidR="006F12EB" w14:paraId="04C6D2DF" w14:textId="77777777" w:rsidTr="006F12EB">
        <w:tc>
          <w:tcPr>
            <w:tcW w:w="521" w:type="dxa"/>
          </w:tcPr>
          <w:p w14:paraId="5895580B" w14:textId="4C790798" w:rsidR="006F12EB" w:rsidRPr="006F12EB" w:rsidRDefault="006F12EB" w:rsidP="006F12EB">
            <w:pPr>
              <w:pStyle w:val="Ptabletext"/>
            </w:pPr>
            <w:r w:rsidRPr="006F12EB">
              <w:t>4</w:t>
            </w:r>
          </w:p>
        </w:tc>
        <w:tc>
          <w:tcPr>
            <w:tcW w:w="900" w:type="dxa"/>
          </w:tcPr>
          <w:p w14:paraId="745F870B" w14:textId="7439642B" w:rsidR="006F12EB" w:rsidRPr="006F12EB" w:rsidRDefault="006F12EB" w:rsidP="006F12EB">
            <w:pPr>
              <w:pStyle w:val="Ptabletext"/>
            </w:pPr>
            <w:r>
              <w:t>5</w:t>
            </w:r>
          </w:p>
        </w:tc>
        <w:tc>
          <w:tcPr>
            <w:tcW w:w="900" w:type="dxa"/>
          </w:tcPr>
          <w:p w14:paraId="0FCCA42A" w14:textId="23ECDDFD" w:rsidR="006F12EB" w:rsidRPr="006F12EB" w:rsidRDefault="006F12EB" w:rsidP="006F12EB">
            <w:pPr>
              <w:pStyle w:val="Ptabletext"/>
            </w:pPr>
            <w:r>
              <w:t>6</w:t>
            </w:r>
          </w:p>
        </w:tc>
        <w:tc>
          <w:tcPr>
            <w:tcW w:w="990" w:type="dxa"/>
          </w:tcPr>
          <w:p w14:paraId="38C299C7" w14:textId="510CF286" w:rsidR="006F12EB" w:rsidRPr="006F12EB" w:rsidRDefault="006F12EB" w:rsidP="006F12EB">
            <w:pPr>
              <w:pStyle w:val="Ptabletext"/>
            </w:pPr>
            <w:r>
              <w:t>7</w:t>
            </w:r>
          </w:p>
        </w:tc>
        <w:tc>
          <w:tcPr>
            <w:tcW w:w="900" w:type="dxa"/>
          </w:tcPr>
          <w:p w14:paraId="1C923BD1" w14:textId="78C0E0AF" w:rsidR="006F12EB" w:rsidRPr="006F12EB" w:rsidRDefault="006F12EB" w:rsidP="006F12EB">
            <w:pPr>
              <w:pStyle w:val="Ptabletext"/>
            </w:pPr>
            <w:r>
              <w:t>8</w:t>
            </w:r>
          </w:p>
        </w:tc>
        <w:tc>
          <w:tcPr>
            <w:tcW w:w="900" w:type="dxa"/>
          </w:tcPr>
          <w:p w14:paraId="310D7035" w14:textId="1A7889E5" w:rsidR="006F12EB" w:rsidRPr="006F12EB" w:rsidRDefault="006F12EB" w:rsidP="006F12EB">
            <w:pPr>
              <w:pStyle w:val="Ptabletext"/>
            </w:pPr>
            <w:r>
              <w:t>9</w:t>
            </w:r>
          </w:p>
        </w:tc>
        <w:tc>
          <w:tcPr>
            <w:tcW w:w="810" w:type="dxa"/>
          </w:tcPr>
          <w:p w14:paraId="6B966C54" w14:textId="1D4ED476" w:rsidR="006F12EB" w:rsidRPr="006F12EB" w:rsidRDefault="006F12EB" w:rsidP="006F12EB">
            <w:pPr>
              <w:pStyle w:val="Ptabletext"/>
            </w:pPr>
            <w:r>
              <w:t>10</w:t>
            </w:r>
          </w:p>
        </w:tc>
      </w:tr>
      <w:tr w:rsidR="006F12EB" w14:paraId="36A202AA" w14:textId="77777777" w:rsidTr="006F12EB">
        <w:tc>
          <w:tcPr>
            <w:tcW w:w="521" w:type="dxa"/>
          </w:tcPr>
          <w:p w14:paraId="5A946E55" w14:textId="5A251F2B" w:rsidR="006F12EB" w:rsidRPr="006F12EB" w:rsidRDefault="006F12EB" w:rsidP="006F12EB">
            <w:pPr>
              <w:pStyle w:val="Ptabletext"/>
            </w:pPr>
            <w:r w:rsidRPr="006F12EB">
              <w:t>5</w:t>
            </w:r>
          </w:p>
        </w:tc>
        <w:tc>
          <w:tcPr>
            <w:tcW w:w="900" w:type="dxa"/>
          </w:tcPr>
          <w:p w14:paraId="0B598B00" w14:textId="3B171BF8" w:rsidR="006F12EB" w:rsidRPr="006F12EB" w:rsidRDefault="006F12EB" w:rsidP="006F12EB">
            <w:pPr>
              <w:pStyle w:val="Ptabletext"/>
            </w:pPr>
            <w:r>
              <w:t>6</w:t>
            </w:r>
          </w:p>
        </w:tc>
        <w:tc>
          <w:tcPr>
            <w:tcW w:w="900" w:type="dxa"/>
          </w:tcPr>
          <w:p w14:paraId="0536237E" w14:textId="2F186DF3" w:rsidR="006F12EB" w:rsidRPr="006F12EB" w:rsidRDefault="006F12EB" w:rsidP="006F12EB">
            <w:pPr>
              <w:pStyle w:val="Ptabletext"/>
            </w:pPr>
            <w:r>
              <w:t>7</w:t>
            </w:r>
          </w:p>
        </w:tc>
        <w:tc>
          <w:tcPr>
            <w:tcW w:w="990" w:type="dxa"/>
          </w:tcPr>
          <w:p w14:paraId="08FC5DDC" w14:textId="573EDCAA" w:rsidR="006F12EB" w:rsidRPr="006F12EB" w:rsidRDefault="006F12EB" w:rsidP="006F12EB">
            <w:pPr>
              <w:pStyle w:val="Ptabletext"/>
            </w:pPr>
            <w:r>
              <w:t>8</w:t>
            </w:r>
          </w:p>
        </w:tc>
        <w:tc>
          <w:tcPr>
            <w:tcW w:w="900" w:type="dxa"/>
          </w:tcPr>
          <w:p w14:paraId="54A98688" w14:textId="21A45A59" w:rsidR="006F12EB" w:rsidRPr="006F12EB" w:rsidRDefault="006F12EB" w:rsidP="006F12EB">
            <w:pPr>
              <w:pStyle w:val="Ptabletext"/>
            </w:pPr>
            <w:r>
              <w:t>9</w:t>
            </w:r>
          </w:p>
        </w:tc>
        <w:tc>
          <w:tcPr>
            <w:tcW w:w="900" w:type="dxa"/>
          </w:tcPr>
          <w:p w14:paraId="069ADF6F" w14:textId="392AD416" w:rsidR="006F12EB" w:rsidRPr="006F12EB" w:rsidRDefault="006F12EB" w:rsidP="006F12EB">
            <w:pPr>
              <w:pStyle w:val="Ptabletext"/>
            </w:pPr>
            <w:r>
              <w:t>10</w:t>
            </w:r>
          </w:p>
        </w:tc>
        <w:tc>
          <w:tcPr>
            <w:tcW w:w="810" w:type="dxa"/>
          </w:tcPr>
          <w:p w14:paraId="7E7A587F" w14:textId="447CD1DA" w:rsidR="006F12EB" w:rsidRPr="006F12EB" w:rsidRDefault="006F12EB" w:rsidP="006F12EB">
            <w:pPr>
              <w:pStyle w:val="Ptabletext"/>
            </w:pPr>
            <w:r>
              <w:t>11</w:t>
            </w:r>
          </w:p>
        </w:tc>
      </w:tr>
      <w:tr w:rsidR="006F12EB" w14:paraId="23761791" w14:textId="77777777" w:rsidTr="006F12EB">
        <w:tc>
          <w:tcPr>
            <w:tcW w:w="521" w:type="dxa"/>
          </w:tcPr>
          <w:p w14:paraId="004CF76C" w14:textId="5D29A35D" w:rsidR="006F12EB" w:rsidRPr="006F12EB" w:rsidRDefault="006F12EB" w:rsidP="006F12EB">
            <w:pPr>
              <w:pStyle w:val="Ptabletext"/>
            </w:pPr>
            <w:r w:rsidRPr="006F12EB">
              <w:t>6</w:t>
            </w:r>
          </w:p>
        </w:tc>
        <w:tc>
          <w:tcPr>
            <w:tcW w:w="900" w:type="dxa"/>
          </w:tcPr>
          <w:p w14:paraId="23BC9E89" w14:textId="53176B51" w:rsidR="006F12EB" w:rsidRPr="006F12EB" w:rsidRDefault="006F12EB" w:rsidP="006F12EB">
            <w:pPr>
              <w:pStyle w:val="Ptabletext"/>
            </w:pPr>
            <w:r>
              <w:t>7</w:t>
            </w:r>
          </w:p>
        </w:tc>
        <w:tc>
          <w:tcPr>
            <w:tcW w:w="900" w:type="dxa"/>
          </w:tcPr>
          <w:p w14:paraId="161ABF5F" w14:textId="0D034FC2" w:rsidR="006F12EB" w:rsidRPr="006F12EB" w:rsidRDefault="006F12EB" w:rsidP="006F12EB">
            <w:pPr>
              <w:pStyle w:val="Ptabletext"/>
            </w:pPr>
            <w:r>
              <w:t>8</w:t>
            </w:r>
          </w:p>
        </w:tc>
        <w:tc>
          <w:tcPr>
            <w:tcW w:w="990" w:type="dxa"/>
          </w:tcPr>
          <w:p w14:paraId="1B2C59F5" w14:textId="4E5E26CC" w:rsidR="006F12EB" w:rsidRPr="006F12EB" w:rsidRDefault="006F12EB" w:rsidP="006F12EB">
            <w:pPr>
              <w:pStyle w:val="Ptabletext"/>
            </w:pPr>
            <w:r>
              <w:t>9</w:t>
            </w:r>
          </w:p>
        </w:tc>
        <w:tc>
          <w:tcPr>
            <w:tcW w:w="900" w:type="dxa"/>
          </w:tcPr>
          <w:p w14:paraId="0F83D98F" w14:textId="501B9CE0" w:rsidR="006F12EB" w:rsidRPr="006F12EB" w:rsidRDefault="006F12EB" w:rsidP="006F12EB">
            <w:pPr>
              <w:pStyle w:val="Ptabletext"/>
            </w:pPr>
            <w:r>
              <w:t>10</w:t>
            </w:r>
          </w:p>
        </w:tc>
        <w:tc>
          <w:tcPr>
            <w:tcW w:w="900" w:type="dxa"/>
          </w:tcPr>
          <w:p w14:paraId="503DF659" w14:textId="6657C489" w:rsidR="006F12EB" w:rsidRPr="006F12EB" w:rsidRDefault="006F12EB" w:rsidP="006F12EB">
            <w:pPr>
              <w:pStyle w:val="Ptabletext"/>
            </w:pPr>
            <w:r>
              <w:t>11</w:t>
            </w:r>
          </w:p>
        </w:tc>
        <w:tc>
          <w:tcPr>
            <w:tcW w:w="810" w:type="dxa"/>
          </w:tcPr>
          <w:p w14:paraId="7420A565" w14:textId="038026A9" w:rsidR="006F12EB" w:rsidRPr="006F12EB" w:rsidRDefault="006F12EB" w:rsidP="006F12EB">
            <w:pPr>
              <w:pStyle w:val="Ptabletext"/>
            </w:pPr>
            <w:r>
              <w:t>12</w:t>
            </w:r>
          </w:p>
        </w:tc>
      </w:tr>
    </w:tbl>
    <w:p w14:paraId="29D2EF3B" w14:textId="77777777" w:rsidR="006F12EB" w:rsidRDefault="006F12EB" w:rsidP="00C9545B">
      <w:pPr>
        <w:pStyle w:val="Pquestiontextpartsa"/>
        <w:rPr>
          <w:rStyle w:val="Cquestionpartlabelbold"/>
        </w:rPr>
      </w:pPr>
    </w:p>
    <w:p w14:paraId="35B00E9E" w14:textId="39BED7EE" w:rsidR="000A7897" w:rsidRPr="00AA3F99" w:rsidRDefault="000A7897" w:rsidP="00C9545B">
      <w:pPr>
        <w:pStyle w:val="Pquestiontextpartsa"/>
        <w:rPr>
          <w:rFonts w:cs="Arial"/>
          <w:lang w:val="en-US"/>
        </w:rPr>
      </w:pPr>
      <w:r w:rsidRPr="00C9545B">
        <w:rPr>
          <w:rStyle w:val="Cquestionpartlabelbold"/>
        </w:rPr>
        <w:t>(</w:t>
      </w:r>
      <w:r w:rsidR="006F12EB">
        <w:rPr>
          <w:rStyle w:val="Cquestionpartlabelbold"/>
        </w:rPr>
        <w:t>b</w:t>
      </w:r>
      <w:r w:rsidRPr="00C9545B">
        <w:rPr>
          <w:rStyle w:val="Cquestionpartlabelbold"/>
        </w:rPr>
        <w:t>)</w:t>
      </w:r>
      <w:r w:rsidR="00C9545B" w:rsidRPr="00C9545B">
        <w:tab/>
      </w:r>
      <w:r w:rsidR="006F12EB">
        <w:rPr>
          <w:lang w:val="en-US"/>
        </w:rPr>
        <w:t>S</w:t>
      </w:r>
      <w:r w:rsidRPr="00AA3F99">
        <w:rPr>
          <w:lang w:val="en-US"/>
        </w:rPr>
        <w:t>till need a 1 on the second dice in order to be able to make the smallest total of 2.</w:t>
      </w:r>
      <w:r w:rsidR="00AC5FD8">
        <w:rPr>
          <w:lang w:val="en-US"/>
        </w:rPr>
        <w:t xml:space="preserve"> </w:t>
      </w:r>
      <w:r w:rsidRPr="00AA3F99">
        <w:rPr>
          <w:lang w:val="en-US"/>
        </w:rPr>
        <w:t xml:space="preserve">This then gives us the first row of the ‘possibility space’ table. There is no total of 3 as yet, and the only way to get a total of 3 </w:t>
      </w:r>
      <w:r w:rsidRPr="008064CF">
        <w:rPr>
          <w:rStyle w:val="Cmathsexpressions"/>
          <w:i/>
          <w:iCs/>
        </w:rPr>
        <w:t>twice</w:t>
      </w:r>
      <w:r w:rsidRPr="00AA3F99">
        <w:rPr>
          <w:lang w:val="en-US"/>
        </w:rPr>
        <w:t xml:space="preserve"> is to have the number 2 </w:t>
      </w:r>
      <w:r w:rsidRPr="008064CF">
        <w:rPr>
          <w:rStyle w:val="Cmathsexpressions"/>
          <w:i/>
          <w:iCs/>
        </w:rPr>
        <w:t>twice</w:t>
      </w:r>
      <w:r w:rsidRPr="00AA3F99">
        <w:rPr>
          <w:lang w:val="en-US"/>
        </w:rPr>
        <w:t xml:space="preserve"> on the second dice. We continue in this way, row by row, until the table is complete</w:t>
      </w:r>
      <w:r w:rsidRPr="00AA3F99">
        <w:rPr>
          <w:rFonts w:cs="Arial"/>
          <w:lang w:val="en-US"/>
        </w:rPr>
        <w:t>.</w:t>
      </w:r>
    </w:p>
    <w:p w14:paraId="3E2D86C2" w14:textId="49FB660E" w:rsidR="000A7897" w:rsidRPr="008064CF" w:rsidRDefault="006F12EB" w:rsidP="008064CF">
      <w:pPr>
        <w:pStyle w:val="Pquestiontextmainstem"/>
      </w:pPr>
      <w:r w:rsidRPr="00AA3F99">
        <w:rPr>
          <w:noProof/>
        </w:rPr>
        <w:drawing>
          <wp:inline distT="0" distB="0" distL="0" distR="0" wp14:anchorId="4C86FB61" wp14:editId="71669F56">
            <wp:extent cx="1971675" cy="1114425"/>
            <wp:effectExtent l="0" t="0" r="9525" b="9525"/>
            <wp:docPr id="6" name="Picture 6" descr="PM8_SmB_SemTA2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PM8_SmB_SemTA2_0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0708" w14:textId="168ECFA1" w:rsidR="004F0C98" w:rsidRDefault="004F0C98" w:rsidP="004F0C98">
      <w:pPr>
        <w:pStyle w:val="Psectionresults"/>
      </w:pPr>
      <w:r>
        <w:t>Extended answer total marks:  1</w:t>
      </w:r>
      <w:r w:rsidR="00674F58">
        <w:t>5</w:t>
      </w:r>
    </w:p>
    <w:p w14:paraId="7259C0CE" w14:textId="75466331" w:rsidR="004F0C98" w:rsidRDefault="004F0C98" w:rsidP="004F0C98">
      <w:pPr>
        <w:pStyle w:val="Psectionresults"/>
      </w:pPr>
      <w:r>
        <w:t xml:space="preserve">TOTAL test results:  </w:t>
      </w:r>
      <w:r w:rsidR="00AC5FD8">
        <w:t>94</w:t>
      </w:r>
    </w:p>
    <w:p w14:paraId="0E30328A" w14:textId="3C38E236" w:rsidR="001B433F" w:rsidRDefault="001B433F" w:rsidP="004F0C98">
      <w:pPr>
        <w:pStyle w:val="Psectionresults"/>
      </w:pPr>
    </w:p>
    <w:sectPr w:rsidR="001B433F" w:rsidSect="003C1799">
      <w:headerReference w:type="default" r:id="rId54"/>
      <w:footerReference w:type="default" r:id="rId55"/>
      <w:headerReference w:type="first" r:id="rId56"/>
      <w:footerReference w:type="first" r:id="rId57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03C1D" w14:textId="77777777" w:rsidR="00B77E99" w:rsidRDefault="00B77E99" w:rsidP="00B91E57">
      <w:r>
        <w:separator/>
      </w:r>
    </w:p>
  </w:endnote>
  <w:endnote w:type="continuationSeparator" w:id="0">
    <w:p w14:paraId="2BD39793" w14:textId="77777777" w:rsidR="00B77E99" w:rsidRDefault="00B77E9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F77EC" w:rsidRDefault="00DF77EC" w:rsidP="00B91E57">
    <w:pPr>
      <w:pStyle w:val="Pfootertext"/>
    </w:pPr>
  </w:p>
  <w:p w14:paraId="64131F18" w14:textId="77777777" w:rsidR="00DF77EC" w:rsidRPr="00B91E57" w:rsidRDefault="00DF77E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85853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F77EC" w:rsidRDefault="00DF77EC" w:rsidP="00A8741D">
    <w:pPr>
      <w:pStyle w:val="Pfootertext"/>
    </w:pPr>
  </w:p>
  <w:p w14:paraId="003084DD" w14:textId="77777777" w:rsidR="00DF77EC" w:rsidRPr="00A8741D" w:rsidRDefault="00DF77EC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85853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46356" w14:textId="77777777" w:rsidR="00B77E99" w:rsidRDefault="00B77E99" w:rsidP="00B91E57">
      <w:r>
        <w:separator/>
      </w:r>
    </w:p>
  </w:footnote>
  <w:footnote w:type="continuationSeparator" w:id="0">
    <w:p w14:paraId="6CEC6C0A" w14:textId="77777777" w:rsidR="00B77E99" w:rsidRDefault="00B77E9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001BB30" w:rsidR="00DF77EC" w:rsidRPr="005A3814" w:rsidRDefault="00DF77EC" w:rsidP="005A3814">
    <w:pPr>
      <w:pStyle w:val="Pheadertext"/>
    </w:pPr>
    <w:r>
      <w:t>Pearson Mathematics 8    Semester 2 Exam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D4713" w14:textId="16724045" w:rsidR="00DF77EC" w:rsidRPr="005A3814" w:rsidRDefault="00DF77EC" w:rsidP="005A3814">
    <w:pPr>
      <w:pStyle w:val="Pheadertext"/>
    </w:pPr>
    <w:r>
      <w:t>Pearson Mathematics 8    Semester 2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4A487980"/>
    <w:multiLevelType w:val="hybridMultilevel"/>
    <w:tmpl w:val="1E16987A"/>
    <w:lvl w:ilvl="0" w:tplc="1CC038E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5AED"/>
    <w:rsid w:val="00010686"/>
    <w:rsid w:val="000135C2"/>
    <w:rsid w:val="00017D54"/>
    <w:rsid w:val="000308EB"/>
    <w:rsid w:val="0003306F"/>
    <w:rsid w:val="00033C5C"/>
    <w:rsid w:val="00035F65"/>
    <w:rsid w:val="000407AC"/>
    <w:rsid w:val="000476E4"/>
    <w:rsid w:val="0005263D"/>
    <w:rsid w:val="00052D5F"/>
    <w:rsid w:val="00055175"/>
    <w:rsid w:val="00057492"/>
    <w:rsid w:val="00062A9B"/>
    <w:rsid w:val="00062B27"/>
    <w:rsid w:val="0006481A"/>
    <w:rsid w:val="00064993"/>
    <w:rsid w:val="0006653E"/>
    <w:rsid w:val="00066722"/>
    <w:rsid w:val="00070EEB"/>
    <w:rsid w:val="00076BF9"/>
    <w:rsid w:val="00082AD0"/>
    <w:rsid w:val="00083445"/>
    <w:rsid w:val="00090B15"/>
    <w:rsid w:val="00094B98"/>
    <w:rsid w:val="000A7897"/>
    <w:rsid w:val="000B0418"/>
    <w:rsid w:val="000C4CB1"/>
    <w:rsid w:val="000C6C56"/>
    <w:rsid w:val="000C7351"/>
    <w:rsid w:val="000E41BA"/>
    <w:rsid w:val="000E6491"/>
    <w:rsid w:val="000F1FDE"/>
    <w:rsid w:val="000F52E2"/>
    <w:rsid w:val="00110228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A6073"/>
    <w:rsid w:val="001B433F"/>
    <w:rsid w:val="001C4910"/>
    <w:rsid w:val="001C4DB3"/>
    <w:rsid w:val="001D5437"/>
    <w:rsid w:val="001D605B"/>
    <w:rsid w:val="001E5DBC"/>
    <w:rsid w:val="001F0763"/>
    <w:rsid w:val="001F0A91"/>
    <w:rsid w:val="001F3755"/>
    <w:rsid w:val="001F3D5E"/>
    <w:rsid w:val="00203281"/>
    <w:rsid w:val="00205ABB"/>
    <w:rsid w:val="002217BE"/>
    <w:rsid w:val="00223001"/>
    <w:rsid w:val="002232CF"/>
    <w:rsid w:val="002509BC"/>
    <w:rsid w:val="00253779"/>
    <w:rsid w:val="002635BA"/>
    <w:rsid w:val="00265C7C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B5E2B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2F6732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118D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3D6C"/>
    <w:rsid w:val="00456CE0"/>
    <w:rsid w:val="00457310"/>
    <w:rsid w:val="0046226B"/>
    <w:rsid w:val="00464A71"/>
    <w:rsid w:val="004723F8"/>
    <w:rsid w:val="00472CCA"/>
    <w:rsid w:val="0048344D"/>
    <w:rsid w:val="00485A37"/>
    <w:rsid w:val="004A1C99"/>
    <w:rsid w:val="004A5DD5"/>
    <w:rsid w:val="004A744C"/>
    <w:rsid w:val="004B55DB"/>
    <w:rsid w:val="004C23FF"/>
    <w:rsid w:val="004C36D5"/>
    <w:rsid w:val="004C5E1E"/>
    <w:rsid w:val="004D01B5"/>
    <w:rsid w:val="004D24DE"/>
    <w:rsid w:val="004D3645"/>
    <w:rsid w:val="004E40EF"/>
    <w:rsid w:val="004E4172"/>
    <w:rsid w:val="004F03F0"/>
    <w:rsid w:val="004F0C98"/>
    <w:rsid w:val="004F5839"/>
    <w:rsid w:val="004F59F5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07FB"/>
    <w:rsid w:val="00582BD5"/>
    <w:rsid w:val="005858FD"/>
    <w:rsid w:val="0059291C"/>
    <w:rsid w:val="005A07A0"/>
    <w:rsid w:val="005A28D6"/>
    <w:rsid w:val="005A3814"/>
    <w:rsid w:val="005A4902"/>
    <w:rsid w:val="005A6C19"/>
    <w:rsid w:val="005B5208"/>
    <w:rsid w:val="005C1799"/>
    <w:rsid w:val="005C2DB7"/>
    <w:rsid w:val="005C6EE5"/>
    <w:rsid w:val="005F07A4"/>
    <w:rsid w:val="00604D55"/>
    <w:rsid w:val="00606690"/>
    <w:rsid w:val="0060765D"/>
    <w:rsid w:val="00607F60"/>
    <w:rsid w:val="00617BEA"/>
    <w:rsid w:val="006315DD"/>
    <w:rsid w:val="006421E6"/>
    <w:rsid w:val="006449F5"/>
    <w:rsid w:val="006521E0"/>
    <w:rsid w:val="00665AA1"/>
    <w:rsid w:val="0066782B"/>
    <w:rsid w:val="00673CFA"/>
    <w:rsid w:val="00674F58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2EB"/>
    <w:rsid w:val="006F2BB6"/>
    <w:rsid w:val="006F48EB"/>
    <w:rsid w:val="006F4CE2"/>
    <w:rsid w:val="007004F4"/>
    <w:rsid w:val="0070464D"/>
    <w:rsid w:val="00713EAF"/>
    <w:rsid w:val="00715815"/>
    <w:rsid w:val="00716B1E"/>
    <w:rsid w:val="007201CE"/>
    <w:rsid w:val="00722B45"/>
    <w:rsid w:val="007313E8"/>
    <w:rsid w:val="00732B3C"/>
    <w:rsid w:val="00742C46"/>
    <w:rsid w:val="007701CE"/>
    <w:rsid w:val="00770468"/>
    <w:rsid w:val="007721B9"/>
    <w:rsid w:val="00775F8D"/>
    <w:rsid w:val="00781345"/>
    <w:rsid w:val="00784BCE"/>
    <w:rsid w:val="00796A94"/>
    <w:rsid w:val="007A1A60"/>
    <w:rsid w:val="007A2893"/>
    <w:rsid w:val="007A4898"/>
    <w:rsid w:val="007B7545"/>
    <w:rsid w:val="007C05E1"/>
    <w:rsid w:val="007D4058"/>
    <w:rsid w:val="007E7CDD"/>
    <w:rsid w:val="008064CF"/>
    <w:rsid w:val="00814B1B"/>
    <w:rsid w:val="008161DC"/>
    <w:rsid w:val="00817AEB"/>
    <w:rsid w:val="008226DD"/>
    <w:rsid w:val="00823BB8"/>
    <w:rsid w:val="008266C5"/>
    <w:rsid w:val="00831149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E53B2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21B9"/>
    <w:rsid w:val="009A60A9"/>
    <w:rsid w:val="009A776D"/>
    <w:rsid w:val="009B7E52"/>
    <w:rsid w:val="009C1F04"/>
    <w:rsid w:val="009C3377"/>
    <w:rsid w:val="009D03D9"/>
    <w:rsid w:val="009D185F"/>
    <w:rsid w:val="009E7611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6FAD"/>
    <w:rsid w:val="00A8741D"/>
    <w:rsid w:val="00A87DD3"/>
    <w:rsid w:val="00A92695"/>
    <w:rsid w:val="00A96CBC"/>
    <w:rsid w:val="00AA25D9"/>
    <w:rsid w:val="00AA7ED5"/>
    <w:rsid w:val="00AB1640"/>
    <w:rsid w:val="00AC4796"/>
    <w:rsid w:val="00AC5FD8"/>
    <w:rsid w:val="00AD2442"/>
    <w:rsid w:val="00AD4FD5"/>
    <w:rsid w:val="00AE3D80"/>
    <w:rsid w:val="00AF0F2C"/>
    <w:rsid w:val="00AF5384"/>
    <w:rsid w:val="00AF7926"/>
    <w:rsid w:val="00B00A81"/>
    <w:rsid w:val="00B02272"/>
    <w:rsid w:val="00B106C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77E99"/>
    <w:rsid w:val="00B80E51"/>
    <w:rsid w:val="00B80E6D"/>
    <w:rsid w:val="00B83620"/>
    <w:rsid w:val="00B86D7F"/>
    <w:rsid w:val="00B91091"/>
    <w:rsid w:val="00B91E57"/>
    <w:rsid w:val="00BB3052"/>
    <w:rsid w:val="00BB572C"/>
    <w:rsid w:val="00BB5A1A"/>
    <w:rsid w:val="00BB745A"/>
    <w:rsid w:val="00BB7A96"/>
    <w:rsid w:val="00BC28AD"/>
    <w:rsid w:val="00BD08D5"/>
    <w:rsid w:val="00BF14C7"/>
    <w:rsid w:val="00BF4165"/>
    <w:rsid w:val="00BF58C2"/>
    <w:rsid w:val="00BF678B"/>
    <w:rsid w:val="00C04451"/>
    <w:rsid w:val="00C10D76"/>
    <w:rsid w:val="00C13F88"/>
    <w:rsid w:val="00C15226"/>
    <w:rsid w:val="00C163CD"/>
    <w:rsid w:val="00C166E6"/>
    <w:rsid w:val="00C1714A"/>
    <w:rsid w:val="00C227ED"/>
    <w:rsid w:val="00C35EB5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766BC"/>
    <w:rsid w:val="00C76A43"/>
    <w:rsid w:val="00C91863"/>
    <w:rsid w:val="00C9254A"/>
    <w:rsid w:val="00C9545B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186B"/>
    <w:rsid w:val="00DE3994"/>
    <w:rsid w:val="00DE45D5"/>
    <w:rsid w:val="00DE76F4"/>
    <w:rsid w:val="00DF77EC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35B6"/>
    <w:rsid w:val="00E96EDA"/>
    <w:rsid w:val="00EA305E"/>
    <w:rsid w:val="00EA3341"/>
    <w:rsid w:val="00EA646C"/>
    <w:rsid w:val="00EC0922"/>
    <w:rsid w:val="00EC6A97"/>
    <w:rsid w:val="00ED79FA"/>
    <w:rsid w:val="00EE19BA"/>
    <w:rsid w:val="00EE243F"/>
    <w:rsid w:val="00EE7C00"/>
    <w:rsid w:val="00EF0A79"/>
    <w:rsid w:val="00EF30D8"/>
    <w:rsid w:val="00EF38CC"/>
    <w:rsid w:val="00EF6108"/>
    <w:rsid w:val="00F04E3B"/>
    <w:rsid w:val="00F1598F"/>
    <w:rsid w:val="00F205AD"/>
    <w:rsid w:val="00F24B10"/>
    <w:rsid w:val="00F279DF"/>
    <w:rsid w:val="00F30B9B"/>
    <w:rsid w:val="00F37229"/>
    <w:rsid w:val="00F41913"/>
    <w:rsid w:val="00F5599A"/>
    <w:rsid w:val="00F6720D"/>
    <w:rsid w:val="00F71105"/>
    <w:rsid w:val="00F80273"/>
    <w:rsid w:val="00F85853"/>
    <w:rsid w:val="00F85FBA"/>
    <w:rsid w:val="00F860CB"/>
    <w:rsid w:val="00F9279A"/>
    <w:rsid w:val="00F93270"/>
    <w:rsid w:val="00FA71CA"/>
    <w:rsid w:val="00FB077E"/>
    <w:rsid w:val="00FB1FE2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2">
    <w:name w:val="Body Text 2"/>
    <w:basedOn w:val="Normal"/>
    <w:link w:val="BodyText2Char"/>
    <w:semiHidden/>
    <w:rsid w:val="00AC4796"/>
    <w:pPr>
      <w:tabs>
        <w:tab w:val="left" w:pos="5387"/>
        <w:tab w:val="left" w:pos="8080"/>
        <w:tab w:val="right" w:leader="underscore" w:pos="9498"/>
      </w:tabs>
      <w:jc w:val="right"/>
    </w:pPr>
    <w:rPr>
      <w:sz w:val="22"/>
      <w:szCs w:val="20"/>
      <w:lang w:val="x-none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AC4796"/>
    <w:rPr>
      <w:sz w:val="22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2">
    <w:name w:val="Body Text 2"/>
    <w:basedOn w:val="Normal"/>
    <w:link w:val="BodyText2Char"/>
    <w:semiHidden/>
    <w:rsid w:val="00AC4796"/>
    <w:pPr>
      <w:tabs>
        <w:tab w:val="left" w:pos="5387"/>
        <w:tab w:val="left" w:pos="8080"/>
        <w:tab w:val="right" w:leader="underscore" w:pos="9498"/>
      </w:tabs>
      <w:jc w:val="right"/>
    </w:pPr>
    <w:rPr>
      <w:sz w:val="22"/>
      <w:szCs w:val="20"/>
      <w:lang w:val="x-none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AC4796"/>
    <w:rPr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image" Target="media/image18.wmf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5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image" Target="media/image20.wmf"/><Relationship Id="rId52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jpeg"/><Relationship Id="rId48" Type="http://schemas.openxmlformats.org/officeDocument/2006/relationships/image" Target="media/image22.wmf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135</TotalTime>
  <Pages>7</Pages>
  <Words>1445</Words>
  <Characters>5694</Characters>
  <Application>Microsoft Office Word</Application>
  <DocSecurity>0</DocSecurity>
  <Lines>271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2016-09-17T02:31:00Z</dcterms:created>
  <dcterms:modified xsi:type="dcterms:W3CDTF">2016-11-13T08:56:00Z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