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63A54" w14:textId="77777777" w:rsidR="00FC30EB" w:rsidRDefault="00FC30EB" w:rsidP="00FC30EB">
      <w:pPr>
        <w:pStyle w:val="Psectionheading"/>
      </w:pPr>
      <w:r>
        <w:t>Multiple-choice section – choose the correct answer</w:t>
      </w:r>
    </w:p>
    <w:p w14:paraId="126881AF" w14:textId="77777777" w:rsidR="00FC30EB" w:rsidRDefault="00FC30EB" w:rsidP="00FC30EB">
      <w:pPr>
        <w:pStyle w:val="Pquestionheadingmc1stafterhead"/>
      </w:pPr>
      <w:r>
        <w:t>Question 1</w:t>
      </w:r>
      <w:r>
        <w:tab/>
        <w:t>[9.1</w:t>
      </w:r>
      <w:r w:rsidRPr="00DF7F34">
        <w:t>]</w:t>
      </w:r>
    </w:p>
    <w:p w14:paraId="4E43CFE5" w14:textId="77777777" w:rsidR="00FC30EB" w:rsidRDefault="00FC30EB" w:rsidP="00FC30EB">
      <w:pPr>
        <w:pStyle w:val="Pquestiontextmainstem"/>
      </w:pPr>
      <w:r>
        <w:t xml:space="preserve">The two triangles shown below are similar. </w:t>
      </w:r>
      <w:bookmarkStart w:id="0" w:name="_GoBack"/>
      <w:bookmarkEnd w:id="0"/>
    </w:p>
    <w:p w14:paraId="1A8B5C4F" w14:textId="77777777" w:rsidR="00FC30EB" w:rsidRDefault="00FC30EB" w:rsidP="00FC30EB">
      <w:pPr>
        <w:pStyle w:val="Pquestiontextmainstem"/>
      </w:pPr>
      <w:r>
        <w:rPr>
          <w:noProof/>
        </w:rPr>
        <w:drawing>
          <wp:inline distT="0" distB="0" distL="0" distR="0" wp14:anchorId="1DE9F67F" wp14:editId="3EB36C23">
            <wp:extent cx="1715563" cy="1331819"/>
            <wp:effectExtent l="0" t="0" r="12065" b="0"/>
            <wp:docPr id="165" name="Picture 165" descr="PM10_PR_Sem2A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PM10_PR_Sem2A_0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964" cy="1332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10D8D" w14:textId="77777777" w:rsidR="00FC30EB" w:rsidRDefault="00FC30EB" w:rsidP="00FC30EB">
      <w:pPr>
        <w:pStyle w:val="Pquestiontextmainstem"/>
      </w:pPr>
      <w:r>
        <w:t xml:space="preserve">The equivalent side to </w:t>
      </w:r>
      <w:r w:rsidRPr="00FA5C18">
        <w:rPr>
          <w:rStyle w:val="Cmathsexpressions"/>
        </w:rPr>
        <w:t>AB</w:t>
      </w:r>
      <w:r>
        <w:t xml:space="preserve"> is:</w:t>
      </w:r>
    </w:p>
    <w:p w14:paraId="51191D3E" w14:textId="29C66AAC" w:rsidR="00FC30EB" w:rsidRDefault="00FC30EB" w:rsidP="00FC30EB">
      <w:pPr>
        <w:pStyle w:val="Pquestiontextmcqoptions"/>
      </w:pPr>
      <w:r w:rsidRPr="00F86633">
        <w:rPr>
          <w:rStyle w:val="Cquestionpartlabelbold"/>
        </w:rPr>
        <w:t>A</w:t>
      </w:r>
      <w:r w:rsidR="00FD6FC0">
        <w:tab/>
      </w:r>
      <w:r w:rsidRPr="00F86633">
        <w:rPr>
          <w:rStyle w:val="Cmathsexpressions"/>
        </w:rPr>
        <w:t>DE</w:t>
      </w:r>
      <w:r>
        <w:tab/>
      </w:r>
      <w:r w:rsidR="00FD6FC0">
        <w:tab/>
      </w:r>
      <w:r w:rsidR="00FD6FC0">
        <w:tab/>
      </w:r>
      <w:r w:rsidR="00FD6FC0">
        <w:tab/>
      </w:r>
      <w:r w:rsidR="00FD6FC0">
        <w:tab/>
      </w:r>
      <w:r>
        <w:tab/>
      </w:r>
      <w:r w:rsidRPr="00F86633">
        <w:rPr>
          <w:rStyle w:val="Cquestionpartlabelbold"/>
        </w:rPr>
        <w:t>B</w:t>
      </w:r>
      <w:r w:rsidR="00FD6FC0">
        <w:tab/>
      </w:r>
      <w:r w:rsidRPr="00F86633">
        <w:rPr>
          <w:rStyle w:val="Cmathsexpressions"/>
        </w:rPr>
        <w:t>EF</w:t>
      </w:r>
      <w:r w:rsidR="00F66EF1">
        <w:tab/>
      </w:r>
      <w:r w:rsidR="00FD6FC0">
        <w:tab/>
      </w:r>
      <w:r w:rsidR="00FD6FC0">
        <w:tab/>
      </w:r>
      <w:r w:rsidR="00FD6FC0">
        <w:tab/>
      </w:r>
      <w:r w:rsidR="00FD6FC0">
        <w:tab/>
      </w:r>
      <w:r w:rsidR="00F66EF1">
        <w:tab/>
      </w:r>
      <w:r w:rsidRPr="00F86633">
        <w:rPr>
          <w:rStyle w:val="Cquestionpartlabelbold"/>
        </w:rPr>
        <w:t>C</w:t>
      </w:r>
      <w:r w:rsidR="00FD6FC0">
        <w:tab/>
      </w:r>
      <w:r w:rsidRPr="00F86633">
        <w:rPr>
          <w:rStyle w:val="Cmathsexpressions"/>
        </w:rPr>
        <w:t>FD</w:t>
      </w:r>
      <w:r>
        <w:tab/>
      </w:r>
      <w:r w:rsidR="00FD6FC0">
        <w:tab/>
      </w:r>
      <w:r w:rsidR="00FD6FC0">
        <w:tab/>
      </w:r>
      <w:r w:rsidR="00FD6FC0">
        <w:tab/>
      </w:r>
      <w:r>
        <w:tab/>
      </w:r>
      <w:r w:rsidRPr="00F86633">
        <w:rPr>
          <w:rStyle w:val="Cquestionpartlabelbold"/>
        </w:rPr>
        <w:t>D</w:t>
      </w:r>
      <w:r w:rsidR="00FD6FC0">
        <w:tab/>
      </w:r>
      <w:r w:rsidRPr="00F86633">
        <w:rPr>
          <w:rStyle w:val="Cmathsexpressions"/>
        </w:rPr>
        <w:t>DF</w:t>
      </w:r>
    </w:p>
    <w:p w14:paraId="4B83B18F" w14:textId="77777777" w:rsidR="00FC30EB" w:rsidRDefault="00FC30EB" w:rsidP="00FC30EB">
      <w:pPr>
        <w:pStyle w:val="Pquestionheadingmc"/>
      </w:pPr>
      <w:r>
        <w:t>Question 2</w:t>
      </w:r>
      <w:r>
        <w:tab/>
        <w:t>[9.5</w:t>
      </w:r>
      <w:r w:rsidRPr="00DF7F34">
        <w:t>]</w:t>
      </w:r>
    </w:p>
    <w:p w14:paraId="163F9338" w14:textId="5743A858" w:rsidR="00FC30EB" w:rsidRDefault="00FD6FC0" w:rsidP="00FC30EB">
      <w:pPr>
        <w:pStyle w:val="Pquestiontextmainstem"/>
      </w:pPr>
      <w:r>
        <w:t xml:space="preserve">A </w:t>
      </w:r>
      <w:r w:rsidR="00FC30EB">
        <w:t>quadrilateral must be a rhombus if:</w:t>
      </w:r>
    </w:p>
    <w:p w14:paraId="2788D1C6" w14:textId="70501341" w:rsidR="00FC30EB" w:rsidRDefault="00FD6FC0" w:rsidP="00FC30EB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 w:rsidR="00FC30EB">
        <w:t>one pair of adjacent sides are equal</w:t>
      </w:r>
      <w:r>
        <w:tab/>
      </w:r>
      <w:r>
        <w:tab/>
      </w:r>
      <w:r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 w:rsidR="00FC30EB">
        <w:t>one pair of opposite sides are equal</w:t>
      </w:r>
    </w:p>
    <w:p w14:paraId="422862DD" w14:textId="4AFFA9FC" w:rsidR="00FC30EB" w:rsidRDefault="00FD6FC0" w:rsidP="00FC30EB">
      <w:pPr>
        <w:pStyle w:val="Pquestiontextmcqoptions"/>
      </w:pP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FC30EB">
        <w:t>two pairs of opposite sides are parallel</w:t>
      </w:r>
      <w:r>
        <w:tab/>
      </w:r>
      <w:r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FC30EB">
        <w:t>two pairs of opposite sides are equal</w:t>
      </w:r>
    </w:p>
    <w:p w14:paraId="22658EFB" w14:textId="18237039" w:rsidR="00FC30EB" w:rsidRDefault="00FC30EB" w:rsidP="00FC30EB">
      <w:pPr>
        <w:pStyle w:val="Pquestionheadingmc"/>
      </w:pPr>
      <w:r>
        <w:t>Question 3</w:t>
      </w:r>
      <w:r>
        <w:tab/>
        <w:t>[9.6</w:t>
      </w:r>
      <w:r w:rsidRPr="00DF7F34">
        <w:t>]</w:t>
      </w:r>
      <w:r w:rsidR="00853EE2">
        <w:t xml:space="preserve"> </w:t>
      </w:r>
      <w:r w:rsidR="00853EE2">
        <w:rPr>
          <w:highlight w:val="lightGray"/>
        </w:rPr>
        <w:t>[10A]</w:t>
      </w:r>
    </w:p>
    <w:p w14:paraId="2D2AECBB" w14:textId="77777777" w:rsidR="00FC30EB" w:rsidRDefault="00FC30EB" w:rsidP="00FC30EB">
      <w:pPr>
        <w:pStyle w:val="Pquestiontextmainstem"/>
      </w:pPr>
      <w:r>
        <w:t>The value of the variable in the diagram shown is:</w:t>
      </w:r>
    </w:p>
    <w:p w14:paraId="62C88897" w14:textId="77777777" w:rsidR="00FC30EB" w:rsidRDefault="00FC30EB" w:rsidP="00FC30EB">
      <w:pPr>
        <w:pStyle w:val="Pquestiontextmainstem"/>
      </w:pPr>
      <w:r>
        <w:rPr>
          <w:noProof/>
        </w:rPr>
        <w:drawing>
          <wp:inline distT="0" distB="0" distL="0" distR="0" wp14:anchorId="6E4FDB99" wp14:editId="08A87AD7">
            <wp:extent cx="1112520" cy="1112520"/>
            <wp:effectExtent l="0" t="0" r="0" b="0"/>
            <wp:docPr id="102" name="Picture 102" descr="PM10_PR_Sem2A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PM10_PR_Sem2A_0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A82553" w14:textId="21107B14" w:rsidR="00FC30EB" w:rsidRDefault="00FD6FC0" w:rsidP="00FC30EB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 w:rsidR="00FC30EB">
        <w:t>45</w:t>
      </w:r>
      <w:r w:rsidR="00FC30EB">
        <w:sym w:font="Symbol" w:char="F0B0"/>
      </w:r>
      <w:r>
        <w:tab/>
      </w:r>
      <w:r>
        <w:tab/>
      </w:r>
      <w:r>
        <w:tab/>
      </w:r>
      <w:r>
        <w:tab/>
      </w:r>
      <w:r>
        <w:tab/>
      </w:r>
      <w:r w:rsidR="00FC30EB"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 w:rsidR="00FC30EB">
        <w:t>58</w:t>
      </w:r>
      <w:r w:rsidR="00FC30EB">
        <w:sym w:font="Symbol" w:char="F0B0"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FC30EB">
        <w:t>64</w:t>
      </w:r>
      <w:r w:rsidR="00FC30EB">
        <w:sym w:font="Symbol" w:char="F0B0"/>
      </w:r>
      <w:r>
        <w:tab/>
      </w:r>
      <w:r>
        <w:tab/>
      </w:r>
      <w:r>
        <w:tab/>
      </w:r>
      <w:r>
        <w:tab/>
      </w:r>
      <w:r w:rsidR="00FC30EB"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FC30EB">
        <w:t>90</w:t>
      </w:r>
      <w:r w:rsidR="00FC30EB">
        <w:sym w:font="Symbol" w:char="F0B0"/>
      </w:r>
    </w:p>
    <w:p w14:paraId="5DACC28F" w14:textId="77777777" w:rsidR="00FC30EB" w:rsidRDefault="00FC30EB" w:rsidP="00FC30EB">
      <w:pPr>
        <w:pStyle w:val="Pquestionheadingmc"/>
      </w:pPr>
      <w:r>
        <w:t>Question 4</w:t>
      </w:r>
      <w:r>
        <w:tab/>
        <w:t>[12.1</w:t>
      </w:r>
      <w:r w:rsidRPr="00DF7F34">
        <w:t>]</w:t>
      </w:r>
    </w:p>
    <w:p w14:paraId="47B0C6E2" w14:textId="77777777" w:rsidR="00FC30EB" w:rsidRDefault="00FC30EB" w:rsidP="00FC30EB">
      <w:pPr>
        <w:pStyle w:val="Pquestiontextmainstem"/>
      </w:pPr>
      <w:r>
        <w:t xml:space="preserve">The graph of </w:t>
      </w:r>
      <w:r w:rsidR="00D212B8" w:rsidRPr="00B9617B">
        <w:rPr>
          <w:position w:val="-24"/>
        </w:rPr>
        <w:object w:dxaOrig="1500" w:dyaOrig="620" w14:anchorId="4EC087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85pt;height:29.9pt" o:ole="">
            <v:imagedata r:id="rId10" o:title=""/>
          </v:shape>
          <o:OLEObject Type="Embed" ProgID="Equation.DSMT4" ShapeID="_x0000_i1025" DrawAspect="Content" ObjectID="_1538977570" r:id="rId11"/>
        </w:object>
      </w:r>
      <w:r>
        <w:t>would be a:</w:t>
      </w:r>
    </w:p>
    <w:p w14:paraId="7118F70A" w14:textId="48C3BCA0" w:rsidR="00FC30EB" w:rsidRDefault="00FD6FC0" w:rsidP="00FC30EB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 w:rsidR="00FC30EB">
        <w:t>circle</w:t>
      </w:r>
      <w:r>
        <w:tab/>
      </w:r>
      <w:r>
        <w:tab/>
      </w:r>
      <w:r>
        <w:tab/>
      </w:r>
      <w:r w:rsidR="00FC30EB"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 w:rsidR="00FC30EB">
        <w:t>rectangular hyperbola</w:t>
      </w:r>
      <w:r>
        <w:tab/>
      </w:r>
      <w:r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FC30EB">
        <w:t>circle</w:t>
      </w:r>
      <w:r w:rsidR="00FC30EB">
        <w:tab/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FC30EB">
        <w:t>parabola</w:t>
      </w:r>
    </w:p>
    <w:p w14:paraId="65CA2255" w14:textId="72779D6E" w:rsidR="00FC30EB" w:rsidRDefault="00FC30EB" w:rsidP="00FC30EB">
      <w:pPr>
        <w:pStyle w:val="Pquestionheadingmc"/>
      </w:pPr>
      <w:r>
        <w:t>Question 5</w:t>
      </w:r>
      <w:r>
        <w:tab/>
        <w:t>[8.1</w:t>
      </w:r>
      <w:r w:rsidRPr="00DF7F34">
        <w:t>]</w:t>
      </w:r>
      <w:r w:rsidR="00853EE2">
        <w:t xml:space="preserve"> </w:t>
      </w:r>
      <w:r w:rsidR="00853EE2">
        <w:rPr>
          <w:highlight w:val="lightGray"/>
        </w:rPr>
        <w:t>[10A]</w:t>
      </w:r>
    </w:p>
    <w:p w14:paraId="1693FFB5" w14:textId="77777777" w:rsidR="00FC30EB" w:rsidRDefault="00FC30EB" w:rsidP="00FC30EB">
      <w:pPr>
        <w:pStyle w:val="Pquestiontextmainstem"/>
      </w:pPr>
      <w:r>
        <w:t xml:space="preserve">A possible equation to describe the graph shown is: </w:t>
      </w:r>
    </w:p>
    <w:p w14:paraId="46C57AA6" w14:textId="77777777" w:rsidR="00FC30EB" w:rsidRDefault="00FC30EB" w:rsidP="00FC30EB">
      <w:pPr>
        <w:pStyle w:val="Pquestiontextmainstem"/>
      </w:pPr>
      <w:r>
        <w:rPr>
          <w:noProof/>
        </w:rPr>
        <w:drawing>
          <wp:inline distT="0" distB="0" distL="0" distR="0" wp14:anchorId="427D4021" wp14:editId="5A120A67">
            <wp:extent cx="1333500" cy="1155700"/>
            <wp:effectExtent l="0" t="0" r="12700" b="12700"/>
            <wp:docPr id="167" name="Picture 167" descr="PM10_PR_Sem2A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PM10_PR_Sem2A_0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757BF" w14:textId="18281F84" w:rsidR="00FC30EB" w:rsidRDefault="00FC30EB" w:rsidP="00FC30EB">
      <w:pPr>
        <w:pStyle w:val="Pquestiontextmcqoptions"/>
      </w:pPr>
      <w:r w:rsidRPr="00F86633">
        <w:rPr>
          <w:rStyle w:val="Cquestionpartlabelbold"/>
        </w:rPr>
        <w:t>A</w:t>
      </w:r>
      <w:r w:rsidR="00FD6FC0">
        <w:tab/>
      </w:r>
      <w:r w:rsidRPr="00F86633">
        <w:rPr>
          <w:rStyle w:val="Cmathsexpressions"/>
        </w:rPr>
        <w:t>y</w:t>
      </w:r>
      <w:r>
        <w:t xml:space="preserve"> = 2</w:t>
      </w:r>
      <w:r w:rsidRPr="00F86633">
        <w:rPr>
          <w:rStyle w:val="Cmathsexpressions"/>
        </w:rPr>
        <w:t>x</w:t>
      </w:r>
      <w:r w:rsidRPr="00F86633">
        <w:rPr>
          <w:rStyle w:val="Csuperscript"/>
        </w:rPr>
        <w:t>3</w:t>
      </w:r>
      <w:r w:rsidR="00FD6FC0">
        <w:tab/>
      </w:r>
      <w:r>
        <w:tab/>
      </w:r>
      <w:r w:rsidR="00FD6FC0">
        <w:tab/>
      </w:r>
      <w:r w:rsidR="00FD6FC0">
        <w:tab/>
      </w:r>
      <w:r w:rsidRPr="00F86633">
        <w:rPr>
          <w:rStyle w:val="Cquestionpartlabelbold"/>
        </w:rPr>
        <w:t>B</w:t>
      </w:r>
      <w:r w:rsidR="00FD6FC0">
        <w:tab/>
      </w:r>
      <w:r w:rsidRPr="00F86633">
        <w:rPr>
          <w:rStyle w:val="Cmathsexpressions"/>
        </w:rPr>
        <w:t>y</w:t>
      </w:r>
      <w:r>
        <w:t xml:space="preserve"> = </w:t>
      </w:r>
      <w:r w:rsidRPr="0010246D">
        <w:rPr>
          <w:position w:val="-24"/>
        </w:rPr>
        <w:object w:dxaOrig="340" w:dyaOrig="660" w14:anchorId="4B2BD79B">
          <v:shape id="_x0000_i1026" type="#_x0000_t75" style="width:18.7pt;height:33.65pt" o:ole="">
            <v:imagedata r:id="rId13" o:title=""/>
          </v:shape>
          <o:OLEObject Type="Embed" ProgID="Equation.3" ShapeID="_x0000_i1026" DrawAspect="Content" ObjectID="_1538977571" r:id="rId14"/>
        </w:object>
      </w:r>
      <w:r>
        <w:tab/>
      </w:r>
      <w:r w:rsidR="00FD6FC0">
        <w:tab/>
      </w:r>
      <w:r w:rsidR="00FD6FC0">
        <w:tab/>
      </w:r>
      <w:r w:rsidR="00FD6FC0">
        <w:tab/>
      </w:r>
      <w:r w:rsidR="00FD6FC0">
        <w:tab/>
      </w:r>
      <w:r w:rsidR="00FD6FC0">
        <w:tab/>
      </w:r>
      <w:r w:rsidRPr="00F86633">
        <w:rPr>
          <w:rStyle w:val="Cquestionpartlabelbold"/>
        </w:rPr>
        <w:t>C</w:t>
      </w:r>
      <w:r w:rsidR="00FD6FC0">
        <w:tab/>
      </w:r>
      <w:r w:rsidRPr="00F86633">
        <w:rPr>
          <w:rStyle w:val="Cmathsexpressions"/>
        </w:rPr>
        <w:t>y</w:t>
      </w:r>
      <w:r>
        <w:t xml:space="preserve"> = -2</w:t>
      </w:r>
      <w:r w:rsidRPr="00F86633">
        <w:rPr>
          <w:rStyle w:val="Cmathsexpressions"/>
        </w:rPr>
        <w:t>x</w:t>
      </w:r>
      <w:r w:rsidRPr="00F86633">
        <w:rPr>
          <w:rStyle w:val="Csuperscript"/>
        </w:rPr>
        <w:t>3</w:t>
      </w:r>
      <w:r>
        <w:tab/>
      </w:r>
      <w:r w:rsidR="00FD6FC0">
        <w:tab/>
      </w:r>
      <w:r w:rsidR="00FD6FC0">
        <w:tab/>
      </w:r>
      <w:r w:rsidR="00FD6FC0">
        <w:tab/>
      </w:r>
      <w:r w:rsidRPr="00F86633">
        <w:rPr>
          <w:rStyle w:val="Cquestionpartlabelbold"/>
        </w:rPr>
        <w:t>D</w:t>
      </w:r>
      <w:r w:rsidR="00FD6FC0">
        <w:tab/>
      </w:r>
      <w:r w:rsidRPr="00F86633">
        <w:rPr>
          <w:rStyle w:val="Cmathsexpressions"/>
        </w:rPr>
        <w:t>y</w:t>
      </w:r>
      <w:r>
        <w:t xml:space="preserve"> = </w:t>
      </w:r>
      <w:r w:rsidRPr="0010246D">
        <w:rPr>
          <w:position w:val="-24"/>
        </w:rPr>
        <w:object w:dxaOrig="460" w:dyaOrig="660" w14:anchorId="6BFB31D8">
          <v:shape id="_x0000_i1027" type="#_x0000_t75" style="width:23.4pt;height:33.65pt" o:ole="">
            <v:imagedata r:id="rId15" o:title=""/>
          </v:shape>
          <o:OLEObject Type="Embed" ProgID="Equation.3" ShapeID="_x0000_i1027" DrawAspect="Content" ObjectID="_1538977572" r:id="rId16"/>
        </w:object>
      </w:r>
    </w:p>
    <w:p w14:paraId="759E1EB6" w14:textId="5CCDC7A3" w:rsidR="00FC30EB" w:rsidRDefault="00FC30EB" w:rsidP="00FC30EB">
      <w:pPr>
        <w:pStyle w:val="Pquestionheadingmc"/>
      </w:pPr>
      <w:r>
        <w:lastRenderedPageBreak/>
        <w:t>Question 6</w:t>
      </w:r>
      <w:r>
        <w:tab/>
        <w:t>[8.4</w:t>
      </w:r>
      <w:r w:rsidRPr="00DF7F34">
        <w:t>]</w:t>
      </w:r>
      <w:r w:rsidR="00853EE2">
        <w:t xml:space="preserve"> </w:t>
      </w:r>
      <w:r w:rsidR="00853EE2">
        <w:rPr>
          <w:highlight w:val="lightGray"/>
        </w:rPr>
        <w:t>[10A]</w:t>
      </w:r>
    </w:p>
    <w:p w14:paraId="4E0D34B6" w14:textId="77777777" w:rsidR="00FC30EB" w:rsidRDefault="00FC30EB" w:rsidP="00FC30EB">
      <w:pPr>
        <w:pStyle w:val="Pquestiontextmainstem"/>
      </w:pPr>
      <w:r>
        <w:t>When 3</w:t>
      </w:r>
      <w:r w:rsidRPr="00FA5C18">
        <w:rPr>
          <w:rStyle w:val="Cmathsexpressions"/>
        </w:rPr>
        <w:t>x</w:t>
      </w:r>
      <w:r w:rsidRPr="00FA5C18">
        <w:rPr>
          <w:rStyle w:val="Csuperscript"/>
        </w:rPr>
        <w:t>3</w:t>
      </w:r>
      <w:r>
        <w:t xml:space="preserve"> </w:t>
      </w:r>
      <w:r w:rsidRPr="00897280">
        <w:sym w:font="Symbol" w:char="F02D"/>
      </w:r>
      <w:r>
        <w:t xml:space="preserve"> 4</w:t>
      </w:r>
      <w:r w:rsidRPr="00FA5C18">
        <w:rPr>
          <w:rStyle w:val="Cmathsexpressions"/>
        </w:rPr>
        <w:t>x</w:t>
      </w:r>
      <w:r w:rsidRPr="00FA5C18">
        <w:rPr>
          <w:rStyle w:val="Csuperscript"/>
        </w:rPr>
        <w:t>2</w:t>
      </w:r>
      <w:r>
        <w:t xml:space="preserve"> + 2</w:t>
      </w:r>
      <w:r w:rsidRPr="00FA5C18">
        <w:rPr>
          <w:rStyle w:val="Cmathsexpressions"/>
        </w:rPr>
        <w:t>x</w:t>
      </w:r>
      <w:r>
        <w:t xml:space="preserve"> </w:t>
      </w:r>
      <w:r w:rsidRPr="00897280">
        <w:sym w:font="Symbol" w:char="F02D"/>
      </w:r>
      <w:r>
        <w:t xml:space="preserve"> 5 is divided by 2</w:t>
      </w:r>
      <w:r w:rsidRPr="00FA5C18">
        <w:rPr>
          <w:rStyle w:val="Cmathsexpressions"/>
        </w:rPr>
        <w:t>x</w:t>
      </w:r>
      <w:r>
        <w:t xml:space="preserve"> </w:t>
      </w:r>
      <w:r w:rsidRPr="00897280">
        <w:sym w:font="Symbol" w:char="F02D"/>
      </w:r>
      <w:r>
        <w:t xml:space="preserve"> 1 the remainder is:</w:t>
      </w:r>
    </w:p>
    <w:p w14:paraId="6BAC090D" w14:textId="788DBC22" w:rsidR="00FC30EB" w:rsidRDefault="00FD6FC0" w:rsidP="00FC30EB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 w:rsidR="00FC30EB">
        <w:t>-14</w:t>
      </w:r>
      <w:r w:rsidR="00FC30EB"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 w:rsidR="004762F1" w:rsidRPr="004762F1">
        <w:rPr>
          <w:position w:val="-24"/>
        </w:rPr>
        <w:object w:dxaOrig="440" w:dyaOrig="620" w14:anchorId="1EB411D3">
          <v:shape id="_x0000_i1028" type="#_x0000_t75" style="width:20.55pt;height:29.9pt" o:ole="">
            <v:imagedata r:id="rId17" o:title=""/>
          </v:shape>
          <o:OLEObject Type="Embed" ProgID="Equation.DSMT4" ShapeID="_x0000_i1028" DrawAspect="Content" ObjectID="_1538977573" r:id="rId18"/>
        </w:object>
      </w:r>
      <w:r w:rsidR="00FC30EB"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4762F1" w:rsidRPr="004762F1">
        <w:rPr>
          <w:position w:val="-24"/>
        </w:rPr>
        <w:object w:dxaOrig="440" w:dyaOrig="620" w14:anchorId="7D1C83EC">
          <v:shape id="_x0000_i1029" type="#_x0000_t75" style="width:20.55pt;height:29.9pt" o:ole="">
            <v:imagedata r:id="rId19" o:title=""/>
          </v:shape>
          <o:OLEObject Type="Embed" ProgID="Equation.DSMT4" ShapeID="_x0000_i1029" DrawAspect="Content" ObjectID="_1538977574" r:id="rId20"/>
        </w:object>
      </w:r>
      <w:r>
        <w:tab/>
      </w:r>
      <w:r>
        <w:tab/>
      </w:r>
      <w:r>
        <w:tab/>
      </w:r>
      <w:r>
        <w:tab/>
      </w:r>
      <w:r>
        <w:tab/>
      </w:r>
      <w:r w:rsidR="00FC30EB"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FC30EB">
        <w:t>-4</w:t>
      </w:r>
    </w:p>
    <w:p w14:paraId="41E416E2" w14:textId="77777777" w:rsidR="00FC30EB" w:rsidRDefault="00FC30EB" w:rsidP="00FC30EB">
      <w:pPr>
        <w:pStyle w:val="Pquestionheadingmc"/>
      </w:pPr>
      <w:r>
        <w:t>Question 7</w:t>
      </w:r>
      <w:r>
        <w:tab/>
        <w:t>[10.1</w:t>
      </w:r>
      <w:r w:rsidRPr="00DF7F34">
        <w:t>]</w:t>
      </w:r>
    </w:p>
    <w:p w14:paraId="664EA9F3" w14:textId="77777777" w:rsidR="00FC30EB" w:rsidRDefault="00FC30EB" w:rsidP="00FC30EB">
      <w:pPr>
        <w:pStyle w:val="Pquestiontextmainstem"/>
      </w:pPr>
      <w:r>
        <w:t>A blindfolded person randomly selects a can of soft drink from a pack containing 5 cola, 4 lemonade and 3 orange. The probability that orange is chosen is:</w:t>
      </w:r>
    </w:p>
    <w:p w14:paraId="72DAC4E9" w14:textId="7BF1B099" w:rsidR="00FC30EB" w:rsidRDefault="00FD6FC0" w:rsidP="00FC30EB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 w:rsidR="007419A9" w:rsidRPr="007419A9">
        <w:rPr>
          <w:position w:val="-24"/>
        </w:rPr>
        <w:object w:dxaOrig="240" w:dyaOrig="620" w14:anchorId="49FDDE62">
          <v:shape id="_x0000_i1030" type="#_x0000_t75" style="width:13.1pt;height:29.9pt" o:ole="">
            <v:imagedata r:id="rId21" o:title=""/>
          </v:shape>
          <o:OLEObject Type="Embed" ProgID="Equation.DSMT4" ShapeID="_x0000_i1030" DrawAspect="Content" ObjectID="_1538977575" r:id="rId22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 w:rsidR="007419A9" w:rsidRPr="007419A9">
        <w:rPr>
          <w:position w:val="-24"/>
        </w:rPr>
        <w:object w:dxaOrig="220" w:dyaOrig="620" w14:anchorId="2B4933F0">
          <v:shape id="_x0000_i1031" type="#_x0000_t75" style="width:10.3pt;height:29.9pt" o:ole="">
            <v:imagedata r:id="rId23" o:title=""/>
          </v:shape>
          <o:OLEObject Type="Embed" ProgID="Equation.DSMT4" ShapeID="_x0000_i1031" DrawAspect="Content" ObjectID="_1538977576" r:id="rId24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7419A9" w:rsidRPr="007419A9">
        <w:rPr>
          <w:position w:val="-24"/>
        </w:rPr>
        <w:object w:dxaOrig="220" w:dyaOrig="620" w14:anchorId="325A4BF7">
          <v:shape id="_x0000_i1032" type="#_x0000_t75" style="width:10.3pt;height:29.9pt" o:ole="">
            <v:imagedata r:id="rId25" o:title=""/>
          </v:shape>
          <o:OLEObject Type="Embed" ProgID="Equation.DSMT4" ShapeID="_x0000_i1032" DrawAspect="Content" ObjectID="_1538977577" r:id="rId26"/>
        </w:object>
      </w:r>
      <w:r>
        <w:tab/>
      </w:r>
      <w:r>
        <w:tab/>
      </w:r>
      <w:r>
        <w:tab/>
      </w:r>
      <w:r>
        <w:tab/>
      </w:r>
      <w:r w:rsidR="00F4444E">
        <w:tab/>
      </w:r>
      <w:r>
        <w:tab/>
      </w:r>
      <w:r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7419A9" w:rsidRPr="007419A9">
        <w:rPr>
          <w:position w:val="-24"/>
        </w:rPr>
        <w:object w:dxaOrig="240" w:dyaOrig="620" w14:anchorId="4D210B09">
          <v:shape id="_x0000_i1033" type="#_x0000_t75" style="width:13.1pt;height:29.9pt" o:ole="">
            <v:imagedata r:id="rId27" o:title=""/>
          </v:shape>
          <o:OLEObject Type="Embed" ProgID="Equation.DSMT4" ShapeID="_x0000_i1033" DrawAspect="Content" ObjectID="_1538977578" r:id="rId28"/>
        </w:object>
      </w:r>
    </w:p>
    <w:p w14:paraId="4DC12597" w14:textId="77777777" w:rsidR="00FC30EB" w:rsidRDefault="00FC30EB" w:rsidP="00FC30EB">
      <w:pPr>
        <w:pStyle w:val="Pquestionheadingmc"/>
      </w:pPr>
      <w:r>
        <w:t>Question 8</w:t>
      </w:r>
      <w:r>
        <w:tab/>
        <w:t>[10.5</w:t>
      </w:r>
      <w:r w:rsidRPr="00DF7F34">
        <w:t>]</w:t>
      </w:r>
    </w:p>
    <w:p w14:paraId="05CBF0F1" w14:textId="06FD068C" w:rsidR="00FC30EB" w:rsidRDefault="00FC30EB" w:rsidP="00FC30EB">
      <w:pPr>
        <w:pStyle w:val="Pquestiontextmainstem"/>
      </w:pPr>
      <w:r>
        <w:t xml:space="preserve">A fair coin is </w:t>
      </w:r>
      <w:r w:rsidR="006241F4">
        <w:t>tossed</w:t>
      </w:r>
      <w:r>
        <w:t xml:space="preserve"> three times. The probability that the third </w:t>
      </w:r>
      <w:r w:rsidR="006241F4">
        <w:t>toss</w:t>
      </w:r>
      <w:r>
        <w:t xml:space="preserve"> </w:t>
      </w:r>
      <w:r w:rsidR="00853EE2">
        <w:t>is</w:t>
      </w:r>
      <w:r>
        <w:t xml:space="preserve"> head</w:t>
      </w:r>
      <w:r w:rsidR="00853EE2">
        <w:t>s</w:t>
      </w:r>
      <w:r>
        <w:t xml:space="preserve">, </w:t>
      </w:r>
      <w:r w:rsidR="00853EE2">
        <w:t>if</w:t>
      </w:r>
      <w:r>
        <w:t xml:space="preserve"> neither of the previous two </w:t>
      </w:r>
      <w:r w:rsidR="006241F4">
        <w:t>tosses</w:t>
      </w:r>
      <w:r w:rsidR="00853EE2">
        <w:t xml:space="preserve"> were</w:t>
      </w:r>
      <w:r>
        <w:t xml:space="preserve"> head</w:t>
      </w:r>
      <w:r w:rsidR="00853EE2">
        <w:t>s</w:t>
      </w:r>
      <w:r>
        <w:t>, is:</w:t>
      </w:r>
    </w:p>
    <w:p w14:paraId="7BE71448" w14:textId="780B9292" w:rsidR="00FC30EB" w:rsidRDefault="00FC30EB" w:rsidP="00FC30EB">
      <w:pPr>
        <w:pStyle w:val="Pquestiontextmcqoptions"/>
      </w:pPr>
      <w:r w:rsidRPr="00F86633">
        <w:rPr>
          <w:rStyle w:val="Cquestionpartlabelbold"/>
        </w:rPr>
        <w:t>A</w:t>
      </w:r>
      <w:r w:rsidR="00F4444E">
        <w:tab/>
      </w:r>
      <w:r w:rsidR="007419A9" w:rsidRPr="007419A9">
        <w:rPr>
          <w:position w:val="-24"/>
        </w:rPr>
        <w:object w:dxaOrig="220" w:dyaOrig="620" w14:anchorId="07B13CFA">
          <v:shape id="_x0000_i1034" type="#_x0000_t75" style="width:10.3pt;height:29.9pt" o:ole="">
            <v:imagedata r:id="rId29" o:title=""/>
          </v:shape>
          <o:OLEObject Type="Embed" ProgID="Equation.DSMT4" ShapeID="_x0000_i1034" DrawAspect="Content" ObjectID="_1538977579" r:id="rId30"/>
        </w:object>
      </w:r>
      <w:r>
        <w:tab/>
      </w:r>
      <w:r w:rsidR="00F4444E">
        <w:tab/>
      </w:r>
      <w:r w:rsidR="00F4444E">
        <w:tab/>
      </w:r>
      <w:r w:rsidR="00F4444E">
        <w:tab/>
      </w:r>
      <w:r w:rsidR="00F4444E">
        <w:tab/>
      </w:r>
      <w:r w:rsidR="00F4444E">
        <w:tab/>
      </w:r>
      <w:r w:rsidR="00F4444E">
        <w:tab/>
      </w:r>
      <w:r w:rsidR="00FD6FC0">
        <w:rPr>
          <w:rStyle w:val="Cquestionpartlabelbold"/>
        </w:rPr>
        <w:t>B</w:t>
      </w:r>
      <w:r w:rsidR="00FD6FC0">
        <w:rPr>
          <w:rStyle w:val="Cquestionpartlabelbold"/>
        </w:rPr>
        <w:tab/>
      </w:r>
      <w:r w:rsidR="007419A9" w:rsidRPr="007419A9">
        <w:rPr>
          <w:position w:val="-24"/>
        </w:rPr>
        <w:object w:dxaOrig="240" w:dyaOrig="620" w14:anchorId="357CFB18">
          <v:shape id="_x0000_i1035" type="#_x0000_t75" style="width:13.1pt;height:29.9pt" o:ole="">
            <v:imagedata r:id="rId31" o:title=""/>
          </v:shape>
          <o:OLEObject Type="Embed" ProgID="Equation.DSMT4" ShapeID="_x0000_i1035" DrawAspect="Content" ObjectID="_1538977580" r:id="rId32"/>
        </w:object>
      </w:r>
      <w:r>
        <w:tab/>
      </w:r>
      <w:r w:rsidR="00F4444E">
        <w:tab/>
      </w:r>
      <w:r w:rsidR="00F4444E">
        <w:tab/>
      </w:r>
      <w:r w:rsidR="00F4444E">
        <w:tab/>
      </w:r>
      <w:r w:rsidR="00F4444E">
        <w:tab/>
      </w:r>
      <w:r w:rsidR="00F4444E">
        <w:tab/>
      </w:r>
      <w:r w:rsidR="00F4444E">
        <w:tab/>
      </w:r>
      <w:r w:rsidR="00FD6FC0">
        <w:rPr>
          <w:rStyle w:val="Cquestionpartlabelbold"/>
        </w:rPr>
        <w:t>C</w:t>
      </w:r>
      <w:r w:rsidR="00FD6FC0">
        <w:rPr>
          <w:rStyle w:val="Cquestionpartlabelbold"/>
        </w:rPr>
        <w:tab/>
      </w:r>
      <w:r w:rsidR="007419A9" w:rsidRPr="007419A9">
        <w:rPr>
          <w:position w:val="-24"/>
        </w:rPr>
        <w:object w:dxaOrig="240" w:dyaOrig="620" w14:anchorId="16B98B02">
          <v:shape id="_x0000_i1036" type="#_x0000_t75" style="width:13.1pt;height:29.9pt" o:ole="">
            <v:imagedata r:id="rId33" o:title=""/>
          </v:shape>
          <o:OLEObject Type="Embed" ProgID="Equation.DSMT4" ShapeID="_x0000_i1036" DrawAspect="Content" ObjectID="_1538977581" r:id="rId34"/>
        </w:object>
      </w:r>
      <w:r>
        <w:tab/>
      </w:r>
      <w:r w:rsidR="00F4444E">
        <w:tab/>
      </w:r>
      <w:r w:rsidR="00F4444E">
        <w:tab/>
      </w:r>
      <w:r w:rsidR="00F4444E">
        <w:tab/>
      </w:r>
      <w:r w:rsidR="00F4444E">
        <w:tab/>
      </w:r>
      <w:r w:rsidR="00F4444E">
        <w:tab/>
      </w:r>
      <w:r w:rsidR="00F4444E">
        <w:tab/>
      </w:r>
      <w:r w:rsidR="00FD6FC0">
        <w:rPr>
          <w:rStyle w:val="Cquestionpartlabelbold"/>
        </w:rPr>
        <w:t>D</w:t>
      </w:r>
      <w:r w:rsidR="00FD6FC0">
        <w:rPr>
          <w:rStyle w:val="Cquestionpartlabelbold"/>
        </w:rPr>
        <w:tab/>
      </w:r>
      <w:r w:rsidR="007419A9" w:rsidRPr="007419A9">
        <w:rPr>
          <w:position w:val="-24"/>
        </w:rPr>
        <w:object w:dxaOrig="220" w:dyaOrig="620" w14:anchorId="6716838C">
          <v:shape id="_x0000_i1037" type="#_x0000_t75" style="width:10.3pt;height:29.9pt" o:ole="">
            <v:imagedata r:id="rId35" o:title=""/>
          </v:shape>
          <o:OLEObject Type="Embed" ProgID="Equation.DSMT4" ShapeID="_x0000_i1037" DrawAspect="Content" ObjectID="_1538977582" r:id="rId36"/>
        </w:object>
      </w:r>
    </w:p>
    <w:p w14:paraId="6B01F9FA" w14:textId="74144E84" w:rsidR="00FC30EB" w:rsidRDefault="00FC30EB" w:rsidP="00FC30EB">
      <w:pPr>
        <w:pStyle w:val="Pquestionheadingmc"/>
      </w:pPr>
      <w:r>
        <w:t>Question 9</w:t>
      </w:r>
      <w:r>
        <w:tab/>
        <w:t>[11.2</w:t>
      </w:r>
      <w:r w:rsidRPr="00DF7F34">
        <w:t>]</w:t>
      </w:r>
      <w:r w:rsidR="00853EE2">
        <w:t xml:space="preserve"> </w:t>
      </w:r>
      <w:r w:rsidR="00853EE2">
        <w:rPr>
          <w:highlight w:val="lightGray"/>
        </w:rPr>
        <w:t>[10A]</w:t>
      </w:r>
    </w:p>
    <w:p w14:paraId="45DFD458" w14:textId="77777777" w:rsidR="00FC30EB" w:rsidRDefault="00FC30EB" w:rsidP="00FC30EB">
      <w:pPr>
        <w:pStyle w:val="Pquestiontextmainstem"/>
      </w:pPr>
      <w:r>
        <w:t xml:space="preserve">In simplest form </w:t>
      </w:r>
      <w:r w:rsidR="00E62EF4" w:rsidRPr="00A119E4">
        <w:rPr>
          <w:position w:val="-8"/>
        </w:rPr>
        <w:object w:dxaOrig="1100" w:dyaOrig="360" w14:anchorId="65C1780F">
          <v:shape id="_x0000_i1038" type="#_x0000_t75" style="width:55.15pt;height:18.7pt" o:ole="">
            <v:imagedata r:id="rId37" o:title=""/>
          </v:shape>
          <o:OLEObject Type="Embed" ProgID="Equation.DSMT4" ShapeID="_x0000_i1038" DrawAspect="Content" ObjectID="_1538977583" r:id="rId38"/>
        </w:object>
      </w:r>
      <w:r>
        <w:t>is written as</w:t>
      </w:r>
      <w:r w:rsidRPr="009C326D">
        <w:t>:</w:t>
      </w:r>
    </w:p>
    <w:p w14:paraId="36E21CCB" w14:textId="4C1C043E" w:rsidR="00FC30EB" w:rsidRDefault="00FC30EB" w:rsidP="00FC30EB">
      <w:pPr>
        <w:pStyle w:val="Pquestiontextmcqoptions"/>
      </w:pPr>
      <w:r w:rsidRPr="00F86633">
        <w:rPr>
          <w:rStyle w:val="Cquestionpartlabelbold"/>
        </w:rPr>
        <w:t>A</w:t>
      </w:r>
      <w:r w:rsidR="00F4444E">
        <w:tab/>
      </w:r>
      <w:r w:rsidR="00E62EF4" w:rsidRPr="007419A9">
        <w:rPr>
          <w:position w:val="-8"/>
        </w:rPr>
        <w:object w:dxaOrig="580" w:dyaOrig="360" w14:anchorId="4A27CE5C">
          <v:shape id="_x0000_i1039" type="#_x0000_t75" style="width:28.05pt;height:18.7pt" o:ole="">
            <v:imagedata r:id="rId39" o:title=""/>
          </v:shape>
          <o:OLEObject Type="Embed" ProgID="Equation.DSMT4" ShapeID="_x0000_i1039" DrawAspect="Content" ObjectID="_1538977584" r:id="rId40"/>
        </w:object>
      </w:r>
      <w:r w:rsidR="00F4444E">
        <w:tab/>
      </w:r>
      <w:r w:rsidR="00F4444E">
        <w:tab/>
      </w:r>
      <w:r w:rsidR="00F4444E">
        <w:tab/>
      </w:r>
      <w:r w:rsidR="00F4444E">
        <w:tab/>
      </w:r>
      <w:r w:rsidRPr="009C326D">
        <w:tab/>
      </w:r>
      <w:r w:rsidR="00FD6FC0">
        <w:rPr>
          <w:rStyle w:val="Cquestionpartlabelbold"/>
        </w:rPr>
        <w:t>B</w:t>
      </w:r>
      <w:r w:rsidR="00FD6FC0">
        <w:rPr>
          <w:rStyle w:val="Cquestionpartlabelbold"/>
        </w:rPr>
        <w:tab/>
      </w:r>
      <w:r w:rsidR="00E62EF4" w:rsidRPr="007419A9">
        <w:rPr>
          <w:position w:val="-8"/>
        </w:rPr>
        <w:object w:dxaOrig="580" w:dyaOrig="360" w14:anchorId="74248360">
          <v:shape id="_x0000_i1040" type="#_x0000_t75" style="width:28.05pt;height:18.7pt" o:ole="">
            <v:imagedata r:id="rId41" o:title=""/>
          </v:shape>
          <o:OLEObject Type="Embed" ProgID="Equation.DSMT4" ShapeID="_x0000_i1040" DrawAspect="Content" ObjectID="_1538977585" r:id="rId42"/>
        </w:object>
      </w:r>
      <w:r w:rsidRPr="009C326D">
        <w:tab/>
      </w:r>
      <w:r w:rsidR="00F4444E">
        <w:tab/>
      </w:r>
      <w:r w:rsidR="00F4444E">
        <w:tab/>
      </w:r>
      <w:r w:rsidR="00F4444E">
        <w:tab/>
      </w:r>
      <w:r w:rsidR="00F4444E">
        <w:tab/>
      </w:r>
      <w:r w:rsidR="00FD6FC0">
        <w:rPr>
          <w:rStyle w:val="Cquestionpartlabelbold"/>
        </w:rPr>
        <w:t>C</w:t>
      </w:r>
      <w:r w:rsidR="00FD6FC0">
        <w:rPr>
          <w:rStyle w:val="Cquestionpartlabelbold"/>
        </w:rPr>
        <w:tab/>
      </w:r>
      <w:r w:rsidR="00E62EF4" w:rsidRPr="00A119E4">
        <w:rPr>
          <w:position w:val="-6"/>
        </w:rPr>
        <w:object w:dxaOrig="620" w:dyaOrig="340" w14:anchorId="37D0DF8E">
          <v:shape id="_x0000_i1041" type="#_x0000_t75" style="width:29.9pt;height:18.7pt" o:ole="">
            <v:imagedata r:id="rId43" o:title=""/>
          </v:shape>
          <o:OLEObject Type="Embed" ProgID="Equation.DSMT4" ShapeID="_x0000_i1041" DrawAspect="Content" ObjectID="_1538977586" r:id="rId44"/>
        </w:object>
      </w:r>
      <w:r w:rsidRPr="009C326D">
        <w:tab/>
      </w:r>
      <w:r w:rsidR="00F4444E">
        <w:tab/>
      </w:r>
      <w:r w:rsidR="00F4444E">
        <w:tab/>
      </w:r>
      <w:r w:rsidR="00F4444E">
        <w:tab/>
      </w:r>
      <w:r w:rsidR="00F4444E">
        <w:tab/>
      </w:r>
      <w:r w:rsidR="00FD6FC0">
        <w:rPr>
          <w:rStyle w:val="Cquestionpartlabelbold"/>
        </w:rPr>
        <w:t>D</w:t>
      </w:r>
      <w:r w:rsidR="00FD6FC0">
        <w:rPr>
          <w:rStyle w:val="Cquestionpartlabelbold"/>
        </w:rPr>
        <w:tab/>
      </w:r>
      <w:r w:rsidR="00E62EF4" w:rsidRPr="00A119E4">
        <w:rPr>
          <w:position w:val="-6"/>
        </w:rPr>
        <w:object w:dxaOrig="580" w:dyaOrig="340" w14:anchorId="631D10CB">
          <v:shape id="_x0000_i1042" type="#_x0000_t75" style="width:28.05pt;height:18.7pt" o:ole="">
            <v:imagedata r:id="rId45" o:title=""/>
          </v:shape>
          <o:OLEObject Type="Embed" ProgID="Equation.DSMT4" ShapeID="_x0000_i1042" DrawAspect="Content" ObjectID="_1538977587" r:id="rId46"/>
        </w:object>
      </w:r>
    </w:p>
    <w:p w14:paraId="1B777602" w14:textId="5199C493" w:rsidR="00FC30EB" w:rsidRDefault="00FC30EB" w:rsidP="00FC30EB">
      <w:pPr>
        <w:pStyle w:val="Pquestionheadingmc"/>
      </w:pPr>
      <w:r>
        <w:t>Question 10</w:t>
      </w:r>
      <w:r>
        <w:tab/>
        <w:t>[11.3</w:t>
      </w:r>
      <w:r w:rsidRPr="00DF7F34">
        <w:t>]</w:t>
      </w:r>
      <w:r w:rsidR="00853EE2">
        <w:t xml:space="preserve"> </w:t>
      </w:r>
      <w:r w:rsidR="00853EE2">
        <w:rPr>
          <w:highlight w:val="lightGray"/>
        </w:rPr>
        <w:t>[10A]</w:t>
      </w:r>
    </w:p>
    <w:p w14:paraId="50F6F188" w14:textId="77777777" w:rsidR="00FC30EB" w:rsidRDefault="00FC30EB" w:rsidP="00FC30EB">
      <w:pPr>
        <w:pStyle w:val="Pquestiontextmainstem"/>
      </w:pPr>
      <w:r>
        <w:t xml:space="preserve">In simplest form </w:t>
      </w:r>
      <w:r w:rsidR="00E62EF4" w:rsidRPr="0004224D">
        <w:rPr>
          <w:position w:val="-8"/>
        </w:rPr>
        <w:object w:dxaOrig="1120" w:dyaOrig="360" w14:anchorId="6D1A1D27">
          <v:shape id="_x0000_i1043" type="#_x0000_t75" style="width:55.15pt;height:18.7pt" o:ole="">
            <v:imagedata r:id="rId47" o:title=""/>
          </v:shape>
          <o:OLEObject Type="Embed" ProgID="Equation.DSMT4" ShapeID="_x0000_i1043" DrawAspect="Content" ObjectID="_1538977588" r:id="rId48"/>
        </w:object>
      </w:r>
      <w:r>
        <w:t xml:space="preserve"> is written as:</w:t>
      </w:r>
    </w:p>
    <w:p w14:paraId="2C9CE133" w14:textId="28F1E8CF" w:rsidR="00FC30EB" w:rsidRDefault="00FC30EB" w:rsidP="00FC30EB">
      <w:pPr>
        <w:pStyle w:val="Pquestiontextmcqoptions"/>
      </w:pPr>
      <w:r w:rsidRPr="00F86633">
        <w:rPr>
          <w:rStyle w:val="Cquestionpartlabelbold"/>
        </w:rPr>
        <w:t>A</w:t>
      </w:r>
      <w:r w:rsidR="00F4444E">
        <w:tab/>
      </w:r>
      <w:r w:rsidR="00E62EF4" w:rsidRPr="00E62EF4">
        <w:rPr>
          <w:position w:val="-8"/>
        </w:rPr>
        <w:object w:dxaOrig="620" w:dyaOrig="360" w14:anchorId="1DDD401B">
          <v:shape id="_x0000_i1044" type="#_x0000_t75" style="width:29.9pt;height:18.7pt" o:ole="">
            <v:imagedata r:id="rId49" o:title=""/>
          </v:shape>
          <o:OLEObject Type="Embed" ProgID="Equation.DSMT4" ShapeID="_x0000_i1044" DrawAspect="Content" ObjectID="_1538977589" r:id="rId50"/>
        </w:object>
      </w:r>
      <w:r>
        <w:tab/>
      </w:r>
      <w:r w:rsidR="00F4444E">
        <w:tab/>
      </w:r>
      <w:r w:rsidR="00F4444E">
        <w:tab/>
      </w:r>
      <w:r w:rsidR="00F4444E">
        <w:tab/>
      </w:r>
      <w:r w:rsidR="00F4444E">
        <w:tab/>
      </w:r>
      <w:r w:rsidR="00FD6FC0">
        <w:rPr>
          <w:rStyle w:val="Cquestionpartlabelbold"/>
        </w:rPr>
        <w:t>B</w:t>
      </w:r>
      <w:r w:rsidR="00FD6FC0">
        <w:rPr>
          <w:rStyle w:val="Cquestionpartlabelbold"/>
        </w:rPr>
        <w:tab/>
      </w:r>
      <w:r w:rsidR="00E62EF4" w:rsidRPr="00E62EF4">
        <w:rPr>
          <w:position w:val="-8"/>
        </w:rPr>
        <w:object w:dxaOrig="480" w:dyaOrig="360" w14:anchorId="4BF104AE">
          <v:shape id="_x0000_i1045" type="#_x0000_t75" style="width:23.4pt;height:18.7pt" o:ole="">
            <v:imagedata r:id="rId51" o:title=""/>
          </v:shape>
          <o:OLEObject Type="Embed" ProgID="Equation.DSMT4" ShapeID="_x0000_i1045" DrawAspect="Content" ObjectID="_1538977590" r:id="rId52"/>
        </w:object>
      </w:r>
      <w:r>
        <w:tab/>
      </w:r>
      <w:r w:rsidR="00F4444E">
        <w:tab/>
      </w:r>
      <w:r w:rsidR="00F4444E">
        <w:tab/>
      </w:r>
      <w:r w:rsidR="00F4444E">
        <w:tab/>
      </w:r>
      <w:r w:rsidR="00F4444E">
        <w:tab/>
      </w:r>
      <w:r w:rsidR="00F4444E">
        <w:tab/>
      </w:r>
      <w:r w:rsidR="00FD6FC0">
        <w:rPr>
          <w:rStyle w:val="Cquestionpartlabelbold"/>
        </w:rPr>
        <w:t>C</w:t>
      </w:r>
      <w:r w:rsidR="00FD6FC0">
        <w:rPr>
          <w:rStyle w:val="Cquestionpartlabelbold"/>
        </w:rPr>
        <w:tab/>
      </w:r>
      <w:r>
        <w:t>20</w:t>
      </w:r>
      <w:r>
        <w:tab/>
      </w:r>
      <w:r w:rsidR="00F4444E">
        <w:tab/>
      </w:r>
      <w:r w:rsidR="00F4444E">
        <w:tab/>
      </w:r>
      <w:r w:rsidR="00F4444E">
        <w:tab/>
      </w:r>
      <w:r w:rsidR="00F4444E">
        <w:tab/>
      </w:r>
      <w:r w:rsidR="00F4444E">
        <w:tab/>
      </w:r>
      <w:r w:rsidR="00F4444E">
        <w:tab/>
      </w:r>
      <w:r w:rsidR="00FD6FC0">
        <w:rPr>
          <w:rStyle w:val="Cquestionpartlabelbold"/>
        </w:rPr>
        <w:t>D</w:t>
      </w:r>
      <w:r w:rsidR="00FD6FC0">
        <w:rPr>
          <w:rStyle w:val="Cquestionpartlabelbold"/>
        </w:rPr>
        <w:tab/>
      </w:r>
      <w:r w:rsidR="00E62EF4" w:rsidRPr="00E62EF4">
        <w:rPr>
          <w:position w:val="-8"/>
        </w:rPr>
        <w:object w:dxaOrig="580" w:dyaOrig="360" w14:anchorId="784D5BE0">
          <v:shape id="_x0000_i1046" type="#_x0000_t75" style="width:28.05pt;height:18.7pt" o:ole="">
            <v:imagedata r:id="rId53" o:title=""/>
          </v:shape>
          <o:OLEObject Type="Embed" ProgID="Equation.DSMT4" ShapeID="_x0000_i1046" DrawAspect="Content" ObjectID="_1538977591" r:id="rId54"/>
        </w:object>
      </w:r>
    </w:p>
    <w:p w14:paraId="4F7D4902" w14:textId="26BAC6D3" w:rsidR="00FC30EB" w:rsidRDefault="00FC30EB" w:rsidP="00FC30EB">
      <w:pPr>
        <w:pStyle w:val="Pquestionheadingmc"/>
      </w:pPr>
      <w:r>
        <w:t>Question 1</w:t>
      </w:r>
      <w:r w:rsidR="00E14EFC">
        <w:t>1</w:t>
      </w:r>
      <w:r>
        <w:tab/>
        <w:t>[9.</w:t>
      </w:r>
      <w:r w:rsidR="00FF401F">
        <w:t>3</w:t>
      </w:r>
      <w:r w:rsidRPr="00DF7F34">
        <w:t>]</w:t>
      </w:r>
    </w:p>
    <w:p w14:paraId="1466A32D" w14:textId="77777777" w:rsidR="00FC30EB" w:rsidRDefault="00FC30EB" w:rsidP="00FC30EB">
      <w:pPr>
        <w:pStyle w:val="Pquestiontextmainstem"/>
      </w:pPr>
      <w:r>
        <w:t xml:space="preserve">In the diagram below </w:t>
      </w:r>
      <w:r w:rsidRPr="00FA5C18">
        <w:rPr>
          <w:rStyle w:val="Cmathsexpressions"/>
        </w:rPr>
        <w:t>AC</w:t>
      </w:r>
      <w:r>
        <w:t xml:space="preserve"> bisects both </w:t>
      </w:r>
      <w:r>
        <w:sym w:font="Symbol" w:char="F0D0"/>
      </w:r>
      <w:r w:rsidRPr="00FA5C18">
        <w:rPr>
          <w:rStyle w:val="Cmathsexpressions"/>
        </w:rPr>
        <w:t>BCD</w:t>
      </w:r>
      <w:r>
        <w:t xml:space="preserve"> and </w:t>
      </w:r>
      <w:r>
        <w:sym w:font="Symbol" w:char="F0D0"/>
      </w:r>
      <w:r w:rsidRPr="00FA5C18">
        <w:rPr>
          <w:rStyle w:val="Cmathsexpressions"/>
        </w:rPr>
        <w:t>DAB</w:t>
      </w:r>
      <w:r>
        <w:t>.</w:t>
      </w:r>
    </w:p>
    <w:p w14:paraId="408EB9D5" w14:textId="77777777" w:rsidR="00FC30EB" w:rsidRDefault="00FC30EB" w:rsidP="00FC30EB">
      <w:pPr>
        <w:pStyle w:val="Pquestiontextmainstem"/>
      </w:pPr>
      <w:r>
        <w:rPr>
          <w:noProof/>
        </w:rPr>
        <w:drawing>
          <wp:inline distT="0" distB="0" distL="0" distR="0" wp14:anchorId="0125F826" wp14:editId="28AD7E68">
            <wp:extent cx="1181735" cy="2087880"/>
            <wp:effectExtent l="0" t="0" r="0" b="7620"/>
            <wp:docPr id="103" name="Picture 103" descr="PM10_PR_Sem2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PM10_PR_Sem2_05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2087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7BFAF8" w14:textId="77777777" w:rsidR="00FC30EB" w:rsidRDefault="00FC30EB" w:rsidP="00FC30EB">
      <w:pPr>
        <w:pStyle w:val="Pquestiontextmainstem"/>
      </w:pPr>
      <w:r>
        <w:t xml:space="preserve">Which of the following tests can be used to prove that </w:t>
      </w:r>
      <w:r>
        <w:sym w:font="Symbol" w:char="F044"/>
      </w:r>
      <w:r w:rsidRPr="00FA5C18">
        <w:rPr>
          <w:rStyle w:val="Cmathsexpressions"/>
        </w:rPr>
        <w:t>ABC</w:t>
      </w:r>
      <w:r>
        <w:t xml:space="preserve"> </w:t>
      </w:r>
      <w:r>
        <w:sym w:font="Symbol" w:char="F0BA"/>
      </w:r>
      <w:r>
        <w:t xml:space="preserve"> </w:t>
      </w:r>
      <w:r>
        <w:sym w:font="Symbol" w:char="F044"/>
      </w:r>
      <w:r w:rsidRPr="00FA5C18">
        <w:rPr>
          <w:rStyle w:val="Cmathsexpressions"/>
        </w:rPr>
        <w:t>ADC</w:t>
      </w:r>
      <w:r>
        <w:t>?</w:t>
      </w:r>
    </w:p>
    <w:p w14:paraId="3557C6B9" w14:textId="0D4F6AF6" w:rsidR="00FC30EB" w:rsidRDefault="00FD6FC0" w:rsidP="00FC30EB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 w:rsidR="00FC30EB" w:rsidRPr="001F52DF">
        <w:t>A</w:t>
      </w:r>
      <w:r w:rsidR="004A7EB1">
        <w:t>SA</w:t>
      </w:r>
      <w:r w:rsidR="00E14EFC">
        <w:tab/>
      </w:r>
      <w:r w:rsidR="00E14EFC">
        <w:tab/>
      </w:r>
      <w:r w:rsidR="00E14EFC">
        <w:tab/>
      </w:r>
      <w:r w:rsidR="00E14EFC">
        <w:tab/>
      </w:r>
      <w:r w:rsidR="00E14EFC">
        <w:tab/>
      </w:r>
      <w:r w:rsidR="00E14EFC"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 w:rsidR="00FC30EB" w:rsidRPr="001F52DF">
        <w:t>SAS</w:t>
      </w:r>
      <w:r w:rsidR="00E14EFC">
        <w:tab/>
      </w:r>
      <w:r w:rsidR="00E14EFC">
        <w:tab/>
      </w:r>
      <w:r w:rsidR="00E14EFC">
        <w:tab/>
      </w:r>
      <w:r w:rsidR="00E14EFC">
        <w:tab/>
      </w:r>
      <w:r w:rsidR="00E14EFC">
        <w:tab/>
      </w:r>
      <w:r w:rsidR="00E14EFC">
        <w:tab/>
      </w:r>
      <w:r w:rsidR="00E14EFC">
        <w:tab/>
      </w:r>
      <w:r w:rsidR="00E14EFC"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FC30EB" w:rsidRPr="001F52DF">
        <w:t>SSS</w:t>
      </w:r>
      <w:r w:rsidR="00FC30EB">
        <w:tab/>
      </w:r>
    </w:p>
    <w:p w14:paraId="036F7DC1" w14:textId="45824363" w:rsidR="00FC30EB" w:rsidRDefault="00FD6FC0" w:rsidP="00FC30EB">
      <w:pPr>
        <w:pStyle w:val="Pquestiontextmcqoptions"/>
      </w:pP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FC30EB">
        <w:t xml:space="preserve">There is </w:t>
      </w:r>
      <w:r w:rsidR="00853EE2">
        <w:t>not enough</w:t>
      </w:r>
      <w:r w:rsidR="00FC30EB">
        <w:t xml:space="preserve"> information to determine if the triangles are congruent</w:t>
      </w:r>
      <w:r w:rsidR="00A61B9C">
        <w:t>.</w:t>
      </w:r>
    </w:p>
    <w:p w14:paraId="70BE793E" w14:textId="16EB073F" w:rsidR="00E14EFC" w:rsidRDefault="00E14EFC" w:rsidP="00E14EFC">
      <w:pPr>
        <w:pStyle w:val="Pquestionheadingmc"/>
      </w:pPr>
      <w:r>
        <w:lastRenderedPageBreak/>
        <w:t>Question 12</w:t>
      </w:r>
      <w:r>
        <w:tab/>
        <w:t>[12.4</w:t>
      </w:r>
      <w:r w:rsidRPr="00DF7F34">
        <w:t>]</w:t>
      </w:r>
      <w:r w:rsidR="00853EE2">
        <w:t xml:space="preserve"> </w:t>
      </w:r>
      <w:r w:rsidR="00853EE2">
        <w:rPr>
          <w:highlight w:val="lightGray"/>
        </w:rPr>
        <w:t>[10A]</w:t>
      </w:r>
    </w:p>
    <w:p w14:paraId="563E3037" w14:textId="77777777" w:rsidR="00E14EFC" w:rsidRDefault="00E14EFC" w:rsidP="00E14EFC">
      <w:pPr>
        <w:pStyle w:val="Pquestiontextmainstem"/>
      </w:pPr>
      <w:r>
        <w:t xml:space="preserve">Simplifying </w:t>
      </w:r>
      <w:r w:rsidR="00D212B8" w:rsidRPr="00A85417">
        <w:rPr>
          <w:position w:val="-48"/>
        </w:rPr>
        <w:object w:dxaOrig="1820" w:dyaOrig="1120" w14:anchorId="3D42526F">
          <v:shape id="_x0000_i1047" type="#_x0000_t75" style="width:90.7pt;height:56.1pt" o:ole="">
            <v:imagedata r:id="rId56" o:title=""/>
          </v:shape>
          <o:OLEObject Type="Embed" ProgID="Equation.DSMT4" ShapeID="_x0000_i1047" DrawAspect="Content" ObjectID="_1538977592" r:id="rId57"/>
        </w:object>
      </w:r>
      <w:r>
        <w:t xml:space="preserve"> gives:</w:t>
      </w:r>
    </w:p>
    <w:p w14:paraId="2ACC8F04" w14:textId="77777777" w:rsidR="00E14EFC" w:rsidRDefault="00E14EFC" w:rsidP="00E14EFC">
      <w:pPr>
        <w:pStyle w:val="Pquestiontextmcqoptions"/>
      </w:pPr>
      <w:r w:rsidRPr="00F86633">
        <w:rPr>
          <w:rStyle w:val="Cquestionpartlabelbold"/>
        </w:rPr>
        <w:t>A</w:t>
      </w:r>
      <w:r>
        <w:tab/>
      </w:r>
      <w:r w:rsidR="00D212B8" w:rsidRPr="00D212B8">
        <w:rPr>
          <w:position w:val="-40"/>
        </w:rPr>
        <w:object w:dxaOrig="400" w:dyaOrig="780" w14:anchorId="34614C4F">
          <v:shape id="_x0000_i1048" type="#_x0000_t75" style="width:20.55pt;height:40.2pt" o:ole="">
            <v:imagedata r:id="rId58" o:title=""/>
          </v:shape>
          <o:OLEObject Type="Embed" ProgID="Equation.DSMT4" ShapeID="_x0000_i1048" DrawAspect="Content" ObjectID="_1538977593" r:id="rId59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 w:rsidR="00D212B8" w:rsidRPr="00A85417">
        <w:rPr>
          <w:position w:val="-6"/>
        </w:rPr>
        <w:object w:dxaOrig="420" w:dyaOrig="480" w14:anchorId="13B94054">
          <v:shape id="_x0000_i1049" type="#_x0000_t75" style="width:22.45pt;height:25.25pt" o:ole="">
            <v:imagedata r:id="rId60" o:title=""/>
          </v:shape>
          <o:OLEObject Type="Embed" ProgID="Equation.DSMT4" ShapeID="_x0000_i1049" DrawAspect="Content" ObjectID="_1538977594" r:id="rId61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D212B8" w:rsidRPr="00A85417">
        <w:rPr>
          <w:position w:val="-6"/>
        </w:rPr>
        <w:object w:dxaOrig="340" w:dyaOrig="480" w14:anchorId="44E590E3">
          <v:shape id="_x0000_i1050" type="#_x0000_t75" style="width:16.85pt;height:25.25pt" o:ole="">
            <v:imagedata r:id="rId62" o:title=""/>
          </v:shape>
          <o:OLEObject Type="Embed" ProgID="Equation.DSMT4" ShapeID="_x0000_i1050" DrawAspect="Content" ObjectID="_1538977595" r:id="rId63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D212B8" w:rsidRPr="00D212B8">
        <w:rPr>
          <w:position w:val="-40"/>
        </w:rPr>
        <w:object w:dxaOrig="400" w:dyaOrig="820" w14:anchorId="35F41B0C">
          <v:shape id="_x0000_i1051" type="#_x0000_t75" style="width:20.55pt;height:42.1pt" o:ole="">
            <v:imagedata r:id="rId64" o:title=""/>
          </v:shape>
          <o:OLEObject Type="Embed" ProgID="Equation.DSMT4" ShapeID="_x0000_i1051" DrawAspect="Content" ObjectID="_1538977596" r:id="rId65"/>
        </w:object>
      </w:r>
    </w:p>
    <w:p w14:paraId="673800B8" w14:textId="77777777" w:rsidR="00FC30EB" w:rsidRDefault="00FC30EB" w:rsidP="00FC30EB">
      <w:pPr>
        <w:pStyle w:val="Pquestionheadingmc"/>
      </w:pPr>
      <w:r>
        <w:t>Question 13</w:t>
      </w:r>
      <w:r>
        <w:tab/>
        <w:t>[13.1</w:t>
      </w:r>
      <w:r w:rsidRPr="00DF7F34">
        <w:t>]</w:t>
      </w:r>
    </w:p>
    <w:p w14:paraId="6A80881B" w14:textId="77777777" w:rsidR="00FC30EB" w:rsidRDefault="00FC30EB" w:rsidP="00FC30EB">
      <w:pPr>
        <w:pStyle w:val="Pquestiontextmainstem"/>
      </w:pPr>
      <w:r>
        <w:t>$5500 invested at 4.75% p.a. compounded annually over 6 years will amount to:</w:t>
      </w:r>
    </w:p>
    <w:p w14:paraId="6F237942" w14:textId="651A2B16" w:rsidR="00FC30EB" w:rsidRPr="00627B8F" w:rsidRDefault="00FD6FC0" w:rsidP="00FC30EB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 w:rsidR="00FC30EB">
        <w:t>5500(1 + 0.475)</w:t>
      </w:r>
      <w:r w:rsidR="00FC30EB" w:rsidRPr="00F86633">
        <w:rPr>
          <w:rStyle w:val="Csuperscript"/>
        </w:rPr>
        <w:t>6</w:t>
      </w:r>
      <w:r w:rsidR="00A61B9C">
        <w:tab/>
      </w:r>
      <w:r w:rsidR="00A61B9C">
        <w:tab/>
      </w:r>
      <w:r w:rsidR="00A61B9C">
        <w:tab/>
      </w:r>
      <w:r w:rsidR="00A61B9C">
        <w:tab/>
      </w:r>
      <w:r w:rsidR="00A61B9C">
        <w:tab/>
      </w:r>
      <w:r w:rsidR="00A61B9C">
        <w:tab/>
      </w:r>
      <w:r w:rsidR="00A61B9C">
        <w:tab/>
      </w:r>
      <w:r w:rsidR="00A61B9C">
        <w:tab/>
      </w:r>
      <w:r w:rsidR="00A61B9C">
        <w:tab/>
      </w:r>
      <w:r w:rsidR="00A61B9C"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 w:rsidR="00805529">
        <w:t>5500(1 +</w:t>
      </w:r>
      <w:r w:rsidR="00FC30EB">
        <w:t xml:space="preserve"> 0.0475</w:t>
      </w:r>
      <w:r w:rsidR="00FC30EB" w:rsidRPr="00F86633">
        <w:rPr>
          <w:rStyle w:val="Csuperscript"/>
        </w:rPr>
        <w:t>6</w:t>
      </w:r>
      <w:r w:rsidR="00FC30EB">
        <w:t>)</w:t>
      </w:r>
    </w:p>
    <w:p w14:paraId="0E3B5BC6" w14:textId="1DF56F80" w:rsidR="00FC30EB" w:rsidRDefault="00FD6FC0" w:rsidP="00FC30EB">
      <w:pPr>
        <w:pStyle w:val="Pquestiontextmcqoptions"/>
      </w:pP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FC30EB">
        <w:t>5500(1 + 0.0475)</w:t>
      </w:r>
      <w:r w:rsidR="00FC30EB" w:rsidRPr="00F86633">
        <w:rPr>
          <w:rStyle w:val="Csuperscript"/>
        </w:rPr>
        <w:t>6</w:t>
      </w:r>
      <w:r w:rsidR="00A61B9C">
        <w:tab/>
      </w:r>
      <w:r w:rsidR="00A61B9C">
        <w:tab/>
      </w:r>
      <w:r w:rsidR="00A61B9C">
        <w:tab/>
      </w:r>
      <w:r w:rsidR="00A61B9C">
        <w:tab/>
      </w:r>
      <w:r w:rsidR="00A61B9C">
        <w:tab/>
      </w:r>
      <w:r w:rsidR="00A61B9C">
        <w:tab/>
      </w:r>
      <w:r w:rsidR="00A61B9C">
        <w:tab/>
      </w:r>
      <w:r w:rsidR="00A61B9C">
        <w:tab/>
      </w:r>
      <w:r w:rsidR="00A61B9C"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FC30EB">
        <w:t>5500(1 + 0.475</w:t>
      </w:r>
      <w:r w:rsidR="00FC30EB" w:rsidRPr="00F86633">
        <w:rPr>
          <w:rStyle w:val="Csuperscript"/>
        </w:rPr>
        <w:t>6</w:t>
      </w:r>
      <w:r w:rsidR="00FC30EB">
        <w:t>)</w:t>
      </w:r>
    </w:p>
    <w:p w14:paraId="163C7E85" w14:textId="77777777" w:rsidR="00FC30EB" w:rsidRDefault="00FC30EB" w:rsidP="00FC30EB">
      <w:pPr>
        <w:pStyle w:val="Pquestionheadingmc"/>
      </w:pPr>
      <w:r>
        <w:t>Question 14</w:t>
      </w:r>
      <w:r>
        <w:tab/>
        <w:t>[13.5</w:t>
      </w:r>
      <w:r w:rsidRPr="00DF7F34">
        <w:t>]</w:t>
      </w:r>
    </w:p>
    <w:p w14:paraId="29CE61A6" w14:textId="77777777" w:rsidR="00FC30EB" w:rsidRDefault="00FC30EB" w:rsidP="00FC30EB">
      <w:pPr>
        <w:pStyle w:val="Pquestiontextmainstem"/>
      </w:pPr>
      <w:r w:rsidRPr="005F7F50">
        <w:t>A new car is purchased for $42 000. The value of the car after 2 years, if it depreciates at 18% p.a. of its prime</w:t>
      </w:r>
      <w:r>
        <w:t xml:space="preserve"> cost, will be:</w:t>
      </w:r>
    </w:p>
    <w:p w14:paraId="206BFF3A" w14:textId="3ED93E32" w:rsidR="00FC30EB" w:rsidRPr="00612905" w:rsidRDefault="00FD6FC0" w:rsidP="00FC30EB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 w:rsidR="00FC30EB">
        <w:t xml:space="preserve">$(42 000 </w:t>
      </w:r>
      <w:r w:rsidR="00FC30EB" w:rsidRPr="007545AB">
        <w:sym w:font="Symbol" w:char="F02D"/>
      </w:r>
      <w:r w:rsidR="00FC30EB">
        <w:t xml:space="preserve"> 42 000 </w:t>
      </w:r>
      <w:r w:rsidR="00FC30EB">
        <w:sym w:font="Symbol" w:char="F0B4"/>
      </w:r>
      <w:r w:rsidR="00FC30EB">
        <w:t xml:space="preserve"> 0.18</w:t>
      </w:r>
      <w:r w:rsidR="00FC30EB" w:rsidRPr="00F86633">
        <w:rPr>
          <w:rStyle w:val="Csuperscript"/>
        </w:rPr>
        <w:t>2</w:t>
      </w:r>
      <w:r w:rsidR="00FC30EB">
        <w:t>)</w:t>
      </w:r>
      <w:r w:rsidR="00A61B9C">
        <w:tab/>
      </w:r>
      <w:r w:rsidR="00A61B9C">
        <w:tab/>
      </w:r>
      <w:r w:rsidR="00A61B9C">
        <w:tab/>
      </w:r>
      <w:r w:rsidR="00A61B9C">
        <w:tab/>
      </w:r>
      <w:r w:rsidR="00A61B9C">
        <w:tab/>
      </w:r>
      <w:r w:rsidR="00A61B9C"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 w:rsidR="00FC30EB">
        <w:t xml:space="preserve">$(42 000 </w:t>
      </w:r>
      <w:r w:rsidR="00FC30EB">
        <w:sym w:font="Symbol" w:char="F0B4"/>
      </w:r>
      <w:r w:rsidR="00FC30EB">
        <w:t xml:space="preserve"> 0.72</w:t>
      </w:r>
      <w:r w:rsidR="00FC30EB" w:rsidRPr="00F86633">
        <w:rPr>
          <w:rStyle w:val="Csuperscript"/>
        </w:rPr>
        <w:t>2</w:t>
      </w:r>
      <w:r w:rsidR="00FC30EB">
        <w:t>)</w:t>
      </w:r>
    </w:p>
    <w:p w14:paraId="14F79C0B" w14:textId="7126BD12" w:rsidR="00FC30EB" w:rsidRDefault="00FD6FC0" w:rsidP="00FC30EB">
      <w:pPr>
        <w:pStyle w:val="Pquestiontextmcqoptions"/>
      </w:pP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FC30EB">
        <w:t xml:space="preserve">$(42 000 </w:t>
      </w:r>
      <w:r w:rsidR="00FC30EB" w:rsidRPr="007545AB">
        <w:sym w:font="Symbol" w:char="F02D"/>
      </w:r>
      <w:r w:rsidR="00FC30EB">
        <w:t xml:space="preserve"> 42 000 </w:t>
      </w:r>
      <w:r w:rsidR="00FC30EB">
        <w:sym w:font="Symbol" w:char="F0B4"/>
      </w:r>
      <w:r w:rsidR="00FC30EB">
        <w:t xml:space="preserve"> 0.72 </w:t>
      </w:r>
      <w:r w:rsidR="00FC30EB">
        <w:sym w:font="Symbol" w:char="F0B4"/>
      </w:r>
      <w:r w:rsidR="00FC30EB">
        <w:t xml:space="preserve"> 2)</w:t>
      </w:r>
      <w:r w:rsidR="00A61B9C">
        <w:tab/>
      </w:r>
      <w:r w:rsidR="00A61B9C">
        <w:tab/>
      </w:r>
      <w:r w:rsidR="00A61B9C">
        <w:tab/>
      </w:r>
      <w:r w:rsidR="00A61B9C">
        <w:tab/>
      </w:r>
      <w:r w:rsidR="00A61B9C"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FC30EB">
        <w:t xml:space="preserve">$(42 000 </w:t>
      </w:r>
      <w:r w:rsidR="00FC30EB" w:rsidRPr="007545AB">
        <w:sym w:font="Symbol" w:char="F02D"/>
      </w:r>
      <w:r w:rsidR="00FC30EB">
        <w:t xml:space="preserve"> 42 000 </w:t>
      </w:r>
      <w:r w:rsidR="00FC30EB">
        <w:sym w:font="Symbol" w:char="F0B4"/>
      </w:r>
      <w:r w:rsidR="00FC30EB">
        <w:t xml:space="preserve"> 0.18 </w:t>
      </w:r>
      <w:r w:rsidR="00FC30EB">
        <w:sym w:font="Symbol" w:char="F0B4"/>
      </w:r>
      <w:r w:rsidR="00FC30EB">
        <w:t xml:space="preserve"> 2)</w:t>
      </w:r>
    </w:p>
    <w:p w14:paraId="7A2A1B7F" w14:textId="77777777" w:rsidR="00FC30EB" w:rsidRDefault="00FC30EB" w:rsidP="00FC30EB">
      <w:pPr>
        <w:pStyle w:val="Pquestionheadingmc"/>
      </w:pPr>
      <w:r>
        <w:t>Question 15</w:t>
      </w:r>
      <w:r>
        <w:tab/>
        <w:t>[13.3</w:t>
      </w:r>
      <w:r w:rsidRPr="00DF7F34">
        <w:t>]</w:t>
      </w:r>
    </w:p>
    <w:p w14:paraId="3C6DDE9C" w14:textId="77777777" w:rsidR="00FC30EB" w:rsidRDefault="00FC30EB" w:rsidP="00FC30EB">
      <w:pPr>
        <w:pStyle w:val="Pquestiontextmainstem"/>
      </w:pPr>
      <w:r w:rsidRPr="009F1437">
        <w:t>A deposit accumulates to $13 550 in 15 months at 8% p.a. compounded quarterly. The initial deposit, in dollars, was closest to:</w:t>
      </w:r>
    </w:p>
    <w:p w14:paraId="05A4FA95" w14:textId="1CE81B5F" w:rsidR="00FC30EB" w:rsidRDefault="00FD6FC0" w:rsidP="00FC30EB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 w:rsidR="00FC30EB">
        <w:t>$5445</w:t>
      </w:r>
      <w:r w:rsidR="00FC30EB">
        <w:tab/>
      </w:r>
      <w:r w:rsidR="00A61B9C">
        <w:tab/>
      </w:r>
      <w:r w:rsidR="00A61B9C">
        <w:tab/>
      </w:r>
      <w:r w:rsidR="00A61B9C">
        <w:tab/>
      </w:r>
      <w:r w:rsidR="00FC30EB"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 w:rsidR="00FC30EB">
        <w:t>$9222</w:t>
      </w:r>
      <w:r w:rsidR="00A61B9C">
        <w:tab/>
      </w:r>
      <w:r w:rsidR="00A61B9C">
        <w:tab/>
      </w:r>
      <w:r w:rsidR="00A61B9C">
        <w:tab/>
      </w:r>
      <w:r w:rsidR="00A61B9C">
        <w:tab/>
      </w:r>
      <w:r w:rsidR="00A61B9C"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FC30EB">
        <w:t>$12 273</w:t>
      </w:r>
      <w:r w:rsidR="00FC30EB">
        <w:tab/>
      </w:r>
      <w:r w:rsidR="00A61B9C">
        <w:tab/>
      </w:r>
      <w:r w:rsidR="00A61B9C">
        <w:tab/>
      </w:r>
      <w:r w:rsidR="00A61B9C">
        <w:tab/>
      </w:r>
      <w:r w:rsidR="00A61B9C"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FC30EB">
        <w:t>$13 219</w:t>
      </w:r>
    </w:p>
    <w:p w14:paraId="252DCBF8" w14:textId="6CF7F0F6" w:rsidR="00FC30EB" w:rsidRDefault="00FC30EB" w:rsidP="00FC30EB">
      <w:pPr>
        <w:pStyle w:val="Pquestionheadingmc"/>
      </w:pPr>
      <w:r>
        <w:t>Question 16</w:t>
      </w:r>
      <w:r>
        <w:tab/>
        <w:t>[10.</w:t>
      </w:r>
      <w:r w:rsidR="002724A7">
        <w:t>1</w:t>
      </w:r>
      <w:r w:rsidRPr="00DF7F34">
        <w:t>]</w:t>
      </w:r>
    </w:p>
    <w:p w14:paraId="68F6B884" w14:textId="086F768F" w:rsidR="00FC30EB" w:rsidRDefault="00FC30EB" w:rsidP="00FC30EB">
      <w:pPr>
        <w:pStyle w:val="Pquestiontextmainstem"/>
      </w:pPr>
      <w:r>
        <w:t>A reduced pack of playing card</w:t>
      </w:r>
      <w:r w:rsidR="006241F4">
        <w:t>s contains only the 13 hearts (Ace to K</w:t>
      </w:r>
      <w:r>
        <w:t>ing). A card is selected at random from the pack. The probability that it does not show a prime number is:</w:t>
      </w:r>
    </w:p>
    <w:p w14:paraId="5C118E79" w14:textId="03FA4327" w:rsidR="00FC30EB" w:rsidRDefault="00FD6FC0" w:rsidP="00FC30EB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 w:rsidR="007419A9" w:rsidRPr="007419A9">
        <w:rPr>
          <w:position w:val="-24"/>
        </w:rPr>
        <w:object w:dxaOrig="320" w:dyaOrig="620" w14:anchorId="6C061F60">
          <v:shape id="_x0000_i1052" type="#_x0000_t75" style="width:16.85pt;height:29.9pt" o:ole="">
            <v:imagedata r:id="rId66" o:title=""/>
          </v:shape>
          <o:OLEObject Type="Embed" ProgID="Equation.DSMT4" ShapeID="_x0000_i1052" DrawAspect="Content" ObjectID="_1538977597" r:id="rId67"/>
        </w:object>
      </w:r>
      <w:r w:rsidR="00FC30EB">
        <w:tab/>
      </w:r>
      <w:r w:rsidR="00A61B9C">
        <w:tab/>
      </w:r>
      <w:r w:rsidR="00A61B9C">
        <w:tab/>
      </w:r>
      <w:r w:rsidR="00A61B9C">
        <w:tab/>
      </w:r>
      <w:r w:rsidR="00A61B9C">
        <w:tab/>
      </w:r>
      <w:r w:rsidR="00A61B9C"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 w:rsidR="007419A9" w:rsidRPr="007419A9">
        <w:rPr>
          <w:position w:val="-24"/>
        </w:rPr>
        <w:object w:dxaOrig="240" w:dyaOrig="620" w14:anchorId="41EE8D6D">
          <v:shape id="_x0000_i1053" type="#_x0000_t75" style="width:13.1pt;height:29.9pt" o:ole="">
            <v:imagedata r:id="rId68" o:title=""/>
          </v:shape>
          <o:OLEObject Type="Embed" ProgID="Equation.DSMT4" ShapeID="_x0000_i1053" DrawAspect="Content" ObjectID="_1538977598" r:id="rId69"/>
        </w:object>
      </w:r>
      <w:r w:rsidR="00A61B9C">
        <w:tab/>
      </w:r>
      <w:r w:rsidR="00A61B9C">
        <w:tab/>
      </w:r>
      <w:r w:rsidR="00A61B9C">
        <w:tab/>
      </w:r>
      <w:r w:rsidR="00A61B9C">
        <w:tab/>
      </w:r>
      <w:r w:rsidR="00A61B9C">
        <w:tab/>
      </w:r>
      <w:r w:rsidR="00A61B9C">
        <w:tab/>
      </w:r>
      <w:r w:rsidR="00FC30EB"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7419A9" w:rsidRPr="007419A9">
        <w:rPr>
          <w:position w:val="-24"/>
        </w:rPr>
        <w:object w:dxaOrig="320" w:dyaOrig="620" w14:anchorId="77B469A2">
          <v:shape id="_x0000_i1054" type="#_x0000_t75" style="width:16.85pt;height:29.9pt" o:ole="">
            <v:imagedata r:id="rId70" o:title=""/>
          </v:shape>
          <o:OLEObject Type="Embed" ProgID="Equation.DSMT4" ShapeID="_x0000_i1054" DrawAspect="Content" ObjectID="_1538977599" r:id="rId71"/>
        </w:object>
      </w:r>
      <w:r w:rsidR="00FC30EB">
        <w:tab/>
      </w:r>
      <w:r w:rsidR="00A61B9C">
        <w:tab/>
      </w:r>
      <w:r w:rsidR="00A61B9C">
        <w:tab/>
      </w:r>
      <w:r w:rsidR="00A61B9C">
        <w:tab/>
      </w:r>
      <w:r w:rsidR="00A61B9C">
        <w:tab/>
      </w:r>
      <w:r w:rsidR="00A61B9C"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7419A9" w:rsidRPr="007419A9">
        <w:rPr>
          <w:position w:val="-24"/>
        </w:rPr>
        <w:object w:dxaOrig="320" w:dyaOrig="620" w14:anchorId="5F45604A">
          <v:shape id="_x0000_i1055" type="#_x0000_t75" style="width:16.85pt;height:29.9pt" o:ole="">
            <v:imagedata r:id="rId72" o:title=""/>
          </v:shape>
          <o:OLEObject Type="Embed" ProgID="Equation.DSMT4" ShapeID="_x0000_i1055" DrawAspect="Content" ObjectID="_1538977600" r:id="rId73"/>
        </w:object>
      </w:r>
    </w:p>
    <w:p w14:paraId="28938EBA" w14:textId="09EF4E79" w:rsidR="00FC30EB" w:rsidRDefault="00FC30EB" w:rsidP="00FC30EB">
      <w:pPr>
        <w:pStyle w:val="Psectionresults"/>
      </w:pPr>
      <w:r>
        <w:t>M</w:t>
      </w:r>
      <w:r w:rsidR="00BF0477">
        <w:t>ultiple-choice results: ___ / 16</w:t>
      </w:r>
    </w:p>
    <w:p w14:paraId="3FD73615" w14:textId="77777777" w:rsidR="00FC30EB" w:rsidRDefault="00FC30EB" w:rsidP="00FC30EB">
      <w:pPr>
        <w:pStyle w:val="Psectionheading"/>
      </w:pPr>
      <w:r>
        <w:t>Short answer section</w:t>
      </w:r>
    </w:p>
    <w:p w14:paraId="617FC3F1" w14:textId="10827A8E" w:rsidR="00A61B9C" w:rsidRDefault="00A61B9C" w:rsidP="00A61B9C">
      <w:pPr>
        <w:pStyle w:val="Pquestionheadingsx"/>
      </w:pPr>
      <w:r w:rsidRPr="00DF7F34">
        <w:t xml:space="preserve">Question </w:t>
      </w:r>
      <w:r>
        <w:t>17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9</w:t>
      </w:r>
      <w:r w:rsidRPr="00DF7F34">
        <w:t>.</w:t>
      </w:r>
      <w:r w:rsidR="007419A9">
        <w:t>3</w:t>
      </w:r>
      <w:r w:rsidRPr="00DF7F34">
        <w:t>]</w:t>
      </w:r>
    </w:p>
    <w:p w14:paraId="7D8CE534" w14:textId="735B5A5A" w:rsidR="00A61B9C" w:rsidRDefault="00853EE2" w:rsidP="00A61B9C">
      <w:pPr>
        <w:pStyle w:val="Pquestiontextmainstem"/>
      </w:pPr>
      <w:r>
        <w:t>For the shape below, g</w:t>
      </w:r>
      <w:r w:rsidR="00A61B9C" w:rsidRPr="00380065">
        <w:t xml:space="preserve">iven </w:t>
      </w:r>
      <w:r w:rsidR="00A61B9C" w:rsidRPr="00FA5C18">
        <w:rPr>
          <w:rStyle w:val="Cmathsexpressions"/>
        </w:rPr>
        <w:t>CA</w:t>
      </w:r>
      <w:r w:rsidR="00A61B9C" w:rsidRPr="00380065">
        <w:t xml:space="preserve"> = </w:t>
      </w:r>
      <w:r w:rsidR="00A61B9C" w:rsidRPr="00FA5C18">
        <w:rPr>
          <w:rStyle w:val="Cmathsexpressions"/>
        </w:rPr>
        <w:t>CE</w:t>
      </w:r>
      <w:r w:rsidR="00A61B9C" w:rsidRPr="00380065">
        <w:t xml:space="preserve"> and </w:t>
      </w:r>
      <w:r w:rsidR="00A61B9C" w:rsidRPr="00380065">
        <w:sym w:font="Symbol" w:char="F0D0"/>
      </w:r>
      <w:r w:rsidR="00A61B9C" w:rsidRPr="00FA5C18">
        <w:rPr>
          <w:rStyle w:val="Cmathsexpressions"/>
        </w:rPr>
        <w:t>BAE</w:t>
      </w:r>
      <w:r w:rsidR="00A61B9C" w:rsidRPr="00380065">
        <w:t xml:space="preserve"> = </w:t>
      </w:r>
      <w:r w:rsidR="00A61B9C" w:rsidRPr="00380065">
        <w:sym w:font="Symbol" w:char="F0D0"/>
      </w:r>
      <w:r w:rsidR="00A61B9C" w:rsidRPr="00FA5C18">
        <w:rPr>
          <w:rStyle w:val="Cmathsexpressions"/>
        </w:rPr>
        <w:t>DEA</w:t>
      </w:r>
      <w:r>
        <w:t xml:space="preserve">, </w:t>
      </w:r>
      <w:r w:rsidR="00A61B9C" w:rsidRPr="00380065">
        <w:t xml:space="preserve">prove </w:t>
      </w:r>
      <w:r w:rsidR="00A61B9C" w:rsidRPr="00380065">
        <w:sym w:font="Symbol" w:char="F044"/>
      </w:r>
      <w:r w:rsidR="00A61B9C" w:rsidRPr="00FA5C18">
        <w:rPr>
          <w:rStyle w:val="Cmathsexpressions"/>
        </w:rPr>
        <w:t>BAE</w:t>
      </w:r>
      <w:r w:rsidR="00A61B9C" w:rsidRPr="00380065">
        <w:t xml:space="preserve"> </w:t>
      </w:r>
      <w:r w:rsidR="00A61B9C" w:rsidRPr="00380065">
        <w:sym w:font="Symbol" w:char="F0BA"/>
      </w:r>
      <w:r w:rsidR="00A61B9C" w:rsidRPr="00380065">
        <w:t xml:space="preserve"> </w:t>
      </w:r>
      <w:r w:rsidR="00A61B9C" w:rsidRPr="00380065">
        <w:sym w:font="Symbol" w:char="F044"/>
      </w:r>
      <w:r w:rsidR="00A61B9C" w:rsidRPr="00FA5C18">
        <w:rPr>
          <w:rStyle w:val="Cmathsexpressions"/>
        </w:rPr>
        <w:t>DEA.</w:t>
      </w:r>
    </w:p>
    <w:p w14:paraId="2141EC96" w14:textId="77777777" w:rsidR="00A61B9C" w:rsidRDefault="00A61B9C" w:rsidP="00A61B9C">
      <w:pPr>
        <w:pStyle w:val="Pquestiontextmainstem"/>
      </w:pPr>
      <w:r>
        <w:rPr>
          <w:noProof/>
        </w:rPr>
        <w:drawing>
          <wp:inline distT="0" distB="0" distL="0" distR="0" wp14:anchorId="791DF128" wp14:editId="0CB9945B">
            <wp:extent cx="1492250" cy="690245"/>
            <wp:effectExtent l="0" t="0" r="0" b="0"/>
            <wp:docPr id="105" name="Picture 105" descr="PM10_PR_Sem2A_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PM10_PR_Sem2A_08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690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7D0E3F" w14:textId="77777777" w:rsidR="00A61B9C" w:rsidRDefault="00A61B9C" w:rsidP="00A61B9C">
      <w:pPr>
        <w:pStyle w:val="Pquestionheadingsx1stafterhead"/>
        <w:keepNext w:val="0"/>
      </w:pPr>
    </w:p>
    <w:p w14:paraId="469860A7" w14:textId="77777777" w:rsidR="00A61B9C" w:rsidRDefault="00A61B9C" w:rsidP="00A61B9C">
      <w:pPr>
        <w:pStyle w:val="Pquestionheadingsx1stafterhead"/>
        <w:keepNext w:val="0"/>
      </w:pPr>
    </w:p>
    <w:p w14:paraId="30BA1F08" w14:textId="77777777" w:rsidR="00A61B9C" w:rsidRDefault="00A61B9C" w:rsidP="00A61B9C">
      <w:pPr>
        <w:pStyle w:val="Pquestionheadingsx1stafterhead"/>
        <w:keepNext w:val="0"/>
      </w:pPr>
    </w:p>
    <w:p w14:paraId="21616706" w14:textId="77777777" w:rsidR="00A61B9C" w:rsidRDefault="00A61B9C" w:rsidP="00A61B9C">
      <w:pPr>
        <w:pStyle w:val="Pquestionheadingsx1stafterhead"/>
        <w:keepNext w:val="0"/>
      </w:pPr>
    </w:p>
    <w:p w14:paraId="3E42AC87" w14:textId="6FCA9AC5" w:rsidR="00FC30EB" w:rsidRDefault="00FC30EB" w:rsidP="00FC30EB">
      <w:pPr>
        <w:pStyle w:val="Pquestionheadingsx1stafterhead"/>
      </w:pPr>
      <w:r w:rsidRPr="00DF7F34">
        <w:lastRenderedPageBreak/>
        <w:t xml:space="preserve">Question </w:t>
      </w:r>
      <w:r>
        <w:t>1</w:t>
      </w:r>
      <w:r w:rsidR="00A61B9C">
        <w:t>8</w:t>
      </w:r>
      <w:r w:rsidRPr="00DF7F34">
        <w:tab/>
      </w:r>
      <w:r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9</w:t>
      </w:r>
      <w:r w:rsidRPr="00DF7F34">
        <w:t>.2]</w:t>
      </w:r>
    </w:p>
    <w:p w14:paraId="1EE19C46" w14:textId="67A77D72" w:rsidR="00FC30EB" w:rsidRDefault="00FD6FC0" w:rsidP="00FC30EB">
      <w:pPr>
        <w:pStyle w:val="Pquestiontextpartsa"/>
      </w:pPr>
      <w:r>
        <w:rPr>
          <w:rStyle w:val="Cquestionpartlabelbold"/>
        </w:rPr>
        <w:t>(a)</w:t>
      </w:r>
      <w:r>
        <w:rPr>
          <w:rStyle w:val="Cquestionpartlabelbold"/>
        </w:rPr>
        <w:tab/>
      </w:r>
      <w:r w:rsidR="00FC30EB" w:rsidRPr="00821D55">
        <w:t>Prove that the two triangles in the diagram are congruent.</w:t>
      </w:r>
    </w:p>
    <w:p w14:paraId="5034EC1D" w14:textId="77777777" w:rsidR="00FC30EB" w:rsidRDefault="00FC30EB" w:rsidP="00FC30EB">
      <w:pPr>
        <w:pStyle w:val="Pquestiontextpartsa"/>
      </w:pPr>
      <w:r>
        <w:rPr>
          <w:noProof/>
        </w:rPr>
        <w:drawing>
          <wp:inline distT="0" distB="0" distL="0" distR="0" wp14:anchorId="22D722E4" wp14:editId="32625245">
            <wp:extent cx="1691005" cy="1483995"/>
            <wp:effectExtent l="0" t="0" r="4445" b="1905"/>
            <wp:docPr id="104" name="Picture 104" descr="PM10_PR_Sem2A_07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PM10_PR_Sem2A_07_RR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005" cy="1483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5307B4" w14:textId="03880747" w:rsidR="00FC30EB" w:rsidRDefault="00FD6FC0" w:rsidP="00FC30EB">
      <w:pPr>
        <w:pStyle w:val="Pquestiontextpartsa"/>
      </w:pPr>
      <w:r>
        <w:rPr>
          <w:rStyle w:val="Cquestionpartlabelbold"/>
        </w:rPr>
        <w:t>(b)</w:t>
      </w:r>
      <w:r>
        <w:rPr>
          <w:rStyle w:val="Cquestionpartlabelbold"/>
        </w:rPr>
        <w:tab/>
      </w:r>
      <w:r w:rsidR="00FC30EB" w:rsidRPr="00821D55">
        <w:t xml:space="preserve">Find the value of the </w:t>
      </w:r>
      <w:r w:rsidR="007419A9">
        <w:t>unknown</w:t>
      </w:r>
      <w:r w:rsidR="00FC30EB" w:rsidRPr="00821D55">
        <w:t xml:space="preserve"> angles.</w:t>
      </w:r>
    </w:p>
    <w:p w14:paraId="0EC31BB7" w14:textId="77777777" w:rsidR="00F70444" w:rsidRDefault="00F70444" w:rsidP="00FC30EB">
      <w:pPr>
        <w:pStyle w:val="Pquestiontextpartsa"/>
      </w:pPr>
    </w:p>
    <w:p w14:paraId="6E0AE716" w14:textId="77777777" w:rsidR="00F70444" w:rsidRDefault="00F70444" w:rsidP="00FC30EB">
      <w:pPr>
        <w:pStyle w:val="Pquestiontextpartsa"/>
      </w:pPr>
    </w:p>
    <w:p w14:paraId="674DE5CB" w14:textId="075341E2" w:rsidR="00FC30EB" w:rsidRDefault="00FC30EB" w:rsidP="00FC30EB">
      <w:pPr>
        <w:pStyle w:val="Pquestionheadingsx"/>
      </w:pPr>
      <w:r w:rsidRPr="00DF7F34">
        <w:t xml:space="preserve">Question </w:t>
      </w:r>
      <w:r>
        <w:t>19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9</w:t>
      </w:r>
      <w:r w:rsidRPr="00DF7F34">
        <w:t>.</w:t>
      </w:r>
      <w:r>
        <w:t>7</w:t>
      </w:r>
      <w:r w:rsidRPr="00DF7F34">
        <w:t>]</w:t>
      </w:r>
      <w:r w:rsidR="00853EE2">
        <w:t xml:space="preserve"> </w:t>
      </w:r>
      <w:r w:rsidR="00853EE2">
        <w:rPr>
          <w:highlight w:val="lightGray"/>
        </w:rPr>
        <w:t>[10A]</w:t>
      </w:r>
    </w:p>
    <w:p w14:paraId="4F36E329" w14:textId="2D9148DD" w:rsidR="00F70444" w:rsidRDefault="00FC30EB" w:rsidP="00F70444">
      <w:pPr>
        <w:pStyle w:val="Pquestiontextpartsa"/>
      </w:pPr>
      <w:r w:rsidRPr="00F70444">
        <w:rPr>
          <w:rStyle w:val="Cquestionpartlabelbold"/>
        </w:rPr>
        <w:t>(a)</w:t>
      </w:r>
      <w:r w:rsidRPr="00F70444">
        <w:rPr>
          <w:rStyle w:val="Cquestionpartlabelbold"/>
        </w:rPr>
        <w:tab/>
      </w:r>
      <w:r w:rsidR="00F70444" w:rsidRPr="00525E45">
        <w:rPr>
          <w:rStyle w:val="Cmathsexpressions"/>
        </w:rPr>
        <w:t>AB</w:t>
      </w:r>
      <w:r w:rsidR="00F70444" w:rsidRPr="00380065">
        <w:t xml:space="preserve"> = </w:t>
      </w:r>
      <w:r w:rsidR="00F70444" w:rsidRPr="00525E45">
        <w:rPr>
          <w:rStyle w:val="Cmathsexpressions"/>
        </w:rPr>
        <w:t>BC</w:t>
      </w:r>
      <w:r w:rsidR="007419A9">
        <w:rPr>
          <w:rStyle w:val="Cmathsexpressions"/>
        </w:rPr>
        <w:t xml:space="preserve"> </w:t>
      </w:r>
      <w:r w:rsidR="007419A9" w:rsidRPr="007419A9">
        <w:t>and</w:t>
      </w:r>
      <w:r w:rsidR="00F70444">
        <w:t xml:space="preserve"> </w:t>
      </w:r>
      <w:r w:rsidR="00F70444" w:rsidRPr="00380065">
        <w:sym w:font="Symbol" w:char="F0D0"/>
      </w:r>
      <w:r w:rsidR="00F70444" w:rsidRPr="00525E45">
        <w:rPr>
          <w:rStyle w:val="Cmathsexpressions"/>
        </w:rPr>
        <w:t>AOB</w:t>
      </w:r>
      <w:r w:rsidR="00F70444" w:rsidRPr="00380065">
        <w:t xml:space="preserve"> = 47</w:t>
      </w:r>
      <w:r w:rsidR="00F70444" w:rsidRPr="00380065">
        <w:sym w:font="Symbol" w:char="F0B0"/>
      </w:r>
      <w:r w:rsidR="00F70444">
        <w:t xml:space="preserve">. </w:t>
      </w:r>
      <w:r w:rsidR="00F70444" w:rsidRPr="00380065">
        <w:t xml:space="preserve">Find the size of </w:t>
      </w:r>
      <w:r w:rsidR="00F70444" w:rsidRPr="00380065">
        <w:sym w:font="Symbol" w:char="F0D0"/>
      </w:r>
      <w:r w:rsidR="00F70444" w:rsidRPr="00525E45">
        <w:rPr>
          <w:rStyle w:val="Cmathsexpressions"/>
        </w:rPr>
        <w:t>AOC</w:t>
      </w:r>
      <w:r w:rsidR="00F70444">
        <w:t>,</w:t>
      </w:r>
      <w:r w:rsidR="00F70444" w:rsidRPr="00380065">
        <w:t xml:space="preserve"> giving a reason.</w:t>
      </w:r>
    </w:p>
    <w:p w14:paraId="5FE2E3B2" w14:textId="60C8BAA9" w:rsidR="00FC30EB" w:rsidRDefault="00FC30EB" w:rsidP="00FC30EB">
      <w:pPr>
        <w:pStyle w:val="Pquestiontextpartsa"/>
      </w:pPr>
      <w:r>
        <w:rPr>
          <w:noProof/>
        </w:rPr>
        <w:drawing>
          <wp:inline distT="0" distB="0" distL="0" distR="0" wp14:anchorId="5529D362" wp14:editId="409F353C">
            <wp:extent cx="1397000" cy="1409700"/>
            <wp:effectExtent l="0" t="0" r="0" b="12700"/>
            <wp:docPr id="231" name="Picture 231" descr="PM10_PR_Sem2A_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PM10_PR_Sem2A_09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D03AE" w14:textId="46EBEDC2" w:rsidR="00F70444" w:rsidRDefault="00FC30EB" w:rsidP="00F70444">
      <w:pPr>
        <w:pStyle w:val="Pquestiontextpartsa"/>
      </w:pPr>
      <w:r w:rsidRPr="00F70444">
        <w:rPr>
          <w:rStyle w:val="Cquestionpartlabelbold"/>
        </w:rPr>
        <w:t>(b)</w:t>
      </w:r>
      <w:r w:rsidR="00F70444">
        <w:rPr>
          <w:rStyle w:val="Cmathsexpressions"/>
        </w:rPr>
        <w:tab/>
      </w:r>
      <w:r w:rsidR="00F70444" w:rsidRPr="00525E45">
        <w:rPr>
          <w:rStyle w:val="Cmathsexpressions"/>
        </w:rPr>
        <w:t>AC</w:t>
      </w:r>
      <w:r w:rsidR="00F70444" w:rsidRPr="00380065">
        <w:t xml:space="preserve"> = </w:t>
      </w:r>
      <w:r w:rsidR="00F70444" w:rsidRPr="00525E45">
        <w:rPr>
          <w:rStyle w:val="Cmathsexpressions"/>
        </w:rPr>
        <w:t>EC</w:t>
      </w:r>
      <w:r w:rsidR="00F70444" w:rsidRPr="00380065">
        <w:t xml:space="preserve"> = 20 cm</w:t>
      </w:r>
      <w:r w:rsidR="00F70444">
        <w:t xml:space="preserve">, </w:t>
      </w:r>
      <w:r w:rsidR="00F70444" w:rsidRPr="00525E45">
        <w:rPr>
          <w:rStyle w:val="Cmathsexpressions"/>
        </w:rPr>
        <w:t>OB</w:t>
      </w:r>
      <w:r w:rsidR="00F70444" w:rsidRPr="00380065">
        <w:t xml:space="preserve"> = 7 cm</w:t>
      </w:r>
      <w:r w:rsidR="00F70444">
        <w:t xml:space="preserve">. </w:t>
      </w:r>
      <w:r w:rsidR="00F70444" w:rsidRPr="00380065">
        <w:t xml:space="preserve">Find the length of </w:t>
      </w:r>
      <w:r w:rsidR="00F70444" w:rsidRPr="00525E45">
        <w:rPr>
          <w:rStyle w:val="Cmathsexpressions"/>
        </w:rPr>
        <w:t>OD</w:t>
      </w:r>
      <w:r w:rsidR="00F70444">
        <w:t>,</w:t>
      </w:r>
      <w:r w:rsidR="00F70444" w:rsidRPr="00380065">
        <w:t xml:space="preserve"> giving a reason.</w:t>
      </w:r>
    </w:p>
    <w:p w14:paraId="37A1101F" w14:textId="77777777" w:rsidR="00FC30EB" w:rsidRDefault="00FC30EB" w:rsidP="00FC30EB">
      <w:pPr>
        <w:pStyle w:val="Pquestiontextpartsa"/>
      </w:pPr>
      <w:r>
        <w:rPr>
          <w:noProof/>
        </w:rPr>
        <w:drawing>
          <wp:inline distT="0" distB="0" distL="0" distR="0" wp14:anchorId="36CA2872" wp14:editId="047E7B9A">
            <wp:extent cx="1295400" cy="1409700"/>
            <wp:effectExtent l="0" t="0" r="0" b="12700"/>
            <wp:docPr id="232" name="Picture 232" descr="PM10_PR_Sem2A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PM10_PR_Sem2A_10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6A0DD" w14:textId="77777777" w:rsidR="00FC30EB" w:rsidRDefault="00FC30EB" w:rsidP="00FC30EB">
      <w:pPr>
        <w:pStyle w:val="Pquestionheadingsx"/>
      </w:pPr>
      <w:r w:rsidRPr="00DF7F34">
        <w:t xml:space="preserve">Question </w:t>
      </w:r>
      <w:r>
        <w:t>20</w:t>
      </w:r>
      <w:r w:rsidRPr="00DF7F34">
        <w:tab/>
      </w:r>
      <w:r>
        <w:rPr>
          <w:rStyle w:val="Cmarkslabel"/>
        </w:rPr>
        <w:t>8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12</w:t>
      </w:r>
      <w:r w:rsidRPr="00DF7F34">
        <w:t>.</w:t>
      </w:r>
      <w:r>
        <w:t>2</w:t>
      </w:r>
      <w:r w:rsidRPr="00DF7F34">
        <w:t>]</w:t>
      </w:r>
    </w:p>
    <w:p w14:paraId="2E1610EF" w14:textId="77777777" w:rsidR="00FC30EB" w:rsidRDefault="00FC30EB" w:rsidP="00FC30EB">
      <w:pPr>
        <w:pStyle w:val="Pquestiontextmainstem"/>
      </w:pPr>
      <w:r>
        <w:t>Sketch the graphs of each of the following, showing the key features for each graph.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040"/>
      </w:tblGrid>
      <w:tr w:rsidR="00F70444" w14:paraId="5D2DBA82" w14:textId="77777777" w:rsidTr="00F70444">
        <w:tc>
          <w:tcPr>
            <w:tcW w:w="5040" w:type="dxa"/>
          </w:tcPr>
          <w:p w14:paraId="4FE195AE" w14:textId="0B0B345F" w:rsidR="00F70444" w:rsidRPr="00F86633" w:rsidRDefault="00853EE2" w:rsidP="00F70444">
            <w:pPr>
              <w:pStyle w:val="Pquestiontextpartsa"/>
              <w:rPr>
                <w:rStyle w:val="Cquestionpartlabelbold"/>
              </w:rPr>
            </w:pPr>
            <w:r>
              <w:rPr>
                <w:highlight w:val="lightGray"/>
              </w:rPr>
              <w:t>[10A]</w:t>
            </w:r>
            <w:r>
              <w:rPr>
                <w:rStyle w:val="Cquestionpartlabelbold"/>
              </w:rPr>
              <w:t xml:space="preserve"> </w:t>
            </w:r>
            <w:r w:rsidR="00F70444">
              <w:rPr>
                <w:rStyle w:val="Cquestionpartlabelbold"/>
              </w:rPr>
              <w:t>(a)</w:t>
            </w:r>
            <w:r>
              <w:rPr>
                <w:rStyle w:val="Cquestionpartlabelbold"/>
              </w:rPr>
              <w:t xml:space="preserve">  </w:t>
            </w:r>
            <w:r w:rsidR="00D212B8" w:rsidRPr="00D212B8">
              <w:rPr>
                <w:position w:val="-24"/>
              </w:rPr>
              <w:object w:dxaOrig="1240" w:dyaOrig="620" w14:anchorId="273C504E">
                <v:shape id="_x0000_i1056" type="#_x0000_t75" style="width:61.7pt;height:29.9pt" o:ole="">
                  <v:imagedata r:id="rId78" o:title=""/>
                </v:shape>
                <o:OLEObject Type="Embed" ProgID="Equation.DSMT4" ShapeID="_x0000_i1056" DrawAspect="Content" ObjectID="_1538977601" r:id="rId79"/>
              </w:object>
            </w:r>
          </w:p>
          <w:p w14:paraId="629C0498" w14:textId="2D3E7826" w:rsidR="00F70444" w:rsidRDefault="00F70444" w:rsidP="00F70444">
            <w:pPr>
              <w:pStyle w:val="Pquestiontextpartsa"/>
            </w:pPr>
            <w:r w:rsidRPr="00F86633">
              <w:rPr>
                <w:noProof/>
              </w:rPr>
              <w:drawing>
                <wp:inline distT="0" distB="0" distL="0" distR="0" wp14:anchorId="2CDC01C4" wp14:editId="5425F272">
                  <wp:extent cx="1543050" cy="1653268"/>
                  <wp:effectExtent l="0" t="0" r="0" b="4445"/>
                  <wp:docPr id="234" name="Picture 234" descr="PM10_PR_Sem2A_11ÔÇô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PM10_PR_Sem2A_11ÔÇô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1653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 w14:paraId="453DAA4B" w14:textId="77777777" w:rsidR="00F70444" w:rsidRDefault="00F70444" w:rsidP="00F70444">
            <w:pPr>
              <w:pStyle w:val="Pquestiontextpartsa"/>
            </w:pPr>
            <w:r>
              <w:rPr>
                <w:rStyle w:val="Cquestionpartlabelbold"/>
              </w:rPr>
              <w:t>(b)</w:t>
            </w:r>
            <w:r>
              <w:rPr>
                <w:rStyle w:val="Cquestionpartlabelbold"/>
              </w:rPr>
              <w:tab/>
            </w:r>
            <w:r w:rsidRPr="00A6572A">
              <w:t>(</w:t>
            </w:r>
            <w:r w:rsidRPr="00525E45">
              <w:rPr>
                <w:rStyle w:val="Cmathsexpressions"/>
              </w:rPr>
              <w:t>x</w:t>
            </w:r>
            <w:r w:rsidRPr="00A6572A">
              <w:t xml:space="preserve"> </w:t>
            </w:r>
            <w:r w:rsidRPr="00A6572A">
              <w:sym w:font="Symbol" w:char="F02D"/>
            </w:r>
            <w:r w:rsidRPr="00A6572A">
              <w:t xml:space="preserve"> 3)</w:t>
            </w:r>
            <w:r w:rsidRPr="00525E45">
              <w:rPr>
                <w:rStyle w:val="Csuperscript"/>
              </w:rPr>
              <w:t>2</w:t>
            </w:r>
            <w:r w:rsidRPr="00A6572A">
              <w:t xml:space="preserve"> + (</w:t>
            </w:r>
            <w:r w:rsidRPr="00525E45">
              <w:rPr>
                <w:rStyle w:val="Cmathsexpressions"/>
              </w:rPr>
              <w:t>y</w:t>
            </w:r>
            <w:r w:rsidRPr="00A6572A">
              <w:t xml:space="preserve"> </w:t>
            </w:r>
            <w:r w:rsidRPr="00A6572A">
              <w:sym w:font="Symbol" w:char="F02D"/>
            </w:r>
            <w:r w:rsidRPr="00A6572A">
              <w:t xml:space="preserve"> 2)</w:t>
            </w:r>
            <w:r w:rsidRPr="00525E45">
              <w:rPr>
                <w:rStyle w:val="Csuperscript"/>
              </w:rPr>
              <w:t>2</w:t>
            </w:r>
            <w:r w:rsidRPr="00A6572A">
              <w:t xml:space="preserve"> = 4</w:t>
            </w:r>
          </w:p>
          <w:p w14:paraId="16693548" w14:textId="7D90E754" w:rsidR="00F70444" w:rsidRDefault="00F70444" w:rsidP="00F70444">
            <w:pPr>
              <w:pStyle w:val="Pquestiontextpartsa"/>
            </w:pPr>
            <w:r w:rsidRPr="00F86633">
              <w:rPr>
                <w:noProof/>
              </w:rPr>
              <w:drawing>
                <wp:inline distT="0" distB="0" distL="0" distR="0" wp14:anchorId="41B9608F" wp14:editId="7FBA25D6">
                  <wp:extent cx="1600200" cy="1714500"/>
                  <wp:effectExtent l="0" t="0" r="0" b="12700"/>
                  <wp:docPr id="235" name="Picture 235" descr="PM10_PR_Sem2A_11ÔÇô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PM10_PR_Sem2A_11ÔÇô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444" w14:paraId="6721499C" w14:textId="77777777" w:rsidTr="00F70444">
        <w:tc>
          <w:tcPr>
            <w:tcW w:w="5040" w:type="dxa"/>
          </w:tcPr>
          <w:p w14:paraId="13CBEDE9" w14:textId="77777777" w:rsidR="00F70444" w:rsidRPr="00A6572A" w:rsidRDefault="00F70444" w:rsidP="00F70444">
            <w:pPr>
              <w:pStyle w:val="Pquestiontextpartsa"/>
            </w:pPr>
            <w:r>
              <w:rPr>
                <w:rStyle w:val="Cquestionpartlabelbold"/>
              </w:rPr>
              <w:lastRenderedPageBreak/>
              <w:t>(c)</w:t>
            </w:r>
            <w:r>
              <w:rPr>
                <w:rStyle w:val="Cquestionpartlabelbold"/>
              </w:rPr>
              <w:tab/>
            </w:r>
            <w:r w:rsidRPr="00525E45">
              <w:rPr>
                <w:rStyle w:val="Cmathsexpressions"/>
              </w:rPr>
              <w:t>y</w:t>
            </w:r>
            <w:r w:rsidRPr="00A6572A">
              <w:t xml:space="preserve"> = </w:t>
            </w:r>
            <w:r>
              <w:t>2</w:t>
            </w:r>
            <w:r w:rsidRPr="00525E45">
              <w:rPr>
                <w:rStyle w:val="Csuperscript"/>
              </w:rPr>
              <w:t>(</w:t>
            </w:r>
            <w:r w:rsidRPr="00D212B8">
              <w:rPr>
                <w:rStyle w:val="Cmathsexpressions"/>
                <w:vertAlign w:val="superscript"/>
              </w:rPr>
              <w:t>x</w:t>
            </w:r>
            <w:r w:rsidRPr="00525E45">
              <w:rPr>
                <w:rStyle w:val="Csuperscript"/>
              </w:rPr>
              <w:t xml:space="preserve"> + 1)</w:t>
            </w:r>
            <w:r w:rsidRPr="00A6572A">
              <w:t xml:space="preserve"> </w:t>
            </w:r>
            <w:r w:rsidRPr="00A6572A">
              <w:sym w:font="Symbol" w:char="F02D"/>
            </w:r>
            <w:r w:rsidRPr="00A6572A">
              <w:t xml:space="preserve"> 3</w:t>
            </w:r>
          </w:p>
          <w:p w14:paraId="3E5905A3" w14:textId="50940380" w:rsidR="00F70444" w:rsidRDefault="00F70444" w:rsidP="00F70444">
            <w:pPr>
              <w:pStyle w:val="Pquestiontextpartsa"/>
            </w:pPr>
            <w:r w:rsidRPr="00F86633">
              <w:rPr>
                <w:noProof/>
              </w:rPr>
              <w:drawing>
                <wp:inline distT="0" distB="0" distL="0" distR="0" wp14:anchorId="79B128E1" wp14:editId="1C7A2B90">
                  <wp:extent cx="1600200" cy="1714500"/>
                  <wp:effectExtent l="0" t="0" r="0" b="12700"/>
                  <wp:docPr id="236" name="Picture 236" descr="PM10_PR_Sem2A_11ÔÇô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PM10_PR_Sem2A_11ÔÇô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 w14:paraId="0340D6E5" w14:textId="77777777" w:rsidR="00F70444" w:rsidRDefault="00F70444" w:rsidP="00F70444">
            <w:pPr>
              <w:pStyle w:val="Pquestiontextpartsa"/>
            </w:pPr>
            <w:r>
              <w:rPr>
                <w:rStyle w:val="Cquestionpartlabelbold"/>
              </w:rPr>
              <w:t>(d)</w:t>
            </w:r>
            <w:r>
              <w:rPr>
                <w:rStyle w:val="Cquestionpartlabelbold"/>
              </w:rPr>
              <w:tab/>
            </w:r>
            <w:r w:rsidRPr="00525E45">
              <w:rPr>
                <w:rStyle w:val="Cmathsexpressions"/>
              </w:rPr>
              <w:t>y</w:t>
            </w:r>
            <w:r w:rsidRPr="00A6572A">
              <w:t xml:space="preserve"> = (</w:t>
            </w:r>
            <w:r w:rsidRPr="00525E45">
              <w:rPr>
                <w:rStyle w:val="Cmathsexpressions"/>
              </w:rPr>
              <w:t>x</w:t>
            </w:r>
            <w:r w:rsidRPr="00A6572A">
              <w:t xml:space="preserve"> </w:t>
            </w:r>
            <w:r w:rsidRPr="00A6572A">
              <w:sym w:font="Symbol" w:char="F02D"/>
            </w:r>
            <w:r w:rsidRPr="00A6572A">
              <w:t xml:space="preserve"> 3)</w:t>
            </w:r>
            <w:r w:rsidRPr="00525E45">
              <w:rPr>
                <w:rStyle w:val="Csuperscript"/>
              </w:rPr>
              <w:t>2</w:t>
            </w:r>
            <w:r w:rsidRPr="00A6572A">
              <w:t xml:space="preserve"> + 2</w:t>
            </w:r>
          </w:p>
          <w:p w14:paraId="783A1414" w14:textId="59571A18" w:rsidR="00F70444" w:rsidRDefault="00F70444" w:rsidP="00F70444">
            <w:pPr>
              <w:pStyle w:val="Pquestiontextpartsa"/>
            </w:pPr>
            <w:r w:rsidRPr="00F86633">
              <w:rPr>
                <w:noProof/>
              </w:rPr>
              <w:drawing>
                <wp:inline distT="0" distB="0" distL="0" distR="0" wp14:anchorId="0D87B6FA" wp14:editId="2A835389">
                  <wp:extent cx="1600200" cy="1714500"/>
                  <wp:effectExtent l="0" t="0" r="0" b="12700"/>
                  <wp:docPr id="237" name="Picture 237" descr="PM10_PR_Sem2A_11ÔÇô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PM10_PR_Sem2A_11ÔÇô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2E7A47" w14:textId="29AA7702" w:rsidR="00FC30EB" w:rsidRDefault="00FC30EB" w:rsidP="00FC30EB">
      <w:pPr>
        <w:pStyle w:val="Pquestionheadingsx"/>
      </w:pPr>
      <w:r w:rsidRPr="00DF7F34">
        <w:t xml:space="preserve">Question </w:t>
      </w:r>
      <w:r>
        <w:t>21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</w:t>
      </w:r>
      <w:r w:rsidRPr="00DF7F34">
        <w:t>.</w:t>
      </w:r>
      <w:r>
        <w:t>2</w:t>
      </w:r>
      <w:r w:rsidRPr="00DF7F34">
        <w:t>]</w:t>
      </w:r>
      <w:r w:rsidR="00853EE2">
        <w:t xml:space="preserve"> </w:t>
      </w:r>
      <w:r w:rsidR="00853EE2">
        <w:rPr>
          <w:highlight w:val="lightGray"/>
        </w:rPr>
        <w:t>[10A]</w:t>
      </w:r>
    </w:p>
    <w:p w14:paraId="3E15BB54" w14:textId="47E4E1ED" w:rsidR="00FC30EB" w:rsidRDefault="00FD6FC0" w:rsidP="00FC30EB">
      <w:pPr>
        <w:pStyle w:val="Pquestiontextpartsa"/>
      </w:pPr>
      <w:r>
        <w:rPr>
          <w:rStyle w:val="Cquestionpartlabelbold"/>
        </w:rPr>
        <w:t>(a)</w:t>
      </w:r>
      <w:r>
        <w:rPr>
          <w:rStyle w:val="Cquestionpartlabelbold"/>
        </w:rPr>
        <w:tab/>
      </w:r>
      <w:r w:rsidR="00FC30EB">
        <w:t xml:space="preserve">Sketch the graph of </w:t>
      </w:r>
      <w:r w:rsidR="00FC30EB" w:rsidRPr="00525E45">
        <w:rPr>
          <w:rStyle w:val="Cmathsexpressions"/>
        </w:rPr>
        <w:t>y</w:t>
      </w:r>
      <w:r w:rsidR="00FC30EB">
        <w:t xml:space="preserve"> = </w:t>
      </w:r>
      <w:r w:rsidR="00FC30EB" w:rsidRPr="00525E45">
        <w:rPr>
          <w:rStyle w:val="Cmathsexpressions"/>
        </w:rPr>
        <w:t>x</w:t>
      </w:r>
      <w:r w:rsidR="00FC30EB" w:rsidRPr="00525E45">
        <w:rPr>
          <w:rStyle w:val="Csuperscript"/>
        </w:rPr>
        <w:t>4</w:t>
      </w:r>
      <w:r w:rsidR="00FC30EB">
        <w:t>.</w:t>
      </w:r>
    </w:p>
    <w:p w14:paraId="62C04E92" w14:textId="77777777" w:rsidR="00FC30EB" w:rsidRDefault="00FC30EB" w:rsidP="00FC30EB">
      <w:pPr>
        <w:pStyle w:val="Pquestiontextpartsa"/>
      </w:pPr>
      <w:r>
        <w:rPr>
          <w:noProof/>
        </w:rPr>
        <w:drawing>
          <wp:inline distT="0" distB="0" distL="0" distR="0" wp14:anchorId="30D100CD" wp14:editId="0C78E1C5">
            <wp:extent cx="3201463" cy="2906397"/>
            <wp:effectExtent l="0" t="0" r="0" b="0"/>
            <wp:docPr id="238" name="Picture 238" descr="PM10_PR_Sem2A_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PM10_PR_Sem2A_15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463" cy="290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314B4" w14:textId="72ECB72E" w:rsidR="00FC30EB" w:rsidRDefault="00FD6FC0" w:rsidP="00FC30EB">
      <w:pPr>
        <w:pStyle w:val="Pquestiontextpartsa"/>
      </w:pPr>
      <w:r>
        <w:rPr>
          <w:rStyle w:val="Cquestionpartlabelbold"/>
        </w:rPr>
        <w:t>(b)</w:t>
      </w:r>
      <w:r>
        <w:rPr>
          <w:rStyle w:val="Cquestionpartlabelbold"/>
        </w:rPr>
        <w:tab/>
      </w:r>
      <w:r w:rsidR="002724A7">
        <w:t>Use your</w:t>
      </w:r>
      <w:r w:rsidR="00FC30EB">
        <w:t xml:space="preserve"> sketch</w:t>
      </w:r>
      <w:r w:rsidR="002724A7">
        <w:t xml:space="preserve"> from </w:t>
      </w:r>
      <w:r w:rsidR="002724A7" w:rsidRPr="002724A7">
        <w:rPr>
          <w:rStyle w:val="Cquestionpartlabelbold"/>
        </w:rPr>
        <w:t>(a)</w:t>
      </w:r>
      <w:r w:rsidR="00FC30EB">
        <w:t xml:space="preserve"> and transformations to sketch the graph of </w:t>
      </w:r>
      <w:r w:rsidR="00FC30EB" w:rsidRPr="00525E45">
        <w:rPr>
          <w:rStyle w:val="Cmathsexpressions"/>
        </w:rPr>
        <w:t>y</w:t>
      </w:r>
      <w:r w:rsidR="00FC30EB">
        <w:t xml:space="preserve"> = (</w:t>
      </w:r>
      <w:r w:rsidR="00FC30EB" w:rsidRPr="00525E45">
        <w:rPr>
          <w:rStyle w:val="Cmathsexpressions"/>
        </w:rPr>
        <w:t>x</w:t>
      </w:r>
      <w:r w:rsidR="00FC30EB">
        <w:t xml:space="preserve"> </w:t>
      </w:r>
      <w:r w:rsidR="00FC30EB" w:rsidRPr="007545AB">
        <w:sym w:font="Symbol" w:char="F02D"/>
      </w:r>
      <w:r w:rsidR="00FC30EB">
        <w:t xml:space="preserve"> 2)</w:t>
      </w:r>
      <w:r w:rsidR="00FC30EB" w:rsidRPr="00525E45">
        <w:rPr>
          <w:rStyle w:val="Csuperscript"/>
        </w:rPr>
        <w:t>4</w:t>
      </w:r>
      <w:r w:rsidR="00FC30EB">
        <w:t xml:space="preserve"> + 3 on the same</w:t>
      </w:r>
      <w:r w:rsidR="00853EE2">
        <w:t> </w:t>
      </w:r>
      <w:r w:rsidR="00FC30EB">
        <w:t>axes.</w:t>
      </w:r>
    </w:p>
    <w:p w14:paraId="538DF2D0" w14:textId="6D5A00AB" w:rsidR="00FC30EB" w:rsidRDefault="00FC30EB" w:rsidP="00FC30EB">
      <w:pPr>
        <w:pStyle w:val="Pquestionheadingsx"/>
      </w:pPr>
      <w:r w:rsidRPr="00DF7F34">
        <w:t xml:space="preserve">Question </w:t>
      </w:r>
      <w:r>
        <w:t>22</w:t>
      </w:r>
      <w:r w:rsidRPr="00DF7F34">
        <w:tab/>
      </w:r>
      <w:r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</w:t>
      </w:r>
      <w:r w:rsidRPr="00DF7F34">
        <w:t>.</w:t>
      </w:r>
      <w:r>
        <w:t>3</w:t>
      </w:r>
      <w:r w:rsidRPr="00DF7F34">
        <w:t>]</w:t>
      </w:r>
      <w:r w:rsidR="00853EE2">
        <w:t xml:space="preserve"> </w:t>
      </w:r>
      <w:r w:rsidR="00853EE2">
        <w:rPr>
          <w:highlight w:val="lightGray"/>
        </w:rPr>
        <w:t>[10A]</w:t>
      </w:r>
    </w:p>
    <w:p w14:paraId="07A902F6" w14:textId="77777777" w:rsidR="00FC30EB" w:rsidRDefault="00FC30EB" w:rsidP="00FC30EB">
      <w:pPr>
        <w:pStyle w:val="Pquestiontextmainstem"/>
      </w:pPr>
      <w:r>
        <w:t>Use long division to find the quotient and remainder for:</w:t>
      </w:r>
    </w:p>
    <w:p w14:paraId="79E35255" w14:textId="1479FAFE" w:rsidR="00FC30EB" w:rsidRDefault="00FD6FC0" w:rsidP="00FC30EB">
      <w:pPr>
        <w:pStyle w:val="Pquestiontextpartsa"/>
      </w:pPr>
      <w:r>
        <w:rPr>
          <w:rStyle w:val="Cquestionpartlabelbold"/>
        </w:rPr>
        <w:t>(a)</w:t>
      </w:r>
      <w:r>
        <w:rPr>
          <w:rStyle w:val="Cquestionpartlabelbold"/>
        </w:rPr>
        <w:tab/>
      </w:r>
      <w:r w:rsidR="00FC30EB">
        <w:t>(</w:t>
      </w:r>
      <w:r w:rsidR="00FC30EB" w:rsidRPr="00525E45">
        <w:rPr>
          <w:rStyle w:val="Cmathsexpressions"/>
        </w:rPr>
        <w:t>x</w:t>
      </w:r>
      <w:r w:rsidR="00FC30EB" w:rsidRPr="00525E45">
        <w:rPr>
          <w:rStyle w:val="Csuperscript"/>
        </w:rPr>
        <w:t>4</w:t>
      </w:r>
      <w:r w:rsidR="00FC30EB">
        <w:t xml:space="preserve"> + 3</w:t>
      </w:r>
      <w:r w:rsidR="00FC30EB" w:rsidRPr="00525E45">
        <w:rPr>
          <w:rStyle w:val="Cmathsexpressions"/>
        </w:rPr>
        <w:t>x</w:t>
      </w:r>
      <w:r w:rsidR="00FC30EB" w:rsidRPr="00525E45">
        <w:rPr>
          <w:rStyle w:val="Csuperscript"/>
        </w:rPr>
        <w:t>3</w:t>
      </w:r>
      <w:r w:rsidR="00FC30EB">
        <w:t xml:space="preserve"> + 2</w:t>
      </w:r>
      <w:r w:rsidR="00FC30EB" w:rsidRPr="00525E45">
        <w:rPr>
          <w:rStyle w:val="Cmathsexpressions"/>
        </w:rPr>
        <w:t>x</w:t>
      </w:r>
      <w:r w:rsidR="00FC30EB" w:rsidRPr="00525E45">
        <w:rPr>
          <w:rStyle w:val="Csuperscript"/>
        </w:rPr>
        <w:t>2</w:t>
      </w:r>
      <w:r w:rsidR="00FC30EB">
        <w:t xml:space="preserve"> </w:t>
      </w:r>
      <w:r w:rsidR="00FC30EB" w:rsidRPr="007545AB">
        <w:sym w:font="Symbol" w:char="F02D"/>
      </w:r>
      <w:r w:rsidR="00FC30EB">
        <w:t xml:space="preserve"> 2</w:t>
      </w:r>
      <w:r w:rsidR="00FC30EB" w:rsidRPr="00525E45">
        <w:rPr>
          <w:rStyle w:val="Cmathsexpressions"/>
        </w:rPr>
        <w:t>x</w:t>
      </w:r>
      <w:r w:rsidR="00FC30EB">
        <w:t xml:space="preserve"> </w:t>
      </w:r>
      <w:r w:rsidR="00FC30EB" w:rsidRPr="007545AB">
        <w:sym w:font="Symbol" w:char="F02D"/>
      </w:r>
      <w:r w:rsidR="00FC30EB">
        <w:t xml:space="preserve"> 4) </w:t>
      </w:r>
      <w:r w:rsidR="00FC30EB">
        <w:sym w:font="Symbol" w:char="F0B8"/>
      </w:r>
      <w:r w:rsidR="00FC30EB">
        <w:t xml:space="preserve"> (</w:t>
      </w:r>
      <w:r w:rsidR="00FC30EB" w:rsidRPr="00525E45">
        <w:rPr>
          <w:rStyle w:val="Cmathsexpressions"/>
        </w:rPr>
        <w:t>x</w:t>
      </w:r>
      <w:r w:rsidR="00FC30EB">
        <w:t xml:space="preserve"> </w:t>
      </w:r>
      <w:r w:rsidR="00FC30EB" w:rsidRPr="007545AB">
        <w:sym w:font="Symbol" w:char="F02D"/>
      </w:r>
      <w:r w:rsidR="00FC30EB">
        <w:t xml:space="preserve"> 1)</w:t>
      </w:r>
      <w:r w:rsidR="00FC30EB">
        <w:tab/>
      </w:r>
      <w:r w:rsidR="00F70444">
        <w:tab/>
      </w:r>
      <w:r w:rsidR="00F70444">
        <w:tab/>
      </w:r>
      <w:r>
        <w:rPr>
          <w:rStyle w:val="Cquestionpartlabelbold"/>
        </w:rPr>
        <w:t>(b)</w:t>
      </w:r>
      <w:r>
        <w:rPr>
          <w:rStyle w:val="Cquestionpartlabelbold"/>
        </w:rPr>
        <w:tab/>
      </w:r>
      <w:r w:rsidR="00FC30EB">
        <w:t>(3</w:t>
      </w:r>
      <w:r w:rsidR="00FC30EB" w:rsidRPr="00525E45">
        <w:rPr>
          <w:rStyle w:val="Cmathsexpressions"/>
        </w:rPr>
        <w:t>x</w:t>
      </w:r>
      <w:r w:rsidR="00FC30EB" w:rsidRPr="00525E45">
        <w:rPr>
          <w:rStyle w:val="Csuperscript"/>
        </w:rPr>
        <w:t>3</w:t>
      </w:r>
      <w:r w:rsidR="00FC30EB">
        <w:t xml:space="preserve"> + 2</w:t>
      </w:r>
      <w:r w:rsidR="00FC30EB" w:rsidRPr="00525E45">
        <w:rPr>
          <w:rStyle w:val="Cmathsexpressions"/>
        </w:rPr>
        <w:t>x</w:t>
      </w:r>
      <w:r w:rsidR="00FC30EB">
        <w:t xml:space="preserve"> </w:t>
      </w:r>
      <w:r w:rsidR="00FC30EB" w:rsidRPr="007545AB">
        <w:sym w:font="Symbol" w:char="F02D"/>
      </w:r>
      <w:r w:rsidR="00FC30EB">
        <w:t xml:space="preserve"> 5) </w:t>
      </w:r>
      <w:r w:rsidR="00FC30EB">
        <w:sym w:font="Symbol" w:char="F0B8"/>
      </w:r>
      <w:r w:rsidR="00FC30EB">
        <w:t xml:space="preserve"> (</w:t>
      </w:r>
      <w:r w:rsidR="00FC30EB" w:rsidRPr="00525E45">
        <w:rPr>
          <w:rStyle w:val="Cmathsexpressions"/>
        </w:rPr>
        <w:t>x</w:t>
      </w:r>
      <w:r w:rsidR="00FC30EB">
        <w:t xml:space="preserve"> + 3)</w:t>
      </w:r>
    </w:p>
    <w:p w14:paraId="269E8D22" w14:textId="77777777" w:rsidR="00F70444" w:rsidRDefault="00F70444" w:rsidP="00FC30EB">
      <w:pPr>
        <w:pStyle w:val="Pquestiontextpartsa"/>
      </w:pPr>
    </w:p>
    <w:p w14:paraId="2B99274C" w14:textId="77777777" w:rsidR="00F70444" w:rsidRDefault="00F70444" w:rsidP="00FC30EB">
      <w:pPr>
        <w:pStyle w:val="Pquestiontextpartsa"/>
      </w:pPr>
    </w:p>
    <w:p w14:paraId="2D854F33" w14:textId="77777777" w:rsidR="00F70444" w:rsidRDefault="00F70444" w:rsidP="00FC30EB">
      <w:pPr>
        <w:pStyle w:val="Pquestiontextpartsa"/>
      </w:pPr>
    </w:p>
    <w:p w14:paraId="13CC1104" w14:textId="77777777" w:rsidR="00F70444" w:rsidRDefault="00F70444" w:rsidP="00FC30EB">
      <w:pPr>
        <w:pStyle w:val="Pquestiontextpartsa"/>
      </w:pPr>
    </w:p>
    <w:p w14:paraId="1BCA9C94" w14:textId="77777777" w:rsidR="00F70444" w:rsidRDefault="00F70444" w:rsidP="00FC30EB">
      <w:pPr>
        <w:pStyle w:val="Pquestiontextpartsa"/>
      </w:pPr>
    </w:p>
    <w:p w14:paraId="46E58D3E" w14:textId="77777777" w:rsidR="00F70444" w:rsidRDefault="00F70444" w:rsidP="00FC30EB">
      <w:pPr>
        <w:pStyle w:val="Pquestiontextpartsa"/>
      </w:pPr>
    </w:p>
    <w:p w14:paraId="611B6DE2" w14:textId="77777777" w:rsidR="00F70444" w:rsidRDefault="00F70444" w:rsidP="00FC30EB">
      <w:pPr>
        <w:pStyle w:val="Pquestiontextpartsa"/>
      </w:pPr>
    </w:p>
    <w:p w14:paraId="7453702F" w14:textId="77777777" w:rsidR="00F70444" w:rsidRDefault="00F70444" w:rsidP="00FC30EB">
      <w:pPr>
        <w:pStyle w:val="Pquestiontextpartsa"/>
      </w:pPr>
    </w:p>
    <w:p w14:paraId="6F685531" w14:textId="77777777" w:rsidR="00F70444" w:rsidRDefault="00F70444" w:rsidP="00FC30EB">
      <w:pPr>
        <w:pStyle w:val="Pquestiontextpartsa"/>
      </w:pPr>
    </w:p>
    <w:p w14:paraId="20DA8536" w14:textId="77777777" w:rsidR="00FC30EB" w:rsidRDefault="00FC30EB" w:rsidP="00FC30EB">
      <w:pPr>
        <w:pStyle w:val="Pquestionheadingsx"/>
      </w:pPr>
      <w:r w:rsidRPr="00DF7F34">
        <w:lastRenderedPageBreak/>
        <w:t xml:space="preserve">Question </w:t>
      </w:r>
      <w:r>
        <w:t>23</w:t>
      </w:r>
      <w:r w:rsidRPr="00DF7F34">
        <w:tab/>
      </w:r>
      <w:r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10</w:t>
      </w:r>
      <w:r w:rsidRPr="00DF7F34">
        <w:t>.</w:t>
      </w:r>
      <w:r>
        <w:t>2</w:t>
      </w:r>
      <w:r w:rsidRPr="00DF7F34">
        <w:t>]</w:t>
      </w:r>
    </w:p>
    <w:p w14:paraId="7A3525AE" w14:textId="0B87A3EF" w:rsidR="00FC30EB" w:rsidRDefault="00FC30EB" w:rsidP="00FC30EB">
      <w:pPr>
        <w:pStyle w:val="Pquestiontextmainstem"/>
      </w:pPr>
      <w:r w:rsidRPr="00DB06B6">
        <w:t>In a class of 25</w:t>
      </w:r>
      <w:r>
        <w:t xml:space="preserve"> students, 12 students have travelled overseas, 9 have a</w:t>
      </w:r>
      <w:r w:rsidR="00853EE2">
        <w:t xml:space="preserve"> smartwatch</w:t>
      </w:r>
      <w:r>
        <w:t xml:space="preserve"> and 7 have neither travelled overseas nor have </w:t>
      </w:r>
      <w:r w:rsidR="00853EE2">
        <w:t>a smartwatch</w:t>
      </w:r>
      <w:r>
        <w:t>.</w:t>
      </w:r>
      <w:r w:rsidRPr="00DB06B6">
        <w:t xml:space="preserve"> </w:t>
      </w:r>
    </w:p>
    <w:p w14:paraId="63F385D6" w14:textId="10689E0E" w:rsidR="00FC30EB" w:rsidRDefault="00FD6FC0" w:rsidP="00FC30EB">
      <w:pPr>
        <w:pStyle w:val="Pquestiontextpartsa"/>
      </w:pPr>
      <w:r>
        <w:rPr>
          <w:rStyle w:val="Cquestionpartlabelbold"/>
        </w:rPr>
        <w:t>(a)</w:t>
      </w:r>
      <w:r>
        <w:rPr>
          <w:rStyle w:val="Cquestionpartlabelbold"/>
        </w:rPr>
        <w:tab/>
      </w:r>
      <w:r w:rsidR="00FC30EB">
        <w:t>Represent this information in a two-way table.</w:t>
      </w:r>
    </w:p>
    <w:p w14:paraId="16B58984" w14:textId="77777777" w:rsidR="00F70444" w:rsidRDefault="00F70444" w:rsidP="00FC30EB">
      <w:pPr>
        <w:pStyle w:val="Pquestiontextpartsa"/>
      </w:pPr>
    </w:p>
    <w:p w14:paraId="4D69563C" w14:textId="77777777" w:rsidR="00F70444" w:rsidRDefault="00F70444" w:rsidP="00FC30EB">
      <w:pPr>
        <w:pStyle w:val="Pquestiontextpartsa"/>
      </w:pPr>
    </w:p>
    <w:p w14:paraId="5D1E07FF" w14:textId="77777777" w:rsidR="00F70444" w:rsidRDefault="00F70444" w:rsidP="00FC30EB">
      <w:pPr>
        <w:pStyle w:val="Pquestiontextpartsa"/>
      </w:pPr>
    </w:p>
    <w:p w14:paraId="1099388F" w14:textId="77777777" w:rsidR="00F70444" w:rsidRDefault="00F70444" w:rsidP="00FC30EB">
      <w:pPr>
        <w:pStyle w:val="Pquestiontextpartsa"/>
      </w:pPr>
    </w:p>
    <w:p w14:paraId="4003A94B" w14:textId="77777777" w:rsidR="00F70444" w:rsidRDefault="00F70444" w:rsidP="00FC30EB">
      <w:pPr>
        <w:pStyle w:val="Pquestiontextpartsa"/>
      </w:pPr>
    </w:p>
    <w:p w14:paraId="6425B76C" w14:textId="77777777" w:rsidR="00F70444" w:rsidRDefault="00F70444" w:rsidP="00FC30EB">
      <w:pPr>
        <w:pStyle w:val="Pquestiontextpartsa"/>
      </w:pPr>
    </w:p>
    <w:p w14:paraId="106245E0" w14:textId="70E8B562" w:rsidR="00FC30EB" w:rsidRDefault="00FD6FC0" w:rsidP="00FC30EB">
      <w:pPr>
        <w:pStyle w:val="Pquestiontextpartsa"/>
      </w:pPr>
      <w:r>
        <w:rPr>
          <w:rStyle w:val="Cquestionpartlabelbold"/>
        </w:rPr>
        <w:t>(b)</w:t>
      </w:r>
      <w:r>
        <w:rPr>
          <w:rStyle w:val="Cquestionpartlabelbold"/>
        </w:rPr>
        <w:tab/>
      </w:r>
      <w:r w:rsidR="00FC30EB">
        <w:t>Use the table to state the number of students who have both t</w:t>
      </w:r>
      <w:r w:rsidR="00853EE2">
        <w:t>ravelled overseas and have a smartwatch</w:t>
      </w:r>
      <w:r w:rsidR="00FC30EB">
        <w:t>.</w:t>
      </w:r>
    </w:p>
    <w:p w14:paraId="49C2FAE1" w14:textId="77777777" w:rsidR="00F70444" w:rsidRDefault="00F70444" w:rsidP="00FC30EB">
      <w:pPr>
        <w:pStyle w:val="Pquestiontextpartsa"/>
      </w:pPr>
    </w:p>
    <w:p w14:paraId="49301FEF" w14:textId="77777777" w:rsidR="00F70444" w:rsidRDefault="00F70444" w:rsidP="00FC30EB">
      <w:pPr>
        <w:pStyle w:val="Pquestiontextpartsa"/>
      </w:pPr>
    </w:p>
    <w:p w14:paraId="251F61C4" w14:textId="0D0416BB" w:rsidR="00FC30EB" w:rsidRDefault="00FD6FC0" w:rsidP="00FC30EB">
      <w:pPr>
        <w:pStyle w:val="Pquestiontextpartsa"/>
      </w:pPr>
      <w:r>
        <w:rPr>
          <w:rStyle w:val="Cquestionpartlabelbold"/>
        </w:rPr>
        <w:t>(c)</w:t>
      </w:r>
      <w:r>
        <w:rPr>
          <w:rStyle w:val="Cquestionpartlabelbold"/>
        </w:rPr>
        <w:tab/>
      </w:r>
      <w:r w:rsidR="00FC30EB">
        <w:t xml:space="preserve">Use </w:t>
      </w:r>
      <w:r w:rsidR="00853EE2">
        <w:t xml:space="preserve">the </w:t>
      </w:r>
      <w:r w:rsidR="00FC30EB">
        <w:t>table to find the probability of a student:</w:t>
      </w:r>
    </w:p>
    <w:p w14:paraId="3FF6694E" w14:textId="3D910F93" w:rsidR="00FC30EB" w:rsidRDefault="00FD6FC0" w:rsidP="00853EE2">
      <w:pPr>
        <w:pStyle w:val="Pquestiontextpartsi"/>
      </w:pPr>
      <w:r>
        <w:rPr>
          <w:rStyle w:val="Cquestionpartlabelbold"/>
        </w:rPr>
        <w:t>(i)</w:t>
      </w:r>
      <w:r>
        <w:rPr>
          <w:rStyle w:val="Cquestionpartlabelbold"/>
        </w:rPr>
        <w:tab/>
      </w:r>
      <w:r w:rsidR="00FC30EB">
        <w:t xml:space="preserve">having travelled overseas but not </w:t>
      </w:r>
      <w:r w:rsidR="00FC30EB" w:rsidRPr="00853EE2">
        <w:t>having</w:t>
      </w:r>
      <w:r w:rsidR="00FC30EB">
        <w:t xml:space="preserve"> </w:t>
      </w:r>
      <w:r w:rsidR="00853EE2">
        <w:t>a smartwatch</w:t>
      </w:r>
    </w:p>
    <w:p w14:paraId="06CF9538" w14:textId="77777777" w:rsidR="00F70444" w:rsidRDefault="00F70444" w:rsidP="00FC30EB">
      <w:pPr>
        <w:pStyle w:val="Pquestiontextpartsi"/>
      </w:pPr>
    </w:p>
    <w:p w14:paraId="6B32ABA7" w14:textId="010F421D" w:rsidR="00FC30EB" w:rsidRDefault="00FD6FC0" w:rsidP="00FC30EB">
      <w:pPr>
        <w:pStyle w:val="Pquestiontextpartsi"/>
      </w:pPr>
      <w:r>
        <w:rPr>
          <w:rStyle w:val="Cquestionpartlabelbold"/>
        </w:rPr>
        <w:t>(ii)</w:t>
      </w:r>
      <w:r>
        <w:rPr>
          <w:rStyle w:val="Cquestionpartlabelbold"/>
        </w:rPr>
        <w:tab/>
      </w:r>
      <w:r w:rsidR="00FC30EB">
        <w:t xml:space="preserve">having </w:t>
      </w:r>
      <w:r w:rsidR="00853EE2">
        <w:t>a smartwatch</w:t>
      </w:r>
      <w:r w:rsidR="00853EE2">
        <w:t xml:space="preserve"> </w:t>
      </w:r>
      <w:r w:rsidR="00FC30EB">
        <w:t>but not having travelled overseas.</w:t>
      </w:r>
    </w:p>
    <w:p w14:paraId="14FE9CBC" w14:textId="77777777" w:rsidR="00F70444" w:rsidRDefault="00F70444" w:rsidP="00FC30EB">
      <w:pPr>
        <w:pStyle w:val="Pquestiontextpartsi"/>
      </w:pPr>
    </w:p>
    <w:p w14:paraId="11F0091A" w14:textId="77777777" w:rsidR="00FC30EB" w:rsidRDefault="00FC30EB" w:rsidP="00FC30EB">
      <w:pPr>
        <w:pStyle w:val="Pquestionheadingsx"/>
      </w:pPr>
      <w:r w:rsidRPr="00DF7F34">
        <w:t xml:space="preserve">Question </w:t>
      </w:r>
      <w:r>
        <w:t>24</w:t>
      </w:r>
      <w:r w:rsidRPr="00DF7F34">
        <w:tab/>
      </w:r>
      <w:r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10</w:t>
      </w:r>
      <w:r w:rsidRPr="00DF7F34">
        <w:t>.</w:t>
      </w:r>
      <w:r>
        <w:t>4</w:t>
      </w:r>
      <w:r w:rsidRPr="00DF7F34">
        <w:t>]</w:t>
      </w:r>
    </w:p>
    <w:p w14:paraId="4099DF6B" w14:textId="13399A56" w:rsidR="00FC30EB" w:rsidRDefault="00FC30EB" w:rsidP="00FC30EB">
      <w:pPr>
        <w:pStyle w:val="Pquestiontextmainstem"/>
      </w:pPr>
      <w:r>
        <w:t xml:space="preserve">A coin is biased such that the probability of </w:t>
      </w:r>
      <w:r w:rsidR="00853EE2">
        <w:t>getting</w:t>
      </w:r>
      <w:r>
        <w:t xml:space="preserve"> </w:t>
      </w:r>
      <w:r w:rsidR="00853EE2">
        <w:t>‘heads’</w:t>
      </w:r>
      <w:r w:rsidR="00853EE2">
        <w:t xml:space="preserve"> on a toss</w:t>
      </w:r>
      <w:r>
        <w:t xml:space="preserve"> is 0.55. Let H represent ‘</w:t>
      </w:r>
      <w:r w:rsidR="00853EE2">
        <w:t>result is</w:t>
      </w:r>
      <w:r>
        <w:t xml:space="preserve"> head</w:t>
      </w:r>
      <w:r w:rsidR="00853EE2">
        <w:t>s</w:t>
      </w:r>
      <w:r>
        <w:t>’ and T represent ‘</w:t>
      </w:r>
      <w:r w:rsidR="00853EE2">
        <w:t>result is tails</w:t>
      </w:r>
      <w:r>
        <w:t>’.</w:t>
      </w:r>
    </w:p>
    <w:p w14:paraId="6A1CF5D1" w14:textId="43ED5FBA" w:rsidR="00FC30EB" w:rsidRDefault="00FD6FC0" w:rsidP="00FC30EB">
      <w:pPr>
        <w:pStyle w:val="Pquestiontextpartsa"/>
      </w:pPr>
      <w:r>
        <w:rPr>
          <w:rStyle w:val="Cquestionpartlabelbold"/>
        </w:rPr>
        <w:t>(a)</w:t>
      </w:r>
      <w:r>
        <w:rPr>
          <w:rStyle w:val="Cquestionpartlabelbold"/>
        </w:rPr>
        <w:tab/>
      </w:r>
      <w:r w:rsidR="00FC30EB">
        <w:t>Draw a probability tre</w:t>
      </w:r>
      <w:r w:rsidR="006241F4">
        <w:t>e diagram to represent two tosses</w:t>
      </w:r>
      <w:r w:rsidR="00FC30EB">
        <w:t xml:space="preserve"> of this coin.</w:t>
      </w:r>
    </w:p>
    <w:p w14:paraId="649C2C4E" w14:textId="77777777" w:rsidR="00F70444" w:rsidRDefault="00F70444" w:rsidP="00FC30EB">
      <w:pPr>
        <w:pStyle w:val="Pquestiontextpartsa"/>
      </w:pPr>
    </w:p>
    <w:p w14:paraId="565C978F" w14:textId="77777777" w:rsidR="00F70444" w:rsidRDefault="00F70444" w:rsidP="00FC30EB">
      <w:pPr>
        <w:pStyle w:val="Pquestiontextpartsa"/>
      </w:pPr>
    </w:p>
    <w:p w14:paraId="27A8F1DE" w14:textId="77777777" w:rsidR="002724A7" w:rsidRDefault="002724A7" w:rsidP="00FC30EB">
      <w:pPr>
        <w:pStyle w:val="Pquestiontextpartsa"/>
      </w:pPr>
    </w:p>
    <w:p w14:paraId="17538906" w14:textId="77777777" w:rsidR="002724A7" w:rsidRDefault="002724A7" w:rsidP="00FC30EB">
      <w:pPr>
        <w:pStyle w:val="Pquestiontextpartsa"/>
      </w:pPr>
    </w:p>
    <w:p w14:paraId="392F2004" w14:textId="77777777" w:rsidR="00F70444" w:rsidRDefault="00F70444" w:rsidP="00FC30EB">
      <w:pPr>
        <w:pStyle w:val="Pquestiontextpartsa"/>
      </w:pPr>
    </w:p>
    <w:p w14:paraId="5FEC15D7" w14:textId="77777777" w:rsidR="00F70444" w:rsidRDefault="00F70444" w:rsidP="00FC30EB">
      <w:pPr>
        <w:pStyle w:val="Pquestiontextpartsa"/>
      </w:pPr>
    </w:p>
    <w:p w14:paraId="740F4CFB" w14:textId="47F7317E" w:rsidR="00FC30EB" w:rsidRDefault="00FD6FC0" w:rsidP="00FC30EB">
      <w:pPr>
        <w:pStyle w:val="Pquestiontextpartsa"/>
      </w:pPr>
      <w:r>
        <w:rPr>
          <w:rStyle w:val="Cquestionpartlabelbold"/>
        </w:rPr>
        <w:t>(b)</w:t>
      </w:r>
      <w:r>
        <w:rPr>
          <w:rStyle w:val="Cquestionpartlabelbold"/>
        </w:rPr>
        <w:tab/>
      </w:r>
      <w:r w:rsidR="00FC30EB">
        <w:t xml:space="preserve">Find the probability of </w:t>
      </w:r>
      <w:r w:rsidR="00853EE2">
        <w:t>two tosses giving the following results</w:t>
      </w:r>
      <w:r w:rsidR="00FC30EB">
        <w:t>:</w:t>
      </w:r>
    </w:p>
    <w:p w14:paraId="0A093545" w14:textId="7D87E803" w:rsidR="00FC30EB" w:rsidRDefault="00FD6FC0" w:rsidP="00FC30EB">
      <w:pPr>
        <w:pStyle w:val="Pquestiontextpartsi"/>
      </w:pPr>
      <w:r>
        <w:rPr>
          <w:rStyle w:val="Cquestionpartlabelbold"/>
        </w:rPr>
        <w:t>(i)</w:t>
      </w:r>
      <w:r w:rsidR="00853EE2">
        <w:rPr>
          <w:rStyle w:val="Cquestionpartlabelbold"/>
        </w:rPr>
        <w:t xml:space="preserve">  </w:t>
      </w:r>
      <w:r w:rsidR="00FC30EB">
        <w:t>two heads</w:t>
      </w:r>
      <w:r w:rsidR="00FC30EB">
        <w:tab/>
      </w:r>
      <w:r w:rsidR="00F70444">
        <w:tab/>
      </w:r>
      <w:r>
        <w:rPr>
          <w:rStyle w:val="Cquestionpartlabelbold"/>
        </w:rPr>
        <w:t>(ii)</w:t>
      </w:r>
      <w:r w:rsidR="00853EE2">
        <w:rPr>
          <w:rStyle w:val="Cquestionpartlabelbold"/>
        </w:rPr>
        <w:t xml:space="preserve">  </w:t>
      </w:r>
      <w:r w:rsidR="00FC30EB">
        <w:t>two tails</w:t>
      </w:r>
      <w:r w:rsidR="00FC30EB">
        <w:tab/>
      </w:r>
      <w:r w:rsidR="00F70444">
        <w:tab/>
      </w:r>
      <w:r>
        <w:rPr>
          <w:rStyle w:val="Cquestionpartlabelbold"/>
        </w:rPr>
        <w:t>(iii)</w:t>
      </w:r>
      <w:r w:rsidR="00853EE2">
        <w:rPr>
          <w:rStyle w:val="Cquestionpartlabelbold"/>
        </w:rPr>
        <w:t xml:space="preserve">  </w:t>
      </w:r>
      <w:r w:rsidR="00FC30EB">
        <w:t>at least one head</w:t>
      </w:r>
      <w:r w:rsidR="00853EE2">
        <w:t>s</w:t>
      </w:r>
      <w:r w:rsidR="00FC30EB">
        <w:t>.</w:t>
      </w:r>
    </w:p>
    <w:p w14:paraId="7F0EB184" w14:textId="77777777" w:rsidR="00F70444" w:rsidRDefault="00F70444" w:rsidP="00FC30EB">
      <w:pPr>
        <w:pStyle w:val="Pquestiontextpartsi"/>
      </w:pPr>
    </w:p>
    <w:p w14:paraId="1E4D43C1" w14:textId="77D89CB5" w:rsidR="00FC30EB" w:rsidRDefault="00FC30EB" w:rsidP="00FC30EB">
      <w:pPr>
        <w:pStyle w:val="Pquestionheadingsx"/>
      </w:pPr>
      <w:r w:rsidRPr="00DF7F34">
        <w:t xml:space="preserve">Question </w:t>
      </w:r>
      <w:r>
        <w:t>25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 w:rsidR="00E62EF4">
        <w:t>10.</w:t>
      </w:r>
      <w:r w:rsidR="00FB5FF8">
        <w:t>6</w:t>
      </w:r>
      <w:r w:rsidRPr="00DF7F34">
        <w:t>]</w:t>
      </w:r>
    </w:p>
    <w:p w14:paraId="152CF29F" w14:textId="139490E8" w:rsidR="00FC30EB" w:rsidRDefault="00FC30EB" w:rsidP="00FC30EB">
      <w:pPr>
        <w:pStyle w:val="Pquestiontextmainstem"/>
      </w:pPr>
      <w:r>
        <w:t xml:space="preserve">The probability that Anne </w:t>
      </w:r>
      <w:r w:rsidR="006C032B">
        <w:t xml:space="preserve">will kick a goal in the next quarter </w:t>
      </w:r>
      <w:r>
        <w:t>is 0.85</w:t>
      </w:r>
      <w:r w:rsidR="006C032B">
        <w:t xml:space="preserve">. The </w:t>
      </w:r>
      <w:r>
        <w:t xml:space="preserve">probability that Lalita will </w:t>
      </w:r>
      <w:r w:rsidR="006C032B">
        <w:t xml:space="preserve">kick a goal in the next quarter </w:t>
      </w:r>
      <w:r>
        <w:t>is 0.75. Find the probability that:</w:t>
      </w:r>
    </w:p>
    <w:p w14:paraId="78647761" w14:textId="6D121241" w:rsidR="00FC30EB" w:rsidRDefault="00FD6FC0" w:rsidP="00FC30EB">
      <w:pPr>
        <w:pStyle w:val="Pquestiontextpartsa"/>
      </w:pPr>
      <w:r>
        <w:rPr>
          <w:rStyle w:val="Cquestionpartlabelbold"/>
        </w:rPr>
        <w:t>(a)</w:t>
      </w:r>
      <w:r>
        <w:rPr>
          <w:rStyle w:val="Cquestionpartlabelbold"/>
        </w:rPr>
        <w:tab/>
      </w:r>
      <w:r w:rsidR="006C032B">
        <w:t>they both kick a goal in the next quarter</w:t>
      </w:r>
    </w:p>
    <w:p w14:paraId="2B0A7068" w14:textId="77777777" w:rsidR="00F70444" w:rsidRDefault="00F70444" w:rsidP="00FC30EB">
      <w:pPr>
        <w:pStyle w:val="Pquestiontextpartsa"/>
      </w:pPr>
    </w:p>
    <w:p w14:paraId="4A871E45" w14:textId="77777777" w:rsidR="00F70444" w:rsidRDefault="00F70444" w:rsidP="00FC30EB">
      <w:pPr>
        <w:pStyle w:val="Pquestiontextpartsa"/>
      </w:pPr>
    </w:p>
    <w:p w14:paraId="3CA12AC3" w14:textId="77777777" w:rsidR="00F70444" w:rsidRDefault="00F70444" w:rsidP="00FC30EB">
      <w:pPr>
        <w:pStyle w:val="Pquestiontextpartsa"/>
      </w:pPr>
    </w:p>
    <w:p w14:paraId="4144B83A" w14:textId="36980C66" w:rsidR="00FC30EB" w:rsidRDefault="00FD6FC0" w:rsidP="00FC30EB">
      <w:pPr>
        <w:pStyle w:val="Pquestiontextpartsa"/>
      </w:pPr>
      <w:r>
        <w:rPr>
          <w:rStyle w:val="Cquestionpartlabelbold"/>
        </w:rPr>
        <w:lastRenderedPageBreak/>
        <w:t>(b)</w:t>
      </w:r>
      <w:r>
        <w:rPr>
          <w:rStyle w:val="Cquestionpartlabelbold"/>
        </w:rPr>
        <w:tab/>
      </w:r>
      <w:r w:rsidR="006C032B">
        <w:t>neither kicks a goal in the next quarter</w:t>
      </w:r>
    </w:p>
    <w:p w14:paraId="0DF251AF" w14:textId="77777777" w:rsidR="00F70444" w:rsidRDefault="00F70444" w:rsidP="00FC30EB">
      <w:pPr>
        <w:pStyle w:val="Pquestiontextpartsa"/>
      </w:pPr>
    </w:p>
    <w:p w14:paraId="0A6EF3DE" w14:textId="77777777" w:rsidR="00F70444" w:rsidRDefault="00F70444" w:rsidP="00FC30EB">
      <w:pPr>
        <w:pStyle w:val="Pquestiontextpartsa"/>
      </w:pPr>
    </w:p>
    <w:p w14:paraId="045C69CF" w14:textId="346BC075" w:rsidR="00FC30EB" w:rsidRDefault="00FD6FC0" w:rsidP="00FC30EB">
      <w:pPr>
        <w:pStyle w:val="Pquestiontextpartsa"/>
      </w:pPr>
      <w:r>
        <w:rPr>
          <w:rStyle w:val="Cquestionpartlabelbold"/>
        </w:rPr>
        <w:t>(c)</w:t>
      </w:r>
      <w:r>
        <w:rPr>
          <w:rStyle w:val="Cquestionpartlabelbold"/>
        </w:rPr>
        <w:tab/>
      </w:r>
      <w:r w:rsidR="00FC30EB">
        <w:t xml:space="preserve">at least one of them </w:t>
      </w:r>
      <w:r w:rsidR="006C032B">
        <w:t>kicks a goal in the next quarter.</w:t>
      </w:r>
    </w:p>
    <w:p w14:paraId="292DADD6" w14:textId="77777777" w:rsidR="00F70444" w:rsidRDefault="00F70444" w:rsidP="00FC30EB">
      <w:pPr>
        <w:pStyle w:val="Pquestiontextpartsa"/>
      </w:pPr>
    </w:p>
    <w:p w14:paraId="5872A70F" w14:textId="77777777" w:rsidR="00F70444" w:rsidRDefault="00F70444" w:rsidP="00FC30EB">
      <w:pPr>
        <w:pStyle w:val="Pquestiontextpartsa"/>
      </w:pPr>
    </w:p>
    <w:p w14:paraId="6853CA6B" w14:textId="278473A3" w:rsidR="00FC30EB" w:rsidRDefault="00FC30EB" w:rsidP="00FC30EB">
      <w:pPr>
        <w:pStyle w:val="Pquestionheadingsx"/>
      </w:pPr>
      <w:r w:rsidRPr="00DF7F34">
        <w:t xml:space="preserve">Question </w:t>
      </w:r>
      <w:r>
        <w:t>26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 w:rsidR="00E62EF4">
        <w:t>11.4</w:t>
      </w:r>
      <w:r w:rsidRPr="00DF7F34">
        <w:t>]</w:t>
      </w:r>
      <w:r w:rsidR="00853EE2">
        <w:t xml:space="preserve"> </w:t>
      </w:r>
      <w:r w:rsidR="00853EE2">
        <w:rPr>
          <w:highlight w:val="lightGray"/>
        </w:rPr>
        <w:t>[10A]</w:t>
      </w:r>
    </w:p>
    <w:p w14:paraId="718948C1" w14:textId="77777777" w:rsidR="00FC30EB" w:rsidRDefault="00FC30EB" w:rsidP="00FC30EB">
      <w:pPr>
        <w:pStyle w:val="Pquestiontextmainstem"/>
      </w:pPr>
      <w:r>
        <w:t>Expand and simplify each of the following.</w:t>
      </w:r>
    </w:p>
    <w:p w14:paraId="3AB904CE" w14:textId="32877C98" w:rsidR="00FC30EB" w:rsidRDefault="00FD6FC0" w:rsidP="00FC30EB">
      <w:pPr>
        <w:pStyle w:val="Pquestiontextpartsa"/>
      </w:pPr>
      <w:r>
        <w:rPr>
          <w:rStyle w:val="Cquestionpartlabelbold"/>
        </w:rPr>
        <w:t>(a)</w:t>
      </w:r>
      <w:r>
        <w:rPr>
          <w:rStyle w:val="Cquestionpartlabelbold"/>
        </w:rPr>
        <w:tab/>
      </w:r>
      <w:r w:rsidR="00E62EF4" w:rsidRPr="00E62EF4">
        <w:rPr>
          <w:position w:val="-18"/>
        </w:rPr>
        <w:object w:dxaOrig="1600" w:dyaOrig="480" w14:anchorId="276588C6">
          <v:shape id="_x0000_i1057" type="#_x0000_t75" style="width:79.5pt;height:23.4pt" o:ole="">
            <v:imagedata r:id="rId82" o:title=""/>
          </v:shape>
          <o:OLEObject Type="Embed" ProgID="Equation.DSMT4" ShapeID="_x0000_i1057" DrawAspect="Content" ObjectID="_1538977602" r:id="rId83"/>
        </w:object>
      </w:r>
      <w:r w:rsidR="00FC30EB">
        <w:tab/>
      </w:r>
      <w:r w:rsidR="00F70444">
        <w:tab/>
      </w:r>
      <w:r w:rsidR="00F70444">
        <w:tab/>
      </w:r>
      <w:r>
        <w:rPr>
          <w:rStyle w:val="Cquestionpartlabelbold"/>
        </w:rPr>
        <w:t>(b)</w:t>
      </w:r>
      <w:r w:rsidR="00853EE2">
        <w:rPr>
          <w:rStyle w:val="Cquestionpartlabelbold"/>
        </w:rPr>
        <w:t xml:space="preserve">  </w:t>
      </w:r>
      <w:r w:rsidR="00E62EF4" w:rsidRPr="00E62EF4">
        <w:rPr>
          <w:position w:val="-18"/>
        </w:rPr>
        <w:object w:dxaOrig="2520" w:dyaOrig="480" w14:anchorId="7D3CEBD1">
          <v:shape id="_x0000_i1058" type="#_x0000_t75" style="width:127.15pt;height:23.4pt" o:ole="">
            <v:imagedata r:id="rId84" o:title=""/>
          </v:shape>
          <o:OLEObject Type="Embed" ProgID="Equation.DSMT4" ShapeID="_x0000_i1058" DrawAspect="Content" ObjectID="_1538977603" r:id="rId85"/>
        </w:object>
      </w:r>
    </w:p>
    <w:p w14:paraId="5EDEEDF0" w14:textId="77777777" w:rsidR="00F70444" w:rsidRDefault="00F70444" w:rsidP="00FC30EB">
      <w:pPr>
        <w:pStyle w:val="Pquestiontextpartsa"/>
      </w:pPr>
    </w:p>
    <w:p w14:paraId="24B347F6" w14:textId="77777777" w:rsidR="00F70444" w:rsidRDefault="00F70444" w:rsidP="00FC30EB">
      <w:pPr>
        <w:pStyle w:val="Pquestiontextpartsa"/>
      </w:pPr>
    </w:p>
    <w:p w14:paraId="4E845296" w14:textId="77777777" w:rsidR="00FB5FF8" w:rsidRDefault="00FB5FF8" w:rsidP="00FC30EB">
      <w:pPr>
        <w:pStyle w:val="Pquestiontextpartsa"/>
      </w:pPr>
    </w:p>
    <w:p w14:paraId="105435B5" w14:textId="592ED2F1" w:rsidR="00BF0477" w:rsidRDefault="00BF0477" w:rsidP="00BF0477">
      <w:pPr>
        <w:pStyle w:val="Pquestionheadingsx"/>
      </w:pPr>
      <w:r w:rsidRPr="00DF7F34">
        <w:t xml:space="preserve">Question </w:t>
      </w:r>
      <w:r>
        <w:t>27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 w:rsidR="00E62EF4">
        <w:t>11.5</w:t>
      </w:r>
      <w:r w:rsidRPr="00DF7F34">
        <w:t>]</w:t>
      </w:r>
      <w:r w:rsidR="00853EE2">
        <w:t xml:space="preserve"> </w:t>
      </w:r>
      <w:r w:rsidR="00853EE2">
        <w:rPr>
          <w:highlight w:val="lightGray"/>
        </w:rPr>
        <w:t>[10A]</w:t>
      </w:r>
    </w:p>
    <w:p w14:paraId="27A4AE1B" w14:textId="77777777" w:rsidR="00FC30EB" w:rsidRDefault="00FC30EB" w:rsidP="004A7EB1">
      <w:pPr>
        <w:pStyle w:val="Pquestiontextmainstem"/>
      </w:pPr>
      <w:r>
        <w:t>Express the following in simplest form with a rational denominator.</w:t>
      </w:r>
    </w:p>
    <w:p w14:paraId="73B80F35" w14:textId="29A8245B" w:rsidR="00FC30EB" w:rsidRDefault="00FD6FC0" w:rsidP="00E62EF4">
      <w:pPr>
        <w:pStyle w:val="Pquestiontextpartsa"/>
      </w:pPr>
      <w:r>
        <w:rPr>
          <w:b/>
        </w:rPr>
        <w:t>(a)</w:t>
      </w:r>
      <w:r>
        <w:rPr>
          <w:b/>
        </w:rPr>
        <w:tab/>
      </w:r>
      <w:r w:rsidR="00E62EF4" w:rsidRPr="00E62EF4">
        <w:rPr>
          <w:position w:val="-28"/>
        </w:rPr>
        <w:object w:dxaOrig="740" w:dyaOrig="660" w14:anchorId="252FB39A">
          <v:shape id="_x0000_i1059" type="#_x0000_t75" style="width:37.4pt;height:33.65pt" o:ole="">
            <v:imagedata r:id="rId86" o:title=""/>
          </v:shape>
          <o:OLEObject Type="Embed" ProgID="Equation.DSMT4" ShapeID="_x0000_i1059" DrawAspect="Content" ObjectID="_1538977604" r:id="rId87"/>
        </w:object>
      </w:r>
      <w:r w:rsidR="00FC30EB">
        <w:tab/>
      </w:r>
      <w:r w:rsidR="00F70444">
        <w:tab/>
      </w:r>
      <w:r w:rsidR="00F70444">
        <w:tab/>
      </w:r>
      <w:r w:rsidR="00F70444">
        <w:tab/>
      </w:r>
      <w:r w:rsidR="00FC30EB" w:rsidRPr="002A5A84">
        <w:rPr>
          <w:b/>
        </w:rPr>
        <w:t>(b)</w:t>
      </w:r>
      <w:r w:rsidR="00853EE2">
        <w:t xml:space="preserve">  </w:t>
      </w:r>
      <w:r w:rsidR="00E62EF4" w:rsidRPr="00E62EF4">
        <w:rPr>
          <w:position w:val="-28"/>
        </w:rPr>
        <w:object w:dxaOrig="1579" w:dyaOrig="660" w14:anchorId="3209EC65">
          <v:shape id="_x0000_i1060" type="#_x0000_t75" style="width:77.6pt;height:33.65pt" o:ole="">
            <v:imagedata r:id="rId88" o:title=""/>
          </v:shape>
          <o:OLEObject Type="Embed" ProgID="Equation.DSMT4" ShapeID="_x0000_i1060" DrawAspect="Content" ObjectID="_1538977605" r:id="rId89"/>
        </w:object>
      </w:r>
    </w:p>
    <w:p w14:paraId="276424ED" w14:textId="77777777" w:rsidR="00F70444" w:rsidRDefault="00F70444" w:rsidP="00F70444">
      <w:pPr>
        <w:rPr>
          <w:position w:val="-28"/>
        </w:rPr>
      </w:pPr>
    </w:p>
    <w:p w14:paraId="47E971F0" w14:textId="77777777" w:rsidR="00F70444" w:rsidRDefault="00F70444" w:rsidP="00F70444">
      <w:pPr>
        <w:rPr>
          <w:position w:val="-28"/>
        </w:rPr>
      </w:pPr>
    </w:p>
    <w:p w14:paraId="61C4D5DC" w14:textId="77777777" w:rsidR="00F70444" w:rsidRDefault="00F70444" w:rsidP="00F70444">
      <w:pPr>
        <w:rPr>
          <w:position w:val="-28"/>
        </w:rPr>
      </w:pPr>
    </w:p>
    <w:p w14:paraId="574D324F" w14:textId="77777777" w:rsidR="00F70444" w:rsidRDefault="00F70444" w:rsidP="00F70444">
      <w:pPr>
        <w:rPr>
          <w:position w:val="-28"/>
        </w:rPr>
      </w:pPr>
    </w:p>
    <w:p w14:paraId="78C1E3A2" w14:textId="77777777" w:rsidR="00F70444" w:rsidRDefault="00F70444" w:rsidP="00F70444"/>
    <w:p w14:paraId="29B01966" w14:textId="7AC4C332" w:rsidR="00BF0477" w:rsidRDefault="00BF0477" w:rsidP="00BF0477">
      <w:pPr>
        <w:pStyle w:val="Pquestionheadingsx"/>
      </w:pPr>
      <w:r w:rsidRPr="00DF7F34">
        <w:t xml:space="preserve">Question </w:t>
      </w:r>
      <w:r>
        <w:t>28</w:t>
      </w:r>
      <w:r w:rsidRPr="00DF7F34">
        <w:tab/>
      </w:r>
      <w:r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13.2</w:t>
      </w:r>
      <w:r w:rsidRPr="00DF7F34">
        <w:t>]</w:t>
      </w:r>
    </w:p>
    <w:p w14:paraId="5CB57442" w14:textId="77777777" w:rsidR="00FC30EB" w:rsidRDefault="00FC30EB" w:rsidP="004A7EB1">
      <w:pPr>
        <w:pStyle w:val="Pquestiontextmainstem"/>
      </w:pPr>
      <w:r>
        <w:t xml:space="preserve">Calculate the total amount owing, correct to the nearest cent, after 5 years on a loan of </w:t>
      </w:r>
      <w:r>
        <w:br/>
        <w:t>$25 000 if the 7.2% p.a. interest is compounded:</w:t>
      </w:r>
    </w:p>
    <w:p w14:paraId="3839E3EA" w14:textId="739AEE9B" w:rsidR="00FC30EB" w:rsidRDefault="00FC30EB" w:rsidP="00D212B8">
      <w:pPr>
        <w:pStyle w:val="Pquestiontextpartsa"/>
      </w:pPr>
      <w:r w:rsidRPr="008E5FD8">
        <w:rPr>
          <w:b/>
        </w:rPr>
        <w:t>(a)</w:t>
      </w:r>
      <w:r w:rsidR="00BF0477">
        <w:tab/>
      </w:r>
      <w:r>
        <w:t>annually</w:t>
      </w:r>
      <w:r>
        <w:tab/>
      </w:r>
      <w:r w:rsidR="00F70444">
        <w:tab/>
      </w:r>
      <w:r w:rsidR="00F70444">
        <w:tab/>
      </w:r>
      <w:r w:rsidRPr="008E5FD8">
        <w:rPr>
          <w:b/>
        </w:rPr>
        <w:t>(b)</w:t>
      </w:r>
      <w:r w:rsidR="00853EE2">
        <w:t xml:space="preserve">  </w:t>
      </w:r>
      <w:r>
        <w:t>half-yearly</w:t>
      </w:r>
      <w:r>
        <w:tab/>
      </w:r>
      <w:r w:rsidR="00F70444">
        <w:tab/>
      </w:r>
      <w:r w:rsidR="00F70444">
        <w:tab/>
      </w:r>
      <w:r w:rsidRPr="008E5FD8">
        <w:rPr>
          <w:b/>
        </w:rPr>
        <w:t>(c)</w:t>
      </w:r>
      <w:r w:rsidR="00853EE2">
        <w:t xml:space="preserve">  </w:t>
      </w:r>
      <w:r w:rsidR="00BF0477">
        <w:t>quarterly</w:t>
      </w:r>
    </w:p>
    <w:p w14:paraId="60DE2FD5" w14:textId="77777777" w:rsidR="00F70444" w:rsidRDefault="00F70444" w:rsidP="00F70444"/>
    <w:p w14:paraId="46DDD8F8" w14:textId="77777777" w:rsidR="00F70444" w:rsidRDefault="00F70444" w:rsidP="00F70444"/>
    <w:p w14:paraId="47D96CB9" w14:textId="77777777" w:rsidR="00F70444" w:rsidRDefault="00F70444" w:rsidP="00F70444"/>
    <w:p w14:paraId="2EF60390" w14:textId="77777777" w:rsidR="00F70444" w:rsidRDefault="00F70444" w:rsidP="00F70444"/>
    <w:p w14:paraId="22CE7C39" w14:textId="6EFFFFF6" w:rsidR="00BF0477" w:rsidRDefault="00BF0477" w:rsidP="00BF0477">
      <w:pPr>
        <w:pStyle w:val="Pquestionheadingsx"/>
      </w:pPr>
      <w:r w:rsidRPr="00DF7F34">
        <w:t xml:space="preserve">Question </w:t>
      </w:r>
      <w:r>
        <w:t>29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13.4</w:t>
      </w:r>
      <w:r w:rsidRPr="00DF7F34">
        <w:t>]</w:t>
      </w:r>
    </w:p>
    <w:p w14:paraId="6F55B25B" w14:textId="111AD983" w:rsidR="00FC30EB" w:rsidRDefault="00FC30EB" w:rsidP="004A7EB1">
      <w:pPr>
        <w:pStyle w:val="Pquestiontextmainstem"/>
      </w:pPr>
      <w:r w:rsidRPr="009739A2">
        <w:t>$60 000 is invested at 11.25% p.a. compounding half</w:t>
      </w:r>
      <w:r>
        <w:t>-</w:t>
      </w:r>
      <w:r w:rsidRPr="009739A2">
        <w:t>yearly. Find the effective rate of interest (</w:t>
      </w:r>
      <w:r w:rsidR="00853EE2">
        <w:rPr>
          <w:rStyle w:val="Cmathsexpressions"/>
        </w:rPr>
        <w:t>r</w:t>
      </w:r>
      <w:r w:rsidRPr="00853EE2">
        <w:rPr>
          <w:rStyle w:val="CSubscript"/>
          <w:i/>
        </w:rPr>
        <w:t>ef</w:t>
      </w:r>
      <w:r w:rsidRPr="009739A2">
        <w:t xml:space="preserve">), rounded to </w:t>
      </w:r>
      <w:r w:rsidR="00F70444">
        <w:t>2</w:t>
      </w:r>
      <w:r w:rsidRPr="009739A2">
        <w:t xml:space="preserve"> decimal places.</w:t>
      </w:r>
    </w:p>
    <w:p w14:paraId="2454C168" w14:textId="77777777" w:rsidR="00F70444" w:rsidRDefault="00F70444" w:rsidP="00FC30EB"/>
    <w:p w14:paraId="51D40F02" w14:textId="77777777" w:rsidR="00F70444" w:rsidRDefault="00F70444" w:rsidP="00FC30EB"/>
    <w:p w14:paraId="4F50912C" w14:textId="77777777" w:rsidR="00F70444" w:rsidRDefault="00F70444" w:rsidP="00FC30EB"/>
    <w:p w14:paraId="7B2CCBBF" w14:textId="77777777" w:rsidR="00F70444" w:rsidRDefault="00F70444" w:rsidP="00FC30EB"/>
    <w:p w14:paraId="468D3E09" w14:textId="3223D951" w:rsidR="00BF0477" w:rsidRDefault="00BF0477" w:rsidP="00BF0477">
      <w:pPr>
        <w:pStyle w:val="Pquestionheadingsx"/>
      </w:pPr>
      <w:r w:rsidRPr="00DF7F34">
        <w:lastRenderedPageBreak/>
        <w:t xml:space="preserve">Question </w:t>
      </w:r>
      <w:r>
        <w:t>30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13.6</w:t>
      </w:r>
      <w:r w:rsidRPr="00DF7F34">
        <w:t>]</w:t>
      </w:r>
    </w:p>
    <w:p w14:paraId="04D0C9DB" w14:textId="49AB694F" w:rsidR="00FC30EB" w:rsidRDefault="00FC30EB" w:rsidP="004A7EB1">
      <w:pPr>
        <w:pStyle w:val="Pquestiontextmainstem"/>
      </w:pPr>
      <w:r w:rsidRPr="009739A2">
        <w:t xml:space="preserve">The population of a town </w:t>
      </w:r>
      <w:r w:rsidR="00FB5FF8">
        <w:t xml:space="preserve">is decreasing at a rate of </w:t>
      </w:r>
      <w:r w:rsidRPr="009739A2">
        <w:t xml:space="preserve">0.75% per month. Find an estimate for the population at the end of the next 18 months if </w:t>
      </w:r>
      <w:r w:rsidR="008C3860">
        <w:t>the current population i</w:t>
      </w:r>
      <w:r w:rsidRPr="009739A2">
        <w:t>s 18 950.</w:t>
      </w:r>
    </w:p>
    <w:p w14:paraId="628C8979" w14:textId="77777777" w:rsidR="00F70444" w:rsidRDefault="00F70444" w:rsidP="00FC30EB"/>
    <w:p w14:paraId="6ABF4ACB" w14:textId="77777777" w:rsidR="00F70444" w:rsidRDefault="00F70444" w:rsidP="00FC30EB"/>
    <w:p w14:paraId="47A52C01" w14:textId="77777777" w:rsidR="00F70444" w:rsidRDefault="00F70444" w:rsidP="00FC30EB"/>
    <w:p w14:paraId="5DBF7A00" w14:textId="7657345E" w:rsidR="00BF0477" w:rsidRDefault="00BF0477" w:rsidP="00BF0477">
      <w:pPr>
        <w:pStyle w:val="Pquestionheadingsx"/>
      </w:pPr>
      <w:r w:rsidRPr="00DF7F34">
        <w:t xml:space="preserve">Question </w:t>
      </w:r>
      <w:r>
        <w:t>31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12.</w:t>
      </w:r>
      <w:r w:rsidR="00D212B8">
        <w:t>6</w:t>
      </w:r>
      <w:r w:rsidRPr="00DF7F34">
        <w:t>]</w:t>
      </w:r>
      <w:r w:rsidR="00853EE2">
        <w:t xml:space="preserve"> </w:t>
      </w:r>
      <w:r w:rsidR="00853EE2">
        <w:rPr>
          <w:highlight w:val="lightGray"/>
        </w:rPr>
        <w:t>[10A]</w:t>
      </w:r>
    </w:p>
    <w:p w14:paraId="0CDBE469" w14:textId="77777777" w:rsidR="00FC30EB" w:rsidRDefault="00FC30EB" w:rsidP="004A7EB1">
      <w:pPr>
        <w:pStyle w:val="Pquestiontextmainstem"/>
      </w:pPr>
      <w:r>
        <w:t>Simplify the following.</w:t>
      </w:r>
    </w:p>
    <w:p w14:paraId="6AD64BA3" w14:textId="20793C47" w:rsidR="00FC30EB" w:rsidRDefault="00FD6FC0" w:rsidP="00D212B8">
      <w:pPr>
        <w:pStyle w:val="Pquestiontextpartsa"/>
      </w:pPr>
      <w:r>
        <w:rPr>
          <w:b/>
        </w:rPr>
        <w:t>(a)</w:t>
      </w:r>
      <w:r>
        <w:rPr>
          <w:b/>
        </w:rPr>
        <w:tab/>
      </w:r>
      <w:r w:rsidR="00FC30EB">
        <w:t>3log</w:t>
      </w:r>
      <w:r w:rsidR="00FC30EB" w:rsidRPr="00525E45">
        <w:rPr>
          <w:rStyle w:val="CSubscript"/>
        </w:rPr>
        <w:t>2</w:t>
      </w:r>
      <w:r w:rsidR="00AE0D96">
        <w:t>(2)</w:t>
      </w:r>
      <w:r w:rsidR="00FC30EB">
        <w:t xml:space="preserve"> + log</w:t>
      </w:r>
      <w:r w:rsidR="00FC30EB" w:rsidRPr="00525E45">
        <w:rPr>
          <w:rStyle w:val="CSubscript"/>
        </w:rPr>
        <w:t>2</w:t>
      </w:r>
      <w:r w:rsidR="00D212B8" w:rsidRPr="00373D8D">
        <w:rPr>
          <w:position w:val="-28"/>
          <w:vertAlign w:val="subscript"/>
        </w:rPr>
        <w:object w:dxaOrig="560" w:dyaOrig="680" w14:anchorId="41BEA32D">
          <v:shape id="_x0000_i1061" type="#_x0000_t75" style="width:28.05pt;height:33.65pt" o:ole="">
            <v:imagedata r:id="rId90" o:title=""/>
          </v:shape>
          <o:OLEObject Type="Embed" ProgID="Equation.DSMT4" ShapeID="_x0000_i1061" DrawAspect="Content" ObjectID="_1538977606" r:id="rId91"/>
        </w:object>
      </w:r>
      <w:r w:rsidR="00FC30EB">
        <w:t xml:space="preserve"> </w:t>
      </w:r>
      <w:r w:rsidR="00FC30EB" w:rsidRPr="007545AB">
        <w:sym w:font="Symbol" w:char="F02D"/>
      </w:r>
      <w:r w:rsidR="00FC30EB">
        <w:t xml:space="preserve"> log</w:t>
      </w:r>
      <w:r w:rsidR="00FC30EB" w:rsidRPr="00525E45">
        <w:rPr>
          <w:rStyle w:val="CSubscript"/>
        </w:rPr>
        <w:t>2</w:t>
      </w:r>
      <w:r w:rsidR="00AE0D96">
        <w:t>(3</w:t>
      </w:r>
      <w:r w:rsidR="00FC30EB">
        <w:t>2</w:t>
      </w:r>
      <w:r w:rsidR="00AE0D96">
        <w:t>)</w:t>
      </w:r>
      <w:r w:rsidR="00FC30EB">
        <w:tab/>
      </w:r>
      <w:r w:rsidR="00F70444">
        <w:tab/>
      </w:r>
      <w:r w:rsidR="00F70444">
        <w:tab/>
      </w:r>
      <w:r>
        <w:rPr>
          <w:b/>
        </w:rPr>
        <w:t>(b)</w:t>
      </w:r>
      <w:r w:rsidR="00853EE2">
        <w:rPr>
          <w:b/>
        </w:rPr>
        <w:t xml:space="preserve">  </w:t>
      </w:r>
      <w:r w:rsidR="00D212B8" w:rsidRPr="00D212B8">
        <w:rPr>
          <w:position w:val="-36"/>
        </w:rPr>
        <w:object w:dxaOrig="1440" w:dyaOrig="780" w14:anchorId="4986CFF0">
          <v:shape id="_x0000_i1062" type="#_x0000_t75" style="width:72.95pt;height:39.25pt" o:ole="">
            <v:imagedata r:id="rId92" o:title=""/>
          </v:shape>
          <o:OLEObject Type="Embed" ProgID="Equation.DSMT4" ShapeID="_x0000_i1062" DrawAspect="Content" ObjectID="_1538977607" r:id="rId93"/>
        </w:object>
      </w:r>
    </w:p>
    <w:p w14:paraId="119A035C" w14:textId="77777777" w:rsidR="00FB5FF8" w:rsidRDefault="00FB5FF8" w:rsidP="00D212B8">
      <w:pPr>
        <w:pStyle w:val="Pquestiontextpartsa"/>
      </w:pPr>
    </w:p>
    <w:p w14:paraId="5C7F9D43" w14:textId="77777777" w:rsidR="00FB5FF8" w:rsidRDefault="00FB5FF8" w:rsidP="00D212B8">
      <w:pPr>
        <w:pStyle w:val="Pquestiontextpartsa"/>
      </w:pPr>
    </w:p>
    <w:p w14:paraId="552C2ECB" w14:textId="77777777" w:rsidR="00FB5FF8" w:rsidRDefault="00FB5FF8" w:rsidP="00D212B8">
      <w:pPr>
        <w:pStyle w:val="Pquestiontextpartsa"/>
        <w:rPr>
          <w:position w:val="-32"/>
        </w:rPr>
      </w:pPr>
    </w:p>
    <w:p w14:paraId="62262B45" w14:textId="150B6052" w:rsidR="00FC30EB" w:rsidRDefault="007B5482" w:rsidP="00FC30EB">
      <w:pPr>
        <w:pStyle w:val="Psectionresults"/>
      </w:pPr>
      <w:r>
        <w:t>Short answer results: ___ / 64</w:t>
      </w:r>
    </w:p>
    <w:p w14:paraId="6D56EAE1" w14:textId="77777777" w:rsidR="00FC30EB" w:rsidRDefault="00FC30EB" w:rsidP="00FC30EB">
      <w:pPr>
        <w:pStyle w:val="Psectionheading"/>
      </w:pPr>
      <w:r>
        <w:t>Extended answer section</w:t>
      </w:r>
    </w:p>
    <w:p w14:paraId="3A7D9A65" w14:textId="6970DB22" w:rsidR="00FC30EB" w:rsidRDefault="005D6C38" w:rsidP="00FC30EB">
      <w:pPr>
        <w:pStyle w:val="Pquestionheadingsx1stafterhead"/>
      </w:pPr>
      <w:r>
        <w:t>Question 32</w:t>
      </w:r>
      <w:r w:rsidR="00FC30EB" w:rsidRPr="00DF7F34">
        <w:tab/>
      </w:r>
      <w:r w:rsidR="00FC30EB">
        <w:rPr>
          <w:rStyle w:val="Cmarkslabel"/>
        </w:rPr>
        <w:t>8</w:t>
      </w:r>
      <w:r w:rsidR="00FC30EB" w:rsidRPr="00DF7F34">
        <w:rPr>
          <w:rStyle w:val="Cmarkslabel"/>
        </w:rPr>
        <w:t xml:space="preserve"> marks</w:t>
      </w:r>
      <w:r w:rsidR="00FC30EB" w:rsidRPr="00DF7F34">
        <w:tab/>
        <w:t>[</w:t>
      </w:r>
      <w:r w:rsidR="00FC30EB">
        <w:t>12.2</w:t>
      </w:r>
      <w:r w:rsidR="00FC30EB" w:rsidRPr="00DF7F34">
        <w:t>]</w:t>
      </w:r>
    </w:p>
    <w:p w14:paraId="7F98FAD1" w14:textId="77777777" w:rsidR="00FC30EB" w:rsidRDefault="00FC30EB" w:rsidP="00FC30EB">
      <w:pPr>
        <w:pStyle w:val="Pquestiontextmainstem"/>
      </w:pPr>
      <w:r w:rsidRPr="001743BE">
        <w:t>Find the equation f</w:t>
      </w:r>
      <w:r>
        <w:t>or each of the following graphs.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040"/>
      </w:tblGrid>
      <w:tr w:rsidR="00F70444" w14:paraId="5D3B797B" w14:textId="77777777" w:rsidTr="00FB5FF8">
        <w:trPr>
          <w:trHeight w:val="3726"/>
        </w:trPr>
        <w:tc>
          <w:tcPr>
            <w:tcW w:w="5040" w:type="dxa"/>
          </w:tcPr>
          <w:p w14:paraId="43EE2334" w14:textId="77777777" w:rsidR="00F70444" w:rsidRDefault="00F70444" w:rsidP="00FC30EB">
            <w:pPr>
              <w:pStyle w:val="Pquestiontextmainstem"/>
              <w:rPr>
                <w:rStyle w:val="Cquestionpartlabelbold"/>
              </w:rPr>
            </w:pPr>
            <w:r w:rsidRPr="00F70444">
              <w:rPr>
                <w:rStyle w:val="Cquestionpartlabelbold"/>
              </w:rPr>
              <w:t>(a)</w:t>
            </w:r>
            <w:r w:rsidRPr="00F70444">
              <w:rPr>
                <w:rStyle w:val="Cquestionpartlabelbold"/>
              </w:rPr>
              <w:tab/>
            </w:r>
          </w:p>
          <w:p w14:paraId="2AC95FDA" w14:textId="21C94A33" w:rsidR="00F70444" w:rsidRPr="00F70444" w:rsidRDefault="00F70444" w:rsidP="00FC30EB">
            <w:pPr>
              <w:pStyle w:val="Pquestiontextmainstem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ADA1E35" wp14:editId="2CC5A482">
                  <wp:extent cx="1638300" cy="1498600"/>
                  <wp:effectExtent l="0" t="0" r="12700" b="0"/>
                  <wp:docPr id="247" name="Picture 247" descr="PM10_PR_Sem2A_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PM10_PR_Sem2A_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9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 w14:paraId="423044DE" w14:textId="77777777" w:rsidR="00F70444" w:rsidRDefault="00F70444" w:rsidP="00FC30EB">
            <w:pPr>
              <w:pStyle w:val="Pquestiontextmainstem"/>
              <w:rPr>
                <w:rStyle w:val="Cquestionpartlabelbold"/>
              </w:rPr>
            </w:pPr>
            <w:r>
              <w:rPr>
                <w:rStyle w:val="Cquestionpartlabelbold"/>
              </w:rPr>
              <w:t>(b</w:t>
            </w:r>
            <w:r w:rsidRPr="00F70444">
              <w:rPr>
                <w:rStyle w:val="Cquestionpartlabelbold"/>
              </w:rPr>
              <w:t>)</w:t>
            </w:r>
            <w:r w:rsidRPr="00F70444">
              <w:rPr>
                <w:rStyle w:val="Cquestionpartlabelbold"/>
              </w:rPr>
              <w:tab/>
            </w:r>
          </w:p>
          <w:p w14:paraId="0A6EF1B6" w14:textId="50CED748" w:rsidR="00F70444" w:rsidRDefault="00F70444" w:rsidP="00FC30EB">
            <w:pPr>
              <w:pStyle w:val="Pquestiontextmainstem"/>
            </w:pPr>
            <w:r>
              <w:rPr>
                <w:noProof/>
              </w:rPr>
              <w:drawing>
                <wp:inline distT="0" distB="0" distL="0" distR="0" wp14:anchorId="4E8F3D73" wp14:editId="68353267">
                  <wp:extent cx="1549400" cy="1231900"/>
                  <wp:effectExtent l="0" t="0" r="0" b="12700"/>
                  <wp:docPr id="248" name="Picture 248" descr="PM10_PR_Sem2A_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PM10_PR_Sem2A_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0" cy="123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444" w14:paraId="779AC915" w14:textId="77777777" w:rsidTr="00FB5FF8">
        <w:trPr>
          <w:trHeight w:val="3827"/>
        </w:trPr>
        <w:tc>
          <w:tcPr>
            <w:tcW w:w="5040" w:type="dxa"/>
          </w:tcPr>
          <w:p w14:paraId="2A25CECF" w14:textId="77777777" w:rsidR="00F70444" w:rsidRDefault="00F70444" w:rsidP="00FC30EB">
            <w:pPr>
              <w:pStyle w:val="Pquestiontextmainstem"/>
              <w:rPr>
                <w:rStyle w:val="Cquestionpartlabelbold"/>
              </w:rPr>
            </w:pPr>
            <w:r>
              <w:rPr>
                <w:rStyle w:val="Cquestionpartlabelbold"/>
              </w:rPr>
              <w:t>(c</w:t>
            </w:r>
            <w:r w:rsidRPr="00F70444">
              <w:rPr>
                <w:rStyle w:val="Cquestionpartlabelbold"/>
              </w:rPr>
              <w:t>)</w:t>
            </w:r>
            <w:r w:rsidRPr="00F70444">
              <w:rPr>
                <w:rStyle w:val="Cquestionpartlabelbold"/>
              </w:rPr>
              <w:tab/>
            </w:r>
          </w:p>
          <w:p w14:paraId="4DB03D86" w14:textId="077B9306" w:rsidR="00F70444" w:rsidRDefault="00F70444" w:rsidP="00FC30EB">
            <w:pPr>
              <w:pStyle w:val="Pquestiontextmainstem"/>
            </w:pPr>
            <w:r>
              <w:rPr>
                <w:noProof/>
              </w:rPr>
              <w:drawing>
                <wp:inline distT="0" distB="0" distL="0" distR="0" wp14:anchorId="6245B0D7" wp14:editId="269E20D1">
                  <wp:extent cx="1739900" cy="1549400"/>
                  <wp:effectExtent l="0" t="0" r="12700" b="0"/>
                  <wp:docPr id="249" name="Picture 249" descr="PM10_PR_Sem2A_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PM10_PR_Sem2A_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900" cy="154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 w14:paraId="2AC40D05" w14:textId="77777777" w:rsidR="00F70444" w:rsidRDefault="00F70444" w:rsidP="00F70444">
            <w:pPr>
              <w:pStyle w:val="Pquestiontextmainstem"/>
              <w:rPr>
                <w:rStyle w:val="Cquestionpartlabelbold"/>
              </w:rPr>
            </w:pPr>
            <w:r w:rsidRPr="00F70444">
              <w:rPr>
                <w:rStyle w:val="Cquestionpartlabelbold"/>
              </w:rPr>
              <w:t>(</w:t>
            </w:r>
            <w:r>
              <w:rPr>
                <w:rStyle w:val="Cquestionpartlabelbold"/>
              </w:rPr>
              <w:t>d</w:t>
            </w:r>
            <w:r w:rsidRPr="00F70444">
              <w:rPr>
                <w:rStyle w:val="Cquestionpartlabelbold"/>
              </w:rPr>
              <w:t>)</w:t>
            </w:r>
            <w:r w:rsidRPr="00F70444">
              <w:rPr>
                <w:rStyle w:val="Cquestionpartlabelbold"/>
              </w:rPr>
              <w:tab/>
            </w:r>
          </w:p>
          <w:p w14:paraId="7D350F59" w14:textId="3E34495D" w:rsidR="00F70444" w:rsidRDefault="00F70444" w:rsidP="00F70444">
            <w:pPr>
              <w:pStyle w:val="Pquestiontextmainstem"/>
            </w:pPr>
            <w:r>
              <w:rPr>
                <w:noProof/>
              </w:rPr>
              <w:drawing>
                <wp:inline distT="0" distB="0" distL="0" distR="0" wp14:anchorId="3F4C0E99" wp14:editId="63D8CC09">
                  <wp:extent cx="1841500" cy="1498600"/>
                  <wp:effectExtent l="0" t="0" r="12700" b="0"/>
                  <wp:docPr id="250" name="Picture 250" descr="PM10_PR_Sem2A_19_R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PM10_PR_Sem2A_19_R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0" cy="149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A825F9" w14:textId="22DC0E58" w:rsidR="00FC30EB" w:rsidRDefault="005D6C38" w:rsidP="00FC30EB">
      <w:pPr>
        <w:pStyle w:val="Pquestionheadingsx"/>
      </w:pPr>
      <w:r>
        <w:lastRenderedPageBreak/>
        <w:t>Question 3</w:t>
      </w:r>
      <w:r w:rsidR="00FC30EB" w:rsidRPr="00DF7F34">
        <w:t>3</w:t>
      </w:r>
      <w:r w:rsidR="00FC30EB" w:rsidRPr="00DF7F34">
        <w:tab/>
      </w:r>
      <w:r w:rsidR="00FC30EB">
        <w:rPr>
          <w:rStyle w:val="Cmarkslabel"/>
        </w:rPr>
        <w:t>14</w:t>
      </w:r>
      <w:r w:rsidR="00FC30EB" w:rsidRPr="00DF7F34">
        <w:rPr>
          <w:rStyle w:val="Cmarkslabel"/>
        </w:rPr>
        <w:t xml:space="preserve"> marks</w:t>
      </w:r>
      <w:r w:rsidR="00FC30EB" w:rsidRPr="00DF7F34">
        <w:tab/>
        <w:t>[</w:t>
      </w:r>
      <w:r w:rsidR="00FC30EB">
        <w:t>12.2</w:t>
      </w:r>
      <w:r w:rsidR="00FC30EB" w:rsidRPr="00DF7F34">
        <w:t>]</w:t>
      </w:r>
    </w:p>
    <w:p w14:paraId="16C59B99" w14:textId="2026BA1D" w:rsidR="00FC30EB" w:rsidRDefault="00FD6FC0" w:rsidP="00FC30EB">
      <w:pPr>
        <w:pStyle w:val="Pquestiontextpartsai"/>
      </w:pPr>
      <w:r>
        <w:rPr>
          <w:rStyle w:val="Cquestionpartlabelbold"/>
        </w:rPr>
        <w:t>(a)</w:t>
      </w:r>
      <w:r>
        <w:rPr>
          <w:rStyle w:val="Cquestionpartlabelbold"/>
        </w:rPr>
        <w:tab/>
        <w:t>(i)</w:t>
      </w:r>
      <w:r>
        <w:rPr>
          <w:rStyle w:val="Cquestionpartlabelbold"/>
        </w:rPr>
        <w:tab/>
      </w:r>
      <w:r w:rsidR="00FC30EB">
        <w:t xml:space="preserve">Sketch </w:t>
      </w:r>
      <w:r w:rsidR="00FC30EB" w:rsidRPr="00525E45">
        <w:rPr>
          <w:rStyle w:val="Cmathsexpressions"/>
        </w:rPr>
        <w:t>y</w:t>
      </w:r>
      <w:r w:rsidR="00FC30EB">
        <w:t xml:space="preserve"> = (</w:t>
      </w:r>
      <w:r w:rsidR="00FC30EB" w:rsidRPr="00525E45">
        <w:rPr>
          <w:rStyle w:val="Cmathsexpressions"/>
        </w:rPr>
        <w:t>x</w:t>
      </w:r>
      <w:r w:rsidR="00FC30EB">
        <w:t xml:space="preserve"> </w:t>
      </w:r>
      <w:r w:rsidR="00FC30EB" w:rsidRPr="007545AB">
        <w:sym w:font="Symbol" w:char="F02D"/>
      </w:r>
      <w:r w:rsidR="00FC30EB">
        <w:t xml:space="preserve"> 3)(</w:t>
      </w:r>
      <w:r w:rsidR="00FC30EB" w:rsidRPr="00525E45">
        <w:rPr>
          <w:rStyle w:val="Cmathsexpressions"/>
        </w:rPr>
        <w:t>x</w:t>
      </w:r>
      <w:r w:rsidR="00FC30EB">
        <w:t xml:space="preserve"> + 2)</w:t>
      </w:r>
      <w:r w:rsidR="00853EE2">
        <w:t>,</w:t>
      </w:r>
      <w:r w:rsidR="00FC30EB">
        <w:t xml:space="preserve"> marking the </w:t>
      </w:r>
      <w:r w:rsidR="00FC30EB" w:rsidRPr="00525E45">
        <w:rPr>
          <w:rStyle w:val="Cmathsexpressions"/>
        </w:rPr>
        <w:t>x</w:t>
      </w:r>
      <w:r w:rsidR="00FC30EB">
        <w:t xml:space="preserve">- and </w:t>
      </w:r>
      <w:r w:rsidR="00FC30EB" w:rsidRPr="00525E45">
        <w:rPr>
          <w:rStyle w:val="Cmathsexpressions"/>
        </w:rPr>
        <w:t>y</w:t>
      </w:r>
      <w:r w:rsidR="00FC30EB">
        <w:t>-intercepts.</w:t>
      </w:r>
    </w:p>
    <w:p w14:paraId="76EF58BD" w14:textId="77777777" w:rsidR="00F70444" w:rsidRDefault="00F70444" w:rsidP="00FC30EB">
      <w:pPr>
        <w:pStyle w:val="Pquestiontextpartsai"/>
      </w:pPr>
    </w:p>
    <w:p w14:paraId="55473FD0" w14:textId="77777777" w:rsidR="00F70444" w:rsidRDefault="00F70444" w:rsidP="00FC30EB">
      <w:pPr>
        <w:pStyle w:val="Pquestiontextpartsai"/>
      </w:pPr>
    </w:p>
    <w:p w14:paraId="3E39A97B" w14:textId="77777777" w:rsidR="00F70444" w:rsidRDefault="00F70444" w:rsidP="00FC30EB">
      <w:pPr>
        <w:pStyle w:val="Pquestiontextpartsai"/>
      </w:pPr>
    </w:p>
    <w:p w14:paraId="4527B8C3" w14:textId="77777777" w:rsidR="00F70444" w:rsidRDefault="00F70444" w:rsidP="00FC30EB">
      <w:pPr>
        <w:pStyle w:val="Pquestiontextpartsai"/>
      </w:pPr>
    </w:p>
    <w:p w14:paraId="1527FA99" w14:textId="77777777" w:rsidR="00853EE2" w:rsidRDefault="00853EE2" w:rsidP="00FC30EB">
      <w:pPr>
        <w:pStyle w:val="Pquestiontextpartsai"/>
      </w:pPr>
    </w:p>
    <w:p w14:paraId="39C58890" w14:textId="77777777" w:rsidR="00853EE2" w:rsidRDefault="00853EE2" w:rsidP="00FC30EB">
      <w:pPr>
        <w:pStyle w:val="Pquestiontextpartsai"/>
      </w:pPr>
    </w:p>
    <w:p w14:paraId="3BEFAD46" w14:textId="77777777" w:rsidR="00853EE2" w:rsidRDefault="00853EE2" w:rsidP="00FC30EB">
      <w:pPr>
        <w:pStyle w:val="Pquestiontextpartsai"/>
      </w:pPr>
    </w:p>
    <w:p w14:paraId="49BFD540" w14:textId="77777777" w:rsidR="00853EE2" w:rsidRDefault="00853EE2" w:rsidP="00FC30EB">
      <w:pPr>
        <w:pStyle w:val="Pquestiontextpartsai"/>
      </w:pPr>
    </w:p>
    <w:p w14:paraId="74D71D16" w14:textId="77777777" w:rsidR="00853EE2" w:rsidRDefault="00853EE2" w:rsidP="00FC30EB">
      <w:pPr>
        <w:pStyle w:val="Pquestiontextpartsai"/>
      </w:pPr>
    </w:p>
    <w:p w14:paraId="7B83B9D8" w14:textId="77777777" w:rsidR="00853EE2" w:rsidRDefault="00853EE2" w:rsidP="00FC30EB">
      <w:pPr>
        <w:pStyle w:val="Pquestiontextpartsai"/>
      </w:pPr>
    </w:p>
    <w:p w14:paraId="077D800B" w14:textId="77777777" w:rsidR="00853EE2" w:rsidRDefault="00853EE2" w:rsidP="00FC30EB">
      <w:pPr>
        <w:pStyle w:val="Pquestiontextpartsai"/>
      </w:pPr>
    </w:p>
    <w:p w14:paraId="660A23B7" w14:textId="77777777" w:rsidR="00853EE2" w:rsidRDefault="00853EE2" w:rsidP="00FC30EB">
      <w:pPr>
        <w:pStyle w:val="Pquestiontextpartsai"/>
      </w:pPr>
    </w:p>
    <w:p w14:paraId="17A50416" w14:textId="77777777" w:rsidR="00F70444" w:rsidRDefault="00F70444" w:rsidP="00FC30EB">
      <w:pPr>
        <w:pStyle w:val="Pquestiontextpartsai"/>
      </w:pPr>
    </w:p>
    <w:p w14:paraId="2967EFF9" w14:textId="77777777" w:rsidR="00F70444" w:rsidRDefault="00F70444" w:rsidP="00FC30EB">
      <w:pPr>
        <w:pStyle w:val="Pquestiontextpartsai"/>
      </w:pPr>
    </w:p>
    <w:p w14:paraId="2DB9A272" w14:textId="5F64CF17" w:rsidR="00F70444" w:rsidRDefault="00FD6FC0" w:rsidP="00FC30EB">
      <w:pPr>
        <w:pStyle w:val="Pquestiontextpartsi"/>
      </w:pPr>
      <w:r>
        <w:rPr>
          <w:rStyle w:val="Cquestionpartlabelbold"/>
        </w:rPr>
        <w:t>(ii)</w:t>
      </w:r>
      <w:r>
        <w:rPr>
          <w:rStyle w:val="Cquestionpartlabelbold"/>
        </w:rPr>
        <w:tab/>
      </w:r>
      <w:r w:rsidR="00FC30EB">
        <w:t>Find the coordinates of the turning point.</w:t>
      </w:r>
    </w:p>
    <w:p w14:paraId="74A5E11D" w14:textId="77777777" w:rsidR="00853EE2" w:rsidRDefault="00853EE2" w:rsidP="00FC30EB">
      <w:pPr>
        <w:pStyle w:val="Pquestiontextpartsi"/>
      </w:pPr>
    </w:p>
    <w:p w14:paraId="2D703F1C" w14:textId="585A6D7A" w:rsidR="00FC30EB" w:rsidRDefault="00FD6FC0" w:rsidP="00FC30EB">
      <w:pPr>
        <w:pStyle w:val="Pquestiontextpartsai"/>
      </w:pPr>
      <w:r>
        <w:rPr>
          <w:rStyle w:val="Cquestionpartlabelbold"/>
        </w:rPr>
        <w:t>(b)</w:t>
      </w:r>
      <w:r>
        <w:rPr>
          <w:rStyle w:val="Cquestionpartlabelbold"/>
        </w:rPr>
        <w:tab/>
        <w:t>(i)</w:t>
      </w:r>
      <w:r>
        <w:rPr>
          <w:rStyle w:val="Cquestionpartlabelbold"/>
        </w:rPr>
        <w:tab/>
      </w:r>
      <w:r w:rsidR="00FC30EB">
        <w:t xml:space="preserve">Sketch </w:t>
      </w:r>
      <w:r w:rsidR="00FC30EB" w:rsidRPr="00525E45">
        <w:rPr>
          <w:rStyle w:val="Cmathsexpressions"/>
        </w:rPr>
        <w:t>y</w:t>
      </w:r>
      <w:r w:rsidR="00FC30EB">
        <w:t xml:space="preserve"> = (</w:t>
      </w:r>
      <w:r w:rsidR="00FC30EB" w:rsidRPr="00525E45">
        <w:rPr>
          <w:rStyle w:val="Cmathsexpressions"/>
        </w:rPr>
        <w:t>x</w:t>
      </w:r>
      <w:r w:rsidR="00FC30EB">
        <w:t xml:space="preserve"> </w:t>
      </w:r>
      <w:r w:rsidR="00FC30EB" w:rsidRPr="007545AB">
        <w:sym w:font="Symbol" w:char="F02D"/>
      </w:r>
      <w:r w:rsidR="00FC30EB">
        <w:t xml:space="preserve"> 3)(</w:t>
      </w:r>
      <w:r w:rsidR="00FC30EB" w:rsidRPr="00525E45">
        <w:rPr>
          <w:rStyle w:val="Cmathsexpressions"/>
        </w:rPr>
        <w:t>x</w:t>
      </w:r>
      <w:r w:rsidR="00FC30EB">
        <w:t xml:space="preserve"> + 2)(</w:t>
      </w:r>
      <w:r w:rsidR="00FC30EB" w:rsidRPr="00525E45">
        <w:rPr>
          <w:rStyle w:val="Cmathsexpressions"/>
        </w:rPr>
        <w:t>x</w:t>
      </w:r>
      <w:r w:rsidR="00FC30EB">
        <w:t xml:space="preserve"> </w:t>
      </w:r>
      <w:r w:rsidR="00FC30EB" w:rsidRPr="007545AB">
        <w:sym w:font="Symbol" w:char="F02D"/>
      </w:r>
      <w:r w:rsidR="00FC30EB">
        <w:t xml:space="preserve"> 1)</w:t>
      </w:r>
      <w:r w:rsidR="00853EE2">
        <w:t>,</w:t>
      </w:r>
      <w:r w:rsidR="00FC30EB">
        <w:t xml:space="preserve"> marking the </w:t>
      </w:r>
      <w:r w:rsidR="00FC30EB" w:rsidRPr="00525E45">
        <w:rPr>
          <w:rStyle w:val="Cmathsexpressions"/>
        </w:rPr>
        <w:t>x</w:t>
      </w:r>
      <w:r w:rsidR="00FC30EB">
        <w:t xml:space="preserve">- and </w:t>
      </w:r>
      <w:r w:rsidR="00FC30EB" w:rsidRPr="00525E45">
        <w:rPr>
          <w:rStyle w:val="Cmathsexpressions"/>
        </w:rPr>
        <w:t>y</w:t>
      </w:r>
      <w:r w:rsidR="00FC30EB">
        <w:t>-intercepts.</w:t>
      </w:r>
    </w:p>
    <w:p w14:paraId="72C5AF42" w14:textId="77777777" w:rsidR="00F70444" w:rsidRDefault="00F70444" w:rsidP="00FC30EB">
      <w:pPr>
        <w:pStyle w:val="Pquestiontextpartsai"/>
      </w:pPr>
    </w:p>
    <w:p w14:paraId="5EAE8B35" w14:textId="77777777" w:rsidR="00F70444" w:rsidRDefault="00F70444" w:rsidP="00FC30EB">
      <w:pPr>
        <w:pStyle w:val="Pquestiontextpartsai"/>
      </w:pPr>
    </w:p>
    <w:p w14:paraId="74A69F7F" w14:textId="77777777" w:rsidR="00F70444" w:rsidRDefault="00F70444" w:rsidP="00FC30EB">
      <w:pPr>
        <w:pStyle w:val="Pquestiontextpartsai"/>
      </w:pPr>
    </w:p>
    <w:p w14:paraId="1AB9FB71" w14:textId="77777777" w:rsidR="00853EE2" w:rsidRDefault="00853EE2" w:rsidP="00FC30EB">
      <w:pPr>
        <w:pStyle w:val="Pquestiontextpartsai"/>
      </w:pPr>
    </w:p>
    <w:p w14:paraId="6A73F7A5" w14:textId="77777777" w:rsidR="00853EE2" w:rsidRDefault="00853EE2" w:rsidP="00FC30EB">
      <w:pPr>
        <w:pStyle w:val="Pquestiontextpartsai"/>
      </w:pPr>
    </w:p>
    <w:p w14:paraId="7DF0591E" w14:textId="77777777" w:rsidR="00853EE2" w:rsidRDefault="00853EE2" w:rsidP="00FC30EB">
      <w:pPr>
        <w:pStyle w:val="Pquestiontextpartsai"/>
      </w:pPr>
    </w:p>
    <w:p w14:paraId="0897CE7C" w14:textId="77777777" w:rsidR="00853EE2" w:rsidRDefault="00853EE2" w:rsidP="00FC30EB">
      <w:pPr>
        <w:pStyle w:val="Pquestiontextpartsai"/>
      </w:pPr>
    </w:p>
    <w:p w14:paraId="2240F04F" w14:textId="77777777" w:rsidR="00853EE2" w:rsidRDefault="00853EE2" w:rsidP="00FC30EB">
      <w:pPr>
        <w:pStyle w:val="Pquestiontextpartsai"/>
      </w:pPr>
    </w:p>
    <w:p w14:paraId="42D924D1" w14:textId="77777777" w:rsidR="00853EE2" w:rsidRDefault="00853EE2" w:rsidP="00FC30EB">
      <w:pPr>
        <w:pStyle w:val="Pquestiontextpartsai"/>
      </w:pPr>
    </w:p>
    <w:p w14:paraId="1F66417E" w14:textId="77777777" w:rsidR="00853EE2" w:rsidRDefault="00853EE2" w:rsidP="00FC30EB">
      <w:pPr>
        <w:pStyle w:val="Pquestiontextpartsai"/>
      </w:pPr>
    </w:p>
    <w:p w14:paraId="2E091EF7" w14:textId="77777777" w:rsidR="00853EE2" w:rsidRDefault="00853EE2" w:rsidP="00FC30EB">
      <w:pPr>
        <w:pStyle w:val="Pquestiontextpartsai"/>
      </w:pPr>
    </w:p>
    <w:p w14:paraId="309A7CE9" w14:textId="77777777" w:rsidR="00F70444" w:rsidRDefault="00F70444" w:rsidP="00FC30EB">
      <w:pPr>
        <w:pStyle w:val="Pquestiontextpartsai"/>
      </w:pPr>
    </w:p>
    <w:p w14:paraId="3741B4C9" w14:textId="77777777" w:rsidR="00F70444" w:rsidRDefault="00F70444" w:rsidP="00FC30EB">
      <w:pPr>
        <w:pStyle w:val="Pquestiontextpartsai"/>
      </w:pPr>
    </w:p>
    <w:p w14:paraId="6EC1615A" w14:textId="77777777" w:rsidR="00F70444" w:rsidRDefault="00F70444" w:rsidP="00FC30EB">
      <w:pPr>
        <w:pStyle w:val="Pquestiontextpartsai"/>
      </w:pPr>
    </w:p>
    <w:p w14:paraId="17EEF369" w14:textId="39699333" w:rsidR="00FB5FF8" w:rsidRDefault="00FD6FC0" w:rsidP="00FC30EB">
      <w:pPr>
        <w:pStyle w:val="Pquestiontextpartsi"/>
      </w:pPr>
      <w:r>
        <w:rPr>
          <w:rStyle w:val="Cquestionpartlabelbold"/>
        </w:rPr>
        <w:t>(ii)</w:t>
      </w:r>
      <w:r>
        <w:rPr>
          <w:rStyle w:val="Cquestionpartlabelbold"/>
        </w:rPr>
        <w:tab/>
      </w:r>
      <w:r w:rsidR="00FC30EB" w:rsidRPr="00253F71">
        <w:t>Use technology to find the</w:t>
      </w:r>
      <w:r w:rsidR="00FC30EB">
        <w:t xml:space="preserve"> coordinates of the </w:t>
      </w:r>
      <w:r w:rsidR="00FC30EB" w:rsidRPr="00253F71">
        <w:t>turning points.</w:t>
      </w:r>
    </w:p>
    <w:p w14:paraId="30EB30E7" w14:textId="77777777" w:rsidR="00853EE2" w:rsidRDefault="00853EE2" w:rsidP="00FC30EB">
      <w:pPr>
        <w:pStyle w:val="Pquestiontextpartsi"/>
      </w:pPr>
    </w:p>
    <w:p w14:paraId="0327093A" w14:textId="45365834" w:rsidR="00FC30EB" w:rsidRDefault="00FD6FC0" w:rsidP="00FC30EB">
      <w:pPr>
        <w:pStyle w:val="Pquestiontextpartsa"/>
      </w:pPr>
      <w:r>
        <w:rPr>
          <w:rStyle w:val="Cquestionpartlabelbold"/>
        </w:rPr>
        <w:t>(c)</w:t>
      </w:r>
      <w:r>
        <w:rPr>
          <w:rStyle w:val="Cquestionpartlabelbold"/>
        </w:rPr>
        <w:tab/>
      </w:r>
      <w:r w:rsidR="00FC30EB">
        <w:t xml:space="preserve">What can you say about the turning points of a </w:t>
      </w:r>
      <w:r w:rsidR="007E7227">
        <w:t xml:space="preserve">cubic </w:t>
      </w:r>
      <w:r w:rsidR="00FC30EB">
        <w:t xml:space="preserve">compared to a quadratic </w:t>
      </w:r>
      <w:r w:rsidR="007E7227">
        <w:t>graph</w:t>
      </w:r>
      <w:r w:rsidR="00FC30EB">
        <w:t>?</w:t>
      </w:r>
    </w:p>
    <w:p w14:paraId="1F53C4B0" w14:textId="77777777" w:rsidR="00F70444" w:rsidRDefault="00F70444" w:rsidP="00FC30EB">
      <w:pPr>
        <w:pStyle w:val="Pquestiontextpartsa"/>
      </w:pPr>
    </w:p>
    <w:p w14:paraId="6BAD4DA1" w14:textId="77777777" w:rsidR="00F70444" w:rsidRDefault="00F70444" w:rsidP="00FC30EB">
      <w:pPr>
        <w:pStyle w:val="Pquestiontextpartsa"/>
      </w:pPr>
    </w:p>
    <w:p w14:paraId="304FC5F1" w14:textId="77777777" w:rsidR="00853EE2" w:rsidRDefault="00853EE2" w:rsidP="00FC30EB">
      <w:pPr>
        <w:pStyle w:val="Pquestiontextpartsa"/>
      </w:pPr>
    </w:p>
    <w:p w14:paraId="0B9995FE" w14:textId="08BEA761" w:rsidR="00FC30EB" w:rsidRDefault="00FD6FC0" w:rsidP="00FC30EB">
      <w:pPr>
        <w:pStyle w:val="Pquestiontextpartsai"/>
      </w:pPr>
      <w:r>
        <w:rPr>
          <w:rStyle w:val="Cquestionpartlabelbold"/>
        </w:rPr>
        <w:lastRenderedPageBreak/>
        <w:t>(d)</w:t>
      </w:r>
      <w:r>
        <w:rPr>
          <w:rStyle w:val="Cquestionpartlabelbold"/>
        </w:rPr>
        <w:tab/>
        <w:t>(i)</w:t>
      </w:r>
      <w:r>
        <w:rPr>
          <w:rStyle w:val="Cquestionpartlabelbold"/>
        </w:rPr>
        <w:tab/>
      </w:r>
      <w:r w:rsidR="00FC30EB">
        <w:t xml:space="preserve">Sketch </w:t>
      </w:r>
      <w:r w:rsidR="00FC30EB" w:rsidRPr="00525E45">
        <w:rPr>
          <w:rStyle w:val="Cmathsexpressions"/>
        </w:rPr>
        <w:t>y</w:t>
      </w:r>
      <w:r w:rsidR="00FC30EB">
        <w:t xml:space="preserve"> = (</w:t>
      </w:r>
      <w:r w:rsidR="00FC30EB" w:rsidRPr="00525E45">
        <w:rPr>
          <w:rStyle w:val="Cmathsexpressions"/>
        </w:rPr>
        <w:t>x</w:t>
      </w:r>
      <w:r w:rsidR="00FC30EB">
        <w:t xml:space="preserve"> </w:t>
      </w:r>
      <w:r w:rsidR="00FC30EB" w:rsidRPr="007545AB">
        <w:sym w:font="Symbol" w:char="F02D"/>
      </w:r>
      <w:r w:rsidR="00FC30EB">
        <w:t xml:space="preserve"> 3)(</w:t>
      </w:r>
      <w:r w:rsidR="00FC30EB" w:rsidRPr="00525E45">
        <w:rPr>
          <w:rStyle w:val="Cmathsexpressions"/>
        </w:rPr>
        <w:t>x</w:t>
      </w:r>
      <w:r w:rsidR="00FC30EB">
        <w:t xml:space="preserve"> + 2)(</w:t>
      </w:r>
      <w:r w:rsidR="00FC30EB" w:rsidRPr="00525E45">
        <w:rPr>
          <w:rStyle w:val="Cmathsexpressions"/>
        </w:rPr>
        <w:t>x</w:t>
      </w:r>
      <w:r w:rsidR="00FC30EB">
        <w:t xml:space="preserve"> </w:t>
      </w:r>
      <w:r w:rsidR="00FC30EB" w:rsidRPr="007545AB">
        <w:sym w:font="Symbol" w:char="F02D"/>
      </w:r>
      <w:r w:rsidR="00FC30EB">
        <w:t xml:space="preserve"> 1)(</w:t>
      </w:r>
      <w:r w:rsidR="00FC30EB" w:rsidRPr="00525E45">
        <w:rPr>
          <w:rStyle w:val="Cmathsexpressions"/>
        </w:rPr>
        <w:t>x</w:t>
      </w:r>
      <w:r w:rsidR="00FC30EB">
        <w:t xml:space="preserve"> + 1)</w:t>
      </w:r>
      <w:r w:rsidR="00853EE2">
        <w:t>,</w:t>
      </w:r>
      <w:r w:rsidR="00FC30EB">
        <w:t xml:space="preserve"> marking the </w:t>
      </w:r>
      <w:r w:rsidR="00FC30EB" w:rsidRPr="00525E45">
        <w:rPr>
          <w:rStyle w:val="Cmathsexpressions"/>
        </w:rPr>
        <w:t>x</w:t>
      </w:r>
      <w:r w:rsidR="00FC30EB">
        <w:t xml:space="preserve">- and </w:t>
      </w:r>
      <w:r w:rsidR="00FC30EB" w:rsidRPr="00525E45">
        <w:rPr>
          <w:rStyle w:val="Cmathsexpressions"/>
        </w:rPr>
        <w:t>y</w:t>
      </w:r>
      <w:r w:rsidR="00FC30EB">
        <w:t>-intercepts.</w:t>
      </w:r>
    </w:p>
    <w:p w14:paraId="72881471" w14:textId="77777777" w:rsidR="00F70444" w:rsidRDefault="00F70444" w:rsidP="00FC30EB">
      <w:pPr>
        <w:pStyle w:val="Pquestiontextpartsai"/>
      </w:pPr>
    </w:p>
    <w:p w14:paraId="69853619" w14:textId="77777777" w:rsidR="00F70444" w:rsidRDefault="00F70444" w:rsidP="00FC30EB">
      <w:pPr>
        <w:pStyle w:val="Pquestiontextpartsai"/>
      </w:pPr>
    </w:p>
    <w:p w14:paraId="36795172" w14:textId="77777777" w:rsidR="00F70444" w:rsidRDefault="00F70444" w:rsidP="00FC30EB">
      <w:pPr>
        <w:pStyle w:val="Pquestiontextpartsai"/>
      </w:pPr>
    </w:p>
    <w:p w14:paraId="2EF5AA65" w14:textId="77777777" w:rsidR="00853EE2" w:rsidRDefault="00853EE2" w:rsidP="00FC30EB">
      <w:pPr>
        <w:pStyle w:val="Pquestiontextpartsai"/>
      </w:pPr>
    </w:p>
    <w:p w14:paraId="31B6C3F9" w14:textId="77777777" w:rsidR="00F70444" w:rsidRDefault="00F70444" w:rsidP="00FC30EB">
      <w:pPr>
        <w:pStyle w:val="Pquestiontextpartsai"/>
      </w:pPr>
    </w:p>
    <w:p w14:paraId="7C4CE9FE" w14:textId="77777777" w:rsidR="00F70444" w:rsidRDefault="00F70444" w:rsidP="00FC30EB">
      <w:pPr>
        <w:pStyle w:val="Pquestiontextpartsai"/>
      </w:pPr>
    </w:p>
    <w:p w14:paraId="7F696DB6" w14:textId="77777777" w:rsidR="00853EE2" w:rsidRDefault="00853EE2" w:rsidP="00FC30EB">
      <w:pPr>
        <w:pStyle w:val="Pquestiontextpartsai"/>
      </w:pPr>
    </w:p>
    <w:p w14:paraId="0AA2E40B" w14:textId="77777777" w:rsidR="00853EE2" w:rsidRDefault="00853EE2" w:rsidP="00FC30EB">
      <w:pPr>
        <w:pStyle w:val="Pquestiontextpartsai"/>
      </w:pPr>
    </w:p>
    <w:p w14:paraId="26133651" w14:textId="77777777" w:rsidR="00853EE2" w:rsidRDefault="00853EE2" w:rsidP="00FC30EB">
      <w:pPr>
        <w:pStyle w:val="Pquestiontextpartsai"/>
      </w:pPr>
    </w:p>
    <w:p w14:paraId="4A177D5E" w14:textId="77777777" w:rsidR="00853EE2" w:rsidRDefault="00853EE2" w:rsidP="00FC30EB">
      <w:pPr>
        <w:pStyle w:val="Pquestiontextpartsai"/>
      </w:pPr>
    </w:p>
    <w:p w14:paraId="023164FB" w14:textId="77777777" w:rsidR="00853EE2" w:rsidRDefault="00853EE2" w:rsidP="00FC30EB">
      <w:pPr>
        <w:pStyle w:val="Pquestiontextpartsai"/>
      </w:pPr>
    </w:p>
    <w:p w14:paraId="3BFB9EE4" w14:textId="77777777" w:rsidR="00853EE2" w:rsidRDefault="00853EE2" w:rsidP="00FC30EB">
      <w:pPr>
        <w:pStyle w:val="Pquestiontextpartsai"/>
      </w:pPr>
    </w:p>
    <w:p w14:paraId="3F0B6307" w14:textId="77777777" w:rsidR="00853EE2" w:rsidRDefault="00853EE2" w:rsidP="00FC30EB">
      <w:pPr>
        <w:pStyle w:val="Pquestiontextpartsai"/>
      </w:pPr>
    </w:p>
    <w:p w14:paraId="67365F9F" w14:textId="77777777" w:rsidR="00F70444" w:rsidRDefault="00F70444" w:rsidP="00FC30EB">
      <w:pPr>
        <w:pStyle w:val="Pquestiontextpartsai"/>
      </w:pPr>
    </w:p>
    <w:p w14:paraId="2BFF5578" w14:textId="78EC2DC6" w:rsidR="00F70444" w:rsidRDefault="00FD6FC0" w:rsidP="00FC30EB">
      <w:pPr>
        <w:pStyle w:val="Pquestiontextpartsi"/>
      </w:pPr>
      <w:r>
        <w:rPr>
          <w:rStyle w:val="Cquestionpartlabelbold"/>
        </w:rPr>
        <w:t>(ii)</w:t>
      </w:r>
      <w:r>
        <w:rPr>
          <w:rStyle w:val="Cquestionpartlabelbold"/>
        </w:rPr>
        <w:tab/>
      </w:r>
      <w:r w:rsidR="00FC30EB" w:rsidRPr="00253F71">
        <w:t>Use technology to find the</w:t>
      </w:r>
      <w:r w:rsidR="00FC30EB">
        <w:t xml:space="preserve"> coordinates of the </w:t>
      </w:r>
      <w:r w:rsidR="00FC30EB" w:rsidRPr="00253F71">
        <w:t>turning points.</w:t>
      </w:r>
    </w:p>
    <w:p w14:paraId="4599BBEA" w14:textId="77777777" w:rsidR="00F70444" w:rsidRDefault="00F70444" w:rsidP="00FC30EB">
      <w:pPr>
        <w:pStyle w:val="Pquestiontextpartsi"/>
      </w:pPr>
    </w:p>
    <w:p w14:paraId="31512954" w14:textId="35DFE8E0" w:rsidR="00FC30EB" w:rsidRDefault="00FC30EB" w:rsidP="00FC30EB">
      <w:pPr>
        <w:pStyle w:val="Pquestiontextpartsa"/>
      </w:pPr>
      <w:r w:rsidRPr="00F86633">
        <w:rPr>
          <w:rStyle w:val="Cquestionpartlabelbold"/>
        </w:rPr>
        <w:t>(e)</w:t>
      </w:r>
      <w:r w:rsidR="007E7227">
        <w:rPr>
          <w:rStyle w:val="Cquestionpartlabelbold"/>
        </w:rPr>
        <w:tab/>
      </w:r>
      <w:r>
        <w:t xml:space="preserve">What can you say about the turning points of a </w:t>
      </w:r>
      <w:r w:rsidR="007E7227">
        <w:t xml:space="preserve">quartic </w:t>
      </w:r>
      <w:r>
        <w:t xml:space="preserve">compared to a quadratic </w:t>
      </w:r>
      <w:r w:rsidR="007E7227">
        <w:t>graph</w:t>
      </w:r>
      <w:r>
        <w:t>?</w:t>
      </w:r>
    </w:p>
    <w:p w14:paraId="26E1F7EC" w14:textId="77777777" w:rsidR="00FB5FF8" w:rsidRDefault="00FB5FF8" w:rsidP="00FC30EB">
      <w:pPr>
        <w:pStyle w:val="Pquestiontextpartsa"/>
      </w:pPr>
    </w:p>
    <w:p w14:paraId="32E2D7FD" w14:textId="77777777" w:rsidR="00853EE2" w:rsidRDefault="00853EE2" w:rsidP="00FC30EB">
      <w:pPr>
        <w:pStyle w:val="Pquestiontextpartsa"/>
      </w:pPr>
    </w:p>
    <w:p w14:paraId="59B5F0B1" w14:textId="77777777" w:rsidR="00853EE2" w:rsidRDefault="00853EE2" w:rsidP="00FC30EB">
      <w:pPr>
        <w:pStyle w:val="Pquestiontextpartsa"/>
      </w:pPr>
    </w:p>
    <w:p w14:paraId="33DF8FEB" w14:textId="77777777" w:rsidR="00853EE2" w:rsidRDefault="00853EE2" w:rsidP="00FC30EB">
      <w:pPr>
        <w:pStyle w:val="Pquestiontextpartsa"/>
      </w:pPr>
    </w:p>
    <w:p w14:paraId="22A0E724" w14:textId="77777777" w:rsidR="00853EE2" w:rsidRDefault="00853EE2" w:rsidP="00FC30EB">
      <w:pPr>
        <w:pStyle w:val="Pquestiontextpartsa"/>
      </w:pPr>
    </w:p>
    <w:p w14:paraId="4384D396" w14:textId="77777777" w:rsidR="00853EE2" w:rsidRDefault="00853EE2" w:rsidP="00FC30EB">
      <w:pPr>
        <w:pStyle w:val="Pquestiontextpartsa"/>
      </w:pPr>
    </w:p>
    <w:p w14:paraId="45F0EDB4" w14:textId="77777777" w:rsidR="00FB5FF8" w:rsidRDefault="00FB5FF8" w:rsidP="00FC30EB">
      <w:pPr>
        <w:pStyle w:val="Pquestiontextpartsa"/>
      </w:pPr>
    </w:p>
    <w:p w14:paraId="11AB42BD" w14:textId="2CE02577" w:rsidR="00FC30EB" w:rsidRDefault="00FC30EB" w:rsidP="00853EE2">
      <w:pPr>
        <w:pStyle w:val="Psectionresults"/>
        <w:spacing w:after="120"/>
      </w:pPr>
      <w:r>
        <w:t>E</w:t>
      </w:r>
      <w:r w:rsidR="005D6C38">
        <w:t>xtended answer results: ___ / 22</w:t>
      </w:r>
    </w:p>
    <w:p w14:paraId="722C05DD" w14:textId="54F04A8C" w:rsidR="00FC30EB" w:rsidRDefault="005D6C38" w:rsidP="00853EE2">
      <w:pPr>
        <w:pStyle w:val="Psectionresults"/>
      </w:pPr>
      <w:r>
        <w:t>TOTAL test results: ___ / 102</w:t>
      </w:r>
    </w:p>
    <w:sectPr w:rsidR="00FC30EB" w:rsidSect="003C1799">
      <w:headerReference w:type="default" r:id="rId98"/>
      <w:footerReference w:type="default" r:id="rId99"/>
      <w:headerReference w:type="first" r:id="rId100"/>
      <w:footerReference w:type="first" r:id="rId101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0D004F" w14:textId="77777777" w:rsidR="003B0D92" w:rsidRDefault="003B0D92" w:rsidP="00B91E57">
      <w:r>
        <w:separator/>
      </w:r>
    </w:p>
  </w:endnote>
  <w:endnote w:type="continuationSeparator" w:id="0">
    <w:p w14:paraId="147254BD" w14:textId="77777777" w:rsidR="003B0D92" w:rsidRDefault="003B0D92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3DA7AB" w14:textId="77777777" w:rsidR="00AA7ED5" w:rsidRDefault="00AA7ED5" w:rsidP="00B91E57">
    <w:pPr>
      <w:pStyle w:val="Pfootertext"/>
    </w:pPr>
  </w:p>
  <w:p w14:paraId="22561E85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853EE2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1A5ACB" w14:textId="77777777" w:rsidR="00A8741D" w:rsidRDefault="00A8741D" w:rsidP="00A8741D">
    <w:pPr>
      <w:pStyle w:val="Pfootertext"/>
    </w:pPr>
  </w:p>
  <w:p w14:paraId="6719F6FC" w14:textId="77777777" w:rsidR="00A8741D" w:rsidRPr="00A8741D" w:rsidRDefault="00A8741D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853EE2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B019AC" w14:textId="77777777" w:rsidR="003B0D92" w:rsidRDefault="003B0D92" w:rsidP="00B91E57">
      <w:r>
        <w:separator/>
      </w:r>
    </w:p>
  </w:footnote>
  <w:footnote w:type="continuationSeparator" w:id="0">
    <w:p w14:paraId="386002E2" w14:textId="77777777" w:rsidR="003B0D92" w:rsidRDefault="003B0D92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D3EED1" w14:textId="01E0B6B8" w:rsidR="00AA7ED5" w:rsidRPr="00EA13FF" w:rsidRDefault="00EA13FF" w:rsidP="00EA13FF">
    <w:pPr>
      <w:pStyle w:val="Pheadertext"/>
    </w:pPr>
    <w:r>
      <w:t>Pearson Mathematics 10–10A    Semester 2 Exam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F16A64" w14:textId="77777777" w:rsidR="00EA13FF" w:rsidRDefault="00EA13FF" w:rsidP="00EA13FF">
    <w:pPr>
      <w:pStyle w:val="Pheadertext"/>
    </w:pPr>
    <w:r>
      <w:t>Pearson Mathematics 10–10A</w:t>
    </w:r>
    <w:r>
      <w:tab/>
      <w:t xml:space="preserve">Name: </w:t>
    </w:r>
    <w:r>
      <w:tab/>
    </w:r>
  </w:p>
  <w:p w14:paraId="31DB32F8" w14:textId="664045C7" w:rsidR="00A8741D" w:rsidRPr="00EA13FF" w:rsidRDefault="00EA13FF" w:rsidP="00EA13FF">
    <w:pPr>
      <w:pStyle w:val="Pheadertext"/>
    </w:pPr>
    <w:r>
      <w:t>Semester 2 Exam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375B"/>
    <w:multiLevelType w:val="hybridMultilevel"/>
    <w:tmpl w:val="D21E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A487980"/>
    <w:multiLevelType w:val="hybridMultilevel"/>
    <w:tmpl w:val="BBA431FE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D51623"/>
    <w:multiLevelType w:val="hybridMultilevel"/>
    <w:tmpl w:val="ED8E00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17D54"/>
    <w:rsid w:val="00032FF3"/>
    <w:rsid w:val="0003306F"/>
    <w:rsid w:val="00033C5C"/>
    <w:rsid w:val="000407AC"/>
    <w:rsid w:val="00052D5F"/>
    <w:rsid w:val="00057492"/>
    <w:rsid w:val="00062A9B"/>
    <w:rsid w:val="00062B27"/>
    <w:rsid w:val="00064993"/>
    <w:rsid w:val="00066722"/>
    <w:rsid w:val="00076BF9"/>
    <w:rsid w:val="00082AD0"/>
    <w:rsid w:val="00082C42"/>
    <w:rsid w:val="00090B15"/>
    <w:rsid w:val="00094B98"/>
    <w:rsid w:val="000B5F09"/>
    <w:rsid w:val="000C4CB1"/>
    <w:rsid w:val="000C6C56"/>
    <w:rsid w:val="000D0CBD"/>
    <w:rsid w:val="000F52E2"/>
    <w:rsid w:val="00114E72"/>
    <w:rsid w:val="001177F4"/>
    <w:rsid w:val="00121EAB"/>
    <w:rsid w:val="001249D4"/>
    <w:rsid w:val="00133398"/>
    <w:rsid w:val="00136289"/>
    <w:rsid w:val="001425C1"/>
    <w:rsid w:val="001530AF"/>
    <w:rsid w:val="00153C7C"/>
    <w:rsid w:val="001605F8"/>
    <w:rsid w:val="00160C54"/>
    <w:rsid w:val="00180D86"/>
    <w:rsid w:val="001B2E48"/>
    <w:rsid w:val="001B433F"/>
    <w:rsid w:val="001C4DB3"/>
    <w:rsid w:val="001E61E7"/>
    <w:rsid w:val="001F3755"/>
    <w:rsid w:val="001F3D5E"/>
    <w:rsid w:val="002027AC"/>
    <w:rsid w:val="00205ABB"/>
    <w:rsid w:val="00223001"/>
    <w:rsid w:val="002509BC"/>
    <w:rsid w:val="00254DC3"/>
    <w:rsid w:val="002635BA"/>
    <w:rsid w:val="00271289"/>
    <w:rsid w:val="002724A7"/>
    <w:rsid w:val="0029660A"/>
    <w:rsid w:val="0029665F"/>
    <w:rsid w:val="002A61AB"/>
    <w:rsid w:val="002B401B"/>
    <w:rsid w:val="002C0D5B"/>
    <w:rsid w:val="002C3C99"/>
    <w:rsid w:val="002C5286"/>
    <w:rsid w:val="002D2E83"/>
    <w:rsid w:val="002E0784"/>
    <w:rsid w:val="002E154B"/>
    <w:rsid w:val="002F6821"/>
    <w:rsid w:val="00307A48"/>
    <w:rsid w:val="00307F32"/>
    <w:rsid w:val="003100DB"/>
    <w:rsid w:val="00323197"/>
    <w:rsid w:val="00323AB7"/>
    <w:rsid w:val="00334607"/>
    <w:rsid w:val="00335B72"/>
    <w:rsid w:val="00345684"/>
    <w:rsid w:val="003618B8"/>
    <w:rsid w:val="003624C0"/>
    <w:rsid w:val="00363DAC"/>
    <w:rsid w:val="003649A6"/>
    <w:rsid w:val="0036586D"/>
    <w:rsid w:val="00374306"/>
    <w:rsid w:val="00376745"/>
    <w:rsid w:val="0039270F"/>
    <w:rsid w:val="00393ADE"/>
    <w:rsid w:val="003A2B20"/>
    <w:rsid w:val="003A6EA1"/>
    <w:rsid w:val="003B0D92"/>
    <w:rsid w:val="003B3BBF"/>
    <w:rsid w:val="003C1799"/>
    <w:rsid w:val="003C1BFC"/>
    <w:rsid w:val="003C445D"/>
    <w:rsid w:val="003E3349"/>
    <w:rsid w:val="003E7772"/>
    <w:rsid w:val="004066D1"/>
    <w:rsid w:val="00406D56"/>
    <w:rsid w:val="00412093"/>
    <w:rsid w:val="00413A15"/>
    <w:rsid w:val="004161B6"/>
    <w:rsid w:val="00420B07"/>
    <w:rsid w:val="004276DE"/>
    <w:rsid w:val="0043227F"/>
    <w:rsid w:val="00437B6B"/>
    <w:rsid w:val="00452041"/>
    <w:rsid w:val="00456CE0"/>
    <w:rsid w:val="00457310"/>
    <w:rsid w:val="0046226B"/>
    <w:rsid w:val="00464A71"/>
    <w:rsid w:val="00472CCA"/>
    <w:rsid w:val="004738E1"/>
    <w:rsid w:val="004762F1"/>
    <w:rsid w:val="0048344D"/>
    <w:rsid w:val="00485A37"/>
    <w:rsid w:val="004865F3"/>
    <w:rsid w:val="00491D4C"/>
    <w:rsid w:val="004A1C99"/>
    <w:rsid w:val="004A5DD5"/>
    <w:rsid w:val="004A7EB1"/>
    <w:rsid w:val="004C23FF"/>
    <w:rsid w:val="004C5E1E"/>
    <w:rsid w:val="004D01B5"/>
    <w:rsid w:val="004D1F35"/>
    <w:rsid w:val="004D24DE"/>
    <w:rsid w:val="004D3645"/>
    <w:rsid w:val="004F03F0"/>
    <w:rsid w:val="004F35C0"/>
    <w:rsid w:val="004F3DBD"/>
    <w:rsid w:val="004F5839"/>
    <w:rsid w:val="004F59F5"/>
    <w:rsid w:val="005067E7"/>
    <w:rsid w:val="0052478A"/>
    <w:rsid w:val="0052656A"/>
    <w:rsid w:val="00530D78"/>
    <w:rsid w:val="00554ECF"/>
    <w:rsid w:val="00557DEA"/>
    <w:rsid w:val="00561C8E"/>
    <w:rsid w:val="005628FE"/>
    <w:rsid w:val="00564139"/>
    <w:rsid w:val="005644F4"/>
    <w:rsid w:val="005665F4"/>
    <w:rsid w:val="00567CE7"/>
    <w:rsid w:val="00571F02"/>
    <w:rsid w:val="00582BD5"/>
    <w:rsid w:val="0059291C"/>
    <w:rsid w:val="005A07A0"/>
    <w:rsid w:val="005A6C19"/>
    <w:rsid w:val="005B5208"/>
    <w:rsid w:val="005C1799"/>
    <w:rsid w:val="005C2DB7"/>
    <w:rsid w:val="005C6EE5"/>
    <w:rsid w:val="005D6C38"/>
    <w:rsid w:val="00604D55"/>
    <w:rsid w:val="00606690"/>
    <w:rsid w:val="0060765D"/>
    <w:rsid w:val="00607F60"/>
    <w:rsid w:val="00617BEA"/>
    <w:rsid w:val="006241F4"/>
    <w:rsid w:val="006315DD"/>
    <w:rsid w:val="00653C60"/>
    <w:rsid w:val="00665AA1"/>
    <w:rsid w:val="0066782B"/>
    <w:rsid w:val="00681A57"/>
    <w:rsid w:val="00686BB3"/>
    <w:rsid w:val="006B08D9"/>
    <w:rsid w:val="006B2DF9"/>
    <w:rsid w:val="006C032B"/>
    <w:rsid w:val="006C4B2F"/>
    <w:rsid w:val="006D2264"/>
    <w:rsid w:val="006D6A33"/>
    <w:rsid w:val="006D6A60"/>
    <w:rsid w:val="006D6B75"/>
    <w:rsid w:val="006E28FE"/>
    <w:rsid w:val="006E6CBD"/>
    <w:rsid w:val="006E7B52"/>
    <w:rsid w:val="006F2BB6"/>
    <w:rsid w:val="006F3AF7"/>
    <w:rsid w:val="006F48EB"/>
    <w:rsid w:val="007037E5"/>
    <w:rsid w:val="0070464D"/>
    <w:rsid w:val="00713EAF"/>
    <w:rsid w:val="00715815"/>
    <w:rsid w:val="00722B45"/>
    <w:rsid w:val="007313E8"/>
    <w:rsid w:val="00732B3C"/>
    <w:rsid w:val="007419A9"/>
    <w:rsid w:val="007701CE"/>
    <w:rsid w:val="007721B9"/>
    <w:rsid w:val="00775656"/>
    <w:rsid w:val="00775F8D"/>
    <w:rsid w:val="00781345"/>
    <w:rsid w:val="00796A94"/>
    <w:rsid w:val="007A1A60"/>
    <w:rsid w:val="007B5482"/>
    <w:rsid w:val="007B7545"/>
    <w:rsid w:val="007C05E1"/>
    <w:rsid w:val="007D4058"/>
    <w:rsid w:val="007E7227"/>
    <w:rsid w:val="008003A7"/>
    <w:rsid w:val="00800E0B"/>
    <w:rsid w:val="00805529"/>
    <w:rsid w:val="00814B1B"/>
    <w:rsid w:val="00817AEB"/>
    <w:rsid w:val="008226DD"/>
    <w:rsid w:val="00823BB8"/>
    <w:rsid w:val="008266C5"/>
    <w:rsid w:val="00842378"/>
    <w:rsid w:val="008453BA"/>
    <w:rsid w:val="00851029"/>
    <w:rsid w:val="00853EE2"/>
    <w:rsid w:val="0085608B"/>
    <w:rsid w:val="008611B7"/>
    <w:rsid w:val="00861454"/>
    <w:rsid w:val="00872A57"/>
    <w:rsid w:val="00883D65"/>
    <w:rsid w:val="00887F5C"/>
    <w:rsid w:val="008A02DC"/>
    <w:rsid w:val="008A06F7"/>
    <w:rsid w:val="008A2708"/>
    <w:rsid w:val="008B5DC2"/>
    <w:rsid w:val="008C3860"/>
    <w:rsid w:val="008C44CE"/>
    <w:rsid w:val="008C702A"/>
    <w:rsid w:val="008D3E39"/>
    <w:rsid w:val="008E3A48"/>
    <w:rsid w:val="008E5E2E"/>
    <w:rsid w:val="008F0DDC"/>
    <w:rsid w:val="008F0EC6"/>
    <w:rsid w:val="008F48CF"/>
    <w:rsid w:val="009023C1"/>
    <w:rsid w:val="00913906"/>
    <w:rsid w:val="00914BFC"/>
    <w:rsid w:val="0091733C"/>
    <w:rsid w:val="0092074F"/>
    <w:rsid w:val="0092625F"/>
    <w:rsid w:val="009303E1"/>
    <w:rsid w:val="00934CAB"/>
    <w:rsid w:val="00935B41"/>
    <w:rsid w:val="0093734D"/>
    <w:rsid w:val="009437F9"/>
    <w:rsid w:val="009461B8"/>
    <w:rsid w:val="00950FFA"/>
    <w:rsid w:val="0095169A"/>
    <w:rsid w:val="00962392"/>
    <w:rsid w:val="009841D7"/>
    <w:rsid w:val="00985785"/>
    <w:rsid w:val="009A1E9F"/>
    <w:rsid w:val="009A6D94"/>
    <w:rsid w:val="009A776D"/>
    <w:rsid w:val="009C1F04"/>
    <w:rsid w:val="009C3377"/>
    <w:rsid w:val="009D03D9"/>
    <w:rsid w:val="009E2643"/>
    <w:rsid w:val="009F2FC5"/>
    <w:rsid w:val="00A215AF"/>
    <w:rsid w:val="00A23D25"/>
    <w:rsid w:val="00A35659"/>
    <w:rsid w:val="00A37631"/>
    <w:rsid w:val="00A450C7"/>
    <w:rsid w:val="00A5299B"/>
    <w:rsid w:val="00A57648"/>
    <w:rsid w:val="00A609BB"/>
    <w:rsid w:val="00A61B9C"/>
    <w:rsid w:val="00A61D4A"/>
    <w:rsid w:val="00A66E55"/>
    <w:rsid w:val="00A71913"/>
    <w:rsid w:val="00A74962"/>
    <w:rsid w:val="00A807EE"/>
    <w:rsid w:val="00A822F0"/>
    <w:rsid w:val="00A8741D"/>
    <w:rsid w:val="00A90404"/>
    <w:rsid w:val="00A92695"/>
    <w:rsid w:val="00A96CBC"/>
    <w:rsid w:val="00AA25D9"/>
    <w:rsid w:val="00AA7ED5"/>
    <w:rsid w:val="00AB1640"/>
    <w:rsid w:val="00AC6741"/>
    <w:rsid w:val="00AD2442"/>
    <w:rsid w:val="00AD4FD5"/>
    <w:rsid w:val="00AE0D96"/>
    <w:rsid w:val="00AE32F8"/>
    <w:rsid w:val="00AE3D80"/>
    <w:rsid w:val="00AF0F2C"/>
    <w:rsid w:val="00AF2E76"/>
    <w:rsid w:val="00AF5384"/>
    <w:rsid w:val="00B11C16"/>
    <w:rsid w:val="00B12113"/>
    <w:rsid w:val="00B13718"/>
    <w:rsid w:val="00B21E3E"/>
    <w:rsid w:val="00B25421"/>
    <w:rsid w:val="00B31E6A"/>
    <w:rsid w:val="00B32D92"/>
    <w:rsid w:val="00B46721"/>
    <w:rsid w:val="00B60207"/>
    <w:rsid w:val="00B632C3"/>
    <w:rsid w:val="00B6363F"/>
    <w:rsid w:val="00B63D7A"/>
    <w:rsid w:val="00B6458B"/>
    <w:rsid w:val="00B73321"/>
    <w:rsid w:val="00B80E51"/>
    <w:rsid w:val="00B80E6D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E1EAA"/>
    <w:rsid w:val="00BF0477"/>
    <w:rsid w:val="00BF14C7"/>
    <w:rsid w:val="00BF2CAA"/>
    <w:rsid w:val="00BF49B8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75F4E"/>
    <w:rsid w:val="00C9254A"/>
    <w:rsid w:val="00CB3D6D"/>
    <w:rsid w:val="00CC0D68"/>
    <w:rsid w:val="00CC7D1F"/>
    <w:rsid w:val="00CD00EA"/>
    <w:rsid w:val="00CE2DDA"/>
    <w:rsid w:val="00CF0C64"/>
    <w:rsid w:val="00CF4C57"/>
    <w:rsid w:val="00D012C9"/>
    <w:rsid w:val="00D01C11"/>
    <w:rsid w:val="00D027D6"/>
    <w:rsid w:val="00D03976"/>
    <w:rsid w:val="00D062EA"/>
    <w:rsid w:val="00D169AD"/>
    <w:rsid w:val="00D212B8"/>
    <w:rsid w:val="00D306C4"/>
    <w:rsid w:val="00D363FF"/>
    <w:rsid w:val="00D43956"/>
    <w:rsid w:val="00D45D65"/>
    <w:rsid w:val="00D476C7"/>
    <w:rsid w:val="00D50DA9"/>
    <w:rsid w:val="00D5254C"/>
    <w:rsid w:val="00D55245"/>
    <w:rsid w:val="00D5788E"/>
    <w:rsid w:val="00D6673C"/>
    <w:rsid w:val="00D747CC"/>
    <w:rsid w:val="00D817B5"/>
    <w:rsid w:val="00D94C52"/>
    <w:rsid w:val="00D97551"/>
    <w:rsid w:val="00DA13D7"/>
    <w:rsid w:val="00DA3BBA"/>
    <w:rsid w:val="00DA6D73"/>
    <w:rsid w:val="00DB2FDA"/>
    <w:rsid w:val="00DE113C"/>
    <w:rsid w:val="00DE3994"/>
    <w:rsid w:val="00DE45D5"/>
    <w:rsid w:val="00E01186"/>
    <w:rsid w:val="00E021E4"/>
    <w:rsid w:val="00E02483"/>
    <w:rsid w:val="00E02C5B"/>
    <w:rsid w:val="00E07A23"/>
    <w:rsid w:val="00E10D96"/>
    <w:rsid w:val="00E14EFC"/>
    <w:rsid w:val="00E2498A"/>
    <w:rsid w:val="00E41E87"/>
    <w:rsid w:val="00E42B3B"/>
    <w:rsid w:val="00E4401F"/>
    <w:rsid w:val="00E522E3"/>
    <w:rsid w:val="00E56C69"/>
    <w:rsid w:val="00E616ED"/>
    <w:rsid w:val="00E62EF4"/>
    <w:rsid w:val="00E643F1"/>
    <w:rsid w:val="00E66F4C"/>
    <w:rsid w:val="00E80255"/>
    <w:rsid w:val="00E804F6"/>
    <w:rsid w:val="00E904DF"/>
    <w:rsid w:val="00E926CC"/>
    <w:rsid w:val="00E96EDA"/>
    <w:rsid w:val="00EA13FF"/>
    <w:rsid w:val="00EA305E"/>
    <w:rsid w:val="00EA3341"/>
    <w:rsid w:val="00EC0922"/>
    <w:rsid w:val="00ED79FA"/>
    <w:rsid w:val="00EE19BA"/>
    <w:rsid w:val="00EE7C00"/>
    <w:rsid w:val="00EF26CE"/>
    <w:rsid w:val="00EF30D8"/>
    <w:rsid w:val="00EF38CC"/>
    <w:rsid w:val="00EF6108"/>
    <w:rsid w:val="00F1598F"/>
    <w:rsid w:val="00F24B10"/>
    <w:rsid w:val="00F279DF"/>
    <w:rsid w:val="00F41913"/>
    <w:rsid w:val="00F4444E"/>
    <w:rsid w:val="00F5599A"/>
    <w:rsid w:val="00F66EF1"/>
    <w:rsid w:val="00F70444"/>
    <w:rsid w:val="00F80273"/>
    <w:rsid w:val="00F93270"/>
    <w:rsid w:val="00F97169"/>
    <w:rsid w:val="00FA71CA"/>
    <w:rsid w:val="00FB077E"/>
    <w:rsid w:val="00FB4663"/>
    <w:rsid w:val="00FB5FF8"/>
    <w:rsid w:val="00FC2A4C"/>
    <w:rsid w:val="00FC30EB"/>
    <w:rsid w:val="00FD1FE1"/>
    <w:rsid w:val="00FD6FC0"/>
    <w:rsid w:val="00FE3101"/>
    <w:rsid w:val="00FE47F1"/>
    <w:rsid w:val="00FE4B25"/>
    <w:rsid w:val="00FE6891"/>
    <w:rsid w:val="00FF1B08"/>
    <w:rsid w:val="00FF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DE0F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BF0477"/>
    <w:rPr>
      <w:rFonts w:ascii="Times New Roman" w:hAnsi="Times New Roman"/>
      <w:i/>
    </w:rPr>
  </w:style>
  <w:style w:type="paragraph" w:customStyle="1" w:styleId="Hangingindent">
    <w:name w:val="Hanging indent"/>
    <w:basedOn w:val="Normal"/>
    <w:rsid w:val="002F6821"/>
    <w:pPr>
      <w:ind w:left="340" w:hanging="340"/>
    </w:pPr>
    <w:rPr>
      <w:szCs w:val="20"/>
    </w:rPr>
  </w:style>
  <w:style w:type="paragraph" w:styleId="ListParagraph">
    <w:name w:val="List Paragraph"/>
    <w:basedOn w:val="Normal"/>
    <w:uiPriority w:val="34"/>
    <w:qFormat/>
    <w:rsid w:val="001177F4"/>
    <w:pPr>
      <w:ind w:left="720"/>
      <w:contextualSpacing/>
    </w:pPr>
  </w:style>
  <w:style w:type="paragraph" w:customStyle="1" w:styleId="04indent">
    <w:name w:val="0.4 indent"/>
    <w:basedOn w:val="Normal"/>
    <w:rsid w:val="00BF49B8"/>
    <w:pPr>
      <w:ind w:left="227" w:hanging="227"/>
    </w:pPr>
    <w:rPr>
      <w:szCs w:val="20"/>
    </w:rPr>
  </w:style>
  <w:style w:type="character" w:customStyle="1" w:styleId="Ptimtext">
    <w:name w:val="P: tim text"/>
    <w:basedOn w:val="DefaultParagraphFont"/>
    <w:rsid w:val="00FC30EB"/>
    <w:rPr>
      <w:b/>
      <w:bCs/>
      <w:color w:val="FF0000"/>
    </w:rPr>
  </w:style>
  <w:style w:type="paragraph" w:customStyle="1" w:styleId="PTimbullets">
    <w:name w:val="P: Tim bullets"/>
    <w:basedOn w:val="ListParagraph"/>
    <w:qFormat/>
    <w:rsid w:val="00FC30EB"/>
    <w:pPr>
      <w:ind w:hanging="360"/>
    </w:pPr>
    <w:rPr>
      <w:b/>
      <w:color w:val="FF0000"/>
    </w:rPr>
  </w:style>
  <w:style w:type="character" w:customStyle="1" w:styleId="Csuperscript">
    <w:name w:val="C: superscript"/>
    <w:basedOn w:val="DefaultParagraphFont"/>
    <w:uiPriority w:val="1"/>
    <w:qFormat/>
    <w:rsid w:val="00FC30EB"/>
    <w:rPr>
      <w:vertAlign w:val="superscript"/>
    </w:rPr>
  </w:style>
  <w:style w:type="character" w:customStyle="1" w:styleId="CItalicsuperscript">
    <w:name w:val="C: Italic superscript"/>
    <w:basedOn w:val="Cmathsexpressions"/>
    <w:uiPriority w:val="1"/>
    <w:qFormat/>
    <w:rsid w:val="00FC30EB"/>
    <w:rPr>
      <w:rFonts w:ascii="Times New Roman" w:hAnsi="Times New Roman"/>
      <w:i w:val="0"/>
      <w:iCs/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FC30EB"/>
    <w:rPr>
      <w:vertAlign w:val="sub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BF0477"/>
    <w:rPr>
      <w:rFonts w:ascii="Times New Roman" w:hAnsi="Times New Roman"/>
      <w:i/>
    </w:rPr>
  </w:style>
  <w:style w:type="paragraph" w:customStyle="1" w:styleId="Hangingindent">
    <w:name w:val="Hanging indent"/>
    <w:basedOn w:val="Normal"/>
    <w:rsid w:val="002F6821"/>
    <w:pPr>
      <w:ind w:left="340" w:hanging="340"/>
    </w:pPr>
    <w:rPr>
      <w:szCs w:val="20"/>
    </w:rPr>
  </w:style>
  <w:style w:type="paragraph" w:styleId="ListParagraph">
    <w:name w:val="List Paragraph"/>
    <w:basedOn w:val="Normal"/>
    <w:uiPriority w:val="34"/>
    <w:qFormat/>
    <w:rsid w:val="001177F4"/>
    <w:pPr>
      <w:ind w:left="720"/>
      <w:contextualSpacing/>
    </w:pPr>
  </w:style>
  <w:style w:type="paragraph" w:customStyle="1" w:styleId="04indent">
    <w:name w:val="0.4 indent"/>
    <w:basedOn w:val="Normal"/>
    <w:rsid w:val="00BF49B8"/>
    <w:pPr>
      <w:ind w:left="227" w:hanging="227"/>
    </w:pPr>
    <w:rPr>
      <w:szCs w:val="20"/>
    </w:rPr>
  </w:style>
  <w:style w:type="character" w:customStyle="1" w:styleId="Ptimtext">
    <w:name w:val="P: tim text"/>
    <w:basedOn w:val="DefaultParagraphFont"/>
    <w:rsid w:val="00FC30EB"/>
    <w:rPr>
      <w:b/>
      <w:bCs/>
      <w:color w:val="FF0000"/>
    </w:rPr>
  </w:style>
  <w:style w:type="paragraph" w:customStyle="1" w:styleId="PTimbullets">
    <w:name w:val="P: Tim bullets"/>
    <w:basedOn w:val="ListParagraph"/>
    <w:qFormat/>
    <w:rsid w:val="00FC30EB"/>
    <w:pPr>
      <w:ind w:hanging="360"/>
    </w:pPr>
    <w:rPr>
      <w:b/>
      <w:color w:val="FF0000"/>
    </w:rPr>
  </w:style>
  <w:style w:type="character" w:customStyle="1" w:styleId="Csuperscript">
    <w:name w:val="C: superscript"/>
    <w:basedOn w:val="DefaultParagraphFont"/>
    <w:uiPriority w:val="1"/>
    <w:qFormat/>
    <w:rsid w:val="00FC30EB"/>
    <w:rPr>
      <w:vertAlign w:val="superscript"/>
    </w:rPr>
  </w:style>
  <w:style w:type="character" w:customStyle="1" w:styleId="CItalicsuperscript">
    <w:name w:val="C: Italic superscript"/>
    <w:basedOn w:val="Cmathsexpressions"/>
    <w:uiPriority w:val="1"/>
    <w:qFormat/>
    <w:rsid w:val="00FC30EB"/>
    <w:rPr>
      <w:rFonts w:ascii="Times New Roman" w:hAnsi="Times New Roman"/>
      <w:i w:val="0"/>
      <w:iCs/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FC30EB"/>
    <w:rPr>
      <w:vertAlign w:val="sub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9.wmf"/><Relationship Id="rId42" Type="http://schemas.openxmlformats.org/officeDocument/2006/relationships/oleObject" Target="embeddings/oleObject16.bin"/><Relationship Id="rId47" Type="http://schemas.openxmlformats.org/officeDocument/2006/relationships/image" Target="media/image22.wmf"/><Relationship Id="rId63" Type="http://schemas.openxmlformats.org/officeDocument/2006/relationships/oleObject" Target="embeddings/oleObject26.bin"/><Relationship Id="rId68" Type="http://schemas.openxmlformats.org/officeDocument/2006/relationships/image" Target="media/image33.wmf"/><Relationship Id="rId84" Type="http://schemas.openxmlformats.org/officeDocument/2006/relationships/image" Target="media/image44.wmf"/><Relationship Id="rId89" Type="http://schemas.openxmlformats.org/officeDocument/2006/relationships/oleObject" Target="embeddings/oleObject36.bin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8.wm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9" Type="http://schemas.openxmlformats.org/officeDocument/2006/relationships/image" Target="media/image13.wmf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jpeg"/><Relationship Id="rId79" Type="http://schemas.openxmlformats.org/officeDocument/2006/relationships/oleObject" Target="embeddings/oleObject32.bin"/><Relationship Id="rId87" Type="http://schemas.openxmlformats.org/officeDocument/2006/relationships/oleObject" Target="embeddings/oleObject35.bin"/><Relationship Id="rId102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5.bin"/><Relationship Id="rId82" Type="http://schemas.openxmlformats.org/officeDocument/2006/relationships/image" Target="media/image43.wmf"/><Relationship Id="rId90" Type="http://schemas.openxmlformats.org/officeDocument/2006/relationships/image" Target="media/image47.wmf"/><Relationship Id="rId95" Type="http://schemas.openxmlformats.org/officeDocument/2006/relationships/image" Target="media/image50.jpeg"/><Relationship Id="rId19" Type="http://schemas.openxmlformats.org/officeDocument/2006/relationships/image" Target="media/image8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19.bin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29.bin"/><Relationship Id="rId77" Type="http://schemas.openxmlformats.org/officeDocument/2006/relationships/image" Target="media/image39.jpeg"/><Relationship Id="rId100" Type="http://schemas.openxmlformats.org/officeDocument/2006/relationships/header" Target="header2.xml"/><Relationship Id="rId8" Type="http://schemas.openxmlformats.org/officeDocument/2006/relationships/image" Target="media/image1.jpeg"/><Relationship Id="rId51" Type="http://schemas.openxmlformats.org/officeDocument/2006/relationships/image" Target="media/image24.wmf"/><Relationship Id="rId72" Type="http://schemas.openxmlformats.org/officeDocument/2006/relationships/image" Target="media/image35.wmf"/><Relationship Id="rId80" Type="http://schemas.openxmlformats.org/officeDocument/2006/relationships/image" Target="media/image41.jpeg"/><Relationship Id="rId85" Type="http://schemas.openxmlformats.org/officeDocument/2006/relationships/oleObject" Target="embeddings/oleObject34.bin"/><Relationship Id="rId93" Type="http://schemas.openxmlformats.org/officeDocument/2006/relationships/oleObject" Target="embeddings/oleObject38.bin"/><Relationship Id="rId98" Type="http://schemas.openxmlformats.org/officeDocument/2006/relationships/header" Target="header1.xml"/><Relationship Id="rId3" Type="http://schemas.microsoft.com/office/2007/relationships/stylesWithEffects" Target="stylesWithEffects.xml"/><Relationship Id="rId12" Type="http://schemas.openxmlformats.org/officeDocument/2006/relationships/image" Target="media/image4.jpeg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103" Type="http://schemas.openxmlformats.org/officeDocument/2006/relationships/theme" Target="theme/theme1.xml"/><Relationship Id="rId20" Type="http://schemas.openxmlformats.org/officeDocument/2006/relationships/oleObject" Target="embeddings/oleObject5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2.bin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image" Target="media/image37.jpeg"/><Relationship Id="rId83" Type="http://schemas.openxmlformats.org/officeDocument/2006/relationships/oleObject" Target="embeddings/oleObject33.bin"/><Relationship Id="rId88" Type="http://schemas.openxmlformats.org/officeDocument/2006/relationships/image" Target="media/image46.wmf"/><Relationship Id="rId91" Type="http://schemas.openxmlformats.org/officeDocument/2006/relationships/oleObject" Target="embeddings/oleObject37.bin"/><Relationship Id="rId96" Type="http://schemas.openxmlformats.org/officeDocument/2006/relationships/image" Target="media/image51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3.wmf"/><Relationship Id="rId57" Type="http://schemas.openxmlformats.org/officeDocument/2006/relationships/oleObject" Target="embeddings/oleObject23.bin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image" Target="media/image29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image" Target="media/image40.wmf"/><Relationship Id="rId81" Type="http://schemas.openxmlformats.org/officeDocument/2006/relationships/image" Target="media/image42.jpeg"/><Relationship Id="rId86" Type="http://schemas.openxmlformats.org/officeDocument/2006/relationships/image" Target="media/image45.wmf"/><Relationship Id="rId94" Type="http://schemas.openxmlformats.org/officeDocument/2006/relationships/image" Target="media/image49.jpeg"/><Relationship Id="rId99" Type="http://schemas.openxmlformats.org/officeDocument/2006/relationships/footer" Target="footer1.xml"/><Relationship Id="rId10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6.jpeg"/><Relationship Id="rId76" Type="http://schemas.openxmlformats.org/officeDocument/2006/relationships/image" Target="media/image38.jpeg"/><Relationship Id="rId97" Type="http://schemas.openxmlformats.org/officeDocument/2006/relationships/image" Target="media/image5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190</TotalTime>
  <Pages>10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7649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92</cp:revision>
  <cp:lastPrinted>2016-07-15T04:27:00Z</cp:lastPrinted>
  <dcterms:created xsi:type="dcterms:W3CDTF">2016-07-25T04:54:00Z</dcterms:created>
  <dcterms:modified xsi:type="dcterms:W3CDTF">2016-10-25T21:59:00Z</dcterms:modified>
</cp:coreProperties>
</file>