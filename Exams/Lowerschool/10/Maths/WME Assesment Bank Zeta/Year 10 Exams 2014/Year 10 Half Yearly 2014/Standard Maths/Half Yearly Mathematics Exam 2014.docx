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40"/>
                <w:szCs w:val="40"/>
              </w:rPr>
              <w:t xml:space="preserve"> 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>High School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38374C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>
              <w:rPr>
                <w:rFonts w:asciiTheme="majorHAnsi" w:hAnsiTheme="majorHAnsi"/>
                <w:sz w:val="56"/>
                <w:szCs w:val="56"/>
              </w:rPr>
              <w:t xml:space="preserve">Half </w:t>
            </w:r>
            <w:r w:rsidR="00A277D4" w:rsidRPr="00BF2032">
              <w:rPr>
                <w:rFonts w:asciiTheme="majorHAnsi" w:hAnsiTheme="majorHAnsi"/>
                <w:sz w:val="56"/>
                <w:szCs w:val="56"/>
              </w:rPr>
              <w:t xml:space="preserve">Yearly 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BF2032" w:rsidRDefault="00BF2032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48"/>
                <w:szCs w:val="48"/>
              </w:rPr>
            </w:pPr>
            <w:r w:rsidRPr="00BF2032">
              <w:rPr>
                <w:rFonts w:asciiTheme="majorHAnsi" w:hAnsiTheme="majorHAnsi"/>
                <w:sz w:val="48"/>
                <w:szCs w:val="48"/>
              </w:rPr>
              <w:t>2014</w:t>
            </w:r>
          </w:p>
          <w:p w:rsidR="004E1F9D" w:rsidRPr="00BF2032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>Year</w:t>
            </w:r>
            <w:r w:rsidR="0038374C">
              <w:rPr>
                <w:rFonts w:asciiTheme="majorHAnsi" w:hAnsiTheme="majorHAnsi"/>
                <w:sz w:val="56"/>
                <w:szCs w:val="56"/>
              </w:rPr>
              <w:t xml:space="preserve"> 10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 xml:space="preserve"> </w:t>
            </w:r>
          </w:p>
          <w:p w:rsidR="004E1F9D" w:rsidRPr="00BF2032" w:rsidRDefault="00A277D4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>Mathematics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 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A14548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 F</w:t>
            </w:r>
            <w:bookmarkStart w:id="0" w:name="_GoBack"/>
            <w:bookmarkEnd w:id="0"/>
            <w:r w:rsidR="004E1F9D" w:rsidRPr="00C25037">
              <w:rPr>
                <w:rFonts w:ascii="Times New Roman" w:hAnsi="Times New Roman"/>
                <w:sz w:val="28"/>
                <w:szCs w:val="28"/>
              </w:rPr>
              <w:t>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4pt" o:ole="">
            <v:imagedata r:id="rId8" o:title=""/>
          </v:shape>
          <o:OLEObject Type="Embed" ProgID="FXEquation.Equation" ShapeID="_x0000_i1025" DrawAspect="Content" ObjectID="_1460925599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  <w:i/>
        </w:rPr>
        <w:t>a</w:t>
      </w:r>
      <w:proofErr w:type="gramEnd"/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8pt;height:15pt" o:ole="">
            <v:imagedata r:id="rId10" o:title=""/>
          </v:shape>
          <o:OLEObject Type="Embed" ProgID="FXEquation.Equation" ShapeID="_x0000_i1026" DrawAspect="Content" ObjectID="_1460925600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6pt;height:17.4pt" o:ole="">
            <v:imagedata r:id="rId12" o:title=""/>
          </v:shape>
          <o:OLEObject Type="Embed" ProgID="FXEquation.Equation" ShapeID="_x0000_i1027" DrawAspect="Content" ObjectID="_1460925601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E96123">
        <w:rPr>
          <w:rFonts w:ascii="Times New Roman" w:eastAsia="Times New Roman" w:hAnsi="Times New Roman"/>
          <w:position w:val="-10"/>
        </w:rPr>
        <w:t xml:space="preserve"> </w:t>
      </w:r>
      <w:proofErr w:type="gramStart"/>
      <w:r w:rsidR="00E96123">
        <w:rPr>
          <w:rFonts w:ascii="Times New Roman" w:eastAsia="Times New Roman" w:hAnsi="Times New Roman"/>
          <w:position w:val="-10"/>
        </w:rPr>
        <w:t>=  radius</w:t>
      </w:r>
      <w:proofErr w:type="gramEnd"/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2pt" o:ole="">
            <v:imagedata r:id="rId14" o:title=""/>
          </v:shape>
          <o:OLEObject Type="Embed" ProgID="FXEquation.Equation" ShapeID="_x0000_i1028" DrawAspect="Content" ObjectID="_1460925602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2pt;height:27pt" o:ole="">
            <v:imagedata r:id="rId16" o:title=""/>
          </v:shape>
          <o:OLEObject Type="Embed" ProgID="FXEquation.Equation" ShapeID="_x0000_i1029" DrawAspect="Content" ObjectID="_1460925603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  <w:i/>
        </w:rPr>
        <w:t>x</w:t>
      </w:r>
      <w:proofErr w:type="gramEnd"/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15pt;height:27pt" o:ole="">
            <v:imagedata r:id="rId18" o:title=""/>
          </v:shape>
          <o:OLEObject Type="Embed" ProgID="FXEquation.Equation" ShapeID="_x0000_i1030" DrawAspect="Content" ObjectID="_1460925604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  <w:i/>
        </w:rPr>
        <w:t>a</w:t>
      </w:r>
      <w:proofErr w:type="gramEnd"/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8pt;height:13.2pt" o:ole="">
            <v:imagedata r:id="rId20" o:title=""/>
          </v:shape>
          <o:OLEObject Type="Embed" ProgID="FXEquation.Equation" ShapeID="_x0000_i1031" DrawAspect="Content" ObjectID="_1460925605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2pt;height:27pt" o:ole="">
            <v:imagedata r:id="rId22" o:title=""/>
          </v:shape>
          <o:OLEObject Type="Embed" ProgID="FXEquation.Equation" ShapeID="_x0000_i1032" DrawAspect="Content" ObjectID="_1460925606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6pt;height:17.4pt" o:ole="">
            <v:imagedata r:id="rId24" o:title=""/>
          </v:shape>
          <o:OLEObject Type="Embed" ProgID="FXEquation.Equation" ShapeID="_x0000_i1033" DrawAspect="Content" ObjectID="_1460925607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>
        <w:rPr>
          <w:rFonts w:ascii="Times New Roman" w:eastAsia="Times New Roman" w:hAnsi="Times New Roman"/>
          <w:position w:val="-10"/>
        </w:rPr>
        <w:t xml:space="preserve"> </w:t>
      </w:r>
      <w:proofErr w:type="gramStart"/>
      <w:r>
        <w:rPr>
          <w:rFonts w:ascii="Times New Roman" w:eastAsia="Times New Roman" w:hAnsi="Times New Roman"/>
          <w:position w:val="-10"/>
        </w:rPr>
        <w:t>=  radius</w:t>
      </w:r>
      <w:proofErr w:type="gramEnd"/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6pt;height:27pt" o:ole="">
            <v:imagedata r:id="rId26" o:title=""/>
          </v:shape>
          <o:OLEObject Type="Embed" ProgID="FXEquation.Equation" ShapeID="_x0000_i1034" DrawAspect="Content" ObjectID="_1460925608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6pt;height:27pt" o:ole="">
            <v:imagedata r:id="rId28" o:title=""/>
          </v:shape>
          <o:OLEObject Type="Embed" ProgID="FXEquation.Equation" ShapeID="_x0000_i1035" DrawAspect="Content" ObjectID="_1460925609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2pt;height:17.4pt" o:ole="">
            <v:imagedata r:id="rId30" o:title=""/>
          </v:shape>
          <o:OLEObject Type="Embed" ProgID="FXEquation.Equation" ShapeID="_x0000_i1036" DrawAspect="Content" ObjectID="_1460925610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15pt;height:17.4pt" o:ole="">
            <v:imagedata r:id="rId32" o:title=""/>
          </v:shape>
          <o:OLEObject Type="Embed" ProgID="FXEquation.Equation" ShapeID="_x0000_i1037" DrawAspect="Content" ObjectID="_1460925611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6pt;height:17.4pt" o:ole="">
            <v:imagedata r:id="rId34" o:title=""/>
          </v:shape>
          <o:OLEObject Type="Embed" ProgID="FXEquation.Equation" ShapeID="_x0000_i1038" DrawAspect="Content" ObjectID="_1460925612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35pt;height:27pt" o:ole="">
            <v:imagedata r:id="rId36" o:title=""/>
          </v:shape>
          <o:OLEObject Type="Embed" ProgID="FXEquation.Equation" ShapeID="_x0000_i1039" DrawAspect="Content" ObjectID="_1460925613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pt;height:17.4pt" o:ole="">
            <v:imagedata r:id="rId38" o:title=""/>
          </v:shape>
          <o:OLEObject Type="Embed" ProgID="FXEquation.Equation" ShapeID="_x0000_i1040" DrawAspect="Content" ObjectID="_1460925614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or</w:t>
      </w:r>
      <w:proofErr w:type="gramEnd"/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35pt;height:31.2pt" o:ole="">
            <v:imagedata r:id="rId40" o:title=""/>
          </v:shape>
          <o:OLEObject Type="Embed" ProgID="FXEquation.Equation" ShapeID="_x0000_i1041" DrawAspect="Content" ObjectID="_1460925615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5pt;height:27pt" o:ole="">
            <v:imagedata r:id="rId42" o:title=""/>
          </v:shape>
          <o:OLEObject Type="Embed" ProgID="FXEquation.Equation" ShapeID="_x0000_i1042" DrawAspect="Content" ObjectID="_1460925616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2pt" o:ole="">
            <v:imagedata r:id="rId44" o:title=""/>
          </v:shape>
          <o:OLEObject Type="Embed" ProgID="FXEquation.Equation" ShapeID="_x0000_i1043" DrawAspect="Content" ObjectID="_1460925617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460925618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85pt;height:18pt" o:ole="">
            <v:imagedata r:id="rId48" o:title=""/>
          </v:shape>
          <o:OLEObject Type="Embed" ProgID="FXEquation.Equation" ShapeID="_x0000_i1045" DrawAspect="Content" ObjectID="_1460925619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>
        <w:rPr>
          <w:rFonts w:ascii="Times New Roman" w:hAnsi="Times New Roman"/>
        </w:rPr>
        <w:t xml:space="preserve"> Salvage Value to which </w:t>
      </w:r>
      <w:proofErr w:type="gramStart"/>
      <w:r>
        <w:rPr>
          <w:rFonts w:ascii="Times New Roman" w:hAnsi="Times New Roman"/>
        </w:rPr>
        <w:t xml:space="preserve">the  </w:t>
      </w:r>
      <w:proofErr w:type="spellStart"/>
      <w:r>
        <w:rPr>
          <w:rFonts w:ascii="Times New Roman" w:hAnsi="Times New Roman"/>
        </w:rPr>
        <w:t>the</w:t>
      </w:r>
      <w:proofErr w:type="spellEnd"/>
      <w:proofErr w:type="gramEnd"/>
      <w:r>
        <w:rPr>
          <w:rFonts w:ascii="Times New Roman" w:hAnsi="Times New Roman"/>
        </w:rPr>
        <w:t xml:space="preserve">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8pt" o:ole="">
            <v:imagedata r:id="rId50" o:title=""/>
          </v:shape>
          <o:OLEObject Type="Embed" ProgID="FXEquation.Equation" ShapeID="_x0000_i1046" DrawAspect="Content" ObjectID="_1460925620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pt;height:13.2pt" o:ole="">
            <v:imagedata r:id="rId52" o:title=""/>
          </v:shape>
          <o:OLEObject Type="Embed" ProgID="FXEquation.Equation" ShapeID="_x0000_i1047" DrawAspect="Content" ObjectID="_1460925621" r:id="rId53"/>
        </w:object>
      </w:r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and</w:t>
      </w:r>
      <w:proofErr w:type="gram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pt;height:13.2pt" o:ole="">
            <v:imagedata r:id="rId54" o:title=""/>
          </v:shape>
          <o:OLEObject Type="Embed" ProgID="FXEquation.Equation" ShapeID="_x0000_i1048" DrawAspect="Content" ObjectID="_1460925622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15pt;height:28.2pt" o:ole="">
            <v:imagedata r:id="rId56" o:title=""/>
          </v:shape>
          <o:OLEObject Type="Embed" ProgID="FXEquation.Equation" ShapeID="_x0000_i1049" DrawAspect="Content" ObjectID="_1460925623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8pt" o:ole="">
            <v:imagedata r:id="rId58" o:title=""/>
          </v:shape>
          <o:OLEObject Type="Embed" ProgID="FXEquation.Equation" ShapeID="_x0000_i1050" DrawAspect="Content" ObjectID="_1460925624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2pt;height:13.2pt" o:ole="">
            <v:imagedata r:id="rId60" o:title=""/>
          </v:shape>
          <o:OLEObject Type="Embed" ProgID="FXEquation.Equation" ShapeID="_x0000_i1051" DrawAspect="Content" ObjectID="_1460925625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proofErr w:type="gramStart"/>
      <w:r>
        <w:rPr>
          <w:rFonts w:ascii="Times New Roman" w:hAnsi="Times New Roman"/>
          <w:color w:val="000000" w:themeColor="text1"/>
          <w:position w:val="-6"/>
        </w:rPr>
        <w:t>or</w:t>
      </w:r>
      <w:proofErr w:type="gramEnd"/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45pt;height:13.2pt" o:ole="">
            <v:imagedata r:id="rId62" o:title=""/>
          </v:shape>
          <o:OLEObject Type="Embed" ProgID="FXEquation.Equation" ShapeID="_x0000_i1052" DrawAspect="Content" ObjectID="_1460925626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spacing w:before="100" w:beforeAutospacing="1" w:after="100" w:afterAutospacing="1"/>
      </w:pPr>
    </w:p>
    <w:p w:rsidR="004E1F9D" w:rsidRPr="00C25037" w:rsidRDefault="00E96123" w:rsidP="004E1F9D">
      <w:pPr>
        <w:rPr>
          <w:rFonts w:ascii="Times New Roman" w:eastAsia="Times New Roman" w:hAnsi="Times New Roman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br w:type="page"/>
      </w:r>
      <w:r w:rsidR="0038374C">
        <w:rPr>
          <w:rFonts w:ascii="Times New Roman" w:eastAsia="Times New Roman" w:hAnsi="Times New Roman"/>
          <w:sz w:val="32"/>
          <w:szCs w:val="32"/>
        </w:rPr>
        <w:t>Half-</w:t>
      </w:r>
      <w:r w:rsidR="004E1F9D" w:rsidRPr="0038374C">
        <w:rPr>
          <w:rFonts w:ascii="Times New Roman" w:eastAsia="Times New Roman" w:hAnsi="Times New Roman"/>
          <w:sz w:val="32"/>
          <w:szCs w:val="32"/>
        </w:rPr>
        <w:t>Y</w:t>
      </w:r>
      <w:r w:rsidR="004E1F9D" w:rsidRPr="00C25037">
        <w:rPr>
          <w:rFonts w:ascii="Times New Roman" w:eastAsia="Times New Roman" w:hAnsi="Times New Roman"/>
          <w:sz w:val="32"/>
          <w:szCs w:val="32"/>
        </w:rPr>
        <w:t xml:space="preserve">early Examination             </w:t>
      </w: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32"/>
          <w:szCs w:val="32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>Mathematics</w:t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E10898A" wp14:editId="4B79487A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F7118" w:rsidRPr="00C25037" w:rsidRDefault="006F7118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10898A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M89iAIAABw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" stroked="f">
                <v:textbox>
                  <w:txbxContent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F7118" w:rsidRPr="00C25037" w:rsidRDefault="006F7118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6DE45E4" wp14:editId="182BFFF1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B846EA" id="Straight Connector 110" o:spid="_x0000_s1026" style="position:absolute;flip:y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Layout w:type="fixed"/>
        <w:tblCellMar>
          <w:top w:w="113" w:type="dxa"/>
          <w:bottom w:w="227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F12A6B">
        <w:trPr>
          <w:cantSplit/>
          <w:trHeight w:val="907"/>
        </w:trPr>
        <w:tc>
          <w:tcPr>
            <w:tcW w:w="10740" w:type="dxa"/>
            <w:gridSpan w:val="2"/>
            <w:hideMark/>
          </w:tcPr>
          <w:p w:rsidR="004E1F9D" w:rsidRPr="00F72CE7" w:rsidRDefault="003070C8" w:rsidP="001617F0">
            <w:pPr>
              <w:pStyle w:val="NoSpacing"/>
              <w:rPr>
                <w:rFonts w:ascii="Times New Roman" w:hAnsi="Times New Roman"/>
                <w:b/>
                <w:sz w:val="32"/>
              </w:rPr>
            </w:pPr>
            <w:r w:rsidRPr="00F72CE7">
              <w:rPr>
                <w:rFonts w:ascii="Times New Roman" w:hAnsi="Times New Roman"/>
                <w:szCs w:val="24"/>
              </w:rPr>
              <w:br w:type="page"/>
            </w:r>
            <w:r w:rsidR="004E1F9D" w:rsidRPr="00F72CE7">
              <w:rPr>
                <w:rFonts w:ascii="Times New Roman" w:hAnsi="Times New Roman"/>
                <w:b/>
                <w:sz w:val="32"/>
              </w:rPr>
              <w:t xml:space="preserve">Section 1         </w:t>
            </w:r>
            <w:r w:rsidR="00F72CE7">
              <w:rPr>
                <w:rFonts w:ascii="Times New Roman" w:hAnsi="Times New Roman"/>
                <w:b/>
                <w:sz w:val="32"/>
              </w:rPr>
              <w:t xml:space="preserve">               </w:t>
            </w:r>
            <w:r w:rsidR="004E1F9D" w:rsidRPr="00F72CE7">
              <w:rPr>
                <w:rFonts w:ascii="Times New Roman" w:hAnsi="Times New Roman"/>
                <w:sz w:val="32"/>
              </w:rPr>
              <w:t>Non Calculator Section</w:t>
            </w:r>
          </w:p>
        </w:tc>
      </w:tr>
      <w:tr w:rsidR="004E1F9D" w:rsidTr="00F12A6B">
        <w:trPr>
          <w:cantSplit/>
          <w:trHeight w:val="509"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Pr="00F72CE7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  <w:r w:rsidRPr="00F72CE7">
              <w:rPr>
                <w:rFonts w:ascii="Times New Roman" w:hAnsi="Times New Roman"/>
                <w:szCs w:val="24"/>
              </w:rPr>
              <w:t>Write all working and answers in the spaces provided on this test paper.</w:t>
            </w:r>
          </w:p>
          <w:p w:rsidR="004E1F9D" w:rsidRPr="00F72CE7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</w:tr>
      <w:tr w:rsidR="004E1F9D" w:rsidTr="00F12A6B">
        <w:trPr>
          <w:cantSplit/>
          <w:trHeight w:val="907"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2B6232" w:rsidRPr="002B6232" w:rsidRDefault="002B6232" w:rsidP="002B6232">
            <w:pPr>
              <w:rPr>
                <w:position w:val="-6"/>
              </w:rPr>
            </w:pPr>
            <w:r w:rsidRPr="002B6232">
              <w:rPr>
                <w:color w:val="FF0000"/>
                <w:position w:val="-6"/>
              </w:rPr>
              <w:object w:dxaOrig="1541" w:dyaOrig="238">
                <v:shape id="_x0000_i1053" type="#_x0000_t75" style="width:77.45pt;height:12pt" o:ole="">
                  <v:imagedata r:id="rId67" o:title=""/>
                </v:shape>
                <o:OLEObject Type="Embed" ProgID="FXEquation.Equation" ShapeID="_x0000_i1053" DrawAspect="Content" ObjectID="_1460925627" r:id="rId68"/>
              </w:object>
            </w:r>
            <w:r w:rsidRPr="002B6232">
              <w:rPr>
                <w:position w:val="-6"/>
              </w:rPr>
              <w:t xml:space="preserve"> 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4E1F9D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  <w:trHeight w:val="907"/>
        </w:trPr>
        <w:tc>
          <w:tcPr>
            <w:tcW w:w="534" w:type="dxa"/>
            <w:hideMark/>
          </w:tcPr>
          <w:p w:rsidR="00162547" w:rsidRPr="00162547" w:rsidRDefault="00162547" w:rsidP="00F72CE7">
            <w:pPr>
              <w:pStyle w:val="Numbering"/>
              <w:rPr>
                <w:rFonts w:ascii="Times New Roman" w:hAnsi="Times New Roman"/>
                <w:sz w:val="10"/>
                <w:szCs w:val="12"/>
              </w:rPr>
            </w:pPr>
          </w:p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F72CE7" w:rsidRDefault="002B6232" w:rsidP="00F72CE7">
            <w:pPr>
              <w:pStyle w:val="ShortAnswerStyle"/>
              <w:rPr>
                <w:position w:val="-18"/>
              </w:rPr>
            </w:pPr>
            <w:r>
              <w:t xml:space="preserve"> </w:t>
            </w:r>
            <w:r w:rsidRPr="002B6232">
              <w:rPr>
                <w:color w:val="FF0000"/>
                <w:position w:val="-18"/>
              </w:rPr>
              <w:object w:dxaOrig="1806" w:dyaOrig="510">
                <v:shape id="_x0000_i1054" type="#_x0000_t75" style="width:90.55pt;height:25.8pt" o:ole="">
                  <v:imagedata r:id="rId69" o:title=""/>
                </v:shape>
                <o:OLEObject Type="Embed" ProgID="FXEquation.Equation" ShapeID="_x0000_i1054" DrawAspect="Content" ObjectID="_1460925628" r:id="rId70"/>
              </w:object>
            </w:r>
            <w:r w:rsidRPr="002B6232">
              <w:rPr>
                <w:position w:val="-18"/>
              </w:rPr>
              <w:t xml:space="preserve"> </w:t>
            </w:r>
          </w:p>
          <w:p w:rsidR="002B6232" w:rsidRPr="002B6232" w:rsidRDefault="002B6232" w:rsidP="00F72CE7">
            <w:pPr>
              <w:pStyle w:val="ShortAnswerStyle"/>
              <w:rPr>
                <w:position w:val="-18"/>
              </w:rPr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F72CE7" w:rsidRDefault="002B6232" w:rsidP="00F72CE7">
            <w:pPr>
              <w:pStyle w:val="ShortAnswerStyle"/>
              <w:rPr>
                <w:position w:val="-2"/>
              </w:rPr>
            </w:pPr>
            <w:r>
              <w:t xml:space="preserve"> </w:t>
            </w:r>
            <w:r w:rsidRPr="002B6232">
              <w:rPr>
                <w:color w:val="FF0000"/>
                <w:position w:val="-2"/>
              </w:rPr>
              <w:object w:dxaOrig="1482" w:dyaOrig="194">
                <v:shape id="_x0000_i1055" type="#_x0000_t75" style="width:74.4pt;height:9.6pt" o:ole="">
                  <v:imagedata r:id="rId71" o:title=""/>
                </v:shape>
                <o:OLEObject Type="Embed" ProgID="FXEquation.Equation" ShapeID="_x0000_i1055" DrawAspect="Content" ObjectID="_1460925629" r:id="rId72"/>
              </w:object>
            </w:r>
            <w:r w:rsidRPr="002B6232">
              <w:rPr>
                <w:position w:val="-2"/>
              </w:rPr>
              <w:t xml:space="preserve"> </w:t>
            </w:r>
          </w:p>
          <w:p w:rsidR="002B6232" w:rsidRPr="002B6232" w:rsidRDefault="002B6232" w:rsidP="00F72CE7">
            <w:pPr>
              <w:pStyle w:val="ShortAnswerStyle"/>
              <w:rPr>
                <w:position w:val="-2"/>
              </w:rPr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F72CE7" w:rsidRDefault="002B6232" w:rsidP="00F72CE7">
            <w:pPr>
              <w:pStyle w:val="ShortAnswerStyle"/>
            </w:pPr>
            <w:r>
              <w:t>Matthew is paid a commission of 6% of his sales; which are $2 400.</w:t>
            </w:r>
          </w:p>
          <w:p w:rsidR="002B6232" w:rsidRDefault="002B6232" w:rsidP="00F72CE7">
            <w:pPr>
              <w:pStyle w:val="ShortAnswerStyle"/>
            </w:pPr>
            <w:r>
              <w:t>How much commission is he paid?</w:t>
            </w:r>
          </w:p>
          <w:p w:rsidR="002B6232" w:rsidRPr="00F72CE7" w:rsidRDefault="002B6232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2B6232" w:rsidRDefault="002B6232" w:rsidP="00F72CE7">
            <w:pPr>
              <w:pStyle w:val="ShortAnswerStyle"/>
            </w:pPr>
            <w:r>
              <w:t>Justin invests</w:t>
            </w:r>
            <w:r w:rsidR="00757B0E">
              <w:t xml:space="preserve"> $600 in an account which pays 7</w:t>
            </w:r>
            <w:r>
              <w:t xml:space="preserve">% p.a. simple interest. </w:t>
            </w:r>
          </w:p>
          <w:p w:rsidR="00F72CE7" w:rsidRDefault="002B6232" w:rsidP="00F72CE7">
            <w:pPr>
              <w:pStyle w:val="ShortAnswerStyle"/>
            </w:pPr>
            <w:r>
              <w:t>How mu</w:t>
            </w:r>
            <w:r w:rsidR="00757B0E">
              <w:t>ch interest does he earn after 2</w:t>
            </w:r>
            <w:r>
              <w:t xml:space="preserve"> years?</w:t>
            </w:r>
          </w:p>
          <w:p w:rsidR="002B6232" w:rsidRPr="00F72CE7" w:rsidRDefault="002B6232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F72CE7" w:rsidRDefault="002B6232" w:rsidP="00F72CE7">
            <w:pPr>
              <w:pStyle w:val="ShortAnswerStyle"/>
            </w:pPr>
            <w:r>
              <w:t>Acme Plumbing buys a trencher for $60 000 and sells it later for $45 000.</w:t>
            </w:r>
          </w:p>
          <w:p w:rsidR="002B6232" w:rsidRDefault="002B6232" w:rsidP="00F72CE7">
            <w:pPr>
              <w:pStyle w:val="ShortAnswerStyle"/>
            </w:pPr>
            <w:r>
              <w:t>What percentage loss did they make when they sold the trencher?</w:t>
            </w:r>
          </w:p>
          <w:p w:rsidR="002B6232" w:rsidRPr="00F72CE7" w:rsidRDefault="002B6232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F72CE7" w:rsidRDefault="000E65AF" w:rsidP="00F72CE7">
            <w:pPr>
              <w:pStyle w:val="ShortAnswerStyle"/>
            </w:pPr>
            <w:r>
              <w:t xml:space="preserve">Simplify the ratio 4.5 </w:t>
            </w:r>
            <w:proofErr w:type="gramStart"/>
            <w:r>
              <w:t>kilograms :</w:t>
            </w:r>
            <w:proofErr w:type="gramEnd"/>
            <w:r>
              <w:t xml:space="preserve"> 750 grams.</w:t>
            </w:r>
          </w:p>
          <w:p w:rsidR="000E65AF" w:rsidRPr="00F72CE7" w:rsidRDefault="000E65AF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F72CE7" w:rsidRDefault="006F7118" w:rsidP="00F72CE7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26" type="#_x0000_t75" style="position:absolute;margin-left:271.5pt;margin-top:6.6pt;width:154.85pt;height:115.15pt;z-index:251748864;mso-position-horizontal-relative:text;mso-position-vertical-relative:text">
                  <v:imagedata r:id="rId73" o:title=""/>
                </v:shape>
                <o:OLEObject Type="Embed" ProgID="FXDraw.Graphic" ShapeID="_x0000_s1026" DrawAspect="Content" ObjectID="_1460925710" r:id="rId74"/>
              </w:object>
            </w:r>
            <w:r w:rsidR="000E65AF">
              <w:t xml:space="preserve">What is the value of </w:t>
            </w:r>
            <w:r w:rsidR="000E65AF" w:rsidRPr="000E65AF">
              <w:rPr>
                <w:i/>
              </w:rPr>
              <w:t>x</w:t>
            </w:r>
            <w:r w:rsidR="000E65AF">
              <w:t xml:space="preserve"> in the diagram?</w:t>
            </w:r>
          </w:p>
          <w:p w:rsidR="000E65AF" w:rsidRPr="00F72CE7" w:rsidRDefault="000E65AF" w:rsidP="00F72CE7">
            <w:pPr>
              <w:pStyle w:val="ShortAnswerStyle"/>
            </w:pPr>
          </w:p>
          <w:p w:rsidR="000E65AF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  <w:p w:rsidR="000E65AF" w:rsidRDefault="000E65AF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0E65AF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  <w:p w:rsidR="000E65AF" w:rsidRDefault="000E65AF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0E65AF" w:rsidTr="00F12A6B">
        <w:trPr>
          <w:cantSplit/>
        </w:trPr>
        <w:tc>
          <w:tcPr>
            <w:tcW w:w="534" w:type="dxa"/>
            <w:hideMark/>
          </w:tcPr>
          <w:p w:rsidR="000E65AF" w:rsidRPr="00B15693" w:rsidRDefault="000E65AF" w:rsidP="000E65AF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0E65AF" w:rsidRDefault="000E65AF" w:rsidP="000E65AF">
            <w:pPr>
              <w:pStyle w:val="ShortAnswerStyle"/>
            </w:pPr>
            <w:r>
              <w:t xml:space="preserve">What is the value of </w:t>
            </w:r>
            <w:r w:rsidRPr="000E65AF">
              <w:rPr>
                <w:i/>
              </w:rPr>
              <w:t>x</w:t>
            </w:r>
            <w:r>
              <w:t xml:space="preserve"> in the diagram?</w:t>
            </w:r>
          </w:p>
          <w:p w:rsidR="000E65AF" w:rsidRPr="00F72CE7" w:rsidRDefault="000E65AF" w:rsidP="000E65AF">
            <w:pPr>
              <w:pStyle w:val="ShortAnswerStyle"/>
            </w:pPr>
          </w:p>
          <w:p w:rsidR="000E65AF" w:rsidRDefault="006F7118" w:rsidP="000E65AF">
            <w:pPr>
              <w:pStyle w:val="ShortAnswerStyle"/>
              <w:jc w:val="right"/>
            </w:pPr>
            <w:r>
              <w:rPr>
                <w:noProof/>
              </w:rPr>
              <w:object w:dxaOrig="1440" w:dyaOrig="1440">
                <v:shape id="_x0000_s1029" type="#_x0000_t75" style="position:absolute;left:0;text-align:left;margin-left:0;margin-top:1.2pt;width:221.6pt;height:91.35pt;z-index:251749888;mso-position-horizontal-relative:text;mso-position-vertical-relative:text">
                  <v:imagedata r:id="rId75" o:title=""/>
                </v:shape>
                <o:OLEObject Type="Embed" ProgID="FXDraw.Graphic" ShapeID="_x0000_s1029" DrawAspect="Content" ObjectID="_1460925711" r:id="rId76"/>
              </w:object>
            </w:r>
            <w:r w:rsidR="000E65AF" w:rsidRPr="00F72CE7">
              <w:t>…………………………………………………</w:t>
            </w:r>
          </w:p>
          <w:p w:rsidR="000E65AF" w:rsidRDefault="000E65AF" w:rsidP="000E65AF">
            <w:pPr>
              <w:pStyle w:val="ShortAnswerStyle"/>
              <w:jc w:val="right"/>
            </w:pPr>
          </w:p>
          <w:p w:rsidR="000E65AF" w:rsidRPr="00F72CE7" w:rsidRDefault="000E65AF" w:rsidP="000E65AF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0E65AF" w:rsidRPr="00F72CE7" w:rsidRDefault="000E65AF" w:rsidP="000E65AF">
            <w:pPr>
              <w:pStyle w:val="ShortAnswerStyle"/>
              <w:jc w:val="right"/>
            </w:pPr>
          </w:p>
          <w:p w:rsidR="000E65AF" w:rsidRDefault="000E65AF" w:rsidP="000E65AF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0E65AF" w:rsidRDefault="000E65AF" w:rsidP="000E65AF">
            <w:pPr>
              <w:pStyle w:val="ShortAnswerStyle"/>
              <w:jc w:val="right"/>
            </w:pPr>
          </w:p>
          <w:p w:rsidR="000E65AF" w:rsidRPr="00F72CE7" w:rsidRDefault="002B5FBD" w:rsidP="000E65AF">
            <w:pPr>
              <w:pStyle w:val="ShortAnswerStyle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537920" behindDoc="0" locked="0" layoutInCell="1" allowOverlap="1" wp14:anchorId="6B79D0B3" wp14:editId="3B4857EB">
                  <wp:simplePos x="0" y="0"/>
                  <wp:positionH relativeFrom="column">
                    <wp:posOffset>4941570</wp:posOffset>
                  </wp:positionH>
                  <wp:positionV relativeFrom="paragraph">
                    <wp:posOffset>2305050</wp:posOffset>
                  </wp:positionV>
                  <wp:extent cx="1221816" cy="1447650"/>
                  <wp:effectExtent l="0" t="0" r="0" b="635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oft Drink Can shutterstock_74425093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816" cy="14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E65AF" w:rsidRPr="00F72CE7">
              <w:t>…………………………………………………</w:t>
            </w:r>
          </w:p>
        </w:tc>
      </w:tr>
      <w:tr w:rsidR="000E65AF" w:rsidTr="00F12A6B">
        <w:trPr>
          <w:cantSplit/>
        </w:trPr>
        <w:tc>
          <w:tcPr>
            <w:tcW w:w="534" w:type="dxa"/>
            <w:hideMark/>
          </w:tcPr>
          <w:p w:rsidR="000E65AF" w:rsidRPr="00B15693" w:rsidRDefault="000E65AF" w:rsidP="000E65AF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tbl>
            <w:tblPr>
              <w:tblStyle w:val="TableGrid"/>
              <w:tblW w:w="0" w:type="auto"/>
              <w:tblInd w:w="28" w:type="dxa"/>
              <w:tblLayout w:type="fixed"/>
              <w:tblLook w:val="04A0" w:firstRow="1" w:lastRow="0" w:firstColumn="1" w:lastColumn="0" w:noHBand="0" w:noVBand="1"/>
            </w:tblPr>
            <w:tblGrid>
              <w:gridCol w:w="4465"/>
              <w:gridCol w:w="3904"/>
              <w:gridCol w:w="1578"/>
            </w:tblGrid>
            <w:tr w:rsidR="00F12A6B" w:rsidTr="00F12A6B">
              <w:tc>
                <w:tcPr>
                  <w:tcW w:w="4465" w:type="dxa"/>
                  <w:vMerge w:val="restart"/>
                  <w:tcBorders>
                    <w:top w:val="nil"/>
                    <w:left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  <w:r>
                    <w:t>Nick is looking at the properties of a particular quadrilateral. He records his observations in the table.</w:t>
                  </w:r>
                </w:p>
                <w:p w:rsidR="00F12A6B" w:rsidRDefault="00F12A6B" w:rsidP="00F12A6B">
                  <w:pPr>
                    <w:pStyle w:val="ShortAnswerStyle"/>
                  </w:pPr>
                </w:p>
                <w:p w:rsidR="00F12A6B" w:rsidRDefault="002B5FBD" w:rsidP="00F12A6B">
                  <w:pPr>
                    <w:pStyle w:val="ShortAnswerStyle"/>
                  </w:pPr>
                  <w:r>
                    <w:t>What name would</w:t>
                  </w:r>
                  <w:r w:rsidR="00F12A6B">
                    <w:t xml:space="preserve"> describe the quadrilateral accurately?</w:t>
                  </w: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Property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Yes /No</w:t>
                  </w:r>
                </w:p>
              </w:tc>
            </w:tr>
            <w:tr w:rsidR="00F12A6B" w:rsidTr="00F12A6B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All sides equal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F12A6B" w:rsidTr="00F12A6B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All angles equal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F12A6B" w:rsidTr="00F12A6B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Diagonals are equal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F12A6B" w:rsidTr="00F12A6B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Diagonals intersect at right angles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F12A6B" w:rsidTr="00F12A6B">
              <w:tc>
                <w:tcPr>
                  <w:tcW w:w="4465" w:type="dxa"/>
                  <w:vMerge/>
                  <w:tcBorders>
                    <w:left w:val="nil"/>
                    <w:bottom w:val="nil"/>
                  </w:tcBorders>
                </w:tcPr>
                <w:p w:rsidR="00F12A6B" w:rsidRDefault="00F12A6B" w:rsidP="00F12A6B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Axes of symmetry</w:t>
                  </w:r>
                </w:p>
              </w:tc>
              <w:tc>
                <w:tcPr>
                  <w:tcW w:w="1578" w:type="dxa"/>
                </w:tcPr>
                <w:p w:rsidR="00F12A6B" w:rsidRDefault="00F12A6B" w:rsidP="00F12A6B">
                  <w:pPr>
                    <w:pStyle w:val="ShortAnswerStyle"/>
                  </w:pPr>
                  <w:r>
                    <w:t>Y (2)</w:t>
                  </w:r>
                </w:p>
              </w:tc>
            </w:tr>
          </w:tbl>
          <w:p w:rsidR="000E65AF" w:rsidRPr="00F72CE7" w:rsidRDefault="000E65AF" w:rsidP="000E65AF">
            <w:pPr>
              <w:pStyle w:val="ShortAnswerStyle"/>
            </w:pPr>
          </w:p>
          <w:p w:rsidR="000E65AF" w:rsidRDefault="000E65AF" w:rsidP="000E65AF">
            <w:pPr>
              <w:pStyle w:val="ShortAnswerStyle"/>
            </w:pPr>
          </w:p>
          <w:p w:rsidR="000E65AF" w:rsidRPr="00F72CE7" w:rsidRDefault="000E65AF" w:rsidP="000E65AF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2B5FBD" w:rsidRDefault="002B5FBD" w:rsidP="00F72CE7">
            <w:pPr>
              <w:pStyle w:val="ShortAnswerStyle"/>
            </w:pPr>
            <w:r>
              <w:t>A can of cola holds 375 ml.</w:t>
            </w:r>
          </w:p>
          <w:p w:rsidR="002B5FBD" w:rsidRDefault="002B5FBD" w:rsidP="00F72CE7">
            <w:pPr>
              <w:pStyle w:val="ShortAnswerStyle"/>
            </w:pPr>
            <w:r>
              <w:t>How many litres would a pack of 10 cans hold?</w:t>
            </w:r>
          </w:p>
          <w:p w:rsidR="00F72CE7" w:rsidRDefault="002B5FBD" w:rsidP="00F72CE7">
            <w:pPr>
              <w:pStyle w:val="ShortAnswerStyle"/>
            </w:pPr>
            <w:r>
              <w:t xml:space="preserve"> </w:t>
            </w:r>
          </w:p>
          <w:p w:rsidR="002B5FBD" w:rsidRPr="00F72CE7" w:rsidRDefault="002B5FBD" w:rsidP="002B5FBD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2B5FBD" w:rsidRPr="00F72CE7" w:rsidRDefault="002B5FBD" w:rsidP="002B5FBD">
            <w:pPr>
              <w:pStyle w:val="ShortAnswerStyle"/>
            </w:pPr>
          </w:p>
          <w:p w:rsidR="002B5FBD" w:rsidRDefault="002B5FBD" w:rsidP="002B5FBD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2B5FBD" w:rsidRPr="00F72CE7" w:rsidRDefault="002B5FBD" w:rsidP="002B5FBD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2B5FBD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  <w:hideMark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F72CE7" w:rsidRDefault="006F7118" w:rsidP="00F72CE7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30" type="#_x0000_t75" style="position:absolute;margin-left:257.9pt;margin-top:4pt;width:172.55pt;height:134.65pt;z-index:251750912;mso-position-horizontal-relative:text;mso-position-vertical-relative:text">
                  <v:imagedata r:id="rId78" o:title=""/>
                </v:shape>
                <o:OLEObject Type="Embed" ProgID="FXDraw.Graphic" ShapeID="_x0000_s1030" DrawAspect="Content" ObjectID="_1460925712" r:id="rId79"/>
              </w:object>
            </w:r>
            <w:r w:rsidR="002B5FBD">
              <w:t>The perimeter of the shape shown is 20.4 cm.</w:t>
            </w:r>
          </w:p>
          <w:p w:rsidR="002B5FBD" w:rsidRDefault="002B5FBD" w:rsidP="00F72CE7">
            <w:pPr>
              <w:pStyle w:val="ShortAnswerStyle"/>
            </w:pPr>
            <w:r>
              <w:t>What is the length of the curved part?</w:t>
            </w:r>
          </w:p>
          <w:p w:rsidR="002B5FBD" w:rsidRPr="00F72CE7" w:rsidRDefault="002B5FBD" w:rsidP="00F72CE7">
            <w:pPr>
              <w:pStyle w:val="ShortAnswerStyle"/>
            </w:pPr>
          </w:p>
          <w:p w:rsidR="002B5FBD" w:rsidRDefault="00F72CE7" w:rsidP="00F72CE7">
            <w:pPr>
              <w:pStyle w:val="ShortAnswerStyle"/>
            </w:pPr>
            <w:r w:rsidRPr="00F72CE7">
              <w:t>………………………………………………</w:t>
            </w:r>
          </w:p>
          <w:p w:rsidR="002B5FBD" w:rsidRDefault="002B5FBD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2B5FBD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  <w:p w:rsidR="002B5FBD" w:rsidRDefault="002B5FBD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F72CE7" w:rsidRDefault="00576F7E" w:rsidP="00F72CE7">
            <w:pPr>
              <w:pStyle w:val="ShortAnswerStyle"/>
            </w:pPr>
            <w:r>
              <w:t>Find the area of the quadrilateral below.</w:t>
            </w:r>
          </w:p>
          <w:p w:rsidR="00576F7E" w:rsidRPr="00F72CE7" w:rsidRDefault="006F7118" w:rsidP="00576F7E">
            <w:pPr>
              <w:pStyle w:val="ShortAnswerStyle"/>
              <w:jc w:val="right"/>
            </w:pPr>
            <w:r>
              <w:rPr>
                <w:noProof/>
              </w:rPr>
              <w:object w:dxaOrig="1440" w:dyaOrig="1440">
                <v:shape id="_x0000_s1031" type="#_x0000_t75" style="position:absolute;left:0;text-align:left;margin-left:55.8pt;margin-top:4.8pt;width:152.15pt;height:112.8pt;z-index:251751936;mso-position-horizontal-relative:text;mso-position-vertical-relative:text">
                  <v:imagedata r:id="rId80" o:title=""/>
                </v:shape>
                <o:OLEObject Type="Embed" ProgID="FXDraw.Graphic" ShapeID="_x0000_s1031" DrawAspect="Content" ObjectID="_1460925713" r:id="rId81"/>
              </w:object>
            </w:r>
          </w:p>
          <w:p w:rsidR="00576F7E" w:rsidRDefault="00F72CE7" w:rsidP="00576F7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576F7E" w:rsidRDefault="00576F7E" w:rsidP="00576F7E">
            <w:pPr>
              <w:pStyle w:val="ShortAnswerStyle"/>
              <w:jc w:val="right"/>
            </w:pPr>
          </w:p>
          <w:p w:rsidR="00F72CE7" w:rsidRPr="00F72CE7" w:rsidRDefault="00F72CE7" w:rsidP="00576F7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F72CE7" w:rsidRPr="00F72CE7" w:rsidRDefault="00F72CE7" w:rsidP="00576F7E">
            <w:pPr>
              <w:pStyle w:val="ShortAnswerStyle"/>
              <w:jc w:val="right"/>
            </w:pPr>
          </w:p>
          <w:p w:rsidR="00576F7E" w:rsidRDefault="00F72CE7" w:rsidP="00576F7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576F7E" w:rsidRDefault="00576F7E" w:rsidP="00576F7E">
            <w:pPr>
              <w:pStyle w:val="ShortAnswerStyle"/>
              <w:jc w:val="right"/>
            </w:pPr>
          </w:p>
          <w:p w:rsidR="00F72CE7" w:rsidRPr="00F72CE7" w:rsidRDefault="00F72CE7" w:rsidP="00576F7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F72CE7" w:rsidRDefault="006F7118" w:rsidP="00F72CE7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32" type="#_x0000_t75" style="position:absolute;margin-left:290.4pt;margin-top:1.15pt;width:206.15pt;height:132pt;z-index:251752960;mso-position-horizontal-relative:text;mso-position-vertical-relative:text">
                  <v:imagedata r:id="rId82" o:title=""/>
                </v:shape>
                <o:OLEObject Type="Embed" ProgID="FXDraw.Graphic" ShapeID="_x0000_s1032" DrawAspect="Content" ObjectID="_1460925714" r:id="rId83"/>
              </w:object>
            </w:r>
            <w:r w:rsidR="00576F7E">
              <w:t>What is the volume of the triangular prism below?</w:t>
            </w:r>
          </w:p>
          <w:p w:rsidR="00576F7E" w:rsidRPr="00F72CE7" w:rsidRDefault="00576F7E" w:rsidP="00F72CE7">
            <w:pPr>
              <w:pStyle w:val="ShortAnswerStyle"/>
            </w:pPr>
          </w:p>
          <w:p w:rsidR="00576F7E" w:rsidRDefault="00F72CE7" w:rsidP="00F72CE7">
            <w:pPr>
              <w:pStyle w:val="ShortAnswerStyle"/>
            </w:pPr>
            <w:r w:rsidRPr="00F72CE7">
              <w:t>………………………………………………</w:t>
            </w:r>
          </w:p>
          <w:p w:rsidR="00576F7E" w:rsidRDefault="00576F7E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576F7E" w:rsidRDefault="00F72CE7" w:rsidP="00F72CE7">
            <w:pPr>
              <w:pStyle w:val="ShortAnswerStyle"/>
            </w:pPr>
            <w:r w:rsidRPr="00F72CE7">
              <w:t>………………………………………………</w:t>
            </w:r>
          </w:p>
          <w:p w:rsidR="00576F7E" w:rsidRDefault="00576F7E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F72CE7" w:rsidRDefault="004A764B" w:rsidP="00F72CE7">
            <w:pPr>
              <w:pStyle w:val="ShortAnswerStyle"/>
            </w:pPr>
            <w:r>
              <w:t>What is the length of MN in the triangle LMN?</w:t>
            </w:r>
          </w:p>
          <w:p w:rsidR="004A764B" w:rsidRDefault="004A764B" w:rsidP="00F72CE7">
            <w:pPr>
              <w:pStyle w:val="ShortAnswerStyle"/>
            </w:pPr>
            <w:r>
              <w:t>Leave your answer as a surd.</w:t>
            </w:r>
          </w:p>
          <w:p w:rsidR="004A764B" w:rsidRPr="00F72CE7" w:rsidRDefault="00162547" w:rsidP="00162547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33" type="#_x0000_t75" style="position:absolute;margin-left:19.2pt;margin-top:8.4pt;width:205.5pt;height:94.7pt;z-index:251753984;mso-position-horizontal-relative:text;mso-position-vertical-relative:text">
                  <v:imagedata r:id="rId84" o:title=""/>
                </v:shape>
                <o:OLEObject Type="Embed" ProgID="FXDraw.Graphic" ShapeID="_x0000_s1033" DrawAspect="Content" ObjectID="_1460925715" r:id="rId85"/>
              </w:object>
            </w:r>
          </w:p>
          <w:p w:rsidR="004A764B" w:rsidRDefault="00F72CE7" w:rsidP="004A764B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4A764B" w:rsidRDefault="004A764B" w:rsidP="004A764B">
            <w:pPr>
              <w:pStyle w:val="ShortAnswerStyle"/>
              <w:jc w:val="right"/>
            </w:pPr>
          </w:p>
          <w:p w:rsidR="00F72CE7" w:rsidRPr="00F72CE7" w:rsidRDefault="00F72CE7" w:rsidP="004A764B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F72CE7" w:rsidRPr="00F72CE7" w:rsidRDefault="00F72CE7" w:rsidP="004A764B">
            <w:pPr>
              <w:pStyle w:val="ShortAnswerStyle"/>
              <w:jc w:val="right"/>
            </w:pPr>
          </w:p>
          <w:p w:rsidR="004A764B" w:rsidRDefault="00F72CE7" w:rsidP="004A764B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4A764B" w:rsidRDefault="004A764B" w:rsidP="004A764B">
            <w:pPr>
              <w:pStyle w:val="ShortAnswerStyle"/>
              <w:jc w:val="right"/>
            </w:pPr>
          </w:p>
          <w:p w:rsidR="00F72CE7" w:rsidRDefault="00F72CE7" w:rsidP="004A764B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162547" w:rsidRPr="00F72CE7" w:rsidRDefault="00162547" w:rsidP="004A764B">
            <w:pPr>
              <w:pStyle w:val="ShortAnswerStyle"/>
              <w:jc w:val="right"/>
            </w:pP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7B4F33">
            <w:pPr>
              <w:pStyle w:val="Numbering"/>
              <w:spacing w:before="4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F72CE7" w:rsidRDefault="004A764B" w:rsidP="00F72CE7">
            <w:pPr>
              <w:pStyle w:val="ShortAnswerStyle"/>
            </w:pPr>
            <w:r>
              <w:t xml:space="preserve">Simplify  </w:t>
            </w:r>
            <w:r w:rsidRPr="004A764B">
              <w:rPr>
                <w:color w:val="FF0000"/>
                <w:position w:val="-2"/>
              </w:rPr>
              <w:object w:dxaOrig="2634" w:dyaOrig="276">
                <v:shape id="_x0000_i1056" type="#_x0000_t75" style="width:131.95pt;height:13.8pt" o:ole="">
                  <v:imagedata r:id="rId86" o:title=""/>
                </v:shape>
                <o:OLEObject Type="Embed" ProgID="FXEquation.Equation" ShapeID="_x0000_i1056" DrawAspect="Content" ObjectID="_1460925630" r:id="rId87"/>
              </w:object>
            </w:r>
            <w:r>
              <w:t xml:space="preserve"> 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7B4F33" w:rsidRPr="007B4F33" w:rsidRDefault="007B4F33" w:rsidP="00F72CE7">
            <w:pPr>
              <w:pStyle w:val="Numbering"/>
              <w:rPr>
                <w:rFonts w:ascii="Times New Roman" w:hAnsi="Times New Roman"/>
                <w:sz w:val="16"/>
                <w:szCs w:val="16"/>
              </w:rPr>
            </w:pPr>
          </w:p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F72CE7" w:rsidRDefault="007B4F33" w:rsidP="00F72CE7">
            <w:pPr>
              <w:pStyle w:val="ShortAnswerStyle"/>
            </w:pPr>
            <w:r w:rsidRPr="007B4F33">
              <w:rPr>
                <w:color w:val="FF0000"/>
                <w:position w:val="-22"/>
              </w:rPr>
              <w:object w:dxaOrig="4950" w:dyaOrig="632">
                <v:shape id="_x0000_i1057" type="#_x0000_t75" style="width:247.75pt;height:31.8pt" o:ole="">
                  <v:imagedata r:id="rId88" o:title=""/>
                </v:shape>
                <o:OLEObject Type="Embed" ProgID="FXEquation.Equation" ShapeID="_x0000_i1057" DrawAspect="Content" ObjectID="_1460925631" r:id="rId89"/>
              </w:object>
            </w:r>
            <w:r w:rsidR="004A764B">
              <w:t xml:space="preserve"> </w:t>
            </w:r>
          </w:p>
          <w:p w:rsidR="007B4F33" w:rsidRPr="00F72CE7" w:rsidRDefault="007B4F33" w:rsidP="007B4F33">
            <w:pPr>
              <w:pStyle w:val="ShortAnswerStyle"/>
            </w:pPr>
          </w:p>
          <w:p w:rsidR="00F72CE7" w:rsidRDefault="007B4F33" w:rsidP="007B4F33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7B4F33" w:rsidRPr="00F72CE7" w:rsidRDefault="007B4F33" w:rsidP="007B4F33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F72CE7" w:rsidRDefault="004A764B" w:rsidP="00F72CE7">
            <w:pPr>
              <w:pStyle w:val="ShortAnswerStyle"/>
            </w:pPr>
            <w:r>
              <w:t xml:space="preserve">Expand and simplify  </w:t>
            </w:r>
            <w:r w:rsidRPr="004A764B">
              <w:rPr>
                <w:color w:val="FF0000"/>
                <w:position w:val="-6"/>
              </w:rPr>
              <w:object w:dxaOrig="2430" w:dyaOrig="238">
                <v:shape id="_x0000_i1058" type="#_x0000_t75" style="width:121.75pt;height:12pt" o:ole="">
                  <v:imagedata r:id="rId90" o:title=""/>
                </v:shape>
                <o:OLEObject Type="Embed" ProgID="FXEquation.Equation" ShapeID="_x0000_i1058" DrawAspect="Content" ObjectID="_1460925632" r:id="rId91"/>
              </w:object>
            </w:r>
            <w:r>
              <w:t xml:space="preserve"> </w:t>
            </w:r>
          </w:p>
          <w:p w:rsidR="004A764B" w:rsidRPr="00F72CE7" w:rsidRDefault="004A764B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F72CE7" w:rsidRDefault="006F7118" w:rsidP="00F72CE7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34" type="#_x0000_t75" style="position:absolute;margin-left:335.4pt;margin-top:0;width:137.7pt;height:142.5pt;z-index:251755008;mso-position-horizontal-relative:text;mso-position-vertical-relative:text">
                  <v:imagedata r:id="rId92" o:title=""/>
                </v:shape>
                <o:OLEObject Type="Embed" ProgID="FXDraw.Graphic" ShapeID="_x0000_s1034" DrawAspect="Content" ObjectID="_1460925716" r:id="rId93"/>
              </w:object>
            </w:r>
            <w:r w:rsidR="007B4F33">
              <w:t>What is the gradient of the line AB?</w:t>
            </w:r>
          </w:p>
          <w:p w:rsidR="007B4F33" w:rsidRPr="00F72CE7" w:rsidRDefault="007B4F33" w:rsidP="00F72CE7">
            <w:pPr>
              <w:pStyle w:val="ShortAnswerStyle"/>
            </w:pPr>
          </w:p>
          <w:p w:rsidR="007B4F33" w:rsidRPr="00F72CE7" w:rsidRDefault="007B4F33" w:rsidP="007B4F33">
            <w:pPr>
              <w:pStyle w:val="ShortAnswerStyle"/>
            </w:pPr>
          </w:p>
          <w:p w:rsidR="007B4F33" w:rsidRDefault="007B4F33" w:rsidP="007B4F33">
            <w:pPr>
              <w:pStyle w:val="ShortAnswerStyle"/>
            </w:pPr>
            <w:r w:rsidRPr="00F72CE7">
              <w:t>………………………………………………</w:t>
            </w:r>
          </w:p>
          <w:p w:rsidR="007B4F33" w:rsidRDefault="007B4F33" w:rsidP="007B4F33">
            <w:pPr>
              <w:pStyle w:val="ShortAnswerStyle"/>
            </w:pPr>
          </w:p>
          <w:p w:rsidR="007B4F33" w:rsidRPr="00F72CE7" w:rsidRDefault="007B4F33" w:rsidP="007B4F33">
            <w:pPr>
              <w:pStyle w:val="ShortAnswerStyle"/>
            </w:pPr>
            <w:r w:rsidRPr="00F72CE7">
              <w:t>………………………………………………</w:t>
            </w:r>
          </w:p>
          <w:p w:rsidR="007B4F33" w:rsidRPr="00F72CE7" w:rsidRDefault="007B4F33" w:rsidP="007B4F33">
            <w:pPr>
              <w:pStyle w:val="ShortAnswerStyle"/>
            </w:pPr>
          </w:p>
          <w:p w:rsidR="007B4F33" w:rsidRDefault="007B4F33" w:rsidP="007B4F33">
            <w:pPr>
              <w:pStyle w:val="ShortAnswerStyle"/>
            </w:pPr>
            <w:r w:rsidRPr="00F72CE7">
              <w:t>………………………………………………</w:t>
            </w:r>
          </w:p>
          <w:p w:rsidR="007B4F33" w:rsidRDefault="007B4F33" w:rsidP="007B4F33">
            <w:pPr>
              <w:pStyle w:val="ShortAnswerStyle"/>
            </w:pPr>
          </w:p>
          <w:p w:rsidR="00F72CE7" w:rsidRPr="00F72CE7" w:rsidRDefault="007B4F33" w:rsidP="007B4F33">
            <w:pPr>
              <w:pStyle w:val="ShortAnswerStyle"/>
            </w:pPr>
            <w:r w:rsidRPr="00F72CE7">
              <w:t>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7B4F33" w:rsidRDefault="007B4F33" w:rsidP="007B4F33">
            <w:pPr>
              <w:pStyle w:val="ShortAnswerStyle"/>
            </w:pPr>
            <w:r>
              <w:t xml:space="preserve">Evaluate  </w:t>
            </w:r>
            <w:r w:rsidR="004B5F60" w:rsidRPr="004B5F60">
              <w:rPr>
                <w:color w:val="FF0000"/>
                <w:position w:val="-2"/>
              </w:rPr>
              <w:object w:dxaOrig="438" w:dyaOrig="276">
                <v:shape id="_x0000_i1059" type="#_x0000_t75" style="width:22.25pt;height:13.8pt" o:ole="">
                  <v:imagedata r:id="rId94" o:title=""/>
                </v:shape>
                <o:OLEObject Type="Embed" ProgID="FXEquation.Equation" ShapeID="_x0000_i1059" DrawAspect="Content" ObjectID="_1460925633" r:id="rId95"/>
              </w:object>
            </w:r>
            <w:r>
              <w:t xml:space="preserve"> </w:t>
            </w:r>
          </w:p>
          <w:p w:rsidR="007B4F33" w:rsidRPr="00F72CE7" w:rsidRDefault="007B4F33" w:rsidP="007B4F33">
            <w:pPr>
              <w:pStyle w:val="ShortAnswerStyle"/>
            </w:pPr>
          </w:p>
          <w:p w:rsidR="00F72CE7" w:rsidRPr="00F72CE7" w:rsidRDefault="007B4F33" w:rsidP="007B4F33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F72CE7" w:rsidRDefault="007B4F33" w:rsidP="00F72CE7">
            <w:pPr>
              <w:pStyle w:val="ShortAnswerStyle"/>
            </w:pPr>
            <w:r>
              <w:t xml:space="preserve">Solve  </w:t>
            </w:r>
            <w:r w:rsidRPr="007B4F33">
              <w:rPr>
                <w:color w:val="FF0000"/>
                <w:position w:val="-2"/>
              </w:rPr>
              <w:object w:dxaOrig="1698" w:dyaOrig="194">
                <v:shape id="_x0000_i1060" type="#_x0000_t75" style="width:85.25pt;height:9.6pt" o:ole="">
                  <v:imagedata r:id="rId96" o:title=""/>
                </v:shape>
                <o:OLEObject Type="Embed" ProgID="FXEquation.Equation" ShapeID="_x0000_i1060" DrawAspect="Content" ObjectID="_1460925634" r:id="rId97"/>
              </w:object>
            </w:r>
            <w:r>
              <w:t xml:space="preserve"> </w:t>
            </w:r>
          </w:p>
          <w:p w:rsidR="007B4F33" w:rsidRPr="00F72CE7" w:rsidRDefault="007B4F33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E4735A" w:rsidTr="00F12A6B">
        <w:trPr>
          <w:cantSplit/>
        </w:trPr>
        <w:tc>
          <w:tcPr>
            <w:tcW w:w="534" w:type="dxa"/>
          </w:tcPr>
          <w:p w:rsidR="00E4735A" w:rsidRPr="00B15693" w:rsidRDefault="00E4735A" w:rsidP="00F72CE7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22. </w:t>
            </w:r>
          </w:p>
        </w:tc>
        <w:tc>
          <w:tcPr>
            <w:tcW w:w="10206" w:type="dxa"/>
          </w:tcPr>
          <w:p w:rsidR="00E4735A" w:rsidRDefault="006F7118" w:rsidP="00AE2089">
            <w:pPr>
              <w:pStyle w:val="ShortAnswerStyle"/>
              <w:ind w:right="3861"/>
            </w:pPr>
            <w:r>
              <w:rPr>
                <w:noProof/>
              </w:rPr>
              <w:object w:dxaOrig="1440" w:dyaOrig="1440">
                <v:shape id="_x0000_s1036" type="#_x0000_t75" style="position:absolute;margin-left:386.7pt;margin-top:-1.2pt;width:97.95pt;height:97.95pt;z-index:251756032;mso-position-horizontal-relative:text;mso-position-vertical-relative:text">
                  <v:imagedata r:id="rId98" o:title=""/>
                </v:shape>
                <o:OLEObject Type="Embed" ProgID="FXDraw.Graphic" ShapeID="_x0000_s1036" DrawAspect="Content" ObjectID="_1460925717" r:id="rId99"/>
              </w:object>
            </w:r>
            <w:r w:rsidR="00AE2089">
              <w:t>A 12 sided die has</w:t>
            </w:r>
            <w:r w:rsidR="00A63174">
              <w:t xml:space="preserve"> 2</w:t>
            </w:r>
            <w:r w:rsidR="00AE2089">
              <w:t xml:space="preserve"> faces</w:t>
            </w:r>
            <w:r w:rsidR="00A63174">
              <w:t xml:space="preserve"> coloured yellow, 2 green,</w:t>
            </w:r>
            <w:r w:rsidR="00AE2089">
              <w:t xml:space="preserve"> 5 blue and the remainder</w:t>
            </w:r>
            <w:r w:rsidR="00A63174">
              <w:t xml:space="preserve"> red. </w:t>
            </w:r>
            <w:r w:rsidR="00E4735A">
              <w:t xml:space="preserve"> </w:t>
            </w:r>
          </w:p>
          <w:p w:rsidR="00E4735A" w:rsidRPr="00F72CE7" w:rsidRDefault="00A63174" w:rsidP="00E4735A">
            <w:pPr>
              <w:pStyle w:val="ShortAnswerStyle"/>
            </w:pPr>
            <w:r>
              <w:t>What is the probability that a red side finishes f</w:t>
            </w:r>
            <w:r w:rsidR="00AE2089">
              <w:t>acing up?</w:t>
            </w:r>
          </w:p>
          <w:p w:rsidR="00AE2089" w:rsidRDefault="00AE2089" w:rsidP="00E4735A">
            <w:pPr>
              <w:pStyle w:val="ShortAnswerStyle"/>
            </w:pPr>
          </w:p>
          <w:p w:rsidR="00AE2089" w:rsidRDefault="00AE2089" w:rsidP="00E4735A">
            <w:pPr>
              <w:pStyle w:val="ShortAnswerStyle"/>
            </w:pPr>
          </w:p>
          <w:p w:rsidR="00AE2089" w:rsidRDefault="00E4735A" w:rsidP="00AE2089">
            <w:pPr>
              <w:pStyle w:val="ShortAnswerStyle"/>
            </w:pPr>
            <w:r w:rsidRPr="00F72CE7">
              <w:t>………………………………………………………………</w:t>
            </w:r>
          </w:p>
          <w:p w:rsidR="00AE2089" w:rsidRDefault="00AE2089" w:rsidP="00AE2089">
            <w:pPr>
              <w:pStyle w:val="ShortAnswerStyle"/>
            </w:pPr>
          </w:p>
          <w:p w:rsidR="00E4735A" w:rsidRDefault="00E4735A" w:rsidP="00AE2089">
            <w:pPr>
              <w:pStyle w:val="ShortAnswerStyle"/>
            </w:pPr>
            <w:r w:rsidRPr="00F72CE7">
              <w:t>………………………………………………………………</w:t>
            </w:r>
          </w:p>
        </w:tc>
      </w:tr>
      <w:tr w:rsidR="00530C00" w:rsidTr="00530C00">
        <w:trPr>
          <w:cantSplit/>
        </w:trPr>
        <w:tc>
          <w:tcPr>
            <w:tcW w:w="534" w:type="dxa"/>
          </w:tcPr>
          <w:p w:rsidR="00530C00" w:rsidRPr="00B15693" w:rsidRDefault="00530C00" w:rsidP="00F72CE7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530C00" w:rsidRDefault="00E4735A" w:rsidP="00F72CE7">
            <w:pPr>
              <w:pStyle w:val="ShortAnswerStyle"/>
            </w:pPr>
            <w:r>
              <w:t>Questions 23 and 24</w:t>
            </w:r>
            <w:r w:rsidR="00530C00">
              <w:t xml:space="preserve"> refer to the sector graph below.</w:t>
            </w:r>
          </w:p>
          <w:p w:rsidR="00530C00" w:rsidRDefault="00E4735A" w:rsidP="00F72CE7">
            <w:pPr>
              <w:pStyle w:val="ShortAnswerStyle"/>
            </w:pPr>
            <w:r>
              <w:rPr>
                <w:noProof/>
              </w:rPr>
              <w:drawing>
                <wp:anchor distT="0" distB="0" distL="114300" distR="114300" simplePos="0" relativeHeight="251539968" behindDoc="0" locked="0" layoutInCell="1" allowOverlap="1" wp14:anchorId="62EFD8D0" wp14:editId="265D9920">
                  <wp:simplePos x="0" y="0"/>
                  <wp:positionH relativeFrom="column">
                    <wp:posOffset>1207770</wp:posOffset>
                  </wp:positionH>
                  <wp:positionV relativeFrom="paragraph">
                    <wp:posOffset>73025</wp:posOffset>
                  </wp:positionV>
                  <wp:extent cx="3307080" cy="2331720"/>
                  <wp:effectExtent l="0" t="0" r="7620" b="0"/>
                  <wp:wrapNone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32" t="2020" r="15236" b="9647"/>
                          <a:stretch/>
                        </pic:blipFill>
                        <pic:spPr bwMode="auto">
                          <a:xfrm>
                            <a:off x="0" y="0"/>
                            <a:ext cx="33070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30C00" w:rsidRDefault="00530C00" w:rsidP="00F72CE7">
            <w:pPr>
              <w:pStyle w:val="ShortAnswerStyle"/>
            </w:pPr>
          </w:p>
          <w:p w:rsidR="00530C00" w:rsidRDefault="00530C00" w:rsidP="00F72CE7">
            <w:pPr>
              <w:pStyle w:val="ShortAnswerStyle"/>
            </w:pPr>
          </w:p>
          <w:p w:rsidR="00530C00" w:rsidRDefault="00530C00" w:rsidP="00F72CE7">
            <w:pPr>
              <w:pStyle w:val="ShortAnswerStyle"/>
            </w:pPr>
          </w:p>
          <w:p w:rsidR="00530C00" w:rsidRDefault="00530C00" w:rsidP="00F72CE7">
            <w:pPr>
              <w:pStyle w:val="ShortAnswerStyle"/>
            </w:pPr>
          </w:p>
          <w:p w:rsidR="00530C00" w:rsidRDefault="00530C00" w:rsidP="00F72CE7">
            <w:pPr>
              <w:pStyle w:val="ShortAnswerStyle"/>
            </w:pPr>
          </w:p>
          <w:p w:rsidR="00530C00" w:rsidRDefault="00530C00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Default="00E4735A" w:rsidP="00F72CE7">
            <w:pPr>
              <w:pStyle w:val="ShortAnswerStyle"/>
            </w:pPr>
          </w:p>
          <w:p w:rsidR="00E4735A" w:rsidRPr="00F72CE7" w:rsidRDefault="00E4735A" w:rsidP="00F72CE7">
            <w:pPr>
              <w:pStyle w:val="ShortAnswerStyle"/>
            </w:pP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E4735A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</w:t>
            </w:r>
            <w:r w:rsidR="00E4735A">
              <w:rPr>
                <w:rFonts w:ascii="Times New Roman" w:hAnsi="Times New Roman"/>
              </w:rPr>
              <w:t>3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06" w:type="dxa"/>
          </w:tcPr>
          <w:p w:rsidR="00F72CE7" w:rsidRDefault="00E4735A" w:rsidP="00F72CE7">
            <w:pPr>
              <w:pStyle w:val="ShortAnswerStyle"/>
            </w:pPr>
            <w:r>
              <w:t xml:space="preserve">Which activities took up  </w:t>
            </w:r>
            <w:r w:rsidRPr="00E4735A">
              <w:rPr>
                <w:color w:val="FF0000"/>
                <w:position w:val="-18"/>
              </w:rPr>
              <w:object w:dxaOrig="150" w:dyaOrig="510">
                <v:shape id="_x0000_i1061" type="#_x0000_t75" style="width:7.8pt;height:25.8pt" o:ole="">
                  <v:imagedata r:id="rId101" o:title=""/>
                </v:shape>
                <o:OLEObject Type="Embed" ProgID="FXEquation.Equation" ShapeID="_x0000_i1061" DrawAspect="Content" ObjectID="_1460925635" r:id="rId102"/>
              </w:object>
            </w:r>
            <w:r>
              <w:t xml:space="preserve"> of his leisure time?</w:t>
            </w:r>
          </w:p>
          <w:p w:rsidR="00E4735A" w:rsidRPr="00F72CE7" w:rsidRDefault="00E4735A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E4735A" w:rsidP="00F72CE7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  <w:r w:rsidR="00F72CE7"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06" w:type="dxa"/>
          </w:tcPr>
          <w:p w:rsidR="00E4735A" w:rsidRDefault="00E4735A" w:rsidP="00F72CE7">
            <w:pPr>
              <w:pStyle w:val="ShortAnswerStyle"/>
            </w:pPr>
            <w:r>
              <w:t>James spent 6 hours a week playing sport.</w:t>
            </w:r>
          </w:p>
          <w:p w:rsidR="00E4735A" w:rsidRDefault="00E4735A" w:rsidP="00F72CE7">
            <w:pPr>
              <w:pStyle w:val="ShortAnswerStyle"/>
            </w:pPr>
            <w:r>
              <w:t>How many hours did he spend reading?</w:t>
            </w:r>
          </w:p>
          <w:p w:rsidR="00F72CE7" w:rsidRPr="00F72CE7" w:rsidRDefault="00E4735A" w:rsidP="00F72CE7">
            <w:pPr>
              <w:pStyle w:val="ShortAnswerStyle"/>
            </w:pPr>
            <w:r>
              <w:t xml:space="preserve">  </w:t>
            </w: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F72CE7" w:rsidRDefault="00AE2089" w:rsidP="00F72CE7">
            <w:pPr>
              <w:pStyle w:val="ShortAnswerStyle"/>
            </w:pPr>
            <w:r>
              <w:t>The dot plot shows the hours spent volunteering in a week by a group of friends.</w:t>
            </w:r>
          </w:p>
          <w:p w:rsidR="00AE2089" w:rsidRDefault="00AE2089" w:rsidP="00F72CE7">
            <w:pPr>
              <w:pStyle w:val="ShortAnswerStyle"/>
            </w:pPr>
            <w:r>
              <w:t xml:space="preserve">    </w:t>
            </w:r>
          </w:p>
          <w:tbl>
            <w:tblPr>
              <w:tblpPr w:leftFromText="180" w:rightFromText="180" w:vertAnchor="text" w:horzAnchor="page" w:tblpX="1531" w:tblpY="-79"/>
              <w:tblOverlap w:val="never"/>
              <w:tblW w:w="4725" w:type="dxa"/>
              <w:tblLayout w:type="fixed"/>
              <w:tblLook w:val="04A0" w:firstRow="1" w:lastRow="0" w:firstColumn="1" w:lastColumn="0" w:noHBand="0" w:noVBand="1"/>
            </w:tblPr>
            <w:tblGrid>
              <w:gridCol w:w="492"/>
              <w:gridCol w:w="492"/>
              <w:gridCol w:w="493"/>
              <w:gridCol w:w="542"/>
              <w:gridCol w:w="542"/>
              <w:gridCol w:w="541"/>
              <w:gridCol w:w="541"/>
              <w:gridCol w:w="541"/>
              <w:gridCol w:w="541"/>
            </w:tblGrid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  <w:r w:rsidRPr="00CE55E1"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  <w:r w:rsidRPr="00CE55E1"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0" w:type="dxa"/>
                  <w:noWrap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AE2089" w:rsidRPr="00CE55E1" w:rsidRDefault="00AE2089" w:rsidP="00AE2089">
                  <w:pPr>
                    <w:spacing w:line="276" w:lineRule="auto"/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</w:tr>
            <w:tr w:rsidR="00AE2089" w:rsidRPr="00CE55E1" w:rsidTr="00AE2089">
              <w:trPr>
                <w:trHeight w:hRule="exact" w:val="340"/>
              </w:trPr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0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1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3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4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5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6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7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AE2089" w:rsidRPr="00CE55E1" w:rsidRDefault="00AE2089" w:rsidP="00AE2089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8</w:t>
                  </w:r>
                </w:p>
              </w:tc>
            </w:tr>
          </w:tbl>
          <w:p w:rsidR="00AE2089" w:rsidRDefault="00AE2089" w:rsidP="00F72CE7">
            <w:pPr>
              <w:pStyle w:val="ShortAnswerStyle"/>
            </w:pPr>
          </w:p>
          <w:p w:rsidR="00AE2089" w:rsidRPr="00F72CE7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</w:p>
          <w:p w:rsidR="00AE2089" w:rsidRDefault="00AE2089" w:rsidP="00F72CE7">
            <w:pPr>
              <w:pStyle w:val="ShortAnswerStyle"/>
            </w:pPr>
            <w:r>
              <w:t>What was the median number of hours spent volunteering?</w:t>
            </w:r>
          </w:p>
          <w:p w:rsidR="00AE2089" w:rsidRDefault="00AE2089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F72CE7" w:rsidRPr="00F72CE7" w:rsidRDefault="00F72CE7" w:rsidP="00F72CE7">
            <w:pPr>
              <w:pStyle w:val="ShortAnswerStyle"/>
            </w:pPr>
          </w:p>
          <w:p w:rsidR="00F72CE7" w:rsidRPr="00F72CE7" w:rsidRDefault="00F72CE7" w:rsidP="00F72CE7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F72CE7" w:rsidTr="00F12A6B">
        <w:trPr>
          <w:cantSplit/>
        </w:trPr>
        <w:tc>
          <w:tcPr>
            <w:tcW w:w="534" w:type="dxa"/>
          </w:tcPr>
          <w:p w:rsidR="00F72CE7" w:rsidRPr="00B15693" w:rsidRDefault="00F72CE7" w:rsidP="00F72CE7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F72CE7" w:rsidRPr="00F72CE7" w:rsidRDefault="00F72CE7" w:rsidP="00F72CE7">
            <w:pPr>
              <w:pStyle w:val="ShortAnswerStyle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End of Section 1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4E1F9D" w:rsidRDefault="0038374C" w:rsidP="004E1F9D">
      <w:pPr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Half - </w:t>
      </w:r>
      <w:r w:rsidR="004E1F9D">
        <w:rPr>
          <w:rFonts w:ascii="Arial" w:eastAsia="Times New Roman" w:hAnsi="Arial" w:cs="Arial"/>
          <w:sz w:val="32"/>
          <w:szCs w:val="32"/>
        </w:rPr>
        <w:t xml:space="preserve">Yearly Examination             </w:t>
      </w:r>
    </w:p>
    <w:p w:rsidR="004E1F9D" w:rsidRDefault="004E1F9D" w:rsidP="004E1F9D">
      <w:pPr>
        <w:rPr>
          <w:rFonts w:ascii="Arial" w:eastAsia="Times New Roman" w:hAnsi="Arial" w:cs="Arial"/>
          <w:b/>
          <w:sz w:val="32"/>
          <w:szCs w:val="32"/>
        </w:rPr>
      </w:pPr>
      <w:r>
        <w:rPr>
          <w:rFonts w:ascii="Arial" w:eastAsia="Times New Roman" w:hAnsi="Arial" w:cs="Arial"/>
          <w:b/>
          <w:sz w:val="32"/>
          <w:szCs w:val="32"/>
        </w:rPr>
        <w:t>Mathematics</w:t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BBA571" wp14:editId="20C68D16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F7118" w:rsidRDefault="006F7118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6F7118" w:rsidRDefault="006F7118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6F7118" w:rsidRDefault="006F7118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F7118" w:rsidRDefault="006F7118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BA571" id="Text Box 217" o:spid="_x0000_s1027" type="#_x0000_t202" style="position:absolute;margin-left:231pt;margin-top:23.55pt;width:257pt;height:501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M2xToC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F7118" w:rsidRDefault="006F7118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F7118" w:rsidRDefault="006F7118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6F7118" w:rsidRDefault="006F7118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6F7118" w:rsidRDefault="006F7118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6F7118" w:rsidRDefault="006F7118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F7118" w:rsidRDefault="006F7118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C1F3ED5" wp14:editId="55BA7A46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F37005" id="Straight Connector 216" o:spid="_x0000_s1026" style="position:absolute;flip:y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675"/>
        <w:gridCol w:w="10007"/>
      </w:tblGrid>
      <w:tr w:rsidR="00BC7F25" w:rsidRPr="00C25037" w:rsidTr="00054E9B">
        <w:trPr>
          <w:cantSplit/>
        </w:trPr>
        <w:tc>
          <w:tcPr>
            <w:tcW w:w="675" w:type="dxa"/>
            <w:tcBorders>
              <w:top w:val="nil"/>
              <w:bottom w:val="nil"/>
            </w:tcBorders>
          </w:tcPr>
          <w:p w:rsidR="00BC7F25" w:rsidRPr="00C25037" w:rsidRDefault="00BC7F25" w:rsidP="00054E9B">
            <w:pPr>
              <w:rPr>
                <w:rFonts w:ascii="Times New Roman" w:hAnsi="Times New Roman"/>
              </w:rPr>
            </w:pPr>
          </w:p>
        </w:tc>
        <w:tc>
          <w:tcPr>
            <w:tcW w:w="10007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6F7118" w:rsidP="001617F0">
            <w:pPr>
              <w:pStyle w:val="NoSpac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Completely </w:t>
            </w:r>
            <w:r w:rsidR="00C25037" w:rsidRPr="00640856">
              <w:rPr>
                <w:rFonts w:ascii="Times New Roman" w:hAnsi="Times New Roman"/>
              </w:rPr>
              <w:t>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BC7F25" w:rsidRPr="00C25037" w:rsidTr="00054E9B">
        <w:trPr>
          <w:cantSplit/>
        </w:trPr>
        <w:tc>
          <w:tcPr>
            <w:tcW w:w="675" w:type="dxa"/>
            <w:tcBorders>
              <w:top w:val="nil"/>
            </w:tcBorders>
          </w:tcPr>
          <w:p w:rsidR="00BC7F25" w:rsidRPr="00B15693" w:rsidRDefault="00BC7F25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  <w:tcBorders>
              <w:top w:val="nil"/>
            </w:tcBorders>
          </w:tcPr>
          <w:p w:rsidR="00BC7F25" w:rsidRDefault="007D0395" w:rsidP="00B15693">
            <w:pPr>
              <w:pStyle w:val="MCSectionStyle"/>
            </w:pPr>
            <w:r>
              <w:t>35% =</w:t>
            </w:r>
          </w:p>
          <w:p w:rsidR="00C31849" w:rsidRPr="003D5C6C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C31849" w:rsidRDefault="00C31849" w:rsidP="00C31849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   </w:t>
            </w:r>
            <w:r w:rsidR="007D0395">
              <w:rPr>
                <w:rFonts w:ascii="Times New Roman" w:hAnsi="Times New Roman"/>
              </w:rPr>
              <w:t xml:space="preserve"> </w:t>
            </w:r>
            <w:r w:rsidR="007D0395" w:rsidRPr="007D0395">
              <w:rPr>
                <w:rFonts w:ascii="Times New Roman" w:hAnsi="Times New Roman"/>
                <w:color w:val="FF0000"/>
                <w:position w:val="-18"/>
              </w:rPr>
              <w:object w:dxaOrig="389" w:dyaOrig="506">
                <v:shape id="_x0000_i1062" type="#_x0000_t75" style="width:19.2pt;height:25.2pt" o:ole="">
                  <v:imagedata r:id="rId103" o:title=""/>
                </v:shape>
                <o:OLEObject Type="Embed" ProgID="FXEquation.Equation" ShapeID="_x0000_i1062" DrawAspect="Content" ObjectID="_1460925636" r:id="rId104"/>
              </w:object>
            </w:r>
            <w:r w:rsidR="007D039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B.</w:t>
            </w:r>
            <w:r>
              <w:rPr>
                <w:rFonts w:ascii="Times New Roman" w:hAnsi="Times New Roman"/>
              </w:rPr>
              <w:t xml:space="preserve">      </w:t>
            </w:r>
            <w:r w:rsidR="007D0395">
              <w:rPr>
                <w:rFonts w:ascii="Times New Roman" w:hAnsi="Times New Roman"/>
              </w:rPr>
              <w:t xml:space="preserve"> </w:t>
            </w:r>
            <w:r w:rsidR="007D0395" w:rsidRPr="007D0395">
              <w:rPr>
                <w:rFonts w:ascii="Times New Roman" w:hAnsi="Times New Roman"/>
                <w:color w:val="FF0000"/>
                <w:position w:val="-18"/>
              </w:rPr>
              <w:object w:dxaOrig="270" w:dyaOrig="506">
                <v:shape id="_x0000_i1063" type="#_x0000_t75" style="width:13.8pt;height:25.2pt" o:ole="">
                  <v:imagedata r:id="rId105" o:title=""/>
                </v:shape>
                <o:OLEObject Type="Embed" ProgID="FXEquation.Equation" ShapeID="_x0000_i1063" DrawAspect="Content" ObjectID="_1460925637" r:id="rId106"/>
              </w:object>
            </w:r>
            <w:r w:rsidR="007D039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   C.        </w:t>
            </w:r>
            <w:r w:rsidR="007D0395">
              <w:rPr>
                <w:rFonts w:ascii="Times New Roman" w:hAnsi="Times New Roman"/>
              </w:rPr>
              <w:t xml:space="preserve"> </w:t>
            </w:r>
            <w:r w:rsidR="007D0395" w:rsidRPr="007D0395">
              <w:rPr>
                <w:rFonts w:ascii="Times New Roman" w:hAnsi="Times New Roman"/>
                <w:color w:val="FF0000"/>
                <w:position w:val="-18"/>
              </w:rPr>
              <w:object w:dxaOrig="270" w:dyaOrig="506">
                <v:shape id="_x0000_i1064" type="#_x0000_t75" style="width:13.8pt;height:25.2pt" o:ole="">
                  <v:imagedata r:id="rId107" o:title=""/>
                </v:shape>
                <o:OLEObject Type="Embed" ProgID="FXEquation.Equation" ShapeID="_x0000_i1064" DrawAspect="Content" ObjectID="_1460925638" r:id="rId108"/>
              </w:object>
            </w:r>
            <w:r w:rsidR="007D039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D.      </w:t>
            </w:r>
            <w:r w:rsidR="007D0395">
              <w:rPr>
                <w:rFonts w:ascii="Times New Roman" w:hAnsi="Times New Roman"/>
              </w:rPr>
              <w:t xml:space="preserve"> </w:t>
            </w:r>
            <w:r w:rsidR="007D0395" w:rsidRPr="007D0395">
              <w:rPr>
                <w:rFonts w:ascii="Times New Roman" w:hAnsi="Times New Roman"/>
                <w:color w:val="FF0000"/>
                <w:position w:val="-18"/>
              </w:rPr>
              <w:object w:dxaOrig="270" w:dyaOrig="506">
                <v:shape id="_x0000_i1065" type="#_x0000_t75" style="width:13.8pt;height:25.2pt" o:ole="">
                  <v:imagedata r:id="rId109" o:title=""/>
                </v:shape>
                <o:OLEObject Type="Embed" ProgID="FXEquation.Equation" ShapeID="_x0000_i1065" DrawAspect="Content" ObjectID="_1460925639" r:id="rId110"/>
              </w:object>
            </w:r>
            <w:r w:rsidR="007D0395">
              <w:rPr>
                <w:rFonts w:ascii="Times New Roman" w:hAnsi="Times New Roman"/>
              </w:rPr>
              <w:t xml:space="preserve"> </w:t>
            </w:r>
          </w:p>
          <w:p w:rsidR="00C31849" w:rsidRPr="00C31849" w:rsidRDefault="00C31849" w:rsidP="00B15693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C31849" w:rsidRPr="00ED7190" w:rsidRDefault="00ED7190" w:rsidP="00C31849">
            <w:pPr>
              <w:pStyle w:val="MCSectionStyle"/>
              <w:rPr>
                <w:position w:val="-18"/>
              </w:rPr>
            </w:pPr>
            <w:r>
              <w:t xml:space="preserve"> </w:t>
            </w:r>
            <w:r w:rsidRPr="00ED7190">
              <w:rPr>
                <w:color w:val="FF0000"/>
                <w:position w:val="-18"/>
              </w:rPr>
              <w:object w:dxaOrig="1032" w:dyaOrig="510">
                <v:shape id="_x0000_i1066" type="#_x0000_t75" style="width:51.6pt;height:25.8pt" o:ole="">
                  <v:imagedata r:id="rId111" o:title=""/>
                </v:shape>
                <o:OLEObject Type="Embed" ProgID="FXEquation.Equation" ShapeID="_x0000_i1066" DrawAspect="Content" ObjectID="_1460925640" r:id="rId112"/>
              </w:object>
            </w:r>
            <w:r w:rsidRPr="00ED7190">
              <w:rPr>
                <w:position w:val="-18"/>
              </w:rPr>
              <w:t xml:space="preserve"> </w:t>
            </w:r>
          </w:p>
          <w:p w:rsidR="00C31849" w:rsidRPr="003D5C6C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C31849" w:rsidRDefault="00C31849" w:rsidP="00C31849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 w:rsidR="00ED7190" w:rsidRPr="00ED7190">
              <w:rPr>
                <w:color w:val="FF0000"/>
                <w:position w:val="-18"/>
              </w:rPr>
              <w:object w:dxaOrig="780" w:dyaOrig="510">
                <v:shape id="_x0000_i1067" type="#_x0000_t75" style="width:39pt;height:25.8pt" o:ole="">
                  <v:imagedata r:id="rId113" o:title=""/>
                </v:shape>
                <o:OLEObject Type="Embed" ProgID="FXEquation.Equation" ShapeID="_x0000_i1067" DrawAspect="Content" ObjectID="_1460925641" r:id="rId114"/>
              </w:objec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B.</w:t>
            </w:r>
            <w:r>
              <w:rPr>
                <w:rFonts w:ascii="Times New Roman" w:hAnsi="Times New Roman"/>
              </w:rPr>
              <w:t xml:space="preserve">        </w:t>
            </w:r>
            <w:r w:rsidR="00ED7190" w:rsidRPr="00ED7190">
              <w:rPr>
                <w:color w:val="FF0000"/>
                <w:position w:val="-18"/>
              </w:rPr>
              <w:object w:dxaOrig="726" w:dyaOrig="510">
                <v:shape id="_x0000_i1068" type="#_x0000_t75" style="width:36.6pt;height:25.8pt" o:ole="">
                  <v:imagedata r:id="rId115" o:title=""/>
                </v:shape>
                <o:OLEObject Type="Embed" ProgID="FXEquation.Equation" ShapeID="_x0000_i1068" DrawAspect="Content" ObjectID="_1460925642" r:id="rId116"/>
              </w:object>
            </w:r>
            <w:r>
              <w:rPr>
                <w:rFonts w:ascii="Times New Roman" w:hAnsi="Times New Roman"/>
              </w:rPr>
              <w:t xml:space="preserve">              C.     </w:t>
            </w:r>
            <w:r w:rsidR="003D5305" w:rsidRPr="003D5305">
              <w:rPr>
                <w:color w:val="FF0000"/>
                <w:position w:val="-18"/>
              </w:rPr>
              <w:object w:dxaOrig="605" w:dyaOrig="510">
                <v:shape id="_x0000_i1069" type="#_x0000_t75" style="width:30pt;height:25.8pt" o:ole="">
                  <v:imagedata r:id="rId117" o:title=""/>
                </v:shape>
                <o:OLEObject Type="Embed" ProgID="FXEquation.Equation" ShapeID="_x0000_i1069" DrawAspect="Content" ObjectID="_1460925643" r:id="rId118"/>
              </w:object>
            </w:r>
            <w:r>
              <w:rPr>
                <w:rFonts w:ascii="Times New Roman" w:hAnsi="Times New Roman"/>
              </w:rPr>
              <w:t xml:space="preserve">                    D.      </w:t>
            </w:r>
            <w:r w:rsidR="003D5305" w:rsidRPr="003D5305">
              <w:rPr>
                <w:color w:val="FF0000"/>
                <w:position w:val="-18"/>
              </w:rPr>
              <w:object w:dxaOrig="726" w:dyaOrig="510">
                <v:shape id="_x0000_i1070" type="#_x0000_t75" style="width:36.6pt;height:25.8pt" o:ole="">
                  <v:imagedata r:id="rId119" o:title=""/>
                </v:shape>
                <o:OLEObject Type="Embed" ProgID="FXEquation.Equation" ShapeID="_x0000_i1070" DrawAspect="Content" ObjectID="_1460925644" r:id="rId120"/>
              </w:object>
            </w:r>
          </w:p>
          <w:p w:rsidR="00C31849" w:rsidRPr="00C31849" w:rsidRDefault="00C31849" w:rsidP="00C31849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8E0857" w:rsidRDefault="005C72E4" w:rsidP="008E0857">
            <w:pPr>
              <w:pStyle w:val="MCSectionStyle"/>
              <w:ind w:right="4512"/>
            </w:pPr>
            <w:r>
              <w:rPr>
                <w:noProof/>
                <w:sz w:val="12"/>
                <w:szCs w:val="12"/>
              </w:rPr>
              <w:drawing>
                <wp:anchor distT="0" distB="0" distL="114300" distR="114300" simplePos="0" relativeHeight="251535872" behindDoc="0" locked="0" layoutInCell="1" allowOverlap="1" wp14:anchorId="58F340D8" wp14:editId="070B831A">
                  <wp:simplePos x="0" y="0"/>
                  <wp:positionH relativeFrom="column">
                    <wp:posOffset>3724275</wp:posOffset>
                  </wp:positionH>
                  <wp:positionV relativeFrom="paragraph">
                    <wp:posOffset>13335</wp:posOffset>
                  </wp:positionV>
                  <wp:extent cx="2510790" cy="1078230"/>
                  <wp:effectExtent l="0" t="0" r="3810" b="7620"/>
                  <wp:wrapNone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Car races CU (7).jpg"/>
                          <pic:cNvPicPr/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1" t="15223" r="8583" b="10499"/>
                          <a:stretch/>
                        </pic:blipFill>
                        <pic:spPr bwMode="auto">
                          <a:xfrm>
                            <a:off x="0" y="0"/>
                            <a:ext cx="2510790" cy="107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E0857">
              <w:t>Mount Panorama racing car circuit is about 6 km long.</w:t>
            </w:r>
          </w:p>
          <w:p w:rsidR="00C31849" w:rsidRDefault="008E0857" w:rsidP="008E0857">
            <w:pPr>
              <w:pStyle w:val="MCSectionStyle"/>
              <w:ind w:right="4512"/>
            </w:pPr>
            <w:r>
              <w:t xml:space="preserve"> </w:t>
            </w:r>
            <w:r w:rsidR="005C72E4">
              <w:t>A car in a race averages a speed of 150 km/h.</w:t>
            </w:r>
          </w:p>
          <w:p w:rsidR="008E0857" w:rsidRDefault="008E0857" w:rsidP="008E0857">
            <w:pPr>
              <w:pStyle w:val="MCSectionStyle"/>
              <w:ind w:right="4512"/>
              <w:rPr>
                <w:sz w:val="12"/>
                <w:szCs w:val="12"/>
              </w:rPr>
            </w:pPr>
            <w:r>
              <w:t>How long would it ta</w:t>
            </w:r>
            <w:r w:rsidR="006F7118">
              <w:t>ke to complete a race which is 7</w:t>
            </w:r>
            <w:r>
              <w:t>5</w:t>
            </w:r>
            <w:r w:rsidR="006F7118">
              <w:t> </w:t>
            </w:r>
            <w:r>
              <w:t>laps of the circuit?</w:t>
            </w:r>
          </w:p>
          <w:p w:rsidR="002D2118" w:rsidRDefault="002D2118" w:rsidP="00C31849">
            <w:pPr>
              <w:pStyle w:val="MCSectionStyle"/>
              <w:rPr>
                <w:sz w:val="12"/>
                <w:szCs w:val="12"/>
              </w:rPr>
            </w:pPr>
          </w:p>
          <w:p w:rsidR="008E0857" w:rsidRPr="00E35B3B" w:rsidRDefault="008E0857" w:rsidP="008E085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F7118">
              <w:rPr>
                <w:rFonts w:ascii="Times New Roman" w:hAnsi="Times New Roman"/>
              </w:rPr>
              <w:t>1 ½ hours</w:t>
            </w:r>
            <w:r>
              <w:rPr>
                <w:rFonts w:ascii="Times New Roman" w:hAnsi="Times New Roman"/>
              </w:rPr>
              <w:t xml:space="preserve">                        B.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F7118">
              <w:rPr>
                <w:rFonts w:ascii="Times New Roman" w:hAnsi="Times New Roman"/>
              </w:rPr>
              <w:t>2 hours</w:t>
            </w:r>
          </w:p>
          <w:p w:rsidR="008E0857" w:rsidRPr="00E35B3B" w:rsidRDefault="008E0857" w:rsidP="008E085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E0857" w:rsidRPr="00E35B3B" w:rsidRDefault="008E0857" w:rsidP="008E085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F7118">
              <w:rPr>
                <w:rFonts w:ascii="Times New Roman" w:hAnsi="Times New Roman"/>
              </w:rPr>
              <w:t xml:space="preserve"> 2 ½ hours</w:t>
            </w:r>
            <w:r>
              <w:rPr>
                <w:rFonts w:ascii="Times New Roman" w:hAnsi="Times New Roman"/>
              </w:rPr>
              <w:t xml:space="preserve">                       D.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075B9B">
              <w:rPr>
                <w:rFonts w:ascii="Times New Roman" w:hAnsi="Times New Roman"/>
              </w:rPr>
              <w:t>3</w:t>
            </w:r>
            <w:r w:rsidR="006F7118">
              <w:rPr>
                <w:rFonts w:ascii="Times New Roman" w:hAnsi="Times New Roman"/>
              </w:rPr>
              <w:t xml:space="preserve"> hour</w:t>
            </w:r>
            <w:r w:rsidR="00075B9B">
              <w:rPr>
                <w:rFonts w:ascii="Times New Roman" w:hAnsi="Times New Roman"/>
              </w:rPr>
              <w:t>s</w:t>
            </w:r>
          </w:p>
          <w:p w:rsidR="002D2118" w:rsidRPr="00C31849" w:rsidRDefault="002D2118" w:rsidP="00C31849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C31849" w:rsidRDefault="0007434D" w:rsidP="00C31849">
            <w:pPr>
              <w:pStyle w:val="MCSectionStyle"/>
            </w:pPr>
            <w:r>
              <w:t xml:space="preserve">Adam borrows </w:t>
            </w:r>
            <w:r w:rsidR="00D5442D">
              <w:t>$900 from a friend and pays it b</w:t>
            </w:r>
            <w:r>
              <w:t xml:space="preserve">ack after 3 years with </w:t>
            </w:r>
            <w:r w:rsidR="00D5442D">
              <w:t xml:space="preserve">6% p.a. </w:t>
            </w:r>
            <w:r>
              <w:t>simple interest added.</w:t>
            </w:r>
          </w:p>
          <w:p w:rsidR="0007434D" w:rsidRDefault="00D5442D" w:rsidP="00C31849">
            <w:pPr>
              <w:pStyle w:val="MCSectionStyle"/>
            </w:pPr>
            <w:r>
              <w:t>How much did he repay altogether after 3 years</w:t>
            </w:r>
            <w:r w:rsidR="0007434D">
              <w:t xml:space="preserve">? </w:t>
            </w:r>
          </w:p>
          <w:p w:rsidR="00C31849" w:rsidRPr="003D5C6C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C31849" w:rsidRDefault="00C31849" w:rsidP="00C31849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 w:rsidR="00D5442D">
              <w:rPr>
                <w:rFonts w:ascii="Times New Roman" w:hAnsi="Times New Roman"/>
              </w:rPr>
              <w:t>$5</w:t>
            </w:r>
            <w:r w:rsidR="00C73177">
              <w:rPr>
                <w:rFonts w:ascii="Times New Roman" w:hAnsi="Times New Roman"/>
              </w:rPr>
              <w:t>4</w: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</w:t>
            </w:r>
            <w:r w:rsidR="00C73177">
              <w:rPr>
                <w:rFonts w:ascii="Times New Roman" w:hAnsi="Times New Roman"/>
              </w:rPr>
              <w:t xml:space="preserve"> </w:t>
            </w:r>
            <w:r w:rsidRPr="003D5C6C">
              <w:rPr>
                <w:rFonts w:ascii="Times New Roman" w:hAnsi="Times New Roman"/>
              </w:rPr>
              <w:t>B.</w:t>
            </w:r>
            <w:r>
              <w:rPr>
                <w:rFonts w:ascii="Times New Roman" w:hAnsi="Times New Roman"/>
              </w:rPr>
              <w:t xml:space="preserve">       </w:t>
            </w:r>
            <w:r w:rsidR="00D5442D">
              <w:rPr>
                <w:rFonts w:ascii="Times New Roman" w:hAnsi="Times New Roman"/>
              </w:rPr>
              <w:t>$162</w:t>
            </w:r>
            <w:r>
              <w:rPr>
                <w:rFonts w:ascii="Times New Roman" w:hAnsi="Times New Roman"/>
              </w:rPr>
              <w:t xml:space="preserve">                      </w:t>
            </w:r>
            <w:r w:rsidR="00C73177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C.    </w:t>
            </w:r>
            <w:r w:rsidR="00D5442D">
              <w:rPr>
                <w:rFonts w:ascii="Times New Roman" w:hAnsi="Times New Roman"/>
              </w:rPr>
              <w:t>$1 062</w:t>
            </w:r>
            <w:r>
              <w:rPr>
                <w:rFonts w:ascii="Times New Roman" w:hAnsi="Times New Roman"/>
              </w:rPr>
              <w:t xml:space="preserve">                    D.     </w:t>
            </w:r>
            <w:r w:rsidR="00D5442D">
              <w:rPr>
                <w:rFonts w:ascii="Times New Roman" w:hAnsi="Times New Roman"/>
              </w:rPr>
              <w:t>$1 620</w:t>
            </w:r>
          </w:p>
          <w:p w:rsidR="00C31849" w:rsidRPr="00C31849" w:rsidRDefault="00C31849" w:rsidP="00C31849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C31849" w:rsidRDefault="00C73177" w:rsidP="00C31849">
            <w:pPr>
              <w:pStyle w:val="MCSectionStyle"/>
            </w:pPr>
            <w:r>
              <w:t>Josh is paid $28 per hour for a normal forty hour week and time and a half for overtime.</w:t>
            </w:r>
          </w:p>
          <w:p w:rsidR="00C73177" w:rsidRDefault="00C73177" w:rsidP="00C31849">
            <w:pPr>
              <w:pStyle w:val="MCSectionStyle"/>
            </w:pPr>
            <w:r>
              <w:t>What would he earn for a 48 hour week?</w:t>
            </w:r>
          </w:p>
          <w:p w:rsidR="00C31849" w:rsidRPr="003D5C6C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C31849" w:rsidRDefault="00C31849" w:rsidP="00C31849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</w:t>
            </w:r>
            <w:r w:rsidR="00C73177">
              <w:rPr>
                <w:rFonts w:ascii="Times New Roman" w:hAnsi="Times New Roman"/>
              </w:rPr>
              <w:t>$1 344</w:t>
            </w:r>
            <w:r>
              <w:rPr>
                <w:rFonts w:ascii="Times New Roman" w:hAnsi="Times New Roman"/>
              </w:rPr>
              <w:t xml:space="preserve">   </w:t>
            </w:r>
            <w:r w:rsidRPr="003D5C6C">
              <w:rPr>
                <w:rFonts w:ascii="Times New Roman" w:hAnsi="Times New Roman"/>
              </w:rPr>
              <w:t xml:space="preserve">             B.</w:t>
            </w:r>
            <w:r>
              <w:rPr>
                <w:rFonts w:ascii="Times New Roman" w:hAnsi="Times New Roman"/>
              </w:rPr>
              <w:t xml:space="preserve">      </w:t>
            </w:r>
            <w:r w:rsidR="00C73177">
              <w:rPr>
                <w:rFonts w:ascii="Times New Roman" w:hAnsi="Times New Roman"/>
              </w:rPr>
              <w:t xml:space="preserve">$1 400 </w:t>
            </w:r>
            <w:r>
              <w:rPr>
                <w:rFonts w:ascii="Times New Roman" w:hAnsi="Times New Roman"/>
              </w:rPr>
              <w:t xml:space="preserve">                   C.   </w:t>
            </w:r>
            <w:r w:rsidR="00BE20CC">
              <w:rPr>
                <w:rFonts w:ascii="Times New Roman" w:hAnsi="Times New Roman"/>
              </w:rPr>
              <w:t>$1 456</w:t>
            </w:r>
            <w:r>
              <w:rPr>
                <w:rFonts w:ascii="Times New Roman" w:hAnsi="Times New Roman"/>
              </w:rPr>
              <w:t xml:space="preserve">                     D.</w:t>
            </w:r>
            <w:r w:rsidR="00BE20CC">
              <w:rPr>
                <w:rFonts w:ascii="Times New Roman" w:hAnsi="Times New Roman"/>
              </w:rPr>
              <w:t xml:space="preserve">    $2 016</w:t>
            </w:r>
            <w:r>
              <w:rPr>
                <w:rFonts w:ascii="Times New Roman" w:hAnsi="Times New Roman"/>
              </w:rPr>
              <w:t xml:space="preserve">      </w:t>
            </w:r>
          </w:p>
          <w:p w:rsidR="00C31849" w:rsidRPr="00C31849" w:rsidRDefault="00C31849" w:rsidP="00C31849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C31849" w:rsidRDefault="006F7118" w:rsidP="00C31849">
            <w:pPr>
              <w:pStyle w:val="MCSectionStyle"/>
            </w:pPr>
            <w:r>
              <w:rPr>
                <w:noProof/>
                <w:sz w:val="16"/>
                <w:szCs w:val="16"/>
              </w:rPr>
              <w:object w:dxaOrig="1440" w:dyaOrig="1440">
                <v:shape id="_x0000_s1037" type="#_x0000_t75" style="position:absolute;margin-left:248.4pt;margin-top:-.6pt;width:177.6pt;height:134.1pt;z-index:251757056;mso-position-horizontal-relative:text;mso-position-vertical-relative:text">
                  <v:imagedata r:id="rId122" o:title=""/>
                </v:shape>
                <o:OLEObject Type="Embed" ProgID="FXDraw.Graphic" ShapeID="_x0000_s1037" DrawAspect="Content" ObjectID="_1460925718" r:id="rId123"/>
              </w:object>
            </w:r>
            <w:r w:rsidR="00BE20CC">
              <w:t xml:space="preserve">What is the value of </w:t>
            </w:r>
            <w:r w:rsidR="00066B72">
              <w:rPr>
                <w:i/>
              </w:rPr>
              <w:t>g</w:t>
            </w:r>
            <w:r w:rsidR="00BE20CC">
              <w:t xml:space="preserve"> in the diagram?</w:t>
            </w:r>
          </w:p>
          <w:p w:rsidR="00066B72" w:rsidRDefault="00066B72" w:rsidP="00C31849">
            <w:pPr>
              <w:pStyle w:val="MCSectionStyle"/>
            </w:pPr>
          </w:p>
          <w:p w:rsidR="00C31849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066B72" w:rsidRPr="00E35B3B" w:rsidRDefault="00066B72" w:rsidP="00066B7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30</w:t>
            </w:r>
            <w:r w:rsidRPr="00066B72">
              <w:rPr>
                <w:rFonts w:ascii="Times New Roman" w:hAnsi="Times New Roman"/>
                <w:vertAlign w:val="superscript"/>
              </w:rPr>
              <w:t>o</w:t>
            </w:r>
          </w:p>
          <w:p w:rsidR="00066B72" w:rsidRPr="00E35B3B" w:rsidRDefault="00066B72" w:rsidP="00066B7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66B72" w:rsidRPr="00E35B3B" w:rsidRDefault="00066B72" w:rsidP="00066B7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35</w:t>
            </w:r>
            <w:r w:rsidRPr="00066B72">
              <w:rPr>
                <w:rFonts w:ascii="Times New Roman" w:hAnsi="Times New Roman"/>
                <w:vertAlign w:val="superscript"/>
              </w:rPr>
              <w:t>o</w:t>
            </w:r>
          </w:p>
          <w:p w:rsidR="00066B72" w:rsidRPr="00E35B3B" w:rsidRDefault="00066B72" w:rsidP="00066B7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66B72" w:rsidRPr="00E35B3B" w:rsidRDefault="00066B72" w:rsidP="00066B7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55</w:t>
            </w:r>
            <w:r w:rsidRPr="00066B72">
              <w:rPr>
                <w:rFonts w:ascii="Times New Roman" w:hAnsi="Times New Roman"/>
                <w:vertAlign w:val="superscript"/>
              </w:rPr>
              <w:t>o</w:t>
            </w:r>
          </w:p>
          <w:p w:rsidR="00066B72" w:rsidRPr="00E35B3B" w:rsidRDefault="00066B72" w:rsidP="00066B7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66B72" w:rsidRPr="00E35B3B" w:rsidRDefault="00066B72" w:rsidP="00066B7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70</w:t>
            </w:r>
            <w:r w:rsidRPr="00066B72">
              <w:rPr>
                <w:rFonts w:ascii="Times New Roman" w:hAnsi="Times New Roman"/>
                <w:vertAlign w:val="superscript"/>
              </w:rPr>
              <w:t>o</w:t>
            </w:r>
          </w:p>
          <w:p w:rsidR="00BE20CC" w:rsidRDefault="00BE20CC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066B72" w:rsidRPr="00BE20CC" w:rsidRDefault="00066B72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C31849" w:rsidRPr="00C31849" w:rsidRDefault="00C31849" w:rsidP="00066B72">
            <w:pPr>
              <w:rPr>
                <w:sz w:val="12"/>
                <w:szCs w:val="12"/>
              </w:rPr>
            </w:pPr>
          </w:p>
        </w:tc>
      </w:tr>
      <w:tr w:rsidR="00D568F7" w:rsidRPr="00C25037" w:rsidTr="00054E9B">
        <w:trPr>
          <w:cantSplit/>
        </w:trPr>
        <w:tc>
          <w:tcPr>
            <w:tcW w:w="675" w:type="dxa"/>
          </w:tcPr>
          <w:p w:rsidR="00D568F7" w:rsidRPr="00B15693" w:rsidRDefault="00D568F7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D568F7" w:rsidRDefault="006F7118" w:rsidP="00D568F7">
            <w:pPr>
              <w:pStyle w:val="MCSectionStyle"/>
              <w:ind w:right="5646"/>
            </w:pPr>
            <w:r>
              <w:rPr>
                <w:noProof/>
                <w:sz w:val="16"/>
                <w:szCs w:val="16"/>
              </w:rPr>
              <w:object w:dxaOrig="1440" w:dyaOrig="1440" w14:anchorId="30B8E20D">
                <v:shape id="_x0000_s1038" type="#_x0000_t75" style="position:absolute;margin-left:268.2pt;margin-top:4.8pt;width:135.15pt;height:132.2pt;z-index:251758080;mso-position-horizontal-relative:text;mso-position-vertical-relative:text">
                  <v:imagedata r:id="rId124" o:title=""/>
                </v:shape>
                <o:OLEObject Type="Embed" ProgID="FXDraw.Graphic" ShapeID="_x0000_s1038" DrawAspect="Content" ObjectID="_1460925719" r:id="rId125"/>
              </w:object>
            </w:r>
            <w:r w:rsidR="00D568F7">
              <w:t>What are the correct names for the two line segments drawn on the circle?</w:t>
            </w:r>
          </w:p>
          <w:p w:rsidR="00D568F7" w:rsidRDefault="00D568F7" w:rsidP="00D568F7">
            <w:pPr>
              <w:pStyle w:val="MCSectionStyle"/>
            </w:pPr>
          </w:p>
          <w:p w:rsidR="00D568F7" w:rsidRDefault="00D568F7" w:rsidP="00D568F7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568F7" w:rsidRPr="00E35B3B" w:rsidRDefault="00D568F7" w:rsidP="00D568F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94BA2">
              <w:rPr>
                <w:rFonts w:ascii="Times New Roman" w:hAnsi="Times New Roman"/>
              </w:rPr>
              <w:t xml:space="preserve">Diameter </w:t>
            </w:r>
            <w:r>
              <w:rPr>
                <w:rFonts w:ascii="Times New Roman" w:hAnsi="Times New Roman"/>
              </w:rPr>
              <w:t>and Chord</w:t>
            </w:r>
          </w:p>
          <w:p w:rsidR="00D568F7" w:rsidRPr="00E35B3B" w:rsidRDefault="00D568F7" w:rsidP="00D568F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568F7" w:rsidRPr="00E35B3B" w:rsidRDefault="00D568F7" w:rsidP="00D568F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94BA2">
              <w:rPr>
                <w:rFonts w:ascii="Times New Roman" w:hAnsi="Times New Roman"/>
              </w:rPr>
              <w:t>Diameter and Tangent</w:t>
            </w:r>
          </w:p>
          <w:p w:rsidR="00D568F7" w:rsidRPr="00E35B3B" w:rsidRDefault="00D568F7" w:rsidP="00D568F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568F7" w:rsidRPr="00E35B3B" w:rsidRDefault="00D568F7" w:rsidP="00D568F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694BA2">
              <w:rPr>
                <w:rFonts w:ascii="Times New Roman" w:hAnsi="Times New Roman"/>
              </w:rPr>
              <w:t>Radius and Chord</w:t>
            </w:r>
          </w:p>
          <w:p w:rsidR="00D568F7" w:rsidRPr="00E35B3B" w:rsidRDefault="00D568F7" w:rsidP="00D568F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568F7" w:rsidRPr="00E35B3B" w:rsidRDefault="00D568F7" w:rsidP="00D568F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Tangent and Chord</w:t>
            </w:r>
          </w:p>
          <w:p w:rsidR="00D568F7" w:rsidRDefault="00D568F7" w:rsidP="00D568F7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568F7" w:rsidRPr="00BE20CC" w:rsidRDefault="00D568F7" w:rsidP="00D568F7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568F7" w:rsidRPr="00C31849" w:rsidRDefault="00D568F7" w:rsidP="00D568F7">
            <w:pPr>
              <w:rPr>
                <w:sz w:val="12"/>
                <w:szCs w:val="12"/>
              </w:rPr>
            </w:pPr>
          </w:p>
        </w:tc>
      </w:tr>
      <w:tr w:rsidR="0073685B" w:rsidRPr="00C25037" w:rsidTr="00054E9B">
        <w:trPr>
          <w:cantSplit/>
        </w:trPr>
        <w:tc>
          <w:tcPr>
            <w:tcW w:w="675" w:type="dxa"/>
          </w:tcPr>
          <w:p w:rsidR="0073685B" w:rsidRPr="00B15693" w:rsidRDefault="0073685B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73685B" w:rsidRDefault="006F7118" w:rsidP="00E353F2">
            <w:pPr>
              <w:ind w:right="485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00E6E205">
                <v:shape id="_x0000_s1039" type="#_x0000_t75" style="position:absolute;margin-left:297.3pt;margin-top:4.2pt;width:165.15pt;height:167.4pt;z-index:251759104;mso-position-horizontal-relative:text;mso-position-vertical-relative:text">
                  <v:imagedata r:id="rId126" o:title=""/>
                  <o:lock v:ext="edit" aspectratio="f"/>
                </v:shape>
                <o:OLEObject Type="Embed" ProgID="FXDraw.Graphic" ShapeID="_x0000_s1039" DrawAspect="Content" ObjectID="_1460925720" r:id="rId127"/>
              </w:object>
            </w:r>
            <w:r w:rsidR="00E353F2">
              <w:rPr>
                <w:rFonts w:ascii="Times New Roman" w:hAnsi="Times New Roman"/>
              </w:rPr>
              <w:t xml:space="preserve">Which transformation could move  </w:t>
            </w:r>
            <w:r w:rsidRPr="006F7118">
              <w:rPr>
                <w:rFonts w:ascii="Times New Roman" w:hAnsi="Times New Roman"/>
                <w:color w:val="FF0000"/>
                <w:position w:val="-2"/>
              </w:rPr>
              <w:object w:dxaOrig="1770" w:dyaOrig="194">
                <v:shape id="_x0000_i1130" type="#_x0000_t75" style="width:88.25pt;height:9.6pt" o:ole="">
                  <v:imagedata r:id="rId128" o:title=""/>
                </v:shape>
                <o:OLEObject Type="Embed" ProgID="FXEquation.Equation" ShapeID="_x0000_i1130" DrawAspect="Content" ObjectID="_1460925645" r:id="rId129"/>
              </w:object>
            </w:r>
            <w:r w:rsidR="00E353F2">
              <w:rPr>
                <w:rFonts w:ascii="Times New Roman" w:hAnsi="Times New Roman"/>
              </w:rPr>
              <w:t xml:space="preserve"> </w:t>
            </w:r>
          </w:p>
          <w:p w:rsidR="00E353F2" w:rsidRDefault="00E353F2" w:rsidP="00E353F2">
            <w:pPr>
              <w:ind w:right="4853"/>
              <w:rPr>
                <w:rFonts w:ascii="Times New Roman" w:hAnsi="Times New Roman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Reflection in the line  </w:t>
            </w:r>
            <w:r w:rsidR="003F5D97" w:rsidRPr="003F5D97">
              <w:rPr>
                <w:rFonts w:ascii="Times New Roman" w:hAnsi="Times New Roman"/>
                <w:color w:val="FF0000"/>
                <w:position w:val="-6"/>
              </w:rPr>
              <w:object w:dxaOrig="854" w:dyaOrig="177">
                <v:shape id="_x0000_i1071" type="#_x0000_t75" style="width:42.6pt;height:9pt" o:ole="">
                  <v:imagedata r:id="rId130" o:title=""/>
                </v:shape>
                <o:OLEObject Type="Embed" ProgID="FXEquation.Equation" ShapeID="_x0000_i1071" DrawAspect="Content" ObjectID="_1460925646" r:id="rId131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Reflection in the line  </w:t>
            </w:r>
            <w:r w:rsidR="003F5D97" w:rsidRPr="003F5D97">
              <w:rPr>
                <w:rFonts w:ascii="Times New Roman" w:hAnsi="Times New Roman"/>
                <w:color w:val="FF0000"/>
                <w:position w:val="-6"/>
              </w:rPr>
              <w:object w:dxaOrig="614" w:dyaOrig="177">
                <v:shape id="_x0000_i1072" type="#_x0000_t75" style="width:30.6pt;height:9pt" o:ole="">
                  <v:imagedata r:id="rId132" o:title=""/>
                </v:shape>
                <o:OLEObject Type="Embed" ProgID="FXEquation.Equation" ShapeID="_x0000_i1072" DrawAspect="Content" ObjectID="_1460925647" r:id="rId133"/>
              </w:objec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Rotation through 180</w:t>
            </w:r>
            <w:r w:rsidRPr="00E353F2">
              <w:rPr>
                <w:rFonts w:ascii="Times New Roman" w:hAnsi="Times New Roman"/>
                <w:vertAlign w:val="superscript"/>
              </w:rPr>
              <w:t>o</w:t>
            </w:r>
            <w:r>
              <w:rPr>
                <w:rFonts w:ascii="Times New Roman" w:hAnsi="Times New Roman"/>
              </w:rPr>
              <w:t xml:space="preserve"> about the origin. </w: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Translation along the line  </w:t>
            </w:r>
            <w:r w:rsidRPr="00E353F2">
              <w:rPr>
                <w:rFonts w:ascii="Times New Roman" w:hAnsi="Times New Roman"/>
                <w:color w:val="FF0000"/>
                <w:position w:val="-6"/>
              </w:rPr>
              <w:object w:dxaOrig="614" w:dyaOrig="177">
                <v:shape id="_x0000_i1073" type="#_x0000_t75" style="width:30.6pt;height:9pt" o:ole="">
                  <v:imagedata r:id="rId132" o:title=""/>
                </v:shape>
                <o:OLEObject Type="Embed" ProgID="FXEquation.Equation" ShapeID="_x0000_i1073" DrawAspect="Content" ObjectID="_1460925648" r:id="rId134"/>
              </w:object>
            </w:r>
          </w:p>
          <w:p w:rsidR="0073685B" w:rsidRDefault="0073685B" w:rsidP="0073685B">
            <w:pPr>
              <w:rPr>
                <w:rFonts w:ascii="Times New Roman" w:hAnsi="Times New Roman"/>
              </w:rPr>
            </w:pPr>
          </w:p>
          <w:p w:rsidR="0073685B" w:rsidRDefault="0073685B" w:rsidP="0073685B">
            <w:pPr>
              <w:rPr>
                <w:rFonts w:ascii="Times New Roman" w:hAnsi="Times New Roman"/>
              </w:rPr>
            </w:pPr>
          </w:p>
          <w:p w:rsidR="0073685B" w:rsidRDefault="0073685B" w:rsidP="0073685B">
            <w:pPr>
              <w:rPr>
                <w:rFonts w:ascii="Times New Roman" w:hAnsi="Times New Roman"/>
              </w:rPr>
            </w:pPr>
          </w:p>
          <w:p w:rsidR="0073685B" w:rsidRPr="00526F13" w:rsidRDefault="0073685B" w:rsidP="0073685B">
            <w:pPr>
              <w:rPr>
                <w:rFonts w:ascii="Times New Roman" w:hAnsi="Times New Roman"/>
              </w:rPr>
            </w:pPr>
          </w:p>
        </w:tc>
      </w:tr>
      <w:tr w:rsidR="00C31849" w:rsidRPr="00C25037" w:rsidTr="00054E9B">
        <w:trPr>
          <w:cantSplit/>
        </w:trPr>
        <w:tc>
          <w:tcPr>
            <w:tcW w:w="675" w:type="dxa"/>
          </w:tcPr>
          <w:p w:rsidR="00C31849" w:rsidRPr="00B15693" w:rsidRDefault="00C31849" w:rsidP="00054E9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C31849" w:rsidRDefault="006F7118" w:rsidP="00C31849">
            <w:pPr>
              <w:pStyle w:val="MCSectionStyle"/>
            </w:pPr>
            <w:r>
              <w:rPr>
                <w:noProof/>
              </w:rPr>
              <w:object w:dxaOrig="1440" w:dyaOrig="1440">
                <v:shape id="_x0000_s1040" type="#_x0000_t75" style="position:absolute;margin-left:246pt;margin-top:12.8pt;width:187.65pt;height:83.25pt;z-index:251760128;mso-position-horizontal-relative:text;mso-position-vertical-relative:text">
                  <v:imagedata r:id="rId135" o:title=""/>
                </v:shape>
                <o:OLEObject Type="Embed" ProgID="FXDraw.Graphic" ShapeID="_x0000_s1040" DrawAspect="Content" ObjectID="_1460925721" r:id="rId136"/>
              </w:object>
            </w:r>
            <w:r w:rsidR="00E353F2">
              <w:t>What is the value of x?</w:t>
            </w:r>
          </w:p>
          <w:p w:rsidR="00C31849" w:rsidRPr="003D5C6C" w:rsidRDefault="00C31849" w:rsidP="00C3184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3F5D97" w:rsidRPr="003F5D97">
              <w:rPr>
                <w:rFonts w:ascii="Times New Roman" w:hAnsi="Times New Roman"/>
                <w:i/>
              </w:rPr>
              <w:t>x</w:t>
            </w:r>
            <w:r w:rsidR="003F5D97">
              <w:rPr>
                <w:rFonts w:ascii="Times New Roman" w:hAnsi="Times New Roman"/>
              </w:rPr>
              <w:t xml:space="preserve"> = 9</w:t>
            </w:r>
            <w:r w:rsidR="003F5D97"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3F5D97" w:rsidRPr="003F5D97">
              <w:rPr>
                <w:rFonts w:ascii="Times New Roman" w:hAnsi="Times New Roman"/>
                <w:i/>
              </w:rPr>
              <w:t>x</w:t>
            </w:r>
            <w:r w:rsidR="003F5D97">
              <w:rPr>
                <w:rFonts w:ascii="Times New Roman" w:hAnsi="Times New Roman"/>
              </w:rPr>
              <w:t xml:space="preserve"> = 18</w:t>
            </w:r>
            <w:r w:rsidR="003F5D97"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3F5D97" w:rsidRPr="003F5D97">
              <w:rPr>
                <w:rFonts w:ascii="Times New Roman" w:hAnsi="Times New Roman"/>
                <w:i/>
              </w:rPr>
              <w:t>x</w:t>
            </w:r>
            <w:r w:rsidR="003F5D97">
              <w:rPr>
                <w:rFonts w:ascii="Times New Roman" w:hAnsi="Times New Roman"/>
              </w:rPr>
              <w:t xml:space="preserve"> = 30</w:t>
            </w:r>
            <w:r w:rsidR="003F5D97"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E353F2" w:rsidRPr="00E35B3B" w:rsidRDefault="00E353F2" w:rsidP="00E353F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353F2" w:rsidRPr="00E35B3B" w:rsidRDefault="00E353F2" w:rsidP="00E353F2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3F5D97" w:rsidRPr="003F5D97">
              <w:rPr>
                <w:rFonts w:ascii="Times New Roman" w:hAnsi="Times New Roman"/>
                <w:i/>
              </w:rPr>
              <w:t>x</w:t>
            </w:r>
            <w:r w:rsidR="003F5D97">
              <w:rPr>
                <w:rFonts w:ascii="Times New Roman" w:hAnsi="Times New Roman"/>
              </w:rPr>
              <w:t xml:space="preserve"> = 36</w:t>
            </w:r>
            <w:r w:rsidR="003F5D97"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C31849" w:rsidRPr="00C31849" w:rsidRDefault="00C31849" w:rsidP="00E353F2">
            <w:pPr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MCSectionStyle"/>
            </w:pPr>
            <w:r>
              <w:rPr>
                <w:noProof/>
              </w:rPr>
              <w:object w:dxaOrig="1440" w:dyaOrig="1440" w14:anchorId="626792BD">
                <v:shape id="_x0000_s1062" type="#_x0000_t75" style="position:absolute;margin-left:289.3pt;margin-top:5pt;width:149.7pt;height:115.95pt;z-index:251771392;mso-position-horizontal-relative:text;mso-position-vertical-relative:text">
                  <v:imagedata r:id="rId137" o:title=""/>
                </v:shape>
                <o:OLEObject Type="Embed" ProgID="FXDraw.Graphic" ShapeID="_x0000_s1062" DrawAspect="Content" ObjectID="_1460925722" r:id="rId138"/>
              </w:object>
            </w:r>
            <w:r w:rsidR="00752FF8">
              <w:t xml:space="preserve">What is the value of </w:t>
            </w:r>
            <w:r w:rsidR="00752FF8" w:rsidRPr="00752FF8">
              <w:rPr>
                <w:i/>
              </w:rPr>
              <w:t>y</w:t>
            </w:r>
            <w:r w:rsidR="00FF4D3B">
              <w:t>?</w:t>
            </w:r>
          </w:p>
          <w:p w:rsidR="00FF4D3B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752FF8" w:rsidRPr="00752FF8">
              <w:rPr>
                <w:rFonts w:ascii="Times New Roman" w:hAnsi="Times New Roman"/>
                <w:i/>
              </w:rPr>
              <w:t>y</w:t>
            </w:r>
            <w:r w:rsidR="00752FF8">
              <w:rPr>
                <w:rFonts w:ascii="Times New Roman" w:hAnsi="Times New Roman"/>
              </w:rPr>
              <w:t xml:space="preserve"> = 85</w:t>
            </w:r>
            <w:r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752FF8">
              <w:rPr>
                <w:rFonts w:ascii="Times New Roman" w:hAnsi="Times New Roman"/>
                <w:i/>
              </w:rPr>
              <w:t>y</w:t>
            </w:r>
            <w:r>
              <w:rPr>
                <w:rFonts w:ascii="Times New Roman" w:hAnsi="Times New Roman"/>
              </w:rPr>
              <w:t xml:space="preserve"> = 1</w:t>
            </w:r>
            <w:r w:rsidR="00752FF8"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</w:rPr>
              <w:t>8</w:t>
            </w:r>
            <w:r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752FF8">
              <w:rPr>
                <w:rFonts w:ascii="Times New Roman" w:hAnsi="Times New Roman"/>
                <w:i/>
              </w:rPr>
              <w:t>y</w:t>
            </w:r>
            <w:r>
              <w:rPr>
                <w:rFonts w:ascii="Times New Roman" w:hAnsi="Times New Roman"/>
              </w:rPr>
              <w:t xml:space="preserve"> = 123</w:t>
            </w:r>
            <w:r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752FF8">
              <w:rPr>
                <w:rFonts w:ascii="Times New Roman" w:hAnsi="Times New Roman"/>
                <w:i/>
              </w:rPr>
              <w:t>y</w:t>
            </w:r>
            <w:r>
              <w:rPr>
                <w:rFonts w:ascii="Times New Roman" w:hAnsi="Times New Roman"/>
              </w:rPr>
              <w:t xml:space="preserve"> = 237</w:t>
            </w:r>
            <w:r w:rsidRPr="003F5D97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Default="00FF4D3B" w:rsidP="00FF4D3B">
            <w:pPr>
              <w:rPr>
                <w:sz w:val="12"/>
                <w:szCs w:val="12"/>
              </w:rPr>
            </w:pPr>
          </w:p>
          <w:p w:rsidR="00FF4D3B" w:rsidRPr="00C31849" w:rsidRDefault="00FF4D3B" w:rsidP="00FF4D3B">
            <w:pPr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MCSectionStyle"/>
            </w:pPr>
            <w:r>
              <w:t xml:space="preserve">The circular cricket field at </w:t>
            </w:r>
            <w:proofErr w:type="spellStart"/>
            <w:r>
              <w:t>Abberton</w:t>
            </w:r>
            <w:proofErr w:type="spellEnd"/>
            <w:r>
              <w:t xml:space="preserve"> Green has an area of 7 200 m</w:t>
            </w:r>
            <w:r w:rsidRPr="002B0DA4">
              <w:rPr>
                <w:vertAlign w:val="superscript"/>
              </w:rPr>
              <w:t>2</w:t>
            </w:r>
            <w:r>
              <w:t>.</w:t>
            </w:r>
          </w:p>
          <w:p w:rsidR="00FF4D3B" w:rsidRDefault="00FF4D3B" w:rsidP="00FF4D3B">
            <w:pPr>
              <w:pStyle w:val="MCSectionStyle"/>
            </w:pPr>
            <w:r>
              <w:t xml:space="preserve">What is </w:t>
            </w:r>
            <w:proofErr w:type="gramStart"/>
            <w:r>
              <w:t>it’s</w:t>
            </w:r>
            <w:proofErr w:type="gramEnd"/>
            <w:r>
              <w:t xml:space="preserve"> diameter, to the nearest metre?</w:t>
            </w:r>
          </w:p>
          <w:p w:rsidR="00FF4D3B" w:rsidRDefault="00FF4D3B" w:rsidP="00FF4D3B">
            <w:pPr>
              <w:pStyle w:val="MCSectionStyle"/>
            </w:pPr>
            <w:r>
              <w:t xml:space="preserve"> 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27 m</w: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B.</w:t>
            </w:r>
            <w:r>
              <w:rPr>
                <w:rFonts w:ascii="Times New Roman" w:hAnsi="Times New Roman"/>
              </w:rPr>
              <w:t xml:space="preserve">        48 m                C.      56 m                 D.      96 m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MCSectionStyle"/>
              <w:ind w:right="5221"/>
            </w:pPr>
            <w:r>
              <w:rPr>
                <w:noProof/>
              </w:rPr>
              <w:object w:dxaOrig="1440" w:dyaOrig="1440">
                <v:shape id="_x0000_s1052" type="#_x0000_t75" style="position:absolute;margin-left:255.6pt;margin-top:.8pt;width:226.85pt;height:135pt;z-index:251761152;mso-position-horizontal-relative:text;mso-position-vertical-relative:text">
                  <v:imagedata r:id="rId139" o:title=""/>
                </v:shape>
                <o:OLEObject Type="Embed" ProgID="FXDraw.Graphic" ShapeID="_x0000_s1052" DrawAspect="Content" ObjectID="_1460925723" r:id="rId140"/>
              </w:object>
            </w:r>
            <w:r w:rsidR="00FF4D3B">
              <w:t>A rectangular paved courtyard has a diamond shaped pond in the centre.</w:t>
            </w:r>
          </w:p>
          <w:p w:rsidR="00FF4D3B" w:rsidRDefault="00FF4D3B" w:rsidP="00FF4D3B">
            <w:pPr>
              <w:pStyle w:val="MCSectionStyle"/>
              <w:ind w:right="5221"/>
            </w:pPr>
            <w:r>
              <w:t>What is the area of the paved section?</w:t>
            </w:r>
          </w:p>
          <w:p w:rsidR="00FF4D3B" w:rsidRDefault="00FF4D3B" w:rsidP="00FF4D3B">
            <w:pPr>
              <w:pStyle w:val="MCSectionStyle"/>
              <w:ind w:right="5221"/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189 m</w:t>
            </w:r>
            <w:r w:rsidRPr="00952FDF">
              <w:rPr>
                <w:rFonts w:ascii="Times New Roman" w:hAnsi="Times New Roman"/>
                <w:vertAlign w:val="superscript"/>
              </w:rPr>
              <w:t>2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378 m</w:t>
            </w:r>
            <w:r w:rsidRPr="00952FDF">
              <w:rPr>
                <w:rFonts w:ascii="Times New Roman" w:hAnsi="Times New Roman"/>
                <w:vertAlign w:val="superscript"/>
              </w:rPr>
              <w:t>2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672 m</w:t>
            </w:r>
            <w:r w:rsidRPr="00952FDF">
              <w:rPr>
                <w:rFonts w:ascii="Times New Roman" w:hAnsi="Times New Roman"/>
                <w:vertAlign w:val="superscript"/>
              </w:rPr>
              <w:t>2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861 m</w:t>
            </w:r>
            <w:r w:rsidRPr="00952FDF">
              <w:rPr>
                <w:rFonts w:ascii="Times New Roman" w:hAnsi="Times New Roman"/>
                <w:vertAlign w:val="superscript"/>
              </w:rPr>
              <w:t>2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MCSectionStyle"/>
              <w:ind w:right="5504"/>
            </w:pPr>
            <w:r>
              <w:rPr>
                <w:noProof/>
              </w:rPr>
              <w:object w:dxaOrig="1440" w:dyaOrig="1440">
                <v:shape id="_x0000_s1053" type="#_x0000_t75" style="position:absolute;margin-left:300.6pt;margin-top:5.4pt;width:153.35pt;height:120.7pt;z-index:251762176;mso-position-horizontal-relative:text;mso-position-vertical-relative:text">
                  <v:imagedata r:id="rId141" o:title=""/>
                </v:shape>
                <o:OLEObject Type="Embed" ProgID="FXDraw.Graphic" ShapeID="_x0000_s1053" DrawAspect="Content" ObjectID="_1460925724" r:id="rId142"/>
              </w:object>
            </w:r>
            <w:r w:rsidR="00FF4D3B">
              <w:t>What is the volume of a cylindrical tank with diameter 16 m and height 3.2 m?</w:t>
            </w:r>
          </w:p>
          <w:p w:rsidR="00FF4D3B" w:rsidRDefault="00FF4D3B" w:rsidP="00FF4D3B">
            <w:pPr>
              <w:pStyle w:val="MCSectionStyle"/>
              <w:ind w:right="5504"/>
            </w:pP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643 m</w:t>
            </w:r>
            <w:r w:rsidRPr="00BF6F90">
              <w:rPr>
                <w:rFonts w:ascii="Times New Roman" w:hAnsi="Times New Roman"/>
                <w:vertAlign w:val="superscript"/>
              </w:rPr>
              <w:t>3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1 286 m</w:t>
            </w:r>
            <w:r w:rsidRPr="00BF6F90">
              <w:rPr>
                <w:rFonts w:ascii="Times New Roman" w:hAnsi="Times New Roman"/>
                <w:vertAlign w:val="superscript"/>
              </w:rPr>
              <w:t>3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2 021 m</w:t>
            </w:r>
            <w:r w:rsidRPr="00BF6F90">
              <w:rPr>
                <w:rFonts w:ascii="Times New Roman" w:hAnsi="Times New Roman"/>
                <w:vertAlign w:val="superscript"/>
              </w:rPr>
              <w:t>3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2 574 m</w:t>
            </w:r>
            <w:r w:rsidRPr="00BF6F90">
              <w:rPr>
                <w:rFonts w:ascii="Times New Roman" w:hAnsi="Times New Roman"/>
                <w:vertAlign w:val="superscript"/>
              </w:rPr>
              <w:t>3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MCSectionStyle"/>
              <w:ind w:right="5504"/>
            </w:pPr>
            <w:r>
              <w:rPr>
                <w:noProof/>
              </w:rPr>
              <w:object w:dxaOrig="1440" w:dyaOrig="1440">
                <v:shape id="_x0000_s1054" type="#_x0000_t75" style="position:absolute;margin-left:242.4pt;margin-top:3.6pt;width:214.6pt;height:145.75pt;z-index:251763200;mso-position-horizontal-relative:text;mso-position-vertical-relative:text">
                  <v:imagedata r:id="rId143" o:title=""/>
                </v:shape>
                <o:OLEObject Type="Embed" ProgID="FXDraw.Graphic" ShapeID="_x0000_s1054" DrawAspect="Content" ObjectID="_1460925725" r:id="rId144"/>
              </w:object>
            </w:r>
            <w:r w:rsidR="00FF4D3B">
              <w:t>A brace is attached to the top of a 1.8 m high fence to support it. The bolt on the ground to connect the brace is 1.3 m from the base of the fence.</w:t>
            </w:r>
          </w:p>
          <w:p w:rsidR="00FF4D3B" w:rsidRDefault="00961952" w:rsidP="00FF4D3B">
            <w:pPr>
              <w:pStyle w:val="MCSectionStyle"/>
              <w:ind w:right="5504"/>
            </w:pPr>
            <w:r>
              <w:t>What is the length of the brace</w:t>
            </w:r>
            <w:r w:rsidR="00FF4D3B">
              <w:t xml:space="preserve">? 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0.5 m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1.7 m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2.2 m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3.1 m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MCSectionStyle"/>
            </w:pPr>
            <w:r>
              <w:t xml:space="preserve">What is the value of  </w:t>
            </w:r>
            <w:r w:rsidRPr="00ED2591">
              <w:rPr>
                <w:color w:val="FF0000"/>
                <w:position w:val="-2"/>
              </w:rPr>
              <w:object w:dxaOrig="502" w:dyaOrig="196">
                <v:shape id="_x0000_i1074" type="#_x0000_t75" style="width:25.2pt;height:9.6pt" o:ole="">
                  <v:imagedata r:id="rId145" o:title=""/>
                </v:shape>
                <o:OLEObject Type="Embed" ProgID="FXEquation.Equation" ShapeID="_x0000_i1074" DrawAspect="Content" ObjectID="_1460925649" r:id="rId146"/>
              </w:object>
            </w:r>
            <w:r>
              <w:t xml:space="preserve"> in the triangle below?</w:t>
            </w:r>
          </w:p>
          <w:p w:rsidR="00FF4D3B" w:rsidRDefault="006F7118" w:rsidP="00FF4D3B">
            <w:pPr>
              <w:pStyle w:val="MCSectionStyle"/>
            </w:pPr>
            <w:r>
              <w:rPr>
                <w:noProof/>
                <w:sz w:val="16"/>
                <w:szCs w:val="16"/>
              </w:rPr>
              <w:object w:dxaOrig="1440" w:dyaOrig="1440">
                <v:shape id="_x0000_s1055" type="#_x0000_t75" style="position:absolute;margin-left:220.8pt;margin-top:1.8pt;width:250.05pt;height:108.7pt;z-index:251764224;mso-position-horizontal-relative:text;mso-position-vertical-relative:text">
                  <v:imagedata r:id="rId147" o:title=""/>
                </v:shape>
                <o:OLEObject Type="Embed" ProgID="FXDraw.Graphic" ShapeID="_x0000_s1055" DrawAspect="Content" ObjectID="_1460925726" r:id="rId148"/>
              </w:object>
            </w:r>
          </w:p>
          <w:p w:rsidR="00FF4D3B" w:rsidRDefault="00FF4D3B" w:rsidP="00FF4D3B">
            <w:pPr>
              <w:pStyle w:val="MCSectionStyle"/>
            </w:pP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A. </w:t>
            </w:r>
            <w:r w:rsidRPr="003D5C6C">
              <w:rPr>
                <w:rFonts w:ascii="Times New Roman" w:hAnsi="Times New Roman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 </w:t>
            </w:r>
            <w:r w:rsidRPr="00D05877">
              <w:rPr>
                <w:rFonts w:ascii="Times New Roman" w:hAnsi="Times New Roman"/>
                <w:color w:val="FF0000"/>
                <w:position w:val="-18"/>
              </w:rPr>
              <w:object w:dxaOrig="270" w:dyaOrig="506">
                <v:shape id="_x0000_i1075" type="#_x0000_t75" style="width:13.8pt;height:25.2pt" o:ole="">
                  <v:imagedata r:id="rId107" o:title=""/>
                </v:shape>
                <o:OLEObject Type="Embed" ProgID="FXEquation.Equation" ShapeID="_x0000_i1075" DrawAspect="Content" ObjectID="_1460925650" r:id="rId149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B.</w:t>
            </w:r>
            <w:r>
              <w:rPr>
                <w:rFonts w:ascii="Times New Roman" w:hAnsi="Times New Roman"/>
              </w:rPr>
              <w:t xml:space="preserve">       </w:t>
            </w:r>
            <w:r w:rsidRPr="00D05877">
              <w:rPr>
                <w:rFonts w:ascii="Times New Roman" w:hAnsi="Times New Roman"/>
                <w:color w:val="FF0000"/>
                <w:position w:val="-18"/>
              </w:rPr>
              <w:object w:dxaOrig="270" w:dyaOrig="506">
                <v:shape id="_x0000_i1076" type="#_x0000_t75" style="width:13.8pt;height:25.2pt" o:ole="">
                  <v:imagedata r:id="rId150" o:title=""/>
                </v:shape>
                <o:OLEObject Type="Embed" ProgID="FXEquation.Equation" ShapeID="_x0000_i1076" DrawAspect="Content" ObjectID="_1460925651" r:id="rId151"/>
              </w:object>
            </w:r>
            <w:r>
              <w:rPr>
                <w:rFonts w:ascii="Times New Roman" w:hAnsi="Times New Roman"/>
              </w:rPr>
              <w:t xml:space="preserve">                </w:t>
            </w:r>
          </w:p>
          <w:p w:rsidR="00FF4D3B" w:rsidRPr="00D05877" w:rsidRDefault="00FF4D3B" w:rsidP="00FF4D3B">
            <w:pPr>
              <w:rPr>
                <w:rFonts w:ascii="Times New Roman" w:hAnsi="Times New Roman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C.       </w:t>
            </w:r>
            <w:r w:rsidRPr="00D05877">
              <w:rPr>
                <w:rFonts w:ascii="Times New Roman" w:hAnsi="Times New Roman"/>
                <w:color w:val="FF0000"/>
                <w:position w:val="-18"/>
              </w:rPr>
              <w:object w:dxaOrig="270" w:dyaOrig="510">
                <v:shape id="_x0000_i1077" type="#_x0000_t75" style="width:13.8pt;height:25.8pt" o:ole="">
                  <v:imagedata r:id="rId152" o:title=""/>
                </v:shape>
                <o:OLEObject Type="Embed" ProgID="FXEquation.Equation" ShapeID="_x0000_i1077" DrawAspect="Content" ObjectID="_1460925652" r:id="rId153"/>
              </w:object>
            </w:r>
            <w:r>
              <w:rPr>
                <w:rFonts w:ascii="Times New Roman" w:hAnsi="Times New Roman"/>
              </w:rPr>
              <w:t xml:space="preserve">                     D.       </w:t>
            </w:r>
            <w:r w:rsidRPr="00D05877">
              <w:rPr>
                <w:rFonts w:ascii="Times New Roman" w:hAnsi="Times New Roman"/>
                <w:color w:val="FF0000"/>
                <w:position w:val="-18"/>
              </w:rPr>
              <w:object w:dxaOrig="270" w:dyaOrig="510">
                <v:shape id="_x0000_i1078" type="#_x0000_t75" style="width:13.8pt;height:25.8pt" o:ole="">
                  <v:imagedata r:id="rId154" o:title=""/>
                </v:shape>
                <o:OLEObject Type="Embed" ProgID="FXEquation.Equation" ShapeID="_x0000_i1078" DrawAspect="Content" ObjectID="_1460925653" r:id="rId155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FF4D3B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MCSectionStyle"/>
            </w:pPr>
            <w:r>
              <w:t>The formula for converting a temperature from degrees Fahrenheit (°</w:t>
            </w:r>
            <w:r w:rsidRPr="00EE6444">
              <w:rPr>
                <w:i/>
              </w:rPr>
              <w:t>F</w:t>
            </w:r>
            <w:r>
              <w:t>) to degrees Celsius (°</w:t>
            </w:r>
            <w:r w:rsidRPr="00EE6444">
              <w:rPr>
                <w:i/>
              </w:rPr>
              <w:t>C</w:t>
            </w:r>
            <w:r>
              <w:t>) is</w:t>
            </w:r>
          </w:p>
          <w:p w:rsidR="00FF4D3B" w:rsidRPr="00525D06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  <w:p w:rsidR="00FF4D3B" w:rsidRDefault="00FF4D3B" w:rsidP="00FF4D3B">
            <w:pPr>
              <w:pStyle w:val="MCSectionStyle"/>
              <w:rPr>
                <w:position w:val="-18"/>
              </w:rPr>
            </w:pPr>
            <w:r>
              <w:t xml:space="preserve">         </w:t>
            </w:r>
            <w:r w:rsidRPr="00D05877">
              <w:rPr>
                <w:color w:val="FF0000"/>
                <w:position w:val="-18"/>
              </w:rPr>
              <w:object w:dxaOrig="1566" w:dyaOrig="506">
                <v:shape id="_x0000_i1079" type="#_x0000_t75" style="width:78.6pt;height:25.2pt" o:ole="">
                  <v:imagedata r:id="rId156" o:title=""/>
                </v:shape>
                <o:OLEObject Type="Embed" ProgID="FXEquation.Equation" ShapeID="_x0000_i1079" DrawAspect="Content" ObjectID="_1460925654" r:id="rId157"/>
              </w:object>
            </w:r>
            <w:r w:rsidRPr="00D05877">
              <w:rPr>
                <w:position w:val="-18"/>
              </w:rPr>
              <w:t xml:space="preserve"> </w:t>
            </w:r>
          </w:p>
          <w:p w:rsidR="00FF4D3B" w:rsidRPr="00525D06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EE6444">
              <w:rPr>
                <w:rFonts w:ascii="Times New Roman" w:hAnsi="Times New Roman"/>
              </w:rPr>
              <w:t xml:space="preserve">Percy </w:t>
            </w:r>
            <w:r>
              <w:rPr>
                <w:rFonts w:ascii="Times New Roman" w:hAnsi="Times New Roman"/>
              </w:rPr>
              <w:t xml:space="preserve">receives a delivery that must be stored below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762" w:dyaOrig="194">
                <v:shape id="_x0000_i1080" type="#_x0000_t75" style="width:38.4pt;height:9.6pt" o:ole="">
                  <v:imagedata r:id="rId158" o:title=""/>
                </v:shape>
                <o:OLEObject Type="Embed" ProgID="FXEquation.Equation" ShapeID="_x0000_i1080" DrawAspect="Content" ObjectID="_1460925655" r:id="rId159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What temperature in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294" w:dyaOrig="194">
                <v:shape id="_x0000_i1081" type="#_x0000_t75" style="width:15pt;height:9.6pt" o:ole="">
                  <v:imagedata r:id="rId160" o:title=""/>
                </v:shape>
                <o:OLEObject Type="Embed" ProgID="FXEquation.Equation" ShapeID="_x0000_i1081" DrawAspect="Content" ObjectID="_1460925656" r:id="rId161"/>
              </w:object>
            </w:r>
            <w:r>
              <w:rPr>
                <w:rFonts w:ascii="Times New Roman" w:hAnsi="Times New Roman"/>
              </w:rPr>
              <w:t xml:space="preserve"> must it be stored below?</w:t>
            </w:r>
          </w:p>
          <w:p w:rsidR="00FF4D3B" w:rsidRPr="00EE6444" w:rsidRDefault="00FF4D3B" w:rsidP="00FF4D3B">
            <w:pPr>
              <w:rPr>
                <w:rFonts w:ascii="Times New Roman" w:hAnsi="Times New Roman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677" w:dyaOrig="194">
                <v:shape id="_x0000_i1082" type="#_x0000_t75" style="width:33.6pt;height:9.6pt" o:ole="">
                  <v:imagedata r:id="rId162" o:title=""/>
                </v:shape>
                <o:OLEObject Type="Embed" ProgID="FXEquation.Equation" ShapeID="_x0000_i1082" DrawAspect="Content" ObjectID="_1460925657" r:id="rId163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B.</w:t>
            </w:r>
            <w:r>
              <w:rPr>
                <w:rFonts w:ascii="Times New Roman" w:hAnsi="Times New Roman"/>
              </w:rPr>
              <w:t xml:space="preserve"> 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677" w:dyaOrig="194">
                <v:shape id="_x0000_i1083" type="#_x0000_t75" style="width:33.6pt;height:9.6pt" o:ole="">
                  <v:imagedata r:id="rId164" o:title=""/>
                </v:shape>
                <o:OLEObject Type="Embed" ProgID="FXEquation.Equation" ShapeID="_x0000_i1083" DrawAspect="Content" ObjectID="_1460925658" r:id="rId165"/>
              </w:object>
            </w:r>
            <w:r>
              <w:rPr>
                <w:rFonts w:ascii="Times New Roman" w:hAnsi="Times New Roman"/>
              </w:rPr>
              <w:t xml:space="preserve">                 C.     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677" w:dyaOrig="194">
                <v:shape id="_x0000_i1084" type="#_x0000_t75" style="width:33.6pt;height:9.6pt" o:ole="">
                  <v:imagedata r:id="rId166" o:title=""/>
                </v:shape>
                <o:OLEObject Type="Embed" ProgID="FXEquation.Equation" ShapeID="_x0000_i1084" DrawAspect="Content" ObjectID="_1460925659" r:id="rId167"/>
              </w:object>
            </w:r>
            <w:r>
              <w:rPr>
                <w:rFonts w:ascii="Times New Roman" w:hAnsi="Times New Roman"/>
              </w:rPr>
              <w:t xml:space="preserve">                    D. 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474" w:dyaOrig="194">
                <v:shape id="_x0000_i1085" type="#_x0000_t75" style="width:24pt;height:9.6pt" o:ole="">
                  <v:imagedata r:id="rId168" o:title=""/>
                </v:shape>
                <o:OLEObject Type="Embed" ProgID="FXEquation.Equation" ShapeID="_x0000_i1085" DrawAspect="Content" ObjectID="_1460925660" r:id="rId169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MCSectionStyle"/>
            </w:pPr>
            <w:r>
              <w:t xml:space="preserve">Expand and simplify  </w:t>
            </w:r>
            <w:r w:rsidRPr="00525D06">
              <w:rPr>
                <w:color w:val="FF0000"/>
                <w:position w:val="-6"/>
              </w:rPr>
              <w:object w:dxaOrig="2010" w:dyaOrig="238">
                <v:shape id="_x0000_i1086" type="#_x0000_t75" style="width:100.8pt;height:12pt" o:ole="">
                  <v:imagedata r:id="rId170" o:title=""/>
                </v:shape>
                <o:OLEObject Type="Embed" ProgID="FXEquation.Equation" ShapeID="_x0000_i1086" DrawAspect="Content" ObjectID="_1460925661" r:id="rId171"/>
              </w:object>
            </w:r>
            <w:r>
              <w:t xml:space="preserve">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882" w:dyaOrig="194">
                <v:shape id="_x0000_i1087" type="#_x0000_t75" style="width:44.4pt;height:9.6pt" o:ole="">
                  <v:imagedata r:id="rId172" o:title=""/>
                </v:shape>
                <o:OLEObject Type="Embed" ProgID="FXEquation.Equation" ShapeID="_x0000_i1087" DrawAspect="Content" ObjectID="_1460925662" r:id="rId173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3D5C6C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B.</w:t>
            </w:r>
            <w:r>
              <w:rPr>
                <w:rFonts w:ascii="Times New Roman" w:hAnsi="Times New Roman"/>
              </w:rPr>
              <w:t xml:space="preserve"> 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1002" w:dyaOrig="194">
                <v:shape id="_x0000_i1088" type="#_x0000_t75" style="width:50.4pt;height:9.6pt" o:ole="">
                  <v:imagedata r:id="rId174" o:title=""/>
                </v:shape>
                <o:OLEObject Type="Embed" ProgID="FXEquation.Equation" ShapeID="_x0000_i1088" DrawAspect="Content" ObjectID="_1460925663" r:id="rId175"/>
              </w:object>
            </w:r>
            <w:r>
              <w:rPr>
                <w:rFonts w:ascii="Times New Roman" w:hAnsi="Times New Roman"/>
              </w:rPr>
              <w:t xml:space="preserve">           C.  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882" w:dyaOrig="194">
                <v:shape id="_x0000_i1089" type="#_x0000_t75" style="width:44.4pt;height:9.6pt" o:ole="">
                  <v:imagedata r:id="rId176" o:title=""/>
                </v:shape>
                <o:OLEObject Type="Embed" ProgID="FXEquation.Equation" ShapeID="_x0000_i1089" DrawAspect="Content" ObjectID="_1460925664" r:id="rId177"/>
              </w:object>
            </w:r>
            <w:r>
              <w:rPr>
                <w:rFonts w:ascii="Times New Roman" w:hAnsi="Times New Roman"/>
              </w:rPr>
              <w:t xml:space="preserve">                     D.    </w:t>
            </w:r>
            <w:r w:rsidRPr="00525D06">
              <w:rPr>
                <w:rFonts w:ascii="Times New Roman" w:hAnsi="Times New Roman"/>
                <w:color w:val="FF0000"/>
                <w:position w:val="-2"/>
              </w:rPr>
              <w:object w:dxaOrig="1002" w:dyaOrig="194">
                <v:shape id="_x0000_i1090" type="#_x0000_t75" style="width:50.4pt;height:9.6pt" o:ole="">
                  <v:imagedata r:id="rId178" o:title=""/>
                </v:shape>
                <o:OLEObject Type="Embed" ProgID="FXEquation.Equation" ShapeID="_x0000_i1090" DrawAspect="Content" ObjectID="_1460925665" r:id="rId179"/>
              </w:object>
            </w:r>
            <w:r>
              <w:rPr>
                <w:rFonts w:ascii="Times New Roman" w:hAnsi="Times New Roman"/>
              </w:rPr>
              <w:t xml:space="preserve">  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A97242" w:rsidRDefault="006F7118" w:rsidP="00FF4D3B">
            <w:pPr>
              <w:ind w:right="578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411DA446">
                <v:shape id="_x0000_s1056" type="#_x0000_t75" style="position:absolute;margin-left:269.45pt;margin-top:.95pt;width:145pt;height:129pt;z-index:251765248;mso-position-horizontal-relative:text;mso-position-vertical-relative:text">
                  <v:imagedata r:id="rId180" o:title=""/>
                </v:shape>
                <o:OLEObject Type="Embed" ProgID="FXDraw.Graphic" ShapeID="_x0000_s1056" DrawAspect="Content" ObjectID="_1460925727" r:id="rId181"/>
              </w:object>
            </w:r>
            <w:r w:rsidR="00FF4D3B">
              <w:rPr>
                <w:rFonts w:ascii="Times New Roman" w:hAnsi="Times New Roman"/>
              </w:rPr>
              <w:t xml:space="preserve">What is </w:t>
            </w:r>
            <w:r w:rsidR="00FF4D3B" w:rsidRPr="00A97242">
              <w:rPr>
                <w:rFonts w:ascii="Times New Roman" w:hAnsi="Times New Roman"/>
              </w:rPr>
              <w:t xml:space="preserve">the midpoint of the interval </w:t>
            </w:r>
            <w:proofErr w:type="gramStart"/>
            <w:r w:rsidR="00FF4D3B" w:rsidRPr="00A97242">
              <w:rPr>
                <w:rFonts w:ascii="Times New Roman" w:hAnsi="Times New Roman"/>
                <w:i/>
              </w:rPr>
              <w:t>AB</w:t>
            </w:r>
            <w:r w:rsidR="00FF4D3B" w:rsidRPr="00A97242">
              <w:rPr>
                <w:rFonts w:ascii="Times New Roman" w:hAnsi="Times New Roman"/>
              </w:rPr>
              <w:t>.</w:t>
            </w:r>
            <w:proofErr w:type="gramEnd"/>
          </w:p>
          <w:p w:rsidR="00FF4D3B" w:rsidRPr="00A97242" w:rsidRDefault="00FF4D3B" w:rsidP="00FF4D3B">
            <w:pPr>
              <w:rPr>
                <w:rFonts w:ascii="Times New Roman" w:hAnsi="Times New Roman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</w:t>
            </w:r>
            <w:r w:rsidRPr="00A97242">
              <w:rPr>
                <w:rFonts w:ascii="Times New Roman" w:hAnsi="Times New Roman"/>
              </w:rPr>
              <w:t xml:space="preserve">A.  </w:t>
            </w:r>
            <w:r>
              <w:rPr>
                <w:rFonts w:ascii="Times New Roman" w:hAnsi="Times New Roman"/>
              </w:rPr>
              <w:t xml:space="preserve"> (-5, -½</w:t>
            </w:r>
            <w:r w:rsidRPr="00A97242">
              <w:rPr>
                <w:rFonts w:ascii="Times New Roman" w:hAnsi="Times New Roman"/>
              </w:rPr>
              <w:t xml:space="preserve">)          </w:t>
            </w:r>
          </w:p>
          <w:p w:rsidR="00FF4D3B" w:rsidRPr="00A97242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</w:t>
            </w:r>
            <w:r w:rsidRPr="00A97242">
              <w:rPr>
                <w:rFonts w:ascii="Times New Roman" w:hAnsi="Times New Roman"/>
              </w:rPr>
              <w:t>B.   (</w:t>
            </w:r>
            <w:r>
              <w:rPr>
                <w:rFonts w:ascii="Times New Roman" w:hAnsi="Times New Roman"/>
              </w:rPr>
              <w:t>0, -½</w:t>
            </w:r>
            <w:r w:rsidRPr="00A97242">
              <w:rPr>
                <w:rFonts w:ascii="Times New Roman" w:hAnsi="Times New Roman"/>
              </w:rPr>
              <w:t xml:space="preserve">)               </w:t>
            </w:r>
          </w:p>
          <w:p w:rsidR="00FF4D3B" w:rsidRPr="00A97242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A97242">
              <w:rPr>
                <w:rFonts w:ascii="Times New Roman" w:hAnsi="Times New Roman"/>
              </w:rPr>
              <w:t xml:space="preserve">       C.   </w:t>
            </w:r>
            <w:r>
              <w:rPr>
                <w:rFonts w:ascii="Times New Roman" w:hAnsi="Times New Roman"/>
              </w:rPr>
              <w:t>(0,  ½</w:t>
            </w:r>
            <w:r w:rsidRPr="00A97242">
              <w:rPr>
                <w:rFonts w:ascii="Times New Roman" w:hAnsi="Times New Roman"/>
              </w:rPr>
              <w:t xml:space="preserve">)          </w:t>
            </w:r>
          </w:p>
          <w:p w:rsidR="00FF4D3B" w:rsidRPr="00A97242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A97242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</w:t>
            </w:r>
            <w:r w:rsidRPr="00A97242">
              <w:rPr>
                <w:rFonts w:ascii="Times New Roman" w:hAnsi="Times New Roman"/>
              </w:rPr>
              <w:t xml:space="preserve">      D.   </w:t>
            </w:r>
            <w:r>
              <w:rPr>
                <w:rFonts w:ascii="Times New Roman" w:hAnsi="Times New Roman"/>
              </w:rPr>
              <w:t>(5,  ½</w:t>
            </w:r>
            <w:r w:rsidRPr="00A97242">
              <w:rPr>
                <w:rFonts w:ascii="Times New Roman" w:hAnsi="Times New Roman"/>
              </w:rPr>
              <w:t>)</w:t>
            </w:r>
          </w:p>
          <w:p w:rsidR="00FF4D3B" w:rsidRPr="00A97242" w:rsidRDefault="00FF4D3B" w:rsidP="00FF4D3B">
            <w:pPr>
              <w:rPr>
                <w:rFonts w:ascii="Times New Roman" w:hAnsi="Times New Roman"/>
              </w:rPr>
            </w:pPr>
          </w:p>
          <w:p w:rsidR="00FF4D3B" w:rsidRPr="00A97242" w:rsidRDefault="00FF4D3B" w:rsidP="00FF4D3B">
            <w:pPr>
              <w:rPr>
                <w:rFonts w:ascii="Times New Roman" w:hAnsi="Times New Roman"/>
                <w:sz w:val="16"/>
              </w:rPr>
            </w:pPr>
          </w:p>
          <w:p w:rsidR="00FF4D3B" w:rsidRDefault="00FF4D3B" w:rsidP="00FF4D3B">
            <w:r w:rsidRPr="00A97242">
              <w:rPr>
                <w:rFonts w:ascii="Times New Roman" w:hAnsi="Times New Roman"/>
              </w:rPr>
              <w:t xml:space="preserve">      </w:t>
            </w: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A97242" w:rsidRDefault="00FF4D3B" w:rsidP="00FF4D3B">
            <w:pPr>
              <w:pStyle w:val="MCSectionStyle"/>
              <w:rPr>
                <w:position w:val="-22"/>
              </w:rPr>
            </w:pPr>
            <w:r>
              <w:t xml:space="preserve"> </w:t>
            </w:r>
            <w:r w:rsidRPr="00A97242">
              <w:rPr>
                <w:color w:val="FF0000"/>
                <w:position w:val="-22"/>
              </w:rPr>
              <w:object w:dxaOrig="1152" w:dyaOrig="643">
                <v:shape id="_x0000_i1091" type="#_x0000_t75" style="width:57.6pt;height:32.4pt" o:ole="">
                  <v:imagedata r:id="rId182" o:title=""/>
                </v:shape>
                <o:OLEObject Type="Embed" ProgID="FXEquation.Equation" ShapeID="_x0000_i1091" DrawAspect="Content" ObjectID="_1460925666" r:id="rId183"/>
              </w:object>
            </w:r>
            <w:r w:rsidRPr="00A97242">
              <w:rPr>
                <w:position w:val="-22"/>
              </w:rPr>
              <w:t xml:space="preserve">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 </w:t>
            </w:r>
            <w:r w:rsidRPr="00A97242">
              <w:rPr>
                <w:rFonts w:ascii="Times New Roman" w:hAnsi="Times New Roman"/>
                <w:color w:val="FF0000"/>
                <w:position w:val="-2"/>
              </w:rPr>
              <w:object w:dxaOrig="222" w:dyaOrig="276">
                <v:shape id="_x0000_i1092" type="#_x0000_t75" style="width:11.4pt;height:13.8pt" o:ole="">
                  <v:imagedata r:id="rId184" o:title=""/>
                </v:shape>
                <o:OLEObject Type="Embed" ProgID="FXEquation.Equation" ShapeID="_x0000_i1092" DrawAspect="Content" ObjectID="_1460925667" r:id="rId185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B.</w:t>
            </w:r>
            <w:r>
              <w:rPr>
                <w:rFonts w:ascii="Times New Roman" w:hAnsi="Times New Roman"/>
              </w:rPr>
              <w:t xml:space="preserve">       </w:t>
            </w:r>
            <w:r w:rsidRPr="00A97242">
              <w:rPr>
                <w:rFonts w:ascii="Times New Roman" w:hAnsi="Times New Roman"/>
                <w:color w:val="FF0000"/>
                <w:position w:val="-2"/>
              </w:rPr>
              <w:object w:dxaOrig="222" w:dyaOrig="276">
                <v:shape id="_x0000_i1093" type="#_x0000_t75" style="width:11.4pt;height:13.8pt" o:ole="">
                  <v:imagedata r:id="rId186" o:title=""/>
                </v:shape>
                <o:OLEObject Type="Embed" ProgID="FXEquation.Equation" ShapeID="_x0000_i1093" DrawAspect="Content" ObjectID="_1460925668" r:id="rId187"/>
              </w:object>
            </w:r>
            <w:r>
              <w:rPr>
                <w:rFonts w:ascii="Times New Roman" w:hAnsi="Times New Roman"/>
              </w:rPr>
              <w:t xml:space="preserve">                        C.       </w:t>
            </w:r>
            <w:r w:rsidRPr="00A97242">
              <w:rPr>
                <w:rFonts w:ascii="Times New Roman" w:hAnsi="Times New Roman"/>
                <w:color w:val="FF0000"/>
                <w:position w:val="-2"/>
              </w:rPr>
              <w:object w:dxaOrig="222" w:dyaOrig="276">
                <v:shape id="_x0000_i1094" type="#_x0000_t75" style="width:11.4pt;height:13.8pt" o:ole="">
                  <v:imagedata r:id="rId188" o:title=""/>
                </v:shape>
                <o:OLEObject Type="Embed" ProgID="FXEquation.Equation" ShapeID="_x0000_i1094" DrawAspect="Content" ObjectID="_1460925669" r:id="rId189"/>
              </w:object>
            </w:r>
            <w:r>
              <w:rPr>
                <w:rFonts w:ascii="Times New Roman" w:hAnsi="Times New Roman"/>
              </w:rPr>
              <w:t xml:space="preserve">                        D.       </w:t>
            </w:r>
            <w:r w:rsidRPr="00A97242">
              <w:rPr>
                <w:rFonts w:ascii="Times New Roman" w:hAnsi="Times New Roman"/>
                <w:color w:val="FF0000"/>
                <w:position w:val="-2"/>
              </w:rPr>
              <w:object w:dxaOrig="222" w:dyaOrig="276">
                <v:shape id="_x0000_i1095" type="#_x0000_t75" style="width:11.4pt;height:13.8pt" o:ole="">
                  <v:imagedata r:id="rId190" o:title=""/>
                </v:shape>
                <o:OLEObject Type="Embed" ProgID="FXEquation.Equation" ShapeID="_x0000_i1095" DrawAspect="Content" ObjectID="_1460925670" r:id="rId191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961952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Which of the lines below could form part of the solution to</w:t>
            </w:r>
            <w:r w:rsidR="00FF4D3B">
              <w:rPr>
                <w:rFonts w:ascii="Times New Roman" w:hAnsi="Times New Roman"/>
              </w:rPr>
              <w:t xml:space="preserve"> this equation</w:t>
            </w:r>
            <w:r w:rsidR="00FF4D3B" w:rsidRPr="00752884">
              <w:rPr>
                <w:rFonts w:ascii="Times New Roman" w:hAnsi="Times New Roman"/>
              </w:rPr>
              <w:t>?</w:t>
            </w:r>
          </w:p>
          <w:p w:rsidR="00FF4D3B" w:rsidRPr="00752884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752884" w:rsidRDefault="00FF4D3B" w:rsidP="00FF4D3B">
            <w:pPr>
              <w:rPr>
                <w:rFonts w:ascii="Times New Roman" w:hAnsi="Times New Roman"/>
                <w:color w:val="FF0000"/>
                <w:position w:val="-18"/>
              </w:rPr>
            </w:pPr>
            <w:r w:rsidRPr="00752884">
              <w:rPr>
                <w:rFonts w:ascii="Times New Roman" w:hAnsi="Times New Roman"/>
                <w:color w:val="FF0000"/>
              </w:rPr>
              <w:t xml:space="preserve"> </w:t>
            </w:r>
            <w:r>
              <w:rPr>
                <w:rFonts w:ascii="Times New Roman" w:hAnsi="Times New Roman"/>
                <w:color w:val="FF0000"/>
              </w:rPr>
              <w:t xml:space="preserve">                                   </w:t>
            </w:r>
            <w:r w:rsidRPr="00752884">
              <w:rPr>
                <w:rFonts w:ascii="Times New Roman" w:hAnsi="Times New Roman"/>
                <w:color w:val="FF0000"/>
                <w:position w:val="-18"/>
              </w:rPr>
              <w:object w:dxaOrig="1728" w:dyaOrig="510">
                <v:shape id="_x0000_i1096" type="#_x0000_t75" style="width:86.4pt;height:25.2pt" o:ole="">
                  <v:imagedata r:id="rId192" o:title=""/>
                </v:shape>
                <o:OLEObject Type="Embed" ProgID="FXEquation.Equation" ShapeID="_x0000_i1096" DrawAspect="Content" ObjectID="_1460925671" r:id="rId193"/>
              </w:object>
            </w:r>
            <w:r w:rsidRPr="00752884">
              <w:rPr>
                <w:rFonts w:ascii="Times New Roman" w:hAnsi="Times New Roman"/>
                <w:color w:val="FF0000"/>
                <w:position w:val="-18"/>
              </w:rPr>
              <w:t xml:space="preserve">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   </w:t>
            </w:r>
            <w:r w:rsidR="00961952" w:rsidRPr="00961952">
              <w:rPr>
                <w:rFonts w:ascii="Times New Roman" w:hAnsi="Times New Roman"/>
                <w:color w:val="FF0000"/>
                <w:position w:val="-6"/>
              </w:rPr>
              <w:object w:dxaOrig="2332" w:dyaOrig="238">
                <v:shape id="_x0000_i1131" type="#_x0000_t75" style="width:117.05pt;height:12pt" o:ole="">
                  <v:imagedata r:id="rId194" o:title=""/>
                </v:shape>
                <o:OLEObject Type="Embed" ProgID="FXEquation.Equation" ShapeID="_x0000_i1131" DrawAspect="Content" ObjectID="_1460925672" r:id="rId195"/>
              </w:objec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</w:t>
            </w:r>
          </w:p>
          <w:p w:rsidR="00FF4D3B" w:rsidRPr="00752884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      B.</w:t>
            </w:r>
            <w:r>
              <w:rPr>
                <w:rFonts w:ascii="Times New Roman" w:hAnsi="Times New Roman"/>
              </w:rPr>
              <w:t xml:space="preserve">        </w:t>
            </w:r>
            <w:r w:rsidRPr="00752884">
              <w:rPr>
                <w:rFonts w:ascii="Times New Roman" w:hAnsi="Times New Roman"/>
                <w:color w:val="FF0000"/>
                <w:position w:val="-2"/>
              </w:rPr>
              <w:object w:dxaOrig="2178" w:dyaOrig="194">
                <v:shape id="_x0000_i1097" type="#_x0000_t75" style="width:109.25pt;height:9.6pt" o:ole="">
                  <v:imagedata r:id="rId196" o:title=""/>
                </v:shape>
                <o:OLEObject Type="Embed" ProgID="FXEquation.Equation" ShapeID="_x0000_i1097" DrawAspect="Content" ObjectID="_1460925673" r:id="rId197"/>
              </w:object>
            </w:r>
            <w:r>
              <w:rPr>
                <w:rFonts w:ascii="Times New Roman" w:hAnsi="Times New Roman"/>
              </w:rPr>
              <w:t xml:space="preserve">            </w:t>
            </w:r>
          </w:p>
          <w:p w:rsidR="00FF4D3B" w:rsidRPr="00752884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C.        </w:t>
            </w:r>
            <w:r w:rsidRPr="00752884">
              <w:rPr>
                <w:rFonts w:ascii="Times New Roman" w:hAnsi="Times New Roman"/>
                <w:color w:val="FF0000"/>
                <w:position w:val="-6"/>
              </w:rPr>
              <w:object w:dxaOrig="2260" w:dyaOrig="238">
                <v:shape id="_x0000_i1098" type="#_x0000_t75" style="width:113.45pt;height:12pt" o:ole="">
                  <v:imagedata r:id="rId198" o:title=""/>
                </v:shape>
                <o:OLEObject Type="Embed" ProgID="FXEquation.Equation" ShapeID="_x0000_i1098" DrawAspect="Content" ObjectID="_1460925674" r:id="rId199"/>
              </w:object>
            </w:r>
            <w:r>
              <w:rPr>
                <w:rFonts w:ascii="Times New Roman" w:hAnsi="Times New Roman"/>
              </w:rPr>
              <w:t xml:space="preserve">           </w:t>
            </w:r>
          </w:p>
          <w:p w:rsidR="00FF4D3B" w:rsidRPr="00752884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D.       </w:t>
            </w:r>
            <w:r w:rsidRPr="00752884">
              <w:rPr>
                <w:rFonts w:ascii="Times New Roman" w:hAnsi="Times New Roman"/>
                <w:color w:val="FF0000"/>
                <w:position w:val="-18"/>
              </w:rPr>
              <w:object w:dxaOrig="1728" w:dyaOrig="510">
                <v:shape id="_x0000_i1099" type="#_x0000_t75" style="width:86.4pt;height:25.2pt" o:ole="">
                  <v:imagedata r:id="rId200" o:title=""/>
                </v:shape>
                <o:OLEObject Type="Embed" ProgID="FXEquation.Equation" ShapeID="_x0000_i1099" DrawAspect="Content" ObjectID="_1460925675" r:id="rId201"/>
              </w:objec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ShortAnswerStyle"/>
            </w:pPr>
            <w:r>
              <w:t>Sinead is conducting a survey as part of her PDHPE assignment.</w:t>
            </w:r>
          </w:p>
          <w:p w:rsidR="00FF4D3B" w:rsidRDefault="00FF4D3B" w:rsidP="00FF4D3B">
            <w:pPr>
              <w:pStyle w:val="ShortAnswerStyle"/>
            </w:pPr>
            <w:r>
              <w:t>She asks 3 males an</w:t>
            </w:r>
            <w:r w:rsidR="00C57E3C">
              <w:t xml:space="preserve">d 4 females from the 12 males and 16 females in her class </w:t>
            </w:r>
            <w:r w:rsidR="00961952">
              <w:t>to answer some questions</w:t>
            </w:r>
            <w:r>
              <w:t>.</w:t>
            </w:r>
            <w:r w:rsidR="00961952">
              <w:t xml:space="preserve"> Her class</w:t>
            </w:r>
            <w:r w:rsidR="00C57E3C">
              <w:t xml:space="preserve"> makes up 4% of her school.</w:t>
            </w:r>
          </w:p>
          <w:p w:rsidR="00FF4D3B" w:rsidRPr="00151855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  <w:p w:rsidR="00FF4D3B" w:rsidRDefault="00FF4D3B" w:rsidP="00FF4D3B">
            <w:pPr>
              <w:pStyle w:val="ShortAnswerStyle"/>
            </w:pPr>
            <w:r>
              <w:t>She has used:</w:t>
            </w:r>
          </w:p>
          <w:p w:rsidR="00FF4D3B" w:rsidRPr="00833F43" w:rsidRDefault="00FF4D3B" w:rsidP="00FF4D3B">
            <w:pPr>
              <w:pStyle w:val="ShortAnswerStyle"/>
              <w:rPr>
                <w:sz w:val="14"/>
                <w:szCs w:val="14"/>
              </w:rPr>
            </w:pPr>
          </w:p>
          <w:p w:rsidR="00FF4D3B" w:rsidRDefault="00FF4D3B" w:rsidP="00FF4D3B">
            <w:pPr>
              <w:pStyle w:val="ShortAnswerStyle"/>
            </w:pPr>
            <w:r>
              <w:t xml:space="preserve">     A.    A census of her class.                                 B.      A </w:t>
            </w:r>
            <w:r w:rsidR="00961952">
              <w:t xml:space="preserve">representative </w:t>
            </w:r>
            <w:r>
              <w:t>sample of her class.</w:t>
            </w:r>
          </w:p>
          <w:p w:rsidR="00FF4D3B" w:rsidRPr="00833F43" w:rsidRDefault="00FF4D3B" w:rsidP="00FF4D3B">
            <w:pPr>
              <w:pStyle w:val="ShortAnswerStyle"/>
              <w:rPr>
                <w:sz w:val="14"/>
                <w:szCs w:val="14"/>
              </w:rPr>
            </w:pPr>
          </w:p>
          <w:p w:rsidR="00FF4D3B" w:rsidRDefault="00FF4D3B" w:rsidP="00FF4D3B">
            <w:pPr>
              <w:pStyle w:val="ShortAnswerStyle"/>
            </w:pPr>
            <w:r>
              <w:t xml:space="preserve">     C.    A census of her school.                               D.     A </w:t>
            </w:r>
            <w:r w:rsidR="00961952">
              <w:t xml:space="preserve">representative </w:t>
            </w:r>
            <w:r>
              <w:t>sample of her school.</w:t>
            </w:r>
          </w:p>
          <w:p w:rsidR="00FF4D3B" w:rsidRPr="00C936A8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1636D2" w:rsidRDefault="006F7118" w:rsidP="00FF4D3B">
            <w:pPr>
              <w:ind w:right="5646"/>
              <w:rPr>
                <w:noProof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>
                <v:shape id="_x0000_s1057" type="#_x0000_t75" style="position:absolute;margin-left:238.95pt;margin-top:.15pt;width:242.8pt;height:152.95pt;z-index:251766272;mso-position-horizontal-relative:text;mso-position-vertical-relative:text">
                  <v:imagedata r:id="rId202" o:title=""/>
                  <w10:wrap type="square"/>
                </v:shape>
                <o:OLEObject Type="Embed" ProgID="FXDraw.Graphic" ShapeID="_x0000_s1057" DrawAspect="Content" ObjectID="_1460925728" r:id="rId203"/>
              </w:object>
            </w:r>
            <w:r w:rsidR="00FF4D3B">
              <w:rPr>
                <w:rFonts w:ascii="Times New Roman" w:hAnsi="Times New Roman"/>
                <w:noProof/>
              </w:rPr>
              <w:t>Asher</w:t>
            </w:r>
            <w:r w:rsidR="00FF4D3B" w:rsidRPr="00752884">
              <w:rPr>
                <w:rFonts w:ascii="Times New Roman" w:hAnsi="Times New Roman"/>
                <w:noProof/>
              </w:rPr>
              <w:t xml:space="preserve"> records the </w:t>
            </w:r>
            <w:r w:rsidR="00FF4D3B">
              <w:rPr>
                <w:rFonts w:ascii="Times New Roman" w:hAnsi="Times New Roman"/>
                <w:noProof/>
              </w:rPr>
              <w:t xml:space="preserve">maximum daily </w:t>
            </w:r>
            <w:r w:rsidR="00FF4D3B" w:rsidRPr="00752884">
              <w:rPr>
                <w:rFonts w:ascii="Times New Roman" w:hAnsi="Times New Roman"/>
                <w:noProof/>
              </w:rPr>
              <w:t>t</w:t>
            </w:r>
            <w:r w:rsidR="00FF4D3B">
              <w:rPr>
                <w:rFonts w:ascii="Times New Roman" w:hAnsi="Times New Roman"/>
                <w:noProof/>
              </w:rPr>
              <w:t>emperature at the plant nursury where she works</w:t>
            </w:r>
            <w:r w:rsidR="00FF4D3B" w:rsidRPr="00752884">
              <w:rPr>
                <w:rFonts w:ascii="Times New Roman" w:hAnsi="Times New Roman"/>
                <w:noProof/>
              </w:rPr>
              <w:t xml:space="preserve"> over a period of a fortnight</w:t>
            </w:r>
            <w:r w:rsidR="00FF4D3B" w:rsidRPr="001636D2">
              <w:rPr>
                <w:noProof/>
              </w:rPr>
              <w:t>.</w:t>
            </w:r>
          </w:p>
          <w:p w:rsidR="00FF4D3B" w:rsidRPr="00F2726D" w:rsidRDefault="00FF4D3B" w:rsidP="00FF4D3B">
            <w:pPr>
              <w:pStyle w:val="QuestionStyle"/>
            </w:pPr>
          </w:p>
          <w:p w:rsidR="00FF4D3B" w:rsidRDefault="00FF4D3B" w:rsidP="00FF4D3B">
            <w:pPr>
              <w:pStyle w:val="QuestionStyle"/>
            </w:pPr>
            <w:r>
              <w:t>She draws a line graph from her results.</w:t>
            </w:r>
          </w:p>
          <w:p w:rsidR="00FF4D3B" w:rsidRPr="00F2726D" w:rsidRDefault="00FF4D3B" w:rsidP="00FF4D3B">
            <w:pPr>
              <w:pStyle w:val="QuestionStyle"/>
            </w:pPr>
          </w:p>
          <w:p w:rsidR="00FF4D3B" w:rsidRPr="00752884" w:rsidRDefault="00FF4D3B" w:rsidP="00FF4D3B">
            <w:pPr>
              <w:pStyle w:val="ShortAnswerStyle"/>
              <w:ind w:right="5646"/>
              <w:rPr>
                <w:szCs w:val="24"/>
              </w:rPr>
            </w:pPr>
            <w:r w:rsidRPr="00752884">
              <w:rPr>
                <w:szCs w:val="24"/>
              </w:rPr>
              <w:t>Staff</w:t>
            </w:r>
            <w:r>
              <w:rPr>
                <w:szCs w:val="24"/>
              </w:rPr>
              <w:t xml:space="preserve"> are given a bonus of $10 per day for working on days where the temperature is at or above 40</w:t>
            </w:r>
            <w:r w:rsidRPr="00F2726D">
              <w:rPr>
                <w:szCs w:val="24"/>
                <w:vertAlign w:val="superscript"/>
              </w:rPr>
              <w:t>o</w:t>
            </w:r>
            <w:r>
              <w:rPr>
                <w:szCs w:val="24"/>
              </w:rPr>
              <w:t xml:space="preserve"> C. </w:t>
            </w:r>
          </w:p>
          <w:p w:rsidR="00FF4D3B" w:rsidRPr="00752884" w:rsidRDefault="00FF4D3B" w:rsidP="00FF4D3B">
            <w:pPr>
              <w:pStyle w:val="ShortAnswerStyle"/>
              <w:ind w:right="6780"/>
              <w:rPr>
                <w:szCs w:val="24"/>
              </w:rPr>
            </w:pPr>
            <w:r>
              <w:rPr>
                <w:szCs w:val="24"/>
              </w:rPr>
              <w:t xml:space="preserve"> </w:t>
            </w:r>
          </w:p>
          <w:p w:rsidR="00FF4D3B" w:rsidRPr="00F2726D" w:rsidRDefault="00FF4D3B" w:rsidP="00FF4D3B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How much would she have received in bonus payments in this fortnight? </w:t>
            </w:r>
          </w:p>
          <w:p w:rsidR="00FF4D3B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</w:t>
            </w:r>
            <w:r>
              <w:t>$10</w:t>
            </w:r>
            <w:r w:rsidRPr="003D5C6C">
              <w:t xml:space="preserve">   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$20                        C.     $30                        D.   $40  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ShortAnswerStyle"/>
            </w:pPr>
            <w:r>
              <w:t>Sky compiled a frequency distribution table of the number of calls per day she received from her friends on each day in April.</w:t>
            </w:r>
          </w:p>
          <w:p w:rsidR="00FF4D3B" w:rsidRDefault="006F7118" w:rsidP="00FF4D3B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58" type="#_x0000_t75" style="position:absolute;margin-left:66.6pt;margin-top:8.35pt;width:162.55pt;height:117.45pt;z-index:251767296;mso-position-horizontal-relative:text;mso-position-vertical-relative:text">
                  <v:imagedata r:id="rId204" o:title=""/>
                </v:shape>
                <o:OLEObject Type="Embed" ProgID="FXDraw.Graphic" ShapeID="_x0000_s1058" DrawAspect="Content" ObjectID="_1460925729" r:id="rId205"/>
              </w:object>
            </w: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  <w:r>
              <w:t>What was the mean number of calls per day (correct to one decimal place)?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>
              <w:t xml:space="preserve">  7.7   </w:t>
            </w:r>
            <w:r w:rsidRPr="003D5C6C">
              <w:t xml:space="preserve">             B.</w:t>
            </w:r>
            <w:r>
              <w:t xml:space="preserve">         8.0                    C.      8.3                       D.      8.5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2C075F" w:rsidRDefault="00FF4D3B" w:rsidP="00FF4D3B">
            <w:pPr>
              <w:pStyle w:val="ShortAnswerStyle"/>
              <w:rPr>
                <w:b/>
              </w:rPr>
            </w:pPr>
            <w:r w:rsidRPr="002C075F">
              <w:rPr>
                <w:b/>
              </w:rPr>
              <w:t>Questions 49 and 50 refer to the following:</w:t>
            </w:r>
          </w:p>
          <w:p w:rsidR="00FF4D3B" w:rsidRDefault="00FF4D3B" w:rsidP="00FF4D3B">
            <w:pPr>
              <w:pStyle w:val="ShortAnswerStyle"/>
            </w:pPr>
            <w:r>
              <w:t>The stem a</w:t>
            </w:r>
            <w:r w:rsidR="00961952">
              <w:t>nd leaf plot shows the scores of</w:t>
            </w:r>
            <w:r>
              <w:t xml:space="preserve"> 20 people on a competence test.</w:t>
            </w:r>
          </w:p>
          <w:p w:rsidR="00FF4D3B" w:rsidRDefault="00FF4D3B" w:rsidP="00FF4D3B">
            <w:pPr>
              <w:pStyle w:val="ShortAnswerStyle"/>
            </w:pPr>
            <w:r>
              <w:t xml:space="preserve">    </w:t>
            </w:r>
          </w:p>
          <w:tbl>
            <w:tblPr>
              <w:tblW w:w="0" w:type="auto"/>
              <w:tblInd w:w="2070" w:type="dxa"/>
              <w:tblLayout w:type="fixed"/>
              <w:tblLook w:val="04A0" w:firstRow="1" w:lastRow="0" w:firstColumn="1" w:lastColumn="0" w:noHBand="0" w:noVBand="1"/>
            </w:tblPr>
            <w:tblGrid>
              <w:gridCol w:w="798"/>
              <w:gridCol w:w="402"/>
              <w:gridCol w:w="402"/>
              <w:gridCol w:w="402"/>
              <w:gridCol w:w="401"/>
              <w:gridCol w:w="401"/>
              <w:gridCol w:w="402"/>
              <w:gridCol w:w="402"/>
              <w:gridCol w:w="403"/>
            </w:tblGrid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F4D3B" w:rsidRPr="00AD77C5" w:rsidRDefault="00FF4D3B" w:rsidP="00FF4D3B">
                  <w:pPr>
                    <w:jc w:val="right"/>
                  </w:pPr>
                  <w:r>
                    <w:t>Stem</w:t>
                  </w:r>
                </w:p>
              </w:tc>
              <w:tc>
                <w:tcPr>
                  <w:tcW w:w="3215" w:type="dxa"/>
                  <w:gridSpan w:val="8"/>
                  <w:tcBorders>
                    <w:bottom w:val="single" w:sz="4" w:space="0" w:color="000000" w:themeColor="text1"/>
                  </w:tcBorders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Leaf</w:t>
                  </w:r>
                </w:p>
              </w:tc>
            </w:tr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top w:val="single" w:sz="4" w:space="0" w:color="000000" w:themeColor="text1"/>
                    <w:righ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right"/>
                  </w:pPr>
                  <w:r>
                    <w:t>6</w:t>
                  </w:r>
                </w:p>
              </w:tc>
              <w:tc>
                <w:tcPr>
                  <w:tcW w:w="402" w:type="dxa"/>
                  <w:tcBorders>
                    <w:top w:val="single" w:sz="4" w:space="0" w:color="000000" w:themeColor="text1"/>
                    <w:lef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402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402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1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1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3" w:type="dxa"/>
                  <w:tcBorders>
                    <w:top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</w:tr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righ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right"/>
                  </w:pPr>
                  <w:r>
                    <w:t>7</w:t>
                  </w:r>
                </w:p>
              </w:tc>
              <w:tc>
                <w:tcPr>
                  <w:tcW w:w="402" w:type="dxa"/>
                  <w:tcBorders>
                    <w:lef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3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</w:tr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righ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right"/>
                  </w:pPr>
                  <w:r>
                    <w:t>8</w:t>
                  </w:r>
                </w:p>
              </w:tc>
              <w:tc>
                <w:tcPr>
                  <w:tcW w:w="402" w:type="dxa"/>
                  <w:tcBorders>
                    <w:lef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403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</w:tr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righ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right"/>
                  </w:pPr>
                  <w:r>
                    <w:t>9</w:t>
                  </w:r>
                </w:p>
              </w:tc>
              <w:tc>
                <w:tcPr>
                  <w:tcW w:w="402" w:type="dxa"/>
                  <w:tcBorders>
                    <w:lef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3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</w:tr>
            <w:tr w:rsidR="00FF4D3B" w:rsidRPr="00AD77C5" w:rsidTr="00FA6D15">
              <w:trPr>
                <w:trHeight w:hRule="exact" w:val="283"/>
              </w:trPr>
              <w:tc>
                <w:tcPr>
                  <w:tcW w:w="798" w:type="dxa"/>
                  <w:tcBorders>
                    <w:righ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right"/>
                  </w:pPr>
                  <w:r>
                    <w:t>10</w:t>
                  </w:r>
                </w:p>
              </w:tc>
              <w:tc>
                <w:tcPr>
                  <w:tcW w:w="402" w:type="dxa"/>
                  <w:tcBorders>
                    <w:left w:val="single" w:sz="4" w:space="0" w:color="000000" w:themeColor="text1"/>
                  </w:tcBorders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  <w:r>
                    <w:t>0</w:t>
                  </w: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/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1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2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  <w:tc>
                <w:tcPr>
                  <w:tcW w:w="403" w:type="dxa"/>
                  <w:vAlign w:val="center"/>
                </w:tcPr>
                <w:p w:rsidR="00FF4D3B" w:rsidRPr="00AD77C5" w:rsidRDefault="00FF4D3B" w:rsidP="00FF4D3B">
                  <w:pPr>
                    <w:jc w:val="center"/>
                  </w:pPr>
                </w:p>
              </w:tc>
            </w:tr>
          </w:tbl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ShortAnswerStyle"/>
            </w:pPr>
            <w:r>
              <w:t>What is</w:t>
            </w:r>
            <w:r w:rsidR="00EE0DAE">
              <w:t>/are</w:t>
            </w:r>
            <w:r>
              <w:t xml:space="preserve"> the mode(s)?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 w:rsidR="008F769F">
              <w:t>76 and 98</w:t>
            </w:r>
            <w:r>
              <w:t xml:space="preserve">            </w:t>
            </w:r>
            <w:r w:rsidRPr="003D5C6C">
              <w:t>B.</w:t>
            </w:r>
            <w:r>
              <w:t xml:space="preserve">      </w:t>
            </w:r>
            <w:r w:rsidR="008F769F">
              <w:t>85 and 86</w:t>
            </w:r>
            <w:r>
              <w:t xml:space="preserve">           C.    </w:t>
            </w:r>
            <w:r w:rsidR="008F769F">
              <w:t>85.5</w:t>
            </w:r>
            <w:r>
              <w:t xml:space="preserve">             D.    </w:t>
            </w:r>
            <w:r w:rsidR="008F769F">
              <w:t>87</w:t>
            </w:r>
            <w:r>
              <w:t xml:space="preserve"> 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ShortAnswerStyle"/>
            </w:pPr>
            <w:r>
              <w:t xml:space="preserve">What is the </w:t>
            </w:r>
            <w:r w:rsidR="00EE0DAE">
              <w:t>range</w:t>
            </w:r>
            <w:r>
              <w:t xml:space="preserve"> of the scores? 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 w:rsidR="00EE0DAE">
              <w:t>4</w: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</w:t>
            </w:r>
            <w:r w:rsidR="008F769F">
              <w:t xml:space="preserve">         </w:t>
            </w:r>
            <w:r w:rsidRPr="003D5C6C">
              <w:t>B.</w:t>
            </w:r>
            <w:r>
              <w:t xml:space="preserve">      </w:t>
            </w:r>
            <w:r w:rsidR="00EE0DAE">
              <w:t>7</w:t>
            </w:r>
            <w:r>
              <w:t xml:space="preserve">           </w:t>
            </w:r>
            <w:r w:rsidR="008F769F">
              <w:t xml:space="preserve">            </w:t>
            </w:r>
            <w:r>
              <w:t xml:space="preserve">C.    </w:t>
            </w:r>
            <w:r w:rsidR="00EE0DAE">
              <w:t>33</w:t>
            </w:r>
            <w:r>
              <w:t xml:space="preserve">                D.      </w:t>
            </w:r>
            <w:r w:rsidR="00EE0DAE">
              <w:t>40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ShortAnswerStyle"/>
              <w:rPr>
                <w:szCs w:val="24"/>
              </w:rPr>
            </w:pPr>
            <w:r>
              <w:t xml:space="preserve">What positive integers less than 10 could be written in the spaces marked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</w:t>
            </w:r>
            <w:proofErr w:type="gramStart"/>
            <w:r>
              <w:t xml:space="preserve">and  </w:t>
            </w:r>
            <w:r w:rsidRPr="00263B64">
              <w:rPr>
                <w:sz w:val="36"/>
                <w:szCs w:val="36"/>
              </w:rPr>
              <w:t>□</w:t>
            </w:r>
            <w:proofErr w:type="gramEnd"/>
            <w:r>
              <w:rPr>
                <w:szCs w:val="24"/>
              </w:rPr>
              <w:t xml:space="preserve"> to make the subtraction true?</w:t>
            </w:r>
          </w:p>
          <w:p w:rsidR="00FF4D3B" w:rsidRDefault="00FF4D3B" w:rsidP="00FF4D3B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10"/>
              <w:gridCol w:w="510"/>
              <w:gridCol w:w="510"/>
              <w:gridCol w:w="510"/>
            </w:tblGrid>
            <w:tr w:rsidR="00FF4D3B" w:rsidTr="008C224C">
              <w:trPr>
                <w:trHeight w:val="454"/>
              </w:trPr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510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–  </w:t>
                  </w:r>
                </w:p>
              </w:tc>
            </w:tr>
            <w:tr w:rsidR="00FF4D3B" w:rsidTr="008C224C">
              <w:trPr>
                <w:trHeight w:val="454"/>
              </w:trPr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FF4D3B" w:rsidRPr="008C224C" w:rsidRDefault="00FF4D3B" w:rsidP="00FF4D3B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8C224C">
                    <w:rPr>
                      <w:position w:val="-6"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</w:tcPr>
                <w:p w:rsidR="00FF4D3B" w:rsidRPr="008C224C" w:rsidRDefault="00FF4D3B" w:rsidP="00FF4D3B">
                  <w:pPr>
                    <w:pStyle w:val="ShortAnswerStyle"/>
                    <w:jc w:val="center"/>
                    <w:rPr>
                      <w:position w:val="6"/>
                      <w:sz w:val="56"/>
                      <w:szCs w:val="56"/>
                    </w:rPr>
                  </w:pPr>
                  <w:r w:rsidRPr="008C224C">
                    <w:rPr>
                      <w:position w:val="6"/>
                      <w:sz w:val="56"/>
                      <w:szCs w:val="56"/>
                    </w:rPr>
                    <w:t>□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FF4D3B" w:rsidRPr="008C224C" w:rsidRDefault="00FF4D3B" w:rsidP="00FF4D3B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8C224C">
                    <w:rPr>
                      <w:position w:val="-6"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510" w:type="dxa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  <w:tr w:rsidR="00FF4D3B" w:rsidTr="008C224C">
              <w:trPr>
                <w:trHeight w:val="454"/>
              </w:trPr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FF4D3B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263B64">
                    <w:rPr>
                      <w:position w:val="-6"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263B64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position w:val="-6"/>
                      <w:sz w:val="56"/>
                      <w:szCs w:val="56"/>
                    </w:rPr>
                  </w:pPr>
                  <w:r w:rsidRPr="00263B64">
                    <w:rPr>
                      <w:position w:val="-6"/>
                      <w:sz w:val="56"/>
                      <w:szCs w:val="56"/>
                    </w:rPr>
                    <w:t>⌂</w:t>
                  </w:r>
                </w:p>
              </w:tc>
              <w:tc>
                <w:tcPr>
                  <w:tcW w:w="510" w:type="dxa"/>
                </w:tcPr>
                <w:p w:rsidR="00FF4D3B" w:rsidRPr="00263B64" w:rsidRDefault="00FF4D3B" w:rsidP="00FF4D3B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7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6    </w:t>
            </w:r>
            <w:r w:rsidRPr="003D5C6C">
              <w:t xml:space="preserve">             B.</w:t>
            </w:r>
            <w:r>
              <w:t xml:space="preserve">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6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7              </w:t>
            </w: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  <w:r>
              <w:t xml:space="preserve">         C.  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3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3                  D.   </w:t>
            </w:r>
            <w:r w:rsidRPr="00263B64">
              <w:rPr>
                <w:sz w:val="36"/>
                <w:szCs w:val="36"/>
              </w:rPr>
              <w:t>⌂</w:t>
            </w:r>
            <w:r>
              <w:rPr>
                <w:sz w:val="36"/>
                <w:szCs w:val="36"/>
              </w:rPr>
              <w:t xml:space="preserve"> </w:t>
            </w:r>
            <w:r>
              <w:t xml:space="preserve">= 7and 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7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AF1909" w:rsidRDefault="00EE0DAE" w:rsidP="00FF4D3B">
            <w:pPr>
              <w:rPr>
                <w:rFonts w:ascii="Times New Roman" w:eastAsiaTheme="minorHAnsi" w:hAnsi="Times New Roman"/>
                <w:lang w:eastAsia="en-US"/>
              </w:rPr>
            </w:pPr>
            <w:r>
              <w:rPr>
                <w:rFonts w:ascii="Times New Roman" w:eastAsiaTheme="minorHAnsi" w:hAnsi="Times New Roman"/>
                <w:lang w:eastAsia="en-US"/>
              </w:rPr>
              <w:t>Michaela</w:t>
            </w:r>
            <w:r w:rsidR="00FF4D3B" w:rsidRPr="00AF1909">
              <w:rPr>
                <w:rFonts w:ascii="Times New Roman" w:eastAsiaTheme="minorHAnsi" w:hAnsi="Times New Roman"/>
                <w:lang w:eastAsia="en-US"/>
              </w:rPr>
              <w:t xml:space="preserve"> invests $6 5</w:t>
            </w:r>
            <w:r w:rsidR="00FF4D3B">
              <w:rPr>
                <w:rFonts w:ascii="Times New Roman" w:eastAsiaTheme="minorHAnsi" w:hAnsi="Times New Roman"/>
                <w:lang w:eastAsia="en-US"/>
              </w:rPr>
              <w:t>00 at 4.25</w:t>
            </w:r>
            <w:r w:rsidR="00FF4D3B" w:rsidRPr="00AF1909">
              <w:rPr>
                <w:rFonts w:ascii="Times New Roman" w:eastAsiaTheme="minorHAnsi" w:hAnsi="Times New Roman"/>
                <w:lang w:eastAsia="en-US"/>
              </w:rPr>
              <w:t xml:space="preserve">% p.a. simple interest for a period of </w:t>
            </w:r>
            <w:r w:rsidR="00FF4D3B">
              <w:rPr>
                <w:rFonts w:ascii="Times New Roman" w:eastAsiaTheme="minorHAnsi" w:hAnsi="Times New Roman"/>
                <w:lang w:eastAsia="en-US"/>
              </w:rPr>
              <w:t>18 months</w:t>
            </w:r>
            <w:r w:rsidR="00FF4D3B" w:rsidRPr="00AF1909">
              <w:rPr>
                <w:rFonts w:ascii="Times New Roman" w:eastAsiaTheme="minorHAnsi" w:hAnsi="Times New Roman"/>
                <w:lang w:eastAsia="en-US"/>
              </w:rPr>
              <w:t xml:space="preserve">. How much interest does she earn? </w:t>
            </w:r>
          </w:p>
          <w:p w:rsidR="00FF4D3B" w:rsidRPr="00AF1909" w:rsidRDefault="00FF4D3B" w:rsidP="00FF4D3B">
            <w:pPr>
              <w:rPr>
                <w:rFonts w:ascii="Times New Roman" w:eastAsiaTheme="minorHAnsi" w:hAnsi="Times New Roman"/>
                <w:sz w:val="16"/>
                <w:szCs w:val="16"/>
                <w:lang w:eastAsia="en-US"/>
              </w:rPr>
            </w:pPr>
          </w:p>
          <w:p w:rsidR="00FF4D3B" w:rsidRPr="00AF1909" w:rsidRDefault="00FF4D3B" w:rsidP="00FF4D3B">
            <w:pPr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       A.    $414.38           B.     $828.75            C.      $621.56           D.     $4 972.50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  <w:r>
              <w:rPr>
                <w:rFonts w:ascii="Times New Roman" w:eastAsiaTheme="minorHAnsi" w:hAnsi="Times New Roman"/>
                <w:lang w:eastAsia="en-US"/>
              </w:rPr>
              <w:t>A Notebook Computer</w:t>
            </w: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is advertised as shown.</w:t>
            </w: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536896" behindDoc="0" locked="0" layoutInCell="1" allowOverlap="1" wp14:anchorId="70F2CC6A" wp14:editId="2D990528">
                      <wp:simplePos x="0" y="0"/>
                      <wp:positionH relativeFrom="column">
                        <wp:posOffset>1516380</wp:posOffset>
                      </wp:positionH>
                      <wp:positionV relativeFrom="paragraph">
                        <wp:posOffset>-6985</wp:posOffset>
                      </wp:positionV>
                      <wp:extent cx="2360930" cy="1404620"/>
                      <wp:effectExtent l="114300" t="95250" r="123190" b="141605"/>
                      <wp:wrapNone/>
                      <wp:docPr id="1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A11607"/>
                              </a:solidFill>
                              <a:ln>
                                <a:headEnd/>
                                <a:tailEnd/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Notebook Computer</w:t>
                                  </w:r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 xml:space="preserve">Cash </w:t>
                                  </w:r>
                                  <w:proofErr w:type="gramStart"/>
                                  <w:r>
                                    <w:rPr>
                                      <w:rFonts w:ascii="Rockwell" w:hAnsi="Rockwell"/>
                                    </w:rPr>
                                    <w:t>Price  -</w:t>
                                  </w:r>
                                  <w:proofErr w:type="gramEnd"/>
                                  <w:r>
                                    <w:rPr>
                                      <w:rFonts w:ascii="Rockwell" w:hAnsi="Rockwell"/>
                                    </w:rPr>
                                    <w:t xml:space="preserve">  $1600</w:t>
                                  </w:r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Rockwell" w:hAnsi="Rockwell"/>
                                    </w:rPr>
                                    <w:t>or</w:t>
                                  </w:r>
                                  <w:proofErr w:type="gramEnd"/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$342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deposit</w:t>
                                  </w:r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Rockwell" w:hAnsi="Rockwell"/>
                                    </w:rPr>
                                    <w:t>and</w:t>
                                  </w:r>
                                  <w:proofErr w:type="gramEnd"/>
                                  <w:r>
                                    <w:rPr>
                                      <w:rFonts w:ascii="Rockwell" w:hAnsi="Rockwell"/>
                                    </w:rPr>
                                    <w:t xml:space="preserve"> $70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per</w:t>
                                  </w:r>
                                </w:p>
                                <w:p w:rsidR="006F7118" w:rsidRDefault="006F7118" w:rsidP="00AF1909">
                                  <w:pPr>
                                    <w:ind w:left="33"/>
                                    <w:jc w:val="center"/>
                                  </w:pPr>
                                  <w:proofErr w:type="gramStart"/>
                                  <w:r>
                                    <w:rPr>
                                      <w:rFonts w:ascii="Rockwell" w:hAnsi="Rockwell"/>
                                    </w:rPr>
                                    <w:t>month</w:t>
                                  </w:r>
                                  <w:proofErr w:type="gramEnd"/>
                                  <w:r>
                                    <w:rPr>
                                      <w:rFonts w:ascii="Rockwell" w:hAnsi="Rockwell"/>
                                    </w:rPr>
                                    <w:t xml:space="preserve"> for 24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months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0F2CC6A" id="Text Box 2" o:spid="_x0000_s1028" type="#_x0000_t202" style="position:absolute;left:0;text-align:left;margin-left:119.4pt;margin-top:-.55pt;width:185.9pt;height:110.6pt;z-index:2515368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" fillcolor="#a11607" strokecolor="white [3201]" strokeweight="3pt">
                      <v:shadow on="t" color="black" opacity="24903f" origin=",.5" offset="0,.55556mm"/>
                      <v:textbox style="mso-fit-shape-to-text:t">
                        <w:txbxContent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Notebook Computer</w:t>
                            </w:r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 xml:space="preserve">Cash </w:t>
                            </w:r>
                            <w:proofErr w:type="gramStart"/>
                            <w:r>
                              <w:rPr>
                                <w:rFonts w:ascii="Rockwell" w:hAnsi="Rockwell"/>
                              </w:rPr>
                              <w:t>Price  -</w:t>
                            </w:r>
                            <w:proofErr w:type="gramEnd"/>
                            <w:r>
                              <w:rPr>
                                <w:rFonts w:ascii="Rockwell" w:hAnsi="Rockwell"/>
                              </w:rPr>
                              <w:t xml:space="preserve">  $1600</w:t>
                            </w:r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proofErr w:type="gramStart"/>
                            <w:r>
                              <w:rPr>
                                <w:rFonts w:ascii="Rockwell" w:hAnsi="Rockwell"/>
                              </w:rPr>
                              <w:t>or</w:t>
                            </w:r>
                            <w:proofErr w:type="gramEnd"/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$342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deposit</w:t>
                            </w:r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proofErr w:type="gramStart"/>
                            <w:r>
                              <w:rPr>
                                <w:rFonts w:ascii="Rockwell" w:hAnsi="Rockwell"/>
                              </w:rPr>
                              <w:t>and</w:t>
                            </w:r>
                            <w:proofErr w:type="gramEnd"/>
                            <w:r>
                              <w:rPr>
                                <w:rFonts w:ascii="Rockwell" w:hAnsi="Rockwell"/>
                              </w:rPr>
                              <w:t xml:space="preserve"> $70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per</w:t>
                            </w:r>
                          </w:p>
                          <w:p w:rsidR="006F7118" w:rsidRDefault="006F7118" w:rsidP="00AF1909">
                            <w:pPr>
                              <w:ind w:left="33"/>
                              <w:jc w:val="center"/>
                            </w:pPr>
                            <w:proofErr w:type="gramStart"/>
                            <w:r>
                              <w:rPr>
                                <w:rFonts w:ascii="Rockwell" w:hAnsi="Rockwell"/>
                              </w:rPr>
                              <w:t>month</w:t>
                            </w:r>
                            <w:proofErr w:type="gramEnd"/>
                            <w:r>
                              <w:rPr>
                                <w:rFonts w:ascii="Rockwell" w:hAnsi="Rockwell"/>
                              </w:rPr>
                              <w:t xml:space="preserve"> for 24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months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F4D3B" w:rsidRPr="00AF1909" w:rsidRDefault="00FF4D3B" w:rsidP="00FF4D3B">
            <w:pPr>
              <w:ind w:left="33"/>
              <w:rPr>
                <w:rFonts w:ascii="Rockwell" w:eastAsiaTheme="minorHAnsi" w:hAnsi="Rockwell"/>
                <w:lang w:eastAsia="en-US"/>
              </w:rPr>
            </w:pPr>
            <w:r w:rsidRPr="00AF1909">
              <w:rPr>
                <w:rFonts w:ascii="Rockwell" w:eastAsiaTheme="minorHAnsi" w:hAnsi="Rockwell"/>
                <w:lang w:eastAsia="en-US"/>
              </w:rPr>
              <w:t xml:space="preserve">                  </w:t>
            </w:r>
          </w:p>
          <w:p w:rsidR="00FF4D3B" w:rsidRPr="00AF1909" w:rsidRDefault="00FF4D3B" w:rsidP="00FF4D3B">
            <w:pPr>
              <w:rPr>
                <w:rFonts w:ascii="Rockwell" w:eastAsiaTheme="minorHAnsi" w:hAnsi="Rockwell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FF4D3B" w:rsidRPr="00AF1909" w:rsidRDefault="00FF4D3B" w:rsidP="00FF4D3B">
            <w:pPr>
              <w:ind w:left="33" w:right="176"/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>How much extra is paid by paying it off over 24 months, compared to the cash price?</w:t>
            </w:r>
          </w:p>
          <w:p w:rsidR="00FF4D3B" w:rsidRPr="00AF1909" w:rsidRDefault="00FF4D3B" w:rsidP="00FF4D3B">
            <w:pPr>
              <w:rPr>
                <w:rFonts w:ascii="Times New Roman" w:eastAsiaTheme="minorHAnsi" w:hAnsi="Times New Roman"/>
                <w:sz w:val="16"/>
                <w:szCs w:val="16"/>
                <w:lang w:eastAsia="en-US"/>
              </w:rPr>
            </w:pPr>
          </w:p>
          <w:p w:rsidR="00FF4D3B" w:rsidRPr="00AF1909" w:rsidRDefault="00FF4D3B" w:rsidP="00FF4D3B">
            <w:pPr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       A.    $272               B.     $422              C.    $1 872             D.   $2 022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Pr="00AF0E17" w:rsidRDefault="00FF4D3B" w:rsidP="00FF4D3B">
            <w:pPr>
              <w:pStyle w:val="QuestionStyle"/>
              <w:ind w:left="0"/>
            </w:pPr>
            <w:r w:rsidRPr="00AF0E17">
              <w:t>Use the compound interest f</w:t>
            </w:r>
            <w:r>
              <w:t>ormula to find the value of a $12</w:t>
            </w:r>
            <w:r w:rsidRPr="00AF0E17">
              <w:t xml:space="preserve"> 000 </w:t>
            </w:r>
            <w:r>
              <w:t>investment earning interest at 7</w:t>
            </w:r>
            <w:r w:rsidRPr="00AF0E17">
              <w:t xml:space="preserve">% p.a. </w:t>
            </w:r>
            <w:r>
              <w:t>compounding annually for 4</w:t>
            </w:r>
            <w:r w:rsidRPr="00AF0E17">
              <w:t xml:space="preserve"> years.</w:t>
            </w:r>
          </w:p>
          <w:p w:rsidR="00FF4D3B" w:rsidRPr="00AF0E17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Pr="00AF0E17" w:rsidRDefault="00FF4D3B" w:rsidP="00FF4D3B">
            <w:pPr>
              <w:rPr>
                <w:rFonts w:ascii="Times New Roman" w:hAnsi="Times New Roman"/>
              </w:rPr>
            </w:pPr>
            <w:r w:rsidRPr="00AF0E17">
              <w:rPr>
                <w:rFonts w:ascii="Times New Roman" w:hAnsi="Times New Roman"/>
              </w:rPr>
              <w:t xml:space="preserve">        A.     </w:t>
            </w:r>
            <w:r>
              <w:rPr>
                <w:rFonts w:ascii="Times New Roman" w:hAnsi="Times New Roman"/>
              </w:rPr>
              <w:t>$3 600</w:t>
            </w:r>
            <w:r w:rsidRPr="00AF0E17">
              <w:rPr>
                <w:rFonts w:ascii="Times New Roman" w:hAnsi="Times New Roman"/>
              </w:rPr>
              <w:t xml:space="preserve">.00     B.    </w:t>
            </w:r>
            <w:r>
              <w:rPr>
                <w:rFonts w:ascii="Times New Roman" w:hAnsi="Times New Roman"/>
              </w:rPr>
              <w:t>$3 729.55</w:t>
            </w:r>
            <w:r w:rsidRPr="00AF0E17">
              <w:rPr>
                <w:rFonts w:ascii="Times New Roman" w:hAnsi="Times New Roman"/>
              </w:rPr>
              <w:t xml:space="preserve">         C.      $</w:t>
            </w:r>
            <w:r>
              <w:rPr>
                <w:rFonts w:ascii="Times New Roman" w:hAnsi="Times New Roman"/>
              </w:rPr>
              <w:t>15 360.00</w:t>
            </w:r>
            <w:r w:rsidRPr="00AF0E17">
              <w:rPr>
                <w:rFonts w:ascii="Times New Roman" w:hAnsi="Times New Roman"/>
              </w:rPr>
              <w:t xml:space="preserve">       D.     </w:t>
            </w:r>
            <w:r>
              <w:rPr>
                <w:rFonts w:ascii="Times New Roman" w:hAnsi="Times New Roman"/>
              </w:rPr>
              <w:t>$15 729.55</w:t>
            </w:r>
            <w:r w:rsidRPr="00AF0E17">
              <w:rPr>
                <w:rFonts w:ascii="Times New Roman" w:hAnsi="Times New Roman"/>
              </w:rPr>
              <w:t xml:space="preserve">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MCSectionStyle"/>
            </w:pPr>
            <w:r>
              <w:t xml:space="preserve">When Peter won $2 500 in a lottery, he kept half and divided the rest between his sons Braiden and Trent in the ratio </w:t>
            </w:r>
            <w:proofErr w:type="gramStart"/>
            <w:r>
              <w:t>3 :</w:t>
            </w:r>
            <w:proofErr w:type="gramEnd"/>
            <w:r>
              <w:t xml:space="preserve"> 2. </w:t>
            </w:r>
          </w:p>
          <w:p w:rsidR="00FF4D3B" w:rsidRDefault="00FF4D3B" w:rsidP="00FF4D3B">
            <w:pPr>
              <w:pStyle w:val="MCSectionStyle"/>
            </w:pPr>
            <w:r>
              <w:t xml:space="preserve">How much does Trent receive?  </w:t>
            </w:r>
          </w:p>
          <w:p w:rsidR="00FF4D3B" w:rsidRPr="003D5C6C" w:rsidRDefault="00FF4D3B" w:rsidP="00FF4D3B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FF4D3B" w:rsidRDefault="00FF4D3B" w:rsidP="00FF4D3B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$500</w: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B</w:t>
            </w:r>
            <w:r>
              <w:rPr>
                <w:rFonts w:ascii="Times New Roman" w:hAnsi="Times New Roman"/>
              </w:rPr>
              <w:t xml:space="preserve">       $750                      C.    $1 000                   D.   $1 500   </w:t>
            </w: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59" type="#_x0000_t75" style="position:absolute;margin-left:308.25pt;margin-top:-3pt;width:162.05pt;height:95.9pt;z-index:251768320;mso-position-horizontal-relative:text;mso-position-vertical-relative:text">
                  <v:imagedata r:id="rId206" o:title=""/>
                </v:shape>
                <o:OLEObject Type="Embed" ProgID="FXDraw.Graphic" ShapeID="_x0000_s1059" DrawAspect="Content" ObjectID="_1460925730" r:id="rId207"/>
              </w:object>
            </w:r>
            <w:r w:rsidR="00FF4D3B">
              <w:t xml:space="preserve">What is the size of  </w:t>
            </w:r>
            <w:r w:rsidR="00FF4D3B" w:rsidRPr="00C075C8">
              <w:rPr>
                <w:color w:val="FF0000"/>
                <w:position w:val="-2"/>
              </w:rPr>
              <w:object w:dxaOrig="870" w:dyaOrig="194">
                <v:shape id="_x0000_i1100" type="#_x0000_t75" style="width:43.8pt;height:9.6pt" o:ole="">
                  <v:imagedata r:id="rId208" o:title=""/>
                </v:shape>
                <o:OLEObject Type="Embed" ProgID="FXEquation.Equation" ShapeID="_x0000_i1100" DrawAspect="Content" ObjectID="_1460925676" r:id="rId209"/>
              </w:object>
            </w:r>
            <w:r w:rsidR="00FF4D3B">
              <w:t xml:space="preserve"> </w:t>
            </w:r>
          </w:p>
          <w:p w:rsidR="00FF4D3B" w:rsidRDefault="00FF4D3B" w:rsidP="00FF4D3B">
            <w:pPr>
              <w:pStyle w:val="ShortAnswerStyle"/>
            </w:pPr>
          </w:p>
          <w:p w:rsidR="00FF4D3B" w:rsidRDefault="00FF4D3B" w:rsidP="00FF4D3B">
            <w:pPr>
              <w:pStyle w:val="ShortAnswerStyle"/>
            </w:pP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  <w:ind w:left="480"/>
            </w:pPr>
            <w:r>
              <w:t>A.    32</w:t>
            </w:r>
            <w:r w:rsidRPr="00C075C8">
              <w:rPr>
                <w:vertAlign w:val="superscript"/>
              </w:rPr>
              <w:t>o</w:t>
            </w:r>
            <w:r>
              <w:t xml:space="preserve">                 </w:t>
            </w:r>
            <w:r w:rsidRPr="003D5C6C">
              <w:t>B.</w:t>
            </w:r>
            <w:r>
              <w:t xml:space="preserve">     44</w:t>
            </w:r>
            <w:r w:rsidRPr="00C075C8">
              <w:rPr>
                <w:vertAlign w:val="superscript"/>
              </w:rPr>
              <w:t>o</w:t>
            </w:r>
          </w:p>
          <w:p w:rsidR="00FF4D3B" w:rsidRDefault="00FF4D3B" w:rsidP="00FF4D3B">
            <w:pPr>
              <w:pStyle w:val="ShortAnswerStyle"/>
              <w:ind w:left="2268"/>
            </w:pPr>
            <w:r>
              <w:t xml:space="preserve">                </w:t>
            </w:r>
          </w:p>
          <w:p w:rsidR="00FF4D3B" w:rsidRDefault="00FF4D3B" w:rsidP="00FF4D3B">
            <w:pPr>
              <w:pStyle w:val="ShortAnswerStyle"/>
            </w:pPr>
            <w:r>
              <w:t xml:space="preserve">        C.    68</w:t>
            </w:r>
            <w:r w:rsidRPr="00C075C8">
              <w:rPr>
                <w:vertAlign w:val="superscript"/>
              </w:rPr>
              <w:t>o</w:t>
            </w:r>
            <w:r>
              <w:t xml:space="preserve">                 D.     76</w:t>
            </w:r>
            <w:r w:rsidRPr="00C075C8">
              <w:rPr>
                <w:vertAlign w:val="superscript"/>
              </w:rPr>
              <w:t>o</w:t>
            </w:r>
            <w:r>
              <w:t xml:space="preserve">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FF4D3B" w:rsidP="00FF4D3B">
            <w:pPr>
              <w:pStyle w:val="QuestionStyle"/>
            </w:pPr>
            <w:r>
              <w:t xml:space="preserve">A parallelogram </w:t>
            </w:r>
            <w:r w:rsidRPr="00BA3459">
              <w:rPr>
                <w:i/>
              </w:rPr>
              <w:t>ABCD</w:t>
            </w:r>
            <w:r>
              <w:t xml:space="preserve"> has both its diagonals drawn, intersecting at </w:t>
            </w:r>
            <w:r w:rsidRPr="00BA3459">
              <w:rPr>
                <w:i/>
              </w:rPr>
              <w:t>E</w:t>
            </w:r>
            <w:r>
              <w:t>.</w:t>
            </w:r>
          </w:p>
          <w:p w:rsidR="00FF4D3B" w:rsidRDefault="006F7118" w:rsidP="00FF4D3B">
            <w:pPr>
              <w:pStyle w:val="QuestionStyle"/>
            </w:pPr>
            <w:r>
              <w:object w:dxaOrig="1440" w:dyaOrig="1440" w14:anchorId="5ECF4D37">
                <v:shape id="_x0000_s1060" type="#_x0000_t75" style="position:absolute;left:0;text-align:left;margin-left:225.3pt;margin-top:13.25pt;width:193.7pt;height:97.35pt;z-index:251769344;mso-position-horizontal-relative:text;mso-position-vertical-relative:text">
                  <v:imagedata r:id="rId210" o:title=""/>
                </v:shape>
                <o:OLEObject Type="Embed" ProgID="FXDraw.Graphic" ShapeID="_x0000_s1060" DrawAspect="Content" ObjectID="_1460925731" r:id="rId211"/>
              </w:object>
            </w:r>
          </w:p>
          <w:p w:rsidR="00FF4D3B" w:rsidRDefault="00FF4D3B" w:rsidP="00FF4D3B">
            <w:pPr>
              <w:pStyle w:val="QuestionStyle"/>
            </w:pPr>
            <w:r>
              <w:t xml:space="preserve">Which </w:t>
            </w:r>
            <w:r w:rsidR="00053472">
              <w:t>pair of triangles are congruent?</w:t>
            </w:r>
          </w:p>
          <w:p w:rsidR="00FF4D3B" w:rsidRPr="00BA3459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BA3459" w:rsidRDefault="00FF4D3B" w:rsidP="00FF4D3B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A.</w:t>
            </w:r>
            <w:r w:rsidRPr="00BA3459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</w:t>
            </w:r>
            <w:r>
              <w:t xml:space="preserve"> </w:t>
            </w:r>
            <w:r w:rsidR="00053472" w:rsidRPr="00053472">
              <w:rPr>
                <w:color w:val="FF0000"/>
                <w:position w:val="-2"/>
              </w:rPr>
              <w:object w:dxaOrig="1901" w:dyaOrig="198" w14:anchorId="51D2176A">
                <v:shape id="_x0000_i1101" type="#_x0000_t75" style="width:94.75pt;height:10.2pt" o:ole="">
                  <v:imagedata r:id="rId212" o:title=""/>
                </v:shape>
                <o:OLEObject Type="Embed" ProgID="FXEquation.Equation" ShapeID="_x0000_i1101" DrawAspect="Content" ObjectID="_1460925677" r:id="rId213"/>
              </w:object>
            </w:r>
          </w:p>
          <w:p w:rsidR="00FF4D3B" w:rsidRPr="00BA3459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BA3459" w:rsidRDefault="00FF4D3B" w:rsidP="00FF4D3B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B.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="00053472" w:rsidRPr="00053472">
              <w:rPr>
                <w:color w:val="FF0000"/>
                <w:position w:val="-2"/>
              </w:rPr>
              <w:object w:dxaOrig="1950" w:dyaOrig="198" w14:anchorId="03D90E96">
                <v:shape id="_x0000_i1102" type="#_x0000_t75" style="width:97.2pt;height:10.2pt" o:ole="">
                  <v:imagedata r:id="rId214" o:title=""/>
                </v:shape>
                <o:OLEObject Type="Embed" ProgID="FXEquation.Equation" ShapeID="_x0000_i1102" DrawAspect="Content" ObjectID="_1460925678" r:id="rId215"/>
              </w:object>
            </w:r>
          </w:p>
          <w:p w:rsidR="00FF4D3B" w:rsidRPr="00BA3459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882F0F" w:rsidRDefault="00FF4D3B" w:rsidP="00FF4D3B">
            <w:pPr>
              <w:rPr>
                <w:rFonts w:ascii="Times New Roman" w:hAnsi="Times New Roman"/>
                <w:position w:val="-2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C.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="00053472" w:rsidRPr="00053472">
              <w:rPr>
                <w:color w:val="FF0000"/>
                <w:position w:val="-2"/>
              </w:rPr>
              <w:object w:dxaOrig="1986" w:dyaOrig="198">
                <v:shape id="_x0000_i1103" type="#_x0000_t75" style="width:99.6pt;height:10.2pt" o:ole="">
                  <v:imagedata r:id="rId216" o:title=""/>
                </v:shape>
                <o:OLEObject Type="Embed" ProgID="FXEquation.Equation" ShapeID="_x0000_i1103" DrawAspect="Content" ObjectID="_1460925679" r:id="rId217"/>
              </w:object>
            </w:r>
          </w:p>
          <w:p w:rsidR="00FF4D3B" w:rsidRPr="00BA3459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BA3459" w:rsidRDefault="00FF4D3B" w:rsidP="00FF4D3B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D.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="00053472" w:rsidRPr="00053472">
              <w:rPr>
                <w:color w:val="FF0000"/>
                <w:position w:val="-2"/>
              </w:rPr>
              <w:object w:dxaOrig="1973" w:dyaOrig="198">
                <v:shape id="_x0000_i1104" type="#_x0000_t75" style="width:94.2pt;height:9.6pt" o:ole="">
                  <v:imagedata r:id="rId218" o:title=""/>
                </v:shape>
                <o:OLEObject Type="Embed" ProgID="FXEquation.Equation" ShapeID="_x0000_i1104" DrawAspect="Content" ObjectID="_1460925680" r:id="rId219"/>
              </w:object>
            </w:r>
          </w:p>
          <w:p w:rsidR="00FF4D3B" w:rsidRDefault="00FF4D3B" w:rsidP="00FF4D3B">
            <w:pPr>
              <w:pStyle w:val="QuestionStyle"/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MCSectionStyle"/>
              <w:ind w:right="4937"/>
            </w:pPr>
            <w:r>
              <w:rPr>
                <w:noProof/>
                <w:sz w:val="12"/>
                <w:szCs w:val="12"/>
              </w:rPr>
              <w:object w:dxaOrig="1440" w:dyaOrig="1440" w14:anchorId="129BA8A1">
                <v:shape id="_x0000_s1061" type="#_x0000_t75" style="position:absolute;margin-left:260.15pt;margin-top:.3pt;width:202.3pt;height:145.4pt;z-index:251770368;mso-position-horizontal-relative:text;mso-position-vertical-relative:text">
                  <v:imagedata r:id="rId220" o:title=""/>
                </v:shape>
                <o:OLEObject Type="Embed" ProgID="FXDraw.Graphic" ShapeID="_x0000_s1061" DrawAspect="Content" ObjectID="_1460925732" r:id="rId221"/>
              </w:object>
            </w:r>
            <w:r w:rsidR="00FF4D3B">
              <w:t xml:space="preserve">There are two right angles and four angles which are equal to </w:t>
            </w:r>
            <w:r w:rsidR="00FF4D3B" w:rsidRPr="00584C4E">
              <w:rPr>
                <w:i/>
              </w:rPr>
              <w:t>x</w:t>
            </w:r>
            <w:r w:rsidR="00FF4D3B" w:rsidRPr="00584C4E">
              <w:rPr>
                <w:vertAlign w:val="superscript"/>
              </w:rPr>
              <w:t>o</w:t>
            </w:r>
            <w:r w:rsidR="00FF4D3B">
              <w:t xml:space="preserve"> in the irregular hexagon shown.</w:t>
            </w:r>
          </w:p>
          <w:p w:rsidR="00FF4D3B" w:rsidRDefault="00FF4D3B" w:rsidP="00FF4D3B">
            <w:pPr>
              <w:pStyle w:val="MCSectionStyle"/>
              <w:ind w:right="4937"/>
            </w:pPr>
            <w:r>
              <w:t xml:space="preserve">What is the value of </w:t>
            </w:r>
            <w:r w:rsidRPr="00584C4E">
              <w:rPr>
                <w:i/>
              </w:rPr>
              <w:t>x</w:t>
            </w:r>
            <w:r>
              <w:t>?</w:t>
            </w:r>
          </w:p>
          <w:p w:rsidR="00FF4D3B" w:rsidRDefault="00FF4D3B" w:rsidP="00FF4D3B">
            <w:pPr>
              <w:pStyle w:val="MCSectionStyle"/>
              <w:ind w:right="4937"/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115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120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135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Pr="00E35B3B" w:rsidRDefault="00FF4D3B" w:rsidP="00FF4D3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F4D3B" w:rsidRPr="00E35B3B" w:rsidRDefault="00FF4D3B" w:rsidP="00FF4D3B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150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  <w:p w:rsidR="00FF4D3B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  <w:p w:rsidR="00FF4D3B" w:rsidRPr="00C31849" w:rsidRDefault="00FF4D3B" w:rsidP="00FF4D3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130DA0" w:rsidP="00FF4D3B">
            <w:pPr>
              <w:pStyle w:val="ShortAnswerStyle"/>
            </w:pPr>
            <w:r>
              <w:t>Theo makes two statements about the figure below.</w:t>
            </w:r>
          </w:p>
          <w:p w:rsidR="00130DA0" w:rsidRDefault="00130DA0" w:rsidP="00130DA0">
            <w:pPr>
              <w:pStyle w:val="ShortAnswerStyle"/>
            </w:pPr>
          </w:p>
          <w:p w:rsidR="00130DA0" w:rsidRDefault="006F7118" w:rsidP="00130DA0">
            <w:pPr>
              <w:pStyle w:val="ShortAnswerStyle"/>
              <w:numPr>
                <w:ilvl w:val="0"/>
                <w:numId w:val="32"/>
              </w:numPr>
            </w:pPr>
            <w:r>
              <w:rPr>
                <w:noProof/>
              </w:rPr>
              <w:object w:dxaOrig="1440" w:dyaOrig="1440">
                <v:shape id="_x0000_s1063" type="#_x0000_t75" style="position:absolute;left:0;text-align:left;margin-left:329.85pt;margin-top:8.7pt;width:124.75pt;height:124.75pt;z-index:251772416;mso-position-horizontal-relative:text;mso-position-vertical-relative:text">
                  <v:imagedata r:id="rId222" o:title=""/>
                </v:shape>
                <o:OLEObject Type="Embed" ProgID="FXDraw.Graphic" ShapeID="_x0000_s1063" DrawAspect="Content" ObjectID="_1460925733" r:id="rId223"/>
              </w:object>
            </w:r>
            <w:r w:rsidR="00130DA0">
              <w:t xml:space="preserve">The figure has exactly two axes of line symmetry. </w:t>
            </w:r>
          </w:p>
          <w:p w:rsidR="00130DA0" w:rsidRDefault="00130DA0" w:rsidP="00130DA0">
            <w:pPr>
              <w:pStyle w:val="ShortAnswerStyle"/>
              <w:numPr>
                <w:ilvl w:val="0"/>
                <w:numId w:val="32"/>
              </w:numPr>
            </w:pPr>
            <w:r>
              <w:t>The figure has rotational symmetry of order four.</w:t>
            </w:r>
          </w:p>
          <w:p w:rsidR="00130DA0" w:rsidRDefault="00130DA0" w:rsidP="00130DA0">
            <w:pPr>
              <w:pStyle w:val="ShortAnswerStyle"/>
            </w:pPr>
          </w:p>
          <w:p w:rsidR="00130DA0" w:rsidRDefault="00130DA0" w:rsidP="00130DA0">
            <w:pPr>
              <w:pStyle w:val="ShortAnswerStyle"/>
            </w:pPr>
            <w:r>
              <w:t>Which is true?</w:t>
            </w:r>
          </w:p>
          <w:p w:rsidR="00FF4D3B" w:rsidRDefault="00FF4D3B" w:rsidP="00130DA0">
            <w:pPr>
              <w:pStyle w:val="ShortAnswerStyle"/>
              <w:rPr>
                <w:sz w:val="16"/>
                <w:szCs w:val="16"/>
              </w:rPr>
            </w:pPr>
          </w:p>
          <w:p w:rsidR="00130DA0" w:rsidRDefault="00FF4D3B" w:rsidP="00130DA0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 w:rsidR="00130DA0">
              <w:t>Both statements are true.</w: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</w:t>
            </w:r>
          </w:p>
          <w:p w:rsidR="00130DA0" w:rsidRPr="00130DA0" w:rsidRDefault="00130DA0" w:rsidP="00130DA0">
            <w:pPr>
              <w:pStyle w:val="ShortAnswerStyle"/>
              <w:rPr>
                <w:sz w:val="12"/>
                <w:szCs w:val="12"/>
              </w:rPr>
            </w:pPr>
          </w:p>
          <w:p w:rsidR="00130DA0" w:rsidRDefault="00FF4D3B" w:rsidP="00130DA0">
            <w:pPr>
              <w:pStyle w:val="ShortAnswerStyle"/>
            </w:pPr>
            <w:r w:rsidRPr="003D5C6C">
              <w:t xml:space="preserve">        B.</w:t>
            </w:r>
            <w:r>
              <w:t xml:space="preserve">      </w:t>
            </w:r>
            <w:r w:rsidR="00130DA0">
              <w:t>Neither statement is true.</w:t>
            </w:r>
            <w:r>
              <w:t xml:space="preserve">                </w:t>
            </w:r>
          </w:p>
          <w:p w:rsidR="00130DA0" w:rsidRPr="00130DA0" w:rsidRDefault="00130DA0" w:rsidP="00130DA0">
            <w:pPr>
              <w:pStyle w:val="ShortAnswerStyle"/>
              <w:rPr>
                <w:sz w:val="12"/>
                <w:szCs w:val="12"/>
              </w:rPr>
            </w:pPr>
          </w:p>
          <w:p w:rsidR="00130DA0" w:rsidRDefault="00130DA0" w:rsidP="00130DA0">
            <w:pPr>
              <w:pStyle w:val="ShortAnswerStyle"/>
            </w:pPr>
            <w:r>
              <w:t xml:space="preserve"> </w:t>
            </w:r>
            <w:r w:rsidR="00FF4D3B">
              <w:t xml:space="preserve">       C.      </w:t>
            </w:r>
            <w:r>
              <w:t>Only statement I is true.</w:t>
            </w:r>
            <w:r w:rsidR="00FF4D3B">
              <w:t xml:space="preserve">               </w:t>
            </w:r>
          </w:p>
          <w:p w:rsidR="00130DA0" w:rsidRPr="00130DA0" w:rsidRDefault="00130DA0" w:rsidP="00130DA0">
            <w:pPr>
              <w:pStyle w:val="ShortAnswerStyle"/>
              <w:rPr>
                <w:sz w:val="12"/>
                <w:szCs w:val="12"/>
              </w:rPr>
            </w:pPr>
          </w:p>
          <w:p w:rsidR="00FF4D3B" w:rsidRDefault="00FF4D3B" w:rsidP="00130DA0">
            <w:pPr>
              <w:pStyle w:val="ShortAnswerStyle"/>
            </w:pPr>
            <w:r>
              <w:t xml:space="preserve">        D.      </w:t>
            </w:r>
            <w:r w:rsidR="00130DA0">
              <w:t>Only statement II is true.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A6D15" w:rsidRPr="00C25037" w:rsidTr="00054E9B">
        <w:trPr>
          <w:cantSplit/>
        </w:trPr>
        <w:tc>
          <w:tcPr>
            <w:tcW w:w="675" w:type="dxa"/>
          </w:tcPr>
          <w:p w:rsidR="00FA6D15" w:rsidRPr="00B15693" w:rsidRDefault="00FA6D15" w:rsidP="00FA6D15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A6D15" w:rsidRPr="00FA6D15" w:rsidRDefault="006F7118" w:rsidP="00FA6D15">
            <w:pPr>
              <w:ind w:right="532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7335C548">
                <v:shape id="_x0000_s1146" type="#_x0000_t75" style="position:absolute;margin-left:247.1pt;margin-top:.5pt;width:220.25pt;height:112.95pt;z-index:251773440;mso-position-horizontal-relative:text;mso-position-vertical-relative:text">
                  <v:imagedata r:id="rId224" o:title=""/>
                </v:shape>
                <o:OLEObject Type="Embed" ProgID="FXDraw.Graphic" ShapeID="_x0000_s1146" DrawAspect="Content" ObjectID="_1460925734" r:id="rId225"/>
              </w:object>
            </w:r>
            <w:r w:rsidR="00FA6D15" w:rsidRPr="00FA6D15">
              <w:rPr>
                <w:rFonts w:ascii="Times New Roman" w:hAnsi="Times New Roman"/>
              </w:rPr>
              <w:t>Find the volum</w:t>
            </w:r>
            <w:r w:rsidR="0003530E">
              <w:rPr>
                <w:rFonts w:ascii="Times New Roman" w:hAnsi="Times New Roman"/>
              </w:rPr>
              <w:t>e of the prism shown</w:t>
            </w:r>
            <w:r w:rsidR="00FA6D15" w:rsidRPr="00FA6D15">
              <w:rPr>
                <w:rFonts w:ascii="Times New Roman" w:hAnsi="Times New Roman"/>
              </w:rPr>
              <w:t>.</w:t>
            </w:r>
          </w:p>
          <w:p w:rsidR="00FA6D15" w:rsidRDefault="00FA6D15" w:rsidP="00FA6D1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3530E" w:rsidRPr="00FA6D15" w:rsidRDefault="0003530E" w:rsidP="00FA6D1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A6D15" w:rsidRPr="00FA6D15" w:rsidRDefault="00FA6D15" w:rsidP="00FA6D15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A.    </w:t>
            </w:r>
            <w:r>
              <w:rPr>
                <w:rFonts w:ascii="Times New Roman" w:hAnsi="Times New Roman"/>
              </w:rPr>
              <w:t>1 016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FA6D15" w:rsidRPr="00FA6D15" w:rsidRDefault="00FA6D15" w:rsidP="00FA6D1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A6D15" w:rsidRPr="00FA6D15" w:rsidRDefault="00FA6D15" w:rsidP="00FA6D15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B.    </w:t>
            </w:r>
            <w:r>
              <w:rPr>
                <w:rFonts w:ascii="Times New Roman" w:hAnsi="Times New Roman"/>
              </w:rPr>
              <w:t>8 128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FA6D15" w:rsidRPr="00FA6D15" w:rsidRDefault="00FA6D15" w:rsidP="00FA6D1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A6D15" w:rsidRPr="00FA6D15" w:rsidRDefault="00FA6D15" w:rsidP="00FA6D15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C.    </w:t>
            </w:r>
            <w:r>
              <w:rPr>
                <w:rFonts w:ascii="Times New Roman" w:hAnsi="Times New Roman"/>
              </w:rPr>
              <w:t>10 160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FA6D15" w:rsidRPr="00FA6D15" w:rsidRDefault="00FA6D15" w:rsidP="00FA6D1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A6D15" w:rsidRPr="00FA6D15" w:rsidRDefault="00FA6D15" w:rsidP="00FA6D15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D.    </w:t>
            </w:r>
            <w:r>
              <w:rPr>
                <w:rFonts w:ascii="Times New Roman" w:hAnsi="Times New Roman"/>
              </w:rPr>
              <w:t>81 280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FA6D15" w:rsidRDefault="00FA6D15" w:rsidP="00FA6D15">
            <w:pPr>
              <w:pStyle w:val="QuestionStyle"/>
              <w:rPr>
                <w:sz w:val="12"/>
                <w:szCs w:val="12"/>
              </w:rPr>
            </w:pPr>
          </w:p>
          <w:p w:rsidR="0003530E" w:rsidRPr="00FA6D15" w:rsidRDefault="0003530E" w:rsidP="00FA6D15">
            <w:pPr>
              <w:pStyle w:val="QuestionStyle"/>
              <w:rPr>
                <w:sz w:val="12"/>
                <w:szCs w:val="12"/>
              </w:rPr>
            </w:pPr>
          </w:p>
        </w:tc>
      </w:tr>
      <w:tr w:rsidR="00185775" w:rsidRPr="00C25037" w:rsidTr="00054E9B">
        <w:trPr>
          <w:cantSplit/>
        </w:trPr>
        <w:tc>
          <w:tcPr>
            <w:tcW w:w="675" w:type="dxa"/>
          </w:tcPr>
          <w:p w:rsidR="00185775" w:rsidRPr="00B15693" w:rsidRDefault="00185775" w:rsidP="00185775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185775" w:rsidRPr="00185775" w:rsidRDefault="00185775" w:rsidP="00185775">
            <w:pPr>
              <w:ind w:right="485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Find the surface area</w:t>
            </w:r>
            <w:r w:rsidRPr="00185775">
              <w:rPr>
                <w:rFonts w:ascii="Times New Roman" w:hAnsi="Times New Roman"/>
              </w:rPr>
              <w:t xml:space="preserve"> of the triangular prism shown.</w:t>
            </w:r>
          </w:p>
          <w:p w:rsidR="00185775" w:rsidRPr="00185775" w:rsidRDefault="006F7118" w:rsidP="0018577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3C4ED00B">
                <v:shape id="_x0000_s1147" type="#_x0000_t75" style="position:absolute;margin-left:214.65pt;margin-top:4.5pt;width:204.95pt;height:80.1pt;z-index:251774464">
                  <v:imagedata r:id="rId226" o:title=""/>
                </v:shape>
                <o:OLEObject Type="Embed" ProgID="FXDraw.Graphic" ShapeID="_x0000_s1147" DrawAspect="Content" ObjectID="_1460925735" r:id="rId227"/>
              </w:object>
            </w:r>
          </w:p>
          <w:p w:rsidR="00185775" w:rsidRPr="00185775" w:rsidRDefault="00185775" w:rsidP="00185775">
            <w:pPr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A.         </w:t>
            </w:r>
            <w:r>
              <w:rPr>
                <w:rFonts w:ascii="Times New Roman" w:hAnsi="Times New Roman"/>
              </w:rPr>
              <w:t>2 1</w:t>
            </w:r>
            <w:r w:rsidRPr="00185775">
              <w:rPr>
                <w:rFonts w:ascii="Times New Roman" w:hAnsi="Times New Roman"/>
              </w:rPr>
              <w:t>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185775" w:rsidRPr="00185775" w:rsidRDefault="00185775" w:rsidP="00185775">
            <w:pPr>
              <w:spacing w:before="120"/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B.         </w:t>
            </w:r>
            <w:r>
              <w:rPr>
                <w:rFonts w:ascii="Times New Roman" w:hAnsi="Times New Roman"/>
              </w:rPr>
              <w:t>3</w:t>
            </w:r>
            <w:r w:rsidRPr="00185775">
              <w:rPr>
                <w:rFonts w:ascii="Times New Roman" w:hAnsi="Times New Roman"/>
              </w:rPr>
              <w:t xml:space="preserve"> 000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185775" w:rsidRPr="00185775" w:rsidRDefault="00185775" w:rsidP="00185775">
            <w:pPr>
              <w:spacing w:before="120"/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C.         </w:t>
            </w:r>
            <w:r>
              <w:rPr>
                <w:rFonts w:ascii="Times New Roman" w:hAnsi="Times New Roman"/>
              </w:rPr>
              <w:t>3 3</w:t>
            </w:r>
            <w:r w:rsidRPr="00185775">
              <w:rPr>
                <w:rFonts w:ascii="Times New Roman" w:hAnsi="Times New Roman"/>
              </w:rPr>
              <w:t>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185775" w:rsidRPr="00185775" w:rsidRDefault="00185775" w:rsidP="00185775">
            <w:pPr>
              <w:spacing w:before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D.         9</w:t>
            </w:r>
            <w:r w:rsidRPr="00185775">
              <w:rPr>
                <w:rFonts w:ascii="Times New Roman" w:hAnsi="Times New Roman"/>
              </w:rPr>
              <w:t xml:space="preserve"> 000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185775" w:rsidRPr="00185775" w:rsidRDefault="00185775" w:rsidP="00185775">
            <w:pPr>
              <w:pStyle w:val="QuestionStyle"/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B430EC" w:rsidRDefault="006F7118" w:rsidP="00B430EC">
            <w:pPr>
              <w:pStyle w:val="QuestionStyle"/>
              <w:ind w:right="4190"/>
            </w:pPr>
            <w:r>
              <w:object w:dxaOrig="1440" w:dyaOrig="1440">
                <v:shape id="_x0000_s1148" type="#_x0000_t75" style="position:absolute;left:0;text-align:left;margin-left:284.3pt;margin-top:1.7pt;width:124.6pt;height:149.5pt;z-index:251775488;mso-position-horizontal-relative:text;mso-position-vertical-relative:text">
                  <v:imagedata r:id="rId228" o:title=""/>
                </v:shape>
                <o:OLEObject Type="Embed" ProgID="FXDraw.Graphic" ShapeID="_x0000_s1148" DrawAspect="Content" ObjectID="_1460925736" r:id="rId229"/>
              </w:object>
            </w:r>
            <w:r w:rsidR="00B430EC">
              <w:t xml:space="preserve">A cylindrical metal container has a diameter of </w:t>
            </w:r>
            <w:r w:rsidR="00851CA6">
              <w:t>2</w:t>
            </w:r>
            <w:r w:rsidR="00B430EC">
              <w:t>0</w:t>
            </w:r>
            <w:r w:rsidR="00851CA6">
              <w:t xml:space="preserve"> cm and a depth of 4</w:t>
            </w:r>
            <w:r w:rsidR="00B430EC">
              <w:t>0 cm and is open at one end.</w:t>
            </w:r>
          </w:p>
          <w:p w:rsidR="00B430EC" w:rsidRDefault="00B430EC" w:rsidP="00B430EC">
            <w:pPr>
              <w:pStyle w:val="QuestionStyle"/>
              <w:ind w:left="0" w:right="4190"/>
            </w:pPr>
          </w:p>
          <w:p w:rsidR="00B430EC" w:rsidRDefault="00B430EC" w:rsidP="00B430EC">
            <w:pPr>
              <w:pStyle w:val="QuestionStyle"/>
              <w:ind w:left="0" w:right="4190"/>
            </w:pPr>
          </w:p>
          <w:p w:rsidR="00B430EC" w:rsidRDefault="00B430EC" w:rsidP="00B430EC">
            <w:pPr>
              <w:pStyle w:val="QuestionStyle"/>
              <w:ind w:right="4190"/>
            </w:pPr>
            <w:r>
              <w:t>Find the area of metal used to make the beaker.</w:t>
            </w:r>
          </w:p>
          <w:p w:rsidR="00B430EC" w:rsidRPr="00E35B3B" w:rsidRDefault="00B430EC" w:rsidP="00B430EC">
            <w:pPr>
              <w:pStyle w:val="QuestionStyle"/>
              <w:ind w:right="4190"/>
              <w:rPr>
                <w:sz w:val="12"/>
                <w:szCs w:val="12"/>
              </w:rPr>
            </w:pPr>
          </w:p>
          <w:p w:rsidR="00B430EC" w:rsidRPr="00B430EC" w:rsidRDefault="00B430EC" w:rsidP="00B430EC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 xml:space="preserve">A.    </w:t>
            </w:r>
            <w:r w:rsidR="00486215">
              <w:rPr>
                <w:rFonts w:ascii="Times New Roman" w:hAnsi="Times New Roman"/>
              </w:rPr>
              <w:t xml:space="preserve">  </w:t>
            </w:r>
            <w:r w:rsidR="00851CA6">
              <w:rPr>
                <w:rFonts w:ascii="Times New Roman" w:hAnsi="Times New Roman"/>
              </w:rPr>
              <w:t>628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B430EC" w:rsidRPr="00B430EC" w:rsidRDefault="00B430EC" w:rsidP="00B430E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430EC" w:rsidRPr="00B430EC" w:rsidRDefault="00B430EC" w:rsidP="00B430EC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>B.</w:t>
            </w:r>
            <w:r w:rsidR="00851CA6">
              <w:rPr>
                <w:rFonts w:ascii="Times New Roman" w:hAnsi="Times New Roman"/>
              </w:rPr>
              <w:t xml:space="preserve">   2 512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B430EC" w:rsidRPr="00B430EC" w:rsidRDefault="00B430EC" w:rsidP="00B430E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430EC" w:rsidRPr="00B430EC" w:rsidRDefault="00B430EC" w:rsidP="00B430EC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>C.</w:t>
            </w:r>
            <w:r w:rsidR="00851CA6">
              <w:rPr>
                <w:rFonts w:ascii="Times New Roman" w:hAnsi="Times New Roman"/>
              </w:rPr>
              <w:t xml:space="preserve">   </w:t>
            </w:r>
            <w:r w:rsidR="00486215">
              <w:rPr>
                <w:rFonts w:ascii="Times New Roman" w:hAnsi="Times New Roman"/>
              </w:rPr>
              <w:t>2 827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B430EC" w:rsidRPr="00B430EC" w:rsidRDefault="00B430EC" w:rsidP="00B430E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430EC" w:rsidRPr="00B430EC" w:rsidRDefault="00B430EC" w:rsidP="00B430EC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 xml:space="preserve">D.   </w:t>
            </w:r>
            <w:r w:rsidR="00851CA6">
              <w:rPr>
                <w:rFonts w:ascii="Times New Roman" w:hAnsi="Times New Roman"/>
              </w:rPr>
              <w:t>3 140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B430EC" w:rsidRDefault="00B430EC" w:rsidP="00B430EC">
            <w:pPr>
              <w:pStyle w:val="QuestionStyle"/>
            </w:pP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486215" w:rsidRPr="00C25037" w:rsidTr="00054E9B">
        <w:trPr>
          <w:cantSplit/>
        </w:trPr>
        <w:tc>
          <w:tcPr>
            <w:tcW w:w="675" w:type="dxa"/>
          </w:tcPr>
          <w:p w:rsidR="00486215" w:rsidRPr="00B15693" w:rsidRDefault="00486215" w:rsidP="00486215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486215" w:rsidRDefault="00486215" w:rsidP="0048621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If  </w:t>
            </w:r>
            <w:r w:rsidRPr="00486215">
              <w:rPr>
                <w:rFonts w:ascii="Times New Roman" w:hAnsi="Times New Roman"/>
                <w:color w:val="FF0000"/>
                <w:position w:val="-18"/>
              </w:rPr>
              <w:object w:dxaOrig="1098" w:dyaOrig="498" w14:anchorId="4B4C1195">
                <v:shape id="_x0000_i1105" type="#_x0000_t75" style="width:54.65pt;height:25.2pt" o:ole="">
                  <v:imagedata r:id="rId230" o:title=""/>
                </v:shape>
                <o:OLEObject Type="Embed" ProgID="FXEquation.Equation" ShapeID="_x0000_i1105" DrawAspect="Content" ObjectID="_1460925681" r:id="rId231"/>
              </w:object>
            </w:r>
            <w:r>
              <w:rPr>
                <w:rFonts w:ascii="Times New Roman" w:hAnsi="Times New Roman"/>
              </w:rPr>
              <w:t xml:space="preserve"> what is the size of angle  </w:t>
            </w:r>
            <w:r w:rsidRPr="00486215">
              <w:rPr>
                <w:rFonts w:ascii="Times New Roman" w:hAnsi="Times New Roman"/>
                <w:color w:val="FF0000"/>
                <w:position w:val="-6"/>
              </w:rPr>
              <w:object w:dxaOrig="150" w:dyaOrig="240" w14:anchorId="404B58F2">
                <v:shape id="_x0000_i1106" type="#_x0000_t75" style="width:7.8pt;height:12pt" o:ole="">
                  <v:imagedata r:id="rId232" o:title=""/>
                </v:shape>
                <o:OLEObject Type="Embed" ProgID="FXEquation.Equation" ShapeID="_x0000_i1106" DrawAspect="Content" ObjectID="_1460925682" r:id="rId233"/>
              </w:object>
            </w:r>
            <w:r>
              <w:rPr>
                <w:rFonts w:ascii="Times New Roman" w:hAnsi="Times New Roman"/>
              </w:rPr>
              <w:t xml:space="preserve"> to the nearest degree?</w:t>
            </w:r>
          </w:p>
          <w:p w:rsidR="00486215" w:rsidRDefault="00486215" w:rsidP="00486215">
            <w:pPr>
              <w:rPr>
                <w:rFonts w:ascii="Times New Roman" w:hAnsi="Times New Roman"/>
              </w:rPr>
            </w:pPr>
          </w:p>
          <w:p w:rsidR="00486215" w:rsidRDefault="00486215" w:rsidP="0048621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A.    31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B.    37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   C.     53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D.     59</w:t>
            </w:r>
            <w:r w:rsidRPr="003E788D">
              <w:rPr>
                <w:rFonts w:ascii="Times New Roman" w:hAnsi="Times New Roman"/>
                <w:vertAlign w:val="superscript"/>
              </w:rPr>
              <w:t>o</w:t>
            </w:r>
          </w:p>
        </w:tc>
      </w:tr>
      <w:tr w:rsidR="00486215" w:rsidRPr="00C25037" w:rsidTr="00054E9B">
        <w:trPr>
          <w:cantSplit/>
        </w:trPr>
        <w:tc>
          <w:tcPr>
            <w:tcW w:w="675" w:type="dxa"/>
          </w:tcPr>
          <w:p w:rsidR="00486215" w:rsidRPr="00B15693" w:rsidRDefault="00486215" w:rsidP="00486215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486215" w:rsidRDefault="006F7118" w:rsidP="00486215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HAnsi" w:hAnsi="Times New Roman"/>
                <w:noProof/>
              </w:rPr>
              <w:object w:dxaOrig="1440" w:dyaOrig="1440" w14:anchorId="63B43E1F">
                <v:shape id="_x0000_s1149" type="#_x0000_t75" style="position:absolute;margin-left:272.1pt;margin-top:.7pt;width:166.05pt;height:91.65pt;z-index:251776512;mso-position-horizontal-relative:text;mso-position-vertical-relative:text">
                  <v:imagedata r:id="rId234" o:title=""/>
                </v:shape>
                <o:OLEObject Type="Embed" ProgID="FXDraw.Graphic" ShapeID="_x0000_s1149" DrawAspect="Content" ObjectID="_1460925737" r:id="rId235"/>
              </w:object>
            </w:r>
            <w:r w:rsidR="00486215">
              <w:rPr>
                <w:rFonts w:ascii="Times New Roman" w:hAnsi="Times New Roman"/>
              </w:rPr>
              <w:t xml:space="preserve">Find the value of </w:t>
            </w:r>
            <w:r w:rsidR="00486215">
              <w:rPr>
                <w:rFonts w:ascii="Times New Roman" w:hAnsi="Times New Roman"/>
                <w:i/>
              </w:rPr>
              <w:t>k</w:t>
            </w:r>
            <w:r w:rsidR="00486215">
              <w:rPr>
                <w:rFonts w:ascii="Times New Roman" w:hAnsi="Times New Roman"/>
              </w:rPr>
              <w:t xml:space="preserve">, correct to one decimal place. </w:t>
            </w:r>
          </w:p>
          <w:p w:rsidR="00486215" w:rsidRPr="003E788D" w:rsidRDefault="00486215" w:rsidP="00486215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486215" w:rsidRPr="003E788D" w:rsidRDefault="00486215" w:rsidP="00486215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A.    </w:t>
            </w:r>
            <w:r>
              <w:rPr>
                <w:rFonts w:ascii="Times New Roman" w:eastAsiaTheme="minorHAnsi" w:hAnsi="Times New Roman"/>
              </w:rPr>
              <w:t>25.7 cm</w:t>
            </w:r>
          </w:p>
          <w:p w:rsidR="00486215" w:rsidRPr="003E788D" w:rsidRDefault="00486215" w:rsidP="00486215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486215" w:rsidRPr="003E788D" w:rsidRDefault="00486215" w:rsidP="00486215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B.    </w:t>
            </w:r>
            <w:r>
              <w:rPr>
                <w:rFonts w:ascii="Times New Roman" w:eastAsiaTheme="minorHAnsi" w:hAnsi="Times New Roman"/>
              </w:rPr>
              <w:t>37.7 cm</w:t>
            </w:r>
          </w:p>
          <w:p w:rsidR="00486215" w:rsidRPr="003E788D" w:rsidRDefault="00486215" w:rsidP="00486215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486215" w:rsidRPr="003E788D" w:rsidRDefault="00486215" w:rsidP="00486215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C.    </w:t>
            </w:r>
            <w:r>
              <w:rPr>
                <w:rFonts w:ascii="Times New Roman" w:eastAsiaTheme="minorHAnsi" w:hAnsi="Times New Roman"/>
              </w:rPr>
              <w:t>47.0 cm</w:t>
            </w:r>
          </w:p>
          <w:p w:rsidR="00486215" w:rsidRPr="003E788D" w:rsidRDefault="00486215" w:rsidP="00486215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486215" w:rsidRPr="00D926E4" w:rsidRDefault="00486215" w:rsidP="00486215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D.    </w:t>
            </w:r>
            <w:r>
              <w:rPr>
                <w:rFonts w:ascii="Times New Roman" w:eastAsiaTheme="minorHAnsi" w:hAnsi="Times New Roman"/>
              </w:rPr>
              <w:t>48.1 cm</w:t>
            </w: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F7118" w:rsidP="00FF4D3B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50" type="#_x0000_t75" style="position:absolute;margin-left:237.9pt;margin-top:1.6pt;width:199.45pt;height:130.9pt;z-index:251777536;mso-position-horizontal-relative:text;mso-position-vertical-relative:text">
                  <v:imagedata r:id="rId236" o:title=""/>
                </v:shape>
                <o:OLEObject Type="Embed" ProgID="FXDraw.Graphic" ShapeID="_x0000_s1150" DrawAspect="Content" ObjectID="_1460925738" r:id="rId237"/>
              </w:object>
            </w:r>
            <w:r w:rsidR="0088694E">
              <w:t>What is the angle of elevation of B from A?</w:t>
            </w:r>
          </w:p>
          <w:p w:rsidR="0088694E" w:rsidRDefault="0088694E" w:rsidP="00FF4D3B">
            <w:pPr>
              <w:pStyle w:val="ShortAnswerStyle"/>
            </w:pPr>
          </w:p>
          <w:p w:rsidR="00AE6997" w:rsidRDefault="00AE6997" w:rsidP="00FF4D3B">
            <w:pPr>
              <w:pStyle w:val="ShortAnswerStyle"/>
            </w:pPr>
          </w:p>
          <w:p w:rsidR="0088694E" w:rsidRPr="00E35B3B" w:rsidRDefault="0088694E" w:rsidP="0088694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</w:t>
            </w:r>
            <w:r w:rsidR="00AE6997">
              <w:rPr>
                <w:rFonts w:ascii="Times New Roman" w:hAnsi="Times New Roman"/>
              </w:rPr>
              <w:t>30</w:t>
            </w:r>
            <w:r w:rsidR="00AE6997" w:rsidRPr="00AE6997">
              <w:rPr>
                <w:rFonts w:ascii="Times New Roman" w:hAnsi="Times New Roman"/>
                <w:vertAlign w:val="superscript"/>
              </w:rPr>
              <w:t>o</w:t>
            </w:r>
            <w:r w:rsidRPr="00E35B3B">
              <w:rPr>
                <w:rFonts w:ascii="Times New Roman" w:hAnsi="Times New Roman"/>
              </w:rPr>
              <w:t xml:space="preserve"> </w:t>
            </w:r>
          </w:p>
          <w:p w:rsidR="0088694E" w:rsidRPr="00E35B3B" w:rsidRDefault="0088694E" w:rsidP="0088694E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rFonts w:ascii="Times New Roman" w:hAnsi="Times New Roman"/>
                <w:sz w:val="12"/>
                <w:szCs w:val="12"/>
              </w:rPr>
              <w:t xml:space="preserve"> </w:t>
            </w:r>
          </w:p>
          <w:p w:rsidR="0088694E" w:rsidRPr="00E35B3B" w:rsidRDefault="0088694E" w:rsidP="0088694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AE6997">
              <w:rPr>
                <w:rFonts w:ascii="Times New Roman" w:hAnsi="Times New Roman"/>
              </w:rPr>
              <w:t>60</w:t>
            </w:r>
            <w:r w:rsidR="00AE6997"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88694E" w:rsidRPr="00E35B3B" w:rsidRDefault="0088694E" w:rsidP="0088694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8694E" w:rsidRPr="00E35B3B" w:rsidRDefault="0088694E" w:rsidP="0088694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AE6997">
              <w:rPr>
                <w:rFonts w:ascii="Times New Roman" w:hAnsi="Times New Roman"/>
              </w:rPr>
              <w:t>75</w:t>
            </w:r>
            <w:r w:rsidR="00AE6997"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88694E" w:rsidRPr="00E35B3B" w:rsidRDefault="0088694E" w:rsidP="0088694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8694E" w:rsidRPr="00E35B3B" w:rsidRDefault="0088694E" w:rsidP="0088694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 w:rsidR="00AE6997">
              <w:rPr>
                <w:rFonts w:ascii="Times New Roman" w:hAnsi="Times New Roman"/>
              </w:rPr>
              <w:t>85</w:t>
            </w:r>
            <w:r w:rsidR="00AE6997"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FF4D3B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  <w:p w:rsidR="00AE6997" w:rsidRPr="00C31849" w:rsidRDefault="00AE6997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E156AF" w:rsidP="00FF4D3B">
            <w:pPr>
              <w:pStyle w:val="ShortAnswerStyle"/>
            </w:pPr>
            <w:r>
              <w:t xml:space="preserve">Which term below is </w:t>
            </w:r>
            <w:r w:rsidRPr="00E156AF">
              <w:rPr>
                <w:b/>
              </w:rPr>
              <w:t>not</w:t>
            </w:r>
            <w:r>
              <w:t xml:space="preserve"> a factor of  </w:t>
            </w:r>
            <w:r w:rsidRPr="00E156AF">
              <w:rPr>
                <w:color w:val="FF0000"/>
                <w:position w:val="-2"/>
              </w:rPr>
              <w:object w:dxaOrig="1362" w:dyaOrig="276">
                <v:shape id="_x0000_i1107" type="#_x0000_t75" style="width:68.35pt;height:13.8pt" o:ole="">
                  <v:imagedata r:id="rId238" o:title=""/>
                </v:shape>
                <o:OLEObject Type="Embed" ProgID="FXEquation.Equation" ShapeID="_x0000_i1107" DrawAspect="Content" ObjectID="_1460925683" r:id="rId239"/>
              </w:object>
            </w:r>
            <w:r>
              <w:t xml:space="preserve"> 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</w:t>
            </w:r>
            <w:r w:rsidR="00E156AF">
              <w:t xml:space="preserve"> </w:t>
            </w:r>
            <w:r w:rsidR="00E156AF" w:rsidRPr="00E156AF">
              <w:rPr>
                <w:color w:val="FF0000"/>
                <w:position w:val="-2"/>
              </w:rPr>
              <w:object w:dxaOrig="726" w:dyaOrig="194">
                <v:shape id="_x0000_i1108" type="#_x0000_t75" style="width:36.6pt;height:9.6pt" o:ole="">
                  <v:imagedata r:id="rId240" o:title=""/>
                </v:shape>
                <o:OLEObject Type="Embed" ProgID="FXEquation.Equation" ShapeID="_x0000_i1108" DrawAspect="Content" ObjectID="_1460925684" r:id="rId241"/>
              </w:object>
            </w:r>
            <w:r w:rsidR="00E156AF">
              <w:t xml:space="preserve"> </w:t>
            </w:r>
            <w:r w:rsidRPr="003D5C6C">
              <w:t xml:space="preserve">   </w:t>
            </w:r>
            <w:r>
              <w:t xml:space="preserve">     </w:t>
            </w:r>
            <w:r w:rsidRPr="003D5C6C">
              <w:t>B.</w:t>
            </w:r>
            <w:r>
              <w:t xml:space="preserve">    </w:t>
            </w:r>
            <w:r w:rsidR="00E156AF">
              <w:t xml:space="preserve"> </w:t>
            </w:r>
            <w:r w:rsidR="00E156AF" w:rsidRPr="00E156AF">
              <w:rPr>
                <w:color w:val="FF0000"/>
                <w:position w:val="-2"/>
              </w:rPr>
              <w:object w:dxaOrig="258" w:dyaOrig="194">
                <v:shape id="_x0000_i1109" type="#_x0000_t75" style="width:13.2pt;height:9.6pt" o:ole="">
                  <v:imagedata r:id="rId242" o:title=""/>
                </v:shape>
                <o:OLEObject Type="Embed" ProgID="FXEquation.Equation" ShapeID="_x0000_i1109" DrawAspect="Content" ObjectID="_1460925685" r:id="rId243"/>
              </w:object>
            </w:r>
            <w:r w:rsidR="00E156AF">
              <w:t xml:space="preserve"> </w:t>
            </w:r>
            <w:r>
              <w:t xml:space="preserve">                 C.     </w:t>
            </w:r>
            <w:r w:rsidR="00E156AF">
              <w:t xml:space="preserve"> </w:t>
            </w:r>
            <w:r w:rsidR="00E156AF" w:rsidRPr="00E156AF">
              <w:rPr>
                <w:color w:val="FF0000"/>
                <w:position w:val="-2"/>
              </w:rPr>
              <w:object w:dxaOrig="366" w:dyaOrig="194">
                <v:shape id="_x0000_i1110" type="#_x0000_t75" style="width:18.6pt;height:9.6pt" o:ole="">
                  <v:imagedata r:id="rId244" o:title=""/>
                </v:shape>
                <o:OLEObject Type="Embed" ProgID="FXEquation.Equation" ShapeID="_x0000_i1110" DrawAspect="Content" ObjectID="_1460925686" r:id="rId245"/>
              </w:object>
            </w:r>
            <w:r w:rsidR="00E156AF">
              <w:t xml:space="preserve"> </w:t>
            </w:r>
            <w:r>
              <w:t xml:space="preserve">                D.     </w:t>
            </w:r>
            <w:r w:rsidR="00E156AF">
              <w:t xml:space="preserve"> </w:t>
            </w:r>
            <w:r w:rsidR="00E156AF" w:rsidRPr="00E156AF">
              <w:rPr>
                <w:color w:val="FF0000"/>
                <w:position w:val="-2"/>
              </w:rPr>
              <w:object w:dxaOrig="330" w:dyaOrig="276">
                <v:shape id="_x0000_i1111" type="#_x0000_t75" style="width:16.8pt;height:13.8pt" o:ole="">
                  <v:imagedata r:id="rId246" o:title=""/>
                </v:shape>
                <o:OLEObject Type="Embed" ProgID="FXEquation.Equation" ShapeID="_x0000_i1111" DrawAspect="Content" ObjectID="_1460925687" r:id="rId247"/>
              </w:object>
            </w:r>
            <w:r w:rsidR="00E156AF">
              <w:t xml:space="preserve"> </w:t>
            </w:r>
            <w:r>
              <w:t xml:space="preserve">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E156AF" w:rsidRDefault="00E156AF" w:rsidP="00E156A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 line has a gradient of  </w:t>
            </w:r>
            <w:r w:rsidRPr="005610E3">
              <w:rPr>
                <w:rFonts w:ascii="Times New Roman" w:hAnsi="Times New Roman"/>
                <w:color w:val="FF0000"/>
                <w:position w:val="-6"/>
              </w:rPr>
              <w:object w:dxaOrig="304" w:dyaOrig="273">
                <v:shape id="_x0000_i1112" type="#_x0000_t75" style="width:15pt;height:13.8pt" o:ole="">
                  <v:imagedata r:id="rId248" o:title=""/>
                </v:shape>
                <o:OLEObject Type="Embed" ProgID="FXEquation.Equation" ShapeID="_x0000_i1112" DrawAspect="Content" ObjectID="_1460925688" r:id="rId249"/>
              </w:object>
            </w:r>
            <w:r>
              <w:rPr>
                <w:rFonts w:ascii="Times New Roman" w:hAnsi="Times New Roman"/>
              </w:rPr>
              <w:t xml:space="preserve">  and passes through the point  </w:t>
            </w:r>
            <w:r w:rsidR="000725F8" w:rsidRPr="000725F8">
              <w:rPr>
                <w:rFonts w:ascii="Times New Roman" w:hAnsi="Times New Roman"/>
                <w:color w:val="FF0000"/>
                <w:position w:val="-6"/>
              </w:rPr>
              <w:object w:dxaOrig="798" w:dyaOrig="296">
                <v:shape id="_x0000_i1113" type="#_x0000_t75" style="width:39.6pt;height:15pt" o:ole="">
                  <v:imagedata r:id="rId250" o:title=""/>
                </v:shape>
                <o:OLEObject Type="Embed" ProgID="FXEquation.Equation" ShapeID="_x0000_i1113" DrawAspect="Content" ObjectID="_1460925689" r:id="rId251"/>
              </w:object>
            </w:r>
            <w:r>
              <w:rPr>
                <w:rFonts w:ascii="Times New Roman" w:hAnsi="Times New Roman"/>
              </w:rPr>
              <w:t xml:space="preserve"> . What is its equation?</w:t>
            </w:r>
          </w:p>
          <w:p w:rsidR="00E156AF" w:rsidRPr="008E388B" w:rsidRDefault="00E156AF" w:rsidP="00E156AF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E156AF" w:rsidRDefault="00E156AF" w:rsidP="00E156AF">
            <w:pPr>
              <w:rPr>
                <w:rFonts w:ascii="Times New Roman" w:hAnsi="Times New Roman"/>
                <w:position w:val="-10"/>
              </w:rPr>
            </w:pPr>
            <w:r>
              <w:rPr>
                <w:rFonts w:ascii="Times New Roman" w:hAnsi="Times New Roman"/>
              </w:rPr>
              <w:t xml:space="preserve">        A.  </w:t>
            </w:r>
            <w:r>
              <w:rPr>
                <w:rFonts w:ascii="Times New Roman" w:hAnsi="Times New Roman"/>
                <w:position w:val="-10"/>
              </w:rPr>
              <w:t xml:space="preserve"> </w:t>
            </w:r>
            <w:r w:rsidR="000725F8"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42" w:dyaOrig="234">
                <v:shape id="_x0000_i1114" type="#_x0000_t75" style="width:57pt;height:11.4pt" o:ole="">
                  <v:imagedata r:id="rId252" o:title=""/>
                </v:shape>
                <o:OLEObject Type="Embed" ProgID="FXEquation.Equation" ShapeID="_x0000_i1114" DrawAspect="Content" ObjectID="_1460925690" r:id="rId253"/>
              </w:object>
            </w:r>
            <w:r>
              <w:rPr>
                <w:rFonts w:ascii="Times New Roman" w:hAnsi="Times New Roman"/>
                <w:position w:val="-10"/>
              </w:rPr>
              <w:t xml:space="preserve"> </w:t>
            </w:r>
          </w:p>
          <w:p w:rsidR="00E156AF" w:rsidRPr="005610E3" w:rsidRDefault="00E156AF" w:rsidP="00E156AF">
            <w:pPr>
              <w:ind w:left="720"/>
              <w:rPr>
                <w:rFonts w:ascii="Times New Roman" w:hAnsi="Times New Roman"/>
                <w:position w:val="-10"/>
                <w:sz w:val="10"/>
              </w:rPr>
            </w:pPr>
          </w:p>
          <w:p w:rsidR="00E156AF" w:rsidRDefault="00E156AF" w:rsidP="00E156AF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B.  </w:t>
            </w:r>
            <w:r w:rsidR="000725F8">
              <w:rPr>
                <w:rFonts w:ascii="Times New Roman" w:hAnsi="Times New Roman"/>
              </w:rPr>
              <w:t xml:space="preserve"> </w:t>
            </w:r>
            <w:r w:rsidR="000725F8"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42" w:dyaOrig="234">
                <v:shape id="_x0000_i1115" type="#_x0000_t75" style="width:57pt;height:11.4pt" o:ole="">
                  <v:imagedata r:id="rId254" o:title=""/>
                </v:shape>
                <o:OLEObject Type="Embed" ProgID="FXEquation.Equation" ShapeID="_x0000_i1115" DrawAspect="Content" ObjectID="_1460925691" r:id="rId255"/>
              </w:object>
            </w:r>
          </w:p>
          <w:p w:rsidR="00E156AF" w:rsidRPr="005610E3" w:rsidRDefault="00E156AF" w:rsidP="00E156AF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E156AF" w:rsidRDefault="00E156AF" w:rsidP="00E156AF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C. </w:t>
            </w:r>
            <w:r w:rsidR="000725F8">
              <w:rPr>
                <w:rFonts w:ascii="Times New Roman" w:hAnsi="Times New Roman"/>
              </w:rPr>
              <w:t xml:space="preserve">  </w:t>
            </w:r>
            <w:r w:rsidR="000725F8"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18" w:dyaOrig="234">
                <v:shape id="_x0000_i1116" type="#_x0000_t75" style="width:55.8pt;height:11.4pt" o:ole="">
                  <v:imagedata r:id="rId256" o:title=""/>
                </v:shape>
                <o:OLEObject Type="Embed" ProgID="FXEquation.Equation" ShapeID="_x0000_i1116" DrawAspect="Content" ObjectID="_1460925692" r:id="rId257"/>
              </w:object>
            </w:r>
          </w:p>
          <w:p w:rsidR="00E156AF" w:rsidRPr="005610E3" w:rsidRDefault="00E156AF" w:rsidP="00E156AF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E156AF" w:rsidRDefault="00E156AF" w:rsidP="00E156AF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D. </w:t>
            </w:r>
            <w:r w:rsidR="000725F8">
              <w:rPr>
                <w:rFonts w:ascii="Times New Roman" w:hAnsi="Times New Roman"/>
              </w:rPr>
              <w:t xml:space="preserve">  </w:t>
            </w:r>
            <w:r w:rsidR="000725F8"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18" w:dyaOrig="234">
                <v:shape id="_x0000_i1117" type="#_x0000_t75" style="width:55.8pt;height:11.4pt" o:ole="">
                  <v:imagedata r:id="rId258" o:title=""/>
                </v:shape>
                <o:OLEObject Type="Embed" ProgID="FXEquation.Equation" ShapeID="_x0000_i1117" DrawAspect="Content" ObjectID="_1460925693" r:id="rId259"/>
              </w:objec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0725F8" w:rsidRDefault="006F7118" w:rsidP="000725F8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52F2921E">
                <v:shape id="_x0000_s1151" type="#_x0000_t75" style="position:absolute;margin-left:283.4pt;margin-top:-3.75pt;width:154.45pt;height:140.4pt;z-index:251778560;mso-position-horizontal-relative:text;mso-position-vertical-relative:text">
                  <v:imagedata r:id="rId260" o:title=""/>
                </v:shape>
                <o:OLEObject Type="Embed" ProgID="FXDraw.Graphic" ShapeID="_x0000_s1151" DrawAspect="Content" ObjectID="_1460925739" r:id="rId261"/>
              </w:object>
            </w:r>
            <w:r w:rsidR="000725F8">
              <w:rPr>
                <w:rFonts w:ascii="Times New Roman" w:hAnsi="Times New Roman"/>
              </w:rPr>
              <w:t xml:space="preserve">What is the length of the interval </w:t>
            </w:r>
            <w:r w:rsidR="000725F8" w:rsidRPr="00FE5345">
              <w:rPr>
                <w:rFonts w:ascii="Times New Roman" w:hAnsi="Times New Roman"/>
                <w:i/>
              </w:rPr>
              <w:t>AB</w:t>
            </w:r>
            <w:r w:rsidR="000725F8">
              <w:rPr>
                <w:rFonts w:ascii="Times New Roman" w:hAnsi="Times New Roman"/>
              </w:rPr>
              <w:t>?</w:t>
            </w:r>
          </w:p>
          <w:p w:rsidR="000725F8" w:rsidRDefault="000725F8" w:rsidP="000725F8">
            <w:pPr>
              <w:ind w:left="720"/>
              <w:rPr>
                <w:rFonts w:ascii="Times New Roman" w:hAnsi="Times New Roman"/>
              </w:rPr>
            </w:pP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 A.    </w:t>
            </w:r>
            <w:r w:rsidR="00E44D97" w:rsidRPr="00E44D97">
              <w:rPr>
                <w:color w:val="FF0000"/>
                <w:position w:val="-2"/>
                <w:szCs w:val="24"/>
              </w:rPr>
              <w:object w:dxaOrig="274" w:dyaOrig="290">
                <v:shape id="_x0000_i1118" type="#_x0000_t75" style="width:13.8pt;height:14.4pt" o:ole="">
                  <v:imagedata r:id="rId262" o:title=""/>
                </v:shape>
                <o:OLEObject Type="Embed" ProgID="FXEquation.Equation" ShapeID="_x0000_i1118" DrawAspect="Content" ObjectID="_1460925694" r:id="rId263"/>
              </w:object>
            </w:r>
            <w:r>
              <w:rPr>
                <w:szCs w:val="24"/>
              </w:rPr>
              <w:t xml:space="preserve">  units      </w:t>
            </w: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B.   </w:t>
            </w:r>
            <w:r w:rsidR="00383DD5">
              <w:rPr>
                <w:szCs w:val="24"/>
              </w:rPr>
              <w:t xml:space="preserve">  </w:t>
            </w:r>
            <w:r w:rsidR="00E44D97" w:rsidRPr="00E44D97">
              <w:rPr>
                <w:color w:val="FF0000"/>
                <w:position w:val="-4"/>
                <w:szCs w:val="24"/>
              </w:rPr>
              <w:object w:dxaOrig="393" w:dyaOrig="298">
                <v:shape id="_x0000_i1119" type="#_x0000_t75" style="width:19.8pt;height:15pt" o:ole="">
                  <v:imagedata r:id="rId264" o:title=""/>
                </v:shape>
                <o:OLEObject Type="Embed" ProgID="FXEquation.Equation" ShapeID="_x0000_i1119" DrawAspect="Content" ObjectID="_1460925695" r:id="rId265"/>
              </w:object>
            </w:r>
            <w:r w:rsidR="00E44D97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 units                </w:t>
            </w: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C.   </w:t>
            </w:r>
            <w:r w:rsidR="00383DD5">
              <w:rPr>
                <w:szCs w:val="24"/>
              </w:rPr>
              <w:t xml:space="preserve">  </w:t>
            </w:r>
            <w:r w:rsidR="00E44D97">
              <w:rPr>
                <w:szCs w:val="24"/>
              </w:rPr>
              <w:t xml:space="preserve"> </w:t>
            </w:r>
            <w:r w:rsidR="00E44D97" w:rsidRPr="00E44D97">
              <w:rPr>
                <w:color w:val="FF0000"/>
                <w:position w:val="-4"/>
                <w:szCs w:val="24"/>
              </w:rPr>
              <w:object w:dxaOrig="393" w:dyaOrig="298">
                <v:shape id="_x0000_i1120" type="#_x0000_t75" style="width:19.8pt;height:15pt" o:ole="">
                  <v:imagedata r:id="rId266" o:title=""/>
                </v:shape>
                <o:OLEObject Type="Embed" ProgID="FXEquation.Equation" ShapeID="_x0000_i1120" DrawAspect="Content" ObjectID="_1460925696" r:id="rId267"/>
              </w:object>
            </w:r>
            <w:r w:rsidR="00E44D97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 units       </w:t>
            </w:r>
          </w:p>
          <w:p w:rsidR="000725F8" w:rsidRDefault="000725F8" w:rsidP="000725F8">
            <w:pPr>
              <w:pStyle w:val="ShortAnswerStyle"/>
              <w:rPr>
                <w:szCs w:val="24"/>
              </w:rPr>
            </w:pPr>
          </w:p>
          <w:p w:rsidR="000725F8" w:rsidRPr="00891258" w:rsidRDefault="000725F8" w:rsidP="000725F8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D.   </w:t>
            </w:r>
            <w:r w:rsidR="00383DD5">
              <w:rPr>
                <w:szCs w:val="24"/>
              </w:rPr>
              <w:t xml:space="preserve">  </w:t>
            </w:r>
            <w:r w:rsidR="00E44D97">
              <w:rPr>
                <w:szCs w:val="24"/>
              </w:rPr>
              <w:t>10</w:t>
            </w:r>
            <w:r>
              <w:rPr>
                <w:szCs w:val="24"/>
              </w:rPr>
              <w:t xml:space="preserve"> units </w:t>
            </w:r>
          </w:p>
          <w:p w:rsidR="000725F8" w:rsidRPr="00C31849" w:rsidRDefault="000725F8" w:rsidP="000725F8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6779C0" w:rsidP="00FF4D3B">
            <w:pPr>
              <w:pStyle w:val="ShortAnswerStyle"/>
              <w:rPr>
                <w:color w:val="FF0000"/>
                <w:position w:val="-22"/>
              </w:rPr>
            </w:pPr>
            <w:r w:rsidRPr="003A601A">
              <w:rPr>
                <w:color w:val="FF0000"/>
                <w:position w:val="-22"/>
              </w:rPr>
              <w:object w:dxaOrig="1992" w:dyaOrig="643">
                <v:shape id="_x0000_i1121" type="#_x0000_t75" style="width:99.6pt;height:32.4pt" o:ole="">
                  <v:imagedata r:id="rId268" o:title=""/>
                </v:shape>
                <o:OLEObject Type="Embed" ProgID="FXEquation.Equation" ShapeID="_x0000_i1121" DrawAspect="Content" ObjectID="_1460925697" r:id="rId269"/>
              </w:object>
            </w:r>
          </w:p>
          <w:p w:rsidR="004D63D3" w:rsidRPr="00371D75" w:rsidRDefault="004D63D3" w:rsidP="00FF4D3B">
            <w:pPr>
              <w:pStyle w:val="ShortAnswerStyle"/>
              <w:rPr>
                <w:sz w:val="12"/>
                <w:szCs w:val="12"/>
              </w:rPr>
            </w:pP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 w:rsidR="004D63D3" w:rsidRPr="004D63D3">
              <w:rPr>
                <w:color w:val="FF0000"/>
                <w:position w:val="-22"/>
              </w:rPr>
              <w:object w:dxaOrig="461" w:dyaOrig="643">
                <v:shape id="_x0000_i1122" type="#_x0000_t75" style="width:22.8pt;height:32.4pt" o:ole="">
                  <v:imagedata r:id="rId270" o:title=""/>
                </v:shape>
                <o:OLEObject Type="Embed" ProgID="FXEquation.Equation" ShapeID="_x0000_i1122" DrawAspect="Content" ObjectID="_1460925698" r:id="rId271"/>
              </w:objec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</w:t>
            </w:r>
            <w:r w:rsidR="004D63D3" w:rsidRPr="004D63D3">
              <w:rPr>
                <w:color w:val="FF0000"/>
                <w:position w:val="-22"/>
              </w:rPr>
              <w:object w:dxaOrig="558" w:dyaOrig="643">
                <v:shape id="_x0000_i1123" type="#_x0000_t75" style="width:28.2pt;height:32.4pt" o:ole="">
                  <v:imagedata r:id="rId272" o:title=""/>
                </v:shape>
                <o:OLEObject Type="Embed" ProgID="FXEquation.Equation" ShapeID="_x0000_i1123" DrawAspect="Content" ObjectID="_1460925699" r:id="rId273"/>
              </w:object>
            </w:r>
            <w:r>
              <w:t xml:space="preserve">                      C.</w:t>
            </w:r>
            <w:r w:rsidR="004D63D3">
              <w:t xml:space="preserve">    </w:t>
            </w:r>
            <w:r w:rsidR="004D63D3" w:rsidRPr="004D63D3">
              <w:rPr>
                <w:color w:val="FF0000"/>
                <w:position w:val="-22"/>
              </w:rPr>
              <w:object w:dxaOrig="461" w:dyaOrig="643">
                <v:shape id="_x0000_i1124" type="#_x0000_t75" style="width:22.8pt;height:32.4pt" o:ole="">
                  <v:imagedata r:id="rId274" o:title=""/>
                </v:shape>
                <o:OLEObject Type="Embed" ProgID="FXEquation.Equation" ShapeID="_x0000_i1124" DrawAspect="Content" ObjectID="_1460925700" r:id="rId275"/>
              </w:object>
            </w:r>
            <w:r w:rsidR="004D63D3">
              <w:t xml:space="preserve"> </w:t>
            </w:r>
            <w:r>
              <w:t xml:space="preserve">                   D.     </w:t>
            </w:r>
            <w:r w:rsidR="004D63D3" w:rsidRPr="004D63D3">
              <w:rPr>
                <w:color w:val="FF0000"/>
                <w:position w:val="-22"/>
              </w:rPr>
              <w:object w:dxaOrig="354" w:dyaOrig="643">
                <v:shape id="_x0000_i1125" type="#_x0000_t75" style="width:18pt;height:32.4pt" o:ole="">
                  <v:imagedata r:id="rId276" o:title=""/>
                </v:shape>
                <o:OLEObject Type="Embed" ProgID="FXEquation.Equation" ShapeID="_x0000_i1125" DrawAspect="Content" ObjectID="_1460925701" r:id="rId277"/>
              </w:object>
            </w:r>
            <w:r w:rsidR="004D63D3">
              <w:t xml:space="preserve">    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BF12F7" w:rsidP="00FF4D3B">
            <w:pPr>
              <w:pStyle w:val="ShortAnswerStyle"/>
            </w:pPr>
            <w:r>
              <w:t xml:space="preserve">What is the solution to the equation  </w:t>
            </w:r>
            <w:r w:rsidR="0003530E" w:rsidRPr="0003530E">
              <w:rPr>
                <w:color w:val="FF0000"/>
                <w:position w:val="-18"/>
              </w:rPr>
              <w:object w:dxaOrig="1464" w:dyaOrig="510">
                <v:shape id="_x0000_i1132" type="#_x0000_t75" style="width:73.2pt;height:25.8pt" o:ole="">
                  <v:imagedata r:id="rId278" o:title=""/>
                </v:shape>
                <o:OLEObject Type="Embed" ProgID="FXEquation.Equation" ShapeID="_x0000_i1132" DrawAspect="Content" ObjectID="_1460925702" r:id="rId279"/>
              </w:object>
            </w:r>
            <w:r>
              <w:t xml:space="preserve"> ?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 w:rsidR="00D869FA" w:rsidRPr="00D869FA">
              <w:rPr>
                <w:color w:val="FF0000"/>
                <w:position w:val="-18"/>
              </w:rPr>
              <w:object w:dxaOrig="448" w:dyaOrig="510">
                <v:shape id="_x0000_i1126" type="#_x0000_t75" style="width:22.2pt;height:25.8pt" o:ole="">
                  <v:imagedata r:id="rId280" o:title=""/>
                </v:shape>
                <o:OLEObject Type="Embed" ProgID="FXEquation.Equation" ShapeID="_x0000_i1126" DrawAspect="Content" ObjectID="_1460925703" r:id="rId281"/>
              </w:objec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     </w:t>
            </w:r>
            <w:r w:rsidR="00D869FA">
              <w:t xml:space="preserve"> </w:t>
            </w:r>
            <w:r w:rsidR="00D869FA" w:rsidRPr="00D869FA">
              <w:rPr>
                <w:color w:val="FF0000"/>
                <w:position w:val="-18"/>
              </w:rPr>
              <w:object w:dxaOrig="134" w:dyaOrig="510">
                <v:shape id="_x0000_i1127" type="#_x0000_t75" style="width:6.6pt;height:25.8pt" o:ole="">
                  <v:imagedata r:id="rId282" o:title=""/>
                </v:shape>
                <o:OLEObject Type="Embed" ProgID="FXEquation.Equation" ShapeID="_x0000_i1127" DrawAspect="Content" ObjectID="_1460925704" r:id="rId283"/>
              </w:object>
            </w:r>
            <w:r w:rsidR="00D869FA">
              <w:t xml:space="preserve"> </w:t>
            </w:r>
            <w:r>
              <w:t xml:space="preserve">                 C.         </w:t>
            </w:r>
            <w:r w:rsidR="00D869FA">
              <w:t xml:space="preserve"> </w:t>
            </w:r>
            <w:r w:rsidR="00D869FA" w:rsidRPr="00D869FA">
              <w:rPr>
                <w:color w:val="FF0000"/>
                <w:position w:val="-18"/>
              </w:rPr>
              <w:object w:dxaOrig="324" w:dyaOrig="510">
                <v:shape id="_x0000_i1128" type="#_x0000_t75" style="width:16.2pt;height:25.8pt" o:ole="">
                  <v:imagedata r:id="rId284" o:title=""/>
                </v:shape>
                <o:OLEObject Type="Embed" ProgID="FXEquation.Equation" ShapeID="_x0000_i1128" DrawAspect="Content" ObjectID="_1460925705" r:id="rId285"/>
              </w:object>
            </w:r>
            <w:r w:rsidR="00D869FA">
              <w:t xml:space="preserve"> </w:t>
            </w:r>
            <w:r>
              <w:t xml:space="preserve">                    D.      </w:t>
            </w:r>
            <w:r w:rsidR="00D869FA">
              <w:t xml:space="preserve"> </w:t>
            </w:r>
            <w:r w:rsidR="00D869FA" w:rsidRPr="00D869FA">
              <w:rPr>
                <w:color w:val="FF0000"/>
                <w:position w:val="-18"/>
              </w:rPr>
              <w:object w:dxaOrig="324" w:dyaOrig="510">
                <v:shape id="_x0000_i1129" type="#_x0000_t75" style="width:16.2pt;height:25.8pt" o:ole="">
                  <v:imagedata r:id="rId286" o:title=""/>
                </v:shape>
                <o:OLEObject Type="Embed" ProgID="FXEquation.Equation" ShapeID="_x0000_i1129" DrawAspect="Content" ObjectID="_1460925706" r:id="rId287"/>
              </w:object>
            </w:r>
            <w:r w:rsidR="00D869FA">
              <w:t xml:space="preserve"> 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F769F" w:rsidRPr="00C25037" w:rsidTr="00054E9B">
        <w:trPr>
          <w:cantSplit/>
        </w:trPr>
        <w:tc>
          <w:tcPr>
            <w:tcW w:w="675" w:type="dxa"/>
          </w:tcPr>
          <w:p w:rsidR="008F769F" w:rsidRPr="00B15693" w:rsidRDefault="008F769F" w:rsidP="008F769F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</w:p>
        </w:tc>
        <w:tc>
          <w:tcPr>
            <w:tcW w:w="10007" w:type="dxa"/>
          </w:tcPr>
          <w:p w:rsidR="008F769F" w:rsidRPr="008F769F" w:rsidRDefault="008F769F" w:rsidP="00FF4D3B">
            <w:pPr>
              <w:pStyle w:val="ShortAnswerStyle"/>
              <w:rPr>
                <w:b/>
              </w:rPr>
            </w:pPr>
            <w:r w:rsidRPr="008F769F">
              <w:rPr>
                <w:b/>
              </w:rPr>
              <w:t>Questions 71 – 73 refer to the stem and leaf plot.</w:t>
            </w:r>
          </w:p>
          <w:p w:rsidR="004567D5" w:rsidRPr="004567D5" w:rsidRDefault="004567D5" w:rsidP="00FF4D3B">
            <w:pPr>
              <w:pStyle w:val="ShortAnswerStyle"/>
              <w:rPr>
                <w:sz w:val="12"/>
                <w:szCs w:val="12"/>
              </w:rPr>
            </w:pPr>
          </w:p>
          <w:p w:rsidR="00DF35DA" w:rsidRDefault="00DF35DA" w:rsidP="00FF4D3B">
            <w:pPr>
              <w:pStyle w:val="ShortAnswerStyle"/>
            </w:pPr>
            <w:r>
              <w:t>The coa</w:t>
            </w:r>
            <w:r w:rsidR="0003530E">
              <w:t xml:space="preserve">ch of the </w:t>
            </w:r>
            <w:proofErr w:type="spellStart"/>
            <w:r w:rsidR="0003530E">
              <w:t>Emattogah</w:t>
            </w:r>
            <w:proofErr w:type="spellEnd"/>
            <w:r w:rsidR="0003530E">
              <w:t xml:space="preserve"> Cricket Club</w:t>
            </w:r>
            <w:r>
              <w:t xml:space="preserve"> co</w:t>
            </w:r>
            <w:r w:rsidR="0003530E">
              <w:t>mpiles the stem and leaf plot showing</w:t>
            </w:r>
            <w:r>
              <w:t xml:space="preserve"> the ages of the</w:t>
            </w:r>
            <w:r w:rsidR="0003530E">
              <w:t>ir</w:t>
            </w:r>
            <w:r>
              <w:t xml:space="preserve"> players</w:t>
            </w:r>
            <w:r w:rsidR="0003530E">
              <w:t>.</w:t>
            </w:r>
          </w:p>
          <w:tbl>
            <w:tblPr>
              <w:tblStyle w:val="TableGrid"/>
              <w:tblW w:w="0" w:type="auto"/>
              <w:tblInd w:w="169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425"/>
              <w:gridCol w:w="425"/>
              <w:gridCol w:w="425"/>
              <w:gridCol w:w="426"/>
              <w:gridCol w:w="425"/>
              <w:gridCol w:w="425"/>
              <w:gridCol w:w="426"/>
              <w:gridCol w:w="426"/>
            </w:tblGrid>
            <w:tr w:rsidR="004567D5" w:rsidTr="00891258">
              <w:trPr>
                <w:cantSplit/>
                <w:trHeight w:hRule="exact" w:val="284"/>
              </w:trPr>
              <w:tc>
                <w:tcPr>
                  <w:tcW w:w="4395" w:type="dxa"/>
                  <w:gridSpan w:val="9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4567D5" w:rsidRDefault="004567D5" w:rsidP="008F769F">
                  <w:pPr>
                    <w:spacing w:after="120"/>
                    <w:jc w:val="center"/>
                  </w:pPr>
                  <w:r>
                    <w:t xml:space="preserve">Ages of </w:t>
                  </w:r>
                  <w:proofErr w:type="spellStart"/>
                  <w:r>
                    <w:t>Emattogah</w:t>
                  </w:r>
                  <w:proofErr w:type="spellEnd"/>
                  <w:r>
                    <w:t xml:space="preserve"> Cricket Players        </w:t>
                  </w:r>
                </w:p>
              </w:tc>
            </w:tr>
            <w:tr w:rsidR="00DF35DA" w:rsidTr="00891258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8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DF35DA" w:rsidTr="00891258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0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</w:tr>
            <w:tr w:rsidR="00DF35DA" w:rsidTr="00891258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F35DA" w:rsidRDefault="00DF35DA" w:rsidP="00DF35D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DF35DA" w:rsidTr="00891258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DF35DA" w:rsidTr="00891258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F35DA" w:rsidRDefault="00DF35DA" w:rsidP="008F769F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</w:tbl>
          <w:p w:rsidR="00DF35DA" w:rsidRDefault="00DF35DA" w:rsidP="00FF4D3B">
            <w:pPr>
              <w:pStyle w:val="ShortAnswerStyle"/>
            </w:pPr>
          </w:p>
        </w:tc>
      </w:tr>
      <w:tr w:rsidR="00FF4D3B" w:rsidRPr="00C25037" w:rsidTr="00054E9B">
        <w:trPr>
          <w:cantSplit/>
        </w:trPr>
        <w:tc>
          <w:tcPr>
            <w:tcW w:w="675" w:type="dxa"/>
          </w:tcPr>
          <w:p w:rsidR="00FF4D3B" w:rsidRPr="00B15693" w:rsidRDefault="00FF4D3B" w:rsidP="00FF4D3B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FF4D3B" w:rsidRDefault="00891258" w:rsidP="00FF4D3B">
            <w:pPr>
              <w:pStyle w:val="ShortAnswerStyle"/>
            </w:pPr>
            <w:r>
              <w:t>How many pl</w:t>
            </w:r>
            <w:r w:rsidR="0003530E">
              <w:t>ayers are there in the club</w:t>
            </w:r>
            <w:r>
              <w:t>?</w:t>
            </w:r>
          </w:p>
          <w:p w:rsidR="00FF4D3B" w:rsidRPr="003D5C6C" w:rsidRDefault="00FF4D3B" w:rsidP="00FF4D3B">
            <w:pPr>
              <w:pStyle w:val="ShortAnswerStyle"/>
              <w:rPr>
                <w:sz w:val="16"/>
                <w:szCs w:val="16"/>
              </w:rPr>
            </w:pPr>
          </w:p>
          <w:p w:rsidR="00FF4D3B" w:rsidRDefault="00FF4D3B" w:rsidP="00FF4D3B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 w:rsidR="00891258">
              <w:t>22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</w:t>
            </w:r>
            <w:r w:rsidR="00891258">
              <w:t>23</w:t>
            </w:r>
            <w:r>
              <w:t xml:space="preserve">                      C.         </w:t>
            </w:r>
            <w:r w:rsidR="00891258">
              <w:t>24</w:t>
            </w:r>
            <w:r>
              <w:t xml:space="preserve">                    D.      </w:t>
            </w:r>
            <w:r w:rsidR="00891258">
              <w:t>28</w:t>
            </w:r>
          </w:p>
          <w:p w:rsidR="00FF4D3B" w:rsidRPr="00C31849" w:rsidRDefault="00FF4D3B" w:rsidP="00FF4D3B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DF35DA" w:rsidRPr="00C25037" w:rsidTr="00054E9B">
        <w:trPr>
          <w:cantSplit/>
        </w:trPr>
        <w:tc>
          <w:tcPr>
            <w:tcW w:w="675" w:type="dxa"/>
          </w:tcPr>
          <w:p w:rsidR="00DF35DA" w:rsidRPr="00B15693" w:rsidRDefault="00DF35DA" w:rsidP="00DF35DA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DF35DA" w:rsidRDefault="00891258" w:rsidP="00DF35DA">
            <w:pPr>
              <w:pStyle w:val="ShortAnswerStyle"/>
            </w:pPr>
            <w:r>
              <w:t>What is the median age of the players?</w:t>
            </w:r>
          </w:p>
          <w:p w:rsidR="00DF35DA" w:rsidRPr="003D5C6C" w:rsidRDefault="00DF35DA" w:rsidP="00DF35DA">
            <w:pPr>
              <w:pStyle w:val="ShortAnswerStyle"/>
              <w:rPr>
                <w:sz w:val="16"/>
                <w:szCs w:val="16"/>
              </w:rPr>
            </w:pPr>
          </w:p>
          <w:p w:rsidR="00DF35DA" w:rsidRDefault="00DF35DA" w:rsidP="00DF35DA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</w:t>
            </w:r>
            <w:r w:rsidR="00DD48FC">
              <w:t>27</w:t>
            </w:r>
            <w:r w:rsidRPr="003D5C6C">
              <w:t xml:space="preserve">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</w:t>
            </w:r>
            <w:r w:rsidR="00DD48FC">
              <w:t>28</w:t>
            </w:r>
            <w:r>
              <w:t xml:space="preserve">                      C.       </w:t>
            </w:r>
            <w:r w:rsidR="00891258">
              <w:t>29</w:t>
            </w:r>
            <w:r>
              <w:t xml:space="preserve">                      D.      </w:t>
            </w:r>
            <w:r w:rsidR="00DD48FC">
              <w:t>30</w:t>
            </w:r>
          </w:p>
          <w:p w:rsidR="00DF35DA" w:rsidRPr="00C31849" w:rsidRDefault="00DF35DA" w:rsidP="00DF35DA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DF35DA" w:rsidRPr="00C25037" w:rsidTr="00054E9B">
        <w:trPr>
          <w:cantSplit/>
        </w:trPr>
        <w:tc>
          <w:tcPr>
            <w:tcW w:w="675" w:type="dxa"/>
          </w:tcPr>
          <w:p w:rsidR="00DF35DA" w:rsidRPr="00B15693" w:rsidRDefault="00DF35DA" w:rsidP="00DF35DA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DF35DA" w:rsidRDefault="00891258" w:rsidP="00DF35DA">
            <w:pPr>
              <w:pStyle w:val="ShortAnswerStyle"/>
            </w:pPr>
            <w:r>
              <w:t>What is the upper quartile of their ages?</w:t>
            </w:r>
          </w:p>
          <w:p w:rsidR="00DF35DA" w:rsidRPr="003D5C6C" w:rsidRDefault="00DF35DA" w:rsidP="00DF35DA">
            <w:pPr>
              <w:pStyle w:val="ShortAnswerStyle"/>
              <w:rPr>
                <w:sz w:val="16"/>
                <w:szCs w:val="16"/>
              </w:rPr>
            </w:pPr>
          </w:p>
          <w:p w:rsidR="00DF35DA" w:rsidRDefault="00DF35DA" w:rsidP="00DF35DA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</w:t>
            </w:r>
            <w:r w:rsidR="00DD48FC">
              <w:t>34.5</w:t>
            </w:r>
            <w:r w:rsidRPr="003D5C6C">
              <w:t xml:space="preserve"> </w:t>
            </w:r>
            <w:r>
              <w:t xml:space="preserve">     </w:t>
            </w:r>
            <w:r w:rsidRPr="003D5C6C">
              <w:t xml:space="preserve">          B.</w:t>
            </w:r>
            <w:r>
              <w:t xml:space="preserve">       </w:t>
            </w:r>
            <w:r w:rsidR="00DD48FC">
              <w:t>35</w:t>
            </w:r>
            <w:r>
              <w:t xml:space="preserve">                      C.       </w:t>
            </w:r>
            <w:r w:rsidR="00DD48FC">
              <w:t>36</w:t>
            </w:r>
            <w:r>
              <w:t xml:space="preserve">                   </w:t>
            </w:r>
            <w:r w:rsidR="00DD48FC">
              <w:t xml:space="preserve">   </w:t>
            </w:r>
            <w:r>
              <w:t xml:space="preserve">D.      </w:t>
            </w:r>
            <w:r w:rsidR="00DD48FC">
              <w:t>37</w:t>
            </w:r>
          </w:p>
          <w:p w:rsidR="00DF35DA" w:rsidRPr="00C31849" w:rsidRDefault="00DF35DA" w:rsidP="00DF35DA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7D1848" w:rsidRPr="00C25037" w:rsidTr="00054E9B">
        <w:trPr>
          <w:cantSplit/>
        </w:trPr>
        <w:tc>
          <w:tcPr>
            <w:tcW w:w="675" w:type="dxa"/>
          </w:tcPr>
          <w:p w:rsidR="007D1848" w:rsidRPr="00B15693" w:rsidRDefault="007D1848" w:rsidP="007D1848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</w:p>
        </w:tc>
        <w:tc>
          <w:tcPr>
            <w:tcW w:w="10007" w:type="dxa"/>
          </w:tcPr>
          <w:p w:rsidR="007D1848" w:rsidRDefault="007D1848" w:rsidP="007D1848">
            <w:pPr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Questions 74 – 75 refer to the following</w:t>
            </w:r>
            <w:r w:rsidR="0003530E">
              <w:rPr>
                <w:rFonts w:ascii="Times New Roman" w:hAnsi="Times New Roman"/>
                <w:b/>
              </w:rPr>
              <w:t xml:space="preserve"> dot plot</w:t>
            </w:r>
            <w:r>
              <w:rPr>
                <w:rFonts w:ascii="Times New Roman" w:hAnsi="Times New Roman"/>
                <w:b/>
              </w:rPr>
              <w:t>.</w:t>
            </w:r>
          </w:p>
          <w:tbl>
            <w:tblPr>
              <w:tblpPr w:leftFromText="180" w:rightFromText="180" w:bottomFromText="200" w:vertAnchor="text" w:horzAnchor="page" w:tblpX="4039" w:tblpY="-129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34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4C3501" w:rsidTr="008065FA">
              <w:tc>
                <w:tcPr>
                  <w:tcW w:w="1134" w:type="dxa"/>
                  <w:vMerge w:val="restart"/>
                  <w:textDirection w:val="btLr"/>
                  <w:vAlign w:val="center"/>
                </w:tcPr>
                <w:p w:rsidR="004C3501" w:rsidRDefault="0003530E" w:rsidP="007D1848">
                  <w:pPr>
                    <w:ind w:left="-360" w:right="113"/>
                    <w:jc w:val="center"/>
                  </w:pPr>
                  <w:r>
                    <w:t>Frequency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</w:tcPr>
                <w:p w:rsidR="004C3501" w:rsidRDefault="004C3501" w:rsidP="007D1848">
                  <w:pPr>
                    <w:jc w:val="center"/>
                  </w:pPr>
                </w:p>
              </w:tc>
            </w:tr>
            <w:tr w:rsidR="004C3501" w:rsidTr="008065FA">
              <w:tc>
                <w:tcPr>
                  <w:tcW w:w="1134" w:type="dxa"/>
                  <w:vMerge/>
                  <w:textDirection w:val="btLr"/>
                  <w:vAlign w:val="center"/>
                </w:tcPr>
                <w:p w:rsidR="004C3501" w:rsidRDefault="004C3501" w:rsidP="007D1848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7D1848">
                  <w:pPr>
                    <w:jc w:val="center"/>
                  </w:pPr>
                </w:p>
              </w:tc>
              <w:tc>
                <w:tcPr>
                  <w:tcW w:w="567" w:type="dxa"/>
                </w:tcPr>
                <w:p w:rsidR="004C3501" w:rsidRDefault="004C3501" w:rsidP="007D1848">
                  <w:pPr>
                    <w:jc w:val="center"/>
                  </w:pPr>
                </w:p>
              </w:tc>
            </w:tr>
            <w:tr w:rsidR="004C3501" w:rsidTr="008065FA">
              <w:tc>
                <w:tcPr>
                  <w:tcW w:w="1134" w:type="dxa"/>
                  <w:vMerge/>
                  <w:textDirection w:val="btLr"/>
                  <w:vAlign w:val="center"/>
                </w:tcPr>
                <w:p w:rsidR="004C3501" w:rsidRDefault="004C3501" w:rsidP="004C3501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Pr="007D1848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Pr="007D1848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</w:tr>
            <w:tr w:rsidR="004C3501" w:rsidTr="008065FA">
              <w:tc>
                <w:tcPr>
                  <w:tcW w:w="1134" w:type="dxa"/>
                  <w:vMerge/>
                  <w:textDirection w:val="btLr"/>
                  <w:vAlign w:val="center"/>
                  <w:hideMark/>
                </w:tcPr>
                <w:p w:rsidR="004C3501" w:rsidRDefault="004C3501" w:rsidP="004C3501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</w:tr>
            <w:tr w:rsidR="004C3501" w:rsidTr="008065FA">
              <w:tc>
                <w:tcPr>
                  <w:tcW w:w="1134" w:type="dxa"/>
                  <w:vMerge/>
                </w:tcPr>
                <w:p w:rsidR="004C3501" w:rsidRDefault="004C3501" w:rsidP="004C3501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</w:tr>
            <w:tr w:rsidR="004C3501" w:rsidTr="008065FA">
              <w:tc>
                <w:tcPr>
                  <w:tcW w:w="1134" w:type="dxa"/>
                  <w:vMerge/>
                </w:tcPr>
                <w:p w:rsidR="004C3501" w:rsidRDefault="004C3501" w:rsidP="004C3501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4C3501" w:rsidRPr="007D1848" w:rsidRDefault="004C3501" w:rsidP="004C3501">
                  <w:pPr>
                    <w:jc w:val="center"/>
                    <w:rPr>
                      <w:b/>
                    </w:rPr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</w:tr>
            <w:tr w:rsidR="004C3501" w:rsidTr="008065FA">
              <w:trPr>
                <w:trHeight w:val="80"/>
              </w:trPr>
              <w:tc>
                <w:tcPr>
                  <w:tcW w:w="1134" w:type="dxa"/>
                  <w:vMerge/>
                </w:tcPr>
                <w:p w:rsidR="004C3501" w:rsidRDefault="004C3501" w:rsidP="004C3501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4C3501" w:rsidRDefault="004C3501" w:rsidP="004C3501">
                  <w:pPr>
                    <w:jc w:val="center"/>
                  </w:pPr>
                  <w:r>
                    <w:t>O</w:t>
                  </w:r>
                </w:p>
              </w:tc>
            </w:tr>
            <w:tr w:rsidR="004C3501" w:rsidTr="004C3501">
              <w:trPr>
                <w:trHeight w:val="80"/>
              </w:trPr>
              <w:tc>
                <w:tcPr>
                  <w:tcW w:w="1134" w:type="dxa"/>
                  <w:vMerge/>
                </w:tcPr>
                <w:p w:rsidR="004C3501" w:rsidRDefault="004C3501" w:rsidP="007D1848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4C3501" w:rsidP="004C3501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4C3501" w:rsidRDefault="0003530E" w:rsidP="004C3501">
                  <w:pPr>
                    <w:jc w:val="center"/>
                  </w:pPr>
                  <w:r>
                    <w:t>9</w:t>
                  </w:r>
                </w:p>
              </w:tc>
            </w:tr>
            <w:tr w:rsidR="004C3501" w:rsidTr="004C3501">
              <w:trPr>
                <w:trHeight w:val="80"/>
              </w:trPr>
              <w:tc>
                <w:tcPr>
                  <w:tcW w:w="1134" w:type="dxa"/>
                  <w:vMerge/>
                </w:tcPr>
                <w:p w:rsidR="004C3501" w:rsidRDefault="004C3501" w:rsidP="007D1848">
                  <w:pPr>
                    <w:ind w:left="-360"/>
                  </w:pPr>
                </w:p>
              </w:tc>
              <w:tc>
                <w:tcPr>
                  <w:tcW w:w="5103" w:type="dxa"/>
                  <w:gridSpan w:val="9"/>
                  <w:tcBorders>
                    <w:right w:val="nil"/>
                  </w:tcBorders>
                </w:tcPr>
                <w:p w:rsidR="004C3501" w:rsidRDefault="0003530E" w:rsidP="004C3501">
                  <w:pPr>
                    <w:jc w:val="center"/>
                  </w:pPr>
                  <w:r>
                    <w:t>Score</w:t>
                  </w:r>
                </w:p>
              </w:tc>
            </w:tr>
            <w:tr w:rsidR="004C3501" w:rsidTr="004C3501">
              <w:trPr>
                <w:gridAfter w:val="9"/>
                <w:wAfter w:w="5103" w:type="dxa"/>
                <w:cantSplit/>
                <w:trHeight w:hRule="exact" w:val="68"/>
              </w:trPr>
              <w:tc>
                <w:tcPr>
                  <w:tcW w:w="1134" w:type="dxa"/>
                  <w:vMerge/>
                </w:tcPr>
                <w:p w:rsidR="004C3501" w:rsidRDefault="004C3501" w:rsidP="007D1848">
                  <w:pPr>
                    <w:ind w:left="-360"/>
                  </w:pPr>
                </w:p>
              </w:tc>
            </w:tr>
          </w:tbl>
          <w:p w:rsidR="007D1848" w:rsidRDefault="007D1848" w:rsidP="007D1848">
            <w:pPr>
              <w:spacing w:after="240"/>
              <w:ind w:right="5846"/>
              <w:rPr>
                <w:rFonts w:ascii="Times New Roman" w:hAnsi="Times New Roman"/>
              </w:rPr>
            </w:pPr>
          </w:p>
          <w:p w:rsidR="007D1848" w:rsidRDefault="007D1848" w:rsidP="007D1848">
            <w:pPr>
              <w:spacing w:after="240"/>
              <w:rPr>
                <w:rFonts w:ascii="Times New Roman" w:hAnsi="Times New Roman"/>
              </w:rPr>
            </w:pPr>
          </w:p>
          <w:p w:rsidR="007D1848" w:rsidRDefault="007D1848" w:rsidP="007D1848">
            <w:pPr>
              <w:spacing w:after="240"/>
              <w:rPr>
                <w:rFonts w:ascii="Times New Roman" w:hAnsi="Times New Roman"/>
              </w:rPr>
            </w:pPr>
          </w:p>
        </w:tc>
      </w:tr>
      <w:tr w:rsidR="007D1848" w:rsidRPr="00C25037" w:rsidTr="00054E9B">
        <w:trPr>
          <w:cantSplit/>
        </w:trPr>
        <w:tc>
          <w:tcPr>
            <w:tcW w:w="675" w:type="dxa"/>
          </w:tcPr>
          <w:p w:rsidR="007D1848" w:rsidRPr="00B15693" w:rsidRDefault="007D1848" w:rsidP="007D1848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7D1848" w:rsidRDefault="004C3501" w:rsidP="007D1848">
            <w:pPr>
              <w:pStyle w:val="ShortAnswerStyle"/>
            </w:pPr>
            <w:r>
              <w:t>Which two terms could be applied to describe the distribution?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Bimodal and Skewed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Bimodal and Symmetrical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proofErr w:type="spellStart"/>
            <w:r>
              <w:rPr>
                <w:rFonts w:ascii="Times New Roman" w:hAnsi="Times New Roman"/>
              </w:rPr>
              <w:t>Unimodal</w:t>
            </w:r>
            <w:proofErr w:type="spellEnd"/>
            <w:r>
              <w:rPr>
                <w:rFonts w:ascii="Times New Roman" w:hAnsi="Times New Roman"/>
              </w:rPr>
              <w:t xml:space="preserve"> and Skewed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proofErr w:type="spellStart"/>
            <w:r>
              <w:rPr>
                <w:rFonts w:ascii="Times New Roman" w:hAnsi="Times New Roman"/>
              </w:rPr>
              <w:t>Unimodal</w:t>
            </w:r>
            <w:proofErr w:type="spellEnd"/>
            <w:r>
              <w:rPr>
                <w:rFonts w:ascii="Times New Roman" w:hAnsi="Times New Roman"/>
              </w:rPr>
              <w:t xml:space="preserve"> and Symmetrical</w:t>
            </w:r>
          </w:p>
          <w:p w:rsidR="007D1848" w:rsidRPr="00C31849" w:rsidRDefault="007D1848" w:rsidP="007D1848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7D1848" w:rsidRPr="00C25037" w:rsidTr="00054E9B">
        <w:trPr>
          <w:cantSplit/>
        </w:trPr>
        <w:tc>
          <w:tcPr>
            <w:tcW w:w="675" w:type="dxa"/>
          </w:tcPr>
          <w:p w:rsidR="007D1848" w:rsidRPr="00B15693" w:rsidRDefault="007D1848" w:rsidP="007D1848">
            <w:pPr>
              <w:pStyle w:val="ListParagraph"/>
              <w:numPr>
                <w:ilvl w:val="0"/>
                <w:numId w:val="12"/>
              </w:numPr>
              <w:ind w:left="0" w:firstLine="0"/>
              <w:rPr>
                <w:rFonts w:cs="Times New Roman"/>
              </w:rPr>
            </w:pPr>
          </w:p>
        </w:tc>
        <w:tc>
          <w:tcPr>
            <w:tcW w:w="10007" w:type="dxa"/>
          </w:tcPr>
          <w:p w:rsidR="007D1848" w:rsidRDefault="004C3501" w:rsidP="007D1848">
            <w:pPr>
              <w:pStyle w:val="ShortAnswerStyle"/>
            </w:pPr>
            <w:r>
              <w:t>Which would be true of the distribution.</w:t>
            </w:r>
          </w:p>
          <w:p w:rsidR="007D1848" w:rsidRPr="003D5C6C" w:rsidRDefault="007D1848" w:rsidP="007D1848">
            <w:pPr>
              <w:pStyle w:val="ShortAnswerStyle"/>
              <w:rPr>
                <w:sz w:val="16"/>
                <w:szCs w:val="16"/>
              </w:rPr>
            </w:pPr>
          </w:p>
          <w:p w:rsidR="004C3501" w:rsidRPr="00E35B3B" w:rsidRDefault="007D1848" w:rsidP="004C3501">
            <w:pPr>
              <w:rPr>
                <w:rFonts w:ascii="Times New Roman" w:hAnsi="Times New Roman"/>
                <w:sz w:val="12"/>
                <w:szCs w:val="12"/>
              </w:rPr>
            </w:pPr>
            <w:r w:rsidRPr="003D5C6C">
              <w:t xml:space="preserve">  </w:t>
            </w:r>
            <w:r>
              <w:t xml:space="preserve">      </w:t>
            </w: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mode would be equal.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range would be equal.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median would be equal.</w:t>
            </w:r>
          </w:p>
          <w:p w:rsidR="004C3501" w:rsidRPr="00E35B3B" w:rsidRDefault="004C3501" w:rsidP="004C350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4C3501" w:rsidRPr="00E35B3B" w:rsidRDefault="004C3501" w:rsidP="004C350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median and mode would be equal.</w:t>
            </w:r>
          </w:p>
          <w:p w:rsidR="007D1848" w:rsidRPr="00C31849" w:rsidRDefault="007D1848" w:rsidP="007D1848">
            <w:pPr>
              <w:pStyle w:val="ShortAnswerStyle"/>
              <w:rPr>
                <w:sz w:val="12"/>
                <w:szCs w:val="12"/>
              </w:rPr>
            </w:pPr>
          </w:p>
        </w:tc>
      </w:tr>
    </w:tbl>
    <w:p w:rsidR="004E1F9D" w:rsidRDefault="004E1F9D">
      <w:r>
        <w:br w:type="page"/>
      </w: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C660C6" w:rsidRDefault="00C660C6" w:rsidP="001F2230">
            <w:pPr>
              <w:rPr>
                <w:rFonts w:ascii="Times New Roman" w:hAnsi="Times New Roman"/>
                <w:b/>
              </w:rPr>
            </w:pPr>
            <w:r w:rsidRPr="00C660C6">
              <w:rPr>
                <w:rFonts w:ascii="Times New Roman" w:hAnsi="Times New Roman"/>
                <w:b/>
              </w:rPr>
              <w:t xml:space="preserve">Questions 76 </w:t>
            </w:r>
            <w:r>
              <w:rPr>
                <w:rFonts w:ascii="Times New Roman" w:hAnsi="Times New Roman"/>
                <w:b/>
              </w:rPr>
              <w:t>–</w:t>
            </w:r>
            <w:r w:rsidRPr="00C660C6">
              <w:rPr>
                <w:rFonts w:ascii="Times New Roman" w:hAnsi="Times New Roman"/>
                <w:b/>
              </w:rPr>
              <w:t xml:space="preserve"> 83</w:t>
            </w:r>
            <w:r>
              <w:rPr>
                <w:rFonts w:ascii="Times New Roman" w:hAnsi="Times New Roman"/>
                <w:b/>
              </w:rPr>
              <w:t xml:space="preserve">  25 marks in total</w:t>
            </w:r>
          </w:p>
          <w:p w:rsidR="00C660C6" w:rsidRDefault="00C660C6" w:rsidP="001F223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 marks awarded are shown beside the question.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3A09E1" w:rsidRPr="003A09E1" w:rsidTr="00266640">
        <w:trPr>
          <w:cantSplit/>
          <w:trHeight w:val="480"/>
          <w:tblHeader/>
        </w:trPr>
        <w:tc>
          <w:tcPr>
            <w:tcW w:w="9574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166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8065FA" w:rsidRPr="003A09E1" w:rsidTr="00266640">
        <w:trPr>
          <w:cantSplit/>
          <w:trHeight w:val="851"/>
        </w:trPr>
        <w:tc>
          <w:tcPr>
            <w:tcW w:w="567" w:type="dxa"/>
          </w:tcPr>
          <w:p w:rsidR="008065FA" w:rsidRDefault="00C660C6" w:rsidP="008065FA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9007" w:type="dxa"/>
          </w:tcPr>
          <w:p w:rsidR="008065FA" w:rsidRDefault="008065FA" w:rsidP="008065FA">
            <w:pPr>
              <w:ind w:right="55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 table below gives the value of $1.00 after being invested at different rates of compound interest for varying terms.</w:t>
            </w:r>
          </w:p>
          <w:p w:rsidR="008065FA" w:rsidRDefault="008065FA" w:rsidP="008065FA">
            <w:pPr>
              <w:ind w:right="1701"/>
              <w:rPr>
                <w:rFonts w:ascii="Times New Roman" w:hAnsi="Times New Roman"/>
              </w:rPr>
            </w:pPr>
          </w:p>
          <w:tbl>
            <w:tblPr>
              <w:tblpPr w:leftFromText="180" w:rightFromText="180" w:vertAnchor="text" w:horzAnchor="margin" w:tblpXSpec="center" w:tblpY="-7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86"/>
              <w:gridCol w:w="960"/>
              <w:gridCol w:w="960"/>
              <w:gridCol w:w="960"/>
              <w:gridCol w:w="960"/>
              <w:gridCol w:w="960"/>
              <w:gridCol w:w="960"/>
              <w:gridCol w:w="960"/>
            </w:tblGrid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bottom"/>
                </w:tcPr>
                <w:p w:rsidR="008065FA" w:rsidRPr="007E6522" w:rsidRDefault="008065FA" w:rsidP="008065FA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720" w:type="dxa"/>
                  <w:gridSpan w:val="7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bottom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Compound interest rate pa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Years</w:t>
                  </w:r>
                </w:p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Invested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2%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3%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4%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5%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6%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7%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8%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$1.0200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$1.0300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$1.0400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$1.0500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$1.0600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$1.0700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$1.0800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$1.0404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$1.0609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$1.0816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$1.1025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$1.1236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$1.1449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$1.1664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$1.0612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$1.0927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$1.1249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$1.1576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$1.1910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$1.2250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$1.2597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$1.0824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$1.1255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$1.1699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$1.2155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$1.2625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$1.3108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$1.3605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$1.1041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$1.1593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$1.2167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$1.2763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$1.3382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$1.4026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$1.4693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$1.1262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$1.1941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$1.2653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$1.3401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$1.4185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$1.5007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$1.5869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$1.1487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$1.2299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$1.3159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$1.4071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$1.5036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$1.6058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$1.7138</w:t>
                  </w:r>
                </w:p>
              </w:tc>
            </w:tr>
            <w:tr w:rsidR="008065FA" w:rsidTr="008065FA">
              <w:trPr>
                <w:trHeight w:hRule="exact" w:val="312"/>
              </w:trPr>
              <w:tc>
                <w:tcPr>
                  <w:tcW w:w="986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$1.1717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$1.2668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$1.3686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$1.4775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$1.5938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$1.7182</w:t>
                  </w:r>
                </w:p>
              </w:tc>
              <w:tc>
                <w:tcPr>
                  <w:tcW w:w="960" w:type="dxa"/>
                  <w:shd w:val="clear" w:color="auto" w:fill="auto"/>
                  <w:noWrap/>
                  <w:tcMar>
                    <w:top w:w="15" w:type="dxa"/>
                    <w:left w:w="15" w:type="dxa"/>
                    <w:bottom w:w="0" w:type="dxa"/>
                    <w:right w:w="15" w:type="dxa"/>
                  </w:tcMar>
                  <w:vAlign w:val="center"/>
                </w:tcPr>
                <w:p w:rsidR="008065FA" w:rsidRPr="007E6522" w:rsidRDefault="008065FA" w:rsidP="008065FA">
                  <w:pPr>
                    <w:jc w:val="center"/>
                    <w:rPr>
                      <w:sz w:val="20"/>
                      <w:szCs w:val="20"/>
                    </w:rPr>
                  </w:pPr>
                  <w:r w:rsidRPr="007E6522">
                    <w:rPr>
                      <w:sz w:val="20"/>
                      <w:szCs w:val="20"/>
                    </w:rPr>
                    <w:t>$1.8509</w:t>
                  </w:r>
                </w:p>
              </w:tc>
            </w:tr>
          </w:tbl>
          <w:p w:rsidR="008065FA" w:rsidRPr="00F661A2" w:rsidRDefault="008065FA" w:rsidP="008065FA">
            <w:pPr>
              <w:rPr>
                <w:rFonts w:ascii="Times New Roman" w:hAnsi="Times New Roman"/>
              </w:rPr>
            </w:pPr>
          </w:p>
        </w:tc>
        <w:tc>
          <w:tcPr>
            <w:tcW w:w="1166" w:type="dxa"/>
          </w:tcPr>
          <w:p w:rsidR="008065FA" w:rsidRPr="003A09E1" w:rsidRDefault="008065FA" w:rsidP="008065FA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8065FA" w:rsidRPr="003A09E1" w:rsidTr="00266640">
        <w:trPr>
          <w:cantSplit/>
          <w:trHeight w:val="851"/>
        </w:trPr>
        <w:tc>
          <w:tcPr>
            <w:tcW w:w="567" w:type="dxa"/>
          </w:tcPr>
          <w:p w:rsidR="008065FA" w:rsidRPr="003A09E1" w:rsidRDefault="008065FA" w:rsidP="008065FA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8065FA" w:rsidRPr="008A1648" w:rsidRDefault="008065FA" w:rsidP="008065FA">
            <w:pPr>
              <w:pStyle w:val="ListParagraph"/>
              <w:numPr>
                <w:ilvl w:val="0"/>
                <w:numId w:val="33"/>
              </w:numPr>
            </w:pPr>
            <w:r w:rsidRPr="008A1648">
              <w:t>What would be the value of an invest</w:t>
            </w:r>
            <w:r w:rsidR="005C65EC">
              <w:t>ment of $7 500.00 after 6 years invested at 8</w:t>
            </w:r>
            <w:r w:rsidR="002A78FF">
              <w:t>% </w:t>
            </w:r>
            <w:r w:rsidRPr="008A1648">
              <w:t>p</w:t>
            </w:r>
            <w:r w:rsidR="005C65EC">
              <w:t>.</w:t>
            </w:r>
            <w:r w:rsidRPr="008A1648">
              <w:t>a</w:t>
            </w:r>
            <w:r w:rsidR="005C65EC">
              <w:t>.</w:t>
            </w:r>
            <w:r w:rsidRPr="008A1648">
              <w:t xml:space="preserve"> compound interest?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</w:p>
          <w:p w:rsidR="008065FA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..................................................................................................................................................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</w:t>
            </w:r>
          </w:p>
          <w:p w:rsidR="008065FA" w:rsidRPr="00F661A2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..................................................................................................................................................</w:t>
            </w:r>
          </w:p>
        </w:tc>
        <w:tc>
          <w:tcPr>
            <w:tcW w:w="1166" w:type="dxa"/>
          </w:tcPr>
          <w:p w:rsidR="008065FA" w:rsidRPr="003A09E1" w:rsidRDefault="008065FA" w:rsidP="008065FA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8065FA" w:rsidRPr="003A09E1" w:rsidTr="00266640">
        <w:trPr>
          <w:cantSplit/>
          <w:trHeight w:val="851"/>
        </w:trPr>
        <w:tc>
          <w:tcPr>
            <w:tcW w:w="567" w:type="dxa"/>
          </w:tcPr>
          <w:p w:rsidR="008065FA" w:rsidRPr="003A09E1" w:rsidRDefault="008065FA" w:rsidP="008065FA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8065FA" w:rsidRPr="008A1648" w:rsidRDefault="008065FA" w:rsidP="002A78FF">
            <w:pPr>
              <w:pStyle w:val="ListParagraph"/>
              <w:numPr>
                <w:ilvl w:val="0"/>
                <w:numId w:val="33"/>
              </w:numPr>
            </w:pPr>
            <w:r>
              <w:t>W</w:t>
            </w:r>
            <w:r w:rsidRPr="008A1648">
              <w:t xml:space="preserve">hat interest rate would you need </w:t>
            </w:r>
            <w:r>
              <w:t>for an</w:t>
            </w:r>
            <w:r w:rsidRPr="008A1648">
              <w:t xml:space="preserve"> invest</w:t>
            </w:r>
            <w:r>
              <w:t>ment of $8</w:t>
            </w:r>
            <w:r w:rsidRPr="008A1648">
              <w:t xml:space="preserve"> 000.00 to grow to $</w:t>
            </w:r>
            <w:r w:rsidR="002A78FF" w:rsidRPr="002A78FF">
              <w:t>10</w:t>
            </w:r>
            <w:r w:rsidR="002A78FF">
              <w:t> </w:t>
            </w:r>
            <w:r w:rsidR="002A78FF" w:rsidRPr="002A78FF">
              <w:t>100</w:t>
            </w:r>
            <w:r w:rsidRPr="008A1648">
              <w:t xml:space="preserve"> after </w:t>
            </w:r>
            <w:r w:rsidR="005F6A4E">
              <w:t>4</w:t>
            </w:r>
            <w:r w:rsidRPr="008A1648">
              <w:t xml:space="preserve"> years? 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</w:p>
          <w:p w:rsidR="008065FA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..................................................................................................................................................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</w:t>
            </w:r>
          </w:p>
          <w:p w:rsidR="008065FA" w:rsidRPr="00F661A2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..................................................................................................................................................</w:t>
            </w:r>
          </w:p>
        </w:tc>
        <w:tc>
          <w:tcPr>
            <w:tcW w:w="1166" w:type="dxa"/>
          </w:tcPr>
          <w:p w:rsidR="008065FA" w:rsidRPr="003A09E1" w:rsidRDefault="008065FA" w:rsidP="008065FA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8065FA" w:rsidRPr="003A09E1" w:rsidTr="00266640">
        <w:trPr>
          <w:cantSplit/>
          <w:trHeight w:val="851"/>
        </w:trPr>
        <w:tc>
          <w:tcPr>
            <w:tcW w:w="567" w:type="dxa"/>
          </w:tcPr>
          <w:p w:rsidR="008065FA" w:rsidRPr="003A09E1" w:rsidRDefault="008065FA" w:rsidP="008065FA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8065FA" w:rsidRDefault="008065FA" w:rsidP="008065FA">
            <w:pPr>
              <w:pStyle w:val="ListParagraph"/>
              <w:numPr>
                <w:ilvl w:val="0"/>
                <w:numId w:val="33"/>
              </w:numPr>
            </w:pPr>
            <w:r>
              <w:t xml:space="preserve">Use the compound interest formula to find the </w:t>
            </w:r>
            <w:r w:rsidR="005C65EC">
              <w:t>how much extra would be earned by allowing the investment in part a) to continue for a further four years. (</w:t>
            </w:r>
            <w:proofErr w:type="gramStart"/>
            <w:r w:rsidR="005C65EC">
              <w:t>i.e</w:t>
            </w:r>
            <w:proofErr w:type="gramEnd"/>
            <w:r w:rsidR="005C65EC">
              <w:t>. ten years in total).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</w:p>
          <w:p w:rsidR="008065FA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……….</w:t>
            </w:r>
            <w:r w:rsidRPr="00E72E13">
              <w:rPr>
                <w:rFonts w:ascii="Times New Roman" w:hAnsi="Times New Roman"/>
              </w:rPr>
              <w:t>...........................................................................................................</w:t>
            </w:r>
            <w:r>
              <w:rPr>
                <w:rFonts w:ascii="Times New Roman" w:hAnsi="Times New Roman"/>
              </w:rPr>
              <w:t>..........................</w:t>
            </w:r>
          </w:p>
          <w:p w:rsidR="008065FA" w:rsidRDefault="008065FA" w:rsidP="008065FA">
            <w:pPr>
              <w:rPr>
                <w:rFonts w:ascii="Times New Roman" w:hAnsi="Times New Roman"/>
              </w:rPr>
            </w:pPr>
          </w:p>
          <w:p w:rsidR="008065FA" w:rsidRPr="00E72E13" w:rsidRDefault="008065FA" w:rsidP="008065F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……….</w:t>
            </w:r>
            <w:r w:rsidRPr="00E72E13">
              <w:rPr>
                <w:rFonts w:ascii="Times New Roman" w:hAnsi="Times New Roman"/>
              </w:rPr>
              <w:t>...........................................................................................................</w:t>
            </w:r>
            <w:r>
              <w:rPr>
                <w:rFonts w:ascii="Times New Roman" w:hAnsi="Times New Roman"/>
              </w:rPr>
              <w:t>..........................</w:t>
            </w:r>
          </w:p>
        </w:tc>
        <w:tc>
          <w:tcPr>
            <w:tcW w:w="1166" w:type="dxa"/>
          </w:tcPr>
          <w:p w:rsidR="008065FA" w:rsidRPr="003A09E1" w:rsidRDefault="008065FA" w:rsidP="008065FA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C31849" w:rsidRPr="003A09E1" w:rsidTr="00266640">
        <w:trPr>
          <w:cantSplit/>
          <w:trHeight w:val="851"/>
        </w:trPr>
        <w:tc>
          <w:tcPr>
            <w:tcW w:w="567" w:type="dxa"/>
          </w:tcPr>
          <w:p w:rsidR="00C31849" w:rsidRDefault="00242DDC" w:rsidP="00C31849">
            <w:pPr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</w:t>
            </w:r>
            <w:r w:rsidR="00C31849">
              <w:rPr>
                <w:rFonts w:ascii="Times New Roman" w:eastAsia="Calibri" w:hAnsi="Times New Roman" w:cs="Times New Roman"/>
              </w:rPr>
              <w:t>.</w:t>
            </w: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  <w:p w:rsidR="00FF64C1" w:rsidRPr="003A09E1" w:rsidRDefault="00FF64C1" w:rsidP="00C31849">
            <w:pPr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C31849" w:rsidRDefault="006F7118" w:rsidP="00C3184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262" type="#_x0000_t75" style="position:absolute;margin-left:-3.05pt;margin-top:-3.15pt;width:439.4pt;height:181.05pt;z-index:251780608;mso-position-horizontal-relative:text;mso-position-vertical-relative:text">
                  <v:imagedata r:id="rId288" o:title=""/>
                </v:shape>
                <o:OLEObject Type="Embed" ProgID="FXDraw.Graphic" ShapeID="_x0000_s1262" DrawAspect="Content" ObjectID="_1460925740" r:id="rId289"/>
              </w:object>
            </w: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FF64C1" w:rsidRDefault="00FF64C1" w:rsidP="00C31849">
            <w:pPr>
              <w:pStyle w:val="Section3Style"/>
              <w:numPr>
                <w:ilvl w:val="0"/>
                <w:numId w:val="0"/>
              </w:numPr>
            </w:pPr>
          </w:p>
          <w:p w:rsidR="008A245E" w:rsidRDefault="008A245E" w:rsidP="00C31849">
            <w:pPr>
              <w:pStyle w:val="Section3Style"/>
              <w:numPr>
                <w:ilvl w:val="0"/>
                <w:numId w:val="0"/>
              </w:numPr>
            </w:pPr>
          </w:p>
          <w:p w:rsidR="008A245E" w:rsidRDefault="008A245E" w:rsidP="00C31849">
            <w:pPr>
              <w:pStyle w:val="Section3Style"/>
              <w:numPr>
                <w:ilvl w:val="0"/>
                <w:numId w:val="0"/>
              </w:numPr>
            </w:pPr>
          </w:p>
          <w:p w:rsidR="00BC58D3" w:rsidRDefault="00BC58D3" w:rsidP="008A245E">
            <w:pPr>
              <w:pStyle w:val="Section3Style"/>
              <w:numPr>
                <w:ilvl w:val="0"/>
                <w:numId w:val="0"/>
              </w:numPr>
              <w:rPr>
                <w:color w:val="FF0000"/>
              </w:rPr>
            </w:pPr>
          </w:p>
          <w:p w:rsidR="008A245E" w:rsidRDefault="008A245E" w:rsidP="008A245E">
            <w:pPr>
              <w:pStyle w:val="Section3Style"/>
              <w:numPr>
                <w:ilvl w:val="0"/>
                <w:numId w:val="0"/>
              </w:numPr>
              <w:rPr>
                <w:position w:val="-6"/>
              </w:rPr>
            </w:pPr>
            <w:r w:rsidRPr="00FF64C1">
              <w:rPr>
                <w:color w:val="FF0000"/>
                <w:position w:val="-6"/>
              </w:rPr>
              <w:object w:dxaOrig="5346" w:dyaOrig="238">
                <v:shape id="_x0000_i1134" type="#_x0000_t75" style="width:267.3pt;height:11.9pt" o:ole="">
                  <v:imagedata r:id="rId290" o:title=""/>
                </v:shape>
                <o:OLEObject Type="Embed" ProgID="FXEquation.Equation" ShapeID="_x0000_i1134" DrawAspect="Content" ObjectID="_1460925707" r:id="rId291"/>
              </w:object>
            </w:r>
            <w:r w:rsidRPr="00FF64C1">
              <w:rPr>
                <w:position w:val="-6"/>
              </w:rPr>
              <w:t xml:space="preserve"> </w:t>
            </w:r>
          </w:p>
          <w:p w:rsidR="008A245E" w:rsidRPr="00FF64C1" w:rsidRDefault="008A245E" w:rsidP="008A245E">
            <w:pPr>
              <w:pStyle w:val="Section3Style"/>
              <w:numPr>
                <w:ilvl w:val="0"/>
                <w:numId w:val="0"/>
              </w:numPr>
              <w:rPr>
                <w:position w:val="-6"/>
              </w:rPr>
            </w:pPr>
          </w:p>
          <w:p w:rsidR="008A245E" w:rsidRPr="00F72CE7" w:rsidRDefault="008A245E" w:rsidP="008A245E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8A245E" w:rsidRPr="00F72CE7" w:rsidRDefault="008A245E" w:rsidP="008A245E">
            <w:pPr>
              <w:pStyle w:val="ShortAnswerStyle"/>
            </w:pPr>
          </w:p>
          <w:p w:rsidR="008A245E" w:rsidRDefault="008A245E" w:rsidP="008A245E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  <w:p w:rsidR="008A245E" w:rsidRPr="00FF64C1" w:rsidRDefault="008A245E" w:rsidP="008A245E">
            <w:pPr>
              <w:pStyle w:val="Section3Style"/>
              <w:numPr>
                <w:ilvl w:val="0"/>
                <w:numId w:val="0"/>
              </w:numPr>
              <w:rPr>
                <w:position w:val="-6"/>
              </w:rPr>
            </w:pPr>
          </w:p>
          <w:p w:rsidR="008A245E" w:rsidRPr="00F72CE7" w:rsidRDefault="008A245E" w:rsidP="008A245E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8A245E" w:rsidRPr="00F72CE7" w:rsidRDefault="008A245E" w:rsidP="008A245E">
            <w:pPr>
              <w:pStyle w:val="ShortAnswerStyle"/>
            </w:pPr>
          </w:p>
          <w:p w:rsidR="008A245E" w:rsidRPr="00D73A65" w:rsidRDefault="008A245E" w:rsidP="008A245E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C31849" w:rsidRPr="003A09E1" w:rsidRDefault="00FF64C1" w:rsidP="00C31849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3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242DDC" w:rsidP="00C31849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  <w:r w:rsidR="00C31849"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7" w:type="dxa"/>
          </w:tcPr>
          <w:p w:rsidR="00C31849" w:rsidRDefault="005F6A4E" w:rsidP="003C5914">
            <w:pPr>
              <w:pStyle w:val="Section3Style"/>
              <w:numPr>
                <w:ilvl w:val="0"/>
                <w:numId w:val="0"/>
              </w:numPr>
              <w:ind w:right="5672"/>
            </w:pPr>
            <w:r>
              <w:rPr>
                <w:noProof/>
                <w:lang w:eastAsia="en-AU"/>
              </w:rPr>
              <w:object w:dxaOrig="1440" w:dyaOrig="1440">
                <v:shape id="_x0000_s1378" type="#_x0000_t75" style="position:absolute;margin-left:200.85pt;margin-top:-.35pt;width:217.8pt;height:127.35pt;z-index:251783680;mso-position-horizontal-relative:text;mso-position-vertical-relative:text">
                  <v:imagedata r:id="rId292" o:title="" croptop="2542f" cropleft="567f" cropright="17568f"/>
                </v:shape>
                <o:OLEObject Type="Embed" ProgID="FXDraw.Graphic" ShapeID="_x0000_s1378" DrawAspect="Content" ObjectID="_1460925741" r:id="rId293"/>
              </w:object>
            </w:r>
            <w:r w:rsidR="008A245E">
              <w:t>A large cylindrical tank</w:t>
            </w:r>
            <w:r w:rsidR="003C5914">
              <w:t xml:space="preserve"> to hold petroleum</w:t>
            </w:r>
            <w:r w:rsidR="008A245E">
              <w:t xml:space="preserve"> is to be painted with a mural, similar to that shown.</w:t>
            </w:r>
          </w:p>
          <w:p w:rsidR="008A245E" w:rsidRDefault="008A245E" w:rsidP="003C5914">
            <w:pPr>
              <w:pStyle w:val="Section3Style"/>
              <w:numPr>
                <w:ilvl w:val="0"/>
                <w:numId w:val="0"/>
              </w:numPr>
              <w:ind w:right="5672"/>
            </w:pPr>
          </w:p>
          <w:p w:rsidR="008A245E" w:rsidRDefault="003C5914" w:rsidP="003C5914">
            <w:pPr>
              <w:pStyle w:val="Section3Style"/>
              <w:numPr>
                <w:ilvl w:val="0"/>
                <w:numId w:val="0"/>
              </w:numPr>
              <w:ind w:right="5672"/>
            </w:pPr>
            <w:r>
              <w:t>The tank has a diameter of 30 metres and a height of 10 metres.</w:t>
            </w:r>
          </w:p>
          <w:p w:rsidR="008A245E" w:rsidRDefault="008A245E" w:rsidP="003C5914">
            <w:pPr>
              <w:pStyle w:val="Section3Style"/>
              <w:numPr>
                <w:ilvl w:val="0"/>
                <w:numId w:val="0"/>
              </w:numPr>
              <w:ind w:right="5672"/>
            </w:pPr>
          </w:p>
          <w:p w:rsidR="003C5914" w:rsidRDefault="003C5914" w:rsidP="003C5914">
            <w:pPr>
              <w:pStyle w:val="Section3Style"/>
              <w:numPr>
                <w:ilvl w:val="0"/>
                <w:numId w:val="0"/>
              </w:numPr>
              <w:ind w:right="5672"/>
            </w:pPr>
          </w:p>
          <w:p w:rsidR="008A245E" w:rsidRPr="00D73A65" w:rsidRDefault="008A245E" w:rsidP="00C3184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C31849" w:rsidRPr="00A417C8" w:rsidRDefault="00C31849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C31849" w:rsidP="00C3184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3C5914" w:rsidRDefault="003C5914" w:rsidP="003C5914">
            <w:pPr>
              <w:pStyle w:val="Section3Style"/>
              <w:numPr>
                <w:ilvl w:val="0"/>
                <w:numId w:val="34"/>
              </w:numPr>
            </w:pPr>
            <w:r>
              <w:t>Only the curved surface of the tank is to be painted with a paint that covers 25 m</w:t>
            </w:r>
            <w:r w:rsidRPr="003C5914">
              <w:rPr>
                <w:vertAlign w:val="superscript"/>
              </w:rPr>
              <w:t>2</w:t>
            </w:r>
            <w:r>
              <w:rPr>
                <w:vertAlign w:val="superscript"/>
              </w:rPr>
              <w:t> </w:t>
            </w:r>
            <w:r>
              <w:t xml:space="preserve">per litre. </w:t>
            </w:r>
          </w:p>
          <w:p w:rsidR="00C31849" w:rsidRDefault="003C5914" w:rsidP="003C591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How many litres of paint would be needed? </w:t>
            </w:r>
            <w:r w:rsidR="00C31849">
              <w:t xml:space="preserve"> </w:t>
            </w:r>
          </w:p>
          <w:p w:rsidR="00C31849" w:rsidRDefault="00C31849" w:rsidP="00C31849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31849" w:rsidRPr="00F72CE7" w:rsidRDefault="00C31849" w:rsidP="00C3184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C31849" w:rsidRPr="00F72CE7" w:rsidRDefault="00C31849" w:rsidP="00C31849">
            <w:pPr>
              <w:pStyle w:val="ShortAnswerStyle"/>
            </w:pPr>
          </w:p>
          <w:p w:rsidR="00C31849" w:rsidRPr="00D73A65" w:rsidRDefault="00C31849" w:rsidP="00C31849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C31849" w:rsidRPr="00A417C8" w:rsidRDefault="003C5914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C31849" w:rsidP="00C3184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BC58D3" w:rsidRDefault="003C5914" w:rsidP="003C5914">
            <w:pPr>
              <w:pStyle w:val="Section3Style"/>
              <w:numPr>
                <w:ilvl w:val="0"/>
                <w:numId w:val="34"/>
              </w:numPr>
            </w:pPr>
            <w:r>
              <w:t>How many litres of petroleum would be held in the tank</w:t>
            </w:r>
            <w:r w:rsidR="00BC58D3">
              <w:t xml:space="preserve"> (to the nearest 1 000 litres</w:t>
            </w:r>
            <w:proofErr w:type="gramStart"/>
            <w:r w:rsidR="00BC58D3">
              <w:t>) ?</w:t>
            </w:r>
            <w:proofErr w:type="gramEnd"/>
            <w:r w:rsidR="00BC58D3">
              <w:t xml:space="preserve">  </w:t>
            </w:r>
          </w:p>
          <w:p w:rsidR="00C31849" w:rsidRDefault="003C5914" w:rsidP="00BC58D3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1 m</w:t>
            </w:r>
            <w:r w:rsidRPr="003C5914">
              <w:rPr>
                <w:vertAlign w:val="superscript"/>
              </w:rPr>
              <w:t>3</w:t>
            </w:r>
            <w:r w:rsidR="00BC58D3">
              <w:t xml:space="preserve"> holds 1 kilolitre.</w:t>
            </w:r>
          </w:p>
          <w:p w:rsidR="003C5914" w:rsidRDefault="003C5914" w:rsidP="003C591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31849" w:rsidRPr="00F72CE7" w:rsidRDefault="00C31849" w:rsidP="00C3184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C31849" w:rsidRPr="00F72CE7" w:rsidRDefault="00C31849" w:rsidP="00C31849">
            <w:pPr>
              <w:pStyle w:val="ShortAnswerStyle"/>
            </w:pPr>
          </w:p>
          <w:p w:rsidR="00C31849" w:rsidRPr="00D73A65" w:rsidRDefault="00C31849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C31849" w:rsidRPr="00A417C8" w:rsidRDefault="003C5914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C56D50" w:rsidRPr="00A417C8" w:rsidTr="00266640">
        <w:trPr>
          <w:cantSplit/>
          <w:trHeight w:val="851"/>
        </w:trPr>
        <w:tc>
          <w:tcPr>
            <w:tcW w:w="567" w:type="dxa"/>
          </w:tcPr>
          <w:p w:rsidR="00C56D50" w:rsidRPr="00A417C8" w:rsidRDefault="00C56D50" w:rsidP="00C56D50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7" w:type="dxa"/>
          </w:tcPr>
          <w:p w:rsidR="00C56D50" w:rsidRDefault="00BB14C8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Four friends Leo (L), Mark (M), Nicole (N) and Olivia (O) are standing in an open flat field as shown</w:t>
            </w:r>
            <w:r w:rsidR="00C56D50">
              <w:rPr>
                <w:rFonts w:ascii="Times New Roman" w:hAnsi="Times New Roman"/>
              </w:rPr>
              <w:t>.</w:t>
            </w:r>
          </w:p>
          <w:p w:rsidR="00BB14C8" w:rsidRDefault="00BB14C8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Nicole is due south of Leo.</w:t>
            </w:r>
          </w:p>
          <w:p w:rsidR="00C56D50" w:rsidRDefault="00BB14C8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Olivia, Leo and Mark are standing in a straight line which runs East-West.</w:t>
            </w:r>
          </w:p>
          <w:p w:rsidR="00C56D50" w:rsidRDefault="006F7118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>
                <v:shape id="_x0000_s1265" type="#_x0000_t75" style="position:absolute;margin-left:63.6pt;margin-top:7pt;width:303.5pt;height:168.15pt;z-index:251781632;mso-position-horizontal-relative:text;mso-position-vertical-relative:text">
                  <v:imagedata r:id="rId294" o:title=""/>
                </v:shape>
                <o:OLEObject Type="Embed" ProgID="FXDraw.Graphic" ShapeID="_x0000_s1265" DrawAspect="Content" ObjectID="_1460925742" r:id="rId295"/>
              </w:objec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BB14C8" w:rsidRDefault="00BB14C8" w:rsidP="00C56D50">
            <w:pPr>
              <w:rPr>
                <w:rFonts w:ascii="Times New Roman" w:hAnsi="Times New Roman"/>
              </w:rPr>
            </w:pPr>
          </w:p>
          <w:p w:rsidR="00BB14C8" w:rsidRDefault="00BB14C8" w:rsidP="00C56D50">
            <w:pPr>
              <w:rPr>
                <w:rFonts w:ascii="Times New Roman" w:hAnsi="Times New Roman"/>
              </w:rPr>
            </w:pPr>
          </w:p>
          <w:p w:rsidR="00BB14C8" w:rsidRDefault="00BB14C8" w:rsidP="00C56D50">
            <w:pPr>
              <w:rPr>
                <w:rFonts w:ascii="Times New Roman" w:hAnsi="Times New Roman"/>
              </w:rPr>
            </w:pPr>
          </w:p>
        </w:tc>
        <w:tc>
          <w:tcPr>
            <w:tcW w:w="1166" w:type="dxa"/>
          </w:tcPr>
          <w:p w:rsidR="00C56D50" w:rsidRPr="00A417C8" w:rsidRDefault="00C56D50" w:rsidP="00C56D5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C56D50" w:rsidRPr="00A417C8" w:rsidTr="00266640">
        <w:trPr>
          <w:cantSplit/>
          <w:trHeight w:val="851"/>
        </w:trPr>
        <w:tc>
          <w:tcPr>
            <w:tcW w:w="567" w:type="dxa"/>
          </w:tcPr>
          <w:p w:rsidR="00C56D50" w:rsidRDefault="00C56D50" w:rsidP="00C56D50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BB14C8" w:rsidRDefault="00BC58D3" w:rsidP="00BB14C8">
            <w:pPr>
              <w:pStyle w:val="ListParagraph"/>
              <w:numPr>
                <w:ilvl w:val="0"/>
                <w:numId w:val="35"/>
              </w:numPr>
            </w:pPr>
            <w:r>
              <w:t>How far is Nicole</w:t>
            </w:r>
            <w:r w:rsidR="00BB14C8">
              <w:t xml:space="preserve"> from Olivia (to the nearest metre)?</w:t>
            </w:r>
          </w:p>
          <w:p w:rsidR="00BB14C8" w:rsidRDefault="00BB14C8" w:rsidP="00BB14C8">
            <w:pPr>
              <w:rPr>
                <w:rFonts w:ascii="Times New Roman" w:hAnsi="Times New Roman"/>
              </w:rPr>
            </w:pPr>
          </w:p>
          <w:p w:rsidR="00BB14C8" w:rsidRDefault="00BB14C8" w:rsidP="00BB14C8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BB14C8" w:rsidRDefault="00BB14C8" w:rsidP="00BB14C8">
            <w:pPr>
              <w:rPr>
                <w:rFonts w:ascii="Times New Roman" w:hAnsi="Times New Roman"/>
              </w:rPr>
            </w:pPr>
          </w:p>
          <w:p w:rsidR="00C56D50" w:rsidRDefault="00BB14C8" w:rsidP="00BB14C8"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  <w:r w:rsidR="00C56D50">
              <w:t xml:space="preserve"> </w:t>
            </w:r>
          </w:p>
        </w:tc>
        <w:tc>
          <w:tcPr>
            <w:tcW w:w="1166" w:type="dxa"/>
          </w:tcPr>
          <w:p w:rsidR="00C56D50" w:rsidRPr="00A417C8" w:rsidRDefault="00BB14C8" w:rsidP="00C56D50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C56D50" w:rsidRPr="00A417C8" w:rsidTr="00266640">
        <w:trPr>
          <w:cantSplit/>
          <w:trHeight w:val="851"/>
        </w:trPr>
        <w:tc>
          <w:tcPr>
            <w:tcW w:w="567" w:type="dxa"/>
          </w:tcPr>
          <w:p w:rsidR="00C56D50" w:rsidRPr="00A417C8" w:rsidRDefault="00C56D50" w:rsidP="00C56D50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C56D50" w:rsidRDefault="00BB14C8" w:rsidP="00C56D50">
            <w:pPr>
              <w:pStyle w:val="ListParagraph"/>
              <w:numPr>
                <w:ilvl w:val="0"/>
                <w:numId w:val="35"/>
              </w:numPr>
            </w:pPr>
            <w:r>
              <w:t xml:space="preserve">Find the angle </w:t>
            </w:r>
            <w:r w:rsidRPr="00BB14C8">
              <w:rPr>
                <w:i/>
              </w:rPr>
              <w:t>LON</w:t>
            </w:r>
            <w:r>
              <w:t xml:space="preserve"> and hence give the bearing of Nicole from Olivia?</w:t>
            </w:r>
          </w:p>
          <w:p w:rsidR="00BC58D3" w:rsidRPr="004E6B7F" w:rsidRDefault="00BC58D3" w:rsidP="00BC58D3">
            <w:pPr>
              <w:pStyle w:val="ListParagraph"/>
              <w:numPr>
                <w:ilvl w:val="0"/>
                <w:numId w:val="0"/>
              </w:numPr>
              <w:ind w:left="720"/>
            </w:pPr>
            <w:r>
              <w:t>Answer to the nearest degree.</w: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Pr="004E6B7F" w:rsidRDefault="00C56D50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C56D50" w:rsidRPr="00A417C8" w:rsidRDefault="00BB14C8" w:rsidP="00C56D50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C56D50" w:rsidRPr="00A417C8" w:rsidTr="00266640">
        <w:trPr>
          <w:cantSplit/>
          <w:trHeight w:val="851"/>
        </w:trPr>
        <w:tc>
          <w:tcPr>
            <w:tcW w:w="567" w:type="dxa"/>
          </w:tcPr>
          <w:p w:rsidR="00C56D50" w:rsidRPr="00A417C8" w:rsidRDefault="00C56D50" w:rsidP="00C56D50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BB14C8" w:rsidRDefault="00BB14C8" w:rsidP="00C56D50">
            <w:pPr>
              <w:pStyle w:val="ListParagraph"/>
              <w:numPr>
                <w:ilvl w:val="0"/>
                <w:numId w:val="35"/>
              </w:numPr>
            </w:pPr>
            <w:r>
              <w:t>Peter (</w:t>
            </w:r>
            <w:r w:rsidRPr="00BB14C8">
              <w:rPr>
                <w:i/>
              </w:rPr>
              <w:t>P</w:t>
            </w:r>
            <w:r>
              <w:t>) places himself on the line between Nicole and Mark; so that the angle </w:t>
            </w:r>
            <w:r w:rsidRPr="00BB14C8">
              <w:rPr>
                <w:i/>
              </w:rPr>
              <w:t>PLM</w:t>
            </w:r>
            <w:r>
              <w:t xml:space="preserve"> is 55</w:t>
            </w:r>
            <w:r w:rsidRPr="00BB14C8">
              <w:rPr>
                <w:vertAlign w:val="superscript"/>
              </w:rPr>
              <w:t>o</w:t>
            </w:r>
            <w:r w:rsidR="00BC58D3">
              <w:t xml:space="preserve"> and angle </w:t>
            </w:r>
            <w:r w:rsidR="00BC58D3" w:rsidRPr="00BC58D3">
              <w:rPr>
                <w:i/>
              </w:rPr>
              <w:t>LPM</w:t>
            </w:r>
            <w:r w:rsidR="00BC58D3">
              <w:t xml:space="preserve"> = 90</w:t>
            </w:r>
            <w:r w:rsidR="00BC58D3" w:rsidRPr="00BC58D3">
              <w:rPr>
                <w:vertAlign w:val="superscript"/>
              </w:rPr>
              <w:t>o</w:t>
            </w:r>
          </w:p>
          <w:p w:rsidR="00BC58D3" w:rsidRDefault="00BB14C8" w:rsidP="00BB14C8">
            <w:pPr>
              <w:pStyle w:val="ListParagraph"/>
              <w:numPr>
                <w:ilvl w:val="0"/>
                <w:numId w:val="0"/>
              </w:numPr>
              <w:ind w:left="720"/>
            </w:pPr>
            <w:r>
              <w:t xml:space="preserve">How far is Peter from Mark? </w:t>
            </w:r>
          </w:p>
          <w:p w:rsidR="00C56D50" w:rsidRPr="004E6B7F" w:rsidRDefault="00BC58D3" w:rsidP="00BB14C8">
            <w:pPr>
              <w:pStyle w:val="ListParagraph"/>
              <w:numPr>
                <w:ilvl w:val="0"/>
                <w:numId w:val="0"/>
              </w:numPr>
              <w:ind w:left="720"/>
            </w:pPr>
            <w:r>
              <w:t>Answer to the nearest metre.</w:t>
            </w:r>
            <w:r w:rsidR="00BB14C8">
              <w:t xml:space="preserve"> </w: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  <w:p w:rsidR="00C56D50" w:rsidRDefault="00C56D50" w:rsidP="00C56D5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C56D50" w:rsidRDefault="00C56D50" w:rsidP="00C56D50">
            <w:pPr>
              <w:rPr>
                <w:rFonts w:ascii="Times New Roman" w:hAnsi="Times New Roman"/>
              </w:rPr>
            </w:pPr>
          </w:p>
        </w:tc>
        <w:tc>
          <w:tcPr>
            <w:tcW w:w="1166" w:type="dxa"/>
          </w:tcPr>
          <w:p w:rsidR="00C56D50" w:rsidRPr="00A417C8" w:rsidRDefault="00BB14C8" w:rsidP="00C56D50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242DDC" w:rsidP="00C31849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  <w:r w:rsidR="00C31849"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7" w:type="dxa"/>
          </w:tcPr>
          <w:p w:rsidR="00C31849" w:rsidRDefault="006F7118" w:rsidP="00461180">
            <w:pPr>
              <w:pStyle w:val="Section3Style"/>
              <w:numPr>
                <w:ilvl w:val="0"/>
                <w:numId w:val="0"/>
              </w:numPr>
              <w:ind w:right="5105"/>
            </w:pPr>
            <w:r>
              <w:rPr>
                <w:noProof/>
                <w:lang w:eastAsia="en-AU"/>
              </w:rPr>
              <w:object w:dxaOrig="1440" w:dyaOrig="1440">
                <v:shape id="_x0000_s1266" type="#_x0000_t75" style="position:absolute;margin-left:241.65pt;margin-top:8.8pt;width:154.2pt;height:154.5pt;z-index:251782656;mso-position-horizontal-relative:text;mso-position-vertical-relative:text">
                  <v:imagedata r:id="rId296" o:title=""/>
                </v:shape>
                <o:OLEObject Type="Embed" ProgID="FXDraw.Graphic" ShapeID="_x0000_s1266" DrawAspect="Content" ObjectID="_1460925743" r:id="rId297"/>
              </w:object>
            </w:r>
            <w:r w:rsidR="00461180">
              <w:t>A spinner for a game has 12 divisions which are coloured white and black and numbered 1 to 12 as shown.</w:t>
            </w: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66640" w:rsidRDefault="00266640" w:rsidP="00C31849">
            <w:pPr>
              <w:pStyle w:val="Section3Style"/>
              <w:numPr>
                <w:ilvl w:val="0"/>
                <w:numId w:val="0"/>
              </w:numPr>
            </w:pPr>
          </w:p>
          <w:p w:rsidR="002426D0" w:rsidRDefault="002426D0" w:rsidP="00C31849">
            <w:pPr>
              <w:pStyle w:val="Section3Style"/>
              <w:numPr>
                <w:ilvl w:val="0"/>
                <w:numId w:val="0"/>
              </w:numPr>
            </w:pPr>
          </w:p>
          <w:p w:rsidR="002426D0" w:rsidRPr="00D73A65" w:rsidRDefault="002426D0" w:rsidP="00C3184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C31849" w:rsidRPr="00A417C8" w:rsidRDefault="00C31849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C31849" w:rsidP="00C3184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C31849" w:rsidRDefault="00461180" w:rsidP="00C31849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(a</w:t>
            </w:r>
            <w:r w:rsidR="00C31849">
              <w:t xml:space="preserve">) </w:t>
            </w:r>
            <w:r>
              <w:t xml:space="preserve">    What is the probability of spinning an even number that is on a black segment?</w:t>
            </w:r>
          </w:p>
          <w:p w:rsidR="00C31849" w:rsidRDefault="00C31849" w:rsidP="00C31849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C31849" w:rsidRPr="00F72CE7" w:rsidRDefault="00C31849" w:rsidP="00C3184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C31849" w:rsidRPr="00F72CE7" w:rsidRDefault="00C31849" w:rsidP="00C31849">
            <w:pPr>
              <w:pStyle w:val="ShortAnswerStyle"/>
            </w:pPr>
          </w:p>
          <w:p w:rsidR="00C31849" w:rsidRPr="00D73A65" w:rsidRDefault="00C31849" w:rsidP="00C31849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C31849" w:rsidRPr="00A417C8" w:rsidRDefault="00236EE0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C31849" w:rsidP="00C3184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C31849" w:rsidRDefault="00C31849" w:rsidP="00236EE0">
            <w:pPr>
              <w:pStyle w:val="Section3Style"/>
              <w:numPr>
                <w:ilvl w:val="0"/>
                <w:numId w:val="0"/>
              </w:numPr>
              <w:ind w:left="851" w:hanging="491"/>
            </w:pPr>
            <w:r>
              <w:t>(c)</w:t>
            </w:r>
            <w:r w:rsidR="00461180">
              <w:t xml:space="preserve">   What is the probability of spinning </w:t>
            </w:r>
            <w:r w:rsidR="00236EE0">
              <w:t>a number less than 5 or a number on a black segment or both?</w:t>
            </w:r>
          </w:p>
          <w:p w:rsidR="00461180" w:rsidRDefault="00461180" w:rsidP="00C31849">
            <w:pPr>
              <w:pStyle w:val="ShortAnswerStyle"/>
            </w:pPr>
          </w:p>
          <w:p w:rsidR="00C31849" w:rsidRPr="00F72CE7" w:rsidRDefault="00C31849" w:rsidP="00C3184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C31849" w:rsidRPr="00F72CE7" w:rsidRDefault="00C31849" w:rsidP="00C31849">
            <w:pPr>
              <w:pStyle w:val="ShortAnswerStyle"/>
            </w:pPr>
          </w:p>
          <w:p w:rsidR="00C31849" w:rsidRDefault="00C31849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  <w:r w:rsidRPr="00F72CE7">
              <w:t>………………………………………………………………………………………………</w:t>
            </w:r>
          </w:p>
          <w:p w:rsidR="00421631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  <w:p w:rsidR="00421631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  <w:p w:rsidR="00421631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  <w:p w:rsidR="00421631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  <w:p w:rsidR="00421631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  <w:p w:rsidR="00421631" w:rsidRPr="00D73A65" w:rsidRDefault="00421631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</w:p>
        </w:tc>
        <w:tc>
          <w:tcPr>
            <w:tcW w:w="1166" w:type="dxa"/>
          </w:tcPr>
          <w:p w:rsidR="00C31849" w:rsidRPr="00A417C8" w:rsidRDefault="00236EE0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815AA9" w:rsidP="00815AA9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81.</w:t>
            </w:r>
          </w:p>
        </w:tc>
        <w:tc>
          <w:tcPr>
            <w:tcW w:w="9007" w:type="dxa"/>
          </w:tcPr>
          <w:p w:rsidR="00C31849" w:rsidRDefault="00451BA8" w:rsidP="00C31849">
            <w:pPr>
              <w:pStyle w:val="Section3Style"/>
              <w:numPr>
                <w:ilvl w:val="0"/>
                <w:numId w:val="0"/>
              </w:numPr>
            </w:pPr>
            <w:r>
              <w:t>Fifty-five players took part in a golf tournament. Their scores on two rounds of 18 holes are s</w:t>
            </w:r>
            <w:r w:rsidR="00A14548">
              <w:t>hown on the back to back histogram</w:t>
            </w:r>
            <w:r>
              <w:t xml:space="preserve"> below. </w:t>
            </w:r>
          </w:p>
          <w:p w:rsidR="00A14548" w:rsidRPr="00A14548" w:rsidRDefault="00A14548" w:rsidP="00C31849">
            <w:pPr>
              <w:pStyle w:val="Section3Style"/>
              <w:numPr>
                <w:ilvl w:val="0"/>
                <w:numId w:val="0"/>
              </w:numPr>
              <w:rPr>
                <w:sz w:val="16"/>
                <w:szCs w:val="16"/>
              </w:rPr>
            </w:pPr>
          </w:p>
          <w:p w:rsidR="00C51034" w:rsidRDefault="00A14548" w:rsidP="00A14548">
            <w:pPr>
              <w:pStyle w:val="Section3Style"/>
              <w:numPr>
                <w:ilvl w:val="0"/>
                <w:numId w:val="0"/>
              </w:numPr>
              <w:jc w:val="center"/>
              <w:rPr>
                <w:rFonts w:ascii="AlternateGothic2 BT" w:hAnsi="AlternateGothic2 BT"/>
                <w:sz w:val="28"/>
                <w:szCs w:val="28"/>
              </w:rPr>
            </w:pPr>
            <w:r w:rsidRPr="00A14548">
              <w:rPr>
                <w:rFonts w:ascii="AlternateGothic2 BT" w:hAnsi="AlternateGothic2 BT"/>
                <w:sz w:val="28"/>
                <w:szCs w:val="28"/>
              </w:rPr>
              <w:t>Scores on Two Rounds of the Birdsville Open Golf Tournament</w:t>
            </w:r>
          </w:p>
          <w:p w:rsidR="00A14548" w:rsidRPr="00A14548" w:rsidRDefault="00A14548" w:rsidP="00A14548">
            <w:pPr>
              <w:pStyle w:val="Section3Style"/>
              <w:numPr>
                <w:ilvl w:val="0"/>
                <w:numId w:val="0"/>
              </w:numPr>
              <w:jc w:val="center"/>
              <w:rPr>
                <w:rFonts w:ascii="AlternateGothic2 BT" w:hAnsi="AlternateGothic2 BT"/>
                <w:sz w:val="12"/>
                <w:szCs w:val="12"/>
              </w:rPr>
            </w:pPr>
          </w:p>
          <w:tbl>
            <w:tblPr>
              <w:tblStyle w:val="TableGrid"/>
              <w:tblW w:w="8288" w:type="dxa"/>
              <w:tblLayout w:type="fixed"/>
              <w:tblLook w:val="04A0" w:firstRow="1" w:lastRow="0" w:firstColumn="1" w:lastColumn="0" w:noHBand="0" w:noVBand="1"/>
            </w:tblPr>
            <w:tblGrid>
              <w:gridCol w:w="270"/>
              <w:gridCol w:w="270"/>
              <w:gridCol w:w="270"/>
              <w:gridCol w:w="270"/>
              <w:gridCol w:w="270"/>
              <w:gridCol w:w="270"/>
              <w:gridCol w:w="270"/>
              <w:gridCol w:w="271"/>
              <w:gridCol w:w="271"/>
              <w:gridCol w:w="271"/>
              <w:gridCol w:w="271"/>
              <w:gridCol w:w="271"/>
              <w:gridCol w:w="271"/>
              <w:gridCol w:w="1249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  <w:gridCol w:w="271"/>
            </w:tblGrid>
            <w:tr w:rsidR="00A14548" w:rsidRPr="007F7003" w:rsidTr="00952CCF">
              <w:tc>
                <w:tcPr>
                  <w:tcW w:w="3516" w:type="dxa"/>
                  <w:gridSpan w:val="13"/>
                  <w:vAlign w:val="center"/>
                </w:tcPr>
                <w:p w:rsidR="00A14548" w:rsidRPr="007F7003" w:rsidRDefault="00A14548" w:rsidP="00A14548">
                  <w:pPr>
                    <w:jc w:val="center"/>
                  </w:pPr>
                  <w:r w:rsidRPr="007F7003">
                    <w:t>Round 1 ( 1</w:t>
                  </w:r>
                  <w:r w:rsidRPr="007F7003">
                    <w:rPr>
                      <w:vertAlign w:val="superscript"/>
                    </w:rPr>
                    <w:t>st</w:t>
                  </w:r>
                  <w:r w:rsidRPr="007F7003">
                    <w:t xml:space="preserve"> 18 holes)</w:t>
                  </w:r>
                </w:p>
              </w:tc>
              <w:tc>
                <w:tcPr>
                  <w:tcW w:w="1249" w:type="dxa"/>
                  <w:vAlign w:val="center"/>
                </w:tcPr>
                <w:p w:rsidR="00A14548" w:rsidRPr="007F7003" w:rsidRDefault="00A14548" w:rsidP="00A14548">
                  <w:pPr>
                    <w:jc w:val="center"/>
                  </w:pPr>
                  <w:r w:rsidRPr="007F7003">
                    <w:t>Score</w:t>
                  </w:r>
                </w:p>
              </w:tc>
              <w:tc>
                <w:tcPr>
                  <w:tcW w:w="3523" w:type="dxa"/>
                  <w:gridSpan w:val="13"/>
                  <w:tcBorders>
                    <w:bottom w:val="single" w:sz="12" w:space="0" w:color="000000"/>
                    <w:right w:val="single" w:sz="4" w:space="0" w:color="auto"/>
                  </w:tcBorders>
                  <w:vAlign w:val="center"/>
                </w:tcPr>
                <w:p w:rsidR="00A14548" w:rsidRPr="007F7003" w:rsidRDefault="00A14548" w:rsidP="00A14548">
                  <w:pPr>
                    <w:jc w:val="center"/>
                  </w:pPr>
                  <w:r w:rsidRPr="007F7003">
                    <w:t>Round 2 (2</w:t>
                  </w:r>
                  <w:r w:rsidRPr="007F7003">
                    <w:rPr>
                      <w:vertAlign w:val="superscript"/>
                    </w:rPr>
                    <w:t>nd</w:t>
                  </w:r>
                  <w:r w:rsidRPr="007F7003">
                    <w:t xml:space="preserve">  18 holes)</w:t>
                  </w:r>
                </w:p>
              </w:tc>
            </w:tr>
            <w:tr w:rsidR="00A14548" w:rsidTr="00952CCF"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bottom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2" w:space="0" w:color="000000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71</w:t>
                  </w:r>
                </w:p>
              </w:tc>
              <w:tc>
                <w:tcPr>
                  <w:tcW w:w="27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2" w:space="0" w:color="000000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2" w:space="0" w:color="000000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70</w:t>
                  </w:r>
                </w:p>
              </w:tc>
              <w:tc>
                <w:tcPr>
                  <w:tcW w:w="271" w:type="dxa"/>
                  <w:tcBorders>
                    <w:top w:val="single" w:sz="12" w:space="0" w:color="000000"/>
                    <w:left w:val="single" w:sz="12" w:space="0" w:color="000000"/>
                    <w:bottom w:val="single" w:sz="18" w:space="0" w:color="auto"/>
                    <w:right w:val="single" w:sz="12" w:space="0" w:color="000000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2" w:space="0" w:color="000000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69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tcBorders>
                    <w:right w:val="single" w:sz="18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68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67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right w:val="single" w:sz="18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66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right w:val="single" w:sz="18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65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auto"/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right w:val="single" w:sz="18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64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1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63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0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62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0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  <w:right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1249" w:type="dxa"/>
                  <w:tcBorders>
                    <w:left w:val="single" w:sz="18" w:space="0" w:color="auto"/>
                    <w:right w:val="single" w:sz="18" w:space="0" w:color="auto"/>
                  </w:tcBorders>
                  <w:vAlign w:val="center"/>
                </w:tcPr>
                <w:p w:rsidR="00A14548" w:rsidRDefault="00A14548" w:rsidP="00A14548">
                  <w:pPr>
                    <w:jc w:val="center"/>
                  </w:pPr>
                  <w:r>
                    <w:t>61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nil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single" w:sz="18" w:space="0" w:color="auto"/>
                    <w:right w:val="single" w:sz="18" w:space="0" w:color="auto"/>
                  </w:tcBorders>
                  <w:shd w:val="clear" w:color="auto" w:fill="808080" w:themeFill="background1" w:themeFillShade="80"/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left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bottom w:val="single" w:sz="18" w:space="0" w:color="000000" w:themeColor="text1"/>
                    <w:right w:val="single" w:sz="4" w:space="0" w:color="auto"/>
                  </w:tcBorders>
                </w:tcPr>
                <w:p w:rsidR="00A14548" w:rsidRDefault="00A14548" w:rsidP="00A14548"/>
              </w:tc>
              <w:tc>
                <w:tcPr>
                  <w:tcW w:w="271" w:type="dxa"/>
                  <w:tcBorders>
                    <w:top w:val="single" w:sz="4" w:space="0" w:color="auto"/>
                    <w:left w:val="single" w:sz="4" w:space="0" w:color="auto"/>
                    <w:bottom w:val="single" w:sz="18" w:space="0" w:color="000000" w:themeColor="text1"/>
                    <w:right w:val="single" w:sz="4" w:space="0" w:color="auto"/>
                  </w:tcBorders>
                  <w:shd w:val="clear" w:color="auto" w:fill="FFFFFF" w:themeFill="background1"/>
                </w:tcPr>
                <w:p w:rsidR="00A14548" w:rsidRDefault="00A14548" w:rsidP="00A14548"/>
              </w:tc>
            </w:tr>
            <w:tr w:rsidR="00A14548" w:rsidTr="00952CCF">
              <w:tc>
                <w:tcPr>
                  <w:tcW w:w="540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12</w:t>
                  </w:r>
                </w:p>
              </w:tc>
              <w:tc>
                <w:tcPr>
                  <w:tcW w:w="540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40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541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</w:p>
              </w:tc>
              <w:tc>
                <w:tcPr>
                  <w:tcW w:w="1249" w:type="dxa"/>
                  <w:tcBorders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</w:p>
              </w:tc>
              <w:tc>
                <w:tcPr>
                  <w:tcW w:w="271" w:type="dxa"/>
                  <w:tcBorders>
                    <w:top w:val="single" w:sz="18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auto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542" w:type="dxa"/>
                  <w:gridSpan w:val="2"/>
                  <w:tcBorders>
                    <w:top w:val="single" w:sz="18" w:space="0" w:color="000000" w:themeColor="text1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A14548" w:rsidRDefault="00A14548" w:rsidP="00A14548">
                  <w:pPr>
                    <w:jc w:val="center"/>
                  </w:pPr>
                  <w:r>
                    <w:t>12</w:t>
                  </w:r>
                </w:p>
              </w:tc>
            </w:tr>
          </w:tbl>
          <w:p w:rsidR="00C51034" w:rsidRDefault="00C51034" w:rsidP="00C31849">
            <w:pPr>
              <w:pStyle w:val="Section3Style"/>
              <w:numPr>
                <w:ilvl w:val="0"/>
                <w:numId w:val="0"/>
              </w:numPr>
            </w:pPr>
          </w:p>
          <w:p w:rsidR="00C51034" w:rsidRPr="00D73A65" w:rsidRDefault="00C51034" w:rsidP="00C3184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C31849" w:rsidRPr="00A417C8" w:rsidRDefault="00C31849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815AA9" w:rsidRPr="00A417C8" w:rsidTr="00266640">
        <w:trPr>
          <w:cantSplit/>
          <w:trHeight w:val="851"/>
        </w:trPr>
        <w:tc>
          <w:tcPr>
            <w:tcW w:w="567" w:type="dxa"/>
          </w:tcPr>
          <w:p w:rsidR="00815AA9" w:rsidRDefault="00815AA9" w:rsidP="00815AA9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815AA9" w:rsidRDefault="00451BA8" w:rsidP="00815AA9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(a</w:t>
            </w:r>
            <w:r w:rsidR="00815AA9">
              <w:t xml:space="preserve">) </w:t>
            </w:r>
            <w:r>
              <w:t xml:space="preserve">  </w:t>
            </w:r>
            <w:r w:rsidR="002426D0">
              <w:t xml:space="preserve"> What was the mean score </w:t>
            </w:r>
            <w:r w:rsidR="00A14548">
              <w:t>on Round 1</w:t>
            </w:r>
            <w:r>
              <w:t xml:space="preserve"> of the </w:t>
            </w:r>
            <w:r w:rsidR="002426D0">
              <w:t>tournament?</w:t>
            </w:r>
          </w:p>
          <w:p w:rsidR="00815AA9" w:rsidRDefault="00815AA9" w:rsidP="00815AA9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815AA9" w:rsidRPr="00F72CE7" w:rsidRDefault="00815AA9" w:rsidP="00815AA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815AA9" w:rsidRPr="00F72CE7" w:rsidRDefault="00815AA9" w:rsidP="00815AA9">
            <w:pPr>
              <w:pStyle w:val="ShortAnswerStyle"/>
            </w:pPr>
          </w:p>
          <w:p w:rsidR="00815AA9" w:rsidRDefault="00815AA9" w:rsidP="00815AA9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815AA9" w:rsidRPr="00A417C8" w:rsidRDefault="002426D0" w:rsidP="00C31849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C31849" w:rsidRPr="00A417C8" w:rsidTr="00266640">
        <w:trPr>
          <w:cantSplit/>
          <w:trHeight w:val="851"/>
        </w:trPr>
        <w:tc>
          <w:tcPr>
            <w:tcW w:w="567" w:type="dxa"/>
          </w:tcPr>
          <w:p w:rsidR="00C31849" w:rsidRPr="00A417C8" w:rsidRDefault="00C31849" w:rsidP="00C3184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2426D0" w:rsidRDefault="002426D0" w:rsidP="002426D0">
            <w:pPr>
              <w:pStyle w:val="Section3Style"/>
              <w:numPr>
                <w:ilvl w:val="0"/>
                <w:numId w:val="0"/>
              </w:numPr>
              <w:ind w:left="851" w:hanging="491"/>
            </w:pPr>
            <w:r>
              <w:t>(b</w:t>
            </w:r>
            <w:r w:rsidR="00C31849">
              <w:t>)</w:t>
            </w:r>
            <w:r w:rsidR="00A14548">
              <w:t xml:space="preserve">   Without further calculation, c</w:t>
            </w:r>
            <w:r>
              <w:t xml:space="preserve">ompare the shape of the distribution for Round 1 with that for Round 2. </w:t>
            </w:r>
          </w:p>
          <w:p w:rsidR="00C31849" w:rsidRDefault="002426D0" w:rsidP="002426D0">
            <w:pPr>
              <w:pStyle w:val="Section3Style"/>
              <w:numPr>
                <w:ilvl w:val="0"/>
                <w:numId w:val="0"/>
              </w:numPr>
              <w:ind w:left="851" w:hanging="491"/>
            </w:pPr>
            <w:r>
              <w:t xml:space="preserve">        Include reference to the skew of the two distributions and to the </w:t>
            </w:r>
            <w:r w:rsidR="00A14548">
              <w:t xml:space="preserve">comparative values of the </w:t>
            </w:r>
            <w:r>
              <w:t xml:space="preserve">mean </w:t>
            </w:r>
            <w:r w:rsidR="00A14548">
              <w:t xml:space="preserve">and/or median </w:t>
            </w:r>
            <w:r>
              <w:t>for each round.</w:t>
            </w:r>
          </w:p>
          <w:p w:rsidR="00183FF8" w:rsidRDefault="00183FF8" w:rsidP="002426D0">
            <w:pPr>
              <w:pStyle w:val="Section3Style"/>
              <w:numPr>
                <w:ilvl w:val="0"/>
                <w:numId w:val="0"/>
              </w:numPr>
              <w:ind w:left="851" w:hanging="491"/>
            </w:pPr>
          </w:p>
          <w:p w:rsidR="00C31849" w:rsidRPr="00F72CE7" w:rsidRDefault="00C31849" w:rsidP="00C3184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C31849" w:rsidRPr="00F72CE7" w:rsidRDefault="00C31849" w:rsidP="00C31849">
            <w:pPr>
              <w:pStyle w:val="ShortAnswerStyle"/>
            </w:pPr>
          </w:p>
          <w:p w:rsidR="00C31849" w:rsidRPr="00D73A65" w:rsidRDefault="00C31849" w:rsidP="00C31849">
            <w:pPr>
              <w:pStyle w:val="Section3Style"/>
              <w:numPr>
                <w:ilvl w:val="0"/>
                <w:numId w:val="0"/>
              </w:numPr>
              <w:ind w:left="360" w:hanging="360"/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C31849" w:rsidRPr="00A417C8" w:rsidRDefault="002426D0" w:rsidP="00C3184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242DDC" w:rsidRPr="00A417C8" w:rsidTr="002426D0">
        <w:trPr>
          <w:cantSplit/>
          <w:trHeight w:val="851"/>
        </w:trPr>
        <w:tc>
          <w:tcPr>
            <w:tcW w:w="567" w:type="dxa"/>
          </w:tcPr>
          <w:p w:rsidR="00242DDC" w:rsidRPr="00A417C8" w:rsidRDefault="002426D0" w:rsidP="002426D0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</w:rPr>
              <w:t>8</w:t>
            </w:r>
            <w:r w:rsidR="00242DDC">
              <w:rPr>
                <w:rFonts w:ascii="Times New Roman" w:hAnsi="Times New Roman" w:cs="Times New Roman"/>
              </w:rPr>
              <w:t>2</w:t>
            </w:r>
            <w:r w:rsidR="00242DDC"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7" w:type="dxa"/>
          </w:tcPr>
          <w:p w:rsidR="00183FF8" w:rsidRDefault="00242DDC" w:rsidP="00421631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(a) </w:t>
            </w:r>
            <w:r w:rsidR="00183FF8">
              <w:t xml:space="preserve"> Express </w:t>
            </w:r>
            <w:r w:rsidR="00421631">
              <w:t xml:space="preserve"> </w:t>
            </w:r>
            <w:r w:rsidR="00A14548" w:rsidRPr="00A14548">
              <w:rPr>
                <w:color w:val="FF0000"/>
                <w:position w:val="-18"/>
              </w:rPr>
              <w:object w:dxaOrig="774" w:dyaOrig="510">
                <v:shape id="_x0000_i1135" type="#_x0000_t75" style="width:38.7pt;height:25.5pt" o:ole="">
                  <v:imagedata r:id="rId298" o:title=""/>
                </v:shape>
                <o:OLEObject Type="Embed" ProgID="FXEquation.Equation" ShapeID="_x0000_i1135" DrawAspect="Content" ObjectID="_1460925708" r:id="rId299"/>
              </w:object>
            </w:r>
            <w:r w:rsidR="00183FF8">
              <w:t xml:space="preserve"> </w:t>
            </w:r>
            <w:r w:rsidR="00A14548">
              <w:t xml:space="preserve"> </w:t>
            </w:r>
            <w:r w:rsidR="00183FF8">
              <w:t>as a single algebraic fraction in simplest form.</w:t>
            </w:r>
          </w:p>
          <w:p w:rsidR="00183FF8" w:rsidRPr="00421631" w:rsidRDefault="00183FF8" w:rsidP="00421631">
            <w:pPr>
              <w:pStyle w:val="Section3Style"/>
              <w:numPr>
                <w:ilvl w:val="0"/>
                <w:numId w:val="0"/>
              </w:numPr>
              <w:ind w:left="360"/>
              <w:rPr>
                <w:position w:val="-18"/>
              </w:rPr>
            </w:pPr>
            <w:r>
              <w:t xml:space="preserve"> </w:t>
            </w:r>
          </w:p>
          <w:p w:rsidR="00183FF8" w:rsidRPr="00F72CE7" w:rsidRDefault="00183FF8" w:rsidP="00183FF8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183FF8" w:rsidRDefault="00183FF8" w:rsidP="007D1848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242DDC" w:rsidRPr="00F72CE7" w:rsidRDefault="00242DDC" w:rsidP="007D1848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242DDC" w:rsidRPr="00F72CE7" w:rsidRDefault="00242DDC" w:rsidP="007D1848">
            <w:pPr>
              <w:pStyle w:val="ShortAnswerStyle"/>
            </w:pPr>
          </w:p>
          <w:p w:rsidR="00242DDC" w:rsidRPr="00D73A65" w:rsidRDefault="00242DDC" w:rsidP="007D1848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242DDC" w:rsidRPr="00A417C8" w:rsidRDefault="00E51699" w:rsidP="007D184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242DDC" w:rsidRPr="00A417C8" w:rsidTr="00266640">
        <w:trPr>
          <w:cantSplit/>
          <w:trHeight w:val="851"/>
        </w:trPr>
        <w:tc>
          <w:tcPr>
            <w:tcW w:w="567" w:type="dxa"/>
          </w:tcPr>
          <w:p w:rsidR="00242DDC" w:rsidRPr="00A417C8" w:rsidRDefault="00242DDC" w:rsidP="007D1848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51699" w:rsidRPr="00421631" w:rsidRDefault="00242DDC" w:rsidP="007D1848">
            <w:pPr>
              <w:pStyle w:val="Section3Style"/>
              <w:numPr>
                <w:ilvl w:val="0"/>
                <w:numId w:val="0"/>
              </w:numPr>
              <w:ind w:left="360"/>
              <w:rPr>
                <w:position w:val="-18"/>
              </w:rPr>
            </w:pPr>
            <w:r>
              <w:t xml:space="preserve">(b) </w:t>
            </w:r>
            <w:r w:rsidR="00E51699">
              <w:t xml:space="preserve">Solve </w:t>
            </w:r>
            <w:r w:rsidR="00421631">
              <w:t xml:space="preserve"> </w:t>
            </w:r>
            <w:r w:rsidR="00E51699">
              <w:t xml:space="preserve"> </w:t>
            </w:r>
            <w:r w:rsidR="00421631" w:rsidRPr="00421631">
              <w:rPr>
                <w:color w:val="FF0000"/>
                <w:position w:val="-18"/>
              </w:rPr>
              <w:object w:dxaOrig="1722" w:dyaOrig="510">
                <v:shape id="_x0000_i1133" type="#_x0000_t75" style="width:86.1pt;height:25.5pt" o:ole="">
                  <v:imagedata r:id="rId300" o:title=""/>
                </v:shape>
                <o:OLEObject Type="Embed" ProgID="FXEquation.Equation" ShapeID="_x0000_i1133" DrawAspect="Content" ObjectID="_1460925709" r:id="rId301"/>
              </w:object>
            </w:r>
            <w:r w:rsidR="00E51699" w:rsidRPr="00421631">
              <w:rPr>
                <w:position w:val="-18"/>
              </w:rPr>
              <w:t xml:space="preserve"> </w:t>
            </w:r>
          </w:p>
          <w:p w:rsidR="00E51699" w:rsidRDefault="00E51699" w:rsidP="007D1848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E51699" w:rsidRPr="00F72CE7" w:rsidRDefault="00E51699" w:rsidP="00E5169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E51699" w:rsidRDefault="00E51699" w:rsidP="00E51699">
            <w:pPr>
              <w:pStyle w:val="ShortAnswerStyle"/>
            </w:pPr>
          </w:p>
          <w:p w:rsidR="00E51699" w:rsidRPr="00F72CE7" w:rsidRDefault="00E51699" w:rsidP="00E51699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242DDC" w:rsidRDefault="00242DDC" w:rsidP="007D1848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242DDC" w:rsidRPr="00F72CE7" w:rsidRDefault="00242DDC" w:rsidP="007D1848">
            <w:pPr>
              <w:pStyle w:val="ShortAnswerStyle"/>
            </w:pPr>
            <w:r w:rsidRPr="00F72CE7">
              <w:t>………………………</w:t>
            </w:r>
            <w:r>
              <w:t>………………………………………………………………………</w:t>
            </w:r>
          </w:p>
          <w:p w:rsidR="00242DDC" w:rsidRPr="00F72CE7" w:rsidRDefault="00242DDC" w:rsidP="007D1848">
            <w:pPr>
              <w:pStyle w:val="ShortAnswerStyle"/>
            </w:pPr>
          </w:p>
          <w:p w:rsidR="00242DDC" w:rsidRPr="00D73A65" w:rsidRDefault="00242DDC" w:rsidP="007D1848">
            <w:pPr>
              <w:pStyle w:val="Section3Style"/>
              <w:numPr>
                <w:ilvl w:val="0"/>
                <w:numId w:val="0"/>
              </w:numPr>
            </w:pPr>
            <w:r w:rsidRPr="00F72CE7"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242DDC" w:rsidRPr="00A417C8" w:rsidRDefault="00E51699" w:rsidP="007D184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242DDC" w:rsidRPr="00A417C8" w:rsidTr="002666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851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242DDC" w:rsidRPr="00A417C8" w:rsidRDefault="00242DDC" w:rsidP="00242DDC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83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7" w:type="dxa"/>
            <w:tcBorders>
              <w:top w:val="nil"/>
              <w:left w:val="nil"/>
              <w:bottom w:val="nil"/>
              <w:right w:val="nil"/>
            </w:tcBorders>
          </w:tcPr>
          <w:p w:rsidR="00242DDC" w:rsidRDefault="006A2FC7" w:rsidP="00E513C5">
            <w:pPr>
              <w:ind w:righ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The points </w:t>
            </w:r>
            <w:proofErr w:type="gramStart"/>
            <w:r>
              <w:rPr>
                <w:rFonts w:ascii="Times New Roman" w:hAnsi="Times New Roman"/>
              </w:rPr>
              <w:t>A</w:t>
            </w:r>
            <w:r w:rsidR="00E513C5">
              <w:rPr>
                <w:rFonts w:ascii="Times New Roman" w:hAnsi="Times New Roman"/>
              </w:rPr>
              <w:t>(</w:t>
            </w:r>
            <w:proofErr w:type="gramEnd"/>
            <w:r w:rsidR="00E513C5">
              <w:rPr>
                <w:rFonts w:ascii="Times New Roman" w:hAnsi="Times New Roman"/>
              </w:rPr>
              <w:t>-4, -2</w:t>
            </w:r>
            <w:r w:rsidR="00242DDC">
              <w:rPr>
                <w:rFonts w:ascii="Times New Roman" w:hAnsi="Times New Roman"/>
              </w:rPr>
              <w:t>)</w:t>
            </w:r>
            <w:r w:rsidR="00E513C5">
              <w:rPr>
                <w:rFonts w:ascii="Times New Roman" w:hAnsi="Times New Roman"/>
              </w:rPr>
              <w:t>, B (0, 6</w:t>
            </w:r>
            <w:r w:rsidR="00242DDC">
              <w:rPr>
                <w:rFonts w:ascii="Times New Roman" w:hAnsi="Times New Roman"/>
              </w:rPr>
              <w:t>)</w:t>
            </w:r>
            <w:r w:rsidR="00E513C5">
              <w:rPr>
                <w:rFonts w:ascii="Times New Roman" w:hAnsi="Times New Roman"/>
              </w:rPr>
              <w:t>, C(7, 4) and D</w:t>
            </w:r>
            <w:r w:rsidR="00242DDC">
              <w:rPr>
                <w:rFonts w:ascii="Times New Roman" w:hAnsi="Times New Roman"/>
              </w:rPr>
              <w:t xml:space="preserve"> </w:t>
            </w:r>
            <w:r w:rsidR="00E513C5">
              <w:rPr>
                <w:rFonts w:ascii="Times New Roman" w:hAnsi="Times New Roman"/>
              </w:rPr>
              <w:t>(4, -2</w:t>
            </w:r>
            <w:r w:rsidR="00242DDC">
              <w:rPr>
                <w:rFonts w:ascii="Times New Roman" w:hAnsi="Times New Roman"/>
              </w:rPr>
              <w:t xml:space="preserve">) </w:t>
            </w:r>
            <w:r w:rsidR="00E513C5">
              <w:rPr>
                <w:rFonts w:ascii="Times New Roman" w:hAnsi="Times New Roman"/>
              </w:rPr>
              <w:t>are the vertices of a quadrilateral</w:t>
            </w:r>
            <w:r w:rsidR="00242DDC">
              <w:rPr>
                <w:rFonts w:ascii="Times New Roman" w:hAnsi="Times New Roman"/>
              </w:rPr>
              <w:t>.</w:t>
            </w:r>
          </w:p>
          <w:p w:rsidR="00242DDC" w:rsidRDefault="006F7118" w:rsidP="00242DD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>
                <v:shape id="_x0000_s1153" type="#_x0000_t75" style="position:absolute;margin-left:59.4pt;margin-top:7.35pt;width:308.85pt;height:268.45pt;z-index:251779584;mso-position-horizontal-relative:text;mso-position-vertical-relative:text">
                  <v:imagedata r:id="rId302" o:title=""/>
                </v:shape>
                <o:OLEObject Type="Embed" ProgID="FXDraw.Graphic" ShapeID="_x0000_s1153" DrawAspect="Content" ObjectID="_1460925744" r:id="rId303"/>
              </w:object>
            </w: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E513C5" w:rsidRDefault="00E513C5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</w:tc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242DDC" w:rsidRPr="00A417C8" w:rsidRDefault="00EE7460" w:rsidP="00242D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242DDC" w:rsidRPr="00A417C8" w:rsidTr="002666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851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242DDC" w:rsidRPr="00A417C8" w:rsidRDefault="00242DDC" w:rsidP="00242DDC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  <w:tcBorders>
              <w:top w:val="nil"/>
              <w:left w:val="nil"/>
              <w:bottom w:val="nil"/>
              <w:right w:val="nil"/>
            </w:tcBorders>
          </w:tcPr>
          <w:p w:rsidR="00242DDC" w:rsidRDefault="00EE7460" w:rsidP="00242DD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 the gradients of the sides to show that the quadrilateral is a trapezium.</w:t>
            </w: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242DDC" w:rsidRDefault="00242DDC" w:rsidP="00242DDC">
            <w:pPr>
              <w:rPr>
                <w:rFonts w:ascii="Times New Roman" w:hAnsi="Times New Roman"/>
              </w:rPr>
            </w:pPr>
          </w:p>
          <w:p w:rsidR="00242DDC" w:rsidRDefault="00242DDC" w:rsidP="00242DD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EE7460" w:rsidRDefault="00EE7460" w:rsidP="00242DDC">
            <w:pPr>
              <w:rPr>
                <w:rFonts w:ascii="Times New Roman" w:hAnsi="Times New Roman"/>
              </w:rPr>
            </w:pPr>
          </w:p>
          <w:p w:rsidR="00EE7460" w:rsidRDefault="00EE7460" w:rsidP="00EE746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  <w:p w:rsidR="00EE7460" w:rsidRDefault="00EE7460" w:rsidP="00EE7460">
            <w:pPr>
              <w:rPr>
                <w:rFonts w:ascii="Times New Roman" w:hAnsi="Times New Roman"/>
              </w:rPr>
            </w:pPr>
          </w:p>
          <w:p w:rsidR="00EE7460" w:rsidRDefault="00EE7460" w:rsidP="00EE746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……………………………………………………………………………………………….</w:t>
            </w:r>
          </w:p>
        </w:tc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242DDC" w:rsidRPr="00A417C8" w:rsidRDefault="00242DDC" w:rsidP="00242DD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</w:tbl>
    <w:p w:rsidR="00DB5487" w:rsidRPr="003A09E1" w:rsidRDefault="00DB5487" w:rsidP="003A09E1">
      <w:pPr>
        <w:rPr>
          <w:rFonts w:ascii="Times New Roman" w:hAnsi="Times New Roman"/>
        </w:rPr>
        <w:sectPr w:rsidR="00DB5487" w:rsidRPr="003A09E1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2A78FF" w:rsidRDefault="002A0B9F" w:rsidP="002A0B9F">
      <w:pPr>
        <w:tabs>
          <w:tab w:val="left" w:pos="2040"/>
        </w:tabs>
        <w:spacing w:after="120"/>
        <w:ind w:left="720"/>
        <w:jc w:val="center"/>
        <w:rPr>
          <w:rFonts w:cstheme="minorHAnsi"/>
        </w:rPr>
        <w:sectPr w:rsidR="002A78FF" w:rsidSect="002A0B9F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 w:rsidRPr="004E1F9D">
        <w:rPr>
          <w:rFonts w:cstheme="minorHAnsi"/>
        </w:rPr>
        <w:t xml:space="preserve">          </w:t>
      </w:r>
    </w:p>
    <w:p w:rsidR="002A0B9F" w:rsidRPr="004E1F9D" w:rsidRDefault="002A0B9F" w:rsidP="002A0B9F">
      <w:pPr>
        <w:tabs>
          <w:tab w:val="left" w:pos="2040"/>
        </w:tabs>
        <w:spacing w:after="120"/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</w:t>
      </w:r>
      <w:r w:rsidRPr="004E1F9D">
        <w:rPr>
          <w:rFonts w:cstheme="minorHAnsi"/>
          <w:sz w:val="40"/>
          <w:szCs w:val="40"/>
        </w:rPr>
        <w:t xml:space="preserve"> </w:t>
      </w: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High School</w:t>
      </w:r>
      <w:r w:rsidRPr="004E1F9D">
        <w:rPr>
          <w:rFonts w:cstheme="minorHAnsi"/>
          <w:sz w:val="40"/>
          <w:szCs w:val="40"/>
        </w:rPr>
        <w:tab/>
      </w:r>
    </w:p>
    <w:p w:rsidR="002A0B9F" w:rsidRPr="004E1F9D" w:rsidRDefault="002A0B9F" w:rsidP="002A0B9F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Half - </w:t>
      </w:r>
      <w:r w:rsidRPr="004E1F9D">
        <w:rPr>
          <w:rFonts w:cstheme="minorHAnsi"/>
          <w:sz w:val="28"/>
        </w:rPr>
        <w:t xml:space="preserve">Yearly Exam </w:t>
      </w:r>
    </w:p>
    <w:p w:rsidR="002A0B9F" w:rsidRPr="004E1F9D" w:rsidRDefault="002A0B9F" w:rsidP="002A0B9F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proofErr w:type="gramStart"/>
      <w:r w:rsidRPr="004E1F9D">
        <w:rPr>
          <w:rFonts w:cstheme="minorHAnsi"/>
          <w:sz w:val="28"/>
        </w:rPr>
        <w:t>Mathematics  Course</w:t>
      </w:r>
      <w:proofErr w:type="gramEnd"/>
      <w:r w:rsidRPr="004E1F9D">
        <w:rPr>
          <w:rFonts w:cstheme="minorHAnsi"/>
          <w:sz w:val="28"/>
        </w:rPr>
        <w:t xml:space="preserve"> </w:t>
      </w:r>
    </w:p>
    <w:p w:rsidR="002A0B9F" w:rsidRDefault="002A0B9F" w:rsidP="002A0B9F">
      <w:pPr>
        <w:spacing w:after="120"/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2A0B9F" w:rsidRPr="004E1F9D" w:rsidRDefault="002A0B9F" w:rsidP="002A0B9F">
      <w:pPr>
        <w:ind w:firstLine="720"/>
        <w:jc w:val="center"/>
        <w:rPr>
          <w:rFonts w:cstheme="minorHAnsi"/>
          <w:sz w:val="28"/>
        </w:rPr>
      </w:pPr>
    </w:p>
    <w:p w:rsidR="002A0B9F" w:rsidRPr="004E1F9D" w:rsidRDefault="002A0B9F" w:rsidP="002A0B9F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2A0B9F" w:rsidRPr="004E1F9D" w:rsidRDefault="002A0B9F" w:rsidP="002A0B9F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2A0B9F" w:rsidRPr="009D2C92" w:rsidRDefault="002A0B9F" w:rsidP="002A0B9F">
      <w:pPr>
        <w:spacing w:after="120"/>
        <w:sectPr w:rsidR="002A0B9F" w:rsidRPr="009D2C92" w:rsidSect="002A78FF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tab/>
      </w:r>
    </w:p>
    <w:p w:rsidR="002A0B9F" w:rsidRPr="009D2C92" w:rsidRDefault="002A0B9F" w:rsidP="002A0B9F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52B6138B" wp14:editId="2E189736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F0C55E" id="Oval 2" o:spid="_x0000_s1026" style="position:absolute;margin-left:89.1pt;margin-top:4pt;width:13.5pt;height:8.7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006DB2AF" wp14:editId="0B6CA2AB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00E935" id="Oval 4" o:spid="_x0000_s1026" style="position:absolute;margin-left:183.9pt;margin-top:1.75pt;width:13.5pt;height:8.7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61A92B59" wp14:editId="31F0E7A3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857A26" id="Oval 5" o:spid="_x0000_s1026" style="position:absolute;margin-left:230.1pt;margin-top:1pt;width:13.5pt;height:8.7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01F32266" wp14:editId="677B4FC9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68D1D8" id="Oval 3" o:spid="_x0000_s1026" style="position:absolute;margin-left:134.7pt;margin-top:2.45pt;width:13.5pt;height:8.75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>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00B0BCB9" wp14:editId="1744C2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D147FC" id="Oval 9" o:spid="_x0000_s1026" style="position:absolute;margin-left:230.85pt;margin-top:1.85pt;width:13.5pt;height:9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43E6724E" wp14:editId="7ABBFC7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4DD3F5" id="Oval 8" o:spid="_x0000_s1026" style="position:absolute;margin-left:182.4pt;margin-top:1.85pt;width:13.5pt;height:9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18D0D5B2" wp14:editId="1EA2C2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6FDC10" id="Oval 7" o:spid="_x0000_s1026" style="position:absolute;margin-left:133.95pt;margin-top:1.85pt;width:13.5pt;height:9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650651AE" wp14:editId="3E78646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373B68" id="Oval 6" o:spid="_x0000_s1026" style="position:absolute;margin-left:88.35pt;margin-top:1.85pt;width:13.5pt;height:9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2BB0248D" wp14:editId="1F76EEF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2E96F4" id="Oval 13" o:spid="_x0000_s1026" style="position:absolute;margin-left:230.85pt;margin-top:1.85pt;width:13.5pt;height:9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30BB61D6" wp14:editId="1FA5273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DEEBC5" id="Oval 12" o:spid="_x0000_s1026" style="position:absolute;margin-left:182.4pt;margin-top:1.85pt;width:13.5pt;height:9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1DDEF022" wp14:editId="0CAEF8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45124C" id="Oval 11" o:spid="_x0000_s1026" style="position:absolute;margin-left:133.95pt;margin-top:1.85pt;width:13.5pt;height:9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2F8CCADD" wp14:editId="474F3EB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F428AF" id="Oval 10" o:spid="_x0000_s1026" style="position:absolute;margin-left:88.35pt;margin-top:1.85pt;width:13.5pt;height:9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46253EA1" wp14:editId="1DE08C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A9937F" id="Oval 17" o:spid="_x0000_s1026" style="position:absolute;margin-left:230.85pt;margin-top:1.85pt;width:13.5pt;height:9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4A685403" wp14:editId="1F6BD9C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E2897E" id="Oval 16" o:spid="_x0000_s1026" style="position:absolute;margin-left:182.4pt;margin-top:1.85pt;width:13.5pt;height:9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078E3CE0" wp14:editId="76C21CD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2A5C99" id="Oval 15" o:spid="_x0000_s1026" style="position:absolute;margin-left:133.95pt;margin-top:1.85pt;width:13.5pt;height:9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0FD9382E" wp14:editId="1B4CE8B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EC4599" id="Oval 14" o:spid="_x0000_s1026" style="position:absolute;margin-left:88.35pt;margin-top:1.85pt;width:13.5pt;height:9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7087C00A" wp14:editId="22DF357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D6BD56" id="Oval 21" o:spid="_x0000_s1026" style="position:absolute;margin-left:230.85pt;margin-top:1.85pt;width:13.5pt;height:9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68141855" wp14:editId="65F674D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1F8956" id="Oval 20" o:spid="_x0000_s1026" style="position:absolute;margin-left:182.4pt;margin-top:1.85pt;width:13.5pt;height:9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3AEDD8B0" wp14:editId="519EBDB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648CDD" id="Oval 19" o:spid="_x0000_s1026" style="position:absolute;margin-left:133.95pt;margin-top:1.85pt;width:13.5pt;height:9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51DFFC67" wp14:editId="18E2D1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8FEF58" id="Oval 18" o:spid="_x0000_s1026" style="position:absolute;margin-left:88.35pt;margin-top:1.85pt;width:13.5pt;height:9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5094FCBA" wp14:editId="7EB046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BEACAD" id="Oval 25" o:spid="_x0000_s1026" style="position:absolute;margin-left:230.85pt;margin-top:1.85pt;width:13.5pt;height:9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4B9A3C5C" wp14:editId="770A6D4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672A55" id="Oval 24" o:spid="_x0000_s1026" style="position:absolute;margin-left:182.4pt;margin-top:1.85pt;width:13.5pt;height:9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610725F" wp14:editId="20009E5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CACC58" id="Oval 23" o:spid="_x0000_s1026" style="position:absolute;margin-left:133.95pt;margin-top:1.85pt;width:13.5pt;height:9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52C69AA3" wp14:editId="28273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AC7D97" id="Oval 22" o:spid="_x0000_s1026" style="position:absolute;margin-left:88.35pt;margin-top:1.85pt;width:13.5pt;height:9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03E15E78" wp14:editId="77F1D1C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B8BCD8" id="Oval 29" o:spid="_x0000_s1026" style="position:absolute;margin-left:230.85pt;margin-top:1.85pt;width:13.5pt;height:9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13096AE8" wp14:editId="6B56EEF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318F32" id="Oval 28" o:spid="_x0000_s1026" style="position:absolute;margin-left:182.4pt;margin-top:1.85pt;width:13.5pt;height:9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011A6BC7" wp14:editId="6DA5501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B1FC0A" id="Oval 27" o:spid="_x0000_s1026" style="position:absolute;margin-left:133.95pt;margin-top:1.85pt;width:13.5pt;height:9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79FE4EEE" wp14:editId="2C26FE4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7ECD01" id="Oval 26" o:spid="_x0000_s1026" style="position:absolute;margin-left:88.35pt;margin-top:1.85pt;width:13.5pt;height:9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6EF54FA4" wp14:editId="53FD37B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ED240A" id="Oval 33" o:spid="_x0000_s1026" style="position:absolute;margin-left:230.85pt;margin-top:1.85pt;width:13.5pt;height:9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344F7279" wp14:editId="66E7639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4CFB07" id="Oval 32" o:spid="_x0000_s1026" style="position:absolute;margin-left:182.4pt;margin-top:1.85pt;width:13.5pt;height:9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55E5B888" wp14:editId="68E5173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E12E17" id="Oval 31" o:spid="_x0000_s1026" style="position:absolute;margin-left:133.95pt;margin-top:1.85pt;width:13.5pt;height:9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37B882B5" wp14:editId="3C7B188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E48C58" id="Oval 30" o:spid="_x0000_s1026" style="position:absolute;margin-left:88.35pt;margin-top:1.85pt;width:13.5pt;height:9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59696E93" wp14:editId="3CC3F4B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0FF69A" id="Oval 37" o:spid="_x0000_s1026" style="position:absolute;margin-left:230.85pt;margin-top:1.85pt;width:13.5pt;height:9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448EE45F" wp14:editId="38DBE19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B1C789" id="Oval 36" o:spid="_x0000_s1026" style="position:absolute;margin-left:182.4pt;margin-top:1.85pt;width:13.5pt;height:9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6669FF7F" wp14:editId="0B7B9A5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E477C8" id="Oval 35" o:spid="_x0000_s1026" style="position:absolute;margin-left:133.95pt;margin-top:1.85pt;width:13.5pt;height:9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1FDC77A3" wp14:editId="67E66A0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299E7F" id="Oval 34" o:spid="_x0000_s1026" style="position:absolute;margin-left:88.35pt;margin-top:1.85pt;width:13.5pt;height:9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0D7D6E46" wp14:editId="1FFC38F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050A82" id="Oval 41" o:spid="_x0000_s1026" style="position:absolute;margin-left:230.85pt;margin-top:1.85pt;width:13.5pt;height:9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2A2224CA" wp14:editId="7AEA10A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D4047F" id="Oval 40" o:spid="_x0000_s1026" style="position:absolute;margin-left:182.4pt;margin-top:1.85pt;width:13.5pt;height:9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008EBF01" wp14:editId="7F422A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368774" id="Oval 39" o:spid="_x0000_s1026" style="position:absolute;margin-left:133.95pt;margin-top:1.85pt;width:13.5pt;height:9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2856361D" wp14:editId="0E66AF8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2F89C8" id="Oval 38" o:spid="_x0000_s1026" style="position:absolute;margin-left:88.35pt;margin-top:1.85pt;width:13.5pt;height:9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469BD32" wp14:editId="378BDC2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0F5B91" id="Oval 45" o:spid="_x0000_s1026" style="position:absolute;margin-left:230.85pt;margin-top:1.85pt;width:13.5pt;height:9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0B8914AB" wp14:editId="24EA917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9D4346" id="Oval 44" o:spid="_x0000_s1026" style="position:absolute;margin-left:182.4pt;margin-top:1.85pt;width:13.5pt;height:9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55DAE4DC" wp14:editId="498A9D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D259E0" id="Oval 43" o:spid="_x0000_s1026" style="position:absolute;margin-left:133.95pt;margin-top:1.85pt;width:13.5pt;height:9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5DB08F6" wp14:editId="1EF3A55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50E4BB" id="Oval 42" o:spid="_x0000_s1026" style="position:absolute;margin-left:88.35pt;margin-top:1.85pt;width:13.5pt;height:9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041B3B53" wp14:editId="23BF998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903A24" id="Oval 49" o:spid="_x0000_s1026" style="position:absolute;margin-left:230.85pt;margin-top:1.85pt;width:13.5pt;height:9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08717044" wp14:editId="02EC983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0AAEE6" id="Oval 48" o:spid="_x0000_s1026" style="position:absolute;margin-left:182.4pt;margin-top:1.85pt;width:13.5pt;height:9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4998B366" wp14:editId="0227311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CE2CBB" id="Oval 47" o:spid="_x0000_s1026" style="position:absolute;margin-left:133.95pt;margin-top:1.85pt;width:13.5pt;height:9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4931274" wp14:editId="0937B07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704403" id="Oval 46" o:spid="_x0000_s1026" style="position:absolute;margin-left:88.35pt;margin-top:1.85pt;width:13.5pt;height:9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87A1BFA" wp14:editId="3F900F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558720" id="Oval 53" o:spid="_x0000_s1026" style="position:absolute;margin-left:230.85pt;margin-top:1.85pt;width:13.5pt;height:9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4B443BF" wp14:editId="6297A8F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473A78" id="Oval 52" o:spid="_x0000_s1026" style="position:absolute;margin-left:182.4pt;margin-top:1.85pt;width:13.5pt;height:9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6F39D682" wp14:editId="18E71DB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7E09F3" id="Oval 51" o:spid="_x0000_s1026" style="position:absolute;margin-left:133.95pt;margin-top:1.85pt;width:13.5pt;height:9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756B728E" wp14:editId="3616AE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7C53AD" id="Oval 50" o:spid="_x0000_s1026" style="position:absolute;margin-left:88.35pt;margin-top:1.85pt;width:13.5pt;height:9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F33C99E" wp14:editId="20CA7D2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640000" id="Oval 57" o:spid="_x0000_s1026" style="position:absolute;margin-left:230.85pt;margin-top:1.85pt;width:13.5pt;height:9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3310BD4" wp14:editId="5B9F8DB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0BB3BB" id="Oval 56" o:spid="_x0000_s1026" style="position:absolute;margin-left:182.4pt;margin-top:1.85pt;width:13.5pt;height:9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30DA80A" wp14:editId="0DF43E5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5D6533" id="Oval 55" o:spid="_x0000_s1026" style="position:absolute;margin-left:133.95pt;margin-top:1.85pt;width:13.5pt;height:9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6E080D48" wp14:editId="45F26B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001CFB" id="Oval 54" o:spid="_x0000_s1026" style="position:absolute;margin-left:88.35pt;margin-top:1.85pt;width:13.5pt;height: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9D2C92">
        <w:rPr>
          <w:rFonts w:cstheme="minorHAnsi"/>
        </w:rPr>
        <w:tab/>
        <w:t xml:space="preserve"> </w:t>
      </w:r>
      <w:r>
        <w:rPr>
          <w:rFonts w:cstheme="minorHAnsi"/>
        </w:rPr>
        <w:t>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0005BBDF" wp14:editId="7705016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4ADFE0" id="Oval 61" o:spid="_x0000_s1026" style="position:absolute;margin-left:230.85pt;margin-top:1.85pt;width:13.5pt;height:9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6147AE8" wp14:editId="2ABBE27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CF588C" id="Oval 60" o:spid="_x0000_s1026" style="position:absolute;margin-left:182.4pt;margin-top:1.85pt;width:13.5pt;height:9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04EC7E7A" wp14:editId="7FBCB01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5BA162" id="Oval 59" o:spid="_x0000_s1026" style="position:absolute;margin-left:133.95pt;margin-top:1.85pt;width:13.5pt;height:9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04BD1F4E" wp14:editId="6666B3F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D87786" id="Oval 58" o:spid="_x0000_s1026" style="position:absolute;margin-left:88.35pt;margin-top:1.85pt;width:13.5pt;height: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0D14347A" wp14:editId="5B2DE2F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230B36" id="Oval 65" o:spid="_x0000_s1026" style="position:absolute;margin-left:230.85pt;margin-top:1.85pt;width:13.5pt;height:9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0A68215A" wp14:editId="57D43F7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8191DC" id="Oval 64" o:spid="_x0000_s1026" style="position:absolute;margin-left:182.4pt;margin-top:1.85pt;width:13.5pt;height:9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493231B" wp14:editId="1BB66DB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A5982F" id="Oval 63" o:spid="_x0000_s1026" style="position:absolute;margin-left:133.95pt;margin-top:1.85pt;width:13.5pt;height:9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409CEEEF" wp14:editId="5F8729A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BE7E39" id="Oval 62" o:spid="_x0000_s1026" style="position:absolute;margin-left:88.35pt;margin-top:1.85pt;width:13.5pt;height:9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F55DBE9" wp14:editId="7BE2573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BE281B" id="Oval 69" o:spid="_x0000_s1026" style="position:absolute;margin-left:230.85pt;margin-top:1.85pt;width:13.5pt;height:9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5394741" wp14:editId="716F53C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FD44EE" id="Oval 68" o:spid="_x0000_s1026" style="position:absolute;margin-left:182.4pt;margin-top:1.85pt;width:13.5pt;height:9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56ED6729" wp14:editId="6C9B6B8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61928C" id="Oval 67" o:spid="_x0000_s1026" style="position:absolute;margin-left:133.95pt;margin-top:1.85pt;width:13.5pt;height:9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1791FDE" wp14:editId="3EC84B0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5F888D" id="Oval 66" o:spid="_x0000_s1026" style="position:absolute;margin-left:88.35pt;margin-top:1.85pt;width:13.5pt;height:9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4F270E2" wp14:editId="03E149D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2DAB00" id="Oval 73" o:spid="_x0000_s1026" style="position:absolute;margin-left:230.85pt;margin-top:1.85pt;width:13.5pt;height:9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74D9CE35" wp14:editId="62C8CE0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89F646" id="Oval 72" o:spid="_x0000_s1026" style="position:absolute;margin-left:182.4pt;margin-top:1.85pt;width:13.5pt;height:9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C9599DF" wp14:editId="223CCEF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22B031" id="Oval 71" o:spid="_x0000_s1026" style="position:absolute;margin-left:133.95pt;margin-top:1.85pt;width:13.5pt;height:9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1DD849F" wp14:editId="7A3590E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ED93FB" id="Oval 70" o:spid="_x0000_s1026" style="position:absolute;margin-left:88.35pt;margin-top:1.85pt;width:13.5pt;height:9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74045F74" wp14:editId="66CEE33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C695FA" id="Oval 77" o:spid="_x0000_s1026" style="position:absolute;margin-left:230.85pt;margin-top:1.85pt;width:13.5pt;height:9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29F0B657" wp14:editId="128FE1E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DCBCF1" id="Oval 76" o:spid="_x0000_s1026" style="position:absolute;margin-left:182.4pt;margin-top:1.85pt;width:13.5pt;height:9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34DA1A88" wp14:editId="2E38B56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4A276D" id="Oval 75" o:spid="_x0000_s1026" style="position:absolute;margin-left:133.95pt;margin-top:1.85pt;width:13.5pt;height:9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50946D76" wp14:editId="69382C6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8DA639" id="Oval 74" o:spid="_x0000_s1026" style="position:absolute;margin-left:88.35pt;margin-top:1.85pt;width:13.5pt;height:9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B0CFBEF" wp14:editId="2C29CB5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3E7E00" id="Oval 81" o:spid="_x0000_s1026" style="position:absolute;margin-left:230.85pt;margin-top:1.85pt;width:13.5pt;height:9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A6B1921" wp14:editId="59AFF43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F00ECD" id="Oval 80" o:spid="_x0000_s1026" style="position:absolute;margin-left:182.4pt;margin-top:1.85pt;width:13.5pt;height:9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E397531" wp14:editId="0D51B9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9748FD" id="Oval 79" o:spid="_x0000_s1026" style="position:absolute;margin-left:133.95pt;margin-top:1.85pt;width:13.5pt;height: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3336443" wp14:editId="359A0C5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DA2747" id="Oval 78" o:spid="_x0000_s1026" style="position:absolute;margin-left:88.35pt;margin-top:1.85pt;width:13.5pt;height:9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71D87A09" wp14:editId="18CEA4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F36521" id="Oval 85" o:spid="_x0000_s1026" style="position:absolute;margin-left:230.85pt;margin-top:1.85pt;width:13.5pt;height:9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A9AFDE1" wp14:editId="370A876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737E62" id="Oval 84" o:spid="_x0000_s1026" style="position:absolute;margin-left:182.4pt;margin-top:1.85pt;width:13.5pt;height:9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29F8DB53" wp14:editId="4B02CA6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FB6D8C" id="Oval 83" o:spid="_x0000_s1026" style="position:absolute;margin-left:133.95pt;margin-top:1.85pt;width:13.5pt;height:9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451AD32A" wp14:editId="3123C9A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C245BA" id="Oval 82" o:spid="_x0000_s1026" style="position:absolute;margin-left:88.35pt;margin-top:1.85pt;width:13.5pt;height:9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4FAD106" wp14:editId="65319B1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520349" id="Oval 89" o:spid="_x0000_s1026" style="position:absolute;margin-left:230.85pt;margin-top:1.85pt;width:13.5pt;height:9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B186966" wp14:editId="32903AE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1FEEB" id="Oval 88" o:spid="_x0000_s1026" style="position:absolute;margin-left:182.4pt;margin-top:1.85pt;width:13.5pt;height:9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6231A43C" wp14:editId="2576819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9C7145" id="Oval 87" o:spid="_x0000_s1026" style="position:absolute;margin-left:133.95pt;margin-top:1.85pt;width:13.5pt;height:9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E5657FE" wp14:editId="617A98D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917E7B" id="Oval 86" o:spid="_x0000_s1026" style="position:absolute;margin-left:88.35pt;margin-top:1.85pt;width:13.5pt;height:9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7457932" wp14:editId="7F4742E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104CD8" id="Oval 93" o:spid="_x0000_s1026" style="position:absolute;margin-left:230.85pt;margin-top:1.85pt;width:13.5pt;height:9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6BDDE27E" wp14:editId="3A46E87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8BF4F6" id="Oval 92" o:spid="_x0000_s1026" style="position:absolute;margin-left:182.4pt;margin-top:1.85pt;width:13.5pt;height: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D521931" wp14:editId="619D4A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108387" id="Oval 91" o:spid="_x0000_s1026" style="position:absolute;margin-left:133.95pt;margin-top:1.85pt;width:13.5pt;height: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A3E6CA7" wp14:editId="77DB30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55614F" id="Oval 90" o:spid="_x0000_s1026" style="position:absolute;margin-left:88.35pt;margin-top:1.85pt;width:13.5pt;height: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ECFB725" wp14:editId="71B1DE7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967D0A" id="Oval 97" o:spid="_x0000_s1026" style="position:absolute;margin-left:230.85pt;margin-top:1.85pt;width:13.5pt;height:9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4FB0FEEE" wp14:editId="5430E02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BACBB0" id="Oval 96" o:spid="_x0000_s1026" style="position:absolute;margin-left:182.4pt;margin-top:1.85pt;width:13.5pt;height:9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721517E1" wp14:editId="2E42046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AF507F" id="Oval 95" o:spid="_x0000_s1026" style="position:absolute;margin-left:133.95pt;margin-top:1.85pt;width:13.5pt;height:9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35AFD263" wp14:editId="3526FA2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9C5230" id="Oval 94" o:spid="_x0000_s1026" style="position:absolute;margin-left:88.35pt;margin-top:1.85pt;width:13.5pt;height:9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35884DD" wp14:editId="65EDD71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EB301C" id="Oval 101" o:spid="_x0000_s1026" style="position:absolute;margin-left:230.85pt;margin-top:1.85pt;width:13.5pt;height:9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Go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9pIag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0609DA3" wp14:editId="458C56B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DEE5B3" id="Oval 100" o:spid="_x0000_s1026" style="position:absolute;margin-left:182.4pt;margin-top:1.85pt;width:13.5pt;height: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3E7CF40" wp14:editId="5F068E2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1DF89F" id="Oval 99" o:spid="_x0000_s1026" style="position:absolute;margin-left:133.95pt;margin-top:1.85pt;width:13.5pt;height: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9879DEC" wp14:editId="02C22BF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2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97DFDC" id="Oval 98" o:spid="_x0000_s1026" style="position:absolute;margin-left:88.35pt;margin-top:1.85pt;width:13.5pt;height: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1k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5VPOrOip&#10;SQ97YdjiO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ErptZ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Default="002A0B9F" w:rsidP="002A0B9F">
      <w:pPr>
        <w:spacing w:after="120"/>
        <w:ind w:firstLine="720"/>
        <w:rPr>
          <w:rFonts w:cstheme="minorHAnsi"/>
        </w:rPr>
      </w:pPr>
    </w:p>
    <w:p w:rsidR="002A0B9F" w:rsidRDefault="002A0B9F" w:rsidP="002A0B9F">
      <w:pPr>
        <w:spacing w:after="120"/>
        <w:ind w:firstLine="720"/>
        <w:rPr>
          <w:rFonts w:cstheme="minorHAnsi"/>
        </w:rPr>
      </w:pPr>
    </w:p>
    <w:p w:rsidR="002A0B9F" w:rsidRDefault="002A0B9F" w:rsidP="002A0B9F">
      <w:pPr>
        <w:spacing w:after="120"/>
        <w:ind w:firstLine="720"/>
        <w:rPr>
          <w:rFonts w:cstheme="minorHAnsi"/>
        </w:rPr>
      </w:pPr>
    </w:p>
    <w:p w:rsidR="002A0B9F" w:rsidRPr="009D2C92" w:rsidRDefault="002A0B9F" w:rsidP="002A0B9F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E1D9CA3" wp14:editId="010F075E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31AEDE" id="Oval 9" o:spid="_x0000_s1026" style="position:absolute;margin-left:230.85pt;margin-top:2.5pt;width:13.5pt;height:9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389A45CA" wp14:editId="1174296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597615" id="Oval 8" o:spid="_x0000_s1026" style="position:absolute;margin-left:182.4pt;margin-top:2.5pt;width:13.5pt;height: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3065439D" wp14:editId="37DFA6CB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8B4C73" id="Oval 7" o:spid="_x0000_s1026" style="position:absolute;margin-left:133.95pt;margin-top:2.5pt;width:13.5pt;height:9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A0E7B89" wp14:editId="38A5FCAE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294C8E" id="Oval 6" o:spid="_x0000_s1026" style="position:absolute;margin-left:88.35pt;margin-top:2.5pt;width:13.5pt;height: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2DB64BE" wp14:editId="45B4BC7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E7D2B6" id="Oval 9" o:spid="_x0000_s1026" style="position:absolute;margin-left:230.85pt;margin-top:1.85pt;width:13.5pt;height:9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1AE18B6" wp14:editId="4EF6D9E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B4C44" id="Oval 8" o:spid="_x0000_s1026" style="position:absolute;margin-left:182.4pt;margin-top:1.85pt;width:13.5pt;height:9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F126050" wp14:editId="2F05BE6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8454AF" id="Oval 7" o:spid="_x0000_s1026" style="position:absolute;margin-left:133.95pt;margin-top:1.85pt;width:13.5pt;height: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0A6600BC" wp14:editId="0636F03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1CF593" id="Oval 6" o:spid="_x0000_s1026" style="position:absolute;margin-left:88.35pt;margin-top:1.85pt;width:13.5pt;height: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4A90448" wp14:editId="631603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60A31A" id="Oval 13" o:spid="_x0000_s1026" style="position:absolute;margin-left:230.85pt;margin-top:1.85pt;width:13.5pt;height: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8CE6DF" wp14:editId="5E81E72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2A4A28" id="Oval 12" o:spid="_x0000_s1026" style="position:absolute;margin-left:182.4pt;margin-top:1.85pt;width:13.5pt;height:9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88DC3D2" wp14:editId="319E246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3A59F7" id="Oval 11" o:spid="_x0000_s1026" style="position:absolute;margin-left:133.95pt;margin-top:1.85pt;width:13.5pt;height: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AE790CF" wp14:editId="40AB25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1400A8" id="Oval 10" o:spid="_x0000_s1026" style="position:absolute;margin-left:88.35pt;margin-top:1.85pt;width:13.5pt;height:9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0D11479" wp14:editId="700B296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C7C49E" id="Oval 17" o:spid="_x0000_s1026" style="position:absolute;margin-left:230.85pt;margin-top:1.85pt;width:13.5pt;height: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73FCD73" wp14:editId="65B99E5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AA0333" id="Oval 16" o:spid="_x0000_s1026" style="position:absolute;margin-left:182.4pt;margin-top:1.85pt;width:13.5pt;height: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CFCB9FD" wp14:editId="2677E9D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75788E" id="Oval 15" o:spid="_x0000_s1026" style="position:absolute;margin-left:133.95pt;margin-top:1.85pt;width:13.5pt;height: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152A928" wp14:editId="3B304B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577F63" id="Oval 14" o:spid="_x0000_s1026" style="position:absolute;margin-left:88.35pt;margin-top:1.85pt;width:13.5pt;height: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6C8BF00" wp14:editId="1E5439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1AFF18" id="Oval 21" o:spid="_x0000_s1026" style="position:absolute;margin-left:230.85pt;margin-top:1.85pt;width:13.5pt;height: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01C3C60" wp14:editId="7644F4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8388A8" id="Oval 20" o:spid="_x0000_s1026" style="position:absolute;margin-left:182.4pt;margin-top:1.85pt;width:13.5pt;height: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E5B6975" wp14:editId="23E9937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35B690" id="Oval 19" o:spid="_x0000_s1026" style="position:absolute;margin-left:133.95pt;margin-top:1.85pt;width:13.5pt;height:9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2CBB7B0" wp14:editId="6C52CB4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41EE63" id="Oval 18" o:spid="_x0000_s1026" style="position:absolute;margin-left:88.35pt;margin-top:1.85pt;width:13.5pt;height: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F4C612B" wp14:editId="70387F7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26C26C" id="Oval 25" o:spid="_x0000_s1026" style="position:absolute;margin-left:230.85pt;margin-top:1.85pt;width:13.5pt;height: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27EF80F" wp14:editId="1BFF2CC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3AD2DA" id="Oval 24" o:spid="_x0000_s1026" style="position:absolute;margin-left:182.4pt;margin-top:1.85pt;width:13.5pt;height: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7663D51" wp14:editId="184B108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7C6405" id="Oval 23" o:spid="_x0000_s1026" style="position:absolute;margin-left:133.95pt;margin-top:1.85pt;width:13.5pt;height: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2C635E2" wp14:editId="590DD7F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5F400E" id="Oval 22" o:spid="_x0000_s1026" style="position:absolute;margin-left:88.35pt;margin-top:1.85pt;width:13.5pt;height:9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3234021" wp14:editId="7A5FEF3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B00508" id="Oval 29" o:spid="_x0000_s1026" style="position:absolute;margin-left:230.85pt;margin-top:1.85pt;width:13.5pt;height: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D688718" wp14:editId="3E136F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FBB7B2" id="Oval 28" o:spid="_x0000_s1026" style="position:absolute;margin-left:182.4pt;margin-top:1.85pt;width:13.5pt;height:9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A9CC175" wp14:editId="3AB64A2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1C24CB" id="Oval 27" o:spid="_x0000_s1026" style="position:absolute;margin-left:133.95pt;margin-top:1.85pt;width:13.5pt;height: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E474075" wp14:editId="0E80D29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B0430A" id="Oval 26" o:spid="_x0000_s1026" style="position:absolute;margin-left:88.35pt;margin-top:1.85pt;width:13.5pt;height: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F1C086D" wp14:editId="717C3D6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2C20CF" id="Oval 33" o:spid="_x0000_s1026" style="position:absolute;margin-left:230.85pt;margin-top:1.85pt;width:13.5pt;height: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64D53F1" wp14:editId="1F9A1A3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D03BEA" id="Oval 32" o:spid="_x0000_s1026" style="position:absolute;margin-left:182.4pt;margin-top:1.85pt;width:13.5pt;height:9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5EBBB3D" wp14:editId="6F7B138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DAD3B8" id="Oval 31" o:spid="_x0000_s1026" style="position:absolute;margin-left:133.95pt;margin-top:1.85pt;width:13.5pt;height: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FA86846" wp14:editId="5AB51D9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F7DC86" id="Oval 30" o:spid="_x0000_s1026" style="position:absolute;margin-left:88.35pt;margin-top:1.85pt;width:13.5pt;height: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13E2E95" wp14:editId="798DF17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7011DA" id="Oval 37" o:spid="_x0000_s1026" style="position:absolute;margin-left:230.85pt;margin-top:1.85pt;width:13.5pt;height:9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574DB90" wp14:editId="7F17F6D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B0A506" id="Oval 36" o:spid="_x0000_s1026" style="position:absolute;margin-left:182.4pt;margin-top:1.85pt;width:13.5pt;height: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5661DB4" wp14:editId="498E5CD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BAE987" id="Oval 35" o:spid="_x0000_s1026" style="position:absolute;margin-left:133.95pt;margin-top:1.85pt;width:13.5pt;height: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58C1411" wp14:editId="19EAD55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010F1A" id="Oval 34" o:spid="_x0000_s1026" style="position:absolute;margin-left:88.35pt;margin-top:1.85pt;width:13.5pt;height: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106A273" wp14:editId="5692F2B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EFE3EB" id="Oval 41" o:spid="_x0000_s1026" style="position:absolute;margin-left:230.85pt;margin-top:1.85pt;width:13.5pt;height: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E752CC4" wp14:editId="50434B7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FDAD68" id="Oval 40" o:spid="_x0000_s1026" style="position:absolute;margin-left:182.4pt;margin-top:1.85pt;width:13.5pt;height: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0B23200" wp14:editId="0F34FED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599DE9" id="Oval 39" o:spid="_x0000_s1026" style="position:absolute;margin-left:133.95pt;margin-top:1.85pt;width:13.5pt;height:9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F208970" wp14:editId="1E4595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CBDBC" id="Oval 38" o:spid="_x0000_s1026" style="position:absolute;margin-left:88.35pt;margin-top:1.85pt;width:13.5pt;height: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E72495D" wp14:editId="3175543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3C6721" id="Oval 45" o:spid="_x0000_s1026" style="position:absolute;margin-left:230.85pt;margin-top:1.85pt;width:13.5pt;height: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D2DB83E" wp14:editId="5E022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63F3F6" id="Oval 44" o:spid="_x0000_s1026" style="position:absolute;margin-left:182.4pt;margin-top:1.85pt;width:13.5pt;height:9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4AD17DE" wp14:editId="4F79582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8D094B" id="Oval 43" o:spid="_x0000_s1026" style="position:absolute;margin-left:133.95pt;margin-top:1.85pt;width:13.5pt;height: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D375BA1" wp14:editId="4FC327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458283" id="Oval 42" o:spid="_x0000_s1026" style="position:absolute;margin-left:88.35pt;margin-top:1.85pt;width:13.5pt;height: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CD5D8D0" wp14:editId="02EB698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732B36" id="Oval 49" o:spid="_x0000_s1026" style="position:absolute;margin-left:230.85pt;margin-top:1.85pt;width:13.5pt;height: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C3CEC5D" wp14:editId="684470B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BE14EF" id="Oval 48" o:spid="_x0000_s1026" style="position:absolute;margin-left:182.4pt;margin-top:1.85pt;width:13.5pt;height: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4A537E2" wp14:editId="715DA84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FB2EA9" id="Oval 47" o:spid="_x0000_s1026" style="position:absolute;margin-left:133.95pt;margin-top:1.85pt;width:13.5pt;height: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10E6B97" wp14:editId="11423CA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728379" id="Oval 46" o:spid="_x0000_s1026" style="position:absolute;margin-left:88.35pt;margin-top:1.85pt;width:13.5pt;height: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51C8584" wp14:editId="223AE60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0C8DE7" id="Oval 53" o:spid="_x0000_s1026" style="position:absolute;margin-left:230.85pt;margin-top:1.85pt;width:13.5pt;height:9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48987D67" wp14:editId="1D0FBBD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094AEF" id="Oval 52" o:spid="_x0000_s1026" style="position:absolute;margin-left:182.4pt;margin-top:1.85pt;width:13.5pt;height:9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FA64F17" wp14:editId="2A352E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64A7A8" id="Oval 51" o:spid="_x0000_s1026" style="position:absolute;margin-left:133.95pt;margin-top:1.85pt;width:13.5pt;height: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54D60EB" wp14:editId="148BF3B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56AD76" id="Oval 50" o:spid="_x0000_s1026" style="position:absolute;margin-left:88.35pt;margin-top:1.85pt;width:13.5pt;height:9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58105205" wp14:editId="052774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F8B386" id="Oval 57" o:spid="_x0000_s1026" style="position:absolute;margin-left:230.85pt;margin-top:1.85pt;width:13.5pt;height:9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5B37858" wp14:editId="611CB8F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06504E" id="Oval 56" o:spid="_x0000_s1026" style="position:absolute;margin-left:182.4pt;margin-top:1.85pt;width:13.5pt;height:9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5F08BE9" wp14:editId="18343B9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0C81FD" id="Oval 55" o:spid="_x0000_s1026" style="position:absolute;margin-left:133.95pt;margin-top:1.85pt;width:13.5pt;height:9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26DFEB4D" wp14:editId="7752A6B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DC4E9A" id="Oval 54" o:spid="_x0000_s1026" style="position:absolute;margin-left:88.35pt;margin-top:1.85pt;width:13.5pt;height:9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38D287BB" wp14:editId="7FADF5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E068D1" id="Oval 61" o:spid="_x0000_s1026" style="position:absolute;margin-left:230.85pt;margin-top:1.85pt;width:13.5pt;height:9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4FA6ED7F" wp14:editId="51F1F92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668FC7" id="Oval 60" o:spid="_x0000_s1026" style="position:absolute;margin-left:182.4pt;margin-top:1.85pt;width:13.5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AF11D98" wp14:editId="1F093FC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656B5E" id="Oval 59" o:spid="_x0000_s1026" style="position:absolute;margin-left:133.95pt;margin-top:1.85pt;width:13.5pt;height:9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0E0ED9E" wp14:editId="100899F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47452C" id="Oval 58" o:spid="_x0000_s1026" style="position:absolute;margin-left:88.35pt;margin-top:1.85pt;width:13.5pt;height: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506A0B2" wp14:editId="5A4FA6F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78AA9F" id="Oval 65" o:spid="_x0000_s1026" style="position:absolute;margin-left:230.85pt;margin-top:1.85pt;width:13.5pt;height: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CC4B3C2" wp14:editId="6131008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2B32D5" id="Oval 64" o:spid="_x0000_s1026" style="position:absolute;margin-left:182.4pt;margin-top:1.85pt;width:13.5pt;height:9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FED2556" wp14:editId="37BE313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6B3041" id="Oval 63" o:spid="_x0000_s1026" style="position:absolute;margin-left:133.95pt;margin-top:1.85pt;width:13.5pt;height:9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67367DF" wp14:editId="64649B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D9A00E" id="Oval 62" o:spid="_x0000_s1026" style="position:absolute;margin-left:88.35pt;margin-top:1.85pt;width:13.5pt;height: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2B8B288" wp14:editId="02A5B65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3637F0" id="Oval 69" o:spid="_x0000_s1026" style="position:absolute;margin-left:230.85pt;margin-top:1.85pt;width:13.5pt;height:9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A510485" wp14:editId="012735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266E1D" id="Oval 68" o:spid="_x0000_s1026" style="position:absolute;margin-left:182.4pt;margin-top:1.85pt;width:13.5pt;height: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8471930" wp14:editId="3A9E36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7576AC" id="Oval 67" o:spid="_x0000_s1026" style="position:absolute;margin-left:133.95pt;margin-top:1.85pt;width:13.5pt;height:9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62B019BE" wp14:editId="18D870B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1D968F" id="Oval 66" o:spid="_x0000_s1026" style="position:absolute;margin-left:88.35pt;margin-top:1.85pt;width:13.5pt;height:9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688BB2" wp14:editId="3FC4117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029559" id="Oval 73" o:spid="_x0000_s1026" style="position:absolute;margin-left:230.85pt;margin-top:1.85pt;width:13.5pt;height:9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FDFE2D7" wp14:editId="2B0E4A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07290D" id="Oval 72" o:spid="_x0000_s1026" style="position:absolute;margin-left:182.4pt;margin-top:1.85pt;width:13.5pt;height:9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E533F90" wp14:editId="3ABA4F0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47DBA9" id="Oval 71" o:spid="_x0000_s1026" style="position:absolute;margin-left:133.95pt;margin-top:1.85pt;width:13.5pt;height: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8779A77" wp14:editId="3F6D7A8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DD581E" id="Oval 70" o:spid="_x0000_s1026" style="position:absolute;margin-left:88.35pt;margin-top:1.85pt;width:13.5pt;height:9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60383AF" wp14:editId="2FDFB23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09C3A1" id="Oval 77" o:spid="_x0000_s1026" style="position:absolute;margin-left:230.85pt;margin-top:1.85pt;width:13.5pt;height: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33C468BB" wp14:editId="10F2A0B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7C558E" id="Oval 76" o:spid="_x0000_s1026" style="position:absolute;margin-left:182.4pt;margin-top:1.85pt;width:13.5pt;height:9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70CF4C2" wp14:editId="5716939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BD4527" id="Oval 75" o:spid="_x0000_s1026" style="position:absolute;margin-left:133.95pt;margin-top:1.85pt;width:13.5pt;height:9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829BF69" wp14:editId="14A0DCA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36C55D" id="Oval 74" o:spid="_x0000_s1026" style="position:absolute;margin-left:88.35pt;margin-top:1.85pt;width:13.5pt;height: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A3E1E1A" wp14:editId="3C15BC1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3BB304" id="Oval 81" o:spid="_x0000_s1026" style="position:absolute;margin-left:230.85pt;margin-top:1.85pt;width:13.5pt;height:9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28DC8BF4" wp14:editId="2FF1D6D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A36778" id="Oval 80" o:spid="_x0000_s1026" style="position:absolute;margin-left:182.4pt;margin-top:1.85pt;width:13.5pt;height:9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BCB258E" wp14:editId="6B6CAEA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568274" id="Oval 79" o:spid="_x0000_s1026" style="position:absolute;margin-left:133.95pt;margin-top:1.85pt;width:13.5pt;height:9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375E084" wp14:editId="1C32EE5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0AA886" id="Oval 78" o:spid="_x0000_s1026" style="position:absolute;margin-left:88.35pt;margin-top:1.85pt;width:13.5pt;height: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8ED3C0A" wp14:editId="702548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4F7D8F" id="Oval 85" o:spid="_x0000_s1026" style="position:absolute;margin-left:230.85pt;margin-top:1.85pt;width:13.5pt;height:9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616267D8" wp14:editId="1736B67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C2FD79" id="Oval 84" o:spid="_x0000_s1026" style="position:absolute;margin-left:182.4pt;margin-top:1.85pt;width:13.5pt;height:9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903BE44" wp14:editId="0FA6FCE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A9F401" id="Oval 83" o:spid="_x0000_s1026" style="position:absolute;margin-left:133.95pt;margin-top:1.85pt;width:13.5pt;height:9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441580E" wp14:editId="29DBC9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9CA783" id="Oval 82" o:spid="_x0000_s1026" style="position:absolute;margin-left:88.35pt;margin-top:1.85pt;width:13.5pt;height:9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FD41130" wp14:editId="35A4528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636CF9" id="Oval 89" o:spid="_x0000_s1026" style="position:absolute;margin-left:230.85pt;margin-top:1.85pt;width:13.5pt;height:9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7BFDE046" wp14:editId="5591CD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C652AF" id="Oval 88" o:spid="_x0000_s1026" style="position:absolute;margin-left:182.4pt;margin-top:1.85pt;width:13.5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57ADDD8" wp14:editId="659D95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6CB1F8" id="Oval 87" o:spid="_x0000_s1026" style="position:absolute;margin-left:133.95pt;margin-top:1.85pt;width:13.5pt;height: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696A835B" wp14:editId="363E302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37CD7E" id="Oval 86" o:spid="_x0000_s1026" style="position:absolute;margin-left:88.35pt;margin-top:1.85pt;width:13.5pt;height:9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AC9DF79" wp14:editId="7D8EEB3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3D8106" id="Oval 93" o:spid="_x0000_s1026" style="position:absolute;margin-left:230.85pt;margin-top:1.85pt;width:13.5pt;height:9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EE36B88" wp14:editId="25A141A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36B981" id="Oval 92" o:spid="_x0000_s1026" style="position:absolute;margin-left:182.4pt;margin-top:1.85pt;width:13.5pt;height:9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660B09C" wp14:editId="36641D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321B4A" id="Oval 91" o:spid="_x0000_s1026" style="position:absolute;margin-left:133.95pt;margin-top:1.85pt;width:13.5pt;height:9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39D42B61" wp14:editId="1B90E96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6B1A1E" id="Oval 90" o:spid="_x0000_s1026" style="position:absolute;margin-left:88.35pt;margin-top:1.85pt;width:13.5pt;height: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157D57D" wp14:editId="41A5DC8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A8BF51" id="Oval 97" o:spid="_x0000_s1026" style="position:absolute;margin-left:230.85pt;margin-top:1.85pt;width:13.5pt;height:9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130AD349" wp14:editId="215844A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5541C4" id="Oval 96" o:spid="_x0000_s1026" style="position:absolute;margin-left:182.4pt;margin-top:1.85pt;width:13.5pt;height:9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24D954D" wp14:editId="0565896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9B4611" id="Oval 95" o:spid="_x0000_s1026" style="position:absolute;margin-left:133.95pt;margin-top:1.85pt;width:13.5pt;height:9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3544959" wp14:editId="738E9F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C302BD" id="Oval 94" o:spid="_x0000_s1026" style="position:absolute;margin-left:88.35pt;margin-top:1.85pt;width:13.5pt;height:9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18A7008" wp14:editId="76F8BE1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296E4E" id="Oval 101" o:spid="_x0000_s1026" style="position:absolute;margin-left:230.85pt;margin-top:1.85pt;width:13.5pt;height: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FA17ABB" wp14:editId="30EE33D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3B9CF" id="Oval 100" o:spid="_x0000_s1026" style="position:absolute;margin-left:182.4pt;margin-top:1.85pt;width:13.5pt;height:9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3D48C6FB" wp14:editId="2C06644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BF6C10" id="Oval 99" o:spid="_x0000_s1026" style="position:absolute;margin-left:133.95pt;margin-top:1.85pt;width:13.5pt;height:9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C41AA26" wp14:editId="4E2929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46273B" id="Oval 98" o:spid="_x0000_s1026" style="position:absolute;margin-left:88.35pt;margin-top:1.85pt;width:13.5pt;height:9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A0B9F" w:rsidRPr="009D2C92" w:rsidRDefault="002A0B9F" w:rsidP="002A0B9F">
      <w:pPr>
        <w:sectPr w:rsidR="002A0B9F" w:rsidRPr="009D2C92" w:rsidSect="009D2C9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2A0B9F" w:rsidRPr="009D2C92" w:rsidRDefault="002A0B9F" w:rsidP="002A0B9F"/>
    <w:p w:rsidR="002A0B9F" w:rsidRDefault="002A0B9F" w:rsidP="002A0B9F"/>
    <w:p w:rsidR="00620828" w:rsidRDefault="00620828" w:rsidP="002A0B9F">
      <w:pPr>
        <w:tabs>
          <w:tab w:val="left" w:pos="2040"/>
        </w:tabs>
        <w:spacing w:after="120"/>
        <w:ind w:left="720"/>
        <w:jc w:val="center"/>
      </w:pPr>
    </w:p>
    <w:sectPr w:rsidR="00620828" w:rsidSect="007D1848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396F" w:rsidRDefault="003E396F" w:rsidP="00E24335">
      <w:r>
        <w:separator/>
      </w:r>
    </w:p>
  </w:endnote>
  <w:endnote w:type="continuationSeparator" w:id="0">
    <w:p w:rsidR="003E396F" w:rsidRDefault="003E396F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altName w:val="Arabic Typesetting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AlternateGothic2 BT">
    <w:panose1 w:val="020B0608020202050204"/>
    <w:charset w:val="00"/>
    <w:family w:val="swiss"/>
    <w:pitch w:val="variable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6F7118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6F7118" w:rsidRPr="001F2230" w:rsidRDefault="006F7118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6F7118" w:rsidRPr="001F2230" w:rsidRDefault="006F7118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A14548" w:rsidRPr="00A14548">
            <w:rPr>
              <w:rFonts w:ascii="Cambria" w:hAnsi="Cambria"/>
              <w:b/>
              <w:noProof/>
            </w:rPr>
            <w:t>21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6F7118" w:rsidRPr="001F2230" w:rsidRDefault="006F7118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6F7118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6F7118" w:rsidRPr="001F2230" w:rsidRDefault="006F7118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6F7118" w:rsidRPr="001F2230" w:rsidRDefault="006F7118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6F7118" w:rsidRPr="001F2230" w:rsidRDefault="006F7118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6F7118" w:rsidRDefault="006F711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396F" w:rsidRDefault="003E396F" w:rsidP="00E24335">
      <w:r>
        <w:separator/>
      </w:r>
    </w:p>
  </w:footnote>
  <w:footnote w:type="continuationSeparator" w:id="0">
    <w:p w:rsidR="003E396F" w:rsidRDefault="003E396F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118" w:rsidRPr="00AF0E17" w:rsidRDefault="006F7118">
    <w:pPr>
      <w:pStyle w:val="Header"/>
      <w:rPr>
        <w:rFonts w:ascii="Times New Roman" w:hAnsi="Times New Roman"/>
        <w:u w:val="single"/>
      </w:rPr>
    </w:pPr>
    <w:r w:rsidRPr="00AF0E17">
      <w:rPr>
        <w:rFonts w:ascii="Times New Roman" w:hAnsi="Times New Roman"/>
        <w:u w:val="single"/>
      </w:rPr>
      <w:t>Year 10</w:t>
    </w:r>
    <w:r w:rsidRPr="00AF0E17">
      <w:rPr>
        <w:rFonts w:ascii="Times New Roman" w:hAnsi="Times New Roman"/>
        <w:u w:val="single"/>
      </w:rPr>
      <w:tab/>
    </w:r>
    <w:r>
      <w:rPr>
        <w:rFonts w:ascii="Times New Roman" w:hAnsi="Times New Roman"/>
        <w:u w:val="single"/>
      </w:rPr>
      <w:t>Mathematics      Half</w:t>
    </w:r>
    <w:r w:rsidRPr="00AF0E17">
      <w:rPr>
        <w:rFonts w:ascii="Times New Roman" w:hAnsi="Times New Roman"/>
        <w:u w:val="single"/>
      </w:rPr>
      <w:t>-Yearly Examination</w:t>
    </w:r>
    <w:r w:rsidRPr="00AF0E17">
      <w:rPr>
        <w:rFonts w:ascii="Times New Roman" w:hAnsi="Times New Roman"/>
        <w:u w:val="single"/>
      </w:rPr>
      <w:tab/>
      <w:t xml:space="preserve"> </w:t>
    </w:r>
    <w:r w:rsidRPr="00AF0E17">
      <w:rPr>
        <w:rFonts w:ascii="Times New Roman" w:hAnsi="Times New Roman"/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118" w:rsidRPr="000D4274" w:rsidRDefault="006F7118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DD348D"/>
    <w:multiLevelType w:val="hybridMultilevel"/>
    <w:tmpl w:val="B1C6806A"/>
    <w:lvl w:ilvl="0" w:tplc="877C2486">
      <w:start w:val="1"/>
      <w:numFmt w:val="upperLetter"/>
      <w:lvlText w:val="%1."/>
      <w:lvlJc w:val="left"/>
      <w:pPr>
        <w:ind w:left="2448" w:hanging="196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">
    <w:nsid w:val="1C077BAD"/>
    <w:multiLevelType w:val="hybridMultilevel"/>
    <w:tmpl w:val="BEAA3876"/>
    <w:lvl w:ilvl="0" w:tplc="60065380">
      <w:start w:val="1"/>
      <w:numFmt w:val="upperLetter"/>
      <w:lvlText w:val="%1."/>
      <w:lvlJc w:val="left"/>
      <w:pPr>
        <w:ind w:left="2268" w:hanging="178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6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9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F2D5A00"/>
    <w:multiLevelType w:val="hybridMultilevel"/>
    <w:tmpl w:val="1444EBE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4844FF"/>
    <w:multiLevelType w:val="hybridMultilevel"/>
    <w:tmpl w:val="A844E9F6"/>
    <w:lvl w:ilvl="0" w:tplc="669E13EC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152E5E"/>
    <w:multiLevelType w:val="hybridMultilevel"/>
    <w:tmpl w:val="415602B0"/>
    <w:lvl w:ilvl="0" w:tplc="BC56A49A">
      <w:start w:val="1"/>
      <w:numFmt w:val="upperRoman"/>
      <w:lvlText w:val="%1."/>
      <w:lvlJc w:val="left"/>
      <w:pPr>
        <w:ind w:left="11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00" w:hanging="360"/>
      </w:pPr>
    </w:lvl>
    <w:lvl w:ilvl="2" w:tplc="0C09001B" w:tentative="1">
      <w:start w:val="1"/>
      <w:numFmt w:val="lowerRoman"/>
      <w:lvlText w:val="%3."/>
      <w:lvlJc w:val="right"/>
      <w:pPr>
        <w:ind w:left="2220" w:hanging="180"/>
      </w:pPr>
    </w:lvl>
    <w:lvl w:ilvl="3" w:tplc="0C09000F" w:tentative="1">
      <w:start w:val="1"/>
      <w:numFmt w:val="decimal"/>
      <w:lvlText w:val="%4."/>
      <w:lvlJc w:val="left"/>
      <w:pPr>
        <w:ind w:left="2940" w:hanging="360"/>
      </w:pPr>
    </w:lvl>
    <w:lvl w:ilvl="4" w:tplc="0C090019" w:tentative="1">
      <w:start w:val="1"/>
      <w:numFmt w:val="lowerLetter"/>
      <w:lvlText w:val="%5."/>
      <w:lvlJc w:val="left"/>
      <w:pPr>
        <w:ind w:left="3660" w:hanging="360"/>
      </w:pPr>
    </w:lvl>
    <w:lvl w:ilvl="5" w:tplc="0C09001B" w:tentative="1">
      <w:start w:val="1"/>
      <w:numFmt w:val="lowerRoman"/>
      <w:lvlText w:val="%6."/>
      <w:lvlJc w:val="right"/>
      <w:pPr>
        <w:ind w:left="4380" w:hanging="180"/>
      </w:pPr>
    </w:lvl>
    <w:lvl w:ilvl="6" w:tplc="0C09000F" w:tentative="1">
      <w:start w:val="1"/>
      <w:numFmt w:val="decimal"/>
      <w:lvlText w:val="%7."/>
      <w:lvlJc w:val="left"/>
      <w:pPr>
        <w:ind w:left="5100" w:hanging="360"/>
      </w:pPr>
    </w:lvl>
    <w:lvl w:ilvl="7" w:tplc="0C090019" w:tentative="1">
      <w:start w:val="1"/>
      <w:numFmt w:val="lowerLetter"/>
      <w:lvlText w:val="%8."/>
      <w:lvlJc w:val="left"/>
      <w:pPr>
        <w:ind w:left="5820" w:hanging="360"/>
      </w:pPr>
    </w:lvl>
    <w:lvl w:ilvl="8" w:tplc="0C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94A7F39"/>
    <w:multiLevelType w:val="hybridMultilevel"/>
    <w:tmpl w:val="626E8B4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1F760D5"/>
    <w:multiLevelType w:val="hybridMultilevel"/>
    <w:tmpl w:val="310E64D8"/>
    <w:lvl w:ilvl="0" w:tplc="EAF2C9E6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>
    <w:nsid w:val="76D0587E"/>
    <w:multiLevelType w:val="hybridMultilevel"/>
    <w:tmpl w:val="02C23B84"/>
    <w:lvl w:ilvl="0" w:tplc="C1A0A15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4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A5434F"/>
    <w:multiLevelType w:val="hybridMultilevel"/>
    <w:tmpl w:val="F87C6EF0"/>
    <w:lvl w:ilvl="0" w:tplc="B13AAA34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FF10F36"/>
    <w:multiLevelType w:val="hybridMultilevel"/>
    <w:tmpl w:val="DDACA2A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0"/>
  </w:num>
  <w:num w:numId="5">
    <w:abstractNumId w:val="13"/>
  </w:num>
  <w:num w:numId="6">
    <w:abstractNumId w:val="12"/>
  </w:num>
  <w:num w:numId="7">
    <w:abstractNumId w:val="8"/>
  </w:num>
  <w:num w:numId="8">
    <w:abstractNumId w:val="0"/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7"/>
  </w:num>
  <w:num w:numId="13">
    <w:abstractNumId w:val="15"/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5"/>
  </w:num>
  <w:num w:numId="16">
    <w:abstractNumId w:val="11"/>
  </w:num>
  <w:num w:numId="17">
    <w:abstractNumId w:val="18"/>
  </w:num>
  <w:num w:numId="18">
    <w:abstractNumId w:val="7"/>
  </w:num>
  <w:num w:numId="19">
    <w:abstractNumId w:val="16"/>
  </w:num>
  <w:num w:numId="20">
    <w:abstractNumId w:val="24"/>
  </w:num>
  <w:num w:numId="21">
    <w:abstractNumId w:val="25"/>
    <w:lvlOverride w:ilvl="0">
      <w:startOverride w:val="1"/>
    </w:lvlOverride>
  </w:num>
  <w:num w:numId="22">
    <w:abstractNumId w:val="25"/>
    <w:lvlOverride w:ilvl="0">
      <w:startOverride w:val="1"/>
    </w:lvlOverride>
  </w:num>
  <w:num w:numId="23">
    <w:abstractNumId w:val="25"/>
    <w:lvlOverride w:ilvl="0">
      <w:startOverride w:val="1"/>
    </w:lvlOverride>
  </w:num>
  <w:num w:numId="24">
    <w:abstractNumId w:val="25"/>
    <w:lvlOverride w:ilvl="0">
      <w:startOverride w:val="1"/>
    </w:lvlOverride>
  </w:num>
  <w:num w:numId="25">
    <w:abstractNumId w:val="25"/>
    <w:lvlOverride w:ilvl="0">
      <w:startOverride w:val="1"/>
    </w:lvlOverride>
  </w:num>
  <w:num w:numId="26">
    <w:abstractNumId w:val="14"/>
  </w:num>
  <w:num w:numId="27">
    <w:abstractNumId w:val="22"/>
  </w:num>
  <w:num w:numId="28">
    <w:abstractNumId w:val="25"/>
    <w:lvlOverride w:ilvl="0">
      <w:startOverride w:val="1"/>
    </w:lvlOverride>
  </w:num>
  <w:num w:numId="29">
    <w:abstractNumId w:val="3"/>
  </w:num>
  <w:num w:numId="30">
    <w:abstractNumId w:val="4"/>
  </w:num>
  <w:num w:numId="31">
    <w:abstractNumId w:val="23"/>
  </w:num>
  <w:num w:numId="32">
    <w:abstractNumId w:val="19"/>
  </w:num>
  <w:num w:numId="33">
    <w:abstractNumId w:val="21"/>
  </w:num>
  <w:num w:numId="34">
    <w:abstractNumId w:val="26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2AD5"/>
    <w:rsid w:val="00003CFB"/>
    <w:rsid w:val="00007AE4"/>
    <w:rsid w:val="00010603"/>
    <w:rsid w:val="00021F30"/>
    <w:rsid w:val="00031826"/>
    <w:rsid w:val="00034138"/>
    <w:rsid w:val="0003530E"/>
    <w:rsid w:val="00053472"/>
    <w:rsid w:val="00054524"/>
    <w:rsid w:val="00054E9B"/>
    <w:rsid w:val="0006151D"/>
    <w:rsid w:val="00066B72"/>
    <w:rsid w:val="00066CC3"/>
    <w:rsid w:val="000725F8"/>
    <w:rsid w:val="0007434D"/>
    <w:rsid w:val="00075B9B"/>
    <w:rsid w:val="000770C2"/>
    <w:rsid w:val="00095FA8"/>
    <w:rsid w:val="000D4274"/>
    <w:rsid w:val="000E5C55"/>
    <w:rsid w:val="000E65AF"/>
    <w:rsid w:val="000F02B2"/>
    <w:rsid w:val="000F41E0"/>
    <w:rsid w:val="00130DA0"/>
    <w:rsid w:val="001557C7"/>
    <w:rsid w:val="001617F0"/>
    <w:rsid w:val="00162547"/>
    <w:rsid w:val="00183FF8"/>
    <w:rsid w:val="0018418B"/>
    <w:rsid w:val="00185775"/>
    <w:rsid w:val="0019427A"/>
    <w:rsid w:val="00195717"/>
    <w:rsid w:val="001F2230"/>
    <w:rsid w:val="002105CB"/>
    <w:rsid w:val="00236EE0"/>
    <w:rsid w:val="002426D0"/>
    <w:rsid w:val="00242DDC"/>
    <w:rsid w:val="00253B74"/>
    <w:rsid w:val="00263B64"/>
    <w:rsid w:val="0026662C"/>
    <w:rsid w:val="00266640"/>
    <w:rsid w:val="002A0B9F"/>
    <w:rsid w:val="002A3D0B"/>
    <w:rsid w:val="002A78FF"/>
    <w:rsid w:val="002B0DA4"/>
    <w:rsid w:val="002B5FBD"/>
    <w:rsid w:val="002B6232"/>
    <w:rsid w:val="002C075F"/>
    <w:rsid w:val="002D2118"/>
    <w:rsid w:val="002F08A0"/>
    <w:rsid w:val="002F2BD5"/>
    <w:rsid w:val="002F734B"/>
    <w:rsid w:val="003070C8"/>
    <w:rsid w:val="003157FF"/>
    <w:rsid w:val="00322AD5"/>
    <w:rsid w:val="00327C7D"/>
    <w:rsid w:val="00335B15"/>
    <w:rsid w:val="00336031"/>
    <w:rsid w:val="00343768"/>
    <w:rsid w:val="00371D75"/>
    <w:rsid w:val="0038374C"/>
    <w:rsid w:val="00383DD5"/>
    <w:rsid w:val="003A09E1"/>
    <w:rsid w:val="003A5079"/>
    <w:rsid w:val="003C5914"/>
    <w:rsid w:val="003D5305"/>
    <w:rsid w:val="003E396F"/>
    <w:rsid w:val="003F5D97"/>
    <w:rsid w:val="00421631"/>
    <w:rsid w:val="00451BA8"/>
    <w:rsid w:val="004567D5"/>
    <w:rsid w:val="00461180"/>
    <w:rsid w:val="00473D83"/>
    <w:rsid w:val="0047646A"/>
    <w:rsid w:val="00486215"/>
    <w:rsid w:val="004A764B"/>
    <w:rsid w:val="004A7FD9"/>
    <w:rsid w:val="004B4DC3"/>
    <w:rsid w:val="004B5F60"/>
    <w:rsid w:val="004C3501"/>
    <w:rsid w:val="004D63D3"/>
    <w:rsid w:val="004E1905"/>
    <w:rsid w:val="004E1F9D"/>
    <w:rsid w:val="004F5D46"/>
    <w:rsid w:val="00520377"/>
    <w:rsid w:val="00525D06"/>
    <w:rsid w:val="00526235"/>
    <w:rsid w:val="00530C00"/>
    <w:rsid w:val="0053579C"/>
    <w:rsid w:val="00566CC4"/>
    <w:rsid w:val="00576F7E"/>
    <w:rsid w:val="00584C4E"/>
    <w:rsid w:val="005B1032"/>
    <w:rsid w:val="005C31AA"/>
    <w:rsid w:val="005C65EC"/>
    <w:rsid w:val="005C72E4"/>
    <w:rsid w:val="005D7584"/>
    <w:rsid w:val="005E028C"/>
    <w:rsid w:val="005E182C"/>
    <w:rsid w:val="005E3D07"/>
    <w:rsid w:val="005F6A4E"/>
    <w:rsid w:val="00605251"/>
    <w:rsid w:val="00612927"/>
    <w:rsid w:val="00620828"/>
    <w:rsid w:val="006311F3"/>
    <w:rsid w:val="00640856"/>
    <w:rsid w:val="00653E13"/>
    <w:rsid w:val="0066005A"/>
    <w:rsid w:val="00674A0B"/>
    <w:rsid w:val="00676A45"/>
    <w:rsid w:val="006779C0"/>
    <w:rsid w:val="00694BA2"/>
    <w:rsid w:val="006A135F"/>
    <w:rsid w:val="006A2FC7"/>
    <w:rsid w:val="006A4703"/>
    <w:rsid w:val="006D07C7"/>
    <w:rsid w:val="006D4A82"/>
    <w:rsid w:val="006F7118"/>
    <w:rsid w:val="0070532A"/>
    <w:rsid w:val="007123B8"/>
    <w:rsid w:val="007222B1"/>
    <w:rsid w:val="0073685B"/>
    <w:rsid w:val="00740E23"/>
    <w:rsid w:val="007452A3"/>
    <w:rsid w:val="00752884"/>
    <w:rsid w:val="00752FF8"/>
    <w:rsid w:val="00757B0E"/>
    <w:rsid w:val="00762CBC"/>
    <w:rsid w:val="007A5EA3"/>
    <w:rsid w:val="007B4F33"/>
    <w:rsid w:val="007C1930"/>
    <w:rsid w:val="007C22B8"/>
    <w:rsid w:val="007D0395"/>
    <w:rsid w:val="007D1848"/>
    <w:rsid w:val="007E2505"/>
    <w:rsid w:val="007E34C7"/>
    <w:rsid w:val="008065FA"/>
    <w:rsid w:val="00815AA9"/>
    <w:rsid w:val="00830B05"/>
    <w:rsid w:val="00851CA6"/>
    <w:rsid w:val="00860ADE"/>
    <w:rsid w:val="008839FB"/>
    <w:rsid w:val="0088694E"/>
    <w:rsid w:val="0089006F"/>
    <w:rsid w:val="00891258"/>
    <w:rsid w:val="00892972"/>
    <w:rsid w:val="008A245E"/>
    <w:rsid w:val="008B071B"/>
    <w:rsid w:val="008B4501"/>
    <w:rsid w:val="008C224C"/>
    <w:rsid w:val="008D3E75"/>
    <w:rsid w:val="008E0857"/>
    <w:rsid w:val="008F769F"/>
    <w:rsid w:val="00915C54"/>
    <w:rsid w:val="0092530F"/>
    <w:rsid w:val="00932B35"/>
    <w:rsid w:val="00952FDF"/>
    <w:rsid w:val="00961952"/>
    <w:rsid w:val="00995DC9"/>
    <w:rsid w:val="009D2C92"/>
    <w:rsid w:val="00A14548"/>
    <w:rsid w:val="00A15E34"/>
    <w:rsid w:val="00A277D4"/>
    <w:rsid w:val="00A3116E"/>
    <w:rsid w:val="00A417C8"/>
    <w:rsid w:val="00A51578"/>
    <w:rsid w:val="00A63174"/>
    <w:rsid w:val="00A66A0F"/>
    <w:rsid w:val="00A7741B"/>
    <w:rsid w:val="00A97242"/>
    <w:rsid w:val="00AE2089"/>
    <w:rsid w:val="00AE6997"/>
    <w:rsid w:val="00AE74A5"/>
    <w:rsid w:val="00AF0E17"/>
    <w:rsid w:val="00AF1909"/>
    <w:rsid w:val="00B00FAD"/>
    <w:rsid w:val="00B05196"/>
    <w:rsid w:val="00B15693"/>
    <w:rsid w:val="00B265F3"/>
    <w:rsid w:val="00B26E3B"/>
    <w:rsid w:val="00B430EC"/>
    <w:rsid w:val="00B56A89"/>
    <w:rsid w:val="00B67412"/>
    <w:rsid w:val="00BB14C8"/>
    <w:rsid w:val="00BC45AC"/>
    <w:rsid w:val="00BC58D3"/>
    <w:rsid w:val="00BC7F25"/>
    <w:rsid w:val="00BD6FF3"/>
    <w:rsid w:val="00BE1764"/>
    <w:rsid w:val="00BE20CC"/>
    <w:rsid w:val="00BF12F7"/>
    <w:rsid w:val="00BF2032"/>
    <w:rsid w:val="00BF3220"/>
    <w:rsid w:val="00BF6F90"/>
    <w:rsid w:val="00C075C8"/>
    <w:rsid w:val="00C204B9"/>
    <w:rsid w:val="00C25037"/>
    <w:rsid w:val="00C31849"/>
    <w:rsid w:val="00C51034"/>
    <w:rsid w:val="00C56D50"/>
    <w:rsid w:val="00C57E3C"/>
    <w:rsid w:val="00C660C6"/>
    <w:rsid w:val="00C67F16"/>
    <w:rsid w:val="00C73177"/>
    <w:rsid w:val="00CB0814"/>
    <w:rsid w:val="00CC5136"/>
    <w:rsid w:val="00CF2F39"/>
    <w:rsid w:val="00D01508"/>
    <w:rsid w:val="00D01F57"/>
    <w:rsid w:val="00D05877"/>
    <w:rsid w:val="00D1508A"/>
    <w:rsid w:val="00D43E1A"/>
    <w:rsid w:val="00D5442D"/>
    <w:rsid w:val="00D568F7"/>
    <w:rsid w:val="00D73A65"/>
    <w:rsid w:val="00D869FA"/>
    <w:rsid w:val="00DB2902"/>
    <w:rsid w:val="00DB4595"/>
    <w:rsid w:val="00DB5487"/>
    <w:rsid w:val="00DB77AB"/>
    <w:rsid w:val="00DC5CBC"/>
    <w:rsid w:val="00DD3062"/>
    <w:rsid w:val="00DD48FC"/>
    <w:rsid w:val="00DF28EC"/>
    <w:rsid w:val="00DF35DA"/>
    <w:rsid w:val="00E156AF"/>
    <w:rsid w:val="00E24335"/>
    <w:rsid w:val="00E3398D"/>
    <w:rsid w:val="00E353F2"/>
    <w:rsid w:val="00E417C3"/>
    <w:rsid w:val="00E44D97"/>
    <w:rsid w:val="00E4735A"/>
    <w:rsid w:val="00E513C5"/>
    <w:rsid w:val="00E51699"/>
    <w:rsid w:val="00E71ED7"/>
    <w:rsid w:val="00E82DB2"/>
    <w:rsid w:val="00E96123"/>
    <w:rsid w:val="00EA2723"/>
    <w:rsid w:val="00EB17DB"/>
    <w:rsid w:val="00ED2591"/>
    <w:rsid w:val="00ED7190"/>
    <w:rsid w:val="00EE0DAE"/>
    <w:rsid w:val="00EE6444"/>
    <w:rsid w:val="00EE6832"/>
    <w:rsid w:val="00EE7460"/>
    <w:rsid w:val="00F02765"/>
    <w:rsid w:val="00F03C32"/>
    <w:rsid w:val="00F12A6B"/>
    <w:rsid w:val="00F2726D"/>
    <w:rsid w:val="00F27D76"/>
    <w:rsid w:val="00F6428C"/>
    <w:rsid w:val="00F670BA"/>
    <w:rsid w:val="00F72CE7"/>
    <w:rsid w:val="00FA6D15"/>
    <w:rsid w:val="00FD599C"/>
    <w:rsid w:val="00FF1257"/>
    <w:rsid w:val="00FF4D3B"/>
    <w:rsid w:val="00FF6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DF3346D-7B5B-4EF4-9E44-D8C540C28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39"/>
    <w:rsid w:val="007E34C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1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4F5D46"/>
    <w:pPr>
      <w:tabs>
        <w:tab w:val="left" w:pos="1740"/>
      </w:tabs>
      <w:ind w:left="113"/>
    </w:pPr>
    <w:rPr>
      <w:rFonts w:ascii="Times New Roman" w:eastAsiaTheme="minorHAnsi" w:hAnsi="Times New Roman"/>
      <w:noProof/>
    </w:rPr>
  </w:style>
  <w:style w:type="character" w:customStyle="1" w:styleId="QuestionStyleChar">
    <w:name w:val="Question Style Char"/>
    <w:basedOn w:val="DefaultParagraphFont"/>
    <w:link w:val="QuestionStyle"/>
    <w:rsid w:val="004F5D46"/>
    <w:rPr>
      <w:rFonts w:ascii="Times New Roman" w:eastAsiaTheme="minorHAnsi" w:hAnsi="Times New Roman"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oleObject" Target="embeddings/oleObject144.bin"/><Relationship Id="rId303" Type="http://schemas.openxmlformats.org/officeDocument/2006/relationships/oleObject" Target="embeddings/oleObject146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image" Target="media/image38.png"/><Relationship Id="rId138" Type="http://schemas.openxmlformats.org/officeDocument/2006/relationships/oleObject" Target="embeddings/oleObject63.bin"/><Relationship Id="rId159" Type="http://schemas.openxmlformats.org/officeDocument/2006/relationships/oleObject" Target="embeddings/oleObject74.bin"/><Relationship Id="rId170" Type="http://schemas.openxmlformats.org/officeDocument/2006/relationships/image" Target="media/image81.png"/><Relationship Id="rId191" Type="http://schemas.openxmlformats.org/officeDocument/2006/relationships/oleObject" Target="embeddings/oleObject90.bin"/><Relationship Id="rId205" Type="http://schemas.openxmlformats.org/officeDocument/2006/relationships/oleObject" Target="embeddings/oleObject97.bin"/><Relationship Id="rId226" Type="http://schemas.openxmlformats.org/officeDocument/2006/relationships/image" Target="media/image109.png"/><Relationship Id="rId247" Type="http://schemas.openxmlformats.org/officeDocument/2006/relationships/oleObject" Target="embeddings/oleObject118.bin"/><Relationship Id="rId107" Type="http://schemas.openxmlformats.org/officeDocument/2006/relationships/image" Target="media/image50.png"/><Relationship Id="rId268" Type="http://schemas.openxmlformats.org/officeDocument/2006/relationships/image" Target="media/image130.png"/><Relationship Id="rId289" Type="http://schemas.openxmlformats.org/officeDocument/2006/relationships/oleObject" Target="embeddings/oleObject139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2.bin"/><Relationship Id="rId128" Type="http://schemas.openxmlformats.org/officeDocument/2006/relationships/image" Target="media/image61.png"/><Relationship Id="rId149" Type="http://schemas.openxmlformats.org/officeDocument/2006/relationships/oleObject" Target="embeddings/oleObject69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2.bin"/><Relationship Id="rId160" Type="http://schemas.openxmlformats.org/officeDocument/2006/relationships/image" Target="media/image76.png"/><Relationship Id="rId181" Type="http://schemas.openxmlformats.org/officeDocument/2006/relationships/oleObject" Target="embeddings/oleObject85.bin"/><Relationship Id="rId216" Type="http://schemas.openxmlformats.org/officeDocument/2006/relationships/image" Target="media/image104.png"/><Relationship Id="rId237" Type="http://schemas.openxmlformats.org/officeDocument/2006/relationships/oleObject" Target="embeddings/oleObject113.bin"/><Relationship Id="rId258" Type="http://schemas.openxmlformats.org/officeDocument/2006/relationships/image" Target="media/image125.png"/><Relationship Id="rId279" Type="http://schemas.openxmlformats.org/officeDocument/2006/relationships/oleObject" Target="embeddings/oleObject134.bin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oleObject" Target="embeddings/oleObject53.bin"/><Relationship Id="rId139" Type="http://schemas.openxmlformats.org/officeDocument/2006/relationships/image" Target="media/image66.png"/><Relationship Id="rId290" Type="http://schemas.openxmlformats.org/officeDocument/2006/relationships/image" Target="media/image141.png"/><Relationship Id="rId304" Type="http://schemas.openxmlformats.org/officeDocument/2006/relationships/fontTable" Target="fontTable.xml"/><Relationship Id="rId85" Type="http://schemas.openxmlformats.org/officeDocument/2006/relationships/oleObject" Target="embeddings/oleObject37.bin"/><Relationship Id="rId150" Type="http://schemas.openxmlformats.org/officeDocument/2006/relationships/image" Target="media/image71.png"/><Relationship Id="rId171" Type="http://schemas.openxmlformats.org/officeDocument/2006/relationships/oleObject" Target="embeddings/oleObject80.bin"/><Relationship Id="rId192" Type="http://schemas.openxmlformats.org/officeDocument/2006/relationships/image" Target="media/image92.png"/><Relationship Id="rId206" Type="http://schemas.openxmlformats.org/officeDocument/2006/relationships/image" Target="media/image99.png"/><Relationship Id="rId227" Type="http://schemas.openxmlformats.org/officeDocument/2006/relationships/oleObject" Target="embeddings/oleObject108.bin"/><Relationship Id="rId248" Type="http://schemas.openxmlformats.org/officeDocument/2006/relationships/image" Target="media/image120.wmf"/><Relationship Id="rId269" Type="http://schemas.openxmlformats.org/officeDocument/2006/relationships/oleObject" Target="embeddings/oleObject129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oleObject" Target="embeddings/oleObject58.bin"/><Relationship Id="rId280" Type="http://schemas.openxmlformats.org/officeDocument/2006/relationships/image" Target="media/image136.png"/><Relationship Id="rId54" Type="http://schemas.openxmlformats.org/officeDocument/2006/relationships/image" Target="media/image24.wmf"/><Relationship Id="rId75" Type="http://schemas.openxmlformats.org/officeDocument/2006/relationships/image" Target="media/image33.png"/><Relationship Id="rId96" Type="http://schemas.openxmlformats.org/officeDocument/2006/relationships/image" Target="media/image44.png"/><Relationship Id="rId140" Type="http://schemas.openxmlformats.org/officeDocument/2006/relationships/oleObject" Target="embeddings/oleObject64.bin"/><Relationship Id="rId161" Type="http://schemas.openxmlformats.org/officeDocument/2006/relationships/oleObject" Target="embeddings/oleObject75.bin"/><Relationship Id="rId182" Type="http://schemas.openxmlformats.org/officeDocument/2006/relationships/image" Target="media/image87.png"/><Relationship Id="rId217" Type="http://schemas.openxmlformats.org/officeDocument/2006/relationships/oleObject" Target="embeddings/oleObject103.bin"/><Relationship Id="rId6" Type="http://schemas.openxmlformats.org/officeDocument/2006/relationships/footnotes" Target="footnotes.xml"/><Relationship Id="rId238" Type="http://schemas.openxmlformats.org/officeDocument/2006/relationships/image" Target="media/image115.png"/><Relationship Id="rId259" Type="http://schemas.openxmlformats.org/officeDocument/2006/relationships/oleObject" Target="embeddings/oleObject12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image" Target="media/image131.png"/><Relationship Id="rId291" Type="http://schemas.openxmlformats.org/officeDocument/2006/relationships/oleObject" Target="embeddings/oleObject140.bin"/><Relationship Id="rId305" Type="http://schemas.openxmlformats.org/officeDocument/2006/relationships/theme" Target="theme/theme1.xml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image" Target="media/image39.png"/><Relationship Id="rId130" Type="http://schemas.openxmlformats.org/officeDocument/2006/relationships/image" Target="media/image62.png"/><Relationship Id="rId151" Type="http://schemas.openxmlformats.org/officeDocument/2006/relationships/oleObject" Target="embeddings/oleObject70.bin"/><Relationship Id="rId172" Type="http://schemas.openxmlformats.org/officeDocument/2006/relationships/image" Target="media/image82.png"/><Relationship Id="rId193" Type="http://schemas.openxmlformats.org/officeDocument/2006/relationships/oleObject" Target="embeddings/oleObject91.bin"/><Relationship Id="rId207" Type="http://schemas.openxmlformats.org/officeDocument/2006/relationships/oleObject" Target="embeddings/oleObject98.bin"/><Relationship Id="rId228" Type="http://schemas.openxmlformats.org/officeDocument/2006/relationships/image" Target="media/image110.png"/><Relationship Id="rId249" Type="http://schemas.openxmlformats.org/officeDocument/2006/relationships/oleObject" Target="embeddings/oleObject119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image" Target="media/image126.png"/><Relationship Id="rId281" Type="http://schemas.openxmlformats.org/officeDocument/2006/relationships/oleObject" Target="embeddings/oleObject135.bin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3.bin"/><Relationship Id="rId97" Type="http://schemas.openxmlformats.org/officeDocument/2006/relationships/oleObject" Target="embeddings/oleObject43.bin"/><Relationship Id="rId120" Type="http://schemas.openxmlformats.org/officeDocument/2006/relationships/oleObject" Target="embeddings/oleObject54.bin"/><Relationship Id="rId141" Type="http://schemas.openxmlformats.org/officeDocument/2006/relationships/image" Target="media/image67.png"/><Relationship Id="rId7" Type="http://schemas.openxmlformats.org/officeDocument/2006/relationships/endnotes" Target="endnotes.xml"/><Relationship Id="rId162" Type="http://schemas.openxmlformats.org/officeDocument/2006/relationships/image" Target="media/image77.png"/><Relationship Id="rId183" Type="http://schemas.openxmlformats.org/officeDocument/2006/relationships/oleObject" Target="embeddings/oleObject86.bin"/><Relationship Id="rId218" Type="http://schemas.openxmlformats.org/officeDocument/2006/relationships/image" Target="media/image105.png"/><Relationship Id="rId239" Type="http://schemas.openxmlformats.org/officeDocument/2006/relationships/oleObject" Target="embeddings/oleObject114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0" Type="http://schemas.openxmlformats.org/officeDocument/2006/relationships/image" Target="media/image121.png"/><Relationship Id="rId255" Type="http://schemas.openxmlformats.org/officeDocument/2006/relationships/oleObject" Target="embeddings/oleObject122.bin"/><Relationship Id="rId271" Type="http://schemas.openxmlformats.org/officeDocument/2006/relationships/oleObject" Target="embeddings/oleObject130.bin"/><Relationship Id="rId276" Type="http://schemas.openxmlformats.org/officeDocument/2006/relationships/image" Target="media/image134.png"/><Relationship Id="rId292" Type="http://schemas.openxmlformats.org/officeDocument/2006/relationships/image" Target="media/image142.png"/><Relationship Id="rId297" Type="http://schemas.openxmlformats.org/officeDocument/2006/relationships/oleObject" Target="embeddings/oleObject143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49.bin"/><Relationship Id="rId115" Type="http://schemas.openxmlformats.org/officeDocument/2006/relationships/image" Target="media/image54.png"/><Relationship Id="rId131" Type="http://schemas.openxmlformats.org/officeDocument/2006/relationships/oleObject" Target="embeddings/oleObject59.bin"/><Relationship Id="rId136" Type="http://schemas.openxmlformats.org/officeDocument/2006/relationships/oleObject" Target="embeddings/oleObject62.bin"/><Relationship Id="rId157" Type="http://schemas.openxmlformats.org/officeDocument/2006/relationships/oleObject" Target="embeddings/oleObject73.bin"/><Relationship Id="rId178" Type="http://schemas.openxmlformats.org/officeDocument/2006/relationships/image" Target="media/image85.png"/><Relationship Id="rId301" Type="http://schemas.openxmlformats.org/officeDocument/2006/relationships/oleObject" Target="embeddings/oleObject145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52" Type="http://schemas.openxmlformats.org/officeDocument/2006/relationships/image" Target="media/image72.png"/><Relationship Id="rId173" Type="http://schemas.openxmlformats.org/officeDocument/2006/relationships/oleObject" Target="embeddings/oleObject81.bin"/><Relationship Id="rId194" Type="http://schemas.openxmlformats.org/officeDocument/2006/relationships/image" Target="media/image93.png"/><Relationship Id="rId199" Type="http://schemas.openxmlformats.org/officeDocument/2006/relationships/oleObject" Target="embeddings/oleObject94.bin"/><Relationship Id="rId203" Type="http://schemas.openxmlformats.org/officeDocument/2006/relationships/oleObject" Target="embeddings/oleObject96.bin"/><Relationship Id="rId208" Type="http://schemas.openxmlformats.org/officeDocument/2006/relationships/image" Target="media/image100.png"/><Relationship Id="rId229" Type="http://schemas.openxmlformats.org/officeDocument/2006/relationships/oleObject" Target="embeddings/oleObject109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8.png"/><Relationship Id="rId240" Type="http://schemas.openxmlformats.org/officeDocument/2006/relationships/image" Target="media/image116.png"/><Relationship Id="rId245" Type="http://schemas.openxmlformats.org/officeDocument/2006/relationships/oleObject" Target="embeddings/oleObject117.bin"/><Relationship Id="rId261" Type="http://schemas.openxmlformats.org/officeDocument/2006/relationships/oleObject" Target="embeddings/oleObject125.bin"/><Relationship Id="rId266" Type="http://schemas.openxmlformats.org/officeDocument/2006/relationships/image" Target="media/image129.png"/><Relationship Id="rId287" Type="http://schemas.openxmlformats.org/officeDocument/2006/relationships/oleObject" Target="embeddings/oleObject138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4.jpeg"/><Relationship Id="rId100" Type="http://schemas.openxmlformats.org/officeDocument/2006/relationships/image" Target="media/image46.png"/><Relationship Id="rId105" Type="http://schemas.openxmlformats.org/officeDocument/2006/relationships/image" Target="media/image49.png"/><Relationship Id="rId126" Type="http://schemas.openxmlformats.org/officeDocument/2006/relationships/image" Target="media/image60.png"/><Relationship Id="rId147" Type="http://schemas.openxmlformats.org/officeDocument/2006/relationships/image" Target="media/image70.png"/><Relationship Id="rId168" Type="http://schemas.openxmlformats.org/officeDocument/2006/relationships/image" Target="media/image80.png"/><Relationship Id="rId282" Type="http://schemas.openxmlformats.org/officeDocument/2006/relationships/image" Target="media/image137.png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5.png"/><Relationship Id="rId121" Type="http://schemas.openxmlformats.org/officeDocument/2006/relationships/image" Target="media/image57.jpeg"/><Relationship Id="rId142" Type="http://schemas.openxmlformats.org/officeDocument/2006/relationships/oleObject" Target="embeddings/oleObject65.bin"/><Relationship Id="rId163" Type="http://schemas.openxmlformats.org/officeDocument/2006/relationships/oleObject" Target="embeddings/oleObject76.bin"/><Relationship Id="rId184" Type="http://schemas.openxmlformats.org/officeDocument/2006/relationships/image" Target="media/image88.png"/><Relationship Id="rId189" Type="http://schemas.openxmlformats.org/officeDocument/2006/relationships/oleObject" Target="embeddings/oleObject89.bin"/><Relationship Id="rId219" Type="http://schemas.openxmlformats.org/officeDocument/2006/relationships/oleObject" Target="embeddings/oleObject104.bin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0" Type="http://schemas.openxmlformats.org/officeDocument/2006/relationships/image" Target="media/image111.png"/><Relationship Id="rId235" Type="http://schemas.openxmlformats.org/officeDocument/2006/relationships/oleObject" Target="embeddings/oleObject112.bin"/><Relationship Id="rId251" Type="http://schemas.openxmlformats.org/officeDocument/2006/relationships/oleObject" Target="embeddings/oleObject120.bin"/><Relationship Id="rId256" Type="http://schemas.openxmlformats.org/officeDocument/2006/relationships/image" Target="media/image124.png"/><Relationship Id="rId277" Type="http://schemas.openxmlformats.org/officeDocument/2006/relationships/oleObject" Target="embeddings/oleObject133.bin"/><Relationship Id="rId298" Type="http://schemas.openxmlformats.org/officeDocument/2006/relationships/image" Target="media/image14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116" Type="http://schemas.openxmlformats.org/officeDocument/2006/relationships/oleObject" Target="embeddings/oleObject52.bin"/><Relationship Id="rId137" Type="http://schemas.openxmlformats.org/officeDocument/2006/relationships/image" Target="media/image65.png"/><Relationship Id="rId158" Type="http://schemas.openxmlformats.org/officeDocument/2006/relationships/image" Target="media/image75.png"/><Relationship Id="rId272" Type="http://schemas.openxmlformats.org/officeDocument/2006/relationships/image" Target="media/image132.png"/><Relationship Id="rId293" Type="http://schemas.openxmlformats.org/officeDocument/2006/relationships/oleObject" Target="embeddings/oleObject141.bin"/><Relationship Id="rId302" Type="http://schemas.openxmlformats.org/officeDocument/2006/relationships/image" Target="media/image147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0.png"/><Relationship Id="rId111" Type="http://schemas.openxmlformats.org/officeDocument/2006/relationships/image" Target="media/image52.png"/><Relationship Id="rId132" Type="http://schemas.openxmlformats.org/officeDocument/2006/relationships/image" Target="media/image63.png"/><Relationship Id="rId153" Type="http://schemas.openxmlformats.org/officeDocument/2006/relationships/oleObject" Target="embeddings/oleObject71.bin"/><Relationship Id="rId174" Type="http://schemas.openxmlformats.org/officeDocument/2006/relationships/image" Target="media/image83.png"/><Relationship Id="rId179" Type="http://schemas.openxmlformats.org/officeDocument/2006/relationships/oleObject" Target="embeddings/oleObject84.bin"/><Relationship Id="rId195" Type="http://schemas.openxmlformats.org/officeDocument/2006/relationships/oleObject" Target="embeddings/oleObject92.bin"/><Relationship Id="rId209" Type="http://schemas.openxmlformats.org/officeDocument/2006/relationships/oleObject" Target="embeddings/oleObject99.bin"/><Relationship Id="rId190" Type="http://schemas.openxmlformats.org/officeDocument/2006/relationships/image" Target="media/image91.png"/><Relationship Id="rId204" Type="http://schemas.openxmlformats.org/officeDocument/2006/relationships/image" Target="media/image98.png"/><Relationship Id="rId220" Type="http://schemas.openxmlformats.org/officeDocument/2006/relationships/image" Target="media/image106.png"/><Relationship Id="rId225" Type="http://schemas.openxmlformats.org/officeDocument/2006/relationships/oleObject" Target="embeddings/oleObject107.bin"/><Relationship Id="rId241" Type="http://schemas.openxmlformats.org/officeDocument/2006/relationships/oleObject" Target="embeddings/oleObject115.bin"/><Relationship Id="rId246" Type="http://schemas.openxmlformats.org/officeDocument/2006/relationships/image" Target="media/image119.png"/><Relationship Id="rId267" Type="http://schemas.openxmlformats.org/officeDocument/2006/relationships/oleObject" Target="embeddings/oleObject128.bin"/><Relationship Id="rId288" Type="http://schemas.openxmlformats.org/officeDocument/2006/relationships/image" Target="media/image140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7.bin"/><Relationship Id="rId262" Type="http://schemas.openxmlformats.org/officeDocument/2006/relationships/image" Target="media/image127.png"/><Relationship Id="rId283" Type="http://schemas.openxmlformats.org/officeDocument/2006/relationships/oleObject" Target="embeddings/oleObject136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78" Type="http://schemas.openxmlformats.org/officeDocument/2006/relationships/image" Target="media/image35.png"/><Relationship Id="rId94" Type="http://schemas.openxmlformats.org/officeDocument/2006/relationships/image" Target="media/image43.png"/><Relationship Id="rId99" Type="http://schemas.openxmlformats.org/officeDocument/2006/relationships/oleObject" Target="embeddings/oleObject44.bin"/><Relationship Id="rId101" Type="http://schemas.openxmlformats.org/officeDocument/2006/relationships/image" Target="media/image47.png"/><Relationship Id="rId122" Type="http://schemas.openxmlformats.org/officeDocument/2006/relationships/image" Target="media/image58.png"/><Relationship Id="rId143" Type="http://schemas.openxmlformats.org/officeDocument/2006/relationships/image" Target="media/image68.png"/><Relationship Id="rId148" Type="http://schemas.openxmlformats.org/officeDocument/2006/relationships/oleObject" Target="embeddings/oleObject68.bin"/><Relationship Id="rId164" Type="http://schemas.openxmlformats.org/officeDocument/2006/relationships/image" Target="media/image78.png"/><Relationship Id="rId169" Type="http://schemas.openxmlformats.org/officeDocument/2006/relationships/oleObject" Target="embeddings/oleObject79.bin"/><Relationship Id="rId185" Type="http://schemas.openxmlformats.org/officeDocument/2006/relationships/oleObject" Target="embeddings/oleObject87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6.png"/><Relationship Id="rId210" Type="http://schemas.openxmlformats.org/officeDocument/2006/relationships/image" Target="media/image101.png"/><Relationship Id="rId215" Type="http://schemas.openxmlformats.org/officeDocument/2006/relationships/oleObject" Target="embeddings/oleObject102.bin"/><Relationship Id="rId236" Type="http://schemas.openxmlformats.org/officeDocument/2006/relationships/image" Target="media/image114.png"/><Relationship Id="rId257" Type="http://schemas.openxmlformats.org/officeDocument/2006/relationships/oleObject" Target="embeddings/oleObject123.bin"/><Relationship Id="rId278" Type="http://schemas.openxmlformats.org/officeDocument/2006/relationships/image" Target="media/image135.png"/><Relationship Id="rId26" Type="http://schemas.openxmlformats.org/officeDocument/2006/relationships/image" Target="media/image10.wmf"/><Relationship Id="rId231" Type="http://schemas.openxmlformats.org/officeDocument/2006/relationships/oleObject" Target="embeddings/oleObject110.bin"/><Relationship Id="rId252" Type="http://schemas.openxmlformats.org/officeDocument/2006/relationships/image" Target="media/image122.png"/><Relationship Id="rId273" Type="http://schemas.openxmlformats.org/officeDocument/2006/relationships/oleObject" Target="embeddings/oleObject131.bin"/><Relationship Id="rId294" Type="http://schemas.openxmlformats.org/officeDocument/2006/relationships/image" Target="media/image143.png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oleObject" Target="embeddings/oleObject60.bin"/><Relationship Id="rId154" Type="http://schemas.openxmlformats.org/officeDocument/2006/relationships/image" Target="media/image73.png"/><Relationship Id="rId175" Type="http://schemas.openxmlformats.org/officeDocument/2006/relationships/oleObject" Target="embeddings/oleObject82.bin"/><Relationship Id="rId196" Type="http://schemas.openxmlformats.org/officeDocument/2006/relationships/image" Target="media/image94.png"/><Relationship Id="rId200" Type="http://schemas.openxmlformats.org/officeDocument/2006/relationships/image" Target="media/image96.png"/><Relationship Id="rId16" Type="http://schemas.openxmlformats.org/officeDocument/2006/relationships/image" Target="media/image5.wmf"/><Relationship Id="rId221" Type="http://schemas.openxmlformats.org/officeDocument/2006/relationships/oleObject" Target="embeddings/oleObject105.bin"/><Relationship Id="rId242" Type="http://schemas.openxmlformats.org/officeDocument/2006/relationships/image" Target="media/image117.png"/><Relationship Id="rId263" Type="http://schemas.openxmlformats.org/officeDocument/2006/relationships/oleObject" Target="embeddings/oleObject126.bin"/><Relationship Id="rId284" Type="http://schemas.openxmlformats.org/officeDocument/2006/relationships/image" Target="media/image138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5.bin"/><Relationship Id="rId144" Type="http://schemas.openxmlformats.org/officeDocument/2006/relationships/oleObject" Target="embeddings/oleObject66.bin"/><Relationship Id="rId90" Type="http://schemas.openxmlformats.org/officeDocument/2006/relationships/image" Target="media/image41.png"/><Relationship Id="rId165" Type="http://schemas.openxmlformats.org/officeDocument/2006/relationships/oleObject" Target="embeddings/oleObject77.bin"/><Relationship Id="rId186" Type="http://schemas.openxmlformats.org/officeDocument/2006/relationships/image" Target="media/image89.png"/><Relationship Id="rId211" Type="http://schemas.openxmlformats.org/officeDocument/2006/relationships/oleObject" Target="embeddings/oleObject100.bin"/><Relationship Id="rId232" Type="http://schemas.openxmlformats.org/officeDocument/2006/relationships/image" Target="media/image112.png"/><Relationship Id="rId253" Type="http://schemas.openxmlformats.org/officeDocument/2006/relationships/oleObject" Target="embeddings/oleObject121.bin"/><Relationship Id="rId274" Type="http://schemas.openxmlformats.org/officeDocument/2006/relationships/image" Target="media/image133.png"/><Relationship Id="rId295" Type="http://schemas.openxmlformats.org/officeDocument/2006/relationships/oleObject" Target="embeddings/oleObject142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1.bin"/><Relationship Id="rId80" Type="http://schemas.openxmlformats.org/officeDocument/2006/relationships/image" Target="media/image36.png"/><Relationship Id="rId155" Type="http://schemas.openxmlformats.org/officeDocument/2006/relationships/oleObject" Target="embeddings/oleObject72.bin"/><Relationship Id="rId176" Type="http://schemas.openxmlformats.org/officeDocument/2006/relationships/image" Target="media/image84.png"/><Relationship Id="rId197" Type="http://schemas.openxmlformats.org/officeDocument/2006/relationships/oleObject" Target="embeddings/oleObject93.bin"/><Relationship Id="rId201" Type="http://schemas.openxmlformats.org/officeDocument/2006/relationships/oleObject" Target="embeddings/oleObject95.bin"/><Relationship Id="rId222" Type="http://schemas.openxmlformats.org/officeDocument/2006/relationships/image" Target="media/image107.png"/><Relationship Id="rId243" Type="http://schemas.openxmlformats.org/officeDocument/2006/relationships/oleObject" Target="embeddings/oleObject116.bin"/><Relationship Id="rId264" Type="http://schemas.openxmlformats.org/officeDocument/2006/relationships/image" Target="media/image128.png"/><Relationship Id="rId285" Type="http://schemas.openxmlformats.org/officeDocument/2006/relationships/oleObject" Target="embeddings/oleObject137.bin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image" Target="media/image59.png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image" Target="media/image69.png"/><Relationship Id="rId166" Type="http://schemas.openxmlformats.org/officeDocument/2006/relationships/image" Target="media/image79.png"/><Relationship Id="rId187" Type="http://schemas.openxmlformats.org/officeDocument/2006/relationships/oleObject" Target="embeddings/oleObject88.bin"/><Relationship Id="rId1" Type="http://schemas.openxmlformats.org/officeDocument/2006/relationships/customXml" Target="../customXml/item1.xml"/><Relationship Id="rId212" Type="http://schemas.openxmlformats.org/officeDocument/2006/relationships/image" Target="media/image102.png"/><Relationship Id="rId233" Type="http://schemas.openxmlformats.org/officeDocument/2006/relationships/oleObject" Target="embeddings/oleObject111.bin"/><Relationship Id="rId254" Type="http://schemas.openxmlformats.org/officeDocument/2006/relationships/image" Target="media/image123.png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1.bin"/><Relationship Id="rId275" Type="http://schemas.openxmlformats.org/officeDocument/2006/relationships/oleObject" Target="embeddings/oleObject132.bin"/><Relationship Id="rId296" Type="http://schemas.openxmlformats.org/officeDocument/2006/relationships/image" Target="media/image144.png"/><Relationship Id="rId300" Type="http://schemas.openxmlformats.org/officeDocument/2006/relationships/image" Target="media/image146.png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4.png"/><Relationship Id="rId156" Type="http://schemas.openxmlformats.org/officeDocument/2006/relationships/image" Target="media/image74.png"/><Relationship Id="rId177" Type="http://schemas.openxmlformats.org/officeDocument/2006/relationships/oleObject" Target="embeddings/oleObject83.bin"/><Relationship Id="rId198" Type="http://schemas.openxmlformats.org/officeDocument/2006/relationships/image" Target="media/image95.png"/><Relationship Id="rId202" Type="http://schemas.openxmlformats.org/officeDocument/2006/relationships/image" Target="media/image97.png"/><Relationship Id="rId223" Type="http://schemas.openxmlformats.org/officeDocument/2006/relationships/oleObject" Target="embeddings/oleObject106.bin"/><Relationship Id="rId244" Type="http://schemas.openxmlformats.org/officeDocument/2006/relationships/image" Target="media/image118.png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27.bin"/><Relationship Id="rId286" Type="http://schemas.openxmlformats.org/officeDocument/2006/relationships/image" Target="media/image139.png"/><Relationship Id="rId50" Type="http://schemas.openxmlformats.org/officeDocument/2006/relationships/image" Target="media/image22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6.bin"/><Relationship Id="rId146" Type="http://schemas.openxmlformats.org/officeDocument/2006/relationships/oleObject" Target="embeddings/oleObject67.bin"/><Relationship Id="rId167" Type="http://schemas.openxmlformats.org/officeDocument/2006/relationships/oleObject" Target="embeddings/oleObject78.bin"/><Relationship Id="rId188" Type="http://schemas.openxmlformats.org/officeDocument/2006/relationships/image" Target="media/image90.png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oleObject" Target="embeddings/oleObject101.bin"/><Relationship Id="rId234" Type="http://schemas.openxmlformats.org/officeDocument/2006/relationships/image" Target="media/image1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2014%20WME%20Mathematics%20Assessment%20Bank\2014%20Templates\Half%20Yearly%20Mathematics%20Exam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7708B3-7D48-4162-88B3-DF409C90E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Half Yearly Mathematics Exam 2014</Template>
  <TotalTime>3178</TotalTime>
  <Pages>27</Pages>
  <Words>4324</Words>
  <Characters>24649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Yearly Exam 2013</vt:lpstr>
    </vt:vector>
  </TitlesOfParts>
  <Company>Western Trials</Company>
  <LinksUpToDate>false</LinksUpToDate>
  <CharactersWithSpaces>28916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Yearly Exam 2013</dc:title>
  <dc:creator>Garry</dc:creator>
  <cp:lastModifiedBy>Garry Thorn</cp:lastModifiedBy>
  <cp:revision>39</cp:revision>
  <dcterms:created xsi:type="dcterms:W3CDTF">2014-04-30T01:15:00Z</dcterms:created>
  <dcterms:modified xsi:type="dcterms:W3CDTF">2014-05-06T13:34:00Z</dcterms:modified>
</cp:coreProperties>
</file>