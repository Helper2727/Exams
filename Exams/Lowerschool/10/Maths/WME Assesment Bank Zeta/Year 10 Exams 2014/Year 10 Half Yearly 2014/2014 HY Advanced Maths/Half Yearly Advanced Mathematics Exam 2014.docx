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</w:rPr>
            </w:pPr>
            <w:r w:rsidRPr="00BF2032">
              <w:rPr>
                <w:rFonts w:asciiTheme="majorHAnsi" w:hAnsiTheme="majorHAnsi"/>
              </w:rPr>
              <w:t xml:space="preserve">             </w:t>
            </w:r>
          </w:p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40"/>
                <w:szCs w:val="40"/>
              </w:rPr>
              <w:t xml:space="preserve"> 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>High School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2F488E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>
              <w:rPr>
                <w:rFonts w:asciiTheme="majorHAnsi" w:hAnsiTheme="majorHAnsi"/>
                <w:sz w:val="56"/>
                <w:szCs w:val="56"/>
              </w:rPr>
              <w:t xml:space="preserve">Half </w:t>
            </w:r>
            <w:r w:rsidR="00A277D4" w:rsidRPr="00BF2032">
              <w:rPr>
                <w:rFonts w:asciiTheme="majorHAnsi" w:hAnsiTheme="majorHAnsi"/>
                <w:sz w:val="56"/>
                <w:szCs w:val="56"/>
              </w:rPr>
              <w:t xml:space="preserve">Yearly 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BF2032" w:rsidRDefault="00BF2032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48"/>
                <w:szCs w:val="48"/>
              </w:rPr>
            </w:pPr>
            <w:r w:rsidRPr="00BF2032">
              <w:rPr>
                <w:rFonts w:asciiTheme="majorHAnsi" w:hAnsiTheme="majorHAnsi"/>
                <w:sz w:val="48"/>
                <w:szCs w:val="48"/>
              </w:rPr>
              <w:t>2014</w:t>
            </w:r>
          </w:p>
          <w:p w:rsidR="004E1F9D" w:rsidRPr="00BF2032" w:rsidRDefault="00A417C8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Year </w:t>
            </w:r>
            <w:r w:rsidR="002F488E">
              <w:rPr>
                <w:rFonts w:asciiTheme="majorHAnsi" w:hAnsiTheme="majorHAnsi"/>
                <w:sz w:val="56"/>
                <w:szCs w:val="56"/>
              </w:rPr>
              <w:t>10</w:t>
            </w:r>
          </w:p>
          <w:p w:rsidR="00632655" w:rsidRDefault="002F488E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>
              <w:rPr>
                <w:rFonts w:asciiTheme="majorHAnsi" w:hAnsiTheme="majorHAnsi"/>
                <w:sz w:val="56"/>
                <w:szCs w:val="56"/>
              </w:rPr>
              <w:t xml:space="preserve">Advanced </w:t>
            </w:r>
          </w:p>
          <w:p w:rsidR="004E1F9D" w:rsidRPr="00BF2032" w:rsidRDefault="00A277D4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>Mathematics</w:t>
            </w:r>
            <w:r w:rsidR="004E1F9D" w:rsidRPr="00BF2032">
              <w:rPr>
                <w:rFonts w:asciiTheme="majorHAnsi" w:hAnsiTheme="majorHAnsi"/>
                <w:sz w:val="56"/>
                <w:szCs w:val="56"/>
              </w:rPr>
              <w:t xml:space="preserve"> 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Total Marks – 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30 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50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7.4pt" o:ole="">
            <v:imagedata r:id="rId8" o:title=""/>
          </v:shape>
          <o:OLEObject Type="Embed" ProgID="FXEquation.Equation" ShapeID="_x0000_i1025" DrawAspect="Content" ObjectID="_1460928913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0.8pt;height:15pt" o:ole="">
            <v:imagedata r:id="rId10" o:title=""/>
          </v:shape>
          <o:OLEObject Type="Embed" ProgID="FXEquation.Equation" ShapeID="_x0000_i1026" DrawAspect="Content" ObjectID="_1460928914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6pt;height:17.4pt" o:ole="">
            <v:imagedata r:id="rId12" o:title=""/>
          </v:shape>
          <o:OLEObject Type="Embed" ProgID="FXEquation.Equation" ShapeID="_x0000_i1027" DrawAspect="Content" ObjectID="_1460928915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E96123">
        <w:rPr>
          <w:rFonts w:ascii="Times New Roman" w:eastAsia="Times New Roman" w:hAnsi="Times New Roman"/>
          <w:position w:val="-10"/>
        </w:rPr>
        <w:t xml:space="preserve"> =  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pt;height:13.2pt" o:ole="">
            <v:imagedata r:id="rId14" o:title=""/>
          </v:shape>
          <o:OLEObject Type="Embed" ProgID="FXEquation.Equation" ShapeID="_x0000_i1028" DrawAspect="Content" ObjectID="_1460928916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2pt;height:27pt" o:ole="">
            <v:imagedata r:id="rId16" o:title=""/>
          </v:shape>
          <o:OLEObject Type="Embed" ProgID="FXEquation.Equation" ShapeID="_x0000_i1029" DrawAspect="Content" ObjectID="_1460928917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2.15pt;height:27pt" o:ole="">
            <v:imagedata r:id="rId18" o:title=""/>
          </v:shape>
          <o:OLEObject Type="Embed" ProgID="FXEquation.Equation" ShapeID="_x0000_i1030" DrawAspect="Content" ObjectID="_1460928918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8pt;height:13.2pt" o:ole="">
            <v:imagedata r:id="rId20" o:title=""/>
          </v:shape>
          <o:OLEObject Type="Embed" ProgID="FXEquation.Equation" ShapeID="_x0000_i1031" DrawAspect="Content" ObjectID="_1460928919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2pt;height:27pt" o:ole="">
            <v:imagedata r:id="rId22" o:title=""/>
          </v:shape>
          <o:OLEObject Type="Embed" ProgID="FXEquation.Equation" ShapeID="_x0000_i1032" DrawAspect="Content" ObjectID="_1460928920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6pt;height:17.4pt" o:ole="">
            <v:imagedata r:id="rId24" o:title=""/>
          </v:shape>
          <o:OLEObject Type="Embed" ProgID="FXEquation.Equation" ShapeID="_x0000_i1033" DrawAspect="Content" ObjectID="_1460928921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>
        <w:rPr>
          <w:rFonts w:ascii="Times New Roman" w:eastAsia="Times New Roman" w:hAnsi="Times New Roman"/>
          <w:position w:val="-10"/>
        </w:rPr>
        <w:t xml:space="preserve"> = 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3.6pt;height:27pt" o:ole="">
            <v:imagedata r:id="rId26" o:title=""/>
          </v:shape>
          <o:OLEObject Type="Embed" ProgID="FXEquation.Equation" ShapeID="_x0000_i1034" DrawAspect="Content" ObjectID="_1460928922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.6pt;height:27pt" o:ole="">
            <v:imagedata r:id="rId28" o:title=""/>
          </v:shape>
          <o:OLEObject Type="Embed" ProgID="FXEquation.Equation" ShapeID="_x0000_i1035" DrawAspect="Content" ObjectID="_1460928923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2pt;height:17.4pt" o:ole="">
            <v:imagedata r:id="rId30" o:title=""/>
          </v:shape>
          <o:OLEObject Type="Embed" ProgID="FXEquation.Equation" ShapeID="_x0000_i1036" DrawAspect="Content" ObjectID="_1460928924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2.15pt;height:17.4pt" o:ole="">
            <v:imagedata r:id="rId32" o:title=""/>
          </v:shape>
          <o:OLEObject Type="Embed" ProgID="FXEquation.Equation" ShapeID="_x0000_i1037" DrawAspect="Content" ObjectID="_1460928925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.6pt;height:17.4pt" o:ole="">
            <v:imagedata r:id="rId34" o:title=""/>
          </v:shape>
          <o:OLEObject Type="Embed" ProgID="FXEquation.Equation" ShapeID="_x0000_i1038" DrawAspect="Content" ObjectID="_1460928926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35pt;height:27pt" o:ole="">
            <v:imagedata r:id="rId36" o:title=""/>
          </v:shape>
          <o:OLEObject Type="Embed" ProgID="FXEquation.Equation" ShapeID="_x0000_i1039" DrawAspect="Content" ObjectID="_1460928927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4pt;height:17.4pt" o:ole="">
            <v:imagedata r:id="rId38" o:title=""/>
          </v:shape>
          <o:OLEObject Type="Embed" ProgID="FXEquation.Equation" ShapeID="_x0000_i1040" DrawAspect="Content" ObjectID="_1460928928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35pt;height:31.2pt" o:ole="">
            <v:imagedata r:id="rId40" o:title=""/>
          </v:shape>
          <o:OLEObject Type="Embed" ProgID="FXEquation.Equation" ShapeID="_x0000_i1041" DrawAspect="Content" ObjectID="_1460928929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45pt;height:27pt" o:ole="">
            <v:imagedata r:id="rId42" o:title=""/>
          </v:shape>
          <o:OLEObject Type="Embed" ProgID="FXEquation.Equation" ShapeID="_x0000_i1042" DrawAspect="Content" ObjectID="_1460928930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2pt" o:ole="">
            <v:imagedata r:id="rId44" o:title=""/>
          </v:shape>
          <o:OLEObject Type="Embed" ProgID="FXEquation.Equation" ShapeID="_x0000_i1043" DrawAspect="Content" ObjectID="_1460928931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pt;height:18pt" o:ole="">
            <v:imagedata r:id="rId46" o:title=""/>
          </v:shape>
          <o:OLEObject Type="Embed" ProgID="FXEquation.Equation" ShapeID="_x0000_i1044" DrawAspect="Content" ObjectID="_1460928932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85pt;height:18pt" o:ole="">
            <v:imagedata r:id="rId48" o:title=""/>
          </v:shape>
          <o:OLEObject Type="Embed" ProgID="FXEquation.Equation" ShapeID="_x0000_i1045" DrawAspect="Content" ObjectID="_1460928933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>
        <w:rPr>
          <w:rFonts w:ascii="Times New Roman" w:hAnsi="Times New Roman"/>
        </w:rPr>
        <w:t xml:space="preserve"> Salvage Value to which the  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8pt" o:ole="">
            <v:imagedata r:id="rId50" o:title=""/>
          </v:shape>
          <o:OLEObject Type="Embed" ProgID="FXEquation.Equation" ShapeID="_x0000_i1046" DrawAspect="Content" ObjectID="_1460928934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4pt;height:13.2pt" o:ole="">
            <v:imagedata r:id="rId52" o:title=""/>
          </v:shape>
          <o:OLEObject Type="Embed" ProgID="FXEquation.Equation" ShapeID="_x0000_i1047" DrawAspect="Content" ObjectID="_1460928935" r:id="rId53"/>
        </w:object>
      </w:r>
      <w:r>
        <w:rPr>
          <w:rFonts w:ascii="Times New Roman" w:hAnsi="Times New Roman"/>
        </w:rPr>
        <w:t xml:space="preserve"> and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4pt;height:13.2pt" o:ole="">
            <v:imagedata r:id="rId54" o:title=""/>
          </v:shape>
          <o:OLEObject Type="Embed" ProgID="FXEquation.Equation" ShapeID="_x0000_i1048" DrawAspect="Content" ObjectID="_1460928936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15pt;height:28.2pt" o:ole="">
            <v:imagedata r:id="rId56" o:title=""/>
          </v:shape>
          <o:OLEObject Type="Embed" ProgID="FXEquation.Equation" ShapeID="_x0000_i1049" DrawAspect="Content" ObjectID="_1460928937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pt;height:22.8pt" o:ole="">
            <v:imagedata r:id="rId58" o:title=""/>
          </v:shape>
          <o:OLEObject Type="Embed" ProgID="FXEquation.Equation" ShapeID="_x0000_i1050" DrawAspect="Content" ObjectID="_1460928938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2pt;height:13.2pt" o:ole="">
            <v:imagedata r:id="rId60" o:title=""/>
          </v:shape>
          <o:OLEObject Type="Embed" ProgID="FXEquation.Equation" ShapeID="_x0000_i1051" DrawAspect="Content" ObjectID="_1460928939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45pt;height:13.2pt" o:ole="">
            <v:imagedata r:id="rId62" o:title=""/>
          </v:shape>
          <o:OLEObject Type="Embed" ProgID="FXEquation.Equation" ShapeID="_x0000_i1052" DrawAspect="Content" ObjectID="_1460928940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spacing w:before="100" w:beforeAutospacing="1" w:after="100" w:afterAutospacing="1"/>
      </w:pPr>
    </w:p>
    <w:p w:rsidR="004E1F9D" w:rsidRPr="00C25037" w:rsidRDefault="00E96123" w:rsidP="004E1F9D">
      <w:pPr>
        <w:rPr>
          <w:rFonts w:ascii="Times New Roman" w:eastAsia="Times New Roman" w:hAnsi="Times New Roman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br w:type="page"/>
      </w:r>
      <w:r w:rsidR="002F488E" w:rsidRPr="002F488E">
        <w:rPr>
          <w:rFonts w:ascii="Times New Roman" w:eastAsia="Times New Roman" w:hAnsi="Times New Roman"/>
          <w:sz w:val="32"/>
          <w:szCs w:val="32"/>
        </w:rPr>
        <w:t>Half-</w:t>
      </w:r>
      <w:r w:rsidR="004E1F9D" w:rsidRPr="00C25037">
        <w:rPr>
          <w:rFonts w:ascii="Times New Roman" w:eastAsia="Times New Roman" w:hAnsi="Times New Roman"/>
          <w:sz w:val="32"/>
          <w:szCs w:val="32"/>
        </w:rPr>
        <w:t xml:space="preserve">Yearly Examination             </w:t>
      </w:r>
    </w:p>
    <w:p w:rsidR="004E1F9D" w:rsidRPr="00C25037" w:rsidRDefault="00632655" w:rsidP="004E1F9D">
      <w:pPr>
        <w:rPr>
          <w:rFonts w:ascii="Times New Roman" w:eastAsia="Times New Roman" w:hAnsi="Times New Roman"/>
          <w:b/>
          <w:sz w:val="32"/>
          <w:szCs w:val="32"/>
        </w:rPr>
      </w:pPr>
      <w:r>
        <w:rPr>
          <w:rFonts w:ascii="Times New Roman" w:eastAsia="Times New Roman" w:hAnsi="Times New Roman"/>
          <w:b/>
          <w:sz w:val="32"/>
          <w:szCs w:val="32"/>
        </w:rPr>
        <w:t xml:space="preserve">Advanced </w:t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>Mathematics</w:t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2E10898A" wp14:editId="4B79487A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 marks</w:t>
                            </w: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 in the spaces provided.</w:t>
                            </w: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5755E" w:rsidRPr="00C25037" w:rsidRDefault="0085755E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10898A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" stroked="f">
                <v:textbox>
                  <w:txbxContent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 marks</w:t>
                      </w: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 in the spaces provided.</w:t>
                      </w: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85755E" w:rsidRPr="00C25037" w:rsidRDefault="0085755E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06DE45E4" wp14:editId="182BFFF1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8D8CC4" id="Straight Connector 110" o:spid="_x0000_s1026" style="position:absolute;flip:y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Layout w:type="fixed"/>
        <w:tblCellMar>
          <w:top w:w="113" w:type="dxa"/>
          <w:bottom w:w="227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85755E" w:rsidRPr="00F72CE7" w:rsidTr="0085755E">
        <w:trPr>
          <w:cantSplit/>
          <w:trHeight w:val="907"/>
        </w:trPr>
        <w:tc>
          <w:tcPr>
            <w:tcW w:w="10740" w:type="dxa"/>
            <w:gridSpan w:val="2"/>
            <w:hideMark/>
          </w:tcPr>
          <w:p w:rsidR="0085755E" w:rsidRPr="00F72CE7" w:rsidRDefault="0085755E" w:rsidP="0085755E">
            <w:pPr>
              <w:pStyle w:val="NoSpacing"/>
              <w:rPr>
                <w:rFonts w:ascii="Times New Roman" w:hAnsi="Times New Roman"/>
                <w:b/>
                <w:sz w:val="32"/>
              </w:rPr>
            </w:pPr>
            <w:r w:rsidRPr="00F72CE7">
              <w:rPr>
                <w:rFonts w:ascii="Times New Roman" w:hAnsi="Times New Roman"/>
                <w:szCs w:val="24"/>
              </w:rPr>
              <w:br w:type="page"/>
            </w:r>
            <w:r w:rsidRPr="00F72CE7">
              <w:rPr>
                <w:rFonts w:ascii="Times New Roman" w:hAnsi="Times New Roman"/>
                <w:b/>
                <w:sz w:val="32"/>
              </w:rPr>
              <w:t xml:space="preserve">Section 1         </w:t>
            </w:r>
            <w:r>
              <w:rPr>
                <w:rFonts w:ascii="Times New Roman" w:hAnsi="Times New Roman"/>
                <w:b/>
                <w:sz w:val="32"/>
              </w:rPr>
              <w:t xml:space="preserve">               </w:t>
            </w:r>
            <w:r w:rsidRPr="00F72CE7">
              <w:rPr>
                <w:rFonts w:ascii="Times New Roman" w:hAnsi="Times New Roman"/>
                <w:sz w:val="32"/>
              </w:rPr>
              <w:t>Non Calculator Section</w:t>
            </w:r>
          </w:p>
        </w:tc>
      </w:tr>
      <w:tr w:rsidR="0085755E" w:rsidRPr="00F72CE7" w:rsidTr="0085755E">
        <w:trPr>
          <w:cantSplit/>
          <w:trHeight w:val="509"/>
        </w:trPr>
        <w:tc>
          <w:tcPr>
            <w:tcW w:w="534" w:type="dxa"/>
          </w:tcPr>
          <w:p w:rsidR="0085755E" w:rsidRPr="00B15693" w:rsidRDefault="0085755E" w:rsidP="0085755E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85755E" w:rsidRPr="00F72CE7" w:rsidRDefault="0085755E" w:rsidP="0085755E">
            <w:pPr>
              <w:pStyle w:val="NoSpacing"/>
              <w:rPr>
                <w:rFonts w:ascii="Times New Roman" w:hAnsi="Times New Roman"/>
                <w:szCs w:val="24"/>
              </w:rPr>
            </w:pPr>
            <w:r w:rsidRPr="00F72CE7">
              <w:rPr>
                <w:rFonts w:ascii="Times New Roman" w:hAnsi="Times New Roman"/>
                <w:szCs w:val="24"/>
              </w:rPr>
              <w:t>Write all working and answers in the spaces provided on this test paper.</w:t>
            </w:r>
          </w:p>
          <w:p w:rsidR="0085755E" w:rsidRPr="00F72CE7" w:rsidRDefault="0085755E" w:rsidP="0085755E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</w:tr>
      <w:tr w:rsidR="0085755E" w:rsidRPr="00F72CE7" w:rsidTr="0085755E">
        <w:trPr>
          <w:cantSplit/>
          <w:trHeight w:val="907"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85755E" w:rsidRPr="002B6232" w:rsidRDefault="0085755E" w:rsidP="0085755E">
            <w:pPr>
              <w:rPr>
                <w:position w:val="-6"/>
              </w:rPr>
            </w:pPr>
            <w:r w:rsidRPr="002B6232">
              <w:rPr>
                <w:color w:val="FF0000"/>
                <w:position w:val="-6"/>
              </w:rPr>
              <w:object w:dxaOrig="1541" w:dyaOrig="238">
                <v:shape id="_x0000_i1128" type="#_x0000_t75" style="width:77.45pt;height:12pt" o:ole="">
                  <v:imagedata r:id="rId67" o:title=""/>
                </v:shape>
                <o:OLEObject Type="Embed" ProgID="FXEquation.Equation" ShapeID="_x0000_i1128" DrawAspect="Content" ObjectID="_1460928941" r:id="rId68"/>
              </w:object>
            </w:r>
            <w:r w:rsidRPr="002B6232">
              <w:rPr>
                <w:position w:val="-6"/>
              </w:rP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  <w:trHeight w:val="907"/>
        </w:trPr>
        <w:tc>
          <w:tcPr>
            <w:tcW w:w="534" w:type="dxa"/>
            <w:hideMark/>
          </w:tcPr>
          <w:p w:rsidR="0085755E" w:rsidRPr="00162547" w:rsidRDefault="0085755E" w:rsidP="0085755E">
            <w:pPr>
              <w:pStyle w:val="Numbering"/>
              <w:rPr>
                <w:rFonts w:ascii="Times New Roman" w:hAnsi="Times New Roman"/>
                <w:sz w:val="10"/>
                <w:szCs w:val="12"/>
              </w:rPr>
            </w:pPr>
          </w:p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  <w:rPr>
                <w:position w:val="-18"/>
              </w:rPr>
            </w:pPr>
            <w:r>
              <w:t xml:space="preserve"> </w:t>
            </w:r>
            <w:r w:rsidRPr="002B6232">
              <w:rPr>
                <w:color w:val="FF0000"/>
                <w:position w:val="-18"/>
              </w:rPr>
              <w:object w:dxaOrig="1806" w:dyaOrig="510">
                <v:shape id="_x0000_i1129" type="#_x0000_t75" style="width:90.55pt;height:25.8pt" o:ole="">
                  <v:imagedata r:id="rId69" o:title=""/>
                </v:shape>
                <o:OLEObject Type="Embed" ProgID="FXEquation.Equation" ShapeID="_x0000_i1129" DrawAspect="Content" ObjectID="_1460928942" r:id="rId70"/>
              </w:object>
            </w:r>
            <w:r w:rsidRPr="002B6232">
              <w:rPr>
                <w:position w:val="-18"/>
              </w:rPr>
              <w:t xml:space="preserve"> </w:t>
            </w:r>
          </w:p>
          <w:p w:rsidR="0085755E" w:rsidRPr="002B6232" w:rsidRDefault="0085755E" w:rsidP="0085755E">
            <w:pPr>
              <w:pStyle w:val="ShortAnswerStyle"/>
              <w:rPr>
                <w:position w:val="-18"/>
              </w:rPr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  <w:rPr>
                <w:position w:val="-2"/>
              </w:rPr>
            </w:pPr>
            <w:r>
              <w:t xml:space="preserve"> </w:t>
            </w:r>
            <w:r w:rsidRPr="002B6232">
              <w:rPr>
                <w:color w:val="FF0000"/>
                <w:position w:val="-2"/>
              </w:rPr>
              <w:object w:dxaOrig="1482" w:dyaOrig="194">
                <v:shape id="_x0000_i1130" type="#_x0000_t75" style="width:74.4pt;height:9.6pt" o:ole="">
                  <v:imagedata r:id="rId71" o:title=""/>
                </v:shape>
                <o:OLEObject Type="Embed" ProgID="FXEquation.Equation" ShapeID="_x0000_i1130" DrawAspect="Content" ObjectID="_1460928943" r:id="rId72"/>
              </w:object>
            </w:r>
            <w:r w:rsidRPr="002B6232">
              <w:rPr>
                <w:position w:val="-2"/>
              </w:rPr>
              <w:t xml:space="preserve"> </w:t>
            </w:r>
          </w:p>
          <w:p w:rsidR="0085755E" w:rsidRPr="002B6232" w:rsidRDefault="0085755E" w:rsidP="0085755E">
            <w:pPr>
              <w:pStyle w:val="ShortAnswerStyle"/>
              <w:rPr>
                <w:position w:val="-2"/>
              </w:rPr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Matthew is paid a commission of 6% of his sales; which are $2 400.</w:t>
            </w:r>
          </w:p>
          <w:p w:rsidR="0085755E" w:rsidRDefault="0085755E" w:rsidP="0085755E">
            <w:pPr>
              <w:pStyle w:val="ShortAnswerStyle"/>
            </w:pPr>
            <w:r>
              <w:t>How much commission is he paid?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Justin invests $600 in an account which pays 7% p.a. simple interest. </w:t>
            </w:r>
          </w:p>
          <w:p w:rsidR="0085755E" w:rsidRDefault="0085755E" w:rsidP="0085755E">
            <w:pPr>
              <w:pStyle w:val="ShortAnswerStyle"/>
            </w:pPr>
            <w:r>
              <w:t>How much interest does he earn after 2 years?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Acme Plumbing buys a trencher for $60 000 and sells it later for $45 000.</w:t>
            </w:r>
          </w:p>
          <w:p w:rsidR="0085755E" w:rsidRDefault="0085755E" w:rsidP="0085755E">
            <w:pPr>
              <w:pStyle w:val="ShortAnswerStyle"/>
            </w:pPr>
            <w:r>
              <w:t>What percentage loss did they make when they sold the trencher?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Simplify the ratio 4.5 kilograms : 750 grams.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370" type="#_x0000_t75" style="position:absolute;margin-left:271.5pt;margin-top:6.6pt;width:154.85pt;height:115.15pt;z-index:251773952;mso-position-horizontal-relative:text;mso-position-vertical-relative:text">
                  <v:imagedata r:id="rId73" o:title=""/>
                </v:shape>
                <o:OLEObject Type="Embed" ProgID="FXDraw.Graphic" ShapeID="_x0000_s1370" DrawAspect="Content" ObjectID="_1460929056" r:id="rId74"/>
              </w:object>
            </w:r>
            <w:r>
              <w:t xml:space="preserve">What is the value of </w:t>
            </w:r>
            <w:r w:rsidRPr="000E65AF">
              <w:rPr>
                <w:i/>
              </w:rPr>
              <w:t>x</w:t>
            </w:r>
            <w:r>
              <w:t xml:space="preserve"> in the diagram?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What is the value of </w:t>
            </w:r>
            <w:r w:rsidRPr="000E65AF">
              <w:rPr>
                <w:i/>
              </w:rPr>
              <w:t>x</w:t>
            </w:r>
            <w:r>
              <w:t xml:space="preserve"> in the diagram?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  <w:jc w:val="right"/>
            </w:pPr>
            <w:r>
              <w:rPr>
                <w:noProof/>
              </w:rPr>
              <w:object w:dxaOrig="1440" w:dyaOrig="1440">
                <v:shape id="_x0000_s1371" type="#_x0000_t75" style="position:absolute;left:0;text-align:left;margin-left:0;margin-top:1.2pt;width:221.6pt;height:91.35pt;z-index:251776000;mso-position-horizontal-relative:text;mso-position-vertical-relative:text">
                  <v:imagedata r:id="rId75" o:title=""/>
                </v:shape>
                <o:OLEObject Type="Embed" ProgID="FXDraw.Graphic" ShapeID="_x0000_s1371" DrawAspect="Content" ObjectID="_1460929057" r:id="rId76"/>
              </w:object>
            </w: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  <w:jc w:val="right"/>
            </w:pPr>
          </w:p>
          <w:p w:rsidR="0085755E" w:rsidRPr="00F72CE7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  <w:jc w:val="right"/>
            </w:pPr>
          </w:p>
          <w:p w:rsidR="0085755E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  <w:jc w:val="right"/>
            </w:pPr>
          </w:p>
          <w:p w:rsidR="0085755E" w:rsidRPr="00F72CE7" w:rsidRDefault="0085755E" w:rsidP="0085755E">
            <w:pPr>
              <w:pStyle w:val="ShortAnswerStyle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18604201" wp14:editId="3FD0D4F7">
                  <wp:simplePos x="0" y="0"/>
                  <wp:positionH relativeFrom="column">
                    <wp:posOffset>4941570</wp:posOffset>
                  </wp:positionH>
                  <wp:positionV relativeFrom="paragraph">
                    <wp:posOffset>2305050</wp:posOffset>
                  </wp:positionV>
                  <wp:extent cx="1221816" cy="1447650"/>
                  <wp:effectExtent l="0" t="0" r="0" b="635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oft Drink Can shutterstock_74425093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816" cy="14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72CE7">
              <w:t>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tbl>
            <w:tblPr>
              <w:tblStyle w:val="TableGrid"/>
              <w:tblW w:w="0" w:type="auto"/>
              <w:tblInd w:w="28" w:type="dxa"/>
              <w:tblLayout w:type="fixed"/>
              <w:tblLook w:val="04A0" w:firstRow="1" w:lastRow="0" w:firstColumn="1" w:lastColumn="0" w:noHBand="0" w:noVBand="1"/>
            </w:tblPr>
            <w:tblGrid>
              <w:gridCol w:w="4465"/>
              <w:gridCol w:w="3904"/>
              <w:gridCol w:w="1578"/>
            </w:tblGrid>
            <w:tr w:rsidR="0085755E" w:rsidTr="0085755E">
              <w:tc>
                <w:tcPr>
                  <w:tcW w:w="4465" w:type="dxa"/>
                  <w:vMerge w:val="restart"/>
                  <w:tcBorders>
                    <w:top w:val="nil"/>
                    <w:left w:val="nil"/>
                  </w:tcBorders>
                </w:tcPr>
                <w:p w:rsidR="0085755E" w:rsidRDefault="0085755E" w:rsidP="0085755E">
                  <w:pPr>
                    <w:pStyle w:val="ShortAnswerStyle"/>
                  </w:pPr>
                  <w:r>
                    <w:t>Nick is looking at the properties of a particular quadrilateral. He records his observations in the table.</w:t>
                  </w:r>
                </w:p>
                <w:p w:rsidR="0085755E" w:rsidRDefault="0085755E" w:rsidP="0085755E">
                  <w:pPr>
                    <w:pStyle w:val="ShortAnswerStyle"/>
                  </w:pPr>
                </w:p>
                <w:p w:rsidR="0085755E" w:rsidRDefault="0085755E" w:rsidP="0085755E">
                  <w:pPr>
                    <w:pStyle w:val="ShortAnswerStyle"/>
                  </w:pPr>
                  <w:r>
                    <w:t>What name would describe the quadrilateral accurately?</w:t>
                  </w:r>
                </w:p>
              </w:tc>
              <w:tc>
                <w:tcPr>
                  <w:tcW w:w="3904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Property</w:t>
                  </w:r>
                </w:p>
              </w:tc>
              <w:tc>
                <w:tcPr>
                  <w:tcW w:w="1578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Yes /No</w:t>
                  </w:r>
                </w:p>
              </w:tc>
            </w:tr>
            <w:tr w:rsidR="0085755E" w:rsidTr="0085755E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85755E" w:rsidRDefault="0085755E" w:rsidP="0085755E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All sides equal</w:t>
                  </w:r>
                </w:p>
              </w:tc>
              <w:tc>
                <w:tcPr>
                  <w:tcW w:w="1578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85755E" w:rsidTr="0085755E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85755E" w:rsidRDefault="0085755E" w:rsidP="0085755E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All angles equal</w:t>
                  </w:r>
                </w:p>
              </w:tc>
              <w:tc>
                <w:tcPr>
                  <w:tcW w:w="1578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85755E" w:rsidTr="0085755E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85755E" w:rsidRDefault="0085755E" w:rsidP="0085755E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Diagonals are equal</w:t>
                  </w:r>
                </w:p>
              </w:tc>
              <w:tc>
                <w:tcPr>
                  <w:tcW w:w="1578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85755E" w:rsidTr="0085755E">
              <w:tc>
                <w:tcPr>
                  <w:tcW w:w="4465" w:type="dxa"/>
                  <w:vMerge/>
                  <w:tcBorders>
                    <w:left w:val="nil"/>
                  </w:tcBorders>
                </w:tcPr>
                <w:p w:rsidR="0085755E" w:rsidRDefault="0085755E" w:rsidP="0085755E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Diagonals intersect at right angles</w:t>
                  </w:r>
                </w:p>
              </w:tc>
              <w:tc>
                <w:tcPr>
                  <w:tcW w:w="1578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85755E" w:rsidTr="0085755E">
              <w:tc>
                <w:tcPr>
                  <w:tcW w:w="4465" w:type="dxa"/>
                  <w:vMerge/>
                  <w:tcBorders>
                    <w:left w:val="nil"/>
                    <w:bottom w:val="nil"/>
                  </w:tcBorders>
                </w:tcPr>
                <w:p w:rsidR="0085755E" w:rsidRDefault="0085755E" w:rsidP="0085755E">
                  <w:pPr>
                    <w:pStyle w:val="ShortAnswerStyle"/>
                  </w:pPr>
                </w:p>
              </w:tc>
              <w:tc>
                <w:tcPr>
                  <w:tcW w:w="3904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Axes of symmetry</w:t>
                  </w:r>
                </w:p>
              </w:tc>
              <w:tc>
                <w:tcPr>
                  <w:tcW w:w="1578" w:type="dxa"/>
                </w:tcPr>
                <w:p w:rsidR="0085755E" w:rsidRDefault="0085755E" w:rsidP="0085755E">
                  <w:pPr>
                    <w:pStyle w:val="ShortAnswerStyle"/>
                  </w:pPr>
                  <w:r>
                    <w:t>Y (2)</w:t>
                  </w:r>
                </w:p>
              </w:tc>
            </w:tr>
          </w:tbl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A can of cola holds 375 ml.</w:t>
            </w:r>
          </w:p>
          <w:p w:rsidR="0085755E" w:rsidRDefault="0085755E" w:rsidP="0085755E">
            <w:pPr>
              <w:pStyle w:val="ShortAnswerStyle"/>
            </w:pPr>
            <w:r>
              <w:t>How many litres would a pack of 10 cans hold?</w:t>
            </w:r>
          </w:p>
          <w:p w:rsidR="0085755E" w:rsidRDefault="0085755E" w:rsidP="0085755E">
            <w:pPr>
              <w:pStyle w:val="ShortAnswerStyle"/>
            </w:pPr>
            <w: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  <w:hideMark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372" type="#_x0000_t75" style="position:absolute;margin-left:257.9pt;margin-top:4pt;width:172.55pt;height:134.65pt;z-index:251777024;mso-position-horizontal-relative:text;mso-position-vertical-relative:text">
                  <v:imagedata r:id="rId78" o:title=""/>
                </v:shape>
                <o:OLEObject Type="Embed" ProgID="FXDraw.Graphic" ShapeID="_x0000_s1372" DrawAspect="Content" ObjectID="_1460929058" r:id="rId79"/>
              </w:object>
            </w:r>
            <w:r>
              <w:t>The perimeter of the shape shown is 20.4 cm.</w:t>
            </w:r>
          </w:p>
          <w:p w:rsidR="0085755E" w:rsidRDefault="0085755E" w:rsidP="0085755E">
            <w:pPr>
              <w:pStyle w:val="ShortAnswerStyle"/>
            </w:pPr>
            <w:r>
              <w:t>What is the length of the curved part?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Find the area of the quadrilateral below.</w:t>
            </w:r>
          </w:p>
          <w:p w:rsidR="0085755E" w:rsidRPr="00F72CE7" w:rsidRDefault="0085755E" w:rsidP="0085755E">
            <w:pPr>
              <w:pStyle w:val="ShortAnswerStyle"/>
              <w:jc w:val="right"/>
            </w:pPr>
            <w:r>
              <w:rPr>
                <w:noProof/>
              </w:rPr>
              <w:object w:dxaOrig="1440" w:dyaOrig="1440">
                <v:shape id="_x0000_s1373" type="#_x0000_t75" style="position:absolute;left:0;text-align:left;margin-left:55.8pt;margin-top:4.8pt;width:152.15pt;height:112.8pt;z-index:251778048;mso-position-horizontal-relative:text;mso-position-vertical-relative:text">
                  <v:imagedata r:id="rId80" o:title=""/>
                </v:shape>
                <o:OLEObject Type="Embed" ProgID="FXDraw.Graphic" ShapeID="_x0000_s1373" DrawAspect="Content" ObjectID="_1460929059" r:id="rId81"/>
              </w:object>
            </w:r>
          </w:p>
          <w:p w:rsidR="0085755E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  <w:jc w:val="right"/>
            </w:pPr>
          </w:p>
          <w:p w:rsidR="0085755E" w:rsidRPr="00F72CE7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  <w:jc w:val="right"/>
            </w:pPr>
          </w:p>
          <w:p w:rsidR="0085755E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  <w:jc w:val="right"/>
            </w:pPr>
          </w:p>
          <w:p w:rsidR="0085755E" w:rsidRPr="00F72CE7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374" type="#_x0000_t75" style="position:absolute;margin-left:290.4pt;margin-top:1.15pt;width:206.15pt;height:132pt;z-index:251779072;mso-position-horizontal-relative:text;mso-position-vertical-relative:text">
                  <v:imagedata r:id="rId82" o:title=""/>
                </v:shape>
                <o:OLEObject Type="Embed" ProgID="FXDraw.Graphic" ShapeID="_x0000_s1374" DrawAspect="Content" ObjectID="_1460929060" r:id="rId83"/>
              </w:object>
            </w:r>
            <w:r>
              <w:t>What is the volume of the triangular prism below?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What is the length of MN in the triangle LMN?</w:t>
            </w:r>
          </w:p>
          <w:p w:rsidR="0085755E" w:rsidRDefault="0085755E" w:rsidP="0085755E">
            <w:pPr>
              <w:pStyle w:val="ShortAnswerStyle"/>
            </w:pPr>
            <w:r>
              <w:t>Leave your answer as a surd.</w:t>
            </w:r>
          </w:p>
          <w:p w:rsidR="0085755E" w:rsidRPr="00F72CE7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375" type="#_x0000_t75" style="position:absolute;margin-left:19.2pt;margin-top:8.4pt;width:205.5pt;height:94.7pt;z-index:251780096;mso-position-horizontal-relative:text;mso-position-vertical-relative:text">
                  <v:imagedata r:id="rId84" o:title=""/>
                </v:shape>
                <o:OLEObject Type="Embed" ProgID="FXDraw.Graphic" ShapeID="_x0000_s1375" DrawAspect="Content" ObjectID="_1460929061" r:id="rId85"/>
              </w:object>
            </w:r>
          </w:p>
          <w:p w:rsidR="0085755E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  <w:jc w:val="right"/>
            </w:pPr>
          </w:p>
          <w:p w:rsidR="0085755E" w:rsidRPr="00F72CE7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  <w:jc w:val="right"/>
            </w:pPr>
          </w:p>
          <w:p w:rsidR="0085755E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Default="0085755E" w:rsidP="0085755E">
            <w:pPr>
              <w:pStyle w:val="ShortAnswerStyle"/>
              <w:jc w:val="right"/>
            </w:pPr>
          </w:p>
          <w:p w:rsidR="0085755E" w:rsidRDefault="0085755E" w:rsidP="0085755E">
            <w:pPr>
              <w:pStyle w:val="ShortAnswerStyle"/>
              <w:jc w:val="right"/>
            </w:pPr>
            <w:r w:rsidRPr="00F72CE7">
              <w:t>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  <w:jc w:val="right"/>
            </w:pP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spacing w:before="4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Simplify  </w:t>
            </w:r>
            <w:r w:rsidRPr="004A764B">
              <w:rPr>
                <w:color w:val="FF0000"/>
                <w:position w:val="-2"/>
              </w:rPr>
              <w:object w:dxaOrig="2634" w:dyaOrig="276">
                <v:shape id="_x0000_i1131" type="#_x0000_t75" style="width:131.95pt;height:13.8pt" o:ole="">
                  <v:imagedata r:id="rId86" o:title=""/>
                </v:shape>
                <o:OLEObject Type="Embed" ProgID="FXEquation.Equation" ShapeID="_x0000_i1131" DrawAspect="Content" ObjectID="_1460928944" r:id="rId87"/>
              </w:object>
            </w:r>
            <w: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7B4F33" w:rsidRDefault="0085755E" w:rsidP="0085755E">
            <w:pPr>
              <w:pStyle w:val="Numbering"/>
              <w:rPr>
                <w:rFonts w:ascii="Times New Roman" w:hAnsi="Times New Roman"/>
                <w:sz w:val="16"/>
                <w:szCs w:val="16"/>
              </w:rPr>
            </w:pPr>
          </w:p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 w:rsidRPr="007B4F33">
              <w:rPr>
                <w:color w:val="FF0000"/>
                <w:position w:val="-22"/>
              </w:rPr>
              <w:object w:dxaOrig="4950" w:dyaOrig="632">
                <v:shape id="_x0000_i1132" type="#_x0000_t75" style="width:247.75pt;height:31.8pt" o:ole="">
                  <v:imagedata r:id="rId88" o:title=""/>
                </v:shape>
                <o:OLEObject Type="Embed" ProgID="FXEquation.Equation" ShapeID="_x0000_i1132" DrawAspect="Content" ObjectID="_1460928945" r:id="rId89"/>
              </w:object>
            </w:r>
            <w: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Expand and simplify  </w:t>
            </w:r>
            <w:r w:rsidRPr="004A764B">
              <w:rPr>
                <w:color w:val="FF0000"/>
                <w:position w:val="-6"/>
              </w:rPr>
              <w:object w:dxaOrig="2430" w:dyaOrig="238">
                <v:shape id="_x0000_i1133" type="#_x0000_t75" style="width:121.75pt;height:12pt" o:ole="">
                  <v:imagedata r:id="rId90" o:title=""/>
                </v:shape>
                <o:OLEObject Type="Embed" ProgID="FXEquation.Equation" ShapeID="_x0000_i1133" DrawAspect="Content" ObjectID="_1460928946" r:id="rId91"/>
              </w:object>
            </w:r>
            <w: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376" type="#_x0000_t75" style="position:absolute;margin-left:335.4pt;margin-top:0;width:137.7pt;height:142.5pt;z-index:251781120;mso-position-horizontal-relative:text;mso-position-vertical-relative:text">
                  <v:imagedata r:id="rId92" o:title=""/>
                </v:shape>
                <o:OLEObject Type="Embed" ProgID="FXDraw.Graphic" ShapeID="_x0000_s1376" DrawAspect="Content" ObjectID="_1460929062" r:id="rId93"/>
              </w:object>
            </w:r>
            <w:r>
              <w:t>What is the gradient of the line AB?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Evaluate  </w:t>
            </w:r>
            <w:r w:rsidRPr="004B5F60">
              <w:rPr>
                <w:color w:val="FF0000"/>
                <w:position w:val="-2"/>
              </w:rPr>
              <w:object w:dxaOrig="438" w:dyaOrig="276">
                <v:shape id="_x0000_i1134" type="#_x0000_t75" style="width:22.25pt;height:13.8pt" o:ole="">
                  <v:imagedata r:id="rId94" o:title=""/>
                </v:shape>
                <o:OLEObject Type="Embed" ProgID="FXEquation.Equation" ShapeID="_x0000_i1134" DrawAspect="Content" ObjectID="_1460928947" r:id="rId95"/>
              </w:object>
            </w:r>
            <w: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Solve  </w:t>
            </w:r>
            <w:r w:rsidRPr="007B4F33">
              <w:rPr>
                <w:color w:val="FF0000"/>
                <w:position w:val="-2"/>
              </w:rPr>
              <w:object w:dxaOrig="1698" w:dyaOrig="194">
                <v:shape id="_x0000_i1135" type="#_x0000_t75" style="width:85.25pt;height:9.6pt" o:ole="">
                  <v:imagedata r:id="rId96" o:title=""/>
                </v:shape>
                <o:OLEObject Type="Embed" ProgID="FXEquation.Equation" ShapeID="_x0000_i1135" DrawAspect="Content" ObjectID="_1460928948" r:id="rId97"/>
              </w:object>
            </w:r>
            <w:r>
              <w:t xml:space="preserve"> 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22. 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  <w:ind w:right="3861"/>
            </w:pPr>
            <w:r>
              <w:rPr>
                <w:noProof/>
              </w:rPr>
              <w:object w:dxaOrig="1440" w:dyaOrig="1440">
                <v:shape id="_x0000_s1377" type="#_x0000_t75" style="position:absolute;margin-left:386.7pt;margin-top:-1.2pt;width:97.95pt;height:97.95pt;z-index:251782144;mso-position-horizontal-relative:text;mso-position-vertical-relative:text">
                  <v:imagedata r:id="rId98" o:title=""/>
                </v:shape>
                <o:OLEObject Type="Embed" ProgID="FXDraw.Graphic" ShapeID="_x0000_s1377" DrawAspect="Content" ObjectID="_1460929063" r:id="rId99"/>
              </w:object>
            </w:r>
            <w:r>
              <w:t xml:space="preserve">A 12 sided die has 2 faces coloured yellow, 2 green, 5 blue and the remainder red.  </w:t>
            </w:r>
          </w:p>
          <w:p w:rsidR="0085755E" w:rsidRPr="00F72CE7" w:rsidRDefault="0085755E" w:rsidP="0085755E">
            <w:pPr>
              <w:pStyle w:val="ShortAnswerStyle"/>
            </w:pPr>
            <w:r>
              <w:t>What is the probability that a red side finishes facing up?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………………………………………………………………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 w:rsidRPr="00F72CE7">
              <w:t>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Questions 23 and 24 refer to the sector graph below.</w:t>
            </w:r>
          </w:p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drawing>
                <wp:anchor distT="0" distB="0" distL="114300" distR="114300" simplePos="0" relativeHeight="251783168" behindDoc="0" locked="0" layoutInCell="1" allowOverlap="1" wp14:anchorId="4D280A26" wp14:editId="141A3B6F">
                  <wp:simplePos x="0" y="0"/>
                  <wp:positionH relativeFrom="column">
                    <wp:posOffset>1207770</wp:posOffset>
                  </wp:positionH>
                  <wp:positionV relativeFrom="paragraph">
                    <wp:posOffset>73025</wp:posOffset>
                  </wp:positionV>
                  <wp:extent cx="3307080" cy="2331720"/>
                  <wp:effectExtent l="0" t="0" r="7620" b="0"/>
                  <wp:wrapNone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32" t="2020" r="15236" b="9647"/>
                          <a:stretch/>
                        </pic:blipFill>
                        <pic:spPr bwMode="auto">
                          <a:xfrm>
                            <a:off x="0" y="0"/>
                            <a:ext cx="330708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3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 xml:space="preserve">Which activities took up  </w:t>
            </w:r>
            <w:r w:rsidRPr="00E4735A">
              <w:rPr>
                <w:color w:val="FF0000"/>
                <w:position w:val="-18"/>
              </w:rPr>
              <w:object w:dxaOrig="150" w:dyaOrig="510">
                <v:shape id="_x0000_i1136" type="#_x0000_t75" style="width:7.8pt;height:25.8pt" o:ole="">
                  <v:imagedata r:id="rId101" o:title=""/>
                </v:shape>
                <o:OLEObject Type="Embed" ProgID="FXEquation.Equation" ShapeID="_x0000_i1136" DrawAspect="Content" ObjectID="_1460928949" r:id="rId102"/>
              </w:object>
            </w:r>
            <w:r>
              <w:t xml:space="preserve"> of his leisure time?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James spent 6 hours a week playing sport.</w:t>
            </w:r>
          </w:p>
          <w:p w:rsidR="0085755E" w:rsidRDefault="0085755E" w:rsidP="0085755E">
            <w:pPr>
              <w:pStyle w:val="ShortAnswerStyle"/>
            </w:pPr>
            <w:r>
              <w:t>How many hours did he spend reading?</w:t>
            </w:r>
          </w:p>
          <w:p w:rsidR="0085755E" w:rsidRPr="00F72CE7" w:rsidRDefault="0085755E" w:rsidP="0085755E">
            <w:pPr>
              <w:pStyle w:val="ShortAnswerStyle"/>
            </w:pPr>
            <w:r>
              <w:t xml:space="preserve">  </w:t>
            </w: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85755E" w:rsidRDefault="0085755E" w:rsidP="0085755E">
            <w:pPr>
              <w:pStyle w:val="ShortAnswerStyle"/>
            </w:pPr>
            <w:r>
              <w:t>The dot plot shows the hours spent volunteering in a week by a group of friends.</w:t>
            </w:r>
          </w:p>
          <w:p w:rsidR="0085755E" w:rsidRDefault="0085755E" w:rsidP="0085755E">
            <w:pPr>
              <w:pStyle w:val="ShortAnswerStyle"/>
            </w:pPr>
            <w:r>
              <w:t xml:space="preserve">    </w:t>
            </w:r>
          </w:p>
          <w:tbl>
            <w:tblPr>
              <w:tblpPr w:leftFromText="180" w:rightFromText="180" w:vertAnchor="text" w:horzAnchor="page" w:tblpX="1531" w:tblpY="-79"/>
              <w:tblOverlap w:val="never"/>
              <w:tblW w:w="4725" w:type="dxa"/>
              <w:tblLayout w:type="fixed"/>
              <w:tblLook w:val="04A0" w:firstRow="1" w:lastRow="0" w:firstColumn="1" w:lastColumn="0" w:noHBand="0" w:noVBand="1"/>
            </w:tblPr>
            <w:tblGrid>
              <w:gridCol w:w="492"/>
              <w:gridCol w:w="492"/>
              <w:gridCol w:w="493"/>
              <w:gridCol w:w="542"/>
              <w:gridCol w:w="542"/>
              <w:gridCol w:w="541"/>
              <w:gridCol w:w="541"/>
              <w:gridCol w:w="541"/>
              <w:gridCol w:w="541"/>
            </w:tblGrid>
            <w:tr w:rsidR="0085755E" w:rsidRPr="00CE55E1" w:rsidTr="0085755E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spacing w:after="200" w:line="276" w:lineRule="auto"/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</w:pPr>
                  <w:r w:rsidRPr="00CE55E1"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85755E" w:rsidRPr="00CE55E1" w:rsidTr="0085755E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spacing w:after="200" w:line="276" w:lineRule="auto"/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85755E" w:rsidRPr="00CE55E1" w:rsidTr="0085755E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spacing w:after="200" w:line="276" w:lineRule="auto"/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85755E" w:rsidRPr="00CE55E1" w:rsidTr="0085755E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</w:pPr>
                  <w:r w:rsidRPr="00CE55E1"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</w:pPr>
                </w:p>
              </w:tc>
              <w:tc>
                <w:tcPr>
                  <w:tcW w:w="440" w:type="dxa"/>
                  <w:noWrap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</w:tr>
            <w:tr w:rsidR="0085755E" w:rsidRPr="00CE55E1" w:rsidTr="0085755E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85755E" w:rsidRPr="00CE55E1" w:rsidRDefault="0085755E" w:rsidP="0085755E">
                  <w:pPr>
                    <w:spacing w:line="276" w:lineRule="auto"/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</w:p>
              </w:tc>
              <w:tc>
                <w:tcPr>
                  <w:tcW w:w="440" w:type="dxa"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 w:rsidRPr="00CE55E1">
                    <w:rPr>
                      <w:rFonts w:eastAsia="Times New Roman"/>
                      <w:color w:val="000000"/>
                    </w:rPr>
                    <w:t>O</w:t>
                  </w:r>
                </w:p>
              </w:tc>
            </w:tr>
            <w:tr w:rsidR="0085755E" w:rsidRPr="00CE55E1" w:rsidTr="0085755E">
              <w:trPr>
                <w:trHeight w:hRule="exact" w:val="340"/>
              </w:trPr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0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1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2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3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4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5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6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7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85755E" w:rsidRPr="00CE55E1" w:rsidRDefault="0085755E" w:rsidP="0085755E">
                  <w:pPr>
                    <w:jc w:val="center"/>
                    <w:rPr>
                      <w:rFonts w:eastAsia="Times New Roman"/>
                      <w:color w:val="000000"/>
                    </w:rPr>
                  </w:pPr>
                  <w:r>
                    <w:rPr>
                      <w:rFonts w:eastAsia="Times New Roman"/>
                      <w:color w:val="000000"/>
                    </w:rPr>
                    <w:t>8</w:t>
                  </w:r>
                </w:p>
              </w:tc>
            </w:tr>
          </w:tbl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>
              <w:t>What was the median number of hours spent volunteering?</w:t>
            </w:r>
          </w:p>
          <w:p w:rsidR="0085755E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  <w:p w:rsidR="0085755E" w:rsidRPr="00F72CE7" w:rsidRDefault="0085755E" w:rsidP="0085755E">
            <w:pPr>
              <w:pStyle w:val="ShortAnswerStyle"/>
            </w:pPr>
          </w:p>
          <w:p w:rsidR="0085755E" w:rsidRPr="00F72CE7" w:rsidRDefault="0085755E" w:rsidP="0085755E">
            <w:pPr>
              <w:pStyle w:val="ShortAnswerStyle"/>
            </w:pPr>
            <w:r w:rsidRPr="00F72CE7">
              <w:t>……………………………………………………………………………………………………………</w:t>
            </w:r>
          </w:p>
        </w:tc>
      </w:tr>
      <w:tr w:rsidR="0085755E" w:rsidRPr="00F72CE7" w:rsidTr="0085755E">
        <w:trPr>
          <w:cantSplit/>
        </w:trPr>
        <w:tc>
          <w:tcPr>
            <w:tcW w:w="534" w:type="dxa"/>
          </w:tcPr>
          <w:p w:rsidR="0085755E" w:rsidRPr="00B15693" w:rsidRDefault="0085755E" w:rsidP="0085755E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85755E" w:rsidRPr="00F72CE7" w:rsidRDefault="0085755E" w:rsidP="0085755E">
            <w:pPr>
              <w:pStyle w:val="ShortAnswerStyle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End of Section 1</w:t>
            </w:r>
          </w:p>
        </w:tc>
      </w:tr>
    </w:tbl>
    <w:p w:rsidR="004A7FD9" w:rsidRDefault="004A7FD9"/>
    <w:p w:rsidR="00066CC3" w:rsidRDefault="00066CC3">
      <w:r>
        <w:br w:type="page"/>
      </w:r>
    </w:p>
    <w:p w:rsidR="004E1F9D" w:rsidRDefault="002F488E" w:rsidP="004E1F9D">
      <w:pPr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>Half-</w:t>
      </w:r>
      <w:r w:rsidR="004E1F9D">
        <w:rPr>
          <w:rFonts w:ascii="Arial" w:eastAsia="Times New Roman" w:hAnsi="Arial" w:cs="Arial"/>
          <w:sz w:val="32"/>
          <w:szCs w:val="32"/>
        </w:rPr>
        <w:t xml:space="preserve">Yearly Examination             </w:t>
      </w:r>
    </w:p>
    <w:p w:rsidR="004E1F9D" w:rsidRDefault="00632655" w:rsidP="004E1F9D">
      <w:pPr>
        <w:rPr>
          <w:rFonts w:ascii="Arial" w:eastAsia="Times New Roman" w:hAnsi="Arial" w:cs="Arial"/>
          <w:b/>
          <w:sz w:val="32"/>
          <w:szCs w:val="32"/>
        </w:rPr>
      </w:pPr>
      <w:r>
        <w:rPr>
          <w:rFonts w:ascii="Arial" w:eastAsia="Times New Roman" w:hAnsi="Arial" w:cs="Arial"/>
          <w:b/>
          <w:sz w:val="32"/>
          <w:szCs w:val="32"/>
        </w:rPr>
        <w:t xml:space="preserve">Advanced </w:t>
      </w:r>
      <w:r w:rsidR="004E1F9D">
        <w:rPr>
          <w:rFonts w:ascii="Arial" w:eastAsia="Times New Roman" w:hAnsi="Arial" w:cs="Arial"/>
          <w:b/>
          <w:sz w:val="32"/>
          <w:szCs w:val="32"/>
        </w:rPr>
        <w:t>Mathematics</w:t>
      </w:r>
      <w:r w:rsidR="004E1F9D">
        <w:rPr>
          <w:rFonts w:ascii="Arial" w:eastAsia="Times New Roman" w:hAnsi="Arial" w:cs="Arial"/>
          <w:b/>
          <w:sz w:val="32"/>
          <w:szCs w:val="32"/>
        </w:rPr>
        <w:tab/>
      </w:r>
      <w:r w:rsidR="004E1F9D">
        <w:rPr>
          <w:rFonts w:ascii="Arial" w:eastAsia="Times New Roman" w:hAnsi="Arial" w:cs="Arial"/>
          <w:b/>
          <w:sz w:val="32"/>
          <w:szCs w:val="32"/>
        </w:rPr>
        <w:tab/>
      </w:r>
      <w:r w:rsidR="004E1F9D"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13BBA571" wp14:editId="20C68D16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85755E" w:rsidRDefault="0085755E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85755E" w:rsidRDefault="0085755E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85755E" w:rsidRDefault="0085755E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85755E" w:rsidRDefault="0085755E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BA571" id="Text Box 217" o:spid="_x0000_s1027" type="#_x0000_t202" style="position:absolute;margin-left:231pt;margin-top:23.55pt;width:257pt;height:501.75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" stroked="f">
                <v:textbox>
                  <w:txbxContent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85755E" w:rsidRDefault="0085755E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85755E" w:rsidRDefault="0085755E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85755E" w:rsidRDefault="0085755E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85755E" w:rsidRDefault="0085755E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85755E" w:rsidRDefault="0085755E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85755E" w:rsidRDefault="0085755E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7C1F3ED5" wp14:editId="55BA7A46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D61472" id="Straight Connector 216" o:spid="_x0000_s1026" style="position:absolute;flip:y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C65344">
        <w:trPr>
          <w:cantSplit/>
        </w:trPr>
        <w:tc>
          <w:tcPr>
            <w:tcW w:w="817" w:type="dxa"/>
            <w:tcBorders>
              <w:top w:val="nil"/>
              <w:bottom w:val="nil"/>
            </w:tcBorders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</w:tcPr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8308D5" w:rsidP="001617F0">
            <w:pPr>
              <w:pStyle w:val="NoSpac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Completely</w:t>
            </w:r>
            <w:r w:rsidR="00C25037" w:rsidRPr="00640856">
              <w:rPr>
                <w:rFonts w:ascii="Times New Roman" w:hAnsi="Times New Roman"/>
              </w:rPr>
              <w:t xml:space="preserve">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BC7F25" w:rsidRPr="00C25037" w:rsidTr="00C65344">
        <w:trPr>
          <w:cantSplit/>
        </w:trPr>
        <w:tc>
          <w:tcPr>
            <w:tcW w:w="817" w:type="dxa"/>
            <w:tcBorders>
              <w:top w:val="nil"/>
            </w:tcBorders>
          </w:tcPr>
          <w:p w:rsidR="00BC7F25" w:rsidRPr="00C65344" w:rsidRDefault="00BC7F25" w:rsidP="00C65344"/>
        </w:tc>
        <w:tc>
          <w:tcPr>
            <w:tcW w:w="9865" w:type="dxa"/>
            <w:tcBorders>
              <w:top w:val="nil"/>
            </w:tcBorders>
          </w:tcPr>
          <w:p w:rsidR="00BC7F25" w:rsidRPr="00B15693" w:rsidRDefault="00BC7F25" w:rsidP="00B15693">
            <w:pPr>
              <w:pStyle w:val="MCSectionStyle"/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26.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  <w:rPr>
                <w:szCs w:val="24"/>
              </w:rPr>
            </w:pPr>
            <w:r>
              <w:t xml:space="preserve">What positive integers less than 10 could be written in the spaces marked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and  </w:t>
            </w:r>
            <w:r w:rsidRPr="00263B64">
              <w:rPr>
                <w:sz w:val="36"/>
                <w:szCs w:val="36"/>
              </w:rPr>
              <w:t>□</w:t>
            </w:r>
            <w:r>
              <w:rPr>
                <w:szCs w:val="24"/>
              </w:rPr>
              <w:t xml:space="preserve"> to make the subtraction true?</w:t>
            </w: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        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10"/>
              <w:gridCol w:w="510"/>
              <w:gridCol w:w="510"/>
              <w:gridCol w:w="510"/>
            </w:tblGrid>
            <w:tr w:rsidR="0085755E" w:rsidTr="0085755E">
              <w:trPr>
                <w:trHeight w:val="454"/>
              </w:trPr>
              <w:tc>
                <w:tcPr>
                  <w:tcW w:w="567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10" w:type="dxa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510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–  </w:t>
                  </w:r>
                </w:p>
              </w:tc>
            </w:tr>
            <w:tr w:rsidR="0085755E" w:rsidTr="0085755E">
              <w:trPr>
                <w:trHeight w:val="454"/>
              </w:trPr>
              <w:tc>
                <w:tcPr>
                  <w:tcW w:w="567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85755E" w:rsidRPr="008C224C" w:rsidRDefault="0085755E" w:rsidP="0085755E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8C224C">
                    <w:rPr>
                      <w:position w:val="-6"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</w:tcPr>
                <w:p w:rsidR="0085755E" w:rsidRPr="008C224C" w:rsidRDefault="0085755E" w:rsidP="0085755E">
                  <w:pPr>
                    <w:pStyle w:val="ShortAnswerStyle"/>
                    <w:jc w:val="center"/>
                    <w:rPr>
                      <w:position w:val="6"/>
                      <w:sz w:val="56"/>
                      <w:szCs w:val="56"/>
                    </w:rPr>
                  </w:pPr>
                  <w:r w:rsidRPr="008C224C">
                    <w:rPr>
                      <w:position w:val="6"/>
                      <w:sz w:val="56"/>
                      <w:szCs w:val="56"/>
                    </w:rPr>
                    <w:t>□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85755E" w:rsidRPr="008C224C" w:rsidRDefault="0085755E" w:rsidP="0085755E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8C224C">
                    <w:rPr>
                      <w:position w:val="-6"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510" w:type="dxa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  <w:tr w:rsidR="0085755E" w:rsidTr="0085755E">
              <w:trPr>
                <w:trHeight w:val="454"/>
              </w:trPr>
              <w:tc>
                <w:tcPr>
                  <w:tcW w:w="567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</w:tcPr>
                <w:p w:rsidR="0085755E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263B64">
                    <w:rPr>
                      <w:position w:val="-6"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263B64">
                    <w:rPr>
                      <w:position w:val="-6"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position w:val="-6"/>
                      <w:sz w:val="56"/>
                      <w:szCs w:val="56"/>
                    </w:rPr>
                  </w:pPr>
                  <w:r w:rsidRPr="00263B64">
                    <w:rPr>
                      <w:position w:val="-6"/>
                      <w:sz w:val="56"/>
                      <w:szCs w:val="56"/>
                    </w:rPr>
                    <w:t>⌂</w:t>
                  </w:r>
                </w:p>
              </w:tc>
              <w:tc>
                <w:tcPr>
                  <w:tcW w:w="510" w:type="dxa"/>
                </w:tcPr>
                <w:p w:rsidR="0085755E" w:rsidRPr="00263B64" w:rsidRDefault="0085755E" w:rsidP="0085755E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= 7 and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6    </w:t>
            </w:r>
            <w:r w:rsidRPr="003D5C6C">
              <w:t xml:space="preserve">             B.</w:t>
            </w:r>
            <w:r>
              <w:t xml:space="preserve">   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= 6 and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7              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>
              <w:t xml:space="preserve">         C.      </w:t>
            </w:r>
            <w:r w:rsidRPr="00263B64">
              <w:rPr>
                <w:sz w:val="36"/>
                <w:szCs w:val="36"/>
              </w:rPr>
              <w:t>⌂</w:t>
            </w:r>
            <w:r>
              <w:t xml:space="preserve"> = 3 and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3                  D.   </w:t>
            </w:r>
            <w:r w:rsidRPr="00263B64">
              <w:rPr>
                <w:sz w:val="36"/>
                <w:szCs w:val="36"/>
              </w:rPr>
              <w:t>⌂</w:t>
            </w:r>
            <w:r>
              <w:rPr>
                <w:sz w:val="36"/>
                <w:szCs w:val="36"/>
              </w:rPr>
              <w:t xml:space="preserve"> </w:t>
            </w:r>
            <w:r>
              <w:t xml:space="preserve">= 7and  </w:t>
            </w:r>
            <w:r w:rsidRPr="00263B64">
              <w:rPr>
                <w:sz w:val="36"/>
                <w:szCs w:val="36"/>
              </w:rPr>
              <w:t>□</w:t>
            </w:r>
            <w:r>
              <w:t xml:space="preserve"> = 7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27.</w:t>
            </w:r>
          </w:p>
        </w:tc>
        <w:tc>
          <w:tcPr>
            <w:tcW w:w="9865" w:type="dxa"/>
          </w:tcPr>
          <w:p w:rsidR="0085755E" w:rsidRPr="00AF1909" w:rsidRDefault="0085755E" w:rsidP="0085755E">
            <w:pPr>
              <w:rPr>
                <w:rFonts w:ascii="Times New Roman" w:eastAsiaTheme="minorHAnsi" w:hAnsi="Times New Roman"/>
                <w:lang w:eastAsia="en-US"/>
              </w:rPr>
            </w:pPr>
            <w:r>
              <w:rPr>
                <w:rFonts w:ascii="Times New Roman" w:eastAsiaTheme="minorHAnsi" w:hAnsi="Times New Roman"/>
                <w:lang w:eastAsia="en-US"/>
              </w:rPr>
              <w:t>Michaela</w:t>
            </w: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invests $6 5</w:t>
            </w:r>
            <w:r>
              <w:rPr>
                <w:rFonts w:ascii="Times New Roman" w:eastAsiaTheme="minorHAnsi" w:hAnsi="Times New Roman"/>
                <w:lang w:eastAsia="en-US"/>
              </w:rPr>
              <w:t>00 at 4.25</w:t>
            </w: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% p.a. simple interest for a period of </w:t>
            </w:r>
            <w:r>
              <w:rPr>
                <w:rFonts w:ascii="Times New Roman" w:eastAsiaTheme="minorHAnsi" w:hAnsi="Times New Roman"/>
                <w:lang w:eastAsia="en-US"/>
              </w:rPr>
              <w:t>18 months</w:t>
            </w: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. How much interest does she earn? </w:t>
            </w:r>
          </w:p>
          <w:p w:rsidR="0085755E" w:rsidRPr="00AF1909" w:rsidRDefault="0085755E" w:rsidP="0085755E">
            <w:pPr>
              <w:rPr>
                <w:rFonts w:ascii="Times New Roman" w:eastAsiaTheme="minorHAnsi" w:hAnsi="Times New Roman"/>
                <w:sz w:val="16"/>
                <w:szCs w:val="16"/>
                <w:lang w:eastAsia="en-US"/>
              </w:rPr>
            </w:pPr>
          </w:p>
          <w:p w:rsidR="0085755E" w:rsidRPr="00AF1909" w:rsidRDefault="0085755E" w:rsidP="0085755E">
            <w:pPr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       A.    $414.38           B.     $828.75            C.      $621.56           D.     $4 972.50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28.</w:t>
            </w:r>
          </w:p>
        </w:tc>
        <w:tc>
          <w:tcPr>
            <w:tcW w:w="9865" w:type="dxa"/>
          </w:tcPr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  <w:r>
              <w:rPr>
                <w:rFonts w:ascii="Times New Roman" w:eastAsiaTheme="minorHAnsi" w:hAnsi="Times New Roman"/>
                <w:lang w:eastAsia="en-US"/>
              </w:rPr>
              <w:t>A Notebook Computer</w:t>
            </w: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is advertised as shown.</w:t>
            </w: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6240" behindDoc="0" locked="0" layoutInCell="1" allowOverlap="1" wp14:anchorId="775B6CB9" wp14:editId="0966EC3C">
                      <wp:simplePos x="0" y="0"/>
                      <wp:positionH relativeFrom="column">
                        <wp:posOffset>1516380</wp:posOffset>
                      </wp:positionH>
                      <wp:positionV relativeFrom="paragraph">
                        <wp:posOffset>-6985</wp:posOffset>
                      </wp:positionV>
                      <wp:extent cx="2360930" cy="1404620"/>
                      <wp:effectExtent l="114300" t="95250" r="123190" b="141605"/>
                      <wp:wrapNone/>
                      <wp:docPr id="1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A11607"/>
                              </a:solidFill>
                              <a:ln>
                                <a:headEnd/>
                                <a:tailEnd/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</a:sp3d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Notebook Computer</w:t>
                                  </w:r>
                                </w:p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</w:p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Cash Price  -  $1600</w:t>
                                  </w:r>
                                </w:p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or</w:t>
                                  </w:r>
                                </w:p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$342</w:t>
                                  </w:r>
                                  <w:r w:rsidRPr="003240C2">
                                    <w:rPr>
                                      <w:rFonts w:ascii="Rockwell" w:hAnsi="Rockwell"/>
                                    </w:rPr>
                                    <w:t xml:space="preserve"> deposit</w:t>
                                  </w:r>
                                </w:p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  <w:rPr>
                                      <w:rFonts w:ascii="Rockwell" w:hAnsi="Rockwell"/>
                                    </w:rPr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and $70</w:t>
                                  </w:r>
                                  <w:r w:rsidRPr="003240C2">
                                    <w:rPr>
                                      <w:rFonts w:ascii="Rockwell" w:hAnsi="Rockwell"/>
                                    </w:rPr>
                                    <w:t xml:space="preserve"> per</w:t>
                                  </w:r>
                                </w:p>
                                <w:p w:rsidR="0085755E" w:rsidRDefault="0085755E" w:rsidP="0085755E">
                                  <w:pPr>
                                    <w:ind w:left="33"/>
                                    <w:jc w:val="center"/>
                                  </w:pPr>
                                  <w:r>
                                    <w:rPr>
                                      <w:rFonts w:ascii="Rockwell" w:hAnsi="Rockwell"/>
                                    </w:rPr>
                                    <w:t>month for 24</w:t>
                                  </w:r>
                                  <w:r w:rsidRPr="003240C2">
                                    <w:rPr>
                                      <w:rFonts w:ascii="Rockwell" w:hAnsi="Rockwell"/>
                                    </w:rPr>
                                    <w:t xml:space="preserve"> months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75B6CB9" id="Text Box 2" o:spid="_x0000_s1028" type="#_x0000_t202" style="position:absolute;left:0;text-align:left;margin-left:119.4pt;margin-top:-.55pt;width:185.9pt;height:110.6pt;z-index:251786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" fillcolor="#a11607" strokecolor="white [3201]" strokeweight="3pt">
                      <v:shadow on="t" color="black" opacity="24903f" origin=",.5" offset="0,.55556mm"/>
                      <v:textbox style="mso-fit-shape-to-text:t">
                        <w:txbxContent>
                          <w:p w:rsidR="0085755E" w:rsidRDefault="0085755E" w:rsidP="0085755E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Notebook Computer</w:t>
                            </w:r>
                          </w:p>
                          <w:p w:rsidR="0085755E" w:rsidRDefault="0085755E" w:rsidP="0085755E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</w:p>
                          <w:p w:rsidR="0085755E" w:rsidRDefault="0085755E" w:rsidP="0085755E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Cash Price  -  $1600</w:t>
                            </w:r>
                          </w:p>
                          <w:p w:rsidR="0085755E" w:rsidRDefault="0085755E" w:rsidP="0085755E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or</w:t>
                            </w:r>
                          </w:p>
                          <w:p w:rsidR="0085755E" w:rsidRDefault="0085755E" w:rsidP="0085755E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$342</w:t>
                            </w:r>
                            <w:r w:rsidRPr="003240C2">
                              <w:rPr>
                                <w:rFonts w:ascii="Rockwell" w:hAnsi="Rockwell"/>
                              </w:rPr>
                              <w:t xml:space="preserve"> deposit</w:t>
                            </w:r>
                          </w:p>
                          <w:p w:rsidR="0085755E" w:rsidRDefault="0085755E" w:rsidP="0085755E">
                            <w:pPr>
                              <w:ind w:left="33"/>
                              <w:jc w:val="center"/>
                              <w:rPr>
                                <w:rFonts w:ascii="Rockwell" w:hAnsi="Rockwell"/>
                              </w:rPr>
                            </w:pPr>
                            <w:r>
                              <w:rPr>
                                <w:rFonts w:ascii="Rockwell" w:hAnsi="Rockwell"/>
                              </w:rPr>
                              <w:t>and $70</w:t>
                            </w:r>
                            <w:r w:rsidRPr="003240C2">
                              <w:rPr>
                                <w:rFonts w:ascii="Rockwell" w:hAnsi="Rockwell"/>
                              </w:rPr>
                              <w:t xml:space="preserve"> per</w:t>
                            </w:r>
                          </w:p>
                          <w:p w:rsidR="0085755E" w:rsidRDefault="0085755E" w:rsidP="0085755E">
                            <w:pPr>
                              <w:ind w:left="33"/>
                              <w:jc w:val="center"/>
                            </w:pPr>
                            <w:r>
                              <w:rPr>
                                <w:rFonts w:ascii="Rockwell" w:hAnsi="Rockwell"/>
                              </w:rPr>
                              <w:t>month for 24</w:t>
                            </w:r>
                            <w:r w:rsidRPr="003240C2">
                              <w:rPr>
                                <w:rFonts w:ascii="Rockwell" w:hAnsi="Rockwell"/>
                              </w:rPr>
                              <w:t xml:space="preserve"> months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85755E" w:rsidRPr="00AF1909" w:rsidRDefault="0085755E" w:rsidP="0085755E">
            <w:pPr>
              <w:ind w:left="33"/>
              <w:rPr>
                <w:rFonts w:ascii="Rockwell" w:eastAsiaTheme="minorHAnsi" w:hAnsi="Rockwell"/>
                <w:lang w:eastAsia="en-US"/>
              </w:rPr>
            </w:pPr>
            <w:r w:rsidRPr="00AF1909">
              <w:rPr>
                <w:rFonts w:ascii="Rockwell" w:eastAsiaTheme="minorHAnsi" w:hAnsi="Rockwell"/>
                <w:lang w:eastAsia="en-US"/>
              </w:rPr>
              <w:t xml:space="preserve">                  </w:t>
            </w:r>
          </w:p>
          <w:p w:rsidR="0085755E" w:rsidRPr="00AF1909" w:rsidRDefault="0085755E" w:rsidP="0085755E">
            <w:pPr>
              <w:rPr>
                <w:rFonts w:ascii="Rockwell" w:eastAsiaTheme="minorHAnsi" w:hAnsi="Rockwell"/>
                <w:lang w:eastAsia="en-US"/>
              </w:rPr>
            </w:pP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85755E" w:rsidRPr="00AF1909" w:rsidRDefault="0085755E" w:rsidP="0085755E">
            <w:pPr>
              <w:ind w:left="33"/>
              <w:rPr>
                <w:rFonts w:ascii="Times New Roman" w:eastAsiaTheme="minorHAnsi" w:hAnsi="Times New Roman"/>
                <w:lang w:eastAsia="en-US"/>
              </w:rPr>
            </w:pPr>
          </w:p>
          <w:p w:rsidR="0085755E" w:rsidRPr="00AF1909" w:rsidRDefault="0085755E" w:rsidP="0085755E">
            <w:pPr>
              <w:ind w:left="33" w:right="176"/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lang w:eastAsia="en-US"/>
              </w:rPr>
              <w:t>How much extra is paid by paying it off over 24 months, compared to the cash price?</w:t>
            </w:r>
          </w:p>
          <w:p w:rsidR="0085755E" w:rsidRPr="00AF1909" w:rsidRDefault="0085755E" w:rsidP="0085755E">
            <w:pPr>
              <w:rPr>
                <w:rFonts w:ascii="Times New Roman" w:eastAsiaTheme="minorHAnsi" w:hAnsi="Times New Roman"/>
                <w:sz w:val="16"/>
                <w:szCs w:val="16"/>
                <w:lang w:eastAsia="en-US"/>
              </w:rPr>
            </w:pPr>
          </w:p>
          <w:p w:rsidR="0085755E" w:rsidRPr="00AF1909" w:rsidRDefault="0085755E" w:rsidP="0085755E">
            <w:pPr>
              <w:rPr>
                <w:rFonts w:ascii="Times New Roman" w:eastAsiaTheme="minorHAnsi" w:hAnsi="Times New Roman"/>
                <w:lang w:eastAsia="en-US"/>
              </w:rPr>
            </w:pPr>
            <w:r w:rsidRPr="00AF1909">
              <w:rPr>
                <w:rFonts w:ascii="Times New Roman" w:eastAsiaTheme="minorHAnsi" w:hAnsi="Times New Roman"/>
                <w:lang w:eastAsia="en-US"/>
              </w:rPr>
              <w:t xml:space="preserve">        A.    $272               B.     $422              C.    $1 872             D.   $2 022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29.</w:t>
            </w:r>
          </w:p>
        </w:tc>
        <w:tc>
          <w:tcPr>
            <w:tcW w:w="9865" w:type="dxa"/>
          </w:tcPr>
          <w:p w:rsidR="0085755E" w:rsidRPr="00AF0E17" w:rsidRDefault="0085755E" w:rsidP="0085755E">
            <w:pPr>
              <w:pStyle w:val="QuestionStyle"/>
              <w:ind w:left="0"/>
            </w:pPr>
            <w:r w:rsidRPr="00AF0E17">
              <w:t>Use the compound interest f</w:t>
            </w:r>
            <w:r>
              <w:t>ormula to find the value of a $12</w:t>
            </w:r>
            <w:r w:rsidRPr="00AF0E17">
              <w:t xml:space="preserve"> 000 </w:t>
            </w:r>
            <w:r>
              <w:t>investment earning interest at 7</w:t>
            </w:r>
            <w:r w:rsidRPr="00AF0E17">
              <w:t xml:space="preserve">% p.a. </w:t>
            </w:r>
            <w:r>
              <w:t>compounding annually for 4</w:t>
            </w:r>
            <w:r w:rsidRPr="00AF0E17">
              <w:t xml:space="preserve"> years.</w:t>
            </w:r>
          </w:p>
          <w:p w:rsidR="0085755E" w:rsidRPr="00AF0E17" w:rsidRDefault="0085755E" w:rsidP="0085755E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85755E" w:rsidRPr="00AF0E17" w:rsidRDefault="0085755E" w:rsidP="0085755E">
            <w:pPr>
              <w:rPr>
                <w:rFonts w:ascii="Times New Roman" w:hAnsi="Times New Roman"/>
              </w:rPr>
            </w:pPr>
            <w:r w:rsidRPr="00AF0E17">
              <w:rPr>
                <w:rFonts w:ascii="Times New Roman" w:hAnsi="Times New Roman"/>
              </w:rPr>
              <w:t xml:space="preserve">        A.     </w:t>
            </w:r>
            <w:r>
              <w:rPr>
                <w:rFonts w:ascii="Times New Roman" w:hAnsi="Times New Roman"/>
              </w:rPr>
              <w:t>$3 600</w:t>
            </w:r>
            <w:r w:rsidRPr="00AF0E17">
              <w:rPr>
                <w:rFonts w:ascii="Times New Roman" w:hAnsi="Times New Roman"/>
              </w:rPr>
              <w:t xml:space="preserve">.00     B.    </w:t>
            </w:r>
            <w:r>
              <w:rPr>
                <w:rFonts w:ascii="Times New Roman" w:hAnsi="Times New Roman"/>
              </w:rPr>
              <w:t>$3 729.55</w:t>
            </w:r>
            <w:r w:rsidRPr="00AF0E17">
              <w:rPr>
                <w:rFonts w:ascii="Times New Roman" w:hAnsi="Times New Roman"/>
              </w:rPr>
              <w:t xml:space="preserve">         C.      $</w:t>
            </w:r>
            <w:r>
              <w:rPr>
                <w:rFonts w:ascii="Times New Roman" w:hAnsi="Times New Roman"/>
              </w:rPr>
              <w:t>15 360.00</w:t>
            </w:r>
            <w:r w:rsidRPr="00AF0E17">
              <w:rPr>
                <w:rFonts w:ascii="Times New Roman" w:hAnsi="Times New Roman"/>
              </w:rPr>
              <w:t xml:space="preserve">       D.     </w:t>
            </w:r>
            <w:r>
              <w:rPr>
                <w:rFonts w:ascii="Times New Roman" w:hAnsi="Times New Roman"/>
              </w:rPr>
              <w:t>$15 729.55</w:t>
            </w:r>
            <w:r w:rsidRPr="00AF0E17">
              <w:rPr>
                <w:rFonts w:ascii="Times New Roman" w:hAnsi="Times New Roman"/>
              </w:rPr>
              <w:t xml:space="preserve">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30.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MCSectionStyle"/>
            </w:pPr>
            <w:r>
              <w:t xml:space="preserve">When Peter won $2 500 in a lottery, he kept half and divided the rest between his sons Braiden and Trent in the ratio 3 : 2. </w:t>
            </w:r>
          </w:p>
          <w:p w:rsidR="0085755E" w:rsidRDefault="0085755E" w:rsidP="0085755E">
            <w:pPr>
              <w:pStyle w:val="MCSectionStyle"/>
            </w:pPr>
            <w:r>
              <w:t xml:space="preserve">How much does Trent receive?  </w:t>
            </w:r>
          </w:p>
          <w:p w:rsidR="0085755E" w:rsidRPr="003D5C6C" w:rsidRDefault="0085755E" w:rsidP="0085755E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85755E" w:rsidRDefault="0085755E" w:rsidP="0085755E">
            <w:pPr>
              <w:rPr>
                <w:rFonts w:ascii="Times New Roman" w:hAnsi="Times New Roman"/>
              </w:rPr>
            </w:pPr>
            <w:r w:rsidRPr="003D5C6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     A. </w:t>
            </w:r>
            <w:r w:rsidRPr="003D5C6C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$500</w:t>
            </w:r>
            <w:r w:rsidRPr="003D5C6C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    </w:t>
            </w:r>
            <w:r w:rsidRPr="003D5C6C">
              <w:rPr>
                <w:rFonts w:ascii="Times New Roman" w:hAnsi="Times New Roman"/>
              </w:rPr>
              <w:t xml:space="preserve">             B</w:t>
            </w:r>
            <w:r>
              <w:rPr>
                <w:rFonts w:ascii="Times New Roman" w:hAnsi="Times New Roman"/>
              </w:rPr>
              <w:t xml:space="preserve">       $750                      C.    $1 000                   D.   $1 500   </w:t>
            </w:r>
          </w:p>
          <w:p w:rsidR="0085755E" w:rsidRPr="00C31849" w:rsidRDefault="0085755E" w:rsidP="0085755E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31.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 w14:anchorId="5A298320">
                <v:shape id="_x0000_s1378" type="#_x0000_t75" style="position:absolute;margin-left:308.25pt;margin-top:-3pt;width:162.05pt;height:95.9pt;z-index:251785216;mso-position-horizontal-relative:text;mso-position-vertical-relative:text">
                  <v:imagedata r:id="rId103" o:title=""/>
                </v:shape>
                <o:OLEObject Type="Embed" ProgID="FXDraw.Graphic" ShapeID="_x0000_s1378" DrawAspect="Content" ObjectID="_1460929064" r:id="rId104"/>
              </w:object>
            </w:r>
            <w:r>
              <w:t xml:space="preserve">What is the size of  </w:t>
            </w:r>
            <w:r w:rsidRPr="00C075C8">
              <w:rPr>
                <w:color w:val="FF0000"/>
                <w:position w:val="-2"/>
              </w:rPr>
              <w:object w:dxaOrig="870" w:dyaOrig="194" w14:anchorId="05983CC5">
                <v:shape id="_x0000_i1137" type="#_x0000_t75" style="width:43.8pt;height:9.6pt" o:ole="">
                  <v:imagedata r:id="rId105" o:title=""/>
                </v:shape>
                <o:OLEObject Type="Embed" ProgID="FXEquation.Equation" ShapeID="_x0000_i1137" DrawAspect="Content" ObjectID="_1460928950" r:id="rId106"/>
              </w:object>
            </w:r>
            <w:r>
              <w:t xml:space="preserve"> 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  <w:ind w:left="480"/>
            </w:pPr>
            <w:r>
              <w:t>A.    32</w:t>
            </w:r>
            <w:r w:rsidRPr="00C075C8">
              <w:rPr>
                <w:vertAlign w:val="superscript"/>
              </w:rPr>
              <w:t>o</w:t>
            </w:r>
            <w:r>
              <w:t xml:space="preserve">                 </w:t>
            </w:r>
            <w:r w:rsidRPr="003D5C6C">
              <w:t>B.</w:t>
            </w:r>
            <w:r>
              <w:t xml:space="preserve">     44</w:t>
            </w:r>
            <w:r w:rsidRPr="00C075C8">
              <w:rPr>
                <w:vertAlign w:val="superscript"/>
              </w:rPr>
              <w:t>o</w:t>
            </w:r>
          </w:p>
          <w:p w:rsidR="0085755E" w:rsidRDefault="0085755E" w:rsidP="0085755E">
            <w:pPr>
              <w:pStyle w:val="ShortAnswerStyle"/>
              <w:ind w:left="2268"/>
            </w:pPr>
            <w:r>
              <w:t xml:space="preserve">                </w:t>
            </w:r>
          </w:p>
          <w:p w:rsidR="0085755E" w:rsidRDefault="0085755E" w:rsidP="0085755E">
            <w:pPr>
              <w:pStyle w:val="ShortAnswerStyle"/>
            </w:pPr>
            <w:r>
              <w:t xml:space="preserve">        C.    68</w:t>
            </w:r>
            <w:r w:rsidRPr="00C075C8">
              <w:rPr>
                <w:vertAlign w:val="superscript"/>
              </w:rPr>
              <w:t>o</w:t>
            </w:r>
            <w:r>
              <w:t xml:space="preserve">                 D.     76</w:t>
            </w:r>
            <w:r w:rsidRPr="00C075C8">
              <w:rPr>
                <w:vertAlign w:val="superscript"/>
              </w:rPr>
              <w:t>o</w:t>
            </w:r>
            <w:r>
              <w:t xml:space="preserve">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32.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QuestionStyle"/>
            </w:pPr>
            <w:r>
              <w:t xml:space="preserve">A parallelogram </w:t>
            </w:r>
            <w:r w:rsidRPr="00BA3459">
              <w:rPr>
                <w:i/>
              </w:rPr>
              <w:t>ABCD</w:t>
            </w:r>
            <w:r>
              <w:t xml:space="preserve"> has both its diagonals drawn, intersecting at </w:t>
            </w:r>
            <w:r w:rsidRPr="00BA3459">
              <w:rPr>
                <w:i/>
              </w:rPr>
              <w:t>E</w:t>
            </w:r>
            <w:r>
              <w:t>.</w:t>
            </w:r>
          </w:p>
          <w:p w:rsidR="0085755E" w:rsidRDefault="0085755E" w:rsidP="0085755E">
            <w:pPr>
              <w:pStyle w:val="QuestionStyle"/>
            </w:pPr>
            <w:r>
              <w:object w:dxaOrig="1440" w:dyaOrig="1440" w14:anchorId="5FB7D73F">
                <v:shape id="_x0000_s1379" type="#_x0000_t75" style="position:absolute;left:0;text-align:left;margin-left:225.3pt;margin-top:13.25pt;width:193.7pt;height:97.35pt;z-index:251787264;mso-position-horizontal-relative:text;mso-position-vertical-relative:text">
                  <v:imagedata r:id="rId107" o:title=""/>
                </v:shape>
                <o:OLEObject Type="Embed" ProgID="FXDraw.Graphic" ShapeID="_x0000_s1379" DrawAspect="Content" ObjectID="_1460929065" r:id="rId108"/>
              </w:object>
            </w:r>
          </w:p>
          <w:p w:rsidR="0085755E" w:rsidRDefault="0085755E" w:rsidP="0085755E">
            <w:pPr>
              <w:pStyle w:val="QuestionStyle"/>
            </w:pPr>
            <w:r>
              <w:t>Which pair of triangles are congruent?</w:t>
            </w:r>
          </w:p>
          <w:p w:rsidR="0085755E" w:rsidRPr="00BA3459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BA3459" w:rsidRDefault="0085755E" w:rsidP="0085755E">
            <w:pPr>
              <w:rPr>
                <w:rFonts w:ascii="Times New Roman" w:hAnsi="Times New Roman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A.</w:t>
            </w:r>
            <w:r w:rsidRPr="00BA3459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 xml:space="preserve"> </w:t>
            </w:r>
            <w:r>
              <w:t xml:space="preserve"> </w:t>
            </w:r>
            <w:r w:rsidRPr="00053472">
              <w:rPr>
                <w:color w:val="FF0000"/>
                <w:position w:val="-2"/>
              </w:rPr>
              <w:object w:dxaOrig="1901" w:dyaOrig="198" w14:anchorId="2AC98845">
                <v:shape id="_x0000_i1138" type="#_x0000_t75" style="width:94.75pt;height:10.2pt" o:ole="">
                  <v:imagedata r:id="rId109" o:title=""/>
                </v:shape>
                <o:OLEObject Type="Embed" ProgID="FXEquation.Equation" ShapeID="_x0000_i1138" DrawAspect="Content" ObjectID="_1460928951" r:id="rId110"/>
              </w:object>
            </w:r>
          </w:p>
          <w:p w:rsidR="0085755E" w:rsidRPr="00BA3459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BA3459" w:rsidRDefault="0085755E" w:rsidP="0085755E">
            <w:pPr>
              <w:rPr>
                <w:rFonts w:ascii="Times New Roman" w:hAnsi="Times New Roman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B.</w:t>
            </w:r>
            <w:r w:rsidRPr="00BA3459">
              <w:rPr>
                <w:rFonts w:ascii="Times New Roman" w:hAnsi="Times New Roman"/>
              </w:rPr>
              <w:t xml:space="preserve">    </w:t>
            </w:r>
            <w:r w:rsidRPr="00053472">
              <w:rPr>
                <w:color w:val="FF0000"/>
                <w:position w:val="-2"/>
              </w:rPr>
              <w:object w:dxaOrig="1950" w:dyaOrig="198" w14:anchorId="107D86A0">
                <v:shape id="_x0000_i1139" type="#_x0000_t75" style="width:97.2pt;height:10.2pt" o:ole="">
                  <v:imagedata r:id="rId111" o:title=""/>
                </v:shape>
                <o:OLEObject Type="Embed" ProgID="FXEquation.Equation" ShapeID="_x0000_i1139" DrawAspect="Content" ObjectID="_1460928952" r:id="rId112"/>
              </w:object>
            </w:r>
          </w:p>
          <w:p w:rsidR="0085755E" w:rsidRPr="00BA3459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882F0F" w:rsidRDefault="0085755E" w:rsidP="0085755E">
            <w:pPr>
              <w:rPr>
                <w:rFonts w:ascii="Times New Roman" w:hAnsi="Times New Roman"/>
                <w:position w:val="-2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C.</w:t>
            </w:r>
            <w:r w:rsidRPr="00BA3459">
              <w:rPr>
                <w:rFonts w:ascii="Times New Roman" w:hAnsi="Times New Roman"/>
              </w:rPr>
              <w:t xml:space="preserve">    </w:t>
            </w:r>
            <w:r w:rsidRPr="00053472">
              <w:rPr>
                <w:color w:val="FF0000"/>
                <w:position w:val="-2"/>
              </w:rPr>
              <w:object w:dxaOrig="1986" w:dyaOrig="198" w14:anchorId="3AA26D82">
                <v:shape id="_x0000_i1140" type="#_x0000_t75" style="width:99.6pt;height:10.2pt" o:ole="">
                  <v:imagedata r:id="rId113" o:title=""/>
                </v:shape>
                <o:OLEObject Type="Embed" ProgID="FXEquation.Equation" ShapeID="_x0000_i1140" DrawAspect="Content" ObjectID="_1460928953" r:id="rId114"/>
              </w:object>
            </w:r>
          </w:p>
          <w:p w:rsidR="0085755E" w:rsidRPr="00BA3459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BA3459" w:rsidRDefault="0085755E" w:rsidP="0085755E">
            <w:pPr>
              <w:rPr>
                <w:rFonts w:ascii="Times New Roman" w:hAnsi="Times New Roman"/>
              </w:rPr>
            </w:pPr>
            <w:r w:rsidRPr="00BA3459">
              <w:rPr>
                <w:rFonts w:ascii="Times New Roman" w:hAnsi="Times New Roman"/>
              </w:rPr>
              <w:t xml:space="preserve">          </w:t>
            </w:r>
            <w:r>
              <w:rPr>
                <w:rFonts w:ascii="Times New Roman" w:hAnsi="Times New Roman"/>
              </w:rPr>
              <w:t>D.</w:t>
            </w:r>
            <w:r w:rsidRPr="00BA3459">
              <w:rPr>
                <w:rFonts w:ascii="Times New Roman" w:hAnsi="Times New Roman"/>
              </w:rPr>
              <w:t xml:space="preserve">    </w:t>
            </w:r>
            <w:r w:rsidRPr="00053472">
              <w:rPr>
                <w:color w:val="FF0000"/>
                <w:position w:val="-2"/>
              </w:rPr>
              <w:object w:dxaOrig="1973" w:dyaOrig="198" w14:anchorId="044FF5B6">
                <v:shape id="_x0000_i1141" type="#_x0000_t75" style="width:94.2pt;height:9.6pt" o:ole="">
                  <v:imagedata r:id="rId115" o:title=""/>
                </v:shape>
                <o:OLEObject Type="Embed" ProgID="FXEquation.Equation" ShapeID="_x0000_i1141" DrawAspect="Content" ObjectID="_1460928954" r:id="rId116"/>
              </w:object>
            </w:r>
          </w:p>
          <w:p w:rsidR="0085755E" w:rsidRDefault="0085755E" w:rsidP="0085755E">
            <w:pPr>
              <w:pStyle w:val="QuestionStyle"/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33.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MCSectionStyle"/>
              <w:ind w:right="4937"/>
            </w:pPr>
            <w:r>
              <w:rPr>
                <w:noProof/>
                <w:sz w:val="12"/>
                <w:szCs w:val="12"/>
              </w:rPr>
              <w:object w:dxaOrig="1440" w:dyaOrig="1440" w14:anchorId="5B22E8E8">
                <v:shape id="_x0000_s1380" type="#_x0000_t75" style="position:absolute;margin-left:260.15pt;margin-top:.3pt;width:202.3pt;height:145.4pt;z-index:251788288;mso-position-horizontal-relative:text;mso-position-vertical-relative:text">
                  <v:imagedata r:id="rId117" o:title=""/>
                </v:shape>
                <o:OLEObject Type="Embed" ProgID="FXDraw.Graphic" ShapeID="_x0000_s1380" DrawAspect="Content" ObjectID="_1460929066" r:id="rId118"/>
              </w:object>
            </w:r>
            <w:r>
              <w:t xml:space="preserve">There are two right angles and four angles which are equal to </w:t>
            </w:r>
            <w:r w:rsidRPr="00584C4E">
              <w:rPr>
                <w:i/>
              </w:rPr>
              <w:t>x</w:t>
            </w:r>
            <w:r w:rsidRPr="00584C4E">
              <w:rPr>
                <w:vertAlign w:val="superscript"/>
              </w:rPr>
              <w:t>o</w:t>
            </w:r>
            <w:r>
              <w:t xml:space="preserve"> in the irregular hexagon shown.</w:t>
            </w:r>
          </w:p>
          <w:p w:rsidR="0085755E" w:rsidRDefault="0085755E" w:rsidP="0085755E">
            <w:pPr>
              <w:pStyle w:val="MCSectionStyle"/>
              <w:ind w:right="4937"/>
            </w:pPr>
            <w:r>
              <w:t xml:space="preserve">What is the value of </w:t>
            </w:r>
            <w:r w:rsidRPr="00584C4E">
              <w:rPr>
                <w:i/>
              </w:rPr>
              <w:t>x</w:t>
            </w:r>
            <w:r>
              <w:t>?</w:t>
            </w:r>
          </w:p>
          <w:p w:rsidR="0085755E" w:rsidRDefault="0085755E" w:rsidP="0085755E">
            <w:pPr>
              <w:pStyle w:val="MCSectionStyle"/>
              <w:ind w:right="4937"/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115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120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135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150</w:t>
            </w:r>
            <w:r w:rsidRPr="008B4501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Default="0085755E" w:rsidP="0085755E">
            <w:pPr>
              <w:pStyle w:val="MCSectionStyle"/>
              <w:rPr>
                <w:sz w:val="12"/>
                <w:szCs w:val="12"/>
              </w:rPr>
            </w:pPr>
          </w:p>
          <w:p w:rsidR="0085755E" w:rsidRDefault="0085755E" w:rsidP="0085755E">
            <w:pPr>
              <w:pStyle w:val="MCSectionStyle"/>
              <w:rPr>
                <w:sz w:val="12"/>
                <w:szCs w:val="12"/>
              </w:rPr>
            </w:pPr>
          </w:p>
          <w:p w:rsidR="0085755E" w:rsidRPr="00C31849" w:rsidRDefault="0085755E" w:rsidP="0085755E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34.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>Theo makes two statements about the figure below.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  <w:numPr>
                <w:ilvl w:val="0"/>
                <w:numId w:val="32"/>
              </w:numPr>
            </w:pPr>
            <w:r>
              <w:rPr>
                <w:noProof/>
              </w:rPr>
              <w:object w:dxaOrig="1440" w:dyaOrig="1440" w14:anchorId="761070CE">
                <v:shape id="_x0000_s1381" type="#_x0000_t75" style="position:absolute;left:0;text-align:left;margin-left:329.85pt;margin-top:8.7pt;width:124.75pt;height:124.75pt;z-index:251789312;mso-position-horizontal-relative:text;mso-position-vertical-relative:text">
                  <v:imagedata r:id="rId119" o:title=""/>
                </v:shape>
                <o:OLEObject Type="Embed" ProgID="FXDraw.Graphic" ShapeID="_x0000_s1381" DrawAspect="Content" ObjectID="_1460929067" r:id="rId120"/>
              </w:object>
            </w:r>
            <w:r>
              <w:t xml:space="preserve">The figure has exactly two axes of line symmetry. </w:t>
            </w:r>
          </w:p>
          <w:p w:rsidR="0085755E" w:rsidRDefault="0085755E" w:rsidP="0085755E">
            <w:pPr>
              <w:pStyle w:val="ShortAnswerStyle"/>
              <w:numPr>
                <w:ilvl w:val="0"/>
                <w:numId w:val="32"/>
              </w:numPr>
            </w:pPr>
            <w:r>
              <w:t>The figure has rotational symmetry of order four.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  <w:r>
              <w:t>Which is true?</w:t>
            </w:r>
          </w:p>
          <w:p w:rsidR="0085755E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>
              <w:t>Both statements are true.</w:t>
            </w:r>
            <w:r w:rsidRPr="003D5C6C">
              <w:t xml:space="preserve">  </w:t>
            </w:r>
            <w:r>
              <w:t xml:space="preserve">     </w:t>
            </w:r>
            <w:r w:rsidRPr="003D5C6C">
              <w:t xml:space="preserve">     </w:t>
            </w:r>
          </w:p>
          <w:p w:rsidR="0085755E" w:rsidRPr="00130DA0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      B.</w:t>
            </w:r>
            <w:r>
              <w:t xml:space="preserve">      Neither statement is true.                </w:t>
            </w:r>
          </w:p>
          <w:p w:rsidR="0085755E" w:rsidRPr="00130DA0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  <w:p w:rsidR="0085755E" w:rsidRDefault="0085755E" w:rsidP="0085755E">
            <w:pPr>
              <w:pStyle w:val="ShortAnswerStyle"/>
            </w:pPr>
            <w:r>
              <w:t xml:space="preserve">        C.      Only statement I is true.               </w:t>
            </w:r>
          </w:p>
          <w:p w:rsidR="0085755E" w:rsidRPr="00130DA0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  <w:p w:rsidR="0085755E" w:rsidRDefault="0085755E" w:rsidP="0085755E">
            <w:pPr>
              <w:pStyle w:val="ShortAnswerStyle"/>
            </w:pPr>
            <w:r>
              <w:t xml:space="preserve">        D.      Only statement II is true.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35.</w:t>
            </w:r>
          </w:p>
        </w:tc>
        <w:tc>
          <w:tcPr>
            <w:tcW w:w="9865" w:type="dxa"/>
          </w:tcPr>
          <w:p w:rsidR="0085755E" w:rsidRPr="00FA6D15" w:rsidRDefault="0085755E" w:rsidP="0085755E">
            <w:pPr>
              <w:ind w:right="532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 w14:anchorId="68A2C40B">
                <v:shape id="_x0000_s1382" type="#_x0000_t75" style="position:absolute;margin-left:247.1pt;margin-top:.5pt;width:220.25pt;height:112.95pt;z-index:251790336;mso-position-horizontal-relative:text;mso-position-vertical-relative:text">
                  <v:imagedata r:id="rId121" o:title=""/>
                </v:shape>
                <o:OLEObject Type="Embed" ProgID="FXDraw.Graphic" ShapeID="_x0000_s1382" DrawAspect="Content" ObjectID="_1460929068" r:id="rId122"/>
              </w:object>
            </w:r>
            <w:r w:rsidRPr="00FA6D15">
              <w:rPr>
                <w:rFonts w:ascii="Times New Roman" w:hAnsi="Times New Roman"/>
              </w:rPr>
              <w:t>Find the volum</w:t>
            </w:r>
            <w:r>
              <w:rPr>
                <w:rFonts w:ascii="Times New Roman" w:hAnsi="Times New Roman"/>
              </w:rPr>
              <w:t>e of the prism shown</w:t>
            </w:r>
            <w:r w:rsidRPr="00FA6D15">
              <w:rPr>
                <w:rFonts w:ascii="Times New Roman" w:hAnsi="Times New Roman"/>
              </w:rPr>
              <w:t>.</w:t>
            </w:r>
          </w:p>
          <w:p w:rsidR="0085755E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FA6D15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FA6D15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A.    </w:t>
            </w:r>
            <w:r>
              <w:rPr>
                <w:rFonts w:ascii="Times New Roman" w:hAnsi="Times New Roman"/>
              </w:rPr>
              <w:t>1 016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85755E" w:rsidRPr="00FA6D15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FA6D15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B.    </w:t>
            </w:r>
            <w:r>
              <w:rPr>
                <w:rFonts w:ascii="Times New Roman" w:hAnsi="Times New Roman"/>
              </w:rPr>
              <w:t>8 128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85755E" w:rsidRPr="00FA6D15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FA6D15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C.    </w:t>
            </w:r>
            <w:r>
              <w:rPr>
                <w:rFonts w:ascii="Times New Roman" w:hAnsi="Times New Roman"/>
              </w:rPr>
              <w:t>10 160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85755E" w:rsidRPr="00FA6D15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FA6D15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FA6D15">
              <w:rPr>
                <w:rFonts w:ascii="Times New Roman" w:hAnsi="Times New Roman"/>
              </w:rPr>
              <w:t xml:space="preserve">D.    </w:t>
            </w:r>
            <w:r>
              <w:rPr>
                <w:rFonts w:ascii="Times New Roman" w:hAnsi="Times New Roman"/>
              </w:rPr>
              <w:t>81 280 cm</w:t>
            </w:r>
            <w:r w:rsidRPr="00FA6D15">
              <w:rPr>
                <w:rFonts w:ascii="Times New Roman" w:hAnsi="Times New Roman"/>
                <w:vertAlign w:val="superscript"/>
              </w:rPr>
              <w:t>3</w:t>
            </w:r>
          </w:p>
          <w:p w:rsidR="0085755E" w:rsidRDefault="0085755E" w:rsidP="0085755E">
            <w:pPr>
              <w:pStyle w:val="QuestionStyle"/>
              <w:rPr>
                <w:sz w:val="12"/>
                <w:szCs w:val="12"/>
              </w:rPr>
            </w:pPr>
          </w:p>
          <w:p w:rsidR="0085755E" w:rsidRPr="00FA6D15" w:rsidRDefault="0085755E" w:rsidP="0085755E">
            <w:pPr>
              <w:pStyle w:val="Question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36.</w:t>
            </w:r>
          </w:p>
        </w:tc>
        <w:tc>
          <w:tcPr>
            <w:tcW w:w="9865" w:type="dxa"/>
          </w:tcPr>
          <w:p w:rsidR="0085755E" w:rsidRPr="00185775" w:rsidRDefault="0085755E" w:rsidP="0085755E">
            <w:pPr>
              <w:ind w:right="485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Find the surface area</w:t>
            </w:r>
            <w:r w:rsidRPr="00185775">
              <w:rPr>
                <w:rFonts w:ascii="Times New Roman" w:hAnsi="Times New Roman"/>
              </w:rPr>
              <w:t xml:space="preserve"> of the triangular prism shown.</w:t>
            </w:r>
          </w:p>
          <w:p w:rsidR="0085755E" w:rsidRPr="00185775" w:rsidRDefault="0085755E" w:rsidP="0085755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 w14:anchorId="0E5153D0">
                <v:shape id="_x0000_s1383" type="#_x0000_t75" style="position:absolute;margin-left:214.65pt;margin-top:4.5pt;width:204.95pt;height:80.1pt;z-index:251791360">
                  <v:imagedata r:id="rId123" o:title=""/>
                </v:shape>
                <o:OLEObject Type="Embed" ProgID="FXDraw.Graphic" ShapeID="_x0000_s1383" DrawAspect="Content" ObjectID="_1460929069" r:id="rId124"/>
              </w:object>
            </w:r>
          </w:p>
          <w:p w:rsidR="0085755E" w:rsidRPr="00185775" w:rsidRDefault="0085755E" w:rsidP="0085755E">
            <w:pPr>
              <w:rPr>
                <w:rFonts w:ascii="Times New Roman" w:hAnsi="Times New Roman"/>
              </w:rPr>
            </w:pPr>
            <w:r w:rsidRPr="00185775">
              <w:rPr>
                <w:rFonts w:ascii="Times New Roman" w:hAnsi="Times New Roman"/>
              </w:rPr>
              <w:t xml:space="preserve">       A.         </w:t>
            </w:r>
            <w:r>
              <w:rPr>
                <w:rFonts w:ascii="Times New Roman" w:hAnsi="Times New Roman"/>
              </w:rPr>
              <w:t>2 1</w:t>
            </w:r>
            <w:r w:rsidRPr="00185775">
              <w:rPr>
                <w:rFonts w:ascii="Times New Roman" w:hAnsi="Times New Roman"/>
              </w:rPr>
              <w:t>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185775" w:rsidRDefault="0085755E" w:rsidP="0085755E">
            <w:pPr>
              <w:spacing w:before="120"/>
              <w:rPr>
                <w:rFonts w:ascii="Times New Roman" w:hAnsi="Times New Roman"/>
              </w:rPr>
            </w:pPr>
            <w:r w:rsidRPr="00185775">
              <w:rPr>
                <w:rFonts w:ascii="Times New Roman" w:hAnsi="Times New Roman"/>
              </w:rPr>
              <w:t xml:space="preserve">       B.         </w:t>
            </w:r>
            <w:r>
              <w:rPr>
                <w:rFonts w:ascii="Times New Roman" w:hAnsi="Times New Roman"/>
              </w:rPr>
              <w:t>3</w:t>
            </w:r>
            <w:r w:rsidRPr="00185775">
              <w:rPr>
                <w:rFonts w:ascii="Times New Roman" w:hAnsi="Times New Roman"/>
              </w:rPr>
              <w:t xml:space="preserve"> 000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185775" w:rsidRDefault="0085755E" w:rsidP="0085755E">
            <w:pPr>
              <w:spacing w:before="120"/>
              <w:rPr>
                <w:rFonts w:ascii="Times New Roman" w:hAnsi="Times New Roman"/>
              </w:rPr>
            </w:pPr>
            <w:r w:rsidRPr="00185775">
              <w:rPr>
                <w:rFonts w:ascii="Times New Roman" w:hAnsi="Times New Roman"/>
              </w:rPr>
              <w:t xml:space="preserve">       C.         </w:t>
            </w:r>
            <w:r>
              <w:rPr>
                <w:rFonts w:ascii="Times New Roman" w:hAnsi="Times New Roman"/>
              </w:rPr>
              <w:t>3 3</w:t>
            </w:r>
            <w:r w:rsidRPr="00185775">
              <w:rPr>
                <w:rFonts w:ascii="Times New Roman" w:hAnsi="Times New Roman"/>
              </w:rPr>
              <w:t>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185775" w:rsidRDefault="0085755E" w:rsidP="0085755E">
            <w:pPr>
              <w:spacing w:before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D.         9</w:t>
            </w:r>
            <w:r w:rsidRPr="00185775">
              <w:rPr>
                <w:rFonts w:ascii="Times New Roman" w:hAnsi="Times New Roman"/>
              </w:rPr>
              <w:t xml:space="preserve"> 000 m</w:t>
            </w:r>
            <w:r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185775" w:rsidRDefault="0085755E" w:rsidP="0085755E">
            <w:pPr>
              <w:pStyle w:val="QuestionStyle"/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37.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QuestionStyle"/>
              <w:ind w:right="4190"/>
            </w:pPr>
            <w:r>
              <w:object w:dxaOrig="1440" w:dyaOrig="1440" w14:anchorId="292EE26B">
                <v:shape id="_x0000_s1384" type="#_x0000_t75" style="position:absolute;left:0;text-align:left;margin-left:284.3pt;margin-top:1.7pt;width:124.6pt;height:149.5pt;z-index:251792384;mso-position-horizontal-relative:text;mso-position-vertical-relative:text">
                  <v:imagedata r:id="rId125" o:title=""/>
                </v:shape>
                <o:OLEObject Type="Embed" ProgID="FXDraw.Graphic" ShapeID="_x0000_s1384" DrawAspect="Content" ObjectID="_1460929070" r:id="rId126"/>
              </w:object>
            </w:r>
            <w:r>
              <w:t>A cylindrical metal container has a diameter of 20 cm and a depth of 40 cm and is open at one end.</w:t>
            </w:r>
          </w:p>
          <w:p w:rsidR="0085755E" w:rsidRDefault="0085755E" w:rsidP="0085755E">
            <w:pPr>
              <w:pStyle w:val="QuestionStyle"/>
              <w:ind w:left="0" w:right="4190"/>
            </w:pPr>
          </w:p>
          <w:p w:rsidR="0085755E" w:rsidRDefault="0085755E" w:rsidP="0085755E">
            <w:pPr>
              <w:pStyle w:val="QuestionStyle"/>
              <w:ind w:left="0" w:right="4190"/>
            </w:pPr>
          </w:p>
          <w:p w:rsidR="0085755E" w:rsidRDefault="0085755E" w:rsidP="0085755E">
            <w:pPr>
              <w:pStyle w:val="QuestionStyle"/>
              <w:ind w:right="4190"/>
            </w:pPr>
            <w:r>
              <w:t>Find the area of metal used to make the beaker.</w:t>
            </w:r>
          </w:p>
          <w:p w:rsidR="0085755E" w:rsidRPr="00E35B3B" w:rsidRDefault="0085755E" w:rsidP="0085755E">
            <w:pPr>
              <w:pStyle w:val="QuestionStyle"/>
              <w:ind w:right="4190"/>
              <w:rPr>
                <w:sz w:val="12"/>
                <w:szCs w:val="12"/>
              </w:rPr>
            </w:pPr>
          </w:p>
          <w:p w:rsidR="0085755E" w:rsidRPr="00B430EC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 xml:space="preserve">A.    </w:t>
            </w:r>
            <w:r>
              <w:rPr>
                <w:rFonts w:ascii="Times New Roman" w:hAnsi="Times New Roman"/>
              </w:rPr>
              <w:t xml:space="preserve">  628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B430EC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B430EC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>B.</w:t>
            </w:r>
            <w:r>
              <w:rPr>
                <w:rFonts w:ascii="Times New Roman" w:hAnsi="Times New Roman"/>
              </w:rPr>
              <w:t xml:space="preserve">   2 512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B430EC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B430EC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>C.</w:t>
            </w:r>
            <w:r>
              <w:rPr>
                <w:rFonts w:ascii="Times New Roman" w:hAnsi="Times New Roman"/>
              </w:rPr>
              <w:t xml:space="preserve">   2 827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Pr="00B430EC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B430EC" w:rsidRDefault="0085755E" w:rsidP="0085755E">
            <w:pPr>
              <w:ind w:left="420"/>
              <w:rPr>
                <w:rFonts w:ascii="Times New Roman" w:hAnsi="Times New Roman"/>
              </w:rPr>
            </w:pPr>
            <w:r w:rsidRPr="00B430EC">
              <w:rPr>
                <w:rFonts w:ascii="Times New Roman" w:hAnsi="Times New Roman"/>
              </w:rPr>
              <w:t xml:space="preserve">D.   </w:t>
            </w:r>
            <w:r>
              <w:rPr>
                <w:rFonts w:ascii="Times New Roman" w:hAnsi="Times New Roman"/>
              </w:rPr>
              <w:t>3 140</w:t>
            </w:r>
            <w:r w:rsidRPr="00B430EC">
              <w:rPr>
                <w:rFonts w:ascii="Times New Roman" w:hAnsi="Times New Roman"/>
              </w:rPr>
              <w:t xml:space="preserve"> cm</w:t>
            </w:r>
            <w:r w:rsidRPr="00B430EC">
              <w:rPr>
                <w:rFonts w:ascii="Times New Roman" w:hAnsi="Times New Roman"/>
                <w:vertAlign w:val="superscript"/>
              </w:rPr>
              <w:t>2</w:t>
            </w:r>
          </w:p>
          <w:p w:rsidR="0085755E" w:rsidRDefault="0085755E" w:rsidP="0085755E">
            <w:pPr>
              <w:pStyle w:val="QuestionStyle"/>
            </w:pP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38.</w:t>
            </w:r>
          </w:p>
        </w:tc>
        <w:tc>
          <w:tcPr>
            <w:tcW w:w="9865" w:type="dxa"/>
          </w:tcPr>
          <w:p w:rsidR="0085755E" w:rsidRDefault="0085755E" w:rsidP="0085755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If  </w:t>
            </w:r>
            <w:r w:rsidRPr="00486215">
              <w:rPr>
                <w:rFonts w:ascii="Times New Roman" w:hAnsi="Times New Roman"/>
                <w:color w:val="FF0000"/>
                <w:position w:val="-18"/>
              </w:rPr>
              <w:object w:dxaOrig="1098" w:dyaOrig="498" w14:anchorId="4ED6BE13">
                <v:shape id="_x0000_i1142" type="#_x0000_t75" style="width:54.65pt;height:25.2pt" o:ole="">
                  <v:imagedata r:id="rId127" o:title=""/>
                </v:shape>
                <o:OLEObject Type="Embed" ProgID="FXEquation.Equation" ShapeID="_x0000_i1142" DrawAspect="Content" ObjectID="_1460928955" r:id="rId128"/>
              </w:object>
            </w:r>
            <w:r>
              <w:rPr>
                <w:rFonts w:ascii="Times New Roman" w:hAnsi="Times New Roman"/>
              </w:rPr>
              <w:t xml:space="preserve"> what is the size of angle  </w:t>
            </w:r>
            <w:r w:rsidRPr="00486215">
              <w:rPr>
                <w:rFonts w:ascii="Times New Roman" w:hAnsi="Times New Roman"/>
                <w:color w:val="FF0000"/>
                <w:position w:val="-6"/>
              </w:rPr>
              <w:object w:dxaOrig="150" w:dyaOrig="240" w14:anchorId="1F46ACE8">
                <v:shape id="_x0000_i1143" type="#_x0000_t75" style="width:7.8pt;height:12pt" o:ole="">
                  <v:imagedata r:id="rId129" o:title=""/>
                </v:shape>
                <o:OLEObject Type="Embed" ProgID="FXEquation.Equation" ShapeID="_x0000_i1143" DrawAspect="Content" ObjectID="_1460928956" r:id="rId130"/>
              </w:object>
            </w:r>
            <w:r>
              <w:rPr>
                <w:rFonts w:ascii="Times New Roman" w:hAnsi="Times New Roman"/>
              </w:rPr>
              <w:t xml:space="preserve"> to the nearest degree?</w:t>
            </w:r>
          </w:p>
          <w:p w:rsidR="0085755E" w:rsidRDefault="0085755E" w:rsidP="0085755E">
            <w:pPr>
              <w:rPr>
                <w:rFonts w:ascii="Times New Roman" w:hAnsi="Times New Roman"/>
              </w:rPr>
            </w:pPr>
          </w:p>
          <w:p w:rsidR="0085755E" w:rsidRDefault="0085755E" w:rsidP="0085755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A.    31</w:t>
            </w:r>
            <w:r w:rsidRPr="003E788D">
              <w:rPr>
                <w:rFonts w:ascii="Times New Roman" w:hAnsi="Times New Roman"/>
                <w:vertAlign w:val="superscript"/>
              </w:rPr>
              <w:t xml:space="preserve"> o</w:t>
            </w:r>
            <w:r>
              <w:rPr>
                <w:rFonts w:ascii="Times New Roman" w:hAnsi="Times New Roman"/>
              </w:rPr>
              <w:t xml:space="preserve">                       B.    37</w:t>
            </w:r>
            <w:r w:rsidRPr="003E788D">
              <w:rPr>
                <w:rFonts w:ascii="Times New Roman" w:hAnsi="Times New Roman"/>
                <w:vertAlign w:val="superscript"/>
              </w:rPr>
              <w:t xml:space="preserve"> o</w:t>
            </w:r>
            <w:r>
              <w:rPr>
                <w:rFonts w:ascii="Times New Roman" w:hAnsi="Times New Roman"/>
              </w:rPr>
              <w:t xml:space="preserve">                          C.     53</w:t>
            </w:r>
            <w:r w:rsidRPr="003E788D">
              <w:rPr>
                <w:rFonts w:ascii="Times New Roman" w:hAnsi="Times New Roman"/>
                <w:vertAlign w:val="superscript"/>
              </w:rPr>
              <w:t xml:space="preserve"> o</w:t>
            </w:r>
            <w:r>
              <w:rPr>
                <w:rFonts w:ascii="Times New Roman" w:hAnsi="Times New Roman"/>
              </w:rPr>
              <w:t xml:space="preserve">                       D.     59</w:t>
            </w:r>
            <w:r w:rsidRPr="003E788D">
              <w:rPr>
                <w:rFonts w:ascii="Times New Roman" w:hAnsi="Times New Roman"/>
                <w:vertAlign w:val="superscript"/>
              </w:rPr>
              <w:t>o</w:t>
            </w: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39.</w:t>
            </w:r>
          </w:p>
        </w:tc>
        <w:tc>
          <w:tcPr>
            <w:tcW w:w="9865" w:type="dxa"/>
          </w:tcPr>
          <w:p w:rsidR="0085755E" w:rsidRDefault="0085755E" w:rsidP="0085755E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HAnsi" w:hAnsi="Times New Roman"/>
                <w:noProof/>
              </w:rPr>
              <w:object w:dxaOrig="1440" w:dyaOrig="1440" w14:anchorId="4CE38762">
                <v:shape id="_x0000_s1385" type="#_x0000_t75" style="position:absolute;margin-left:272.1pt;margin-top:.7pt;width:166.05pt;height:91.65pt;z-index:251793408;mso-position-horizontal-relative:text;mso-position-vertical-relative:text">
                  <v:imagedata r:id="rId131" o:title=""/>
                </v:shape>
                <o:OLEObject Type="Embed" ProgID="FXDraw.Graphic" ShapeID="_x0000_s1385" DrawAspect="Content" ObjectID="_1460929071" r:id="rId132"/>
              </w:object>
            </w:r>
            <w:r>
              <w:rPr>
                <w:rFonts w:ascii="Times New Roman" w:hAnsi="Times New Roman"/>
              </w:rPr>
              <w:t xml:space="preserve">Find the value of </w:t>
            </w:r>
            <w:r>
              <w:rPr>
                <w:rFonts w:ascii="Times New Roman" w:hAnsi="Times New Roman"/>
                <w:i/>
              </w:rPr>
              <w:t>k</w:t>
            </w:r>
            <w:r>
              <w:rPr>
                <w:rFonts w:ascii="Times New Roman" w:hAnsi="Times New Roman"/>
              </w:rPr>
              <w:t xml:space="preserve">, correct to one decimal place. </w:t>
            </w:r>
          </w:p>
          <w:p w:rsidR="0085755E" w:rsidRPr="003E788D" w:rsidRDefault="0085755E" w:rsidP="0085755E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85755E" w:rsidRPr="003E788D" w:rsidRDefault="0085755E" w:rsidP="0085755E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A.    </w:t>
            </w:r>
            <w:r>
              <w:rPr>
                <w:rFonts w:ascii="Times New Roman" w:eastAsiaTheme="minorHAnsi" w:hAnsi="Times New Roman"/>
              </w:rPr>
              <w:t>25.7 cm</w:t>
            </w:r>
          </w:p>
          <w:p w:rsidR="0085755E" w:rsidRPr="003E788D" w:rsidRDefault="0085755E" w:rsidP="0085755E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85755E" w:rsidRPr="003E788D" w:rsidRDefault="0085755E" w:rsidP="0085755E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B.    </w:t>
            </w:r>
            <w:r>
              <w:rPr>
                <w:rFonts w:ascii="Times New Roman" w:eastAsiaTheme="minorHAnsi" w:hAnsi="Times New Roman"/>
              </w:rPr>
              <w:t>37.7 cm</w:t>
            </w:r>
          </w:p>
          <w:p w:rsidR="0085755E" w:rsidRPr="003E788D" w:rsidRDefault="0085755E" w:rsidP="0085755E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85755E" w:rsidRPr="003E788D" w:rsidRDefault="0085755E" w:rsidP="0085755E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C.    </w:t>
            </w:r>
            <w:r>
              <w:rPr>
                <w:rFonts w:ascii="Times New Roman" w:eastAsiaTheme="minorHAnsi" w:hAnsi="Times New Roman"/>
              </w:rPr>
              <w:t>47.0 cm</w:t>
            </w:r>
          </w:p>
          <w:p w:rsidR="0085755E" w:rsidRPr="003E788D" w:rsidRDefault="0085755E" w:rsidP="0085755E">
            <w:pPr>
              <w:rPr>
                <w:rFonts w:ascii="Times New Roman" w:eastAsiaTheme="minorHAnsi" w:hAnsi="Times New Roman"/>
                <w:sz w:val="12"/>
                <w:szCs w:val="12"/>
              </w:rPr>
            </w:pPr>
          </w:p>
          <w:p w:rsidR="0085755E" w:rsidRPr="00D926E4" w:rsidRDefault="0085755E" w:rsidP="0085755E">
            <w:pPr>
              <w:ind w:left="420"/>
              <w:rPr>
                <w:rFonts w:ascii="Times New Roman" w:eastAsiaTheme="minorHAnsi" w:hAnsi="Times New Roman"/>
              </w:rPr>
            </w:pPr>
            <w:r w:rsidRPr="003E788D">
              <w:rPr>
                <w:rFonts w:ascii="Times New Roman" w:eastAsiaTheme="minorHAnsi" w:hAnsi="Times New Roman"/>
              </w:rPr>
              <w:t xml:space="preserve">D.    </w:t>
            </w:r>
            <w:r>
              <w:rPr>
                <w:rFonts w:ascii="Times New Roman" w:eastAsiaTheme="minorHAnsi" w:hAnsi="Times New Roman"/>
              </w:rPr>
              <w:t>48.1 cm</w:t>
            </w: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40.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rPr>
                <w:noProof/>
              </w:rPr>
              <w:object w:dxaOrig="1440" w:dyaOrig="1440" w14:anchorId="4EA263F3">
                <v:shape id="_x0000_s1386" type="#_x0000_t75" style="position:absolute;margin-left:237.9pt;margin-top:1.6pt;width:199.45pt;height:130.9pt;z-index:251794432;mso-position-horizontal-relative:text;mso-position-vertical-relative:text">
                  <v:imagedata r:id="rId133" o:title=""/>
                </v:shape>
                <o:OLEObject Type="Embed" ProgID="FXDraw.Graphic" ShapeID="_x0000_s1386" DrawAspect="Content" ObjectID="_1460929072" r:id="rId134"/>
              </w:object>
            </w:r>
            <w:r>
              <w:t>What is the angle of elevation of B from A?</w:t>
            </w:r>
          </w:p>
          <w:p w:rsidR="0085755E" w:rsidRDefault="0085755E" w:rsidP="0085755E">
            <w:pPr>
              <w:pStyle w:val="ShortAnswerStyle"/>
            </w:pPr>
          </w:p>
          <w:p w:rsidR="0085755E" w:rsidRDefault="0085755E" w:rsidP="0085755E">
            <w:pPr>
              <w:pStyle w:val="ShortAnswerStyle"/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</w:t>
            </w:r>
            <w:r>
              <w:rPr>
                <w:rFonts w:ascii="Times New Roman" w:hAnsi="Times New Roman"/>
              </w:rPr>
              <w:t>30</w:t>
            </w:r>
            <w:r w:rsidRPr="00AE6997">
              <w:rPr>
                <w:rFonts w:ascii="Times New Roman" w:hAnsi="Times New Roman"/>
                <w:vertAlign w:val="superscript"/>
              </w:rPr>
              <w:t>o</w:t>
            </w:r>
            <w:r w:rsidRPr="00E35B3B">
              <w:rPr>
                <w:rFonts w:ascii="Times New Roman" w:hAnsi="Times New Roman"/>
              </w:rPr>
              <w:t xml:space="preserve"> 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rFonts w:ascii="Times New Roman" w:hAnsi="Times New Roman"/>
                <w:sz w:val="12"/>
                <w:szCs w:val="12"/>
              </w:rPr>
              <w:t xml:space="preserve"> </w:t>
            </w: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60</w:t>
            </w:r>
            <w:r w:rsidRPr="00AE6997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75</w:t>
            </w:r>
            <w:r w:rsidRPr="00AE6997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85</w:t>
            </w:r>
            <w:r w:rsidRPr="00AE6997">
              <w:rPr>
                <w:rFonts w:ascii="Times New Roman" w:hAnsi="Times New Roman"/>
                <w:vertAlign w:val="superscript"/>
              </w:rPr>
              <w:t>o</w:t>
            </w:r>
          </w:p>
          <w:p w:rsidR="0085755E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41.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 xml:space="preserve">Which term below is </w:t>
            </w:r>
            <w:r w:rsidRPr="00E156AF">
              <w:rPr>
                <w:b/>
              </w:rPr>
              <w:t>not</w:t>
            </w:r>
            <w:r>
              <w:t xml:space="preserve"> a factor of  </w:t>
            </w:r>
            <w:r w:rsidRPr="00E156AF">
              <w:rPr>
                <w:color w:val="FF0000"/>
                <w:position w:val="-2"/>
              </w:rPr>
              <w:object w:dxaOrig="1362" w:dyaOrig="276" w14:anchorId="507CF264">
                <v:shape id="_x0000_i1144" type="#_x0000_t75" style="width:68.35pt;height:13.8pt" o:ole="">
                  <v:imagedata r:id="rId135" o:title=""/>
                </v:shape>
                <o:OLEObject Type="Embed" ProgID="FXEquation.Equation" ShapeID="_x0000_i1144" DrawAspect="Content" ObjectID="_1460928957" r:id="rId136"/>
              </w:object>
            </w:r>
            <w:r>
              <w:t xml:space="preserve"> </w:t>
            </w: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</w:t>
            </w:r>
            <w:r>
              <w:t xml:space="preserve"> </w:t>
            </w:r>
            <w:r w:rsidRPr="00E156AF">
              <w:rPr>
                <w:color w:val="FF0000"/>
                <w:position w:val="-2"/>
              </w:rPr>
              <w:object w:dxaOrig="726" w:dyaOrig="194" w14:anchorId="646BCD81">
                <v:shape id="_x0000_i1145" type="#_x0000_t75" style="width:36.6pt;height:9.6pt" o:ole="">
                  <v:imagedata r:id="rId137" o:title=""/>
                </v:shape>
                <o:OLEObject Type="Embed" ProgID="FXEquation.Equation" ShapeID="_x0000_i1145" DrawAspect="Content" ObjectID="_1460928958" r:id="rId138"/>
              </w:object>
            </w:r>
            <w:r>
              <w:t xml:space="preserve"> </w:t>
            </w:r>
            <w:r w:rsidRPr="003D5C6C">
              <w:t xml:space="preserve">   </w:t>
            </w:r>
            <w:r>
              <w:t xml:space="preserve">     </w:t>
            </w:r>
            <w:r w:rsidRPr="003D5C6C">
              <w:t>B.</w:t>
            </w:r>
            <w:r>
              <w:t xml:space="preserve">     </w:t>
            </w:r>
            <w:r w:rsidRPr="00E156AF">
              <w:rPr>
                <w:color w:val="FF0000"/>
                <w:position w:val="-2"/>
              </w:rPr>
              <w:object w:dxaOrig="258" w:dyaOrig="194" w14:anchorId="16B7AC47">
                <v:shape id="_x0000_i1146" type="#_x0000_t75" style="width:13.2pt;height:9.6pt" o:ole="">
                  <v:imagedata r:id="rId139" o:title=""/>
                </v:shape>
                <o:OLEObject Type="Embed" ProgID="FXEquation.Equation" ShapeID="_x0000_i1146" DrawAspect="Content" ObjectID="_1460928959" r:id="rId140"/>
              </w:object>
            </w:r>
            <w:r>
              <w:t xml:space="preserve">                  C.      </w:t>
            </w:r>
            <w:r w:rsidRPr="00E156AF">
              <w:rPr>
                <w:color w:val="FF0000"/>
                <w:position w:val="-2"/>
              </w:rPr>
              <w:object w:dxaOrig="366" w:dyaOrig="194" w14:anchorId="1F58CE2D">
                <v:shape id="_x0000_i1147" type="#_x0000_t75" style="width:18.6pt;height:9.6pt" o:ole="">
                  <v:imagedata r:id="rId141" o:title=""/>
                </v:shape>
                <o:OLEObject Type="Embed" ProgID="FXEquation.Equation" ShapeID="_x0000_i1147" DrawAspect="Content" ObjectID="_1460928960" r:id="rId142"/>
              </w:object>
            </w:r>
            <w:r>
              <w:t xml:space="preserve">                 D.      </w:t>
            </w:r>
            <w:r w:rsidRPr="00E156AF">
              <w:rPr>
                <w:color w:val="FF0000"/>
                <w:position w:val="-2"/>
              </w:rPr>
              <w:object w:dxaOrig="330" w:dyaOrig="276" w14:anchorId="2CEA5889">
                <v:shape id="_x0000_i1148" type="#_x0000_t75" style="width:16.8pt;height:13.8pt" o:ole="">
                  <v:imagedata r:id="rId143" o:title=""/>
                </v:shape>
                <o:OLEObject Type="Embed" ProgID="FXEquation.Equation" ShapeID="_x0000_i1148" DrawAspect="Content" ObjectID="_1460928961" r:id="rId144"/>
              </w:object>
            </w:r>
            <w:r>
              <w:t xml:space="preserve"> 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42.</w:t>
            </w:r>
          </w:p>
        </w:tc>
        <w:tc>
          <w:tcPr>
            <w:tcW w:w="9865" w:type="dxa"/>
          </w:tcPr>
          <w:p w:rsidR="0085755E" w:rsidRDefault="0085755E" w:rsidP="0085755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 line has a gradient of  </w:t>
            </w:r>
            <w:r w:rsidRPr="005610E3">
              <w:rPr>
                <w:rFonts w:ascii="Times New Roman" w:hAnsi="Times New Roman"/>
                <w:color w:val="FF0000"/>
                <w:position w:val="-6"/>
              </w:rPr>
              <w:object w:dxaOrig="304" w:dyaOrig="273" w14:anchorId="747DAF7A">
                <v:shape id="_x0000_i1149" type="#_x0000_t75" style="width:15pt;height:13.8pt" o:ole="">
                  <v:imagedata r:id="rId145" o:title=""/>
                </v:shape>
                <o:OLEObject Type="Embed" ProgID="FXEquation.Equation" ShapeID="_x0000_i1149" DrawAspect="Content" ObjectID="_1460928962" r:id="rId146"/>
              </w:object>
            </w:r>
            <w:r>
              <w:rPr>
                <w:rFonts w:ascii="Times New Roman" w:hAnsi="Times New Roman"/>
              </w:rPr>
              <w:t xml:space="preserve">  and passes through the point  </w:t>
            </w:r>
            <w:r w:rsidRPr="000725F8">
              <w:rPr>
                <w:rFonts w:ascii="Times New Roman" w:hAnsi="Times New Roman"/>
                <w:color w:val="FF0000"/>
                <w:position w:val="-6"/>
              </w:rPr>
              <w:object w:dxaOrig="798" w:dyaOrig="296" w14:anchorId="14C1DE4D">
                <v:shape id="_x0000_i1150" type="#_x0000_t75" style="width:39.6pt;height:15pt" o:ole="">
                  <v:imagedata r:id="rId147" o:title=""/>
                </v:shape>
                <o:OLEObject Type="Embed" ProgID="FXEquation.Equation" ShapeID="_x0000_i1150" DrawAspect="Content" ObjectID="_1460928963" r:id="rId148"/>
              </w:object>
            </w:r>
            <w:r>
              <w:rPr>
                <w:rFonts w:ascii="Times New Roman" w:hAnsi="Times New Roman"/>
              </w:rPr>
              <w:t xml:space="preserve"> . What is its equation?</w:t>
            </w:r>
          </w:p>
          <w:p w:rsidR="0085755E" w:rsidRPr="008E388B" w:rsidRDefault="0085755E" w:rsidP="0085755E">
            <w:pPr>
              <w:ind w:left="720"/>
              <w:rPr>
                <w:rFonts w:ascii="Times New Roman" w:hAnsi="Times New Roman"/>
                <w:sz w:val="10"/>
              </w:rPr>
            </w:pPr>
          </w:p>
          <w:p w:rsidR="0085755E" w:rsidRDefault="0085755E" w:rsidP="0085755E">
            <w:pPr>
              <w:rPr>
                <w:rFonts w:ascii="Times New Roman" w:hAnsi="Times New Roman"/>
                <w:position w:val="-10"/>
              </w:rPr>
            </w:pPr>
            <w:r>
              <w:rPr>
                <w:rFonts w:ascii="Times New Roman" w:hAnsi="Times New Roman"/>
              </w:rPr>
              <w:t xml:space="preserve">        A.  </w:t>
            </w:r>
            <w:r>
              <w:rPr>
                <w:rFonts w:ascii="Times New Roman" w:hAnsi="Times New Roman"/>
                <w:position w:val="-10"/>
              </w:rPr>
              <w:t xml:space="preserve"> </w:t>
            </w:r>
            <w:r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42" w:dyaOrig="234" w14:anchorId="6C79DC1A">
                <v:shape id="_x0000_i1151" type="#_x0000_t75" style="width:57pt;height:11.4pt" o:ole="">
                  <v:imagedata r:id="rId149" o:title=""/>
                </v:shape>
                <o:OLEObject Type="Embed" ProgID="FXEquation.Equation" ShapeID="_x0000_i1151" DrawAspect="Content" ObjectID="_1460928964" r:id="rId150"/>
              </w:object>
            </w:r>
            <w:r>
              <w:rPr>
                <w:rFonts w:ascii="Times New Roman" w:hAnsi="Times New Roman"/>
                <w:position w:val="-10"/>
              </w:rPr>
              <w:t xml:space="preserve"> </w:t>
            </w:r>
          </w:p>
          <w:p w:rsidR="0085755E" w:rsidRPr="005610E3" w:rsidRDefault="0085755E" w:rsidP="0085755E">
            <w:pPr>
              <w:ind w:left="720"/>
              <w:rPr>
                <w:rFonts w:ascii="Times New Roman" w:hAnsi="Times New Roman"/>
                <w:position w:val="-10"/>
                <w:sz w:val="10"/>
              </w:rPr>
            </w:pPr>
          </w:p>
          <w:p w:rsidR="0085755E" w:rsidRDefault="0085755E" w:rsidP="0085755E">
            <w:pPr>
              <w:rPr>
                <w:rFonts w:ascii="Times New Roman" w:eastAsiaTheme="minorHAnsi" w:hAnsi="Times New Roman"/>
                <w:color w:val="FF0000"/>
              </w:rPr>
            </w:pPr>
            <w:r>
              <w:rPr>
                <w:rFonts w:ascii="Times New Roman" w:hAnsi="Times New Roman"/>
              </w:rPr>
              <w:t xml:space="preserve">        B.   </w:t>
            </w:r>
            <w:r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42" w:dyaOrig="234" w14:anchorId="19FDD120">
                <v:shape id="_x0000_i1152" type="#_x0000_t75" style="width:57pt;height:11.4pt" o:ole="">
                  <v:imagedata r:id="rId151" o:title=""/>
                </v:shape>
                <o:OLEObject Type="Embed" ProgID="FXEquation.Equation" ShapeID="_x0000_i1152" DrawAspect="Content" ObjectID="_1460928965" r:id="rId152"/>
              </w:object>
            </w:r>
          </w:p>
          <w:p w:rsidR="0085755E" w:rsidRPr="005610E3" w:rsidRDefault="0085755E" w:rsidP="0085755E">
            <w:pPr>
              <w:ind w:left="720"/>
              <w:rPr>
                <w:rFonts w:ascii="Times New Roman" w:hAnsi="Times New Roman"/>
                <w:sz w:val="10"/>
              </w:rPr>
            </w:pPr>
          </w:p>
          <w:p w:rsidR="0085755E" w:rsidRDefault="0085755E" w:rsidP="0085755E">
            <w:pPr>
              <w:rPr>
                <w:rFonts w:ascii="Times New Roman" w:eastAsiaTheme="minorHAnsi" w:hAnsi="Times New Roman"/>
                <w:color w:val="FF0000"/>
              </w:rPr>
            </w:pPr>
            <w:r>
              <w:rPr>
                <w:rFonts w:ascii="Times New Roman" w:hAnsi="Times New Roman"/>
              </w:rPr>
              <w:t xml:space="preserve">        C.   </w:t>
            </w:r>
            <w:r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18" w:dyaOrig="234" w14:anchorId="394C7FE2">
                <v:shape id="_x0000_i1153" type="#_x0000_t75" style="width:55.8pt;height:11.4pt" o:ole="">
                  <v:imagedata r:id="rId153" o:title=""/>
                </v:shape>
                <o:OLEObject Type="Embed" ProgID="FXEquation.Equation" ShapeID="_x0000_i1153" DrawAspect="Content" ObjectID="_1460928966" r:id="rId154"/>
              </w:object>
            </w:r>
          </w:p>
          <w:p w:rsidR="0085755E" w:rsidRPr="005610E3" w:rsidRDefault="0085755E" w:rsidP="0085755E">
            <w:pPr>
              <w:ind w:left="720"/>
              <w:rPr>
                <w:rFonts w:ascii="Times New Roman" w:hAnsi="Times New Roman"/>
                <w:sz w:val="10"/>
              </w:rPr>
            </w:pPr>
          </w:p>
          <w:p w:rsidR="0085755E" w:rsidRDefault="0085755E" w:rsidP="0085755E">
            <w:pPr>
              <w:rPr>
                <w:rFonts w:ascii="Times New Roman" w:eastAsiaTheme="minorHAnsi" w:hAnsi="Times New Roman"/>
                <w:color w:val="FF0000"/>
              </w:rPr>
            </w:pPr>
            <w:r>
              <w:rPr>
                <w:rFonts w:ascii="Times New Roman" w:hAnsi="Times New Roman"/>
              </w:rPr>
              <w:t xml:space="preserve">        D.   </w:t>
            </w:r>
            <w:r w:rsidRPr="000725F8">
              <w:rPr>
                <w:rFonts w:ascii="Times New Roman" w:eastAsiaTheme="minorHAnsi" w:hAnsi="Times New Roman"/>
                <w:color w:val="FF0000"/>
                <w:position w:val="-6"/>
              </w:rPr>
              <w:object w:dxaOrig="1118" w:dyaOrig="234" w14:anchorId="46D2D0FA">
                <v:shape id="_x0000_i1154" type="#_x0000_t75" style="width:55.8pt;height:11.4pt" o:ole="">
                  <v:imagedata r:id="rId155" o:title=""/>
                </v:shape>
                <o:OLEObject Type="Embed" ProgID="FXEquation.Equation" ShapeID="_x0000_i1154" DrawAspect="Content" ObjectID="_1460928967" r:id="rId156"/>
              </w:objec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43.</w:t>
            </w:r>
          </w:p>
        </w:tc>
        <w:tc>
          <w:tcPr>
            <w:tcW w:w="9865" w:type="dxa"/>
          </w:tcPr>
          <w:p w:rsidR="0085755E" w:rsidRDefault="0085755E" w:rsidP="0085755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2D244C4C">
                <v:shape id="_x0000_s1387" type="#_x0000_t75" style="position:absolute;margin-left:283.4pt;margin-top:-3.75pt;width:154.45pt;height:140.4pt;z-index:251795456;mso-position-horizontal-relative:text;mso-position-vertical-relative:text">
                  <v:imagedata r:id="rId157" o:title=""/>
                </v:shape>
                <o:OLEObject Type="Embed" ProgID="FXDraw.Graphic" ShapeID="_x0000_s1387" DrawAspect="Content" ObjectID="_1460929073" r:id="rId158"/>
              </w:object>
            </w:r>
            <w:r>
              <w:rPr>
                <w:rFonts w:ascii="Times New Roman" w:hAnsi="Times New Roman"/>
              </w:rPr>
              <w:t xml:space="preserve">What is the length of the interval </w:t>
            </w:r>
            <w:r w:rsidRPr="00FE5345">
              <w:rPr>
                <w:rFonts w:ascii="Times New Roman" w:hAnsi="Times New Roman"/>
                <w:i/>
              </w:rPr>
              <w:t>AB</w:t>
            </w:r>
            <w:r>
              <w:rPr>
                <w:rFonts w:ascii="Times New Roman" w:hAnsi="Times New Roman"/>
              </w:rPr>
              <w:t>?</w:t>
            </w:r>
          </w:p>
          <w:p w:rsidR="0085755E" w:rsidRDefault="0085755E" w:rsidP="0085755E">
            <w:pPr>
              <w:ind w:left="720"/>
              <w:rPr>
                <w:rFonts w:ascii="Times New Roman" w:hAnsi="Times New Roman"/>
              </w:rPr>
            </w:pP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 A.    </w:t>
            </w:r>
            <w:r w:rsidRPr="00E44D97">
              <w:rPr>
                <w:color w:val="FF0000"/>
                <w:position w:val="-2"/>
                <w:szCs w:val="24"/>
              </w:rPr>
              <w:object w:dxaOrig="274" w:dyaOrig="290" w14:anchorId="648FC657">
                <v:shape id="_x0000_i1155" type="#_x0000_t75" style="width:13.8pt;height:14.4pt" o:ole="">
                  <v:imagedata r:id="rId159" o:title=""/>
                </v:shape>
                <o:OLEObject Type="Embed" ProgID="FXEquation.Equation" ShapeID="_x0000_i1155" DrawAspect="Content" ObjectID="_1460928968" r:id="rId160"/>
              </w:object>
            </w:r>
            <w:r>
              <w:rPr>
                <w:szCs w:val="24"/>
              </w:rPr>
              <w:t xml:space="preserve">  units      </w:t>
            </w: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B.     </w:t>
            </w:r>
            <w:r w:rsidRPr="00E44D97">
              <w:rPr>
                <w:color w:val="FF0000"/>
                <w:position w:val="-4"/>
                <w:szCs w:val="24"/>
              </w:rPr>
              <w:object w:dxaOrig="393" w:dyaOrig="298" w14:anchorId="7AB8E36D">
                <v:shape id="_x0000_i1156" type="#_x0000_t75" style="width:19.8pt;height:15pt" o:ole="">
                  <v:imagedata r:id="rId161" o:title=""/>
                </v:shape>
                <o:OLEObject Type="Embed" ProgID="FXEquation.Equation" ShapeID="_x0000_i1156" DrawAspect="Content" ObjectID="_1460928969" r:id="rId162"/>
              </w:object>
            </w:r>
            <w:r>
              <w:rPr>
                <w:szCs w:val="24"/>
              </w:rPr>
              <w:t xml:space="preserve">  units                </w:t>
            </w: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C.      </w:t>
            </w:r>
            <w:r w:rsidRPr="00E44D97">
              <w:rPr>
                <w:color w:val="FF0000"/>
                <w:position w:val="-4"/>
                <w:szCs w:val="24"/>
              </w:rPr>
              <w:object w:dxaOrig="393" w:dyaOrig="298" w14:anchorId="21F9B50D">
                <v:shape id="_x0000_i1157" type="#_x0000_t75" style="width:19.8pt;height:15pt" o:ole="">
                  <v:imagedata r:id="rId163" o:title=""/>
                </v:shape>
                <o:OLEObject Type="Embed" ProgID="FXEquation.Equation" ShapeID="_x0000_i1157" DrawAspect="Content" ObjectID="_1460928970" r:id="rId164"/>
              </w:object>
            </w:r>
            <w:r>
              <w:rPr>
                <w:szCs w:val="24"/>
              </w:rPr>
              <w:t xml:space="preserve">  units       </w:t>
            </w:r>
          </w:p>
          <w:p w:rsidR="0085755E" w:rsidRDefault="0085755E" w:rsidP="0085755E">
            <w:pPr>
              <w:pStyle w:val="ShortAnswerStyle"/>
              <w:rPr>
                <w:szCs w:val="24"/>
              </w:rPr>
            </w:pPr>
          </w:p>
          <w:p w:rsidR="0085755E" w:rsidRPr="00891258" w:rsidRDefault="0085755E" w:rsidP="0085755E">
            <w:pPr>
              <w:pStyle w:val="ShortAnswerStyle"/>
              <w:rPr>
                <w:szCs w:val="24"/>
              </w:rPr>
            </w:pPr>
            <w:r>
              <w:rPr>
                <w:szCs w:val="24"/>
              </w:rPr>
              <w:t xml:space="preserve">     D.     10 units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44.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  <w:rPr>
                <w:color w:val="FF0000"/>
                <w:position w:val="-22"/>
              </w:rPr>
            </w:pPr>
            <w:r w:rsidRPr="003A601A">
              <w:rPr>
                <w:color w:val="FF0000"/>
                <w:position w:val="-22"/>
              </w:rPr>
              <w:object w:dxaOrig="1992" w:dyaOrig="643" w14:anchorId="26375A33">
                <v:shape id="_x0000_i1158" type="#_x0000_t75" style="width:99.6pt;height:32.4pt" o:ole="">
                  <v:imagedata r:id="rId165" o:title=""/>
                </v:shape>
                <o:OLEObject Type="Embed" ProgID="FXEquation.Equation" ShapeID="_x0000_i1158" DrawAspect="Content" ObjectID="_1460928971" r:id="rId166"/>
              </w:object>
            </w:r>
          </w:p>
          <w:p w:rsidR="0085755E" w:rsidRPr="00371D75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 w:rsidRPr="004D63D3">
              <w:rPr>
                <w:color w:val="FF0000"/>
                <w:position w:val="-22"/>
              </w:rPr>
              <w:object w:dxaOrig="461" w:dyaOrig="643" w14:anchorId="348C0AAE">
                <v:shape id="_x0000_i1159" type="#_x0000_t75" style="width:22.8pt;height:32.4pt" o:ole="">
                  <v:imagedata r:id="rId167" o:title=""/>
                </v:shape>
                <o:OLEObject Type="Embed" ProgID="FXEquation.Equation" ShapeID="_x0000_i1159" DrawAspect="Content" ObjectID="_1460928972" r:id="rId168"/>
              </w:object>
            </w:r>
            <w:r w:rsidRPr="003D5C6C">
              <w:t xml:space="preserve">  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</w:t>
            </w:r>
            <w:r w:rsidRPr="004D63D3">
              <w:rPr>
                <w:color w:val="FF0000"/>
                <w:position w:val="-22"/>
              </w:rPr>
              <w:object w:dxaOrig="558" w:dyaOrig="643" w14:anchorId="7B8278DE">
                <v:shape id="_x0000_i1160" type="#_x0000_t75" style="width:28.2pt;height:32.4pt" o:ole="">
                  <v:imagedata r:id="rId169" o:title=""/>
                </v:shape>
                <o:OLEObject Type="Embed" ProgID="FXEquation.Equation" ShapeID="_x0000_i1160" DrawAspect="Content" ObjectID="_1460928973" r:id="rId170"/>
              </w:object>
            </w:r>
            <w:r>
              <w:t xml:space="preserve">                      C.    </w:t>
            </w:r>
            <w:r w:rsidRPr="004D63D3">
              <w:rPr>
                <w:color w:val="FF0000"/>
                <w:position w:val="-22"/>
              </w:rPr>
              <w:object w:dxaOrig="461" w:dyaOrig="643" w14:anchorId="5763DDAD">
                <v:shape id="_x0000_i1161" type="#_x0000_t75" style="width:22.8pt;height:32.4pt" o:ole="">
                  <v:imagedata r:id="rId171" o:title=""/>
                </v:shape>
                <o:OLEObject Type="Embed" ProgID="FXEquation.Equation" ShapeID="_x0000_i1161" DrawAspect="Content" ObjectID="_1460928974" r:id="rId172"/>
              </w:object>
            </w:r>
            <w:r>
              <w:t xml:space="preserve">                    D.     </w:t>
            </w:r>
            <w:r w:rsidRPr="004D63D3">
              <w:rPr>
                <w:color w:val="FF0000"/>
                <w:position w:val="-22"/>
              </w:rPr>
              <w:object w:dxaOrig="354" w:dyaOrig="643" w14:anchorId="2D3C0799">
                <v:shape id="_x0000_i1162" type="#_x0000_t75" style="width:18pt;height:32.4pt" o:ole="">
                  <v:imagedata r:id="rId173" o:title=""/>
                </v:shape>
                <o:OLEObject Type="Embed" ProgID="FXEquation.Equation" ShapeID="_x0000_i1162" DrawAspect="Content" ObjectID="_1460928975" r:id="rId174"/>
              </w:object>
            </w:r>
            <w:r>
              <w:t xml:space="preserve">    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45.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 xml:space="preserve">What is the solution to the equation  </w:t>
            </w:r>
            <w:r w:rsidRPr="0003530E">
              <w:rPr>
                <w:color w:val="FF0000"/>
                <w:position w:val="-18"/>
              </w:rPr>
              <w:object w:dxaOrig="1464" w:dyaOrig="510" w14:anchorId="606ACFF4">
                <v:shape id="_x0000_i1167" type="#_x0000_t75" style="width:73.2pt;height:25.8pt" o:ole="">
                  <v:imagedata r:id="rId175" o:title=""/>
                </v:shape>
                <o:OLEObject Type="Embed" ProgID="FXEquation.Equation" ShapeID="_x0000_i1167" DrawAspect="Content" ObjectID="_1460928976" r:id="rId176"/>
              </w:object>
            </w:r>
            <w:r>
              <w:t xml:space="preserve"> ?</w:t>
            </w: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 w:rsidRPr="00D869FA">
              <w:rPr>
                <w:color w:val="FF0000"/>
                <w:position w:val="-18"/>
              </w:rPr>
              <w:object w:dxaOrig="448" w:dyaOrig="510" w14:anchorId="7CB8AA84">
                <v:shape id="_x0000_i1163" type="#_x0000_t75" style="width:22.2pt;height:25.8pt" o:ole="">
                  <v:imagedata r:id="rId177" o:title=""/>
                </v:shape>
                <o:OLEObject Type="Embed" ProgID="FXEquation.Equation" ShapeID="_x0000_i1163" DrawAspect="Content" ObjectID="_1460928977" r:id="rId178"/>
              </w:objec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      </w:t>
            </w:r>
            <w:r w:rsidRPr="00D869FA">
              <w:rPr>
                <w:color w:val="FF0000"/>
                <w:position w:val="-18"/>
              </w:rPr>
              <w:object w:dxaOrig="134" w:dyaOrig="510" w14:anchorId="537272DA">
                <v:shape id="_x0000_i1164" type="#_x0000_t75" style="width:6.6pt;height:25.8pt" o:ole="">
                  <v:imagedata r:id="rId179" o:title=""/>
                </v:shape>
                <o:OLEObject Type="Embed" ProgID="FXEquation.Equation" ShapeID="_x0000_i1164" DrawAspect="Content" ObjectID="_1460928978" r:id="rId180"/>
              </w:object>
            </w:r>
            <w:r>
              <w:t xml:space="preserve">                  C.          </w:t>
            </w:r>
            <w:r w:rsidRPr="00D869FA">
              <w:rPr>
                <w:color w:val="FF0000"/>
                <w:position w:val="-18"/>
              </w:rPr>
              <w:object w:dxaOrig="324" w:dyaOrig="510" w14:anchorId="68ACFA6C">
                <v:shape id="_x0000_i1165" type="#_x0000_t75" style="width:16.2pt;height:25.8pt" o:ole="">
                  <v:imagedata r:id="rId181" o:title=""/>
                </v:shape>
                <o:OLEObject Type="Embed" ProgID="FXEquation.Equation" ShapeID="_x0000_i1165" DrawAspect="Content" ObjectID="_1460928979" r:id="rId182"/>
              </w:object>
            </w:r>
            <w:r>
              <w:t xml:space="preserve">                     D.       </w:t>
            </w:r>
            <w:r w:rsidRPr="00D869FA">
              <w:rPr>
                <w:color w:val="FF0000"/>
                <w:position w:val="-18"/>
              </w:rPr>
              <w:object w:dxaOrig="324" w:dyaOrig="510" w14:anchorId="4F0FEA49">
                <v:shape id="_x0000_i1166" type="#_x0000_t75" style="width:16.2pt;height:25.8pt" o:ole="">
                  <v:imagedata r:id="rId183" o:title=""/>
                </v:shape>
                <o:OLEObject Type="Embed" ProgID="FXEquation.Equation" ShapeID="_x0000_i1166" DrawAspect="Content" ObjectID="_1460928980" r:id="rId184"/>
              </w:object>
            </w:r>
            <w:r>
              <w:t xml:space="preserve"> 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85755E" w:rsidRPr="008F769F" w:rsidRDefault="0085755E" w:rsidP="0085755E">
            <w:pPr>
              <w:pStyle w:val="ShortAnswerStyle"/>
              <w:rPr>
                <w:b/>
              </w:rPr>
            </w:pPr>
            <w:r>
              <w:rPr>
                <w:b/>
              </w:rPr>
              <w:t>Questions 46 – 48</w:t>
            </w:r>
            <w:r w:rsidRPr="008F769F">
              <w:rPr>
                <w:b/>
              </w:rPr>
              <w:t xml:space="preserve"> refer to the stem and leaf plot.</w:t>
            </w:r>
          </w:p>
          <w:p w:rsidR="0085755E" w:rsidRPr="004567D5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  <w:p w:rsidR="0085755E" w:rsidRDefault="0085755E" w:rsidP="0085755E">
            <w:pPr>
              <w:pStyle w:val="ShortAnswerStyle"/>
            </w:pPr>
            <w:r>
              <w:t>The coach of the Emattogah Cricket Club compiles the stem and leaf plot showing the ages of their players.</w:t>
            </w:r>
          </w:p>
          <w:tbl>
            <w:tblPr>
              <w:tblStyle w:val="TableGrid"/>
              <w:tblW w:w="0" w:type="auto"/>
              <w:tblInd w:w="169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425"/>
              <w:gridCol w:w="425"/>
              <w:gridCol w:w="425"/>
              <w:gridCol w:w="426"/>
              <w:gridCol w:w="425"/>
              <w:gridCol w:w="425"/>
              <w:gridCol w:w="426"/>
              <w:gridCol w:w="426"/>
            </w:tblGrid>
            <w:tr w:rsidR="0085755E" w:rsidTr="0085755E">
              <w:trPr>
                <w:cantSplit/>
                <w:trHeight w:hRule="exact" w:val="284"/>
              </w:trPr>
              <w:tc>
                <w:tcPr>
                  <w:tcW w:w="4395" w:type="dxa"/>
                  <w:gridSpan w:val="9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</w:pPr>
                  <w:r>
                    <w:t xml:space="preserve">Ages of Emattogah Cricket Players        </w:t>
                  </w:r>
                </w:p>
              </w:tc>
            </w:tr>
            <w:tr w:rsidR="0085755E" w:rsidTr="0085755E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8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85755E" w:rsidTr="0085755E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0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7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</w:tr>
            <w:tr w:rsidR="0085755E" w:rsidTr="0085755E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7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85755E" w:rsidTr="0085755E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85755E" w:rsidTr="0085755E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755E" w:rsidRDefault="0085755E" w:rsidP="0085755E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</w:tbl>
          <w:p w:rsidR="0085755E" w:rsidRDefault="0085755E" w:rsidP="0085755E">
            <w:pPr>
              <w:pStyle w:val="ShortAnswerStyle"/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46.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>How many players are there in the club?</w:t>
            </w: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 </w:t>
            </w:r>
            <w:r>
              <w:t xml:space="preserve">22     </w:t>
            </w:r>
            <w:r w:rsidRPr="003D5C6C">
              <w:t xml:space="preserve">             B.</w:t>
            </w:r>
            <w:r>
              <w:t xml:space="preserve">       23                      C.         24                    D.      28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47.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>What is the median age of the players?</w:t>
            </w: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</w:t>
            </w:r>
            <w:r>
              <w:t>27</w:t>
            </w:r>
            <w:r w:rsidRPr="003D5C6C">
              <w:t xml:space="preserve"> 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 28                      C.       29                      D.      30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48.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>What is the upper quartile of their ages?</w:t>
            </w: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Default="0085755E" w:rsidP="0085755E">
            <w:pPr>
              <w:pStyle w:val="ShortAnswer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 </w:t>
            </w:r>
            <w:r>
              <w:t>34.5</w:t>
            </w:r>
            <w:r w:rsidRPr="003D5C6C">
              <w:t xml:space="preserve"> </w:t>
            </w:r>
            <w:r>
              <w:t xml:space="preserve">     </w:t>
            </w:r>
            <w:r w:rsidRPr="003D5C6C">
              <w:t xml:space="preserve">          B.</w:t>
            </w:r>
            <w:r>
              <w:t xml:space="preserve">       35                      C.       36                      D.      37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85755E" w:rsidRDefault="0085755E" w:rsidP="0085755E">
            <w:pPr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Questions 49 – 50 refer to the following dot plot.</w:t>
            </w:r>
          </w:p>
          <w:tbl>
            <w:tblPr>
              <w:tblpPr w:leftFromText="180" w:rightFromText="180" w:bottomFromText="200" w:vertAnchor="text" w:horzAnchor="page" w:tblpX="4039" w:tblpY="-129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34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</w:tblGrid>
            <w:tr w:rsidR="0085755E" w:rsidTr="0085755E">
              <w:tc>
                <w:tcPr>
                  <w:tcW w:w="1134" w:type="dxa"/>
                  <w:vMerge w:val="restart"/>
                  <w:textDirection w:val="btLr"/>
                  <w:vAlign w:val="center"/>
                </w:tcPr>
                <w:p w:rsidR="0085755E" w:rsidRDefault="0085755E" w:rsidP="0085755E">
                  <w:pPr>
                    <w:ind w:left="-360" w:right="113"/>
                    <w:jc w:val="center"/>
                  </w:pPr>
                  <w:r>
                    <w:t>Frequency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</w:tcPr>
                <w:p w:rsidR="0085755E" w:rsidRDefault="0085755E" w:rsidP="0085755E">
                  <w:pPr>
                    <w:jc w:val="center"/>
                  </w:pPr>
                </w:p>
              </w:tc>
            </w:tr>
            <w:tr w:rsidR="0085755E" w:rsidTr="0085755E">
              <w:tc>
                <w:tcPr>
                  <w:tcW w:w="1134" w:type="dxa"/>
                  <w:vMerge/>
                  <w:textDirection w:val="btLr"/>
                  <w:vAlign w:val="center"/>
                </w:tcPr>
                <w:p w:rsidR="0085755E" w:rsidRDefault="0085755E" w:rsidP="0085755E">
                  <w:pPr>
                    <w:ind w:left="-360" w:right="113"/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</w:tcPr>
                <w:p w:rsidR="0085755E" w:rsidRDefault="0085755E" w:rsidP="0085755E">
                  <w:pPr>
                    <w:jc w:val="center"/>
                  </w:pPr>
                </w:p>
              </w:tc>
            </w:tr>
            <w:tr w:rsidR="0085755E" w:rsidTr="0085755E">
              <w:tc>
                <w:tcPr>
                  <w:tcW w:w="1134" w:type="dxa"/>
                  <w:vMerge/>
                  <w:textDirection w:val="btLr"/>
                  <w:vAlign w:val="center"/>
                </w:tcPr>
                <w:p w:rsidR="0085755E" w:rsidRDefault="0085755E" w:rsidP="0085755E">
                  <w:pPr>
                    <w:ind w:left="-360" w:right="113"/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Pr="007D1848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Pr="007D1848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</w:tr>
            <w:tr w:rsidR="0085755E" w:rsidTr="0085755E">
              <w:tc>
                <w:tcPr>
                  <w:tcW w:w="1134" w:type="dxa"/>
                  <w:vMerge/>
                  <w:textDirection w:val="btLr"/>
                  <w:vAlign w:val="center"/>
                  <w:hideMark/>
                </w:tcPr>
                <w:p w:rsidR="0085755E" w:rsidRDefault="0085755E" w:rsidP="0085755E">
                  <w:pPr>
                    <w:ind w:left="-360" w:right="113"/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</w:tr>
            <w:tr w:rsidR="0085755E" w:rsidTr="0085755E">
              <w:tc>
                <w:tcPr>
                  <w:tcW w:w="1134" w:type="dxa"/>
                  <w:vMerge/>
                </w:tcPr>
                <w:p w:rsidR="0085755E" w:rsidRDefault="0085755E" w:rsidP="0085755E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</w:tr>
            <w:tr w:rsidR="0085755E" w:rsidTr="0085755E">
              <w:tc>
                <w:tcPr>
                  <w:tcW w:w="1134" w:type="dxa"/>
                  <w:vMerge/>
                </w:tcPr>
                <w:p w:rsidR="0085755E" w:rsidRDefault="0085755E" w:rsidP="0085755E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85755E" w:rsidRPr="007D1848" w:rsidRDefault="0085755E" w:rsidP="0085755E">
                  <w:pPr>
                    <w:jc w:val="center"/>
                    <w:rPr>
                      <w:b/>
                    </w:rPr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</w:tr>
            <w:tr w:rsidR="0085755E" w:rsidTr="0085755E">
              <w:trPr>
                <w:trHeight w:val="80"/>
              </w:trPr>
              <w:tc>
                <w:tcPr>
                  <w:tcW w:w="1134" w:type="dxa"/>
                  <w:vMerge/>
                </w:tcPr>
                <w:p w:rsidR="0085755E" w:rsidRDefault="0085755E" w:rsidP="0085755E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85755E" w:rsidRDefault="0085755E" w:rsidP="0085755E">
                  <w:pPr>
                    <w:jc w:val="center"/>
                  </w:pPr>
                  <w:r>
                    <w:t>O</w:t>
                  </w:r>
                </w:p>
              </w:tc>
            </w:tr>
            <w:tr w:rsidR="0085755E" w:rsidTr="0085755E">
              <w:trPr>
                <w:trHeight w:val="80"/>
              </w:trPr>
              <w:tc>
                <w:tcPr>
                  <w:tcW w:w="1134" w:type="dxa"/>
                  <w:vMerge/>
                </w:tcPr>
                <w:p w:rsidR="0085755E" w:rsidRDefault="0085755E" w:rsidP="0085755E">
                  <w:pPr>
                    <w:ind w:left="-360"/>
                  </w:pP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9</w:t>
                  </w:r>
                </w:p>
              </w:tc>
            </w:tr>
            <w:tr w:rsidR="0085755E" w:rsidTr="0085755E">
              <w:trPr>
                <w:trHeight w:val="80"/>
              </w:trPr>
              <w:tc>
                <w:tcPr>
                  <w:tcW w:w="1134" w:type="dxa"/>
                  <w:vMerge/>
                </w:tcPr>
                <w:p w:rsidR="0085755E" w:rsidRDefault="0085755E" w:rsidP="0085755E">
                  <w:pPr>
                    <w:ind w:left="-360"/>
                  </w:pPr>
                </w:p>
              </w:tc>
              <w:tc>
                <w:tcPr>
                  <w:tcW w:w="5103" w:type="dxa"/>
                  <w:gridSpan w:val="9"/>
                  <w:tcBorders>
                    <w:right w:val="nil"/>
                  </w:tcBorders>
                </w:tcPr>
                <w:p w:rsidR="0085755E" w:rsidRDefault="0085755E" w:rsidP="0085755E">
                  <w:pPr>
                    <w:jc w:val="center"/>
                  </w:pPr>
                  <w:r>
                    <w:t>Score</w:t>
                  </w:r>
                </w:p>
              </w:tc>
            </w:tr>
            <w:tr w:rsidR="0085755E" w:rsidTr="0085755E">
              <w:trPr>
                <w:gridAfter w:val="9"/>
                <w:wAfter w:w="5103" w:type="dxa"/>
                <w:cantSplit/>
                <w:trHeight w:hRule="exact" w:val="68"/>
              </w:trPr>
              <w:tc>
                <w:tcPr>
                  <w:tcW w:w="1134" w:type="dxa"/>
                  <w:vMerge/>
                </w:tcPr>
                <w:p w:rsidR="0085755E" w:rsidRDefault="0085755E" w:rsidP="0085755E">
                  <w:pPr>
                    <w:ind w:left="-360"/>
                  </w:pPr>
                </w:p>
              </w:tc>
            </w:tr>
          </w:tbl>
          <w:p w:rsidR="0085755E" w:rsidRDefault="0085755E" w:rsidP="0085755E">
            <w:pPr>
              <w:spacing w:after="240"/>
              <w:ind w:right="5846"/>
              <w:rPr>
                <w:rFonts w:ascii="Times New Roman" w:hAnsi="Times New Roman"/>
              </w:rPr>
            </w:pPr>
          </w:p>
          <w:p w:rsidR="0085755E" w:rsidRDefault="0085755E" w:rsidP="0085755E">
            <w:pPr>
              <w:spacing w:after="240"/>
              <w:rPr>
                <w:rFonts w:ascii="Times New Roman" w:hAnsi="Times New Roman"/>
              </w:rPr>
            </w:pPr>
          </w:p>
          <w:p w:rsidR="0085755E" w:rsidRDefault="0085755E" w:rsidP="0085755E">
            <w:pPr>
              <w:spacing w:after="240"/>
              <w:rPr>
                <w:rFonts w:ascii="Times New Roman" w:hAnsi="Times New Roman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49.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>Which two terms could be applied to describe the distribution?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Bimodal and Skewed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Bimodal and Symmetrical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Unimodal and Skewed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Unimodal and Symmetrical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85755E" w:rsidRPr="00C25037" w:rsidTr="00C65344">
        <w:trPr>
          <w:cantSplit/>
        </w:trPr>
        <w:tc>
          <w:tcPr>
            <w:tcW w:w="817" w:type="dxa"/>
          </w:tcPr>
          <w:p w:rsidR="0085755E" w:rsidRPr="00B15693" w:rsidRDefault="0085755E" w:rsidP="0085755E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50.</w:t>
            </w:r>
          </w:p>
        </w:tc>
        <w:tc>
          <w:tcPr>
            <w:tcW w:w="9865" w:type="dxa"/>
          </w:tcPr>
          <w:p w:rsidR="0085755E" w:rsidRDefault="0085755E" w:rsidP="0085755E">
            <w:pPr>
              <w:pStyle w:val="ShortAnswerStyle"/>
            </w:pPr>
            <w:r>
              <w:t>Which would be true of the distribution.</w:t>
            </w:r>
          </w:p>
          <w:p w:rsidR="0085755E" w:rsidRPr="003D5C6C" w:rsidRDefault="0085755E" w:rsidP="0085755E">
            <w:pPr>
              <w:pStyle w:val="ShortAnswerStyle"/>
              <w:rPr>
                <w:sz w:val="16"/>
                <w:szCs w:val="16"/>
              </w:rPr>
            </w:pP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  <w:r w:rsidRPr="003D5C6C">
              <w:t xml:space="preserve">  </w:t>
            </w:r>
            <w:r>
              <w:t xml:space="preserve">      </w:t>
            </w: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mean and mode would be equal.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mean and range would be equal.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mean and median would be equal.</w:t>
            </w:r>
          </w:p>
          <w:p w:rsidR="0085755E" w:rsidRPr="00E35B3B" w:rsidRDefault="0085755E" w:rsidP="008575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755E" w:rsidRPr="00E35B3B" w:rsidRDefault="0085755E" w:rsidP="0085755E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D.</w:t>
            </w:r>
            <w:r w:rsidRPr="00E35B3B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/>
              </w:rPr>
              <w:t>The median and mode would be equal.</w:t>
            </w:r>
          </w:p>
          <w:p w:rsidR="0085755E" w:rsidRPr="00C31849" w:rsidRDefault="0085755E" w:rsidP="0085755E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51.</w:t>
            </w:r>
          </w:p>
        </w:tc>
        <w:tc>
          <w:tcPr>
            <w:tcW w:w="9865" w:type="dxa"/>
          </w:tcPr>
          <w:p w:rsidR="00376300" w:rsidRDefault="00376300" w:rsidP="001F6042">
            <w:pPr>
              <w:pStyle w:val="MCSectionStyle"/>
              <w:rPr>
                <w:rFonts w:eastAsia="Times New Roman"/>
              </w:rPr>
            </w:pPr>
            <w:r>
              <w:rPr>
                <w:rFonts w:eastAsia="Times New Roman"/>
              </w:rPr>
              <w:t>Which calculation would you use to find the amount that $26 000 grows to when invested at 6% p.a. interest compounding monthly for one and a half years.</w:t>
            </w:r>
          </w:p>
          <w:p w:rsidR="00376300" w:rsidRDefault="00376300" w:rsidP="001F6042">
            <w:pPr>
              <w:pStyle w:val="MCSectionStyle"/>
              <w:rPr>
                <w:rFonts w:eastAsia="Calibri"/>
                <w:sz w:val="12"/>
                <w:lang w:eastAsia="en-US"/>
              </w:rPr>
            </w:pPr>
          </w:p>
          <w:p w:rsidR="00376300" w:rsidRDefault="00376300" w:rsidP="001F6042">
            <w:pPr>
              <w:pStyle w:val="MCSectionStyle"/>
            </w:pPr>
            <w:r>
              <w:t xml:space="preserve">      A.      </w:t>
            </w:r>
            <w:r>
              <w:rPr>
                <w:rFonts w:eastAsia="Calibri"/>
                <w:color w:val="FF0000"/>
                <w:position w:val="-4"/>
                <w:lang w:eastAsia="en-US"/>
              </w:rPr>
              <w:object w:dxaOrig="1866" w:dyaOrig="304">
                <v:shape id="_x0000_i1053" type="#_x0000_t75" style="width:93.6pt;height:15pt" o:ole="">
                  <v:imagedata r:id="rId185" o:title=""/>
                </v:shape>
                <o:OLEObject Type="Embed" ProgID="FXEquation.Equation" ShapeID="_x0000_i1053" DrawAspect="Content" ObjectID="_1460928981" r:id="rId186"/>
              </w:object>
            </w:r>
            <w:r>
              <w:t xml:space="preserve">     B.      </w:t>
            </w:r>
            <w:r>
              <w:rPr>
                <w:rFonts w:eastAsia="Calibri"/>
                <w:color w:val="FF0000"/>
                <w:position w:val="-4"/>
                <w:lang w:eastAsia="en-US"/>
              </w:rPr>
              <w:object w:dxaOrig="1734" w:dyaOrig="304">
                <v:shape id="_x0000_i1054" type="#_x0000_t75" style="width:86.95pt;height:15pt" o:ole="">
                  <v:imagedata r:id="rId187" o:title=""/>
                </v:shape>
                <o:OLEObject Type="Embed" ProgID="FXEquation.Equation" ShapeID="_x0000_i1054" DrawAspect="Content" ObjectID="_1460928982" r:id="rId188"/>
              </w:object>
            </w:r>
            <w:r>
              <w:t xml:space="preserve">     </w:t>
            </w:r>
          </w:p>
          <w:p w:rsidR="00376300" w:rsidRPr="00376300" w:rsidRDefault="00376300" w:rsidP="001F6042">
            <w:pPr>
              <w:pStyle w:val="MCSectionStyle"/>
              <w:rPr>
                <w:sz w:val="16"/>
                <w:szCs w:val="16"/>
              </w:rPr>
            </w:pPr>
          </w:p>
          <w:p w:rsidR="00376300" w:rsidRDefault="00376300" w:rsidP="001F6042">
            <w:pPr>
              <w:pStyle w:val="MCSectionStyle"/>
            </w:pPr>
            <w:r>
              <w:t xml:space="preserve">      C.     </w:t>
            </w:r>
            <w:r>
              <w:rPr>
                <w:rFonts w:eastAsia="Calibri"/>
                <w:color w:val="FF0000"/>
                <w:position w:val="-4"/>
                <w:lang w:eastAsia="en-US"/>
              </w:rPr>
              <w:object w:dxaOrig="1829" w:dyaOrig="300">
                <v:shape id="_x0000_i1055" type="#_x0000_t75" style="width:91.2pt;height:15pt" o:ole="">
                  <v:imagedata r:id="rId189" o:title=""/>
                </v:shape>
                <o:OLEObject Type="Embed" ProgID="FXEquation.Equation" ShapeID="_x0000_i1055" DrawAspect="Content" ObjectID="_1460928983" r:id="rId190"/>
              </w:object>
            </w:r>
            <w:r>
              <w:t xml:space="preserve">      D.     </w:t>
            </w:r>
            <w:r>
              <w:rPr>
                <w:rFonts w:eastAsia="Calibri"/>
                <w:color w:val="FF0000"/>
                <w:position w:val="-4"/>
                <w:lang w:eastAsia="en-US"/>
              </w:rPr>
              <w:object w:dxaOrig="1698" w:dyaOrig="300">
                <v:shape id="_x0000_i1056" type="#_x0000_t75" style="width:85.25pt;height:15pt" o:ole="">
                  <v:imagedata r:id="rId191" o:title=""/>
                </v:shape>
                <o:OLEObject Type="Embed" ProgID="FXEquation.Equation" ShapeID="_x0000_i1056" DrawAspect="Content" ObjectID="_1460928984" r:id="rId192"/>
              </w:object>
            </w:r>
          </w:p>
          <w:p w:rsidR="003A09E1" w:rsidRPr="00376300" w:rsidRDefault="003A09E1" w:rsidP="001F6042">
            <w:pPr>
              <w:pStyle w:val="MCSectionStyle"/>
              <w:rPr>
                <w:sz w:val="16"/>
                <w:szCs w:val="16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52.</w:t>
            </w:r>
          </w:p>
        </w:tc>
        <w:tc>
          <w:tcPr>
            <w:tcW w:w="9865" w:type="dxa"/>
          </w:tcPr>
          <w:p w:rsidR="001F6042" w:rsidRDefault="001F6042" w:rsidP="001F6042">
            <w:pPr>
              <w:pStyle w:val="MCSectionStyle"/>
            </w:pPr>
            <w:r>
              <w:t>Petra buys a laptop for $2 5</w:t>
            </w:r>
            <w:r w:rsidR="00730F1D">
              <w:t>00.</w:t>
            </w:r>
            <w:r>
              <w:t xml:space="preserve"> It depreciates at a rate of 15</w:t>
            </w:r>
            <w:r w:rsidR="00376300">
              <w:t>% p</w:t>
            </w:r>
            <w:r>
              <w:t>.</w:t>
            </w:r>
            <w:r w:rsidR="00376300">
              <w:t>a</w:t>
            </w:r>
            <w:r>
              <w:t>.</w:t>
            </w:r>
            <w:r w:rsidR="00376300">
              <w:t xml:space="preserve"> compounding annually. What is th</w:t>
            </w:r>
            <w:r>
              <w:t xml:space="preserve">e value </w:t>
            </w:r>
            <w:r w:rsidR="00D85A26">
              <w:t xml:space="preserve">(to the nearest dollar) </w:t>
            </w:r>
            <w:r>
              <w:t>of the laptop after three</w:t>
            </w:r>
            <w:r w:rsidR="00376300">
              <w:t xml:space="preserve"> years?</w:t>
            </w:r>
          </w:p>
          <w:p w:rsidR="001F6042" w:rsidRPr="001F6042" w:rsidRDefault="001F6042" w:rsidP="001F6042">
            <w:pPr>
              <w:pStyle w:val="MCSectionStyle"/>
              <w:rPr>
                <w:sz w:val="12"/>
                <w:szCs w:val="12"/>
              </w:rPr>
            </w:pPr>
          </w:p>
          <w:p w:rsidR="003A09E1" w:rsidRPr="001F6042" w:rsidRDefault="00376300" w:rsidP="001F6042">
            <w:pPr>
              <w:pStyle w:val="MCSectionStyle"/>
            </w:pPr>
            <w:r>
              <w:t xml:space="preserve">       A.</w:t>
            </w:r>
            <w:r w:rsidR="00D85A26">
              <w:t xml:space="preserve">      $965</w:t>
            </w:r>
            <w:r>
              <w:t xml:space="preserve">           B.      </w:t>
            </w:r>
            <w:r w:rsidR="00D85A26">
              <w:t>$1 375          C.     $1 535            D.     $2 125</w:t>
            </w:r>
          </w:p>
          <w:p w:rsidR="001F6042" w:rsidRPr="001F6042" w:rsidRDefault="001F6042" w:rsidP="001F6042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53.</w:t>
            </w:r>
          </w:p>
        </w:tc>
        <w:tc>
          <w:tcPr>
            <w:tcW w:w="9865" w:type="dxa"/>
          </w:tcPr>
          <w:p w:rsidR="003A09E1" w:rsidRDefault="00C65344" w:rsidP="001F6042">
            <w:pPr>
              <w:pStyle w:val="MCSectionStyle"/>
              <w:rPr>
                <w:position w:val="-2"/>
              </w:rPr>
            </w:pPr>
            <w:r>
              <w:t xml:space="preserve"> </w:t>
            </w:r>
            <w:r w:rsidRPr="00C65344">
              <w:rPr>
                <w:color w:val="FF0000"/>
                <w:position w:val="-2"/>
              </w:rPr>
              <w:object w:dxaOrig="605" w:dyaOrig="516">
                <v:shape id="_x0000_i1057" type="#_x0000_t75" style="width:30pt;height:25.8pt" o:ole="">
                  <v:imagedata r:id="rId193" o:title=""/>
                </v:shape>
                <o:OLEObject Type="Embed" ProgID="FXEquation.Equation" ShapeID="_x0000_i1057" DrawAspect="Content" ObjectID="_1460928985" r:id="rId194"/>
              </w:object>
            </w:r>
            <w:r w:rsidRPr="00C65344">
              <w:rPr>
                <w:position w:val="-2"/>
              </w:rPr>
              <w:t xml:space="preserve"> </w:t>
            </w:r>
          </w:p>
          <w:p w:rsidR="00C65344" w:rsidRDefault="00C65344" w:rsidP="001F6042">
            <w:pPr>
              <w:pStyle w:val="MCSectionStyle"/>
              <w:rPr>
                <w:sz w:val="16"/>
                <w:szCs w:val="16"/>
              </w:rPr>
            </w:pPr>
          </w:p>
          <w:p w:rsidR="00C65344" w:rsidRDefault="00C65344" w:rsidP="001F6042">
            <w:pPr>
              <w:pStyle w:val="MCSectionStyle"/>
            </w:pPr>
            <w:r w:rsidRPr="003D5C6C">
              <w:t xml:space="preserve">  </w:t>
            </w:r>
            <w:r>
              <w:t xml:space="preserve">      A. </w:t>
            </w:r>
            <w:r w:rsidRPr="003D5C6C">
              <w:t xml:space="preserve">     </w:t>
            </w:r>
            <w:r>
              <w:t xml:space="preserve"> </w:t>
            </w:r>
            <w:r w:rsidR="001F6042" w:rsidRPr="00C65344">
              <w:rPr>
                <w:color w:val="FF0000"/>
                <w:position w:val="-18"/>
              </w:rPr>
              <w:object w:dxaOrig="414" w:dyaOrig="582">
                <v:shape id="_x0000_i1058" type="#_x0000_t75" style="width:20.4pt;height:29.4pt" o:ole="">
                  <v:imagedata r:id="rId195" o:title=""/>
                </v:shape>
                <o:OLEObject Type="Embed" ProgID="FXEquation.Equation" ShapeID="_x0000_i1058" DrawAspect="Content" ObjectID="_1460928986" r:id="rId196"/>
              </w:object>
            </w:r>
            <w:r>
              <w:t xml:space="preserve"> </w:t>
            </w:r>
            <w:r w:rsidRPr="003D5C6C">
              <w:t xml:space="preserve">  </w:t>
            </w:r>
            <w:r>
              <w:t xml:space="preserve">     </w:t>
            </w:r>
            <w:r w:rsidRPr="003D5C6C">
              <w:t xml:space="preserve">             B.</w:t>
            </w:r>
            <w:r>
              <w:t xml:space="preserve">      </w:t>
            </w:r>
            <w:r w:rsidR="001F6042" w:rsidRPr="00C65344">
              <w:rPr>
                <w:color w:val="FF0000"/>
                <w:position w:val="-18"/>
              </w:rPr>
              <w:object w:dxaOrig="438" w:dyaOrig="634">
                <v:shape id="_x0000_i1059" type="#_x0000_t75" style="width:21.6pt;height:32.4pt" o:ole="">
                  <v:imagedata r:id="rId197" o:title=""/>
                </v:shape>
                <o:OLEObject Type="Embed" ProgID="FXEquation.Equation" ShapeID="_x0000_i1059" DrawAspect="Content" ObjectID="_1460928987" r:id="rId198"/>
              </w:object>
            </w:r>
            <w:r>
              <w:t xml:space="preserve">                         C.      </w:t>
            </w:r>
            <w:r w:rsidR="001F6042" w:rsidRPr="00C65344">
              <w:rPr>
                <w:color w:val="FF0000"/>
                <w:position w:val="-2"/>
              </w:rPr>
              <w:object w:dxaOrig="408" w:dyaOrig="298">
                <v:shape id="_x0000_i1060" type="#_x0000_t75" style="width:21pt;height:15pt" o:ole="">
                  <v:imagedata r:id="rId199" o:title=""/>
                </v:shape>
                <o:OLEObject Type="Embed" ProgID="FXEquation.Equation" ShapeID="_x0000_i1060" DrawAspect="Content" ObjectID="_1460928988" r:id="rId200"/>
              </w:object>
            </w:r>
            <w:r>
              <w:t xml:space="preserve">                         D.       </w:t>
            </w:r>
            <w:r w:rsidR="001F6042" w:rsidRPr="00C65344">
              <w:rPr>
                <w:color w:val="FF0000"/>
                <w:position w:val="-2"/>
              </w:rPr>
              <w:object w:dxaOrig="426" w:dyaOrig="344">
                <v:shape id="_x0000_i1061" type="#_x0000_t75" style="width:22.2pt;height:16.8pt" o:ole="">
                  <v:imagedata r:id="rId201" o:title=""/>
                </v:shape>
                <o:OLEObject Type="Embed" ProgID="FXEquation.Equation" ShapeID="_x0000_i1061" DrawAspect="Content" ObjectID="_1460928989" r:id="rId202"/>
              </w:object>
            </w:r>
            <w:r>
              <w:t xml:space="preserve"> </w:t>
            </w:r>
          </w:p>
          <w:p w:rsidR="00C65344" w:rsidRPr="00C65344" w:rsidRDefault="00C65344" w:rsidP="001F6042">
            <w:pPr>
              <w:pStyle w:val="MCSectionStyle"/>
              <w:rPr>
                <w:position w:val="-2"/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54.</w:t>
            </w:r>
          </w:p>
        </w:tc>
        <w:tc>
          <w:tcPr>
            <w:tcW w:w="9865" w:type="dxa"/>
          </w:tcPr>
          <w:p w:rsidR="00524974" w:rsidRDefault="00524974" w:rsidP="0052497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Completely simplify </w:t>
            </w:r>
            <w:r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600" w:dyaOrig="298">
                <v:shape id="_x0000_i1062" type="#_x0000_t75" style="width:30pt;height:15pt" o:ole="">
                  <v:imagedata r:id="rId203" o:title=""/>
                </v:shape>
                <o:OLEObject Type="Embed" ProgID="FXEquation.Equation" ShapeID="_x0000_i1062" DrawAspect="Content" ObjectID="_1460928990" r:id="rId204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524974" w:rsidRDefault="00524974" w:rsidP="00524974">
            <w:pPr>
              <w:rPr>
                <w:rFonts w:ascii="Times New Roman" w:hAnsi="Times New Roman"/>
              </w:rPr>
            </w:pPr>
          </w:p>
          <w:p w:rsidR="00524974" w:rsidRDefault="00524974" w:rsidP="0052497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A.     </w:t>
            </w:r>
            <w:r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508" w:dyaOrig="290">
                <v:shape id="_x0000_i1063" type="#_x0000_t75" style="width:25.2pt;height:14.4pt" o:ole="">
                  <v:imagedata r:id="rId205" o:title=""/>
                </v:shape>
                <o:OLEObject Type="Embed" ProgID="FXEquation.Equation" ShapeID="_x0000_i1063" DrawAspect="Content" ObjectID="_1460928991" r:id="rId206"/>
              </w:object>
            </w:r>
            <w:r>
              <w:rPr>
                <w:rFonts w:ascii="Times New Roman" w:hAnsi="Times New Roman"/>
              </w:rPr>
              <w:t xml:space="preserve">                      B.       </w:t>
            </w:r>
            <w:r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388" w:dyaOrig="298">
                <v:shape id="_x0000_i1064" type="#_x0000_t75" style="width:19.2pt;height:15pt" o:ole="">
                  <v:imagedata r:id="rId207" o:title=""/>
                </v:shape>
                <o:OLEObject Type="Embed" ProgID="FXEquation.Equation" ShapeID="_x0000_i1064" DrawAspect="Content" ObjectID="_1460928992" r:id="rId208"/>
              </w:object>
            </w:r>
            <w:r>
              <w:rPr>
                <w:rFonts w:ascii="Times New Roman" w:hAnsi="Times New Roman"/>
              </w:rPr>
              <w:t xml:space="preserve">                C.     </w:t>
            </w:r>
            <w:r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508" w:dyaOrig="290">
                <v:shape id="_x0000_i1065" type="#_x0000_t75" style="width:25.2pt;height:14.4pt" o:ole="">
                  <v:imagedata r:id="rId209" o:title=""/>
                </v:shape>
                <o:OLEObject Type="Embed" ProgID="FXEquation.Equation" ShapeID="_x0000_i1065" DrawAspect="Content" ObjectID="_1460928993" r:id="rId210"/>
              </w:object>
            </w:r>
            <w:r>
              <w:rPr>
                <w:rFonts w:ascii="Times New Roman" w:hAnsi="Times New Roman"/>
              </w:rPr>
              <w:t xml:space="preserve">                    D.    </w:t>
            </w:r>
            <w:r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388" w:dyaOrig="290">
                <v:shape id="_x0000_i1066" type="#_x0000_t75" style="width:19.2pt;height:14.4pt" o:ole="">
                  <v:imagedata r:id="rId211" o:title=""/>
                </v:shape>
                <o:OLEObject Type="Embed" ProgID="FXEquation.Equation" ShapeID="_x0000_i1066" DrawAspect="Content" ObjectID="_1460928994" r:id="rId212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3A09E1" w:rsidRPr="00524974" w:rsidRDefault="003A09E1" w:rsidP="001F6042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55.</w:t>
            </w:r>
          </w:p>
        </w:tc>
        <w:tc>
          <w:tcPr>
            <w:tcW w:w="9865" w:type="dxa"/>
          </w:tcPr>
          <w:p w:rsidR="00D126FE" w:rsidRDefault="00D126FE" w:rsidP="00D126FE">
            <w:pPr>
              <w:rPr>
                <w:rFonts w:ascii="Times New Roman" w:hAnsi="Times New Roman"/>
                <w:position w:val="-6"/>
              </w:rPr>
            </w:pPr>
            <w:r>
              <w:rPr>
                <w:rFonts w:ascii="Times New Roman" w:hAnsi="Times New Roman"/>
              </w:rPr>
              <w:t xml:space="preserve">Expand and </w:t>
            </w:r>
            <w:r w:rsidR="00730F1D">
              <w:rPr>
                <w:rFonts w:ascii="Times New Roman" w:hAnsi="Times New Roman"/>
              </w:rPr>
              <w:t xml:space="preserve">completely </w:t>
            </w:r>
            <w:r>
              <w:rPr>
                <w:rFonts w:ascii="Times New Roman" w:hAnsi="Times New Roman"/>
              </w:rPr>
              <w:t>simplify</w:t>
            </w:r>
            <w:r w:rsidR="00A2652F">
              <w:rPr>
                <w:rFonts w:ascii="Times New Roman" w:hAnsi="Times New Roman"/>
              </w:rPr>
              <w:t xml:space="preserve"> </w:t>
            </w:r>
            <w:r w:rsidR="00A2652F"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1878" w:dyaOrig="317">
                <v:shape id="_x0000_i1067" type="#_x0000_t75" style="width:94.2pt;height:15.6pt" o:ole="">
                  <v:imagedata r:id="rId213" o:title=""/>
                </v:shape>
                <o:OLEObject Type="Embed" ProgID="FXEquation.Equation" ShapeID="_x0000_i1067" DrawAspect="Content" ObjectID="_1460928995" r:id="rId214"/>
              </w:object>
            </w:r>
            <w:r w:rsidR="00A2652F">
              <w:rPr>
                <w:rFonts w:ascii="Times New Roman" w:hAnsi="Times New Roman"/>
              </w:rPr>
              <w:t>.</w:t>
            </w:r>
            <w:r>
              <w:rPr>
                <w:rFonts w:ascii="Times New Roman" w:hAnsi="Times New Roman"/>
                <w:position w:val="-6"/>
              </w:rPr>
              <w:t xml:space="preserve"> </w:t>
            </w:r>
          </w:p>
          <w:p w:rsidR="00D126FE" w:rsidRDefault="00D126FE" w:rsidP="00D126FE">
            <w:pPr>
              <w:rPr>
                <w:rFonts w:ascii="Times New Roman" w:hAnsi="Times New Roman"/>
              </w:rPr>
            </w:pPr>
          </w:p>
          <w:p w:rsidR="00D126FE" w:rsidRDefault="00D126FE" w:rsidP="00D126F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A.     </w:t>
            </w:r>
            <w:r w:rsidR="00A2652F"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1348" w:dyaOrig="298">
                <v:shape id="_x0000_i1068" type="#_x0000_t75" style="width:67.2pt;height:15pt" o:ole="">
                  <v:imagedata r:id="rId215" o:title=""/>
                </v:shape>
                <o:OLEObject Type="Embed" ProgID="FXEquation.Equation" ShapeID="_x0000_i1068" DrawAspect="Content" ObjectID="_1460928996" r:id="rId216"/>
              </w:object>
            </w:r>
            <w:r>
              <w:rPr>
                <w:rFonts w:ascii="Times New Roman" w:hAnsi="Times New Roman"/>
              </w:rPr>
              <w:t xml:space="preserve">           B.    </w:t>
            </w:r>
            <w:r w:rsidR="00A2652F"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1348" w:dyaOrig="290">
                <v:shape id="_x0000_i1069" type="#_x0000_t75" style="width:67.2pt;height:14.4pt" o:ole="">
                  <v:imagedata r:id="rId217" o:title=""/>
                </v:shape>
                <o:OLEObject Type="Embed" ProgID="FXEquation.Equation" ShapeID="_x0000_i1069" DrawAspect="Content" ObjectID="_1460928997" r:id="rId218"/>
              </w:object>
            </w:r>
            <w:r>
              <w:rPr>
                <w:rFonts w:ascii="Times New Roman" w:hAnsi="Times New Roman"/>
              </w:rPr>
              <w:t xml:space="preserve">        C.      </w:t>
            </w:r>
            <w:r w:rsidR="00A2652F"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1348" w:dyaOrig="290">
                <v:shape id="_x0000_i1070" type="#_x0000_t75" style="width:67.2pt;height:14.4pt" o:ole="">
                  <v:imagedata r:id="rId217" o:title=""/>
                </v:shape>
                <o:OLEObject Type="Embed" ProgID="FXEquation.Equation" ShapeID="_x0000_i1070" DrawAspect="Content" ObjectID="_1460928998" r:id="rId219"/>
              </w:object>
            </w:r>
            <w:r>
              <w:rPr>
                <w:rFonts w:ascii="Times New Roman" w:hAnsi="Times New Roman"/>
              </w:rPr>
              <w:t xml:space="preserve">    D.     </w:t>
            </w:r>
            <w:r w:rsidR="00A2652F">
              <w:rPr>
                <w:rFonts w:ascii="Times New Roman" w:eastAsia="Calibri" w:hAnsi="Times New Roman"/>
                <w:color w:val="FF0000"/>
                <w:position w:val="-6"/>
                <w:lang w:eastAsia="en-US"/>
              </w:rPr>
              <w:object w:dxaOrig="1348" w:dyaOrig="290">
                <v:shape id="_x0000_i1071" type="#_x0000_t75" style="width:67.2pt;height:14.4pt" o:ole="">
                  <v:imagedata r:id="rId220" o:title=""/>
                </v:shape>
                <o:OLEObject Type="Embed" ProgID="FXEquation.Equation" ShapeID="_x0000_i1071" DrawAspect="Content" ObjectID="_1460928999" r:id="rId221"/>
              </w:object>
            </w:r>
          </w:p>
          <w:p w:rsidR="003A09E1" w:rsidRPr="00B15693" w:rsidRDefault="003A09E1" w:rsidP="001F6042">
            <w:pPr>
              <w:pStyle w:val="MCSectionStyle"/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56.</w:t>
            </w:r>
          </w:p>
        </w:tc>
        <w:tc>
          <w:tcPr>
            <w:tcW w:w="9865" w:type="dxa"/>
          </w:tcPr>
          <w:p w:rsidR="00B443FB" w:rsidRDefault="0085755E" w:rsidP="001F6042">
            <w:pPr>
              <w:pStyle w:val="MCSectionStyle"/>
            </w:pPr>
            <w:r>
              <w:rPr>
                <w:noProof/>
              </w:rPr>
              <w:object w:dxaOrig="1440" w:dyaOrig="1440">
                <v:shape id="_x0000_s1061" type="#_x0000_t75" style="position:absolute;margin-left:285.9pt;margin-top:-3.3pt;width:151.5pt;height:167.35pt;z-index:251756544;mso-position-horizontal-relative:text;mso-position-vertical-relative:text">
                  <v:imagedata r:id="rId222" o:title=""/>
                </v:shape>
                <o:OLEObject Type="Embed" ProgID="FXDraw.Graphic" ShapeID="_x0000_s1061" DrawAspect="Content" ObjectID="_1460929074" r:id="rId223"/>
              </w:object>
            </w:r>
            <w:r w:rsidR="00B443FB">
              <w:t xml:space="preserve"> </w:t>
            </w:r>
            <w:r w:rsidR="00730F1D">
              <w:object w:dxaOrig="4565" w:dyaOrig="1538">
                <v:shape id="_x0000_i1072" type="#_x0000_t75" style="width:228pt;height:76.8pt" o:ole="">
                  <v:imagedata r:id="rId224" o:title=""/>
                </v:shape>
                <o:OLEObject Type="Embed" ProgID="FXEquation.Equation" ShapeID="_x0000_i1072" DrawAspect="Content" ObjectID="_1460929000" r:id="rId225"/>
              </w:object>
            </w:r>
            <w:r w:rsidR="00B443FB">
              <w:t xml:space="preserve"> </w:t>
            </w:r>
          </w:p>
          <w:p w:rsidR="003A09E1" w:rsidRDefault="003A09E1" w:rsidP="001F6042">
            <w:pPr>
              <w:pStyle w:val="MCSectionStyle"/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A.    </w:t>
            </w:r>
            <w:r w:rsidR="00495667">
              <w:rPr>
                <w:rFonts w:ascii="Times New Roman" w:hAnsi="Times New Roman"/>
              </w:rPr>
              <w:t>13</w:t>
            </w:r>
            <w:r w:rsidR="00495667" w:rsidRPr="00495667">
              <w:rPr>
                <w:rFonts w:ascii="Times New Roman" w:hAnsi="Times New Roman"/>
                <w:vertAlign w:val="superscript"/>
              </w:rPr>
              <w:t>o</w:t>
            </w:r>
          </w:p>
          <w:p w:rsidR="00565CC9" w:rsidRDefault="00565CC9" w:rsidP="00565CC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B.    </w:t>
            </w:r>
            <w:r w:rsidR="00495667">
              <w:rPr>
                <w:rFonts w:ascii="Times New Roman" w:hAnsi="Times New Roman"/>
              </w:rPr>
              <w:t>24</w:t>
            </w:r>
            <w:r w:rsidR="00495667" w:rsidRPr="00495667">
              <w:rPr>
                <w:rFonts w:ascii="Times New Roman" w:hAnsi="Times New Roman"/>
                <w:vertAlign w:val="superscript"/>
              </w:rPr>
              <w:t>o</w:t>
            </w:r>
          </w:p>
          <w:p w:rsidR="00565CC9" w:rsidRDefault="00565CC9" w:rsidP="00565CC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C.    </w:t>
            </w:r>
            <w:r w:rsidR="00495667">
              <w:rPr>
                <w:rFonts w:ascii="Times New Roman" w:hAnsi="Times New Roman"/>
              </w:rPr>
              <w:t>36</w:t>
            </w:r>
            <w:r w:rsidR="00495667" w:rsidRPr="00495667">
              <w:rPr>
                <w:rFonts w:ascii="Times New Roman" w:hAnsi="Times New Roman"/>
                <w:vertAlign w:val="superscript"/>
              </w:rPr>
              <w:t>o</w:t>
            </w:r>
          </w:p>
          <w:p w:rsidR="00565CC9" w:rsidRDefault="00565CC9" w:rsidP="00565CC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D.    </w:t>
            </w:r>
            <w:r w:rsidR="00495667">
              <w:rPr>
                <w:rFonts w:ascii="Times New Roman" w:hAnsi="Times New Roman"/>
              </w:rPr>
              <w:t>66</w:t>
            </w:r>
            <w:r w:rsidR="00495667" w:rsidRPr="00495667">
              <w:rPr>
                <w:rFonts w:ascii="Times New Roman" w:hAnsi="Times New Roman"/>
                <w:vertAlign w:val="superscript"/>
              </w:rPr>
              <w:t>o</w:t>
            </w:r>
          </w:p>
          <w:p w:rsidR="00565CC9" w:rsidRPr="00565CC9" w:rsidRDefault="00565CC9" w:rsidP="00565CC9">
            <w:pPr>
              <w:ind w:left="420"/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57.</w:t>
            </w:r>
          </w:p>
        </w:tc>
        <w:tc>
          <w:tcPr>
            <w:tcW w:w="9865" w:type="dxa"/>
          </w:tcPr>
          <w:p w:rsidR="003A09E1" w:rsidRDefault="0085755E" w:rsidP="001F6042">
            <w:pPr>
              <w:pStyle w:val="MCSectionStyle"/>
            </w:pPr>
            <w:r>
              <w:rPr>
                <w:noProof/>
                <w:sz w:val="12"/>
                <w:szCs w:val="12"/>
              </w:rPr>
              <w:object w:dxaOrig="1440" w:dyaOrig="1440">
                <v:shape id="_x0000_s1062" type="#_x0000_t75" style="position:absolute;margin-left:304.75pt;margin-top:4.35pt;width:114.35pt;height:114.25pt;z-index:251757568;mso-position-horizontal-relative:text;mso-position-vertical-relative:text">
                  <v:imagedata r:id="rId226" o:title=""/>
                </v:shape>
                <o:OLEObject Type="Embed" ProgID="FXDraw.Graphic" ShapeID="_x0000_s1062" DrawAspect="Content" ObjectID="_1460929075" r:id="rId227"/>
              </w:object>
            </w:r>
            <w:r w:rsidR="00D43385">
              <w:t>The figure shown is a regular octagon.</w:t>
            </w:r>
          </w:p>
          <w:p w:rsidR="00D43385" w:rsidRDefault="00D43385" w:rsidP="001F6042">
            <w:pPr>
              <w:pStyle w:val="MCSectionStyle"/>
            </w:pPr>
            <w:r>
              <w:t xml:space="preserve">Which of the following is </w:t>
            </w:r>
            <w:r w:rsidRPr="00D43385">
              <w:rPr>
                <w:b/>
                <w:i/>
              </w:rPr>
              <w:t>not</w:t>
            </w:r>
            <w:r>
              <w:t xml:space="preserve"> true?</w:t>
            </w:r>
          </w:p>
          <w:p w:rsidR="00D43385" w:rsidRDefault="00D43385" w:rsidP="001F6042">
            <w:pPr>
              <w:pStyle w:val="MCSectionStyle"/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A.    </w:t>
            </w:r>
            <w:r w:rsidR="00D43385">
              <w:rPr>
                <w:rFonts w:ascii="Times New Roman" w:hAnsi="Times New Roman"/>
              </w:rPr>
              <w:t xml:space="preserve">Quadrilateral </w:t>
            </w:r>
            <w:r w:rsidR="00D43385" w:rsidRPr="00D43385">
              <w:rPr>
                <w:rFonts w:ascii="Times New Roman" w:hAnsi="Times New Roman"/>
                <w:i/>
              </w:rPr>
              <w:t>ABCH</w:t>
            </w:r>
            <w:r w:rsidR="00D43385">
              <w:rPr>
                <w:rFonts w:ascii="Times New Roman" w:hAnsi="Times New Roman"/>
              </w:rPr>
              <w:t xml:space="preserve"> is a trapezium.</w:t>
            </w:r>
          </w:p>
          <w:p w:rsidR="00565CC9" w:rsidRDefault="00565CC9" w:rsidP="00565CC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B.    </w:t>
            </w:r>
            <w:r w:rsidR="00D43385">
              <w:rPr>
                <w:rFonts w:ascii="Times New Roman" w:hAnsi="Times New Roman"/>
              </w:rPr>
              <w:t xml:space="preserve">Angle </w:t>
            </w:r>
            <w:r w:rsidR="00D43385" w:rsidRPr="00D43385">
              <w:rPr>
                <w:rFonts w:ascii="Times New Roman" w:hAnsi="Times New Roman"/>
                <w:i/>
              </w:rPr>
              <w:t>ABC</w:t>
            </w:r>
            <w:r w:rsidR="00D43385">
              <w:rPr>
                <w:rFonts w:ascii="Times New Roman" w:hAnsi="Times New Roman"/>
              </w:rPr>
              <w:t xml:space="preserve"> = 120</w:t>
            </w:r>
            <w:r w:rsidR="00D43385" w:rsidRPr="00D43385">
              <w:rPr>
                <w:rFonts w:ascii="Times New Roman" w:hAnsi="Times New Roman"/>
                <w:vertAlign w:val="superscript"/>
              </w:rPr>
              <w:t>o</w:t>
            </w:r>
            <w:bookmarkStart w:id="0" w:name="_GoBack"/>
            <w:bookmarkEnd w:id="0"/>
          </w:p>
          <w:p w:rsidR="00565CC9" w:rsidRDefault="00565CC9" w:rsidP="00565CC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C.    </w:t>
            </w:r>
            <w:r w:rsidR="00D43385">
              <w:rPr>
                <w:rFonts w:ascii="Times New Roman" w:hAnsi="Times New Roman"/>
              </w:rPr>
              <w:t xml:space="preserve">Triangle </w:t>
            </w:r>
            <w:r w:rsidR="00D43385" w:rsidRPr="00D43385">
              <w:rPr>
                <w:rFonts w:ascii="Times New Roman" w:hAnsi="Times New Roman"/>
                <w:i/>
              </w:rPr>
              <w:t>ABC</w:t>
            </w:r>
            <w:r w:rsidR="00D43385">
              <w:rPr>
                <w:rFonts w:ascii="Times New Roman" w:hAnsi="Times New Roman"/>
              </w:rPr>
              <w:t xml:space="preserve"> is isosceles. </w:t>
            </w:r>
          </w:p>
          <w:p w:rsidR="00565CC9" w:rsidRDefault="00565CC9" w:rsidP="00565CC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565CC9" w:rsidRDefault="00565CC9" w:rsidP="00565CC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D.    </w:t>
            </w:r>
            <w:r w:rsidR="00D43385">
              <w:rPr>
                <w:rFonts w:ascii="Times New Roman" w:hAnsi="Times New Roman"/>
              </w:rPr>
              <w:t xml:space="preserve">Quadrilateral </w:t>
            </w:r>
            <w:r w:rsidR="00D43385">
              <w:rPr>
                <w:rFonts w:ascii="Times New Roman" w:hAnsi="Times New Roman"/>
                <w:i/>
              </w:rPr>
              <w:t>ABEF</w:t>
            </w:r>
            <w:r w:rsidR="00D43385">
              <w:rPr>
                <w:rFonts w:ascii="Times New Roman" w:hAnsi="Times New Roman"/>
              </w:rPr>
              <w:t xml:space="preserve"> is a rectangle.</w:t>
            </w:r>
          </w:p>
          <w:p w:rsidR="00565CC9" w:rsidRDefault="00565CC9" w:rsidP="001F6042">
            <w:pPr>
              <w:pStyle w:val="MCSectionStyle"/>
              <w:rPr>
                <w:sz w:val="12"/>
                <w:szCs w:val="12"/>
              </w:rPr>
            </w:pPr>
          </w:p>
          <w:p w:rsidR="00D43385" w:rsidRPr="00565CC9" w:rsidRDefault="00D43385" w:rsidP="001F6042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58.</w:t>
            </w:r>
          </w:p>
        </w:tc>
        <w:tc>
          <w:tcPr>
            <w:tcW w:w="9865" w:type="dxa"/>
          </w:tcPr>
          <w:p w:rsidR="00344251" w:rsidRDefault="0085755E" w:rsidP="00344251">
            <w:pPr>
              <w:spacing w:after="240"/>
              <w:rPr>
                <w:rFonts w:ascii="Times New Roman" w:hAnsi="Times New Roman"/>
              </w:rPr>
            </w:pPr>
            <w:r>
              <w:rPr>
                <w:sz w:val="22"/>
                <w:szCs w:val="22"/>
              </w:rPr>
              <w:object w:dxaOrig="1440" w:dyaOrig="1440">
                <v:shape id="_x0000_s1063" type="#_x0000_t75" style="position:absolute;margin-left:280.65pt;margin-top:2.2pt;width:149.6pt;height:136.05pt;z-index:251758592;mso-position-horizontal-relative:text;mso-position-vertical-relative:text">
                  <v:imagedata r:id="rId228" o:title=""/>
                </v:shape>
                <o:OLEObject Type="Embed" ProgID="FXDraw.Graphic" ShapeID="_x0000_s1063" DrawAspect="Content" ObjectID="_1460929076" r:id="rId229"/>
              </w:object>
            </w:r>
            <w:r w:rsidR="00344251">
              <w:rPr>
                <w:rFonts w:ascii="Times New Roman" w:hAnsi="Times New Roman"/>
              </w:rPr>
              <w:t>What is the volume of this cone</w:t>
            </w:r>
            <w:r w:rsidR="00730F1D">
              <w:rPr>
                <w:rFonts w:ascii="Times New Roman" w:hAnsi="Times New Roman"/>
              </w:rPr>
              <w:t xml:space="preserve"> (in terms of  </w:t>
            </w:r>
            <w:r w:rsidR="00730F1D">
              <w:rPr>
                <w:rFonts w:ascii="Times New Roman" w:hAnsi="Times New Roman"/>
              </w:rPr>
              <w:object w:dxaOrig="162" w:dyaOrig="144">
                <v:shape id="_x0000_i1073" type="#_x0000_t75" style="width:8.4pt;height:7.2pt" o:ole="">
                  <v:imagedata r:id="rId230" o:title=""/>
                </v:shape>
                <o:OLEObject Type="Embed" ProgID="FXEquation.Equation" ShapeID="_x0000_i1073" DrawAspect="Content" ObjectID="_1460929001" r:id="rId231"/>
              </w:object>
            </w:r>
            <w:r w:rsidR="00730F1D">
              <w:rPr>
                <w:rFonts w:ascii="Times New Roman" w:hAnsi="Times New Roman"/>
              </w:rPr>
              <w:t xml:space="preserve">  )</w:t>
            </w:r>
            <w:r w:rsidR="00344251">
              <w:rPr>
                <w:rFonts w:ascii="Times New Roman" w:hAnsi="Times New Roman"/>
              </w:rPr>
              <w:t xml:space="preserve">? </w:t>
            </w:r>
          </w:p>
          <w:p w:rsidR="00344251" w:rsidRDefault="00344251" w:rsidP="0034425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A.   </w:t>
            </w:r>
            <w:r w:rsidR="001F3528">
              <w:rPr>
                <w:rFonts w:ascii="Times New Roman" w:hAnsi="Times New Roman"/>
              </w:rPr>
              <w:object w:dxaOrig="893" w:dyaOrig="276">
                <v:shape id="_x0000_i1074" type="#_x0000_t75" style="width:44.4pt;height:13.8pt" o:ole="">
                  <v:imagedata r:id="rId232" o:title=""/>
                </v:shape>
                <o:OLEObject Type="Embed" ProgID="FXEquation.Equation" ShapeID="_x0000_i1074" DrawAspect="Content" ObjectID="_1460929002" r:id="rId233"/>
              </w:object>
            </w:r>
            <w:r w:rsidR="001F3528">
              <w:rPr>
                <w:rFonts w:ascii="Times New Roman" w:hAnsi="Times New Roman"/>
              </w:rPr>
              <w:t xml:space="preserve"> </w:t>
            </w:r>
          </w:p>
          <w:p w:rsidR="00344251" w:rsidRDefault="00344251" w:rsidP="0034425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44251" w:rsidRDefault="00344251" w:rsidP="0034425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B.    </w:t>
            </w:r>
            <w:r w:rsidR="001F3528">
              <w:rPr>
                <w:rFonts w:ascii="Times New Roman" w:hAnsi="Times New Roman"/>
              </w:rPr>
              <w:object w:dxaOrig="893" w:dyaOrig="276">
                <v:shape id="_x0000_i1075" type="#_x0000_t75" style="width:44.4pt;height:13.8pt" o:ole="">
                  <v:imagedata r:id="rId234" o:title=""/>
                </v:shape>
                <o:OLEObject Type="Embed" ProgID="FXEquation.Equation" ShapeID="_x0000_i1075" DrawAspect="Content" ObjectID="_1460929003" r:id="rId235"/>
              </w:object>
            </w:r>
          </w:p>
          <w:p w:rsidR="00344251" w:rsidRDefault="00344251" w:rsidP="0034425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44251" w:rsidRDefault="00344251" w:rsidP="0034425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C.    </w:t>
            </w:r>
            <w:r w:rsidR="001F3528">
              <w:rPr>
                <w:rFonts w:ascii="Times New Roman" w:hAnsi="Times New Roman"/>
              </w:rPr>
              <w:object w:dxaOrig="893" w:dyaOrig="276">
                <v:shape id="_x0000_i1076" type="#_x0000_t75" style="width:44.4pt;height:13.8pt" o:ole="">
                  <v:imagedata r:id="rId236" o:title=""/>
                </v:shape>
                <o:OLEObject Type="Embed" ProgID="FXEquation.Equation" ShapeID="_x0000_i1076" DrawAspect="Content" ObjectID="_1460929004" r:id="rId237"/>
              </w:object>
            </w:r>
          </w:p>
          <w:p w:rsidR="00344251" w:rsidRDefault="00344251" w:rsidP="0034425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44251" w:rsidRDefault="00344251" w:rsidP="0034425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D.    </w:t>
            </w:r>
            <w:r w:rsidR="001F3528">
              <w:rPr>
                <w:rFonts w:ascii="Times New Roman" w:hAnsi="Times New Roman"/>
              </w:rPr>
              <w:object w:dxaOrig="893" w:dyaOrig="276">
                <v:shape id="_x0000_i1077" type="#_x0000_t75" style="width:44.4pt;height:13.8pt" o:ole="">
                  <v:imagedata r:id="rId238" o:title=""/>
                </v:shape>
                <o:OLEObject Type="Embed" ProgID="FXEquation.Equation" ShapeID="_x0000_i1077" DrawAspect="Content" ObjectID="_1460929005" r:id="rId239"/>
              </w:object>
            </w:r>
          </w:p>
          <w:p w:rsidR="00701135" w:rsidRDefault="00701135" w:rsidP="001F6042">
            <w:pPr>
              <w:pStyle w:val="MCSectionStyle"/>
            </w:pPr>
          </w:p>
          <w:p w:rsidR="00701135" w:rsidRDefault="00701135" w:rsidP="001F6042">
            <w:pPr>
              <w:pStyle w:val="MCSectionStyle"/>
            </w:pPr>
          </w:p>
          <w:p w:rsidR="00701135" w:rsidRPr="001F6042" w:rsidRDefault="00701135" w:rsidP="001F6042">
            <w:pPr>
              <w:pStyle w:val="MCSectionStyle"/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59.</w:t>
            </w:r>
          </w:p>
        </w:tc>
        <w:tc>
          <w:tcPr>
            <w:tcW w:w="9865" w:type="dxa"/>
          </w:tcPr>
          <w:p w:rsidR="007D26E9" w:rsidRDefault="0085755E" w:rsidP="007D26E9">
            <w:pPr>
              <w:pStyle w:val="MCSectionStyle"/>
              <w:rPr>
                <w:rFonts w:eastAsia="Times New Roman"/>
              </w:rPr>
            </w:pPr>
            <w:r>
              <w:rPr>
                <w:sz w:val="22"/>
                <w:szCs w:val="22"/>
                <w:lang w:eastAsia="en-US"/>
              </w:rPr>
              <w:object w:dxaOrig="1440" w:dyaOrig="1440">
                <v:shape id="_x0000_s1059" type="#_x0000_t75" style="position:absolute;margin-left:309pt;margin-top:-1.25pt;width:114.2pt;height:158.2pt;z-index:251754496;mso-position-horizontal-relative:text;mso-position-vertical-relative:text">
                  <v:imagedata r:id="rId240" o:title=""/>
                </v:shape>
                <o:OLEObject Type="Embed" ProgID="FXDraw.Graphic" ShapeID="_x0000_s1059" DrawAspect="Content" ObjectID="_1460929077" r:id="rId241"/>
              </w:object>
            </w:r>
            <w:r w:rsidR="0089008F">
              <w:rPr>
                <w:rFonts w:eastAsia="Times New Roman"/>
              </w:rPr>
              <w:t>Smithtown (</w:t>
            </w:r>
            <w:r w:rsidR="0089008F">
              <w:rPr>
                <w:rFonts w:eastAsia="Times New Roman"/>
                <w:i/>
              </w:rPr>
              <w:t>S</w:t>
            </w:r>
            <w:r w:rsidR="007D26E9">
              <w:rPr>
                <w:rFonts w:eastAsia="Times New Roman"/>
              </w:rPr>
              <w:t>) is 250 km due east of</w:t>
            </w:r>
            <w:r w:rsidR="0089008F">
              <w:rPr>
                <w:rFonts w:eastAsia="Times New Roman"/>
              </w:rPr>
              <w:t xml:space="preserve"> Tunbridge (</w:t>
            </w:r>
            <w:r w:rsidR="0089008F">
              <w:rPr>
                <w:rFonts w:eastAsia="Times New Roman"/>
                <w:i/>
              </w:rPr>
              <w:t>T</w:t>
            </w:r>
            <w:r w:rsidR="0089008F">
              <w:rPr>
                <w:rFonts w:eastAsia="Times New Roman"/>
              </w:rPr>
              <w:t>).</w:t>
            </w:r>
          </w:p>
          <w:p w:rsidR="007D26E9" w:rsidRDefault="007D26E9" w:rsidP="007D26E9">
            <w:pPr>
              <w:pStyle w:val="MCSectionStyle"/>
              <w:rPr>
                <w:rFonts w:eastAsia="Times New Roman"/>
              </w:rPr>
            </w:pPr>
            <w:r>
              <w:rPr>
                <w:rFonts w:eastAsia="Times New Roman"/>
              </w:rPr>
              <w:t>Uxbridge (</w:t>
            </w:r>
            <w:r w:rsidRPr="007D26E9">
              <w:rPr>
                <w:rFonts w:eastAsia="Times New Roman"/>
                <w:i/>
              </w:rPr>
              <w:t>U</w:t>
            </w:r>
            <w:r>
              <w:rPr>
                <w:rFonts w:eastAsia="Times New Roman"/>
              </w:rPr>
              <w:t>) is due south of Tunbridge,</w:t>
            </w:r>
          </w:p>
          <w:p w:rsidR="007D26E9" w:rsidRDefault="007D26E9" w:rsidP="007D26E9">
            <w:pPr>
              <w:pStyle w:val="MCSectionStyle"/>
              <w:rPr>
                <w:rFonts w:eastAsia="Times New Roman"/>
              </w:rPr>
            </w:pPr>
            <w:r>
              <w:rPr>
                <w:rFonts w:eastAsia="Times New Roman"/>
              </w:rPr>
              <w:t>A plane flies 310 km from Smithtown to Uxbridge.</w:t>
            </w:r>
          </w:p>
          <w:p w:rsidR="007D26E9" w:rsidRDefault="007D26E9" w:rsidP="007D26E9">
            <w:pPr>
              <w:pStyle w:val="MCSectionStyle"/>
              <w:rPr>
                <w:rFonts w:eastAsia="Times New Roman"/>
              </w:rPr>
            </w:pPr>
          </w:p>
          <w:p w:rsidR="007D26E9" w:rsidRDefault="007D26E9" w:rsidP="007D26E9">
            <w:pPr>
              <w:pStyle w:val="MCSectionStyle"/>
              <w:rPr>
                <w:rFonts w:eastAsia="Times New Roman"/>
              </w:rPr>
            </w:pPr>
            <w:r>
              <w:rPr>
                <w:rFonts w:eastAsia="Times New Roman"/>
              </w:rPr>
              <w:t>On what bearing does the plane fly?</w:t>
            </w:r>
          </w:p>
          <w:p w:rsidR="007D26E9" w:rsidRPr="00D35B02" w:rsidRDefault="007D26E9" w:rsidP="007D26E9">
            <w:pPr>
              <w:pStyle w:val="MCSectionStyle"/>
              <w:rPr>
                <w:rFonts w:eastAsia="Times New Roman"/>
                <w:sz w:val="12"/>
                <w:szCs w:val="12"/>
              </w:rPr>
            </w:pPr>
          </w:p>
          <w:p w:rsidR="007D26E9" w:rsidRDefault="007D26E9" w:rsidP="007D26E9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A.    </w:t>
            </w:r>
            <w:r w:rsidR="00071F27">
              <w:rPr>
                <w:rFonts w:ascii="Times New Roman" w:hAnsi="Times New Roman"/>
              </w:rPr>
              <w:t>216</w:t>
            </w:r>
            <w:r w:rsidR="00071F27" w:rsidRPr="00071F27">
              <w:rPr>
                <w:rFonts w:ascii="Times New Roman" w:hAnsi="Times New Roman"/>
                <w:vertAlign w:val="superscript"/>
              </w:rPr>
              <w:t>o</w:t>
            </w:r>
          </w:p>
          <w:p w:rsidR="007D26E9" w:rsidRDefault="007D26E9" w:rsidP="007D26E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71F27" w:rsidRDefault="007D26E9" w:rsidP="00071F2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B.    </w:t>
            </w:r>
            <w:r w:rsidR="00071F27">
              <w:rPr>
                <w:rFonts w:ascii="Times New Roman" w:hAnsi="Times New Roman"/>
              </w:rPr>
              <w:t>231</w:t>
            </w:r>
            <w:r w:rsidR="00071F27" w:rsidRPr="00071F27">
              <w:rPr>
                <w:rFonts w:ascii="Times New Roman" w:hAnsi="Times New Roman"/>
                <w:vertAlign w:val="superscript"/>
              </w:rPr>
              <w:t>o</w:t>
            </w:r>
          </w:p>
          <w:p w:rsidR="007D26E9" w:rsidRDefault="007D26E9" w:rsidP="007D26E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71F27" w:rsidRDefault="007D26E9" w:rsidP="00071F2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C.    </w:t>
            </w:r>
            <w:r w:rsidR="00071F27">
              <w:rPr>
                <w:rFonts w:ascii="Times New Roman" w:hAnsi="Times New Roman"/>
              </w:rPr>
              <w:t>234</w:t>
            </w:r>
            <w:r w:rsidR="00071F27" w:rsidRPr="00071F27">
              <w:rPr>
                <w:rFonts w:ascii="Times New Roman" w:hAnsi="Times New Roman"/>
                <w:vertAlign w:val="superscript"/>
              </w:rPr>
              <w:t>o</w:t>
            </w:r>
          </w:p>
          <w:p w:rsidR="007D26E9" w:rsidRDefault="007D26E9" w:rsidP="007D26E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D26E9" w:rsidRDefault="007D26E9" w:rsidP="00071F27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D.   </w:t>
            </w:r>
            <w:r w:rsidR="00071F27">
              <w:rPr>
                <w:rFonts w:ascii="Times New Roman" w:hAnsi="Times New Roman"/>
              </w:rPr>
              <w:t>306</w:t>
            </w:r>
            <w:r w:rsidR="00071F27" w:rsidRPr="00071F27">
              <w:rPr>
                <w:rFonts w:ascii="Times New Roman" w:hAnsi="Times New Roman"/>
                <w:vertAlign w:val="superscript"/>
              </w:rPr>
              <w:t>o</w:t>
            </w:r>
            <w:r>
              <w:rPr>
                <w:rFonts w:ascii="Times New Roman" w:hAnsi="Times New Roman"/>
              </w:rPr>
              <w:t xml:space="preserve"> </w:t>
            </w:r>
          </w:p>
          <w:p w:rsidR="003A09E1" w:rsidRPr="00D35B02" w:rsidRDefault="003A09E1" w:rsidP="007D26E9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60.</w:t>
            </w:r>
          </w:p>
        </w:tc>
        <w:tc>
          <w:tcPr>
            <w:tcW w:w="9865" w:type="dxa"/>
          </w:tcPr>
          <w:p w:rsidR="00CD1757" w:rsidRDefault="00B733F6" w:rsidP="001F3528">
            <w:pPr>
              <w:spacing w:after="120"/>
              <w:ind w:right="5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 wp14:anchorId="477DAABB" wp14:editId="3B0B9B2E">
                  <wp:simplePos x="0" y="0"/>
                  <wp:positionH relativeFrom="column">
                    <wp:posOffset>2917825</wp:posOffset>
                  </wp:positionH>
                  <wp:positionV relativeFrom="paragraph">
                    <wp:posOffset>3810</wp:posOffset>
                  </wp:positionV>
                  <wp:extent cx="3144974" cy="1522730"/>
                  <wp:effectExtent l="0" t="0" r="0" b="127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ool balls shutterstock_134488370.jpg"/>
                          <pic:cNvPicPr/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07" t="60288" r="6171" b="-1"/>
                          <a:stretch/>
                        </pic:blipFill>
                        <pic:spPr bwMode="auto">
                          <a:xfrm>
                            <a:off x="0" y="0"/>
                            <a:ext cx="3144974" cy="1522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</w:rPr>
              <w:t>The</w:t>
            </w:r>
            <w:r w:rsidR="00CF0724">
              <w:rPr>
                <w:rFonts w:ascii="Times New Roman" w:hAnsi="Times New Roman"/>
              </w:rPr>
              <w:t xml:space="preserve"> game of pool uses a set of 15 nu</w:t>
            </w:r>
            <w:r>
              <w:rPr>
                <w:rFonts w:ascii="Times New Roman" w:hAnsi="Times New Roman"/>
              </w:rPr>
              <w:t xml:space="preserve">mbered balls which are </w:t>
            </w:r>
            <w:r w:rsidR="00CF0724">
              <w:rPr>
                <w:rFonts w:ascii="Times New Roman" w:hAnsi="Times New Roman"/>
              </w:rPr>
              <w:t>s</w:t>
            </w:r>
            <w:r w:rsidR="001F3528">
              <w:rPr>
                <w:rFonts w:ascii="Times New Roman" w:hAnsi="Times New Roman"/>
              </w:rPr>
              <w:t>olid</w:t>
            </w:r>
            <w:r w:rsidR="00CF0724">
              <w:rPr>
                <w:rFonts w:ascii="Times New Roman" w:hAnsi="Times New Roman"/>
              </w:rPr>
              <w:t>, hard</w:t>
            </w:r>
            <w:r w:rsidR="001F3528">
              <w:rPr>
                <w:rFonts w:ascii="Times New Roman" w:hAnsi="Times New Roman"/>
              </w:rPr>
              <w:t xml:space="preserve"> </w:t>
            </w:r>
            <w:r w:rsidR="00CF0724">
              <w:rPr>
                <w:rFonts w:ascii="Times New Roman" w:hAnsi="Times New Roman"/>
              </w:rPr>
              <w:t>plastic spheres which are 6 </w:t>
            </w:r>
            <w:r w:rsidR="001F3528">
              <w:rPr>
                <w:rFonts w:ascii="Times New Roman" w:hAnsi="Times New Roman"/>
              </w:rPr>
              <w:t xml:space="preserve">cm </w:t>
            </w:r>
            <w:r w:rsidR="00CF0724">
              <w:rPr>
                <w:rFonts w:ascii="Times New Roman" w:hAnsi="Times New Roman"/>
              </w:rPr>
              <w:t xml:space="preserve">in </w:t>
            </w:r>
            <w:r w:rsidR="001F3528">
              <w:rPr>
                <w:rFonts w:ascii="Times New Roman" w:hAnsi="Times New Roman"/>
              </w:rPr>
              <w:t>diameter</w:t>
            </w:r>
            <w:r>
              <w:rPr>
                <w:rFonts w:ascii="Times New Roman" w:hAnsi="Times New Roman"/>
              </w:rPr>
              <w:t xml:space="preserve">. </w:t>
            </w:r>
          </w:p>
          <w:p w:rsidR="00B733F6" w:rsidRDefault="00B733F6" w:rsidP="001F3528">
            <w:pPr>
              <w:spacing w:after="120"/>
              <w:ind w:right="5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One cubic centimetre of the plastic</w:t>
            </w:r>
            <w:r w:rsidR="001F3528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has a mass of 1.5 grams.</w:t>
            </w:r>
            <w:r w:rsidR="001F3528">
              <w:rPr>
                <w:rFonts w:ascii="Times New Roman" w:hAnsi="Times New Roman"/>
              </w:rPr>
              <w:t xml:space="preserve"> </w:t>
            </w:r>
          </w:p>
          <w:p w:rsidR="001F3528" w:rsidRDefault="001F3528" w:rsidP="00CD1757">
            <w:pPr>
              <w:pStyle w:val="MCSectionStyle"/>
            </w:pPr>
            <w:r>
              <w:t>What</w:t>
            </w:r>
            <w:r w:rsidR="00B733F6">
              <w:t xml:space="preserve"> is the mass of the</w:t>
            </w:r>
            <w:r>
              <w:t xml:space="preserve"> set</w:t>
            </w:r>
            <w:r w:rsidR="00B733F6">
              <w:t xml:space="preserve"> of 15 balls</w:t>
            </w:r>
            <w:r>
              <w:t xml:space="preserve">?   </w:t>
            </w:r>
          </w:p>
          <w:p w:rsidR="00CD1757" w:rsidRPr="00CD1757" w:rsidRDefault="00CD1757" w:rsidP="00CD1757">
            <w:pPr>
              <w:pStyle w:val="MCSectionStyle"/>
              <w:rPr>
                <w:sz w:val="12"/>
                <w:szCs w:val="12"/>
              </w:rPr>
            </w:pPr>
          </w:p>
          <w:p w:rsidR="001F3528" w:rsidRDefault="001F3528" w:rsidP="001F3528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 A.     </w:t>
            </w:r>
            <w:r w:rsidR="00E01E90">
              <w:rPr>
                <w:rFonts w:ascii="Times New Roman" w:hAnsi="Times New Roman"/>
              </w:rPr>
              <w:t>1.13 kg</w:t>
            </w:r>
          </w:p>
          <w:p w:rsidR="001F3528" w:rsidRDefault="001F3528" w:rsidP="001F3528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 B.     </w:t>
            </w:r>
            <w:r w:rsidR="00E01E90">
              <w:rPr>
                <w:rFonts w:ascii="Times New Roman" w:hAnsi="Times New Roman"/>
              </w:rPr>
              <w:t>1.70 kg</w:t>
            </w:r>
          </w:p>
          <w:p w:rsidR="001F3528" w:rsidRDefault="001F3528" w:rsidP="001F3528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 C.     </w:t>
            </w:r>
            <w:r w:rsidR="00E01E90">
              <w:rPr>
                <w:rFonts w:ascii="Times New Roman" w:hAnsi="Times New Roman"/>
              </w:rPr>
              <w:t>1.91 kg</w:t>
            </w:r>
            <w:r>
              <w:rPr>
                <w:rFonts w:ascii="Times New Roman" w:hAnsi="Times New Roman"/>
              </w:rPr>
              <w:t xml:space="preserve">   </w:t>
            </w:r>
          </w:p>
          <w:p w:rsidR="001F3528" w:rsidRDefault="001F3528" w:rsidP="001F3528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 D.     </w:t>
            </w:r>
            <w:r w:rsidR="00E01E90">
              <w:rPr>
                <w:rFonts w:ascii="Times New Roman" w:hAnsi="Times New Roman"/>
              </w:rPr>
              <w:t>2.54 kg</w:t>
            </w:r>
          </w:p>
          <w:p w:rsidR="003A09E1" w:rsidRPr="00CD1757" w:rsidRDefault="003A09E1" w:rsidP="001F6042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61.</w:t>
            </w:r>
          </w:p>
        </w:tc>
        <w:tc>
          <w:tcPr>
            <w:tcW w:w="9865" w:type="dxa"/>
          </w:tcPr>
          <w:p w:rsidR="00856E10" w:rsidRDefault="0085755E" w:rsidP="00856E10">
            <w:pPr>
              <w:pStyle w:val="MCSectionStyle"/>
              <w:ind w:right="4654"/>
            </w:pPr>
            <w:r>
              <w:rPr>
                <w:noProof/>
              </w:rPr>
              <w:object w:dxaOrig="1440" w:dyaOrig="1440">
                <v:shape id="_x0000_s1066" type="#_x0000_t75" style="position:absolute;margin-left:293.95pt;margin-top:-3pt;width:169.6pt;height:124.1pt;z-index:251759616;mso-position-horizontal-relative:text;mso-position-vertical-relative:text">
                  <v:imagedata r:id="rId243" o:title=""/>
                </v:shape>
                <o:OLEObject Type="Embed" ProgID="FXDraw.Graphic" ShapeID="_x0000_s1066" DrawAspect="Content" ObjectID="_1460929078" r:id="rId244"/>
              </w:object>
            </w:r>
            <w:r w:rsidR="00856E10">
              <w:t xml:space="preserve">A theatre company are </w:t>
            </w:r>
            <w:r w:rsidR="00772CC6">
              <w:t xml:space="preserve">building </w:t>
            </w:r>
            <w:r w:rsidR="00856E10">
              <w:t xml:space="preserve">a </w:t>
            </w:r>
            <w:r w:rsidR="00772CC6">
              <w:t>square</w:t>
            </w:r>
            <w:r w:rsidR="00856E10">
              <w:t xml:space="preserve"> pyramid as a backdrop for a performance.</w:t>
            </w:r>
          </w:p>
          <w:p w:rsidR="00772CC6" w:rsidRPr="00772CC6" w:rsidRDefault="00772CC6" w:rsidP="00856E10">
            <w:pPr>
              <w:pStyle w:val="MCSectionStyle"/>
              <w:ind w:right="4654"/>
              <w:rPr>
                <w:sz w:val="12"/>
                <w:szCs w:val="12"/>
              </w:rPr>
            </w:pPr>
          </w:p>
          <w:p w:rsidR="00772CC6" w:rsidRDefault="00772CC6" w:rsidP="00856E10">
            <w:pPr>
              <w:pStyle w:val="MCSectionStyle"/>
              <w:ind w:right="4654"/>
            </w:pPr>
            <w:r>
              <w:t xml:space="preserve">The base edges are 12 m and the </w:t>
            </w:r>
            <w:r w:rsidR="00803E6B">
              <w:t xml:space="preserve">slant heights of the triangular faces are </w:t>
            </w:r>
            <w:r w:rsidR="00730F1D">
              <w:t xml:space="preserve">all </w:t>
            </w:r>
            <w:r w:rsidR="00803E6B">
              <w:t>8</w:t>
            </w:r>
            <w:r>
              <w:t xml:space="preserve"> m.</w:t>
            </w:r>
          </w:p>
          <w:p w:rsidR="00856E10" w:rsidRPr="00856E10" w:rsidRDefault="00856E10" w:rsidP="00856E10">
            <w:pPr>
              <w:pStyle w:val="MCSectionStyle"/>
              <w:ind w:right="4654"/>
              <w:rPr>
                <w:sz w:val="12"/>
                <w:szCs w:val="12"/>
              </w:rPr>
            </w:pPr>
          </w:p>
          <w:p w:rsidR="00856E10" w:rsidRDefault="00856E10" w:rsidP="00856E10">
            <w:pPr>
              <w:pStyle w:val="MCSectionStyle"/>
              <w:ind w:right="4654"/>
            </w:pPr>
            <w:r>
              <w:t>It is to be hollow</w:t>
            </w:r>
            <w:r w:rsidR="00730F1D">
              <w:t xml:space="preserve"> and made of canvas</w:t>
            </w:r>
            <w:r>
              <w:t>, with no base</w:t>
            </w:r>
            <w:r w:rsidR="00730F1D">
              <w:t>.</w:t>
            </w:r>
          </w:p>
          <w:p w:rsidR="00856E10" w:rsidRPr="00856E10" w:rsidRDefault="00856E10" w:rsidP="00856E10">
            <w:pPr>
              <w:pStyle w:val="MCSectionStyle"/>
              <w:ind w:right="4654"/>
              <w:rPr>
                <w:sz w:val="12"/>
                <w:szCs w:val="12"/>
              </w:rPr>
            </w:pPr>
          </w:p>
          <w:p w:rsidR="00856E10" w:rsidRDefault="00856E10" w:rsidP="00856E10">
            <w:pPr>
              <w:pStyle w:val="MCSectionStyle"/>
              <w:ind w:right="4654"/>
            </w:pPr>
            <w:r>
              <w:t>What area of canvas is needed?</w:t>
            </w:r>
          </w:p>
          <w:p w:rsidR="00856E10" w:rsidRDefault="00856E10" w:rsidP="00856E10">
            <w:pPr>
              <w:pStyle w:val="MCSectionStyle"/>
              <w:rPr>
                <w:sz w:val="12"/>
                <w:szCs w:val="12"/>
              </w:rPr>
            </w:pPr>
          </w:p>
          <w:p w:rsidR="00772CC6" w:rsidRDefault="00772CC6" w:rsidP="00772CC6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730F1D" w:rsidRDefault="00730F1D" w:rsidP="00772CC6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772CC6" w:rsidRDefault="00772CC6" w:rsidP="00772CC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A.    </w:t>
            </w:r>
            <w:r w:rsidR="00AB26F4">
              <w:rPr>
                <w:rFonts w:ascii="Times New Roman" w:hAnsi="Times New Roman"/>
              </w:rPr>
              <w:t>192 m</w:t>
            </w:r>
            <w:r w:rsidR="00AB26F4" w:rsidRPr="00AB26F4">
              <w:rPr>
                <w:rFonts w:ascii="Times New Roman" w:hAnsi="Times New Roman"/>
                <w:vertAlign w:val="superscript"/>
              </w:rPr>
              <w:t>2</w:t>
            </w:r>
            <w:r>
              <w:rPr>
                <w:rFonts w:ascii="Times New Roman" w:hAnsi="Times New Roman"/>
              </w:rPr>
              <w:t xml:space="preserve">           B.     </w:t>
            </w:r>
            <w:r w:rsidR="00AB26F4">
              <w:rPr>
                <w:rFonts w:ascii="Times New Roman" w:hAnsi="Times New Roman"/>
              </w:rPr>
              <w:t>240</w:t>
            </w:r>
            <w:r>
              <w:rPr>
                <w:rFonts w:ascii="Times New Roman" w:hAnsi="Times New Roman"/>
              </w:rPr>
              <w:t xml:space="preserve"> m</w:t>
            </w:r>
            <w:r w:rsidRPr="00AB26F4">
              <w:rPr>
                <w:rFonts w:ascii="Times New Roman" w:hAnsi="Times New Roman"/>
                <w:vertAlign w:val="superscript"/>
              </w:rPr>
              <w:t>2</w:t>
            </w:r>
            <w:r>
              <w:rPr>
                <w:rFonts w:ascii="Times New Roman" w:hAnsi="Times New Roman"/>
              </w:rPr>
              <w:t xml:space="preserve">           C.     </w:t>
            </w:r>
            <w:r w:rsidR="00AB26F4">
              <w:rPr>
                <w:rFonts w:ascii="Times New Roman" w:hAnsi="Times New Roman"/>
              </w:rPr>
              <w:t>336 m</w:t>
            </w:r>
            <w:r w:rsidR="00AB26F4" w:rsidRPr="00AB26F4">
              <w:rPr>
                <w:rFonts w:ascii="Times New Roman" w:hAnsi="Times New Roman"/>
                <w:vertAlign w:val="superscript"/>
              </w:rPr>
              <w:t>2</w:t>
            </w:r>
            <w:r>
              <w:rPr>
                <w:rFonts w:ascii="Times New Roman" w:hAnsi="Times New Roman"/>
              </w:rPr>
              <w:t xml:space="preserve">           D.      </w:t>
            </w:r>
            <w:r w:rsidR="00AB26F4">
              <w:rPr>
                <w:rFonts w:ascii="Times New Roman" w:hAnsi="Times New Roman"/>
              </w:rPr>
              <w:t>384 m</w:t>
            </w:r>
            <w:r w:rsidR="00AB26F4" w:rsidRPr="00AB26F4">
              <w:rPr>
                <w:rFonts w:ascii="Times New Roman" w:hAnsi="Times New Roman"/>
                <w:vertAlign w:val="superscript"/>
              </w:rPr>
              <w:t>2</w:t>
            </w:r>
          </w:p>
          <w:p w:rsidR="003A09E1" w:rsidRPr="00AB26F4" w:rsidRDefault="00856E10" w:rsidP="00856E10">
            <w:pPr>
              <w:pStyle w:val="MCSectionStyle"/>
              <w:rPr>
                <w:sz w:val="12"/>
                <w:szCs w:val="12"/>
              </w:rPr>
            </w:pPr>
            <w:r>
              <w:t xml:space="preserve"> </w:t>
            </w: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62.</w:t>
            </w:r>
          </w:p>
        </w:tc>
        <w:tc>
          <w:tcPr>
            <w:tcW w:w="9865" w:type="dxa"/>
          </w:tcPr>
          <w:p w:rsidR="003A09E1" w:rsidRDefault="00D1172D" w:rsidP="001F6042">
            <w:pPr>
              <w:pStyle w:val="MCSectionStyle"/>
            </w:pPr>
            <w:r>
              <w:t xml:space="preserve"> </w:t>
            </w:r>
            <w:r>
              <w:object w:dxaOrig="1613" w:dyaOrig="238">
                <v:shape id="_x0000_i1078" type="#_x0000_t75" style="width:80.4pt;height:12pt" o:ole="">
                  <v:imagedata r:id="rId245" o:title=""/>
                </v:shape>
                <o:OLEObject Type="Embed" ProgID="FXEquation.Equation" ShapeID="_x0000_i1078" DrawAspect="Content" ObjectID="_1460929006" r:id="rId246"/>
              </w:object>
            </w:r>
            <w:r>
              <w:t xml:space="preserve">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</w:t>
            </w:r>
            <w:r w:rsidR="00886EBB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A.      </w:t>
            </w:r>
            <w:r>
              <w:rPr>
                <w:rFonts w:ascii="Times New Roman" w:hAnsi="Times New Roman"/>
              </w:rPr>
              <w:object w:dxaOrig="1302" w:dyaOrig="276">
                <v:shape id="_x0000_i1079" type="#_x0000_t75" style="width:65.45pt;height:13.8pt" o:ole="">
                  <v:imagedata r:id="rId247" o:title=""/>
                </v:shape>
                <o:OLEObject Type="Embed" ProgID="FXEquation.Equation" ShapeID="_x0000_i1079" DrawAspect="Content" ObjectID="_1460929007" r:id="rId248"/>
              </w:object>
            </w:r>
            <w:r>
              <w:rPr>
                <w:rFonts w:ascii="Times New Roman" w:hAnsi="Times New Roman"/>
              </w:rPr>
              <w:t xml:space="preserve">                      </w:t>
            </w:r>
            <w:r w:rsidR="00500621">
              <w:rPr>
                <w:rFonts w:ascii="Times New Roman" w:hAnsi="Times New Roman"/>
              </w:rPr>
              <w:t xml:space="preserve">     </w:t>
            </w:r>
            <w:r>
              <w:rPr>
                <w:rFonts w:ascii="Times New Roman" w:hAnsi="Times New Roman"/>
              </w:rPr>
              <w:t xml:space="preserve">B.       </w:t>
            </w:r>
            <w:r>
              <w:rPr>
                <w:rFonts w:ascii="Times New Roman" w:hAnsi="Times New Roman"/>
              </w:rPr>
              <w:object w:dxaOrig="1181" w:dyaOrig="276">
                <v:shape id="_x0000_i1080" type="#_x0000_t75" style="width:58.8pt;height:13.8pt" o:ole="">
                  <v:imagedata r:id="rId249" o:title=""/>
                </v:shape>
                <o:OLEObject Type="Embed" ProgID="FXEquation.Equation" ShapeID="_x0000_i1080" DrawAspect="Content" ObjectID="_1460929008" r:id="rId250"/>
              </w:object>
            </w:r>
            <w:r>
              <w:rPr>
                <w:rFonts w:ascii="Times New Roman" w:hAnsi="Times New Roman"/>
              </w:rPr>
              <w:t xml:space="preserve">        </w:t>
            </w:r>
          </w:p>
          <w:p w:rsidR="00D1172D" w:rsidRDefault="00D1172D" w:rsidP="00D1172D">
            <w:pPr>
              <w:rPr>
                <w:rFonts w:ascii="Times New Roman" w:hAnsi="Times New Roman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</w:t>
            </w:r>
            <w:r w:rsidR="00886EBB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C.        </w:t>
            </w:r>
            <w:r>
              <w:rPr>
                <w:rFonts w:ascii="Times New Roman" w:hAnsi="Times New Roman"/>
              </w:rPr>
              <w:object w:dxaOrig="1325" w:dyaOrig="276">
                <v:shape id="_x0000_i1081" type="#_x0000_t75" style="width:66pt;height:13.8pt" o:ole="">
                  <v:imagedata r:id="rId251" o:title=""/>
                </v:shape>
                <o:OLEObject Type="Embed" ProgID="FXEquation.Equation" ShapeID="_x0000_i1081" DrawAspect="Content" ObjectID="_1460929009" r:id="rId252"/>
              </w:object>
            </w:r>
            <w:r>
              <w:rPr>
                <w:rFonts w:ascii="Times New Roman" w:hAnsi="Times New Roman"/>
              </w:rPr>
              <w:t xml:space="preserve">                    </w:t>
            </w:r>
            <w:r w:rsidR="00500621">
              <w:rPr>
                <w:rFonts w:ascii="Times New Roman" w:hAnsi="Times New Roman"/>
              </w:rPr>
              <w:t xml:space="preserve">     </w:t>
            </w:r>
            <w:r>
              <w:rPr>
                <w:rFonts w:ascii="Times New Roman" w:hAnsi="Times New Roman"/>
              </w:rPr>
              <w:t xml:space="preserve">D.       </w:t>
            </w:r>
            <w:r>
              <w:rPr>
                <w:rFonts w:ascii="Times New Roman" w:hAnsi="Times New Roman"/>
              </w:rPr>
              <w:object w:dxaOrig="1206" w:dyaOrig="276">
                <v:shape id="_x0000_i1082" type="#_x0000_t75" style="width:60.6pt;height:13.8pt" o:ole="">
                  <v:imagedata r:id="rId253" o:title=""/>
                </v:shape>
                <o:OLEObject Type="Embed" ProgID="FXEquation.Equation" ShapeID="_x0000_i1082" DrawAspect="Content" ObjectID="_1460929010" r:id="rId254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D1172D" w:rsidRPr="00D1172D" w:rsidRDefault="00D1172D" w:rsidP="001F6042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A09E1" w:rsidRPr="00C25037" w:rsidTr="00C65344">
        <w:trPr>
          <w:cantSplit/>
        </w:trPr>
        <w:tc>
          <w:tcPr>
            <w:tcW w:w="817" w:type="dxa"/>
          </w:tcPr>
          <w:p w:rsidR="003A09E1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63.</w:t>
            </w:r>
          </w:p>
        </w:tc>
        <w:tc>
          <w:tcPr>
            <w:tcW w:w="9865" w:type="dxa"/>
          </w:tcPr>
          <w:p w:rsidR="003A09E1" w:rsidRDefault="00886EBB" w:rsidP="001F6042">
            <w:pPr>
              <w:pStyle w:val="MCSectionStyle"/>
            </w:pPr>
            <w:r>
              <w:t xml:space="preserve"> </w:t>
            </w:r>
            <w:r>
              <w:object w:dxaOrig="1446" w:dyaOrig="316">
                <v:shape id="_x0000_i1083" type="#_x0000_t75" style="width:72.6pt;height:15.6pt" o:ole="">
                  <v:imagedata r:id="rId255" o:title=""/>
                </v:shape>
                <o:OLEObject Type="Embed" ProgID="FXEquation.Equation" ShapeID="_x0000_i1083" DrawAspect="Content" ObjectID="_1460929011" r:id="rId256"/>
              </w:object>
            </w:r>
            <w:r>
              <w:t xml:space="preserve">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886EBB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A.        </w:t>
            </w:r>
            <w:r w:rsidR="00886EBB">
              <w:rPr>
                <w:rFonts w:ascii="Times New Roman" w:hAnsi="Times New Roman"/>
              </w:rPr>
              <w:t xml:space="preserve"> </w:t>
            </w:r>
            <w:r w:rsidR="00D72F42">
              <w:rPr>
                <w:rFonts w:ascii="Times New Roman" w:hAnsi="Times New Roman"/>
              </w:rPr>
              <w:object w:dxaOrig="1962" w:dyaOrig="238">
                <v:shape id="_x0000_i1084" type="#_x0000_t75" style="width:98.4pt;height:12pt" o:ole="">
                  <v:imagedata r:id="rId257" o:title=""/>
                </v:shape>
                <o:OLEObject Type="Embed" ProgID="FXEquation.Equation" ShapeID="_x0000_i1084" DrawAspect="Content" ObjectID="_1460929012" r:id="rId258"/>
              </w:object>
            </w:r>
            <w:r w:rsidR="00886EBB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</w:t>
            </w:r>
            <w:r w:rsidR="00886EBB">
              <w:rPr>
                <w:rFonts w:ascii="Times New Roman" w:hAnsi="Times New Roman"/>
              </w:rPr>
              <w:t xml:space="preserve">      </w:t>
            </w:r>
            <w:r>
              <w:rPr>
                <w:rFonts w:ascii="Times New Roman" w:hAnsi="Times New Roman"/>
              </w:rPr>
              <w:t xml:space="preserve">B.       </w:t>
            </w:r>
            <w:r w:rsidR="00D72F42">
              <w:rPr>
                <w:rFonts w:ascii="Times New Roman" w:hAnsi="Times New Roman"/>
              </w:rPr>
              <w:object w:dxaOrig="2045" w:dyaOrig="316">
                <v:shape id="_x0000_i1085" type="#_x0000_t75" style="width:102.05pt;height:15.6pt" o:ole="">
                  <v:imagedata r:id="rId259" o:title=""/>
                </v:shape>
                <o:OLEObject Type="Embed" ProgID="FXEquation.Equation" ShapeID="_x0000_i1085" DrawAspect="Content" ObjectID="_1460929013" r:id="rId260"/>
              </w:object>
            </w:r>
            <w:r>
              <w:rPr>
                <w:rFonts w:ascii="Times New Roman" w:hAnsi="Times New Roman"/>
              </w:rPr>
              <w:t xml:space="preserve">             </w:t>
            </w:r>
          </w:p>
          <w:p w:rsidR="00886EBB" w:rsidRDefault="00886EBB" w:rsidP="00D1172D">
            <w:pPr>
              <w:rPr>
                <w:rFonts w:ascii="Times New Roman" w:hAnsi="Times New Roman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C.         </w:t>
            </w:r>
            <w:r w:rsidR="00D72F42">
              <w:rPr>
                <w:rFonts w:ascii="Times New Roman" w:hAnsi="Times New Roman"/>
              </w:rPr>
              <w:object w:dxaOrig="2298" w:dyaOrig="344">
                <v:shape id="_x0000_i1086" type="#_x0000_t75" style="width:115.25pt;height:17.4pt" o:ole="">
                  <v:imagedata r:id="rId261" o:title=""/>
                </v:shape>
                <o:OLEObject Type="Embed" ProgID="FXEquation.Equation" ShapeID="_x0000_i1086" DrawAspect="Content" ObjectID="_1460929014" r:id="rId262"/>
              </w:object>
            </w:r>
            <w:r w:rsidR="00886EBB">
              <w:rPr>
                <w:rFonts w:ascii="Times New Roman" w:hAnsi="Times New Roman"/>
              </w:rPr>
              <w:t xml:space="preserve">        </w:t>
            </w:r>
            <w:r>
              <w:rPr>
                <w:rFonts w:ascii="Times New Roman" w:hAnsi="Times New Roman"/>
              </w:rPr>
              <w:t xml:space="preserve">D.      </w:t>
            </w:r>
            <w:r w:rsidR="00D72F42">
              <w:rPr>
                <w:rFonts w:ascii="Times New Roman" w:hAnsi="Times New Roman"/>
              </w:rPr>
              <w:object w:dxaOrig="2130" w:dyaOrig="344">
                <v:shape id="_x0000_i1087" type="#_x0000_t75" style="width:106.8pt;height:17.4pt" o:ole="">
                  <v:imagedata r:id="rId263" o:title=""/>
                </v:shape>
                <o:OLEObject Type="Embed" ProgID="FXEquation.Equation" ShapeID="_x0000_i1087" DrawAspect="Content" ObjectID="_1460929015" r:id="rId264"/>
              </w:object>
            </w:r>
          </w:p>
          <w:p w:rsidR="00D1172D" w:rsidRPr="00D1172D" w:rsidRDefault="00D1172D" w:rsidP="00D1172D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64.</w:t>
            </w:r>
          </w:p>
        </w:tc>
        <w:tc>
          <w:tcPr>
            <w:tcW w:w="9865" w:type="dxa"/>
          </w:tcPr>
          <w:p w:rsidR="00D1172D" w:rsidRDefault="00886EBB" w:rsidP="00D1172D">
            <w:pPr>
              <w:pStyle w:val="MCSectionStyle"/>
            </w:pPr>
            <w:r>
              <w:t xml:space="preserve"> </w:t>
            </w:r>
            <w:r w:rsidR="00D72F42">
              <w:object w:dxaOrig="1860" w:dyaOrig="704">
                <v:shape id="_x0000_i1088" type="#_x0000_t75" style="width:93pt;height:35.4pt" o:ole="">
                  <v:imagedata r:id="rId265" o:title=""/>
                </v:shape>
                <o:OLEObject Type="Embed" ProgID="FXEquation.Equation" ShapeID="_x0000_i1088" DrawAspect="Content" ObjectID="_1460929016" r:id="rId266"/>
              </w:object>
            </w:r>
            <w:r>
              <w:t xml:space="preserve">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500621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A.       </w:t>
            </w:r>
            <w:r w:rsidR="00D72F42">
              <w:rPr>
                <w:rFonts w:ascii="Times New Roman" w:hAnsi="Times New Roman"/>
              </w:rPr>
              <w:t xml:space="preserve"> </w:t>
            </w:r>
            <w:r w:rsidR="00500621">
              <w:rPr>
                <w:rFonts w:ascii="Times New Roman" w:hAnsi="Times New Roman"/>
              </w:rPr>
              <w:object w:dxaOrig="900" w:dyaOrig="554">
                <v:shape id="_x0000_i1089" type="#_x0000_t75" style="width:45pt;height:27.6pt" o:ole="">
                  <v:imagedata r:id="rId267" o:title=""/>
                </v:shape>
                <o:OLEObject Type="Embed" ProgID="FXEquation.Equation" ShapeID="_x0000_i1089" DrawAspect="Content" ObjectID="_1460929017" r:id="rId268"/>
              </w:object>
            </w:r>
            <w:r w:rsidR="00D72F42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</w:t>
            </w:r>
            <w:r w:rsidR="00500621">
              <w:rPr>
                <w:rFonts w:ascii="Times New Roman" w:hAnsi="Times New Roman"/>
              </w:rPr>
              <w:t xml:space="preserve">            </w:t>
            </w:r>
            <w:r>
              <w:rPr>
                <w:rFonts w:ascii="Times New Roman" w:hAnsi="Times New Roman"/>
              </w:rPr>
              <w:t xml:space="preserve">B.       </w:t>
            </w:r>
            <w:r w:rsidR="00500621">
              <w:rPr>
                <w:rFonts w:ascii="Times New Roman" w:hAnsi="Times New Roman"/>
              </w:rPr>
              <w:object w:dxaOrig="780" w:dyaOrig="554">
                <v:shape id="_x0000_i1090" type="#_x0000_t75" style="width:39pt;height:27.6pt" o:ole="">
                  <v:imagedata r:id="rId269" o:title=""/>
                </v:shape>
                <o:OLEObject Type="Embed" ProgID="FXEquation.Equation" ShapeID="_x0000_i1090" DrawAspect="Content" ObjectID="_1460929018" r:id="rId270"/>
              </w:object>
            </w:r>
            <w:r>
              <w:rPr>
                <w:rFonts w:ascii="Times New Roman" w:hAnsi="Times New Roman"/>
              </w:rPr>
              <w:t xml:space="preserve">           </w:t>
            </w:r>
          </w:p>
          <w:p w:rsidR="00500621" w:rsidRDefault="00500621" w:rsidP="00D1172D">
            <w:pPr>
              <w:rPr>
                <w:rFonts w:ascii="Times New Roman" w:hAnsi="Times New Roman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C.        </w:t>
            </w:r>
            <w:r w:rsidR="00500621">
              <w:rPr>
                <w:rFonts w:ascii="Times New Roman" w:hAnsi="Times New Roman"/>
              </w:rPr>
              <w:object w:dxaOrig="900" w:dyaOrig="554">
                <v:shape id="_x0000_i1091" type="#_x0000_t75" style="width:45pt;height:27.6pt" o:ole="">
                  <v:imagedata r:id="rId271" o:title=""/>
                </v:shape>
                <o:OLEObject Type="Embed" ProgID="FXEquation.Equation" ShapeID="_x0000_i1091" DrawAspect="Content" ObjectID="_1460929019" r:id="rId272"/>
              </w:object>
            </w:r>
            <w:r>
              <w:rPr>
                <w:rFonts w:ascii="Times New Roman" w:hAnsi="Times New Roman"/>
              </w:rPr>
              <w:t xml:space="preserve">                     </w:t>
            </w:r>
            <w:r w:rsidR="00500621">
              <w:rPr>
                <w:rFonts w:ascii="Times New Roman" w:hAnsi="Times New Roman"/>
              </w:rPr>
              <w:t xml:space="preserve">            </w:t>
            </w:r>
            <w:r>
              <w:rPr>
                <w:rFonts w:ascii="Times New Roman" w:hAnsi="Times New Roman"/>
              </w:rPr>
              <w:t xml:space="preserve">D.      </w:t>
            </w:r>
            <w:r w:rsidR="00500621">
              <w:rPr>
                <w:rFonts w:ascii="Times New Roman" w:hAnsi="Times New Roman"/>
              </w:rPr>
              <w:object w:dxaOrig="922" w:dyaOrig="554">
                <v:shape id="_x0000_i1092" type="#_x0000_t75" style="width:46.2pt;height:27.6pt" o:ole="">
                  <v:imagedata r:id="rId273" o:title=""/>
                </v:shape>
                <o:OLEObject Type="Embed" ProgID="FXEquation.Equation" ShapeID="_x0000_i1092" DrawAspect="Content" ObjectID="_1460929020" r:id="rId274"/>
              </w:object>
            </w:r>
          </w:p>
          <w:p w:rsidR="00D1172D" w:rsidRPr="00D1172D" w:rsidRDefault="00D1172D" w:rsidP="00D1172D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65.</w:t>
            </w:r>
          </w:p>
        </w:tc>
        <w:tc>
          <w:tcPr>
            <w:tcW w:w="9865" w:type="dxa"/>
          </w:tcPr>
          <w:p w:rsidR="00500621" w:rsidRDefault="00500621" w:rsidP="004C036B">
            <w:pPr>
              <w:pStyle w:val="MCSectionStyle"/>
            </w:pPr>
            <w:r>
              <w:t>The solution to a pair of simultaneous equations is shown:</w:t>
            </w:r>
          </w:p>
          <w:p w:rsidR="00500621" w:rsidRPr="004C036B" w:rsidRDefault="00500621" w:rsidP="004C036B">
            <w:pPr>
              <w:pStyle w:val="MCSectionStyle"/>
              <w:rPr>
                <w:sz w:val="16"/>
                <w:szCs w:val="16"/>
              </w:rPr>
            </w:pPr>
          </w:p>
          <w:p w:rsidR="00500621" w:rsidRDefault="00500621" w:rsidP="004C036B">
            <w:pPr>
              <w:pStyle w:val="MCSectionStyle"/>
              <w:rPr>
                <w:rFonts w:asciiTheme="minorHAnsi" w:hAnsiTheme="minorHAnsi" w:cstheme="minorBidi"/>
                <w:sz w:val="22"/>
                <w:szCs w:val="22"/>
              </w:rPr>
            </w:pPr>
            <w:r>
              <w:t xml:space="preserve">                                </w:t>
            </w:r>
            <w:r w:rsidR="004C036B">
              <w:rPr>
                <w:color w:val="FF0000"/>
                <w:position w:val="-6"/>
              </w:rPr>
              <w:object w:dxaOrig="5194" w:dyaOrig="2264">
                <v:shape id="_x0000_i1093" type="#_x0000_t75" style="width:259.7pt;height:113.45pt" o:ole="">
                  <v:imagedata r:id="rId275" o:title=""/>
                </v:shape>
                <o:OLEObject Type="Embed" ProgID="FXEquation.Equation" ShapeID="_x0000_i1093" DrawAspect="Content" ObjectID="_1460929021" r:id="rId276"/>
              </w:object>
            </w:r>
          </w:p>
          <w:p w:rsidR="004C036B" w:rsidRPr="004C036B" w:rsidRDefault="004C036B" w:rsidP="004C036B">
            <w:pPr>
              <w:pStyle w:val="MCSectionStyle"/>
              <w:rPr>
                <w:sz w:val="16"/>
                <w:szCs w:val="16"/>
              </w:rPr>
            </w:pPr>
          </w:p>
          <w:p w:rsidR="00500621" w:rsidRDefault="00500621" w:rsidP="004C036B">
            <w:pPr>
              <w:pStyle w:val="MCSectionStyle"/>
            </w:pPr>
            <w:r>
              <w:t>In which line does a mistake occur?</w:t>
            </w:r>
          </w:p>
          <w:p w:rsidR="00500621" w:rsidRPr="004C036B" w:rsidRDefault="00500621" w:rsidP="004C036B">
            <w:pPr>
              <w:pStyle w:val="MCSectionStyle"/>
              <w:rPr>
                <w:sz w:val="16"/>
                <w:szCs w:val="16"/>
              </w:rPr>
            </w:pPr>
          </w:p>
          <w:p w:rsidR="00500621" w:rsidRDefault="00500621" w:rsidP="004C036B">
            <w:pPr>
              <w:pStyle w:val="MCSectionStyle"/>
              <w:rPr>
                <w:rFonts w:eastAsia="Times New Roman"/>
              </w:rPr>
            </w:pPr>
            <w:r>
              <w:t xml:space="preserve">    Line 1          B.     Line 2              C.     Line 3            D.    Line 4</w:t>
            </w:r>
          </w:p>
          <w:p w:rsidR="00D1172D" w:rsidRPr="00D1172D" w:rsidRDefault="00D1172D" w:rsidP="004C036B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66.</w:t>
            </w:r>
          </w:p>
        </w:tc>
        <w:tc>
          <w:tcPr>
            <w:tcW w:w="9865" w:type="dxa"/>
          </w:tcPr>
          <w:p w:rsidR="008A7D00" w:rsidRDefault="0085755E" w:rsidP="008A7D00">
            <w:pPr>
              <w:pStyle w:val="MCSectionStyle"/>
              <w:ind w:right="6355"/>
            </w:pPr>
            <w:r>
              <w:rPr>
                <w:noProof/>
              </w:rPr>
              <w:object w:dxaOrig="1440" w:dyaOrig="1440">
                <v:shape id="_x0000_s1068" type="#_x0000_t75" style="position:absolute;margin-left:189.6pt;margin-top:1.2pt;width:229.15pt;height:225.55pt;z-index:251761664;mso-position-horizontal-relative:text;mso-position-vertical-relative:text">
                  <v:imagedata r:id="rId277" o:title=""/>
                </v:shape>
                <o:OLEObject Type="Embed" ProgID="FXDraw.Graphic" ShapeID="_x0000_s1068" DrawAspect="Content" ObjectID="_1460929079" r:id="rId278"/>
              </w:object>
            </w:r>
            <w:r w:rsidR="008A7D00">
              <w:t>The graph shown compares distance (</w:t>
            </w:r>
            <w:r w:rsidR="008A7D00" w:rsidRPr="008A7D00">
              <w:rPr>
                <w:i/>
              </w:rPr>
              <w:t>D</w:t>
            </w:r>
            <w:r w:rsidR="008A7D00">
              <w:t>) and time (</w:t>
            </w:r>
            <w:r w:rsidR="008A7D00" w:rsidRPr="008A7D00">
              <w:rPr>
                <w:i/>
              </w:rPr>
              <w:t>T</w:t>
            </w:r>
            <w:r w:rsidR="008A7D00">
              <w:t>) for a ball in motion.</w:t>
            </w:r>
          </w:p>
          <w:p w:rsidR="008A7D00" w:rsidRDefault="008A7D00" w:rsidP="008A7D00">
            <w:pPr>
              <w:pStyle w:val="MCSectionStyle"/>
              <w:ind w:right="6355"/>
            </w:pPr>
          </w:p>
          <w:p w:rsidR="00D1172D" w:rsidRDefault="00ED60F7" w:rsidP="008A7D00">
            <w:pPr>
              <w:pStyle w:val="MCSectionStyle"/>
              <w:ind w:right="6355"/>
            </w:pPr>
            <w:r>
              <w:t xml:space="preserve">Which of the following explanations could describe the </w:t>
            </w:r>
            <w:r w:rsidR="008A7D00">
              <w:t>motion?</w:t>
            </w:r>
          </w:p>
          <w:p w:rsidR="004C036B" w:rsidRDefault="004C036B" w:rsidP="00D1172D">
            <w:pPr>
              <w:pStyle w:val="MCSectionStyle"/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ind w:left="884" w:hanging="46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A.   The ball is thrown in the air, returns to the ground and bounces twice before being caught by a student in the playground.</w:t>
            </w: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ind w:left="884" w:hanging="46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B.   The ball is thrown in the air, returns to the ground and bounces twice before coming to a stop on the ground.</w:t>
            </w: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ind w:left="420"/>
              <w:rPr>
                <w:rFonts w:ascii="Times New Roman" w:hAnsi="Times New Roman"/>
                <w:sz w:val="12"/>
                <w:szCs w:val="12"/>
              </w:rPr>
            </w:pPr>
            <w:r>
              <w:rPr>
                <w:rFonts w:ascii="Times New Roman" w:hAnsi="Times New Roman"/>
              </w:rPr>
              <w:t xml:space="preserve">    </w:t>
            </w:r>
          </w:p>
          <w:p w:rsidR="008A7D00" w:rsidRDefault="008A7D00" w:rsidP="008A7D00">
            <w:pPr>
              <w:ind w:left="884" w:hanging="464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C.   The ball is dropped from a </w:t>
            </w:r>
            <w:r w:rsidR="008D5198">
              <w:rPr>
                <w:rFonts w:ascii="Times New Roman" w:hAnsi="Times New Roman"/>
              </w:rPr>
              <w:t xml:space="preserve">high </w:t>
            </w:r>
            <w:r>
              <w:rPr>
                <w:rFonts w:ascii="Times New Roman" w:hAnsi="Times New Roman"/>
              </w:rPr>
              <w:t>window, falls to the ground and bounces twice before being caught by a student in the playground.</w:t>
            </w:r>
          </w:p>
          <w:p w:rsidR="008A7D00" w:rsidRDefault="008A7D00" w:rsidP="008A7D0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A7D00" w:rsidRDefault="008A7D00" w:rsidP="008A7D00">
            <w:pPr>
              <w:ind w:left="420"/>
              <w:rPr>
                <w:rFonts w:ascii="Times New Roman" w:hAnsi="Times New Roman"/>
                <w:sz w:val="12"/>
                <w:szCs w:val="12"/>
              </w:rPr>
            </w:pPr>
            <w:r>
              <w:rPr>
                <w:rFonts w:ascii="Times New Roman" w:hAnsi="Times New Roman"/>
              </w:rPr>
              <w:t xml:space="preserve">    </w:t>
            </w:r>
          </w:p>
          <w:p w:rsidR="00D1172D" w:rsidRDefault="008A7D00" w:rsidP="008D5198">
            <w:pPr>
              <w:pStyle w:val="MCSectionStyle"/>
              <w:ind w:left="884" w:hanging="425"/>
            </w:pPr>
            <w:r>
              <w:t xml:space="preserve">D.   The ball is dropped from a </w:t>
            </w:r>
            <w:r w:rsidR="008D5198">
              <w:t xml:space="preserve">high </w:t>
            </w:r>
            <w:r>
              <w:t>window, falls to the ground and bounces twice before coming to a stop on the ground.</w:t>
            </w:r>
          </w:p>
          <w:p w:rsidR="00D1172D" w:rsidRPr="00D1172D" w:rsidRDefault="00D1172D" w:rsidP="00D1172D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67.</w:t>
            </w:r>
          </w:p>
        </w:tc>
        <w:tc>
          <w:tcPr>
            <w:tcW w:w="9865" w:type="dxa"/>
          </w:tcPr>
          <w:p w:rsidR="00D1172D" w:rsidRDefault="00EC065B" w:rsidP="00D1172D">
            <w:pPr>
              <w:pStyle w:val="MCSectionStyle"/>
            </w:pPr>
            <w:r>
              <w:t xml:space="preserve">Solve :  </w:t>
            </w:r>
            <w:r>
              <w:object w:dxaOrig="1890" w:dyaOrig="276">
                <v:shape id="_x0000_i1094" type="#_x0000_t75" style="width:94.8pt;height:13.8pt" o:ole="">
                  <v:imagedata r:id="rId279" o:title=""/>
                </v:shape>
                <o:OLEObject Type="Embed" ProgID="FXEquation.Equation" ShapeID="_x0000_i1094" DrawAspect="Content" ObjectID="_1460929022" r:id="rId280"/>
              </w:object>
            </w:r>
            <w:r>
              <w:t xml:space="preserve">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EC065B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</w:t>
            </w:r>
            <w:r w:rsidR="00EC065B">
              <w:rPr>
                <w:rFonts w:ascii="Times New Roman" w:hAnsi="Times New Roman"/>
              </w:rPr>
              <w:t xml:space="preserve">.     </w:t>
            </w:r>
            <w:r w:rsidR="00E34071" w:rsidRPr="00EC065B">
              <w:rPr>
                <w:rFonts w:ascii="Times New Roman" w:hAnsi="Times New Roman"/>
                <w:position w:val="-12"/>
              </w:rPr>
              <w:object w:dxaOrig="1816" w:dyaOrig="510">
                <v:shape id="_x0000_i1095" type="#_x0000_t75" style="width:90.6pt;height:25.8pt" o:ole="">
                  <v:imagedata r:id="rId281" o:title=""/>
                </v:shape>
                <o:OLEObject Type="Embed" ProgID="FXEquation.Equation" ShapeID="_x0000_i1095" DrawAspect="Content" ObjectID="_1460929023" r:id="rId282"/>
              </w:object>
            </w:r>
            <w:r w:rsidR="00EC065B">
              <w:rPr>
                <w:rFonts w:ascii="Times New Roman" w:hAnsi="Times New Roman"/>
              </w:rPr>
              <w:t xml:space="preserve">                           </w:t>
            </w:r>
            <w:r>
              <w:rPr>
                <w:rFonts w:ascii="Times New Roman" w:hAnsi="Times New Roman"/>
              </w:rPr>
              <w:t xml:space="preserve">B.    </w:t>
            </w:r>
            <w:r w:rsidR="00EC065B">
              <w:rPr>
                <w:rFonts w:ascii="Times New Roman" w:hAnsi="Times New Roman"/>
              </w:rPr>
              <w:t xml:space="preserve"> </w:t>
            </w:r>
            <w:r w:rsidR="00EC065B" w:rsidRPr="00EC065B">
              <w:rPr>
                <w:rFonts w:ascii="Times New Roman" w:hAnsi="Times New Roman"/>
                <w:position w:val="-12"/>
              </w:rPr>
              <w:object w:dxaOrig="1575" w:dyaOrig="510">
                <v:shape id="_x0000_i1096" type="#_x0000_t75" style="width:78.6pt;height:25.8pt" o:ole="">
                  <v:imagedata r:id="rId283" o:title=""/>
                </v:shape>
                <o:OLEObject Type="Embed" ProgID="FXEquation.Equation" ShapeID="_x0000_i1096" DrawAspect="Content" ObjectID="_1460929024" r:id="rId284"/>
              </w:object>
            </w:r>
            <w:r w:rsidR="00EC065B">
              <w:rPr>
                <w:rFonts w:ascii="Times New Roman" w:hAnsi="Times New Roman"/>
              </w:rPr>
              <w:t xml:space="preserve">    </w:t>
            </w:r>
          </w:p>
          <w:p w:rsidR="00EC065B" w:rsidRPr="00EC065B" w:rsidRDefault="00EC065B" w:rsidP="00D1172D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D1172D" w:rsidRDefault="00EC065B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</w:t>
            </w:r>
            <w:r w:rsidR="00D1172D">
              <w:rPr>
                <w:rFonts w:ascii="Times New Roman" w:hAnsi="Times New Roman"/>
              </w:rPr>
              <w:t xml:space="preserve"> C</w:t>
            </w:r>
            <w:r>
              <w:rPr>
                <w:rFonts w:ascii="Times New Roman" w:hAnsi="Times New Roman"/>
              </w:rPr>
              <w:t xml:space="preserve">.     </w:t>
            </w:r>
            <w:r w:rsidR="00E34071" w:rsidRPr="00EC065B">
              <w:rPr>
                <w:rFonts w:ascii="Times New Roman" w:hAnsi="Times New Roman"/>
                <w:position w:val="-12"/>
              </w:rPr>
              <w:object w:dxaOrig="1696" w:dyaOrig="510">
                <v:shape id="_x0000_i1097" type="#_x0000_t75" style="width:84.65pt;height:25.8pt" o:ole="">
                  <v:imagedata r:id="rId285" o:title=""/>
                </v:shape>
                <o:OLEObject Type="Embed" ProgID="FXEquation.Equation" ShapeID="_x0000_i1097" DrawAspect="Content" ObjectID="_1460929025" r:id="rId286"/>
              </w:object>
            </w:r>
            <w:r w:rsidR="00D1172D">
              <w:rPr>
                <w:rFonts w:ascii="Times New Roman" w:hAnsi="Times New Roman"/>
              </w:rPr>
              <w:t xml:space="preserve">             </w:t>
            </w:r>
            <w:r>
              <w:rPr>
                <w:rFonts w:ascii="Times New Roman" w:hAnsi="Times New Roman"/>
              </w:rPr>
              <w:t xml:space="preserve"> </w:t>
            </w:r>
            <w:r w:rsidR="00D1172D">
              <w:rPr>
                <w:rFonts w:ascii="Times New Roman" w:hAnsi="Times New Roman"/>
              </w:rPr>
              <w:t xml:space="preserve">             </w:t>
            </w:r>
            <w:r w:rsidR="008269C6">
              <w:rPr>
                <w:rFonts w:ascii="Times New Roman" w:hAnsi="Times New Roman"/>
              </w:rPr>
              <w:t xml:space="preserve">   </w:t>
            </w:r>
            <w:r w:rsidR="00D1172D">
              <w:rPr>
                <w:rFonts w:ascii="Times New Roman" w:hAnsi="Times New Roman"/>
              </w:rPr>
              <w:t>D</w:t>
            </w:r>
            <w:r>
              <w:rPr>
                <w:rFonts w:ascii="Times New Roman" w:hAnsi="Times New Roman"/>
              </w:rPr>
              <w:t xml:space="preserve">.    </w:t>
            </w:r>
            <w:r w:rsidR="00E34071" w:rsidRPr="00EC065B">
              <w:rPr>
                <w:rFonts w:ascii="Times New Roman" w:hAnsi="Times New Roman"/>
                <w:position w:val="-12"/>
              </w:rPr>
              <w:object w:dxaOrig="1696" w:dyaOrig="510">
                <v:shape id="_x0000_i1098" type="#_x0000_t75" style="width:84.65pt;height:25.8pt" o:ole="">
                  <v:imagedata r:id="rId287" o:title=""/>
                </v:shape>
                <o:OLEObject Type="Embed" ProgID="FXEquation.Equation" ShapeID="_x0000_i1098" DrawAspect="Content" ObjectID="_1460929026" r:id="rId288"/>
              </w:object>
            </w:r>
            <w:r w:rsidR="00D1172D">
              <w:rPr>
                <w:rFonts w:ascii="Times New Roman" w:hAnsi="Times New Roman"/>
              </w:rPr>
              <w:t xml:space="preserve">   </w:t>
            </w:r>
          </w:p>
          <w:p w:rsidR="00D1172D" w:rsidRPr="00D1172D" w:rsidRDefault="00D1172D" w:rsidP="00D1172D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68.</w:t>
            </w:r>
          </w:p>
        </w:tc>
        <w:tc>
          <w:tcPr>
            <w:tcW w:w="9865" w:type="dxa"/>
          </w:tcPr>
          <w:p w:rsidR="00D1172D" w:rsidRDefault="00E34071" w:rsidP="00D1172D">
            <w:pPr>
              <w:pStyle w:val="MCSectionStyle"/>
            </w:pPr>
            <w:r>
              <w:t xml:space="preserve"> </w:t>
            </w:r>
            <w:r w:rsidR="008269C6">
              <w:object w:dxaOrig="6210" w:dyaOrig="316">
                <v:shape id="_x0000_i1099" type="#_x0000_t75" style="width:310.8pt;height:15.6pt" o:ole="">
                  <v:imagedata r:id="rId289" o:title=""/>
                </v:shape>
                <o:OLEObject Type="Embed" ProgID="FXEquation.Equation" ShapeID="_x0000_i1099" DrawAspect="Content" ObjectID="_1460929027" r:id="rId290"/>
              </w:object>
            </w:r>
            <w:r>
              <w:t xml:space="preserve">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A.    </w:t>
            </w:r>
            <w:r w:rsidRPr="008269C6">
              <w:rPr>
                <w:rFonts w:ascii="Times New Roman" w:hAnsi="Times New Roman"/>
                <w:position w:val="-12"/>
              </w:rPr>
              <w:t xml:space="preserve"> </w:t>
            </w:r>
            <w:r w:rsidR="00156CDA" w:rsidRPr="008269C6">
              <w:rPr>
                <w:rFonts w:ascii="Times New Roman" w:hAnsi="Times New Roman"/>
                <w:position w:val="-12"/>
              </w:rPr>
              <w:object w:dxaOrig="1262" w:dyaOrig="594">
                <v:shape id="_x0000_i1100" type="#_x0000_t75" style="width:62.95pt;height:30pt" o:ole="">
                  <v:imagedata r:id="rId291" o:title=""/>
                </v:shape>
                <o:OLEObject Type="Embed" ProgID="FXEquation.Equation" ShapeID="_x0000_i1100" DrawAspect="Content" ObjectID="_1460929028" r:id="rId292"/>
              </w:objec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</w:t>
            </w:r>
            <w:r w:rsidRPr="008269C6">
              <w:rPr>
                <w:rFonts w:ascii="Times New Roman" w:hAnsi="Times New Roman"/>
                <w:position w:val="-12"/>
              </w:rPr>
              <w:t xml:space="preserve">    </w:t>
            </w:r>
            <w:r>
              <w:rPr>
                <w:rFonts w:ascii="Times New Roman" w:hAnsi="Times New Roman"/>
              </w:rPr>
              <w:t xml:space="preserve">    B.      </w: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 </w:t>
            </w:r>
            <w:r w:rsidR="00156CDA" w:rsidRPr="008269C6">
              <w:rPr>
                <w:rFonts w:ascii="Times New Roman" w:hAnsi="Times New Roman"/>
                <w:position w:val="-12"/>
              </w:rPr>
              <w:object w:dxaOrig="1142" w:dyaOrig="594">
                <v:shape id="_x0000_i1101" type="#_x0000_t75" style="width:57pt;height:30pt" o:ole="">
                  <v:imagedata r:id="rId293" o:title=""/>
                </v:shape>
                <o:OLEObject Type="Embed" ProgID="FXEquation.Equation" ShapeID="_x0000_i1101" DrawAspect="Content" ObjectID="_1460929029" r:id="rId294"/>
              </w:objec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    </w:t>
            </w:r>
            <w:r>
              <w:rPr>
                <w:rFonts w:ascii="Times New Roman" w:hAnsi="Times New Roman"/>
              </w:rPr>
              <w:t xml:space="preserve">    C.    </w: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 </w:t>
            </w:r>
            <w:r w:rsidR="00156CDA" w:rsidRPr="008269C6">
              <w:rPr>
                <w:rFonts w:ascii="Times New Roman" w:hAnsi="Times New Roman"/>
                <w:position w:val="-12"/>
              </w:rPr>
              <w:object w:dxaOrig="1142" w:dyaOrig="594">
                <v:shape id="_x0000_i1102" type="#_x0000_t75" style="width:57pt;height:30pt" o:ole="">
                  <v:imagedata r:id="rId295" o:title=""/>
                </v:shape>
                <o:OLEObject Type="Embed" ProgID="FXEquation.Equation" ShapeID="_x0000_i1102" DrawAspect="Content" ObjectID="_1460929030" r:id="rId296"/>
              </w:objec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    </w:t>
            </w:r>
            <w:r>
              <w:rPr>
                <w:rFonts w:ascii="Times New Roman" w:hAnsi="Times New Roman"/>
              </w:rPr>
              <w:t xml:space="preserve">   D.      </w: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 </w:t>
            </w:r>
            <w:r w:rsidR="00156CDA" w:rsidRPr="008269C6">
              <w:rPr>
                <w:rFonts w:ascii="Times New Roman" w:hAnsi="Times New Roman"/>
                <w:position w:val="-12"/>
              </w:rPr>
              <w:object w:dxaOrig="1022" w:dyaOrig="594">
                <v:shape id="_x0000_i1103" type="#_x0000_t75" style="width:51pt;height:30pt" o:ole="">
                  <v:imagedata r:id="rId297" o:title=""/>
                </v:shape>
                <o:OLEObject Type="Embed" ProgID="FXEquation.Equation" ShapeID="_x0000_i1103" DrawAspect="Content" ObjectID="_1460929031" r:id="rId298"/>
              </w:object>
            </w:r>
            <w:r w:rsidR="008269C6" w:rsidRPr="008269C6">
              <w:rPr>
                <w:rFonts w:ascii="Times New Roman" w:hAnsi="Times New Roman"/>
                <w:position w:val="-12"/>
              </w:rPr>
              <w:t xml:space="preserve">     </w:t>
            </w:r>
          </w:p>
          <w:p w:rsidR="00D1172D" w:rsidRPr="00D1172D" w:rsidRDefault="00D1172D" w:rsidP="00D1172D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69.</w:t>
            </w:r>
          </w:p>
        </w:tc>
        <w:tc>
          <w:tcPr>
            <w:tcW w:w="9865" w:type="dxa"/>
          </w:tcPr>
          <w:p w:rsidR="00D1172D" w:rsidRDefault="008269C6" w:rsidP="00D1172D">
            <w:pPr>
              <w:pStyle w:val="MCSectionStyle"/>
            </w:pPr>
            <w:r>
              <w:t xml:space="preserve">Which of these is the graph of </w:t>
            </w:r>
            <w:r w:rsidR="00D04A61" w:rsidRPr="00D04A61">
              <w:rPr>
                <w:position w:val="-6"/>
              </w:rPr>
              <w:t xml:space="preserve"> </w:t>
            </w:r>
            <w:r w:rsidR="00D04A61" w:rsidRPr="00D04A61">
              <w:rPr>
                <w:position w:val="-6"/>
              </w:rPr>
              <w:object w:dxaOrig="1622" w:dyaOrig="316">
                <v:shape id="_x0000_i1104" type="#_x0000_t75" style="width:81pt;height:15.6pt" o:ole="">
                  <v:imagedata r:id="rId299" o:title=""/>
                </v:shape>
                <o:OLEObject Type="Embed" ProgID="FXEquation.Equation" ShapeID="_x0000_i1104" DrawAspect="Content" ObjectID="_1460929032" r:id="rId300"/>
              </w:object>
            </w:r>
            <w:r w:rsidR="00D04A61">
              <w:t xml:space="preserve"> </w:t>
            </w:r>
          </w:p>
          <w:p w:rsidR="00D1172D" w:rsidRDefault="0085755E" w:rsidP="00D1172D">
            <w:p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noProof/>
              </w:rPr>
              <w:object w:dxaOrig="1440" w:dyaOrig="1440">
                <v:shape id="_x0000_s1073" type="#_x0000_t75" style="position:absolute;margin-left:243pt;margin-top:9.1pt;width:118.05pt;height:101.95pt;z-index:251765760;mso-position-horizontal-relative:text;mso-position-vertical-relative:text">
                  <v:imagedata r:id="rId301" o:title=""/>
                </v:shape>
                <o:OLEObject Type="Embed" ProgID="FXDraw.Graphic" ShapeID="_x0000_s1073" DrawAspect="Content" ObjectID="_1460929080" r:id="rId302"/>
              </w:object>
            </w:r>
          </w:p>
          <w:p w:rsidR="00D04A61" w:rsidRDefault="0085755E" w:rsidP="00D1172D">
            <w:pPr>
              <w:rPr>
                <w:rFonts w:ascii="Times New Roman" w:hAnsi="Times New Roman"/>
              </w:rPr>
            </w:pPr>
            <w:r>
              <w:rPr>
                <w:noProof/>
              </w:rPr>
              <w:object w:dxaOrig="1440" w:dyaOrig="1440">
                <v:shape id="_x0000_s1071" type="#_x0000_t75" style="position:absolute;margin-left:55.2pt;margin-top:1.7pt;width:118.05pt;height:101.95pt;z-index:251764736;mso-position-horizontal-relative:text;mso-position-vertical-relative:text">
                  <v:imagedata r:id="rId303" o:title=""/>
                </v:shape>
                <o:OLEObject Type="Embed" ProgID="FXDraw.Graphic" ShapeID="_x0000_s1071" DrawAspect="Content" ObjectID="_1460929081" r:id="rId304"/>
              </w:object>
            </w:r>
            <w:r w:rsidR="00D1172D">
              <w:rPr>
                <w:rFonts w:ascii="Times New Roman" w:hAnsi="Times New Roman"/>
              </w:rPr>
              <w:t xml:space="preserve">        A.                     </w:t>
            </w:r>
            <w:r w:rsidR="00D04A61">
              <w:rPr>
                <w:rFonts w:ascii="Times New Roman" w:hAnsi="Times New Roman"/>
              </w:rPr>
              <w:t xml:space="preserve">                                  </w:t>
            </w:r>
            <w:r w:rsidR="00D1172D">
              <w:rPr>
                <w:rFonts w:ascii="Times New Roman" w:hAnsi="Times New Roman"/>
              </w:rPr>
              <w:t xml:space="preserve">     B.                 </w:t>
            </w: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1172D" w:rsidRDefault="0085755E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object w:dxaOrig="1440" w:dyaOrig="1440">
                <v:shape id="_x0000_s1069" type="#_x0000_t75" style="position:absolute;margin-left:55.2pt;margin-top:13.7pt;width:118.05pt;height:101.85pt;z-index:251762688;mso-position-horizontal-relative:text;mso-position-vertical-relative:text">
                  <v:imagedata r:id="rId305" o:title=""/>
                </v:shape>
                <o:OLEObject Type="Embed" ProgID="FXDraw.Graphic" ShapeID="_x0000_s1069" DrawAspect="Content" ObjectID="_1460929082" r:id="rId306"/>
              </w:object>
            </w:r>
            <w:r>
              <w:rPr>
                <w:noProof/>
              </w:rPr>
              <w:object w:dxaOrig="1440" w:dyaOrig="1440">
                <v:shape id="_x0000_s1070" type="#_x0000_t75" style="position:absolute;margin-left:242.4pt;margin-top:13.1pt;width:118.05pt;height:101.85pt;z-index:251763712;mso-position-horizontal-relative:text;mso-position-vertical-relative:text">
                  <v:imagedata r:id="rId307" o:title=""/>
                </v:shape>
                <o:OLEObject Type="Embed" ProgID="FXDraw.Graphic" ShapeID="_x0000_s1070" DrawAspect="Content" ObjectID="_1460929083" r:id="rId308"/>
              </w:object>
            </w:r>
            <w:r w:rsidR="00D1172D">
              <w:rPr>
                <w:rFonts w:ascii="Times New Roman" w:hAnsi="Times New Roman"/>
              </w:rPr>
              <w:t xml:space="preserve">       C. </w:t>
            </w:r>
            <w:r w:rsidR="00D04A61">
              <w:rPr>
                <w:rFonts w:ascii="Times New Roman" w:hAnsi="Times New Roman"/>
              </w:rPr>
              <w:t xml:space="preserve">                                </w:t>
            </w:r>
            <w:r w:rsidR="00D1172D">
              <w:rPr>
                <w:rFonts w:ascii="Times New Roman" w:hAnsi="Times New Roman"/>
              </w:rPr>
              <w:t xml:space="preserve">                            D.      </w:t>
            </w: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04A61" w:rsidRDefault="00D04A61" w:rsidP="00D1172D">
            <w:pPr>
              <w:rPr>
                <w:rFonts w:ascii="Times New Roman" w:hAnsi="Times New Roman"/>
              </w:rPr>
            </w:pPr>
          </w:p>
          <w:p w:rsidR="00D1172D" w:rsidRPr="00D1172D" w:rsidRDefault="00D1172D" w:rsidP="00D1172D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70.</w:t>
            </w:r>
          </w:p>
        </w:tc>
        <w:tc>
          <w:tcPr>
            <w:tcW w:w="9865" w:type="dxa"/>
          </w:tcPr>
          <w:p w:rsidR="00D1172D" w:rsidRDefault="0085755E" w:rsidP="008D0D41">
            <w:pPr>
              <w:pStyle w:val="MCSectionStyle"/>
              <w:ind w:right="5788"/>
              <w:rPr>
                <w:rFonts w:eastAsia="Times New Roman"/>
              </w:rPr>
            </w:pPr>
            <w:r>
              <w:rPr>
                <w:rFonts w:eastAsia="Times New Roman"/>
              </w:rPr>
              <w:object w:dxaOrig="1440" w:dyaOrig="1440">
                <v:shape id="_x0000_s1075" type="#_x0000_t75" style="position:absolute;margin-left:246.45pt;margin-top:2.1pt;width:158.7pt;height:165.2pt;z-index:251766784;mso-position-horizontal-relative:text;mso-position-vertical-relative:text">
                  <v:imagedata r:id="rId309" o:title=""/>
                </v:shape>
                <o:OLEObject Type="Embed" ProgID="FXDraw.Graphic" ShapeID="_x0000_s1075" DrawAspect="Content" ObjectID="_1460929084" r:id="rId310"/>
              </w:object>
            </w:r>
            <w:r w:rsidR="008D0D41">
              <w:t>Which equation could describe the curve shown on the graph?</w:t>
            </w:r>
            <w:r w:rsidR="008D0D41" w:rsidRPr="008D0D41">
              <w:rPr>
                <w:rFonts w:eastAsia="Times New Roman"/>
              </w:rPr>
              <w:t xml:space="preserve"> </w:t>
            </w:r>
          </w:p>
          <w:p w:rsidR="008D0D41" w:rsidRDefault="008D0D41" w:rsidP="008D0D41">
            <w:pPr>
              <w:pStyle w:val="MCSectionStyle"/>
              <w:ind w:right="5788"/>
            </w:pPr>
          </w:p>
          <w:p w:rsidR="008D0D41" w:rsidRDefault="008D0D41" w:rsidP="008D0D4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D0D41" w:rsidRDefault="008D0D41" w:rsidP="008D0D4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A.     </w:t>
            </w:r>
            <w:r>
              <w:rPr>
                <w:rFonts w:ascii="Times New Roman" w:hAnsi="Times New Roman"/>
              </w:rPr>
              <w:object w:dxaOrig="604" w:dyaOrig="254">
                <v:shape id="_x0000_i1105" type="#_x0000_t75" style="width:30pt;height:12.6pt" o:ole="">
                  <v:imagedata r:id="rId311" o:title=""/>
                </v:shape>
                <o:OLEObject Type="Embed" ProgID="FXEquation.Equation" ShapeID="_x0000_i1105" DrawAspect="Content" ObjectID="_1460929033" r:id="rId312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8D0D41" w:rsidRDefault="008D0D41" w:rsidP="008D0D4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D0D41" w:rsidRDefault="008D0D41" w:rsidP="008D0D4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B.     </w:t>
            </w:r>
            <w:r w:rsidR="00991B42">
              <w:rPr>
                <w:rFonts w:ascii="Times New Roman" w:hAnsi="Times New Roman"/>
              </w:rPr>
              <w:object w:dxaOrig="914" w:dyaOrig="510">
                <v:shape id="_x0000_i1106" type="#_x0000_t75" style="width:45.6pt;height:25.8pt" o:ole="">
                  <v:imagedata r:id="rId313" o:title=""/>
                </v:shape>
                <o:OLEObject Type="Embed" ProgID="FXEquation.Equation" ShapeID="_x0000_i1106" DrawAspect="Content" ObjectID="_1460929034" r:id="rId314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8D0D41" w:rsidRDefault="008D0D41" w:rsidP="008D0D4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D0D41" w:rsidRDefault="008D0D41" w:rsidP="008D0D4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C.     </w:t>
            </w:r>
            <w:r>
              <w:rPr>
                <w:rFonts w:ascii="Times New Roman" w:hAnsi="Times New Roman"/>
              </w:rPr>
              <w:object w:dxaOrig="986" w:dyaOrig="316">
                <v:shape id="_x0000_i1107" type="#_x0000_t75" style="width:49.2pt;height:15.6pt" o:ole="">
                  <v:imagedata r:id="rId315" o:title=""/>
                </v:shape>
                <o:OLEObject Type="Embed" ProgID="FXEquation.Equation" ShapeID="_x0000_i1107" DrawAspect="Content" ObjectID="_1460929035" r:id="rId316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8D0D41" w:rsidRDefault="008D0D41" w:rsidP="008D0D4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D0D41" w:rsidRDefault="008D0D41" w:rsidP="008D0D41">
            <w:pPr>
              <w:ind w:left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D.     </w:t>
            </w:r>
            <w:r>
              <w:rPr>
                <w:rFonts w:ascii="Times New Roman" w:hAnsi="Times New Roman"/>
              </w:rPr>
              <w:object w:dxaOrig="962" w:dyaOrig="316">
                <v:shape id="_x0000_i1108" type="#_x0000_t75" style="width:48pt;height:15.6pt" o:ole="">
                  <v:imagedata r:id="rId317" o:title=""/>
                </v:shape>
                <o:OLEObject Type="Embed" ProgID="FXEquation.Equation" ShapeID="_x0000_i1108" DrawAspect="Content" ObjectID="_1460929036" r:id="rId318"/>
              </w:object>
            </w:r>
            <w:r>
              <w:rPr>
                <w:rFonts w:ascii="Times New Roman" w:hAnsi="Times New Roman"/>
              </w:rPr>
              <w:t xml:space="preserve"> </w:t>
            </w:r>
          </w:p>
          <w:p w:rsidR="00D1172D" w:rsidRDefault="00D1172D" w:rsidP="00D1172D">
            <w:pPr>
              <w:pStyle w:val="MCSectionStyle"/>
              <w:rPr>
                <w:sz w:val="12"/>
                <w:szCs w:val="12"/>
              </w:rPr>
            </w:pPr>
          </w:p>
          <w:p w:rsidR="008D0D41" w:rsidRDefault="008D0D41" w:rsidP="00D1172D">
            <w:pPr>
              <w:pStyle w:val="MCSectionStyle"/>
              <w:rPr>
                <w:sz w:val="12"/>
                <w:szCs w:val="12"/>
              </w:rPr>
            </w:pPr>
          </w:p>
          <w:p w:rsidR="008D0D41" w:rsidRDefault="008D0D41" w:rsidP="00D1172D">
            <w:pPr>
              <w:pStyle w:val="MCSectionStyle"/>
              <w:rPr>
                <w:sz w:val="12"/>
                <w:szCs w:val="12"/>
              </w:rPr>
            </w:pPr>
          </w:p>
          <w:p w:rsidR="008D0D41" w:rsidRPr="00D1172D" w:rsidRDefault="008D0D41" w:rsidP="00D1172D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71.</w:t>
            </w:r>
          </w:p>
        </w:tc>
        <w:tc>
          <w:tcPr>
            <w:tcW w:w="9865" w:type="dxa"/>
          </w:tcPr>
          <w:p w:rsidR="00632655" w:rsidRDefault="00632655" w:rsidP="0063265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If one letter is selected at random from those making up the word EXCITEMENT, what is the probability that it is </w:t>
            </w:r>
            <w:r w:rsidRPr="00632655">
              <w:rPr>
                <w:rFonts w:ascii="Times New Roman" w:hAnsi="Times New Roman"/>
                <w:b/>
                <w:i/>
              </w:rPr>
              <w:t>not</w:t>
            </w:r>
            <w:r>
              <w:rPr>
                <w:rFonts w:ascii="Times New Roman" w:hAnsi="Times New Roman"/>
              </w:rPr>
              <w:t xml:space="preserve"> a vowel (I or E)?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A.      </w:t>
            </w:r>
            <w:r w:rsidR="00632655">
              <w:rPr>
                <w:rFonts w:ascii="Times New Roman" w:hAnsi="Times New Roman"/>
              </w:rPr>
              <w:t xml:space="preserve"> </w:t>
            </w:r>
            <w:r w:rsidR="00632655" w:rsidRPr="00632655">
              <w:rPr>
                <w:rFonts w:ascii="Times New Roman" w:hAnsi="Times New Roman"/>
                <w:color w:val="FF0000"/>
                <w:position w:val="-18"/>
              </w:rPr>
              <w:object w:dxaOrig="134" w:dyaOrig="510">
                <v:shape id="_x0000_i1109" type="#_x0000_t75" style="width:7.2pt;height:25.8pt" o:ole="">
                  <v:imagedata r:id="rId319" o:title=""/>
                </v:shape>
                <o:OLEObject Type="Embed" ProgID="FXEquation.Equation" ShapeID="_x0000_i1109" DrawAspect="Content" ObjectID="_1460929037" r:id="rId320"/>
              </w:object>
            </w:r>
            <w:r w:rsidR="00632655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B.     </w:t>
            </w:r>
            <w:r w:rsidR="00632655">
              <w:rPr>
                <w:rFonts w:ascii="Times New Roman" w:hAnsi="Times New Roman"/>
              </w:rPr>
              <w:t xml:space="preserve"> </w:t>
            </w:r>
            <w:r w:rsidR="00632655" w:rsidRPr="00632655">
              <w:rPr>
                <w:rFonts w:ascii="Times New Roman" w:hAnsi="Times New Roman"/>
                <w:color w:val="FF0000"/>
                <w:position w:val="-18"/>
              </w:rPr>
              <w:object w:dxaOrig="134" w:dyaOrig="510">
                <v:shape id="_x0000_i1110" type="#_x0000_t75" style="width:7.2pt;height:25.8pt" o:ole="">
                  <v:imagedata r:id="rId321" o:title=""/>
                </v:shape>
                <o:OLEObject Type="Embed" ProgID="FXEquation.Equation" ShapeID="_x0000_i1110" DrawAspect="Content" ObjectID="_1460929038" r:id="rId322"/>
              </w:object>
            </w:r>
            <w:r w:rsidR="00632655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    C.        </w:t>
            </w:r>
            <w:r w:rsidR="00632655">
              <w:rPr>
                <w:rFonts w:ascii="Times New Roman" w:hAnsi="Times New Roman"/>
              </w:rPr>
              <w:t xml:space="preserve"> </w:t>
            </w:r>
            <w:r w:rsidR="00632655" w:rsidRPr="00632655">
              <w:rPr>
                <w:rFonts w:ascii="Times New Roman" w:hAnsi="Times New Roman"/>
                <w:color w:val="FF0000"/>
                <w:position w:val="-18"/>
              </w:rPr>
              <w:object w:dxaOrig="134" w:dyaOrig="510">
                <v:shape id="_x0000_i1111" type="#_x0000_t75" style="width:7.2pt;height:25.8pt" o:ole="">
                  <v:imagedata r:id="rId179" o:title=""/>
                </v:shape>
                <o:OLEObject Type="Embed" ProgID="FXEquation.Equation" ShapeID="_x0000_i1111" DrawAspect="Content" ObjectID="_1460929039" r:id="rId323"/>
              </w:object>
            </w:r>
            <w:r w:rsidR="00632655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 D.      </w:t>
            </w:r>
            <w:r w:rsidR="00632655">
              <w:rPr>
                <w:rFonts w:ascii="Times New Roman" w:hAnsi="Times New Roman"/>
              </w:rPr>
              <w:t xml:space="preserve"> </w:t>
            </w:r>
            <w:r w:rsidR="00632655" w:rsidRPr="00632655">
              <w:rPr>
                <w:rFonts w:ascii="Times New Roman" w:hAnsi="Times New Roman"/>
                <w:color w:val="FF0000"/>
                <w:position w:val="-18"/>
              </w:rPr>
              <w:object w:dxaOrig="134" w:dyaOrig="510">
                <v:shape id="_x0000_i1112" type="#_x0000_t75" style="width:7.2pt;height:25.8pt" o:ole="">
                  <v:imagedata r:id="rId324" o:title=""/>
                </v:shape>
                <o:OLEObject Type="Embed" ProgID="FXEquation.Equation" ShapeID="_x0000_i1112" DrawAspect="Content" ObjectID="_1460929040" r:id="rId325"/>
              </w:object>
            </w:r>
            <w:r w:rsidR="00632655">
              <w:rPr>
                <w:rFonts w:ascii="Times New Roman" w:hAnsi="Times New Roman"/>
              </w:rPr>
              <w:t xml:space="preserve"> </w:t>
            </w:r>
          </w:p>
          <w:p w:rsidR="00D1172D" w:rsidRPr="00D1172D" w:rsidRDefault="00D1172D" w:rsidP="00D1172D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72.</w:t>
            </w:r>
          </w:p>
        </w:tc>
        <w:tc>
          <w:tcPr>
            <w:tcW w:w="9865" w:type="dxa"/>
          </w:tcPr>
          <w:p w:rsidR="00D1172D" w:rsidRDefault="00862BE7" w:rsidP="00D1172D">
            <w:pPr>
              <w:pStyle w:val="MCSectionStyle"/>
            </w:pPr>
            <w:r>
              <w:t>Alex observes people leaving a supermarket to see if they are using reusable bags or are using the plastic bags provided by the supermarket. He compiled the table below.</w:t>
            </w:r>
          </w:p>
          <w:p w:rsidR="00862BE7" w:rsidRPr="001A4F81" w:rsidRDefault="00862BE7" w:rsidP="00862BE7">
            <w:pPr>
              <w:rPr>
                <w:rFonts w:ascii="Times New Roman" w:hAnsi="Times New Roman"/>
                <w:sz w:val="12"/>
                <w:szCs w:val="12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722"/>
              <w:gridCol w:w="1292"/>
              <w:gridCol w:w="1292"/>
              <w:gridCol w:w="1293"/>
            </w:tblGrid>
            <w:tr w:rsidR="00862BE7" w:rsidTr="00862BE7">
              <w:tc>
                <w:tcPr>
                  <w:tcW w:w="2722" w:type="dxa"/>
                </w:tcPr>
                <w:p w:rsidR="00862BE7" w:rsidRDefault="00862BE7" w:rsidP="00862BE7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 xml:space="preserve">   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Male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Female</w:t>
                  </w:r>
                </w:p>
              </w:tc>
              <w:tc>
                <w:tcPr>
                  <w:tcW w:w="1293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Total</w:t>
                  </w:r>
                </w:p>
              </w:tc>
            </w:tr>
            <w:tr w:rsidR="00862BE7" w:rsidTr="00862BE7">
              <w:tc>
                <w:tcPr>
                  <w:tcW w:w="2722" w:type="dxa"/>
                </w:tcPr>
                <w:p w:rsidR="00862BE7" w:rsidRDefault="00862BE7" w:rsidP="00862BE7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Reusable Bag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12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21</w:t>
                  </w:r>
                </w:p>
              </w:tc>
              <w:tc>
                <w:tcPr>
                  <w:tcW w:w="1293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33</w:t>
                  </w:r>
                </w:p>
              </w:tc>
            </w:tr>
            <w:tr w:rsidR="00862BE7" w:rsidTr="00862BE7">
              <w:tc>
                <w:tcPr>
                  <w:tcW w:w="2722" w:type="dxa"/>
                </w:tcPr>
                <w:p w:rsidR="00862BE7" w:rsidRDefault="00862BE7" w:rsidP="00862BE7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Plastic Supermarket Bag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18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19</w:t>
                  </w:r>
                </w:p>
              </w:tc>
              <w:tc>
                <w:tcPr>
                  <w:tcW w:w="1293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37</w:t>
                  </w:r>
                </w:p>
              </w:tc>
            </w:tr>
            <w:tr w:rsidR="00862BE7" w:rsidTr="00862BE7">
              <w:tc>
                <w:tcPr>
                  <w:tcW w:w="2722" w:type="dxa"/>
                </w:tcPr>
                <w:p w:rsidR="00862BE7" w:rsidRDefault="00862BE7" w:rsidP="00862BE7">
                  <w:pPr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Total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30</w:t>
                  </w:r>
                </w:p>
              </w:tc>
              <w:tc>
                <w:tcPr>
                  <w:tcW w:w="1292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40</w:t>
                  </w:r>
                </w:p>
              </w:tc>
              <w:tc>
                <w:tcPr>
                  <w:tcW w:w="1293" w:type="dxa"/>
                </w:tcPr>
                <w:p w:rsidR="00862BE7" w:rsidRDefault="00862BE7" w:rsidP="00862BE7">
                  <w:pPr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</w:tbl>
          <w:p w:rsidR="00862BE7" w:rsidRDefault="00862BE7" w:rsidP="00862BE7">
            <w:pPr>
              <w:rPr>
                <w:rFonts w:ascii="Times New Roman" w:hAnsi="Times New Roman"/>
              </w:rPr>
            </w:pPr>
          </w:p>
          <w:p w:rsidR="00862BE7" w:rsidRDefault="00862BE7" w:rsidP="00D1172D">
            <w:pPr>
              <w:pStyle w:val="MCSectionStyle"/>
            </w:pPr>
            <w:r>
              <w:t xml:space="preserve">If one person is chosen at random, leaving the supermarket, what is the probability that they are a male using a reusable bag? </w:t>
            </w:r>
          </w:p>
          <w:p w:rsidR="00D1172D" w:rsidRDefault="00D1172D" w:rsidP="00D117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D1172D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A.      </w:t>
            </w:r>
            <w:r w:rsidR="00862BE7" w:rsidRPr="00862BE7">
              <w:rPr>
                <w:rFonts w:ascii="Times New Roman" w:hAnsi="Times New Roman"/>
                <w:color w:val="FF0000"/>
                <w:position w:val="-18"/>
              </w:rPr>
              <w:object w:dxaOrig="270" w:dyaOrig="510">
                <v:shape id="_x0000_i1113" type="#_x0000_t75" style="width:13.2pt;height:25.8pt" o:ole="">
                  <v:imagedata r:id="rId326" o:title=""/>
                </v:shape>
                <o:OLEObject Type="Embed" ProgID="FXEquation.Equation" ShapeID="_x0000_i1113" DrawAspect="Content" ObjectID="_1460929041" r:id="rId327"/>
              </w:object>
            </w:r>
            <w:r w:rsidR="00862BE7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B.      </w:t>
            </w:r>
            <w:r w:rsidR="00862BE7">
              <w:rPr>
                <w:rFonts w:ascii="Times New Roman" w:hAnsi="Times New Roman"/>
              </w:rPr>
              <w:t xml:space="preserve"> </w:t>
            </w:r>
            <w:r w:rsidR="00A900D1">
              <w:rPr>
                <w:rFonts w:ascii="Times New Roman" w:hAnsi="Times New Roman"/>
              </w:rPr>
              <w:t xml:space="preserve"> </w:t>
            </w:r>
            <w:r w:rsidR="00A900D1" w:rsidRPr="00A900D1">
              <w:rPr>
                <w:rFonts w:ascii="Times New Roman" w:hAnsi="Times New Roman"/>
                <w:color w:val="FF0000"/>
                <w:position w:val="-18"/>
              </w:rPr>
              <w:object w:dxaOrig="258" w:dyaOrig="510">
                <v:shape id="_x0000_i1114" type="#_x0000_t75" style="width:12.6pt;height:25.8pt" o:ole="">
                  <v:imagedata r:id="rId328" o:title=""/>
                </v:shape>
                <o:OLEObject Type="Embed" ProgID="FXEquation.Equation" ShapeID="_x0000_i1114" DrawAspect="Content" ObjectID="_1460929042" r:id="rId329"/>
              </w:object>
            </w:r>
            <w:r w:rsidR="00A900D1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   C.         </w:t>
            </w:r>
            <w:r w:rsidR="00A900D1">
              <w:rPr>
                <w:rFonts w:ascii="Times New Roman" w:hAnsi="Times New Roman"/>
              </w:rPr>
              <w:t xml:space="preserve"> </w:t>
            </w:r>
            <w:r w:rsidR="00A900D1" w:rsidRPr="00A900D1">
              <w:rPr>
                <w:rFonts w:ascii="Times New Roman" w:hAnsi="Times New Roman"/>
                <w:color w:val="FF0000"/>
                <w:position w:val="-18"/>
              </w:rPr>
              <w:object w:dxaOrig="134" w:dyaOrig="510">
                <v:shape id="_x0000_i1115" type="#_x0000_t75" style="width:7.2pt;height:25.8pt" o:ole="">
                  <v:imagedata r:id="rId321" o:title=""/>
                </v:shape>
                <o:OLEObject Type="Embed" ProgID="FXEquation.Equation" ShapeID="_x0000_i1115" DrawAspect="Content" ObjectID="_1460929043" r:id="rId330"/>
              </w:object>
            </w:r>
            <w:r w:rsidR="00A900D1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                    D.     </w:t>
            </w:r>
            <w:r w:rsidR="00A900D1">
              <w:rPr>
                <w:rFonts w:ascii="Times New Roman" w:hAnsi="Times New Roman"/>
              </w:rPr>
              <w:t xml:space="preserve"> </w:t>
            </w:r>
            <w:r w:rsidR="00A900D1" w:rsidRPr="00A900D1">
              <w:rPr>
                <w:rFonts w:ascii="Times New Roman" w:hAnsi="Times New Roman"/>
                <w:color w:val="FF0000"/>
                <w:position w:val="-18"/>
              </w:rPr>
              <w:object w:dxaOrig="134" w:dyaOrig="510">
                <v:shape id="_x0000_i1116" type="#_x0000_t75" style="width:7.2pt;height:25.8pt" o:ole="">
                  <v:imagedata r:id="rId331" o:title=""/>
                </v:shape>
                <o:OLEObject Type="Embed" ProgID="FXEquation.Equation" ShapeID="_x0000_i1116" DrawAspect="Content" ObjectID="_1460929044" r:id="rId332"/>
              </w:object>
            </w:r>
            <w:r w:rsidR="00A900D1">
              <w:rPr>
                <w:rFonts w:ascii="Times New Roman" w:hAnsi="Times New Roman"/>
              </w:rPr>
              <w:t xml:space="preserve"> </w:t>
            </w:r>
          </w:p>
          <w:p w:rsidR="00D1172D" w:rsidRPr="00D1172D" w:rsidRDefault="00D1172D" w:rsidP="00D1172D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331009" w:rsidRPr="00C25037" w:rsidTr="00C65344">
        <w:trPr>
          <w:cantSplit/>
        </w:trPr>
        <w:tc>
          <w:tcPr>
            <w:tcW w:w="817" w:type="dxa"/>
          </w:tcPr>
          <w:p w:rsidR="00331009" w:rsidRPr="00B15693" w:rsidRDefault="00E867A5" w:rsidP="00E867A5">
            <w:pPr>
              <w:pStyle w:val="ListParagraph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rFonts w:cs="Times New Roman"/>
              </w:rPr>
              <w:t>73.</w:t>
            </w:r>
          </w:p>
        </w:tc>
        <w:tc>
          <w:tcPr>
            <w:tcW w:w="9865" w:type="dxa"/>
          </w:tcPr>
          <w:p w:rsidR="00331009" w:rsidRDefault="0085755E" w:rsidP="00331009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4FCFC34A">
                <v:shape id="_x0000_s1165" type="#_x0000_t75" style="position:absolute;margin-left:301.25pt;margin-top:17.25pt;width:144.85pt;height:22.15pt;z-index:251767808;mso-position-horizontal-relative:text;mso-position-vertical-relative:text">
                  <v:imagedata r:id="rId333" o:title=""/>
                </v:shape>
                <o:OLEObject Type="Embed" ProgID="FXDraw.Graphic" ShapeID="_x0000_s1165" DrawAspect="Content" ObjectID="_1460929085" r:id="rId334"/>
              </w:object>
            </w:r>
            <w:r w:rsidR="00331009">
              <w:rPr>
                <w:rFonts w:ascii="Times New Roman" w:hAnsi="Times New Roman"/>
              </w:rPr>
              <w:t>Which box plot could represent a skewed set of data?</w:t>
            </w:r>
          </w:p>
          <w:p w:rsidR="00331009" w:rsidRDefault="0085755E" w:rsidP="00331009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6E33AF0F">
                <v:shape id="_x0000_s1167" type="#_x0000_t75" style="position:absolute;margin-left:67.25pt;margin-top:.1pt;width:141.4pt;height:22.2pt;z-index:251769856;mso-position-horizontal-relative:text;mso-position-vertical-relative:text">
                  <v:imagedata r:id="rId335" o:title=""/>
                </v:shape>
                <o:OLEObject Type="Embed" ProgID="FXDraw.Graphic" ShapeID="_x0000_s1167" DrawAspect="Content" ObjectID="_1460929086" r:id="rId336"/>
              </w:object>
            </w:r>
            <w:r w:rsidR="00331009">
              <w:rPr>
                <w:rFonts w:ascii="Times New Roman" w:hAnsi="Times New Roman"/>
              </w:rPr>
              <w:t xml:space="preserve">            A.</w:t>
            </w:r>
            <w:r w:rsidR="00331009" w:rsidRPr="00EA78AC">
              <w:rPr>
                <w:rFonts w:ascii="Times New Roman" w:hAnsi="Times New Roman"/>
              </w:rPr>
              <w:t xml:space="preserve">  </w:t>
            </w:r>
            <w:r w:rsidR="00331009">
              <w:rPr>
                <w:rFonts w:ascii="Times New Roman" w:hAnsi="Times New Roman"/>
              </w:rPr>
              <w:t xml:space="preserve">                                                            </w:t>
            </w:r>
            <w:r w:rsidR="00331009" w:rsidRPr="00EA78AC">
              <w:rPr>
                <w:rFonts w:ascii="Times New Roman" w:hAnsi="Times New Roman"/>
              </w:rPr>
              <w:t xml:space="preserve">   </w:t>
            </w:r>
            <w:r w:rsidR="00331009">
              <w:rPr>
                <w:rFonts w:ascii="Times New Roman" w:hAnsi="Times New Roman"/>
              </w:rPr>
              <w:t xml:space="preserve">    </w:t>
            </w:r>
            <w:r w:rsidR="00331009" w:rsidRPr="00EA78AC">
              <w:rPr>
                <w:rFonts w:ascii="Times New Roman" w:hAnsi="Times New Roman"/>
              </w:rPr>
              <w:t xml:space="preserve">   </w:t>
            </w:r>
            <w:r w:rsidR="00331009">
              <w:rPr>
                <w:rFonts w:ascii="Times New Roman" w:hAnsi="Times New Roman"/>
              </w:rPr>
              <w:t xml:space="preserve"> </w:t>
            </w:r>
            <w:r w:rsidR="00331009" w:rsidRPr="00EA78AC">
              <w:rPr>
                <w:rFonts w:ascii="Times New Roman" w:hAnsi="Times New Roman"/>
              </w:rPr>
              <w:t xml:space="preserve">B.    </w:t>
            </w:r>
          </w:p>
          <w:p w:rsidR="00331009" w:rsidRDefault="0085755E" w:rsidP="00331009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4C9AEAEF">
                <v:shape id="_x0000_s1168" type="#_x0000_t75" style="position:absolute;margin-left:300.5pt;margin-top:18.7pt;width:148.05pt;height:22.65pt;z-index:251770880;mso-position-horizontal-relative:text;mso-position-vertical-relative:text">
                  <v:imagedata r:id="rId337" o:title=""/>
                </v:shape>
                <o:OLEObject Type="Embed" ProgID="FXDraw.Graphic" ShapeID="_x0000_s1168" DrawAspect="Content" ObjectID="_1460929087" r:id="rId338"/>
              </w:object>
            </w:r>
          </w:p>
          <w:p w:rsidR="00331009" w:rsidRDefault="0085755E" w:rsidP="00331009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object w:dxaOrig="1440" w:dyaOrig="1440" w14:anchorId="7083DD00">
                <v:shape id="_x0000_s1166" type="#_x0000_t75" style="position:absolute;margin-left:71pt;margin-top:.5pt;width:136.45pt;height:24.2pt;z-index:251768832;mso-position-horizontal-relative:text;mso-position-vertical-relative:text">
                  <v:imagedata r:id="rId339" o:title=""/>
                </v:shape>
                <o:OLEObject Type="Embed" ProgID="FXDraw.Graphic" ShapeID="_x0000_s1166" DrawAspect="Content" ObjectID="_1460929088" r:id="rId340"/>
              </w:object>
            </w:r>
            <w:r w:rsidR="00331009" w:rsidRPr="00EA78AC">
              <w:rPr>
                <w:rFonts w:ascii="Times New Roman" w:hAnsi="Times New Roman"/>
              </w:rPr>
              <w:t xml:space="preserve">            C.          </w:t>
            </w:r>
            <w:r w:rsidR="00331009">
              <w:rPr>
                <w:rFonts w:ascii="Times New Roman" w:hAnsi="Times New Roman"/>
              </w:rPr>
              <w:t xml:space="preserve">                                                         </w:t>
            </w:r>
            <w:r w:rsidR="00331009" w:rsidRPr="00EA78AC">
              <w:rPr>
                <w:rFonts w:ascii="Times New Roman" w:hAnsi="Times New Roman"/>
              </w:rPr>
              <w:t xml:space="preserve">      </w:t>
            </w:r>
            <w:r w:rsidR="00331009">
              <w:rPr>
                <w:rFonts w:ascii="Times New Roman" w:hAnsi="Times New Roman"/>
              </w:rPr>
              <w:t xml:space="preserve"> D.</w:t>
            </w:r>
          </w:p>
          <w:p w:rsidR="00331009" w:rsidRPr="00EA78AC" w:rsidRDefault="00331009" w:rsidP="00331009">
            <w:pPr>
              <w:spacing w:after="120"/>
              <w:rPr>
                <w:rFonts w:ascii="Times New Roman" w:hAnsi="Times New Roman"/>
              </w:rPr>
            </w:pPr>
          </w:p>
        </w:tc>
      </w:tr>
      <w:tr w:rsidR="00D1172D" w:rsidRPr="00C25037" w:rsidTr="00C65344">
        <w:trPr>
          <w:cantSplit/>
        </w:trPr>
        <w:tc>
          <w:tcPr>
            <w:tcW w:w="817" w:type="dxa"/>
          </w:tcPr>
          <w:p w:rsidR="00D1172D" w:rsidRPr="00E867A5" w:rsidRDefault="00E867A5" w:rsidP="00E867A5">
            <w:r>
              <w:t>74.</w:t>
            </w:r>
          </w:p>
        </w:tc>
        <w:tc>
          <w:tcPr>
            <w:tcW w:w="9865" w:type="dxa"/>
          </w:tcPr>
          <w:p w:rsidR="00D1172D" w:rsidRDefault="007E6CF0" w:rsidP="00D1172D">
            <w:pPr>
              <w:pStyle w:val="MCSectionStyle"/>
            </w:pPr>
            <w:r>
              <w:t>What is the interquartile range of the scores shown in the dot plot?</w:t>
            </w:r>
          </w:p>
          <w:p w:rsidR="007E6CF0" w:rsidRDefault="007E6CF0" w:rsidP="00D1172D">
            <w:pPr>
              <w:pStyle w:val="MCSectionStyle"/>
            </w:pPr>
            <w:r>
              <w:t xml:space="preserve">            </w:t>
            </w:r>
          </w:p>
          <w:tbl>
            <w:tblPr>
              <w:tblpPr w:leftFromText="180" w:rightFromText="180" w:vertAnchor="text" w:horzAnchor="page" w:tblpX="4606" w:tblpY="-129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</w:tblGrid>
            <w:tr w:rsidR="007E6CF0" w:rsidRPr="00056F92" w:rsidTr="007E6CF0">
              <w:tc>
                <w:tcPr>
                  <w:tcW w:w="567" w:type="dxa"/>
                  <w:vMerge w:val="restart"/>
                  <w:textDirection w:val="btLr"/>
                </w:tcPr>
                <w:p w:rsidR="007E6CF0" w:rsidRPr="007E6CF0" w:rsidRDefault="007E6CF0" w:rsidP="007E6CF0">
                  <w:pPr>
                    <w:pStyle w:val="MCSectionStyle"/>
                    <w:ind w:left="113" w:right="113"/>
                  </w:pPr>
                  <w:r w:rsidRPr="007E6CF0">
                    <w:t xml:space="preserve">    </w:t>
                  </w:r>
                  <w:r>
                    <w:t>Frequency</w:t>
                  </w:r>
                  <w:r w:rsidRPr="007E6CF0">
                    <w:t xml:space="preserve"> </w:t>
                  </w: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</w:tr>
            <w:tr w:rsidR="007E6CF0" w:rsidRPr="00056F92" w:rsidTr="009052DB">
              <w:tc>
                <w:tcPr>
                  <w:tcW w:w="567" w:type="dxa"/>
                  <w:vMerge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</w:tr>
            <w:tr w:rsidR="007E6CF0" w:rsidRPr="00056F92" w:rsidTr="009052DB">
              <w:tc>
                <w:tcPr>
                  <w:tcW w:w="567" w:type="dxa"/>
                  <w:vMerge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</w:tr>
            <w:tr w:rsidR="007E6CF0" w:rsidRPr="00056F92" w:rsidTr="009052DB">
              <w:tc>
                <w:tcPr>
                  <w:tcW w:w="567" w:type="dxa"/>
                  <w:vMerge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</w:tr>
            <w:tr w:rsidR="007E6CF0" w:rsidRPr="00056F92" w:rsidTr="007E6CF0">
              <w:trPr>
                <w:trHeight w:val="80"/>
              </w:trPr>
              <w:tc>
                <w:tcPr>
                  <w:tcW w:w="567" w:type="dxa"/>
                  <w:vMerge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left w:val="single" w:sz="4" w:space="0" w:color="000000"/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O</w:t>
                  </w:r>
                </w:p>
              </w:tc>
            </w:tr>
            <w:tr w:rsidR="007E6CF0" w:rsidRPr="00056F92" w:rsidTr="007E6CF0">
              <w:tc>
                <w:tcPr>
                  <w:tcW w:w="567" w:type="dxa"/>
                  <w:vMerge/>
                </w:tcPr>
                <w:p w:rsidR="007E6CF0" w:rsidRPr="007E6CF0" w:rsidRDefault="007E6CF0" w:rsidP="007E6CF0">
                  <w:pPr>
                    <w:pStyle w:val="MCSectionStyle"/>
                  </w:pP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4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5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6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7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8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9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10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11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</w:tcBorders>
                </w:tcPr>
                <w:p w:rsidR="007E6CF0" w:rsidRPr="007E6CF0" w:rsidRDefault="007E6CF0" w:rsidP="007E6CF0">
                  <w:pPr>
                    <w:pStyle w:val="MCSectionStyle"/>
                  </w:pPr>
                  <w:r w:rsidRPr="007E6CF0">
                    <w:t>12</w:t>
                  </w:r>
                </w:p>
              </w:tc>
            </w:tr>
            <w:tr w:rsidR="007E6CF0" w:rsidRPr="00056F92" w:rsidTr="009052DB">
              <w:tc>
                <w:tcPr>
                  <w:tcW w:w="5670" w:type="dxa"/>
                  <w:gridSpan w:val="10"/>
                </w:tcPr>
                <w:p w:rsidR="007E6CF0" w:rsidRPr="007E6CF0" w:rsidRDefault="007E6CF0" w:rsidP="007E6CF0">
                  <w:pPr>
                    <w:pStyle w:val="MCSectionStyle"/>
                  </w:pPr>
                  <w:r>
                    <w:t xml:space="preserve">                                   Score</w:t>
                  </w:r>
                </w:p>
              </w:tc>
            </w:tr>
          </w:tbl>
          <w:p w:rsidR="007E6CF0" w:rsidRDefault="007E6CF0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</w:t>
            </w:r>
            <w:r w:rsidR="00D1172D">
              <w:rPr>
                <w:rFonts w:ascii="Times New Roman" w:hAnsi="Times New Roman"/>
              </w:rPr>
              <w:t xml:space="preserve">A.     </w:t>
            </w:r>
            <w:r w:rsidR="00C4104D">
              <w:rPr>
                <w:rFonts w:ascii="Times New Roman" w:hAnsi="Times New Roman"/>
              </w:rPr>
              <w:t xml:space="preserve">  3</w:t>
            </w:r>
          </w:p>
          <w:p w:rsidR="007E6CF0" w:rsidRDefault="007E6CF0" w:rsidP="00D1172D">
            <w:pPr>
              <w:rPr>
                <w:rFonts w:ascii="Times New Roman" w:hAnsi="Times New Roman"/>
              </w:rPr>
            </w:pPr>
          </w:p>
          <w:p w:rsidR="007E6CF0" w:rsidRDefault="00D1172D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B.       </w:t>
            </w:r>
            <w:r w:rsidR="00C4104D">
              <w:rPr>
                <w:rFonts w:ascii="Times New Roman" w:hAnsi="Times New Roman"/>
              </w:rPr>
              <w:t>6</w:t>
            </w:r>
            <w:r>
              <w:rPr>
                <w:rFonts w:ascii="Times New Roman" w:hAnsi="Times New Roman"/>
              </w:rPr>
              <w:t xml:space="preserve">               </w:t>
            </w:r>
          </w:p>
          <w:p w:rsidR="007E6CF0" w:rsidRDefault="007E6CF0" w:rsidP="00D1172D">
            <w:pPr>
              <w:rPr>
                <w:rFonts w:ascii="Times New Roman" w:hAnsi="Times New Roman"/>
              </w:rPr>
            </w:pPr>
          </w:p>
          <w:p w:rsidR="007E6CF0" w:rsidRDefault="007E6CF0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</w:t>
            </w:r>
            <w:r w:rsidR="00D1172D">
              <w:rPr>
                <w:rFonts w:ascii="Times New Roman" w:hAnsi="Times New Roman"/>
              </w:rPr>
              <w:t xml:space="preserve">       C.       </w:t>
            </w:r>
            <w:r w:rsidR="00C4104D">
              <w:rPr>
                <w:rFonts w:ascii="Times New Roman" w:hAnsi="Times New Roman"/>
              </w:rPr>
              <w:t>7</w:t>
            </w:r>
            <w:r w:rsidR="00D1172D">
              <w:rPr>
                <w:rFonts w:ascii="Times New Roman" w:hAnsi="Times New Roman"/>
              </w:rPr>
              <w:t xml:space="preserve">             </w:t>
            </w:r>
          </w:p>
          <w:p w:rsidR="007E6CF0" w:rsidRDefault="007E6CF0" w:rsidP="00D1172D">
            <w:pPr>
              <w:rPr>
                <w:rFonts w:ascii="Times New Roman" w:hAnsi="Times New Roman"/>
              </w:rPr>
            </w:pPr>
          </w:p>
          <w:p w:rsidR="00D1172D" w:rsidRDefault="007E6CF0" w:rsidP="00D1172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</w:t>
            </w:r>
            <w:r w:rsidR="00D1172D">
              <w:rPr>
                <w:rFonts w:ascii="Times New Roman" w:hAnsi="Times New Roman"/>
              </w:rPr>
              <w:t xml:space="preserve">       D.      </w:t>
            </w:r>
            <w:r w:rsidR="00C4104D">
              <w:rPr>
                <w:rFonts w:ascii="Times New Roman" w:hAnsi="Times New Roman"/>
              </w:rPr>
              <w:t xml:space="preserve"> 9</w:t>
            </w:r>
          </w:p>
          <w:p w:rsidR="00D1172D" w:rsidRPr="00D1172D" w:rsidRDefault="00D1172D" w:rsidP="00D1172D">
            <w:pPr>
              <w:pStyle w:val="MCSectionStyle"/>
              <w:rPr>
                <w:sz w:val="12"/>
                <w:szCs w:val="12"/>
              </w:rPr>
            </w:pPr>
          </w:p>
        </w:tc>
      </w:tr>
      <w:tr w:rsidR="00B53616" w:rsidRPr="00C25037" w:rsidTr="00C65344">
        <w:trPr>
          <w:cantSplit/>
        </w:trPr>
        <w:tc>
          <w:tcPr>
            <w:tcW w:w="817" w:type="dxa"/>
          </w:tcPr>
          <w:p w:rsidR="00B53616" w:rsidRPr="00E867A5" w:rsidRDefault="00E867A5" w:rsidP="00E867A5">
            <w:r>
              <w:t>75.</w:t>
            </w:r>
          </w:p>
        </w:tc>
        <w:tc>
          <w:tcPr>
            <w:tcW w:w="9865" w:type="dxa"/>
          </w:tcPr>
          <w:p w:rsidR="00B53616" w:rsidRDefault="00B53616" w:rsidP="00B53616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What are the mean and standard deviation of the scores below?</w:t>
            </w:r>
          </w:p>
          <w:p w:rsidR="00B53616" w:rsidRDefault="00B53616" w:rsidP="00B53616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                </w:t>
            </w:r>
            <w:r w:rsidR="008C3A39">
              <w:rPr>
                <w:rFonts w:ascii="Times New Roman" w:hAnsi="Times New Roman"/>
              </w:rPr>
              <w:t>5, 5, 6, 8, 2</w:t>
            </w:r>
            <w:r>
              <w:rPr>
                <w:rFonts w:ascii="Times New Roman" w:hAnsi="Times New Roman"/>
              </w:rPr>
              <w:t>, 8</w:t>
            </w:r>
            <w:r w:rsidR="008C3A39">
              <w:rPr>
                <w:rFonts w:ascii="Times New Roman" w:hAnsi="Times New Roman"/>
              </w:rPr>
              <w:t>, 6, 9</w:t>
            </w:r>
            <w:r>
              <w:rPr>
                <w:rFonts w:ascii="Times New Roman" w:hAnsi="Times New Roman"/>
              </w:rPr>
              <w:t>, 7, 9, 8</w:t>
            </w:r>
            <w:r w:rsidR="008C3A39">
              <w:rPr>
                <w:rFonts w:ascii="Times New Roman" w:hAnsi="Times New Roman"/>
              </w:rPr>
              <w:t>, 2</w:t>
            </w:r>
            <w:r>
              <w:rPr>
                <w:rFonts w:ascii="Times New Roman" w:hAnsi="Times New Roman"/>
              </w:rPr>
              <w:t>.</w:t>
            </w:r>
          </w:p>
          <w:p w:rsidR="00B53616" w:rsidRDefault="00B53616" w:rsidP="00B53616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A.</w:t>
            </w:r>
            <w:r w:rsidRPr="00EA78AC">
              <w:rPr>
                <w:rFonts w:ascii="Times New Roman" w:hAnsi="Times New Roman"/>
              </w:rPr>
              <w:t xml:space="preserve">       </w:t>
            </w:r>
            <w:r>
              <w:rPr>
                <w:rFonts w:ascii="Times New Roman" w:hAnsi="Times New Roman"/>
              </w:rPr>
              <w:t xml:space="preserve">Mean = </w:t>
            </w:r>
            <w:r w:rsidR="008C3A39">
              <w:rPr>
                <w:rFonts w:ascii="Times New Roman" w:hAnsi="Times New Roman"/>
              </w:rPr>
              <w:t>6.25</w:t>
            </w:r>
            <w:r>
              <w:rPr>
                <w:rFonts w:ascii="Times New Roman" w:hAnsi="Times New Roman"/>
              </w:rPr>
              <w:t xml:space="preserve"> and standard deviation = </w:t>
            </w:r>
            <w:r w:rsidR="008C3A39">
              <w:rPr>
                <w:rFonts w:ascii="Times New Roman" w:hAnsi="Times New Roman"/>
              </w:rPr>
              <w:t>2.3</w:t>
            </w:r>
            <w:r w:rsidRPr="00EA78A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</w:t>
            </w:r>
          </w:p>
          <w:p w:rsidR="00B53616" w:rsidRDefault="00B53616" w:rsidP="00B53616">
            <w:pPr>
              <w:spacing w:after="120"/>
              <w:rPr>
                <w:rFonts w:ascii="Times New Roman" w:hAnsi="Times New Roman"/>
              </w:rPr>
            </w:pPr>
            <w:r w:rsidRPr="00EA78A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</w:t>
            </w:r>
            <w:r w:rsidRPr="00EA78AC">
              <w:rPr>
                <w:rFonts w:ascii="Times New Roman" w:hAnsi="Times New Roman"/>
              </w:rPr>
              <w:t xml:space="preserve">B.     </w:t>
            </w:r>
            <w:r>
              <w:rPr>
                <w:rFonts w:ascii="Times New Roman" w:hAnsi="Times New Roman"/>
              </w:rPr>
              <w:t xml:space="preserve">  </w:t>
            </w:r>
            <w:r w:rsidR="008C3A39">
              <w:rPr>
                <w:rFonts w:ascii="Times New Roman" w:hAnsi="Times New Roman"/>
              </w:rPr>
              <w:t>Mean = 6.25 and standard deviation = 3.0</w:t>
            </w:r>
            <w:r w:rsidRPr="00EA78AC">
              <w:rPr>
                <w:rFonts w:ascii="Times New Roman" w:hAnsi="Times New Roman"/>
              </w:rPr>
              <w:t xml:space="preserve">           </w:t>
            </w:r>
            <w:r>
              <w:rPr>
                <w:rFonts w:ascii="Times New Roman" w:hAnsi="Times New Roman"/>
              </w:rPr>
              <w:t xml:space="preserve">    </w:t>
            </w:r>
          </w:p>
          <w:p w:rsidR="00B53616" w:rsidRDefault="00B53616" w:rsidP="00B53616">
            <w:pPr>
              <w:spacing w:after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  </w:t>
            </w:r>
            <w:r w:rsidRPr="00EA78AC">
              <w:rPr>
                <w:rFonts w:ascii="Times New Roman" w:hAnsi="Times New Roman"/>
              </w:rPr>
              <w:t xml:space="preserve">C.       </w:t>
            </w:r>
            <w:r>
              <w:rPr>
                <w:rFonts w:ascii="Times New Roman" w:hAnsi="Times New Roman"/>
              </w:rPr>
              <w:t xml:space="preserve">Mean </w:t>
            </w:r>
            <w:r w:rsidR="008C3A39">
              <w:rPr>
                <w:rFonts w:ascii="Times New Roman" w:hAnsi="Times New Roman"/>
              </w:rPr>
              <w:t>= 6</w:t>
            </w:r>
            <w:r>
              <w:rPr>
                <w:rFonts w:ascii="Times New Roman" w:hAnsi="Times New Roman"/>
              </w:rPr>
              <w:t>.5</w:t>
            </w:r>
            <w:r w:rsidR="008C3A39">
              <w:rPr>
                <w:rFonts w:ascii="Times New Roman" w:hAnsi="Times New Roman"/>
              </w:rPr>
              <w:t xml:space="preserve"> and standard deviation = 2.3</w:t>
            </w:r>
            <w:r w:rsidRPr="00EA78AC">
              <w:rPr>
                <w:rFonts w:ascii="Times New Roman" w:hAnsi="Times New Roman"/>
              </w:rPr>
              <w:t xml:space="preserve">      </w:t>
            </w:r>
          </w:p>
          <w:p w:rsidR="00B53616" w:rsidRPr="00EA78AC" w:rsidRDefault="00B53616" w:rsidP="00B53616">
            <w:pPr>
              <w:spacing w:after="120"/>
              <w:rPr>
                <w:rFonts w:ascii="Times New Roman" w:hAnsi="Times New Roman"/>
              </w:rPr>
            </w:pPr>
            <w:r w:rsidRPr="00EA78AC">
              <w:rPr>
                <w:rFonts w:ascii="Times New Roman" w:hAnsi="Times New Roman"/>
              </w:rPr>
              <w:t xml:space="preserve">  </w:t>
            </w:r>
            <w:r>
              <w:rPr>
                <w:rFonts w:ascii="Times New Roman" w:hAnsi="Times New Roman"/>
              </w:rPr>
              <w:t xml:space="preserve"> </w:t>
            </w:r>
            <w:r w:rsidRPr="00EA78AC">
              <w:rPr>
                <w:rFonts w:ascii="Times New Roman" w:hAnsi="Times New Roman"/>
              </w:rPr>
              <w:t>D.</w:t>
            </w:r>
            <w:r>
              <w:rPr>
                <w:rFonts w:ascii="Times New Roman" w:hAnsi="Times New Roman"/>
              </w:rPr>
              <w:t xml:space="preserve">       </w:t>
            </w:r>
            <w:r w:rsidR="008C3A39">
              <w:rPr>
                <w:rFonts w:ascii="Times New Roman" w:hAnsi="Times New Roman"/>
              </w:rPr>
              <w:t>Mean = 6.5 and standard deviation = 3.0</w:t>
            </w:r>
          </w:p>
        </w:tc>
      </w:tr>
    </w:tbl>
    <w:p w:rsidR="004E1F9D" w:rsidRDefault="004E1F9D">
      <w:r>
        <w:br w:type="page"/>
      </w: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4E1F9D" w:rsidRPr="001F2230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p w:rsidR="003A09E1" w:rsidRDefault="003A09E1">
      <w:pPr>
        <w:rPr>
          <w:rFonts w:ascii="Times New Roman" w:hAnsi="Times New Roman"/>
        </w:rPr>
      </w:pPr>
    </w:p>
    <w:p w:rsidR="003A09E1" w:rsidRDefault="003A09E1">
      <w:pPr>
        <w:rPr>
          <w:rFonts w:ascii="Times New Roman" w:hAnsi="Times New Roman"/>
        </w:rPr>
      </w:pP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9"/>
        <w:gridCol w:w="8690"/>
        <w:gridCol w:w="1091"/>
      </w:tblGrid>
      <w:tr w:rsidR="003A09E1" w:rsidRPr="003A09E1" w:rsidTr="00420E6C">
        <w:trPr>
          <w:cantSplit/>
          <w:trHeight w:val="480"/>
          <w:tblHeader/>
        </w:trPr>
        <w:tc>
          <w:tcPr>
            <w:tcW w:w="9649" w:type="dxa"/>
            <w:gridSpan w:val="2"/>
          </w:tcPr>
          <w:p w:rsidR="003A09E1" w:rsidRPr="003A09E1" w:rsidRDefault="003A09E1" w:rsidP="003A09E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091" w:type="dxa"/>
          </w:tcPr>
          <w:p w:rsidR="003A09E1" w:rsidRPr="003A09E1" w:rsidRDefault="003A09E1" w:rsidP="003A09E1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3A09E1">
              <w:rPr>
                <w:rFonts w:ascii="Times New Roman" w:eastAsia="Calibri" w:hAnsi="Times New Roman" w:cs="Times New Roman"/>
                <w:b/>
              </w:rPr>
              <w:t>Marks</w:t>
            </w:r>
          </w:p>
        </w:tc>
      </w:tr>
      <w:tr w:rsidR="00420E6C" w:rsidRPr="003A09E1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pStyle w:val="ShortAnswerStyle"/>
            </w:pPr>
            <w:r>
              <w:t>76. a)</w:t>
            </w:r>
          </w:p>
        </w:tc>
        <w:tc>
          <w:tcPr>
            <w:tcW w:w="8690" w:type="dxa"/>
          </w:tcPr>
          <w:p w:rsidR="00420E6C" w:rsidRDefault="00A14C82" w:rsidP="00420E6C">
            <w:pPr>
              <w:pStyle w:val="Section3Style"/>
              <w:numPr>
                <w:ilvl w:val="0"/>
                <w:numId w:val="0"/>
              </w:numPr>
            </w:pPr>
            <w:r>
              <w:t>Arrange these numbers in ascending order.</w:t>
            </w:r>
          </w:p>
          <w:p w:rsidR="00A14C82" w:rsidRDefault="00A14C82" w:rsidP="00420E6C">
            <w:pPr>
              <w:pStyle w:val="Section3Style"/>
              <w:numPr>
                <w:ilvl w:val="0"/>
                <w:numId w:val="0"/>
              </w:numPr>
            </w:pPr>
          </w:p>
          <w:p w:rsidR="00A14C82" w:rsidRDefault="00A14C82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                          </w:t>
            </w:r>
            <w:r w:rsidR="00B70D67">
              <w:object w:dxaOrig="3942" w:dyaOrig="355">
                <v:shape id="_x0000_i1117" type="#_x0000_t75" style="width:197.5pt;height:18pt" o:ole="">
                  <v:imagedata r:id="rId341" o:title=""/>
                </v:shape>
                <o:OLEObject Type="Embed" ProgID="FXEquation.Equation" ShapeID="_x0000_i1117" DrawAspect="Content" ObjectID="_1460929045" r:id="rId342"/>
              </w:object>
            </w:r>
            <w:r>
              <w:t xml:space="preserve">  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3A09E1" w:rsidRDefault="003E6BA8" w:rsidP="00420E6C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2</w:t>
            </w:r>
          </w:p>
        </w:tc>
      </w:tr>
      <w:tr w:rsidR="00420E6C" w:rsidRPr="003A09E1" w:rsidTr="00420E6C">
        <w:trPr>
          <w:cantSplit/>
          <w:trHeight w:val="851"/>
        </w:trPr>
        <w:tc>
          <w:tcPr>
            <w:tcW w:w="959" w:type="dxa"/>
          </w:tcPr>
          <w:p w:rsidR="00101271" w:rsidRPr="00101271" w:rsidRDefault="00101271" w:rsidP="00420E6C">
            <w:pPr>
              <w:pStyle w:val="ShortAnswerStyle"/>
              <w:rPr>
                <w:sz w:val="20"/>
                <w:szCs w:val="20"/>
              </w:rPr>
            </w:pPr>
          </w:p>
          <w:p w:rsidR="00420E6C" w:rsidRPr="003A09E1" w:rsidRDefault="00420E6C" w:rsidP="00420E6C">
            <w:pPr>
              <w:pStyle w:val="ShortAnswerStyle"/>
            </w:pPr>
            <w:r>
              <w:t xml:space="preserve">      b)</w:t>
            </w:r>
          </w:p>
        </w:tc>
        <w:tc>
          <w:tcPr>
            <w:tcW w:w="8690" w:type="dxa"/>
          </w:tcPr>
          <w:p w:rsidR="00420E6C" w:rsidRDefault="00B70D67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Express </w:t>
            </w:r>
            <w:r>
              <w:rPr>
                <w:rFonts w:cs="Times New Roman"/>
                <w:color w:val="FF0000"/>
                <w:position w:val="-22"/>
              </w:rPr>
              <w:object w:dxaOrig="1020" w:dyaOrig="648">
                <v:shape id="_x0000_i1118" type="#_x0000_t75" style="width:51pt;height:32.4pt" o:ole="">
                  <v:imagedata r:id="rId343" o:title=""/>
                </v:shape>
                <o:OLEObject Type="Embed" ProgID="FXEquation.Equation" ShapeID="_x0000_i1118" DrawAspect="Content" ObjectID="_1460929046" r:id="rId344"/>
              </w:object>
            </w:r>
            <w:r w:rsidRPr="00B70D67">
              <w:rPr>
                <w:rFonts w:cs="Times New Roman"/>
              </w:rPr>
              <w:t xml:space="preserve"> as a fraction with a rational denominator.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3A09E1" w:rsidRDefault="003E6BA8" w:rsidP="00420E6C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180643" w:rsidRPr="003A09E1" w:rsidTr="00420E6C">
        <w:trPr>
          <w:cantSplit/>
          <w:trHeight w:val="851"/>
        </w:trPr>
        <w:tc>
          <w:tcPr>
            <w:tcW w:w="959" w:type="dxa"/>
          </w:tcPr>
          <w:p w:rsidR="00180643" w:rsidRPr="003A09E1" w:rsidRDefault="00180643" w:rsidP="00180643">
            <w:pPr>
              <w:pStyle w:val="ShortAnswerStyle"/>
            </w:pPr>
            <w:r>
              <w:t xml:space="preserve">77. </w:t>
            </w:r>
          </w:p>
        </w:tc>
        <w:tc>
          <w:tcPr>
            <w:tcW w:w="8690" w:type="dxa"/>
          </w:tcPr>
          <w:p w:rsidR="00180643" w:rsidRPr="00180643" w:rsidRDefault="0085755E" w:rsidP="00180643">
            <w:pPr>
              <w:ind w:right="4504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object w:dxaOrig="1440" w:dyaOrig="1440" w14:anchorId="6B39D629">
                <v:shape id="_x0000_s1067" type="#_x0000_t75" style="position:absolute;margin-left:206.75pt;margin-top:2.65pt;width:194.25pt;height:118.1pt;z-index:251760640;mso-position-horizontal-relative:text;mso-position-vertical-relative:text">
                  <v:imagedata r:id="rId345" o:title=""/>
                </v:shape>
                <o:OLEObject Type="Embed" ProgID="FXDraw.Graphic" ShapeID="_x0000_s1067" DrawAspect="Content" ObjectID="_1460929089" r:id="rId346"/>
              </w:object>
            </w:r>
            <w:r w:rsidR="00180643" w:rsidRPr="00180643">
              <w:rPr>
                <w:rFonts w:ascii="Times New Roman" w:hAnsi="Times New Roman" w:cs="Times New Roman"/>
              </w:rPr>
              <w:t>The rectangular pyramid has the dimensions shown. The slant height o</w:t>
            </w:r>
            <w:r w:rsidR="00803E6B">
              <w:rPr>
                <w:rFonts w:ascii="Times New Roman" w:hAnsi="Times New Roman" w:cs="Times New Roman"/>
              </w:rPr>
              <w:t>f the front triangular face is 18</w:t>
            </w:r>
            <w:r w:rsidR="00180643" w:rsidRPr="00180643">
              <w:rPr>
                <w:rFonts w:ascii="Times New Roman" w:hAnsi="Times New Roman" w:cs="Times New Roman"/>
              </w:rPr>
              <w:t> cm.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91" w:type="dxa"/>
          </w:tcPr>
          <w:p w:rsidR="00180643" w:rsidRPr="003A09E1" w:rsidRDefault="00180643" w:rsidP="00180643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180643" w:rsidRPr="003A09E1" w:rsidTr="00420E6C">
        <w:trPr>
          <w:cantSplit/>
          <w:trHeight w:val="851"/>
        </w:trPr>
        <w:tc>
          <w:tcPr>
            <w:tcW w:w="959" w:type="dxa"/>
          </w:tcPr>
          <w:p w:rsidR="00180643" w:rsidRPr="003A09E1" w:rsidRDefault="00180643" w:rsidP="00180643">
            <w:pPr>
              <w:pStyle w:val="ShortAnswerStyle"/>
            </w:pPr>
            <w:r>
              <w:t xml:space="preserve">      a)</w:t>
            </w:r>
          </w:p>
        </w:tc>
        <w:tc>
          <w:tcPr>
            <w:tcW w:w="8690" w:type="dxa"/>
          </w:tcPr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 xml:space="preserve">Calculate the slant height ( </w:t>
            </w:r>
            <w:r w:rsidRPr="00180643">
              <w:rPr>
                <w:rFonts w:ascii="Times New Roman" w:hAnsi="Times New Roman" w:cs="Times New Roman"/>
                <w:i/>
              </w:rPr>
              <w:t>l</w:t>
            </w:r>
            <w:r w:rsidRPr="00180643">
              <w:rPr>
                <w:rFonts w:ascii="Times New Roman" w:hAnsi="Times New Roman" w:cs="Times New Roman"/>
              </w:rPr>
              <w:t xml:space="preserve"> ) of the side triangular face.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…………………………………………………………………………………………….</w:t>
            </w:r>
          </w:p>
        </w:tc>
        <w:tc>
          <w:tcPr>
            <w:tcW w:w="1091" w:type="dxa"/>
          </w:tcPr>
          <w:p w:rsidR="00180643" w:rsidRPr="003A09E1" w:rsidRDefault="00803E6B" w:rsidP="00180643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180643" w:rsidRPr="003A09E1" w:rsidTr="00420E6C">
        <w:trPr>
          <w:cantSplit/>
          <w:trHeight w:val="851"/>
        </w:trPr>
        <w:tc>
          <w:tcPr>
            <w:tcW w:w="959" w:type="dxa"/>
          </w:tcPr>
          <w:p w:rsidR="00180643" w:rsidRPr="003A09E1" w:rsidRDefault="00180643" w:rsidP="00180643">
            <w:pPr>
              <w:pStyle w:val="ShortAnswerStyle"/>
            </w:pPr>
            <w:r>
              <w:t xml:space="preserve">     b)</w:t>
            </w:r>
          </w:p>
        </w:tc>
        <w:tc>
          <w:tcPr>
            <w:tcW w:w="8690" w:type="dxa"/>
          </w:tcPr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Find the volume of the pyramid.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…………………………………………………………………………………………….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………………………………………………………………………………………….</w:t>
            </w:r>
          </w:p>
        </w:tc>
        <w:tc>
          <w:tcPr>
            <w:tcW w:w="1091" w:type="dxa"/>
          </w:tcPr>
          <w:p w:rsidR="00180643" w:rsidRPr="003A09E1" w:rsidRDefault="00803E6B" w:rsidP="00180643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180643" w:rsidRPr="003A09E1" w:rsidTr="00420E6C">
        <w:trPr>
          <w:cantSplit/>
          <w:trHeight w:val="851"/>
        </w:trPr>
        <w:tc>
          <w:tcPr>
            <w:tcW w:w="959" w:type="dxa"/>
          </w:tcPr>
          <w:p w:rsidR="00180643" w:rsidRDefault="00180643" w:rsidP="00180643">
            <w:pPr>
              <w:pStyle w:val="ShortAnswerStyle"/>
              <w:rPr>
                <w:rFonts w:eastAsia="Calibri"/>
              </w:rPr>
            </w:pPr>
            <w:r>
              <w:rPr>
                <w:rFonts w:eastAsia="Calibri"/>
              </w:rPr>
              <w:t xml:space="preserve">      c)</w:t>
            </w:r>
          </w:p>
        </w:tc>
        <w:tc>
          <w:tcPr>
            <w:tcW w:w="8690" w:type="dxa"/>
          </w:tcPr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Find the surface area of the pyramid.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…………………………………………………………………………………………….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…………………………………………………………………………………………….</w:t>
            </w: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</w:p>
          <w:p w:rsidR="00180643" w:rsidRPr="00180643" w:rsidRDefault="00180643" w:rsidP="00180643">
            <w:pPr>
              <w:rPr>
                <w:rFonts w:ascii="Times New Roman" w:hAnsi="Times New Roman" w:cs="Times New Roman"/>
              </w:rPr>
            </w:pPr>
            <w:r w:rsidRPr="00180643">
              <w:rPr>
                <w:rFonts w:ascii="Times New Roman" w:hAnsi="Times New Roman" w:cs="Times New Roman"/>
              </w:rPr>
              <w:t>…………………………………………………………………………………………….</w:t>
            </w:r>
          </w:p>
        </w:tc>
        <w:tc>
          <w:tcPr>
            <w:tcW w:w="1091" w:type="dxa"/>
          </w:tcPr>
          <w:p w:rsidR="00180643" w:rsidRPr="003A09E1" w:rsidRDefault="00803E6B" w:rsidP="00180643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9A204A" w:rsidRPr="00A417C8" w:rsidTr="00420E6C">
        <w:trPr>
          <w:cantSplit/>
          <w:trHeight w:val="851"/>
        </w:trPr>
        <w:tc>
          <w:tcPr>
            <w:tcW w:w="959" w:type="dxa"/>
          </w:tcPr>
          <w:p w:rsidR="009A204A" w:rsidRPr="003A09E1" w:rsidRDefault="009A204A" w:rsidP="009A204A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78.  </w:t>
            </w:r>
          </w:p>
        </w:tc>
        <w:tc>
          <w:tcPr>
            <w:tcW w:w="8690" w:type="dxa"/>
          </w:tcPr>
          <w:p w:rsidR="005E4575" w:rsidRDefault="0085755E" w:rsidP="006E78CD">
            <w:pPr>
              <w:pStyle w:val="Section3Style"/>
              <w:numPr>
                <w:ilvl w:val="0"/>
                <w:numId w:val="0"/>
              </w:numPr>
              <w:ind w:right="5247"/>
            </w:pPr>
            <w:r>
              <w:rPr>
                <w:noProof/>
                <w:lang w:eastAsia="en-AU"/>
              </w:rPr>
              <w:object w:dxaOrig="1440" w:dyaOrig="1440">
                <v:shape id="_x0000_s1060" type="#_x0000_t75" style="position:absolute;margin-left:200.4pt;margin-top:.2pt;width:190.9pt;height:158.35pt;z-index:251755520;mso-position-horizontal-relative:text;mso-position-vertical-relative:text">
                  <v:imagedata r:id="rId347" o:title=""/>
                </v:shape>
                <o:OLEObject Type="Embed" ProgID="FXDraw.Graphic" ShapeID="_x0000_s1060" DrawAspect="Content" ObjectID="_1460929090" r:id="rId348"/>
              </w:object>
            </w:r>
            <w:r w:rsidR="006E78CD">
              <w:t xml:space="preserve">A plan of a field </w:t>
            </w:r>
            <w:r w:rsidR="006E78CD" w:rsidRPr="006E78CD">
              <w:rPr>
                <w:i/>
              </w:rPr>
              <w:t>ABCD</w:t>
            </w:r>
            <w:r w:rsidR="006E78CD">
              <w:t xml:space="preserve"> is shown.</w:t>
            </w:r>
          </w:p>
          <w:p w:rsidR="006E78CD" w:rsidRDefault="006E78CD" w:rsidP="006E78CD">
            <w:pPr>
              <w:pStyle w:val="Section3Style"/>
              <w:numPr>
                <w:ilvl w:val="0"/>
                <w:numId w:val="0"/>
              </w:numPr>
              <w:ind w:right="5247"/>
            </w:pPr>
            <w:r w:rsidRPr="006E78CD">
              <w:rPr>
                <w:i/>
              </w:rPr>
              <w:t>AB</w:t>
            </w:r>
            <w:r>
              <w:t xml:space="preserve"> = 165 m. </w:t>
            </w:r>
            <w:r>
              <w:object w:dxaOrig="3330" w:dyaOrig="198">
                <v:shape id="_x0000_i1119" type="#_x0000_t75" style="width:166.85pt;height:10.2pt" o:ole="">
                  <v:imagedata r:id="rId349" o:title=""/>
                </v:shape>
                <o:OLEObject Type="Embed" ProgID="FXEquation.Equation" ShapeID="_x0000_i1119" DrawAspect="Content" ObjectID="_1460929047" r:id="rId350"/>
              </w:object>
            </w:r>
            <w:r>
              <w:t xml:space="preserve"> </w:t>
            </w:r>
          </w:p>
          <w:p w:rsidR="005E4575" w:rsidRDefault="005E4575" w:rsidP="009A204A">
            <w:pPr>
              <w:pStyle w:val="Section3Style"/>
              <w:numPr>
                <w:ilvl w:val="0"/>
                <w:numId w:val="0"/>
              </w:numPr>
            </w:pPr>
          </w:p>
          <w:p w:rsidR="005E4575" w:rsidRDefault="006E78CD" w:rsidP="009A204A">
            <w:pPr>
              <w:pStyle w:val="Section3Style"/>
              <w:numPr>
                <w:ilvl w:val="0"/>
                <w:numId w:val="0"/>
              </w:numPr>
            </w:pPr>
            <w:r>
              <w:t xml:space="preserve">Find the length of </w:t>
            </w:r>
            <w:r w:rsidR="00156CDA" w:rsidRPr="00156CDA">
              <w:rPr>
                <w:i/>
              </w:rPr>
              <w:t>A</w:t>
            </w:r>
            <w:r w:rsidR="00156CDA">
              <w:rPr>
                <w:i/>
              </w:rPr>
              <w:t>D</w:t>
            </w:r>
            <w:r>
              <w:t>.</w:t>
            </w:r>
          </w:p>
          <w:p w:rsidR="005E4575" w:rsidRDefault="00156CDA" w:rsidP="009A204A">
            <w:pPr>
              <w:pStyle w:val="Section3Style"/>
              <w:numPr>
                <w:ilvl w:val="0"/>
                <w:numId w:val="0"/>
              </w:numPr>
            </w:pPr>
            <w:r>
              <w:t>Answer to the nearest 10</w:t>
            </w:r>
            <w:r w:rsidRPr="00156CDA">
              <w:rPr>
                <w:vertAlign w:val="superscript"/>
              </w:rPr>
              <w:t>th</w:t>
            </w:r>
            <w:r>
              <w:t xml:space="preserve"> of a metre.</w:t>
            </w:r>
          </w:p>
          <w:p w:rsidR="005E4575" w:rsidRDefault="005E4575" w:rsidP="009A204A">
            <w:pPr>
              <w:pStyle w:val="Section3Style"/>
              <w:numPr>
                <w:ilvl w:val="0"/>
                <w:numId w:val="0"/>
              </w:numPr>
            </w:pPr>
          </w:p>
          <w:p w:rsidR="005E4575" w:rsidRDefault="005E4575" w:rsidP="009A204A">
            <w:pPr>
              <w:pStyle w:val="Section3Style"/>
              <w:numPr>
                <w:ilvl w:val="0"/>
                <w:numId w:val="0"/>
              </w:numPr>
            </w:pPr>
          </w:p>
          <w:p w:rsidR="005E4575" w:rsidRDefault="005E4575" w:rsidP="009A204A">
            <w:pPr>
              <w:pStyle w:val="Section3Style"/>
              <w:numPr>
                <w:ilvl w:val="0"/>
                <w:numId w:val="0"/>
              </w:numPr>
            </w:pPr>
          </w:p>
          <w:p w:rsidR="006E78CD" w:rsidRDefault="006E78CD" w:rsidP="009A204A">
            <w:pPr>
              <w:pStyle w:val="Section3Style"/>
              <w:numPr>
                <w:ilvl w:val="0"/>
                <w:numId w:val="0"/>
              </w:numPr>
            </w:pPr>
          </w:p>
          <w:p w:rsidR="006E78CD" w:rsidRDefault="006E78CD" w:rsidP="009A204A">
            <w:pPr>
              <w:pStyle w:val="Section3Style"/>
              <w:numPr>
                <w:ilvl w:val="0"/>
                <w:numId w:val="0"/>
              </w:numPr>
            </w:pPr>
          </w:p>
          <w:p w:rsidR="006E78CD" w:rsidRDefault="006E78CD" w:rsidP="006E78CD">
            <w:pPr>
              <w:rPr>
                <w:rFonts w:ascii="Times New Roman" w:hAnsi="Times New Roman"/>
              </w:rPr>
            </w:pPr>
          </w:p>
          <w:p w:rsidR="006E78CD" w:rsidRDefault="006E78CD" w:rsidP="006E78C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</w:t>
            </w:r>
            <w:r w:rsidR="00420E6C">
              <w:rPr>
                <w:rFonts w:ascii="Times New Roman" w:hAnsi="Times New Roman"/>
              </w:rPr>
              <w:t>……………………………………………………………………………</w:t>
            </w:r>
          </w:p>
          <w:p w:rsidR="006E78CD" w:rsidRDefault="006E78CD" w:rsidP="006E78CD">
            <w:pPr>
              <w:rPr>
                <w:rFonts w:ascii="Times New Roman" w:hAnsi="Times New Roman"/>
              </w:rPr>
            </w:pPr>
          </w:p>
          <w:p w:rsidR="006E78CD" w:rsidRDefault="006E78CD" w:rsidP="006E78C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</w:t>
            </w:r>
            <w:r w:rsidR="00420E6C">
              <w:rPr>
                <w:rFonts w:ascii="Times New Roman" w:hAnsi="Times New Roman"/>
              </w:rPr>
              <w:t>……………………………………………………………………………</w:t>
            </w:r>
          </w:p>
          <w:p w:rsidR="006E78CD" w:rsidRDefault="006E78CD" w:rsidP="006E78CD">
            <w:pPr>
              <w:rPr>
                <w:rFonts w:ascii="Times New Roman" w:hAnsi="Times New Roman"/>
              </w:rPr>
            </w:pPr>
          </w:p>
          <w:p w:rsidR="006E78CD" w:rsidRDefault="006E78CD" w:rsidP="006E78C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</w:t>
            </w:r>
            <w:r w:rsidR="00420E6C">
              <w:rPr>
                <w:rFonts w:ascii="Times New Roman" w:hAnsi="Times New Roman"/>
              </w:rPr>
              <w:t>……………………………………………………………………………</w:t>
            </w:r>
          </w:p>
          <w:p w:rsidR="006E78CD" w:rsidRDefault="006E78CD" w:rsidP="006E78CD">
            <w:pPr>
              <w:rPr>
                <w:rFonts w:ascii="Times New Roman" w:hAnsi="Times New Roman"/>
              </w:rPr>
            </w:pPr>
          </w:p>
          <w:p w:rsidR="006E78CD" w:rsidRPr="00D73A65" w:rsidRDefault="006E78CD" w:rsidP="006E78CD">
            <w:pPr>
              <w:pStyle w:val="Section3Style"/>
              <w:numPr>
                <w:ilvl w:val="0"/>
                <w:numId w:val="0"/>
              </w:numPr>
            </w:pPr>
            <w:r>
              <w:t>……………</w:t>
            </w:r>
            <w:r w:rsidR="00420E6C">
              <w:t>……………………………………………………………………………</w:t>
            </w:r>
          </w:p>
        </w:tc>
        <w:tc>
          <w:tcPr>
            <w:tcW w:w="1091" w:type="dxa"/>
          </w:tcPr>
          <w:p w:rsidR="009A204A" w:rsidRPr="00A417C8" w:rsidRDefault="006E78CD" w:rsidP="009A204A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79.  a)</w:t>
            </w:r>
          </w:p>
        </w:tc>
        <w:tc>
          <w:tcPr>
            <w:tcW w:w="8690" w:type="dxa"/>
          </w:tcPr>
          <w:p w:rsidR="00101271" w:rsidRDefault="00101271" w:rsidP="00101271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Jordie deposits $6 000 into a term deposit. The account</w:t>
            </w:r>
            <w:r w:rsidR="00A7621D">
              <w:rPr>
                <w:rFonts w:ascii="Times New Roman" w:hAnsi="Times New Roman"/>
              </w:rPr>
              <w:t xml:space="preserve"> earns interest at the rate of 4.4% </w:t>
            </w:r>
            <w:r>
              <w:rPr>
                <w:rFonts w:ascii="Times New Roman" w:hAnsi="Times New Roman"/>
              </w:rPr>
              <w:t>p.a. compounding quarterly. If he invests the money for a term of 9 months, how much interest will he earn?</w:t>
            </w:r>
          </w:p>
          <w:p w:rsidR="00A7621D" w:rsidRDefault="00A7621D" w:rsidP="00A7621D">
            <w:pPr>
              <w:rPr>
                <w:rFonts w:ascii="Times New Roman" w:hAnsi="Times New Roman"/>
              </w:rPr>
            </w:pPr>
          </w:p>
          <w:p w:rsidR="00A7621D" w:rsidRDefault="00A7621D" w:rsidP="00A7621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911930" w:rsidP="00420E6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 b)</w:t>
            </w:r>
          </w:p>
        </w:tc>
        <w:tc>
          <w:tcPr>
            <w:tcW w:w="8690" w:type="dxa"/>
          </w:tcPr>
          <w:p w:rsidR="00A7621D" w:rsidRDefault="00A7621D" w:rsidP="00A7621D">
            <w:pPr>
              <w:spacing w:after="24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 smart phone is bought for $680.00, and depreciates at 18% p.a. compounded monthly. What is its value after 6 months?</w:t>
            </w:r>
          </w:p>
          <w:p w:rsidR="00420E6C" w:rsidRDefault="00420E6C" w:rsidP="00420E6C">
            <w:pPr>
              <w:pStyle w:val="Section3Style"/>
              <w:numPr>
                <w:ilvl w:val="0"/>
                <w:numId w:val="0"/>
              </w:numPr>
            </w:pPr>
          </w:p>
          <w:p w:rsidR="00A7621D" w:rsidRDefault="00A7621D" w:rsidP="00A7621D">
            <w:pPr>
              <w:rPr>
                <w:rFonts w:ascii="Times New Roman" w:hAnsi="Times New Roman"/>
              </w:rPr>
            </w:pPr>
          </w:p>
          <w:p w:rsidR="00A7621D" w:rsidRDefault="00A7621D" w:rsidP="00A7621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911930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80.  a)</w:t>
            </w:r>
          </w:p>
        </w:tc>
        <w:tc>
          <w:tcPr>
            <w:tcW w:w="8690" w:type="dxa"/>
          </w:tcPr>
          <w:p w:rsidR="00420E6C" w:rsidRDefault="001140C4" w:rsidP="00420E6C">
            <w:pPr>
              <w:pStyle w:val="Section3Style"/>
              <w:numPr>
                <w:ilvl w:val="0"/>
                <w:numId w:val="0"/>
              </w:numPr>
            </w:pPr>
            <w:r>
              <w:object w:dxaOrig="3642" w:dyaOrig="238">
                <v:shape id="_x0000_i1120" type="#_x0000_t75" style="width:182.45pt;height:12pt" o:ole="">
                  <v:imagedata r:id="rId351" o:title=""/>
                </v:shape>
                <o:OLEObject Type="Embed" ProgID="FXEquation.Equation" ShapeID="_x0000_i1120" DrawAspect="Content" ObjectID="_1460929048" r:id="rId352"/>
              </w:object>
            </w:r>
            <w:r>
              <w:t xml:space="preserve"> 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CC1E02" w:rsidP="00420E6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 b)</w:t>
            </w:r>
          </w:p>
        </w:tc>
        <w:tc>
          <w:tcPr>
            <w:tcW w:w="8690" w:type="dxa"/>
          </w:tcPr>
          <w:p w:rsidR="00420E6C" w:rsidRDefault="001140C4" w:rsidP="00420E6C">
            <w:pPr>
              <w:pStyle w:val="Section3Style"/>
              <w:numPr>
                <w:ilvl w:val="0"/>
                <w:numId w:val="0"/>
              </w:numPr>
            </w:pPr>
            <w:r>
              <w:object w:dxaOrig="2574" w:dyaOrig="276">
                <v:shape id="_x0000_i1121" type="#_x0000_t75" style="width:128.95pt;height:13.8pt" o:ole="">
                  <v:imagedata r:id="rId353" o:title=""/>
                </v:shape>
                <o:OLEObject Type="Embed" ProgID="FXEquation.Equation" ShapeID="_x0000_i1121" DrawAspect="Content" ObjectID="_1460929049" r:id="rId354"/>
              </w:object>
            </w:r>
            <w:r>
              <w:t xml:space="preserve"> 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CC1E02" w:rsidP="00420E6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CC1E02" w:rsidRPr="00A417C8" w:rsidTr="00420E6C">
        <w:trPr>
          <w:cantSplit/>
          <w:trHeight w:val="851"/>
        </w:trPr>
        <w:tc>
          <w:tcPr>
            <w:tcW w:w="959" w:type="dxa"/>
          </w:tcPr>
          <w:p w:rsidR="00CC1E02" w:rsidRDefault="00CC1E02" w:rsidP="00420E6C">
            <w:pPr>
              <w:ind w:left="34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c)</w:t>
            </w:r>
          </w:p>
        </w:tc>
        <w:tc>
          <w:tcPr>
            <w:tcW w:w="8690" w:type="dxa"/>
          </w:tcPr>
          <w:p w:rsidR="00CC1E02" w:rsidRPr="008C3A39" w:rsidRDefault="008C3A39" w:rsidP="00CC1E02">
            <w:pPr>
              <w:rPr>
                <w:rFonts w:ascii="Times New Roman" w:hAnsi="Times New Roman"/>
                <w:position w:val="-22"/>
              </w:rPr>
            </w:pPr>
            <w:r w:rsidRPr="008C3A39">
              <w:rPr>
                <w:rFonts w:ascii="Times New Roman" w:eastAsiaTheme="minorEastAsia" w:hAnsi="Times New Roman" w:cs="Times New Roman"/>
                <w:color w:val="FF0000"/>
                <w:position w:val="-22"/>
                <w:lang w:eastAsia="en-AU"/>
              </w:rPr>
              <w:object w:dxaOrig="3390" w:dyaOrig="632">
                <v:shape id="_x0000_i1122" type="#_x0000_t75" style="width:169.85pt;height:31.8pt" o:ole="">
                  <v:imagedata r:id="rId355" o:title=""/>
                </v:shape>
                <o:OLEObject Type="Embed" ProgID="FXEquation.Equation" ShapeID="_x0000_i1122" DrawAspect="Content" ObjectID="_1460929050" r:id="rId356"/>
              </w:object>
            </w:r>
            <w:r w:rsidR="00CC1E02" w:rsidRPr="008C3A39">
              <w:rPr>
                <w:rFonts w:ascii="Times New Roman" w:hAnsi="Times New Roman"/>
                <w:position w:val="-22"/>
              </w:rPr>
              <w:t xml:space="preserve"> </w:t>
            </w:r>
          </w:p>
          <w:p w:rsidR="00CC1E02" w:rsidRDefault="00CC1E02" w:rsidP="00CC1E02">
            <w:pPr>
              <w:rPr>
                <w:rFonts w:ascii="Times New Roman" w:hAnsi="Times New Roman"/>
              </w:rPr>
            </w:pPr>
          </w:p>
          <w:p w:rsidR="00CC1E02" w:rsidRDefault="00CC1E02" w:rsidP="00CC1E0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CC1E02" w:rsidRDefault="00CC1E02" w:rsidP="00CC1E02">
            <w:pPr>
              <w:rPr>
                <w:rFonts w:ascii="Times New Roman" w:hAnsi="Times New Roman"/>
              </w:rPr>
            </w:pPr>
          </w:p>
          <w:p w:rsidR="00CC1E02" w:rsidRDefault="00CC1E02" w:rsidP="00CC1E0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CC1E02" w:rsidRDefault="00CC1E02" w:rsidP="00CC1E02">
            <w:pPr>
              <w:rPr>
                <w:rFonts w:ascii="Times New Roman" w:hAnsi="Times New Roman"/>
              </w:rPr>
            </w:pPr>
          </w:p>
          <w:p w:rsidR="00CC1E02" w:rsidRDefault="00CC1E02" w:rsidP="00CC1E02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CC1E02" w:rsidRPr="00A417C8" w:rsidRDefault="00CC1E02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81.  a)</w:t>
            </w:r>
          </w:p>
        </w:tc>
        <w:tc>
          <w:tcPr>
            <w:tcW w:w="8690" w:type="dxa"/>
          </w:tcPr>
          <w:p w:rsidR="00420E6C" w:rsidRDefault="008C3A39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Solve </w:t>
            </w:r>
            <w:r w:rsidR="004113CD">
              <w:t xml:space="preserve"> </w:t>
            </w:r>
            <w:r w:rsidR="004113CD" w:rsidRPr="004113CD">
              <w:rPr>
                <w:color w:val="FF0000"/>
                <w:position w:val="-2"/>
              </w:rPr>
              <w:object w:dxaOrig="1566" w:dyaOrig="276">
                <v:shape id="_x0000_i1123" type="#_x0000_t75" style="width:78.6pt;height:13.8pt" o:ole="">
                  <v:imagedata r:id="rId357" o:title=""/>
                </v:shape>
                <o:OLEObject Type="Embed" ProgID="FXEquation.Equation" ShapeID="_x0000_i1123" DrawAspect="Content" ObjectID="_1460929051" r:id="rId358"/>
              </w:object>
            </w:r>
            <w:r w:rsidR="004113CD">
              <w:t xml:space="preserve"> </w:t>
            </w:r>
          </w:p>
          <w:p w:rsidR="004113CD" w:rsidRDefault="004113CD" w:rsidP="004113CD">
            <w:pPr>
              <w:rPr>
                <w:rFonts w:ascii="Times New Roman" w:hAnsi="Times New Roman"/>
              </w:rPr>
            </w:pPr>
          </w:p>
          <w:p w:rsidR="004113CD" w:rsidRDefault="004113CD" w:rsidP="004113C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4113CD" w:rsidP="00420E6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 b)</w:t>
            </w:r>
          </w:p>
        </w:tc>
        <w:tc>
          <w:tcPr>
            <w:tcW w:w="8690" w:type="dxa"/>
          </w:tcPr>
          <w:p w:rsidR="00420E6C" w:rsidRDefault="004113CD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Solve  </w:t>
            </w:r>
            <w:r w:rsidRPr="004113CD">
              <w:rPr>
                <w:color w:val="FF0000"/>
                <w:position w:val="-6"/>
              </w:rPr>
              <w:object w:dxaOrig="1710" w:dyaOrig="316">
                <v:shape id="_x0000_i1124" type="#_x0000_t75" style="width:85.15pt;height:15.6pt" o:ole="">
                  <v:imagedata r:id="rId359" o:title=""/>
                </v:shape>
                <o:OLEObject Type="Embed" ProgID="FXEquation.Equation" ShapeID="_x0000_i1124" DrawAspect="Content" ObjectID="_1460929052" r:id="rId360"/>
              </w:object>
            </w:r>
            <w:r>
              <w:t xml:space="preserve"> correct to 3 significant figures.</w:t>
            </w:r>
          </w:p>
          <w:p w:rsidR="004113CD" w:rsidRDefault="004113CD" w:rsidP="004113CD">
            <w:pPr>
              <w:rPr>
                <w:rFonts w:ascii="Times New Roman" w:hAnsi="Times New Roman"/>
              </w:rPr>
            </w:pPr>
          </w:p>
          <w:p w:rsidR="004113CD" w:rsidRDefault="004113CD" w:rsidP="004113C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113CD" w:rsidRDefault="004113CD" w:rsidP="004113CD">
            <w:pPr>
              <w:rPr>
                <w:rFonts w:ascii="Times New Roman" w:hAnsi="Times New Roman"/>
              </w:rPr>
            </w:pPr>
          </w:p>
          <w:p w:rsidR="004113CD" w:rsidRDefault="004113CD" w:rsidP="004113C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4113CD" w:rsidP="00420E6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82.  a)</w:t>
            </w:r>
          </w:p>
        </w:tc>
        <w:tc>
          <w:tcPr>
            <w:tcW w:w="8690" w:type="dxa"/>
          </w:tcPr>
          <w:p w:rsidR="00420E6C" w:rsidRDefault="0049022D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Show that </w:t>
            </w:r>
            <w:r w:rsidR="00840A29">
              <w:t>the parabola</w:t>
            </w:r>
            <w:r>
              <w:t xml:space="preserve"> </w:t>
            </w:r>
            <w:r w:rsidRPr="0049022D">
              <w:rPr>
                <w:color w:val="FF0000"/>
                <w:position w:val="-6"/>
              </w:rPr>
              <w:object w:dxaOrig="1574" w:dyaOrig="316">
                <v:shape id="_x0000_i1125" type="#_x0000_t75" style="width:79.15pt;height:15.6pt" o:ole="">
                  <v:imagedata r:id="rId361" o:title=""/>
                </v:shape>
                <o:OLEObject Type="Embed" ProgID="FXEquation.Equation" ShapeID="_x0000_i1125" DrawAspect="Content" ObjectID="_1460929053" r:id="rId362"/>
              </w:object>
            </w:r>
            <w:r>
              <w:t xml:space="preserve"> has no intercepts on the </w:t>
            </w:r>
            <w:r w:rsidRPr="0049022D">
              <w:rPr>
                <w:i/>
              </w:rPr>
              <w:t>x</w:t>
            </w:r>
            <w:r>
              <w:t xml:space="preserve"> axis.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840A29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 b)</w:t>
            </w:r>
          </w:p>
        </w:tc>
        <w:tc>
          <w:tcPr>
            <w:tcW w:w="8690" w:type="dxa"/>
          </w:tcPr>
          <w:p w:rsidR="00420E6C" w:rsidRDefault="00840A29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Determine the turning point of the parabola  </w:t>
            </w:r>
            <w:r w:rsidRPr="00840A29">
              <w:rPr>
                <w:color w:val="FF0000"/>
                <w:position w:val="-6"/>
              </w:rPr>
              <w:object w:dxaOrig="1670" w:dyaOrig="316">
                <v:shape id="_x0000_i1126" type="#_x0000_t75" style="width:83.4pt;height:15.6pt" o:ole="">
                  <v:imagedata r:id="rId363" o:title=""/>
                </v:shape>
                <o:OLEObject Type="Embed" ProgID="FXEquation.Equation" ShapeID="_x0000_i1126" DrawAspect="Content" ObjectID="_1460929054" r:id="rId364"/>
              </w:object>
            </w:r>
            <w:r>
              <w:t xml:space="preserve"> 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840A29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420E6C" w:rsidP="00420E6C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     c)</w:t>
            </w:r>
          </w:p>
        </w:tc>
        <w:tc>
          <w:tcPr>
            <w:tcW w:w="8690" w:type="dxa"/>
          </w:tcPr>
          <w:p w:rsidR="00420E6C" w:rsidRDefault="00840A29" w:rsidP="00420E6C">
            <w:pPr>
              <w:pStyle w:val="Section3Style"/>
              <w:numPr>
                <w:ilvl w:val="0"/>
                <w:numId w:val="0"/>
              </w:numPr>
            </w:pPr>
            <w:r>
              <w:t xml:space="preserve">Draw a sketch of the parabola  </w:t>
            </w:r>
            <w:r w:rsidRPr="00840A29">
              <w:rPr>
                <w:color w:val="FF0000"/>
                <w:position w:val="-6"/>
              </w:rPr>
              <w:object w:dxaOrig="1670" w:dyaOrig="316">
                <v:shape id="_x0000_i1127" type="#_x0000_t75" style="width:83.4pt;height:15.6pt" o:ole="">
                  <v:imagedata r:id="rId363" o:title=""/>
                </v:shape>
                <o:OLEObject Type="Embed" ProgID="FXEquation.Equation" ShapeID="_x0000_i1127" DrawAspect="Content" ObjectID="_1460929055" r:id="rId365"/>
              </w:object>
            </w:r>
          </w:p>
          <w:p w:rsidR="00420E6C" w:rsidRDefault="0085755E" w:rsidP="00420E6C">
            <w:pPr>
              <w:rPr>
                <w:rFonts w:ascii="Times New Roman" w:hAnsi="Times New Roman"/>
              </w:rPr>
            </w:pPr>
            <w:r>
              <w:rPr>
                <w:noProof/>
              </w:rPr>
              <w:object w:dxaOrig="1440" w:dyaOrig="1440">
                <v:shape id="_x0000_s1266" type="#_x0000_t75" style="position:absolute;margin-left:90.35pt;margin-top:4.25pt;width:203pt;height:178.15pt;z-index:251771904;mso-position-horizontal-relative:text;mso-position-vertical-relative:text">
                  <v:imagedata r:id="rId366" o:title=""/>
                </v:shape>
                <o:OLEObject Type="Embed" ProgID="FXDraw.Graphic" ShapeID="_x0000_s1266" DrawAspect="Content" ObjectID="_1460929091" r:id="rId367"/>
              </w:object>
            </w: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840A29" w:rsidRDefault="00840A29" w:rsidP="00420E6C">
            <w:pPr>
              <w:rPr>
                <w:rFonts w:ascii="Times New Roman" w:hAnsi="Times New Roman"/>
              </w:rPr>
            </w:pPr>
          </w:p>
          <w:p w:rsidR="00420E6C" w:rsidRDefault="00420E6C" w:rsidP="00420E6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420E6C" w:rsidRDefault="00420E6C" w:rsidP="00420E6C">
            <w:pPr>
              <w:rPr>
                <w:rFonts w:ascii="Times New Roman" w:hAnsi="Times New Roman"/>
              </w:rPr>
            </w:pPr>
          </w:p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420E6C" w:rsidRPr="00A417C8" w:rsidRDefault="00840A29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420E6C" w:rsidRPr="00A417C8" w:rsidTr="00420E6C">
        <w:trPr>
          <w:cantSplit/>
          <w:trHeight w:val="851"/>
        </w:trPr>
        <w:tc>
          <w:tcPr>
            <w:tcW w:w="959" w:type="dxa"/>
          </w:tcPr>
          <w:p w:rsidR="00420E6C" w:rsidRPr="003A09E1" w:rsidRDefault="005D4178" w:rsidP="00420E6C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83.  </w:t>
            </w:r>
          </w:p>
        </w:tc>
        <w:tc>
          <w:tcPr>
            <w:tcW w:w="8690" w:type="dxa"/>
          </w:tcPr>
          <w:p w:rsidR="00274718" w:rsidRDefault="00274718">
            <w:pPr>
              <w:rPr>
                <w:rFonts w:ascii="Times New Roman" w:hAnsi="Times New Roman" w:cs="Times New Roman"/>
              </w:rPr>
            </w:pPr>
            <w:r w:rsidRPr="00274718">
              <w:rPr>
                <w:rFonts w:ascii="Times New Roman" w:hAnsi="Times New Roman" w:cs="Times New Roman"/>
              </w:rPr>
              <w:t>The</w:t>
            </w:r>
            <w:r>
              <w:rPr>
                <w:rFonts w:ascii="Times New Roman" w:hAnsi="Times New Roman" w:cs="Times New Roman"/>
              </w:rPr>
              <w:t xml:space="preserve"> results of two test groups on a trial of a pain relief drug are shown on the back to back stem and leaf plot. </w:t>
            </w:r>
          </w:p>
          <w:p w:rsidR="00274718" w:rsidRDefault="0027471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scores indicate the perceived amount of</w:t>
            </w:r>
            <w:r w:rsidR="00C675AB">
              <w:rPr>
                <w:rFonts w:ascii="Times New Roman" w:hAnsi="Times New Roman" w:cs="Times New Roman"/>
              </w:rPr>
              <w:t xml:space="preserve"> pain on a scale of 0 (low) to 70 (high).</w:t>
            </w:r>
          </w:p>
          <w:p w:rsidR="00E867A5" w:rsidRDefault="0027471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A were th</w:t>
            </w:r>
            <w:r w:rsidR="00C675AB">
              <w:rPr>
                <w:rFonts w:ascii="Times New Roman" w:hAnsi="Times New Roman" w:cs="Times New Roman"/>
              </w:rPr>
              <w:t>e control group, and Group B took the drug being tested.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E867A5" w:rsidRDefault="00E867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For Group A the mean was calculated to be 34.1 with a standard deviation of 15.0.</w:t>
            </w:r>
          </w:p>
          <w:p w:rsidR="00274718" w:rsidRPr="00274718" w:rsidRDefault="00274718">
            <w:pPr>
              <w:rPr>
                <w:rFonts w:ascii="Times New Roman" w:hAnsi="Times New Roman" w:cs="Times New Roman"/>
              </w:rPr>
            </w:pPr>
            <w:r w:rsidRPr="00274718">
              <w:rPr>
                <w:rFonts w:ascii="Times New Roman" w:hAnsi="Times New Roman" w:cs="Times New Roman"/>
              </w:rPr>
              <w:t xml:space="preserve"> </w:t>
            </w:r>
          </w:p>
          <w:p w:rsidR="00274718" w:rsidRDefault="00274718">
            <w:r>
              <w:t xml:space="preserve">           Group A                                        Group B</w:t>
            </w:r>
          </w:p>
          <w:tbl>
            <w:tblPr>
              <w:tblW w:w="0" w:type="auto"/>
              <w:tblInd w:w="108" w:type="dxa"/>
              <w:tblBorders>
                <w:top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40"/>
              <w:gridCol w:w="340"/>
              <w:gridCol w:w="340"/>
              <w:gridCol w:w="340"/>
              <w:gridCol w:w="340"/>
              <w:gridCol w:w="340"/>
              <w:gridCol w:w="794"/>
              <w:gridCol w:w="340"/>
              <w:gridCol w:w="340"/>
              <w:gridCol w:w="340"/>
              <w:gridCol w:w="340"/>
              <w:gridCol w:w="340"/>
              <w:gridCol w:w="340"/>
            </w:tblGrid>
            <w:tr w:rsidR="00313F86" w:rsidRPr="00D86C07" w:rsidTr="00274718"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tabs>
                      <w:tab w:val="center" w:pos="864"/>
                    </w:tabs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2</w:t>
                  </w:r>
                </w:p>
              </w:tc>
              <w:tc>
                <w:tcPr>
                  <w:tcW w:w="794" w:type="dxa"/>
                </w:tcPr>
                <w:p w:rsidR="00313F86" w:rsidRPr="00D86C07" w:rsidRDefault="00313F86" w:rsidP="00313F86">
                  <w:pPr>
                    <w:pStyle w:val="DefaultText"/>
                    <w:tabs>
                      <w:tab w:val="center" w:pos="864"/>
                    </w:tabs>
                    <w:jc w:val="center"/>
                  </w:pPr>
                  <w:r w:rsidRPr="00D86C07">
                    <w:t>0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2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3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5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313F86" w:rsidRPr="00D86C07" w:rsidRDefault="00C675AB" w:rsidP="00313F86">
                  <w:pPr>
                    <w:pStyle w:val="DefaultText"/>
                    <w:jc w:val="both"/>
                  </w:pPr>
                  <w:r>
                    <w:t>7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</w:tr>
            <w:tr w:rsidR="00313F86" w:rsidRPr="00D86C07" w:rsidTr="00274718"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0</w:t>
                  </w:r>
                </w:p>
              </w:tc>
              <w:tc>
                <w:tcPr>
                  <w:tcW w:w="794" w:type="dxa"/>
                </w:tcPr>
                <w:p w:rsidR="00313F86" w:rsidRPr="00D86C07" w:rsidRDefault="00313F86" w:rsidP="00313F86">
                  <w:pPr>
                    <w:pStyle w:val="DefaultText"/>
                    <w:jc w:val="center"/>
                  </w:pPr>
                  <w:r w:rsidRPr="00D86C07">
                    <w:t>1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3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8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9</w:t>
                  </w:r>
                </w:p>
              </w:tc>
            </w:tr>
            <w:tr w:rsidR="00313F86" w:rsidRPr="00D86C07" w:rsidTr="00274718"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8</w:t>
                  </w: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5</w:t>
                  </w: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3</w:t>
                  </w: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1</w:t>
                  </w:r>
                </w:p>
              </w:tc>
              <w:tc>
                <w:tcPr>
                  <w:tcW w:w="794" w:type="dxa"/>
                </w:tcPr>
                <w:p w:rsidR="00313F86" w:rsidRPr="00D86C07" w:rsidRDefault="00313F86" w:rsidP="00313F86">
                  <w:pPr>
                    <w:pStyle w:val="DefaultText"/>
                    <w:jc w:val="center"/>
                  </w:pPr>
                  <w:r w:rsidRPr="00D86C07">
                    <w:t>2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3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5</w:t>
                  </w:r>
                </w:p>
              </w:tc>
              <w:tc>
                <w:tcPr>
                  <w:tcW w:w="340" w:type="dxa"/>
                </w:tcPr>
                <w:p w:rsidR="00313F86" w:rsidRPr="00D86C07" w:rsidRDefault="00C675AB" w:rsidP="00313F86">
                  <w:pPr>
                    <w:pStyle w:val="DefaultText"/>
                    <w:jc w:val="both"/>
                  </w:pPr>
                  <w:r>
                    <w:t>9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</w:tr>
            <w:tr w:rsidR="004C675C" w:rsidRPr="00D86C07" w:rsidTr="00274718"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9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8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2</w:t>
                  </w:r>
                </w:p>
              </w:tc>
              <w:tc>
                <w:tcPr>
                  <w:tcW w:w="340" w:type="dxa"/>
                </w:tcPr>
                <w:p w:rsidR="004C675C" w:rsidRDefault="004C675C" w:rsidP="004C675C">
                  <w:pPr>
                    <w:pStyle w:val="DefaultText"/>
                    <w:jc w:val="right"/>
                  </w:pPr>
                  <w:r>
                    <w:t>0</w:t>
                  </w:r>
                </w:p>
              </w:tc>
              <w:tc>
                <w:tcPr>
                  <w:tcW w:w="794" w:type="dxa"/>
                </w:tcPr>
                <w:p w:rsidR="004C675C" w:rsidRPr="00D86C07" w:rsidRDefault="004C675C" w:rsidP="004C675C">
                  <w:pPr>
                    <w:pStyle w:val="DefaultText"/>
                    <w:jc w:val="center"/>
                  </w:pPr>
                  <w:r w:rsidRPr="00D86C07">
                    <w:t>3</w:t>
                  </w:r>
                </w:p>
              </w:tc>
              <w:tc>
                <w:tcPr>
                  <w:tcW w:w="340" w:type="dxa"/>
                </w:tcPr>
                <w:p w:rsidR="004C675C" w:rsidRDefault="004C675C" w:rsidP="004C675C">
                  <w:pPr>
                    <w:pStyle w:val="DefaultText"/>
                    <w:jc w:val="both"/>
                  </w:pPr>
                  <w:r>
                    <w:t>0</w:t>
                  </w:r>
                </w:p>
              </w:tc>
              <w:tc>
                <w:tcPr>
                  <w:tcW w:w="340" w:type="dxa"/>
                </w:tcPr>
                <w:p w:rsidR="004C675C" w:rsidRDefault="004C675C" w:rsidP="004C675C">
                  <w:pPr>
                    <w:pStyle w:val="DefaultText"/>
                    <w:jc w:val="both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4C675C" w:rsidRDefault="004C675C" w:rsidP="004C675C">
                  <w:pPr>
                    <w:pStyle w:val="DefaultText"/>
                    <w:jc w:val="both"/>
                  </w:pPr>
                  <w:r>
                    <w:t>8</w:t>
                  </w:r>
                </w:p>
              </w:tc>
              <w:tc>
                <w:tcPr>
                  <w:tcW w:w="340" w:type="dxa"/>
                </w:tcPr>
                <w:p w:rsidR="004C675C" w:rsidRPr="00D86C07" w:rsidRDefault="00C675AB" w:rsidP="004C675C">
                  <w:pPr>
                    <w:pStyle w:val="DefaultText"/>
                    <w:jc w:val="both"/>
                  </w:pPr>
                  <w:r>
                    <w:t>9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</w:tr>
            <w:tr w:rsidR="004C675C" w:rsidRPr="00D86C07" w:rsidTr="00274718"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8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5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3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1</w:t>
                  </w:r>
                </w:p>
              </w:tc>
              <w:tc>
                <w:tcPr>
                  <w:tcW w:w="794" w:type="dxa"/>
                </w:tcPr>
                <w:p w:rsidR="004C675C" w:rsidRPr="00D86C07" w:rsidRDefault="004C675C" w:rsidP="004C675C">
                  <w:pPr>
                    <w:pStyle w:val="DefaultText"/>
                    <w:jc w:val="center"/>
                  </w:pPr>
                  <w:r w:rsidRPr="00D86C07">
                    <w:t>4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  <w:r>
                    <w:t>2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  <w:r>
                    <w:t>4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</w:tr>
            <w:tr w:rsidR="004C675C" w:rsidRPr="00D86C07" w:rsidTr="00274718"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7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3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right"/>
                  </w:pPr>
                  <w:r>
                    <w:t>0</w:t>
                  </w:r>
                </w:p>
              </w:tc>
              <w:tc>
                <w:tcPr>
                  <w:tcW w:w="794" w:type="dxa"/>
                </w:tcPr>
                <w:p w:rsidR="004C675C" w:rsidRPr="00D86C07" w:rsidRDefault="004C675C" w:rsidP="004C675C">
                  <w:pPr>
                    <w:pStyle w:val="DefaultText"/>
                    <w:jc w:val="center"/>
                  </w:pPr>
                  <w:r w:rsidRPr="00D86C07">
                    <w:t>5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  <w:r>
                    <w:t>0</w:t>
                  </w: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4C675C" w:rsidRPr="00D86C07" w:rsidRDefault="004C675C" w:rsidP="004C675C">
                  <w:pPr>
                    <w:pStyle w:val="DefaultText"/>
                    <w:jc w:val="both"/>
                  </w:pPr>
                </w:p>
              </w:tc>
            </w:tr>
            <w:tr w:rsidR="00313F86" w:rsidRPr="00D86C07" w:rsidTr="00274718"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4C675C">
                  <w:pPr>
                    <w:pStyle w:val="DefaultText"/>
                    <w:jc w:val="right"/>
                  </w:pPr>
                </w:p>
              </w:tc>
              <w:tc>
                <w:tcPr>
                  <w:tcW w:w="340" w:type="dxa"/>
                </w:tcPr>
                <w:p w:rsidR="00313F86" w:rsidRPr="00D86C07" w:rsidRDefault="004C675C" w:rsidP="00313F86">
                  <w:pPr>
                    <w:pStyle w:val="DefaultText"/>
                    <w:jc w:val="right"/>
                  </w:pPr>
                  <w:r>
                    <w:t>2</w:t>
                  </w:r>
                </w:p>
              </w:tc>
              <w:tc>
                <w:tcPr>
                  <w:tcW w:w="794" w:type="dxa"/>
                </w:tcPr>
                <w:p w:rsidR="00313F86" w:rsidRPr="00D86C07" w:rsidRDefault="004C675C" w:rsidP="00313F86">
                  <w:pPr>
                    <w:pStyle w:val="DefaultText"/>
                    <w:jc w:val="center"/>
                  </w:pPr>
                  <w:r>
                    <w:t>6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  <w:r>
                    <w:t>1</w:t>
                  </w: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  <w:tc>
                <w:tcPr>
                  <w:tcW w:w="340" w:type="dxa"/>
                </w:tcPr>
                <w:p w:rsidR="00313F86" w:rsidRPr="00D86C07" w:rsidRDefault="00313F86" w:rsidP="00313F86">
                  <w:pPr>
                    <w:pStyle w:val="DefaultText"/>
                    <w:jc w:val="both"/>
                  </w:pPr>
                </w:p>
              </w:tc>
            </w:tr>
          </w:tbl>
          <w:p w:rsidR="00420E6C" w:rsidRPr="00D73A65" w:rsidRDefault="00420E6C" w:rsidP="00420E6C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091" w:type="dxa"/>
          </w:tcPr>
          <w:p w:rsidR="00420E6C" w:rsidRPr="00A417C8" w:rsidRDefault="00644B5D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3</w:t>
            </w:r>
          </w:p>
        </w:tc>
      </w:tr>
      <w:tr w:rsidR="00E867A5" w:rsidRPr="00A417C8" w:rsidTr="00420E6C">
        <w:trPr>
          <w:cantSplit/>
          <w:trHeight w:val="851"/>
        </w:trPr>
        <w:tc>
          <w:tcPr>
            <w:tcW w:w="959" w:type="dxa"/>
          </w:tcPr>
          <w:p w:rsidR="00E867A5" w:rsidRDefault="00E867A5" w:rsidP="00420E6C">
            <w:pPr>
              <w:ind w:right="-149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 xml:space="preserve">         a)</w:t>
            </w:r>
          </w:p>
        </w:tc>
        <w:tc>
          <w:tcPr>
            <w:tcW w:w="8690" w:type="dxa"/>
          </w:tcPr>
          <w:p w:rsidR="00E867A5" w:rsidRDefault="00E867A5" w:rsidP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Find the mean and standard deviation for Group B. </w:t>
            </w:r>
          </w:p>
          <w:p w:rsidR="00E867A5" w:rsidRDefault="00E867A5" w:rsidP="00E867A5">
            <w:pPr>
              <w:rPr>
                <w:rFonts w:ascii="Times New Roman" w:hAnsi="Times New Roman"/>
              </w:rPr>
            </w:pPr>
          </w:p>
          <w:p w:rsidR="00E867A5" w:rsidRDefault="00E867A5" w:rsidP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E867A5" w:rsidRDefault="00E867A5" w:rsidP="00E867A5">
            <w:pPr>
              <w:rPr>
                <w:rFonts w:ascii="Times New Roman" w:hAnsi="Times New Roman"/>
              </w:rPr>
            </w:pPr>
          </w:p>
          <w:p w:rsidR="00E867A5" w:rsidRPr="00274718" w:rsidRDefault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</w:tc>
        <w:tc>
          <w:tcPr>
            <w:tcW w:w="1091" w:type="dxa"/>
          </w:tcPr>
          <w:p w:rsidR="00E867A5" w:rsidRDefault="00E867A5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E867A5" w:rsidRPr="00A417C8" w:rsidTr="00420E6C">
        <w:trPr>
          <w:cantSplit/>
          <w:trHeight w:val="851"/>
        </w:trPr>
        <w:tc>
          <w:tcPr>
            <w:tcW w:w="959" w:type="dxa"/>
          </w:tcPr>
          <w:p w:rsidR="00E867A5" w:rsidRDefault="00E867A5" w:rsidP="00420E6C">
            <w:pPr>
              <w:ind w:right="-149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 xml:space="preserve">        b)</w:t>
            </w:r>
          </w:p>
        </w:tc>
        <w:tc>
          <w:tcPr>
            <w:tcW w:w="8690" w:type="dxa"/>
          </w:tcPr>
          <w:p w:rsidR="00E867A5" w:rsidRDefault="00E867A5" w:rsidP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 statistical measures and terminology to analyse the results of the trial and determine if the drug appears to be successful in its aim, to reduce pain.</w:t>
            </w:r>
          </w:p>
          <w:p w:rsidR="00E867A5" w:rsidRDefault="00E867A5" w:rsidP="00E867A5">
            <w:pPr>
              <w:rPr>
                <w:rFonts w:ascii="Times New Roman" w:hAnsi="Times New Roman"/>
              </w:rPr>
            </w:pPr>
          </w:p>
          <w:p w:rsidR="00E867A5" w:rsidRDefault="00E867A5" w:rsidP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E867A5" w:rsidRDefault="00E867A5" w:rsidP="00E867A5">
            <w:pPr>
              <w:rPr>
                <w:rFonts w:ascii="Times New Roman" w:hAnsi="Times New Roman"/>
              </w:rPr>
            </w:pPr>
          </w:p>
          <w:p w:rsidR="00E867A5" w:rsidRDefault="00E867A5" w:rsidP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E867A5" w:rsidRDefault="00E867A5" w:rsidP="00E867A5">
            <w:pPr>
              <w:rPr>
                <w:rFonts w:ascii="Times New Roman" w:hAnsi="Times New Roman"/>
              </w:rPr>
            </w:pPr>
          </w:p>
          <w:p w:rsidR="00E867A5" w:rsidRDefault="00E867A5" w:rsidP="00E867A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……………………………………………………………………………………………</w:t>
            </w:r>
          </w:p>
          <w:p w:rsidR="00E867A5" w:rsidRDefault="00E867A5" w:rsidP="00E867A5">
            <w:pPr>
              <w:rPr>
                <w:rFonts w:ascii="Times New Roman" w:hAnsi="Times New Roman"/>
              </w:rPr>
            </w:pPr>
          </w:p>
          <w:p w:rsidR="00E867A5" w:rsidRPr="00E867A5" w:rsidRDefault="00E867A5" w:rsidP="00E867A5">
            <w:pPr>
              <w:rPr>
                <w:rFonts w:ascii="Times New Roman" w:hAnsi="Times New Roman" w:cs="Times New Roman"/>
              </w:rPr>
            </w:pPr>
            <w:r w:rsidRPr="00E867A5">
              <w:rPr>
                <w:rFonts w:ascii="Times New Roman" w:hAnsi="Times New Roman" w:cs="Times New Roman"/>
              </w:rPr>
              <w:t>………………………………………………………..</w:t>
            </w:r>
            <w:r>
              <w:rPr>
                <w:rFonts w:ascii="Times New Roman" w:hAnsi="Times New Roman" w:cs="Times New Roman"/>
              </w:rPr>
              <w:t>…………………………………</w:t>
            </w:r>
          </w:p>
        </w:tc>
        <w:tc>
          <w:tcPr>
            <w:tcW w:w="1091" w:type="dxa"/>
          </w:tcPr>
          <w:p w:rsidR="00E867A5" w:rsidRDefault="00E867A5" w:rsidP="00420E6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</w:tbl>
    <w:p w:rsidR="003A09E1" w:rsidRDefault="003A09E1" w:rsidP="003A09E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DB5487" w:rsidRPr="003A09E1" w:rsidRDefault="003A09E1" w:rsidP="003A09E1">
      <w:pPr>
        <w:rPr>
          <w:rFonts w:ascii="Times New Roman" w:hAnsi="Times New Roman"/>
        </w:rPr>
        <w:sectPr w:rsidR="00DB5487" w:rsidRPr="003A09E1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br w:type="page"/>
      </w:r>
    </w:p>
    <w:p w:rsidR="00213CE1" w:rsidRPr="004E1F9D" w:rsidRDefault="00213CE1" w:rsidP="00213CE1">
      <w:pPr>
        <w:tabs>
          <w:tab w:val="left" w:pos="2040"/>
        </w:tabs>
        <w:spacing w:after="120"/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</w:t>
      </w: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High School</w:t>
      </w:r>
      <w:r w:rsidRPr="004E1F9D">
        <w:rPr>
          <w:rFonts w:cstheme="minorHAnsi"/>
          <w:sz w:val="40"/>
          <w:szCs w:val="40"/>
        </w:rPr>
        <w:tab/>
      </w:r>
    </w:p>
    <w:p w:rsidR="00213CE1" w:rsidRPr="004E1F9D" w:rsidRDefault="00213CE1" w:rsidP="00213CE1">
      <w:pPr>
        <w:tabs>
          <w:tab w:val="left" w:pos="2040"/>
        </w:tabs>
        <w:spacing w:after="120"/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Half - </w:t>
      </w:r>
      <w:r w:rsidRPr="004E1F9D">
        <w:rPr>
          <w:rFonts w:cstheme="minorHAnsi"/>
          <w:sz w:val="28"/>
        </w:rPr>
        <w:t xml:space="preserve">Yearly Exam </w:t>
      </w:r>
    </w:p>
    <w:p w:rsidR="00213CE1" w:rsidRPr="004E1F9D" w:rsidRDefault="00213CE1" w:rsidP="00213CE1">
      <w:pPr>
        <w:tabs>
          <w:tab w:val="left" w:pos="2040"/>
        </w:tabs>
        <w:spacing w:after="120"/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Advanced </w:t>
      </w:r>
      <w:r w:rsidRPr="004E1F9D">
        <w:rPr>
          <w:rFonts w:cstheme="minorHAnsi"/>
          <w:sz w:val="28"/>
        </w:rPr>
        <w:t xml:space="preserve">Mathematics  Course </w:t>
      </w:r>
    </w:p>
    <w:p w:rsidR="00213CE1" w:rsidRPr="004E1F9D" w:rsidRDefault="00213CE1" w:rsidP="00213CE1">
      <w:pPr>
        <w:spacing w:after="120"/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213CE1" w:rsidRPr="004E1F9D" w:rsidRDefault="00213CE1" w:rsidP="00213CE1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213CE1" w:rsidRPr="004E1F9D" w:rsidRDefault="00213CE1" w:rsidP="00213CE1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213CE1" w:rsidRPr="009D2C92" w:rsidRDefault="00213CE1" w:rsidP="00213CE1">
      <w:pPr>
        <w:spacing w:after="120"/>
        <w:sectPr w:rsidR="00213CE1" w:rsidRPr="009D2C92" w:rsidSect="00213CE1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tab/>
      </w:r>
    </w:p>
    <w:p w:rsidR="00213CE1" w:rsidRPr="009D2C92" w:rsidRDefault="00213CE1" w:rsidP="00213CE1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56665B47" wp14:editId="2FC88CA2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ACBD89" id="Oval 2" o:spid="_x0000_s1026" style="position:absolute;margin-left:89.1pt;margin-top:4pt;width:13.5pt;height:8.7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3BC7F486" wp14:editId="00FC9213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B60C66" id="Oval 4" o:spid="_x0000_s1026" style="position:absolute;margin-left:183.9pt;margin-top:1.75pt;width:13.5pt;height:8.7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747C8AC3" wp14:editId="68E44CF4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A472CD" id="Oval 5" o:spid="_x0000_s1026" style="position:absolute;margin-left:230.1pt;margin-top:1pt;width:13.5pt;height:8.7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19692A99" wp14:editId="7293F005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B3FEB0" id="Oval 3" o:spid="_x0000_s1026" style="position:absolute;margin-left:134.7pt;margin-top:2.45pt;width:13.5pt;height:8.75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>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306BD1C0" wp14:editId="335A75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F326E6" id="Oval 9" o:spid="_x0000_s1026" style="position:absolute;margin-left:230.85pt;margin-top:1.85pt;width:13.5pt;height:9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306675D8" wp14:editId="65C3ABA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AB1EED" id="Oval 8" o:spid="_x0000_s1026" style="position:absolute;margin-left:182.4pt;margin-top:1.85pt;width:13.5pt;height:9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1E9DB4E9" wp14:editId="233216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3F9C3A" id="Oval 7" o:spid="_x0000_s1026" style="position:absolute;margin-left:133.95pt;margin-top:1.85pt;width:13.5pt;height:9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53A18D3D" wp14:editId="77B4440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FC139" id="Oval 6" o:spid="_x0000_s1026" style="position:absolute;margin-left:88.35pt;margin-top:1.85pt;width:13.5pt;height:9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59A2F62B" wp14:editId="5BCAB4D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EEE932" id="Oval 13" o:spid="_x0000_s1026" style="position:absolute;margin-left:230.85pt;margin-top:1.85pt;width:13.5pt;height:9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0A88D1E3" wp14:editId="3DE897E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6C5F8A" id="Oval 12" o:spid="_x0000_s1026" style="position:absolute;margin-left:182.4pt;margin-top:1.85pt;width:13.5pt;height:9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1F1859BA" wp14:editId="0437022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D9E5D9" id="Oval 11" o:spid="_x0000_s1026" style="position:absolute;margin-left:133.95pt;margin-top:1.85pt;width:13.5pt;height:9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D593906" wp14:editId="72ED8C3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FEC352" id="Oval 10" o:spid="_x0000_s1026" style="position:absolute;margin-left:88.35pt;margin-top:1.85pt;width:13.5pt;height:9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1E2A2A66" wp14:editId="52A958E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A88EAF" id="Oval 17" o:spid="_x0000_s1026" style="position:absolute;margin-left:230.85pt;margin-top:1.85pt;width:13.5pt;height:9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45C48B8E" wp14:editId="202AA72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C99BB5" id="Oval 16" o:spid="_x0000_s1026" style="position:absolute;margin-left:182.4pt;margin-top:1.85pt;width:13.5pt;height:9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1F5BFBA2" wp14:editId="26D1359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F84D30" id="Oval 15" o:spid="_x0000_s1026" style="position:absolute;margin-left:133.95pt;margin-top:1.85pt;width:13.5pt;height:9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4302B7FA" wp14:editId="5A58D9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7CF09D" id="Oval 14" o:spid="_x0000_s1026" style="position:absolute;margin-left:88.35pt;margin-top:1.85pt;width:13.5pt;height:9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1DAC0B7F" wp14:editId="6C41D0C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DC44EE" id="Oval 21" o:spid="_x0000_s1026" style="position:absolute;margin-left:230.85pt;margin-top:1.85pt;width:13.5pt;height:9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33F3C46D" wp14:editId="29C36AE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18ADE2" id="Oval 20" o:spid="_x0000_s1026" style="position:absolute;margin-left:182.4pt;margin-top:1.85pt;width:13.5pt;height:9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8EA046D" wp14:editId="54B8ACE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53B9CE" id="Oval 19" o:spid="_x0000_s1026" style="position:absolute;margin-left:133.95pt;margin-top:1.85pt;width:13.5pt;height: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4BCD0110" wp14:editId="12AEAE0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25E3FB" id="Oval 18" o:spid="_x0000_s1026" style="position:absolute;margin-left:88.35pt;margin-top:1.85pt;width:13.5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52576656" wp14:editId="7DFDCD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F16DAE" id="Oval 25" o:spid="_x0000_s1026" style="position:absolute;margin-left:230.85pt;margin-top:1.85pt;width:13.5pt;height:9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0CC671E8" wp14:editId="340C91A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F2EE76" id="Oval 24" o:spid="_x0000_s1026" style="position:absolute;margin-left:182.4pt;margin-top:1.85pt;width:13.5pt;height:9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613C41E7" wp14:editId="5FB9286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A51DCD" id="Oval 23" o:spid="_x0000_s1026" style="position:absolute;margin-left:133.95pt;margin-top:1.85pt;width:13.5pt;height: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5D4F4643" wp14:editId="4547728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57803B" id="Oval 22" o:spid="_x0000_s1026" style="position:absolute;margin-left:88.35pt;margin-top:1.85pt;width:13.5pt;height:9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61024883" wp14:editId="2FA4B9C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2E412F" id="Oval 29" o:spid="_x0000_s1026" style="position:absolute;margin-left:230.85pt;margin-top:1.85pt;width:13.5pt;height:9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5D771E18" wp14:editId="3DCA57A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1DB868" id="Oval 28" o:spid="_x0000_s1026" style="position:absolute;margin-left:182.4pt;margin-top:1.85pt;width:13.5pt;height:9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1691B92D" wp14:editId="6F79B1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2AF022" id="Oval 27" o:spid="_x0000_s1026" style="position:absolute;margin-left:133.95pt;margin-top:1.85pt;width:13.5pt;height:9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A99EBF6" wp14:editId="6DFE0C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B2FF6B" id="Oval 26" o:spid="_x0000_s1026" style="position:absolute;margin-left:88.35pt;margin-top:1.85pt;width:13.5pt;height:9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461FD284" wp14:editId="4DDBDC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ABAFAA" id="Oval 33" o:spid="_x0000_s1026" style="position:absolute;margin-left:230.85pt;margin-top:1.85pt;width:13.5pt;height:9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6A736CE" wp14:editId="57EE2C9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F037C5" id="Oval 32" o:spid="_x0000_s1026" style="position:absolute;margin-left:182.4pt;margin-top:1.85pt;width:13.5pt;height:9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67308533" wp14:editId="4B72DD2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51E90E" id="Oval 31" o:spid="_x0000_s1026" style="position:absolute;margin-left:133.95pt;margin-top:1.85pt;width:13.5pt;height:9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109B0307" wp14:editId="25CFDF9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D1C40B" id="Oval 30" o:spid="_x0000_s1026" style="position:absolute;margin-left:88.35pt;margin-top:1.85pt;width:13.5pt;height:9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32C05DBF" wp14:editId="18D938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80F90E" id="Oval 37" o:spid="_x0000_s1026" style="position:absolute;margin-left:230.85pt;margin-top:1.85pt;width:13.5pt;height:9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60530DD0" wp14:editId="6D45C4D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05D076" id="Oval 36" o:spid="_x0000_s1026" style="position:absolute;margin-left:182.4pt;margin-top:1.85pt;width:13.5pt;height:9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289D7BF8" wp14:editId="3CA9A9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273CEE" id="Oval 35" o:spid="_x0000_s1026" style="position:absolute;margin-left:133.95pt;margin-top:1.85pt;width:13.5pt;height:9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3D25D0D" wp14:editId="48488B8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6F66C" id="Oval 34" o:spid="_x0000_s1026" style="position:absolute;margin-left:88.35pt;margin-top:1.85pt;width:13.5pt;height:9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221D5851" wp14:editId="5AD1DD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9AD794" id="Oval 41" o:spid="_x0000_s1026" style="position:absolute;margin-left:230.85pt;margin-top:1.85pt;width:13.5pt;height:9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402EAC3E" wp14:editId="59929D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2E9029" id="Oval 40" o:spid="_x0000_s1026" style="position:absolute;margin-left:182.4pt;margin-top:1.85pt;width:13.5pt;height:9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68BD25DA" wp14:editId="3B620E9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77DAA7" id="Oval 39" o:spid="_x0000_s1026" style="position:absolute;margin-left:133.95pt;margin-top:1.85pt;width:13.5pt;height:9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3BD75E86" wp14:editId="50520B1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921D59" id="Oval 38" o:spid="_x0000_s1026" style="position:absolute;margin-left:88.35pt;margin-top:1.85pt;width:13.5pt;height:9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767FD448" wp14:editId="20FFBC1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49984B" id="Oval 45" o:spid="_x0000_s1026" style="position:absolute;margin-left:230.85pt;margin-top:1.85pt;width:13.5pt;height:9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0DDF10BA" wp14:editId="419171A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EE0D3E" id="Oval 44" o:spid="_x0000_s1026" style="position:absolute;margin-left:182.4pt;margin-top:1.85pt;width:13.5pt;height:9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03C21BD1" wp14:editId="48B1D5F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53A6AD" id="Oval 43" o:spid="_x0000_s1026" style="position:absolute;margin-left:133.95pt;margin-top:1.85pt;width:13.5pt;height:9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96AA25F" wp14:editId="3AE40C7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E72A9C" id="Oval 42" o:spid="_x0000_s1026" style="position:absolute;margin-left:88.35pt;margin-top:1.85pt;width:13.5pt;height: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59BE6DDE" wp14:editId="7989D28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839AFC" id="Oval 49" o:spid="_x0000_s1026" style="position:absolute;margin-left:230.85pt;margin-top:1.85pt;width:13.5pt;height:9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375EB965" wp14:editId="47FB399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92E4DA" id="Oval 48" o:spid="_x0000_s1026" style="position:absolute;margin-left:182.4pt;margin-top:1.85pt;width:13.5pt;height:9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0BDE721D" wp14:editId="6FCC84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73A99" id="Oval 47" o:spid="_x0000_s1026" style="position:absolute;margin-left:133.95pt;margin-top:1.85pt;width:13.5pt;height:9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14114928" wp14:editId="7630529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8DFFF1" id="Oval 46" o:spid="_x0000_s1026" style="position:absolute;margin-left:88.35pt;margin-top:1.85pt;width:13.5pt;height:9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36DCE9CF" wp14:editId="54026F5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82B055" id="Oval 53" o:spid="_x0000_s1026" style="position:absolute;margin-left:230.85pt;margin-top:1.85pt;width:13.5pt;height:9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7C76E8FF" wp14:editId="78D570E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F5638A" id="Oval 52" o:spid="_x0000_s1026" style="position:absolute;margin-left:182.4pt;margin-top:1.85pt;width:13.5pt;height:9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2F5927E8" wp14:editId="0A5CCEF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ED9E51" id="Oval 51" o:spid="_x0000_s1026" style="position:absolute;margin-left:133.95pt;margin-top:1.85pt;width:13.5pt;height:9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257CB1D9" wp14:editId="3BBF9CB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E59E99" id="Oval 50" o:spid="_x0000_s1026" style="position:absolute;margin-left:88.35pt;margin-top:1.85pt;width:13.5pt;height:9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0EAD106" wp14:editId="0B6198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7608BB" id="Oval 57" o:spid="_x0000_s1026" style="position:absolute;margin-left:230.85pt;margin-top:1.85pt;width:13.5pt;height:9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3A2F4D68" wp14:editId="43B9685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C2BD3C" id="Oval 56" o:spid="_x0000_s1026" style="position:absolute;margin-left:182.4pt;margin-top:1.85pt;width:13.5pt;height:9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3AE3EDF4" wp14:editId="552C6D2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C9809D" id="Oval 55" o:spid="_x0000_s1026" style="position:absolute;margin-left:133.95pt;margin-top:1.85pt;width:13.5pt;height:9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24643DE6" wp14:editId="34A754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DBE8E1" id="Oval 54" o:spid="_x0000_s1026" style="position:absolute;margin-left:88.35pt;margin-top:1.85pt;width:13.5pt;height:9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9D2C92">
        <w:rPr>
          <w:rFonts w:cstheme="minorHAnsi"/>
        </w:rPr>
        <w:tab/>
        <w:t xml:space="preserve"> </w:t>
      </w:r>
      <w:r>
        <w:rPr>
          <w:rFonts w:cstheme="minorHAnsi"/>
        </w:rPr>
        <w:t>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124F8895" wp14:editId="10376F2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2542BA" id="Oval 61" o:spid="_x0000_s1026" style="position:absolute;margin-left:230.85pt;margin-top:1.85pt;width:13.5pt;height:9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39B01FC2" wp14:editId="34BF213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82CED0" id="Oval 60" o:spid="_x0000_s1026" style="position:absolute;margin-left:182.4pt;margin-top:1.85pt;width:13.5pt;height:9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36AA06A" wp14:editId="4C98BD0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8AE13E" id="Oval 59" o:spid="_x0000_s1026" style="position:absolute;margin-left:133.95pt;margin-top:1.85pt;width:13.5pt;height:9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1A988A11" wp14:editId="68F55D7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CBC85C" id="Oval 58" o:spid="_x0000_s1026" style="position:absolute;margin-left:88.35pt;margin-top:1.85pt;width:13.5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80F1C95" wp14:editId="66C85A1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40A212" id="Oval 65" o:spid="_x0000_s1026" style="position:absolute;margin-left:230.85pt;margin-top:1.85pt;width:13.5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2F361082" wp14:editId="48241C6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DCA5A9" id="Oval 64" o:spid="_x0000_s1026" style="position:absolute;margin-left:182.4pt;margin-top:1.85pt;width:13.5pt;height: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2C615DDA" wp14:editId="2E5A38E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FBCC26" id="Oval 63" o:spid="_x0000_s1026" style="position:absolute;margin-left:133.95pt;margin-top:1.85pt;width:13.5pt;height:9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645E569" wp14:editId="527ED1C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8BD2B7" id="Oval 62" o:spid="_x0000_s1026" style="position:absolute;margin-left:88.35pt;margin-top:1.85pt;width:13.5pt;height:9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6427098" wp14:editId="1DE664F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ECF0AA" id="Oval 69" o:spid="_x0000_s1026" style="position:absolute;margin-left:230.85pt;margin-top:1.85pt;width:13.5pt;height:9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ABD1BB9" wp14:editId="33DD4B9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190FAA" id="Oval 68" o:spid="_x0000_s1026" style="position:absolute;margin-left:182.4pt;margin-top:1.85pt;width:13.5pt;height:9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BA8DED4" wp14:editId="28794D1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226D59" id="Oval 67" o:spid="_x0000_s1026" style="position:absolute;margin-left:133.95pt;margin-top:1.85pt;width:13.5pt;height:9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508F8901" wp14:editId="2D87CBC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EBD393" id="Oval 66" o:spid="_x0000_s1026" style="position:absolute;margin-left:88.35pt;margin-top:1.85pt;width:13.5pt;height:9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DA2222E" wp14:editId="60062D1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46FF39" id="Oval 73" o:spid="_x0000_s1026" style="position:absolute;margin-left:230.85pt;margin-top:1.85pt;width:13.5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7FC4775" wp14:editId="544E429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F032EF" id="Oval 72" o:spid="_x0000_s1026" style="position:absolute;margin-left:182.4pt;margin-top:1.85pt;width:13.5pt;height:9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95EB5E9" wp14:editId="217597E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B6E2C1" id="Oval 71" o:spid="_x0000_s1026" style="position:absolute;margin-left:133.95pt;margin-top:1.85pt;width:13.5pt;height:9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3751D7E8" wp14:editId="59D4A85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95755C" id="Oval 70" o:spid="_x0000_s1026" style="position:absolute;margin-left:88.35pt;margin-top:1.85pt;width:13.5pt;height:9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4E4AC8E7" wp14:editId="260A21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268DB1" id="Oval 77" o:spid="_x0000_s1026" style="position:absolute;margin-left:230.85pt;margin-top:1.85pt;width:13.5pt;height:9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DBBE3C9" wp14:editId="5C1E775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FB4D47" id="Oval 76" o:spid="_x0000_s1026" style="position:absolute;margin-left:182.4pt;margin-top:1.85pt;width:13.5pt;height:9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7D58FBD" wp14:editId="76F8098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82576B" id="Oval 75" o:spid="_x0000_s1026" style="position:absolute;margin-left:133.95pt;margin-top:1.85pt;width:13.5pt;height:9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4930911" wp14:editId="37CF967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F038AA" id="Oval 74" o:spid="_x0000_s1026" style="position:absolute;margin-left:88.35pt;margin-top:1.85pt;width:13.5pt;height:9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1CCED90" wp14:editId="1DC270F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CB1B62" id="Oval 81" o:spid="_x0000_s1026" style="position:absolute;margin-left:230.85pt;margin-top:1.85pt;width:13.5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774DB1F" wp14:editId="690705D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76B935" id="Oval 80" o:spid="_x0000_s1026" style="position:absolute;margin-left:182.4pt;margin-top:1.85pt;width:13.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D789B58" wp14:editId="26EC515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449ACF" id="Oval 79" o:spid="_x0000_s1026" style="position:absolute;margin-left:133.95pt;margin-top:1.85pt;width:13.5pt;height: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52F85BCE" wp14:editId="1CE6BD5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D5A548" id="Oval 78" o:spid="_x0000_s1026" style="position:absolute;margin-left:88.35pt;margin-top:1.85pt;width:13.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AFA5B5D" wp14:editId="518FF7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10B2B4" id="Oval 85" o:spid="_x0000_s1026" style="position:absolute;margin-left:230.85pt;margin-top:1.85pt;width:13.5pt;height: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B220E00" wp14:editId="047FD50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0CE984" id="Oval 84" o:spid="_x0000_s1026" style="position:absolute;margin-left:182.4pt;margin-top:1.85pt;width:13.5pt;height:9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71BCB14" wp14:editId="404A82D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83A0F3" id="Oval 83" o:spid="_x0000_s1026" style="position:absolute;margin-left:133.95pt;margin-top:1.85pt;width:13.5pt;height:9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589BA36" wp14:editId="0FB9702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BA0BF2" id="Oval 82" o:spid="_x0000_s1026" style="position:absolute;margin-left:88.35pt;margin-top:1.85pt;width:13.5pt;height: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80F528A" wp14:editId="5EDE6CF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FEDB64" id="Oval 89" o:spid="_x0000_s1026" style="position:absolute;margin-left:230.85pt;margin-top:1.85pt;width:13.5pt;height:9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6066093" wp14:editId="0DB3A70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459A86" id="Oval 88" o:spid="_x0000_s1026" style="position:absolute;margin-left:182.4pt;margin-top:1.85pt;width:13.5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01B2676" wp14:editId="6C9F46D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CE56AC" id="Oval 87" o:spid="_x0000_s1026" style="position:absolute;margin-left:133.95pt;margin-top:1.85pt;width:13.5pt;height: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56CCAD8" wp14:editId="29AE915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6E228D" id="Oval 86" o:spid="_x0000_s1026" style="position:absolute;margin-left:88.35pt;margin-top:1.85pt;width:13.5pt;height: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909A9E4" wp14:editId="72C765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DAD3C0" id="Oval 93" o:spid="_x0000_s1026" style="position:absolute;margin-left:230.85pt;margin-top:1.85pt;width:13.5pt;height: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67B5ECF" wp14:editId="25F11DE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65C718" id="Oval 92" o:spid="_x0000_s1026" style="position:absolute;margin-left:182.4pt;margin-top:1.85pt;width:13.5pt;height: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E15775F" wp14:editId="089137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4A5AA5" id="Oval 91" o:spid="_x0000_s1026" style="position:absolute;margin-left:133.95pt;margin-top:1.85pt;width:13.5pt;height: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608281D" wp14:editId="41F7C05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475602" id="Oval 90" o:spid="_x0000_s1026" style="position:absolute;margin-left:88.35pt;margin-top:1.85pt;width:13.5pt;height:9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89BBC33" wp14:editId="698FD9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D0AFCD" id="Oval 97" o:spid="_x0000_s1026" style="position:absolute;margin-left:230.85pt;margin-top:1.85pt;width:13.5pt;height:9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E97EFB2" wp14:editId="35D3649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012E49" id="Oval 96" o:spid="_x0000_s1026" style="position:absolute;margin-left:182.4pt;margin-top:1.85pt;width:13.5pt;height: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9C6E866" wp14:editId="2ECE47F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9A5043" id="Oval 95" o:spid="_x0000_s1026" style="position:absolute;margin-left:133.95pt;margin-top:1.85pt;width:13.5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AAC2121" wp14:editId="787FCA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ACE6F5" id="Oval 94" o:spid="_x0000_s1026" style="position:absolute;margin-left:88.35pt;margin-top:1.85pt;width:13.5pt;height:9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98D3B95" wp14:editId="1A33ACD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AE78AD" id="Oval 101" o:spid="_x0000_s1026" style="position:absolute;margin-left:230.85pt;margin-top:1.85pt;width:13.5pt;height: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Go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9pIag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B7B0C59" wp14:editId="4A95946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A2B634" id="Oval 100" o:spid="_x0000_s1026" style="position:absolute;margin-left:182.4pt;margin-top:1.85pt;width:13.5pt;height:9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76B776E" wp14:editId="20D1976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409F8A" id="Oval 99" o:spid="_x0000_s1026" style="position:absolute;margin-left:133.95pt;margin-top:1.85pt;width:13.5pt;height: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3A9CEC4" wp14:editId="446DFD3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2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F4CEAA" id="Oval 98" o:spid="_x0000_s1026" style="position:absolute;margin-left:88.35pt;margin-top:1.85pt;width:13.5pt;height: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1k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5VPOrOip&#10;SQ97YdjiO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ErptZ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Default="00213CE1" w:rsidP="00213CE1">
      <w:pPr>
        <w:spacing w:after="120"/>
        <w:ind w:firstLine="720"/>
        <w:rPr>
          <w:rFonts w:cstheme="minorHAnsi"/>
        </w:rPr>
      </w:pPr>
    </w:p>
    <w:p w:rsidR="00213CE1" w:rsidRDefault="00213CE1" w:rsidP="00213CE1">
      <w:pPr>
        <w:spacing w:after="120"/>
        <w:ind w:firstLine="720"/>
        <w:rPr>
          <w:rFonts w:cstheme="minorHAnsi"/>
        </w:rPr>
      </w:pPr>
    </w:p>
    <w:p w:rsidR="00213CE1" w:rsidRDefault="00213CE1" w:rsidP="00213CE1">
      <w:pPr>
        <w:spacing w:after="120"/>
        <w:ind w:firstLine="720"/>
        <w:rPr>
          <w:rFonts w:cstheme="minorHAnsi"/>
        </w:rPr>
      </w:pPr>
    </w:p>
    <w:p w:rsidR="00213CE1" w:rsidRDefault="00213CE1" w:rsidP="00213CE1">
      <w:pPr>
        <w:spacing w:after="120"/>
        <w:ind w:firstLine="720"/>
        <w:rPr>
          <w:rFonts w:cstheme="minorHAnsi"/>
        </w:rPr>
      </w:pPr>
    </w:p>
    <w:p w:rsidR="00213CE1" w:rsidRPr="009D2C92" w:rsidRDefault="00213CE1" w:rsidP="00213CE1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97C972" wp14:editId="3C180989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0B8E5C" id="Oval 9" o:spid="_x0000_s1026" style="position:absolute;margin-left:230.85pt;margin-top:2.5pt;width:13.5pt;height: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1328E90" wp14:editId="0B93C9DC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D5A4CA" id="Oval 8" o:spid="_x0000_s1026" style="position:absolute;margin-left:182.4pt;margin-top:2.5pt;width:13.5pt;height: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FB3C275" wp14:editId="6E37D70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C01ED3" id="Oval 7" o:spid="_x0000_s1026" style="position:absolute;margin-left:133.95pt;margin-top:2.5pt;width:13.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F4246CB" wp14:editId="5CA2CCC2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272F2D" id="Oval 6" o:spid="_x0000_s1026" style="position:absolute;margin-left:88.35pt;margin-top:2.5pt;width:13.5pt;height: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C9627C8" wp14:editId="578126C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E20A2F" id="Oval 9" o:spid="_x0000_s1026" style="position:absolute;margin-left:230.85pt;margin-top:1.85pt;width:13.5pt;height: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0B99BB4" wp14:editId="3B97021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4DC88E" id="Oval 8" o:spid="_x0000_s1026" style="position:absolute;margin-left:182.4pt;margin-top:1.85pt;width:13.5pt;height: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B37DA96" wp14:editId="18C9891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E2B2BA" id="Oval 7" o:spid="_x0000_s1026" style="position:absolute;margin-left:133.95pt;margin-top:1.85pt;width:13.5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69D97C5" wp14:editId="66D414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BFBB76" id="Oval 6" o:spid="_x0000_s1026" style="position:absolute;margin-left:88.35pt;margin-top:1.85pt;width:13.5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25DAC3" wp14:editId="54464DB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23D6F3" id="Oval 13" o:spid="_x0000_s1026" style="position:absolute;margin-left:230.85pt;margin-top:1.85pt;width:13.5pt;height: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821693C" wp14:editId="24CEFC4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539EE9" id="Oval 12" o:spid="_x0000_s1026" style="position:absolute;margin-left:182.4pt;margin-top:1.85pt;width:13.5pt;height: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3B06B89" wp14:editId="121A2E6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EA4973" id="Oval 11" o:spid="_x0000_s1026" style="position:absolute;margin-left:133.95pt;margin-top:1.85pt;width:13.5pt;height: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172F1C6" wp14:editId="01B1EFE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F8D575" id="Oval 10" o:spid="_x0000_s1026" style="position:absolute;margin-left:88.35pt;margin-top:1.85pt;width:13.5pt;height: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E3D60" wp14:editId="2E95636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926607" id="Oval 17" o:spid="_x0000_s1026" style="position:absolute;margin-left:230.85pt;margin-top:1.85pt;width:1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12EA2A" wp14:editId="54AE2A3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ED257A" id="Oval 16" o:spid="_x0000_s1026" style="position:absolute;margin-left:182.4pt;margin-top:1.85pt;width:13.5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977653" wp14:editId="25A313E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CFC7C8" id="Oval 15" o:spid="_x0000_s1026" style="position:absolute;margin-left:133.95pt;margin-top:1.85pt;width:13.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3FAF9A" wp14:editId="32409E9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088151" id="Oval 14" o:spid="_x0000_s1026" style="position:absolute;margin-left:88.35pt;margin-top:1.85pt;width:13.5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117D4B" wp14:editId="5E00900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FE964E" id="Oval 21" o:spid="_x0000_s1026" style="position:absolute;margin-left:230.85pt;margin-top:1.8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A2E21E" wp14:editId="41C976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6D3444" id="Oval 20" o:spid="_x0000_s1026" style="position:absolute;margin-left:182.4pt;margin-top:1.8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E1A738" wp14:editId="33D8EC4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A29568" id="Oval 19" o:spid="_x0000_s1026" style="position:absolute;margin-left:133.95pt;margin-top:1.8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EC5C72" wp14:editId="3DA34B4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1F01D1" id="Oval 18" o:spid="_x0000_s1026" style="position:absolute;margin-left:88.3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8C59D5" wp14:editId="6F5F153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9280CD" id="Oval 25" o:spid="_x0000_s1026" style="position:absolute;margin-left:230.85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BD10AF" wp14:editId="4935C43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A3E782" id="Oval 24" o:spid="_x0000_s1026" style="position:absolute;margin-left:182.4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B660FB" wp14:editId="25B34A9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CFB666" id="Oval 23" o:spid="_x0000_s1026" style="position:absolute;margin-left:133.95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412851" wp14:editId="60B4A4B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BD7507" id="Oval 22" o:spid="_x0000_s1026" style="position:absolute;margin-left:88.35pt;margin-top:1.8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209D10" wp14:editId="37361D5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59DF3" id="Oval 29" o:spid="_x0000_s1026" style="position:absolute;margin-left:230.85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2108B17" wp14:editId="3FB4CE3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F3C541" id="Oval 28" o:spid="_x0000_s1026" style="position:absolute;margin-left:182.4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5709AA" wp14:editId="241A8CC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F83C8B" id="Oval 27" o:spid="_x0000_s1026" style="position:absolute;margin-left:133.95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96CBB0" wp14:editId="1910F74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14E549" id="Oval 26" o:spid="_x0000_s1026" style="position:absolute;margin-left:88.3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EB3E8D" wp14:editId="6DCB864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8C4A7D" id="Oval 33" o:spid="_x0000_s1026" style="position:absolute;margin-left:230.85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EC4B6F" wp14:editId="0B16A6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AB9C52" id="Oval 32" o:spid="_x0000_s1026" style="position:absolute;margin-left:182.4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092F1A" wp14:editId="1E61009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73E717" id="Oval 31" o:spid="_x0000_s1026" style="position:absolute;margin-left:133.95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607C59" wp14:editId="328F0D7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01A325" id="Oval 30" o:spid="_x0000_s1026" style="position:absolute;margin-left:88.3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05663A" wp14:editId="2B2F958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4FA619" id="Oval 37" o:spid="_x0000_s1026" style="position:absolute;margin-left:230.85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889A22" wp14:editId="228E03B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EFF118" id="Oval 36" o:spid="_x0000_s1026" style="position:absolute;margin-left:182.4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322707" wp14:editId="4810085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031764" id="Oval 35" o:spid="_x0000_s1026" style="position:absolute;margin-left:133.95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1BDDEC" wp14:editId="0A1D800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25AF79" id="Oval 34" o:spid="_x0000_s1026" style="position:absolute;margin-left:88.3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C639FB" wp14:editId="57AB220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5A0E17" id="Oval 41" o:spid="_x0000_s1026" style="position:absolute;margin-left:230.85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46650D" wp14:editId="369F882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32A5C1" id="Oval 40" o:spid="_x0000_s1026" style="position:absolute;margin-left:182.4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361CC0" wp14:editId="33F9C58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726C7C" id="Oval 39" o:spid="_x0000_s1026" style="position:absolute;margin-left:133.95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1B5C02" wp14:editId="04A5604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D568D1" id="Oval 38" o:spid="_x0000_s1026" style="position:absolute;margin-left:88.3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6BCD20" wp14:editId="5DA9211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5F10ED" id="Oval 45" o:spid="_x0000_s1026" style="position:absolute;margin-left:230.85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672860" wp14:editId="5C84CD7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7F1696" id="Oval 44" o:spid="_x0000_s1026" style="position:absolute;margin-left:182.4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BC305" wp14:editId="3D0580C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316BCB" id="Oval 43" o:spid="_x0000_s1026" style="position:absolute;margin-left:133.95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29B30D" wp14:editId="35C6B70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713CB3" id="Oval 42" o:spid="_x0000_s1026" style="position:absolute;margin-left:88.3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67DE42" wp14:editId="62C6609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63E0F6" id="Oval 49" o:spid="_x0000_s1026" style="position:absolute;margin-left:230.85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748028" wp14:editId="63656FA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51CF12" id="Oval 48" o:spid="_x0000_s1026" style="position:absolute;margin-left:182.4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79FE1D" wp14:editId="7416763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CDD69F" id="Oval 47" o:spid="_x0000_s1026" style="position:absolute;margin-left:133.95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C1704D" wp14:editId="43FDF17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DA5A8C" id="Oval 46" o:spid="_x0000_s1026" style="position:absolute;margin-left:88.3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265F78" wp14:editId="5B2939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5AAF3C" id="Oval 53" o:spid="_x0000_s1026" style="position:absolute;margin-left:230.85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86A1CC" wp14:editId="62F9EAE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AAB402" id="Oval 52" o:spid="_x0000_s1026" style="position:absolute;margin-left:182.4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B54097" wp14:editId="4C7B9BD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2A25CE" id="Oval 51" o:spid="_x0000_s1026" style="position:absolute;margin-left:133.95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D15C59E" wp14:editId="074B21A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7CB6A7" id="Oval 50" o:spid="_x0000_s1026" style="position:absolute;margin-left:88.3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57DD89" wp14:editId="0DDABBF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8C05D8" id="Oval 57" o:spid="_x0000_s1026" style="position:absolute;margin-left:230.85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6AD658" wp14:editId="6CADA3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D138BF" id="Oval 56" o:spid="_x0000_s1026" style="position:absolute;margin-left:182.4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791FB0" wp14:editId="2DC189A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B85F06" id="Oval 55" o:spid="_x0000_s1026" style="position:absolute;margin-left:133.95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CB19B8" wp14:editId="2EA6955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D025CD" id="Oval 54" o:spid="_x0000_s1026" style="position:absolute;margin-left:88.3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BB0670" wp14:editId="6CF2D1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E7F4E8" id="Oval 61" o:spid="_x0000_s1026" style="position:absolute;margin-left:230.85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5BFB09" wp14:editId="75BA528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59E320" id="Oval 60" o:spid="_x0000_s1026" style="position:absolute;margin-left:182.4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FCB8BF" wp14:editId="054837C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359064" id="Oval 59" o:spid="_x0000_s1026" style="position:absolute;margin-left:133.95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8F9BB7" wp14:editId="2655829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EA1BE6" id="Oval 58" o:spid="_x0000_s1026" style="position:absolute;margin-left:88.3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7F9CCB" wp14:editId="6FAEEB9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235FD4" id="Oval 65" o:spid="_x0000_s1026" style="position:absolute;margin-left:230.85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90E383" wp14:editId="6574E28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0D6DEC" id="Oval 64" o:spid="_x0000_s1026" style="position:absolute;margin-left:182.4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23D30D" wp14:editId="09646A6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A5076E" id="Oval 63" o:spid="_x0000_s1026" style="position:absolute;margin-left:133.95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537CC2" wp14:editId="59E6224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C5172A" id="Oval 62" o:spid="_x0000_s1026" style="position:absolute;margin-left:88.3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BDC4BF" wp14:editId="4731D41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56E512" id="Oval 69" o:spid="_x0000_s1026" style="position:absolute;margin-left:230.85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A338C5" wp14:editId="59C5CE6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D8A9B5" id="Oval 68" o:spid="_x0000_s1026" style="position:absolute;margin-left:182.4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48C5AC1" wp14:editId="678251F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E2A37C" id="Oval 67" o:spid="_x0000_s1026" style="position:absolute;margin-left:133.95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8F3EE2" wp14:editId="4B6C28E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393538" id="Oval 66" o:spid="_x0000_s1026" style="position:absolute;margin-left:88.3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695C91" wp14:editId="5810E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123B53" id="Oval 73" o:spid="_x0000_s1026" style="position:absolute;margin-left:230.8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8DB055" wp14:editId="48B270C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A307B4" id="Oval 72" o:spid="_x0000_s1026" style="position:absolute;margin-left:182.4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09CD86A" wp14:editId="1C26F96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E4BA58" id="Oval 71" o:spid="_x0000_s1026" style="position:absolute;margin-left:133.95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E39D1C9" wp14:editId="2B31DF4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A086CB" id="Oval 70" o:spid="_x0000_s1026" style="position:absolute;margin-left:88.3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35075E9" wp14:editId="30C8412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A17256" id="Oval 77" o:spid="_x0000_s1026" style="position:absolute;margin-left:230.8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D792F29" wp14:editId="7D12DE8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9C1B46" id="Oval 76" o:spid="_x0000_s1026" style="position:absolute;margin-left:182.4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EF735D" wp14:editId="18298D5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E74320" id="Oval 75" o:spid="_x0000_s1026" style="position:absolute;margin-left:133.95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1FA17E" wp14:editId="1183075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EB1D3C" id="Oval 74" o:spid="_x0000_s1026" style="position:absolute;margin-left:88.3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BC45CD" wp14:editId="53CEBD1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B4F907" id="Oval 81" o:spid="_x0000_s1026" style="position:absolute;margin-left:230.8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38D93F" wp14:editId="48F3211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8FB74D" id="Oval 80" o:spid="_x0000_s1026" style="position:absolute;margin-left:182.4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48B1EA" wp14:editId="29DE3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FC9DBA" id="Oval 79" o:spid="_x0000_s1026" style="position:absolute;margin-left:133.95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D61CDE2" wp14:editId="3C24303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BD0F8B" id="Oval 78" o:spid="_x0000_s1026" style="position:absolute;margin-left:88.3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359A084" wp14:editId="306FC43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ADBED5" id="Oval 85" o:spid="_x0000_s1026" style="position:absolute;margin-left:230.85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AC65647" wp14:editId="35E8D0C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B3D7AA" id="Oval 84" o:spid="_x0000_s1026" style="position:absolute;margin-left:182.4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F9DA30E" wp14:editId="1D851E3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F2E75B" id="Oval 83" o:spid="_x0000_s1026" style="position:absolute;margin-left:133.95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6E5CEF2" wp14:editId="0940EA0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60E5FC" id="Oval 82" o:spid="_x0000_s1026" style="position:absolute;margin-left:88.3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5E559A" wp14:editId="3006A6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12206C" id="Oval 89" o:spid="_x0000_s1026" style="position:absolute;margin-left:230.85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A330C03" wp14:editId="636098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DAA75D" id="Oval 88" o:spid="_x0000_s1026" style="position:absolute;margin-left:182.4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BBF60D9" wp14:editId="47F3120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C04369" id="Oval 87" o:spid="_x0000_s1026" style="position:absolute;margin-left:133.95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06EB3C" wp14:editId="4B7B371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D0A769" id="Oval 86" o:spid="_x0000_s1026" style="position:absolute;margin-left:88.3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0FD1C1C" wp14:editId="192C453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229BF1" id="Oval 93" o:spid="_x0000_s1026" style="position:absolute;margin-left:230.85pt;margin-top:1.85pt;width:1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2678600" wp14:editId="688C8AF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9B04AF" id="Oval 92" o:spid="_x0000_s1026" style="position:absolute;margin-left:182.4pt;margin-top:1.85pt;width:13.5pt;height: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2BCCF58" wp14:editId="506B4F1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208992" id="Oval 91" o:spid="_x0000_s1026" style="position:absolute;margin-left:133.95pt;margin-top:1.85pt;width:13.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C60364" wp14:editId="2A7CEB9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ED9F24" id="Oval 90" o:spid="_x0000_s1026" style="position:absolute;margin-left:88.3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566FF03" wp14:editId="2B51D2E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801042" id="Oval 97" o:spid="_x0000_s1026" style="position:absolute;margin-left:230.85pt;margin-top:1.85pt;width:13.5pt;height: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D15E12E" wp14:editId="4B6C91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B6FCDD" id="Oval 96" o:spid="_x0000_s1026" style="position:absolute;margin-left:182.4pt;margin-top:1.85pt;width:13.5pt;height: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059CEE" wp14:editId="35621D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A812B8" id="Oval 95" o:spid="_x0000_s1026" style="position:absolute;margin-left:133.95pt;margin-top:1.85pt;width:13.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0238B55" wp14:editId="3EA4FB1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5BB55D" id="Oval 94" o:spid="_x0000_s1026" style="position:absolute;margin-left:88.35pt;margin-top:1.85pt;width:13.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42936D" wp14:editId="471E9B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E12ABC" id="Oval 101" o:spid="_x0000_s1026" style="position:absolute;margin-left:230.85pt;margin-top:1.85pt;width:13.5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C333035" wp14:editId="52CD69E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064A41" id="Oval 100" o:spid="_x0000_s1026" style="position:absolute;margin-left:182.4pt;margin-top:1.85pt;width:13.5pt;height: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D656890" wp14:editId="2669306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44606E" id="Oval 99" o:spid="_x0000_s1026" style="position:absolute;margin-left:133.95pt;margin-top:1.85pt;width:13.5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C71F1CD" wp14:editId="2A5602E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3180C8" id="Oval 98" o:spid="_x0000_s1026" style="position:absolute;margin-left:88.35pt;margin-top:1.85pt;width:13.5pt;height: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213CE1" w:rsidRPr="009D2C92" w:rsidRDefault="00213CE1" w:rsidP="00213CE1">
      <w:pPr>
        <w:sectPr w:rsidR="00213CE1" w:rsidRPr="009D2C92" w:rsidSect="009D2C9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213CE1" w:rsidRPr="009D2C92" w:rsidRDefault="00213CE1" w:rsidP="00213CE1"/>
    <w:p w:rsidR="00213CE1" w:rsidRDefault="00213CE1" w:rsidP="00213CE1"/>
    <w:p w:rsidR="00213CE1" w:rsidRDefault="00213CE1" w:rsidP="00213CE1">
      <w:pPr>
        <w:tabs>
          <w:tab w:val="left" w:pos="2040"/>
        </w:tabs>
        <w:spacing w:after="120"/>
        <w:ind w:left="720"/>
        <w:jc w:val="center"/>
      </w:pPr>
    </w:p>
    <w:p w:rsidR="00213CE1" w:rsidRDefault="00213CE1" w:rsidP="00213CE1"/>
    <w:p w:rsidR="00620828" w:rsidRDefault="00620828" w:rsidP="00213CE1">
      <w:pPr>
        <w:tabs>
          <w:tab w:val="left" w:pos="2040"/>
        </w:tabs>
        <w:ind w:left="720"/>
        <w:jc w:val="center"/>
      </w:pPr>
    </w:p>
    <w:sectPr w:rsidR="00620828" w:rsidSect="001F6042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252B" w:rsidRDefault="0027252B" w:rsidP="00E24335">
      <w:r>
        <w:separator/>
      </w:r>
    </w:p>
  </w:endnote>
  <w:endnote w:type="continuationSeparator" w:id="0">
    <w:p w:rsidR="0027252B" w:rsidRDefault="0027252B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altName w:val="Arabic Typesetting"/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85755E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85755E" w:rsidRPr="001F2230" w:rsidRDefault="0085755E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85755E" w:rsidRPr="001F2230" w:rsidRDefault="0085755E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B21A66" w:rsidRPr="00B21A66">
            <w:rPr>
              <w:rFonts w:ascii="Cambria" w:hAnsi="Cambria"/>
              <w:b/>
              <w:noProof/>
            </w:rPr>
            <w:t>15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85755E" w:rsidRPr="001F2230" w:rsidRDefault="0085755E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85755E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85755E" w:rsidRPr="001F2230" w:rsidRDefault="0085755E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85755E" w:rsidRPr="001F2230" w:rsidRDefault="0085755E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85755E" w:rsidRPr="001F2230" w:rsidRDefault="0085755E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85755E" w:rsidRDefault="0085755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252B" w:rsidRDefault="0027252B" w:rsidP="00E24335">
      <w:r>
        <w:separator/>
      </w:r>
    </w:p>
  </w:footnote>
  <w:footnote w:type="continuationSeparator" w:id="0">
    <w:p w:rsidR="0027252B" w:rsidRDefault="0027252B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755E" w:rsidRPr="001F6042" w:rsidRDefault="0085755E">
    <w:pPr>
      <w:pStyle w:val="Header"/>
      <w:rPr>
        <w:rFonts w:ascii="Times New Roman" w:hAnsi="Times New Roman"/>
        <w:u w:val="single"/>
      </w:rPr>
    </w:pPr>
    <w:r w:rsidRPr="001F6042">
      <w:rPr>
        <w:rFonts w:ascii="Times New Roman" w:hAnsi="Times New Roman"/>
        <w:u w:val="single"/>
      </w:rPr>
      <w:t>Year 10</w:t>
    </w:r>
    <w:r w:rsidRPr="001F6042">
      <w:rPr>
        <w:rFonts w:ascii="Times New Roman" w:hAnsi="Times New Roman"/>
        <w:u w:val="single"/>
      </w:rPr>
      <w:tab/>
      <w:t xml:space="preserve">Advanced Mathematics  </w:t>
    </w:r>
    <w:r>
      <w:rPr>
        <w:rFonts w:ascii="Times New Roman" w:hAnsi="Times New Roman"/>
        <w:u w:val="single"/>
      </w:rPr>
      <w:t xml:space="preserve">     </w:t>
    </w:r>
    <w:r w:rsidRPr="001F6042">
      <w:rPr>
        <w:rFonts w:ascii="Times New Roman" w:hAnsi="Times New Roman"/>
        <w:u w:val="single"/>
      </w:rPr>
      <w:t>Half-Yearly Examination</w:t>
    </w:r>
    <w:r w:rsidRPr="001F6042">
      <w:rPr>
        <w:rFonts w:ascii="Times New Roman" w:hAnsi="Times New Roman"/>
        <w:u w:val="single"/>
      </w:rPr>
      <w:tab/>
      <w:t xml:space="preserve"> </w:t>
    </w:r>
    <w:r w:rsidRPr="001F6042">
      <w:rPr>
        <w:rFonts w:ascii="Times New Roman" w:hAnsi="Times New Roman"/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755E" w:rsidRPr="000D4274" w:rsidRDefault="0085755E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395423"/>
    <w:multiLevelType w:val="hybridMultilevel"/>
    <w:tmpl w:val="EA08BE8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C51FC9"/>
    <w:multiLevelType w:val="hybridMultilevel"/>
    <w:tmpl w:val="1D6E4D7A"/>
    <w:lvl w:ilvl="0" w:tplc="D1FE9E3E">
      <w:start w:val="1"/>
      <w:numFmt w:val="upperLetter"/>
      <w:lvlText w:val="%1."/>
      <w:lvlJc w:val="left"/>
      <w:pPr>
        <w:ind w:left="765" w:hanging="360"/>
      </w:pPr>
    </w:lvl>
    <w:lvl w:ilvl="1" w:tplc="0C090019">
      <w:start w:val="1"/>
      <w:numFmt w:val="lowerLetter"/>
      <w:lvlText w:val="%2."/>
      <w:lvlJc w:val="left"/>
      <w:pPr>
        <w:ind w:left="1485" w:hanging="360"/>
      </w:pPr>
    </w:lvl>
    <w:lvl w:ilvl="2" w:tplc="0C09001B">
      <w:start w:val="1"/>
      <w:numFmt w:val="lowerRoman"/>
      <w:lvlText w:val="%3."/>
      <w:lvlJc w:val="right"/>
      <w:pPr>
        <w:ind w:left="2205" w:hanging="180"/>
      </w:pPr>
    </w:lvl>
    <w:lvl w:ilvl="3" w:tplc="0C09000F">
      <w:start w:val="1"/>
      <w:numFmt w:val="decimal"/>
      <w:lvlText w:val="%4."/>
      <w:lvlJc w:val="left"/>
      <w:pPr>
        <w:ind w:left="2925" w:hanging="360"/>
      </w:pPr>
    </w:lvl>
    <w:lvl w:ilvl="4" w:tplc="0C090019">
      <w:start w:val="1"/>
      <w:numFmt w:val="lowerLetter"/>
      <w:lvlText w:val="%5."/>
      <w:lvlJc w:val="left"/>
      <w:pPr>
        <w:ind w:left="3645" w:hanging="360"/>
      </w:pPr>
    </w:lvl>
    <w:lvl w:ilvl="5" w:tplc="0C09001B">
      <w:start w:val="1"/>
      <w:numFmt w:val="lowerRoman"/>
      <w:lvlText w:val="%6."/>
      <w:lvlJc w:val="right"/>
      <w:pPr>
        <w:ind w:left="4365" w:hanging="180"/>
      </w:pPr>
    </w:lvl>
    <w:lvl w:ilvl="6" w:tplc="0C09000F">
      <w:start w:val="1"/>
      <w:numFmt w:val="decimal"/>
      <w:lvlText w:val="%7."/>
      <w:lvlJc w:val="left"/>
      <w:pPr>
        <w:ind w:left="5085" w:hanging="360"/>
      </w:pPr>
    </w:lvl>
    <w:lvl w:ilvl="7" w:tplc="0C090019">
      <w:start w:val="1"/>
      <w:numFmt w:val="lowerLetter"/>
      <w:lvlText w:val="%8."/>
      <w:lvlJc w:val="left"/>
      <w:pPr>
        <w:ind w:left="5805" w:hanging="360"/>
      </w:pPr>
    </w:lvl>
    <w:lvl w:ilvl="8" w:tplc="0C09001B">
      <w:start w:val="1"/>
      <w:numFmt w:val="lowerRoman"/>
      <w:lvlText w:val="%9."/>
      <w:lvlJc w:val="right"/>
      <w:pPr>
        <w:ind w:left="6525" w:hanging="180"/>
      </w:pPr>
    </w:lvl>
  </w:abstractNum>
  <w:abstractNum w:abstractNumId="5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6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9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B4844FF"/>
    <w:multiLevelType w:val="hybridMultilevel"/>
    <w:tmpl w:val="E00A7DCC"/>
    <w:lvl w:ilvl="0" w:tplc="7BE09E7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8835AA"/>
    <w:multiLevelType w:val="hybridMultilevel"/>
    <w:tmpl w:val="B1CE9874"/>
    <w:lvl w:ilvl="0" w:tplc="303E0A4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1152E5E"/>
    <w:multiLevelType w:val="hybridMultilevel"/>
    <w:tmpl w:val="415602B0"/>
    <w:lvl w:ilvl="0" w:tplc="BC56A49A">
      <w:start w:val="1"/>
      <w:numFmt w:val="upperRoman"/>
      <w:lvlText w:val="%1."/>
      <w:lvlJc w:val="left"/>
      <w:pPr>
        <w:ind w:left="11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00" w:hanging="360"/>
      </w:pPr>
    </w:lvl>
    <w:lvl w:ilvl="2" w:tplc="0C09001B" w:tentative="1">
      <w:start w:val="1"/>
      <w:numFmt w:val="lowerRoman"/>
      <w:lvlText w:val="%3."/>
      <w:lvlJc w:val="right"/>
      <w:pPr>
        <w:ind w:left="2220" w:hanging="180"/>
      </w:pPr>
    </w:lvl>
    <w:lvl w:ilvl="3" w:tplc="0C09000F" w:tentative="1">
      <w:start w:val="1"/>
      <w:numFmt w:val="decimal"/>
      <w:lvlText w:val="%4."/>
      <w:lvlJc w:val="left"/>
      <w:pPr>
        <w:ind w:left="2940" w:hanging="360"/>
      </w:pPr>
    </w:lvl>
    <w:lvl w:ilvl="4" w:tplc="0C090019" w:tentative="1">
      <w:start w:val="1"/>
      <w:numFmt w:val="lowerLetter"/>
      <w:lvlText w:val="%5."/>
      <w:lvlJc w:val="left"/>
      <w:pPr>
        <w:ind w:left="3660" w:hanging="360"/>
      </w:pPr>
    </w:lvl>
    <w:lvl w:ilvl="5" w:tplc="0C09001B" w:tentative="1">
      <w:start w:val="1"/>
      <w:numFmt w:val="lowerRoman"/>
      <w:lvlText w:val="%6."/>
      <w:lvlJc w:val="right"/>
      <w:pPr>
        <w:ind w:left="4380" w:hanging="180"/>
      </w:pPr>
    </w:lvl>
    <w:lvl w:ilvl="6" w:tplc="0C09000F" w:tentative="1">
      <w:start w:val="1"/>
      <w:numFmt w:val="decimal"/>
      <w:lvlText w:val="%7."/>
      <w:lvlJc w:val="left"/>
      <w:pPr>
        <w:ind w:left="5100" w:hanging="360"/>
      </w:pPr>
    </w:lvl>
    <w:lvl w:ilvl="7" w:tplc="0C090019" w:tentative="1">
      <w:start w:val="1"/>
      <w:numFmt w:val="lowerLetter"/>
      <w:lvlText w:val="%8."/>
      <w:lvlJc w:val="left"/>
      <w:pPr>
        <w:ind w:left="5820" w:hanging="360"/>
      </w:pPr>
    </w:lvl>
    <w:lvl w:ilvl="8" w:tplc="0C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1F760D5"/>
    <w:multiLevelType w:val="hybridMultilevel"/>
    <w:tmpl w:val="310E64D8"/>
    <w:lvl w:ilvl="0" w:tplc="EAF2C9E6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2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A5434F"/>
    <w:multiLevelType w:val="hybridMultilevel"/>
    <w:tmpl w:val="F87C6EF0"/>
    <w:lvl w:ilvl="0" w:tplc="B13AAA34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0"/>
  </w:num>
  <w:num w:numId="5">
    <w:abstractNumId w:val="12"/>
  </w:num>
  <w:num w:numId="6">
    <w:abstractNumId w:val="11"/>
  </w:num>
  <w:num w:numId="7">
    <w:abstractNumId w:val="8"/>
  </w:num>
  <w:num w:numId="8">
    <w:abstractNumId w:val="0"/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</w:num>
  <w:num w:numId="13">
    <w:abstractNumId w:val="14"/>
  </w:num>
  <w:num w:numId="1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3"/>
  </w:num>
  <w:num w:numId="16">
    <w:abstractNumId w:val="10"/>
  </w:num>
  <w:num w:numId="17">
    <w:abstractNumId w:val="18"/>
  </w:num>
  <w:num w:numId="18">
    <w:abstractNumId w:val="7"/>
  </w:num>
  <w:num w:numId="19">
    <w:abstractNumId w:val="15"/>
  </w:num>
  <w:num w:numId="20">
    <w:abstractNumId w:val="22"/>
  </w:num>
  <w:num w:numId="21">
    <w:abstractNumId w:val="23"/>
    <w:lvlOverride w:ilvl="0">
      <w:startOverride w:val="1"/>
    </w:lvlOverride>
  </w:num>
  <w:num w:numId="22">
    <w:abstractNumId w:val="23"/>
    <w:lvlOverride w:ilvl="0">
      <w:startOverride w:val="1"/>
    </w:lvlOverride>
  </w:num>
  <w:num w:numId="23">
    <w:abstractNumId w:val="23"/>
    <w:lvlOverride w:ilvl="0">
      <w:startOverride w:val="1"/>
    </w:lvlOverride>
  </w:num>
  <w:num w:numId="24">
    <w:abstractNumId w:val="23"/>
    <w:lvlOverride w:ilvl="0">
      <w:startOverride w:val="1"/>
    </w:lvlOverride>
  </w:num>
  <w:num w:numId="25">
    <w:abstractNumId w:val="23"/>
    <w:lvlOverride w:ilvl="0">
      <w:startOverride w:val="1"/>
    </w:lvlOverride>
  </w:num>
  <w:num w:numId="26">
    <w:abstractNumId w:val="13"/>
  </w:num>
  <w:num w:numId="27">
    <w:abstractNumId w:val="17"/>
  </w:num>
  <w:num w:numId="28">
    <w:abstractNumId w:val="21"/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488E"/>
    <w:rsid w:val="00007AE4"/>
    <w:rsid w:val="00010603"/>
    <w:rsid w:val="00031826"/>
    <w:rsid w:val="00034138"/>
    <w:rsid w:val="00054524"/>
    <w:rsid w:val="0006151D"/>
    <w:rsid w:val="00066CC3"/>
    <w:rsid w:val="00071F27"/>
    <w:rsid w:val="000770C2"/>
    <w:rsid w:val="00095FA8"/>
    <w:rsid w:val="000D4274"/>
    <w:rsid w:val="000F02B2"/>
    <w:rsid w:val="000F41E0"/>
    <w:rsid w:val="000F7194"/>
    <w:rsid w:val="00101271"/>
    <w:rsid w:val="001140C4"/>
    <w:rsid w:val="00123B24"/>
    <w:rsid w:val="00156CDA"/>
    <w:rsid w:val="001617F0"/>
    <w:rsid w:val="00174DE6"/>
    <w:rsid w:val="00180643"/>
    <w:rsid w:val="0018418B"/>
    <w:rsid w:val="0019427A"/>
    <w:rsid w:val="001F2230"/>
    <w:rsid w:val="001F3528"/>
    <w:rsid w:val="001F6042"/>
    <w:rsid w:val="002105CB"/>
    <w:rsid w:val="0021146C"/>
    <w:rsid w:val="00213CE1"/>
    <w:rsid w:val="00271BE3"/>
    <w:rsid w:val="0027252B"/>
    <w:rsid w:val="00274718"/>
    <w:rsid w:val="002A3D0B"/>
    <w:rsid w:val="002B40BD"/>
    <w:rsid w:val="002F08A0"/>
    <w:rsid w:val="002F488E"/>
    <w:rsid w:val="003070C8"/>
    <w:rsid w:val="00313F86"/>
    <w:rsid w:val="003157FF"/>
    <w:rsid w:val="00327C7D"/>
    <w:rsid w:val="00331009"/>
    <w:rsid w:val="00335B15"/>
    <w:rsid w:val="00336031"/>
    <w:rsid w:val="00343768"/>
    <w:rsid w:val="00344251"/>
    <w:rsid w:val="00376300"/>
    <w:rsid w:val="003A09E1"/>
    <w:rsid w:val="003A5079"/>
    <w:rsid w:val="003E6BA8"/>
    <w:rsid w:val="004113CD"/>
    <w:rsid w:val="00420E6C"/>
    <w:rsid w:val="00473D83"/>
    <w:rsid w:val="0047646A"/>
    <w:rsid w:val="0049022D"/>
    <w:rsid w:val="00495667"/>
    <w:rsid w:val="004A7FD9"/>
    <w:rsid w:val="004C036B"/>
    <w:rsid w:val="004C675C"/>
    <w:rsid w:val="004E1905"/>
    <w:rsid w:val="004E1F9D"/>
    <w:rsid w:val="00500621"/>
    <w:rsid w:val="00523D2C"/>
    <w:rsid w:val="00524974"/>
    <w:rsid w:val="00565CC9"/>
    <w:rsid w:val="005C31AA"/>
    <w:rsid w:val="005D4178"/>
    <w:rsid w:val="005D7584"/>
    <w:rsid w:val="005E028C"/>
    <w:rsid w:val="005E182C"/>
    <w:rsid w:val="005E3D07"/>
    <w:rsid w:val="005E4575"/>
    <w:rsid w:val="00605251"/>
    <w:rsid w:val="00612927"/>
    <w:rsid w:val="00615BDA"/>
    <w:rsid w:val="00620828"/>
    <w:rsid w:val="00632655"/>
    <w:rsid w:val="00640856"/>
    <w:rsid w:val="00644B5D"/>
    <w:rsid w:val="0066005A"/>
    <w:rsid w:val="00674A0B"/>
    <w:rsid w:val="00676A45"/>
    <w:rsid w:val="006A135F"/>
    <w:rsid w:val="006D4A82"/>
    <w:rsid w:val="006E78CD"/>
    <w:rsid w:val="00701135"/>
    <w:rsid w:val="0070532A"/>
    <w:rsid w:val="007123B8"/>
    <w:rsid w:val="007222B1"/>
    <w:rsid w:val="00730F1D"/>
    <w:rsid w:val="007452A3"/>
    <w:rsid w:val="007463F1"/>
    <w:rsid w:val="00762CBC"/>
    <w:rsid w:val="00772CC6"/>
    <w:rsid w:val="00783CFF"/>
    <w:rsid w:val="007A5EA3"/>
    <w:rsid w:val="007C1930"/>
    <w:rsid w:val="007D26E9"/>
    <w:rsid w:val="007E34C7"/>
    <w:rsid w:val="007E6CF0"/>
    <w:rsid w:val="00803E6B"/>
    <w:rsid w:val="008269C6"/>
    <w:rsid w:val="008308D5"/>
    <w:rsid w:val="00830B05"/>
    <w:rsid w:val="00840A29"/>
    <w:rsid w:val="00856E10"/>
    <w:rsid w:val="0085755E"/>
    <w:rsid w:val="00860ADE"/>
    <w:rsid w:val="00862BE7"/>
    <w:rsid w:val="008839FB"/>
    <w:rsid w:val="00886EBB"/>
    <w:rsid w:val="0089006F"/>
    <w:rsid w:val="0089008F"/>
    <w:rsid w:val="008A7D00"/>
    <w:rsid w:val="008B071B"/>
    <w:rsid w:val="008C3A39"/>
    <w:rsid w:val="008D0D41"/>
    <w:rsid w:val="008D3E75"/>
    <w:rsid w:val="008D5198"/>
    <w:rsid w:val="009052DB"/>
    <w:rsid w:val="00911930"/>
    <w:rsid w:val="00915C54"/>
    <w:rsid w:val="0092530F"/>
    <w:rsid w:val="00932B35"/>
    <w:rsid w:val="00991B42"/>
    <w:rsid w:val="00995DC9"/>
    <w:rsid w:val="009A204A"/>
    <w:rsid w:val="009D2C92"/>
    <w:rsid w:val="00A146B1"/>
    <w:rsid w:val="00A14C82"/>
    <w:rsid w:val="00A15E34"/>
    <w:rsid w:val="00A2652F"/>
    <w:rsid w:val="00A277D4"/>
    <w:rsid w:val="00A3116E"/>
    <w:rsid w:val="00A417C8"/>
    <w:rsid w:val="00A42792"/>
    <w:rsid w:val="00A51578"/>
    <w:rsid w:val="00A6412E"/>
    <w:rsid w:val="00A66A0F"/>
    <w:rsid w:val="00A7621D"/>
    <w:rsid w:val="00A900D1"/>
    <w:rsid w:val="00AB26F4"/>
    <w:rsid w:val="00B05196"/>
    <w:rsid w:val="00B15693"/>
    <w:rsid w:val="00B21A66"/>
    <w:rsid w:val="00B265F3"/>
    <w:rsid w:val="00B26E3B"/>
    <w:rsid w:val="00B443FB"/>
    <w:rsid w:val="00B53616"/>
    <w:rsid w:val="00B56A89"/>
    <w:rsid w:val="00B67412"/>
    <w:rsid w:val="00B70D67"/>
    <w:rsid w:val="00B733F6"/>
    <w:rsid w:val="00BC45AC"/>
    <w:rsid w:val="00BC7F25"/>
    <w:rsid w:val="00BD6FF3"/>
    <w:rsid w:val="00BF2032"/>
    <w:rsid w:val="00C204B9"/>
    <w:rsid w:val="00C25037"/>
    <w:rsid w:val="00C4104D"/>
    <w:rsid w:val="00C65344"/>
    <w:rsid w:val="00C675AB"/>
    <w:rsid w:val="00C67F16"/>
    <w:rsid w:val="00CB0814"/>
    <w:rsid w:val="00CC1E02"/>
    <w:rsid w:val="00CD1757"/>
    <w:rsid w:val="00CF0724"/>
    <w:rsid w:val="00CF2F39"/>
    <w:rsid w:val="00D01508"/>
    <w:rsid w:val="00D04A61"/>
    <w:rsid w:val="00D1172D"/>
    <w:rsid w:val="00D126FE"/>
    <w:rsid w:val="00D35B02"/>
    <w:rsid w:val="00D43385"/>
    <w:rsid w:val="00D43E1A"/>
    <w:rsid w:val="00D72F42"/>
    <w:rsid w:val="00D73A65"/>
    <w:rsid w:val="00D85A26"/>
    <w:rsid w:val="00DB5487"/>
    <w:rsid w:val="00DB77AB"/>
    <w:rsid w:val="00DC5CBC"/>
    <w:rsid w:val="00DD3062"/>
    <w:rsid w:val="00DF28EC"/>
    <w:rsid w:val="00E01E90"/>
    <w:rsid w:val="00E24335"/>
    <w:rsid w:val="00E3398D"/>
    <w:rsid w:val="00E34071"/>
    <w:rsid w:val="00E417C3"/>
    <w:rsid w:val="00E71ED7"/>
    <w:rsid w:val="00E867A5"/>
    <w:rsid w:val="00E91B40"/>
    <w:rsid w:val="00E96123"/>
    <w:rsid w:val="00EA2723"/>
    <w:rsid w:val="00EB17DB"/>
    <w:rsid w:val="00EC065B"/>
    <w:rsid w:val="00ED60F7"/>
    <w:rsid w:val="00EE6832"/>
    <w:rsid w:val="00F02765"/>
    <w:rsid w:val="00F03C32"/>
    <w:rsid w:val="00F27D76"/>
    <w:rsid w:val="00F6428C"/>
    <w:rsid w:val="00F670BA"/>
    <w:rsid w:val="00F751E0"/>
    <w:rsid w:val="00FD2CC1"/>
    <w:rsid w:val="00FF1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A2EB661-8B19-4D92-8F14-845E77D20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15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paragraph" w:customStyle="1" w:styleId="DefaultText">
    <w:name w:val="Default Text"/>
    <w:basedOn w:val="Normal"/>
    <w:rsid w:val="00313F86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  <w:szCs w:val="20"/>
      <w:lang w:val="en-US"/>
    </w:rPr>
  </w:style>
  <w:style w:type="paragraph" w:customStyle="1" w:styleId="QuestionStyle">
    <w:name w:val="Question Style"/>
    <w:basedOn w:val="Normal"/>
    <w:link w:val="QuestionStyleChar"/>
    <w:autoRedefine/>
    <w:qFormat/>
    <w:rsid w:val="0085755E"/>
    <w:pPr>
      <w:tabs>
        <w:tab w:val="left" w:pos="1740"/>
      </w:tabs>
      <w:ind w:left="113"/>
    </w:pPr>
    <w:rPr>
      <w:rFonts w:ascii="Times New Roman" w:eastAsiaTheme="minorHAnsi" w:hAnsi="Times New Roman"/>
      <w:noProof/>
    </w:rPr>
  </w:style>
  <w:style w:type="character" w:customStyle="1" w:styleId="QuestionStyleChar">
    <w:name w:val="Question Style Char"/>
    <w:basedOn w:val="DefaultParagraphFont"/>
    <w:link w:val="QuestionStyle"/>
    <w:rsid w:val="0085755E"/>
    <w:rPr>
      <w:rFonts w:ascii="Times New Roman" w:eastAsiaTheme="minorHAnsi" w:hAnsi="Times New Roman"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46.png"/><Relationship Id="rId303" Type="http://schemas.openxmlformats.org/officeDocument/2006/relationships/image" Target="media/image148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image" Target="media/image38.png"/><Relationship Id="rId138" Type="http://schemas.openxmlformats.org/officeDocument/2006/relationships/oleObject" Target="embeddings/oleObject63.bin"/><Relationship Id="rId159" Type="http://schemas.openxmlformats.org/officeDocument/2006/relationships/image" Target="media/image76.png"/><Relationship Id="rId324" Type="http://schemas.openxmlformats.org/officeDocument/2006/relationships/image" Target="media/image158.png"/><Relationship Id="rId345" Type="http://schemas.openxmlformats.org/officeDocument/2006/relationships/image" Target="media/image168.png"/><Relationship Id="rId366" Type="http://schemas.openxmlformats.org/officeDocument/2006/relationships/image" Target="media/image178.png"/><Relationship Id="rId170" Type="http://schemas.openxmlformats.org/officeDocument/2006/relationships/oleObject" Target="embeddings/oleObject79.bin"/><Relationship Id="rId191" Type="http://schemas.openxmlformats.org/officeDocument/2006/relationships/image" Target="media/image92.png"/><Relationship Id="rId205" Type="http://schemas.openxmlformats.org/officeDocument/2006/relationships/image" Target="media/image99.png"/><Relationship Id="rId226" Type="http://schemas.openxmlformats.org/officeDocument/2006/relationships/image" Target="media/image109.png"/><Relationship Id="rId247" Type="http://schemas.openxmlformats.org/officeDocument/2006/relationships/image" Target="media/image120.png"/><Relationship Id="rId107" Type="http://schemas.openxmlformats.org/officeDocument/2006/relationships/image" Target="media/image50.png"/><Relationship Id="rId268" Type="http://schemas.openxmlformats.org/officeDocument/2006/relationships/oleObject" Target="embeddings/oleObject128.bin"/><Relationship Id="rId289" Type="http://schemas.openxmlformats.org/officeDocument/2006/relationships/image" Target="media/image141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2.bin"/><Relationship Id="rId128" Type="http://schemas.openxmlformats.org/officeDocument/2006/relationships/oleObject" Target="embeddings/oleObject58.bin"/><Relationship Id="rId149" Type="http://schemas.openxmlformats.org/officeDocument/2006/relationships/image" Target="media/image71.png"/><Relationship Id="rId314" Type="http://schemas.openxmlformats.org/officeDocument/2006/relationships/oleObject" Target="embeddings/oleObject151.bin"/><Relationship Id="rId335" Type="http://schemas.openxmlformats.org/officeDocument/2006/relationships/image" Target="media/image163.png"/><Relationship Id="rId356" Type="http://schemas.openxmlformats.org/officeDocument/2006/relationships/oleObject" Target="embeddings/oleObject173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2.bin"/><Relationship Id="rId160" Type="http://schemas.openxmlformats.org/officeDocument/2006/relationships/oleObject" Target="embeddings/oleObject74.bin"/><Relationship Id="rId181" Type="http://schemas.openxmlformats.org/officeDocument/2006/relationships/image" Target="media/image87.png"/><Relationship Id="rId216" Type="http://schemas.openxmlformats.org/officeDocument/2006/relationships/oleObject" Target="embeddings/oleObject102.bin"/><Relationship Id="rId237" Type="http://schemas.openxmlformats.org/officeDocument/2006/relationships/oleObject" Target="embeddings/oleObject113.bin"/><Relationship Id="rId258" Type="http://schemas.openxmlformats.org/officeDocument/2006/relationships/oleObject" Target="embeddings/oleObject123.bin"/><Relationship Id="rId279" Type="http://schemas.openxmlformats.org/officeDocument/2006/relationships/image" Target="media/image136.png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header" Target="header1.xml"/><Relationship Id="rId118" Type="http://schemas.openxmlformats.org/officeDocument/2006/relationships/oleObject" Target="embeddings/oleObject53.bin"/><Relationship Id="rId139" Type="http://schemas.openxmlformats.org/officeDocument/2006/relationships/image" Target="media/image66.png"/><Relationship Id="rId290" Type="http://schemas.openxmlformats.org/officeDocument/2006/relationships/oleObject" Target="embeddings/oleObject139.bin"/><Relationship Id="rId304" Type="http://schemas.openxmlformats.org/officeDocument/2006/relationships/oleObject" Target="embeddings/oleObject146.bin"/><Relationship Id="rId325" Type="http://schemas.openxmlformats.org/officeDocument/2006/relationships/oleObject" Target="embeddings/oleObject157.bin"/><Relationship Id="rId346" Type="http://schemas.openxmlformats.org/officeDocument/2006/relationships/oleObject" Target="embeddings/oleObject168.bin"/><Relationship Id="rId367" Type="http://schemas.openxmlformats.org/officeDocument/2006/relationships/oleObject" Target="embeddings/oleObject179.bin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69.bin"/><Relationship Id="rId171" Type="http://schemas.openxmlformats.org/officeDocument/2006/relationships/image" Target="media/image82.png"/><Relationship Id="rId192" Type="http://schemas.openxmlformats.org/officeDocument/2006/relationships/oleObject" Target="embeddings/oleObject90.bin"/><Relationship Id="rId206" Type="http://schemas.openxmlformats.org/officeDocument/2006/relationships/oleObject" Target="embeddings/oleObject97.bin"/><Relationship Id="rId227" Type="http://schemas.openxmlformats.org/officeDocument/2006/relationships/oleObject" Target="embeddings/oleObject108.bin"/><Relationship Id="rId248" Type="http://schemas.openxmlformats.org/officeDocument/2006/relationships/oleObject" Target="embeddings/oleObject118.bin"/><Relationship Id="rId269" Type="http://schemas.openxmlformats.org/officeDocument/2006/relationships/image" Target="media/image131.png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48.bin"/><Relationship Id="rId129" Type="http://schemas.openxmlformats.org/officeDocument/2006/relationships/image" Target="media/image61.png"/><Relationship Id="rId280" Type="http://schemas.openxmlformats.org/officeDocument/2006/relationships/oleObject" Target="embeddings/oleObject134.bin"/><Relationship Id="rId315" Type="http://schemas.openxmlformats.org/officeDocument/2006/relationships/image" Target="media/image154.png"/><Relationship Id="rId336" Type="http://schemas.openxmlformats.org/officeDocument/2006/relationships/oleObject" Target="embeddings/oleObject163.bin"/><Relationship Id="rId357" Type="http://schemas.openxmlformats.org/officeDocument/2006/relationships/image" Target="media/image174.png"/><Relationship Id="rId54" Type="http://schemas.openxmlformats.org/officeDocument/2006/relationships/image" Target="media/image24.wmf"/><Relationship Id="rId75" Type="http://schemas.openxmlformats.org/officeDocument/2006/relationships/image" Target="media/image33.png"/><Relationship Id="rId96" Type="http://schemas.openxmlformats.org/officeDocument/2006/relationships/image" Target="media/image44.png"/><Relationship Id="rId140" Type="http://schemas.openxmlformats.org/officeDocument/2006/relationships/oleObject" Target="embeddings/oleObject64.bin"/><Relationship Id="rId161" Type="http://schemas.openxmlformats.org/officeDocument/2006/relationships/image" Target="media/image77.png"/><Relationship Id="rId182" Type="http://schemas.openxmlformats.org/officeDocument/2006/relationships/oleObject" Target="embeddings/oleObject85.bin"/><Relationship Id="rId217" Type="http://schemas.openxmlformats.org/officeDocument/2006/relationships/image" Target="media/image105.png"/><Relationship Id="rId6" Type="http://schemas.openxmlformats.org/officeDocument/2006/relationships/footnotes" Target="footnotes.xml"/><Relationship Id="rId238" Type="http://schemas.openxmlformats.org/officeDocument/2006/relationships/image" Target="media/image115.png"/><Relationship Id="rId259" Type="http://schemas.openxmlformats.org/officeDocument/2006/relationships/image" Target="media/image126.png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oleObject" Target="embeddings/oleObject129.bin"/><Relationship Id="rId291" Type="http://schemas.openxmlformats.org/officeDocument/2006/relationships/image" Target="media/image142.png"/><Relationship Id="rId305" Type="http://schemas.openxmlformats.org/officeDocument/2006/relationships/image" Target="media/image149.png"/><Relationship Id="rId326" Type="http://schemas.openxmlformats.org/officeDocument/2006/relationships/image" Target="media/image159.png"/><Relationship Id="rId347" Type="http://schemas.openxmlformats.org/officeDocument/2006/relationships/image" Target="media/image169.png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image" Target="media/image39.png"/><Relationship Id="rId130" Type="http://schemas.openxmlformats.org/officeDocument/2006/relationships/oleObject" Target="embeddings/oleObject59.bin"/><Relationship Id="rId151" Type="http://schemas.openxmlformats.org/officeDocument/2006/relationships/image" Target="media/image72.png"/><Relationship Id="rId368" Type="http://schemas.openxmlformats.org/officeDocument/2006/relationships/fontTable" Target="fontTable.xml"/><Relationship Id="rId172" Type="http://schemas.openxmlformats.org/officeDocument/2006/relationships/oleObject" Target="embeddings/oleObject80.bin"/><Relationship Id="rId193" Type="http://schemas.openxmlformats.org/officeDocument/2006/relationships/image" Target="media/image93.png"/><Relationship Id="rId207" Type="http://schemas.openxmlformats.org/officeDocument/2006/relationships/image" Target="media/image100.png"/><Relationship Id="rId228" Type="http://schemas.openxmlformats.org/officeDocument/2006/relationships/image" Target="media/image110.png"/><Relationship Id="rId249" Type="http://schemas.openxmlformats.org/officeDocument/2006/relationships/image" Target="media/image121.png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oleObject" Target="embeddings/oleObject124.bin"/><Relationship Id="rId281" Type="http://schemas.openxmlformats.org/officeDocument/2006/relationships/image" Target="media/image137.png"/><Relationship Id="rId316" Type="http://schemas.openxmlformats.org/officeDocument/2006/relationships/oleObject" Target="embeddings/oleObject152.bin"/><Relationship Id="rId337" Type="http://schemas.openxmlformats.org/officeDocument/2006/relationships/image" Target="media/image164.png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3.bin"/><Relationship Id="rId97" Type="http://schemas.openxmlformats.org/officeDocument/2006/relationships/oleObject" Target="embeddings/oleObject43.bin"/><Relationship Id="rId120" Type="http://schemas.openxmlformats.org/officeDocument/2006/relationships/oleObject" Target="embeddings/oleObject54.bin"/><Relationship Id="rId141" Type="http://schemas.openxmlformats.org/officeDocument/2006/relationships/image" Target="media/image67.png"/><Relationship Id="rId358" Type="http://schemas.openxmlformats.org/officeDocument/2006/relationships/oleObject" Target="embeddings/oleObject174.bin"/><Relationship Id="rId7" Type="http://schemas.openxmlformats.org/officeDocument/2006/relationships/endnotes" Target="endnotes.xml"/><Relationship Id="rId162" Type="http://schemas.openxmlformats.org/officeDocument/2006/relationships/oleObject" Target="embeddings/oleObject75.bin"/><Relationship Id="rId183" Type="http://schemas.openxmlformats.org/officeDocument/2006/relationships/image" Target="media/image88.png"/><Relationship Id="rId218" Type="http://schemas.openxmlformats.org/officeDocument/2006/relationships/oleObject" Target="embeddings/oleObject103.bin"/><Relationship Id="rId239" Type="http://schemas.openxmlformats.org/officeDocument/2006/relationships/oleObject" Target="embeddings/oleObject114.bin"/><Relationship Id="rId250" Type="http://schemas.openxmlformats.org/officeDocument/2006/relationships/oleObject" Target="embeddings/oleObject119.bin"/><Relationship Id="rId271" Type="http://schemas.openxmlformats.org/officeDocument/2006/relationships/image" Target="media/image132.png"/><Relationship Id="rId292" Type="http://schemas.openxmlformats.org/officeDocument/2006/relationships/oleObject" Target="embeddings/oleObject140.bin"/><Relationship Id="rId306" Type="http://schemas.openxmlformats.org/officeDocument/2006/relationships/oleObject" Target="embeddings/oleObject147.bin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oleObject" Target="embeddings/oleObject38.bin"/><Relationship Id="rId110" Type="http://schemas.openxmlformats.org/officeDocument/2006/relationships/oleObject" Target="embeddings/oleObject49.bin"/><Relationship Id="rId131" Type="http://schemas.openxmlformats.org/officeDocument/2006/relationships/image" Target="media/image62.png"/><Relationship Id="rId327" Type="http://schemas.openxmlformats.org/officeDocument/2006/relationships/oleObject" Target="embeddings/oleObject158.bin"/><Relationship Id="rId348" Type="http://schemas.openxmlformats.org/officeDocument/2006/relationships/oleObject" Target="embeddings/oleObject169.bin"/><Relationship Id="rId369" Type="http://schemas.openxmlformats.org/officeDocument/2006/relationships/theme" Target="theme/theme1.xml"/><Relationship Id="rId152" Type="http://schemas.openxmlformats.org/officeDocument/2006/relationships/oleObject" Target="embeddings/oleObject70.bin"/><Relationship Id="rId173" Type="http://schemas.openxmlformats.org/officeDocument/2006/relationships/image" Target="media/image83.png"/><Relationship Id="rId194" Type="http://schemas.openxmlformats.org/officeDocument/2006/relationships/oleObject" Target="embeddings/oleObject91.bin"/><Relationship Id="rId208" Type="http://schemas.openxmlformats.org/officeDocument/2006/relationships/oleObject" Target="embeddings/oleObject98.bin"/><Relationship Id="rId229" Type="http://schemas.openxmlformats.org/officeDocument/2006/relationships/oleObject" Target="embeddings/oleObject109.bin"/><Relationship Id="rId240" Type="http://schemas.openxmlformats.org/officeDocument/2006/relationships/image" Target="media/image116.png"/><Relationship Id="rId261" Type="http://schemas.openxmlformats.org/officeDocument/2006/relationships/image" Target="media/image127.png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4.jpeg"/><Relationship Id="rId100" Type="http://schemas.openxmlformats.org/officeDocument/2006/relationships/image" Target="media/image46.png"/><Relationship Id="rId282" Type="http://schemas.openxmlformats.org/officeDocument/2006/relationships/oleObject" Target="embeddings/oleObject135.bin"/><Relationship Id="rId317" Type="http://schemas.openxmlformats.org/officeDocument/2006/relationships/image" Target="media/image155.png"/><Relationship Id="rId338" Type="http://schemas.openxmlformats.org/officeDocument/2006/relationships/oleObject" Target="embeddings/oleObject164.bin"/><Relationship Id="rId359" Type="http://schemas.openxmlformats.org/officeDocument/2006/relationships/image" Target="media/image175.png"/><Relationship Id="rId8" Type="http://schemas.openxmlformats.org/officeDocument/2006/relationships/image" Target="media/image1.wmf"/><Relationship Id="rId98" Type="http://schemas.openxmlformats.org/officeDocument/2006/relationships/image" Target="media/image45.png"/><Relationship Id="rId121" Type="http://schemas.openxmlformats.org/officeDocument/2006/relationships/image" Target="media/image57.png"/><Relationship Id="rId142" Type="http://schemas.openxmlformats.org/officeDocument/2006/relationships/oleObject" Target="embeddings/oleObject65.bin"/><Relationship Id="rId163" Type="http://schemas.openxmlformats.org/officeDocument/2006/relationships/image" Target="media/image78.png"/><Relationship Id="rId184" Type="http://schemas.openxmlformats.org/officeDocument/2006/relationships/oleObject" Target="embeddings/oleObject86.bin"/><Relationship Id="rId219" Type="http://schemas.openxmlformats.org/officeDocument/2006/relationships/oleObject" Target="embeddings/oleObject104.bin"/><Relationship Id="rId230" Type="http://schemas.openxmlformats.org/officeDocument/2006/relationships/image" Target="media/image111.png"/><Relationship Id="rId251" Type="http://schemas.openxmlformats.org/officeDocument/2006/relationships/image" Target="media/image122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png"/><Relationship Id="rId272" Type="http://schemas.openxmlformats.org/officeDocument/2006/relationships/oleObject" Target="embeddings/oleObject130.bin"/><Relationship Id="rId293" Type="http://schemas.openxmlformats.org/officeDocument/2006/relationships/image" Target="media/image143.png"/><Relationship Id="rId307" Type="http://schemas.openxmlformats.org/officeDocument/2006/relationships/image" Target="media/image150.png"/><Relationship Id="rId328" Type="http://schemas.openxmlformats.org/officeDocument/2006/relationships/image" Target="media/image160.png"/><Relationship Id="rId349" Type="http://schemas.openxmlformats.org/officeDocument/2006/relationships/image" Target="media/image170.png"/><Relationship Id="rId88" Type="http://schemas.openxmlformats.org/officeDocument/2006/relationships/image" Target="media/image40.png"/><Relationship Id="rId111" Type="http://schemas.openxmlformats.org/officeDocument/2006/relationships/image" Target="media/image52.png"/><Relationship Id="rId132" Type="http://schemas.openxmlformats.org/officeDocument/2006/relationships/oleObject" Target="embeddings/oleObject60.bin"/><Relationship Id="rId153" Type="http://schemas.openxmlformats.org/officeDocument/2006/relationships/image" Target="media/image73.png"/><Relationship Id="rId174" Type="http://schemas.openxmlformats.org/officeDocument/2006/relationships/oleObject" Target="embeddings/oleObject81.bin"/><Relationship Id="rId195" Type="http://schemas.openxmlformats.org/officeDocument/2006/relationships/image" Target="media/image94.png"/><Relationship Id="rId209" Type="http://schemas.openxmlformats.org/officeDocument/2006/relationships/image" Target="media/image101.png"/><Relationship Id="rId360" Type="http://schemas.openxmlformats.org/officeDocument/2006/relationships/oleObject" Target="embeddings/oleObject175.bin"/><Relationship Id="rId220" Type="http://schemas.openxmlformats.org/officeDocument/2006/relationships/image" Target="media/image106.png"/><Relationship Id="rId241" Type="http://schemas.openxmlformats.org/officeDocument/2006/relationships/oleObject" Target="embeddings/oleObject115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5.bin"/><Relationship Id="rId283" Type="http://schemas.openxmlformats.org/officeDocument/2006/relationships/image" Target="media/image138.png"/><Relationship Id="rId318" Type="http://schemas.openxmlformats.org/officeDocument/2006/relationships/oleObject" Target="embeddings/oleObject153.bin"/><Relationship Id="rId339" Type="http://schemas.openxmlformats.org/officeDocument/2006/relationships/image" Target="media/image165.png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2.png"/><Relationship Id="rId78" Type="http://schemas.openxmlformats.org/officeDocument/2006/relationships/image" Target="media/image35.png"/><Relationship Id="rId94" Type="http://schemas.openxmlformats.org/officeDocument/2006/relationships/image" Target="media/image43.png"/><Relationship Id="rId99" Type="http://schemas.openxmlformats.org/officeDocument/2006/relationships/oleObject" Target="embeddings/oleObject44.bin"/><Relationship Id="rId101" Type="http://schemas.openxmlformats.org/officeDocument/2006/relationships/image" Target="media/image47.png"/><Relationship Id="rId122" Type="http://schemas.openxmlformats.org/officeDocument/2006/relationships/oleObject" Target="embeddings/oleObject55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68.bin"/><Relationship Id="rId164" Type="http://schemas.openxmlformats.org/officeDocument/2006/relationships/oleObject" Target="embeddings/oleObject76.bin"/><Relationship Id="rId169" Type="http://schemas.openxmlformats.org/officeDocument/2006/relationships/image" Target="media/image81.png"/><Relationship Id="rId185" Type="http://schemas.openxmlformats.org/officeDocument/2006/relationships/image" Target="media/image89.png"/><Relationship Id="rId334" Type="http://schemas.openxmlformats.org/officeDocument/2006/relationships/oleObject" Target="embeddings/oleObject162.bin"/><Relationship Id="rId350" Type="http://schemas.openxmlformats.org/officeDocument/2006/relationships/oleObject" Target="embeddings/oleObject170.bin"/><Relationship Id="rId35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4.bin"/><Relationship Id="rId210" Type="http://schemas.openxmlformats.org/officeDocument/2006/relationships/oleObject" Target="embeddings/oleObject99.bin"/><Relationship Id="rId215" Type="http://schemas.openxmlformats.org/officeDocument/2006/relationships/image" Target="media/image104.png"/><Relationship Id="rId236" Type="http://schemas.openxmlformats.org/officeDocument/2006/relationships/image" Target="media/image114.png"/><Relationship Id="rId257" Type="http://schemas.openxmlformats.org/officeDocument/2006/relationships/image" Target="media/image125.png"/><Relationship Id="rId278" Type="http://schemas.openxmlformats.org/officeDocument/2006/relationships/oleObject" Target="embeddings/oleObject133.bin"/><Relationship Id="rId26" Type="http://schemas.openxmlformats.org/officeDocument/2006/relationships/image" Target="media/image10.wmf"/><Relationship Id="rId231" Type="http://schemas.openxmlformats.org/officeDocument/2006/relationships/oleObject" Target="embeddings/oleObject110.bin"/><Relationship Id="rId252" Type="http://schemas.openxmlformats.org/officeDocument/2006/relationships/oleObject" Target="embeddings/oleObject120.bin"/><Relationship Id="rId273" Type="http://schemas.openxmlformats.org/officeDocument/2006/relationships/image" Target="media/image133.png"/><Relationship Id="rId294" Type="http://schemas.openxmlformats.org/officeDocument/2006/relationships/oleObject" Target="embeddings/oleObject141.bin"/><Relationship Id="rId308" Type="http://schemas.openxmlformats.org/officeDocument/2006/relationships/oleObject" Target="embeddings/oleObject148.bin"/><Relationship Id="rId329" Type="http://schemas.openxmlformats.org/officeDocument/2006/relationships/oleObject" Target="embeddings/oleObject159.bin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29.bin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1.bin"/><Relationship Id="rId175" Type="http://schemas.openxmlformats.org/officeDocument/2006/relationships/image" Target="media/image84.png"/><Relationship Id="rId340" Type="http://schemas.openxmlformats.org/officeDocument/2006/relationships/oleObject" Target="embeddings/oleObject165.bin"/><Relationship Id="rId361" Type="http://schemas.openxmlformats.org/officeDocument/2006/relationships/image" Target="media/image176.png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Relationship Id="rId16" Type="http://schemas.openxmlformats.org/officeDocument/2006/relationships/image" Target="media/image5.wmf"/><Relationship Id="rId221" Type="http://schemas.openxmlformats.org/officeDocument/2006/relationships/oleObject" Target="embeddings/oleObject105.bin"/><Relationship Id="rId242" Type="http://schemas.openxmlformats.org/officeDocument/2006/relationships/image" Target="media/image117.jpeg"/><Relationship Id="rId263" Type="http://schemas.openxmlformats.org/officeDocument/2006/relationships/image" Target="media/image128.png"/><Relationship Id="rId284" Type="http://schemas.openxmlformats.org/officeDocument/2006/relationships/oleObject" Target="embeddings/oleObject136.bin"/><Relationship Id="rId319" Type="http://schemas.openxmlformats.org/officeDocument/2006/relationships/image" Target="media/image156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5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6.bin"/><Relationship Id="rId330" Type="http://schemas.openxmlformats.org/officeDocument/2006/relationships/oleObject" Target="embeddings/oleObject160.bin"/><Relationship Id="rId90" Type="http://schemas.openxmlformats.org/officeDocument/2006/relationships/image" Target="media/image41.png"/><Relationship Id="rId165" Type="http://schemas.openxmlformats.org/officeDocument/2006/relationships/image" Target="media/image79.png"/><Relationship Id="rId186" Type="http://schemas.openxmlformats.org/officeDocument/2006/relationships/oleObject" Target="embeddings/oleObject87.bin"/><Relationship Id="rId351" Type="http://schemas.openxmlformats.org/officeDocument/2006/relationships/image" Target="media/image171.png"/><Relationship Id="rId211" Type="http://schemas.openxmlformats.org/officeDocument/2006/relationships/image" Target="media/image102.png"/><Relationship Id="rId232" Type="http://schemas.openxmlformats.org/officeDocument/2006/relationships/image" Target="media/image112.png"/><Relationship Id="rId253" Type="http://schemas.openxmlformats.org/officeDocument/2006/relationships/image" Target="media/image123.png"/><Relationship Id="rId274" Type="http://schemas.openxmlformats.org/officeDocument/2006/relationships/oleObject" Target="embeddings/oleObject131.bin"/><Relationship Id="rId295" Type="http://schemas.openxmlformats.org/officeDocument/2006/relationships/image" Target="media/image144.png"/><Relationship Id="rId309" Type="http://schemas.openxmlformats.org/officeDocument/2006/relationships/image" Target="media/image151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1.bin"/><Relationship Id="rId320" Type="http://schemas.openxmlformats.org/officeDocument/2006/relationships/oleObject" Target="embeddings/oleObject154.bin"/><Relationship Id="rId80" Type="http://schemas.openxmlformats.org/officeDocument/2006/relationships/image" Target="media/image36.png"/><Relationship Id="rId155" Type="http://schemas.openxmlformats.org/officeDocument/2006/relationships/image" Target="media/image74.png"/><Relationship Id="rId176" Type="http://schemas.openxmlformats.org/officeDocument/2006/relationships/oleObject" Target="embeddings/oleObject82.bin"/><Relationship Id="rId197" Type="http://schemas.openxmlformats.org/officeDocument/2006/relationships/image" Target="media/image95.png"/><Relationship Id="rId341" Type="http://schemas.openxmlformats.org/officeDocument/2006/relationships/image" Target="media/image166.png"/><Relationship Id="rId362" Type="http://schemas.openxmlformats.org/officeDocument/2006/relationships/oleObject" Target="embeddings/oleObject176.bin"/><Relationship Id="rId201" Type="http://schemas.openxmlformats.org/officeDocument/2006/relationships/image" Target="media/image97.png"/><Relationship Id="rId222" Type="http://schemas.openxmlformats.org/officeDocument/2006/relationships/image" Target="media/image107.png"/><Relationship Id="rId243" Type="http://schemas.openxmlformats.org/officeDocument/2006/relationships/image" Target="media/image118.png"/><Relationship Id="rId264" Type="http://schemas.openxmlformats.org/officeDocument/2006/relationships/oleObject" Target="embeddings/oleObject126.bin"/><Relationship Id="rId285" Type="http://schemas.openxmlformats.org/officeDocument/2006/relationships/image" Target="media/image139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8.png"/><Relationship Id="rId124" Type="http://schemas.openxmlformats.org/officeDocument/2006/relationships/oleObject" Target="embeddings/oleObject56.bin"/><Relationship Id="rId310" Type="http://schemas.openxmlformats.org/officeDocument/2006/relationships/oleObject" Target="embeddings/oleObject149.bin"/><Relationship Id="rId70" Type="http://schemas.openxmlformats.org/officeDocument/2006/relationships/oleObject" Target="embeddings/oleObject30.bin"/><Relationship Id="rId91" Type="http://schemas.openxmlformats.org/officeDocument/2006/relationships/oleObject" Target="embeddings/oleObject40.bin"/><Relationship Id="rId145" Type="http://schemas.openxmlformats.org/officeDocument/2006/relationships/image" Target="media/image69.wmf"/><Relationship Id="rId166" Type="http://schemas.openxmlformats.org/officeDocument/2006/relationships/oleObject" Target="embeddings/oleObject77.bin"/><Relationship Id="rId187" Type="http://schemas.openxmlformats.org/officeDocument/2006/relationships/image" Target="media/image90.png"/><Relationship Id="rId331" Type="http://schemas.openxmlformats.org/officeDocument/2006/relationships/image" Target="media/image161.png"/><Relationship Id="rId352" Type="http://schemas.openxmlformats.org/officeDocument/2006/relationships/oleObject" Target="embeddings/oleObject17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0.bin"/><Relationship Id="rId233" Type="http://schemas.openxmlformats.org/officeDocument/2006/relationships/oleObject" Target="embeddings/oleObject111.bin"/><Relationship Id="rId254" Type="http://schemas.openxmlformats.org/officeDocument/2006/relationships/oleObject" Target="embeddings/oleObject121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1.bin"/><Relationship Id="rId275" Type="http://schemas.openxmlformats.org/officeDocument/2006/relationships/image" Target="media/image134.png"/><Relationship Id="rId296" Type="http://schemas.openxmlformats.org/officeDocument/2006/relationships/oleObject" Target="embeddings/oleObject142.bin"/><Relationship Id="rId300" Type="http://schemas.openxmlformats.org/officeDocument/2006/relationships/oleObject" Target="embeddings/oleObject144.bin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64.png"/><Relationship Id="rId156" Type="http://schemas.openxmlformats.org/officeDocument/2006/relationships/oleObject" Target="embeddings/oleObject72.bin"/><Relationship Id="rId177" Type="http://schemas.openxmlformats.org/officeDocument/2006/relationships/image" Target="media/image85.png"/><Relationship Id="rId198" Type="http://schemas.openxmlformats.org/officeDocument/2006/relationships/oleObject" Target="embeddings/oleObject93.bin"/><Relationship Id="rId321" Type="http://schemas.openxmlformats.org/officeDocument/2006/relationships/image" Target="media/image157.png"/><Relationship Id="rId342" Type="http://schemas.openxmlformats.org/officeDocument/2006/relationships/oleObject" Target="embeddings/oleObject166.bin"/><Relationship Id="rId363" Type="http://schemas.openxmlformats.org/officeDocument/2006/relationships/image" Target="media/image177.png"/><Relationship Id="rId202" Type="http://schemas.openxmlformats.org/officeDocument/2006/relationships/oleObject" Target="embeddings/oleObject95.bin"/><Relationship Id="rId223" Type="http://schemas.openxmlformats.org/officeDocument/2006/relationships/oleObject" Target="embeddings/oleObject106.bin"/><Relationship Id="rId244" Type="http://schemas.openxmlformats.org/officeDocument/2006/relationships/oleObject" Target="embeddings/oleObject116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29.png"/><Relationship Id="rId286" Type="http://schemas.openxmlformats.org/officeDocument/2006/relationships/oleObject" Target="embeddings/oleObject137.bin"/><Relationship Id="rId50" Type="http://schemas.openxmlformats.org/officeDocument/2006/relationships/image" Target="media/image22.wmf"/><Relationship Id="rId104" Type="http://schemas.openxmlformats.org/officeDocument/2006/relationships/oleObject" Target="embeddings/oleObject46.bin"/><Relationship Id="rId125" Type="http://schemas.openxmlformats.org/officeDocument/2006/relationships/image" Target="media/image59.png"/><Relationship Id="rId146" Type="http://schemas.openxmlformats.org/officeDocument/2006/relationships/oleObject" Target="embeddings/oleObject67.bin"/><Relationship Id="rId167" Type="http://schemas.openxmlformats.org/officeDocument/2006/relationships/image" Target="media/image80.png"/><Relationship Id="rId188" Type="http://schemas.openxmlformats.org/officeDocument/2006/relationships/oleObject" Target="embeddings/oleObject88.bin"/><Relationship Id="rId311" Type="http://schemas.openxmlformats.org/officeDocument/2006/relationships/image" Target="media/image152.png"/><Relationship Id="rId332" Type="http://schemas.openxmlformats.org/officeDocument/2006/relationships/oleObject" Target="embeddings/oleObject161.bin"/><Relationship Id="rId353" Type="http://schemas.openxmlformats.org/officeDocument/2006/relationships/image" Target="media/image172.png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13" Type="http://schemas.openxmlformats.org/officeDocument/2006/relationships/image" Target="media/image103.png"/><Relationship Id="rId234" Type="http://schemas.openxmlformats.org/officeDocument/2006/relationships/image" Target="media/image113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4.png"/><Relationship Id="rId276" Type="http://schemas.openxmlformats.org/officeDocument/2006/relationships/oleObject" Target="embeddings/oleObject132.bin"/><Relationship Id="rId297" Type="http://schemas.openxmlformats.org/officeDocument/2006/relationships/image" Target="media/image145.png"/><Relationship Id="rId40" Type="http://schemas.openxmlformats.org/officeDocument/2006/relationships/image" Target="media/image17.wmf"/><Relationship Id="rId115" Type="http://schemas.openxmlformats.org/officeDocument/2006/relationships/image" Target="media/image54.png"/><Relationship Id="rId136" Type="http://schemas.openxmlformats.org/officeDocument/2006/relationships/oleObject" Target="embeddings/oleObject62.bin"/><Relationship Id="rId157" Type="http://schemas.openxmlformats.org/officeDocument/2006/relationships/image" Target="media/image75.png"/><Relationship Id="rId178" Type="http://schemas.openxmlformats.org/officeDocument/2006/relationships/oleObject" Target="embeddings/oleObject83.bin"/><Relationship Id="rId301" Type="http://schemas.openxmlformats.org/officeDocument/2006/relationships/image" Target="media/image147.png"/><Relationship Id="rId322" Type="http://schemas.openxmlformats.org/officeDocument/2006/relationships/oleObject" Target="embeddings/oleObject155.bin"/><Relationship Id="rId343" Type="http://schemas.openxmlformats.org/officeDocument/2006/relationships/image" Target="media/image167.png"/><Relationship Id="rId364" Type="http://schemas.openxmlformats.org/officeDocument/2006/relationships/oleObject" Target="embeddings/oleObject177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99" Type="http://schemas.openxmlformats.org/officeDocument/2006/relationships/image" Target="media/image96.png"/><Relationship Id="rId203" Type="http://schemas.openxmlformats.org/officeDocument/2006/relationships/image" Target="media/image98.png"/><Relationship Id="rId19" Type="http://schemas.openxmlformats.org/officeDocument/2006/relationships/oleObject" Target="embeddings/oleObject6.bin"/><Relationship Id="rId224" Type="http://schemas.openxmlformats.org/officeDocument/2006/relationships/image" Target="media/image108.png"/><Relationship Id="rId245" Type="http://schemas.openxmlformats.org/officeDocument/2006/relationships/image" Target="media/image119.png"/><Relationship Id="rId266" Type="http://schemas.openxmlformats.org/officeDocument/2006/relationships/oleObject" Target="embeddings/oleObject127.bin"/><Relationship Id="rId287" Type="http://schemas.openxmlformats.org/officeDocument/2006/relationships/image" Target="media/image140.png"/><Relationship Id="rId30" Type="http://schemas.openxmlformats.org/officeDocument/2006/relationships/image" Target="media/image12.wmf"/><Relationship Id="rId105" Type="http://schemas.openxmlformats.org/officeDocument/2006/relationships/image" Target="media/image49.png"/><Relationship Id="rId126" Type="http://schemas.openxmlformats.org/officeDocument/2006/relationships/oleObject" Target="embeddings/oleObject57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78.bin"/><Relationship Id="rId312" Type="http://schemas.openxmlformats.org/officeDocument/2006/relationships/oleObject" Target="embeddings/oleObject150.bin"/><Relationship Id="rId333" Type="http://schemas.openxmlformats.org/officeDocument/2006/relationships/image" Target="media/image162.png"/><Relationship Id="rId354" Type="http://schemas.openxmlformats.org/officeDocument/2006/relationships/oleObject" Target="embeddings/oleObject172.bin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1.bin"/><Relationship Id="rId93" Type="http://schemas.openxmlformats.org/officeDocument/2006/relationships/oleObject" Target="embeddings/oleObject41.bin"/><Relationship Id="rId189" Type="http://schemas.openxmlformats.org/officeDocument/2006/relationships/image" Target="media/image91.png"/><Relationship Id="rId3" Type="http://schemas.openxmlformats.org/officeDocument/2006/relationships/styles" Target="styles.xml"/><Relationship Id="rId214" Type="http://schemas.openxmlformats.org/officeDocument/2006/relationships/oleObject" Target="embeddings/oleObject101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2.bin"/><Relationship Id="rId277" Type="http://schemas.openxmlformats.org/officeDocument/2006/relationships/image" Target="media/image135.png"/><Relationship Id="rId298" Type="http://schemas.openxmlformats.org/officeDocument/2006/relationships/oleObject" Target="embeddings/oleObject143.bin"/><Relationship Id="rId116" Type="http://schemas.openxmlformats.org/officeDocument/2006/relationships/oleObject" Target="embeddings/oleObject52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5.bin"/><Relationship Id="rId323" Type="http://schemas.openxmlformats.org/officeDocument/2006/relationships/oleObject" Target="embeddings/oleObject156.bin"/><Relationship Id="rId344" Type="http://schemas.openxmlformats.org/officeDocument/2006/relationships/oleObject" Target="embeddings/oleObject167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179" Type="http://schemas.openxmlformats.org/officeDocument/2006/relationships/image" Target="media/image86.png"/><Relationship Id="rId365" Type="http://schemas.openxmlformats.org/officeDocument/2006/relationships/oleObject" Target="embeddings/oleObject178.bin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6.bin"/><Relationship Id="rId225" Type="http://schemas.openxmlformats.org/officeDocument/2006/relationships/oleObject" Target="embeddings/oleObject107.bin"/><Relationship Id="rId246" Type="http://schemas.openxmlformats.org/officeDocument/2006/relationships/oleObject" Target="embeddings/oleObject117.bin"/><Relationship Id="rId267" Type="http://schemas.openxmlformats.org/officeDocument/2006/relationships/image" Target="media/image130.png"/><Relationship Id="rId288" Type="http://schemas.openxmlformats.org/officeDocument/2006/relationships/oleObject" Target="embeddings/oleObject138.bin"/><Relationship Id="rId106" Type="http://schemas.openxmlformats.org/officeDocument/2006/relationships/oleObject" Target="embeddings/oleObject47.bin"/><Relationship Id="rId127" Type="http://schemas.openxmlformats.org/officeDocument/2006/relationships/image" Target="media/image60.png"/><Relationship Id="rId313" Type="http://schemas.openxmlformats.org/officeDocument/2006/relationships/image" Target="media/image1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Draft%20Products\Draft%20Products%202014\Year%2010%20HY%202014\Templates\Current%20Templates\Year%209%2010%20Exam%20Template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B5E6EC-6D8D-4FDF-92AA-040C1B3FC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Exam Template 2014</Template>
  <TotalTime>1693</TotalTime>
  <Pages>25</Pages>
  <Words>4234</Words>
  <Characters>24136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Yearly Exam 2013</vt:lpstr>
    </vt:vector>
  </TitlesOfParts>
  <Company>Western Trials</Company>
  <LinksUpToDate>false</LinksUpToDate>
  <CharactersWithSpaces>28314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Yearly Exam 2013</dc:title>
  <dc:creator>Garry</dc:creator>
  <cp:lastModifiedBy>Garry Thorn</cp:lastModifiedBy>
  <cp:revision>37</cp:revision>
  <cp:lastPrinted>2014-05-06T00:25:00Z</cp:lastPrinted>
  <dcterms:created xsi:type="dcterms:W3CDTF">2014-05-01T13:39:00Z</dcterms:created>
  <dcterms:modified xsi:type="dcterms:W3CDTF">2014-05-06T14:21:00Z</dcterms:modified>
</cp:coreProperties>
</file>