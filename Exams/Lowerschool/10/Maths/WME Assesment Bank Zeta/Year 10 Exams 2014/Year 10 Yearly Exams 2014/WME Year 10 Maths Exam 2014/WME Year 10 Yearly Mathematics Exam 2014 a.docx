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Borders>
          <w:bottom w:val="single" w:sz="4" w:space="0" w:color="000000"/>
          <w:insideH w:val="single" w:sz="4" w:space="0" w:color="000000"/>
        </w:tblBorders>
        <w:tblLook w:val="04A0" w:firstRow="1" w:lastRow="0" w:firstColumn="1" w:lastColumn="0" w:noHBand="0" w:noVBand="1"/>
      </w:tblPr>
      <w:tblGrid>
        <w:gridCol w:w="5015"/>
        <w:gridCol w:w="5016"/>
      </w:tblGrid>
      <w:tr w:rsidR="004E1F9D" w:rsidTr="004E1F9D">
        <w:tc>
          <w:tcPr>
            <w:tcW w:w="10031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4E1F9D" w:rsidRPr="00BF2032" w:rsidRDefault="004E1F9D">
            <w:pPr>
              <w:spacing w:before="100" w:beforeAutospacing="1" w:after="100" w:afterAutospacing="1"/>
              <w:jc w:val="center"/>
              <w:rPr>
                <w:rFonts w:asciiTheme="majorHAnsi" w:hAnsiTheme="majorHAnsi"/>
              </w:rPr>
            </w:pPr>
            <w:r w:rsidRPr="00BF2032">
              <w:rPr>
                <w:rFonts w:asciiTheme="majorHAnsi" w:hAnsiTheme="majorHAnsi"/>
              </w:rPr>
              <w:t xml:space="preserve">             </w:t>
            </w:r>
          </w:p>
          <w:p w:rsidR="004E1F9D" w:rsidRPr="00BF2032" w:rsidRDefault="004E1F9D">
            <w:pPr>
              <w:spacing w:before="100" w:beforeAutospacing="1" w:after="100" w:afterAutospacing="1"/>
              <w:jc w:val="center"/>
              <w:rPr>
                <w:rFonts w:asciiTheme="majorHAnsi" w:hAnsiTheme="majorHAnsi"/>
                <w:sz w:val="56"/>
                <w:szCs w:val="56"/>
              </w:rPr>
            </w:pPr>
            <w:r w:rsidRPr="00BF2032">
              <w:rPr>
                <w:rFonts w:asciiTheme="majorHAnsi" w:hAnsiTheme="majorHAnsi"/>
                <w:sz w:val="40"/>
                <w:szCs w:val="40"/>
              </w:rPr>
              <w:t xml:space="preserve"> </w:t>
            </w:r>
            <w:r w:rsidRPr="00BF2032">
              <w:rPr>
                <w:rFonts w:asciiTheme="majorHAnsi" w:hAnsiTheme="majorHAnsi"/>
                <w:sz w:val="56"/>
                <w:szCs w:val="56"/>
              </w:rPr>
              <w:t>High School</w:t>
            </w:r>
            <w:r w:rsidRPr="00BF2032">
              <w:rPr>
                <w:rFonts w:asciiTheme="majorHAnsi" w:hAnsiTheme="majorHAnsi"/>
                <w:sz w:val="56"/>
                <w:szCs w:val="56"/>
              </w:rPr>
              <w:tab/>
            </w:r>
          </w:p>
        </w:tc>
      </w:tr>
      <w:tr w:rsidR="004E1F9D" w:rsidTr="004E1F9D">
        <w:trPr>
          <w:trHeight w:val="1208"/>
        </w:trPr>
        <w:tc>
          <w:tcPr>
            <w:tcW w:w="10031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4E1F9D" w:rsidRPr="00BF2032" w:rsidRDefault="00A277D4">
            <w:pPr>
              <w:spacing w:before="100" w:beforeAutospacing="1" w:after="100" w:afterAutospacing="1"/>
              <w:jc w:val="center"/>
              <w:rPr>
                <w:rFonts w:asciiTheme="majorHAnsi" w:hAnsiTheme="majorHAnsi"/>
                <w:sz w:val="56"/>
                <w:szCs w:val="56"/>
              </w:rPr>
            </w:pPr>
            <w:r w:rsidRPr="00BF2032">
              <w:rPr>
                <w:rFonts w:asciiTheme="majorHAnsi" w:hAnsiTheme="majorHAnsi"/>
                <w:sz w:val="56"/>
                <w:szCs w:val="56"/>
              </w:rPr>
              <w:t xml:space="preserve">Yearly Examination </w:t>
            </w:r>
          </w:p>
        </w:tc>
      </w:tr>
      <w:tr w:rsidR="004E1F9D" w:rsidTr="004E1F9D">
        <w:trPr>
          <w:trHeight w:val="2125"/>
        </w:trPr>
        <w:tc>
          <w:tcPr>
            <w:tcW w:w="10031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E1F9D" w:rsidRPr="00BF2032" w:rsidRDefault="00BF2032">
            <w:pPr>
              <w:spacing w:before="100" w:beforeAutospacing="1" w:after="100" w:afterAutospacing="1"/>
              <w:jc w:val="center"/>
              <w:rPr>
                <w:rFonts w:asciiTheme="majorHAnsi" w:hAnsiTheme="majorHAnsi"/>
                <w:sz w:val="48"/>
                <w:szCs w:val="48"/>
              </w:rPr>
            </w:pPr>
            <w:r w:rsidRPr="00BF2032">
              <w:rPr>
                <w:rFonts w:asciiTheme="majorHAnsi" w:hAnsiTheme="majorHAnsi"/>
                <w:sz w:val="48"/>
                <w:szCs w:val="48"/>
              </w:rPr>
              <w:t>2014</w:t>
            </w:r>
          </w:p>
          <w:p w:rsidR="004E1F9D" w:rsidRDefault="00A417C8">
            <w:pPr>
              <w:spacing w:before="100" w:beforeAutospacing="1" w:after="100" w:afterAutospacing="1"/>
              <w:jc w:val="center"/>
              <w:rPr>
                <w:rFonts w:asciiTheme="majorHAnsi" w:hAnsiTheme="majorHAnsi"/>
                <w:sz w:val="56"/>
                <w:szCs w:val="56"/>
              </w:rPr>
            </w:pPr>
            <w:r w:rsidRPr="00BF2032">
              <w:rPr>
                <w:rFonts w:asciiTheme="majorHAnsi" w:hAnsiTheme="majorHAnsi"/>
                <w:sz w:val="56"/>
                <w:szCs w:val="56"/>
              </w:rPr>
              <w:t xml:space="preserve">Year </w:t>
            </w:r>
            <w:r w:rsidR="00591ABA">
              <w:rPr>
                <w:rFonts w:asciiTheme="majorHAnsi" w:hAnsiTheme="majorHAnsi"/>
                <w:sz w:val="56"/>
                <w:szCs w:val="56"/>
              </w:rPr>
              <w:t>10</w:t>
            </w:r>
          </w:p>
          <w:p w:rsidR="00591ABA" w:rsidRPr="00BF2032" w:rsidRDefault="00591ABA">
            <w:pPr>
              <w:spacing w:before="100" w:beforeAutospacing="1" w:after="100" w:afterAutospacing="1"/>
              <w:jc w:val="center"/>
              <w:rPr>
                <w:rFonts w:asciiTheme="majorHAnsi" w:hAnsiTheme="majorHAnsi"/>
                <w:sz w:val="56"/>
                <w:szCs w:val="56"/>
              </w:rPr>
            </w:pPr>
          </w:p>
          <w:p w:rsidR="004E1F9D" w:rsidRPr="00BF2032" w:rsidRDefault="00A277D4">
            <w:pPr>
              <w:spacing w:before="100" w:beforeAutospacing="1" w:after="100" w:afterAutospacing="1"/>
              <w:jc w:val="center"/>
              <w:rPr>
                <w:rFonts w:asciiTheme="majorHAnsi" w:hAnsiTheme="majorHAnsi"/>
                <w:sz w:val="56"/>
                <w:szCs w:val="56"/>
              </w:rPr>
            </w:pPr>
            <w:r w:rsidRPr="00BF2032">
              <w:rPr>
                <w:rFonts w:asciiTheme="majorHAnsi" w:hAnsiTheme="majorHAnsi"/>
                <w:sz w:val="56"/>
                <w:szCs w:val="56"/>
              </w:rPr>
              <w:t>Mathematics</w:t>
            </w:r>
            <w:r w:rsidR="004E1F9D" w:rsidRPr="00BF2032">
              <w:rPr>
                <w:rFonts w:asciiTheme="majorHAnsi" w:hAnsiTheme="majorHAnsi"/>
                <w:sz w:val="56"/>
                <w:szCs w:val="56"/>
              </w:rPr>
              <w:t xml:space="preserve"> Course     </w:t>
            </w:r>
          </w:p>
        </w:tc>
      </w:tr>
      <w:tr w:rsidR="004E1F9D" w:rsidTr="004E1F9D">
        <w:trPr>
          <w:trHeight w:val="8428"/>
        </w:trPr>
        <w:tc>
          <w:tcPr>
            <w:tcW w:w="50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E1F9D" w:rsidRPr="00C25037" w:rsidRDefault="004E1F9D">
            <w:pPr>
              <w:spacing w:before="100" w:beforeAutospacing="1" w:after="100" w:afterAutospacing="1"/>
              <w:rPr>
                <w:rFonts w:ascii="Times New Roman" w:hAnsi="Times New Roman"/>
                <w:b/>
                <w:sz w:val="32"/>
                <w:szCs w:val="32"/>
              </w:rPr>
            </w:pPr>
          </w:p>
          <w:p w:rsidR="004E1F9D" w:rsidRPr="00C25037" w:rsidRDefault="004E1F9D">
            <w:pPr>
              <w:spacing w:before="100" w:beforeAutospacing="1" w:after="100" w:afterAutospacing="1"/>
              <w:ind w:firstLine="357"/>
              <w:rPr>
                <w:rFonts w:ascii="Times New Roman" w:hAnsi="Times New Roman"/>
                <w:b/>
                <w:sz w:val="32"/>
                <w:szCs w:val="32"/>
              </w:rPr>
            </w:pPr>
            <w:r w:rsidRPr="00C25037">
              <w:rPr>
                <w:rFonts w:ascii="Times New Roman" w:hAnsi="Times New Roman"/>
                <w:b/>
                <w:sz w:val="32"/>
                <w:szCs w:val="32"/>
              </w:rPr>
              <w:t>General Instructions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Reading time: 5 minutes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Working time: 2 hours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There will be a short break between Section 1 and Section 2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Write using black or blue pen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You may use a pencil to draw or complete diagrams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Attempt ALL questions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Approved calculators may be used in Section 2.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 xml:space="preserve">Write your Name and Teacher’s Name in the spaces provided. 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A formula Sheet is on the reverse of this page and can be detached and used in all sections of the test.</w:t>
            </w:r>
          </w:p>
        </w:tc>
        <w:tc>
          <w:tcPr>
            <w:tcW w:w="501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E1F9D" w:rsidRPr="00C25037" w:rsidRDefault="004E1F9D">
            <w:pPr>
              <w:rPr>
                <w:rFonts w:ascii="Times New Roman" w:hAnsi="Times New Roman"/>
                <w:b/>
                <w:sz w:val="28"/>
                <w:szCs w:val="28"/>
              </w:rPr>
            </w:pPr>
          </w:p>
          <w:p w:rsidR="004E1F9D" w:rsidRPr="00C25037" w:rsidRDefault="004E1F9D">
            <w:pPr>
              <w:rPr>
                <w:rFonts w:ascii="Times New Roman" w:hAnsi="Times New Roman"/>
                <w:b/>
                <w:sz w:val="28"/>
                <w:szCs w:val="28"/>
              </w:rPr>
            </w:pPr>
            <w:r w:rsidRPr="00C25037">
              <w:rPr>
                <w:rFonts w:ascii="Times New Roman" w:hAnsi="Times New Roman"/>
                <w:b/>
                <w:sz w:val="28"/>
                <w:szCs w:val="28"/>
              </w:rPr>
              <w:t>Total Marks – 100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</w:p>
          <w:p w:rsidR="004E1F9D" w:rsidRPr="00C25037" w:rsidRDefault="004E1F9D">
            <w:pPr>
              <w:rPr>
                <w:rFonts w:ascii="Times New Roman" w:hAnsi="Times New Roman"/>
                <w:b/>
                <w:sz w:val="32"/>
                <w:szCs w:val="32"/>
              </w:rPr>
            </w:pPr>
            <w:r w:rsidRPr="00C25037">
              <w:rPr>
                <w:rFonts w:ascii="Times New Roman" w:hAnsi="Times New Roman"/>
                <w:b/>
                <w:sz w:val="32"/>
                <w:szCs w:val="32"/>
              </w:rPr>
              <w:t xml:space="preserve">Section 1 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Non Calculator Section.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</w:p>
          <w:p w:rsidR="004E1F9D" w:rsidRPr="00C25037" w:rsidRDefault="004E1F9D">
            <w:pPr>
              <w:rPr>
                <w:rFonts w:ascii="Times New Roman" w:hAnsi="Times New Roman"/>
                <w:b/>
                <w:sz w:val="28"/>
                <w:szCs w:val="28"/>
              </w:rPr>
            </w:pPr>
            <w:r w:rsidRPr="00C25037">
              <w:rPr>
                <w:rFonts w:ascii="Times New Roman" w:hAnsi="Times New Roman"/>
                <w:b/>
                <w:sz w:val="28"/>
                <w:szCs w:val="28"/>
              </w:rPr>
              <w:t xml:space="preserve"> 25 marks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Time allowed for this section is 30 minutes.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Write all answers in the spaces provided.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</w:p>
          <w:p w:rsidR="004E1F9D" w:rsidRPr="00C25037" w:rsidRDefault="004E1F9D">
            <w:pPr>
              <w:rPr>
                <w:rFonts w:ascii="Times New Roman" w:hAnsi="Times New Roman"/>
                <w:b/>
                <w:sz w:val="32"/>
                <w:szCs w:val="32"/>
              </w:rPr>
            </w:pPr>
            <w:r w:rsidRPr="00C25037">
              <w:rPr>
                <w:rFonts w:ascii="Times New Roman" w:hAnsi="Times New Roman"/>
                <w:b/>
                <w:sz w:val="32"/>
                <w:szCs w:val="32"/>
              </w:rPr>
              <w:t xml:space="preserve">Section 2 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Time allowed for this section is 1 hour and 30 minutes.</w:t>
            </w:r>
          </w:p>
          <w:p w:rsidR="004E1F9D" w:rsidRPr="00C25037" w:rsidRDefault="004E1F9D">
            <w:pPr>
              <w:rPr>
                <w:rFonts w:ascii="Times New Roman" w:hAnsi="Times New Roman"/>
                <w:b/>
                <w:sz w:val="32"/>
                <w:szCs w:val="32"/>
              </w:rPr>
            </w:pPr>
          </w:p>
          <w:p w:rsidR="004E1F9D" w:rsidRPr="00C25037" w:rsidRDefault="004E1F9D">
            <w:pPr>
              <w:rPr>
                <w:rFonts w:ascii="Times New Roman" w:hAnsi="Times New Roman"/>
                <w:b/>
                <w:sz w:val="32"/>
                <w:szCs w:val="32"/>
              </w:rPr>
            </w:pPr>
            <w:r w:rsidRPr="00C25037">
              <w:rPr>
                <w:rFonts w:ascii="Times New Roman" w:hAnsi="Times New Roman"/>
                <w:b/>
                <w:sz w:val="32"/>
                <w:szCs w:val="32"/>
              </w:rPr>
              <w:t>Part A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Multiple Choice Section.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Mark your answers on the separate answer sheet at the end of the examination.</w:t>
            </w:r>
          </w:p>
          <w:p w:rsidR="004E1F9D" w:rsidRPr="00C25037" w:rsidRDefault="004E1F9D">
            <w:pPr>
              <w:rPr>
                <w:rFonts w:ascii="Times New Roman" w:hAnsi="Times New Roman"/>
                <w:b/>
                <w:sz w:val="28"/>
                <w:szCs w:val="28"/>
              </w:rPr>
            </w:pPr>
            <w:r w:rsidRPr="00C25037">
              <w:rPr>
                <w:rFonts w:ascii="Times New Roman" w:hAnsi="Times New Roman"/>
                <w:b/>
                <w:sz w:val="28"/>
                <w:szCs w:val="28"/>
              </w:rPr>
              <w:t>50 marks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</w:p>
          <w:p w:rsidR="004E1F9D" w:rsidRPr="00C25037" w:rsidRDefault="004E1F9D">
            <w:pPr>
              <w:rPr>
                <w:rFonts w:ascii="Times New Roman" w:hAnsi="Times New Roman"/>
                <w:b/>
                <w:sz w:val="32"/>
                <w:szCs w:val="32"/>
              </w:rPr>
            </w:pPr>
            <w:r w:rsidRPr="00C25037">
              <w:rPr>
                <w:rFonts w:ascii="Times New Roman" w:hAnsi="Times New Roman"/>
                <w:b/>
                <w:sz w:val="32"/>
                <w:szCs w:val="32"/>
              </w:rPr>
              <w:t xml:space="preserve">Part B 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Longer Answer Section.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Write all answers in the spaces provided.</w:t>
            </w:r>
          </w:p>
          <w:p w:rsidR="004E1F9D" w:rsidRPr="00C25037" w:rsidRDefault="004E1F9D">
            <w:pPr>
              <w:rPr>
                <w:rFonts w:ascii="Times New Roman" w:hAnsi="Times New Roman"/>
                <w:b/>
                <w:sz w:val="28"/>
                <w:szCs w:val="28"/>
              </w:rPr>
            </w:pPr>
            <w:r w:rsidRPr="00C25037">
              <w:rPr>
                <w:rFonts w:ascii="Times New Roman" w:hAnsi="Times New Roman"/>
                <w:b/>
                <w:sz w:val="28"/>
                <w:szCs w:val="28"/>
              </w:rPr>
              <w:t>25 marks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:rsidR="004E1F9D" w:rsidRDefault="004E1F9D" w:rsidP="004E1F9D">
      <w:pPr>
        <w:sectPr w:rsidR="004E1F9D" w:rsidSect="00AF4CF5">
          <w:pgSz w:w="11906" w:h="16838"/>
          <w:pgMar w:top="720" w:right="720" w:bottom="720" w:left="720" w:header="708" w:footer="708" w:gutter="0"/>
          <w:cols w:space="720"/>
        </w:sectPr>
      </w:pPr>
    </w:p>
    <w:p w:rsidR="004E1F9D" w:rsidRPr="00E96123" w:rsidRDefault="004E1F9D" w:rsidP="00E96123">
      <w:pPr>
        <w:rPr>
          <w:sz w:val="44"/>
          <w:szCs w:val="44"/>
        </w:rPr>
        <w:sectPr w:rsidR="004E1F9D" w:rsidRPr="00E96123" w:rsidSect="00AF4CF5">
          <w:type w:val="continuous"/>
          <w:pgSz w:w="11906" w:h="16838"/>
          <w:pgMar w:top="720" w:right="720" w:bottom="720" w:left="720" w:header="708" w:footer="708" w:gutter="0"/>
          <w:cols w:num="2" w:space="709"/>
        </w:sectPr>
      </w:pPr>
    </w:p>
    <w:p w:rsidR="00E96123" w:rsidRPr="00C25037" w:rsidRDefault="00E96123" w:rsidP="00E96123">
      <w:pPr>
        <w:spacing w:after="120"/>
        <w:rPr>
          <w:rFonts w:ascii="Times New Roman" w:hAnsi="Times New Roman"/>
          <w:sz w:val="44"/>
          <w:szCs w:val="44"/>
        </w:rPr>
      </w:pPr>
      <w:r w:rsidRPr="00C25037">
        <w:rPr>
          <w:rFonts w:ascii="Times New Roman" w:hAnsi="Times New Roman"/>
          <w:sz w:val="44"/>
          <w:szCs w:val="44"/>
        </w:rPr>
        <w:lastRenderedPageBreak/>
        <w:t>Formula Sheet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Pythagoras’ Theorem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1320" w:dyaOrig="34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6pt;height:17.4pt" o:ole="">
            <v:imagedata r:id="rId8" o:title=""/>
          </v:shape>
          <o:OLEObject Type="Embed" ProgID="FXEquation.Equation" ShapeID="_x0000_i1025" DrawAspect="Content" ObjectID="_1471897479" r:id="rId9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c</w:t>
      </w:r>
      <w:r>
        <w:rPr>
          <w:rFonts w:ascii="Times New Roman" w:eastAsia="Times New Roman" w:hAnsi="Times New Roman"/>
        </w:rPr>
        <w:t xml:space="preserve"> = hypotenuse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a</w:t>
      </w:r>
      <w:r>
        <w:rPr>
          <w:rFonts w:ascii="Times New Roman" w:eastAsia="Times New Roman" w:hAnsi="Times New Roman"/>
        </w:rPr>
        <w:t xml:space="preserve"> and </w:t>
      </w:r>
      <w:r>
        <w:rPr>
          <w:rFonts w:ascii="Times New Roman" w:eastAsia="Times New Roman" w:hAnsi="Times New Roman"/>
          <w:i/>
        </w:rPr>
        <w:t>b</w:t>
      </w:r>
      <w:r>
        <w:rPr>
          <w:rFonts w:ascii="Times New Roman" w:eastAsia="Times New Roman" w:hAnsi="Times New Roman"/>
        </w:rPr>
        <w:t xml:space="preserve"> are the shorter sides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Circumference of a circle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position w:val="-10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810" w:dyaOrig="300">
          <v:shape id="_x0000_i1026" type="#_x0000_t75" style="width:40.8pt;height:15pt" o:ole="">
            <v:imagedata r:id="rId10" o:title=""/>
          </v:shape>
          <o:OLEObject Type="Embed" ProgID="FXEquation.Equation" ShapeID="_x0000_i1026" DrawAspect="Content" ObjectID="_1471897480" r:id="rId11"/>
        </w:object>
      </w:r>
      <w:r>
        <w:rPr>
          <w:rFonts w:ascii="Times New Roman" w:eastAsia="Times New Roman" w:hAnsi="Times New Roman"/>
          <w:position w:val="-10"/>
        </w:rPr>
        <w:t xml:space="preserve"> </w:t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d</w:t>
      </w:r>
      <w:r>
        <w:rPr>
          <w:rFonts w:ascii="Times New Roman" w:eastAsia="Times New Roman" w:hAnsi="Times New Roman"/>
        </w:rPr>
        <w:t xml:space="preserve"> = diameter</w:t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Area of a circle </w:t>
      </w:r>
    </w:p>
    <w:p w:rsidR="00E96123" w:rsidRDefault="00E96123" w:rsidP="00E96123">
      <w:pPr>
        <w:rPr>
          <w:rFonts w:ascii="Times New Roman" w:eastAsia="Times New Roman" w:hAnsi="Times New Roman"/>
          <w:position w:val="-10"/>
        </w:rPr>
      </w:pPr>
      <w:r>
        <w:rPr>
          <w:rFonts w:ascii="Times New Roman" w:eastAsia="Times New Roman" w:hAnsi="Times New Roman"/>
          <w:position w:val="-10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975" w:dyaOrig="345">
          <v:shape id="_x0000_i1027" type="#_x0000_t75" style="width:48.6pt;height:17.4pt" o:ole="">
            <v:imagedata r:id="rId12" o:title=""/>
          </v:shape>
          <o:OLEObject Type="Embed" ProgID="FXEquation.Equation" ShapeID="_x0000_i1027" DrawAspect="Content" ObjectID="_1471897481" r:id="rId13"/>
        </w:object>
      </w:r>
      <w:r>
        <w:rPr>
          <w:rFonts w:ascii="Times New Roman" w:eastAsia="Times New Roman" w:hAnsi="Times New Roman"/>
          <w:position w:val="-10"/>
        </w:rPr>
        <w:t xml:space="preserve"> </w:t>
      </w:r>
    </w:p>
    <w:p w:rsidR="00E96123" w:rsidRDefault="00F02765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  <w:position w:val="-10"/>
        </w:rPr>
        <w:t xml:space="preserve"> </w:t>
      </w:r>
      <w:r w:rsidR="00E96123">
        <w:rPr>
          <w:rFonts w:ascii="Times New Roman" w:eastAsia="Times New Roman" w:hAnsi="Times New Roman"/>
          <w:i/>
          <w:position w:val="-10"/>
        </w:rPr>
        <w:t>r</w:t>
      </w:r>
      <w:r w:rsidR="00591ABA">
        <w:rPr>
          <w:rFonts w:ascii="Times New Roman" w:eastAsia="Times New Roman" w:hAnsi="Times New Roman"/>
          <w:position w:val="-10"/>
        </w:rPr>
        <w:t xml:space="preserve"> = </w:t>
      </w:r>
      <w:r w:rsidR="00E96123">
        <w:rPr>
          <w:rFonts w:ascii="Times New Roman" w:eastAsia="Times New Roman" w:hAnsi="Times New Roman"/>
          <w:position w:val="-10"/>
        </w:rPr>
        <w:t>radius</w:t>
      </w:r>
      <w:r w:rsidR="00E96123">
        <w:rPr>
          <w:rFonts w:ascii="Times New Roman" w:eastAsia="Times New Roman" w:hAnsi="Times New Roman"/>
        </w:rPr>
        <w:tab/>
      </w:r>
      <w:r w:rsidR="00E96123"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Area of a parallelogram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position w:val="-10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720" w:dyaOrig="270">
          <v:shape id="_x0000_i1028" type="#_x0000_t75" style="width:36pt;height:13.2pt" o:ole="">
            <v:imagedata r:id="rId14" o:title=""/>
          </v:shape>
          <o:OLEObject Type="Embed" ProgID="FXEquation.Equation" ShapeID="_x0000_i1028" DrawAspect="Content" ObjectID="_1471897482" r:id="rId15"/>
        </w:object>
      </w:r>
      <w:r>
        <w:rPr>
          <w:rFonts w:ascii="Times New Roman" w:eastAsia="Times New Roman" w:hAnsi="Times New Roman"/>
          <w:position w:val="-10"/>
        </w:rPr>
        <w:t xml:space="preserve"> </w: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b</w:t>
      </w:r>
      <w:r>
        <w:rPr>
          <w:rFonts w:ascii="Times New Roman" w:eastAsia="Times New Roman" w:hAnsi="Times New Roman"/>
        </w:rPr>
        <w:t xml:space="preserve"> = base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h</w:t>
      </w:r>
      <w:r>
        <w:rPr>
          <w:rFonts w:ascii="Times New Roman" w:eastAsia="Times New Roman" w:hAnsi="Times New Roman"/>
        </w:rPr>
        <w:t xml:space="preserve"> = perpendicular height</w:t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Area of a rhombus or kite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22"/>
        </w:rPr>
        <w:object w:dxaOrig="930" w:dyaOrig="540">
          <v:shape id="_x0000_i1029" type="#_x0000_t75" style="width:46.2pt;height:27pt" o:ole="">
            <v:imagedata r:id="rId16" o:title=""/>
          </v:shape>
          <o:OLEObject Type="Embed" ProgID="FXEquation.Equation" ShapeID="_x0000_i1029" DrawAspect="Content" ObjectID="_1471897483" r:id="rId17"/>
        </w:object>
      </w: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x</w:t>
      </w:r>
      <w:r>
        <w:rPr>
          <w:rFonts w:ascii="Times New Roman" w:eastAsia="Times New Roman" w:hAnsi="Times New Roman"/>
        </w:rPr>
        <w:t xml:space="preserve"> and </w:t>
      </w:r>
      <w:r>
        <w:rPr>
          <w:rFonts w:ascii="Times New Roman" w:eastAsia="Times New Roman" w:hAnsi="Times New Roman"/>
          <w:i/>
        </w:rPr>
        <w:t>y</w:t>
      </w:r>
      <w:r>
        <w:rPr>
          <w:rFonts w:ascii="Times New Roman" w:eastAsia="Times New Roman" w:hAnsi="Times New Roman"/>
        </w:rPr>
        <w:t xml:space="preserve"> are the diagonals</w:t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Area of a trapezium</w:t>
      </w:r>
      <w:r>
        <w:rPr>
          <w:rFonts w:ascii="Times New Roman" w:eastAsia="Times New Roman" w:hAnsi="Times New Roman"/>
          <w:b/>
        </w:rPr>
        <w:tab/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  <w:color w:val="FF0000"/>
          <w:position w:val="-6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1650" w:dyaOrig="540">
          <v:shape id="_x0000_i1030" type="#_x0000_t75" style="width:82.2pt;height:27pt" o:ole="">
            <v:imagedata r:id="rId18" o:title=""/>
          </v:shape>
          <o:OLEObject Type="Embed" ProgID="FXEquation.Equation" ShapeID="_x0000_i1030" DrawAspect="Content" ObjectID="_1471897484" r:id="rId19"/>
        </w:objec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h</w:t>
      </w:r>
      <w:r>
        <w:rPr>
          <w:rFonts w:ascii="Times New Roman" w:eastAsia="Times New Roman" w:hAnsi="Times New Roman"/>
        </w:rPr>
        <w:t xml:space="preserve"> = perpendicular height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a</w:t>
      </w:r>
      <w:r>
        <w:rPr>
          <w:rFonts w:ascii="Times New Roman" w:eastAsia="Times New Roman" w:hAnsi="Times New Roman"/>
        </w:rPr>
        <w:t xml:space="preserve"> and </w:t>
      </w:r>
      <w:r>
        <w:rPr>
          <w:rFonts w:ascii="Times New Roman" w:eastAsia="Times New Roman" w:hAnsi="Times New Roman"/>
          <w:i/>
        </w:rPr>
        <w:t>b</w:t>
      </w:r>
      <w:r>
        <w:rPr>
          <w:rFonts w:ascii="Times New Roman" w:eastAsia="Times New Roman" w:hAnsi="Times New Roman"/>
        </w:rPr>
        <w:t xml:space="preserve"> are the parallel sides</w:t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Volume of a prism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750" w:dyaOrig="270">
          <v:shape id="_x0000_i1031" type="#_x0000_t75" style="width:37.8pt;height:13.2pt" o:ole="">
            <v:imagedata r:id="rId20" o:title=""/>
          </v:shape>
          <o:OLEObject Type="Embed" ProgID="FXEquation.Equation" ShapeID="_x0000_i1031" DrawAspect="Content" ObjectID="_1471897485" r:id="rId21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A</w:t>
      </w:r>
      <w:r>
        <w:rPr>
          <w:rFonts w:ascii="Times New Roman" w:eastAsia="Times New Roman" w:hAnsi="Times New Roman"/>
        </w:rPr>
        <w:t xml:space="preserve"> = area of base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h</w:t>
      </w:r>
      <w:r>
        <w:rPr>
          <w:rFonts w:ascii="Times New Roman" w:eastAsia="Times New Roman" w:hAnsi="Times New Roman"/>
        </w:rPr>
        <w:t xml:space="preserve"> = perpendicular height</w: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Volume of a pyramid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930" w:dyaOrig="540">
          <v:shape id="_x0000_i1032" type="#_x0000_t75" style="width:46.2pt;height:27pt" o:ole="">
            <v:imagedata r:id="rId22" o:title=""/>
          </v:shape>
          <o:OLEObject Type="Embed" ProgID="FXEquation.Equation" ShapeID="_x0000_i1032" DrawAspect="Content" ObjectID="_1471897486" r:id="rId23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A</w:t>
      </w:r>
      <w:r>
        <w:rPr>
          <w:rFonts w:ascii="Times New Roman" w:eastAsia="Times New Roman" w:hAnsi="Times New Roman"/>
        </w:rPr>
        <w:t xml:space="preserve"> = area of base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h</w:t>
      </w:r>
      <w:r>
        <w:rPr>
          <w:rFonts w:ascii="Times New Roman" w:eastAsia="Times New Roman" w:hAnsi="Times New Roman"/>
        </w:rPr>
        <w:t xml:space="preserve"> = perpendicular height</w: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</w:p>
    <w:p w:rsidR="00BF2032" w:rsidRDefault="00BF2032" w:rsidP="00E96123">
      <w:pPr>
        <w:rPr>
          <w:rFonts w:ascii="Times New Roman" w:eastAsia="Times New Roman" w:hAnsi="Times New Roman"/>
          <w:b/>
        </w:rPr>
      </w:pPr>
    </w:p>
    <w:p w:rsidR="00BF2032" w:rsidRDefault="00BF2032" w:rsidP="00E96123">
      <w:pPr>
        <w:rPr>
          <w:rFonts w:ascii="Times New Roman" w:eastAsia="Times New Roman" w:hAnsi="Times New Roman"/>
          <w:b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Volume of a cylinder </w:t>
      </w:r>
      <w:r>
        <w:rPr>
          <w:rFonts w:ascii="Times New Roman" w:eastAsia="Times New Roman" w:hAnsi="Times New Roman"/>
          <w:b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1035" w:dyaOrig="345">
          <v:shape id="_x0000_i1033" type="#_x0000_t75" style="width:51.6pt;height:17.4pt" o:ole="">
            <v:imagedata r:id="rId24" o:title=""/>
          </v:shape>
          <o:OLEObject Type="Embed" ProgID="FXEquation.Equation" ShapeID="_x0000_i1033" DrawAspect="Content" ObjectID="_1471897487" r:id="rId25"/>
        </w:objec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position w:val="-10"/>
        </w:rPr>
      </w:pPr>
      <w:r>
        <w:rPr>
          <w:rFonts w:ascii="Times New Roman" w:eastAsia="Times New Roman" w:hAnsi="Times New Roman"/>
          <w:i/>
          <w:position w:val="-10"/>
        </w:rPr>
        <w:t>r</w:t>
      </w:r>
      <w:r w:rsidR="00591ABA">
        <w:rPr>
          <w:rFonts w:ascii="Times New Roman" w:eastAsia="Times New Roman" w:hAnsi="Times New Roman"/>
          <w:position w:val="-10"/>
        </w:rPr>
        <w:t xml:space="preserve"> = </w:t>
      </w:r>
      <w:r>
        <w:rPr>
          <w:rFonts w:ascii="Times New Roman" w:eastAsia="Times New Roman" w:hAnsi="Times New Roman"/>
          <w:position w:val="-10"/>
        </w:rPr>
        <w:t>radius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h</w:t>
      </w:r>
      <w:r>
        <w:rPr>
          <w:rFonts w:ascii="Times New Roman" w:eastAsia="Times New Roman" w:hAnsi="Times New Roman"/>
        </w:rPr>
        <w:t xml:space="preserve"> = perpendicular height</w:t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Volume of a cone </w:t>
      </w:r>
      <w:r>
        <w:rPr>
          <w:rFonts w:ascii="Times New Roman" w:eastAsia="Times New Roman" w:hAnsi="Times New Roman"/>
          <w:b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color w:val="FF0000"/>
          <w:position w:val="-6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1275" w:dyaOrig="540">
          <v:shape id="_x0000_i1034" type="#_x0000_t75" style="width:63.6pt;height:27pt" o:ole="">
            <v:imagedata r:id="rId26" o:title=""/>
          </v:shape>
          <o:OLEObject Type="Embed" ProgID="FXEquation.Equation" ShapeID="_x0000_i1034" DrawAspect="Content" ObjectID="_1471897488" r:id="rId27"/>
        </w:objec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Volume of a sphere </w:t>
      </w:r>
      <w:r>
        <w:rPr>
          <w:rFonts w:ascii="Times New Roman" w:eastAsia="Times New Roman" w:hAnsi="Times New Roman"/>
          <w:b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color w:val="FF0000"/>
          <w:position w:val="-6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1095" w:dyaOrig="540">
          <v:shape id="_x0000_i1035" type="#_x0000_t75" style="width:54.6pt;height:27pt" o:ole="">
            <v:imagedata r:id="rId28" o:title=""/>
          </v:shape>
          <o:OLEObject Type="Embed" ProgID="FXEquation.Equation" ShapeID="_x0000_i1035" DrawAspect="Content" ObjectID="_1471897489" r:id="rId29"/>
        </w:objec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Surface Area of a Cylinder </w:t>
      </w:r>
      <w:r>
        <w:rPr>
          <w:rFonts w:ascii="Times New Roman" w:eastAsia="Times New Roman" w:hAnsi="Times New Roman"/>
          <w:b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color w:val="FF0000"/>
          <w:position w:val="-6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2130" w:dyaOrig="345">
          <v:shape id="_x0000_i1036" type="#_x0000_t75" style="width:106.2pt;height:17.4pt" o:ole="">
            <v:imagedata r:id="rId30" o:title=""/>
          </v:shape>
          <o:OLEObject Type="Embed" ProgID="FXEquation.Equation" ShapeID="_x0000_i1036" DrawAspect="Content" ObjectID="_1471897490" r:id="rId31"/>
        </w:objec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Surface Area of Cone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color w:val="FF0000"/>
          <w:position w:val="-6"/>
        </w:rPr>
        <w:object w:dxaOrig="1650" w:dyaOrig="345">
          <v:shape id="_x0000_i1037" type="#_x0000_t75" style="width:82.2pt;height:17.4pt" o:ole="">
            <v:imagedata r:id="rId32" o:title=""/>
          </v:shape>
          <o:OLEObject Type="Embed" ProgID="FXEquation.Equation" ShapeID="_x0000_i1037" DrawAspect="Content" ObjectID="_1471897491" r:id="rId33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r</w:t>
      </w:r>
      <w:r>
        <w:rPr>
          <w:rFonts w:ascii="Times New Roman" w:eastAsia="Times New Roman" w:hAnsi="Times New Roman"/>
        </w:rPr>
        <w:t xml:space="preserve"> = radius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l</w:t>
      </w:r>
      <w:r>
        <w:rPr>
          <w:rFonts w:ascii="Times New Roman" w:eastAsia="Times New Roman" w:hAnsi="Times New Roman"/>
        </w:rPr>
        <w:t xml:space="preserve"> = slant height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Surface Area of a sphere </w:t>
      </w:r>
      <w:r>
        <w:rPr>
          <w:rFonts w:ascii="Times New Roman" w:eastAsia="Times New Roman" w:hAnsi="Times New Roman"/>
          <w:b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color w:val="FF0000"/>
          <w:position w:val="-6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1095" w:dyaOrig="345">
          <v:shape id="_x0000_i1038" type="#_x0000_t75" style="width:54.6pt;height:17.4pt" o:ole="">
            <v:imagedata r:id="rId34" o:title=""/>
          </v:shape>
          <o:OLEObject Type="Embed" ProgID="FXEquation.Equation" ShapeID="_x0000_i1038" DrawAspect="Content" ObjectID="_1471897492" r:id="rId35"/>
        </w:object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Trigonometric formulae for a triangle ABC.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Sine Rule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22"/>
        </w:rPr>
        <w:object w:dxaOrig="2325" w:dyaOrig="540">
          <v:shape id="_x0000_i1039" type="#_x0000_t75" style="width:116.4pt;height:27pt" o:ole="">
            <v:imagedata r:id="rId36" o:title=""/>
          </v:shape>
          <o:OLEObject Type="Embed" ProgID="FXEquation.Equation" ShapeID="_x0000_i1039" DrawAspect="Content" ObjectID="_1471897493" r:id="rId37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Cosine Rule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2745" w:dyaOrig="345">
          <v:shape id="_x0000_i1040" type="#_x0000_t75" style="width:137.4pt;height:17.4pt" o:ole="">
            <v:imagedata r:id="rId38" o:title=""/>
          </v:shape>
          <o:OLEObject Type="Embed" ProgID="FXEquation.Equation" ShapeID="_x0000_i1040" DrawAspect="Content" ObjectID="_1471897494" r:id="rId39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or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22"/>
        </w:rPr>
        <w:object w:dxaOrig="2205" w:dyaOrig="630">
          <v:shape id="_x0000_i1041" type="#_x0000_t75" style="width:110.4pt;height:31.2pt" o:ole="">
            <v:imagedata r:id="rId40" o:title=""/>
          </v:shape>
          <o:OLEObject Type="Embed" ProgID="FXEquation.Equation" ShapeID="_x0000_i1041" DrawAspect="Content" ObjectID="_1471897495" r:id="rId41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Area of a triangle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22"/>
        </w:rPr>
        <w:object w:dxaOrig="1905" w:dyaOrig="540">
          <v:shape id="_x0000_i1042" type="#_x0000_t75" style="width:95.4pt;height:27pt" o:ole="">
            <v:imagedata r:id="rId42" o:title=""/>
          </v:shape>
          <o:OLEObject Type="Embed" ProgID="FXEquation.Equation" ShapeID="_x0000_i1042" DrawAspect="Content" ObjectID="_1471897496" r:id="rId43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Simple interest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color w:val="FF0000"/>
          <w:position w:val="-6"/>
        </w:rPr>
        <w:object w:dxaOrig="840" w:dyaOrig="270">
          <v:shape id="_x0000_i1043" type="#_x0000_t75" style="width:42pt;height:13.2pt" o:ole="">
            <v:imagedata r:id="rId44" o:title=""/>
          </v:shape>
          <o:OLEObject Type="Embed" ProgID="FXEquation.Equation" ShapeID="_x0000_i1043" DrawAspect="Content" ObjectID="_1471897497" r:id="rId45"/>
        </w:object>
      </w:r>
      <w:r>
        <w:rPr>
          <w:rFonts w:ascii="Times New Roman" w:eastAsia="Times New Roman" w:hAnsi="Times New Roman"/>
          <w:position w:val="-10"/>
        </w:rPr>
        <w:t xml:space="preserve"> </w:t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P</w:t>
      </w:r>
      <w:r>
        <w:rPr>
          <w:rFonts w:ascii="Times New Roman" w:hAnsi="Times New Roman"/>
        </w:rPr>
        <w:t xml:space="preserve"> = Principal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R</w:t>
      </w:r>
      <w:r>
        <w:rPr>
          <w:rFonts w:ascii="Times New Roman" w:hAnsi="Times New Roman"/>
        </w:rPr>
        <w:t xml:space="preserve"> = interest rate per time period as a decimal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T</w:t>
      </w:r>
      <w:r>
        <w:rPr>
          <w:rFonts w:ascii="Times New Roman" w:hAnsi="Times New Roman"/>
        </w:rPr>
        <w:t xml:space="preserve"> = number of time periods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 </w:t>
      </w:r>
    </w:p>
    <w:p w:rsidR="00BF2032" w:rsidRDefault="00BF2032" w:rsidP="00E96123">
      <w:pPr>
        <w:rPr>
          <w:rFonts w:ascii="Times New Roman" w:hAnsi="Times New Roman"/>
          <w:b/>
        </w:rPr>
      </w:pPr>
    </w:p>
    <w:p w:rsidR="00BF2032" w:rsidRDefault="00BF2032" w:rsidP="00E96123">
      <w:pPr>
        <w:rPr>
          <w:rFonts w:ascii="Times New Roman" w:hAnsi="Times New Roman"/>
          <w:b/>
        </w:rPr>
      </w:pPr>
    </w:p>
    <w:p w:rsidR="00BF2032" w:rsidRDefault="00BF2032" w:rsidP="00E96123">
      <w:pPr>
        <w:rPr>
          <w:rFonts w:ascii="Times New Roman" w:hAnsi="Times New Roman"/>
          <w:b/>
        </w:rPr>
      </w:pPr>
    </w:p>
    <w:p w:rsidR="00E96123" w:rsidRDefault="00E96123" w:rsidP="00E96123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Compound Interest</w:t>
      </w:r>
    </w:p>
    <w:p w:rsidR="00E96123" w:rsidRDefault="00E96123" w:rsidP="00E96123">
      <w:pPr>
        <w:spacing w:before="120" w:after="12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color w:val="FF0000"/>
          <w:position w:val="-6"/>
        </w:rPr>
        <w:object w:dxaOrig="1500" w:dyaOrig="360">
          <v:shape id="_x0000_i1044" type="#_x0000_t75" style="width:75pt;height:18pt" o:ole="">
            <v:imagedata r:id="rId46" o:title=""/>
          </v:shape>
          <o:OLEObject Type="Embed" ProgID="FXEquation.Equation" ShapeID="_x0000_i1044" DrawAspect="Content" ObjectID="_1471897498" r:id="rId47"/>
        </w:object>
      </w:r>
      <w:r>
        <w:rPr>
          <w:rFonts w:ascii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A =</w:t>
      </w:r>
      <w:r>
        <w:rPr>
          <w:rFonts w:ascii="Times New Roman" w:hAnsi="Times New Roman"/>
        </w:rPr>
        <w:t xml:space="preserve"> Final amount to which the investment grows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P</w:t>
      </w:r>
      <w:r>
        <w:rPr>
          <w:rFonts w:ascii="Times New Roman" w:hAnsi="Times New Roman"/>
        </w:rPr>
        <w:t xml:space="preserve"> = Principal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r</w:t>
      </w:r>
      <w:r>
        <w:rPr>
          <w:rFonts w:ascii="Times New Roman" w:hAnsi="Times New Roman"/>
        </w:rPr>
        <w:t xml:space="preserve"> = interest rate per compounding period as a decimal</w:t>
      </w:r>
    </w:p>
    <w:p w:rsidR="00E96123" w:rsidRDefault="00E96123" w:rsidP="00E96123">
      <w:pPr>
        <w:spacing w:after="120"/>
        <w:rPr>
          <w:rFonts w:ascii="Times New Roman" w:hAnsi="Times New Roman"/>
        </w:rPr>
      </w:pPr>
      <w:r>
        <w:rPr>
          <w:rFonts w:ascii="Times New Roman" w:hAnsi="Times New Roman"/>
          <w:i/>
        </w:rPr>
        <w:t>n</w:t>
      </w:r>
      <w:r>
        <w:rPr>
          <w:rFonts w:ascii="Times New Roman" w:hAnsi="Times New Roman"/>
        </w:rPr>
        <w:t xml:space="preserve"> = number of compounding periods</w:t>
      </w:r>
    </w:p>
    <w:p w:rsidR="00E96123" w:rsidRDefault="00E96123" w:rsidP="00E96123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Depreciation</w:t>
      </w:r>
    </w:p>
    <w:p w:rsidR="00E96123" w:rsidRDefault="00E96123" w:rsidP="00E96123">
      <w:pPr>
        <w:spacing w:before="120" w:after="12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color w:val="FF0000"/>
          <w:position w:val="-6"/>
        </w:rPr>
        <w:object w:dxaOrig="1665" w:dyaOrig="360">
          <v:shape id="_x0000_i1045" type="#_x0000_t75" style="width:82.8pt;height:18pt" o:ole="">
            <v:imagedata r:id="rId48" o:title=""/>
          </v:shape>
          <o:OLEObject Type="Embed" ProgID="FXEquation.Equation" ShapeID="_x0000_i1045" DrawAspect="Content" ObjectID="_1471897499" r:id="rId49"/>
        </w:object>
      </w:r>
      <w:r>
        <w:rPr>
          <w:rFonts w:ascii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SV =</w:t>
      </w:r>
      <w:r w:rsidR="00591ABA">
        <w:rPr>
          <w:rFonts w:ascii="Times New Roman" w:hAnsi="Times New Roman"/>
        </w:rPr>
        <w:t xml:space="preserve"> Salvage Value to which </w:t>
      </w:r>
      <w:r>
        <w:rPr>
          <w:rFonts w:ascii="Times New Roman" w:hAnsi="Times New Roman"/>
        </w:rPr>
        <w:t>the initial value falls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IV</w:t>
      </w:r>
      <w:r>
        <w:rPr>
          <w:rFonts w:ascii="Times New Roman" w:hAnsi="Times New Roman"/>
        </w:rPr>
        <w:t xml:space="preserve"> = Initial Value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r</w:t>
      </w:r>
      <w:r>
        <w:rPr>
          <w:rFonts w:ascii="Times New Roman" w:hAnsi="Times New Roman"/>
        </w:rPr>
        <w:t xml:space="preserve"> = depreciation rate per compounding period as a decimal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n</w:t>
      </w:r>
      <w:r>
        <w:rPr>
          <w:rFonts w:ascii="Times New Roman" w:hAnsi="Times New Roman"/>
        </w:rPr>
        <w:t xml:space="preserve"> = number of compounding periods</w:t>
      </w:r>
    </w:p>
    <w:p w:rsidR="00E96123" w:rsidRDefault="00E96123" w:rsidP="00E96123">
      <w:pPr>
        <w:rPr>
          <w:rFonts w:ascii="Times New Roman" w:hAnsi="Times New Roman"/>
        </w:rPr>
      </w:pPr>
    </w:p>
    <w:p w:rsidR="00E96123" w:rsidRDefault="00E96123" w:rsidP="00E96123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Gradient of a line</w:t>
      </w:r>
    </w:p>
    <w:p w:rsidR="00E96123" w:rsidRDefault="00E96123" w:rsidP="00E96123">
      <w:pPr>
        <w:rPr>
          <w:rFonts w:ascii="Times New Roman" w:hAnsi="Times New Roman"/>
          <w:color w:val="FF0000"/>
        </w:rPr>
      </w:pPr>
      <w:r>
        <w:rPr>
          <w:rFonts w:ascii="Times New Roman" w:hAnsi="Times New Roman"/>
          <w:color w:val="FF0000"/>
        </w:rPr>
        <w:object w:dxaOrig="1920" w:dyaOrig="1305">
          <v:shape id="_x0000_i1046" type="#_x0000_t75" style="width:96pt;height:64.8pt" o:ole="">
            <v:imagedata r:id="rId50" o:title=""/>
          </v:shape>
          <o:OLEObject Type="Embed" ProgID="FXEquation.Equation" ShapeID="_x0000_i1046" DrawAspect="Content" ObjectID="_1471897500" r:id="rId51"/>
        </w:objec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color w:val="FF0000"/>
          <w:position w:val="-6"/>
        </w:rPr>
        <w:object w:dxaOrig="705" w:dyaOrig="270">
          <v:shape id="_x0000_i1047" type="#_x0000_t75" style="width:35.4pt;height:13.2pt" o:ole="">
            <v:imagedata r:id="rId52" o:title=""/>
          </v:shape>
          <o:OLEObject Type="Embed" ProgID="FXEquation.Equation" ShapeID="_x0000_i1047" DrawAspect="Content" ObjectID="_1471897501" r:id="rId53"/>
        </w:object>
      </w:r>
      <w:r>
        <w:rPr>
          <w:rFonts w:ascii="Times New Roman" w:hAnsi="Times New Roman"/>
        </w:rPr>
        <w:t xml:space="preserve"> and </w:t>
      </w:r>
      <w:r>
        <w:rPr>
          <w:rFonts w:ascii="Times New Roman" w:hAnsi="Times New Roman"/>
          <w:color w:val="FF0000"/>
          <w:position w:val="-6"/>
        </w:rPr>
        <w:object w:dxaOrig="705" w:dyaOrig="270">
          <v:shape id="_x0000_i1048" type="#_x0000_t75" style="width:35.4pt;height:13.2pt" o:ole="">
            <v:imagedata r:id="rId54" o:title=""/>
          </v:shape>
          <o:OLEObject Type="Embed" ProgID="FXEquation.Equation" ShapeID="_x0000_i1048" DrawAspect="Content" ObjectID="_1471897502" r:id="rId55"/>
        </w:object>
      </w:r>
      <w:r>
        <w:rPr>
          <w:rFonts w:ascii="Times New Roman" w:hAnsi="Times New Roman"/>
        </w:rPr>
        <w:t xml:space="preserve"> are points on the line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 xml:space="preserve"> m</w:t>
      </w:r>
      <w:r>
        <w:rPr>
          <w:rFonts w:ascii="Times New Roman" w:hAnsi="Times New Roman"/>
        </w:rPr>
        <w:t xml:space="preserve"> = gradient </w:t>
      </w:r>
    </w:p>
    <w:p w:rsidR="00E96123" w:rsidRDefault="00E96123" w:rsidP="00E96123">
      <w:pPr>
        <w:rPr>
          <w:rFonts w:ascii="Times New Roman" w:hAnsi="Times New Roman"/>
        </w:rPr>
      </w:pP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b/>
        </w:rPr>
        <w:t xml:space="preserve"> Midpoint of a line segment</w:t>
      </w:r>
    </w:p>
    <w:p w:rsidR="00E96123" w:rsidRDefault="00E96123" w:rsidP="00E96123">
      <w:pPr>
        <w:rPr>
          <w:rFonts w:ascii="Times New Roman" w:hAnsi="Times New Roman"/>
          <w:color w:val="FF0000"/>
        </w:rPr>
      </w:pPr>
      <w:r>
        <w:rPr>
          <w:rFonts w:ascii="Times New Roman" w:hAnsi="Times New Roman"/>
          <w:color w:val="FF0000"/>
        </w:rPr>
        <w:object w:dxaOrig="2655" w:dyaOrig="570">
          <v:shape id="_x0000_i1049" type="#_x0000_t75" style="width:133.2pt;height:28.2pt" o:ole="">
            <v:imagedata r:id="rId56" o:title=""/>
          </v:shape>
          <o:OLEObject Type="Embed" ProgID="FXEquation.Equation" ShapeID="_x0000_i1049" DrawAspect="Content" ObjectID="_1471897503" r:id="rId57"/>
        </w:object>
      </w:r>
    </w:p>
    <w:p w:rsidR="00E96123" w:rsidRDefault="00E96123" w:rsidP="00E96123">
      <w:pPr>
        <w:rPr>
          <w:rFonts w:ascii="Times New Roman" w:hAnsi="Times New Roman"/>
          <w:color w:val="FF0000"/>
        </w:rPr>
      </w:pPr>
    </w:p>
    <w:p w:rsidR="00E96123" w:rsidRDefault="00E96123" w:rsidP="00E96123">
      <w:pPr>
        <w:rPr>
          <w:rFonts w:ascii="Times New Roman" w:hAnsi="Times New Roman"/>
          <w:color w:val="FF0000"/>
        </w:rPr>
      </w:pPr>
      <w:r>
        <w:rPr>
          <w:rFonts w:ascii="Times New Roman" w:hAnsi="Times New Roman"/>
          <w:b/>
        </w:rPr>
        <w:t>Length of a line segment</w:t>
      </w:r>
    </w:p>
    <w:p w:rsidR="00E96123" w:rsidRDefault="00E96123" w:rsidP="00E96123">
      <w:pPr>
        <w:rPr>
          <w:rFonts w:ascii="Times New Roman" w:hAnsi="Times New Roman"/>
          <w:b/>
        </w:rPr>
      </w:pPr>
      <w:r>
        <w:rPr>
          <w:rFonts w:ascii="Times New Roman" w:hAnsi="Times New Roman"/>
          <w:color w:val="FF0000"/>
        </w:rPr>
        <w:object w:dxaOrig="3120" w:dyaOrig="450">
          <v:shape id="_x0000_i1050" type="#_x0000_t75" style="width:156pt;height:22.8pt" o:ole="">
            <v:imagedata r:id="rId58" o:title=""/>
          </v:shape>
          <o:OLEObject Type="Embed" ProgID="FXEquation.Equation" ShapeID="_x0000_i1050" DrawAspect="Content" ObjectID="_1471897504" r:id="rId59"/>
        </w:object>
      </w:r>
    </w:p>
    <w:p w:rsidR="00E96123" w:rsidRDefault="00E96123" w:rsidP="00E96123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Equation of a line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color w:val="FF0000"/>
          <w:position w:val="-6"/>
        </w:rPr>
        <w:object w:dxaOrig="1290" w:dyaOrig="270">
          <v:shape id="_x0000_i1051" type="#_x0000_t75" style="width:64.2pt;height:13.2pt" o:ole="">
            <v:imagedata r:id="rId60" o:title=""/>
          </v:shape>
          <o:OLEObject Type="Embed" ProgID="FXEquation.Equation" ShapeID="_x0000_i1051" DrawAspect="Content" ObjectID="_1471897505" r:id="rId61"/>
        </w:object>
      </w:r>
      <w:r>
        <w:rPr>
          <w:rFonts w:ascii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hAnsi="Times New Roman"/>
          <w:color w:val="000000" w:themeColor="text1"/>
          <w:position w:val="-6"/>
        </w:rPr>
      </w:pPr>
      <w:r>
        <w:rPr>
          <w:rFonts w:ascii="Times New Roman" w:hAnsi="Times New Roman"/>
          <w:color w:val="000000" w:themeColor="text1"/>
          <w:position w:val="-6"/>
        </w:rPr>
        <w:t>or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color w:val="FF0000"/>
          <w:position w:val="-6"/>
        </w:rPr>
        <w:object w:dxaOrig="1905" w:dyaOrig="270">
          <v:shape id="_x0000_i1052" type="#_x0000_t75" style="width:95.4pt;height:13.2pt" o:ole="">
            <v:imagedata r:id="rId62" o:title=""/>
          </v:shape>
          <o:OLEObject Type="Embed" ProgID="FXEquation.Equation" ShapeID="_x0000_i1052" DrawAspect="Content" ObjectID="_1471897506" r:id="rId63"/>
        </w:object>
      </w:r>
      <w:r>
        <w:rPr>
          <w:rFonts w:ascii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b</w:t>
      </w:r>
      <w:r>
        <w:rPr>
          <w:rFonts w:ascii="Times New Roman" w:hAnsi="Times New Roman"/>
        </w:rPr>
        <w:t xml:space="preserve"> = </w:t>
      </w:r>
      <w:r>
        <w:rPr>
          <w:rFonts w:ascii="Times New Roman" w:hAnsi="Times New Roman"/>
          <w:i/>
        </w:rPr>
        <w:t>y</w:t>
      </w:r>
      <w:r>
        <w:rPr>
          <w:rFonts w:ascii="Times New Roman" w:hAnsi="Times New Roman"/>
        </w:rPr>
        <w:t xml:space="preserve"> intercept</w:t>
      </w:r>
    </w:p>
    <w:p w:rsidR="00E96123" w:rsidRDefault="00E96123" w:rsidP="00E96123">
      <w:pPr>
        <w:rPr>
          <w:rFonts w:ascii="Times New Roman" w:hAnsi="Times New Roman"/>
        </w:rPr>
      </w:pPr>
    </w:p>
    <w:p w:rsidR="00E96123" w:rsidRDefault="00E96123" w:rsidP="00E96123">
      <w:pPr>
        <w:rPr>
          <w:rFonts w:ascii="Times New Roman" w:hAnsi="Times New Roman"/>
        </w:rPr>
        <w:sectPr w:rsidR="00E96123" w:rsidSect="00AF4CF5">
          <w:headerReference w:type="default" r:id="rId64"/>
          <w:footerReference w:type="default" r:id="rId65"/>
          <w:headerReference w:type="first" r:id="rId66"/>
          <w:pgSz w:w="11906" w:h="16838"/>
          <w:pgMar w:top="720" w:right="720" w:bottom="720" w:left="720" w:header="708" w:footer="708" w:gutter="0"/>
          <w:cols w:num="3" w:space="709"/>
          <w:titlePg/>
          <w:docGrid w:linePitch="360"/>
        </w:sectPr>
      </w:pPr>
    </w:p>
    <w:p w:rsidR="00E96123" w:rsidRDefault="00E96123" w:rsidP="00E96123">
      <w:pPr>
        <w:rPr>
          <w:rFonts w:ascii="Times New Roman" w:hAnsi="Times New Roman"/>
        </w:rPr>
      </w:pPr>
    </w:p>
    <w:p w:rsidR="00E96123" w:rsidRDefault="00E96123" w:rsidP="00E96123">
      <w:pPr>
        <w:spacing w:before="100" w:beforeAutospacing="1" w:after="100" w:afterAutospacing="1"/>
      </w:pPr>
    </w:p>
    <w:p w:rsidR="004E1F9D" w:rsidRPr="00C25037" w:rsidRDefault="00E96123" w:rsidP="004E1F9D">
      <w:pPr>
        <w:rPr>
          <w:rFonts w:ascii="Times New Roman" w:eastAsia="Times New Roman" w:hAnsi="Times New Roman"/>
          <w:sz w:val="32"/>
          <w:szCs w:val="32"/>
        </w:rPr>
      </w:pPr>
      <w:r>
        <w:rPr>
          <w:rFonts w:ascii="Arial" w:eastAsia="Times New Roman" w:hAnsi="Arial" w:cs="Arial"/>
          <w:sz w:val="32"/>
          <w:szCs w:val="32"/>
        </w:rPr>
        <w:br w:type="page"/>
      </w:r>
      <w:r w:rsidR="004E1F9D" w:rsidRPr="00C25037">
        <w:rPr>
          <w:rFonts w:ascii="Times New Roman" w:eastAsia="Times New Roman" w:hAnsi="Times New Roman"/>
          <w:sz w:val="32"/>
          <w:szCs w:val="32"/>
        </w:rPr>
        <w:t xml:space="preserve">Yearly Examination             </w:t>
      </w:r>
    </w:p>
    <w:p w:rsidR="004E1F9D" w:rsidRPr="00C25037" w:rsidRDefault="004E1F9D" w:rsidP="004E1F9D">
      <w:pPr>
        <w:rPr>
          <w:rFonts w:ascii="Times New Roman" w:eastAsia="Times New Roman" w:hAnsi="Times New Roman"/>
          <w:b/>
          <w:sz w:val="32"/>
          <w:szCs w:val="32"/>
        </w:rPr>
      </w:pPr>
      <w:r w:rsidRPr="00C25037">
        <w:rPr>
          <w:rFonts w:ascii="Times New Roman" w:eastAsia="Times New Roman" w:hAnsi="Times New Roman"/>
          <w:b/>
          <w:sz w:val="32"/>
          <w:szCs w:val="32"/>
        </w:rPr>
        <w:t>Mathematics</w:t>
      </w:r>
      <w:r w:rsidRPr="00C25037">
        <w:rPr>
          <w:rFonts w:ascii="Times New Roman" w:eastAsia="Times New Roman" w:hAnsi="Times New Roman"/>
          <w:b/>
          <w:sz w:val="32"/>
          <w:szCs w:val="32"/>
        </w:rPr>
        <w:tab/>
      </w:r>
      <w:r w:rsidRPr="00C25037">
        <w:rPr>
          <w:rFonts w:ascii="Times New Roman" w:eastAsia="Times New Roman" w:hAnsi="Times New Roman"/>
          <w:b/>
          <w:sz w:val="32"/>
          <w:szCs w:val="32"/>
        </w:rPr>
        <w:tab/>
      </w:r>
      <w:r w:rsidRPr="00C25037">
        <w:rPr>
          <w:rFonts w:ascii="Times New Roman" w:eastAsia="Times New Roman" w:hAnsi="Times New Roman"/>
          <w:b/>
          <w:sz w:val="32"/>
          <w:szCs w:val="32"/>
        </w:rPr>
        <w:tab/>
      </w:r>
    </w:p>
    <w:p w:rsidR="004E1F9D" w:rsidRPr="00C25037" w:rsidRDefault="004E1F9D" w:rsidP="004E1F9D">
      <w:pPr>
        <w:rPr>
          <w:rFonts w:ascii="Times New Roman" w:eastAsia="Times New Roman" w:hAnsi="Times New Roman"/>
        </w:rPr>
      </w:pPr>
      <w:r w:rsidRPr="00C25037">
        <w:rPr>
          <w:rFonts w:ascii="Times New Roman" w:eastAsia="Times New Roman" w:hAnsi="Times New Roman"/>
          <w:b/>
          <w:sz w:val="32"/>
          <w:szCs w:val="32"/>
        </w:rPr>
        <w:tab/>
      </w:r>
    </w:p>
    <w:p w:rsidR="004E1F9D" w:rsidRPr="00C25037" w:rsidRDefault="004E1F9D" w:rsidP="004E1F9D">
      <w:pPr>
        <w:jc w:val="right"/>
        <w:rPr>
          <w:rFonts w:ascii="Times New Roman" w:eastAsia="Times New Roman" w:hAnsi="Times New Roman"/>
        </w:rPr>
      </w:pPr>
      <w:r w:rsidRPr="00C25037">
        <w:rPr>
          <w:rFonts w:ascii="Times New Roman" w:eastAsia="Times New Roman" w:hAnsi="Times New Roman"/>
          <w:sz w:val="32"/>
          <w:szCs w:val="32"/>
        </w:rPr>
        <w:t xml:space="preserve">Class/Teacher ______________________           </w:t>
      </w:r>
    </w:p>
    <w:p w:rsidR="004E1F9D" w:rsidRPr="00C25037" w:rsidRDefault="004E1F9D" w:rsidP="004E1F9D">
      <w:pPr>
        <w:jc w:val="right"/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jc w:val="right"/>
        <w:rPr>
          <w:rFonts w:ascii="Times New Roman" w:eastAsia="Times New Roman" w:hAnsi="Times New Roman"/>
          <w:sz w:val="32"/>
          <w:szCs w:val="32"/>
        </w:rPr>
      </w:pPr>
      <w:r w:rsidRPr="00C25037">
        <w:rPr>
          <w:rFonts w:ascii="Times New Roman" w:eastAsia="Times New Roman" w:hAnsi="Times New Roman"/>
          <w:sz w:val="32"/>
          <w:szCs w:val="32"/>
        </w:rPr>
        <w:t>Name______________________</w:t>
      </w: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b/>
          <w:sz w:val="44"/>
          <w:szCs w:val="44"/>
        </w:rPr>
      </w:pPr>
      <w:r w:rsidRPr="00C25037">
        <w:rPr>
          <w:rFonts w:ascii="Times New Roman" w:eastAsia="Times New Roman" w:hAnsi="Times New Roman"/>
          <w:b/>
          <w:sz w:val="44"/>
          <w:szCs w:val="44"/>
        </w:rPr>
        <w:t xml:space="preserve">Section 1 </w:t>
      </w: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  <w:r w:rsidRPr="00C25037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E10898A" wp14:editId="4B79487A">
                <wp:simplePos x="0" y="0"/>
                <wp:positionH relativeFrom="column">
                  <wp:posOffset>2880995</wp:posOffset>
                </wp:positionH>
                <wp:positionV relativeFrom="paragraph">
                  <wp:posOffset>162560</wp:posOffset>
                </wp:positionV>
                <wp:extent cx="3263900" cy="4981575"/>
                <wp:effectExtent l="0" t="0" r="0" b="9525"/>
                <wp:wrapTight wrapText="bothSides">
                  <wp:wrapPolygon edited="0">
                    <wp:start x="0" y="0"/>
                    <wp:lineTo x="0" y="21559"/>
                    <wp:lineTo x="21432" y="21559"/>
                    <wp:lineTo x="21432" y="0"/>
                    <wp:lineTo x="0" y="0"/>
                  </wp:wrapPolygon>
                </wp:wrapTight>
                <wp:docPr id="211" name="Text Box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63900" cy="4981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30212" w:rsidRPr="00C25037" w:rsidRDefault="00C30212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:rsidR="00C30212" w:rsidRPr="00C25037" w:rsidRDefault="00C30212" w:rsidP="004E1F9D">
                            <w:pP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C25037"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>25 marks</w:t>
                            </w:r>
                          </w:p>
                          <w:p w:rsidR="00C30212" w:rsidRPr="00C25037" w:rsidRDefault="00C30212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C25037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Time allowed for this section is 30 minutes</w:t>
                            </w:r>
                          </w:p>
                          <w:p w:rsidR="00C30212" w:rsidRPr="00C25037" w:rsidRDefault="00C30212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:rsidR="00C30212" w:rsidRPr="00C25037" w:rsidRDefault="00C30212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C25037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Answer Questions 1–25 in the spaces provided.</w:t>
                            </w:r>
                          </w:p>
                          <w:p w:rsidR="00C30212" w:rsidRPr="00C25037" w:rsidRDefault="00C30212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:rsidR="00C30212" w:rsidRPr="00C25037" w:rsidRDefault="00C30212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C25037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Calculators are </w:t>
                            </w:r>
                            <w:r w:rsidRPr="00C25037"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>NOT</w:t>
                            </w:r>
                            <w:r w:rsidRPr="00C25037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 to be used in this section.</w:t>
                            </w:r>
                          </w:p>
                          <w:p w:rsidR="00C30212" w:rsidRPr="00C25037" w:rsidRDefault="00C30212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:rsidR="00C30212" w:rsidRPr="00C25037" w:rsidRDefault="00C30212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C25037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There will be a short break between Section 1 and Section 2.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E10898A" id="_x0000_t202" coordsize="21600,21600" o:spt="202" path="m,l,21600r21600,l21600,xe">
                <v:stroke joinstyle="miter"/>
                <v:path gradientshapeok="t" o:connecttype="rect"/>
              </v:shapetype>
              <v:shape id="Text Box 211" o:spid="_x0000_s1026" type="#_x0000_t202" style="position:absolute;margin-left:226.85pt;margin-top:12.8pt;width:257pt;height:392.2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" stroked="f">
                <v:textbox>
                  <w:txbxContent>
                    <w:p w:rsidR="00C30212" w:rsidRPr="00C25037" w:rsidRDefault="00C30212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</w:p>
                    <w:p w:rsidR="00C30212" w:rsidRPr="00C25037" w:rsidRDefault="00C30212" w:rsidP="004E1F9D">
                      <w:pPr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</w:pPr>
                      <w:r w:rsidRPr="00C25037"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  <w:t>25 marks</w:t>
                      </w:r>
                    </w:p>
                    <w:p w:rsidR="00C30212" w:rsidRPr="00C25037" w:rsidRDefault="00C30212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C25037">
                        <w:rPr>
                          <w:rFonts w:ascii="Times New Roman" w:hAnsi="Times New Roman"/>
                          <w:sz w:val="28"/>
                          <w:szCs w:val="28"/>
                        </w:rPr>
                        <w:t>Time allowed for this section is 30 minutes</w:t>
                      </w:r>
                    </w:p>
                    <w:p w:rsidR="00C30212" w:rsidRPr="00C25037" w:rsidRDefault="00C30212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</w:p>
                    <w:p w:rsidR="00C30212" w:rsidRPr="00C25037" w:rsidRDefault="00C30212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C25037">
                        <w:rPr>
                          <w:rFonts w:ascii="Times New Roman" w:hAnsi="Times New Roman"/>
                          <w:sz w:val="28"/>
                          <w:szCs w:val="28"/>
                        </w:rPr>
                        <w:t>Answer Questions 1–25 in the spaces provided.</w:t>
                      </w:r>
                    </w:p>
                    <w:p w:rsidR="00C30212" w:rsidRPr="00C25037" w:rsidRDefault="00C30212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</w:p>
                    <w:p w:rsidR="00C30212" w:rsidRPr="00C25037" w:rsidRDefault="00C30212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C25037">
                        <w:rPr>
                          <w:rFonts w:ascii="Times New Roman" w:hAnsi="Times New Roman"/>
                          <w:sz w:val="28"/>
                          <w:szCs w:val="28"/>
                        </w:rPr>
                        <w:t xml:space="preserve">Calculators are </w:t>
                      </w:r>
                      <w:r w:rsidRPr="00C25037"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  <w:t>NOT</w:t>
                      </w:r>
                      <w:r w:rsidRPr="00C25037">
                        <w:rPr>
                          <w:rFonts w:ascii="Times New Roman" w:hAnsi="Times New Roman"/>
                          <w:sz w:val="28"/>
                          <w:szCs w:val="28"/>
                        </w:rPr>
                        <w:t xml:space="preserve"> to be used in this section.</w:t>
                      </w:r>
                    </w:p>
                    <w:p w:rsidR="00C30212" w:rsidRPr="00C25037" w:rsidRDefault="00C30212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</w:p>
                    <w:p w:rsidR="00C30212" w:rsidRPr="00C25037" w:rsidRDefault="00C30212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C25037">
                        <w:rPr>
                          <w:rFonts w:ascii="Times New Roman" w:hAnsi="Times New Roman"/>
                          <w:sz w:val="28"/>
                          <w:szCs w:val="28"/>
                        </w:rPr>
                        <w:t>There will be a short break between Section 1 and Section 2.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</w:rPr>
      </w:pPr>
      <w:r w:rsidRPr="00C25037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6DE45E4" wp14:editId="182BFFF1">
                <wp:simplePos x="0" y="0"/>
                <wp:positionH relativeFrom="column">
                  <wp:posOffset>2757170</wp:posOffset>
                </wp:positionH>
                <wp:positionV relativeFrom="paragraph">
                  <wp:posOffset>9525</wp:posOffset>
                </wp:positionV>
                <wp:extent cx="0" cy="4676775"/>
                <wp:effectExtent l="0" t="0" r="19050" b="9525"/>
                <wp:wrapTight wrapText="bothSides">
                  <wp:wrapPolygon edited="0">
                    <wp:start x="-1" y="0"/>
                    <wp:lineTo x="-1" y="21556"/>
                    <wp:lineTo x="-1" y="21556"/>
                    <wp:lineTo x="-1" y="0"/>
                    <wp:lineTo x="-1" y="0"/>
                  </wp:wrapPolygon>
                </wp:wrapTight>
                <wp:docPr id="110" name="Straight Connector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4676775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C8FB105" id="Straight Connector 110" o:spid="_x0000_s1026" style="position:absolute;flip: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17.1pt,.75pt" to="217.1pt,36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" strokeweight="1.25pt">
                <w10:wrap type="tight"/>
              </v:line>
            </w:pict>
          </mc:Fallback>
        </mc:AlternateContent>
      </w: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rPr>
          <w:rFonts w:ascii="Times New Roman" w:hAnsi="Times New Roman"/>
        </w:rPr>
      </w:pPr>
      <w:r w:rsidRPr="00C25037">
        <w:rPr>
          <w:rFonts w:ascii="Times New Roman" w:eastAsia="Times New Roman" w:hAnsi="Times New Roman"/>
        </w:rPr>
        <w:br w:type="page"/>
      </w:r>
    </w:p>
    <w:tbl>
      <w:tblPr>
        <w:tblW w:w="10740" w:type="dxa"/>
        <w:tblLayout w:type="fixed"/>
        <w:tblCellMar>
          <w:top w:w="113" w:type="dxa"/>
          <w:bottom w:w="57" w:type="dxa"/>
        </w:tblCellMar>
        <w:tblLook w:val="04A0" w:firstRow="1" w:lastRow="0" w:firstColumn="1" w:lastColumn="0" w:noHBand="0" w:noVBand="1"/>
      </w:tblPr>
      <w:tblGrid>
        <w:gridCol w:w="534"/>
        <w:gridCol w:w="10206"/>
      </w:tblGrid>
      <w:tr w:rsidR="004E1F9D" w:rsidTr="008166A0">
        <w:trPr>
          <w:cantSplit/>
        </w:trPr>
        <w:tc>
          <w:tcPr>
            <w:tcW w:w="10740" w:type="dxa"/>
            <w:gridSpan w:val="2"/>
            <w:hideMark/>
          </w:tcPr>
          <w:p w:rsidR="004E1F9D" w:rsidRDefault="003070C8" w:rsidP="001617F0">
            <w:pPr>
              <w:pStyle w:val="NoSpacing"/>
              <w:rPr>
                <w:b/>
                <w:sz w:val="32"/>
              </w:rPr>
            </w:pPr>
            <w:r>
              <w:br w:type="page"/>
            </w:r>
            <w:r w:rsidR="004E1F9D">
              <w:rPr>
                <w:b/>
                <w:sz w:val="32"/>
              </w:rPr>
              <w:t xml:space="preserve">Section 1         </w:t>
            </w:r>
            <w:r w:rsidR="004E1F9D">
              <w:t>Non Calculator Section</w:t>
            </w:r>
          </w:p>
        </w:tc>
      </w:tr>
      <w:tr w:rsidR="004E1F9D" w:rsidTr="008166A0">
        <w:trPr>
          <w:cantSplit/>
        </w:trPr>
        <w:tc>
          <w:tcPr>
            <w:tcW w:w="534" w:type="dxa"/>
          </w:tcPr>
          <w:p w:rsidR="004E1F9D" w:rsidRPr="00B15693" w:rsidRDefault="004E1F9D" w:rsidP="001617F0">
            <w:pPr>
              <w:pStyle w:val="NoSpacing"/>
              <w:rPr>
                <w:rFonts w:ascii="Times New Roman" w:hAnsi="Times New Roman"/>
                <w:szCs w:val="24"/>
              </w:rPr>
            </w:pPr>
          </w:p>
        </w:tc>
        <w:tc>
          <w:tcPr>
            <w:tcW w:w="10206" w:type="dxa"/>
          </w:tcPr>
          <w:p w:rsidR="004E1F9D" w:rsidRDefault="004E1F9D" w:rsidP="001617F0">
            <w:pPr>
              <w:pStyle w:val="NoSpacing"/>
              <w:rPr>
                <w:szCs w:val="24"/>
              </w:rPr>
            </w:pPr>
            <w:r>
              <w:rPr>
                <w:szCs w:val="24"/>
              </w:rPr>
              <w:t>Write all working and answers in the spaces provided on this test paper.</w:t>
            </w:r>
          </w:p>
          <w:p w:rsidR="004E1F9D" w:rsidRDefault="004E1F9D" w:rsidP="001617F0">
            <w:pPr>
              <w:pStyle w:val="NoSpacing"/>
              <w:rPr>
                <w:szCs w:val="24"/>
              </w:rPr>
            </w:pPr>
          </w:p>
        </w:tc>
      </w:tr>
      <w:tr w:rsidR="004E1F9D" w:rsidTr="008166A0">
        <w:trPr>
          <w:cantSplit/>
        </w:trPr>
        <w:tc>
          <w:tcPr>
            <w:tcW w:w="534" w:type="dxa"/>
            <w:hideMark/>
          </w:tcPr>
          <w:p w:rsidR="004E1F9D" w:rsidRPr="00B15693" w:rsidRDefault="004E1F9D" w:rsidP="00D73A65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1.</w:t>
            </w:r>
          </w:p>
        </w:tc>
        <w:tc>
          <w:tcPr>
            <w:tcW w:w="10206" w:type="dxa"/>
          </w:tcPr>
          <w:p w:rsidR="007944E9" w:rsidRDefault="008874DC" w:rsidP="007944E9">
            <w:pPr>
              <w:pStyle w:val="ShortAnswerStyle"/>
            </w:pPr>
            <w:r>
              <w:rPr>
                <w:noProof/>
              </w:rPr>
              <w:drawing>
                <wp:anchor distT="0" distB="0" distL="114300" distR="114300" simplePos="0" relativeHeight="251627520" behindDoc="0" locked="0" layoutInCell="1" allowOverlap="1" wp14:anchorId="528325DA" wp14:editId="0C50088C">
                  <wp:simplePos x="0" y="0"/>
                  <wp:positionH relativeFrom="column">
                    <wp:posOffset>3996690</wp:posOffset>
                  </wp:positionH>
                  <wp:positionV relativeFrom="paragraph">
                    <wp:posOffset>37465</wp:posOffset>
                  </wp:positionV>
                  <wp:extent cx="1961086" cy="1546860"/>
                  <wp:effectExtent l="0" t="0" r="1270" b="0"/>
                  <wp:wrapNone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shutterstock_Food in fridge Crop.jpg"/>
                          <pic:cNvPicPr/>
                        </pic:nvPicPr>
                        <pic:blipFill rotWithShape="1"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617" r="1039"/>
                          <a:stretch/>
                        </pic:blipFill>
                        <pic:spPr bwMode="auto">
                          <a:xfrm>
                            <a:off x="0" y="0"/>
                            <a:ext cx="1969280" cy="1553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944E9">
              <w:t>Mitchell takes five containers from the fridge.</w:t>
            </w:r>
          </w:p>
          <w:p w:rsidR="007944E9" w:rsidRDefault="007944E9" w:rsidP="007944E9">
            <w:pPr>
              <w:pStyle w:val="ShortAnswerStyle"/>
            </w:pPr>
            <w:r>
              <w:t>The temperatures of the containers are shown below.</w:t>
            </w:r>
          </w:p>
          <w:p w:rsidR="007944E9" w:rsidRDefault="007944E9" w:rsidP="007944E9">
            <w:pPr>
              <w:pStyle w:val="ShortAnswerStyle"/>
            </w:pPr>
            <w:r>
              <w:t xml:space="preserve">         </w:t>
            </w:r>
          </w:p>
          <w:p w:rsidR="007944E9" w:rsidRDefault="007944E9" w:rsidP="007944E9">
            <w:pPr>
              <w:pStyle w:val="ShortAnswerStyle"/>
            </w:pPr>
            <w:r>
              <w:t xml:space="preserve">   3</w:t>
            </w:r>
            <w:r w:rsidRPr="007944E9">
              <w:rPr>
                <w:vertAlign w:val="superscript"/>
              </w:rPr>
              <w:t>o</w:t>
            </w:r>
            <w:r>
              <w:rPr>
                <w:vertAlign w:val="superscript"/>
              </w:rPr>
              <w:t xml:space="preserve"> </w:t>
            </w:r>
            <w:r>
              <w:t>C,</w:t>
            </w:r>
            <w:r w:rsidR="00403EBC">
              <w:t xml:space="preserve">  </w:t>
            </w:r>
            <w:r>
              <w:t xml:space="preserve">  </w:t>
            </w:r>
            <w:r w:rsidR="008874DC">
              <w:t>-2</w:t>
            </w:r>
            <w:r w:rsidRPr="007944E9">
              <w:rPr>
                <w:vertAlign w:val="superscript"/>
              </w:rPr>
              <w:t>o</w:t>
            </w:r>
            <w:r>
              <w:rPr>
                <w:vertAlign w:val="superscript"/>
              </w:rPr>
              <w:t xml:space="preserve"> </w:t>
            </w:r>
            <w:r>
              <w:t xml:space="preserve">C, </w:t>
            </w:r>
            <w:r w:rsidR="00403EBC">
              <w:t xml:space="preserve">  </w:t>
            </w:r>
            <w:r>
              <w:t xml:space="preserve"> </w:t>
            </w:r>
            <w:r w:rsidR="008874DC">
              <w:t>-6</w:t>
            </w:r>
            <w:r w:rsidRPr="007944E9">
              <w:rPr>
                <w:vertAlign w:val="superscript"/>
              </w:rPr>
              <w:t>o</w:t>
            </w:r>
            <w:r>
              <w:rPr>
                <w:vertAlign w:val="superscript"/>
              </w:rPr>
              <w:t xml:space="preserve"> </w:t>
            </w:r>
            <w:r>
              <w:t xml:space="preserve">C, </w:t>
            </w:r>
            <w:r w:rsidR="00403EBC">
              <w:t xml:space="preserve">  </w:t>
            </w:r>
            <w:r>
              <w:t xml:space="preserve"> 0</w:t>
            </w:r>
            <w:r w:rsidRPr="007944E9">
              <w:rPr>
                <w:vertAlign w:val="superscript"/>
              </w:rPr>
              <w:t>o</w:t>
            </w:r>
            <w:r>
              <w:rPr>
                <w:vertAlign w:val="superscript"/>
              </w:rPr>
              <w:t xml:space="preserve"> </w:t>
            </w:r>
            <w:r>
              <w:t xml:space="preserve">C </w:t>
            </w:r>
            <w:r w:rsidR="00403EBC">
              <w:t xml:space="preserve">  </w:t>
            </w:r>
            <w:r>
              <w:t xml:space="preserve">and </w:t>
            </w:r>
            <w:r w:rsidR="00403EBC">
              <w:t xml:space="preserve">  </w:t>
            </w:r>
            <w:r>
              <w:t>-15</w:t>
            </w:r>
            <w:r w:rsidRPr="007944E9">
              <w:rPr>
                <w:vertAlign w:val="superscript"/>
              </w:rPr>
              <w:t>o</w:t>
            </w:r>
            <w:r>
              <w:rPr>
                <w:vertAlign w:val="superscript"/>
              </w:rPr>
              <w:t xml:space="preserve"> </w:t>
            </w:r>
            <w:r>
              <w:t>C</w:t>
            </w:r>
          </w:p>
          <w:p w:rsidR="007944E9" w:rsidRPr="00403EBC" w:rsidRDefault="007944E9" w:rsidP="007944E9">
            <w:pPr>
              <w:pStyle w:val="ShortAnswerStyle"/>
              <w:rPr>
                <w:sz w:val="12"/>
                <w:szCs w:val="12"/>
              </w:rPr>
            </w:pPr>
          </w:p>
          <w:p w:rsidR="007944E9" w:rsidRDefault="007944E9" w:rsidP="007944E9">
            <w:pPr>
              <w:pStyle w:val="ShortAnswerStyle"/>
            </w:pPr>
            <w:r>
              <w:t>Write the temperatures in increasing order.</w:t>
            </w:r>
          </w:p>
          <w:p w:rsidR="007944E9" w:rsidRDefault="007944E9" w:rsidP="007944E9">
            <w:pPr>
              <w:pStyle w:val="ShortAnswerStyle"/>
            </w:pPr>
          </w:p>
          <w:p w:rsidR="008874DC" w:rsidRDefault="008874DC" w:rsidP="00403EBC">
            <w:pPr>
              <w:pStyle w:val="ShortAnswerStyle"/>
            </w:pPr>
            <w:r>
              <w:t>……….</w:t>
            </w:r>
            <w:r w:rsidR="00403EBC">
              <w:t>…………………………………………………</w:t>
            </w:r>
          </w:p>
          <w:p w:rsidR="008874DC" w:rsidRDefault="008874DC" w:rsidP="00403EBC">
            <w:pPr>
              <w:pStyle w:val="ShortAnswerStyle"/>
            </w:pPr>
          </w:p>
          <w:p w:rsidR="00403EBC" w:rsidRDefault="00403EBC" w:rsidP="00403EBC">
            <w:pPr>
              <w:pStyle w:val="ShortAnswerStyle"/>
            </w:pPr>
            <w:r>
              <w:t>………………………………………………………….</w:t>
            </w:r>
          </w:p>
          <w:p w:rsidR="007944E9" w:rsidRPr="00403EBC" w:rsidRDefault="007944E9" w:rsidP="007944E9">
            <w:pPr>
              <w:pStyle w:val="ShortAnswerStyle"/>
              <w:rPr>
                <w:sz w:val="12"/>
                <w:szCs w:val="12"/>
              </w:rPr>
            </w:pPr>
          </w:p>
        </w:tc>
      </w:tr>
      <w:tr w:rsidR="004E1F9D" w:rsidTr="008166A0">
        <w:trPr>
          <w:cantSplit/>
        </w:trPr>
        <w:tc>
          <w:tcPr>
            <w:tcW w:w="534" w:type="dxa"/>
            <w:hideMark/>
          </w:tcPr>
          <w:p w:rsidR="004E1F9D" w:rsidRPr="00B15693" w:rsidRDefault="004E1F9D" w:rsidP="00D73A65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2.</w:t>
            </w:r>
          </w:p>
        </w:tc>
        <w:tc>
          <w:tcPr>
            <w:tcW w:w="10206" w:type="dxa"/>
          </w:tcPr>
          <w:p w:rsidR="004E1F9D" w:rsidRPr="00840E85" w:rsidRDefault="00840E85" w:rsidP="00B15693">
            <w:pPr>
              <w:pStyle w:val="ShortAnswerStyle"/>
              <w:rPr>
                <w:position w:val="-18"/>
              </w:rPr>
            </w:pPr>
            <w:r w:rsidRPr="00840E85">
              <w:rPr>
                <w:color w:val="FF0000"/>
                <w:position w:val="-18"/>
                <w:szCs w:val="24"/>
              </w:rPr>
              <w:object w:dxaOrig="1236" w:dyaOrig="510">
                <v:shape id="_x0000_i1053" type="#_x0000_t75" style="width:61.8pt;height:25.8pt" o:ole="">
                  <v:imagedata r:id="rId68" o:title=""/>
                </v:shape>
                <o:OLEObject Type="Embed" ProgID="FXEquation.Equation" ShapeID="_x0000_i1053" DrawAspect="Content" ObjectID="_1471897507" r:id="rId69"/>
              </w:object>
            </w:r>
          </w:p>
          <w:p w:rsidR="008874DC" w:rsidRDefault="008874DC" w:rsidP="008874DC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  <w:p w:rsidR="008874DC" w:rsidRDefault="008874DC" w:rsidP="008874DC">
            <w:pPr>
              <w:pStyle w:val="ShortAnswerStyle"/>
            </w:pPr>
          </w:p>
          <w:p w:rsidR="008874DC" w:rsidRPr="00B15693" w:rsidRDefault="008874DC" w:rsidP="008874DC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</w:tc>
      </w:tr>
      <w:tr w:rsidR="004E1F9D" w:rsidTr="008166A0">
        <w:trPr>
          <w:cantSplit/>
        </w:trPr>
        <w:tc>
          <w:tcPr>
            <w:tcW w:w="534" w:type="dxa"/>
            <w:hideMark/>
          </w:tcPr>
          <w:p w:rsidR="004E1F9D" w:rsidRPr="00B15693" w:rsidRDefault="004E1F9D" w:rsidP="00D73A65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3.</w:t>
            </w:r>
          </w:p>
        </w:tc>
        <w:tc>
          <w:tcPr>
            <w:tcW w:w="10206" w:type="dxa"/>
          </w:tcPr>
          <w:p w:rsidR="004E1F9D" w:rsidRPr="004A76FC" w:rsidRDefault="00840E85" w:rsidP="00B15693">
            <w:pPr>
              <w:pStyle w:val="ShortAnswerStyle"/>
              <w:rPr>
                <w:position w:val="-74"/>
              </w:rPr>
            </w:pPr>
            <w:r>
              <w:t xml:space="preserve"> </w:t>
            </w:r>
            <w:r w:rsidR="004A76FC" w:rsidRPr="004A76FC">
              <w:rPr>
                <w:color w:val="FF0000"/>
                <w:position w:val="-74"/>
              </w:rPr>
              <w:object w:dxaOrig="5633" w:dyaOrig="931">
                <v:shape id="_x0000_i1054" type="#_x0000_t75" style="width:250.8pt;height:42pt" o:ole="">
                  <v:imagedata r:id="rId70" o:title=""/>
                </v:shape>
                <o:OLEObject Type="Embed" ProgID="FXEquation.Equation" ShapeID="_x0000_i1054" DrawAspect="Content" ObjectID="_1471897508" r:id="rId71"/>
              </w:object>
            </w:r>
            <w:r w:rsidRPr="004A76FC">
              <w:rPr>
                <w:position w:val="-74"/>
              </w:rPr>
              <w:t xml:space="preserve"> </w:t>
            </w:r>
          </w:p>
          <w:p w:rsidR="00840E85" w:rsidRDefault="00840E85" w:rsidP="008874DC">
            <w:pPr>
              <w:pStyle w:val="ShortAnswerStyle"/>
            </w:pPr>
          </w:p>
          <w:p w:rsidR="008874DC" w:rsidRDefault="008874DC" w:rsidP="008874DC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  <w:p w:rsidR="008874DC" w:rsidRDefault="008874DC" w:rsidP="008874DC">
            <w:pPr>
              <w:pStyle w:val="ShortAnswerStyle"/>
            </w:pPr>
          </w:p>
          <w:p w:rsidR="008874DC" w:rsidRPr="00B15693" w:rsidRDefault="008874DC" w:rsidP="008874DC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</w:tc>
      </w:tr>
      <w:tr w:rsidR="004E1F9D" w:rsidTr="008166A0">
        <w:trPr>
          <w:cantSplit/>
        </w:trPr>
        <w:tc>
          <w:tcPr>
            <w:tcW w:w="534" w:type="dxa"/>
            <w:hideMark/>
          </w:tcPr>
          <w:p w:rsidR="004E1F9D" w:rsidRPr="00B15693" w:rsidRDefault="004E1F9D" w:rsidP="00D73A65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4.</w:t>
            </w:r>
          </w:p>
        </w:tc>
        <w:tc>
          <w:tcPr>
            <w:tcW w:w="10206" w:type="dxa"/>
          </w:tcPr>
          <w:p w:rsidR="004A76FC" w:rsidRDefault="004A76FC" w:rsidP="00B15693">
            <w:pPr>
              <w:pStyle w:val="ShortAnswerStyle"/>
            </w:pPr>
            <w:r>
              <w:rPr>
                <w:noProof/>
              </w:rPr>
              <w:drawing>
                <wp:anchor distT="0" distB="0" distL="114300" distR="114300" simplePos="0" relativeHeight="251629568" behindDoc="0" locked="0" layoutInCell="1" allowOverlap="1" wp14:anchorId="4FD9700A" wp14:editId="63AC0161">
                  <wp:simplePos x="0" y="0"/>
                  <wp:positionH relativeFrom="column">
                    <wp:posOffset>4232910</wp:posOffset>
                  </wp:positionH>
                  <wp:positionV relativeFrom="paragraph">
                    <wp:posOffset>1271</wp:posOffset>
                  </wp:positionV>
                  <wp:extent cx="1790038" cy="1235126"/>
                  <wp:effectExtent l="0" t="0" r="1270" b="3175"/>
                  <wp:wrapNone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shutterstock_hens.jpg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9988" cy="1241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Emilia finds that only 14 of her 40 hens are laying eggs.</w:t>
            </w:r>
          </w:p>
          <w:p w:rsidR="004A76FC" w:rsidRDefault="004A76FC" w:rsidP="004A76FC">
            <w:pPr>
              <w:pStyle w:val="ShortAnswerStyle"/>
              <w:spacing w:before="120"/>
            </w:pPr>
            <w:r>
              <w:t>What percentage of her hens are laying eggs?</w:t>
            </w:r>
          </w:p>
          <w:p w:rsidR="004E1F9D" w:rsidRDefault="004A76FC" w:rsidP="00B15693">
            <w:pPr>
              <w:pStyle w:val="ShortAnswerStyle"/>
            </w:pPr>
            <w:r>
              <w:t xml:space="preserve"> </w:t>
            </w:r>
          </w:p>
          <w:p w:rsidR="004A76FC" w:rsidRDefault="004A76FC" w:rsidP="00B15693">
            <w:pPr>
              <w:pStyle w:val="ShortAnswerStyle"/>
            </w:pPr>
          </w:p>
          <w:p w:rsidR="008874DC" w:rsidRDefault="008874DC" w:rsidP="008874DC">
            <w:pPr>
              <w:pStyle w:val="ShortAnswerStyle"/>
            </w:pPr>
            <w:r>
              <w:t>……………………………………………………………</w:t>
            </w:r>
          </w:p>
          <w:p w:rsidR="008874DC" w:rsidRDefault="008874DC" w:rsidP="008874DC">
            <w:pPr>
              <w:pStyle w:val="ShortAnswerStyle"/>
            </w:pPr>
          </w:p>
          <w:p w:rsidR="008874DC" w:rsidRPr="00B15693" w:rsidRDefault="008874DC" w:rsidP="004A76FC">
            <w:pPr>
              <w:pStyle w:val="ShortAnswerStyle"/>
            </w:pPr>
            <w:r>
              <w:t>……………………………………………………………</w:t>
            </w:r>
          </w:p>
        </w:tc>
      </w:tr>
      <w:tr w:rsidR="004E1F9D" w:rsidTr="008166A0">
        <w:trPr>
          <w:cantSplit/>
        </w:trPr>
        <w:tc>
          <w:tcPr>
            <w:tcW w:w="534" w:type="dxa"/>
            <w:hideMark/>
          </w:tcPr>
          <w:p w:rsidR="004E1F9D" w:rsidRPr="00B15693" w:rsidRDefault="004E1F9D" w:rsidP="00D73A65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5.</w:t>
            </w:r>
          </w:p>
        </w:tc>
        <w:tc>
          <w:tcPr>
            <w:tcW w:w="10206" w:type="dxa"/>
          </w:tcPr>
          <w:p w:rsidR="004E1F9D" w:rsidRDefault="005F0A22" w:rsidP="005F0A22">
            <w:pPr>
              <w:pStyle w:val="ShortAnswerStyle"/>
              <w:spacing w:after="120"/>
            </w:pPr>
            <w:r>
              <w:t>There are 30,000 males living in the town of Ammaville.</w:t>
            </w:r>
          </w:p>
          <w:p w:rsidR="005F0A22" w:rsidRDefault="005F0A22" w:rsidP="005F0A22">
            <w:pPr>
              <w:pStyle w:val="ShortAnswerStyle"/>
              <w:spacing w:after="120"/>
            </w:pPr>
            <w:r>
              <w:t>The ratio of males to females living in the town is 15 : 16.</w:t>
            </w:r>
          </w:p>
          <w:p w:rsidR="005F0A22" w:rsidRDefault="005F0A22" w:rsidP="005F0A22">
            <w:pPr>
              <w:pStyle w:val="ShortAnswerStyle"/>
              <w:spacing w:after="120"/>
            </w:pPr>
            <w:r>
              <w:t>How many females live in Ammaville?</w:t>
            </w:r>
          </w:p>
          <w:p w:rsidR="005F0A22" w:rsidRDefault="005F0A22" w:rsidP="008874DC">
            <w:pPr>
              <w:pStyle w:val="ShortAnswerStyle"/>
            </w:pPr>
          </w:p>
          <w:p w:rsidR="008874DC" w:rsidRDefault="008874DC" w:rsidP="008874DC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  <w:p w:rsidR="008874DC" w:rsidRDefault="008874DC" w:rsidP="008874DC">
            <w:pPr>
              <w:pStyle w:val="ShortAnswerStyle"/>
            </w:pPr>
          </w:p>
          <w:p w:rsidR="008874DC" w:rsidRPr="00B15693" w:rsidRDefault="008874DC" w:rsidP="008874DC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</w:tc>
      </w:tr>
      <w:tr w:rsidR="008874DC" w:rsidTr="008166A0">
        <w:trPr>
          <w:cantSplit/>
        </w:trPr>
        <w:tc>
          <w:tcPr>
            <w:tcW w:w="534" w:type="dxa"/>
            <w:hideMark/>
          </w:tcPr>
          <w:p w:rsidR="008874DC" w:rsidRPr="00B15693" w:rsidRDefault="008874DC" w:rsidP="008874DC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6.</w:t>
            </w:r>
          </w:p>
        </w:tc>
        <w:tc>
          <w:tcPr>
            <w:tcW w:w="10206" w:type="dxa"/>
          </w:tcPr>
          <w:p w:rsidR="008874DC" w:rsidRDefault="00D332D0" w:rsidP="008874DC">
            <w:pPr>
              <w:pStyle w:val="ShortAnswerStyle"/>
            </w:pPr>
            <w:r>
              <w:rPr>
                <w:noProof/>
              </w:rPr>
              <w:object w:dxaOrig="1440" w:dyaOrig="1440">
                <v:shape id="_x0000_s1094" type="#_x0000_t75" style="position:absolute;margin-left:225.95pt;margin-top:1.55pt;width:262.5pt;height:161.4pt;z-index:251743232;mso-position-horizontal-relative:text;mso-position-vertical-relative:text">
                  <v:imagedata r:id="rId73" o:title=""/>
                </v:shape>
                <o:OLEObject Type="Embed" ProgID="FXDraw.Graphic" ShapeID="_x0000_s1094" DrawAspect="Content" ObjectID="_1471897579" r:id="rId74"/>
              </w:object>
            </w:r>
            <w:r w:rsidR="008166A0">
              <w:t xml:space="preserve">Find the value of </w:t>
            </w:r>
            <w:r w:rsidR="008166A0" w:rsidRPr="008166A0">
              <w:rPr>
                <w:i/>
              </w:rPr>
              <w:t xml:space="preserve">x </w:t>
            </w:r>
            <w:r w:rsidR="008166A0">
              <w:t>in the diagram.</w:t>
            </w:r>
          </w:p>
          <w:p w:rsidR="008166A0" w:rsidRDefault="008166A0" w:rsidP="008874DC">
            <w:pPr>
              <w:pStyle w:val="ShortAnswerStyle"/>
            </w:pPr>
          </w:p>
          <w:p w:rsidR="008166A0" w:rsidRDefault="008166A0" w:rsidP="008874DC">
            <w:pPr>
              <w:pStyle w:val="ShortAnswerStyle"/>
            </w:pPr>
          </w:p>
          <w:p w:rsidR="008166A0" w:rsidRDefault="008166A0" w:rsidP="008874DC">
            <w:pPr>
              <w:pStyle w:val="ShortAnswerStyle"/>
            </w:pPr>
          </w:p>
          <w:p w:rsidR="008166A0" w:rsidRDefault="008166A0" w:rsidP="008874DC">
            <w:pPr>
              <w:pStyle w:val="ShortAnswerStyle"/>
            </w:pPr>
          </w:p>
          <w:p w:rsidR="00353812" w:rsidRDefault="008874DC" w:rsidP="008874DC">
            <w:pPr>
              <w:pStyle w:val="ShortAnswerStyle"/>
            </w:pPr>
            <w:r>
              <w:t>……………………………………………………</w:t>
            </w:r>
          </w:p>
          <w:p w:rsidR="00353812" w:rsidRDefault="00353812" w:rsidP="008874DC">
            <w:pPr>
              <w:pStyle w:val="ShortAnswerStyle"/>
            </w:pPr>
          </w:p>
          <w:p w:rsidR="008874DC" w:rsidRDefault="00353812" w:rsidP="008874DC">
            <w:pPr>
              <w:pStyle w:val="ShortAnswerStyle"/>
            </w:pPr>
            <w:r>
              <w:t>.</w:t>
            </w:r>
            <w:r w:rsidR="008874DC">
              <w:t>………………………………………………….</w:t>
            </w:r>
          </w:p>
          <w:p w:rsidR="008874DC" w:rsidRDefault="008874DC" w:rsidP="008874DC">
            <w:pPr>
              <w:pStyle w:val="ShortAnswerStyle"/>
            </w:pPr>
          </w:p>
          <w:p w:rsidR="00353812" w:rsidRDefault="008874DC" w:rsidP="008874DC">
            <w:pPr>
              <w:pStyle w:val="ShortAnswerStyle"/>
            </w:pPr>
            <w:r>
              <w:t>……………………………………………………</w:t>
            </w:r>
          </w:p>
          <w:p w:rsidR="00353812" w:rsidRDefault="00353812" w:rsidP="008874DC">
            <w:pPr>
              <w:pStyle w:val="ShortAnswerStyle"/>
            </w:pPr>
          </w:p>
          <w:p w:rsidR="008874DC" w:rsidRPr="00B15693" w:rsidRDefault="008874DC" w:rsidP="008874DC">
            <w:pPr>
              <w:pStyle w:val="ShortAnswerStyle"/>
            </w:pPr>
            <w:r>
              <w:t>…………………………………………………….</w:t>
            </w:r>
          </w:p>
        </w:tc>
      </w:tr>
      <w:tr w:rsidR="001F3035" w:rsidTr="008166A0">
        <w:trPr>
          <w:cantSplit/>
        </w:trPr>
        <w:tc>
          <w:tcPr>
            <w:tcW w:w="534" w:type="dxa"/>
            <w:hideMark/>
          </w:tcPr>
          <w:p w:rsidR="001F3035" w:rsidRPr="00B15693" w:rsidRDefault="001F3035" w:rsidP="001F3035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7.</w:t>
            </w:r>
          </w:p>
        </w:tc>
        <w:tc>
          <w:tcPr>
            <w:tcW w:w="10206" w:type="dxa"/>
          </w:tcPr>
          <w:p w:rsidR="008118C6" w:rsidRDefault="008118C6" w:rsidP="001F3035">
            <w:pPr>
              <w:pStyle w:val="ShortAnswerStyle"/>
            </w:pPr>
            <w:r>
              <w:t>A logo is to be created taking the design shown and adding an extra section which is a rotation through 180</w:t>
            </w:r>
            <w:r w:rsidRPr="008118C6">
              <w:rPr>
                <w:vertAlign w:val="superscript"/>
              </w:rPr>
              <w:t>o</w:t>
            </w:r>
            <w:r>
              <w:t xml:space="preserve"> of the design shown about the point C.</w:t>
            </w:r>
          </w:p>
          <w:p w:rsidR="008118C6" w:rsidRDefault="008118C6" w:rsidP="001F3035">
            <w:pPr>
              <w:pStyle w:val="ShortAnswerStyle"/>
            </w:pPr>
          </w:p>
          <w:p w:rsidR="001F3035" w:rsidRDefault="008118C6" w:rsidP="001F3035">
            <w:pPr>
              <w:pStyle w:val="ShortAnswerStyle"/>
            </w:pPr>
            <w:r>
              <w:t xml:space="preserve">Complete the design of the logo. (Use geometric instruments.) </w:t>
            </w:r>
          </w:p>
          <w:p w:rsidR="001F3035" w:rsidRDefault="001F3035" w:rsidP="001F3035">
            <w:pPr>
              <w:pStyle w:val="ShortAnswerStyle"/>
            </w:pPr>
          </w:p>
          <w:p w:rsidR="001F3035" w:rsidRDefault="00D332D0" w:rsidP="001F3035">
            <w:pPr>
              <w:pStyle w:val="ShortAnswerStyle"/>
            </w:pPr>
            <w:r>
              <w:rPr>
                <w:noProof/>
              </w:rPr>
              <w:object w:dxaOrig="1440" w:dyaOrig="1440" w14:anchorId="35FC3282">
                <v:shape id="_x0000_s1097" type="#_x0000_t75" style="position:absolute;margin-left:19pt;margin-top:11.15pt;width:412pt;height:298.4pt;z-index:251745280;mso-position-horizontal-relative:text;mso-position-vertical-relative:text">
                  <v:imagedata r:id="rId75" o:title=""/>
                </v:shape>
                <o:OLEObject Type="Embed" ProgID="FXDraw.Graphic" ShapeID="_x0000_s1097" DrawAspect="Content" ObjectID="_1471897580" r:id="rId76"/>
              </w:object>
            </w:r>
          </w:p>
          <w:p w:rsidR="001F3035" w:rsidRDefault="001F3035" w:rsidP="001F3035">
            <w:pPr>
              <w:pStyle w:val="ShortAnswerStyle"/>
            </w:pPr>
          </w:p>
          <w:p w:rsidR="001F3035" w:rsidRDefault="001F3035" w:rsidP="001F3035">
            <w:pPr>
              <w:pStyle w:val="ShortAnswerStyle"/>
              <w:ind w:left="5103"/>
            </w:pPr>
          </w:p>
          <w:p w:rsidR="00902787" w:rsidRDefault="00902787" w:rsidP="001F3035">
            <w:pPr>
              <w:pStyle w:val="ShortAnswerStyle"/>
              <w:ind w:left="5103"/>
            </w:pPr>
          </w:p>
          <w:p w:rsidR="00902787" w:rsidRDefault="00902787" w:rsidP="001F3035">
            <w:pPr>
              <w:pStyle w:val="ShortAnswerStyle"/>
              <w:ind w:left="5103"/>
            </w:pPr>
          </w:p>
          <w:p w:rsidR="00902787" w:rsidRDefault="00902787" w:rsidP="001F3035">
            <w:pPr>
              <w:pStyle w:val="ShortAnswerStyle"/>
              <w:ind w:left="5103"/>
            </w:pPr>
          </w:p>
          <w:p w:rsidR="00902787" w:rsidRDefault="00902787" w:rsidP="001F3035">
            <w:pPr>
              <w:pStyle w:val="ShortAnswerStyle"/>
              <w:ind w:left="5103"/>
            </w:pPr>
          </w:p>
          <w:p w:rsidR="00902787" w:rsidRDefault="00902787" w:rsidP="001F3035">
            <w:pPr>
              <w:pStyle w:val="ShortAnswerStyle"/>
              <w:ind w:left="5103"/>
            </w:pPr>
          </w:p>
          <w:p w:rsidR="00902787" w:rsidRDefault="00902787" w:rsidP="001F3035">
            <w:pPr>
              <w:pStyle w:val="ShortAnswerStyle"/>
              <w:ind w:left="5103"/>
            </w:pPr>
          </w:p>
          <w:p w:rsidR="00902787" w:rsidRDefault="00902787" w:rsidP="001F3035">
            <w:pPr>
              <w:pStyle w:val="ShortAnswerStyle"/>
              <w:ind w:left="5103"/>
            </w:pPr>
          </w:p>
          <w:p w:rsidR="00902787" w:rsidRDefault="00902787" w:rsidP="001F3035">
            <w:pPr>
              <w:pStyle w:val="ShortAnswerStyle"/>
              <w:ind w:left="5103"/>
            </w:pPr>
          </w:p>
          <w:p w:rsidR="00902787" w:rsidRDefault="00902787" w:rsidP="001F3035">
            <w:pPr>
              <w:pStyle w:val="ShortAnswerStyle"/>
              <w:ind w:left="5103"/>
            </w:pPr>
          </w:p>
          <w:p w:rsidR="00902787" w:rsidRDefault="00902787" w:rsidP="001F3035">
            <w:pPr>
              <w:pStyle w:val="ShortAnswerStyle"/>
              <w:ind w:left="5103"/>
            </w:pPr>
          </w:p>
          <w:p w:rsidR="00902787" w:rsidRDefault="00902787" w:rsidP="001F3035">
            <w:pPr>
              <w:pStyle w:val="ShortAnswerStyle"/>
              <w:ind w:left="5103"/>
            </w:pPr>
          </w:p>
          <w:p w:rsidR="00902787" w:rsidRDefault="00902787" w:rsidP="001F3035">
            <w:pPr>
              <w:pStyle w:val="ShortAnswerStyle"/>
              <w:ind w:left="5103"/>
            </w:pPr>
          </w:p>
          <w:p w:rsidR="00902787" w:rsidRPr="00B15693" w:rsidRDefault="00902787" w:rsidP="001F3035">
            <w:pPr>
              <w:pStyle w:val="ShortAnswerStyle"/>
              <w:ind w:left="5103"/>
            </w:pPr>
          </w:p>
        </w:tc>
      </w:tr>
      <w:tr w:rsidR="008874DC" w:rsidTr="008166A0">
        <w:trPr>
          <w:cantSplit/>
        </w:trPr>
        <w:tc>
          <w:tcPr>
            <w:tcW w:w="534" w:type="dxa"/>
            <w:hideMark/>
          </w:tcPr>
          <w:p w:rsidR="008874DC" w:rsidRPr="00B15693" w:rsidRDefault="008874DC" w:rsidP="008874DC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8.</w:t>
            </w:r>
          </w:p>
        </w:tc>
        <w:tc>
          <w:tcPr>
            <w:tcW w:w="10206" w:type="dxa"/>
          </w:tcPr>
          <w:p w:rsidR="008874DC" w:rsidRDefault="00237952" w:rsidP="008874DC">
            <w:pPr>
              <w:pStyle w:val="ShortAnswerStyle"/>
            </w:pPr>
            <w:r>
              <w:t xml:space="preserve">Using the side </w:t>
            </w:r>
            <w:r w:rsidRPr="00237952">
              <w:rPr>
                <w:i/>
              </w:rPr>
              <w:t>AB</w:t>
            </w:r>
            <w:r>
              <w:t xml:space="preserve"> shown, </w:t>
            </w:r>
            <w:r w:rsidR="008166A0">
              <w:t>draw an accurate diagram of a rhombus</w:t>
            </w:r>
            <w:r>
              <w:t xml:space="preserve"> </w:t>
            </w:r>
            <w:r w:rsidRPr="00237952">
              <w:rPr>
                <w:i/>
              </w:rPr>
              <w:t>ABCD</w:t>
            </w:r>
            <w:r w:rsidR="008166A0">
              <w:t xml:space="preserve"> </w:t>
            </w:r>
            <w:r>
              <w:t>with an internal angle of 60</w:t>
            </w:r>
            <w:r w:rsidR="008166A0" w:rsidRPr="008166A0">
              <w:rPr>
                <w:vertAlign w:val="superscript"/>
              </w:rPr>
              <w:t>o</w:t>
            </w:r>
            <w:r>
              <w:t xml:space="preserve"> at </w:t>
            </w:r>
            <w:r w:rsidRPr="00237952">
              <w:rPr>
                <w:i/>
              </w:rPr>
              <w:t>A</w:t>
            </w:r>
            <w:r w:rsidR="008166A0">
              <w:t>. (Use geometric instruments</w:t>
            </w:r>
            <w:r>
              <w:t xml:space="preserve"> including a protractor</w:t>
            </w:r>
            <w:r w:rsidR="008166A0">
              <w:t xml:space="preserve">.) </w:t>
            </w:r>
          </w:p>
          <w:p w:rsidR="008874DC" w:rsidRDefault="008874DC" w:rsidP="008874DC">
            <w:pPr>
              <w:pStyle w:val="ShortAnswerStyle"/>
            </w:pPr>
          </w:p>
          <w:p w:rsidR="008166A0" w:rsidRDefault="008166A0" w:rsidP="008874DC">
            <w:pPr>
              <w:pStyle w:val="ShortAnswerStyle"/>
            </w:pPr>
          </w:p>
          <w:p w:rsidR="008166A0" w:rsidRDefault="008166A0" w:rsidP="008874DC">
            <w:pPr>
              <w:pStyle w:val="ShortAnswerStyle"/>
            </w:pPr>
          </w:p>
          <w:p w:rsidR="008166A0" w:rsidRDefault="008166A0" w:rsidP="008874DC">
            <w:pPr>
              <w:pStyle w:val="ShortAnswerStyle"/>
            </w:pPr>
          </w:p>
          <w:p w:rsidR="008166A0" w:rsidRDefault="008166A0" w:rsidP="008874DC">
            <w:pPr>
              <w:pStyle w:val="ShortAnswerStyle"/>
            </w:pPr>
          </w:p>
          <w:p w:rsidR="008166A0" w:rsidRDefault="008166A0" w:rsidP="008874DC">
            <w:pPr>
              <w:pStyle w:val="ShortAnswerStyle"/>
            </w:pPr>
          </w:p>
          <w:p w:rsidR="008166A0" w:rsidRDefault="008166A0" w:rsidP="008874DC">
            <w:pPr>
              <w:pStyle w:val="ShortAnswerStyle"/>
            </w:pPr>
          </w:p>
          <w:p w:rsidR="008166A0" w:rsidRDefault="008166A0" w:rsidP="008874DC">
            <w:pPr>
              <w:pStyle w:val="ShortAnswerStyle"/>
            </w:pPr>
          </w:p>
          <w:p w:rsidR="008166A0" w:rsidRDefault="008166A0" w:rsidP="008874DC">
            <w:pPr>
              <w:pStyle w:val="ShortAnswerStyle"/>
            </w:pPr>
          </w:p>
          <w:p w:rsidR="008166A0" w:rsidRDefault="008166A0" w:rsidP="008874DC">
            <w:pPr>
              <w:pStyle w:val="ShortAnswerStyle"/>
            </w:pPr>
          </w:p>
          <w:p w:rsidR="008166A0" w:rsidRDefault="008166A0" w:rsidP="008874DC">
            <w:pPr>
              <w:pStyle w:val="ShortAnswerStyle"/>
            </w:pPr>
          </w:p>
          <w:p w:rsidR="008166A0" w:rsidRDefault="008166A0" w:rsidP="008874DC">
            <w:pPr>
              <w:pStyle w:val="ShortAnswerStyle"/>
            </w:pPr>
          </w:p>
          <w:p w:rsidR="008166A0" w:rsidRDefault="008166A0" w:rsidP="008874DC">
            <w:pPr>
              <w:pStyle w:val="ShortAnswerStyle"/>
            </w:pPr>
          </w:p>
          <w:p w:rsidR="00237952" w:rsidRDefault="00237952" w:rsidP="008874DC">
            <w:pPr>
              <w:pStyle w:val="ShortAnswerStyle"/>
            </w:pPr>
          </w:p>
          <w:p w:rsidR="00237952" w:rsidRDefault="00237952" w:rsidP="008874DC">
            <w:pPr>
              <w:pStyle w:val="ShortAnswerStyle"/>
            </w:pPr>
          </w:p>
          <w:p w:rsidR="00237952" w:rsidRDefault="00237952" w:rsidP="008874DC">
            <w:pPr>
              <w:pStyle w:val="ShortAnswerStyle"/>
            </w:pPr>
          </w:p>
          <w:p w:rsidR="00237952" w:rsidRDefault="00237952" w:rsidP="008874DC">
            <w:pPr>
              <w:pStyle w:val="ShortAnswerStyle"/>
            </w:pPr>
          </w:p>
          <w:p w:rsidR="00237952" w:rsidRDefault="00D332D0" w:rsidP="008874DC">
            <w:pPr>
              <w:pStyle w:val="ShortAnswerStyle"/>
            </w:pPr>
            <w:r>
              <w:rPr>
                <w:noProof/>
              </w:rPr>
              <w:object w:dxaOrig="1440" w:dyaOrig="1440">
                <v:shape id="_x0000_s1096" type="#_x0000_t75" style="position:absolute;margin-left:67.5pt;margin-top:12.55pt;width:219.45pt;height:36.1pt;z-index:251744256;mso-position-horizontal-relative:text;mso-position-vertical-relative:text">
                  <v:imagedata r:id="rId77" o:title=""/>
                </v:shape>
                <o:OLEObject Type="Embed" ProgID="FXDraw.Graphic" ShapeID="_x0000_s1096" DrawAspect="Content" ObjectID="_1471897581" r:id="rId78"/>
              </w:object>
            </w:r>
          </w:p>
          <w:p w:rsidR="00237952" w:rsidRDefault="00237952" w:rsidP="008874DC">
            <w:pPr>
              <w:pStyle w:val="ShortAnswerStyle"/>
            </w:pPr>
          </w:p>
          <w:p w:rsidR="00237952" w:rsidRDefault="00237952" w:rsidP="008874DC">
            <w:pPr>
              <w:pStyle w:val="ShortAnswerStyle"/>
            </w:pPr>
          </w:p>
          <w:p w:rsidR="008166A0" w:rsidRPr="00B15693" w:rsidRDefault="008166A0" w:rsidP="008874DC">
            <w:pPr>
              <w:pStyle w:val="ShortAnswerStyle"/>
            </w:pPr>
          </w:p>
        </w:tc>
      </w:tr>
      <w:tr w:rsidR="008874DC" w:rsidTr="008166A0">
        <w:trPr>
          <w:cantSplit/>
        </w:trPr>
        <w:tc>
          <w:tcPr>
            <w:tcW w:w="534" w:type="dxa"/>
            <w:hideMark/>
          </w:tcPr>
          <w:p w:rsidR="008874DC" w:rsidRPr="00B15693" w:rsidRDefault="008874DC" w:rsidP="008874DC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9.</w:t>
            </w:r>
          </w:p>
        </w:tc>
        <w:tc>
          <w:tcPr>
            <w:tcW w:w="10206" w:type="dxa"/>
          </w:tcPr>
          <w:p w:rsidR="007016F0" w:rsidRPr="00902787" w:rsidRDefault="00D332D0" w:rsidP="007016F0">
            <w:pPr>
              <w:pStyle w:val="ShortAnswerStyle"/>
              <w:rPr>
                <w:position w:val="-90"/>
              </w:rPr>
            </w:pPr>
            <w:r>
              <w:rPr>
                <w:noProof/>
              </w:rPr>
              <w:object w:dxaOrig="1440" w:dyaOrig="1440">
                <v:shape id="_x0000_s1098" type="#_x0000_t75" style="position:absolute;margin-left:286pt;margin-top:-.35pt;width:209.3pt;height:140pt;z-index:251746304;mso-position-horizontal-relative:text;mso-position-vertical-relative:text">
                  <v:imagedata r:id="rId79" o:title=""/>
                </v:shape>
                <o:OLEObject Type="Embed" ProgID="FXDraw.Graphic" ShapeID="_x0000_s1098" DrawAspect="Content" ObjectID="_1471897582" r:id="rId80"/>
              </w:object>
            </w:r>
            <w:r w:rsidR="007016F0">
              <w:t xml:space="preserve">  </w:t>
            </w:r>
            <w:r w:rsidR="00902787" w:rsidRPr="00902787">
              <w:rPr>
                <w:color w:val="FF0000"/>
                <w:position w:val="-90"/>
              </w:rPr>
              <w:object w:dxaOrig="5504" w:dyaOrig="1078">
                <v:shape id="_x0000_i1055" type="#_x0000_t75" style="width:275.4pt;height:54pt" o:ole="">
                  <v:imagedata r:id="rId81" o:title=""/>
                </v:shape>
                <o:OLEObject Type="Embed" ProgID="FXEquation.Equation" ShapeID="_x0000_i1055" DrawAspect="Content" ObjectID="_1471897509" r:id="rId82"/>
              </w:object>
            </w:r>
            <w:r w:rsidR="007016F0" w:rsidRPr="00902787">
              <w:rPr>
                <w:position w:val="-90"/>
              </w:rPr>
              <w:t xml:space="preserve"> </w:t>
            </w:r>
          </w:p>
          <w:p w:rsidR="007016F0" w:rsidRDefault="007016F0" w:rsidP="007016F0">
            <w:pPr>
              <w:pStyle w:val="ShortAnswerStyle"/>
            </w:pPr>
          </w:p>
          <w:p w:rsidR="007016F0" w:rsidRDefault="007016F0" w:rsidP="007016F0">
            <w:pPr>
              <w:pStyle w:val="ShortAnswerStyle"/>
            </w:pPr>
          </w:p>
          <w:p w:rsidR="007016F0" w:rsidRDefault="007016F0" w:rsidP="007016F0">
            <w:pPr>
              <w:pStyle w:val="ShortAnswerStyle"/>
            </w:pPr>
            <w:r>
              <w:t>……………………………………………………</w:t>
            </w:r>
          </w:p>
          <w:p w:rsidR="007016F0" w:rsidRDefault="007016F0" w:rsidP="007016F0">
            <w:pPr>
              <w:pStyle w:val="ShortAnswerStyle"/>
            </w:pPr>
          </w:p>
          <w:p w:rsidR="007016F0" w:rsidRDefault="007016F0" w:rsidP="007016F0">
            <w:pPr>
              <w:pStyle w:val="ShortAnswerStyle"/>
            </w:pPr>
            <w:r>
              <w:t>.………………………………………………….</w:t>
            </w:r>
          </w:p>
          <w:p w:rsidR="007016F0" w:rsidRDefault="007016F0" w:rsidP="007016F0">
            <w:pPr>
              <w:pStyle w:val="ShortAnswerStyle"/>
            </w:pPr>
          </w:p>
          <w:p w:rsidR="007016F0" w:rsidRPr="00B15693" w:rsidRDefault="007016F0" w:rsidP="007016F0">
            <w:pPr>
              <w:pStyle w:val="ShortAnswerStyle"/>
            </w:pPr>
            <w:r>
              <w:t>……………………………………………………</w:t>
            </w:r>
          </w:p>
        </w:tc>
      </w:tr>
      <w:tr w:rsidR="008874DC" w:rsidTr="008166A0">
        <w:trPr>
          <w:cantSplit/>
        </w:trPr>
        <w:tc>
          <w:tcPr>
            <w:tcW w:w="534" w:type="dxa"/>
            <w:hideMark/>
          </w:tcPr>
          <w:p w:rsidR="008874DC" w:rsidRPr="00B15693" w:rsidRDefault="008874DC" w:rsidP="008874DC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10.</w:t>
            </w:r>
          </w:p>
        </w:tc>
        <w:tc>
          <w:tcPr>
            <w:tcW w:w="10206" w:type="dxa"/>
          </w:tcPr>
          <w:p w:rsidR="008874DC" w:rsidRDefault="006230D0" w:rsidP="008874DC">
            <w:pPr>
              <w:pStyle w:val="ShortAnswerStyle"/>
            </w:pPr>
            <w:r>
              <w:t xml:space="preserve">Olivia drives from Leeming in WA to Ballina in NSW, a distance of </w:t>
            </w:r>
            <w:r w:rsidR="00D7532C">
              <w:t xml:space="preserve">4 333 km. </w:t>
            </w:r>
          </w:p>
          <w:p w:rsidR="00D7532C" w:rsidRDefault="00D7532C" w:rsidP="008874DC">
            <w:pPr>
              <w:pStyle w:val="ShortAnswerStyle"/>
            </w:pPr>
            <w:r>
              <w:t>Write this as a distance in metres, using scientific notation.</w:t>
            </w:r>
          </w:p>
          <w:p w:rsidR="00D7532C" w:rsidRDefault="00D7532C" w:rsidP="008874DC">
            <w:pPr>
              <w:pStyle w:val="ShortAnswerStyle"/>
            </w:pPr>
          </w:p>
          <w:p w:rsidR="008874DC" w:rsidRDefault="008874DC" w:rsidP="008874DC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  <w:p w:rsidR="008874DC" w:rsidRDefault="008874DC" w:rsidP="008874DC">
            <w:pPr>
              <w:pStyle w:val="ShortAnswerStyle"/>
            </w:pPr>
          </w:p>
          <w:p w:rsidR="008874DC" w:rsidRPr="00B15693" w:rsidRDefault="008874DC" w:rsidP="008874DC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</w:tc>
      </w:tr>
      <w:tr w:rsidR="008874DC" w:rsidTr="008166A0">
        <w:trPr>
          <w:cantSplit/>
        </w:trPr>
        <w:tc>
          <w:tcPr>
            <w:tcW w:w="534" w:type="dxa"/>
            <w:hideMark/>
          </w:tcPr>
          <w:p w:rsidR="008874DC" w:rsidRPr="00B15693" w:rsidRDefault="008874DC" w:rsidP="008874DC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11.</w:t>
            </w:r>
          </w:p>
        </w:tc>
        <w:tc>
          <w:tcPr>
            <w:tcW w:w="10206" w:type="dxa"/>
          </w:tcPr>
          <w:p w:rsidR="008874DC" w:rsidRDefault="006009D1" w:rsidP="008874DC">
            <w:pPr>
              <w:pStyle w:val="ShortAnswerStyle"/>
            </w:pPr>
            <w:r>
              <w:t>By measurement and calculation, find the perimeter of the polygon below, correct to the nearest millimetre.</w:t>
            </w:r>
          </w:p>
          <w:p w:rsidR="006009D1" w:rsidRDefault="00D332D0" w:rsidP="008874DC">
            <w:pPr>
              <w:pStyle w:val="ShortAnswerStyle"/>
            </w:pPr>
            <w:r>
              <w:rPr>
                <w:noProof/>
              </w:rPr>
              <w:object w:dxaOrig="1440" w:dyaOrig="1440">
                <v:shape id="_x0000_s1120" type="#_x0000_t75" style="position:absolute;margin-left:61.8pt;margin-top:0;width:357.8pt;height:159.6pt;z-index:251764736;mso-position-horizontal-relative:text;mso-position-vertical-relative:text">
                  <v:imagedata r:id="rId83" o:title=""/>
                </v:shape>
                <o:OLEObject Type="Embed" ProgID="FXDraw.Graphic" ShapeID="_x0000_s1120" DrawAspect="Content" ObjectID="_1471897583" r:id="rId84"/>
              </w:object>
            </w:r>
          </w:p>
          <w:p w:rsidR="006009D1" w:rsidRDefault="006009D1" w:rsidP="008874DC">
            <w:pPr>
              <w:pStyle w:val="ShortAnswerStyle"/>
            </w:pPr>
          </w:p>
          <w:p w:rsidR="006009D1" w:rsidRDefault="006009D1" w:rsidP="008874DC">
            <w:pPr>
              <w:pStyle w:val="ShortAnswerStyle"/>
            </w:pPr>
          </w:p>
          <w:p w:rsidR="006009D1" w:rsidRDefault="006009D1" w:rsidP="008874DC">
            <w:pPr>
              <w:pStyle w:val="ShortAnswerStyle"/>
            </w:pPr>
          </w:p>
          <w:p w:rsidR="006009D1" w:rsidRDefault="006009D1" w:rsidP="008874DC">
            <w:pPr>
              <w:pStyle w:val="ShortAnswerStyle"/>
            </w:pPr>
          </w:p>
          <w:p w:rsidR="006009D1" w:rsidRDefault="006009D1" w:rsidP="008874DC">
            <w:pPr>
              <w:pStyle w:val="ShortAnswerStyle"/>
            </w:pPr>
          </w:p>
          <w:p w:rsidR="006009D1" w:rsidRDefault="006009D1" w:rsidP="008874DC">
            <w:pPr>
              <w:pStyle w:val="ShortAnswerStyle"/>
            </w:pPr>
          </w:p>
          <w:p w:rsidR="006009D1" w:rsidRDefault="006009D1" w:rsidP="008874DC">
            <w:pPr>
              <w:pStyle w:val="ShortAnswerStyle"/>
            </w:pPr>
          </w:p>
          <w:p w:rsidR="006009D1" w:rsidRDefault="006009D1" w:rsidP="008874DC">
            <w:pPr>
              <w:pStyle w:val="ShortAnswerStyle"/>
            </w:pPr>
          </w:p>
          <w:p w:rsidR="00046879" w:rsidRDefault="00046879" w:rsidP="008874DC">
            <w:pPr>
              <w:pStyle w:val="ShortAnswerStyle"/>
            </w:pPr>
          </w:p>
          <w:p w:rsidR="006009D1" w:rsidRDefault="006009D1" w:rsidP="008874DC">
            <w:pPr>
              <w:pStyle w:val="ShortAnswerStyle"/>
            </w:pPr>
          </w:p>
          <w:p w:rsidR="006009D1" w:rsidRDefault="006009D1" w:rsidP="008874DC">
            <w:pPr>
              <w:pStyle w:val="ShortAnswerStyle"/>
            </w:pPr>
          </w:p>
          <w:p w:rsidR="006009D1" w:rsidRDefault="006009D1" w:rsidP="008874DC">
            <w:pPr>
              <w:pStyle w:val="ShortAnswerStyle"/>
            </w:pPr>
          </w:p>
          <w:p w:rsidR="008874DC" w:rsidRDefault="008874DC" w:rsidP="008874DC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  <w:p w:rsidR="008874DC" w:rsidRDefault="008874DC" w:rsidP="008874DC">
            <w:pPr>
              <w:pStyle w:val="ShortAnswerStyle"/>
            </w:pPr>
          </w:p>
          <w:p w:rsidR="008874DC" w:rsidRPr="00B15693" w:rsidRDefault="008874DC" w:rsidP="008874DC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</w:tc>
      </w:tr>
      <w:tr w:rsidR="008874DC" w:rsidTr="008166A0">
        <w:trPr>
          <w:cantSplit/>
        </w:trPr>
        <w:tc>
          <w:tcPr>
            <w:tcW w:w="534" w:type="dxa"/>
            <w:hideMark/>
          </w:tcPr>
          <w:p w:rsidR="008874DC" w:rsidRPr="00B15693" w:rsidRDefault="008874DC" w:rsidP="008874DC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12.</w:t>
            </w:r>
          </w:p>
        </w:tc>
        <w:tc>
          <w:tcPr>
            <w:tcW w:w="10206" w:type="dxa"/>
          </w:tcPr>
          <w:p w:rsidR="008874DC" w:rsidRDefault="00046879" w:rsidP="008874DC">
            <w:pPr>
              <w:pStyle w:val="ShortAnswerStyle"/>
            </w:pPr>
            <w:r>
              <w:t xml:space="preserve">Calculate the area of the </w:t>
            </w:r>
            <w:r w:rsidR="009E6A96">
              <w:t xml:space="preserve">shaded </w:t>
            </w:r>
            <w:r>
              <w:t>triangle shown below.</w:t>
            </w:r>
          </w:p>
          <w:p w:rsidR="00046879" w:rsidRDefault="00D332D0" w:rsidP="008874DC">
            <w:pPr>
              <w:pStyle w:val="ShortAnswerStyle"/>
            </w:pPr>
            <w:r>
              <w:rPr>
                <w:noProof/>
              </w:rPr>
              <w:object w:dxaOrig="1440" w:dyaOrig="1440">
                <v:shape id="_x0000_s1121" type="#_x0000_t75" style="position:absolute;margin-left:81.3pt;margin-top:8.5pt;width:304.8pt;height:109.5pt;z-index:251765760;mso-position-horizontal-relative:text;mso-position-vertical-relative:text">
                  <v:imagedata r:id="rId85" o:title=""/>
                </v:shape>
                <o:OLEObject Type="Embed" ProgID="FXDraw.Graphic" ShapeID="_x0000_s1121" DrawAspect="Content" ObjectID="_1471897584" r:id="rId86"/>
              </w:object>
            </w:r>
          </w:p>
          <w:p w:rsidR="00046879" w:rsidRDefault="00046879" w:rsidP="008874DC">
            <w:pPr>
              <w:pStyle w:val="ShortAnswerStyle"/>
            </w:pPr>
          </w:p>
          <w:p w:rsidR="00046879" w:rsidRDefault="00046879" w:rsidP="008874DC">
            <w:pPr>
              <w:pStyle w:val="ShortAnswerStyle"/>
            </w:pPr>
          </w:p>
          <w:p w:rsidR="00046879" w:rsidRDefault="00046879" w:rsidP="008874DC">
            <w:pPr>
              <w:pStyle w:val="ShortAnswerStyle"/>
            </w:pPr>
          </w:p>
          <w:p w:rsidR="00046879" w:rsidRDefault="00046879" w:rsidP="008874DC">
            <w:pPr>
              <w:pStyle w:val="ShortAnswerStyle"/>
            </w:pPr>
          </w:p>
          <w:p w:rsidR="00046879" w:rsidRDefault="00046879" w:rsidP="008874DC">
            <w:pPr>
              <w:pStyle w:val="ShortAnswerStyle"/>
            </w:pPr>
          </w:p>
          <w:p w:rsidR="00046879" w:rsidRDefault="00046879" w:rsidP="008874DC">
            <w:pPr>
              <w:pStyle w:val="ShortAnswerStyle"/>
            </w:pPr>
          </w:p>
          <w:p w:rsidR="00046879" w:rsidRDefault="00046879" w:rsidP="008874DC">
            <w:pPr>
              <w:pStyle w:val="ShortAnswerStyle"/>
            </w:pPr>
          </w:p>
          <w:p w:rsidR="00046879" w:rsidRDefault="00046879" w:rsidP="008874DC">
            <w:pPr>
              <w:pStyle w:val="ShortAnswerStyle"/>
            </w:pPr>
          </w:p>
          <w:p w:rsidR="00046879" w:rsidRDefault="00046879" w:rsidP="008874DC">
            <w:pPr>
              <w:pStyle w:val="ShortAnswerStyle"/>
            </w:pPr>
          </w:p>
          <w:p w:rsidR="008874DC" w:rsidRDefault="008874DC" w:rsidP="008874DC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  <w:p w:rsidR="008874DC" w:rsidRDefault="008874DC" w:rsidP="008874DC">
            <w:pPr>
              <w:pStyle w:val="ShortAnswerStyle"/>
            </w:pPr>
          </w:p>
          <w:p w:rsidR="008874DC" w:rsidRPr="00B15693" w:rsidRDefault="008874DC" w:rsidP="008874DC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</w:tc>
      </w:tr>
      <w:tr w:rsidR="008874DC" w:rsidTr="008166A0">
        <w:trPr>
          <w:cantSplit/>
        </w:trPr>
        <w:tc>
          <w:tcPr>
            <w:tcW w:w="534" w:type="dxa"/>
          </w:tcPr>
          <w:p w:rsidR="008874DC" w:rsidRPr="00B15693" w:rsidRDefault="008874DC" w:rsidP="008874DC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13.</w:t>
            </w:r>
          </w:p>
        </w:tc>
        <w:tc>
          <w:tcPr>
            <w:tcW w:w="10206" w:type="dxa"/>
          </w:tcPr>
          <w:p w:rsidR="008874DC" w:rsidRDefault="00D332D0" w:rsidP="005D00E2">
            <w:pPr>
              <w:pStyle w:val="ShortAnswerStyle"/>
              <w:ind w:right="5562"/>
            </w:pPr>
            <w:r>
              <w:rPr>
                <w:noProof/>
              </w:rPr>
              <w:object w:dxaOrig="1440" w:dyaOrig="1440">
                <v:shape id="_x0000_s1124" type="#_x0000_t75" style="position:absolute;margin-left:246.9pt;margin-top:-1pt;width:253.35pt;height:123.35pt;z-index:251767808;mso-position-horizontal-relative:text;mso-position-vertical-relative:text">
                  <v:imagedata r:id="rId87" o:title=""/>
                </v:shape>
                <o:OLEObject Type="Embed" ProgID="FXDraw.Graphic" ShapeID="_x0000_s1124" DrawAspect="Content" ObjectID="_1471897585" r:id="rId88"/>
              </w:object>
            </w:r>
            <w:r w:rsidR="00846F77">
              <w:t>A triangular set square has the measurements shown.</w:t>
            </w:r>
          </w:p>
          <w:p w:rsidR="00846F77" w:rsidRDefault="00846F77" w:rsidP="005D00E2">
            <w:pPr>
              <w:pStyle w:val="ShortAnswerStyle"/>
              <w:ind w:right="5562"/>
            </w:pPr>
          </w:p>
          <w:p w:rsidR="00846F77" w:rsidRDefault="00846F77" w:rsidP="005D00E2">
            <w:pPr>
              <w:pStyle w:val="ShortAnswerStyle"/>
              <w:ind w:right="5562"/>
            </w:pPr>
            <w:r>
              <w:t>What is the length of it longest side?</w:t>
            </w:r>
          </w:p>
          <w:p w:rsidR="001E611F" w:rsidRDefault="001E611F" w:rsidP="005D00E2">
            <w:pPr>
              <w:pStyle w:val="ShortAnswerStyle"/>
              <w:ind w:right="5562"/>
            </w:pPr>
          </w:p>
          <w:p w:rsidR="001E611F" w:rsidRDefault="001E611F" w:rsidP="005D00E2">
            <w:pPr>
              <w:pStyle w:val="ShortAnswerStyle"/>
              <w:ind w:right="5562"/>
            </w:pPr>
          </w:p>
          <w:p w:rsidR="00846F77" w:rsidRDefault="00846F77" w:rsidP="005D00E2">
            <w:pPr>
              <w:pStyle w:val="ShortAnswerStyle"/>
              <w:ind w:right="5562"/>
            </w:pPr>
          </w:p>
          <w:p w:rsidR="001E611F" w:rsidRDefault="001E611F" w:rsidP="005D00E2">
            <w:pPr>
              <w:pStyle w:val="ShortAnswerStyle"/>
              <w:ind w:right="5562"/>
            </w:pPr>
          </w:p>
          <w:p w:rsidR="001E611F" w:rsidRDefault="001E611F" w:rsidP="005D00E2">
            <w:pPr>
              <w:pStyle w:val="ShortAnswerStyle"/>
              <w:ind w:right="5562"/>
            </w:pPr>
          </w:p>
          <w:p w:rsidR="00846F77" w:rsidRDefault="00846F77" w:rsidP="00846F77">
            <w:pPr>
              <w:pStyle w:val="ShortAnswerStyle"/>
              <w:ind w:right="5562"/>
            </w:pPr>
          </w:p>
          <w:p w:rsidR="00846F77" w:rsidRDefault="00846F77" w:rsidP="00846F77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  <w:p w:rsidR="001E611F" w:rsidRDefault="001E611F" w:rsidP="005D00E2">
            <w:pPr>
              <w:pStyle w:val="ShortAnswerStyle"/>
              <w:ind w:right="5562"/>
            </w:pPr>
          </w:p>
          <w:p w:rsidR="008874DC" w:rsidRDefault="008874DC" w:rsidP="008874DC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  <w:p w:rsidR="008874DC" w:rsidRDefault="008874DC" w:rsidP="008874DC">
            <w:pPr>
              <w:pStyle w:val="ShortAnswerStyle"/>
            </w:pPr>
          </w:p>
          <w:p w:rsidR="008874DC" w:rsidRPr="00B15693" w:rsidRDefault="008874DC" w:rsidP="008874DC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</w:tc>
      </w:tr>
      <w:tr w:rsidR="008874DC" w:rsidTr="008166A0">
        <w:trPr>
          <w:cantSplit/>
        </w:trPr>
        <w:tc>
          <w:tcPr>
            <w:tcW w:w="534" w:type="dxa"/>
          </w:tcPr>
          <w:p w:rsidR="008874DC" w:rsidRPr="00B15693" w:rsidRDefault="008874DC" w:rsidP="008874DC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14.</w:t>
            </w:r>
          </w:p>
        </w:tc>
        <w:tc>
          <w:tcPr>
            <w:tcW w:w="10206" w:type="dxa"/>
          </w:tcPr>
          <w:p w:rsidR="008874DC" w:rsidRDefault="00D332D0" w:rsidP="00824065">
            <w:pPr>
              <w:pStyle w:val="ShortAnswerStyle"/>
              <w:ind w:right="6555"/>
            </w:pPr>
            <w:r>
              <w:rPr>
                <w:noProof/>
              </w:rPr>
              <w:object w:dxaOrig="1440" w:dyaOrig="1440">
                <v:shape id="_x0000_s1125" type="#_x0000_t75" style="position:absolute;margin-left:248.1pt;margin-top:3pt;width:251.35pt;height:171.3pt;z-index:251768832;mso-position-horizontal-relative:text;mso-position-vertical-relative:text">
                  <v:imagedata r:id="rId89" o:title=""/>
                </v:shape>
                <o:OLEObject Type="Embed" ProgID="FXDraw.Graphic" ShapeID="_x0000_s1125" DrawAspect="Content" ObjectID="_1471897586" r:id="rId90"/>
              </w:object>
            </w:r>
            <w:r w:rsidR="00824065">
              <w:t>What is the shaded area of the base of this prism?</w:t>
            </w:r>
          </w:p>
          <w:p w:rsidR="00846F77" w:rsidRDefault="00846F77" w:rsidP="008874DC">
            <w:pPr>
              <w:pStyle w:val="ShortAnswerStyle"/>
            </w:pPr>
          </w:p>
          <w:p w:rsidR="00846F77" w:rsidRDefault="00846F77" w:rsidP="008874DC">
            <w:pPr>
              <w:pStyle w:val="ShortAnswerStyle"/>
            </w:pPr>
          </w:p>
          <w:p w:rsidR="00846F77" w:rsidRDefault="00846F77" w:rsidP="008874DC">
            <w:pPr>
              <w:pStyle w:val="ShortAnswerStyle"/>
            </w:pPr>
          </w:p>
          <w:p w:rsidR="00846F77" w:rsidRDefault="00846F77" w:rsidP="008874DC">
            <w:pPr>
              <w:pStyle w:val="ShortAnswerStyle"/>
            </w:pPr>
          </w:p>
          <w:p w:rsidR="00824065" w:rsidRDefault="008874DC" w:rsidP="008874DC">
            <w:pPr>
              <w:pStyle w:val="ShortAnswerStyle"/>
            </w:pPr>
            <w:r>
              <w:t>………………………………………………</w:t>
            </w:r>
          </w:p>
          <w:p w:rsidR="00824065" w:rsidRDefault="00824065" w:rsidP="008874DC">
            <w:pPr>
              <w:pStyle w:val="ShortAnswerStyle"/>
            </w:pPr>
          </w:p>
          <w:p w:rsidR="008874DC" w:rsidRDefault="008874DC" w:rsidP="008874DC">
            <w:pPr>
              <w:pStyle w:val="ShortAnswerStyle"/>
            </w:pPr>
            <w:r>
              <w:t>……………………………………………….</w:t>
            </w:r>
          </w:p>
          <w:p w:rsidR="008874DC" w:rsidRDefault="008874DC" w:rsidP="008874DC">
            <w:pPr>
              <w:pStyle w:val="ShortAnswerStyle"/>
            </w:pPr>
          </w:p>
          <w:p w:rsidR="00824065" w:rsidRDefault="00824065" w:rsidP="008874DC">
            <w:pPr>
              <w:pStyle w:val="ShortAnswerStyle"/>
            </w:pPr>
            <w:r>
              <w:t>..</w:t>
            </w:r>
            <w:r w:rsidR="008874DC">
              <w:t>………………………………………………</w:t>
            </w:r>
          </w:p>
          <w:p w:rsidR="00824065" w:rsidRDefault="00824065" w:rsidP="008874DC">
            <w:pPr>
              <w:pStyle w:val="ShortAnswerStyle"/>
            </w:pPr>
          </w:p>
          <w:p w:rsidR="008874DC" w:rsidRPr="00B15693" w:rsidRDefault="008874DC" w:rsidP="008874DC">
            <w:pPr>
              <w:pStyle w:val="ShortAnswerStyle"/>
            </w:pPr>
            <w:r>
              <w:t>……………………………………………….</w:t>
            </w:r>
          </w:p>
        </w:tc>
      </w:tr>
      <w:tr w:rsidR="008874DC" w:rsidTr="008166A0">
        <w:trPr>
          <w:cantSplit/>
        </w:trPr>
        <w:tc>
          <w:tcPr>
            <w:tcW w:w="534" w:type="dxa"/>
          </w:tcPr>
          <w:p w:rsidR="008874DC" w:rsidRPr="00B15693" w:rsidRDefault="008874DC" w:rsidP="008874DC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15.</w:t>
            </w:r>
          </w:p>
        </w:tc>
        <w:tc>
          <w:tcPr>
            <w:tcW w:w="10206" w:type="dxa"/>
          </w:tcPr>
          <w:p w:rsidR="008874DC" w:rsidRDefault="00C347ED" w:rsidP="008874DC">
            <w:pPr>
              <w:pStyle w:val="ShortAnswerStyle"/>
              <w:rPr>
                <w:position w:val="-6"/>
              </w:rPr>
            </w:pPr>
            <w:r>
              <w:t>Simplify</w:t>
            </w:r>
            <w:r w:rsidRPr="00C347ED">
              <w:rPr>
                <w:position w:val="-6"/>
              </w:rPr>
              <w:t xml:space="preserve">  </w:t>
            </w:r>
            <w:r w:rsidRPr="00C347ED">
              <w:rPr>
                <w:position w:val="-6"/>
              </w:rPr>
              <w:object w:dxaOrig="1829" w:dyaOrig="234">
                <v:shape id="_x0000_i1056" type="#_x0000_t75" style="width:91.2pt;height:12pt" o:ole="">
                  <v:imagedata r:id="rId91" o:title=""/>
                </v:shape>
                <o:OLEObject Type="Embed" ProgID="FXEquation.Equation" ShapeID="_x0000_i1056" DrawAspect="Content" ObjectID="_1471897510" r:id="rId92"/>
              </w:object>
            </w:r>
            <w:r w:rsidRPr="00C347ED">
              <w:rPr>
                <w:position w:val="-6"/>
              </w:rPr>
              <w:t xml:space="preserve"> </w:t>
            </w:r>
          </w:p>
          <w:p w:rsidR="00C347ED" w:rsidRPr="00C347ED" w:rsidRDefault="00C347ED" w:rsidP="008874DC">
            <w:pPr>
              <w:pStyle w:val="ShortAnswerStyle"/>
              <w:rPr>
                <w:position w:val="-6"/>
              </w:rPr>
            </w:pPr>
          </w:p>
          <w:p w:rsidR="008874DC" w:rsidRDefault="008874DC" w:rsidP="008874DC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  <w:p w:rsidR="008874DC" w:rsidRDefault="008874DC" w:rsidP="008874DC">
            <w:pPr>
              <w:pStyle w:val="ShortAnswerStyle"/>
            </w:pPr>
          </w:p>
          <w:p w:rsidR="008874DC" w:rsidRPr="00B15693" w:rsidRDefault="008874DC" w:rsidP="008874DC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</w:tc>
      </w:tr>
      <w:tr w:rsidR="008874DC" w:rsidTr="008166A0">
        <w:trPr>
          <w:cantSplit/>
        </w:trPr>
        <w:tc>
          <w:tcPr>
            <w:tcW w:w="534" w:type="dxa"/>
          </w:tcPr>
          <w:p w:rsidR="008874DC" w:rsidRPr="00B15693" w:rsidRDefault="008874DC" w:rsidP="008874DC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16.</w:t>
            </w:r>
          </w:p>
        </w:tc>
        <w:tc>
          <w:tcPr>
            <w:tcW w:w="10206" w:type="dxa"/>
          </w:tcPr>
          <w:p w:rsidR="008874DC" w:rsidRDefault="00C347ED" w:rsidP="008874DC">
            <w:pPr>
              <w:pStyle w:val="ShortAnswerStyle"/>
            </w:pPr>
            <w:r>
              <w:t>Expand and simplify</w:t>
            </w:r>
            <w:r w:rsidRPr="00C347ED">
              <w:rPr>
                <w:position w:val="-6"/>
              </w:rPr>
              <w:t xml:space="preserve">  </w:t>
            </w:r>
            <w:r w:rsidRPr="00C347ED">
              <w:rPr>
                <w:position w:val="-6"/>
              </w:rPr>
              <w:object w:dxaOrig="2010" w:dyaOrig="316">
                <v:shape id="_x0000_i1057" type="#_x0000_t75" style="width:100.8pt;height:15.6pt" o:ole="">
                  <v:imagedata r:id="rId93" o:title=""/>
                </v:shape>
                <o:OLEObject Type="Embed" ProgID="FXEquation.Equation" ShapeID="_x0000_i1057" DrawAspect="Content" ObjectID="_1471897511" r:id="rId94"/>
              </w:object>
            </w:r>
            <w:r>
              <w:t xml:space="preserve"> </w:t>
            </w:r>
          </w:p>
          <w:p w:rsidR="00C347ED" w:rsidRDefault="00C347ED" w:rsidP="008874DC">
            <w:pPr>
              <w:pStyle w:val="ShortAnswerStyle"/>
            </w:pPr>
          </w:p>
          <w:p w:rsidR="008874DC" w:rsidRDefault="008874DC" w:rsidP="008874DC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  <w:p w:rsidR="008874DC" w:rsidRDefault="008874DC" w:rsidP="008874DC">
            <w:pPr>
              <w:pStyle w:val="ShortAnswerStyle"/>
            </w:pPr>
          </w:p>
          <w:p w:rsidR="008874DC" w:rsidRPr="00B15693" w:rsidRDefault="008874DC" w:rsidP="008874DC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</w:tc>
      </w:tr>
      <w:tr w:rsidR="008874DC" w:rsidTr="008166A0">
        <w:trPr>
          <w:cantSplit/>
        </w:trPr>
        <w:tc>
          <w:tcPr>
            <w:tcW w:w="534" w:type="dxa"/>
          </w:tcPr>
          <w:p w:rsidR="008874DC" w:rsidRPr="00B15693" w:rsidRDefault="008874DC" w:rsidP="00BB2A47">
            <w:pPr>
              <w:pStyle w:val="Numbering"/>
              <w:spacing w:before="120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17.</w:t>
            </w:r>
          </w:p>
        </w:tc>
        <w:tc>
          <w:tcPr>
            <w:tcW w:w="10206" w:type="dxa"/>
          </w:tcPr>
          <w:p w:rsidR="008874DC" w:rsidRDefault="00504317" w:rsidP="008874DC">
            <w:pPr>
              <w:pStyle w:val="ShortAnswerStyle"/>
            </w:pPr>
            <w:r>
              <w:t xml:space="preserve">Express as a single fraction in simplest form:      </w:t>
            </w:r>
            <w:r w:rsidRPr="00504317">
              <w:rPr>
                <w:position w:val="-12"/>
              </w:rPr>
              <w:object w:dxaOrig="768" w:dyaOrig="510">
                <v:shape id="_x0000_i1058" type="#_x0000_t75" style="width:38.4pt;height:25.8pt" o:ole="">
                  <v:imagedata r:id="rId95" o:title=""/>
                </v:shape>
                <o:OLEObject Type="Embed" ProgID="FXEquation.Equation" ShapeID="_x0000_i1058" DrawAspect="Content" ObjectID="_1471897512" r:id="rId96"/>
              </w:object>
            </w:r>
            <w:r>
              <w:t xml:space="preserve"> </w:t>
            </w:r>
          </w:p>
          <w:p w:rsidR="00504317" w:rsidRDefault="00504317" w:rsidP="008874DC">
            <w:pPr>
              <w:pStyle w:val="ShortAnswerStyle"/>
            </w:pPr>
          </w:p>
          <w:p w:rsidR="008874DC" w:rsidRDefault="008874DC" w:rsidP="008874DC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  <w:p w:rsidR="008874DC" w:rsidRDefault="008874DC" w:rsidP="008874DC">
            <w:pPr>
              <w:pStyle w:val="ShortAnswerStyle"/>
            </w:pPr>
          </w:p>
          <w:p w:rsidR="008874DC" w:rsidRPr="00B15693" w:rsidRDefault="008874DC" w:rsidP="008874DC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</w:tc>
      </w:tr>
      <w:tr w:rsidR="008874DC" w:rsidTr="008166A0">
        <w:trPr>
          <w:cantSplit/>
        </w:trPr>
        <w:tc>
          <w:tcPr>
            <w:tcW w:w="534" w:type="dxa"/>
          </w:tcPr>
          <w:p w:rsidR="008874DC" w:rsidRPr="00B15693" w:rsidRDefault="008874DC" w:rsidP="008874DC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18.</w:t>
            </w:r>
          </w:p>
        </w:tc>
        <w:tc>
          <w:tcPr>
            <w:tcW w:w="10206" w:type="dxa"/>
          </w:tcPr>
          <w:p w:rsidR="00CA4DA9" w:rsidRDefault="00D332D0" w:rsidP="008874DC">
            <w:pPr>
              <w:pStyle w:val="ShortAnswerStyle"/>
            </w:pPr>
            <w:r>
              <w:rPr>
                <w:i/>
                <w:noProof/>
              </w:rPr>
              <w:object w:dxaOrig="1440" w:dyaOrig="1440">
                <v:shape id="_x0000_s1263" type="#_x0000_t75" style="position:absolute;margin-left:262.5pt;margin-top:-.8pt;width:229.75pt;height:177pt;z-index:251779072;mso-position-horizontal-relative:text;mso-position-vertical-relative:text">
                  <v:imagedata r:id="rId97" o:title=""/>
                </v:shape>
                <o:OLEObject Type="Embed" ProgID="FXDraw.Graphic" ShapeID="_x0000_s1263" DrawAspect="Content" ObjectID="_1471897587" r:id="rId98"/>
              </w:object>
            </w:r>
            <w:r w:rsidR="00CA4DA9" w:rsidRPr="00CA4DA9">
              <w:rPr>
                <w:i/>
              </w:rPr>
              <w:t>P</w:t>
            </w:r>
            <w:r w:rsidR="00CA4DA9">
              <w:t xml:space="preserve"> and </w:t>
            </w:r>
            <w:r w:rsidR="00CA4DA9" w:rsidRPr="00CA4DA9">
              <w:rPr>
                <w:i/>
              </w:rPr>
              <w:t>Q</w:t>
            </w:r>
            <w:r w:rsidR="00CA4DA9">
              <w:t xml:space="preserve"> are the points (-6, </w:t>
            </w:r>
            <w:r w:rsidR="005569A0">
              <w:t xml:space="preserve">-4) and (6, </w:t>
            </w:r>
            <w:r w:rsidR="00CA4DA9">
              <w:t>1) respectively.</w:t>
            </w:r>
          </w:p>
          <w:p w:rsidR="008874DC" w:rsidRDefault="00CA4DA9" w:rsidP="008874DC">
            <w:pPr>
              <w:pStyle w:val="ShortAnswerStyle"/>
            </w:pPr>
            <w:r>
              <w:t xml:space="preserve">Find the length of the interval </w:t>
            </w:r>
            <w:r w:rsidRPr="00CA4DA9">
              <w:rPr>
                <w:i/>
              </w:rPr>
              <w:t>PQ</w:t>
            </w:r>
            <w:r>
              <w:t>.</w:t>
            </w:r>
          </w:p>
          <w:p w:rsidR="00CA4DA9" w:rsidRDefault="00CA4DA9" w:rsidP="008874DC">
            <w:pPr>
              <w:pStyle w:val="ShortAnswerStyle"/>
            </w:pPr>
          </w:p>
          <w:p w:rsidR="005569A0" w:rsidRDefault="005569A0" w:rsidP="008874DC">
            <w:pPr>
              <w:pStyle w:val="ShortAnswerStyle"/>
            </w:pPr>
          </w:p>
          <w:p w:rsidR="005569A0" w:rsidRDefault="005569A0" w:rsidP="008874DC">
            <w:pPr>
              <w:pStyle w:val="ShortAnswerStyle"/>
            </w:pPr>
          </w:p>
          <w:p w:rsidR="005569A0" w:rsidRDefault="005569A0" w:rsidP="008874DC">
            <w:pPr>
              <w:pStyle w:val="ShortAnswerStyle"/>
            </w:pPr>
          </w:p>
          <w:p w:rsidR="00CA4DA9" w:rsidRDefault="00CA4DA9" w:rsidP="008874DC">
            <w:pPr>
              <w:pStyle w:val="ShortAnswerStyle"/>
            </w:pPr>
            <w:r>
              <w:t>.</w:t>
            </w:r>
            <w:r w:rsidR="008874DC">
              <w:t>…………………………………………………</w:t>
            </w:r>
          </w:p>
          <w:p w:rsidR="00CA4DA9" w:rsidRDefault="00CA4DA9" w:rsidP="008874DC">
            <w:pPr>
              <w:pStyle w:val="ShortAnswerStyle"/>
            </w:pPr>
          </w:p>
          <w:p w:rsidR="008874DC" w:rsidRDefault="008874DC" w:rsidP="008874DC">
            <w:pPr>
              <w:pStyle w:val="ShortAnswerStyle"/>
            </w:pPr>
            <w:r>
              <w:t>………………………………………………….</w:t>
            </w:r>
          </w:p>
          <w:p w:rsidR="008874DC" w:rsidRDefault="008874DC" w:rsidP="008874DC">
            <w:pPr>
              <w:pStyle w:val="ShortAnswerStyle"/>
            </w:pPr>
          </w:p>
          <w:p w:rsidR="00CA4DA9" w:rsidRDefault="00CA4DA9" w:rsidP="008874DC">
            <w:pPr>
              <w:pStyle w:val="ShortAnswerStyle"/>
            </w:pPr>
            <w:r>
              <w:t>.</w:t>
            </w:r>
            <w:r w:rsidR="008874DC">
              <w:t>…………………………………………………</w:t>
            </w:r>
          </w:p>
          <w:p w:rsidR="00CA4DA9" w:rsidRDefault="00CA4DA9" w:rsidP="008874DC">
            <w:pPr>
              <w:pStyle w:val="ShortAnswerStyle"/>
            </w:pPr>
          </w:p>
          <w:p w:rsidR="008874DC" w:rsidRPr="00B15693" w:rsidRDefault="008874DC" w:rsidP="008874DC">
            <w:pPr>
              <w:pStyle w:val="ShortAnswerStyle"/>
            </w:pPr>
            <w:r>
              <w:t>………………………………………………….</w:t>
            </w:r>
          </w:p>
        </w:tc>
      </w:tr>
      <w:tr w:rsidR="008874DC" w:rsidTr="008166A0">
        <w:trPr>
          <w:cantSplit/>
        </w:trPr>
        <w:tc>
          <w:tcPr>
            <w:tcW w:w="534" w:type="dxa"/>
          </w:tcPr>
          <w:p w:rsidR="008874DC" w:rsidRPr="00B15693" w:rsidRDefault="008874DC" w:rsidP="008874DC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19.</w:t>
            </w:r>
          </w:p>
        </w:tc>
        <w:tc>
          <w:tcPr>
            <w:tcW w:w="10206" w:type="dxa"/>
          </w:tcPr>
          <w:p w:rsidR="008874DC" w:rsidRDefault="005569A0" w:rsidP="008874DC">
            <w:pPr>
              <w:pStyle w:val="ShortAnswerStyle"/>
            </w:pPr>
            <w:r>
              <w:t xml:space="preserve">Find the value of </w:t>
            </w:r>
            <w:r w:rsidR="00762FE6" w:rsidRPr="00762FE6">
              <w:rPr>
                <w:i/>
              </w:rPr>
              <w:t>w</w:t>
            </w:r>
            <w:r w:rsidR="00762FE6">
              <w:t xml:space="preserve"> for which: </w:t>
            </w:r>
          </w:p>
          <w:p w:rsidR="000E6AF7" w:rsidRDefault="000E6AF7" w:rsidP="008874DC">
            <w:pPr>
              <w:pStyle w:val="ShortAnswerStyle"/>
            </w:pPr>
          </w:p>
          <w:p w:rsidR="00762FE6" w:rsidRPr="000E6AF7" w:rsidRDefault="00762FE6" w:rsidP="008874DC">
            <w:pPr>
              <w:pStyle w:val="ShortAnswerStyle"/>
              <w:rPr>
                <w:position w:val="-30"/>
              </w:rPr>
            </w:pPr>
            <w:r>
              <w:t xml:space="preserve">                       </w:t>
            </w:r>
            <w:r w:rsidRPr="000E6AF7">
              <w:rPr>
                <w:color w:val="FF0000"/>
                <w:position w:val="-30"/>
              </w:rPr>
              <w:object w:dxaOrig="1188" w:dyaOrig="510">
                <v:shape id="_x0000_i1059" type="#_x0000_t75" style="width:59.4pt;height:25.8pt" o:ole="">
                  <v:imagedata r:id="rId99" o:title=""/>
                </v:shape>
                <o:OLEObject Type="Embed" ProgID="FXEquation.Equation" ShapeID="_x0000_i1059" DrawAspect="Content" ObjectID="_1471897513" r:id="rId100"/>
              </w:object>
            </w:r>
            <w:r w:rsidRPr="000E6AF7">
              <w:rPr>
                <w:position w:val="-30"/>
              </w:rPr>
              <w:t xml:space="preserve"> </w:t>
            </w:r>
          </w:p>
          <w:p w:rsidR="00762FE6" w:rsidRPr="00762FE6" w:rsidRDefault="00762FE6" w:rsidP="00762FE6">
            <w:pPr>
              <w:pStyle w:val="ShortAnswerStyle"/>
              <w:rPr>
                <w:position w:val="-18"/>
              </w:rPr>
            </w:pPr>
          </w:p>
          <w:p w:rsidR="00762FE6" w:rsidRDefault="00762FE6" w:rsidP="00762FE6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  <w:p w:rsidR="00762FE6" w:rsidRPr="00762FE6" w:rsidRDefault="00762FE6" w:rsidP="008874DC">
            <w:pPr>
              <w:pStyle w:val="ShortAnswerStyle"/>
              <w:rPr>
                <w:position w:val="-18"/>
              </w:rPr>
            </w:pPr>
          </w:p>
          <w:p w:rsidR="008874DC" w:rsidRDefault="008874DC" w:rsidP="008874DC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  <w:p w:rsidR="008874DC" w:rsidRDefault="008874DC" w:rsidP="008874DC">
            <w:pPr>
              <w:pStyle w:val="ShortAnswerStyle"/>
            </w:pPr>
          </w:p>
          <w:p w:rsidR="008874DC" w:rsidRPr="00B15693" w:rsidRDefault="008874DC" w:rsidP="008874DC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</w:tc>
      </w:tr>
      <w:tr w:rsidR="008874DC" w:rsidTr="008166A0">
        <w:trPr>
          <w:cantSplit/>
        </w:trPr>
        <w:tc>
          <w:tcPr>
            <w:tcW w:w="534" w:type="dxa"/>
          </w:tcPr>
          <w:p w:rsidR="008874DC" w:rsidRPr="00B15693" w:rsidRDefault="008874DC" w:rsidP="008874DC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20.</w:t>
            </w:r>
          </w:p>
        </w:tc>
        <w:tc>
          <w:tcPr>
            <w:tcW w:w="10206" w:type="dxa"/>
          </w:tcPr>
          <w:p w:rsidR="00AF4CF5" w:rsidRDefault="006A655C" w:rsidP="00AF4CF5">
            <w:pPr>
              <w:pStyle w:val="ShortAnswerStyle"/>
            </w:pPr>
            <w:r>
              <w:t xml:space="preserve">Beau chooses a square at </w:t>
            </w:r>
            <w:r w:rsidR="00AF4CF5">
              <w:t>random from those shown on the grid below.</w:t>
            </w:r>
          </w:p>
          <w:p w:rsidR="00AF4CF5" w:rsidRDefault="00AF4CF5" w:rsidP="00AF4CF5">
            <w:pPr>
              <w:pStyle w:val="ShortAnswerStyle"/>
            </w:pPr>
          </w:p>
          <w:tbl>
            <w:tblPr>
              <w:tblStyle w:val="TableGrid"/>
              <w:tblW w:w="5670" w:type="dxa"/>
              <w:tblBorders>
                <w:top w:val="triple" w:sz="4" w:space="0" w:color="000000"/>
                <w:left w:val="triple" w:sz="4" w:space="0" w:color="000000"/>
                <w:bottom w:val="triple" w:sz="4" w:space="0" w:color="000000"/>
                <w:right w:val="triple" w:sz="4" w:space="0" w:color="000000"/>
                <w:insideH w:val="triple" w:sz="4" w:space="0" w:color="000000"/>
                <w:insideV w:val="trip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134"/>
              <w:gridCol w:w="1134"/>
              <w:gridCol w:w="1134"/>
              <w:gridCol w:w="1134"/>
              <w:gridCol w:w="1134"/>
            </w:tblGrid>
            <w:tr w:rsidR="005C1144" w:rsidTr="002433BF">
              <w:trPr>
                <w:trHeight w:hRule="exact" w:val="794"/>
              </w:trPr>
              <w:tc>
                <w:tcPr>
                  <w:tcW w:w="1134" w:type="dxa"/>
                  <w:shd w:val="clear" w:color="auto" w:fill="FAF0F0"/>
                  <w:vAlign w:val="center"/>
                </w:tcPr>
                <w:p w:rsidR="00AF4CF5" w:rsidRDefault="00AF4CF5" w:rsidP="00AF4CF5">
                  <w:pPr>
                    <w:pStyle w:val="ShortAnswerStyle"/>
                    <w:jc w:val="center"/>
                  </w:pPr>
                  <w:r>
                    <w:t>42</w:t>
                  </w:r>
                </w:p>
              </w:tc>
              <w:tc>
                <w:tcPr>
                  <w:tcW w:w="1134" w:type="dxa"/>
                  <w:shd w:val="clear" w:color="auto" w:fill="FAF0F0"/>
                  <w:vAlign w:val="center"/>
                </w:tcPr>
                <w:p w:rsidR="00AF4CF5" w:rsidRDefault="00AF4CF5" w:rsidP="00AF4CF5">
                  <w:pPr>
                    <w:pStyle w:val="ShortAnswerStyle"/>
                    <w:jc w:val="center"/>
                  </w:pPr>
                  <w:r>
                    <w:t>15</w:t>
                  </w:r>
                </w:p>
              </w:tc>
              <w:tc>
                <w:tcPr>
                  <w:tcW w:w="1134" w:type="dxa"/>
                  <w:shd w:val="clear" w:color="auto" w:fill="FAF0F0"/>
                  <w:vAlign w:val="center"/>
                </w:tcPr>
                <w:p w:rsidR="00AF4CF5" w:rsidRDefault="00AF4CF5" w:rsidP="00AF4CF5">
                  <w:pPr>
                    <w:pStyle w:val="ShortAnswerStyle"/>
                    <w:jc w:val="center"/>
                  </w:pPr>
                  <w:r>
                    <w:t>27</w:t>
                  </w:r>
                </w:p>
              </w:tc>
              <w:tc>
                <w:tcPr>
                  <w:tcW w:w="1134" w:type="dxa"/>
                  <w:shd w:val="clear" w:color="auto" w:fill="FAF0F0"/>
                  <w:vAlign w:val="center"/>
                </w:tcPr>
                <w:p w:rsidR="00AF4CF5" w:rsidRDefault="00AF4CF5" w:rsidP="00AF4CF5">
                  <w:pPr>
                    <w:pStyle w:val="ShortAnswerStyle"/>
                    <w:jc w:val="center"/>
                  </w:pPr>
                  <w:r>
                    <w:t>34</w:t>
                  </w:r>
                </w:p>
              </w:tc>
              <w:tc>
                <w:tcPr>
                  <w:tcW w:w="1134" w:type="dxa"/>
                  <w:shd w:val="clear" w:color="auto" w:fill="FAF0F0"/>
                  <w:vAlign w:val="center"/>
                </w:tcPr>
                <w:p w:rsidR="00AF4CF5" w:rsidRDefault="00AF4CF5" w:rsidP="00AF4CF5">
                  <w:pPr>
                    <w:pStyle w:val="ShortAnswerStyle"/>
                    <w:jc w:val="center"/>
                  </w:pPr>
                  <w:r>
                    <w:t>62</w:t>
                  </w:r>
                </w:p>
              </w:tc>
            </w:tr>
            <w:tr w:rsidR="005C1144" w:rsidTr="002433BF">
              <w:trPr>
                <w:trHeight w:hRule="exact" w:val="794"/>
              </w:trPr>
              <w:tc>
                <w:tcPr>
                  <w:tcW w:w="1134" w:type="dxa"/>
                  <w:shd w:val="clear" w:color="auto" w:fill="FAF0F0"/>
                  <w:vAlign w:val="center"/>
                </w:tcPr>
                <w:p w:rsidR="00AF4CF5" w:rsidRDefault="00AF4CF5" w:rsidP="00AF4CF5">
                  <w:pPr>
                    <w:pStyle w:val="ShortAnswerStyle"/>
                    <w:jc w:val="center"/>
                  </w:pPr>
                  <w:r>
                    <w:t>72</w:t>
                  </w:r>
                </w:p>
              </w:tc>
              <w:tc>
                <w:tcPr>
                  <w:tcW w:w="1134" w:type="dxa"/>
                  <w:shd w:val="clear" w:color="auto" w:fill="FAF0F0"/>
                  <w:vAlign w:val="center"/>
                </w:tcPr>
                <w:p w:rsidR="00AF4CF5" w:rsidRDefault="00AF4CF5" w:rsidP="00AF4CF5">
                  <w:pPr>
                    <w:pStyle w:val="ShortAnswerStyle"/>
                    <w:jc w:val="center"/>
                  </w:pPr>
                  <w:r>
                    <w:t>48</w:t>
                  </w:r>
                </w:p>
              </w:tc>
              <w:tc>
                <w:tcPr>
                  <w:tcW w:w="1134" w:type="dxa"/>
                  <w:shd w:val="clear" w:color="auto" w:fill="FAF0F0"/>
                  <w:vAlign w:val="center"/>
                </w:tcPr>
                <w:p w:rsidR="00AF4CF5" w:rsidRDefault="00AF4CF5" w:rsidP="00AF4CF5">
                  <w:pPr>
                    <w:pStyle w:val="ShortAnswerStyle"/>
                    <w:jc w:val="center"/>
                  </w:pPr>
                  <w:r>
                    <w:t>18</w:t>
                  </w:r>
                </w:p>
              </w:tc>
              <w:tc>
                <w:tcPr>
                  <w:tcW w:w="1134" w:type="dxa"/>
                  <w:shd w:val="clear" w:color="auto" w:fill="FAF0F0"/>
                  <w:vAlign w:val="center"/>
                </w:tcPr>
                <w:p w:rsidR="00AF4CF5" w:rsidRDefault="00AF4CF5" w:rsidP="00AF4CF5">
                  <w:pPr>
                    <w:pStyle w:val="ShortAnswerStyle"/>
                    <w:jc w:val="center"/>
                  </w:pPr>
                  <w:r>
                    <w:t>33</w:t>
                  </w:r>
                </w:p>
              </w:tc>
              <w:tc>
                <w:tcPr>
                  <w:tcW w:w="1134" w:type="dxa"/>
                  <w:shd w:val="clear" w:color="auto" w:fill="FAF0F0"/>
                  <w:vAlign w:val="center"/>
                </w:tcPr>
                <w:p w:rsidR="00AF4CF5" w:rsidRDefault="00AF4CF5" w:rsidP="00AF4CF5">
                  <w:pPr>
                    <w:pStyle w:val="ShortAnswerStyle"/>
                    <w:jc w:val="center"/>
                  </w:pPr>
                  <w:r>
                    <w:t>55</w:t>
                  </w:r>
                </w:p>
              </w:tc>
            </w:tr>
            <w:tr w:rsidR="005C1144" w:rsidTr="002433BF">
              <w:trPr>
                <w:trHeight w:hRule="exact" w:val="794"/>
              </w:trPr>
              <w:tc>
                <w:tcPr>
                  <w:tcW w:w="1134" w:type="dxa"/>
                  <w:shd w:val="clear" w:color="auto" w:fill="FAF0F0"/>
                  <w:vAlign w:val="center"/>
                </w:tcPr>
                <w:p w:rsidR="00AF4CF5" w:rsidRDefault="00AF4CF5" w:rsidP="00AF4CF5">
                  <w:pPr>
                    <w:pStyle w:val="ShortAnswerStyle"/>
                    <w:jc w:val="center"/>
                  </w:pPr>
                  <w:r>
                    <w:t>37</w:t>
                  </w:r>
                </w:p>
              </w:tc>
              <w:tc>
                <w:tcPr>
                  <w:tcW w:w="1134" w:type="dxa"/>
                  <w:shd w:val="clear" w:color="auto" w:fill="FAF0F0"/>
                  <w:vAlign w:val="center"/>
                </w:tcPr>
                <w:p w:rsidR="00AF4CF5" w:rsidRDefault="00AF4CF5" w:rsidP="00AF4CF5">
                  <w:pPr>
                    <w:pStyle w:val="ShortAnswerStyle"/>
                    <w:jc w:val="center"/>
                  </w:pPr>
                  <w:r>
                    <w:t>52</w:t>
                  </w:r>
                </w:p>
              </w:tc>
              <w:tc>
                <w:tcPr>
                  <w:tcW w:w="1134" w:type="dxa"/>
                  <w:shd w:val="clear" w:color="auto" w:fill="FAF0F0"/>
                  <w:vAlign w:val="center"/>
                </w:tcPr>
                <w:p w:rsidR="00AF4CF5" w:rsidRDefault="00AF4CF5" w:rsidP="00AF4CF5">
                  <w:pPr>
                    <w:pStyle w:val="ShortAnswerStyle"/>
                    <w:jc w:val="center"/>
                  </w:pPr>
                  <w:r>
                    <w:t>15</w:t>
                  </w:r>
                </w:p>
              </w:tc>
              <w:tc>
                <w:tcPr>
                  <w:tcW w:w="1134" w:type="dxa"/>
                  <w:shd w:val="clear" w:color="auto" w:fill="FAF0F0"/>
                  <w:vAlign w:val="center"/>
                </w:tcPr>
                <w:p w:rsidR="00AF4CF5" w:rsidRDefault="00AF4CF5" w:rsidP="00AF4CF5">
                  <w:pPr>
                    <w:pStyle w:val="ShortAnswerStyle"/>
                    <w:jc w:val="center"/>
                  </w:pPr>
                  <w:r>
                    <w:t>32</w:t>
                  </w:r>
                </w:p>
              </w:tc>
              <w:tc>
                <w:tcPr>
                  <w:tcW w:w="1134" w:type="dxa"/>
                  <w:shd w:val="clear" w:color="auto" w:fill="FAF0F0"/>
                  <w:vAlign w:val="center"/>
                </w:tcPr>
                <w:p w:rsidR="00AF4CF5" w:rsidRDefault="00AF4CF5" w:rsidP="00AF4CF5">
                  <w:pPr>
                    <w:pStyle w:val="ShortAnswerStyle"/>
                    <w:jc w:val="center"/>
                  </w:pPr>
                  <w:r>
                    <w:t>17</w:t>
                  </w:r>
                </w:p>
              </w:tc>
            </w:tr>
            <w:tr w:rsidR="005C1144" w:rsidTr="002433BF">
              <w:trPr>
                <w:trHeight w:hRule="exact" w:val="794"/>
              </w:trPr>
              <w:tc>
                <w:tcPr>
                  <w:tcW w:w="1134" w:type="dxa"/>
                  <w:shd w:val="clear" w:color="auto" w:fill="FAF0F0"/>
                  <w:vAlign w:val="center"/>
                </w:tcPr>
                <w:p w:rsidR="00AF4CF5" w:rsidRDefault="00AF4CF5" w:rsidP="00AF4CF5">
                  <w:pPr>
                    <w:pStyle w:val="ShortAnswerStyle"/>
                    <w:jc w:val="center"/>
                  </w:pPr>
                  <w:r>
                    <w:t>57</w:t>
                  </w:r>
                </w:p>
              </w:tc>
              <w:tc>
                <w:tcPr>
                  <w:tcW w:w="1134" w:type="dxa"/>
                  <w:shd w:val="clear" w:color="auto" w:fill="FAF0F0"/>
                  <w:vAlign w:val="center"/>
                </w:tcPr>
                <w:p w:rsidR="00AF4CF5" w:rsidRDefault="00AF4CF5" w:rsidP="00AF4CF5">
                  <w:pPr>
                    <w:pStyle w:val="ShortAnswerStyle"/>
                    <w:jc w:val="center"/>
                  </w:pPr>
                  <w:r>
                    <w:t>44</w:t>
                  </w:r>
                </w:p>
              </w:tc>
              <w:tc>
                <w:tcPr>
                  <w:tcW w:w="1134" w:type="dxa"/>
                  <w:shd w:val="clear" w:color="auto" w:fill="FAF0F0"/>
                  <w:vAlign w:val="center"/>
                </w:tcPr>
                <w:p w:rsidR="00AF4CF5" w:rsidRDefault="00AF4CF5" w:rsidP="00AF4CF5">
                  <w:pPr>
                    <w:pStyle w:val="ShortAnswerStyle"/>
                    <w:jc w:val="center"/>
                  </w:pPr>
                  <w:r>
                    <w:t>38</w:t>
                  </w:r>
                </w:p>
              </w:tc>
              <w:tc>
                <w:tcPr>
                  <w:tcW w:w="1134" w:type="dxa"/>
                  <w:shd w:val="clear" w:color="auto" w:fill="FAF0F0"/>
                  <w:vAlign w:val="center"/>
                </w:tcPr>
                <w:p w:rsidR="00AF4CF5" w:rsidRDefault="00AF4CF5" w:rsidP="00AF4CF5">
                  <w:pPr>
                    <w:pStyle w:val="ShortAnswerStyle"/>
                    <w:jc w:val="center"/>
                  </w:pPr>
                  <w:r>
                    <w:t>19</w:t>
                  </w:r>
                </w:p>
              </w:tc>
              <w:tc>
                <w:tcPr>
                  <w:tcW w:w="1134" w:type="dxa"/>
                  <w:shd w:val="clear" w:color="auto" w:fill="FAF0F0"/>
                  <w:vAlign w:val="center"/>
                </w:tcPr>
                <w:p w:rsidR="00AF4CF5" w:rsidRDefault="00606829" w:rsidP="00AF4CF5">
                  <w:pPr>
                    <w:pStyle w:val="ShortAnswerStyle"/>
                    <w:jc w:val="center"/>
                  </w:pPr>
                  <w:r>
                    <w:t>22</w:t>
                  </w:r>
                </w:p>
              </w:tc>
            </w:tr>
          </w:tbl>
          <w:p w:rsidR="00AF4CF5" w:rsidRDefault="00AF4CF5" w:rsidP="00AF4CF5">
            <w:pPr>
              <w:pStyle w:val="ShortAnswerStyle"/>
            </w:pPr>
          </w:p>
          <w:p w:rsidR="006A655C" w:rsidRDefault="006A655C" w:rsidP="00AF4CF5">
            <w:pPr>
              <w:pStyle w:val="ShortAnswerStyle"/>
            </w:pPr>
            <w:r>
              <w:t>What is the probability that he chooses</w:t>
            </w:r>
            <w:r w:rsidR="00AF4CF5">
              <w:t xml:space="preserve"> a number that ends in a 2 or a 4?</w:t>
            </w:r>
          </w:p>
          <w:p w:rsidR="00AF4CF5" w:rsidRDefault="00AF4CF5" w:rsidP="008874DC">
            <w:pPr>
              <w:pStyle w:val="ShortAnswerStyle"/>
            </w:pPr>
          </w:p>
          <w:p w:rsidR="008874DC" w:rsidRDefault="008874DC" w:rsidP="008874DC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  <w:p w:rsidR="008874DC" w:rsidRDefault="008874DC" w:rsidP="008874DC">
            <w:pPr>
              <w:pStyle w:val="ShortAnswerStyle"/>
            </w:pPr>
          </w:p>
          <w:p w:rsidR="008874DC" w:rsidRPr="00B15693" w:rsidRDefault="008874DC" w:rsidP="008874DC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</w:tc>
      </w:tr>
      <w:tr w:rsidR="008874DC" w:rsidTr="008166A0">
        <w:trPr>
          <w:cantSplit/>
        </w:trPr>
        <w:tc>
          <w:tcPr>
            <w:tcW w:w="534" w:type="dxa"/>
          </w:tcPr>
          <w:p w:rsidR="008874DC" w:rsidRPr="00B15693" w:rsidRDefault="008874DC" w:rsidP="008874DC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21.</w:t>
            </w:r>
          </w:p>
        </w:tc>
        <w:tc>
          <w:tcPr>
            <w:tcW w:w="10206" w:type="dxa"/>
          </w:tcPr>
          <w:p w:rsidR="008874DC" w:rsidRDefault="005C1144" w:rsidP="008874DC">
            <w:pPr>
              <w:pStyle w:val="ShortAnswerStyle"/>
            </w:pPr>
            <w:r>
              <w:t>The weather bureau reports that the probability of rain at 3 pm tomorrow is 28%.</w:t>
            </w:r>
          </w:p>
          <w:p w:rsidR="005C1144" w:rsidRDefault="005C1144" w:rsidP="008874DC">
            <w:pPr>
              <w:pStyle w:val="ShortAnswerStyle"/>
            </w:pPr>
            <w:r>
              <w:t>Based on this, what is the probability that it won’t rain at 3pm tomorrow?</w:t>
            </w:r>
          </w:p>
          <w:p w:rsidR="005C1144" w:rsidRDefault="005C1144" w:rsidP="008874DC">
            <w:pPr>
              <w:pStyle w:val="ShortAnswerStyle"/>
            </w:pPr>
          </w:p>
          <w:p w:rsidR="008874DC" w:rsidRDefault="008874DC" w:rsidP="008874DC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  <w:p w:rsidR="008874DC" w:rsidRDefault="008874DC" w:rsidP="008874DC">
            <w:pPr>
              <w:pStyle w:val="ShortAnswerStyle"/>
            </w:pPr>
          </w:p>
          <w:p w:rsidR="008874DC" w:rsidRPr="00B15693" w:rsidRDefault="008874DC" w:rsidP="008874DC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</w:tc>
      </w:tr>
      <w:tr w:rsidR="008874DC" w:rsidTr="008166A0">
        <w:trPr>
          <w:cantSplit/>
        </w:trPr>
        <w:tc>
          <w:tcPr>
            <w:tcW w:w="534" w:type="dxa"/>
          </w:tcPr>
          <w:p w:rsidR="008874DC" w:rsidRPr="00B15693" w:rsidRDefault="008874DC" w:rsidP="008874DC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22.</w:t>
            </w:r>
          </w:p>
        </w:tc>
        <w:tc>
          <w:tcPr>
            <w:tcW w:w="10206" w:type="dxa"/>
          </w:tcPr>
          <w:p w:rsidR="00E7147D" w:rsidRDefault="00E7147D" w:rsidP="008874DC">
            <w:pPr>
              <w:pStyle w:val="ShortAnswerStyle"/>
            </w:pPr>
            <w:r>
              <w:t>The stem and le</w:t>
            </w:r>
            <w:r w:rsidR="00C30212">
              <w:t>af plot shows the scores from 11</w:t>
            </w:r>
            <w:r>
              <w:t xml:space="preserve"> shots at a dartboard.</w:t>
            </w:r>
          </w:p>
          <w:p w:rsidR="00E7147D" w:rsidRPr="00E7147D" w:rsidRDefault="00E7147D" w:rsidP="008874DC">
            <w:pPr>
              <w:pStyle w:val="ShortAnswerStyle"/>
            </w:pPr>
            <w:r>
              <w:t xml:space="preserve"> </w:t>
            </w: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680"/>
              <w:gridCol w:w="680"/>
              <w:gridCol w:w="680"/>
              <w:gridCol w:w="680"/>
            </w:tblGrid>
            <w:tr w:rsidR="009C7704" w:rsidTr="009C7704">
              <w:trPr>
                <w:trHeight w:val="284"/>
              </w:trPr>
              <w:tc>
                <w:tcPr>
                  <w:tcW w:w="680" w:type="dxa"/>
                  <w:tcBorders>
                    <w:left w:val="nil"/>
                    <w:bottom w:val="nil"/>
                  </w:tcBorders>
                </w:tcPr>
                <w:p w:rsidR="009C7704" w:rsidRDefault="009C7704" w:rsidP="008874DC">
                  <w:pPr>
                    <w:pStyle w:val="ShortAnswerStyle"/>
                  </w:pPr>
                  <w:r>
                    <w:t>0</w:t>
                  </w:r>
                </w:p>
              </w:tc>
              <w:tc>
                <w:tcPr>
                  <w:tcW w:w="680" w:type="dxa"/>
                  <w:tcBorders>
                    <w:bottom w:val="nil"/>
                    <w:right w:val="nil"/>
                  </w:tcBorders>
                </w:tcPr>
                <w:p w:rsidR="009C7704" w:rsidRDefault="009C7704" w:rsidP="008874DC">
                  <w:pPr>
                    <w:pStyle w:val="ShortAnswerStyle"/>
                  </w:pPr>
                  <w:r>
                    <w:t>2</w:t>
                  </w:r>
                </w:p>
              </w:tc>
              <w:tc>
                <w:tcPr>
                  <w:tcW w:w="680" w:type="dxa"/>
                  <w:tcBorders>
                    <w:left w:val="nil"/>
                    <w:bottom w:val="nil"/>
                    <w:right w:val="nil"/>
                  </w:tcBorders>
                </w:tcPr>
                <w:p w:rsidR="009C7704" w:rsidRDefault="009C7704" w:rsidP="008874DC">
                  <w:pPr>
                    <w:pStyle w:val="ShortAnswerStyle"/>
                  </w:pPr>
                </w:p>
              </w:tc>
              <w:tc>
                <w:tcPr>
                  <w:tcW w:w="680" w:type="dxa"/>
                  <w:tcBorders>
                    <w:left w:val="nil"/>
                    <w:bottom w:val="nil"/>
                    <w:right w:val="nil"/>
                  </w:tcBorders>
                </w:tcPr>
                <w:p w:rsidR="009C7704" w:rsidRDefault="009C7704" w:rsidP="008874DC">
                  <w:pPr>
                    <w:pStyle w:val="ShortAnswerStyle"/>
                  </w:pPr>
                </w:p>
              </w:tc>
            </w:tr>
            <w:tr w:rsidR="009C7704" w:rsidTr="009C7704">
              <w:trPr>
                <w:trHeight w:val="284"/>
              </w:trPr>
              <w:tc>
                <w:tcPr>
                  <w:tcW w:w="680" w:type="dxa"/>
                  <w:tcBorders>
                    <w:top w:val="nil"/>
                    <w:left w:val="nil"/>
                    <w:bottom w:val="nil"/>
                  </w:tcBorders>
                </w:tcPr>
                <w:p w:rsidR="009C7704" w:rsidRDefault="009C7704" w:rsidP="008874DC">
                  <w:pPr>
                    <w:pStyle w:val="ShortAnswerStyle"/>
                  </w:pPr>
                  <w:r>
                    <w:t>1</w:t>
                  </w:r>
                </w:p>
              </w:tc>
              <w:tc>
                <w:tcPr>
                  <w:tcW w:w="680" w:type="dxa"/>
                  <w:tcBorders>
                    <w:top w:val="nil"/>
                    <w:bottom w:val="nil"/>
                    <w:right w:val="nil"/>
                  </w:tcBorders>
                </w:tcPr>
                <w:p w:rsidR="009C7704" w:rsidRDefault="009C7704" w:rsidP="008874DC">
                  <w:pPr>
                    <w:pStyle w:val="ShortAnswerStyle"/>
                  </w:pPr>
                  <w:r>
                    <w:t>1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9C7704" w:rsidRDefault="009C7704" w:rsidP="008874DC">
                  <w:pPr>
                    <w:pStyle w:val="ShortAnswerStyle"/>
                  </w:pPr>
                  <w:r>
                    <w:t>2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9C7704" w:rsidRDefault="009C7704" w:rsidP="008874DC">
                  <w:pPr>
                    <w:pStyle w:val="ShortAnswerStyle"/>
                  </w:pPr>
                </w:p>
              </w:tc>
            </w:tr>
            <w:tr w:rsidR="009C7704" w:rsidTr="009C7704">
              <w:trPr>
                <w:trHeight w:val="284"/>
              </w:trPr>
              <w:tc>
                <w:tcPr>
                  <w:tcW w:w="680" w:type="dxa"/>
                  <w:tcBorders>
                    <w:top w:val="nil"/>
                    <w:left w:val="nil"/>
                    <w:bottom w:val="nil"/>
                  </w:tcBorders>
                </w:tcPr>
                <w:p w:rsidR="009C7704" w:rsidRDefault="009C7704" w:rsidP="008874DC">
                  <w:pPr>
                    <w:pStyle w:val="ShortAnswerStyle"/>
                  </w:pPr>
                  <w:r>
                    <w:t>2</w:t>
                  </w:r>
                </w:p>
              </w:tc>
              <w:tc>
                <w:tcPr>
                  <w:tcW w:w="680" w:type="dxa"/>
                  <w:tcBorders>
                    <w:top w:val="nil"/>
                    <w:bottom w:val="nil"/>
                    <w:right w:val="nil"/>
                  </w:tcBorders>
                </w:tcPr>
                <w:p w:rsidR="009C7704" w:rsidRDefault="009C7704" w:rsidP="008874DC">
                  <w:pPr>
                    <w:pStyle w:val="ShortAnswerStyle"/>
                  </w:pPr>
                  <w:r>
                    <w:t>2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9C7704" w:rsidRDefault="009C7704" w:rsidP="008874DC">
                  <w:pPr>
                    <w:pStyle w:val="ShortAnswerStyle"/>
                  </w:pPr>
                  <w:r>
                    <w:t>X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9C7704" w:rsidRDefault="009C7704" w:rsidP="008874DC">
                  <w:pPr>
                    <w:pStyle w:val="ShortAnswerStyle"/>
                  </w:pPr>
                </w:p>
              </w:tc>
            </w:tr>
            <w:tr w:rsidR="009C7704" w:rsidTr="009C7704">
              <w:trPr>
                <w:trHeight w:val="284"/>
              </w:trPr>
              <w:tc>
                <w:tcPr>
                  <w:tcW w:w="680" w:type="dxa"/>
                  <w:tcBorders>
                    <w:top w:val="nil"/>
                    <w:left w:val="nil"/>
                    <w:bottom w:val="nil"/>
                  </w:tcBorders>
                </w:tcPr>
                <w:p w:rsidR="009C7704" w:rsidRDefault="009C7704" w:rsidP="008874DC">
                  <w:pPr>
                    <w:pStyle w:val="ShortAnswerStyle"/>
                  </w:pPr>
                  <w:r>
                    <w:t>3</w:t>
                  </w:r>
                </w:p>
              </w:tc>
              <w:tc>
                <w:tcPr>
                  <w:tcW w:w="680" w:type="dxa"/>
                  <w:tcBorders>
                    <w:top w:val="nil"/>
                    <w:bottom w:val="nil"/>
                    <w:right w:val="nil"/>
                  </w:tcBorders>
                </w:tcPr>
                <w:p w:rsidR="009C7704" w:rsidRDefault="009C7704" w:rsidP="008874DC">
                  <w:pPr>
                    <w:pStyle w:val="ShortAnswerStyle"/>
                  </w:pPr>
                  <w:r>
                    <w:t>0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9C7704" w:rsidRDefault="009C7704" w:rsidP="008874DC">
                  <w:pPr>
                    <w:pStyle w:val="ShortAnswerStyle"/>
                  </w:pPr>
                  <w:r>
                    <w:t>2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9C7704" w:rsidRDefault="009C7704" w:rsidP="008874DC">
                  <w:pPr>
                    <w:pStyle w:val="ShortAnswerStyle"/>
                  </w:pPr>
                  <w:r>
                    <w:t>3</w:t>
                  </w:r>
                </w:p>
              </w:tc>
            </w:tr>
            <w:tr w:rsidR="009C7704" w:rsidTr="009C7704">
              <w:trPr>
                <w:trHeight w:val="284"/>
              </w:trPr>
              <w:tc>
                <w:tcPr>
                  <w:tcW w:w="680" w:type="dxa"/>
                  <w:tcBorders>
                    <w:top w:val="nil"/>
                    <w:left w:val="nil"/>
                    <w:bottom w:val="nil"/>
                  </w:tcBorders>
                </w:tcPr>
                <w:p w:rsidR="009C7704" w:rsidRDefault="009C7704" w:rsidP="008874DC">
                  <w:pPr>
                    <w:pStyle w:val="ShortAnswerStyle"/>
                  </w:pPr>
                  <w:r>
                    <w:t>4</w:t>
                  </w:r>
                </w:p>
              </w:tc>
              <w:tc>
                <w:tcPr>
                  <w:tcW w:w="680" w:type="dxa"/>
                  <w:tcBorders>
                    <w:top w:val="nil"/>
                    <w:bottom w:val="nil"/>
                    <w:right w:val="nil"/>
                  </w:tcBorders>
                </w:tcPr>
                <w:p w:rsidR="009C7704" w:rsidRDefault="009C7704" w:rsidP="008874DC">
                  <w:pPr>
                    <w:pStyle w:val="ShortAnswerStyle"/>
                  </w:pPr>
                  <w:r>
                    <w:t>2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9C7704" w:rsidRDefault="009C7704" w:rsidP="008874DC">
                  <w:pPr>
                    <w:pStyle w:val="ShortAnswerStyle"/>
                  </w:pPr>
                  <w:r>
                    <w:t>3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9C7704" w:rsidRDefault="009C7704" w:rsidP="008874DC">
                  <w:pPr>
                    <w:pStyle w:val="ShortAnswerStyle"/>
                  </w:pPr>
                </w:p>
              </w:tc>
            </w:tr>
            <w:tr w:rsidR="009C7704" w:rsidTr="009C7704">
              <w:trPr>
                <w:trHeight w:val="284"/>
              </w:trPr>
              <w:tc>
                <w:tcPr>
                  <w:tcW w:w="680" w:type="dxa"/>
                  <w:tcBorders>
                    <w:top w:val="nil"/>
                    <w:left w:val="nil"/>
                    <w:bottom w:val="nil"/>
                  </w:tcBorders>
                </w:tcPr>
                <w:p w:rsidR="009C7704" w:rsidRDefault="009C7704" w:rsidP="008874DC">
                  <w:pPr>
                    <w:pStyle w:val="ShortAnswerStyle"/>
                  </w:pPr>
                  <w:r>
                    <w:t>5</w:t>
                  </w:r>
                </w:p>
              </w:tc>
              <w:tc>
                <w:tcPr>
                  <w:tcW w:w="680" w:type="dxa"/>
                  <w:tcBorders>
                    <w:top w:val="nil"/>
                    <w:bottom w:val="nil"/>
                    <w:right w:val="nil"/>
                  </w:tcBorders>
                </w:tcPr>
                <w:p w:rsidR="009C7704" w:rsidRDefault="009C7704" w:rsidP="008874DC">
                  <w:pPr>
                    <w:pStyle w:val="ShortAnswerStyle"/>
                  </w:pPr>
                  <w:r>
                    <w:t>0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9C7704" w:rsidRDefault="009C7704" w:rsidP="008874DC">
                  <w:pPr>
                    <w:pStyle w:val="ShortAnswerStyle"/>
                  </w:pP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9C7704" w:rsidRDefault="009C7704" w:rsidP="008874DC">
                  <w:pPr>
                    <w:pStyle w:val="ShortAnswerStyle"/>
                  </w:pPr>
                </w:p>
              </w:tc>
            </w:tr>
          </w:tbl>
          <w:p w:rsidR="00E7147D" w:rsidRDefault="00E7147D" w:rsidP="008874DC">
            <w:pPr>
              <w:pStyle w:val="ShortAnswerStyle"/>
            </w:pPr>
          </w:p>
          <w:p w:rsidR="009C7704" w:rsidRDefault="009C7704" w:rsidP="008874DC">
            <w:pPr>
              <w:pStyle w:val="ShortAnswerStyle"/>
            </w:pPr>
            <w:r>
              <w:t>T</w:t>
            </w:r>
            <w:r w:rsidR="00C30212">
              <w:t>he total score from the 11</w:t>
            </w:r>
            <w:r w:rsidR="00E7147D">
              <w:t xml:space="preserve"> shots was </w:t>
            </w:r>
            <w:r>
              <w:t>301.</w:t>
            </w:r>
          </w:p>
          <w:p w:rsidR="009C7704" w:rsidRDefault="009C7704" w:rsidP="008874DC">
            <w:pPr>
              <w:pStyle w:val="ShortAnswerStyle"/>
            </w:pPr>
            <w:r>
              <w:t>What number is represented by X?</w:t>
            </w:r>
          </w:p>
          <w:p w:rsidR="008874DC" w:rsidRDefault="00E7147D" w:rsidP="008874DC">
            <w:pPr>
              <w:pStyle w:val="ShortAnswerStyle"/>
            </w:pPr>
            <w:r>
              <w:t xml:space="preserve"> </w:t>
            </w:r>
          </w:p>
          <w:p w:rsidR="008874DC" w:rsidRDefault="008874DC" w:rsidP="008874DC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  <w:p w:rsidR="008874DC" w:rsidRDefault="008874DC" w:rsidP="008874DC">
            <w:pPr>
              <w:pStyle w:val="ShortAnswerStyle"/>
            </w:pPr>
          </w:p>
          <w:p w:rsidR="008874DC" w:rsidRPr="00B15693" w:rsidRDefault="008874DC" w:rsidP="008874DC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</w:tc>
      </w:tr>
      <w:tr w:rsidR="008874DC" w:rsidTr="008166A0">
        <w:trPr>
          <w:cantSplit/>
        </w:trPr>
        <w:tc>
          <w:tcPr>
            <w:tcW w:w="534" w:type="dxa"/>
          </w:tcPr>
          <w:p w:rsidR="008874DC" w:rsidRPr="00B15693" w:rsidRDefault="008874DC" w:rsidP="008874DC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23.</w:t>
            </w:r>
          </w:p>
        </w:tc>
        <w:tc>
          <w:tcPr>
            <w:tcW w:w="10206" w:type="dxa"/>
          </w:tcPr>
          <w:p w:rsidR="004B3C5D" w:rsidRDefault="004B3C5D" w:rsidP="008874DC">
            <w:pPr>
              <w:pStyle w:val="ShortAnswerStyle"/>
            </w:pPr>
            <w:r>
              <w:t xml:space="preserve">The graph below shows the </w:t>
            </w:r>
            <w:r w:rsidR="00C30212">
              <w:t>results in an election for their</w:t>
            </w:r>
            <w:r>
              <w:t xml:space="preserve"> Year 11 representative on the SRC. </w:t>
            </w:r>
          </w:p>
          <w:p w:rsidR="004B3C5D" w:rsidRDefault="00A8758B" w:rsidP="008874DC">
            <w:pPr>
              <w:pStyle w:val="ShortAnswerStyle"/>
            </w:pPr>
            <w:r>
              <w:t>There were 15</w:t>
            </w:r>
            <w:r w:rsidR="004B3C5D">
              <w:t>0 votes counted altogether.</w:t>
            </w:r>
          </w:p>
          <w:p w:rsidR="004B3C5D" w:rsidRDefault="004B3C5D" w:rsidP="008874DC">
            <w:pPr>
              <w:pStyle w:val="ShortAnswerStyle"/>
            </w:pPr>
            <w:r>
              <w:t>How many votes did the winner of the election receive?</w:t>
            </w:r>
          </w:p>
          <w:p w:rsidR="004B3C5D" w:rsidRDefault="00D332D0" w:rsidP="008874DC">
            <w:pPr>
              <w:pStyle w:val="ShortAnswerStyle"/>
            </w:pPr>
            <w:r>
              <w:rPr>
                <w:noProof/>
              </w:rPr>
              <w:object w:dxaOrig="1440" w:dyaOrig="1440">
                <v:shape id="_x0000_s1384" type="#_x0000_t75" style="position:absolute;margin-left:27.15pt;margin-top:8.75pt;width:412.25pt;height:147.05pt;z-index:251794432;mso-position-horizontal-relative:text;mso-position-vertical-relative:text">
                  <v:imagedata r:id="rId101" o:title=""/>
                </v:shape>
                <o:OLEObject Type="Embed" ProgID="FXDraw.Graphic" ShapeID="_x0000_s1384" DrawAspect="Content" ObjectID="_1471897588" r:id="rId102"/>
              </w:object>
            </w:r>
            <w:r w:rsidR="004B3C5D">
              <w:t xml:space="preserve"> </w:t>
            </w:r>
          </w:p>
          <w:p w:rsidR="005F4376" w:rsidRDefault="005F4376" w:rsidP="008874DC">
            <w:pPr>
              <w:pStyle w:val="ShortAnswerStyle"/>
            </w:pPr>
          </w:p>
          <w:p w:rsidR="005F4376" w:rsidRDefault="005F4376" w:rsidP="008874DC">
            <w:pPr>
              <w:pStyle w:val="ShortAnswerStyle"/>
            </w:pPr>
          </w:p>
          <w:p w:rsidR="005F4376" w:rsidRDefault="005F4376" w:rsidP="008874DC">
            <w:pPr>
              <w:pStyle w:val="ShortAnswerStyle"/>
            </w:pPr>
          </w:p>
          <w:p w:rsidR="005F4376" w:rsidRDefault="005F4376" w:rsidP="008874DC">
            <w:pPr>
              <w:pStyle w:val="ShortAnswerStyle"/>
            </w:pPr>
          </w:p>
          <w:p w:rsidR="005F4376" w:rsidRDefault="005F4376" w:rsidP="008874DC">
            <w:pPr>
              <w:pStyle w:val="ShortAnswerStyle"/>
            </w:pPr>
          </w:p>
          <w:p w:rsidR="005F4376" w:rsidRDefault="005F4376" w:rsidP="008874DC">
            <w:pPr>
              <w:pStyle w:val="ShortAnswerStyle"/>
            </w:pPr>
          </w:p>
          <w:p w:rsidR="005F4376" w:rsidRDefault="005F4376" w:rsidP="008874DC">
            <w:pPr>
              <w:pStyle w:val="ShortAnswerStyle"/>
            </w:pPr>
          </w:p>
          <w:p w:rsidR="005F4376" w:rsidRDefault="005F4376" w:rsidP="008874DC">
            <w:pPr>
              <w:pStyle w:val="ShortAnswerStyle"/>
            </w:pPr>
          </w:p>
          <w:p w:rsidR="004B3C5D" w:rsidRDefault="004B3C5D" w:rsidP="008874DC">
            <w:pPr>
              <w:pStyle w:val="ShortAnswerStyle"/>
            </w:pPr>
          </w:p>
          <w:p w:rsidR="004B3C5D" w:rsidRDefault="004B3C5D" w:rsidP="008874DC">
            <w:pPr>
              <w:pStyle w:val="ShortAnswerStyle"/>
            </w:pPr>
          </w:p>
          <w:p w:rsidR="00631702" w:rsidRDefault="00631702" w:rsidP="008874DC">
            <w:pPr>
              <w:pStyle w:val="ShortAnswerStyle"/>
            </w:pPr>
          </w:p>
          <w:p w:rsidR="004B3C5D" w:rsidRDefault="004B3C5D" w:rsidP="008874DC">
            <w:pPr>
              <w:pStyle w:val="ShortAnswerStyle"/>
            </w:pPr>
          </w:p>
          <w:p w:rsidR="008874DC" w:rsidRDefault="008874DC" w:rsidP="008874DC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  <w:p w:rsidR="008874DC" w:rsidRDefault="008874DC" w:rsidP="008874DC">
            <w:pPr>
              <w:pStyle w:val="ShortAnswerStyle"/>
            </w:pPr>
          </w:p>
          <w:p w:rsidR="008874DC" w:rsidRPr="00B15693" w:rsidRDefault="008874DC" w:rsidP="008874DC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</w:tc>
      </w:tr>
      <w:tr w:rsidR="008874DC" w:rsidTr="008166A0">
        <w:trPr>
          <w:cantSplit/>
        </w:trPr>
        <w:tc>
          <w:tcPr>
            <w:tcW w:w="534" w:type="dxa"/>
          </w:tcPr>
          <w:p w:rsidR="008874DC" w:rsidRPr="00B15693" w:rsidRDefault="008874DC" w:rsidP="008874DC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24.</w:t>
            </w:r>
          </w:p>
        </w:tc>
        <w:tc>
          <w:tcPr>
            <w:tcW w:w="10206" w:type="dxa"/>
          </w:tcPr>
          <w:p w:rsidR="0028316B" w:rsidRDefault="002E0CFB" w:rsidP="008874DC">
            <w:pPr>
              <w:pStyle w:val="ShortAnswerStyle"/>
            </w:pPr>
            <w:r>
              <w:t>Nathan’s average mark on his last four Science assessment tasks is 85%.</w:t>
            </w:r>
          </w:p>
          <w:p w:rsidR="002E0CFB" w:rsidRDefault="00F55F5F" w:rsidP="008874DC">
            <w:pPr>
              <w:pStyle w:val="ShortAnswerStyle"/>
            </w:pPr>
            <w:r>
              <w:t xml:space="preserve">He has one Science task to go. </w:t>
            </w:r>
            <w:r w:rsidR="002E0CFB">
              <w:t xml:space="preserve">What </w:t>
            </w:r>
            <w:r>
              <w:t>is the highest possible average he can achieve on the five tasks</w:t>
            </w:r>
            <w:r w:rsidR="002E0CFB">
              <w:t>?</w:t>
            </w:r>
          </w:p>
          <w:p w:rsidR="008874DC" w:rsidRDefault="002E0CFB" w:rsidP="008874DC">
            <w:pPr>
              <w:pStyle w:val="ShortAnswerStyle"/>
            </w:pPr>
            <w:r>
              <w:t xml:space="preserve">   </w:t>
            </w:r>
          </w:p>
          <w:p w:rsidR="008874DC" w:rsidRDefault="008874DC" w:rsidP="008874DC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  <w:p w:rsidR="008874DC" w:rsidRDefault="008874DC" w:rsidP="008874DC">
            <w:pPr>
              <w:pStyle w:val="ShortAnswerStyle"/>
            </w:pPr>
          </w:p>
          <w:p w:rsidR="008874DC" w:rsidRPr="00B15693" w:rsidRDefault="008874DC" w:rsidP="008874DC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</w:tc>
      </w:tr>
      <w:tr w:rsidR="008874DC" w:rsidTr="008166A0">
        <w:trPr>
          <w:cantSplit/>
        </w:trPr>
        <w:tc>
          <w:tcPr>
            <w:tcW w:w="534" w:type="dxa"/>
          </w:tcPr>
          <w:p w:rsidR="008874DC" w:rsidRPr="00B15693" w:rsidRDefault="008874DC" w:rsidP="008874DC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25.</w:t>
            </w:r>
          </w:p>
        </w:tc>
        <w:tc>
          <w:tcPr>
            <w:tcW w:w="10206" w:type="dxa"/>
          </w:tcPr>
          <w:p w:rsidR="0028316B" w:rsidRDefault="0028316B" w:rsidP="008874DC">
            <w:pPr>
              <w:pStyle w:val="ShortAnswerStyle"/>
            </w:pPr>
            <w:r>
              <w:t>Tess records her times for ten 100 metre sprints.</w:t>
            </w:r>
          </w:p>
          <w:p w:rsidR="0028316B" w:rsidRDefault="0028316B" w:rsidP="008874DC">
            <w:pPr>
              <w:pStyle w:val="ShortAnswerStyle"/>
            </w:pPr>
          </w:p>
          <w:p w:rsidR="0028316B" w:rsidRDefault="0028316B" w:rsidP="008874DC">
            <w:pPr>
              <w:pStyle w:val="ShortAnswerStyle"/>
            </w:pPr>
            <w:r>
              <w:t>They were (in seconds) : 12.5,    11.2,    11.6,    11.9,    12.1,    11.4,    11.1,    11.4,    12.0,    11.0.</w:t>
            </w:r>
          </w:p>
          <w:p w:rsidR="0028316B" w:rsidRDefault="0028316B" w:rsidP="008874DC">
            <w:pPr>
              <w:pStyle w:val="ShortAnswerStyle"/>
            </w:pPr>
          </w:p>
          <w:p w:rsidR="0028316B" w:rsidRDefault="0028316B" w:rsidP="008874DC">
            <w:pPr>
              <w:pStyle w:val="ShortAnswerStyle"/>
            </w:pPr>
            <w:r>
              <w:t>What is the interquartile range of the times?</w:t>
            </w:r>
          </w:p>
          <w:p w:rsidR="008874DC" w:rsidRDefault="0028316B" w:rsidP="008874DC">
            <w:pPr>
              <w:pStyle w:val="ShortAnswerStyle"/>
            </w:pPr>
            <w:r>
              <w:t xml:space="preserve"> </w:t>
            </w:r>
          </w:p>
          <w:p w:rsidR="008874DC" w:rsidRDefault="008874DC" w:rsidP="008874DC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  <w:p w:rsidR="008874DC" w:rsidRDefault="008874DC" w:rsidP="008874DC">
            <w:pPr>
              <w:pStyle w:val="ShortAnswerStyle"/>
            </w:pPr>
          </w:p>
          <w:p w:rsidR="008874DC" w:rsidRPr="00B15693" w:rsidRDefault="008874DC" w:rsidP="008874DC">
            <w:pPr>
              <w:pStyle w:val="ShortAnswerStyle"/>
            </w:pPr>
            <w:r>
              <w:t>…………………………………………………………………………………………………………….</w:t>
            </w:r>
          </w:p>
        </w:tc>
      </w:tr>
      <w:tr w:rsidR="00585325" w:rsidTr="008166A0">
        <w:trPr>
          <w:cantSplit/>
        </w:trPr>
        <w:tc>
          <w:tcPr>
            <w:tcW w:w="534" w:type="dxa"/>
          </w:tcPr>
          <w:p w:rsidR="00585325" w:rsidRPr="00B15693" w:rsidRDefault="00585325" w:rsidP="008874DC">
            <w:pPr>
              <w:pStyle w:val="Numbering"/>
              <w:rPr>
                <w:rFonts w:ascii="Times New Roman" w:hAnsi="Times New Roman"/>
              </w:rPr>
            </w:pPr>
          </w:p>
        </w:tc>
        <w:tc>
          <w:tcPr>
            <w:tcW w:w="10206" w:type="dxa"/>
          </w:tcPr>
          <w:p w:rsidR="00585325" w:rsidRDefault="00585325" w:rsidP="00585325">
            <w:pPr>
              <w:pStyle w:val="ShortAnswerStyle"/>
              <w:jc w:val="center"/>
            </w:pPr>
            <w:r>
              <w:rPr>
                <w:b/>
                <w:sz w:val="36"/>
                <w:szCs w:val="36"/>
              </w:rPr>
              <w:t>End of Section I</w:t>
            </w:r>
          </w:p>
        </w:tc>
      </w:tr>
    </w:tbl>
    <w:p w:rsidR="004A7FD9" w:rsidRDefault="004A7FD9"/>
    <w:p w:rsidR="00066CC3" w:rsidRDefault="00066CC3">
      <w:r>
        <w:br w:type="page"/>
      </w: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  <w:r>
        <w:rPr>
          <w:rFonts w:ascii="Arial" w:eastAsia="Times New Roman" w:hAnsi="Arial" w:cs="Arial"/>
          <w:sz w:val="32"/>
          <w:szCs w:val="32"/>
        </w:rPr>
        <w:t xml:space="preserve">Yearly Examination             </w:t>
      </w:r>
    </w:p>
    <w:p w:rsidR="004E1F9D" w:rsidRDefault="004E1F9D" w:rsidP="004E1F9D">
      <w:pPr>
        <w:rPr>
          <w:rFonts w:ascii="Arial" w:eastAsia="Times New Roman" w:hAnsi="Arial" w:cs="Arial"/>
          <w:b/>
          <w:sz w:val="32"/>
          <w:szCs w:val="32"/>
        </w:rPr>
      </w:pPr>
      <w:r>
        <w:rPr>
          <w:rFonts w:ascii="Arial" w:eastAsia="Times New Roman" w:hAnsi="Arial" w:cs="Arial"/>
          <w:b/>
          <w:sz w:val="32"/>
          <w:szCs w:val="32"/>
        </w:rPr>
        <w:t>Mathematics</w:t>
      </w:r>
      <w:r>
        <w:rPr>
          <w:rFonts w:ascii="Arial" w:eastAsia="Times New Roman" w:hAnsi="Arial" w:cs="Arial"/>
          <w:b/>
          <w:sz w:val="32"/>
          <w:szCs w:val="32"/>
        </w:rPr>
        <w:tab/>
      </w:r>
      <w:r>
        <w:rPr>
          <w:rFonts w:ascii="Arial" w:eastAsia="Times New Roman" w:hAnsi="Arial" w:cs="Arial"/>
          <w:b/>
          <w:sz w:val="32"/>
          <w:szCs w:val="32"/>
        </w:rPr>
        <w:tab/>
      </w:r>
      <w:r>
        <w:rPr>
          <w:rFonts w:ascii="Arial" w:eastAsia="Times New Roman" w:hAnsi="Arial" w:cs="Arial"/>
          <w:b/>
          <w:sz w:val="32"/>
          <w:szCs w:val="32"/>
        </w:rPr>
        <w:tab/>
      </w:r>
    </w:p>
    <w:p w:rsidR="004E1F9D" w:rsidRDefault="004E1F9D" w:rsidP="004E1F9D">
      <w:pPr>
        <w:rPr>
          <w:rFonts w:ascii="Times New Roman" w:eastAsia="Times New Roman" w:hAnsi="Times New Roman"/>
        </w:rPr>
      </w:pPr>
      <w:r>
        <w:rPr>
          <w:rFonts w:ascii="Arial" w:eastAsia="Times New Roman" w:hAnsi="Arial" w:cs="Arial"/>
          <w:b/>
          <w:sz w:val="32"/>
          <w:szCs w:val="32"/>
        </w:rPr>
        <w:tab/>
      </w:r>
    </w:p>
    <w:p w:rsidR="004E1F9D" w:rsidRDefault="004E1F9D" w:rsidP="004E1F9D">
      <w:pPr>
        <w:rPr>
          <w:rFonts w:ascii="Times New Roman" w:eastAsia="Times New Roman" w:hAnsi="Times New Roman"/>
        </w:rPr>
      </w:pPr>
      <w:r>
        <w:rPr>
          <w:rFonts w:ascii="Arial" w:eastAsia="Times New Roman" w:hAnsi="Arial" w:cs="Arial"/>
          <w:b/>
          <w:sz w:val="32"/>
          <w:szCs w:val="32"/>
        </w:rPr>
        <w:tab/>
      </w:r>
      <w:r>
        <w:rPr>
          <w:rFonts w:ascii="Arial" w:eastAsia="Times New Roman" w:hAnsi="Arial" w:cs="Arial"/>
          <w:b/>
          <w:sz w:val="32"/>
          <w:szCs w:val="32"/>
        </w:rPr>
        <w:tab/>
      </w:r>
      <w:r>
        <w:rPr>
          <w:rFonts w:ascii="Arial" w:eastAsia="Times New Roman" w:hAnsi="Arial" w:cs="Arial"/>
          <w:b/>
          <w:sz w:val="32"/>
          <w:szCs w:val="32"/>
        </w:rPr>
        <w:tab/>
      </w: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rPr>
          <w:rFonts w:ascii="Arial" w:eastAsia="Times New Roman" w:hAnsi="Arial" w:cs="Arial"/>
          <w:b/>
          <w:sz w:val="44"/>
          <w:szCs w:val="4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3BBA571" wp14:editId="20C68D16">
                <wp:simplePos x="0" y="0"/>
                <wp:positionH relativeFrom="column">
                  <wp:posOffset>2933700</wp:posOffset>
                </wp:positionH>
                <wp:positionV relativeFrom="paragraph">
                  <wp:posOffset>299085</wp:posOffset>
                </wp:positionV>
                <wp:extent cx="3263900" cy="6372225"/>
                <wp:effectExtent l="0" t="0" r="0" b="9525"/>
                <wp:wrapTight wrapText="bothSides">
                  <wp:wrapPolygon edited="0">
                    <wp:start x="0" y="0"/>
                    <wp:lineTo x="0" y="21568"/>
                    <wp:lineTo x="21432" y="21568"/>
                    <wp:lineTo x="21432" y="0"/>
                    <wp:lineTo x="0" y="0"/>
                  </wp:wrapPolygon>
                </wp:wrapTight>
                <wp:docPr id="217" name="Text 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63900" cy="6372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30212" w:rsidRDefault="00C30212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C30212" w:rsidRDefault="00C30212" w:rsidP="004E1F9D">
                            <w:pPr>
                              <w:spacing w:after="120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75 marks</w:t>
                            </w:r>
                          </w:p>
                          <w:p w:rsidR="00C30212" w:rsidRDefault="00C30212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Time allowed for this section is </w:t>
                            </w:r>
                          </w:p>
                          <w:p w:rsidR="00C30212" w:rsidRDefault="00C30212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 hour and 30 minutes</w:t>
                            </w:r>
                          </w:p>
                          <w:p w:rsidR="00C30212" w:rsidRDefault="00C30212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C30212" w:rsidRDefault="00C30212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This section has TWO parts</w:t>
                            </w:r>
                          </w:p>
                          <w:p w:rsidR="00C30212" w:rsidRDefault="00C30212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C30212" w:rsidRDefault="00C30212" w:rsidP="004E1F9D">
                            <w:pPr>
                              <w:spacing w:after="120"/>
                              <w:ind w:left="993" w:hanging="993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Part A – Fifty multiple-choice questions worth 1 mark each.</w:t>
                            </w:r>
                          </w:p>
                          <w:p w:rsidR="00C30212" w:rsidRDefault="00C30212" w:rsidP="004E1F9D">
                            <w:pPr>
                              <w:spacing w:after="120"/>
                              <w:ind w:left="993" w:hanging="993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              Mark your answers on the separate answer sheet provided at the end of the examination.</w:t>
                            </w:r>
                          </w:p>
                          <w:p w:rsidR="00C30212" w:rsidRDefault="00C30212" w:rsidP="004E1F9D">
                            <w:pPr>
                              <w:ind w:left="993" w:hanging="993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Part B – Longer answer questions worth a total of 25 marks.</w:t>
                            </w:r>
                          </w:p>
                          <w:p w:rsidR="00C30212" w:rsidRDefault="00C30212" w:rsidP="004E1F9D">
                            <w:pPr>
                              <w:ind w:left="993" w:hanging="993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               Write all answers and working in the spaces provided on this examination paper.</w:t>
                            </w:r>
                          </w:p>
                          <w:p w:rsidR="00C30212" w:rsidRDefault="00C30212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C30212" w:rsidRDefault="00C30212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Calculators may be used in this section.</w:t>
                            </w:r>
                          </w:p>
                          <w:p w:rsidR="00C30212" w:rsidRDefault="00C30212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C30212" w:rsidRDefault="00C30212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Do not commence Section 2 until you are instructed to do so.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BBA571" id="Text Box 217" o:spid="_x0000_s1027" type="#_x0000_t202" style="position:absolute;margin-left:231pt;margin-top:23.55pt;width:257pt;height:501.7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" stroked="f">
                <v:textbox>
                  <w:txbxContent>
                    <w:p w:rsidR="00C30212" w:rsidRDefault="00C30212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</w:p>
                    <w:p w:rsidR="00C30212" w:rsidRDefault="00C30212" w:rsidP="004E1F9D">
                      <w:pPr>
                        <w:spacing w:after="120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75 marks</w:t>
                      </w:r>
                    </w:p>
                    <w:p w:rsidR="00C30212" w:rsidRDefault="00C30212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Time allowed for this section is </w:t>
                      </w:r>
                    </w:p>
                    <w:p w:rsidR="00C30212" w:rsidRDefault="00C30212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 hour and 30 minutes</w:t>
                      </w:r>
                    </w:p>
                    <w:p w:rsidR="00C30212" w:rsidRDefault="00C30212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</w:p>
                    <w:p w:rsidR="00C30212" w:rsidRDefault="00C30212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This section has TWO parts</w:t>
                      </w:r>
                    </w:p>
                    <w:p w:rsidR="00C30212" w:rsidRDefault="00C30212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</w:p>
                    <w:p w:rsidR="00C30212" w:rsidRDefault="00C30212" w:rsidP="004E1F9D">
                      <w:pPr>
                        <w:spacing w:after="120"/>
                        <w:ind w:left="993" w:hanging="993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Part A – Fifty multiple-choice questions worth 1 mark each.</w:t>
                      </w:r>
                    </w:p>
                    <w:p w:rsidR="00C30212" w:rsidRDefault="00C30212" w:rsidP="004E1F9D">
                      <w:pPr>
                        <w:spacing w:after="120"/>
                        <w:ind w:left="993" w:hanging="993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              Mark your answers on the separate answer sheet provided at the end of the examination.</w:t>
                      </w:r>
                    </w:p>
                    <w:p w:rsidR="00C30212" w:rsidRDefault="00C30212" w:rsidP="004E1F9D">
                      <w:pPr>
                        <w:ind w:left="993" w:hanging="993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Part B – Longer answer questions worth a total of 25 marks.</w:t>
                      </w:r>
                    </w:p>
                    <w:p w:rsidR="00C30212" w:rsidRDefault="00C30212" w:rsidP="004E1F9D">
                      <w:pPr>
                        <w:ind w:left="993" w:hanging="993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               Write all answers and working in the spaces provided on this examination paper.</w:t>
                      </w:r>
                    </w:p>
                    <w:p w:rsidR="00C30212" w:rsidRDefault="00C30212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</w:p>
                    <w:p w:rsidR="00C30212" w:rsidRDefault="00C30212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Calculators may be used in this section.</w:t>
                      </w:r>
                    </w:p>
                    <w:p w:rsidR="00C30212" w:rsidRDefault="00C30212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</w:p>
                    <w:p w:rsidR="00C30212" w:rsidRDefault="00C30212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Do not commence Section 2 until you are instructed to do so.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Arial" w:eastAsia="Times New Roman" w:hAnsi="Arial" w:cs="Arial"/>
          <w:b/>
          <w:sz w:val="44"/>
          <w:szCs w:val="44"/>
        </w:rPr>
        <w:t xml:space="preserve">Section 2 </w:t>
      </w: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C1F3ED5" wp14:editId="55BA7A46">
                <wp:simplePos x="0" y="0"/>
                <wp:positionH relativeFrom="column">
                  <wp:posOffset>2804795</wp:posOffset>
                </wp:positionH>
                <wp:positionV relativeFrom="paragraph">
                  <wp:posOffset>25400</wp:posOffset>
                </wp:positionV>
                <wp:extent cx="0" cy="4676775"/>
                <wp:effectExtent l="0" t="0" r="19050" b="9525"/>
                <wp:wrapTight wrapText="bothSides">
                  <wp:wrapPolygon edited="0">
                    <wp:start x="-1" y="0"/>
                    <wp:lineTo x="-1" y="21556"/>
                    <wp:lineTo x="-1" y="21556"/>
                    <wp:lineTo x="-1" y="0"/>
                    <wp:lineTo x="-1" y="0"/>
                  </wp:wrapPolygon>
                </wp:wrapTight>
                <wp:docPr id="216" name="Straight Connector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4676775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864D49D" id="Straight Connector 216" o:spid="_x0000_s1026" style="position:absolute;flip:y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20.85pt,2pt" to="220.85pt,37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" strokeweight="1.25pt">
                <w10:wrap type="tight"/>
              </v:line>
            </w:pict>
          </mc:Fallback>
        </mc:AlternateContent>
      </w: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r>
        <w:rPr>
          <w:rFonts w:ascii="Times New Roman" w:eastAsia="Times New Roman" w:hAnsi="Times New Roman"/>
          <w:b/>
        </w:rPr>
        <w:br w:type="page"/>
      </w:r>
    </w:p>
    <w:p w:rsidR="00BC7F25" w:rsidRDefault="00BC7F25"/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ayout w:type="fixed"/>
        <w:tblCellMar>
          <w:top w:w="113" w:type="dxa"/>
          <w:bottom w:w="57" w:type="dxa"/>
        </w:tblCellMar>
        <w:tblLook w:val="04A0" w:firstRow="1" w:lastRow="0" w:firstColumn="1" w:lastColumn="0" w:noHBand="0" w:noVBand="1"/>
      </w:tblPr>
      <w:tblGrid>
        <w:gridCol w:w="817"/>
        <w:gridCol w:w="9865"/>
      </w:tblGrid>
      <w:tr w:rsidR="00BC7F25" w:rsidRPr="00C25037" w:rsidTr="005F0A22">
        <w:trPr>
          <w:cantSplit/>
        </w:trPr>
        <w:tc>
          <w:tcPr>
            <w:tcW w:w="817" w:type="dxa"/>
            <w:tcBorders>
              <w:top w:val="nil"/>
              <w:bottom w:val="nil"/>
            </w:tcBorders>
          </w:tcPr>
          <w:p w:rsidR="00BC7F25" w:rsidRPr="00C25037" w:rsidRDefault="00BC7F25" w:rsidP="00C25037">
            <w:pPr>
              <w:rPr>
                <w:rFonts w:ascii="Times New Roman" w:hAnsi="Times New Roman"/>
              </w:rPr>
            </w:pPr>
          </w:p>
        </w:tc>
        <w:tc>
          <w:tcPr>
            <w:tcW w:w="9865" w:type="dxa"/>
            <w:tcBorders>
              <w:top w:val="nil"/>
              <w:bottom w:val="nil"/>
            </w:tcBorders>
          </w:tcPr>
          <w:p w:rsidR="00BC7F25" w:rsidRPr="00640856" w:rsidRDefault="00C25037" w:rsidP="001617F0">
            <w:pPr>
              <w:pStyle w:val="NoSpacing"/>
              <w:rPr>
                <w:rFonts w:ascii="Times New Roman" w:hAnsi="Times New Roman"/>
              </w:rPr>
            </w:pPr>
            <w:r w:rsidRPr="00640856">
              <w:rPr>
                <w:rFonts w:ascii="Times New Roman" w:hAnsi="Times New Roman"/>
              </w:rPr>
              <w:t>Use the multiple choice answer sheet at the end of the paper to record your answers.</w:t>
            </w:r>
          </w:p>
          <w:p w:rsidR="00C25037" w:rsidRPr="00640856" w:rsidRDefault="00C25037" w:rsidP="001617F0">
            <w:pPr>
              <w:pStyle w:val="NoSpacing"/>
              <w:rPr>
                <w:rFonts w:ascii="Times New Roman" w:hAnsi="Times New Roman"/>
              </w:rPr>
            </w:pPr>
            <w:r w:rsidRPr="00640856">
              <w:rPr>
                <w:rFonts w:ascii="Times New Roman" w:hAnsi="Times New Roman"/>
              </w:rPr>
              <w:t>Complete</w:t>
            </w:r>
            <w:r w:rsidR="0025607E">
              <w:rPr>
                <w:rFonts w:ascii="Times New Roman" w:hAnsi="Times New Roman"/>
              </w:rPr>
              <w:t>ly</w:t>
            </w:r>
            <w:r w:rsidRPr="00640856">
              <w:rPr>
                <w:rFonts w:ascii="Times New Roman" w:hAnsi="Times New Roman"/>
              </w:rPr>
              <w:t xml:space="preserve"> shade the bubble corresponding to the correct answer for each question.</w:t>
            </w:r>
          </w:p>
          <w:p w:rsidR="00640856" w:rsidRPr="00C25037" w:rsidRDefault="00640856" w:rsidP="001617F0">
            <w:pPr>
              <w:pStyle w:val="NoSpacing"/>
            </w:pPr>
          </w:p>
        </w:tc>
      </w:tr>
      <w:tr w:rsidR="00BC7F25" w:rsidRPr="00C25037" w:rsidTr="005F0A22">
        <w:trPr>
          <w:cantSplit/>
        </w:trPr>
        <w:tc>
          <w:tcPr>
            <w:tcW w:w="817" w:type="dxa"/>
            <w:tcBorders>
              <w:top w:val="nil"/>
            </w:tcBorders>
          </w:tcPr>
          <w:p w:rsidR="00BC7F25" w:rsidRPr="00B15693" w:rsidRDefault="00BC7F25" w:rsidP="006D66EC">
            <w:pPr>
              <w:pStyle w:val="ListParagraph"/>
              <w:numPr>
                <w:ilvl w:val="0"/>
                <w:numId w:val="12"/>
              </w:numPr>
              <w:spacing w:before="240"/>
              <w:ind w:left="714" w:hanging="357"/>
              <w:rPr>
                <w:rFonts w:cs="Times New Roman"/>
              </w:rPr>
            </w:pPr>
          </w:p>
        </w:tc>
        <w:tc>
          <w:tcPr>
            <w:tcW w:w="9865" w:type="dxa"/>
            <w:tcBorders>
              <w:top w:val="nil"/>
            </w:tcBorders>
          </w:tcPr>
          <w:p w:rsidR="00BC7F25" w:rsidRPr="00920D2F" w:rsidRDefault="005A4226" w:rsidP="00B15693">
            <w:pPr>
              <w:pStyle w:val="MCSectionStyle"/>
              <w:rPr>
                <w:position w:val="-50"/>
              </w:rPr>
            </w:pPr>
            <w:r>
              <w:t xml:space="preserve"> </w:t>
            </w:r>
            <w:r>
              <w:rPr>
                <w:color w:val="FF0000"/>
              </w:rPr>
              <w:t xml:space="preserve"> </w:t>
            </w:r>
            <w:r w:rsidRPr="00920D2F">
              <w:rPr>
                <w:color w:val="FF0000"/>
                <w:position w:val="-50"/>
              </w:rPr>
              <w:object w:dxaOrig="1638" w:dyaOrig="316">
                <v:shape id="_x0000_i1060" type="#_x0000_t75" style="width:82.2pt;height:15.6pt" o:ole="">
                  <v:imagedata r:id="rId103" o:title=""/>
                </v:shape>
                <o:OLEObject Type="Embed" ProgID="FXEquation.Equation" ShapeID="_x0000_i1060" DrawAspect="Content" ObjectID="_1471897514" r:id="rId104"/>
              </w:object>
            </w:r>
            <w:r w:rsidRPr="00920D2F">
              <w:rPr>
                <w:color w:val="FF0000"/>
                <w:position w:val="-50"/>
              </w:rPr>
              <w:t xml:space="preserve"> </w:t>
            </w:r>
          </w:p>
          <w:p w:rsidR="005F0A22" w:rsidRDefault="005F0A22" w:rsidP="00B15693">
            <w:pPr>
              <w:pStyle w:val="MCSectionStyle"/>
            </w:pPr>
          </w:p>
          <w:p w:rsidR="005F0A22" w:rsidRPr="00B15693" w:rsidRDefault="005F0A22" w:rsidP="005A4226">
            <w:pPr>
              <w:pStyle w:val="MCSectionStyle"/>
            </w:pPr>
            <w:r>
              <w:t xml:space="preserve">      A.     </w:t>
            </w:r>
            <w:r w:rsidR="005A4226">
              <w:t xml:space="preserve"> </w:t>
            </w:r>
            <w:r w:rsidR="005A4226" w:rsidRPr="005A4226">
              <w:rPr>
                <w:color w:val="FF0000"/>
                <w:position w:val="-2"/>
              </w:rPr>
              <w:object w:dxaOrig="342" w:dyaOrig="194">
                <v:shape id="_x0000_i1061" type="#_x0000_t75" style="width:17.4pt;height:9.6pt" o:ole="">
                  <v:imagedata r:id="rId105" o:title=""/>
                </v:shape>
                <o:OLEObject Type="Embed" ProgID="FXEquation.Equation" ShapeID="_x0000_i1061" DrawAspect="Content" ObjectID="_1471897515" r:id="rId106"/>
              </w:object>
            </w:r>
            <w:r w:rsidR="005A4226">
              <w:t xml:space="preserve"> </w:t>
            </w:r>
            <w:r>
              <w:t xml:space="preserve">          </w:t>
            </w:r>
            <w:r w:rsidR="005A4226">
              <w:t xml:space="preserve">         </w:t>
            </w:r>
            <w:r>
              <w:t xml:space="preserve">B.     </w:t>
            </w:r>
            <w:r w:rsidR="005A4226">
              <w:t xml:space="preserve"> </w:t>
            </w:r>
            <w:r w:rsidR="005A4226" w:rsidRPr="005A4226">
              <w:rPr>
                <w:color w:val="FF0000"/>
                <w:position w:val="-2"/>
              </w:rPr>
              <w:object w:dxaOrig="342" w:dyaOrig="194">
                <v:shape id="_x0000_i1062" type="#_x0000_t75" style="width:17.4pt;height:9.6pt" o:ole="">
                  <v:imagedata r:id="rId107" o:title=""/>
                </v:shape>
                <o:OLEObject Type="Embed" ProgID="FXEquation.Equation" ShapeID="_x0000_i1062" DrawAspect="Content" ObjectID="_1471897516" r:id="rId108"/>
              </w:object>
            </w:r>
            <w:r w:rsidR="005A4226">
              <w:t xml:space="preserve"> </w:t>
            </w:r>
            <w:r>
              <w:t xml:space="preserve">         </w:t>
            </w:r>
            <w:r w:rsidR="005A4226">
              <w:t xml:space="preserve">       </w:t>
            </w:r>
            <w:r w:rsidR="00367D27">
              <w:t xml:space="preserve">   </w:t>
            </w:r>
            <w:r>
              <w:t xml:space="preserve">C.        </w:t>
            </w:r>
            <w:r w:rsidR="005A4226">
              <w:t xml:space="preserve"> </w:t>
            </w:r>
            <w:r w:rsidR="005A4226" w:rsidRPr="005A4226">
              <w:rPr>
                <w:color w:val="FF0000"/>
                <w:position w:val="-2"/>
              </w:rPr>
              <w:object w:dxaOrig="222" w:dyaOrig="194">
                <v:shape id="_x0000_i1063" type="#_x0000_t75" style="width:11.4pt;height:9.6pt" o:ole="">
                  <v:imagedata r:id="rId109" o:title=""/>
                </v:shape>
                <o:OLEObject Type="Embed" ProgID="FXEquation.Equation" ShapeID="_x0000_i1063" DrawAspect="Content" ObjectID="_1471897517" r:id="rId110"/>
              </w:object>
            </w:r>
            <w:r w:rsidR="005A4226">
              <w:t xml:space="preserve"> </w:t>
            </w:r>
            <w:r>
              <w:t xml:space="preserve">      </w:t>
            </w:r>
            <w:r w:rsidR="005A4226">
              <w:t xml:space="preserve">             </w:t>
            </w:r>
            <w:r>
              <w:t xml:space="preserve">D.    </w:t>
            </w:r>
            <w:r w:rsidR="005A4226">
              <w:t xml:space="preserve"> </w:t>
            </w:r>
            <w:r w:rsidR="005A4226" w:rsidRPr="005A4226">
              <w:rPr>
                <w:color w:val="FF0000"/>
                <w:position w:val="-2"/>
              </w:rPr>
              <w:object w:dxaOrig="128" w:dyaOrig="194">
                <v:shape id="_x0000_i1064" type="#_x0000_t75" style="width:6.6pt;height:9.6pt" o:ole="">
                  <v:imagedata r:id="rId111" o:title=""/>
                </v:shape>
                <o:OLEObject Type="Embed" ProgID="FXEquation.Equation" ShapeID="_x0000_i1064" DrawAspect="Content" ObjectID="_1471897518" r:id="rId112"/>
              </w:object>
            </w:r>
            <w:r w:rsidR="005A4226">
              <w:t xml:space="preserve"> </w:t>
            </w:r>
          </w:p>
        </w:tc>
      </w:tr>
      <w:tr w:rsidR="005F0A22" w:rsidRPr="00C25037" w:rsidTr="005F0A22">
        <w:trPr>
          <w:cantSplit/>
        </w:trPr>
        <w:tc>
          <w:tcPr>
            <w:tcW w:w="817" w:type="dxa"/>
          </w:tcPr>
          <w:p w:rsidR="005F0A22" w:rsidRPr="00B15693" w:rsidRDefault="005F0A22" w:rsidP="005F0A22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5F0A22" w:rsidRDefault="007838EB" w:rsidP="007838EB">
            <w:pPr>
              <w:pStyle w:val="MCSectionStyle"/>
              <w:spacing w:after="120"/>
            </w:pPr>
            <w:r>
              <w:rPr>
                <w:noProof/>
              </w:rPr>
              <w:drawing>
                <wp:anchor distT="0" distB="0" distL="114300" distR="114300" simplePos="0" relativeHeight="251644928" behindDoc="0" locked="0" layoutInCell="1" allowOverlap="1" wp14:anchorId="57226AA1" wp14:editId="5E619115">
                  <wp:simplePos x="0" y="0"/>
                  <wp:positionH relativeFrom="column">
                    <wp:posOffset>4863354</wp:posOffset>
                  </wp:positionH>
                  <wp:positionV relativeFrom="paragraph">
                    <wp:posOffset>-5715</wp:posOffset>
                  </wp:positionV>
                  <wp:extent cx="774722" cy="1127760"/>
                  <wp:effectExtent l="0" t="0" r="6350" b="0"/>
                  <wp:wrapNone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100_1649.JPG"/>
                          <pic:cNvPicPr/>
                        </pic:nvPicPr>
                        <pic:blipFill rotWithShape="1"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744" t="57766" r="40576" b="2094"/>
                          <a:stretch/>
                        </pic:blipFill>
                        <pic:spPr bwMode="auto">
                          <a:xfrm>
                            <a:off x="0" y="0"/>
                            <a:ext cx="778678" cy="1133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5A4226">
              <w:t>A tenn</w:t>
            </w:r>
            <w:r>
              <w:t>is player hits a ball a distance of 24 m.</w:t>
            </w:r>
          </w:p>
          <w:p w:rsidR="007838EB" w:rsidRDefault="007838EB" w:rsidP="007838EB">
            <w:pPr>
              <w:pStyle w:val="MCSectionStyle"/>
              <w:spacing w:after="120"/>
            </w:pPr>
            <w:r>
              <w:t>The ball takes half a second to travel the distance.</w:t>
            </w:r>
          </w:p>
          <w:p w:rsidR="005F0A22" w:rsidRDefault="007838EB" w:rsidP="00272A3B">
            <w:pPr>
              <w:pStyle w:val="MCSectionStyle"/>
              <w:spacing w:after="120"/>
            </w:pPr>
            <w:r>
              <w:t>What was the speed of the ball?</w:t>
            </w:r>
          </w:p>
          <w:p w:rsidR="007838EB" w:rsidRDefault="00272A3B" w:rsidP="007838EB">
            <w:pPr>
              <w:pStyle w:val="MCSectionStyle"/>
              <w:spacing w:after="120"/>
            </w:pPr>
            <w:r>
              <w:t xml:space="preserve">      A.     12 metres/second.</w:t>
            </w:r>
            <w:r w:rsidR="005F0A22">
              <w:t xml:space="preserve">        </w:t>
            </w:r>
            <w:r w:rsidR="007838EB">
              <w:t xml:space="preserve">              </w:t>
            </w:r>
            <w:r w:rsidR="005F0A22">
              <w:t xml:space="preserve">B.    </w:t>
            </w:r>
            <w:r>
              <w:t>24 metres/second</w:t>
            </w:r>
            <w:r w:rsidR="005F0A22">
              <w:t xml:space="preserve">        </w:t>
            </w:r>
          </w:p>
          <w:p w:rsidR="005F0A22" w:rsidRPr="00B15693" w:rsidRDefault="007838EB" w:rsidP="00272A3B">
            <w:pPr>
              <w:pStyle w:val="MCSectionStyle"/>
            </w:pPr>
            <w:r>
              <w:t xml:space="preserve">      </w:t>
            </w:r>
            <w:r w:rsidR="005F0A22">
              <w:t>C.</w:t>
            </w:r>
            <w:r>
              <w:t xml:space="preserve">     </w:t>
            </w:r>
            <w:r w:rsidR="00272A3B">
              <w:t>48 metres/second</w:t>
            </w:r>
            <w:r>
              <w:t xml:space="preserve">             </w:t>
            </w:r>
            <w:r w:rsidR="005F0A22">
              <w:t xml:space="preserve">          D.    </w:t>
            </w:r>
            <w:r w:rsidR="00272A3B">
              <w:t>96 metres/second</w:t>
            </w:r>
          </w:p>
        </w:tc>
      </w:tr>
      <w:tr w:rsidR="005F0A22" w:rsidRPr="00C25037" w:rsidTr="005F0A22">
        <w:trPr>
          <w:cantSplit/>
        </w:trPr>
        <w:tc>
          <w:tcPr>
            <w:tcW w:w="817" w:type="dxa"/>
          </w:tcPr>
          <w:p w:rsidR="005F0A22" w:rsidRPr="00B15693" w:rsidRDefault="005F0A22" w:rsidP="005F0A22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5F0A22" w:rsidRDefault="00272A3B" w:rsidP="00385F5D">
            <w:pPr>
              <w:pStyle w:val="MCSectionStyle"/>
              <w:spacing w:after="120"/>
            </w:pPr>
            <w:r>
              <w:t>S</w:t>
            </w:r>
            <w:r w:rsidR="00385F5D">
              <w:t>helley is paid to deliver catalogues.</w:t>
            </w:r>
          </w:p>
          <w:p w:rsidR="00385F5D" w:rsidRDefault="00385F5D" w:rsidP="00385F5D">
            <w:pPr>
              <w:pStyle w:val="MCSectionStyle"/>
              <w:spacing w:after="120"/>
            </w:pPr>
            <w:r>
              <w:t xml:space="preserve">She </w:t>
            </w:r>
            <w:r w:rsidR="00D75DA1">
              <w:t>receives 84 cents for every 20 catalogues she delivers.</w:t>
            </w:r>
          </w:p>
          <w:p w:rsidR="00D75DA1" w:rsidRDefault="00D75DA1" w:rsidP="00385F5D">
            <w:pPr>
              <w:pStyle w:val="MCSectionStyle"/>
              <w:spacing w:after="120"/>
            </w:pPr>
            <w:r>
              <w:t>On one day, she went to a suburb where she delivered 2,500 catalogues.</w:t>
            </w:r>
          </w:p>
          <w:p w:rsidR="00D75DA1" w:rsidRDefault="00D75DA1" w:rsidP="00385F5D">
            <w:pPr>
              <w:pStyle w:val="MCSectionStyle"/>
              <w:spacing w:after="120"/>
            </w:pPr>
            <w:r>
              <w:t xml:space="preserve">What was she paid for that day?  </w:t>
            </w:r>
          </w:p>
          <w:p w:rsidR="005F0A22" w:rsidRDefault="005F0A22" w:rsidP="00385F5D">
            <w:pPr>
              <w:pStyle w:val="MCSectionStyle"/>
              <w:spacing w:after="120"/>
            </w:pPr>
          </w:p>
          <w:p w:rsidR="005F0A22" w:rsidRPr="00B15693" w:rsidRDefault="005F0A22" w:rsidP="00D75DA1">
            <w:pPr>
              <w:pStyle w:val="MCSectionStyle"/>
              <w:spacing w:after="120"/>
            </w:pPr>
            <w:r>
              <w:t xml:space="preserve">      A.      </w:t>
            </w:r>
            <w:r w:rsidR="00D75DA1">
              <w:t>$105</w:t>
            </w:r>
            <w:r>
              <w:t xml:space="preserve">         </w:t>
            </w:r>
            <w:r w:rsidR="00D75DA1">
              <w:t xml:space="preserve">         </w:t>
            </w:r>
            <w:r>
              <w:t xml:space="preserve">B.      </w:t>
            </w:r>
            <w:r w:rsidR="00D75DA1">
              <w:t xml:space="preserve">$210        </w:t>
            </w:r>
            <w:r>
              <w:t xml:space="preserve">   </w:t>
            </w:r>
            <w:r w:rsidR="00367D27">
              <w:t xml:space="preserve">  </w:t>
            </w:r>
            <w:r>
              <w:t xml:space="preserve">    </w:t>
            </w:r>
            <w:r w:rsidR="00367D27">
              <w:t xml:space="preserve"> </w:t>
            </w:r>
            <w:r>
              <w:t xml:space="preserve">C.     </w:t>
            </w:r>
            <w:r w:rsidR="00DB145E">
              <w:t xml:space="preserve">$420  </w:t>
            </w:r>
            <w:r>
              <w:t xml:space="preserve">    </w:t>
            </w:r>
            <w:r w:rsidR="00DB145E">
              <w:t xml:space="preserve">      </w:t>
            </w:r>
            <w:r>
              <w:t xml:space="preserve">     D.    </w:t>
            </w:r>
            <w:r w:rsidR="00D75DA1">
              <w:t>$595</w:t>
            </w:r>
          </w:p>
        </w:tc>
      </w:tr>
      <w:tr w:rsidR="005F0A22" w:rsidRPr="00C25037" w:rsidTr="005F0A22">
        <w:trPr>
          <w:cantSplit/>
        </w:trPr>
        <w:tc>
          <w:tcPr>
            <w:tcW w:w="817" w:type="dxa"/>
          </w:tcPr>
          <w:p w:rsidR="005F0A22" w:rsidRPr="00B15693" w:rsidRDefault="005F0A22" w:rsidP="005F0A22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FB3FCF" w:rsidRDefault="00FB3FCF" w:rsidP="00385F5D">
            <w:pPr>
              <w:pStyle w:val="MCSectionStyle"/>
              <w:spacing w:after="120"/>
            </w:pPr>
            <w:r>
              <w:t>Dayna invested $600 in an account which paid simple interest.</w:t>
            </w:r>
          </w:p>
          <w:p w:rsidR="005F0A22" w:rsidRDefault="00FB3FCF" w:rsidP="00385F5D">
            <w:pPr>
              <w:pStyle w:val="MCSectionStyle"/>
              <w:spacing w:after="120"/>
            </w:pPr>
            <w:r>
              <w:t>She was paid $180 in interest at the end of 2 years.</w:t>
            </w:r>
          </w:p>
          <w:p w:rsidR="00FB3FCF" w:rsidRDefault="00FB3FCF" w:rsidP="00385F5D">
            <w:pPr>
              <w:pStyle w:val="MCSectionStyle"/>
              <w:spacing w:after="120"/>
            </w:pPr>
            <w:r>
              <w:t xml:space="preserve">What was the </w:t>
            </w:r>
            <w:r w:rsidR="001C1483">
              <w:t xml:space="preserve">annual </w:t>
            </w:r>
            <w:r>
              <w:t>rate of simple interest?</w:t>
            </w:r>
          </w:p>
          <w:p w:rsidR="005F0A22" w:rsidRDefault="005F0A22" w:rsidP="00385F5D">
            <w:pPr>
              <w:pStyle w:val="MCSectionStyle"/>
              <w:spacing w:after="120"/>
            </w:pPr>
          </w:p>
          <w:p w:rsidR="005F0A22" w:rsidRPr="00B15693" w:rsidRDefault="005F0A22" w:rsidP="001C1483">
            <w:pPr>
              <w:pStyle w:val="MCSectionStyle"/>
              <w:spacing w:after="120"/>
            </w:pPr>
            <w:r>
              <w:t xml:space="preserve">      A.     </w:t>
            </w:r>
            <w:r w:rsidR="001C1483">
              <w:t>3% p.a.</w:t>
            </w:r>
            <w:r>
              <w:t xml:space="preserve">          </w:t>
            </w:r>
            <w:r w:rsidR="001C1483">
              <w:t xml:space="preserve">      </w:t>
            </w:r>
            <w:r>
              <w:t xml:space="preserve">B.    </w:t>
            </w:r>
            <w:r w:rsidR="001C1483">
              <w:t>7.5% p.a.</w:t>
            </w:r>
            <w:r>
              <w:t xml:space="preserve">       </w:t>
            </w:r>
            <w:r w:rsidR="00367D27">
              <w:t xml:space="preserve">   </w:t>
            </w:r>
            <w:r>
              <w:t xml:space="preserve">   C.    </w:t>
            </w:r>
            <w:r w:rsidR="001C1483">
              <w:t>15%</w:t>
            </w:r>
            <w:r>
              <w:t xml:space="preserve"> </w:t>
            </w:r>
            <w:r w:rsidR="001C1483">
              <w:t>p.a.</w:t>
            </w:r>
            <w:r>
              <w:t xml:space="preserve">         </w:t>
            </w:r>
            <w:r w:rsidR="001C1483">
              <w:t xml:space="preserve">  </w:t>
            </w:r>
            <w:r>
              <w:t xml:space="preserve">D.   </w:t>
            </w:r>
            <w:r w:rsidR="001C1483">
              <w:t>30% p.a.</w:t>
            </w:r>
            <w:r>
              <w:t xml:space="preserve"> </w:t>
            </w:r>
          </w:p>
        </w:tc>
      </w:tr>
      <w:tr w:rsidR="005F0A22" w:rsidRPr="00C25037" w:rsidTr="005F0A22">
        <w:trPr>
          <w:cantSplit/>
        </w:trPr>
        <w:tc>
          <w:tcPr>
            <w:tcW w:w="817" w:type="dxa"/>
          </w:tcPr>
          <w:p w:rsidR="005F0A22" w:rsidRPr="00B15693" w:rsidRDefault="005F0A22" w:rsidP="005F0A22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5F0A22" w:rsidRDefault="0030139F" w:rsidP="006D66EC">
            <w:pPr>
              <w:pStyle w:val="MCSectionStyle"/>
              <w:spacing w:after="120"/>
            </w:pPr>
            <w:r>
              <w:t>AB and CD are intervals which intersect at G.</w:t>
            </w:r>
          </w:p>
          <w:p w:rsidR="0030139F" w:rsidRDefault="00D332D0" w:rsidP="006D66EC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>
                <v:shape id="_x0000_s1099" type="#_x0000_t75" style="position:absolute;margin-left:197.6pt;margin-top:10.25pt;width:286.75pt;height:149.95pt;z-index:251747328;mso-position-horizontal-relative:text;mso-position-vertical-relative:text">
                  <v:imagedata r:id="rId114" o:title=""/>
                </v:shape>
                <o:OLEObject Type="Embed" ProgID="FXDraw.Graphic" ShapeID="_x0000_s1099" DrawAspect="Content" ObjectID="_1471897589" r:id="rId115"/>
              </w:object>
            </w:r>
            <w:r w:rsidR="0030139F">
              <w:t>EG is perpendicular to AB.</w:t>
            </w:r>
          </w:p>
          <w:p w:rsidR="0030139F" w:rsidRDefault="0030139F" w:rsidP="006D66EC">
            <w:pPr>
              <w:pStyle w:val="MCSectionStyle"/>
              <w:spacing w:after="120"/>
              <w:rPr>
                <w:position w:val="-2"/>
              </w:rPr>
            </w:pPr>
            <w:r>
              <w:t xml:space="preserve"> </w:t>
            </w:r>
            <w:r w:rsidRPr="0030139F">
              <w:rPr>
                <w:color w:val="FF0000"/>
                <w:position w:val="-2"/>
              </w:rPr>
              <w:object w:dxaOrig="1470" w:dyaOrig="194">
                <v:shape id="_x0000_i1065" type="#_x0000_t75" style="width:73.8pt;height:9.6pt" o:ole="">
                  <v:imagedata r:id="rId116" o:title=""/>
                </v:shape>
                <o:OLEObject Type="Embed" ProgID="FXEquation.Equation" ShapeID="_x0000_i1065" DrawAspect="Content" ObjectID="_1471897519" r:id="rId117"/>
              </w:object>
            </w:r>
            <w:r w:rsidRPr="0030139F">
              <w:rPr>
                <w:position w:val="-2"/>
              </w:rPr>
              <w:t xml:space="preserve"> </w:t>
            </w:r>
          </w:p>
          <w:p w:rsidR="005F0A22" w:rsidRDefault="0030139F" w:rsidP="006D66EC">
            <w:pPr>
              <w:pStyle w:val="MCSectionStyle"/>
              <w:spacing w:after="120"/>
              <w:rPr>
                <w:position w:val="-2"/>
              </w:rPr>
            </w:pPr>
            <w:r>
              <w:rPr>
                <w:position w:val="-2"/>
              </w:rPr>
              <w:t xml:space="preserve"> </w:t>
            </w:r>
            <w:r w:rsidRPr="0030139F">
              <w:rPr>
                <w:color w:val="FF0000"/>
                <w:position w:val="-2"/>
              </w:rPr>
              <w:object w:dxaOrig="1181" w:dyaOrig="194">
                <v:shape id="_x0000_i1066" type="#_x0000_t75" style="width:58.8pt;height:9.6pt" o:ole="">
                  <v:imagedata r:id="rId118" o:title=""/>
                </v:shape>
                <o:OLEObject Type="Embed" ProgID="FXEquation.Equation" ShapeID="_x0000_i1066" DrawAspect="Content" ObjectID="_1471897520" r:id="rId119"/>
              </w:object>
            </w:r>
            <w:r w:rsidRPr="0030139F">
              <w:rPr>
                <w:position w:val="-2"/>
              </w:rPr>
              <w:t xml:space="preserve"> </w:t>
            </w:r>
          </w:p>
          <w:p w:rsidR="0030139F" w:rsidRPr="0030139F" w:rsidRDefault="0030139F" w:rsidP="006D66EC">
            <w:pPr>
              <w:pStyle w:val="MCSectionStyle"/>
              <w:spacing w:after="120"/>
              <w:rPr>
                <w:position w:val="-2"/>
              </w:rPr>
            </w:pPr>
          </w:p>
          <w:p w:rsidR="006D66EC" w:rsidRDefault="005F0A22" w:rsidP="006D66EC">
            <w:pPr>
              <w:pStyle w:val="MCSectionStyle"/>
              <w:spacing w:after="240"/>
              <w:ind w:right="5363"/>
            </w:pPr>
            <w:r>
              <w:t xml:space="preserve">      A.</w:t>
            </w:r>
            <w:r w:rsidR="0030139F">
              <w:t xml:space="preserve">     35</w:t>
            </w:r>
            <w:r w:rsidR="0030139F" w:rsidRPr="0030139F">
              <w:rPr>
                <w:vertAlign w:val="superscript"/>
              </w:rPr>
              <w:t>o</w:t>
            </w:r>
            <w:r>
              <w:t xml:space="preserve">            </w:t>
            </w:r>
          </w:p>
          <w:p w:rsidR="006D66EC" w:rsidRDefault="006D66EC" w:rsidP="006D66EC">
            <w:pPr>
              <w:pStyle w:val="MCSectionStyle"/>
              <w:spacing w:after="240"/>
            </w:pPr>
            <w:r>
              <w:t xml:space="preserve">   </w:t>
            </w:r>
            <w:r w:rsidR="005F0A22">
              <w:t xml:space="preserve">   B.     </w:t>
            </w:r>
            <w:r w:rsidR="0030139F">
              <w:t>45</w:t>
            </w:r>
            <w:r w:rsidR="0030139F" w:rsidRPr="0030139F">
              <w:rPr>
                <w:vertAlign w:val="superscript"/>
              </w:rPr>
              <w:t>o</w:t>
            </w:r>
            <w:r w:rsidR="005F0A22">
              <w:t xml:space="preserve">      </w:t>
            </w:r>
          </w:p>
          <w:p w:rsidR="006D66EC" w:rsidRDefault="005F0A22" w:rsidP="006D66EC">
            <w:pPr>
              <w:pStyle w:val="MCSectionStyle"/>
              <w:spacing w:after="240"/>
            </w:pPr>
            <w:r>
              <w:t xml:space="preserve">  </w:t>
            </w:r>
            <w:r w:rsidR="006D66EC">
              <w:t xml:space="preserve">   </w:t>
            </w:r>
            <w:r>
              <w:t xml:space="preserve"> C.</w:t>
            </w:r>
            <w:r w:rsidR="0030139F">
              <w:t xml:space="preserve">     55</w:t>
            </w:r>
            <w:r w:rsidR="0030139F" w:rsidRPr="0030139F">
              <w:rPr>
                <w:vertAlign w:val="superscript"/>
              </w:rPr>
              <w:t>o</w:t>
            </w:r>
            <w:r w:rsidR="0030139F">
              <w:t xml:space="preserve">     </w:t>
            </w:r>
            <w:r>
              <w:t xml:space="preserve">          </w:t>
            </w:r>
          </w:p>
          <w:p w:rsidR="005F0A22" w:rsidRPr="00B15693" w:rsidRDefault="005F0A22" w:rsidP="0030139F">
            <w:pPr>
              <w:pStyle w:val="MCSectionStyle"/>
              <w:spacing w:after="240"/>
            </w:pPr>
            <w:r>
              <w:t xml:space="preserve">    </w:t>
            </w:r>
            <w:r w:rsidR="006D66EC">
              <w:t xml:space="preserve">  </w:t>
            </w:r>
            <w:r>
              <w:t xml:space="preserve">D. </w:t>
            </w:r>
            <w:r w:rsidR="0030139F">
              <w:t xml:space="preserve">    125</w:t>
            </w:r>
            <w:r w:rsidR="0030139F" w:rsidRPr="0030139F">
              <w:rPr>
                <w:vertAlign w:val="superscript"/>
              </w:rPr>
              <w:t>o</w:t>
            </w:r>
            <w:r w:rsidR="0030139F">
              <w:t xml:space="preserve"> </w:t>
            </w:r>
          </w:p>
        </w:tc>
      </w:tr>
      <w:tr w:rsidR="005F0A22" w:rsidRPr="00C25037" w:rsidTr="005F0A22">
        <w:trPr>
          <w:cantSplit/>
        </w:trPr>
        <w:tc>
          <w:tcPr>
            <w:tcW w:w="817" w:type="dxa"/>
          </w:tcPr>
          <w:p w:rsidR="005F0A22" w:rsidRPr="00B15693" w:rsidRDefault="005F0A22" w:rsidP="005F0A22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5F0A22" w:rsidRDefault="00881ABA" w:rsidP="00385F5D">
            <w:pPr>
              <w:pStyle w:val="MCSectionStyle"/>
              <w:spacing w:after="120"/>
            </w:pPr>
            <w:r>
              <w:t>Which triangle below could be describes as follows?</w:t>
            </w:r>
          </w:p>
          <w:p w:rsidR="00881ABA" w:rsidRPr="00881ABA" w:rsidRDefault="00881ABA" w:rsidP="00385F5D">
            <w:pPr>
              <w:pStyle w:val="MCSectionStyle"/>
              <w:spacing w:after="120"/>
              <w:rPr>
                <w:rFonts w:asciiTheme="minorHAnsi" w:hAnsiTheme="minorHAnsi"/>
                <w:i/>
                <w:sz w:val="28"/>
                <w:szCs w:val="28"/>
              </w:rPr>
            </w:pPr>
            <w:r>
              <w:t xml:space="preserve">    </w:t>
            </w:r>
            <w:r>
              <w:rPr>
                <w:rFonts w:asciiTheme="minorHAnsi" w:hAnsiTheme="minorHAnsi"/>
                <w:i/>
                <w:sz w:val="28"/>
                <w:szCs w:val="28"/>
              </w:rPr>
              <w:t>A right scalene triangle.</w:t>
            </w:r>
          </w:p>
          <w:p w:rsidR="00881ABA" w:rsidRDefault="00D332D0" w:rsidP="00385F5D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>
                <v:shape id="_x0000_s1100" type="#_x0000_t75" style="position:absolute;margin-left:235.2pt;margin-top:5.8pt;width:143.9pt;height:73.4pt;z-index:251748352;mso-position-horizontal-relative:text;mso-position-vertical-relative:text">
                  <v:imagedata r:id="rId120" o:title=""/>
                </v:shape>
                <o:OLEObject Type="Embed" ProgID="FXDraw.Graphic" ShapeID="_x0000_s1100" DrawAspect="Content" ObjectID="_1471897590" r:id="rId121"/>
              </w:object>
            </w:r>
            <w:r>
              <w:rPr>
                <w:noProof/>
              </w:rPr>
              <w:object w:dxaOrig="1440" w:dyaOrig="1440">
                <v:shape id="_x0000_s1101" type="#_x0000_t75" style="position:absolute;margin-left:59.4pt;margin-top:.15pt;width:103.65pt;height:103.55pt;z-index:251749376;mso-position-horizontal-relative:text;mso-position-vertical-relative:text">
                  <v:imagedata r:id="rId122" o:title=""/>
                </v:shape>
                <o:OLEObject Type="Embed" ProgID="FXDraw.Graphic" ShapeID="_x0000_s1101" DrawAspect="Content" ObjectID="_1471897591" r:id="rId123"/>
              </w:object>
            </w:r>
            <w:r w:rsidR="005F0A22">
              <w:t xml:space="preserve">      A.               </w:t>
            </w:r>
            <w:r w:rsidR="00881ABA">
              <w:t xml:space="preserve">                                     </w:t>
            </w:r>
            <w:r w:rsidR="00840D6B">
              <w:t xml:space="preserve">         </w:t>
            </w:r>
            <w:r w:rsidR="005F0A22">
              <w:t xml:space="preserve">B.              </w:t>
            </w:r>
          </w:p>
          <w:p w:rsidR="00881ABA" w:rsidRDefault="00881ABA" w:rsidP="00385F5D">
            <w:pPr>
              <w:pStyle w:val="MCSectionStyle"/>
              <w:spacing w:after="120"/>
            </w:pPr>
          </w:p>
          <w:p w:rsidR="00881ABA" w:rsidRDefault="00881ABA" w:rsidP="00385F5D">
            <w:pPr>
              <w:pStyle w:val="MCSectionStyle"/>
              <w:spacing w:after="120"/>
            </w:pPr>
          </w:p>
          <w:p w:rsidR="00881ABA" w:rsidRDefault="00881ABA" w:rsidP="00385F5D">
            <w:pPr>
              <w:pStyle w:val="MCSectionStyle"/>
              <w:spacing w:after="120"/>
            </w:pPr>
          </w:p>
          <w:p w:rsidR="00881ABA" w:rsidRDefault="00881ABA" w:rsidP="00385F5D">
            <w:pPr>
              <w:pStyle w:val="MCSectionStyle"/>
              <w:spacing w:after="120"/>
            </w:pPr>
          </w:p>
          <w:p w:rsidR="00881ABA" w:rsidRDefault="00D332D0" w:rsidP="00385F5D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>
                <v:shape id="_x0000_s1103" type="#_x0000_t75" style="position:absolute;margin-left:240.6pt;margin-top:17.3pt;width:106.05pt;height:105.95pt;z-index:251751424;mso-position-horizontal-relative:text;mso-position-vertical-relative:text">
                  <v:imagedata r:id="rId124" o:title=""/>
                </v:shape>
                <o:OLEObject Type="Embed" ProgID="FXDraw.Graphic" ShapeID="_x0000_s1103" DrawAspect="Content" ObjectID="_1471897592" r:id="rId125"/>
              </w:object>
            </w:r>
          </w:p>
          <w:p w:rsidR="005F0A22" w:rsidRDefault="00D332D0" w:rsidP="00385F5D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>
                <v:shape id="_x0000_s1102" type="#_x0000_t75" style="position:absolute;margin-left:36pt;margin-top:10.95pt;width:143.2pt;height:82.15pt;z-index:251750400;mso-position-horizontal-relative:text;mso-position-vertical-relative:text">
                  <v:imagedata r:id="rId126" o:title=""/>
                </v:shape>
                <o:OLEObject Type="Embed" ProgID="FXDraw.Graphic" ShapeID="_x0000_s1102" DrawAspect="Content" ObjectID="_1471897593" r:id="rId127"/>
              </w:object>
            </w:r>
            <w:r w:rsidR="00881ABA">
              <w:t xml:space="preserve">      </w:t>
            </w:r>
            <w:r w:rsidR="005F0A22">
              <w:t xml:space="preserve">C.  </w:t>
            </w:r>
            <w:r w:rsidR="00881ABA">
              <w:t xml:space="preserve">                                       </w:t>
            </w:r>
            <w:r w:rsidR="005F0A22">
              <w:t xml:space="preserve">            </w:t>
            </w:r>
            <w:r w:rsidR="00840D6B">
              <w:t xml:space="preserve">          </w:t>
            </w:r>
            <w:r w:rsidR="005F0A22">
              <w:t xml:space="preserve">D.    </w:t>
            </w:r>
          </w:p>
          <w:p w:rsidR="00881ABA" w:rsidRDefault="00881ABA" w:rsidP="00385F5D">
            <w:pPr>
              <w:pStyle w:val="MCSectionStyle"/>
              <w:spacing w:after="120"/>
            </w:pPr>
          </w:p>
          <w:p w:rsidR="00881ABA" w:rsidRDefault="00881ABA" w:rsidP="00385F5D">
            <w:pPr>
              <w:pStyle w:val="MCSectionStyle"/>
              <w:spacing w:after="120"/>
            </w:pPr>
          </w:p>
          <w:p w:rsidR="00881ABA" w:rsidRDefault="00881ABA" w:rsidP="00385F5D">
            <w:pPr>
              <w:pStyle w:val="MCSectionStyle"/>
              <w:spacing w:after="120"/>
            </w:pPr>
          </w:p>
          <w:p w:rsidR="00881ABA" w:rsidRDefault="00881ABA" w:rsidP="00385F5D">
            <w:pPr>
              <w:pStyle w:val="MCSectionStyle"/>
              <w:spacing w:after="120"/>
            </w:pPr>
          </w:p>
          <w:p w:rsidR="00881ABA" w:rsidRPr="00B15693" w:rsidRDefault="00881ABA" w:rsidP="00385F5D">
            <w:pPr>
              <w:pStyle w:val="MCSectionStyle"/>
              <w:spacing w:after="120"/>
            </w:pPr>
          </w:p>
        </w:tc>
      </w:tr>
      <w:tr w:rsidR="005F0A22" w:rsidRPr="00C25037" w:rsidTr="005F0A22">
        <w:trPr>
          <w:cantSplit/>
        </w:trPr>
        <w:tc>
          <w:tcPr>
            <w:tcW w:w="817" w:type="dxa"/>
          </w:tcPr>
          <w:p w:rsidR="005F0A22" w:rsidRPr="00B15693" w:rsidRDefault="005F0A22" w:rsidP="005F0A22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5F0A22" w:rsidRDefault="00671631" w:rsidP="00385F5D">
            <w:pPr>
              <w:pStyle w:val="MCSectionStyle"/>
              <w:spacing w:after="120"/>
            </w:pPr>
            <w:r w:rsidRPr="00671631">
              <w:rPr>
                <w:i/>
              </w:rPr>
              <w:t>PQRS</w:t>
            </w:r>
            <w:r>
              <w:t xml:space="preserve"> is a parallelogram with diagonals which intersect at </w:t>
            </w:r>
            <w:r w:rsidRPr="00671631">
              <w:rPr>
                <w:i/>
              </w:rPr>
              <w:t>T</w:t>
            </w:r>
            <w:r>
              <w:t>.</w:t>
            </w:r>
          </w:p>
          <w:p w:rsidR="00671631" w:rsidRDefault="00D332D0" w:rsidP="00385F5D">
            <w:pPr>
              <w:pStyle w:val="MCSectionStyle"/>
              <w:spacing w:after="120"/>
              <w:rPr>
                <w:position w:val="-6"/>
              </w:rPr>
            </w:pPr>
            <w:r>
              <w:rPr>
                <w:i/>
                <w:noProof/>
                <w:position w:val="-6"/>
              </w:rPr>
              <w:object w:dxaOrig="1440" w:dyaOrig="1440">
                <v:shape id="_x0000_s1104" type="#_x0000_t75" style="position:absolute;margin-left:254.95pt;margin-top:3.6pt;width:163.05pt;height:111.75pt;z-index:251752448;mso-position-horizontal-relative:text;mso-position-vertical-relative:text">
                  <v:imagedata r:id="rId128" o:title=""/>
                </v:shape>
                <o:OLEObject Type="Embed" ProgID="FXDraw.Graphic" ShapeID="_x0000_s1104" DrawAspect="Content" ObjectID="_1471897594" r:id="rId129"/>
              </w:object>
            </w:r>
            <w:r w:rsidR="00671631">
              <w:t xml:space="preserve"> </w:t>
            </w:r>
            <w:r w:rsidR="00671631" w:rsidRPr="00671631">
              <w:rPr>
                <w:color w:val="FF0000"/>
                <w:position w:val="-6"/>
              </w:rPr>
              <w:object w:dxaOrig="1434" w:dyaOrig="234">
                <v:shape id="_x0000_i1067" type="#_x0000_t75" style="width:1in;height:12pt" o:ole="">
                  <v:imagedata r:id="rId130" o:title=""/>
                </v:shape>
                <o:OLEObject Type="Embed" ProgID="FXEquation.Equation" ShapeID="_x0000_i1067" DrawAspect="Content" ObjectID="_1471897521" r:id="rId131"/>
              </w:object>
            </w:r>
            <w:r w:rsidR="00671631" w:rsidRPr="00671631">
              <w:rPr>
                <w:position w:val="-6"/>
              </w:rPr>
              <w:t xml:space="preserve"> </w:t>
            </w:r>
          </w:p>
          <w:p w:rsidR="005F0A22" w:rsidRPr="00671631" w:rsidRDefault="00671631" w:rsidP="00385F5D">
            <w:pPr>
              <w:pStyle w:val="MCSectionStyle"/>
              <w:spacing w:after="120"/>
              <w:rPr>
                <w:position w:val="-6"/>
              </w:rPr>
            </w:pPr>
            <w:r>
              <w:rPr>
                <w:position w:val="-6"/>
              </w:rPr>
              <w:t>Which statement is true?</w:t>
            </w:r>
          </w:p>
          <w:p w:rsidR="00671631" w:rsidRDefault="005F0A22" w:rsidP="00385F5D">
            <w:pPr>
              <w:pStyle w:val="MCSectionStyle"/>
              <w:spacing w:after="120"/>
            </w:pPr>
            <w:r>
              <w:t xml:space="preserve">      A.</w:t>
            </w:r>
            <w:r w:rsidR="00671631">
              <w:t xml:space="preserve">     </w:t>
            </w:r>
            <w:r w:rsidR="00FE6ECC">
              <w:t xml:space="preserve"> </w:t>
            </w:r>
            <w:r w:rsidR="00FE6ECC">
              <w:rPr>
                <w:i/>
              </w:rPr>
              <w:t>PR</w:t>
            </w:r>
            <w:r w:rsidR="00671631">
              <w:t xml:space="preserve"> = </w:t>
            </w:r>
            <w:r w:rsidR="00FE6ECC">
              <w:rPr>
                <w:i/>
              </w:rPr>
              <w:t>QS</w:t>
            </w:r>
            <w:r>
              <w:t xml:space="preserve">           </w:t>
            </w:r>
          </w:p>
          <w:p w:rsidR="00671631" w:rsidRDefault="00671631" w:rsidP="00385F5D">
            <w:pPr>
              <w:pStyle w:val="MCSectionStyle"/>
              <w:spacing w:after="120"/>
            </w:pPr>
            <w:r>
              <w:t xml:space="preserve">  </w:t>
            </w:r>
            <w:r w:rsidR="005F0A22">
              <w:t xml:space="preserve">    B.      </w:t>
            </w:r>
            <w:r w:rsidR="00FE6ECC" w:rsidRPr="00671631">
              <w:rPr>
                <w:i/>
              </w:rPr>
              <w:t>QT</w:t>
            </w:r>
            <w:r w:rsidR="00FE6ECC">
              <w:t xml:space="preserve"> = </w:t>
            </w:r>
            <w:r w:rsidR="00FE6ECC" w:rsidRPr="00671631">
              <w:rPr>
                <w:i/>
              </w:rPr>
              <w:t>TR</w:t>
            </w:r>
            <w:r w:rsidR="00FE6ECC">
              <w:t xml:space="preserve">           </w:t>
            </w:r>
            <w:r w:rsidR="005F0A22">
              <w:t xml:space="preserve">   </w:t>
            </w:r>
          </w:p>
          <w:p w:rsidR="00671631" w:rsidRDefault="00671631" w:rsidP="00385F5D">
            <w:pPr>
              <w:pStyle w:val="MCSectionStyle"/>
              <w:spacing w:after="120"/>
            </w:pPr>
            <w:r>
              <w:t xml:space="preserve"> </w:t>
            </w:r>
            <w:r w:rsidR="005F0A22">
              <w:t xml:space="preserve">     C</w:t>
            </w:r>
            <w:r w:rsidR="00FE6ECC">
              <w:t xml:space="preserve">.     </w:t>
            </w:r>
            <w:r w:rsidR="00FE6ECC" w:rsidRPr="00FE6ECC">
              <w:rPr>
                <w:color w:val="FF0000"/>
                <w:position w:val="-6"/>
              </w:rPr>
              <w:object w:dxaOrig="1374" w:dyaOrig="234">
                <v:shape id="_x0000_i1068" type="#_x0000_t75" style="width:69pt;height:12pt" o:ole="">
                  <v:imagedata r:id="rId132" o:title=""/>
                </v:shape>
                <o:OLEObject Type="Embed" ProgID="FXEquation.Equation" ShapeID="_x0000_i1068" DrawAspect="Content" ObjectID="_1471897522" r:id="rId133"/>
              </w:object>
            </w:r>
            <w:r w:rsidR="00FE6ECC">
              <w:t xml:space="preserve"> </w:t>
            </w:r>
            <w:r w:rsidR="005F0A22">
              <w:t xml:space="preserve">        </w:t>
            </w:r>
          </w:p>
          <w:p w:rsidR="005F0A22" w:rsidRPr="00B15693" w:rsidRDefault="00671631" w:rsidP="00385F5D">
            <w:pPr>
              <w:pStyle w:val="MCSectionStyle"/>
              <w:spacing w:after="120"/>
            </w:pPr>
            <w:r>
              <w:t xml:space="preserve"> </w:t>
            </w:r>
            <w:r w:rsidR="005F0A22">
              <w:t xml:space="preserve">     D.    </w:t>
            </w:r>
            <w:r w:rsidR="00FE6ECC">
              <w:t xml:space="preserve"> </w:t>
            </w:r>
            <w:r w:rsidR="00FE6ECC" w:rsidRPr="00FE6ECC">
              <w:rPr>
                <w:color w:val="FF0000"/>
                <w:position w:val="-6"/>
              </w:rPr>
              <w:object w:dxaOrig="1362" w:dyaOrig="234">
                <v:shape id="_x0000_i1069" type="#_x0000_t75" style="width:68.4pt;height:12pt" o:ole="">
                  <v:imagedata r:id="rId134" o:title=""/>
                </v:shape>
                <o:OLEObject Type="Embed" ProgID="FXEquation.Equation" ShapeID="_x0000_i1069" DrawAspect="Content" ObjectID="_1471897523" r:id="rId135"/>
              </w:object>
            </w:r>
            <w:r w:rsidR="00FE6ECC">
              <w:t xml:space="preserve"> </w:t>
            </w:r>
          </w:p>
        </w:tc>
      </w:tr>
      <w:tr w:rsidR="005F0A22" w:rsidRPr="00C25037" w:rsidTr="005F0A22">
        <w:trPr>
          <w:cantSplit/>
        </w:trPr>
        <w:tc>
          <w:tcPr>
            <w:tcW w:w="817" w:type="dxa"/>
          </w:tcPr>
          <w:p w:rsidR="005F0A22" w:rsidRPr="00B15693" w:rsidRDefault="005F0A22" w:rsidP="005F0A22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C94E47" w:rsidRDefault="00D332D0" w:rsidP="00C94E47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>
                <v:shape id="_x0000_s1116" type="#_x0000_t75" style="position:absolute;margin-left:3.55pt;margin-top:15.15pt;width:441pt;height:243.25pt;z-index:251762688;mso-position-horizontal-relative:text;mso-position-vertical-relative:text">
                  <v:imagedata r:id="rId136" o:title=""/>
                </v:shape>
                <o:OLEObject Type="Embed" ProgID="FXDraw.Graphic" ShapeID="_x0000_s1116" DrawAspect="Content" ObjectID="_1471897595" r:id="rId137"/>
              </w:object>
            </w:r>
            <w:r w:rsidR="00DE64E7">
              <w:t xml:space="preserve">Which triangle is similar to  </w:t>
            </w:r>
            <w:r w:rsidR="00DE64E7" w:rsidRPr="00DE64E7">
              <w:rPr>
                <w:color w:val="FF0000"/>
                <w:position w:val="-2"/>
              </w:rPr>
              <w:object w:dxaOrig="954" w:dyaOrig="194">
                <v:shape id="_x0000_i1070" type="#_x0000_t75" style="width:48pt;height:9.6pt" o:ole="">
                  <v:imagedata r:id="rId138" o:title=""/>
                </v:shape>
                <o:OLEObject Type="Embed" ProgID="FXEquation.Equation" ShapeID="_x0000_i1070" DrawAspect="Content" ObjectID="_1471897524" r:id="rId139"/>
              </w:object>
            </w:r>
            <w:r w:rsidR="00DE64E7">
              <w:t xml:space="preserve"> </w:t>
            </w:r>
          </w:p>
          <w:p w:rsidR="00C94E47" w:rsidRDefault="00C94E47" w:rsidP="00C94E47">
            <w:pPr>
              <w:pStyle w:val="MCSectionStyle"/>
              <w:spacing w:after="120"/>
            </w:pPr>
          </w:p>
          <w:p w:rsidR="00DE64E7" w:rsidRDefault="00DE64E7" w:rsidP="00C94E47">
            <w:pPr>
              <w:pStyle w:val="MCSectionStyle"/>
              <w:spacing w:after="120"/>
            </w:pPr>
          </w:p>
          <w:p w:rsidR="00C94E47" w:rsidRDefault="00C94E47" w:rsidP="00C94E47">
            <w:pPr>
              <w:pStyle w:val="MCSectionStyle"/>
              <w:spacing w:after="120"/>
            </w:pPr>
          </w:p>
          <w:p w:rsidR="00C94E47" w:rsidRDefault="00C94E47" w:rsidP="00C94E47">
            <w:pPr>
              <w:pStyle w:val="MCSectionStyle"/>
              <w:spacing w:after="120"/>
            </w:pPr>
          </w:p>
          <w:p w:rsidR="00DE64E7" w:rsidRDefault="00DE64E7" w:rsidP="00C94E47">
            <w:pPr>
              <w:pStyle w:val="MCSectionStyle"/>
              <w:spacing w:after="120"/>
            </w:pPr>
          </w:p>
          <w:p w:rsidR="00C94E47" w:rsidRDefault="00C94E47" w:rsidP="00C94E47">
            <w:pPr>
              <w:pStyle w:val="MCSectionStyle"/>
              <w:spacing w:after="120"/>
            </w:pPr>
          </w:p>
          <w:p w:rsidR="00C94E47" w:rsidRDefault="00C94E47" w:rsidP="00C94E47">
            <w:pPr>
              <w:pStyle w:val="MCSectionStyle"/>
              <w:spacing w:after="120"/>
            </w:pPr>
          </w:p>
          <w:p w:rsidR="00C94E47" w:rsidRDefault="00C94E47" w:rsidP="00C94E47">
            <w:pPr>
              <w:pStyle w:val="MCSectionStyle"/>
              <w:spacing w:after="120"/>
            </w:pPr>
          </w:p>
          <w:p w:rsidR="00C94E47" w:rsidRDefault="00C94E47" w:rsidP="00C94E47">
            <w:pPr>
              <w:pStyle w:val="MCSectionStyle"/>
              <w:spacing w:after="120"/>
            </w:pPr>
          </w:p>
          <w:p w:rsidR="00C94E47" w:rsidRDefault="00C94E47" w:rsidP="00C94E47">
            <w:pPr>
              <w:pStyle w:val="MCSectionStyle"/>
              <w:spacing w:after="120"/>
            </w:pPr>
          </w:p>
          <w:p w:rsidR="00C94E47" w:rsidRDefault="00C94E47" w:rsidP="00C94E47">
            <w:pPr>
              <w:pStyle w:val="MCSectionStyle"/>
              <w:spacing w:after="120"/>
            </w:pPr>
          </w:p>
          <w:p w:rsidR="005F0A22" w:rsidRPr="00B15693" w:rsidRDefault="00C94E47" w:rsidP="00DE64E7">
            <w:pPr>
              <w:pStyle w:val="MCSectionStyle"/>
              <w:spacing w:after="240"/>
            </w:pPr>
            <w:r>
              <w:t xml:space="preserve">        </w:t>
            </w:r>
          </w:p>
        </w:tc>
      </w:tr>
      <w:tr w:rsidR="005F0A22" w:rsidRPr="00C25037" w:rsidTr="005F0A22">
        <w:trPr>
          <w:cantSplit/>
        </w:trPr>
        <w:tc>
          <w:tcPr>
            <w:tcW w:w="817" w:type="dxa"/>
          </w:tcPr>
          <w:p w:rsidR="005F0A22" w:rsidRPr="00B15693" w:rsidRDefault="005F0A22" w:rsidP="005F0A22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DA0359" w:rsidRDefault="00D332D0" w:rsidP="00DA0359">
            <w:pPr>
              <w:pStyle w:val="MCSectionStyle"/>
              <w:spacing w:after="120"/>
              <w:ind w:right="5221"/>
            </w:pPr>
            <w:r>
              <w:rPr>
                <w:noProof/>
              </w:rPr>
              <w:object w:dxaOrig="1440" w:dyaOrig="1440">
                <v:shape id="_x0000_s1106" type="#_x0000_t75" style="position:absolute;margin-left:235.2pt;margin-top:6.55pt;width:244.75pt;height:196.5pt;z-index:251753472;mso-position-horizontal-relative:text;mso-position-vertical-relative:text">
                  <v:imagedata r:id="rId140" o:title=""/>
                </v:shape>
                <o:OLEObject Type="Embed" ProgID="FXDraw.Graphic" ShapeID="_x0000_s1106" DrawAspect="Content" ObjectID="_1471897596" r:id="rId141"/>
              </w:object>
            </w:r>
            <w:r w:rsidR="00DA0359">
              <w:t>The tiling design below is made up of shapes called pentomino</w:t>
            </w:r>
            <w:r w:rsidR="00D25E08">
              <w:t>e</w:t>
            </w:r>
            <w:r w:rsidR="00DA0359">
              <w:t>s.</w:t>
            </w:r>
          </w:p>
          <w:p w:rsidR="00DA0359" w:rsidRDefault="00DA0359" w:rsidP="00DA0359">
            <w:pPr>
              <w:pStyle w:val="MCSectionStyle"/>
              <w:spacing w:after="120"/>
              <w:ind w:right="5221"/>
            </w:pPr>
            <w:r>
              <w:t>There are several different shaped pentomino</w:t>
            </w:r>
            <w:r w:rsidR="00D25E08">
              <w:t>e</w:t>
            </w:r>
            <w:r>
              <w:t>s.</w:t>
            </w:r>
          </w:p>
          <w:p w:rsidR="005F0A22" w:rsidRDefault="00DA0359" w:rsidP="00DA0359">
            <w:pPr>
              <w:pStyle w:val="MCSectionStyle"/>
              <w:spacing w:after="120"/>
              <w:ind w:right="5221"/>
            </w:pPr>
            <w:r>
              <w:t>How many of the pentomino</w:t>
            </w:r>
            <w:r w:rsidR="00D25E08">
              <w:t>e</w:t>
            </w:r>
            <w:r>
              <w:t>s in the design are congruent to</w:t>
            </w:r>
            <w:r w:rsidR="0035370E">
              <w:t xml:space="preserve"> S</w:t>
            </w:r>
            <w:r w:rsidR="00D25E08">
              <w:t xml:space="preserve">hape </w:t>
            </w:r>
            <w:r w:rsidR="00D25E08" w:rsidRPr="00D25E08">
              <w:rPr>
                <w:i/>
              </w:rPr>
              <w:t>N</w:t>
            </w:r>
            <w:r>
              <w:t>.</w:t>
            </w:r>
          </w:p>
          <w:p w:rsidR="005F0A22" w:rsidRDefault="005F0A22" w:rsidP="00385F5D">
            <w:pPr>
              <w:pStyle w:val="MCSectionStyle"/>
              <w:spacing w:after="120"/>
            </w:pPr>
          </w:p>
          <w:p w:rsidR="00DA0359" w:rsidRDefault="005F0A22" w:rsidP="00DA0359">
            <w:pPr>
              <w:pStyle w:val="MCSectionStyle"/>
              <w:spacing w:after="240"/>
            </w:pPr>
            <w:r>
              <w:t xml:space="preserve">      A.     </w:t>
            </w:r>
            <w:r w:rsidR="0035370E">
              <w:t xml:space="preserve"> 6</w:t>
            </w:r>
            <w:r>
              <w:t xml:space="preserve">    </w:t>
            </w:r>
          </w:p>
          <w:p w:rsidR="00DA0359" w:rsidRDefault="005F0A22" w:rsidP="00DA0359">
            <w:pPr>
              <w:pStyle w:val="MCSectionStyle"/>
              <w:spacing w:after="240"/>
            </w:pPr>
            <w:r>
              <w:t xml:space="preserve">      B.      </w:t>
            </w:r>
            <w:r w:rsidR="0035370E">
              <w:t xml:space="preserve"> 7</w:t>
            </w:r>
            <w:r>
              <w:t xml:space="preserve">  </w:t>
            </w:r>
          </w:p>
          <w:p w:rsidR="00DA0359" w:rsidRDefault="005F0A22" w:rsidP="00DA0359">
            <w:pPr>
              <w:pStyle w:val="MCSectionStyle"/>
              <w:spacing w:after="240"/>
            </w:pPr>
            <w:r>
              <w:t xml:space="preserve">      C.      </w:t>
            </w:r>
            <w:r w:rsidR="0035370E">
              <w:t xml:space="preserve"> 8</w:t>
            </w:r>
            <w:r>
              <w:t xml:space="preserve">   </w:t>
            </w:r>
          </w:p>
          <w:p w:rsidR="005F0A22" w:rsidRPr="00B15693" w:rsidRDefault="00DA0359" w:rsidP="00DA0359">
            <w:pPr>
              <w:pStyle w:val="MCSectionStyle"/>
              <w:spacing w:after="240"/>
            </w:pPr>
            <w:r>
              <w:t xml:space="preserve"> </w:t>
            </w:r>
            <w:r w:rsidR="005F0A22">
              <w:t xml:space="preserve">     D.    </w:t>
            </w:r>
            <w:r w:rsidR="0035370E">
              <w:t xml:space="preserve">   9</w:t>
            </w:r>
          </w:p>
        </w:tc>
      </w:tr>
      <w:tr w:rsidR="005F0A22" w:rsidRPr="00C25037" w:rsidTr="005F0A22">
        <w:trPr>
          <w:cantSplit/>
        </w:trPr>
        <w:tc>
          <w:tcPr>
            <w:tcW w:w="817" w:type="dxa"/>
          </w:tcPr>
          <w:p w:rsidR="005F0A22" w:rsidRPr="00B15693" w:rsidRDefault="005F0A22" w:rsidP="005F0A22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5F0A22" w:rsidRDefault="0071788D" w:rsidP="00385F5D">
            <w:pPr>
              <w:pStyle w:val="MCSectionStyle"/>
              <w:spacing w:after="120"/>
            </w:pPr>
            <w:r>
              <w:t>The figure shown below is rotated through 270</w:t>
            </w:r>
            <w:r w:rsidRPr="0071788D">
              <w:rPr>
                <w:vertAlign w:val="superscript"/>
              </w:rPr>
              <w:t>o</w:t>
            </w:r>
            <w:r>
              <w:t xml:space="preserve"> in a clockwise direction.</w:t>
            </w:r>
          </w:p>
          <w:p w:rsidR="0071788D" w:rsidRDefault="00D332D0" w:rsidP="00385F5D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>
                <v:shape id="_x0000_s1107" type="#_x0000_t75" style="position:absolute;margin-left:117.1pt;margin-top:8.4pt;width:117.1pt;height:88.8pt;z-index:251754496;mso-position-horizontal-relative:text;mso-position-vertical-relative:text">
                  <v:imagedata r:id="rId142" o:title=""/>
                </v:shape>
                <o:OLEObject Type="Embed" ProgID="FXDraw.Graphic" ShapeID="_x0000_s1107" DrawAspect="Content" ObjectID="_1471897597" r:id="rId143"/>
              </w:object>
            </w:r>
          </w:p>
          <w:p w:rsidR="0071788D" w:rsidRDefault="0071788D" w:rsidP="00385F5D">
            <w:pPr>
              <w:pStyle w:val="MCSectionStyle"/>
              <w:spacing w:after="120"/>
            </w:pPr>
          </w:p>
          <w:p w:rsidR="0071788D" w:rsidRDefault="0071788D" w:rsidP="00385F5D">
            <w:pPr>
              <w:pStyle w:val="MCSectionStyle"/>
              <w:spacing w:after="120"/>
            </w:pPr>
          </w:p>
          <w:p w:rsidR="0071788D" w:rsidRDefault="0071788D" w:rsidP="00385F5D">
            <w:pPr>
              <w:pStyle w:val="MCSectionStyle"/>
              <w:spacing w:after="120"/>
            </w:pPr>
          </w:p>
          <w:p w:rsidR="005F0A22" w:rsidRDefault="005F0A22" w:rsidP="00385F5D">
            <w:pPr>
              <w:pStyle w:val="MCSectionStyle"/>
              <w:spacing w:after="120"/>
            </w:pPr>
          </w:p>
          <w:p w:rsidR="00F251CF" w:rsidRDefault="00F251CF" w:rsidP="00385F5D">
            <w:pPr>
              <w:pStyle w:val="MCSectionStyle"/>
              <w:spacing w:after="120"/>
            </w:pPr>
          </w:p>
          <w:p w:rsidR="00F251CF" w:rsidRDefault="00F251CF" w:rsidP="00385F5D">
            <w:pPr>
              <w:pStyle w:val="MCSectionStyle"/>
              <w:spacing w:after="120"/>
            </w:pPr>
            <w:r>
              <w:t>Which diagram shows the resulting image?</w:t>
            </w:r>
          </w:p>
          <w:p w:rsidR="00F251CF" w:rsidRDefault="00D332D0" w:rsidP="00385F5D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>
                <v:shape id="_x0000_s1109" type="#_x0000_t75" style="position:absolute;margin-left:276.1pt;margin-top:18pt;width:88.8pt;height:117.1pt;z-index:251756544;mso-position-horizontal-relative:text;mso-position-vertical-relative:text">
                  <v:imagedata r:id="rId144" o:title=""/>
                </v:shape>
                <o:OLEObject Type="Embed" ProgID="FXDraw.Graphic" ShapeID="_x0000_s1109" DrawAspect="Content" ObjectID="_1471897598" r:id="rId145"/>
              </w:object>
            </w:r>
          </w:p>
          <w:p w:rsidR="00F251CF" w:rsidRDefault="00D332D0" w:rsidP="00385F5D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>
                <v:shape id="_x0000_s1108" type="#_x0000_t75" style="position:absolute;margin-left:59.6pt;margin-top:4.8pt;width:88.8pt;height:116.85pt;z-index:251755520;mso-position-horizontal-relative:text;mso-position-vertical-relative:text">
                  <v:imagedata r:id="rId146" o:title=""/>
                </v:shape>
                <o:OLEObject Type="Embed" ProgID="FXDraw.Graphic" ShapeID="_x0000_s1108" DrawAspect="Content" ObjectID="_1471897599" r:id="rId147"/>
              </w:object>
            </w:r>
            <w:r w:rsidR="005F0A22">
              <w:t xml:space="preserve">      A.               </w:t>
            </w:r>
            <w:r w:rsidR="00F251CF">
              <w:t xml:space="preserve">                                                     </w:t>
            </w:r>
            <w:r w:rsidR="005F0A22">
              <w:t xml:space="preserve">B.         </w:t>
            </w:r>
          </w:p>
          <w:p w:rsidR="00F251CF" w:rsidRDefault="00F251CF" w:rsidP="00385F5D">
            <w:pPr>
              <w:pStyle w:val="MCSectionStyle"/>
              <w:spacing w:after="120"/>
            </w:pPr>
          </w:p>
          <w:p w:rsidR="00F251CF" w:rsidRDefault="00F251CF" w:rsidP="00385F5D">
            <w:pPr>
              <w:pStyle w:val="MCSectionStyle"/>
              <w:spacing w:after="120"/>
            </w:pPr>
          </w:p>
          <w:p w:rsidR="00F251CF" w:rsidRDefault="00F251CF" w:rsidP="00385F5D">
            <w:pPr>
              <w:pStyle w:val="MCSectionStyle"/>
              <w:spacing w:after="120"/>
            </w:pPr>
          </w:p>
          <w:p w:rsidR="00F251CF" w:rsidRDefault="00F251CF" w:rsidP="00385F5D">
            <w:pPr>
              <w:pStyle w:val="MCSectionStyle"/>
              <w:spacing w:after="120"/>
            </w:pPr>
          </w:p>
          <w:p w:rsidR="00F251CF" w:rsidRDefault="00F251CF" w:rsidP="00385F5D">
            <w:pPr>
              <w:pStyle w:val="MCSectionStyle"/>
              <w:spacing w:after="120"/>
            </w:pPr>
          </w:p>
          <w:p w:rsidR="005F0A22" w:rsidRDefault="00D332D0" w:rsidP="00385F5D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>
                <v:shape id="_x0000_s1111" type="#_x0000_t75" style="position:absolute;margin-left:275.5pt;margin-top:9.45pt;width:88.8pt;height:116.85pt;z-index:251757568;mso-position-horizontal-relative:text;mso-position-vertical-relative:text">
                  <v:imagedata r:id="rId148" o:title=""/>
                </v:shape>
                <o:OLEObject Type="Embed" ProgID="FXDraw.Graphic" ShapeID="_x0000_s1111" DrawAspect="Content" ObjectID="_1471897600" r:id="rId149"/>
              </w:object>
            </w:r>
            <w:r>
              <w:rPr>
                <w:noProof/>
              </w:rPr>
              <w:object w:dxaOrig="1440" w:dyaOrig="1440">
                <v:shape id="_x0000_s1112" type="#_x0000_t75" style="position:absolute;margin-left:60.2pt;margin-top:14.15pt;width:88.8pt;height:116.85pt;z-index:251758592;mso-position-horizontal-relative:text;mso-position-vertical-relative:text">
                  <v:imagedata r:id="rId150" o:title=""/>
                </v:shape>
                <o:OLEObject Type="Embed" ProgID="FXDraw.Graphic" ShapeID="_x0000_s1112" DrawAspect="Content" ObjectID="_1471897601" r:id="rId151"/>
              </w:object>
            </w:r>
            <w:r w:rsidR="005F0A22">
              <w:t xml:space="preserve">     C.              </w:t>
            </w:r>
            <w:r w:rsidR="00F251CF">
              <w:t xml:space="preserve">                                                         </w:t>
            </w:r>
            <w:r w:rsidR="005F0A22">
              <w:t xml:space="preserve">D.    </w:t>
            </w:r>
          </w:p>
          <w:p w:rsidR="00F251CF" w:rsidRDefault="00F251CF" w:rsidP="00385F5D">
            <w:pPr>
              <w:pStyle w:val="MCSectionStyle"/>
              <w:spacing w:after="120"/>
            </w:pPr>
          </w:p>
          <w:p w:rsidR="00F251CF" w:rsidRDefault="00F251CF" w:rsidP="00385F5D">
            <w:pPr>
              <w:pStyle w:val="MCSectionStyle"/>
              <w:spacing w:after="120"/>
            </w:pPr>
          </w:p>
          <w:p w:rsidR="00F251CF" w:rsidRDefault="00F251CF" w:rsidP="00385F5D">
            <w:pPr>
              <w:pStyle w:val="MCSectionStyle"/>
              <w:spacing w:after="120"/>
            </w:pPr>
          </w:p>
          <w:p w:rsidR="00F251CF" w:rsidRDefault="00F251CF" w:rsidP="00385F5D">
            <w:pPr>
              <w:pStyle w:val="MCSectionStyle"/>
              <w:spacing w:after="120"/>
            </w:pPr>
          </w:p>
          <w:p w:rsidR="00F251CF" w:rsidRDefault="00F251CF" w:rsidP="00385F5D">
            <w:pPr>
              <w:pStyle w:val="MCSectionStyle"/>
              <w:spacing w:after="120"/>
            </w:pPr>
          </w:p>
          <w:p w:rsidR="00F251CF" w:rsidRPr="00B15693" w:rsidRDefault="00F251CF" w:rsidP="00385F5D">
            <w:pPr>
              <w:pStyle w:val="MCSectionStyle"/>
              <w:spacing w:after="120"/>
            </w:pPr>
          </w:p>
        </w:tc>
      </w:tr>
      <w:tr w:rsidR="005F0A22" w:rsidRPr="00C25037" w:rsidTr="005F0A22">
        <w:trPr>
          <w:cantSplit/>
        </w:trPr>
        <w:tc>
          <w:tcPr>
            <w:tcW w:w="817" w:type="dxa"/>
          </w:tcPr>
          <w:p w:rsidR="005F0A22" w:rsidRPr="00B15693" w:rsidRDefault="005F0A22" w:rsidP="005F0A22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5F0A22" w:rsidRDefault="00D332D0" w:rsidP="00385F5D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>
                <v:shape id="_x0000_s1126" type="#_x0000_t75" style="position:absolute;margin-left:181.55pt;margin-top:11.4pt;width:138.2pt;height:144.9pt;z-index:251769856;mso-position-horizontal-relative:text;mso-position-vertical-relative:text">
                  <v:imagedata r:id="rId152" o:title=""/>
                </v:shape>
                <o:OLEObject Type="Embed" ProgID="FXDraw.Graphic" ShapeID="_x0000_s1126" DrawAspect="Content" ObjectID="_1471897602" r:id="rId153"/>
              </w:object>
            </w:r>
            <w:r w:rsidR="00643170">
              <w:t>Find the area of this shape.</w:t>
            </w:r>
          </w:p>
          <w:p w:rsidR="00643170" w:rsidRDefault="00643170" w:rsidP="00385F5D">
            <w:pPr>
              <w:pStyle w:val="MCSectionStyle"/>
              <w:spacing w:after="120"/>
            </w:pPr>
          </w:p>
          <w:p w:rsidR="00643170" w:rsidRDefault="00643170" w:rsidP="003D3B85">
            <w:pPr>
              <w:pStyle w:val="MCSectionStyle"/>
              <w:spacing w:after="240"/>
            </w:pPr>
            <w:r>
              <w:t xml:space="preserve">      A.      </w:t>
            </w:r>
            <w:r w:rsidR="003D3B85">
              <w:t>93.5</w:t>
            </w:r>
            <w:r>
              <w:t xml:space="preserve"> cm</w:t>
            </w:r>
            <w:r w:rsidRPr="00643170">
              <w:rPr>
                <w:vertAlign w:val="superscript"/>
              </w:rPr>
              <w:t>2</w:t>
            </w:r>
            <w:r>
              <w:t xml:space="preserve">  </w:t>
            </w:r>
          </w:p>
          <w:p w:rsidR="00643170" w:rsidRDefault="00643170" w:rsidP="003D3B85">
            <w:pPr>
              <w:pStyle w:val="MCSectionStyle"/>
              <w:spacing w:after="240"/>
            </w:pPr>
            <w:r>
              <w:t xml:space="preserve">      B.      </w:t>
            </w:r>
            <w:r w:rsidR="003D3B85">
              <w:t>132 cm</w:t>
            </w:r>
            <w:r w:rsidR="003D3B85" w:rsidRPr="00643170">
              <w:rPr>
                <w:vertAlign w:val="superscript"/>
              </w:rPr>
              <w:t>2</w:t>
            </w:r>
            <w:r>
              <w:t xml:space="preserve"> </w:t>
            </w:r>
          </w:p>
          <w:p w:rsidR="00643170" w:rsidRDefault="00643170" w:rsidP="003D3B85">
            <w:pPr>
              <w:pStyle w:val="MCSectionStyle"/>
              <w:spacing w:after="240"/>
            </w:pPr>
            <w:r>
              <w:t xml:space="preserve">      C.     159.5 cm</w:t>
            </w:r>
            <w:r w:rsidRPr="00643170">
              <w:rPr>
                <w:vertAlign w:val="superscript"/>
              </w:rPr>
              <w:t>2</w:t>
            </w:r>
            <w:r>
              <w:t xml:space="preserve">  </w:t>
            </w:r>
          </w:p>
          <w:p w:rsidR="00643170" w:rsidRDefault="00643170" w:rsidP="003D3B85">
            <w:pPr>
              <w:pStyle w:val="MCSectionStyle"/>
              <w:spacing w:after="240"/>
            </w:pPr>
            <w:r>
              <w:t xml:space="preserve">      D.     187 cm</w:t>
            </w:r>
            <w:r w:rsidRPr="00643170">
              <w:rPr>
                <w:vertAlign w:val="superscript"/>
              </w:rPr>
              <w:t>2</w:t>
            </w:r>
          </w:p>
          <w:p w:rsidR="005F0A22" w:rsidRPr="00B15693" w:rsidRDefault="005F0A22" w:rsidP="00385F5D">
            <w:pPr>
              <w:pStyle w:val="MCSectionStyle"/>
              <w:spacing w:after="120"/>
            </w:pPr>
          </w:p>
        </w:tc>
      </w:tr>
      <w:tr w:rsidR="005F0A22" w:rsidRPr="00C25037" w:rsidTr="005F0A22">
        <w:trPr>
          <w:cantSplit/>
        </w:trPr>
        <w:tc>
          <w:tcPr>
            <w:tcW w:w="817" w:type="dxa"/>
          </w:tcPr>
          <w:p w:rsidR="005F0A22" w:rsidRPr="00B15693" w:rsidRDefault="005F0A22" w:rsidP="005F0A22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5F0A22" w:rsidRDefault="003D3B85" w:rsidP="00385F5D">
            <w:pPr>
              <w:pStyle w:val="MCSectionStyle"/>
              <w:spacing w:after="120"/>
            </w:pPr>
            <w:r>
              <w:t>Find the volume of this triangular prism.</w:t>
            </w:r>
          </w:p>
          <w:p w:rsidR="003D3B85" w:rsidRDefault="00D332D0" w:rsidP="003D3B85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>
                <v:shape id="_x0000_s1127" type="#_x0000_t75" style="position:absolute;margin-left:227.95pt;margin-top:9.85pt;width:191.4pt;height:96.45pt;z-index:251770880;mso-position-horizontal-relative:text;mso-position-vertical-relative:text">
                  <v:imagedata r:id="rId154" o:title=""/>
                </v:shape>
                <o:OLEObject Type="Embed" ProgID="FXDraw.Graphic" ShapeID="_x0000_s1127" DrawAspect="Content" ObjectID="_1471897603" r:id="rId155"/>
              </w:object>
            </w:r>
          </w:p>
          <w:p w:rsidR="003D3B85" w:rsidRDefault="003D3B85" w:rsidP="003D3B85">
            <w:pPr>
              <w:pStyle w:val="MCSectionStyle"/>
              <w:spacing w:after="240"/>
            </w:pPr>
            <w:r>
              <w:t xml:space="preserve">      A.      </w:t>
            </w:r>
            <w:r w:rsidR="00B829FF">
              <w:t xml:space="preserve">115 </w:t>
            </w:r>
            <w:r>
              <w:t>m</w:t>
            </w:r>
            <w:r w:rsidR="00B829FF">
              <w:rPr>
                <w:vertAlign w:val="superscript"/>
              </w:rPr>
              <w:t>3</w:t>
            </w:r>
            <w:r>
              <w:t xml:space="preserve">  </w:t>
            </w:r>
          </w:p>
          <w:p w:rsidR="003D3B85" w:rsidRDefault="003D3B85" w:rsidP="003D3B85">
            <w:pPr>
              <w:pStyle w:val="MCSectionStyle"/>
              <w:spacing w:after="240"/>
            </w:pPr>
            <w:r>
              <w:t xml:space="preserve">      B.      </w:t>
            </w:r>
            <w:r w:rsidR="00B829FF">
              <w:t xml:space="preserve">1 440 </w:t>
            </w:r>
            <w:r>
              <w:t>m</w:t>
            </w:r>
            <w:r w:rsidR="00B829FF">
              <w:rPr>
                <w:vertAlign w:val="superscript"/>
              </w:rPr>
              <w:t>3</w:t>
            </w:r>
            <w:r>
              <w:t xml:space="preserve"> </w:t>
            </w:r>
          </w:p>
          <w:p w:rsidR="003D3B85" w:rsidRDefault="00B829FF" w:rsidP="003D3B85">
            <w:pPr>
              <w:pStyle w:val="MCSectionStyle"/>
              <w:spacing w:after="240"/>
            </w:pPr>
            <w:r>
              <w:t xml:space="preserve">      C.      </w:t>
            </w:r>
            <w:r w:rsidRPr="00B829FF">
              <w:t>2</w:t>
            </w:r>
            <w:r>
              <w:t xml:space="preserve"> </w:t>
            </w:r>
            <w:r w:rsidRPr="00B829FF">
              <w:t>160</w:t>
            </w:r>
            <w:r>
              <w:t xml:space="preserve"> </w:t>
            </w:r>
            <w:r w:rsidR="003D3B85">
              <w:t>m</w:t>
            </w:r>
            <w:r>
              <w:rPr>
                <w:vertAlign w:val="superscript"/>
              </w:rPr>
              <w:t>3</w:t>
            </w:r>
            <w:r w:rsidR="003D3B85">
              <w:t xml:space="preserve">  </w:t>
            </w:r>
          </w:p>
          <w:p w:rsidR="005F0A22" w:rsidRPr="00B15693" w:rsidRDefault="003D3B85" w:rsidP="00B829FF">
            <w:pPr>
              <w:pStyle w:val="MCSectionStyle"/>
              <w:spacing w:after="240"/>
            </w:pPr>
            <w:r>
              <w:t xml:space="preserve">      D.     </w:t>
            </w:r>
            <w:r w:rsidR="00B829FF">
              <w:t xml:space="preserve"> 2 880</w:t>
            </w:r>
            <w:r>
              <w:t xml:space="preserve"> m</w:t>
            </w:r>
            <w:r w:rsidR="00B829FF">
              <w:rPr>
                <w:vertAlign w:val="superscript"/>
              </w:rPr>
              <w:t>3</w:t>
            </w:r>
          </w:p>
        </w:tc>
      </w:tr>
      <w:tr w:rsidR="005F0A22" w:rsidRPr="00C25037" w:rsidTr="005F0A22">
        <w:trPr>
          <w:cantSplit/>
        </w:trPr>
        <w:tc>
          <w:tcPr>
            <w:tcW w:w="817" w:type="dxa"/>
          </w:tcPr>
          <w:p w:rsidR="005F0A22" w:rsidRPr="00B15693" w:rsidRDefault="005F0A22" w:rsidP="005F0A22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1E611F" w:rsidRDefault="00D332D0" w:rsidP="001E611F">
            <w:pPr>
              <w:pStyle w:val="ShortAnswerStyle"/>
              <w:spacing w:after="120"/>
              <w:ind w:right="5562"/>
            </w:pPr>
            <w:r>
              <w:rPr>
                <w:noProof/>
              </w:rPr>
              <w:object w:dxaOrig="1440" w:dyaOrig="1440">
                <v:shape id="_x0000_s1123" type="#_x0000_t75" style="position:absolute;margin-left:286.5pt;margin-top:-4.2pt;width:166.35pt;height:93.6pt;z-index:251766784;mso-position-horizontal-relative:text;mso-position-vertical-relative:text">
                  <v:imagedata r:id="rId156" o:title=""/>
                </v:shape>
                <o:OLEObject Type="Embed" ProgID="FXDraw.Graphic" ShapeID="_x0000_s1123" DrawAspect="Content" ObjectID="_1471897604" r:id="rId157"/>
              </w:object>
            </w:r>
            <w:r w:rsidR="001E611F">
              <w:t>The size of a TV screen is advertised according to the length of its diagonal.</w:t>
            </w:r>
          </w:p>
          <w:p w:rsidR="001E611F" w:rsidRDefault="001E611F" w:rsidP="001E611F">
            <w:pPr>
              <w:pStyle w:val="ShortAnswerStyle"/>
              <w:spacing w:after="120"/>
              <w:ind w:right="5562"/>
            </w:pPr>
            <w:r>
              <w:t>The TV screen shown is advertised as a 150 cm plasma TV.</w:t>
            </w:r>
          </w:p>
          <w:p w:rsidR="001E611F" w:rsidRDefault="001E611F" w:rsidP="001E611F">
            <w:pPr>
              <w:pStyle w:val="ShortAnswerStyle"/>
              <w:spacing w:after="120"/>
              <w:ind w:right="5562"/>
            </w:pPr>
            <w:r>
              <w:t>Its screen has a horizontal width of 120 cm.</w:t>
            </w:r>
          </w:p>
          <w:p w:rsidR="001E611F" w:rsidRDefault="001E611F" w:rsidP="001E611F">
            <w:pPr>
              <w:pStyle w:val="ShortAnswerStyle"/>
              <w:spacing w:after="120"/>
              <w:ind w:right="5562"/>
            </w:pPr>
            <w:r>
              <w:t>What is the vertical height of the screen?</w:t>
            </w:r>
          </w:p>
          <w:p w:rsidR="005F0A22" w:rsidRDefault="005F0A22" w:rsidP="00385F5D">
            <w:pPr>
              <w:pStyle w:val="MCSectionStyle"/>
              <w:spacing w:after="120"/>
            </w:pPr>
          </w:p>
          <w:p w:rsidR="005F0A22" w:rsidRPr="00B15693" w:rsidRDefault="005F0A22" w:rsidP="00385F5D">
            <w:pPr>
              <w:pStyle w:val="MCSectionStyle"/>
              <w:spacing w:after="120"/>
            </w:pPr>
            <w:r>
              <w:t xml:space="preserve">      A.      </w:t>
            </w:r>
            <w:r w:rsidR="001E611F">
              <w:t>30 cm</w:t>
            </w:r>
            <w:r>
              <w:t xml:space="preserve">        B.     </w:t>
            </w:r>
            <w:r w:rsidR="001E611F">
              <w:t>90 cm</w:t>
            </w:r>
            <w:r>
              <w:t xml:space="preserve">         C.      </w:t>
            </w:r>
            <w:r w:rsidR="001E611F">
              <w:t>192 cm</w:t>
            </w:r>
            <w:r>
              <w:t xml:space="preserve">        D.    </w:t>
            </w:r>
            <w:r w:rsidR="001E611F">
              <w:t>270 cm</w:t>
            </w:r>
          </w:p>
        </w:tc>
      </w:tr>
      <w:tr w:rsidR="005F0A22" w:rsidRPr="00C25037" w:rsidTr="005F0A22">
        <w:trPr>
          <w:cantSplit/>
        </w:trPr>
        <w:tc>
          <w:tcPr>
            <w:tcW w:w="817" w:type="dxa"/>
          </w:tcPr>
          <w:p w:rsidR="005F0A22" w:rsidRPr="00B15693" w:rsidRDefault="005F0A22" w:rsidP="005F0A22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5F0A22" w:rsidRDefault="00B829FF" w:rsidP="00385F5D">
            <w:pPr>
              <w:pStyle w:val="MCSectionStyle"/>
              <w:spacing w:after="120"/>
            </w:pPr>
            <w:r>
              <w:t xml:space="preserve">What is the value of  </w:t>
            </w:r>
            <w:r w:rsidRPr="00B829FF">
              <w:rPr>
                <w:color w:val="FF0000"/>
                <w:position w:val="-2"/>
              </w:rPr>
              <w:object w:dxaOrig="533" w:dyaOrig="196">
                <v:shape id="_x0000_i1071" type="#_x0000_t75" style="width:26.4pt;height:9.6pt" o:ole="">
                  <v:imagedata r:id="rId158" o:title=""/>
                </v:shape>
                <o:OLEObject Type="Embed" ProgID="FXEquation.Equation" ShapeID="_x0000_i1071" DrawAspect="Content" ObjectID="_1471897525" r:id="rId159"/>
              </w:object>
            </w:r>
            <w:r>
              <w:t xml:space="preserve"> for the triangle below?</w:t>
            </w:r>
          </w:p>
          <w:p w:rsidR="00B829FF" w:rsidRDefault="00D332D0" w:rsidP="00385F5D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>
                <v:shape id="_x0000_s1128" type="#_x0000_t75" style="position:absolute;margin-left:185.75pt;margin-top:6.6pt;width:184.8pt;height:93.5pt;z-index:251771904;mso-position-horizontal-relative:text;mso-position-vertical-relative:text">
                  <v:imagedata r:id="rId160" o:title=""/>
                </v:shape>
                <o:OLEObject Type="Embed" ProgID="FXDraw.Graphic" ShapeID="_x0000_s1128" DrawAspect="Content" ObjectID="_1471897605" r:id="rId161"/>
              </w:object>
            </w:r>
          </w:p>
          <w:p w:rsidR="00B829FF" w:rsidRDefault="005F0A22" w:rsidP="00B829FF">
            <w:pPr>
              <w:pStyle w:val="MCSectionStyle"/>
              <w:spacing w:after="240"/>
            </w:pPr>
            <w:r>
              <w:t xml:space="preserve">  </w:t>
            </w:r>
            <w:r w:rsidR="00B829FF">
              <w:t xml:space="preserve"> </w:t>
            </w:r>
            <w:r>
              <w:t xml:space="preserve">    A.      </w:t>
            </w:r>
            <w:r w:rsidR="00B829FF">
              <w:t xml:space="preserve"> </w:t>
            </w:r>
            <w:r w:rsidR="00B829FF" w:rsidRPr="00B829FF">
              <w:rPr>
                <w:color w:val="FF0000"/>
                <w:position w:val="-18"/>
              </w:rPr>
              <w:object w:dxaOrig="378" w:dyaOrig="510">
                <v:shape id="_x0000_i1072" type="#_x0000_t75" style="width:19.2pt;height:25.8pt" o:ole="">
                  <v:imagedata r:id="rId162" o:title=""/>
                </v:shape>
                <o:OLEObject Type="Embed" ProgID="FXEquation.Equation" ShapeID="_x0000_i1072" DrawAspect="Content" ObjectID="_1471897526" r:id="rId163"/>
              </w:object>
            </w:r>
            <w:r w:rsidR="00B829FF">
              <w:t xml:space="preserve"> </w:t>
            </w:r>
            <w:r>
              <w:t xml:space="preserve">  </w:t>
            </w:r>
          </w:p>
          <w:p w:rsidR="00B829FF" w:rsidRDefault="005F0A22" w:rsidP="00B829FF">
            <w:pPr>
              <w:pStyle w:val="MCSectionStyle"/>
              <w:spacing w:after="240"/>
            </w:pPr>
            <w:r>
              <w:t xml:space="preserve"> </w:t>
            </w:r>
            <w:r w:rsidR="00B829FF">
              <w:t xml:space="preserve"> </w:t>
            </w:r>
            <w:r>
              <w:t xml:space="preserve">     B.      </w:t>
            </w:r>
            <w:r w:rsidR="00B829FF">
              <w:t xml:space="preserve">  </w:t>
            </w:r>
            <w:r w:rsidR="00B829FF" w:rsidRPr="00B829FF">
              <w:rPr>
                <w:color w:val="FF0000"/>
                <w:position w:val="-18"/>
              </w:rPr>
              <w:object w:dxaOrig="378" w:dyaOrig="510">
                <v:shape id="_x0000_i1073" type="#_x0000_t75" style="width:19.2pt;height:25.8pt" o:ole="">
                  <v:imagedata r:id="rId164" o:title=""/>
                </v:shape>
                <o:OLEObject Type="Embed" ProgID="FXEquation.Equation" ShapeID="_x0000_i1073" DrawAspect="Content" ObjectID="_1471897527" r:id="rId165"/>
              </w:object>
            </w:r>
            <w:r w:rsidR="00B829FF">
              <w:t xml:space="preserve"> </w:t>
            </w:r>
          </w:p>
          <w:p w:rsidR="00B829FF" w:rsidRDefault="00B829FF" w:rsidP="00B829FF">
            <w:pPr>
              <w:pStyle w:val="MCSectionStyle"/>
              <w:spacing w:after="240"/>
            </w:pPr>
            <w:r>
              <w:t xml:space="preserve"> </w:t>
            </w:r>
            <w:r w:rsidR="005F0A22">
              <w:t xml:space="preserve">      C.       </w:t>
            </w:r>
            <w:r>
              <w:t xml:space="preserve"> </w:t>
            </w:r>
            <w:r w:rsidRPr="00B829FF">
              <w:rPr>
                <w:color w:val="FF0000"/>
                <w:position w:val="-18"/>
              </w:rPr>
              <w:object w:dxaOrig="270" w:dyaOrig="510">
                <v:shape id="_x0000_i1074" type="#_x0000_t75" style="width:13.8pt;height:25.8pt" o:ole="">
                  <v:imagedata r:id="rId166" o:title=""/>
                </v:shape>
                <o:OLEObject Type="Embed" ProgID="FXEquation.Equation" ShapeID="_x0000_i1074" DrawAspect="Content" ObjectID="_1471897528" r:id="rId167"/>
              </w:object>
            </w:r>
            <w:r>
              <w:t xml:space="preserve"> </w:t>
            </w:r>
          </w:p>
          <w:p w:rsidR="005F0A22" w:rsidRPr="00B15693" w:rsidRDefault="005F0A22" w:rsidP="00B829FF">
            <w:pPr>
              <w:pStyle w:val="MCSectionStyle"/>
              <w:spacing w:after="240"/>
            </w:pPr>
            <w:r>
              <w:t xml:space="preserve">       D.    </w:t>
            </w:r>
            <w:r w:rsidR="00B829FF">
              <w:t xml:space="preserve">     </w:t>
            </w:r>
            <w:r w:rsidR="00B829FF" w:rsidRPr="00B829FF">
              <w:rPr>
                <w:color w:val="FF0000"/>
                <w:position w:val="-18"/>
              </w:rPr>
              <w:object w:dxaOrig="270" w:dyaOrig="510">
                <v:shape id="_x0000_i1075" type="#_x0000_t75" style="width:13.8pt;height:25.8pt" o:ole="">
                  <v:imagedata r:id="rId168" o:title=""/>
                </v:shape>
                <o:OLEObject Type="Embed" ProgID="FXEquation.Equation" ShapeID="_x0000_i1075" DrawAspect="Content" ObjectID="_1471897529" r:id="rId169"/>
              </w:object>
            </w:r>
            <w:r w:rsidR="00B829FF">
              <w:t xml:space="preserve"> </w:t>
            </w:r>
          </w:p>
        </w:tc>
      </w:tr>
      <w:tr w:rsidR="005F0A22" w:rsidRPr="00C25037" w:rsidTr="005F0A22">
        <w:trPr>
          <w:cantSplit/>
        </w:trPr>
        <w:tc>
          <w:tcPr>
            <w:tcW w:w="817" w:type="dxa"/>
          </w:tcPr>
          <w:p w:rsidR="005F0A22" w:rsidRPr="00B15693" w:rsidRDefault="005F0A22" w:rsidP="005F0A22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8A223F" w:rsidRDefault="00D332D0" w:rsidP="008A223F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>
                <v:shape id="_x0000_s1129" type="#_x0000_t75" style="position:absolute;margin-left:253.15pt;margin-top:13.45pt;width:130.65pt;height:136.35pt;z-index:251772928;mso-position-horizontal-relative:text;mso-position-vertical-relative:text">
                  <v:imagedata r:id="rId170" o:title=""/>
                </v:shape>
                <o:OLEObject Type="Embed" ProgID="FXDraw.Graphic" ShapeID="_x0000_s1129" DrawAspect="Content" ObjectID="_1471897606" r:id="rId171"/>
              </w:object>
            </w:r>
            <w:r w:rsidR="008A223F">
              <w:t>Find the volume of this square pyramid.</w:t>
            </w:r>
          </w:p>
          <w:p w:rsidR="008A223F" w:rsidRDefault="008A223F" w:rsidP="008A223F">
            <w:pPr>
              <w:pStyle w:val="MCSectionStyle"/>
              <w:spacing w:after="120"/>
            </w:pPr>
          </w:p>
          <w:p w:rsidR="008A223F" w:rsidRDefault="008A223F" w:rsidP="008A223F">
            <w:pPr>
              <w:pStyle w:val="MCSectionStyle"/>
              <w:spacing w:after="240"/>
            </w:pPr>
            <w:r>
              <w:t xml:space="preserve">      A.      3 000 m</w:t>
            </w:r>
            <w:r>
              <w:rPr>
                <w:vertAlign w:val="superscript"/>
              </w:rPr>
              <w:t>3</w:t>
            </w:r>
            <w:r>
              <w:t xml:space="preserve">  </w:t>
            </w:r>
          </w:p>
          <w:p w:rsidR="008A223F" w:rsidRDefault="008A223F" w:rsidP="008A223F">
            <w:pPr>
              <w:pStyle w:val="MCSectionStyle"/>
              <w:spacing w:after="240"/>
            </w:pPr>
            <w:r>
              <w:t xml:space="preserve">      B.      90 000 m</w:t>
            </w:r>
            <w:r>
              <w:rPr>
                <w:vertAlign w:val="superscript"/>
              </w:rPr>
              <w:t>3</w:t>
            </w:r>
            <w:r>
              <w:t xml:space="preserve"> </w:t>
            </w:r>
          </w:p>
          <w:p w:rsidR="008A223F" w:rsidRDefault="008A223F" w:rsidP="008A223F">
            <w:pPr>
              <w:pStyle w:val="MCSectionStyle"/>
              <w:spacing w:after="240"/>
            </w:pPr>
            <w:r>
              <w:t xml:space="preserve">      C.      150 000 m</w:t>
            </w:r>
            <w:r>
              <w:rPr>
                <w:vertAlign w:val="superscript"/>
              </w:rPr>
              <w:t>3</w:t>
            </w:r>
            <w:r>
              <w:t xml:space="preserve">  </w:t>
            </w:r>
          </w:p>
          <w:p w:rsidR="005F0A22" w:rsidRDefault="008A223F" w:rsidP="008A223F">
            <w:pPr>
              <w:pStyle w:val="MCSectionStyle"/>
              <w:spacing w:after="120"/>
              <w:rPr>
                <w:vertAlign w:val="superscript"/>
              </w:rPr>
            </w:pPr>
            <w:r>
              <w:t xml:space="preserve">      D.      180 000 m</w:t>
            </w:r>
            <w:r>
              <w:rPr>
                <w:vertAlign w:val="superscript"/>
              </w:rPr>
              <w:t>3</w:t>
            </w:r>
          </w:p>
          <w:p w:rsidR="008A223F" w:rsidRPr="00B15693" w:rsidRDefault="008A223F" w:rsidP="008A223F">
            <w:pPr>
              <w:pStyle w:val="MCSectionStyle"/>
              <w:spacing w:after="120"/>
            </w:pPr>
          </w:p>
        </w:tc>
      </w:tr>
      <w:tr w:rsidR="005F0A22" w:rsidRPr="00C25037" w:rsidTr="005F0A22">
        <w:trPr>
          <w:cantSplit/>
        </w:trPr>
        <w:tc>
          <w:tcPr>
            <w:tcW w:w="817" w:type="dxa"/>
          </w:tcPr>
          <w:p w:rsidR="005F0A22" w:rsidRPr="00B15693" w:rsidRDefault="005F0A22" w:rsidP="00B2430F">
            <w:pPr>
              <w:pStyle w:val="ListParagraph"/>
              <w:numPr>
                <w:ilvl w:val="0"/>
                <w:numId w:val="12"/>
              </w:numPr>
              <w:spacing w:before="60"/>
              <w:ind w:left="714" w:hanging="357"/>
              <w:rPr>
                <w:rFonts w:cs="Times New Roman"/>
              </w:rPr>
            </w:pPr>
          </w:p>
        </w:tc>
        <w:tc>
          <w:tcPr>
            <w:tcW w:w="9865" w:type="dxa"/>
          </w:tcPr>
          <w:p w:rsidR="005F0A22" w:rsidRPr="00B2430F" w:rsidRDefault="00B2430F" w:rsidP="00385F5D">
            <w:pPr>
              <w:pStyle w:val="MCSectionStyle"/>
              <w:spacing w:after="120"/>
              <w:rPr>
                <w:position w:val="-28"/>
              </w:rPr>
            </w:pPr>
            <w:r>
              <w:t xml:space="preserve"> </w:t>
            </w:r>
            <w:r w:rsidRPr="00B2430F">
              <w:rPr>
                <w:color w:val="FF0000"/>
                <w:position w:val="-28"/>
              </w:rPr>
              <w:object w:dxaOrig="1596" w:dyaOrig="704">
                <v:shape id="_x0000_i1076" type="#_x0000_t75" style="width:79.8pt;height:35.4pt" o:ole="">
                  <v:imagedata r:id="rId172" o:title=""/>
                </v:shape>
                <o:OLEObject Type="Embed" ProgID="FXEquation.Equation" ShapeID="_x0000_i1076" DrawAspect="Content" ObjectID="_1471897530" r:id="rId173"/>
              </w:object>
            </w:r>
            <w:r w:rsidRPr="00B2430F">
              <w:rPr>
                <w:position w:val="-28"/>
              </w:rPr>
              <w:t xml:space="preserve"> </w:t>
            </w:r>
          </w:p>
          <w:p w:rsidR="005F0A22" w:rsidRPr="00B15693" w:rsidRDefault="005F0A22" w:rsidP="00385F5D">
            <w:pPr>
              <w:pStyle w:val="MCSectionStyle"/>
              <w:spacing w:after="120"/>
            </w:pPr>
            <w:r>
              <w:t xml:space="preserve">      A.      </w:t>
            </w:r>
            <w:r w:rsidR="00B2430F">
              <w:t xml:space="preserve"> </w:t>
            </w:r>
            <w:r w:rsidR="00B2430F" w:rsidRPr="00B2430F">
              <w:rPr>
                <w:color w:val="FF0000"/>
                <w:position w:val="-22"/>
              </w:rPr>
              <w:object w:dxaOrig="354" w:dyaOrig="643">
                <v:shape id="_x0000_i1077" type="#_x0000_t75" style="width:18pt;height:32.4pt" o:ole="">
                  <v:imagedata r:id="rId174" o:title=""/>
                </v:shape>
                <o:OLEObject Type="Embed" ProgID="FXEquation.Equation" ShapeID="_x0000_i1077" DrawAspect="Content" ObjectID="_1471897531" r:id="rId175"/>
              </w:object>
            </w:r>
            <w:r w:rsidR="00B2430F">
              <w:t xml:space="preserve"> </w:t>
            </w:r>
            <w:r>
              <w:t xml:space="preserve">         </w:t>
            </w:r>
            <w:r w:rsidR="00B2430F">
              <w:t xml:space="preserve">      </w:t>
            </w:r>
            <w:r>
              <w:t xml:space="preserve">B.      </w:t>
            </w:r>
            <w:r w:rsidR="00B2430F">
              <w:t xml:space="preserve"> </w:t>
            </w:r>
            <w:r w:rsidR="00B2430F" w:rsidRPr="00B2430F">
              <w:rPr>
                <w:color w:val="FF0000"/>
                <w:position w:val="-18"/>
              </w:rPr>
              <w:object w:dxaOrig="354" w:dyaOrig="592">
                <v:shape id="_x0000_i1078" type="#_x0000_t75" style="width:18pt;height:29.4pt" o:ole="">
                  <v:imagedata r:id="rId176" o:title=""/>
                </v:shape>
                <o:OLEObject Type="Embed" ProgID="FXEquation.Equation" ShapeID="_x0000_i1078" DrawAspect="Content" ObjectID="_1471897532" r:id="rId177"/>
              </w:object>
            </w:r>
            <w:r w:rsidR="00B2430F">
              <w:t xml:space="preserve"> </w:t>
            </w:r>
            <w:r>
              <w:t xml:space="preserve">        </w:t>
            </w:r>
            <w:r w:rsidR="00B2430F">
              <w:t xml:space="preserve">       </w:t>
            </w:r>
            <w:r>
              <w:t xml:space="preserve">C.      </w:t>
            </w:r>
            <w:r w:rsidR="00B2430F">
              <w:t xml:space="preserve"> </w:t>
            </w:r>
            <w:r w:rsidR="00B2430F" w:rsidRPr="00B2430F">
              <w:rPr>
                <w:color w:val="FF0000"/>
                <w:position w:val="-6"/>
              </w:rPr>
              <w:object w:dxaOrig="378" w:dyaOrig="234">
                <v:shape id="_x0000_i1079" type="#_x0000_t75" style="width:19.2pt;height:12pt" o:ole="">
                  <v:imagedata r:id="rId178" o:title=""/>
                </v:shape>
                <o:OLEObject Type="Embed" ProgID="FXEquation.Equation" ShapeID="_x0000_i1079" DrawAspect="Content" ObjectID="_1471897533" r:id="rId179"/>
              </w:object>
            </w:r>
            <w:r w:rsidR="00B2430F">
              <w:t xml:space="preserve"> </w:t>
            </w:r>
            <w:r>
              <w:t xml:space="preserve">        </w:t>
            </w:r>
            <w:r w:rsidR="00B2430F">
              <w:t xml:space="preserve">       </w:t>
            </w:r>
            <w:r>
              <w:t xml:space="preserve">D.    </w:t>
            </w:r>
            <w:r w:rsidR="00B2430F">
              <w:t xml:space="preserve"> </w:t>
            </w:r>
            <w:r w:rsidR="00B2430F" w:rsidRPr="00B2430F">
              <w:rPr>
                <w:color w:val="FF0000"/>
                <w:position w:val="-6"/>
              </w:rPr>
              <w:object w:dxaOrig="461" w:dyaOrig="316">
                <v:shape id="_x0000_i1080" type="#_x0000_t75" style="width:22.8pt;height:15.6pt" o:ole="">
                  <v:imagedata r:id="rId180" o:title=""/>
                </v:shape>
                <o:OLEObject Type="Embed" ProgID="FXEquation.Equation" ShapeID="_x0000_i1080" DrawAspect="Content" ObjectID="_1471897534" r:id="rId181"/>
              </w:object>
            </w:r>
            <w:r w:rsidR="00B2430F">
              <w:t xml:space="preserve"> </w:t>
            </w:r>
          </w:p>
        </w:tc>
      </w:tr>
      <w:tr w:rsidR="005F0A22" w:rsidRPr="00C25037" w:rsidTr="005F0A22">
        <w:trPr>
          <w:cantSplit/>
        </w:trPr>
        <w:tc>
          <w:tcPr>
            <w:tcW w:w="817" w:type="dxa"/>
          </w:tcPr>
          <w:p w:rsidR="005F0A22" w:rsidRPr="00B15693" w:rsidRDefault="005F0A22" w:rsidP="005F0A22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5F0A22" w:rsidRDefault="002E3CE6" w:rsidP="002C5353">
            <w:pPr>
              <w:pStyle w:val="MCSectionStyle"/>
              <w:spacing w:after="240"/>
            </w:pPr>
            <w:r>
              <w:t xml:space="preserve">What are the coordinates of the midpoint of the interval joining the points </w:t>
            </w:r>
            <w:r w:rsidRPr="002C5353">
              <w:rPr>
                <w:i/>
              </w:rPr>
              <w:t>U</w:t>
            </w:r>
            <w:r w:rsidR="002C5353">
              <w:rPr>
                <w:i/>
              </w:rPr>
              <w:t xml:space="preserve"> </w:t>
            </w:r>
            <w:r>
              <w:t xml:space="preserve">(-3, 8) and </w:t>
            </w:r>
            <w:r w:rsidRPr="002C5353">
              <w:rPr>
                <w:i/>
              </w:rPr>
              <w:t>W</w:t>
            </w:r>
            <w:r w:rsidR="002C5353">
              <w:rPr>
                <w:i/>
              </w:rPr>
              <w:t xml:space="preserve"> </w:t>
            </w:r>
            <w:r>
              <w:t>(</w:t>
            </w:r>
            <w:r w:rsidR="002C5353">
              <w:t>-7, -6)?</w:t>
            </w:r>
            <w:r>
              <w:t xml:space="preserve"> </w:t>
            </w:r>
          </w:p>
          <w:p w:rsidR="005F0A22" w:rsidRPr="00B15693" w:rsidRDefault="005F0A22" w:rsidP="00385F5D">
            <w:pPr>
              <w:pStyle w:val="MCSectionStyle"/>
              <w:spacing w:after="120"/>
            </w:pPr>
            <w:r>
              <w:t xml:space="preserve">      A.     </w:t>
            </w:r>
            <w:r w:rsidR="002C5353">
              <w:t>(-5, 1)</w:t>
            </w:r>
            <w:r>
              <w:t xml:space="preserve">          </w:t>
            </w:r>
            <w:r w:rsidR="009A5EB4">
              <w:t xml:space="preserve">    </w:t>
            </w:r>
            <w:r>
              <w:t xml:space="preserve">B.   </w:t>
            </w:r>
            <w:r w:rsidR="002C5353">
              <w:t>(-5, 7)</w:t>
            </w:r>
            <w:r>
              <w:t xml:space="preserve">           </w:t>
            </w:r>
            <w:r w:rsidR="009A5EB4">
              <w:t xml:space="preserve">    </w:t>
            </w:r>
            <w:r>
              <w:t xml:space="preserve">C.     </w:t>
            </w:r>
            <w:r w:rsidR="002C5353">
              <w:t>(2, 1)</w:t>
            </w:r>
            <w:r>
              <w:t xml:space="preserve">         </w:t>
            </w:r>
            <w:r w:rsidR="009A5EB4">
              <w:t xml:space="preserve">       </w:t>
            </w:r>
            <w:r>
              <w:t xml:space="preserve">D.  </w:t>
            </w:r>
            <w:r w:rsidR="002C5353">
              <w:t xml:space="preserve">   (2, 7)</w:t>
            </w:r>
            <w:r>
              <w:t xml:space="preserve">  </w:t>
            </w:r>
          </w:p>
        </w:tc>
      </w:tr>
      <w:tr w:rsidR="005F0A22" w:rsidRPr="00C25037" w:rsidTr="005F0A22">
        <w:trPr>
          <w:cantSplit/>
        </w:trPr>
        <w:tc>
          <w:tcPr>
            <w:tcW w:w="817" w:type="dxa"/>
          </w:tcPr>
          <w:p w:rsidR="005F0A22" w:rsidRPr="00B15693" w:rsidRDefault="005F0A22" w:rsidP="00791845">
            <w:pPr>
              <w:pStyle w:val="ListParagraph"/>
              <w:numPr>
                <w:ilvl w:val="0"/>
                <w:numId w:val="12"/>
              </w:numPr>
              <w:spacing w:before="120"/>
              <w:ind w:left="714" w:hanging="357"/>
              <w:rPr>
                <w:rFonts w:cs="Times New Roman"/>
              </w:rPr>
            </w:pPr>
          </w:p>
        </w:tc>
        <w:tc>
          <w:tcPr>
            <w:tcW w:w="9865" w:type="dxa"/>
          </w:tcPr>
          <w:p w:rsidR="005F0A22" w:rsidRPr="006F0B88" w:rsidRDefault="00791845" w:rsidP="006F0B88">
            <w:pPr>
              <w:pStyle w:val="MCSectionStyle"/>
              <w:spacing w:after="240"/>
              <w:rPr>
                <w:position w:val="-42"/>
              </w:rPr>
            </w:pPr>
            <w:r>
              <w:t xml:space="preserve"> </w:t>
            </w:r>
            <w:r w:rsidRPr="006F0B88">
              <w:rPr>
                <w:color w:val="FF0000"/>
                <w:position w:val="-42"/>
              </w:rPr>
              <w:object w:dxaOrig="1302" w:dyaOrig="400">
                <v:shape id="_x0000_i1081" type="#_x0000_t75" style="width:65.4pt;height:19.8pt" o:ole="">
                  <v:imagedata r:id="rId182" o:title=""/>
                </v:shape>
                <o:OLEObject Type="Embed" ProgID="FXEquation.Equation" ShapeID="_x0000_i1081" DrawAspect="Content" ObjectID="_1471897535" r:id="rId183"/>
              </w:object>
            </w:r>
            <w:r w:rsidRPr="006F0B88">
              <w:rPr>
                <w:position w:val="-42"/>
              </w:rPr>
              <w:t xml:space="preserve"> </w:t>
            </w:r>
          </w:p>
          <w:p w:rsidR="005F0A22" w:rsidRPr="00B15693" w:rsidRDefault="005F0A22" w:rsidP="00385F5D">
            <w:pPr>
              <w:pStyle w:val="MCSectionStyle"/>
              <w:spacing w:after="120"/>
            </w:pPr>
            <w:r>
              <w:t xml:space="preserve">      A.    </w:t>
            </w:r>
            <w:r w:rsidR="006F0B88" w:rsidRPr="006F0B88">
              <w:rPr>
                <w:color w:val="FF0000"/>
                <w:position w:val="-6"/>
              </w:rPr>
              <w:object w:dxaOrig="522" w:dyaOrig="316">
                <v:shape id="_x0000_i1082" type="#_x0000_t75" style="width:26.4pt;height:15.6pt" o:ole="">
                  <v:imagedata r:id="rId184" o:title=""/>
                </v:shape>
                <o:OLEObject Type="Embed" ProgID="FXEquation.Equation" ShapeID="_x0000_i1082" DrawAspect="Content" ObjectID="_1471897536" r:id="rId185"/>
              </w:object>
            </w:r>
            <w:r>
              <w:t xml:space="preserve">           </w:t>
            </w:r>
            <w:r w:rsidR="009A5EB4">
              <w:t xml:space="preserve">     </w:t>
            </w:r>
            <w:r>
              <w:t xml:space="preserve">B.    </w:t>
            </w:r>
            <w:r w:rsidR="006F0B88" w:rsidRPr="006F0B88">
              <w:rPr>
                <w:color w:val="FF0000"/>
                <w:position w:val="-6"/>
              </w:rPr>
              <w:object w:dxaOrig="522" w:dyaOrig="316">
                <v:shape id="_x0000_i1083" type="#_x0000_t75" style="width:26.4pt;height:15.6pt" o:ole="">
                  <v:imagedata r:id="rId186" o:title=""/>
                </v:shape>
                <o:OLEObject Type="Embed" ProgID="FXEquation.Equation" ShapeID="_x0000_i1083" DrawAspect="Content" ObjectID="_1471897537" r:id="rId187"/>
              </w:object>
            </w:r>
            <w:r>
              <w:t xml:space="preserve">          </w:t>
            </w:r>
            <w:r w:rsidR="009A5EB4">
              <w:t xml:space="preserve">     </w:t>
            </w:r>
            <w:r>
              <w:t xml:space="preserve">C.      </w:t>
            </w:r>
            <w:r w:rsidR="006F0B88" w:rsidRPr="006F0B88">
              <w:rPr>
                <w:color w:val="FF0000"/>
                <w:position w:val="-6"/>
              </w:rPr>
              <w:object w:dxaOrig="522" w:dyaOrig="316">
                <v:shape id="_x0000_i1084" type="#_x0000_t75" style="width:26.4pt;height:15.6pt" o:ole="">
                  <v:imagedata r:id="rId188" o:title=""/>
                </v:shape>
                <o:OLEObject Type="Embed" ProgID="FXEquation.Equation" ShapeID="_x0000_i1084" DrawAspect="Content" ObjectID="_1471897538" r:id="rId189"/>
              </w:object>
            </w:r>
            <w:r>
              <w:t xml:space="preserve">        </w:t>
            </w:r>
            <w:r w:rsidR="009A5EB4">
              <w:t xml:space="preserve">       </w:t>
            </w:r>
            <w:r>
              <w:t xml:space="preserve">D.    </w:t>
            </w:r>
            <w:r w:rsidR="006F0B88">
              <w:t xml:space="preserve"> </w:t>
            </w:r>
            <w:r w:rsidR="006F0B88" w:rsidRPr="006F0B88">
              <w:rPr>
                <w:color w:val="FF0000"/>
                <w:position w:val="-6"/>
              </w:rPr>
              <w:object w:dxaOrig="522" w:dyaOrig="316">
                <v:shape id="_x0000_i1085" type="#_x0000_t75" style="width:26.4pt;height:15.6pt" o:ole="">
                  <v:imagedata r:id="rId190" o:title=""/>
                </v:shape>
                <o:OLEObject Type="Embed" ProgID="FXEquation.Equation" ShapeID="_x0000_i1085" DrawAspect="Content" ObjectID="_1471897539" r:id="rId191"/>
              </w:object>
            </w:r>
            <w:r w:rsidR="006F0B88">
              <w:t xml:space="preserve"> </w:t>
            </w:r>
          </w:p>
        </w:tc>
      </w:tr>
      <w:tr w:rsidR="005F0A22" w:rsidRPr="00C25037" w:rsidTr="005F0A22">
        <w:trPr>
          <w:cantSplit/>
        </w:trPr>
        <w:tc>
          <w:tcPr>
            <w:tcW w:w="817" w:type="dxa"/>
          </w:tcPr>
          <w:p w:rsidR="005F0A22" w:rsidRPr="00B15693" w:rsidRDefault="005F0A22" w:rsidP="005F0A22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5F0A22" w:rsidRDefault="006F0B88" w:rsidP="00385F5D">
            <w:pPr>
              <w:pStyle w:val="MCSectionStyle"/>
              <w:spacing w:after="120"/>
            </w:pPr>
            <w:r>
              <w:t xml:space="preserve">Use the formula </w:t>
            </w:r>
            <w:r w:rsidR="009A5EB4">
              <w:t xml:space="preserve"> </w:t>
            </w:r>
            <w:r w:rsidR="009A5EB4" w:rsidRPr="009A5EB4">
              <w:rPr>
                <w:color w:val="FF0000"/>
                <w:position w:val="-2"/>
              </w:rPr>
              <w:object w:dxaOrig="965" w:dyaOrig="173">
                <v:shape id="_x0000_i1086" type="#_x0000_t75" style="width:48pt;height:8.4pt" o:ole="">
                  <v:imagedata r:id="rId192" o:title=""/>
                </v:shape>
                <o:OLEObject Type="Embed" ProgID="FXEquation.Equation" ShapeID="_x0000_i1086" DrawAspect="Content" ObjectID="_1471897540" r:id="rId193"/>
              </w:object>
            </w:r>
            <w:r w:rsidR="009A5EB4">
              <w:t xml:space="preserve"> to find the value of </w:t>
            </w:r>
            <w:r w:rsidR="009A5EB4" w:rsidRPr="009A5EB4">
              <w:rPr>
                <w:i/>
              </w:rPr>
              <w:t xml:space="preserve">a </w:t>
            </w:r>
            <w:r w:rsidR="009A5EB4">
              <w:t xml:space="preserve">when </w:t>
            </w:r>
            <w:r w:rsidR="009A5EB4" w:rsidRPr="009A5EB4">
              <w:rPr>
                <w:i/>
              </w:rPr>
              <w:t>v</w:t>
            </w:r>
            <w:r w:rsidR="009A5EB4">
              <w:t xml:space="preserve"> = 13.8, </w:t>
            </w:r>
            <w:r w:rsidR="009A5EB4" w:rsidRPr="009A5EB4">
              <w:rPr>
                <w:i/>
              </w:rPr>
              <w:t>u</w:t>
            </w:r>
            <w:r w:rsidR="009A5EB4">
              <w:t xml:space="preserve"> = 1.8 and </w:t>
            </w:r>
            <w:r w:rsidR="009A5EB4" w:rsidRPr="009A5EB4">
              <w:rPr>
                <w:i/>
              </w:rPr>
              <w:t>t</w:t>
            </w:r>
            <w:r w:rsidR="009A5EB4">
              <w:t xml:space="preserve"> = 2.5.</w:t>
            </w:r>
          </w:p>
          <w:p w:rsidR="005F0A22" w:rsidRDefault="005F0A22" w:rsidP="00385F5D">
            <w:pPr>
              <w:pStyle w:val="MCSectionStyle"/>
              <w:spacing w:after="120"/>
            </w:pPr>
          </w:p>
          <w:p w:rsidR="005F0A22" w:rsidRPr="00B15693" w:rsidRDefault="005F0A22" w:rsidP="00385F5D">
            <w:pPr>
              <w:pStyle w:val="MCSectionStyle"/>
              <w:spacing w:after="120"/>
            </w:pPr>
            <w:r>
              <w:t xml:space="preserve">      A.      </w:t>
            </w:r>
            <w:r w:rsidR="009A5EB4">
              <w:t>1.2</w:t>
            </w:r>
            <w:r>
              <w:t xml:space="preserve">         </w:t>
            </w:r>
            <w:r w:rsidR="009A5EB4">
              <w:t xml:space="preserve">         </w:t>
            </w:r>
            <w:r>
              <w:t xml:space="preserve">B.     </w:t>
            </w:r>
            <w:r w:rsidR="009A5EB4">
              <w:t>2.4</w:t>
            </w:r>
            <w:r>
              <w:t xml:space="preserve">         </w:t>
            </w:r>
            <w:r w:rsidR="009A5EB4">
              <w:t xml:space="preserve">        </w:t>
            </w:r>
            <w:r>
              <w:t xml:space="preserve">C.     </w:t>
            </w:r>
            <w:r w:rsidR="009A5EB4">
              <w:t>3.6</w:t>
            </w:r>
            <w:r>
              <w:t xml:space="preserve">         </w:t>
            </w:r>
            <w:r w:rsidR="009A5EB4">
              <w:t xml:space="preserve">            </w:t>
            </w:r>
            <w:r>
              <w:t xml:space="preserve">D.    </w:t>
            </w:r>
            <w:r w:rsidR="009A5EB4">
              <w:t>4.8</w:t>
            </w:r>
          </w:p>
        </w:tc>
      </w:tr>
      <w:tr w:rsidR="005F0A22" w:rsidRPr="00C25037" w:rsidTr="005F0A22">
        <w:trPr>
          <w:cantSplit/>
        </w:trPr>
        <w:tc>
          <w:tcPr>
            <w:tcW w:w="817" w:type="dxa"/>
          </w:tcPr>
          <w:p w:rsidR="005F0A22" w:rsidRPr="00B15693" w:rsidRDefault="005F0A22" w:rsidP="005F0A22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5F0A22" w:rsidRDefault="009A5EB4" w:rsidP="00385F5D">
            <w:pPr>
              <w:pStyle w:val="MCSectionStyle"/>
              <w:spacing w:after="120"/>
            </w:pPr>
            <w:r>
              <w:t xml:space="preserve">Which </w:t>
            </w:r>
            <w:r w:rsidR="00B36B61">
              <w:t xml:space="preserve">number plane </w:t>
            </w:r>
            <w:r>
              <w:t xml:space="preserve">graph could represent the </w:t>
            </w:r>
            <w:r w:rsidR="00B36B61">
              <w:t xml:space="preserve">equation   </w:t>
            </w:r>
            <w:r w:rsidR="00B36B61" w:rsidRPr="00B36B61">
              <w:rPr>
                <w:color w:val="FF0000"/>
                <w:position w:val="-6"/>
              </w:rPr>
              <w:object w:dxaOrig="1249" w:dyaOrig="316">
                <v:shape id="_x0000_i1087" type="#_x0000_t75" style="width:62.4pt;height:15.6pt" o:ole="">
                  <v:imagedata r:id="rId194" o:title=""/>
                </v:shape>
                <o:OLEObject Type="Embed" ProgID="FXEquation.Equation" ShapeID="_x0000_i1087" DrawAspect="Content" ObjectID="_1471897541" r:id="rId195"/>
              </w:object>
            </w:r>
            <w:r w:rsidR="00B36B61">
              <w:t xml:space="preserve"> </w:t>
            </w:r>
          </w:p>
          <w:p w:rsidR="00B36B61" w:rsidRDefault="00D332D0" w:rsidP="00B36B61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>
                <v:shape id="_x0000_s1266" type="#_x0000_t75" style="position:absolute;margin-left:231pt;margin-top:6.6pt;width:130.1pt;height:119.95pt;z-index:251782144;mso-position-horizontal-relative:text;mso-position-vertical-relative:text">
                  <v:imagedata r:id="rId196" o:title=""/>
                </v:shape>
                <o:OLEObject Type="Embed" ProgID="FXDraw.Graphic" ShapeID="_x0000_s1266" DrawAspect="Content" ObjectID="_1471897607" r:id="rId197"/>
              </w:object>
            </w:r>
            <w:r>
              <w:rPr>
                <w:noProof/>
              </w:rPr>
              <w:object w:dxaOrig="1440" w:dyaOrig="1440">
                <v:shape id="_x0000_s1264" type="#_x0000_t75" style="position:absolute;margin-left:39pt;margin-top:6.6pt;width:130.05pt;height:119.9pt;z-index:251780096;mso-position-horizontal-relative:text;mso-position-vertical-relative:text">
                  <v:imagedata r:id="rId198" o:title=""/>
                </v:shape>
                <o:OLEObject Type="Embed" ProgID="FXDraw.Graphic" ShapeID="_x0000_s1264" DrawAspect="Content" ObjectID="_1471897608" r:id="rId199"/>
              </w:object>
            </w:r>
            <w:r w:rsidR="00B36B61">
              <w:t xml:space="preserve">A.                                                          </w:t>
            </w:r>
            <w:r w:rsidR="005F0A22">
              <w:t xml:space="preserve">B. </w:t>
            </w:r>
          </w:p>
          <w:p w:rsidR="00B36B61" w:rsidRDefault="00B36B61" w:rsidP="00B36B61">
            <w:pPr>
              <w:pStyle w:val="MCSectionStyle"/>
              <w:spacing w:after="120"/>
            </w:pPr>
          </w:p>
          <w:p w:rsidR="00B36B61" w:rsidRDefault="00B36B61" w:rsidP="00B36B61">
            <w:pPr>
              <w:pStyle w:val="MCSectionStyle"/>
              <w:spacing w:after="120"/>
            </w:pPr>
          </w:p>
          <w:p w:rsidR="00B36B61" w:rsidRDefault="00B36B61" w:rsidP="00B36B61">
            <w:pPr>
              <w:pStyle w:val="MCSectionStyle"/>
              <w:spacing w:after="120"/>
            </w:pPr>
          </w:p>
          <w:p w:rsidR="00B36B61" w:rsidRDefault="00B36B61" w:rsidP="00B36B61">
            <w:pPr>
              <w:pStyle w:val="MCSectionStyle"/>
              <w:spacing w:after="120"/>
            </w:pPr>
          </w:p>
          <w:p w:rsidR="00B36B61" w:rsidRDefault="005F0A22" w:rsidP="00B36B61">
            <w:pPr>
              <w:pStyle w:val="MCSectionStyle"/>
              <w:spacing w:after="120"/>
            </w:pPr>
            <w:r>
              <w:t xml:space="preserve">           </w:t>
            </w:r>
          </w:p>
          <w:p w:rsidR="00456869" w:rsidRDefault="00456869" w:rsidP="00B36B61">
            <w:pPr>
              <w:pStyle w:val="MCSectionStyle"/>
              <w:spacing w:after="120"/>
            </w:pPr>
          </w:p>
          <w:p w:rsidR="00456869" w:rsidRDefault="00456869" w:rsidP="00B36B61">
            <w:pPr>
              <w:pStyle w:val="MCSectionStyle"/>
              <w:spacing w:after="120"/>
            </w:pPr>
          </w:p>
          <w:p w:rsidR="005F0A22" w:rsidRDefault="00D332D0" w:rsidP="00385F5D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>
                <v:shape id="_x0000_s1265" type="#_x0000_t75" style="position:absolute;margin-left:221.4pt;margin-top:9.5pt;width:151.05pt;height:130.45pt;z-index:251781120;mso-position-horizontal-relative:text;mso-position-vertical-relative:text">
                  <v:imagedata r:id="rId200" o:title=""/>
                </v:shape>
                <o:OLEObject Type="Embed" ProgID="FXDraw.Graphic" ShapeID="_x0000_s1265" DrawAspect="Content" ObjectID="_1471897609" r:id="rId201"/>
              </w:object>
            </w:r>
            <w:r>
              <w:rPr>
                <w:noProof/>
              </w:rPr>
              <w:object w:dxaOrig="1440" w:dyaOrig="1440">
                <v:shape id="_x0000_s1267" type="#_x0000_t75" style="position:absolute;margin-left:45.6pt;margin-top:13.8pt;width:130.1pt;height:132.75pt;z-index:251783168;mso-position-horizontal-relative:text;mso-position-vertical-relative:text">
                  <v:imagedata r:id="rId202" o:title=""/>
                </v:shape>
                <o:OLEObject Type="Embed" ProgID="FXDraw.Graphic" ShapeID="_x0000_s1267" DrawAspect="Content" ObjectID="_1471897610" r:id="rId203"/>
              </w:object>
            </w:r>
            <w:r w:rsidR="00B36B61">
              <w:t xml:space="preserve">    </w:t>
            </w:r>
            <w:r w:rsidR="005F0A22">
              <w:t xml:space="preserve">  C.          </w:t>
            </w:r>
            <w:r w:rsidR="00B36B61">
              <w:t xml:space="preserve">                                          </w:t>
            </w:r>
            <w:r w:rsidR="005F0A22">
              <w:t xml:space="preserve">    D.    </w:t>
            </w:r>
          </w:p>
          <w:p w:rsidR="00B36B61" w:rsidRDefault="00B36B61" w:rsidP="00385F5D">
            <w:pPr>
              <w:pStyle w:val="MCSectionStyle"/>
              <w:spacing w:after="120"/>
            </w:pPr>
          </w:p>
          <w:p w:rsidR="00B36B61" w:rsidRDefault="00B36B61" w:rsidP="00385F5D">
            <w:pPr>
              <w:pStyle w:val="MCSectionStyle"/>
              <w:spacing w:after="120"/>
            </w:pPr>
          </w:p>
          <w:p w:rsidR="00B36B61" w:rsidRDefault="00B36B61" w:rsidP="00385F5D">
            <w:pPr>
              <w:pStyle w:val="MCSectionStyle"/>
              <w:spacing w:after="120"/>
            </w:pPr>
          </w:p>
          <w:p w:rsidR="00B36B61" w:rsidRDefault="00B36B61" w:rsidP="00385F5D">
            <w:pPr>
              <w:pStyle w:val="MCSectionStyle"/>
              <w:spacing w:after="120"/>
            </w:pPr>
          </w:p>
          <w:p w:rsidR="00B36B61" w:rsidRDefault="00B36B61" w:rsidP="00385F5D">
            <w:pPr>
              <w:pStyle w:val="MCSectionStyle"/>
              <w:spacing w:after="120"/>
            </w:pPr>
          </w:p>
          <w:p w:rsidR="00456869" w:rsidRDefault="00456869" w:rsidP="00385F5D">
            <w:pPr>
              <w:pStyle w:val="MCSectionStyle"/>
              <w:spacing w:after="120"/>
            </w:pPr>
          </w:p>
          <w:p w:rsidR="00B36B61" w:rsidRPr="00B15693" w:rsidRDefault="00B36B61" w:rsidP="00385F5D">
            <w:pPr>
              <w:pStyle w:val="MCSectionStyle"/>
              <w:spacing w:after="120"/>
            </w:pPr>
          </w:p>
        </w:tc>
      </w:tr>
      <w:tr w:rsidR="005F0A22" w:rsidRPr="00C25037" w:rsidTr="005F0A22">
        <w:trPr>
          <w:cantSplit/>
        </w:trPr>
        <w:tc>
          <w:tcPr>
            <w:tcW w:w="817" w:type="dxa"/>
          </w:tcPr>
          <w:p w:rsidR="005F0A22" w:rsidRPr="00B15693" w:rsidRDefault="005F0A22" w:rsidP="005F0A22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5F0A22" w:rsidRDefault="00040B1C" w:rsidP="00385F5D">
            <w:pPr>
              <w:pStyle w:val="MCSectionStyle"/>
              <w:spacing w:after="120"/>
            </w:pPr>
            <w:r>
              <w:t xml:space="preserve">An event is described as being </w:t>
            </w:r>
            <w:r w:rsidRPr="00040B1C">
              <w:rPr>
                <w:i/>
              </w:rPr>
              <w:t>very likely</w:t>
            </w:r>
            <w:r>
              <w:t>.</w:t>
            </w:r>
          </w:p>
          <w:p w:rsidR="00040B1C" w:rsidRDefault="00040B1C" w:rsidP="00385F5D">
            <w:pPr>
              <w:pStyle w:val="MCSectionStyle"/>
              <w:spacing w:after="120"/>
            </w:pPr>
            <w:r>
              <w:t>What decimal could describe its probability?</w:t>
            </w:r>
          </w:p>
          <w:p w:rsidR="005F0A22" w:rsidRDefault="005F0A22" w:rsidP="00385F5D">
            <w:pPr>
              <w:pStyle w:val="MCSectionStyle"/>
              <w:spacing w:after="120"/>
            </w:pPr>
          </w:p>
          <w:p w:rsidR="005F0A22" w:rsidRPr="00B15693" w:rsidRDefault="005F0A22" w:rsidP="00385F5D">
            <w:pPr>
              <w:pStyle w:val="MCSectionStyle"/>
              <w:spacing w:after="120"/>
            </w:pPr>
            <w:r>
              <w:t xml:space="preserve">      A.    </w:t>
            </w:r>
            <w:r w:rsidR="00040B1C">
              <w:t>0.2</w:t>
            </w:r>
            <w:r>
              <w:t xml:space="preserve">          </w:t>
            </w:r>
            <w:r w:rsidR="00040B1C">
              <w:t xml:space="preserve">        </w:t>
            </w:r>
            <w:r>
              <w:t xml:space="preserve"> B.      </w:t>
            </w:r>
            <w:r w:rsidR="00040B1C">
              <w:t>0.4</w:t>
            </w:r>
            <w:r>
              <w:t xml:space="preserve">        </w:t>
            </w:r>
            <w:r w:rsidR="00040B1C">
              <w:t xml:space="preserve">             </w:t>
            </w:r>
            <w:r>
              <w:t xml:space="preserve">C.      </w:t>
            </w:r>
            <w:r w:rsidR="00040B1C">
              <w:t>0.6</w:t>
            </w:r>
            <w:r>
              <w:t xml:space="preserve">        </w:t>
            </w:r>
            <w:r w:rsidR="00040B1C">
              <w:t xml:space="preserve">             </w:t>
            </w:r>
            <w:r>
              <w:t xml:space="preserve">D.    </w:t>
            </w:r>
            <w:r w:rsidR="00040B1C">
              <w:t>0.8</w:t>
            </w:r>
          </w:p>
        </w:tc>
      </w:tr>
      <w:tr w:rsidR="005F0A22" w:rsidRPr="00C25037" w:rsidTr="005F0A22">
        <w:trPr>
          <w:cantSplit/>
        </w:trPr>
        <w:tc>
          <w:tcPr>
            <w:tcW w:w="817" w:type="dxa"/>
          </w:tcPr>
          <w:p w:rsidR="005F0A22" w:rsidRPr="00B15693" w:rsidRDefault="005F0A22" w:rsidP="005F0A22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5F0A22" w:rsidRDefault="00DC7DBE" w:rsidP="00385F5D">
            <w:pPr>
              <w:pStyle w:val="MCSectionStyle"/>
              <w:spacing w:after="120"/>
            </w:pPr>
            <w:r>
              <w:t>Last Tuesday, Matias did</w:t>
            </w:r>
            <w:r w:rsidR="008D6393">
              <w:t xml:space="preserve"> a survey of the customers at the convenience store where he works.</w:t>
            </w:r>
          </w:p>
          <w:p w:rsidR="00DC7DBE" w:rsidRDefault="00DC7DBE" w:rsidP="00385F5D">
            <w:pPr>
              <w:pStyle w:val="MCSectionStyle"/>
              <w:spacing w:after="120"/>
            </w:pPr>
            <w:r>
              <w:t>He asked 250 people out of the 2 000 people who came into the store to answer the question below.</w:t>
            </w:r>
          </w:p>
          <w:p w:rsidR="00DC7DBE" w:rsidRPr="00DC7DBE" w:rsidRDefault="00DC7DBE" w:rsidP="00385F5D">
            <w:pPr>
              <w:pStyle w:val="MCSectionStyle"/>
              <w:spacing w:after="120"/>
              <w:rPr>
                <w:b/>
                <w:i/>
              </w:rPr>
            </w:pPr>
            <w:r w:rsidRPr="00DC7DBE">
              <w:rPr>
                <w:b/>
                <w:i/>
              </w:rPr>
              <w:t xml:space="preserve">What suburb do you live in? </w:t>
            </w:r>
          </w:p>
          <w:p w:rsidR="00DC7DBE" w:rsidRDefault="00DC7DBE" w:rsidP="00385F5D">
            <w:pPr>
              <w:pStyle w:val="MCSectionStyle"/>
              <w:spacing w:after="120"/>
            </w:pPr>
            <w:r>
              <w:t>Which is true?</w:t>
            </w:r>
          </w:p>
          <w:p w:rsidR="00DC7DBE" w:rsidRDefault="005F0A22" w:rsidP="00DC7DBE">
            <w:pPr>
              <w:pStyle w:val="MCSectionStyle"/>
              <w:spacing w:after="120"/>
            </w:pPr>
            <w:r>
              <w:t xml:space="preserve">      A.    </w:t>
            </w:r>
            <w:r w:rsidR="00DC7DBE">
              <w:t>Matias is using a census to collect categorical data.</w:t>
            </w:r>
            <w:r>
              <w:t xml:space="preserve">     </w:t>
            </w:r>
          </w:p>
          <w:p w:rsidR="00DC7DBE" w:rsidRDefault="005F0A22" w:rsidP="00DC7DBE">
            <w:pPr>
              <w:pStyle w:val="MCSectionStyle"/>
              <w:spacing w:after="120"/>
            </w:pPr>
            <w:r>
              <w:t xml:space="preserve">      </w:t>
            </w:r>
            <w:r w:rsidR="00DC7DBE">
              <w:t xml:space="preserve">B.    Matias is using a sample to collect categorical data. </w:t>
            </w:r>
            <w:r>
              <w:t xml:space="preserve">         </w:t>
            </w:r>
          </w:p>
          <w:p w:rsidR="00DC7DBE" w:rsidRDefault="00DC7DBE" w:rsidP="00DC7DBE">
            <w:pPr>
              <w:pStyle w:val="MCSectionStyle"/>
              <w:spacing w:after="120"/>
            </w:pPr>
            <w:r>
              <w:t xml:space="preserve"> </w:t>
            </w:r>
            <w:r w:rsidR="005F0A22">
              <w:t xml:space="preserve">     C</w:t>
            </w:r>
            <w:r>
              <w:t xml:space="preserve">.    Matias is using a census to collect numerical data. </w:t>
            </w:r>
            <w:r w:rsidR="005F0A22">
              <w:t xml:space="preserve">        </w:t>
            </w:r>
          </w:p>
          <w:p w:rsidR="005F0A22" w:rsidRPr="00B15693" w:rsidRDefault="005F0A22" w:rsidP="00DC7DBE">
            <w:pPr>
              <w:pStyle w:val="MCSectionStyle"/>
              <w:spacing w:after="120"/>
            </w:pPr>
            <w:r>
              <w:t xml:space="preserve">      </w:t>
            </w:r>
            <w:r w:rsidR="00DC7DBE">
              <w:t xml:space="preserve">D.    Matias is using a sample to collect numerical data. </w:t>
            </w:r>
            <w:r>
              <w:t xml:space="preserve">   </w:t>
            </w:r>
          </w:p>
        </w:tc>
      </w:tr>
      <w:tr w:rsidR="005F0A22" w:rsidRPr="00C25037" w:rsidTr="003D4176">
        <w:trPr>
          <w:cantSplit/>
        </w:trPr>
        <w:tc>
          <w:tcPr>
            <w:tcW w:w="817" w:type="dxa"/>
          </w:tcPr>
          <w:p w:rsidR="005F0A22" w:rsidRPr="00B15693" w:rsidRDefault="005F0A22" w:rsidP="005F0A22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51070D" w:rsidRDefault="0051070D" w:rsidP="00385F5D">
            <w:pPr>
              <w:pStyle w:val="MCSectionStyle"/>
              <w:spacing w:after="120"/>
            </w:pPr>
            <w:r>
              <w:t>Rick does a survey of the number of male and female employees in five companies.</w:t>
            </w:r>
          </w:p>
          <w:p w:rsidR="0051070D" w:rsidRDefault="0051070D" w:rsidP="00385F5D">
            <w:pPr>
              <w:pStyle w:val="MCSectionStyle"/>
              <w:spacing w:after="120"/>
            </w:pPr>
            <w:r>
              <w:t>The results are shown on the graph below.</w:t>
            </w:r>
          </w:p>
          <w:p w:rsidR="0051070D" w:rsidRDefault="003D4176" w:rsidP="00385F5D">
            <w:pPr>
              <w:pStyle w:val="MCSectionStyle"/>
              <w:spacing w:after="120"/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-1905</wp:posOffset>
                  </wp:positionV>
                  <wp:extent cx="4572000" cy="2743200"/>
                  <wp:effectExtent l="0" t="0" r="0" b="0"/>
                  <wp:wrapNone/>
                  <wp:docPr id="213" name="Chart 213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204"/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5F0A22" w:rsidRDefault="005F0A22" w:rsidP="00385F5D">
            <w:pPr>
              <w:pStyle w:val="MCSectionStyle"/>
              <w:spacing w:after="120"/>
            </w:pPr>
          </w:p>
          <w:p w:rsidR="0051070D" w:rsidRDefault="0051070D" w:rsidP="00385F5D">
            <w:pPr>
              <w:pStyle w:val="MCSectionStyle"/>
              <w:spacing w:after="120"/>
            </w:pPr>
          </w:p>
          <w:p w:rsidR="0051070D" w:rsidRDefault="0051070D" w:rsidP="00385F5D">
            <w:pPr>
              <w:pStyle w:val="MCSectionStyle"/>
              <w:spacing w:after="120"/>
            </w:pPr>
          </w:p>
          <w:p w:rsidR="0051070D" w:rsidRDefault="0051070D" w:rsidP="00385F5D">
            <w:pPr>
              <w:pStyle w:val="MCSectionStyle"/>
              <w:spacing w:after="120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3120" behindDoc="0" locked="0" layoutInCell="1" allowOverlap="1" wp14:anchorId="21536C37" wp14:editId="186B2F1B">
                      <wp:simplePos x="0" y="0"/>
                      <wp:positionH relativeFrom="column">
                        <wp:posOffset>5334000</wp:posOffset>
                      </wp:positionH>
                      <wp:positionV relativeFrom="paragraph">
                        <wp:posOffset>250825</wp:posOffset>
                      </wp:positionV>
                      <wp:extent cx="579120" cy="182880"/>
                      <wp:effectExtent l="0" t="0" r="11430" b="26670"/>
                      <wp:wrapNone/>
                      <wp:docPr id="109" name="Rectangl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" cy="182880"/>
                              </a:xfrm>
                              <a:prstGeom prst="rect">
                                <a:avLst/>
                              </a:prstGeom>
                              <a:pattFill prst="wdDnDiag">
                                <a:fgClr>
                                  <a:schemeClr val="accent1"/>
                                </a:fgClr>
                                <a:bgClr>
                                  <a:schemeClr val="bg1"/>
                                </a:bgClr>
                              </a:patt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0E85B80" id="Rectangle 2" o:spid="_x0000_s1026" style="position:absolute;margin-left:420pt;margin-top:19.75pt;width:45.6pt;height:14.4p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" fillcolor="#4f81bd [3204]" strokecolor="black [3213]" strokeweight="2pt">
                      <v:fill r:id="rId205" o:title="" color2="white [3212]" type="pattern"/>
                    </v:rect>
                  </w:pict>
                </mc:Fallback>
              </mc:AlternateContent>
            </w:r>
          </w:p>
          <w:p w:rsidR="00DC7DBE" w:rsidRDefault="0051070D" w:rsidP="00385F5D">
            <w:pPr>
              <w:pStyle w:val="MCSectionStyle"/>
              <w:spacing w:after="120"/>
            </w:pPr>
            <w:r>
              <w:t xml:space="preserve">                                                                                                                              Male </w:t>
            </w:r>
          </w:p>
          <w:p w:rsidR="0051070D" w:rsidRDefault="0051070D" w:rsidP="00385F5D">
            <w:pPr>
              <w:pStyle w:val="MCSectionStyle"/>
              <w:spacing w:after="120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6192" behindDoc="0" locked="0" layoutInCell="1" allowOverlap="1" wp14:anchorId="62FAF054" wp14:editId="4FE2B855">
                      <wp:simplePos x="0" y="0"/>
                      <wp:positionH relativeFrom="column">
                        <wp:posOffset>5334000</wp:posOffset>
                      </wp:positionH>
                      <wp:positionV relativeFrom="paragraph">
                        <wp:posOffset>220345</wp:posOffset>
                      </wp:positionV>
                      <wp:extent cx="579120" cy="182880"/>
                      <wp:effectExtent l="0" t="0" r="11430" b="26670"/>
                      <wp:wrapNone/>
                      <wp:docPr id="212" name="Rectangl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" cy="182880"/>
                              </a:xfrm>
                              <a:prstGeom prst="rect">
                                <a:avLst/>
                              </a:prstGeom>
                              <a:pattFill prst="lgGrid">
                                <a:fgClr>
                                  <a:schemeClr val="accent1"/>
                                </a:fgClr>
                                <a:bgClr>
                                  <a:schemeClr val="bg1"/>
                                </a:bgClr>
                              </a:patt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9B8F500" id="Rectangle 3" o:spid="_x0000_s1026" style="position:absolute;margin-left:420pt;margin-top:17.35pt;width:45.6pt;height:14.4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" fillcolor="#4f81bd [3204]" strokecolor="black [3213]" strokeweight="2pt">
                      <v:fill r:id="rId206" o:title="" color2="white [3212]" type="pattern"/>
                    </v:rect>
                  </w:pict>
                </mc:Fallback>
              </mc:AlternateContent>
            </w:r>
          </w:p>
          <w:p w:rsidR="0051070D" w:rsidRDefault="0051070D" w:rsidP="00385F5D">
            <w:pPr>
              <w:pStyle w:val="MCSectionStyle"/>
              <w:spacing w:after="120"/>
            </w:pPr>
            <w:r>
              <w:t xml:space="preserve">                                                                                                                             Female</w:t>
            </w:r>
          </w:p>
          <w:p w:rsidR="0051070D" w:rsidRDefault="0051070D" w:rsidP="00385F5D">
            <w:pPr>
              <w:pStyle w:val="MCSectionStyle"/>
              <w:spacing w:after="120"/>
            </w:pPr>
          </w:p>
          <w:p w:rsidR="0051070D" w:rsidRDefault="0051070D" w:rsidP="00385F5D">
            <w:pPr>
              <w:pStyle w:val="MCSectionStyle"/>
              <w:spacing w:after="120"/>
            </w:pPr>
          </w:p>
          <w:p w:rsidR="0051070D" w:rsidRDefault="0051070D" w:rsidP="00385F5D">
            <w:pPr>
              <w:pStyle w:val="MCSectionStyle"/>
              <w:spacing w:after="120"/>
            </w:pPr>
          </w:p>
          <w:p w:rsidR="0051070D" w:rsidRDefault="0051070D" w:rsidP="00385F5D">
            <w:pPr>
              <w:pStyle w:val="MCSectionStyle"/>
              <w:spacing w:after="120"/>
            </w:pPr>
            <w:r>
              <w:t>W</w:t>
            </w:r>
            <w:r w:rsidR="00D37E5B">
              <w:t>hich is true</w:t>
            </w:r>
            <w:r w:rsidR="003D4176">
              <w:t>?</w:t>
            </w:r>
          </w:p>
          <w:p w:rsidR="003D4176" w:rsidRDefault="005F0A22" w:rsidP="00385F5D">
            <w:pPr>
              <w:pStyle w:val="MCSectionStyle"/>
              <w:spacing w:after="120"/>
            </w:pPr>
            <w:r>
              <w:t xml:space="preserve">      A.     </w:t>
            </w:r>
            <w:r w:rsidR="003D4176">
              <w:t>56% of Anderson’s employees are male.</w:t>
            </w:r>
            <w:r>
              <w:t xml:space="preserve">   </w:t>
            </w:r>
          </w:p>
          <w:p w:rsidR="003D4176" w:rsidRDefault="003D4176" w:rsidP="00385F5D">
            <w:pPr>
              <w:pStyle w:val="MCSectionStyle"/>
              <w:spacing w:after="120"/>
            </w:pPr>
            <w:r>
              <w:t xml:space="preserve"> </w:t>
            </w:r>
            <w:r w:rsidR="005F0A22">
              <w:t xml:space="preserve">     B.     </w:t>
            </w:r>
            <w:r>
              <w:t xml:space="preserve">43% of Beattie’s’s employees are male.   </w:t>
            </w:r>
          </w:p>
          <w:p w:rsidR="003D4176" w:rsidRDefault="005F0A22" w:rsidP="00385F5D">
            <w:pPr>
              <w:pStyle w:val="MCSectionStyle"/>
              <w:spacing w:after="120"/>
            </w:pPr>
            <w:r>
              <w:t xml:space="preserve">      C.     </w:t>
            </w:r>
            <w:r w:rsidR="003D4176">
              <w:t xml:space="preserve">Curran has half the number of female employees as Evans.   </w:t>
            </w:r>
          </w:p>
          <w:p w:rsidR="005F0A22" w:rsidRPr="00B15693" w:rsidRDefault="003D4176" w:rsidP="00385F5D">
            <w:pPr>
              <w:pStyle w:val="MCSectionStyle"/>
              <w:spacing w:after="120"/>
            </w:pPr>
            <w:r>
              <w:t xml:space="preserve"> </w:t>
            </w:r>
            <w:r w:rsidR="005F0A22">
              <w:t xml:space="preserve">     D.    </w:t>
            </w:r>
            <w:r>
              <w:t xml:space="preserve">Dowler and Beattie have the same number of male employees.   </w:t>
            </w:r>
          </w:p>
        </w:tc>
      </w:tr>
      <w:tr w:rsidR="005F0A22" w:rsidRPr="00C25037" w:rsidTr="00DC2178">
        <w:trPr>
          <w:cantSplit/>
          <w:trHeight w:val="6059"/>
        </w:trPr>
        <w:tc>
          <w:tcPr>
            <w:tcW w:w="817" w:type="dxa"/>
          </w:tcPr>
          <w:p w:rsidR="005F0A22" w:rsidRPr="00B15693" w:rsidRDefault="005F0A22" w:rsidP="005F0A22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5F0A22" w:rsidRDefault="001C4F5B" w:rsidP="00385F5D">
            <w:pPr>
              <w:pStyle w:val="MCSectionStyle"/>
              <w:spacing w:after="120"/>
            </w:pPr>
            <w:r>
              <w:t xml:space="preserve">The frequency histogram shows the </w:t>
            </w:r>
            <w:r w:rsidR="00DC2178">
              <w:t>family size in a survey of 20 families.</w:t>
            </w:r>
          </w:p>
          <w:p w:rsidR="005F0A22" w:rsidRDefault="00D332D0" w:rsidP="00385F5D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>
                <v:shape id="_x0000_s1485" type="#_x0000_t75" style="position:absolute;margin-left:97.6pt;margin-top:13.6pt;width:315.05pt;height:230.7pt;z-index:251795456;mso-position-horizontal-relative:text;mso-position-vertical-relative:text">
                  <v:imagedata r:id="rId207" o:title="" cropleft="5325f"/>
                </v:shape>
                <o:OLEObject Type="Embed" ProgID="FXStat.Graph" ShapeID="_x0000_s1485" DrawAspect="Content" ObjectID="_1471897611" r:id="rId208"/>
              </w:object>
            </w:r>
          </w:p>
          <w:p w:rsidR="001C4F5B" w:rsidRDefault="001C4F5B" w:rsidP="00385F5D">
            <w:pPr>
              <w:pStyle w:val="MCSectionStyle"/>
              <w:spacing w:after="120"/>
            </w:pPr>
          </w:p>
          <w:p w:rsidR="001C4F5B" w:rsidRDefault="001C4F5B" w:rsidP="00385F5D">
            <w:pPr>
              <w:pStyle w:val="MCSectionStyle"/>
              <w:spacing w:after="120"/>
            </w:pPr>
          </w:p>
          <w:p w:rsidR="001C4F5B" w:rsidRDefault="001C4F5B" w:rsidP="00385F5D">
            <w:pPr>
              <w:pStyle w:val="MCSectionStyle"/>
              <w:spacing w:after="120"/>
            </w:pPr>
          </w:p>
          <w:p w:rsidR="001C4F5B" w:rsidRDefault="001C4F5B" w:rsidP="00385F5D">
            <w:pPr>
              <w:pStyle w:val="MCSectionStyle"/>
              <w:spacing w:after="120"/>
            </w:pPr>
          </w:p>
          <w:p w:rsidR="001C4F5B" w:rsidRDefault="001C4F5B" w:rsidP="00385F5D">
            <w:pPr>
              <w:pStyle w:val="MCSectionStyle"/>
              <w:spacing w:after="120"/>
            </w:pPr>
          </w:p>
          <w:p w:rsidR="001C4F5B" w:rsidRDefault="001C4F5B" w:rsidP="00385F5D">
            <w:pPr>
              <w:pStyle w:val="MCSectionStyle"/>
              <w:spacing w:after="120"/>
            </w:pPr>
          </w:p>
          <w:p w:rsidR="001C4F5B" w:rsidRDefault="001C4F5B" w:rsidP="00385F5D">
            <w:pPr>
              <w:pStyle w:val="MCSectionStyle"/>
              <w:spacing w:after="120"/>
            </w:pPr>
          </w:p>
          <w:p w:rsidR="001C4F5B" w:rsidRDefault="001C4F5B" w:rsidP="00385F5D">
            <w:pPr>
              <w:pStyle w:val="MCSectionStyle"/>
              <w:spacing w:after="120"/>
            </w:pPr>
          </w:p>
          <w:p w:rsidR="001C4F5B" w:rsidRDefault="001C4F5B" w:rsidP="00385F5D">
            <w:pPr>
              <w:pStyle w:val="MCSectionStyle"/>
              <w:spacing w:after="120"/>
            </w:pPr>
          </w:p>
          <w:p w:rsidR="001C4F5B" w:rsidRDefault="001C4F5B" w:rsidP="00385F5D">
            <w:pPr>
              <w:pStyle w:val="MCSectionStyle"/>
              <w:spacing w:after="120"/>
            </w:pPr>
          </w:p>
          <w:p w:rsidR="001C4F5B" w:rsidRDefault="001C4F5B" w:rsidP="00385F5D">
            <w:pPr>
              <w:pStyle w:val="MCSectionStyle"/>
              <w:spacing w:after="120"/>
            </w:pPr>
          </w:p>
          <w:p w:rsidR="001C4F5B" w:rsidRDefault="001C4F5B" w:rsidP="00385F5D">
            <w:pPr>
              <w:pStyle w:val="MCSectionStyle"/>
              <w:spacing w:after="120"/>
            </w:pPr>
          </w:p>
          <w:p w:rsidR="001C4F5B" w:rsidRDefault="00DC2178" w:rsidP="00385F5D">
            <w:pPr>
              <w:pStyle w:val="MCSectionStyle"/>
              <w:spacing w:after="120"/>
            </w:pPr>
            <w:r>
              <w:t>What was the mean family size</w:t>
            </w:r>
            <w:r w:rsidR="0074344A">
              <w:t xml:space="preserve"> (correct to 2 decimal places)</w:t>
            </w:r>
            <w:r>
              <w:t>?</w:t>
            </w:r>
          </w:p>
          <w:p w:rsidR="005F0A22" w:rsidRPr="00B15693" w:rsidRDefault="005F0A22" w:rsidP="00385F5D">
            <w:pPr>
              <w:pStyle w:val="MCSectionStyle"/>
              <w:spacing w:after="120"/>
            </w:pPr>
            <w:r>
              <w:t xml:space="preserve">      A.       </w:t>
            </w:r>
            <w:r w:rsidR="0074344A">
              <w:t>2.86</w:t>
            </w:r>
            <w:r>
              <w:t xml:space="preserve">        B.      </w:t>
            </w:r>
            <w:r w:rsidR="0074344A">
              <w:t>3.85</w:t>
            </w:r>
            <w:r>
              <w:t xml:space="preserve">        C.      </w:t>
            </w:r>
            <w:r w:rsidR="0074344A">
              <w:t>3.50</w:t>
            </w:r>
            <w:r>
              <w:t xml:space="preserve">        D.    </w:t>
            </w:r>
            <w:r w:rsidR="0074344A">
              <w:t>4</w:t>
            </w:r>
            <w:r w:rsidR="00DC2178">
              <w:t>.00</w:t>
            </w:r>
          </w:p>
        </w:tc>
      </w:tr>
      <w:tr w:rsidR="005F0A22" w:rsidRPr="00C25037" w:rsidTr="005F0A22">
        <w:trPr>
          <w:cantSplit/>
        </w:trPr>
        <w:tc>
          <w:tcPr>
            <w:tcW w:w="817" w:type="dxa"/>
          </w:tcPr>
          <w:p w:rsidR="005F0A22" w:rsidRPr="00B15693" w:rsidRDefault="005F0A22" w:rsidP="005F0A22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2F02A0" w:rsidRDefault="002F02A0" w:rsidP="00385F5D">
            <w:pPr>
              <w:pStyle w:val="MCSectionStyle"/>
              <w:spacing w:after="120"/>
            </w:pPr>
            <w:r>
              <w:t>The line graph shows the temperatures over a period of 24 hours at Hennessey.</w:t>
            </w:r>
          </w:p>
          <w:p w:rsidR="002F02A0" w:rsidRDefault="002F02A0" w:rsidP="00385F5D">
            <w:pPr>
              <w:pStyle w:val="MCSectionStyle"/>
              <w:spacing w:after="120"/>
            </w:pPr>
            <w:r>
              <w:rPr>
                <w:noProof/>
              </w:rPr>
              <w:drawing>
                <wp:inline distT="0" distB="0" distL="0" distR="0" wp14:anchorId="502CFAAF" wp14:editId="6899F9A4">
                  <wp:extent cx="4572000" cy="3422333"/>
                  <wp:effectExtent l="0" t="0" r="0" b="6985"/>
                  <wp:docPr id="108" name="Chart 108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209"/>
                    </a:graphicData>
                  </a:graphic>
                </wp:inline>
              </w:drawing>
            </w:r>
          </w:p>
          <w:p w:rsidR="002F02A0" w:rsidRDefault="002F02A0" w:rsidP="00385F5D">
            <w:pPr>
              <w:pStyle w:val="MCSectionStyle"/>
              <w:spacing w:after="120"/>
            </w:pPr>
            <w:r>
              <w:t>Between what two times is the greatest change in temperature?</w:t>
            </w:r>
          </w:p>
          <w:p w:rsidR="002F02A0" w:rsidRDefault="005F0A22" w:rsidP="00385F5D">
            <w:pPr>
              <w:pStyle w:val="MCSectionStyle"/>
              <w:spacing w:after="120"/>
            </w:pPr>
            <w:r>
              <w:t xml:space="preserve">      A.    </w:t>
            </w:r>
            <w:r w:rsidR="002F02A0">
              <w:t>8 am and 9 am</w:t>
            </w:r>
            <w:r>
              <w:t xml:space="preserve">      </w:t>
            </w:r>
          </w:p>
          <w:p w:rsidR="002F02A0" w:rsidRDefault="002F02A0" w:rsidP="00385F5D">
            <w:pPr>
              <w:pStyle w:val="MCSectionStyle"/>
              <w:spacing w:after="120"/>
            </w:pPr>
            <w:r>
              <w:t xml:space="preserve"> </w:t>
            </w:r>
            <w:r w:rsidR="005F0A22">
              <w:t xml:space="preserve">     B.    </w:t>
            </w:r>
            <w:r>
              <w:t>12 pm and 1 pm</w:t>
            </w:r>
          </w:p>
          <w:p w:rsidR="00202168" w:rsidRDefault="002F02A0" w:rsidP="00385F5D">
            <w:pPr>
              <w:pStyle w:val="MCSectionStyle"/>
              <w:spacing w:after="120"/>
            </w:pPr>
            <w:r>
              <w:t xml:space="preserve"> </w:t>
            </w:r>
            <w:r w:rsidR="005F0A22">
              <w:t xml:space="preserve">     C.    </w:t>
            </w:r>
            <w:r w:rsidR="00202168">
              <w:t>7 pm and 8 pm</w:t>
            </w:r>
            <w:r w:rsidR="005F0A22">
              <w:t xml:space="preserve">         </w:t>
            </w:r>
          </w:p>
          <w:p w:rsidR="005F0A22" w:rsidRPr="00B15693" w:rsidRDefault="00202168" w:rsidP="00385F5D">
            <w:pPr>
              <w:pStyle w:val="MCSectionStyle"/>
              <w:spacing w:after="120"/>
            </w:pPr>
            <w:r>
              <w:t xml:space="preserve">      </w:t>
            </w:r>
            <w:r w:rsidR="005F0A22">
              <w:t xml:space="preserve">D.    </w:t>
            </w:r>
            <w:r>
              <w:t>9 pm and 10 pm</w:t>
            </w:r>
          </w:p>
        </w:tc>
      </w:tr>
      <w:tr w:rsidR="005F0A22" w:rsidRPr="00C25037" w:rsidTr="005F0A22">
        <w:trPr>
          <w:cantSplit/>
        </w:trPr>
        <w:tc>
          <w:tcPr>
            <w:tcW w:w="817" w:type="dxa"/>
          </w:tcPr>
          <w:p w:rsidR="005F0A22" w:rsidRPr="00B15693" w:rsidRDefault="005F0A22" w:rsidP="005F0A22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1C1483" w:rsidRDefault="001C1483" w:rsidP="00385F5D">
            <w:pPr>
              <w:pStyle w:val="MCSectionStyle"/>
              <w:spacing w:after="120"/>
            </w:pPr>
            <w:r>
              <w:t>Shari is on an annual salary of $83 200, which is paid weekly.</w:t>
            </w:r>
          </w:p>
          <w:p w:rsidR="001C1483" w:rsidRDefault="001C1483" w:rsidP="00385F5D">
            <w:pPr>
              <w:pStyle w:val="MCSectionStyle"/>
              <w:spacing w:after="120"/>
            </w:pPr>
            <w:r>
              <w:t>Jerome is on an hourly wage of $</w:t>
            </w:r>
            <w:r w:rsidR="00413A25">
              <w:t>43.80 for a 36 hour week.</w:t>
            </w:r>
          </w:p>
          <w:p w:rsidR="005F0A22" w:rsidRDefault="00413A25" w:rsidP="00385F5D">
            <w:pPr>
              <w:pStyle w:val="MCSectionStyle"/>
              <w:spacing w:after="120"/>
            </w:pPr>
            <w:r>
              <w:t>Which is true?</w:t>
            </w:r>
          </w:p>
          <w:p w:rsidR="00413A25" w:rsidRDefault="005F0A22" w:rsidP="00385F5D">
            <w:pPr>
              <w:pStyle w:val="MCSectionStyle"/>
              <w:spacing w:after="120"/>
            </w:pPr>
            <w:r>
              <w:t xml:space="preserve">      A.   </w:t>
            </w:r>
            <w:r w:rsidR="00413A25">
              <w:t>Jerome earns $23.20 per week more than Shari.</w:t>
            </w:r>
          </w:p>
          <w:p w:rsidR="00413A25" w:rsidRDefault="005F0A22" w:rsidP="00413A25">
            <w:pPr>
              <w:pStyle w:val="MCSectionStyle"/>
              <w:spacing w:after="120"/>
            </w:pPr>
            <w:r>
              <w:t xml:space="preserve">      B.   </w:t>
            </w:r>
            <w:r w:rsidR="00413A25">
              <w:t>Jerome earns $46.40 per week more than Shari.</w:t>
            </w:r>
          </w:p>
          <w:p w:rsidR="00413A25" w:rsidRDefault="005F0A22" w:rsidP="00413A25">
            <w:pPr>
              <w:pStyle w:val="MCSectionStyle"/>
              <w:spacing w:after="120"/>
            </w:pPr>
            <w:r>
              <w:t xml:space="preserve">      C.   </w:t>
            </w:r>
            <w:r w:rsidR="00413A25">
              <w:t>Shari earns $23.20 per week more than Jerome.</w:t>
            </w:r>
          </w:p>
          <w:p w:rsidR="005F0A22" w:rsidRPr="00B15693" w:rsidRDefault="005F0A22" w:rsidP="00413A25">
            <w:pPr>
              <w:pStyle w:val="MCSectionStyle"/>
              <w:spacing w:after="120"/>
            </w:pPr>
            <w:r>
              <w:t xml:space="preserve">      D.   </w:t>
            </w:r>
            <w:r w:rsidR="00413A25">
              <w:t>Shari earns $46.40 per week more than Jerome.</w:t>
            </w:r>
            <w:r>
              <w:t xml:space="preserve"> </w:t>
            </w:r>
          </w:p>
        </w:tc>
      </w:tr>
      <w:tr w:rsidR="005F0A22" w:rsidRPr="00C25037" w:rsidTr="005F0A22">
        <w:trPr>
          <w:cantSplit/>
        </w:trPr>
        <w:tc>
          <w:tcPr>
            <w:tcW w:w="817" w:type="dxa"/>
          </w:tcPr>
          <w:p w:rsidR="005F0A22" w:rsidRPr="00B15693" w:rsidRDefault="005F0A22" w:rsidP="005F0A22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5F0A22" w:rsidRDefault="006A1365" w:rsidP="006A1365">
            <w:pPr>
              <w:pStyle w:val="MCSectionStyle"/>
              <w:tabs>
                <w:tab w:val="left" w:pos="9179"/>
              </w:tabs>
              <w:spacing w:after="120"/>
              <w:ind w:right="3969"/>
            </w:pPr>
            <w:r>
              <w:rPr>
                <w:noProof/>
              </w:rPr>
              <w:drawing>
                <wp:anchor distT="0" distB="0" distL="114300" distR="114300" simplePos="0" relativeHeight="251650048" behindDoc="0" locked="0" layoutInCell="1" allowOverlap="1" wp14:anchorId="31A4B2D1" wp14:editId="166CC296">
                  <wp:simplePos x="0" y="0"/>
                  <wp:positionH relativeFrom="column">
                    <wp:posOffset>3931285</wp:posOffset>
                  </wp:positionH>
                  <wp:positionV relativeFrom="paragraph">
                    <wp:posOffset>-1905</wp:posOffset>
                  </wp:positionV>
                  <wp:extent cx="1112520" cy="1112520"/>
                  <wp:effectExtent l="0" t="0" r="0" b="0"/>
                  <wp:wrapNone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shutterstock_tablet pc.jpg"/>
                          <pic:cNvPicPr/>
                        </pic:nvPicPr>
                        <pic:blipFill>
                          <a:blip r:embed="rId2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2520" cy="111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13A25">
              <w:t xml:space="preserve">Massimo buys a tablet computer by paying a </w:t>
            </w:r>
            <w:r>
              <w:t xml:space="preserve">deposit of </w:t>
            </w:r>
            <w:r w:rsidR="00413A25">
              <w:t xml:space="preserve">$80 and monthly payments of </w:t>
            </w:r>
            <w:r>
              <w:t>$25</w:t>
            </w:r>
            <w:r w:rsidR="00413A25">
              <w:t xml:space="preserve"> for 2</w:t>
            </w:r>
            <w:r>
              <w:t> </w:t>
            </w:r>
            <w:r w:rsidR="00413A25">
              <w:t>years.</w:t>
            </w:r>
          </w:p>
          <w:p w:rsidR="00413A25" w:rsidRDefault="00413A25" w:rsidP="006A1365">
            <w:pPr>
              <w:pStyle w:val="MCSectionStyle"/>
              <w:spacing w:after="120"/>
              <w:ind w:right="3969"/>
            </w:pPr>
            <w:r>
              <w:t xml:space="preserve">The </w:t>
            </w:r>
            <w:r w:rsidR="006A1365">
              <w:t xml:space="preserve">cash price of the tablet was $560. </w:t>
            </w:r>
          </w:p>
          <w:p w:rsidR="006A1365" w:rsidRDefault="006A1365" w:rsidP="006A1365">
            <w:pPr>
              <w:pStyle w:val="MCSectionStyle"/>
              <w:spacing w:after="120"/>
              <w:ind w:right="3969"/>
            </w:pPr>
            <w:r>
              <w:t>How much did he pay in interest?</w:t>
            </w:r>
          </w:p>
          <w:p w:rsidR="005F0A22" w:rsidRDefault="005F0A22" w:rsidP="00385F5D">
            <w:pPr>
              <w:pStyle w:val="MCSectionStyle"/>
              <w:spacing w:after="120"/>
            </w:pPr>
          </w:p>
          <w:p w:rsidR="005F0A22" w:rsidRPr="00B15693" w:rsidRDefault="005F0A22" w:rsidP="00385F5D">
            <w:pPr>
              <w:pStyle w:val="MCSectionStyle"/>
              <w:spacing w:after="120"/>
            </w:pPr>
            <w:r>
              <w:t xml:space="preserve">      A.     </w:t>
            </w:r>
            <w:r w:rsidR="00367D27">
              <w:t>$40</w:t>
            </w:r>
            <w:r>
              <w:t xml:space="preserve">          </w:t>
            </w:r>
            <w:r w:rsidR="00367D27">
              <w:t xml:space="preserve">       </w:t>
            </w:r>
            <w:r>
              <w:t xml:space="preserve">B.    </w:t>
            </w:r>
            <w:r w:rsidR="00367D27">
              <w:t>$120</w:t>
            </w:r>
            <w:r>
              <w:t xml:space="preserve">          </w:t>
            </w:r>
            <w:r w:rsidR="00367D27">
              <w:t xml:space="preserve">        </w:t>
            </w:r>
            <w:r>
              <w:t xml:space="preserve">C.    </w:t>
            </w:r>
            <w:r w:rsidR="00367D27">
              <w:t>$160</w:t>
            </w:r>
            <w:r>
              <w:t xml:space="preserve">          </w:t>
            </w:r>
            <w:r w:rsidR="00367D27">
              <w:t xml:space="preserve">         </w:t>
            </w:r>
            <w:r>
              <w:t xml:space="preserve">D.    </w:t>
            </w:r>
            <w:r w:rsidR="00367D27">
              <w:t xml:space="preserve">  $180</w:t>
            </w:r>
          </w:p>
        </w:tc>
      </w:tr>
      <w:tr w:rsidR="005F0A22" w:rsidRPr="00C25037" w:rsidTr="005F0A22">
        <w:trPr>
          <w:cantSplit/>
        </w:trPr>
        <w:tc>
          <w:tcPr>
            <w:tcW w:w="817" w:type="dxa"/>
          </w:tcPr>
          <w:p w:rsidR="005F0A22" w:rsidRPr="00B15693" w:rsidRDefault="005F0A22" w:rsidP="005F0A22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7B22F8" w:rsidRDefault="007B22F8" w:rsidP="00385F5D">
            <w:pPr>
              <w:pStyle w:val="MCSectionStyle"/>
              <w:spacing w:after="120"/>
            </w:pPr>
            <w:r>
              <w:t>Nerissa invests $5 000 in an account that pays interest at 6.4% p.a. compounded annually.</w:t>
            </w:r>
          </w:p>
          <w:p w:rsidR="007B22F8" w:rsidRDefault="007B22F8" w:rsidP="00385F5D">
            <w:pPr>
              <w:pStyle w:val="MCSectionStyle"/>
              <w:spacing w:after="120"/>
            </w:pPr>
            <w:r>
              <w:t>She leaves the money in the account for three years.</w:t>
            </w:r>
          </w:p>
          <w:p w:rsidR="005F0A22" w:rsidRDefault="007B22F8" w:rsidP="007B22F8">
            <w:pPr>
              <w:pStyle w:val="MCSectionStyle"/>
              <w:spacing w:after="240"/>
            </w:pPr>
            <w:r>
              <w:t xml:space="preserve">How much interest does she earn? </w:t>
            </w:r>
          </w:p>
          <w:p w:rsidR="005F0A22" w:rsidRPr="00B15693" w:rsidRDefault="005F0A22" w:rsidP="007B22F8">
            <w:pPr>
              <w:pStyle w:val="MCSectionStyle"/>
              <w:spacing w:before="120" w:after="120"/>
            </w:pPr>
            <w:r>
              <w:t xml:space="preserve">      A.     </w:t>
            </w:r>
            <w:r w:rsidR="007B22F8">
              <w:t>$960.00</w:t>
            </w:r>
            <w:r>
              <w:t xml:space="preserve">          B.     </w:t>
            </w:r>
            <w:r w:rsidR="007B22F8">
              <w:t>$1 022.75</w:t>
            </w:r>
            <w:r>
              <w:t xml:space="preserve">         C.    </w:t>
            </w:r>
            <w:r w:rsidR="007B22F8">
              <w:t>$1 040.16</w:t>
            </w:r>
            <w:r>
              <w:t xml:space="preserve">          D.    </w:t>
            </w:r>
            <w:r w:rsidR="007B22F8">
              <w:t>$6 022.75</w:t>
            </w:r>
          </w:p>
        </w:tc>
      </w:tr>
      <w:tr w:rsidR="005F0A22" w:rsidRPr="00C25037" w:rsidTr="005F0A22">
        <w:trPr>
          <w:cantSplit/>
        </w:trPr>
        <w:tc>
          <w:tcPr>
            <w:tcW w:w="817" w:type="dxa"/>
          </w:tcPr>
          <w:p w:rsidR="005F0A22" w:rsidRPr="00B15693" w:rsidRDefault="005F0A22" w:rsidP="005F0A22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D36088" w:rsidRDefault="00D36088" w:rsidP="00385F5D">
            <w:pPr>
              <w:pStyle w:val="MCSectionStyle"/>
              <w:spacing w:after="120"/>
            </w:pPr>
            <w:r>
              <w:t>Elliott buys a car for $40 000 and intends to keep it until its value has roughly halved.</w:t>
            </w:r>
          </w:p>
          <w:p w:rsidR="005F0A22" w:rsidRDefault="00D36088" w:rsidP="00385F5D">
            <w:pPr>
              <w:pStyle w:val="MCSectionStyle"/>
              <w:spacing w:after="120"/>
            </w:pPr>
            <w:r>
              <w:t xml:space="preserve">The graph shows the value of the car as it depreciates.  </w:t>
            </w:r>
          </w:p>
          <w:p w:rsidR="00D36088" w:rsidRDefault="00D332D0" w:rsidP="00385F5D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>
                <v:shape id="_x0000_s1054" type="#_x0000_t75" style="position:absolute;margin-left:210.6pt;margin-top:3pt;width:271.15pt;height:236.75pt;z-index:251742208;mso-position-horizontal-relative:text;mso-position-vertical-relative:text">
                  <v:imagedata r:id="rId211" o:title=""/>
                </v:shape>
                <o:OLEObject Type="Embed" ProgID="FXDraw.Graphic" ShapeID="_x0000_s1054" DrawAspect="Content" ObjectID="_1471897612" r:id="rId212"/>
              </w:object>
            </w:r>
            <w:r w:rsidR="00D36088">
              <w:t>How many years will Elliott keep the car?</w:t>
            </w:r>
          </w:p>
          <w:p w:rsidR="005F0A22" w:rsidRDefault="005F0A22" w:rsidP="00385F5D">
            <w:pPr>
              <w:pStyle w:val="MCSectionStyle"/>
              <w:spacing w:after="120"/>
            </w:pPr>
          </w:p>
          <w:p w:rsidR="005E0CB3" w:rsidRDefault="005F0A22" w:rsidP="00385F5D">
            <w:pPr>
              <w:pStyle w:val="MCSectionStyle"/>
              <w:spacing w:after="120"/>
            </w:pPr>
            <w:r>
              <w:t xml:space="preserve">      A.   </w:t>
            </w:r>
            <w:r w:rsidR="005E0CB3" w:rsidRPr="005E0CB3">
              <w:rPr>
                <w:color w:val="FF0000"/>
                <w:position w:val="-18"/>
              </w:rPr>
              <w:object w:dxaOrig="882" w:dyaOrig="510">
                <v:shape id="_x0000_i1088" type="#_x0000_t75" style="width:44.4pt;height:25.8pt" o:ole="">
                  <v:imagedata r:id="rId213" o:title=""/>
                </v:shape>
                <o:OLEObject Type="Embed" ProgID="FXEquation.Equation" ShapeID="_x0000_i1088" DrawAspect="Content" ObjectID="_1471897542" r:id="rId214"/>
              </w:object>
            </w:r>
            <w:r w:rsidR="005E0CB3">
              <w:t xml:space="preserve"> </w:t>
            </w:r>
            <w:r>
              <w:t xml:space="preserve">   </w:t>
            </w:r>
          </w:p>
          <w:p w:rsidR="005E0CB3" w:rsidRDefault="005F0A22" w:rsidP="005E0CB3">
            <w:pPr>
              <w:pStyle w:val="MCSectionStyle"/>
              <w:spacing w:before="240" w:after="120"/>
            </w:pPr>
            <w:r>
              <w:t xml:space="preserve">      B.    </w:t>
            </w:r>
            <w:r w:rsidR="005E0CB3" w:rsidRPr="005E0CB3">
              <w:rPr>
                <w:color w:val="FF0000"/>
                <w:position w:val="-6"/>
              </w:rPr>
              <w:object w:dxaOrig="702" w:dyaOrig="234">
                <v:shape id="_x0000_i1089" type="#_x0000_t75" style="width:35.4pt;height:12pt" o:ole="">
                  <v:imagedata r:id="rId215" o:title=""/>
                </v:shape>
                <o:OLEObject Type="Embed" ProgID="FXEquation.Equation" ShapeID="_x0000_i1089" DrawAspect="Content" ObjectID="_1471897543" r:id="rId216"/>
              </w:object>
            </w:r>
            <w:r>
              <w:t xml:space="preserve">    </w:t>
            </w:r>
          </w:p>
          <w:p w:rsidR="005E0CB3" w:rsidRDefault="005F0A22" w:rsidP="005E0CB3">
            <w:pPr>
              <w:pStyle w:val="MCSectionStyle"/>
              <w:spacing w:before="240" w:after="120"/>
            </w:pPr>
            <w:r>
              <w:t xml:space="preserve">      C.    </w:t>
            </w:r>
            <w:r w:rsidR="005E0CB3" w:rsidRPr="005E0CB3">
              <w:rPr>
                <w:color w:val="FF0000"/>
                <w:position w:val="-18"/>
              </w:rPr>
              <w:object w:dxaOrig="882" w:dyaOrig="510">
                <v:shape id="_x0000_i1090" type="#_x0000_t75" style="width:44.4pt;height:25.8pt" o:ole="">
                  <v:imagedata r:id="rId217" o:title=""/>
                </v:shape>
                <o:OLEObject Type="Embed" ProgID="FXEquation.Equation" ShapeID="_x0000_i1090" DrawAspect="Content" ObjectID="_1471897544" r:id="rId218"/>
              </w:object>
            </w:r>
            <w:r>
              <w:t xml:space="preserve">    </w:t>
            </w:r>
          </w:p>
          <w:p w:rsidR="005F0A22" w:rsidRDefault="005F0A22" w:rsidP="005E0CB3">
            <w:pPr>
              <w:pStyle w:val="MCSectionStyle"/>
              <w:spacing w:before="240" w:after="120"/>
              <w:rPr>
                <w:color w:val="FF0000"/>
                <w:position w:val="-6"/>
              </w:rPr>
            </w:pPr>
            <w:r>
              <w:t xml:space="preserve">      D.    </w:t>
            </w:r>
            <w:r w:rsidR="005E0CB3" w:rsidRPr="005E0CB3">
              <w:rPr>
                <w:color w:val="FF0000"/>
                <w:position w:val="-6"/>
              </w:rPr>
              <w:object w:dxaOrig="702" w:dyaOrig="234">
                <v:shape id="_x0000_i1091" type="#_x0000_t75" style="width:35.4pt;height:12pt" o:ole="">
                  <v:imagedata r:id="rId219" o:title=""/>
                </v:shape>
                <o:OLEObject Type="Embed" ProgID="FXEquation.Equation" ShapeID="_x0000_i1091" DrawAspect="Content" ObjectID="_1471897545" r:id="rId220"/>
              </w:object>
            </w:r>
          </w:p>
          <w:p w:rsidR="005E0CB3" w:rsidRDefault="005E0CB3" w:rsidP="005E0CB3">
            <w:pPr>
              <w:pStyle w:val="MCSectionStyle"/>
              <w:spacing w:before="240" w:after="120"/>
              <w:rPr>
                <w:color w:val="FF0000"/>
                <w:position w:val="-6"/>
              </w:rPr>
            </w:pPr>
          </w:p>
          <w:p w:rsidR="005E0CB3" w:rsidRDefault="005E0CB3" w:rsidP="005E0CB3">
            <w:pPr>
              <w:pStyle w:val="MCSectionStyle"/>
              <w:spacing w:before="240" w:after="120"/>
              <w:rPr>
                <w:color w:val="FF0000"/>
                <w:position w:val="-6"/>
              </w:rPr>
            </w:pPr>
          </w:p>
          <w:p w:rsidR="005E0CB3" w:rsidRPr="00B15693" w:rsidRDefault="005E0CB3" w:rsidP="005E0CB3">
            <w:pPr>
              <w:pStyle w:val="MCSectionStyle"/>
              <w:spacing w:before="240" w:after="120"/>
            </w:pPr>
          </w:p>
        </w:tc>
      </w:tr>
      <w:tr w:rsidR="005F0A22" w:rsidRPr="00C25037" w:rsidTr="005F0A22">
        <w:trPr>
          <w:cantSplit/>
        </w:trPr>
        <w:tc>
          <w:tcPr>
            <w:tcW w:w="817" w:type="dxa"/>
          </w:tcPr>
          <w:p w:rsidR="005F0A22" w:rsidRPr="00B15693" w:rsidRDefault="005F0A22" w:rsidP="005F0A22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5E0CB3" w:rsidRDefault="005E0CB3" w:rsidP="00385F5D">
            <w:pPr>
              <w:pStyle w:val="MCSectionStyle"/>
              <w:spacing w:after="120"/>
            </w:pPr>
            <w:r>
              <w:t>Kenzie has an annual taxable income of $45 200.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shd w:val="clear" w:color="auto" w:fill="FFFFFF"/>
              <w:tblLayout w:type="fixed"/>
              <w:tblCellMar>
                <w:left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66"/>
              <w:gridCol w:w="4407"/>
            </w:tblGrid>
            <w:tr w:rsidR="005E0CB3" w:rsidRPr="00954728" w:rsidTr="005E0CB3">
              <w:trPr>
                <w:trHeight w:hRule="exact" w:val="340"/>
              </w:trPr>
              <w:tc>
                <w:tcPr>
                  <w:tcW w:w="2166" w:type="dxa"/>
                  <w:shd w:val="clear" w:color="auto" w:fill="DAEEF3" w:themeFill="accent5" w:themeFillTint="33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hideMark/>
                </w:tcPr>
                <w:p w:rsidR="005E0CB3" w:rsidRPr="00954728" w:rsidRDefault="005E0CB3" w:rsidP="005E0CB3">
                  <w:pPr>
                    <w:ind w:left="57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21"/>
                      <w:szCs w:val="21"/>
                    </w:rPr>
                  </w:pPr>
                  <w:r w:rsidRPr="00954728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21"/>
                      <w:szCs w:val="21"/>
                    </w:rPr>
                    <w:t>Taxable income</w:t>
                  </w:r>
                </w:p>
              </w:tc>
              <w:tc>
                <w:tcPr>
                  <w:tcW w:w="4407" w:type="dxa"/>
                  <w:shd w:val="clear" w:color="auto" w:fill="DAEEF3" w:themeFill="accent5" w:themeFillTint="33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hideMark/>
                </w:tcPr>
                <w:p w:rsidR="005E0CB3" w:rsidRPr="00954728" w:rsidRDefault="005E0CB3" w:rsidP="005E0CB3">
                  <w:pPr>
                    <w:ind w:left="57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21"/>
                      <w:szCs w:val="21"/>
                    </w:rPr>
                  </w:pPr>
                  <w:r w:rsidRPr="00954728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21"/>
                      <w:szCs w:val="21"/>
                    </w:rPr>
                    <w:t>Tax on this income</w:t>
                  </w:r>
                </w:p>
              </w:tc>
            </w:tr>
            <w:tr w:rsidR="005E0CB3" w:rsidRPr="00954728" w:rsidTr="005E0CB3">
              <w:trPr>
                <w:trHeight w:hRule="exact" w:val="340"/>
              </w:trPr>
              <w:tc>
                <w:tcPr>
                  <w:tcW w:w="2166" w:type="dxa"/>
                  <w:shd w:val="clear" w:color="auto" w:fill="DAEEF3" w:themeFill="accent5" w:themeFillTint="33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hideMark/>
                </w:tcPr>
                <w:p w:rsidR="005E0CB3" w:rsidRPr="00954728" w:rsidRDefault="005E0CB3" w:rsidP="005E0CB3">
                  <w:pPr>
                    <w:ind w:left="57"/>
                    <w:rPr>
                      <w:rFonts w:ascii="Arial" w:eastAsia="Times New Roman" w:hAnsi="Arial" w:cs="Arial"/>
                      <w:color w:val="000000"/>
                      <w:sz w:val="21"/>
                      <w:szCs w:val="21"/>
                    </w:rPr>
                  </w:pPr>
                  <w:r w:rsidRPr="00954728">
                    <w:rPr>
                      <w:rFonts w:ascii="Arial" w:eastAsia="Times New Roman" w:hAnsi="Arial" w:cs="Arial"/>
                      <w:color w:val="000000"/>
                      <w:sz w:val="21"/>
                      <w:szCs w:val="21"/>
                    </w:rPr>
                    <w:t>0 – $18,200</w:t>
                  </w:r>
                </w:p>
              </w:tc>
              <w:tc>
                <w:tcPr>
                  <w:tcW w:w="4407" w:type="dxa"/>
                  <w:shd w:val="clear" w:color="auto" w:fill="DAEEF3" w:themeFill="accent5" w:themeFillTint="33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hideMark/>
                </w:tcPr>
                <w:p w:rsidR="005E0CB3" w:rsidRPr="00954728" w:rsidRDefault="005E0CB3" w:rsidP="005E0CB3">
                  <w:pPr>
                    <w:ind w:left="57"/>
                    <w:rPr>
                      <w:rFonts w:ascii="Arial" w:eastAsia="Times New Roman" w:hAnsi="Arial" w:cs="Arial"/>
                      <w:color w:val="000000"/>
                      <w:sz w:val="21"/>
                      <w:szCs w:val="21"/>
                    </w:rPr>
                  </w:pPr>
                  <w:r w:rsidRPr="00954728">
                    <w:rPr>
                      <w:rFonts w:ascii="Arial" w:eastAsia="Times New Roman" w:hAnsi="Arial" w:cs="Arial"/>
                      <w:color w:val="000000"/>
                      <w:sz w:val="21"/>
                      <w:szCs w:val="21"/>
                    </w:rPr>
                    <w:t>Nil</w:t>
                  </w:r>
                </w:p>
              </w:tc>
            </w:tr>
            <w:tr w:rsidR="005E0CB3" w:rsidRPr="00954728" w:rsidTr="005E0CB3">
              <w:trPr>
                <w:trHeight w:hRule="exact" w:val="340"/>
              </w:trPr>
              <w:tc>
                <w:tcPr>
                  <w:tcW w:w="2166" w:type="dxa"/>
                  <w:shd w:val="clear" w:color="auto" w:fill="DAEEF3" w:themeFill="accent5" w:themeFillTint="33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hideMark/>
                </w:tcPr>
                <w:p w:rsidR="005E0CB3" w:rsidRPr="00954728" w:rsidRDefault="005E0CB3" w:rsidP="005E0CB3">
                  <w:pPr>
                    <w:ind w:left="57"/>
                    <w:rPr>
                      <w:rFonts w:ascii="Arial" w:eastAsia="Times New Roman" w:hAnsi="Arial" w:cs="Arial"/>
                      <w:color w:val="000000"/>
                      <w:sz w:val="21"/>
                      <w:szCs w:val="21"/>
                    </w:rPr>
                  </w:pPr>
                  <w:r w:rsidRPr="00954728">
                    <w:rPr>
                      <w:rFonts w:ascii="Arial" w:eastAsia="Times New Roman" w:hAnsi="Arial" w:cs="Arial"/>
                      <w:color w:val="000000"/>
                      <w:sz w:val="21"/>
                      <w:szCs w:val="21"/>
                    </w:rPr>
                    <w:t>$18,201 – $37,000</w:t>
                  </w:r>
                </w:p>
              </w:tc>
              <w:tc>
                <w:tcPr>
                  <w:tcW w:w="4407" w:type="dxa"/>
                  <w:shd w:val="clear" w:color="auto" w:fill="DAEEF3" w:themeFill="accent5" w:themeFillTint="33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hideMark/>
                </w:tcPr>
                <w:p w:rsidR="005E0CB3" w:rsidRPr="00954728" w:rsidRDefault="005E0CB3" w:rsidP="005E0CB3">
                  <w:pPr>
                    <w:ind w:left="57"/>
                    <w:rPr>
                      <w:rFonts w:ascii="Arial" w:eastAsia="Times New Roman" w:hAnsi="Arial" w:cs="Arial"/>
                      <w:color w:val="000000"/>
                      <w:sz w:val="21"/>
                      <w:szCs w:val="21"/>
                    </w:rPr>
                  </w:pPr>
                  <w:r w:rsidRPr="00954728">
                    <w:rPr>
                      <w:rFonts w:ascii="Arial" w:eastAsia="Times New Roman" w:hAnsi="Arial" w:cs="Arial"/>
                      <w:color w:val="000000"/>
                      <w:sz w:val="21"/>
                      <w:szCs w:val="21"/>
                    </w:rPr>
                    <w:t>19c for each $1 over $18,200</w:t>
                  </w:r>
                </w:p>
              </w:tc>
            </w:tr>
            <w:tr w:rsidR="005E0CB3" w:rsidRPr="00954728" w:rsidTr="005E0CB3">
              <w:trPr>
                <w:trHeight w:hRule="exact" w:val="340"/>
              </w:trPr>
              <w:tc>
                <w:tcPr>
                  <w:tcW w:w="2166" w:type="dxa"/>
                  <w:shd w:val="clear" w:color="auto" w:fill="DAEEF3" w:themeFill="accent5" w:themeFillTint="33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hideMark/>
                </w:tcPr>
                <w:p w:rsidR="005E0CB3" w:rsidRPr="00954728" w:rsidRDefault="005E0CB3" w:rsidP="005E0CB3">
                  <w:pPr>
                    <w:ind w:left="57"/>
                    <w:rPr>
                      <w:rFonts w:ascii="Arial" w:eastAsia="Times New Roman" w:hAnsi="Arial" w:cs="Arial"/>
                      <w:color w:val="000000"/>
                      <w:sz w:val="21"/>
                      <w:szCs w:val="21"/>
                    </w:rPr>
                  </w:pPr>
                  <w:r w:rsidRPr="00954728">
                    <w:rPr>
                      <w:rFonts w:ascii="Arial" w:eastAsia="Times New Roman" w:hAnsi="Arial" w:cs="Arial"/>
                      <w:color w:val="000000"/>
                      <w:sz w:val="21"/>
                      <w:szCs w:val="21"/>
                    </w:rPr>
                    <w:t>$37,001 – $80,000</w:t>
                  </w:r>
                </w:p>
              </w:tc>
              <w:tc>
                <w:tcPr>
                  <w:tcW w:w="4407" w:type="dxa"/>
                  <w:shd w:val="clear" w:color="auto" w:fill="DAEEF3" w:themeFill="accent5" w:themeFillTint="33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hideMark/>
                </w:tcPr>
                <w:p w:rsidR="005E0CB3" w:rsidRPr="00954728" w:rsidRDefault="005E0CB3" w:rsidP="005E0CB3">
                  <w:pPr>
                    <w:ind w:left="57"/>
                    <w:rPr>
                      <w:rFonts w:ascii="Arial" w:eastAsia="Times New Roman" w:hAnsi="Arial" w:cs="Arial"/>
                      <w:color w:val="000000"/>
                      <w:sz w:val="21"/>
                      <w:szCs w:val="21"/>
                    </w:rPr>
                  </w:pPr>
                  <w:r w:rsidRPr="00954728">
                    <w:rPr>
                      <w:rFonts w:ascii="Arial" w:eastAsia="Times New Roman" w:hAnsi="Arial" w:cs="Arial"/>
                      <w:color w:val="000000"/>
                      <w:sz w:val="21"/>
                      <w:szCs w:val="21"/>
                    </w:rPr>
                    <w:t>$3,572 plus 32.5c for each $1 over $37,000</w:t>
                  </w:r>
                </w:p>
              </w:tc>
            </w:tr>
            <w:tr w:rsidR="005E0CB3" w:rsidRPr="00954728" w:rsidTr="005E0CB3">
              <w:trPr>
                <w:trHeight w:hRule="exact" w:val="340"/>
              </w:trPr>
              <w:tc>
                <w:tcPr>
                  <w:tcW w:w="2166" w:type="dxa"/>
                  <w:shd w:val="clear" w:color="auto" w:fill="DAEEF3" w:themeFill="accent5" w:themeFillTint="33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hideMark/>
                </w:tcPr>
                <w:p w:rsidR="005E0CB3" w:rsidRPr="00954728" w:rsidRDefault="005E0CB3" w:rsidP="005E0CB3">
                  <w:pPr>
                    <w:ind w:left="57"/>
                    <w:rPr>
                      <w:rFonts w:ascii="Arial" w:eastAsia="Times New Roman" w:hAnsi="Arial" w:cs="Arial"/>
                      <w:color w:val="000000"/>
                      <w:sz w:val="21"/>
                      <w:szCs w:val="21"/>
                    </w:rPr>
                  </w:pPr>
                  <w:r w:rsidRPr="00954728">
                    <w:rPr>
                      <w:rFonts w:ascii="Arial" w:eastAsia="Times New Roman" w:hAnsi="Arial" w:cs="Arial"/>
                      <w:color w:val="000000"/>
                      <w:sz w:val="21"/>
                      <w:szCs w:val="21"/>
                    </w:rPr>
                    <w:t>$80,001 – $180,000</w:t>
                  </w:r>
                </w:p>
              </w:tc>
              <w:tc>
                <w:tcPr>
                  <w:tcW w:w="4407" w:type="dxa"/>
                  <w:shd w:val="clear" w:color="auto" w:fill="DAEEF3" w:themeFill="accent5" w:themeFillTint="33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hideMark/>
                </w:tcPr>
                <w:p w:rsidR="005E0CB3" w:rsidRPr="00954728" w:rsidRDefault="005E0CB3" w:rsidP="005E0CB3">
                  <w:pPr>
                    <w:ind w:left="57"/>
                    <w:rPr>
                      <w:rFonts w:ascii="Arial" w:eastAsia="Times New Roman" w:hAnsi="Arial" w:cs="Arial"/>
                      <w:color w:val="000000"/>
                      <w:sz w:val="21"/>
                      <w:szCs w:val="21"/>
                    </w:rPr>
                  </w:pPr>
                  <w:r w:rsidRPr="00954728">
                    <w:rPr>
                      <w:rFonts w:ascii="Arial" w:eastAsia="Times New Roman" w:hAnsi="Arial" w:cs="Arial"/>
                      <w:color w:val="000000"/>
                      <w:sz w:val="21"/>
                      <w:szCs w:val="21"/>
                    </w:rPr>
                    <w:t>$17,547 plus 37c for each $1 over $80,000</w:t>
                  </w:r>
                </w:p>
              </w:tc>
            </w:tr>
            <w:tr w:rsidR="005E0CB3" w:rsidRPr="00954728" w:rsidTr="005E0CB3">
              <w:trPr>
                <w:trHeight w:hRule="exact" w:val="340"/>
              </w:trPr>
              <w:tc>
                <w:tcPr>
                  <w:tcW w:w="2166" w:type="dxa"/>
                  <w:shd w:val="clear" w:color="auto" w:fill="DAEEF3" w:themeFill="accent5" w:themeFillTint="33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hideMark/>
                </w:tcPr>
                <w:p w:rsidR="005E0CB3" w:rsidRPr="00954728" w:rsidRDefault="005E0CB3" w:rsidP="005E0CB3">
                  <w:pPr>
                    <w:ind w:left="57"/>
                    <w:rPr>
                      <w:rFonts w:ascii="Arial" w:eastAsia="Times New Roman" w:hAnsi="Arial" w:cs="Arial"/>
                      <w:color w:val="000000"/>
                      <w:sz w:val="21"/>
                      <w:szCs w:val="21"/>
                    </w:rPr>
                  </w:pPr>
                  <w:r w:rsidRPr="00954728">
                    <w:rPr>
                      <w:rFonts w:ascii="Arial" w:eastAsia="Times New Roman" w:hAnsi="Arial" w:cs="Arial"/>
                      <w:color w:val="000000"/>
                      <w:sz w:val="21"/>
                      <w:szCs w:val="21"/>
                    </w:rPr>
                    <w:t>$180,001 and over</w:t>
                  </w:r>
                </w:p>
              </w:tc>
              <w:tc>
                <w:tcPr>
                  <w:tcW w:w="4407" w:type="dxa"/>
                  <w:shd w:val="clear" w:color="auto" w:fill="DAEEF3" w:themeFill="accent5" w:themeFillTint="33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hideMark/>
                </w:tcPr>
                <w:p w:rsidR="005E0CB3" w:rsidRPr="00954728" w:rsidRDefault="005E0CB3" w:rsidP="005E0CB3">
                  <w:pPr>
                    <w:ind w:left="57"/>
                    <w:rPr>
                      <w:rFonts w:ascii="Arial" w:eastAsia="Times New Roman" w:hAnsi="Arial" w:cs="Arial"/>
                      <w:color w:val="000000"/>
                      <w:sz w:val="21"/>
                      <w:szCs w:val="21"/>
                    </w:rPr>
                  </w:pPr>
                  <w:r w:rsidRPr="00954728">
                    <w:rPr>
                      <w:rFonts w:ascii="Arial" w:eastAsia="Times New Roman" w:hAnsi="Arial" w:cs="Arial"/>
                      <w:color w:val="000000"/>
                      <w:sz w:val="21"/>
                      <w:szCs w:val="21"/>
                    </w:rPr>
                    <w:t>$54,547 plus 45c for each $1 over $180,000</w:t>
                  </w:r>
                </w:p>
              </w:tc>
            </w:tr>
          </w:tbl>
          <w:p w:rsidR="005E0CB3" w:rsidRDefault="005E0CB3" w:rsidP="005E0CB3">
            <w:pPr>
              <w:pStyle w:val="MCSectionStyle"/>
              <w:spacing w:before="120" w:after="120"/>
            </w:pPr>
            <w:r>
              <w:t>How much income tax should she pay for the year, based on the table above?</w:t>
            </w:r>
          </w:p>
          <w:p w:rsidR="005F0A22" w:rsidRPr="00B15693" w:rsidRDefault="005F0A22" w:rsidP="00385F5D">
            <w:pPr>
              <w:pStyle w:val="MCSectionStyle"/>
              <w:spacing w:after="120"/>
            </w:pPr>
            <w:r>
              <w:t xml:space="preserve">      A.     </w:t>
            </w:r>
            <w:r w:rsidR="005E0CB3">
              <w:t>$2 665</w:t>
            </w:r>
            <w:r>
              <w:t xml:space="preserve">          B.    </w:t>
            </w:r>
            <w:r w:rsidR="005E0CB3">
              <w:t>$3 572</w:t>
            </w:r>
            <w:r>
              <w:t xml:space="preserve">          C.    </w:t>
            </w:r>
            <w:r w:rsidR="005E0CB3">
              <w:t>$4 125</w:t>
            </w:r>
            <w:r>
              <w:t xml:space="preserve">          D.    </w:t>
            </w:r>
            <w:r w:rsidR="005E0CB3">
              <w:t>$6 237</w:t>
            </w:r>
          </w:p>
        </w:tc>
      </w:tr>
      <w:tr w:rsidR="005F0A22" w:rsidRPr="00C25037" w:rsidTr="005F0A22">
        <w:trPr>
          <w:cantSplit/>
        </w:trPr>
        <w:tc>
          <w:tcPr>
            <w:tcW w:w="817" w:type="dxa"/>
          </w:tcPr>
          <w:p w:rsidR="005F0A22" w:rsidRPr="00B15693" w:rsidRDefault="005F0A22" w:rsidP="005F0A22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5F0A22" w:rsidRPr="007F5F7E" w:rsidRDefault="00D332D0" w:rsidP="00385F5D">
            <w:pPr>
              <w:pStyle w:val="MCSectionStyle"/>
              <w:spacing w:after="120"/>
              <w:rPr>
                <w:position w:val="-6"/>
              </w:rPr>
            </w:pPr>
            <w:r>
              <w:rPr>
                <w:noProof/>
              </w:rPr>
              <w:object w:dxaOrig="1440" w:dyaOrig="1440">
                <v:shape id="_x0000_s1113" type="#_x0000_t75" style="position:absolute;margin-left:172.8pt;margin-top:8.5pt;width:235.8pt;height:96.7pt;z-index:251759616;mso-position-horizontal-relative:text;mso-position-vertical-relative:text">
                  <v:imagedata r:id="rId221" o:title=""/>
                </v:shape>
                <o:OLEObject Type="Embed" ProgID="FXDraw.Graphic" ShapeID="_x0000_s1113" DrawAspect="Content" ObjectID="_1471897613" r:id="rId222"/>
              </w:object>
            </w:r>
            <w:r w:rsidR="007F5F7E">
              <w:t xml:space="preserve"> </w:t>
            </w:r>
            <w:r w:rsidR="007F5F7E" w:rsidRPr="007F5F7E">
              <w:rPr>
                <w:color w:val="FF0000"/>
                <w:position w:val="-6"/>
              </w:rPr>
              <w:object w:dxaOrig="2982" w:dyaOrig="238">
                <v:shape id="_x0000_i1092" type="#_x0000_t75" style="width:149.4pt;height:12pt" o:ole="">
                  <v:imagedata r:id="rId223" o:title=""/>
                </v:shape>
                <o:OLEObject Type="Embed" ProgID="FXEquation.Equation" ShapeID="_x0000_i1092" DrawAspect="Content" ObjectID="_1471897546" r:id="rId224"/>
              </w:object>
            </w:r>
            <w:r w:rsidR="007F5F7E" w:rsidRPr="007F5F7E">
              <w:rPr>
                <w:position w:val="-6"/>
              </w:rPr>
              <w:t xml:space="preserve"> </w:t>
            </w:r>
          </w:p>
          <w:p w:rsidR="007F5F7E" w:rsidRDefault="00CF2B69" w:rsidP="00385F5D">
            <w:pPr>
              <w:pStyle w:val="MCSectionStyle"/>
              <w:spacing w:after="120"/>
            </w:pPr>
            <w:r>
              <w:t xml:space="preserve">Find the value of </w:t>
            </w:r>
            <w:r w:rsidRPr="00CF2B69">
              <w:rPr>
                <w:i/>
              </w:rPr>
              <w:t>x</w:t>
            </w:r>
            <w:r>
              <w:t>.</w:t>
            </w:r>
          </w:p>
          <w:p w:rsidR="007F5F7E" w:rsidRDefault="007F5F7E" w:rsidP="00385F5D">
            <w:pPr>
              <w:pStyle w:val="MCSectionStyle"/>
              <w:spacing w:after="120"/>
            </w:pPr>
          </w:p>
          <w:p w:rsidR="007F5F7E" w:rsidRDefault="007F5F7E" w:rsidP="00385F5D">
            <w:pPr>
              <w:pStyle w:val="MCSectionStyle"/>
              <w:spacing w:after="120"/>
            </w:pPr>
          </w:p>
          <w:p w:rsidR="007F5F7E" w:rsidRDefault="007F5F7E" w:rsidP="00385F5D">
            <w:pPr>
              <w:pStyle w:val="MCSectionStyle"/>
              <w:spacing w:after="120"/>
            </w:pPr>
          </w:p>
          <w:p w:rsidR="00CF2B69" w:rsidRDefault="00CF2B69" w:rsidP="00385F5D">
            <w:pPr>
              <w:pStyle w:val="MCSectionStyle"/>
              <w:spacing w:after="120"/>
            </w:pPr>
          </w:p>
          <w:p w:rsidR="007F5F7E" w:rsidRDefault="007F5F7E" w:rsidP="00385F5D">
            <w:pPr>
              <w:pStyle w:val="MCSectionStyle"/>
              <w:spacing w:after="120"/>
            </w:pPr>
          </w:p>
          <w:p w:rsidR="005F0A22" w:rsidRPr="00B15693" w:rsidRDefault="005F0A22" w:rsidP="00CF2B69">
            <w:pPr>
              <w:pStyle w:val="MCSectionStyle"/>
              <w:spacing w:after="120"/>
            </w:pPr>
            <w:r>
              <w:t xml:space="preserve">      A.       </w:t>
            </w:r>
            <w:r w:rsidR="00CF2B69">
              <w:t>27</w:t>
            </w:r>
            <w:r w:rsidR="00CF2B69" w:rsidRPr="00CF2B69">
              <w:rPr>
                <w:vertAlign w:val="superscript"/>
              </w:rPr>
              <w:t>o</w:t>
            </w:r>
            <w:r>
              <w:t xml:space="preserve">        </w:t>
            </w:r>
            <w:r w:rsidR="00CF2B69">
              <w:t xml:space="preserve">       </w:t>
            </w:r>
            <w:r>
              <w:t xml:space="preserve">B.     </w:t>
            </w:r>
            <w:r w:rsidR="00CF2B69">
              <w:t>39</w:t>
            </w:r>
            <w:r w:rsidR="00CF2B69" w:rsidRPr="00CF2B69">
              <w:rPr>
                <w:vertAlign w:val="superscript"/>
              </w:rPr>
              <w:t>o</w:t>
            </w:r>
            <w:r>
              <w:t xml:space="preserve">   </w:t>
            </w:r>
            <w:r w:rsidR="00CF2B69">
              <w:t xml:space="preserve">      </w:t>
            </w:r>
            <w:r>
              <w:t xml:space="preserve">    </w:t>
            </w:r>
            <w:r w:rsidR="00CF2B69">
              <w:t xml:space="preserve">  </w:t>
            </w:r>
            <w:r>
              <w:t xml:space="preserve">C.      </w:t>
            </w:r>
            <w:r w:rsidR="00CF2B69">
              <w:t>78</w:t>
            </w:r>
            <w:r w:rsidR="00CF2B69" w:rsidRPr="00CF2B69">
              <w:rPr>
                <w:vertAlign w:val="superscript"/>
              </w:rPr>
              <w:t>o</w:t>
            </w:r>
            <w:r>
              <w:t xml:space="preserve">     </w:t>
            </w:r>
            <w:r w:rsidR="00CF2B69">
              <w:t xml:space="preserve">   </w:t>
            </w:r>
            <w:r>
              <w:t xml:space="preserve">   D.    </w:t>
            </w:r>
            <w:r w:rsidR="00CF2B69">
              <w:t xml:space="preserve">    102</w:t>
            </w:r>
            <w:r w:rsidR="00CF2B69" w:rsidRPr="00CF2B69">
              <w:rPr>
                <w:vertAlign w:val="superscript"/>
              </w:rPr>
              <w:t>o</w:t>
            </w:r>
          </w:p>
        </w:tc>
      </w:tr>
      <w:tr w:rsidR="005F0A22" w:rsidRPr="00C25037" w:rsidTr="005F0A22">
        <w:trPr>
          <w:cantSplit/>
        </w:trPr>
        <w:tc>
          <w:tcPr>
            <w:tcW w:w="817" w:type="dxa"/>
          </w:tcPr>
          <w:p w:rsidR="005F0A22" w:rsidRPr="00B15693" w:rsidRDefault="005F0A22" w:rsidP="005F0A22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5F0A22" w:rsidRDefault="00A77389" w:rsidP="00385F5D">
            <w:pPr>
              <w:pStyle w:val="MCSectionStyle"/>
              <w:spacing w:after="120"/>
            </w:pPr>
            <w:r>
              <w:t xml:space="preserve">In the diagram below, </w:t>
            </w:r>
            <w:r w:rsidRPr="00C94E47">
              <w:rPr>
                <w:i/>
              </w:rPr>
              <w:t>ABCD</w:t>
            </w:r>
            <w:r>
              <w:t xml:space="preserve"> is a parallelogram and </w:t>
            </w:r>
            <w:r w:rsidR="00C94E47" w:rsidRPr="00C94E47">
              <w:rPr>
                <w:i/>
              </w:rPr>
              <w:t>CEFD</w:t>
            </w:r>
            <w:r w:rsidR="00C94E47">
              <w:t xml:space="preserve"> is a rhombus.</w:t>
            </w:r>
          </w:p>
          <w:p w:rsidR="00C94E47" w:rsidRDefault="00D332D0" w:rsidP="00385F5D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>
                <v:shape id="_x0000_s1114" type="#_x0000_t75" style="position:absolute;margin-left:186.6pt;margin-top:17.45pt;width:256.6pt;height:182pt;z-index:251760640;mso-position-horizontal-relative:text;mso-position-vertical-relative:text">
                  <v:imagedata r:id="rId225" o:title=""/>
                </v:shape>
                <o:OLEObject Type="Embed" ProgID="FXDraw.Graphic" ShapeID="_x0000_s1114" DrawAspect="Content" ObjectID="_1471897614" r:id="rId226"/>
              </w:object>
            </w:r>
            <w:r w:rsidR="00C94E47">
              <w:t>Which of the following pairs of lines are perpendicular?</w:t>
            </w:r>
          </w:p>
          <w:p w:rsidR="005F0A22" w:rsidRDefault="005F0A22" w:rsidP="00385F5D">
            <w:pPr>
              <w:pStyle w:val="MCSectionStyle"/>
              <w:spacing w:after="120"/>
            </w:pPr>
          </w:p>
          <w:p w:rsidR="00C94E47" w:rsidRDefault="005F0A22" w:rsidP="00385F5D">
            <w:pPr>
              <w:pStyle w:val="MCSectionStyle"/>
              <w:spacing w:after="120"/>
            </w:pPr>
            <w:r>
              <w:t xml:space="preserve">     A.    </w:t>
            </w:r>
            <w:r w:rsidR="00C94E47">
              <w:t xml:space="preserve"> </w:t>
            </w:r>
            <w:r w:rsidR="00C94E47">
              <w:rPr>
                <w:i/>
              </w:rPr>
              <w:t>AC</w:t>
            </w:r>
            <w:r w:rsidR="00C94E47">
              <w:t xml:space="preserve"> and </w:t>
            </w:r>
            <w:r w:rsidR="00C94E47">
              <w:rPr>
                <w:i/>
              </w:rPr>
              <w:t>BD</w:t>
            </w:r>
            <w:r>
              <w:t xml:space="preserve">    </w:t>
            </w:r>
          </w:p>
          <w:p w:rsidR="00C94E47" w:rsidRDefault="005F0A22" w:rsidP="00385F5D">
            <w:pPr>
              <w:pStyle w:val="MCSectionStyle"/>
              <w:spacing w:after="120"/>
            </w:pPr>
            <w:r>
              <w:t xml:space="preserve">     B.     </w:t>
            </w:r>
            <w:r w:rsidR="00C94E47" w:rsidRPr="00C94E47">
              <w:rPr>
                <w:i/>
              </w:rPr>
              <w:t>BD</w:t>
            </w:r>
            <w:r w:rsidR="00C94E47">
              <w:t xml:space="preserve"> and </w:t>
            </w:r>
            <w:r w:rsidR="00C94E47">
              <w:rPr>
                <w:i/>
              </w:rPr>
              <w:t>CD</w:t>
            </w:r>
            <w:r>
              <w:t xml:space="preserve">  </w:t>
            </w:r>
          </w:p>
          <w:p w:rsidR="00C94E47" w:rsidRDefault="005F0A22" w:rsidP="00385F5D">
            <w:pPr>
              <w:pStyle w:val="MCSectionStyle"/>
              <w:spacing w:after="120"/>
            </w:pPr>
            <w:r>
              <w:t xml:space="preserve">     C.     </w:t>
            </w:r>
            <w:r w:rsidR="00C94E47">
              <w:rPr>
                <w:i/>
              </w:rPr>
              <w:t>C</w:t>
            </w:r>
            <w:r w:rsidR="00C94E47" w:rsidRPr="00C94E47">
              <w:rPr>
                <w:i/>
              </w:rPr>
              <w:t>D</w:t>
            </w:r>
            <w:r w:rsidR="00C94E47">
              <w:t xml:space="preserve"> and </w:t>
            </w:r>
            <w:r w:rsidR="00C94E47">
              <w:rPr>
                <w:i/>
              </w:rPr>
              <w:t>DE</w:t>
            </w:r>
            <w:r>
              <w:t xml:space="preserve">    </w:t>
            </w:r>
          </w:p>
          <w:p w:rsidR="005F0A22" w:rsidRDefault="005F0A22" w:rsidP="00385F5D">
            <w:pPr>
              <w:pStyle w:val="MCSectionStyle"/>
              <w:spacing w:after="120"/>
              <w:rPr>
                <w:i/>
              </w:rPr>
            </w:pPr>
            <w:r>
              <w:t xml:space="preserve">     D.    </w:t>
            </w:r>
            <w:r w:rsidR="00C94E47">
              <w:t xml:space="preserve"> </w:t>
            </w:r>
            <w:r w:rsidR="00C94E47">
              <w:rPr>
                <w:i/>
              </w:rPr>
              <w:t>DE</w:t>
            </w:r>
            <w:r w:rsidR="00C94E47">
              <w:t xml:space="preserve"> and </w:t>
            </w:r>
            <w:r w:rsidR="00C94E47">
              <w:rPr>
                <w:i/>
              </w:rPr>
              <w:t>CF</w:t>
            </w:r>
          </w:p>
          <w:p w:rsidR="00C94E47" w:rsidRDefault="00C94E47" w:rsidP="00385F5D">
            <w:pPr>
              <w:pStyle w:val="MCSectionStyle"/>
              <w:spacing w:after="120"/>
              <w:rPr>
                <w:i/>
              </w:rPr>
            </w:pPr>
          </w:p>
          <w:p w:rsidR="00C94E47" w:rsidRDefault="00C94E47" w:rsidP="00385F5D">
            <w:pPr>
              <w:pStyle w:val="MCSectionStyle"/>
              <w:spacing w:after="120"/>
              <w:rPr>
                <w:i/>
              </w:rPr>
            </w:pPr>
          </w:p>
          <w:p w:rsidR="00C94E47" w:rsidRDefault="00C94E47" w:rsidP="00385F5D">
            <w:pPr>
              <w:pStyle w:val="MCSectionStyle"/>
              <w:spacing w:after="120"/>
              <w:rPr>
                <w:i/>
              </w:rPr>
            </w:pPr>
          </w:p>
          <w:p w:rsidR="00C94E47" w:rsidRPr="00B15693" w:rsidRDefault="00C94E47" w:rsidP="00385F5D">
            <w:pPr>
              <w:pStyle w:val="MCSectionStyle"/>
              <w:spacing w:after="120"/>
            </w:pPr>
          </w:p>
        </w:tc>
      </w:tr>
      <w:tr w:rsidR="005F0A22" w:rsidRPr="00C25037" w:rsidTr="005F0A22">
        <w:trPr>
          <w:cantSplit/>
        </w:trPr>
        <w:tc>
          <w:tcPr>
            <w:tcW w:w="817" w:type="dxa"/>
          </w:tcPr>
          <w:p w:rsidR="005F0A22" w:rsidRPr="00B15693" w:rsidRDefault="005F0A22" w:rsidP="005F0A22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5F0A22" w:rsidRDefault="00D332D0" w:rsidP="00385F5D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>
                <v:shape id="_x0000_s1490" type="#_x0000_t75" style="position:absolute;margin-left:260.95pt;margin-top:7.75pt;width:169.55pt;height:92.7pt;z-index:251796480;mso-position-horizontal-relative:text;mso-position-vertical-relative:text">
                  <v:imagedata r:id="rId227" o:title=""/>
                </v:shape>
                <o:OLEObject Type="Embed" ProgID="FXDraw.Graphic" ShapeID="_x0000_s1490" DrawAspect="Content" ObjectID="_1471897615" r:id="rId228"/>
              </w:object>
            </w:r>
            <w:r w:rsidR="006C069A">
              <w:t xml:space="preserve">Which triangle below is congruent to  </w:t>
            </w:r>
            <w:r w:rsidR="006C069A" w:rsidRPr="006C069A">
              <w:rPr>
                <w:color w:val="FF0000"/>
                <w:position w:val="-2"/>
              </w:rPr>
              <w:object w:dxaOrig="834" w:dyaOrig="194">
                <v:shape id="_x0000_i1093" type="#_x0000_t75" style="width:42pt;height:9.6pt" o:ole="">
                  <v:imagedata r:id="rId229" o:title=""/>
                </v:shape>
                <o:OLEObject Type="Embed" ProgID="FXEquation.Equation" ShapeID="_x0000_i1093" DrawAspect="Content" ObjectID="_1471897547" r:id="rId230"/>
              </w:object>
            </w:r>
            <w:r w:rsidR="006C069A">
              <w:t xml:space="preserve"> </w:t>
            </w:r>
          </w:p>
          <w:p w:rsidR="006C069A" w:rsidRDefault="006C069A" w:rsidP="00385F5D">
            <w:pPr>
              <w:pStyle w:val="MCSectionStyle"/>
              <w:spacing w:after="120"/>
            </w:pPr>
          </w:p>
          <w:p w:rsidR="006C069A" w:rsidRDefault="006C069A" w:rsidP="00385F5D">
            <w:pPr>
              <w:pStyle w:val="MCSectionStyle"/>
              <w:spacing w:after="120"/>
            </w:pPr>
          </w:p>
          <w:p w:rsidR="006C069A" w:rsidRDefault="006C069A" w:rsidP="00385F5D">
            <w:pPr>
              <w:pStyle w:val="MCSectionStyle"/>
              <w:spacing w:after="120"/>
            </w:pPr>
          </w:p>
          <w:p w:rsidR="006C069A" w:rsidRDefault="006C069A" w:rsidP="00385F5D">
            <w:pPr>
              <w:pStyle w:val="MCSectionStyle"/>
              <w:spacing w:after="120"/>
            </w:pPr>
          </w:p>
          <w:p w:rsidR="006C069A" w:rsidRDefault="00D332D0" w:rsidP="00385F5D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>
                <v:shape id="_x0000_s1117" type="#_x0000_t75" style="position:absolute;margin-left:19.15pt;margin-top:5.35pt;width:378.85pt;height:203.9pt;z-index:251763712;mso-position-horizontal-relative:text;mso-position-vertical-relative:text">
                  <v:imagedata r:id="rId231" o:title=""/>
                </v:shape>
                <o:OLEObject Type="Embed" ProgID="FXDraw.Graphic" ShapeID="_x0000_s1117" DrawAspect="Content" ObjectID="_1471897616" r:id="rId232"/>
              </w:object>
            </w:r>
          </w:p>
          <w:p w:rsidR="006C069A" w:rsidRDefault="006C069A" w:rsidP="00385F5D">
            <w:pPr>
              <w:pStyle w:val="MCSectionStyle"/>
              <w:spacing w:after="120"/>
            </w:pPr>
          </w:p>
          <w:p w:rsidR="006C069A" w:rsidRDefault="006C069A" w:rsidP="00385F5D">
            <w:pPr>
              <w:pStyle w:val="MCSectionStyle"/>
              <w:spacing w:after="120"/>
            </w:pPr>
          </w:p>
          <w:p w:rsidR="006C069A" w:rsidRDefault="006C069A" w:rsidP="00385F5D">
            <w:pPr>
              <w:pStyle w:val="MCSectionStyle"/>
              <w:spacing w:after="120"/>
            </w:pPr>
          </w:p>
          <w:p w:rsidR="006C069A" w:rsidRDefault="006C069A" w:rsidP="00385F5D">
            <w:pPr>
              <w:pStyle w:val="MCSectionStyle"/>
              <w:spacing w:after="120"/>
            </w:pPr>
          </w:p>
          <w:p w:rsidR="006C069A" w:rsidRDefault="006C069A" w:rsidP="00385F5D">
            <w:pPr>
              <w:pStyle w:val="MCSectionStyle"/>
              <w:spacing w:after="120"/>
            </w:pPr>
          </w:p>
          <w:p w:rsidR="006C069A" w:rsidRDefault="006C069A" w:rsidP="00385F5D">
            <w:pPr>
              <w:pStyle w:val="MCSectionStyle"/>
              <w:spacing w:after="120"/>
            </w:pPr>
          </w:p>
          <w:p w:rsidR="006C069A" w:rsidRDefault="006C069A" w:rsidP="00385F5D">
            <w:pPr>
              <w:pStyle w:val="MCSectionStyle"/>
              <w:spacing w:after="120"/>
            </w:pPr>
          </w:p>
          <w:p w:rsidR="00BC7717" w:rsidRDefault="00BC7717" w:rsidP="00385F5D">
            <w:pPr>
              <w:pStyle w:val="MCSectionStyle"/>
              <w:spacing w:after="120"/>
            </w:pPr>
          </w:p>
          <w:p w:rsidR="00BC7717" w:rsidRDefault="00BC7717" w:rsidP="00385F5D">
            <w:pPr>
              <w:pStyle w:val="MCSectionStyle"/>
              <w:spacing w:after="120"/>
            </w:pPr>
          </w:p>
          <w:p w:rsidR="005F0A22" w:rsidRPr="00B15693" w:rsidRDefault="005F0A22" w:rsidP="00385F5D">
            <w:pPr>
              <w:pStyle w:val="MCSectionStyle"/>
              <w:spacing w:after="120"/>
            </w:pPr>
            <w:r>
              <w:t xml:space="preserve"> </w:t>
            </w:r>
          </w:p>
        </w:tc>
      </w:tr>
      <w:tr w:rsidR="00C94E47" w:rsidRPr="00C25037" w:rsidTr="005F0A22">
        <w:trPr>
          <w:cantSplit/>
        </w:trPr>
        <w:tc>
          <w:tcPr>
            <w:tcW w:w="817" w:type="dxa"/>
          </w:tcPr>
          <w:p w:rsidR="00C94E47" w:rsidRPr="00B15693" w:rsidRDefault="00C94E47" w:rsidP="00C94E47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C94E47" w:rsidRDefault="00D332D0" w:rsidP="00D403CD">
            <w:pPr>
              <w:pStyle w:val="MCSectionStyle"/>
              <w:spacing w:after="120"/>
              <w:ind w:right="6010"/>
            </w:pPr>
            <w:r>
              <w:rPr>
                <w:noProof/>
              </w:rPr>
              <w:object w:dxaOrig="1440" w:dyaOrig="1440" w14:anchorId="52DAAC56">
                <v:shape id="_x0000_s1115" type="#_x0000_t75" style="position:absolute;margin-left:240.6pt;margin-top:2.4pt;width:175.4pt;height:221.3pt;z-index:251761664;mso-position-horizontal-relative:text;mso-position-vertical-relative:text">
                  <v:imagedata r:id="rId233" o:title=""/>
                </v:shape>
                <o:OLEObject Type="Embed" ProgID="FXDraw.Graphic" ShapeID="_x0000_s1115" DrawAspect="Content" ObjectID="_1471897617" r:id="rId234"/>
              </w:object>
            </w:r>
            <w:r w:rsidR="00C94E47">
              <w:t xml:space="preserve">In the diagram </w:t>
            </w:r>
            <w:r w:rsidR="00D403CD">
              <w:rPr>
                <w:i/>
              </w:rPr>
              <w:t>PQ</w:t>
            </w:r>
            <w:r w:rsidR="00C94E47">
              <w:t xml:space="preserve"> || </w:t>
            </w:r>
            <w:r w:rsidR="00D403CD">
              <w:rPr>
                <w:i/>
              </w:rPr>
              <w:t>RS</w:t>
            </w:r>
            <w:r w:rsidR="00D403CD">
              <w:t>,</w:t>
            </w:r>
            <w:r w:rsidR="00C94E47">
              <w:t xml:space="preserve"> </w:t>
            </w:r>
            <w:r w:rsidR="00D403CD">
              <w:rPr>
                <w:i/>
              </w:rPr>
              <w:t>PR</w:t>
            </w:r>
            <w:r w:rsidR="00C94E47">
              <w:t xml:space="preserve"> =</w:t>
            </w:r>
            <w:r w:rsidR="00D403CD">
              <w:t xml:space="preserve"> 30 cm, </w:t>
            </w:r>
            <w:r w:rsidR="00D403CD">
              <w:rPr>
                <w:i/>
              </w:rPr>
              <w:t>RT</w:t>
            </w:r>
            <w:r w:rsidR="00D403CD">
              <w:t xml:space="preserve"> = 24 </w:t>
            </w:r>
            <w:r w:rsidR="00C94E47">
              <w:t xml:space="preserve">cm and </w:t>
            </w:r>
            <w:r w:rsidR="00D403CD">
              <w:rPr>
                <w:i/>
              </w:rPr>
              <w:t>RS</w:t>
            </w:r>
            <w:r w:rsidR="00D403CD">
              <w:t xml:space="preserve"> = 12</w:t>
            </w:r>
            <w:r w:rsidR="00C94E47">
              <w:t xml:space="preserve"> cm.</w:t>
            </w:r>
          </w:p>
          <w:p w:rsidR="00C94E47" w:rsidRDefault="00C94E47" w:rsidP="00C94E47">
            <w:pPr>
              <w:pStyle w:val="MCSectionStyle"/>
              <w:spacing w:after="120"/>
              <w:ind w:right="5103"/>
            </w:pPr>
          </w:p>
          <w:p w:rsidR="00D403CD" w:rsidRDefault="00D403CD" w:rsidP="00C94E47">
            <w:pPr>
              <w:pStyle w:val="MCSectionStyle"/>
              <w:spacing w:after="120"/>
              <w:ind w:right="5103"/>
            </w:pPr>
          </w:p>
          <w:p w:rsidR="00C94E47" w:rsidRDefault="00C94E47" w:rsidP="00C94E47">
            <w:pPr>
              <w:pStyle w:val="MCSectionStyle"/>
              <w:spacing w:after="120"/>
              <w:rPr>
                <w:position w:val="-6"/>
              </w:rPr>
            </w:pPr>
            <w:r>
              <w:rPr>
                <w:position w:val="-6"/>
              </w:rPr>
              <w:t xml:space="preserve">What is the length of </w:t>
            </w:r>
            <w:r w:rsidR="00D403CD">
              <w:rPr>
                <w:i/>
                <w:position w:val="-6"/>
              </w:rPr>
              <w:t>PQ</w:t>
            </w:r>
            <w:r>
              <w:rPr>
                <w:position w:val="-6"/>
              </w:rPr>
              <w:t>?</w:t>
            </w:r>
          </w:p>
          <w:p w:rsidR="00D403CD" w:rsidRDefault="00D403CD" w:rsidP="00C94E47">
            <w:pPr>
              <w:pStyle w:val="MCSectionStyle"/>
              <w:spacing w:after="120"/>
              <w:rPr>
                <w:position w:val="-6"/>
              </w:rPr>
            </w:pPr>
          </w:p>
          <w:p w:rsidR="00D403CD" w:rsidRPr="00671631" w:rsidRDefault="00D403CD" w:rsidP="00C94E47">
            <w:pPr>
              <w:pStyle w:val="MCSectionStyle"/>
              <w:spacing w:after="120"/>
              <w:rPr>
                <w:position w:val="-6"/>
              </w:rPr>
            </w:pPr>
          </w:p>
          <w:p w:rsidR="00C94E47" w:rsidRDefault="00C94E47" w:rsidP="00C94E47">
            <w:pPr>
              <w:pStyle w:val="MCSectionStyle"/>
              <w:spacing w:after="240"/>
            </w:pPr>
            <w:r>
              <w:t xml:space="preserve">      </w:t>
            </w:r>
            <w:r w:rsidR="007A5AE9">
              <w:t>A.   15</w:t>
            </w:r>
            <w:r>
              <w:t xml:space="preserve"> cm             </w:t>
            </w:r>
          </w:p>
          <w:p w:rsidR="00C94E47" w:rsidRDefault="00C94E47" w:rsidP="00C94E47">
            <w:pPr>
              <w:pStyle w:val="MCSectionStyle"/>
              <w:spacing w:after="240"/>
            </w:pPr>
            <w:r>
              <w:t xml:space="preserve">      </w:t>
            </w:r>
            <w:r w:rsidR="007A5AE9">
              <w:t>B.   21</w:t>
            </w:r>
            <w:r>
              <w:t xml:space="preserve"> cm                </w:t>
            </w:r>
          </w:p>
          <w:p w:rsidR="00C94E47" w:rsidRDefault="00C94E47" w:rsidP="00C94E47">
            <w:pPr>
              <w:pStyle w:val="MCSectionStyle"/>
              <w:spacing w:after="240"/>
            </w:pPr>
            <w:r>
              <w:t xml:space="preserve">      </w:t>
            </w:r>
            <w:r w:rsidR="007A5AE9">
              <w:t>C.   27</w:t>
            </w:r>
            <w:r>
              <w:t xml:space="preserve"> cm       </w:t>
            </w:r>
          </w:p>
          <w:p w:rsidR="00C94E47" w:rsidRPr="00B15693" w:rsidRDefault="00C94E47" w:rsidP="00C94E47">
            <w:pPr>
              <w:pStyle w:val="MCSectionStyle"/>
              <w:spacing w:after="240"/>
            </w:pPr>
            <w:r>
              <w:t xml:space="preserve">      </w:t>
            </w:r>
            <w:r w:rsidR="007A5AE9">
              <w:t>D.   36</w:t>
            </w:r>
            <w:r>
              <w:t xml:space="preserve"> cm     </w:t>
            </w:r>
          </w:p>
        </w:tc>
      </w:tr>
      <w:tr w:rsidR="005F0A22" w:rsidRPr="00C25037" w:rsidTr="005F0A22">
        <w:trPr>
          <w:cantSplit/>
        </w:trPr>
        <w:tc>
          <w:tcPr>
            <w:tcW w:w="817" w:type="dxa"/>
          </w:tcPr>
          <w:p w:rsidR="005F0A22" w:rsidRPr="00B15693" w:rsidRDefault="005F0A22" w:rsidP="005F0A22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5F0A22" w:rsidRDefault="00451365" w:rsidP="00385F5D">
            <w:pPr>
              <w:pStyle w:val="MCSectionStyle"/>
              <w:spacing w:after="120"/>
            </w:pPr>
            <w:r>
              <w:t>What is the area of this shape</w:t>
            </w:r>
            <w:r w:rsidR="00631702">
              <w:t xml:space="preserve"> (correct to 1 decimal place)</w:t>
            </w:r>
            <w:r>
              <w:t>?</w:t>
            </w:r>
          </w:p>
          <w:p w:rsidR="005F0A22" w:rsidRDefault="00D332D0" w:rsidP="00385F5D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>
                <v:shape id="_x0000_s1185" type="#_x0000_t75" style="position:absolute;margin-left:95.95pt;margin-top:10.2pt;width:177.5pt;height:119.15pt;z-index:251773952;mso-position-horizontal-relative:text;mso-position-vertical-relative:text">
                  <v:imagedata r:id="rId235" o:title=""/>
                </v:shape>
                <o:OLEObject Type="Embed" ProgID="FXDraw.Graphic" ShapeID="_x0000_s1185" DrawAspect="Content" ObjectID="_1471897618" r:id="rId236"/>
              </w:object>
            </w:r>
          </w:p>
          <w:p w:rsidR="00451365" w:rsidRDefault="00451365" w:rsidP="00385F5D">
            <w:pPr>
              <w:pStyle w:val="MCSectionStyle"/>
              <w:spacing w:after="120"/>
            </w:pPr>
          </w:p>
          <w:p w:rsidR="00451365" w:rsidRDefault="00451365" w:rsidP="00385F5D">
            <w:pPr>
              <w:pStyle w:val="MCSectionStyle"/>
              <w:spacing w:after="120"/>
            </w:pPr>
          </w:p>
          <w:p w:rsidR="00451365" w:rsidRDefault="00451365" w:rsidP="00385F5D">
            <w:pPr>
              <w:pStyle w:val="MCSectionStyle"/>
              <w:spacing w:after="120"/>
            </w:pPr>
          </w:p>
          <w:p w:rsidR="00451365" w:rsidRDefault="00451365" w:rsidP="00385F5D">
            <w:pPr>
              <w:pStyle w:val="MCSectionStyle"/>
              <w:spacing w:after="120"/>
            </w:pPr>
          </w:p>
          <w:p w:rsidR="00451365" w:rsidRDefault="00451365" w:rsidP="00385F5D">
            <w:pPr>
              <w:pStyle w:val="MCSectionStyle"/>
              <w:spacing w:after="120"/>
            </w:pPr>
          </w:p>
          <w:p w:rsidR="00451365" w:rsidRDefault="00451365" w:rsidP="00385F5D">
            <w:pPr>
              <w:pStyle w:val="MCSectionStyle"/>
              <w:spacing w:after="120"/>
            </w:pPr>
          </w:p>
          <w:p w:rsidR="00451365" w:rsidRDefault="00451365" w:rsidP="00385F5D">
            <w:pPr>
              <w:pStyle w:val="MCSectionStyle"/>
              <w:spacing w:after="120"/>
            </w:pPr>
          </w:p>
          <w:p w:rsidR="005F0A22" w:rsidRPr="00B15693" w:rsidRDefault="005F0A22" w:rsidP="00385F5D">
            <w:pPr>
              <w:pStyle w:val="MCSectionStyle"/>
              <w:spacing w:after="120"/>
            </w:pPr>
            <w:r>
              <w:t xml:space="preserve">      A.       </w:t>
            </w:r>
            <w:r w:rsidR="004F058E">
              <w:t>0.5 m</w:t>
            </w:r>
            <w:r w:rsidR="004F058E" w:rsidRPr="004F058E">
              <w:rPr>
                <w:vertAlign w:val="superscript"/>
              </w:rPr>
              <w:t>2</w:t>
            </w:r>
            <w:r>
              <w:t xml:space="preserve">        B.    </w:t>
            </w:r>
            <w:r w:rsidR="004F058E">
              <w:t>1.1 m</w:t>
            </w:r>
            <w:r w:rsidR="004F058E" w:rsidRPr="004F058E">
              <w:rPr>
                <w:vertAlign w:val="superscript"/>
              </w:rPr>
              <w:t>2</w:t>
            </w:r>
            <w:r>
              <w:t xml:space="preserve">          C.     </w:t>
            </w:r>
            <w:r w:rsidR="004F058E">
              <w:t>1.6 m</w:t>
            </w:r>
            <w:r w:rsidR="004F058E" w:rsidRPr="004F058E">
              <w:rPr>
                <w:vertAlign w:val="superscript"/>
              </w:rPr>
              <w:t>2</w:t>
            </w:r>
            <w:r>
              <w:t xml:space="preserve">         D.    </w:t>
            </w:r>
            <w:r w:rsidR="004F058E">
              <w:t xml:space="preserve">  2.1 m</w:t>
            </w:r>
            <w:r w:rsidR="004F058E" w:rsidRPr="004F058E">
              <w:rPr>
                <w:vertAlign w:val="superscript"/>
              </w:rPr>
              <w:t>2</w:t>
            </w:r>
          </w:p>
        </w:tc>
      </w:tr>
      <w:tr w:rsidR="005F0A22" w:rsidRPr="00C25037" w:rsidTr="005F0A22">
        <w:trPr>
          <w:cantSplit/>
        </w:trPr>
        <w:tc>
          <w:tcPr>
            <w:tcW w:w="817" w:type="dxa"/>
          </w:tcPr>
          <w:p w:rsidR="005F0A22" w:rsidRPr="00B15693" w:rsidRDefault="005F0A22" w:rsidP="005F0A22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5F0A22" w:rsidRDefault="00D332D0" w:rsidP="00385F5D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>
                <v:shape id="_x0000_s1186" type="#_x0000_t75" style="position:absolute;margin-left:253.45pt;margin-top:16.1pt;width:167.6pt;height:141pt;z-index:251774976;mso-position-horizontal-relative:text;mso-position-vertical-relative:text">
                  <v:imagedata r:id="rId237" o:title=""/>
                </v:shape>
                <o:OLEObject Type="Embed" ProgID="FXDraw.Graphic" ShapeID="_x0000_s1186" DrawAspect="Content" ObjectID="_1471897619" r:id="rId238"/>
              </w:object>
            </w:r>
            <w:r w:rsidR="001D21A5">
              <w:t>What is the volume of the cone shown?</w:t>
            </w:r>
          </w:p>
          <w:p w:rsidR="005F0A22" w:rsidRDefault="005F0A22" w:rsidP="00385F5D">
            <w:pPr>
              <w:pStyle w:val="MCSectionStyle"/>
              <w:spacing w:after="120"/>
            </w:pPr>
          </w:p>
          <w:p w:rsidR="001D21A5" w:rsidRDefault="001D21A5" w:rsidP="00385F5D">
            <w:pPr>
              <w:pStyle w:val="MCSectionStyle"/>
              <w:spacing w:after="120"/>
            </w:pPr>
          </w:p>
          <w:p w:rsidR="001D21A5" w:rsidRDefault="005F0A22" w:rsidP="001D21A5">
            <w:pPr>
              <w:pStyle w:val="MCSectionStyle"/>
              <w:spacing w:after="240"/>
            </w:pPr>
            <w:r>
              <w:t xml:space="preserve">      A.        </w:t>
            </w:r>
            <w:r w:rsidR="006A7B3F">
              <w:t xml:space="preserve"> </w:t>
            </w:r>
            <w:r w:rsidR="006A7B3F">
              <w:object w:dxaOrig="942" w:dyaOrig="276">
                <v:shape id="_x0000_i1094" type="#_x0000_t75" style="width:47.4pt;height:13.8pt" o:ole="">
                  <v:imagedata r:id="rId239" o:title=""/>
                </v:shape>
                <o:OLEObject Type="Embed" ProgID="FXEquation.Equation" ShapeID="_x0000_i1094" DrawAspect="Content" ObjectID="_1471897548" r:id="rId240"/>
              </w:object>
            </w:r>
            <w:r w:rsidR="006A7B3F">
              <w:t xml:space="preserve"> </w:t>
            </w:r>
            <w:r>
              <w:t xml:space="preserve">  </w:t>
            </w:r>
          </w:p>
          <w:p w:rsidR="001D21A5" w:rsidRDefault="005F0A22" w:rsidP="001D21A5">
            <w:pPr>
              <w:pStyle w:val="MCSectionStyle"/>
              <w:spacing w:after="240"/>
            </w:pPr>
            <w:r>
              <w:t xml:space="preserve">     </w:t>
            </w:r>
            <w:r w:rsidR="001D21A5">
              <w:t xml:space="preserve"> </w:t>
            </w:r>
            <w:r>
              <w:t xml:space="preserve">B.        </w:t>
            </w:r>
            <w:r w:rsidR="006A7B3F">
              <w:t xml:space="preserve"> </w:t>
            </w:r>
            <w:r w:rsidR="006A7B3F">
              <w:object w:dxaOrig="942" w:dyaOrig="276">
                <v:shape id="_x0000_i1095" type="#_x0000_t75" style="width:47.4pt;height:13.8pt" o:ole="">
                  <v:imagedata r:id="rId241" o:title=""/>
                </v:shape>
                <o:OLEObject Type="Embed" ProgID="FXEquation.Equation" ShapeID="_x0000_i1095" DrawAspect="Content" ObjectID="_1471897549" r:id="rId242"/>
              </w:object>
            </w:r>
            <w:r w:rsidR="006A7B3F">
              <w:t xml:space="preserve"> </w:t>
            </w:r>
          </w:p>
          <w:p w:rsidR="001D21A5" w:rsidRDefault="005F0A22" w:rsidP="001D21A5">
            <w:pPr>
              <w:pStyle w:val="MCSectionStyle"/>
              <w:spacing w:after="240"/>
            </w:pPr>
            <w:r>
              <w:t xml:space="preserve">      C.       </w:t>
            </w:r>
            <w:r w:rsidR="006A7B3F">
              <w:t xml:space="preserve">   </w:t>
            </w:r>
            <w:r w:rsidR="006A7B3F">
              <w:object w:dxaOrig="942" w:dyaOrig="276">
                <v:shape id="_x0000_i1096" type="#_x0000_t75" style="width:47.4pt;height:13.8pt" o:ole="">
                  <v:imagedata r:id="rId243" o:title=""/>
                </v:shape>
                <o:OLEObject Type="Embed" ProgID="FXEquation.Equation" ShapeID="_x0000_i1096" DrawAspect="Content" ObjectID="_1471897550" r:id="rId244"/>
              </w:object>
            </w:r>
            <w:r w:rsidR="006A7B3F">
              <w:t xml:space="preserve"> </w:t>
            </w:r>
          </w:p>
          <w:p w:rsidR="001D21A5" w:rsidRPr="00B15693" w:rsidRDefault="005F0A22" w:rsidP="001D21A5">
            <w:pPr>
              <w:pStyle w:val="MCSectionStyle"/>
              <w:spacing w:after="240"/>
            </w:pPr>
            <w:r>
              <w:t xml:space="preserve">      D.    </w:t>
            </w:r>
            <w:r w:rsidR="006A7B3F">
              <w:t xml:space="preserve">      </w:t>
            </w:r>
            <w:r w:rsidR="006A7B3F">
              <w:object w:dxaOrig="1122" w:dyaOrig="276">
                <v:shape id="_x0000_i1097" type="#_x0000_t75" style="width:56.4pt;height:13.8pt" o:ole="">
                  <v:imagedata r:id="rId245" o:title=""/>
                </v:shape>
                <o:OLEObject Type="Embed" ProgID="FXEquation.Equation" ShapeID="_x0000_i1097" DrawAspect="Content" ObjectID="_1471897551" r:id="rId246"/>
              </w:object>
            </w:r>
            <w:r w:rsidR="006A7B3F">
              <w:t xml:space="preserve"> </w:t>
            </w:r>
          </w:p>
        </w:tc>
      </w:tr>
      <w:tr w:rsidR="005F0A22" w:rsidRPr="00C25037" w:rsidTr="005F0A22">
        <w:trPr>
          <w:cantSplit/>
        </w:trPr>
        <w:tc>
          <w:tcPr>
            <w:tcW w:w="817" w:type="dxa"/>
          </w:tcPr>
          <w:p w:rsidR="005F0A22" w:rsidRPr="00B15693" w:rsidRDefault="005F0A22" w:rsidP="005F0A22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5F0A22" w:rsidRDefault="00D332D0" w:rsidP="000C74D5">
            <w:pPr>
              <w:pStyle w:val="MCSectionStyle"/>
              <w:spacing w:after="120"/>
              <w:ind w:right="4796"/>
            </w:pPr>
            <w:r>
              <w:rPr>
                <w:noProof/>
              </w:rPr>
              <w:object w:dxaOrig="1440" w:dyaOrig="1440">
                <v:shape id="_x0000_s1187" type="#_x0000_t75" style="position:absolute;margin-left:253.15pt;margin-top:16.9pt;width:221.4pt;height:130.6pt;z-index:251776000;mso-position-horizontal-relative:text;mso-position-vertical-relative:text">
                  <v:imagedata r:id="rId247" o:title=""/>
                </v:shape>
                <o:OLEObject Type="Embed" ProgID="FXDraw.Graphic" ShapeID="_x0000_s1187" DrawAspect="Content" ObjectID="_1471897620" r:id="rId248"/>
              </w:object>
            </w:r>
            <w:r w:rsidR="000C74D5">
              <w:t>O</w:t>
            </w:r>
            <w:r w:rsidR="006A7B3F">
              <w:t xml:space="preserve">pen rectangular </w:t>
            </w:r>
            <w:r w:rsidR="000C74D5">
              <w:t xml:space="preserve">cardboard </w:t>
            </w:r>
            <w:r w:rsidR="006A7B3F">
              <w:t>box</w:t>
            </w:r>
            <w:r w:rsidR="000C74D5">
              <w:t>es</w:t>
            </w:r>
            <w:r w:rsidR="006A7B3F">
              <w:t xml:space="preserve"> </w:t>
            </w:r>
            <w:r w:rsidR="000C74D5">
              <w:t>with the dimensions shown are</w:t>
            </w:r>
            <w:r w:rsidR="006A7B3F">
              <w:t xml:space="preserve"> used to pack flowers for sending to a florist.</w:t>
            </w:r>
          </w:p>
          <w:p w:rsidR="000C74D5" w:rsidRDefault="000C74D5" w:rsidP="000C74D5">
            <w:pPr>
              <w:pStyle w:val="MCSectionStyle"/>
              <w:spacing w:after="120"/>
              <w:ind w:right="4796"/>
            </w:pPr>
            <w:r>
              <w:t xml:space="preserve">What area of </w:t>
            </w:r>
            <w:r w:rsidR="00EA439D">
              <w:t>cardboard is needed for one of these boxes?</w:t>
            </w:r>
          </w:p>
          <w:p w:rsidR="00EA439D" w:rsidRDefault="00EA439D" w:rsidP="000C74D5">
            <w:pPr>
              <w:pStyle w:val="MCSectionStyle"/>
              <w:spacing w:after="120"/>
              <w:ind w:right="4796"/>
            </w:pPr>
          </w:p>
          <w:p w:rsidR="00EA439D" w:rsidRDefault="005F0A22" w:rsidP="00EA439D">
            <w:pPr>
              <w:pStyle w:val="MCSectionStyle"/>
              <w:spacing w:after="240"/>
            </w:pPr>
            <w:r>
              <w:t xml:space="preserve">      A.     </w:t>
            </w:r>
            <w:r w:rsidR="00EA439D" w:rsidRPr="00EA439D">
              <w:t>2</w:t>
            </w:r>
            <w:r w:rsidR="00EA439D">
              <w:t xml:space="preserve"> </w:t>
            </w:r>
            <w:r w:rsidR="00EA439D" w:rsidRPr="00EA439D">
              <w:t>537.2</w:t>
            </w:r>
            <w:r w:rsidR="00EA439D">
              <w:t xml:space="preserve"> cm</w:t>
            </w:r>
            <w:r w:rsidR="00EA439D" w:rsidRPr="00EA439D">
              <w:rPr>
                <w:vertAlign w:val="superscript"/>
              </w:rPr>
              <w:t>2</w:t>
            </w:r>
            <w:r>
              <w:t xml:space="preserve">          B.    </w:t>
            </w:r>
            <w:r w:rsidR="00EA439D" w:rsidRPr="00EA439D">
              <w:t>2</w:t>
            </w:r>
            <w:r w:rsidR="00EA439D">
              <w:t xml:space="preserve"> </w:t>
            </w:r>
            <w:r w:rsidR="00EA439D" w:rsidRPr="00EA439D">
              <w:t>607.2</w:t>
            </w:r>
            <w:r w:rsidR="00EA439D">
              <w:t xml:space="preserve"> cm</w:t>
            </w:r>
            <w:r w:rsidR="00EA439D" w:rsidRPr="00EA439D">
              <w:rPr>
                <w:vertAlign w:val="superscript"/>
              </w:rPr>
              <w:t>2</w:t>
            </w:r>
            <w:r>
              <w:t xml:space="preserve">      </w:t>
            </w:r>
            <w:r w:rsidR="00EA439D">
              <w:t xml:space="preserve"> </w:t>
            </w:r>
          </w:p>
          <w:p w:rsidR="005F0A22" w:rsidRPr="00B15693" w:rsidRDefault="00EA439D" w:rsidP="00EA439D">
            <w:pPr>
              <w:pStyle w:val="MCSectionStyle"/>
              <w:spacing w:after="240"/>
            </w:pPr>
            <w:r>
              <w:t xml:space="preserve">  </w:t>
            </w:r>
            <w:r w:rsidR="005F0A22">
              <w:t xml:space="preserve">    C.     </w:t>
            </w:r>
            <w:r>
              <w:t>16 120 cm</w:t>
            </w:r>
            <w:r w:rsidRPr="00EA439D">
              <w:rPr>
                <w:vertAlign w:val="superscript"/>
              </w:rPr>
              <w:t>2</w:t>
            </w:r>
            <w:r w:rsidR="005F0A22">
              <w:t xml:space="preserve">       </w:t>
            </w:r>
            <w:r>
              <w:t xml:space="preserve">    </w:t>
            </w:r>
            <w:r w:rsidR="005F0A22">
              <w:t xml:space="preserve">D.    </w:t>
            </w:r>
            <w:r w:rsidRPr="00EA439D">
              <w:t>16</w:t>
            </w:r>
            <w:r>
              <w:t xml:space="preserve"> </w:t>
            </w:r>
            <w:r w:rsidRPr="00EA439D">
              <w:t>310</w:t>
            </w:r>
            <w:r>
              <w:t xml:space="preserve"> cm</w:t>
            </w:r>
            <w:r w:rsidRPr="00EA439D">
              <w:rPr>
                <w:vertAlign w:val="superscript"/>
              </w:rPr>
              <w:t>2</w:t>
            </w:r>
          </w:p>
        </w:tc>
      </w:tr>
      <w:tr w:rsidR="005F0A22" w:rsidRPr="00C25037" w:rsidTr="005F0A22">
        <w:trPr>
          <w:cantSplit/>
        </w:trPr>
        <w:tc>
          <w:tcPr>
            <w:tcW w:w="817" w:type="dxa"/>
          </w:tcPr>
          <w:p w:rsidR="005F0A22" w:rsidRPr="00B15693" w:rsidRDefault="005F0A22" w:rsidP="005F0A22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5F0A22" w:rsidRDefault="00D332D0" w:rsidP="00385F5D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>
                <v:shape id="_x0000_s1188" type="#_x0000_t75" style="position:absolute;margin-left:247.15pt;margin-top:2.4pt;width:201.6pt;height:96.7pt;z-index:251777024;mso-position-horizontal-relative:text;mso-position-vertical-relative:text">
                  <v:imagedata r:id="rId249" o:title=""/>
                </v:shape>
                <o:OLEObject Type="Embed" ProgID="FXDraw.Graphic" ShapeID="_x0000_s1188" DrawAspect="Content" ObjectID="_1471897621" r:id="rId250"/>
              </w:object>
            </w:r>
            <w:r w:rsidR="009932A0">
              <w:t xml:space="preserve">What is the value of </w:t>
            </w:r>
            <w:r w:rsidR="009932A0" w:rsidRPr="009932A0">
              <w:rPr>
                <w:i/>
              </w:rPr>
              <w:t>x</w:t>
            </w:r>
            <w:r w:rsidR="009932A0">
              <w:t xml:space="preserve"> in the diagram?</w:t>
            </w:r>
          </w:p>
          <w:p w:rsidR="009932A0" w:rsidRDefault="009932A0" w:rsidP="00385F5D">
            <w:pPr>
              <w:pStyle w:val="MCSectionStyle"/>
              <w:spacing w:after="120"/>
            </w:pPr>
          </w:p>
          <w:p w:rsidR="009932A0" w:rsidRDefault="005F0A22" w:rsidP="00385F5D">
            <w:pPr>
              <w:pStyle w:val="MCSectionStyle"/>
              <w:spacing w:after="120"/>
            </w:pPr>
            <w:r>
              <w:t xml:space="preserve">      A.    </w:t>
            </w:r>
            <w:r w:rsidR="009932A0">
              <w:t>13.5</w:t>
            </w:r>
            <w:r>
              <w:t xml:space="preserve">           B.     </w:t>
            </w:r>
            <w:r w:rsidR="009932A0">
              <w:t>14.9</w:t>
            </w:r>
            <w:r>
              <w:t xml:space="preserve">   </w:t>
            </w:r>
          </w:p>
          <w:p w:rsidR="009932A0" w:rsidRDefault="009932A0" w:rsidP="00385F5D">
            <w:pPr>
              <w:pStyle w:val="MCSectionStyle"/>
              <w:spacing w:after="120"/>
            </w:pPr>
          </w:p>
          <w:p w:rsidR="005F0A22" w:rsidRDefault="005F0A22" w:rsidP="00385F5D">
            <w:pPr>
              <w:pStyle w:val="MCSectionStyle"/>
              <w:spacing w:after="120"/>
            </w:pPr>
            <w:r>
              <w:t xml:space="preserve">      C.</w:t>
            </w:r>
            <w:r w:rsidR="009932A0">
              <w:t xml:space="preserve">    15.6</w:t>
            </w:r>
            <w:r>
              <w:t xml:space="preserve">         </w:t>
            </w:r>
            <w:r w:rsidR="009932A0">
              <w:t xml:space="preserve">  </w:t>
            </w:r>
            <w:r>
              <w:t xml:space="preserve">D.    </w:t>
            </w:r>
            <w:r w:rsidR="009932A0">
              <w:t xml:space="preserve"> 29.0</w:t>
            </w:r>
          </w:p>
          <w:p w:rsidR="009932A0" w:rsidRPr="00B15693" w:rsidRDefault="009932A0" w:rsidP="00385F5D">
            <w:pPr>
              <w:pStyle w:val="MCSectionStyle"/>
              <w:spacing w:after="120"/>
            </w:pPr>
          </w:p>
        </w:tc>
      </w:tr>
      <w:tr w:rsidR="005F0A22" w:rsidRPr="00C25037" w:rsidTr="005F0A22">
        <w:trPr>
          <w:cantSplit/>
        </w:trPr>
        <w:tc>
          <w:tcPr>
            <w:tcW w:w="817" w:type="dxa"/>
          </w:tcPr>
          <w:p w:rsidR="005F0A22" w:rsidRPr="00B15693" w:rsidRDefault="005F0A22" w:rsidP="005F0A22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5F0A22" w:rsidRDefault="009932A0" w:rsidP="00385F5D">
            <w:pPr>
              <w:pStyle w:val="MCSectionStyle"/>
              <w:spacing w:after="120"/>
            </w:pPr>
            <w:r>
              <w:t>What is the angle of elevation of the top of the tower (T) from point A?</w:t>
            </w:r>
          </w:p>
          <w:p w:rsidR="007B05B3" w:rsidRDefault="00D332D0" w:rsidP="00385F5D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>
                <v:shape id="_x0000_s1189" type="#_x0000_t75" style="position:absolute;margin-left:231.55pt;margin-top:.35pt;width:205.2pt;height:140.7pt;z-index:251778048;mso-position-horizontal-relative:text;mso-position-vertical-relative:text">
                  <v:imagedata r:id="rId251" o:title=""/>
                </v:shape>
                <o:OLEObject Type="Embed" ProgID="FXDraw.Graphic" ShapeID="_x0000_s1189" DrawAspect="Content" ObjectID="_1471897622" r:id="rId252"/>
              </w:object>
            </w:r>
          </w:p>
          <w:p w:rsidR="005F0A22" w:rsidRDefault="005F0A22" w:rsidP="00385F5D">
            <w:pPr>
              <w:pStyle w:val="MCSectionStyle"/>
              <w:spacing w:after="120"/>
            </w:pPr>
          </w:p>
          <w:p w:rsidR="007B05B3" w:rsidRDefault="005F0A22" w:rsidP="007B05B3">
            <w:pPr>
              <w:pStyle w:val="MCSectionStyle"/>
              <w:spacing w:after="240"/>
            </w:pPr>
            <w:r>
              <w:t xml:space="preserve">      A.       </w:t>
            </w:r>
            <w:r w:rsidR="007B05B3">
              <w:t>33</w:t>
            </w:r>
            <w:r w:rsidR="007B05B3" w:rsidRPr="007B05B3">
              <w:rPr>
                <w:vertAlign w:val="superscript"/>
              </w:rPr>
              <w:t>o</w:t>
            </w:r>
            <w:r>
              <w:t xml:space="preserve"> </w:t>
            </w:r>
          </w:p>
          <w:p w:rsidR="007B05B3" w:rsidRDefault="007B05B3" w:rsidP="007B05B3">
            <w:pPr>
              <w:pStyle w:val="MCSectionStyle"/>
              <w:spacing w:after="240"/>
            </w:pPr>
            <w:r>
              <w:t xml:space="preserve"> </w:t>
            </w:r>
            <w:r w:rsidR="005F0A22">
              <w:t xml:space="preserve">     B.       </w:t>
            </w:r>
            <w:r>
              <w:t>41</w:t>
            </w:r>
            <w:r w:rsidRPr="007B05B3">
              <w:rPr>
                <w:vertAlign w:val="superscript"/>
              </w:rPr>
              <w:t>o</w:t>
            </w:r>
            <w:r w:rsidR="005F0A22">
              <w:t xml:space="preserve">  </w:t>
            </w:r>
          </w:p>
          <w:p w:rsidR="007B05B3" w:rsidRDefault="007B05B3" w:rsidP="007B05B3">
            <w:pPr>
              <w:pStyle w:val="MCSectionStyle"/>
              <w:spacing w:after="240"/>
            </w:pPr>
            <w:r>
              <w:t xml:space="preserve"> </w:t>
            </w:r>
            <w:r w:rsidR="005F0A22">
              <w:t xml:space="preserve">     C.       </w:t>
            </w:r>
            <w:r>
              <w:t>49</w:t>
            </w:r>
            <w:r w:rsidRPr="007B05B3">
              <w:rPr>
                <w:vertAlign w:val="superscript"/>
              </w:rPr>
              <w:t>o</w:t>
            </w:r>
            <w:r w:rsidR="005F0A22">
              <w:t xml:space="preserve">  </w:t>
            </w:r>
          </w:p>
          <w:p w:rsidR="005F0A22" w:rsidRPr="00B15693" w:rsidRDefault="007B05B3" w:rsidP="007B05B3">
            <w:pPr>
              <w:pStyle w:val="MCSectionStyle"/>
              <w:spacing w:after="240"/>
            </w:pPr>
            <w:r>
              <w:t xml:space="preserve"> </w:t>
            </w:r>
            <w:r w:rsidR="005F0A22">
              <w:t xml:space="preserve">     D.    </w:t>
            </w:r>
            <w:r>
              <w:t xml:space="preserve">   66</w:t>
            </w:r>
            <w:r w:rsidRPr="007B05B3">
              <w:rPr>
                <w:vertAlign w:val="superscript"/>
              </w:rPr>
              <w:t>o</w:t>
            </w:r>
          </w:p>
        </w:tc>
      </w:tr>
      <w:tr w:rsidR="005F0A22" w:rsidRPr="00C25037" w:rsidTr="005F0A22">
        <w:trPr>
          <w:cantSplit/>
        </w:trPr>
        <w:tc>
          <w:tcPr>
            <w:tcW w:w="817" w:type="dxa"/>
          </w:tcPr>
          <w:p w:rsidR="005F0A22" w:rsidRPr="00B15693" w:rsidRDefault="005F0A22" w:rsidP="005F0A22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5F0A22" w:rsidRDefault="00481818" w:rsidP="00B125B6">
            <w:pPr>
              <w:pStyle w:val="MCSectionStyle"/>
              <w:spacing w:after="240"/>
            </w:pPr>
            <w:r>
              <w:t xml:space="preserve">Expand and simplify  </w:t>
            </w:r>
            <w:r w:rsidRPr="00481818">
              <w:rPr>
                <w:color w:val="FF0000"/>
                <w:position w:val="-6"/>
              </w:rPr>
              <w:object w:dxaOrig="2189" w:dyaOrig="238">
                <v:shape id="_x0000_i1098" type="#_x0000_t75" style="width:109.2pt;height:12pt" o:ole="">
                  <v:imagedata r:id="rId253" o:title=""/>
                </v:shape>
                <o:OLEObject Type="Embed" ProgID="FXEquation.Equation" ShapeID="_x0000_i1098" DrawAspect="Content" ObjectID="_1471897552" r:id="rId254"/>
              </w:object>
            </w:r>
            <w:r>
              <w:t xml:space="preserve"> </w:t>
            </w:r>
          </w:p>
          <w:p w:rsidR="00481818" w:rsidRDefault="005F0A22" w:rsidP="00385F5D">
            <w:pPr>
              <w:pStyle w:val="MCSectionStyle"/>
              <w:spacing w:after="120"/>
            </w:pPr>
            <w:r>
              <w:t xml:space="preserve">      A.       </w:t>
            </w:r>
            <w:r w:rsidR="00481818">
              <w:t xml:space="preserve"> </w:t>
            </w:r>
            <w:r w:rsidR="00B125B6" w:rsidRPr="00B125B6">
              <w:rPr>
                <w:color w:val="FF0000"/>
                <w:position w:val="-2"/>
              </w:rPr>
              <w:object w:dxaOrig="1522" w:dyaOrig="276">
                <v:shape id="_x0000_i1099" type="#_x0000_t75" style="width:76.2pt;height:13.8pt" o:ole="">
                  <v:imagedata r:id="rId255" o:title=""/>
                </v:shape>
                <o:OLEObject Type="Embed" ProgID="FXEquation.Equation" ShapeID="_x0000_i1099" DrawAspect="Content" ObjectID="_1471897553" r:id="rId256"/>
              </w:object>
            </w:r>
            <w:r w:rsidR="00481818">
              <w:t xml:space="preserve"> </w:t>
            </w:r>
            <w:r>
              <w:t xml:space="preserve">        </w:t>
            </w:r>
          </w:p>
          <w:p w:rsidR="00B125B6" w:rsidRDefault="00481818" w:rsidP="00481818">
            <w:pPr>
              <w:pStyle w:val="MCSectionStyle"/>
              <w:spacing w:after="120"/>
            </w:pPr>
            <w:r>
              <w:t xml:space="preserve">      </w:t>
            </w:r>
            <w:r w:rsidR="005F0A22">
              <w:t xml:space="preserve">B.    </w:t>
            </w:r>
            <w:r>
              <w:t xml:space="preserve">    </w:t>
            </w:r>
            <w:r w:rsidR="00B125B6" w:rsidRPr="00B125B6">
              <w:rPr>
                <w:color w:val="FF0000"/>
                <w:position w:val="-2"/>
              </w:rPr>
              <w:object w:dxaOrig="1666" w:dyaOrig="276">
                <v:shape id="_x0000_i1100" type="#_x0000_t75" style="width:83.4pt;height:13.8pt" o:ole="">
                  <v:imagedata r:id="rId257" o:title=""/>
                </v:shape>
                <o:OLEObject Type="Embed" ProgID="FXEquation.Equation" ShapeID="_x0000_i1100" DrawAspect="Content" ObjectID="_1471897554" r:id="rId258"/>
              </w:object>
            </w:r>
            <w:r>
              <w:t xml:space="preserve">   </w:t>
            </w:r>
            <w:r w:rsidR="005F0A22">
              <w:t xml:space="preserve">     </w:t>
            </w:r>
          </w:p>
          <w:p w:rsidR="00B125B6" w:rsidRDefault="00B125B6" w:rsidP="00481818">
            <w:pPr>
              <w:pStyle w:val="MCSectionStyle"/>
              <w:spacing w:after="120"/>
            </w:pPr>
            <w:r>
              <w:t xml:space="preserve">  </w:t>
            </w:r>
            <w:r w:rsidR="005F0A22">
              <w:t xml:space="preserve">    C.    </w:t>
            </w:r>
            <w:r w:rsidR="00481818">
              <w:t xml:space="preserve">    </w:t>
            </w:r>
            <w:r w:rsidRPr="00B125B6">
              <w:rPr>
                <w:color w:val="FF0000"/>
                <w:position w:val="-2"/>
              </w:rPr>
              <w:object w:dxaOrig="1541" w:dyaOrig="276">
                <v:shape id="_x0000_i1101" type="#_x0000_t75" style="width:76.8pt;height:13.8pt" o:ole="">
                  <v:imagedata r:id="rId259" o:title=""/>
                </v:shape>
                <o:OLEObject Type="Embed" ProgID="FXEquation.Equation" ShapeID="_x0000_i1101" DrawAspect="Content" ObjectID="_1471897555" r:id="rId260"/>
              </w:object>
            </w:r>
            <w:r w:rsidR="00481818">
              <w:t xml:space="preserve">   </w:t>
            </w:r>
            <w:r w:rsidR="005F0A22">
              <w:t xml:space="preserve">     </w:t>
            </w:r>
          </w:p>
          <w:p w:rsidR="005F0A22" w:rsidRPr="00B15693" w:rsidRDefault="00B125B6" w:rsidP="00481818">
            <w:pPr>
              <w:pStyle w:val="MCSectionStyle"/>
              <w:spacing w:after="120"/>
            </w:pPr>
            <w:r>
              <w:t xml:space="preserve"> </w:t>
            </w:r>
            <w:r w:rsidR="005F0A22">
              <w:t xml:space="preserve">     D.    </w:t>
            </w:r>
            <w:r w:rsidR="00481818">
              <w:t xml:space="preserve">    </w:t>
            </w:r>
            <w:r w:rsidRPr="00B125B6">
              <w:rPr>
                <w:color w:val="FF0000"/>
                <w:position w:val="-2"/>
              </w:rPr>
              <w:object w:dxaOrig="1422" w:dyaOrig="276">
                <v:shape id="_x0000_i1102" type="#_x0000_t75" style="width:71.4pt;height:13.8pt" o:ole="">
                  <v:imagedata r:id="rId261" o:title=""/>
                </v:shape>
                <o:OLEObject Type="Embed" ProgID="FXEquation.Equation" ShapeID="_x0000_i1102" DrawAspect="Content" ObjectID="_1471897556" r:id="rId262"/>
              </w:object>
            </w:r>
            <w:r w:rsidR="00481818">
              <w:t xml:space="preserve">   </w:t>
            </w:r>
          </w:p>
        </w:tc>
      </w:tr>
      <w:tr w:rsidR="005F0A22" w:rsidRPr="00C25037" w:rsidTr="005F0A22">
        <w:trPr>
          <w:cantSplit/>
        </w:trPr>
        <w:tc>
          <w:tcPr>
            <w:tcW w:w="817" w:type="dxa"/>
          </w:tcPr>
          <w:p w:rsidR="005F0A22" w:rsidRPr="00B15693" w:rsidRDefault="005F0A22" w:rsidP="005F0A22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5F0A22" w:rsidRDefault="00504317" w:rsidP="00385F5D">
            <w:pPr>
              <w:pStyle w:val="MCSectionStyle"/>
              <w:spacing w:after="120"/>
            </w:pPr>
            <w:r>
              <w:object w:dxaOrig="1296" w:dyaOrig="510">
                <v:shape id="_x0000_i1103" type="#_x0000_t75" style="width:64.8pt;height:25.8pt" o:ole="">
                  <v:imagedata r:id="rId263" o:title=""/>
                </v:shape>
                <o:OLEObject Type="Embed" ProgID="FXEquation.Equation" ShapeID="_x0000_i1103" DrawAspect="Content" ObjectID="_1471897557" r:id="rId264"/>
              </w:object>
            </w:r>
          </w:p>
          <w:p w:rsidR="005F0A22" w:rsidRPr="00B15693" w:rsidRDefault="005F0A22" w:rsidP="00385F5D">
            <w:pPr>
              <w:pStyle w:val="MCSectionStyle"/>
              <w:spacing w:after="120"/>
            </w:pPr>
            <w:r>
              <w:t xml:space="preserve">      A.      </w:t>
            </w:r>
            <w:r w:rsidR="00504317">
              <w:t xml:space="preserve"> </w:t>
            </w:r>
            <w:r w:rsidR="00504317" w:rsidRPr="00504317">
              <w:rPr>
                <w:position w:val="-10"/>
              </w:rPr>
              <w:object w:dxaOrig="630" w:dyaOrig="510">
                <v:shape id="_x0000_i1104" type="#_x0000_t75" style="width:31.8pt;height:25.8pt" o:ole="">
                  <v:imagedata r:id="rId265" o:title=""/>
                </v:shape>
                <o:OLEObject Type="Embed" ProgID="FXEquation.Equation" ShapeID="_x0000_i1104" DrawAspect="Content" ObjectID="_1471897558" r:id="rId266"/>
              </w:object>
            </w:r>
            <w:r w:rsidR="00504317">
              <w:t xml:space="preserve"> </w:t>
            </w:r>
            <w:r>
              <w:t xml:space="preserve">         B.      </w:t>
            </w:r>
            <w:r w:rsidR="00504317" w:rsidRPr="00504317">
              <w:rPr>
                <w:position w:val="-10"/>
              </w:rPr>
              <w:object w:dxaOrig="630" w:dyaOrig="510">
                <v:shape id="_x0000_i1105" type="#_x0000_t75" style="width:31.8pt;height:25.8pt" o:ole="">
                  <v:imagedata r:id="rId267" o:title=""/>
                </v:shape>
                <o:OLEObject Type="Embed" ProgID="FXEquation.Equation" ShapeID="_x0000_i1105" DrawAspect="Content" ObjectID="_1471897559" r:id="rId268"/>
              </w:object>
            </w:r>
            <w:r>
              <w:t xml:space="preserve">        C.     </w:t>
            </w:r>
            <w:r w:rsidR="00504317" w:rsidRPr="00504317">
              <w:rPr>
                <w:position w:val="-10"/>
              </w:rPr>
              <w:object w:dxaOrig="714" w:dyaOrig="592">
                <v:shape id="_x0000_i1106" type="#_x0000_t75" style="width:36pt;height:29.4pt" o:ole="">
                  <v:imagedata r:id="rId269" o:title=""/>
                </v:shape>
                <o:OLEObject Type="Embed" ProgID="FXEquation.Equation" ShapeID="_x0000_i1106" DrawAspect="Content" ObjectID="_1471897560" r:id="rId270"/>
              </w:object>
            </w:r>
            <w:r>
              <w:t xml:space="preserve">         D.    </w:t>
            </w:r>
            <w:r w:rsidR="00504317" w:rsidRPr="00504317">
              <w:rPr>
                <w:position w:val="-10"/>
              </w:rPr>
              <w:object w:dxaOrig="714" w:dyaOrig="592">
                <v:shape id="_x0000_i1107" type="#_x0000_t75" style="width:36pt;height:29.4pt" o:ole="">
                  <v:imagedata r:id="rId271" o:title=""/>
                </v:shape>
                <o:OLEObject Type="Embed" ProgID="FXEquation.Equation" ShapeID="_x0000_i1107" DrawAspect="Content" ObjectID="_1471897561" r:id="rId272"/>
              </w:object>
            </w:r>
          </w:p>
        </w:tc>
      </w:tr>
      <w:tr w:rsidR="005F0A22" w:rsidRPr="00C25037" w:rsidTr="005F0A22">
        <w:trPr>
          <w:cantSplit/>
        </w:trPr>
        <w:tc>
          <w:tcPr>
            <w:tcW w:w="817" w:type="dxa"/>
          </w:tcPr>
          <w:p w:rsidR="005F0A22" w:rsidRPr="00B15693" w:rsidRDefault="005F0A22" w:rsidP="00226BA4">
            <w:pPr>
              <w:pStyle w:val="ListParagraph"/>
              <w:numPr>
                <w:ilvl w:val="0"/>
                <w:numId w:val="12"/>
              </w:numPr>
              <w:spacing w:before="120"/>
              <w:ind w:left="714" w:hanging="357"/>
              <w:rPr>
                <w:rFonts w:cs="Times New Roman"/>
              </w:rPr>
            </w:pPr>
          </w:p>
        </w:tc>
        <w:tc>
          <w:tcPr>
            <w:tcW w:w="9865" w:type="dxa"/>
          </w:tcPr>
          <w:p w:rsidR="005F0A22" w:rsidRPr="00226BA4" w:rsidRDefault="00D332D0" w:rsidP="00385F5D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>
                <v:shape id="_x0000_s1269" type="#_x0000_t75" style="position:absolute;margin-left:242.95pt;margin-top:26.65pt;width:168.9pt;height:145.8pt;z-index:251785216;mso-position-horizontal-relative:text;mso-position-vertical-relative:text">
                  <v:imagedata r:id="rId273" o:title=""/>
                </v:shape>
                <o:OLEObject Type="Embed" ProgID="FXDraw.Graphic" ShapeID="_x0000_s1269" DrawAspect="Content" ObjectID="_1471897623" r:id="rId274"/>
              </w:object>
            </w:r>
            <w:r>
              <w:rPr>
                <w:noProof/>
              </w:rPr>
              <w:object w:dxaOrig="1440" w:dyaOrig="1440">
                <v:shape id="_x0000_s1268" type="#_x0000_t75" style="position:absolute;margin-left:38.95pt;margin-top:26.65pt;width:168.95pt;height:145.85pt;z-index:251784192;mso-position-horizontal-relative:text;mso-position-vertical-relative:text">
                  <v:imagedata r:id="rId275" o:title=""/>
                </v:shape>
                <o:OLEObject Type="Embed" ProgID="FXDraw.Graphic" ShapeID="_x0000_s1268" DrawAspect="Content" ObjectID="_1471897624" r:id="rId276"/>
              </w:object>
            </w:r>
            <w:r w:rsidR="00B125B6" w:rsidRPr="00226BA4">
              <w:t>Which line has an equation of</w:t>
            </w:r>
            <w:r w:rsidR="00B125B6" w:rsidRPr="00226BA4">
              <w:rPr>
                <w:position w:val="-18"/>
              </w:rPr>
              <w:t xml:space="preserve">  </w:t>
            </w:r>
            <w:r w:rsidR="00226BA4" w:rsidRPr="00226BA4">
              <w:rPr>
                <w:color w:val="FF0000"/>
                <w:position w:val="-18"/>
              </w:rPr>
              <w:object w:dxaOrig="1118" w:dyaOrig="510">
                <v:shape id="_x0000_i1108" type="#_x0000_t75" style="width:55.8pt;height:25.8pt" o:ole="">
                  <v:imagedata r:id="rId277" o:title=""/>
                </v:shape>
                <o:OLEObject Type="Embed" ProgID="FXEquation.Equation" ShapeID="_x0000_i1108" DrawAspect="Content" ObjectID="_1471897562" r:id="rId278"/>
              </w:object>
            </w:r>
            <w:r w:rsidR="00B125B6" w:rsidRPr="00E22517">
              <w:rPr>
                <w:color w:val="FF0000"/>
                <w:position w:val="-18"/>
              </w:rPr>
              <w:t xml:space="preserve"> </w:t>
            </w:r>
            <w:r w:rsidR="00B125B6" w:rsidRPr="00226BA4">
              <w:t>?</w:t>
            </w:r>
          </w:p>
          <w:p w:rsidR="00B125B6" w:rsidRPr="00226BA4" w:rsidRDefault="005F0A22" w:rsidP="00385F5D">
            <w:pPr>
              <w:pStyle w:val="MCSectionStyle"/>
              <w:spacing w:after="120"/>
            </w:pPr>
            <w:r w:rsidRPr="00226BA4">
              <w:t xml:space="preserve">      A.       </w:t>
            </w:r>
            <w:r w:rsidR="00B125B6" w:rsidRPr="00226BA4">
              <w:t xml:space="preserve">                                                </w:t>
            </w:r>
            <w:r w:rsidRPr="00226BA4">
              <w:t xml:space="preserve">     </w:t>
            </w:r>
            <w:r w:rsidR="00B125B6" w:rsidRPr="00226BA4">
              <w:t xml:space="preserve">  </w:t>
            </w:r>
            <w:r w:rsidRPr="00226BA4">
              <w:t xml:space="preserve">   B.       </w:t>
            </w:r>
          </w:p>
          <w:p w:rsidR="00B125B6" w:rsidRPr="00226BA4" w:rsidRDefault="00B125B6" w:rsidP="00385F5D">
            <w:pPr>
              <w:pStyle w:val="MCSectionStyle"/>
              <w:spacing w:after="120"/>
            </w:pPr>
            <w:r w:rsidRPr="00226BA4">
              <w:t xml:space="preserve"> </w:t>
            </w:r>
          </w:p>
          <w:p w:rsidR="00B125B6" w:rsidRPr="00226BA4" w:rsidRDefault="00B125B6" w:rsidP="00385F5D">
            <w:pPr>
              <w:pStyle w:val="MCSectionStyle"/>
              <w:spacing w:after="120"/>
            </w:pPr>
          </w:p>
          <w:p w:rsidR="00B125B6" w:rsidRPr="00226BA4" w:rsidRDefault="00B125B6" w:rsidP="00385F5D">
            <w:pPr>
              <w:pStyle w:val="MCSectionStyle"/>
              <w:spacing w:after="120"/>
            </w:pPr>
          </w:p>
          <w:p w:rsidR="00B125B6" w:rsidRPr="00226BA4" w:rsidRDefault="00B125B6" w:rsidP="00385F5D">
            <w:pPr>
              <w:pStyle w:val="MCSectionStyle"/>
              <w:spacing w:after="120"/>
            </w:pPr>
          </w:p>
          <w:p w:rsidR="00B125B6" w:rsidRPr="00226BA4" w:rsidRDefault="00B125B6" w:rsidP="00385F5D">
            <w:pPr>
              <w:pStyle w:val="MCSectionStyle"/>
              <w:spacing w:after="120"/>
            </w:pPr>
          </w:p>
          <w:p w:rsidR="00B125B6" w:rsidRPr="00226BA4" w:rsidRDefault="00B125B6" w:rsidP="00385F5D">
            <w:pPr>
              <w:pStyle w:val="MCSectionStyle"/>
              <w:spacing w:after="120"/>
            </w:pPr>
          </w:p>
          <w:p w:rsidR="00E22517" w:rsidRPr="00226BA4" w:rsidRDefault="00D332D0" w:rsidP="00385F5D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>
                <v:shape id="_x0000_s1271" type="#_x0000_t75" style="position:absolute;margin-left:243.55pt;margin-top:16.7pt;width:168.7pt;height:145.95pt;z-index:251787264;mso-position-horizontal-relative:text;mso-position-vertical-relative:text">
                  <v:imagedata r:id="rId279" o:title=""/>
                </v:shape>
                <o:OLEObject Type="Embed" ProgID="FXDraw.Graphic" ShapeID="_x0000_s1271" DrawAspect="Content" ObjectID="_1471897625" r:id="rId280"/>
              </w:object>
            </w:r>
          </w:p>
          <w:p w:rsidR="005F0A22" w:rsidRPr="00226BA4" w:rsidRDefault="00D332D0" w:rsidP="00385F5D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>
                <v:shape id="_x0000_s1270" type="#_x0000_t75" style="position:absolute;margin-left:34.75pt;margin-top:1.1pt;width:168.7pt;height:145.95pt;z-index:251786240;mso-position-horizontal-relative:text;mso-position-vertical-relative:text">
                  <v:imagedata r:id="rId281" o:title=""/>
                </v:shape>
                <o:OLEObject Type="Embed" ProgID="FXDraw.Graphic" ShapeID="_x0000_s1270" DrawAspect="Content" ObjectID="_1471897626" r:id="rId282"/>
              </w:object>
            </w:r>
            <w:r w:rsidR="005F0A22" w:rsidRPr="00226BA4">
              <w:t xml:space="preserve">     C.         </w:t>
            </w:r>
            <w:r w:rsidR="00B125B6" w:rsidRPr="00226BA4">
              <w:t xml:space="preserve">                                                   </w:t>
            </w:r>
            <w:r w:rsidR="005F0A22" w:rsidRPr="00226BA4">
              <w:t xml:space="preserve">     D.    </w:t>
            </w:r>
          </w:p>
          <w:p w:rsidR="00B125B6" w:rsidRDefault="00B125B6" w:rsidP="00385F5D">
            <w:pPr>
              <w:pStyle w:val="MCSectionStyle"/>
              <w:spacing w:after="120"/>
            </w:pPr>
          </w:p>
          <w:p w:rsidR="00B125B6" w:rsidRDefault="00B125B6" w:rsidP="00385F5D">
            <w:pPr>
              <w:pStyle w:val="MCSectionStyle"/>
              <w:spacing w:after="120"/>
            </w:pPr>
          </w:p>
          <w:p w:rsidR="00B125B6" w:rsidRDefault="00B125B6" w:rsidP="00385F5D">
            <w:pPr>
              <w:pStyle w:val="MCSectionStyle"/>
              <w:spacing w:after="120"/>
            </w:pPr>
          </w:p>
          <w:p w:rsidR="00B125B6" w:rsidRDefault="00B125B6" w:rsidP="00385F5D">
            <w:pPr>
              <w:pStyle w:val="MCSectionStyle"/>
              <w:spacing w:after="120"/>
            </w:pPr>
          </w:p>
          <w:p w:rsidR="00B125B6" w:rsidRDefault="00B125B6" w:rsidP="00385F5D">
            <w:pPr>
              <w:pStyle w:val="MCSectionStyle"/>
              <w:spacing w:after="120"/>
            </w:pPr>
          </w:p>
          <w:p w:rsidR="00B125B6" w:rsidRDefault="00B125B6" w:rsidP="00385F5D">
            <w:pPr>
              <w:pStyle w:val="MCSectionStyle"/>
              <w:spacing w:after="120"/>
            </w:pPr>
          </w:p>
          <w:p w:rsidR="00B125B6" w:rsidRPr="00B15693" w:rsidRDefault="00B125B6" w:rsidP="00385F5D">
            <w:pPr>
              <w:pStyle w:val="MCSectionStyle"/>
              <w:spacing w:after="120"/>
            </w:pPr>
          </w:p>
        </w:tc>
      </w:tr>
      <w:tr w:rsidR="005F0A22" w:rsidRPr="00C25037" w:rsidTr="005F0A22">
        <w:trPr>
          <w:cantSplit/>
        </w:trPr>
        <w:tc>
          <w:tcPr>
            <w:tcW w:w="817" w:type="dxa"/>
          </w:tcPr>
          <w:p w:rsidR="005F0A22" w:rsidRPr="00B15693" w:rsidRDefault="005F0A22" w:rsidP="005F0A22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7220E9" w:rsidRDefault="007220E9" w:rsidP="007220E9">
            <w:pPr>
              <w:pStyle w:val="MCSectionStyle"/>
              <w:spacing w:after="120"/>
            </w:pPr>
            <w:r>
              <w:t>The distance-time graph shows Noah’s trip to his grandparent’s home and back.</w:t>
            </w:r>
          </w:p>
          <w:p w:rsidR="007220E9" w:rsidRDefault="007220E9" w:rsidP="007220E9">
            <w:pPr>
              <w:pStyle w:val="MCSectionStyle"/>
              <w:spacing w:after="120"/>
            </w:pPr>
            <w:r>
              <w:t>He started from home at noon and arrived back home at 8 pm.</w:t>
            </w:r>
          </w:p>
          <w:p w:rsidR="007220E9" w:rsidRDefault="00D332D0" w:rsidP="007220E9">
            <w:pPr>
              <w:pStyle w:val="MCSectionStyle"/>
            </w:pPr>
            <w:r>
              <w:rPr>
                <w:noProof/>
              </w:rPr>
              <w:object w:dxaOrig="1440" w:dyaOrig="1440">
                <v:shape id="_x0000_s1379" type="#_x0000_t75" style="position:absolute;margin-left:19.15pt;margin-top:5.95pt;width:341.05pt;height:187pt;z-index:251789312;mso-position-horizontal-relative:text;mso-position-vertical-relative:text">
                  <v:imagedata r:id="rId283" o:title=""/>
                </v:shape>
                <o:OLEObject Type="Embed" ProgID="FXDraw.Graphic" ShapeID="_x0000_s1379" DrawAspect="Content" ObjectID="_1471897627" r:id="rId284"/>
              </w:object>
            </w:r>
          </w:p>
          <w:p w:rsidR="007220E9" w:rsidRDefault="007220E9" w:rsidP="007220E9">
            <w:pPr>
              <w:pStyle w:val="MCSectionStyle"/>
            </w:pPr>
          </w:p>
          <w:p w:rsidR="007220E9" w:rsidRDefault="007220E9" w:rsidP="007220E9">
            <w:pPr>
              <w:pStyle w:val="MCSectionStyle"/>
            </w:pPr>
            <w:r>
              <w:t xml:space="preserve">   </w:t>
            </w:r>
          </w:p>
          <w:p w:rsidR="007220E9" w:rsidRDefault="007220E9" w:rsidP="007220E9">
            <w:pPr>
              <w:pStyle w:val="MCSectionStyle"/>
            </w:pPr>
          </w:p>
          <w:p w:rsidR="007220E9" w:rsidRDefault="007220E9" w:rsidP="007220E9">
            <w:pPr>
              <w:pStyle w:val="MCSectionStyle"/>
            </w:pPr>
          </w:p>
          <w:p w:rsidR="007220E9" w:rsidRDefault="007220E9" w:rsidP="007220E9">
            <w:pPr>
              <w:pStyle w:val="MCSectionStyle"/>
            </w:pPr>
          </w:p>
          <w:p w:rsidR="007220E9" w:rsidRDefault="007220E9" w:rsidP="007220E9">
            <w:pPr>
              <w:pStyle w:val="MCSectionStyle"/>
            </w:pPr>
          </w:p>
          <w:p w:rsidR="007220E9" w:rsidRDefault="007220E9" w:rsidP="007220E9">
            <w:pPr>
              <w:pStyle w:val="MCSectionStyle"/>
            </w:pPr>
          </w:p>
          <w:p w:rsidR="007220E9" w:rsidRDefault="007220E9" w:rsidP="007220E9">
            <w:pPr>
              <w:pStyle w:val="MCSectionStyle"/>
            </w:pPr>
          </w:p>
          <w:p w:rsidR="007220E9" w:rsidRDefault="007220E9" w:rsidP="007220E9">
            <w:pPr>
              <w:pStyle w:val="MCSectionStyle"/>
            </w:pPr>
          </w:p>
          <w:p w:rsidR="007220E9" w:rsidRDefault="007220E9" w:rsidP="007220E9">
            <w:pPr>
              <w:pStyle w:val="MCSectionStyle"/>
            </w:pPr>
          </w:p>
          <w:p w:rsidR="007220E9" w:rsidRDefault="007220E9" w:rsidP="007220E9">
            <w:pPr>
              <w:pStyle w:val="MCSectionStyle"/>
            </w:pPr>
          </w:p>
          <w:p w:rsidR="007220E9" w:rsidRDefault="007220E9" w:rsidP="007220E9">
            <w:pPr>
              <w:pStyle w:val="MCSectionStyle"/>
            </w:pPr>
          </w:p>
          <w:p w:rsidR="007220E9" w:rsidRDefault="007220E9" w:rsidP="007220E9">
            <w:pPr>
              <w:pStyle w:val="MCSectionStyle"/>
            </w:pPr>
          </w:p>
          <w:p w:rsidR="007220E9" w:rsidRDefault="007220E9" w:rsidP="007220E9">
            <w:pPr>
              <w:pStyle w:val="MCSectionStyle"/>
            </w:pPr>
          </w:p>
          <w:p w:rsidR="007220E9" w:rsidRPr="007220E9" w:rsidRDefault="007220E9" w:rsidP="007220E9">
            <w:pPr>
              <w:pStyle w:val="MCSectionStyle"/>
              <w:spacing w:after="120"/>
            </w:pPr>
            <w:r>
              <w:t xml:space="preserve">Which is </w:t>
            </w:r>
            <w:r w:rsidRPr="00631702">
              <w:rPr>
                <w:b/>
                <w:i/>
                <w:u w:val="single"/>
              </w:rPr>
              <w:t>not</w:t>
            </w:r>
            <w:r>
              <w:t xml:space="preserve"> true</w:t>
            </w:r>
            <w:r>
              <w:rPr>
                <w:i/>
              </w:rPr>
              <w:t>?</w:t>
            </w:r>
          </w:p>
          <w:p w:rsidR="007220E9" w:rsidRDefault="007220E9" w:rsidP="007220E9">
            <w:pPr>
              <w:pStyle w:val="MCSectionStyle"/>
              <w:spacing w:after="120"/>
            </w:pPr>
            <w:r>
              <w:t xml:space="preserve">     A.     Noah travelled at an average speed of 80 km/h on his return journey.</w:t>
            </w:r>
          </w:p>
          <w:p w:rsidR="007220E9" w:rsidRDefault="007220E9" w:rsidP="007220E9">
            <w:pPr>
              <w:pStyle w:val="MCSectionStyle"/>
              <w:spacing w:after="120"/>
            </w:pPr>
            <w:r>
              <w:t xml:space="preserve">     B.     Noah stopped once on the way to his grandparent’s house.</w:t>
            </w:r>
          </w:p>
          <w:p w:rsidR="007220E9" w:rsidRDefault="007220E9" w:rsidP="007220E9">
            <w:pPr>
              <w:pStyle w:val="MCSectionStyle"/>
              <w:spacing w:after="120"/>
            </w:pPr>
            <w:r>
              <w:t xml:space="preserve">     C.     Noah stayed at his grandparent’s house for an hour and a half.</w:t>
            </w:r>
          </w:p>
          <w:p w:rsidR="005F0A22" w:rsidRPr="00B15693" w:rsidRDefault="007220E9" w:rsidP="007220E9">
            <w:pPr>
              <w:pStyle w:val="MCSectionStyle"/>
              <w:spacing w:after="120"/>
              <w:ind w:left="851" w:hanging="851"/>
            </w:pPr>
            <w:r>
              <w:t xml:space="preserve">     D.     Noah’s slowest average speed (apart from being stopped) was between 2:30 pm and 4:30 pm.            </w:t>
            </w:r>
          </w:p>
        </w:tc>
      </w:tr>
      <w:tr w:rsidR="005F0A22" w:rsidRPr="00C25037" w:rsidTr="005F0A22">
        <w:trPr>
          <w:cantSplit/>
        </w:trPr>
        <w:tc>
          <w:tcPr>
            <w:tcW w:w="817" w:type="dxa"/>
          </w:tcPr>
          <w:p w:rsidR="005F0A22" w:rsidRPr="00B15693" w:rsidRDefault="005F0A22" w:rsidP="005F0A22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5F0A22" w:rsidRDefault="00A01E42" w:rsidP="00385F5D">
            <w:pPr>
              <w:pStyle w:val="MCSectionStyle"/>
              <w:spacing w:after="120"/>
            </w:pPr>
            <w:r>
              <w:t xml:space="preserve">Which expression is </w:t>
            </w:r>
            <w:r w:rsidRPr="00463EB0">
              <w:rPr>
                <w:b/>
                <w:i/>
                <w:u w:val="single"/>
              </w:rPr>
              <w:t>not</w:t>
            </w:r>
            <w:r>
              <w:t xml:space="preserve"> equivalent to  </w:t>
            </w:r>
            <w:r w:rsidRPr="00A01E42">
              <w:rPr>
                <w:color w:val="FF0000"/>
                <w:position w:val="-2"/>
              </w:rPr>
              <w:object w:dxaOrig="714" w:dyaOrig="276">
                <v:shape id="_x0000_i1109" type="#_x0000_t75" style="width:36pt;height:13.8pt" o:ole="">
                  <v:imagedata r:id="rId285" o:title=""/>
                </v:shape>
                <o:OLEObject Type="Embed" ProgID="FXEquation.Equation" ShapeID="_x0000_i1109" DrawAspect="Content" ObjectID="_1471897563" r:id="rId286"/>
              </w:object>
            </w:r>
            <w:r>
              <w:t xml:space="preserve"> </w:t>
            </w:r>
          </w:p>
          <w:p w:rsidR="005F0A22" w:rsidRDefault="005F0A22" w:rsidP="00385F5D">
            <w:pPr>
              <w:pStyle w:val="MCSectionStyle"/>
              <w:spacing w:after="120"/>
            </w:pPr>
            <w:bookmarkStart w:id="0" w:name="_GoBack"/>
            <w:bookmarkEnd w:id="0"/>
          </w:p>
          <w:p w:rsidR="00A01E42" w:rsidRDefault="005F0A22" w:rsidP="00A01E42">
            <w:pPr>
              <w:pStyle w:val="MCSectionStyle"/>
              <w:spacing w:after="240"/>
            </w:pPr>
            <w:r>
              <w:t xml:space="preserve">      A.      </w:t>
            </w:r>
            <w:r w:rsidR="00A01E42">
              <w:t xml:space="preserve"> </w:t>
            </w:r>
            <w:r w:rsidR="00A01E42" w:rsidRPr="00A01E42">
              <w:rPr>
                <w:color w:val="FF0000"/>
                <w:position w:val="-2"/>
              </w:rPr>
              <w:object w:dxaOrig="1530" w:dyaOrig="276">
                <v:shape id="_x0000_i1110" type="#_x0000_t75" style="width:76.8pt;height:13.8pt" o:ole="">
                  <v:imagedata r:id="rId287" o:title=""/>
                </v:shape>
                <o:OLEObject Type="Embed" ProgID="FXEquation.Equation" ShapeID="_x0000_i1110" DrawAspect="Content" ObjectID="_1471897564" r:id="rId288"/>
              </w:object>
            </w:r>
            <w:r w:rsidR="00A01E42">
              <w:t xml:space="preserve"> </w:t>
            </w:r>
            <w:r>
              <w:t xml:space="preserve">       </w:t>
            </w:r>
            <w:r w:rsidR="00A01E42">
              <w:t xml:space="preserve">                      </w:t>
            </w:r>
            <w:r>
              <w:t xml:space="preserve">  B.    </w:t>
            </w:r>
            <w:r w:rsidR="00A01E42">
              <w:t xml:space="preserve"> </w:t>
            </w:r>
            <w:r w:rsidR="00A01E42" w:rsidRPr="00A01E42">
              <w:rPr>
                <w:color w:val="FF0000"/>
                <w:position w:val="-2"/>
              </w:rPr>
              <w:object w:dxaOrig="1002" w:dyaOrig="276">
                <v:shape id="_x0000_i1111" type="#_x0000_t75" style="width:50.4pt;height:13.8pt" o:ole="">
                  <v:imagedata r:id="rId289" o:title=""/>
                </v:shape>
                <o:OLEObject Type="Embed" ProgID="FXEquation.Equation" ShapeID="_x0000_i1111" DrawAspect="Content" ObjectID="_1471897565" r:id="rId290"/>
              </w:object>
            </w:r>
            <w:r w:rsidR="00A01E42">
              <w:t xml:space="preserve"> </w:t>
            </w:r>
            <w:r>
              <w:t xml:space="preserve">        </w:t>
            </w:r>
          </w:p>
          <w:p w:rsidR="005F0A22" w:rsidRPr="00B15693" w:rsidRDefault="00A01E42" w:rsidP="00385F5D">
            <w:pPr>
              <w:pStyle w:val="MCSectionStyle"/>
              <w:spacing w:after="120"/>
            </w:pPr>
            <w:r>
              <w:t xml:space="preserve">    </w:t>
            </w:r>
            <w:r w:rsidR="005F0A22">
              <w:t xml:space="preserve">  C.        </w:t>
            </w:r>
            <w:r>
              <w:t xml:space="preserve"> </w:t>
            </w:r>
            <w:r w:rsidRPr="00A01E42">
              <w:rPr>
                <w:color w:val="FF0000"/>
                <w:position w:val="-6"/>
              </w:rPr>
              <w:object w:dxaOrig="834" w:dyaOrig="400">
                <v:shape id="_x0000_i1112" type="#_x0000_t75" style="width:42pt;height:19.8pt" o:ole="">
                  <v:imagedata r:id="rId291" o:title=""/>
                </v:shape>
                <o:OLEObject Type="Embed" ProgID="FXEquation.Equation" ShapeID="_x0000_i1112" DrawAspect="Content" ObjectID="_1471897566" r:id="rId292"/>
              </w:object>
            </w:r>
            <w:r>
              <w:t xml:space="preserve"> </w:t>
            </w:r>
            <w:r w:rsidR="005F0A22">
              <w:t xml:space="preserve">    </w:t>
            </w:r>
            <w:r>
              <w:t xml:space="preserve">                                   </w:t>
            </w:r>
            <w:r w:rsidR="005F0A22">
              <w:t xml:space="preserve">  D.    </w:t>
            </w:r>
            <w:r>
              <w:t xml:space="preserve">  </w:t>
            </w:r>
            <w:r w:rsidRPr="00A01E42">
              <w:rPr>
                <w:color w:val="FF0000"/>
                <w:position w:val="-22"/>
              </w:rPr>
              <w:object w:dxaOrig="846" w:dyaOrig="643">
                <v:shape id="_x0000_i1113" type="#_x0000_t75" style="width:42.6pt;height:32.4pt" o:ole="">
                  <v:imagedata r:id="rId293" o:title=""/>
                </v:shape>
                <o:OLEObject Type="Embed" ProgID="FXEquation.Equation" ShapeID="_x0000_i1113" DrawAspect="Content" ObjectID="_1471897567" r:id="rId294"/>
              </w:object>
            </w:r>
            <w:r>
              <w:t xml:space="preserve"> </w:t>
            </w:r>
          </w:p>
        </w:tc>
      </w:tr>
      <w:tr w:rsidR="005F0A22" w:rsidRPr="00C25037" w:rsidTr="005F0A22">
        <w:trPr>
          <w:cantSplit/>
        </w:trPr>
        <w:tc>
          <w:tcPr>
            <w:tcW w:w="817" w:type="dxa"/>
          </w:tcPr>
          <w:p w:rsidR="005F0A22" w:rsidRPr="00B15693" w:rsidRDefault="005F0A22" w:rsidP="005F0A22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5F0A22" w:rsidRDefault="00CB1601" w:rsidP="00385F5D">
            <w:pPr>
              <w:pStyle w:val="MCSectionStyle"/>
              <w:spacing w:after="120"/>
            </w:pPr>
            <w:r>
              <w:t>Which inequality has its solution graphed below?</w:t>
            </w:r>
          </w:p>
          <w:p w:rsidR="00CB1601" w:rsidRDefault="00D332D0" w:rsidP="00385F5D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>
                <v:shape id="_x0000_s1273" type="#_x0000_t75" style="position:absolute;margin-left:50.4pt;margin-top:6.9pt;width:320.35pt;height:41.95pt;z-index:251788288;mso-position-horizontal-relative:text;mso-position-vertical-relative:text">
                  <v:imagedata r:id="rId295" o:title=""/>
                </v:shape>
                <o:OLEObject Type="Embed" ProgID="FXDraw.Graphic" ShapeID="_x0000_s1273" DrawAspect="Content" ObjectID="_1471897628" r:id="rId296"/>
              </w:object>
            </w:r>
          </w:p>
          <w:p w:rsidR="00CB1601" w:rsidRDefault="00CB1601" w:rsidP="00385F5D">
            <w:pPr>
              <w:pStyle w:val="MCSectionStyle"/>
              <w:spacing w:after="120"/>
            </w:pPr>
          </w:p>
          <w:p w:rsidR="005F0A22" w:rsidRDefault="005F0A22" w:rsidP="00385F5D">
            <w:pPr>
              <w:pStyle w:val="MCSectionStyle"/>
              <w:spacing w:after="120"/>
            </w:pPr>
          </w:p>
          <w:p w:rsidR="00CB1601" w:rsidRDefault="00CB1601" w:rsidP="00385F5D">
            <w:pPr>
              <w:pStyle w:val="MCSectionStyle"/>
              <w:spacing w:after="120"/>
            </w:pPr>
          </w:p>
          <w:p w:rsidR="00CB1601" w:rsidRDefault="005F0A22" w:rsidP="00CB1601">
            <w:pPr>
              <w:pStyle w:val="MCSectionStyle"/>
              <w:spacing w:after="240"/>
            </w:pPr>
            <w:r>
              <w:t xml:space="preserve">      A.         </w:t>
            </w:r>
            <w:r w:rsidR="00CB1601">
              <w:t xml:space="preserve"> </w:t>
            </w:r>
            <w:r w:rsidR="00CB1601" w:rsidRPr="00CB1601">
              <w:rPr>
                <w:color w:val="FF0000"/>
                <w:position w:val="-4"/>
              </w:rPr>
              <w:object w:dxaOrig="1242" w:dyaOrig="214">
                <v:shape id="_x0000_i1114" type="#_x0000_t75" style="width:62.4pt;height:10.8pt" o:ole="">
                  <v:imagedata r:id="rId297" o:title=""/>
                </v:shape>
                <o:OLEObject Type="Embed" ProgID="FXEquation.Equation" ShapeID="_x0000_i1114" DrawAspect="Content" ObjectID="_1471897568" r:id="rId298"/>
              </w:object>
            </w:r>
            <w:r w:rsidR="00CB1601">
              <w:t xml:space="preserve"> </w:t>
            </w:r>
            <w:r>
              <w:t xml:space="preserve">      </w:t>
            </w:r>
            <w:r w:rsidR="00CB1601">
              <w:t xml:space="preserve">                            </w:t>
            </w:r>
            <w:r>
              <w:t xml:space="preserve">B.      </w:t>
            </w:r>
            <w:r w:rsidR="00CB1601">
              <w:t xml:space="preserve"> </w:t>
            </w:r>
            <w:r w:rsidR="00CB1601" w:rsidRPr="00CB1601">
              <w:rPr>
                <w:color w:val="FF0000"/>
                <w:position w:val="-4"/>
              </w:rPr>
              <w:object w:dxaOrig="1314" w:dyaOrig="214">
                <v:shape id="_x0000_i1115" type="#_x0000_t75" style="width:66pt;height:10.8pt" o:ole="">
                  <v:imagedata r:id="rId299" o:title=""/>
                </v:shape>
                <o:OLEObject Type="Embed" ProgID="FXEquation.Equation" ShapeID="_x0000_i1115" DrawAspect="Content" ObjectID="_1471897569" r:id="rId300"/>
              </w:object>
            </w:r>
            <w:r w:rsidR="00CB1601">
              <w:t xml:space="preserve"> </w:t>
            </w:r>
            <w:r>
              <w:t xml:space="preserve">  </w:t>
            </w:r>
          </w:p>
          <w:p w:rsidR="005F0A22" w:rsidRPr="00B15693" w:rsidRDefault="005F0A22" w:rsidP="00385F5D">
            <w:pPr>
              <w:pStyle w:val="MCSectionStyle"/>
              <w:spacing w:after="120"/>
            </w:pPr>
            <w:r>
              <w:t xml:space="preserve">      C.          </w:t>
            </w:r>
            <w:r w:rsidR="00CB1601">
              <w:t xml:space="preserve"> </w:t>
            </w:r>
            <w:r w:rsidR="00CB1601" w:rsidRPr="00CB1601">
              <w:rPr>
                <w:color w:val="FF0000"/>
                <w:position w:val="-2"/>
              </w:rPr>
              <w:object w:dxaOrig="1098" w:dyaOrig="194">
                <v:shape id="_x0000_i1116" type="#_x0000_t75" style="width:55.2pt;height:9.6pt" o:ole="">
                  <v:imagedata r:id="rId301" o:title=""/>
                </v:shape>
                <o:OLEObject Type="Embed" ProgID="FXEquation.Equation" ShapeID="_x0000_i1116" DrawAspect="Content" ObjectID="_1471897570" r:id="rId302"/>
              </w:object>
            </w:r>
            <w:r w:rsidR="00CB1601">
              <w:t xml:space="preserve"> </w:t>
            </w:r>
            <w:r>
              <w:t xml:space="preserve">   </w:t>
            </w:r>
            <w:r w:rsidR="00CB1601">
              <w:t xml:space="preserve">                                </w:t>
            </w:r>
            <w:r>
              <w:t xml:space="preserve"> D.    </w:t>
            </w:r>
            <w:r w:rsidR="00CB1601">
              <w:t xml:space="preserve">    </w:t>
            </w:r>
            <w:r w:rsidR="00CB1601" w:rsidRPr="00CB1601">
              <w:rPr>
                <w:color w:val="FF0000"/>
                <w:position w:val="-2"/>
              </w:rPr>
              <w:object w:dxaOrig="1134" w:dyaOrig="194">
                <v:shape id="_x0000_i1117" type="#_x0000_t75" style="width:57pt;height:9.6pt" o:ole="">
                  <v:imagedata r:id="rId303" o:title=""/>
                </v:shape>
                <o:OLEObject Type="Embed" ProgID="FXEquation.Equation" ShapeID="_x0000_i1117" DrawAspect="Content" ObjectID="_1471897571" r:id="rId304"/>
              </w:object>
            </w:r>
            <w:r w:rsidR="00CB1601">
              <w:t xml:space="preserve"> </w:t>
            </w:r>
          </w:p>
        </w:tc>
      </w:tr>
      <w:tr w:rsidR="005F0A22" w:rsidRPr="00C25037" w:rsidTr="005F0A22">
        <w:trPr>
          <w:cantSplit/>
        </w:trPr>
        <w:tc>
          <w:tcPr>
            <w:tcW w:w="817" w:type="dxa"/>
          </w:tcPr>
          <w:p w:rsidR="005F0A22" w:rsidRPr="00B15693" w:rsidRDefault="005F0A22" w:rsidP="005F0A22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5F0A22" w:rsidRDefault="0040049D" w:rsidP="00385F5D">
            <w:pPr>
              <w:pStyle w:val="MCSectionStyle"/>
              <w:spacing w:after="120"/>
            </w:pPr>
            <w:r>
              <w:t>Hunter, Iain and Jason run against one another in a three man race.</w:t>
            </w:r>
          </w:p>
          <w:p w:rsidR="00CE1794" w:rsidRDefault="0040049D" w:rsidP="00385F5D">
            <w:pPr>
              <w:pStyle w:val="MCSectionStyle"/>
              <w:spacing w:after="120"/>
            </w:pPr>
            <w:r>
              <w:t>Hunter has a 1 in 7 chance of winning and Iain is twice as likely to win as Jason.</w:t>
            </w:r>
          </w:p>
          <w:p w:rsidR="005F0A22" w:rsidRDefault="00CE1794" w:rsidP="00CE1794">
            <w:pPr>
              <w:pStyle w:val="MCSectionStyle"/>
              <w:spacing w:after="240"/>
            </w:pPr>
            <w:r>
              <w:t>What is the probability that Jason wins?</w:t>
            </w:r>
            <w:r w:rsidR="0040049D">
              <w:t xml:space="preserve"> </w:t>
            </w:r>
          </w:p>
          <w:p w:rsidR="005F0A22" w:rsidRPr="00B15693" w:rsidRDefault="005F0A22" w:rsidP="00385F5D">
            <w:pPr>
              <w:pStyle w:val="MCSectionStyle"/>
              <w:spacing w:after="120"/>
            </w:pPr>
            <w:r>
              <w:t xml:space="preserve">      A.      </w:t>
            </w:r>
            <w:r w:rsidR="00CE1794">
              <w:t xml:space="preserve"> </w:t>
            </w:r>
            <w:r w:rsidR="00CE1794" w:rsidRPr="00CE1794">
              <w:rPr>
                <w:color w:val="FF0000"/>
                <w:position w:val="-18"/>
              </w:rPr>
              <w:object w:dxaOrig="134" w:dyaOrig="510">
                <v:shape id="_x0000_i1118" type="#_x0000_t75" style="width:6.6pt;height:25.8pt" o:ole="">
                  <v:imagedata r:id="rId305" o:title=""/>
                </v:shape>
                <o:OLEObject Type="Embed" ProgID="FXEquation.Equation" ShapeID="_x0000_i1118" DrawAspect="Content" ObjectID="_1471897572" r:id="rId306"/>
              </w:object>
            </w:r>
            <w:r w:rsidR="00CE1794">
              <w:t xml:space="preserve"> </w:t>
            </w:r>
            <w:r>
              <w:t xml:space="preserve">         </w:t>
            </w:r>
            <w:r w:rsidR="00CE1794">
              <w:t xml:space="preserve">                  </w:t>
            </w:r>
            <w:r>
              <w:t xml:space="preserve">B.     </w:t>
            </w:r>
            <w:r w:rsidR="00CE1794">
              <w:t xml:space="preserve"> </w:t>
            </w:r>
            <w:r w:rsidR="00CE1794" w:rsidRPr="00CE1794">
              <w:rPr>
                <w:color w:val="FF0000"/>
                <w:position w:val="-18"/>
              </w:rPr>
              <w:object w:dxaOrig="134" w:dyaOrig="510">
                <v:shape id="_x0000_i1119" type="#_x0000_t75" style="width:6.6pt;height:25.8pt" o:ole="">
                  <v:imagedata r:id="rId307" o:title=""/>
                </v:shape>
                <o:OLEObject Type="Embed" ProgID="FXEquation.Equation" ShapeID="_x0000_i1119" DrawAspect="Content" ObjectID="_1471897573" r:id="rId308"/>
              </w:object>
            </w:r>
            <w:r w:rsidR="00CE1794">
              <w:t xml:space="preserve"> </w:t>
            </w:r>
            <w:r>
              <w:t xml:space="preserve">         </w:t>
            </w:r>
            <w:r w:rsidR="00CE1794">
              <w:t xml:space="preserve">            </w:t>
            </w:r>
            <w:r>
              <w:t xml:space="preserve">C.      </w:t>
            </w:r>
            <w:r w:rsidR="00CE1794">
              <w:t xml:space="preserve"> </w:t>
            </w:r>
            <w:r w:rsidR="00CE1794" w:rsidRPr="00CE1794">
              <w:rPr>
                <w:color w:val="FF0000"/>
                <w:position w:val="-18"/>
              </w:rPr>
              <w:object w:dxaOrig="134" w:dyaOrig="510">
                <v:shape id="_x0000_i1120" type="#_x0000_t75" style="width:6.6pt;height:25.8pt" o:ole="">
                  <v:imagedata r:id="rId309" o:title=""/>
                </v:shape>
                <o:OLEObject Type="Embed" ProgID="FXEquation.Equation" ShapeID="_x0000_i1120" DrawAspect="Content" ObjectID="_1471897574" r:id="rId310"/>
              </w:object>
            </w:r>
            <w:r w:rsidR="00CE1794">
              <w:t xml:space="preserve"> </w:t>
            </w:r>
            <w:r>
              <w:t xml:space="preserve">     </w:t>
            </w:r>
            <w:r w:rsidR="00CE1794">
              <w:t xml:space="preserve">                </w:t>
            </w:r>
            <w:r>
              <w:t xml:space="preserve">   D.    </w:t>
            </w:r>
            <w:r w:rsidR="00CE1794">
              <w:t xml:space="preserve"> </w:t>
            </w:r>
            <w:r w:rsidR="00CE1794" w:rsidRPr="00CE1794">
              <w:rPr>
                <w:color w:val="FF0000"/>
                <w:position w:val="-18"/>
              </w:rPr>
              <w:object w:dxaOrig="134" w:dyaOrig="510">
                <v:shape id="_x0000_i1121" type="#_x0000_t75" style="width:6.6pt;height:25.8pt" o:ole="">
                  <v:imagedata r:id="rId311" o:title=""/>
                </v:shape>
                <o:OLEObject Type="Embed" ProgID="FXEquation.Equation" ShapeID="_x0000_i1121" DrawAspect="Content" ObjectID="_1471897575" r:id="rId312"/>
              </w:object>
            </w:r>
            <w:r w:rsidR="00CE1794">
              <w:t xml:space="preserve"> </w:t>
            </w:r>
          </w:p>
        </w:tc>
      </w:tr>
      <w:tr w:rsidR="005F0A22" w:rsidRPr="00C25037" w:rsidTr="005F0A22">
        <w:trPr>
          <w:cantSplit/>
        </w:trPr>
        <w:tc>
          <w:tcPr>
            <w:tcW w:w="817" w:type="dxa"/>
          </w:tcPr>
          <w:p w:rsidR="005F0A22" w:rsidRPr="00B15693" w:rsidRDefault="005F0A22" w:rsidP="00CE1794">
            <w:pPr>
              <w:pStyle w:val="ListParagraph"/>
              <w:numPr>
                <w:ilvl w:val="0"/>
                <w:numId w:val="12"/>
              </w:numPr>
              <w:spacing w:before="120"/>
              <w:ind w:left="714" w:hanging="357"/>
              <w:rPr>
                <w:rFonts w:cs="Times New Roman"/>
              </w:rPr>
            </w:pPr>
          </w:p>
        </w:tc>
        <w:tc>
          <w:tcPr>
            <w:tcW w:w="9865" w:type="dxa"/>
          </w:tcPr>
          <w:p w:rsidR="005F0A22" w:rsidRDefault="00CE1794" w:rsidP="00EF32BC">
            <w:pPr>
              <w:pStyle w:val="MCSectionStyle"/>
              <w:spacing w:after="240"/>
            </w:pPr>
            <w:r>
              <w:t xml:space="preserve">Which of these </w:t>
            </w:r>
            <w:r w:rsidR="00EF32BC">
              <w:t xml:space="preserve">will always have </w:t>
            </w:r>
            <w:r>
              <w:t xml:space="preserve">a probability of  </w:t>
            </w:r>
            <w:r w:rsidRPr="00CE1794">
              <w:rPr>
                <w:color w:val="FF0000"/>
                <w:position w:val="-18"/>
              </w:rPr>
              <w:object w:dxaOrig="372" w:dyaOrig="510">
                <v:shape id="_x0000_i1122" type="#_x0000_t75" style="width:18.6pt;height:25.8pt" o:ole="">
                  <v:imagedata r:id="rId313" o:title=""/>
                </v:shape>
                <o:OLEObject Type="Embed" ProgID="FXEquation.Equation" ShapeID="_x0000_i1122" DrawAspect="Content" ObjectID="_1471897576" r:id="rId314"/>
              </w:object>
            </w:r>
            <w:r>
              <w:t xml:space="preserve"> </w:t>
            </w:r>
          </w:p>
          <w:p w:rsidR="00CE1794" w:rsidRDefault="005F0A22" w:rsidP="00385F5D">
            <w:pPr>
              <w:pStyle w:val="MCSectionStyle"/>
              <w:spacing w:after="120"/>
            </w:pPr>
            <w:r>
              <w:t xml:space="preserve">      A.       </w:t>
            </w:r>
            <w:r w:rsidR="00CE1794">
              <w:t xml:space="preserve">Rolling a 2 or a 5 on a single roll of a </w:t>
            </w:r>
            <w:r w:rsidR="00EF32BC">
              <w:t xml:space="preserve">fair </w:t>
            </w:r>
            <w:r w:rsidR="00CE1794">
              <w:t>die.</w:t>
            </w:r>
          </w:p>
          <w:p w:rsidR="00EF32BC" w:rsidRDefault="005F0A22" w:rsidP="00385F5D">
            <w:pPr>
              <w:pStyle w:val="MCSectionStyle"/>
              <w:spacing w:after="120"/>
            </w:pPr>
            <w:r>
              <w:t xml:space="preserve">      B.       </w:t>
            </w:r>
            <w:r w:rsidR="00EF32BC">
              <w:t>Drawing a club from a normal pack of cards.</w:t>
            </w:r>
          </w:p>
          <w:p w:rsidR="00EF32BC" w:rsidRDefault="00EF32BC" w:rsidP="00385F5D">
            <w:pPr>
              <w:pStyle w:val="MCSectionStyle"/>
              <w:spacing w:after="120"/>
            </w:pPr>
            <w:r>
              <w:t xml:space="preserve"> </w:t>
            </w:r>
            <w:r w:rsidR="005F0A22">
              <w:t xml:space="preserve">     C.       </w:t>
            </w:r>
            <w:r>
              <w:t>Reaching a set of traffic lights when they are showing red.</w:t>
            </w:r>
          </w:p>
          <w:p w:rsidR="005F0A22" w:rsidRPr="00B15693" w:rsidRDefault="005F0A22" w:rsidP="00EF32BC">
            <w:pPr>
              <w:pStyle w:val="MCSectionStyle"/>
              <w:spacing w:after="120"/>
            </w:pPr>
            <w:r>
              <w:t xml:space="preserve">      D.    </w:t>
            </w:r>
            <w:r w:rsidR="00EF32BC">
              <w:t xml:space="preserve">   Drawing a red marble from a bag which holds one red and three yellow marbles. </w:t>
            </w:r>
          </w:p>
        </w:tc>
      </w:tr>
      <w:tr w:rsidR="00641A48" w:rsidRPr="00C25037" w:rsidTr="00131CA1">
        <w:trPr>
          <w:cantSplit/>
        </w:trPr>
        <w:tc>
          <w:tcPr>
            <w:tcW w:w="817" w:type="dxa"/>
          </w:tcPr>
          <w:p w:rsidR="00641A48" w:rsidRPr="00B15693" w:rsidRDefault="00641A48" w:rsidP="00641A48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641A48" w:rsidRDefault="00641A48" w:rsidP="00641A48">
            <w:pPr>
              <w:pStyle w:val="MCSectionStyle"/>
              <w:spacing w:after="120"/>
            </w:pPr>
            <w:r>
              <w:t>A real estate website gives the median house price for each suburb. The median was used because:</w:t>
            </w:r>
          </w:p>
          <w:p w:rsidR="00641A48" w:rsidRDefault="00641A48" w:rsidP="00641A48">
            <w:pPr>
              <w:pStyle w:val="MCSectionStyle"/>
              <w:spacing w:after="120"/>
            </w:pPr>
            <w:r>
              <w:t xml:space="preserve">      A.    The median is calculated using all the prices and the mean is not.</w:t>
            </w:r>
          </w:p>
          <w:p w:rsidR="00641A48" w:rsidRDefault="00641A48" w:rsidP="00641A48">
            <w:pPr>
              <w:pStyle w:val="MCSectionStyle"/>
              <w:spacing w:after="120"/>
            </w:pPr>
            <w:r>
              <w:t xml:space="preserve">      B.    The median gives a better idea of the spread of the data.</w:t>
            </w:r>
          </w:p>
          <w:p w:rsidR="00641A48" w:rsidRDefault="00641A48" w:rsidP="00641A48">
            <w:pPr>
              <w:pStyle w:val="MCSectionStyle"/>
              <w:spacing w:after="120"/>
            </w:pPr>
            <w:r>
              <w:t xml:space="preserve">      C.    The median is less effected by outliers than the mode.  </w:t>
            </w:r>
          </w:p>
          <w:p w:rsidR="00641A48" w:rsidRPr="00B15693" w:rsidRDefault="00641A48" w:rsidP="00641A48">
            <w:pPr>
              <w:pStyle w:val="MCSectionStyle"/>
              <w:spacing w:after="120"/>
            </w:pPr>
            <w:r>
              <w:t xml:space="preserve">      D.   The median is less effected by outliers than the mean. </w:t>
            </w:r>
          </w:p>
        </w:tc>
      </w:tr>
      <w:tr w:rsidR="00641A48" w:rsidRPr="00C25037" w:rsidTr="00131CA1">
        <w:trPr>
          <w:cantSplit/>
        </w:trPr>
        <w:tc>
          <w:tcPr>
            <w:tcW w:w="817" w:type="dxa"/>
          </w:tcPr>
          <w:p w:rsidR="00641A48" w:rsidRPr="00B15693" w:rsidRDefault="00641A48" w:rsidP="00641A48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641A48" w:rsidRDefault="00C3787C" w:rsidP="00641A48">
            <w:pPr>
              <w:pStyle w:val="MCSectionStyle"/>
              <w:spacing w:after="120"/>
            </w:pPr>
            <w:r>
              <w:t>The graph is a</w:t>
            </w:r>
            <w:r w:rsidR="00641A48">
              <w:t xml:space="preserve"> </w:t>
            </w:r>
            <w:r>
              <w:t xml:space="preserve">grouped </w:t>
            </w:r>
            <w:r w:rsidR="00641A48">
              <w:t xml:space="preserve">frequency histogram which shows the ages of people at Jamie’s party. </w:t>
            </w:r>
          </w:p>
          <w:p w:rsidR="00641A48" w:rsidRDefault="00641A48" w:rsidP="00641A48">
            <w:pPr>
              <w:pStyle w:val="MCSectionStyle"/>
              <w:spacing w:after="120"/>
            </w:pPr>
            <w:r>
              <w:rPr>
                <w:noProof/>
              </w:rPr>
              <w:drawing>
                <wp:inline distT="0" distB="0" distL="0" distR="0" wp14:anchorId="137CCE95" wp14:editId="360DD969">
                  <wp:extent cx="4625340" cy="3390900"/>
                  <wp:effectExtent l="0" t="0" r="3810" b="0"/>
                  <wp:docPr id="215" name="Chart 215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315"/>
                    </a:graphicData>
                  </a:graphic>
                </wp:inline>
              </w:drawing>
            </w:r>
          </w:p>
          <w:p w:rsidR="00641A48" w:rsidRDefault="00641A48" w:rsidP="00641A48">
            <w:pPr>
              <w:pStyle w:val="MCSectionStyle"/>
              <w:spacing w:after="120"/>
            </w:pPr>
            <w:r>
              <w:t>Use the graph to estimate the mean of the data.</w:t>
            </w:r>
          </w:p>
          <w:p w:rsidR="00641A48" w:rsidRPr="00B15693" w:rsidRDefault="00641A48" w:rsidP="00641A48">
            <w:pPr>
              <w:pStyle w:val="MCSectionStyle"/>
              <w:spacing w:after="120"/>
            </w:pPr>
            <w:r>
              <w:t xml:space="preserve">      A.       17.0                B.       17.4                C.      18.0                 D.    18.4</w:t>
            </w:r>
          </w:p>
        </w:tc>
      </w:tr>
      <w:tr w:rsidR="00641A48" w:rsidRPr="00C25037" w:rsidTr="007C64FD">
        <w:trPr>
          <w:cantSplit/>
        </w:trPr>
        <w:tc>
          <w:tcPr>
            <w:tcW w:w="817" w:type="dxa"/>
            <w:tcBorders>
              <w:bottom w:val="single" w:sz="4" w:space="0" w:color="000000"/>
            </w:tcBorders>
          </w:tcPr>
          <w:p w:rsidR="00641A48" w:rsidRPr="00B15693" w:rsidRDefault="00641A48" w:rsidP="00641A48">
            <w:pPr>
              <w:pStyle w:val="ListParagraph"/>
              <w:numPr>
                <w:ilvl w:val="0"/>
                <w:numId w:val="12"/>
              </w:numPr>
              <w:rPr>
                <w:rFonts w:cs="Times New Roman"/>
              </w:rPr>
            </w:pPr>
          </w:p>
        </w:tc>
        <w:tc>
          <w:tcPr>
            <w:tcW w:w="9865" w:type="dxa"/>
            <w:tcBorders>
              <w:bottom w:val="single" w:sz="4" w:space="0" w:color="000000"/>
            </w:tcBorders>
          </w:tcPr>
          <w:p w:rsidR="00641A48" w:rsidRDefault="00641A48" w:rsidP="00641A48">
            <w:pPr>
              <w:spacing w:after="120"/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anchor distT="0" distB="0" distL="114300" distR="114300" simplePos="0" relativeHeight="251739136" behindDoc="0" locked="0" layoutInCell="1" allowOverlap="1" wp14:anchorId="4C5A5C39" wp14:editId="4190D0B2">
                  <wp:simplePos x="0" y="0"/>
                  <wp:positionH relativeFrom="column">
                    <wp:posOffset>3222625</wp:posOffset>
                  </wp:positionH>
                  <wp:positionV relativeFrom="paragraph">
                    <wp:posOffset>188595</wp:posOffset>
                  </wp:positionV>
                  <wp:extent cx="2385060" cy="1493520"/>
                  <wp:effectExtent l="0" t="0" r="0" b="0"/>
                  <wp:wrapNone/>
                  <wp:docPr id="214" name="Chart 214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316"/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Times New Roman" w:hAnsi="Times New Roman"/>
              </w:rPr>
              <w:t xml:space="preserve">Which scatter graph indicates there is a positive linear relationship between the </w:t>
            </w:r>
            <w:r w:rsidRPr="002B05D8">
              <w:rPr>
                <w:rFonts w:ascii="Times New Roman" w:hAnsi="Times New Roman"/>
              </w:rPr>
              <w:t>two variables</w:t>
            </w:r>
            <w:r>
              <w:rPr>
                <w:rFonts w:ascii="Times New Roman" w:hAnsi="Times New Roman"/>
              </w:rPr>
              <w:t>?</w:t>
            </w:r>
          </w:p>
          <w:p w:rsidR="00641A48" w:rsidRDefault="00641A48" w:rsidP="00641A48">
            <w:pPr>
              <w:spacing w:after="120"/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anchor distT="0" distB="0" distL="114300" distR="114300" simplePos="0" relativeHeight="251738112" behindDoc="0" locked="0" layoutInCell="1" allowOverlap="1" wp14:anchorId="6BA31C45" wp14:editId="6B807A93">
                  <wp:simplePos x="0" y="0"/>
                  <wp:positionH relativeFrom="column">
                    <wp:posOffset>349885</wp:posOffset>
                  </wp:positionH>
                  <wp:positionV relativeFrom="paragraph">
                    <wp:posOffset>13335</wp:posOffset>
                  </wp:positionV>
                  <wp:extent cx="2346960" cy="1417320"/>
                  <wp:effectExtent l="0" t="0" r="0" b="0"/>
                  <wp:wrapNone/>
                  <wp:docPr id="218" name="Chart 218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317"/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2B05D8">
              <w:rPr>
                <w:rFonts w:ascii="Times New Roman" w:hAnsi="Times New Roman"/>
              </w:rPr>
              <w:t xml:space="preserve">   A.                                </w:t>
            </w:r>
            <w:r>
              <w:rPr>
                <w:rFonts w:ascii="Times New Roman" w:hAnsi="Times New Roman"/>
              </w:rPr>
              <w:t xml:space="preserve">                                 </w:t>
            </w:r>
            <w:r w:rsidRPr="002B05D8">
              <w:rPr>
                <w:rFonts w:ascii="Times New Roman" w:hAnsi="Times New Roman"/>
              </w:rPr>
              <w:t xml:space="preserve">B.                                    </w:t>
            </w:r>
          </w:p>
          <w:p w:rsidR="00641A48" w:rsidRDefault="00641A48" w:rsidP="00641A48">
            <w:pPr>
              <w:spacing w:after="120"/>
              <w:rPr>
                <w:rFonts w:ascii="Times New Roman" w:hAnsi="Times New Roman"/>
              </w:rPr>
            </w:pPr>
          </w:p>
          <w:p w:rsidR="00641A48" w:rsidRDefault="00641A48" w:rsidP="00641A48">
            <w:pPr>
              <w:spacing w:after="120"/>
              <w:rPr>
                <w:rFonts w:ascii="Times New Roman" w:hAnsi="Times New Roman"/>
              </w:rPr>
            </w:pPr>
          </w:p>
          <w:p w:rsidR="00641A48" w:rsidRDefault="00641A48" w:rsidP="00641A48">
            <w:pPr>
              <w:spacing w:after="120"/>
              <w:rPr>
                <w:rFonts w:ascii="Times New Roman" w:hAnsi="Times New Roman"/>
              </w:rPr>
            </w:pPr>
          </w:p>
          <w:p w:rsidR="00641A48" w:rsidRDefault="00641A48" w:rsidP="00641A48">
            <w:pPr>
              <w:spacing w:after="120"/>
              <w:rPr>
                <w:rFonts w:ascii="Times New Roman" w:hAnsi="Times New Roman"/>
              </w:rPr>
            </w:pPr>
          </w:p>
          <w:p w:rsidR="00641A48" w:rsidRDefault="00641A48" w:rsidP="00641A48">
            <w:pPr>
              <w:spacing w:after="120"/>
              <w:rPr>
                <w:rFonts w:ascii="Times New Roman" w:hAnsi="Times New Roman"/>
              </w:rPr>
            </w:pPr>
          </w:p>
          <w:p w:rsidR="00641A48" w:rsidRDefault="00641A48" w:rsidP="00641A48">
            <w:pPr>
              <w:spacing w:after="120"/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anchor distT="0" distB="0" distL="114300" distR="114300" simplePos="0" relativeHeight="251741184" behindDoc="0" locked="0" layoutInCell="1" allowOverlap="1" wp14:anchorId="3AEB4ED1" wp14:editId="703B73AD">
                  <wp:simplePos x="0" y="0"/>
                  <wp:positionH relativeFrom="column">
                    <wp:posOffset>3222625</wp:posOffset>
                  </wp:positionH>
                  <wp:positionV relativeFrom="paragraph">
                    <wp:posOffset>20955</wp:posOffset>
                  </wp:positionV>
                  <wp:extent cx="2385060" cy="1402080"/>
                  <wp:effectExtent l="0" t="0" r="0" b="7620"/>
                  <wp:wrapNone/>
                  <wp:docPr id="219" name="Chart 219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318"/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40160" behindDoc="0" locked="0" layoutInCell="1" allowOverlap="1" wp14:anchorId="33D1A630" wp14:editId="0CE16079">
                  <wp:simplePos x="0" y="0"/>
                  <wp:positionH relativeFrom="column">
                    <wp:posOffset>227965</wp:posOffset>
                  </wp:positionH>
                  <wp:positionV relativeFrom="paragraph">
                    <wp:posOffset>20955</wp:posOffset>
                  </wp:positionV>
                  <wp:extent cx="2385060" cy="1402080"/>
                  <wp:effectExtent l="0" t="0" r="0" b="7620"/>
                  <wp:wrapNone/>
                  <wp:docPr id="220" name="Chart 220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319"/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641A48" w:rsidRPr="002B05D8" w:rsidRDefault="00641A48" w:rsidP="00641A48">
            <w:pPr>
              <w:spacing w:after="120"/>
              <w:rPr>
                <w:rFonts w:ascii="Times New Roman" w:hAnsi="Times New Roman"/>
              </w:rPr>
            </w:pPr>
            <w:r w:rsidRPr="002B05D8">
              <w:rPr>
                <w:rFonts w:ascii="Times New Roman" w:hAnsi="Times New Roman"/>
              </w:rPr>
              <w:t xml:space="preserve">  C.                            </w:t>
            </w:r>
            <w:r>
              <w:rPr>
                <w:rFonts w:ascii="Times New Roman" w:hAnsi="Times New Roman"/>
              </w:rPr>
              <w:t xml:space="preserve">                                          </w:t>
            </w:r>
            <w:r w:rsidRPr="002B05D8">
              <w:rPr>
                <w:rFonts w:ascii="Times New Roman" w:hAnsi="Times New Roman"/>
              </w:rPr>
              <w:t xml:space="preserve"> D.</w:t>
            </w:r>
          </w:p>
          <w:p w:rsidR="00641A48" w:rsidRDefault="00641A48" w:rsidP="00641A48">
            <w:pPr>
              <w:spacing w:after="120"/>
              <w:rPr>
                <w:i/>
              </w:rPr>
            </w:pPr>
          </w:p>
          <w:p w:rsidR="00641A48" w:rsidRDefault="00641A48" w:rsidP="00641A48">
            <w:pPr>
              <w:spacing w:after="120"/>
              <w:rPr>
                <w:i/>
              </w:rPr>
            </w:pPr>
          </w:p>
          <w:p w:rsidR="00641A48" w:rsidRDefault="00641A48" w:rsidP="00641A48">
            <w:pPr>
              <w:pStyle w:val="QuestionStyle"/>
            </w:pPr>
          </w:p>
          <w:p w:rsidR="00641A48" w:rsidRDefault="00641A48" w:rsidP="00641A48">
            <w:pPr>
              <w:pStyle w:val="QuestionStyle"/>
            </w:pPr>
          </w:p>
          <w:p w:rsidR="00641A48" w:rsidRDefault="00641A48" w:rsidP="00641A48">
            <w:pPr>
              <w:pStyle w:val="QuestionStyle"/>
            </w:pPr>
          </w:p>
        </w:tc>
      </w:tr>
      <w:tr w:rsidR="00641A48" w:rsidRPr="00C25037" w:rsidTr="007C64FD">
        <w:trPr>
          <w:cantSplit/>
        </w:trPr>
        <w:tc>
          <w:tcPr>
            <w:tcW w:w="817" w:type="dxa"/>
            <w:tcBorders>
              <w:bottom w:val="nil"/>
            </w:tcBorders>
          </w:tcPr>
          <w:p w:rsidR="00641A48" w:rsidRPr="007C64FD" w:rsidRDefault="00641A48" w:rsidP="00641A48">
            <w:pPr>
              <w:ind w:left="360"/>
            </w:pPr>
          </w:p>
        </w:tc>
        <w:tc>
          <w:tcPr>
            <w:tcW w:w="9865" w:type="dxa"/>
            <w:tcBorders>
              <w:bottom w:val="nil"/>
            </w:tcBorders>
          </w:tcPr>
          <w:p w:rsidR="00641A48" w:rsidRDefault="00641A48" w:rsidP="00641A48">
            <w:pPr>
              <w:spacing w:after="120"/>
              <w:rPr>
                <w:rFonts w:ascii="Times New Roman" w:hAnsi="Times New Roman"/>
              </w:rPr>
            </w:pPr>
          </w:p>
          <w:p w:rsidR="00641A48" w:rsidRPr="007C64FD" w:rsidRDefault="00641A48" w:rsidP="00641A48">
            <w:pPr>
              <w:spacing w:after="120"/>
              <w:jc w:val="center"/>
              <w:rPr>
                <w:b/>
                <w:sz w:val="32"/>
                <w:szCs w:val="32"/>
              </w:rPr>
            </w:pPr>
            <w:r w:rsidRPr="007C64FD">
              <w:rPr>
                <w:b/>
                <w:sz w:val="32"/>
                <w:szCs w:val="32"/>
              </w:rPr>
              <w:t>End of Section 2 – Part A</w:t>
            </w:r>
          </w:p>
        </w:tc>
      </w:tr>
    </w:tbl>
    <w:p w:rsidR="004E1F9D" w:rsidRDefault="004E1F9D">
      <w:r>
        <w:br w:type="page"/>
      </w:r>
    </w:p>
    <w:p w:rsidR="007C64FD" w:rsidRDefault="007C64FD"/>
    <w:tbl>
      <w:tblPr>
        <w:tblW w:w="10858" w:type="dxa"/>
        <w:tblInd w:w="-176" w:type="dxa"/>
        <w:tblLook w:val="04A0" w:firstRow="1" w:lastRow="0" w:firstColumn="1" w:lastColumn="0" w:noHBand="0" w:noVBand="1"/>
      </w:tblPr>
      <w:tblGrid>
        <w:gridCol w:w="567"/>
        <w:gridCol w:w="4103"/>
        <w:gridCol w:w="6188"/>
      </w:tblGrid>
      <w:tr w:rsidR="004E1F9D" w:rsidRPr="001F2230" w:rsidTr="003A09E1">
        <w:trPr>
          <w:cantSplit/>
        </w:trPr>
        <w:tc>
          <w:tcPr>
            <w:tcW w:w="4670" w:type="dxa"/>
            <w:gridSpan w:val="2"/>
            <w:vMerge w:val="restart"/>
            <w:shd w:val="clear" w:color="auto" w:fill="auto"/>
            <w:tcMar>
              <w:top w:w="113" w:type="dxa"/>
            </w:tcMar>
            <w:vAlign w:val="center"/>
          </w:tcPr>
          <w:p w:rsidR="004E1F9D" w:rsidRDefault="004E1F9D" w:rsidP="00830B05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Section 2 </w:t>
            </w:r>
          </w:p>
          <w:p w:rsidR="004E1F9D" w:rsidRPr="001F2230" w:rsidRDefault="004E1F9D" w:rsidP="00830B05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Part B</w:t>
            </w:r>
            <w:r w:rsidRPr="001F2230">
              <w:rPr>
                <w:b/>
                <w:sz w:val="32"/>
                <w:szCs w:val="32"/>
              </w:rPr>
              <w:t xml:space="preserve"> </w:t>
            </w:r>
          </w:p>
          <w:p w:rsidR="004E1F9D" w:rsidRPr="009D2C92" w:rsidRDefault="004E1F9D" w:rsidP="009D2C92">
            <w:pPr>
              <w:rPr>
                <w:sz w:val="28"/>
                <w:szCs w:val="28"/>
              </w:rPr>
            </w:pPr>
            <w:r w:rsidRPr="001F2230">
              <w:rPr>
                <w:sz w:val="28"/>
                <w:szCs w:val="28"/>
              </w:rPr>
              <w:t>Longer Answer Section</w:t>
            </w:r>
          </w:p>
        </w:tc>
        <w:tc>
          <w:tcPr>
            <w:tcW w:w="6188" w:type="dxa"/>
            <w:shd w:val="clear" w:color="auto" w:fill="auto"/>
            <w:tcMar>
              <w:top w:w="113" w:type="dxa"/>
            </w:tcMar>
            <w:vAlign w:val="center"/>
          </w:tcPr>
          <w:p w:rsidR="004E1F9D" w:rsidRDefault="004E1F9D" w:rsidP="004E1F9D">
            <w:pPr>
              <w:spacing w:before="240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Name : _______________________________</w:t>
            </w:r>
          </w:p>
        </w:tc>
      </w:tr>
      <w:tr w:rsidR="004E1F9D" w:rsidRPr="001F2230" w:rsidTr="003A09E1">
        <w:trPr>
          <w:cantSplit/>
        </w:trPr>
        <w:tc>
          <w:tcPr>
            <w:tcW w:w="4670" w:type="dxa"/>
            <w:gridSpan w:val="2"/>
            <w:vMerge/>
            <w:shd w:val="clear" w:color="auto" w:fill="auto"/>
            <w:tcMar>
              <w:top w:w="113" w:type="dxa"/>
            </w:tcMar>
            <w:vAlign w:val="center"/>
          </w:tcPr>
          <w:p w:rsidR="004E1F9D" w:rsidRPr="001F2230" w:rsidRDefault="004E1F9D" w:rsidP="001F2230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</w:p>
        </w:tc>
        <w:tc>
          <w:tcPr>
            <w:tcW w:w="6188" w:type="dxa"/>
            <w:shd w:val="clear" w:color="auto" w:fill="auto"/>
            <w:tcMar>
              <w:top w:w="113" w:type="dxa"/>
            </w:tcMar>
            <w:vAlign w:val="bottom"/>
          </w:tcPr>
          <w:p w:rsidR="004E1F9D" w:rsidRDefault="004E1F9D" w:rsidP="004E1F9D">
            <w:pPr>
              <w:spacing w:before="24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Class/Teacher___________________________</w:t>
            </w:r>
          </w:p>
        </w:tc>
      </w:tr>
      <w:tr w:rsidR="00FF1257" w:rsidRPr="001F2230" w:rsidTr="003A09E1">
        <w:trPr>
          <w:cantSplit/>
        </w:trPr>
        <w:tc>
          <w:tcPr>
            <w:tcW w:w="567" w:type="dxa"/>
            <w:shd w:val="clear" w:color="auto" w:fill="auto"/>
            <w:tcMar>
              <w:top w:w="113" w:type="dxa"/>
            </w:tcMar>
          </w:tcPr>
          <w:p w:rsidR="00FF1257" w:rsidRPr="001F2230" w:rsidRDefault="00FF1257" w:rsidP="001F2230">
            <w:pPr>
              <w:rPr>
                <w:rFonts w:ascii="Times New Roman" w:hAnsi="Times New Roman"/>
              </w:rPr>
            </w:pPr>
          </w:p>
        </w:tc>
        <w:tc>
          <w:tcPr>
            <w:tcW w:w="10291" w:type="dxa"/>
            <w:gridSpan w:val="2"/>
            <w:shd w:val="clear" w:color="auto" w:fill="auto"/>
            <w:tcMar>
              <w:top w:w="113" w:type="dxa"/>
            </w:tcMar>
          </w:tcPr>
          <w:p w:rsidR="00FF1257" w:rsidRPr="001F2230" w:rsidRDefault="00FF1257" w:rsidP="001F2230">
            <w:pPr>
              <w:rPr>
                <w:rFonts w:ascii="Times New Roman" w:hAnsi="Times New Roman"/>
              </w:rPr>
            </w:pPr>
          </w:p>
          <w:p w:rsidR="00FF1257" w:rsidRPr="001F2230" w:rsidRDefault="00FF1257" w:rsidP="001F2230">
            <w:pPr>
              <w:jc w:val="center"/>
              <w:rPr>
                <w:rFonts w:ascii="Times New Roman" w:hAnsi="Times New Roman"/>
              </w:rPr>
            </w:pPr>
            <w:r w:rsidRPr="001F2230">
              <w:rPr>
                <w:rFonts w:ascii="Times New Roman" w:hAnsi="Times New Roman"/>
              </w:rPr>
              <w:t xml:space="preserve">Write all working and answers in </w:t>
            </w:r>
            <w:r w:rsidR="00066CC3">
              <w:rPr>
                <w:rFonts w:ascii="Times New Roman" w:hAnsi="Times New Roman"/>
              </w:rPr>
              <w:t>the spaces provided on this examination</w:t>
            </w:r>
            <w:r w:rsidRPr="001F2230">
              <w:rPr>
                <w:rFonts w:ascii="Times New Roman" w:hAnsi="Times New Roman"/>
              </w:rPr>
              <w:t xml:space="preserve"> paper.</w:t>
            </w:r>
          </w:p>
          <w:p w:rsidR="00FF1257" w:rsidRPr="001F2230" w:rsidRDefault="00FF1257" w:rsidP="001F2230">
            <w:pPr>
              <w:jc w:val="center"/>
              <w:rPr>
                <w:rFonts w:ascii="Times New Roman" w:hAnsi="Times New Roman"/>
              </w:rPr>
            </w:pPr>
            <w:r w:rsidRPr="001F2230">
              <w:rPr>
                <w:rFonts w:ascii="Times New Roman" w:hAnsi="Times New Roman"/>
              </w:rPr>
              <w:t>Calculators are allowed for this section.</w:t>
            </w:r>
          </w:p>
          <w:p w:rsidR="00FF1257" w:rsidRPr="001F2230" w:rsidRDefault="00FF1257" w:rsidP="001F2230">
            <w:pPr>
              <w:rPr>
                <w:rFonts w:ascii="Times New Roman" w:hAnsi="Times New Roman"/>
              </w:rPr>
            </w:pPr>
          </w:p>
        </w:tc>
      </w:tr>
    </w:tbl>
    <w:p w:rsidR="003A09E1" w:rsidRDefault="003A09E1">
      <w:pPr>
        <w:rPr>
          <w:rFonts w:ascii="Times New Roman" w:hAnsi="Times New Roman"/>
        </w:rPr>
      </w:pPr>
    </w:p>
    <w:p w:rsidR="003A09E1" w:rsidRDefault="003A09E1">
      <w:pPr>
        <w:rPr>
          <w:rFonts w:ascii="Times New Roman" w:hAnsi="Times New Roman"/>
        </w:rPr>
      </w:pPr>
    </w:p>
    <w:tbl>
      <w:tblPr>
        <w:tblStyle w:val="TableGrid1"/>
        <w:tblW w:w="107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567"/>
        <w:gridCol w:w="9007"/>
        <w:gridCol w:w="1166"/>
      </w:tblGrid>
      <w:tr w:rsidR="003A09E1" w:rsidRPr="003A09E1" w:rsidTr="00475011">
        <w:trPr>
          <w:cantSplit/>
          <w:trHeight w:val="480"/>
          <w:tblHeader/>
        </w:trPr>
        <w:tc>
          <w:tcPr>
            <w:tcW w:w="9574" w:type="dxa"/>
            <w:gridSpan w:val="2"/>
          </w:tcPr>
          <w:p w:rsidR="003A09E1" w:rsidRPr="003A09E1" w:rsidRDefault="003A09E1" w:rsidP="003A09E1">
            <w:pPr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1166" w:type="dxa"/>
          </w:tcPr>
          <w:p w:rsidR="003A09E1" w:rsidRPr="003A09E1" w:rsidRDefault="003A09E1" w:rsidP="003A09E1">
            <w:pPr>
              <w:jc w:val="center"/>
              <w:rPr>
                <w:rFonts w:ascii="Times New Roman" w:eastAsia="Calibri" w:hAnsi="Times New Roman" w:cs="Times New Roman"/>
                <w:b/>
              </w:rPr>
            </w:pPr>
            <w:r w:rsidRPr="003A09E1">
              <w:rPr>
                <w:rFonts w:ascii="Times New Roman" w:eastAsia="Calibri" w:hAnsi="Times New Roman" w:cs="Times New Roman"/>
                <w:b/>
              </w:rPr>
              <w:t>Marks</w:t>
            </w:r>
          </w:p>
        </w:tc>
      </w:tr>
      <w:tr w:rsidR="003A09E1" w:rsidRPr="003A09E1" w:rsidTr="00475011">
        <w:trPr>
          <w:cantSplit/>
          <w:trHeight w:val="851"/>
        </w:trPr>
        <w:tc>
          <w:tcPr>
            <w:tcW w:w="567" w:type="dxa"/>
          </w:tcPr>
          <w:p w:rsidR="003A09E1" w:rsidRPr="003A09E1" w:rsidRDefault="00AD1BD9" w:rsidP="00EA2723">
            <w:pPr>
              <w:ind w:right="-149"/>
              <w:contextualSpacing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76.</w:t>
            </w:r>
          </w:p>
        </w:tc>
        <w:tc>
          <w:tcPr>
            <w:tcW w:w="9007" w:type="dxa"/>
          </w:tcPr>
          <w:p w:rsidR="003A09E1" w:rsidRPr="00D73A65" w:rsidRDefault="00475011" w:rsidP="00475011">
            <w:pPr>
              <w:pStyle w:val="Section3Style"/>
              <w:numPr>
                <w:ilvl w:val="0"/>
                <w:numId w:val="0"/>
              </w:numPr>
            </w:pPr>
            <w:r>
              <w:t>Wes</w:t>
            </w:r>
            <w:r w:rsidR="00DA76E6">
              <w:t>ley</w:t>
            </w:r>
            <w:r>
              <w:t xml:space="preserve"> is a car salesperson who is paid a weekly retainer of $325 and a commission of </w:t>
            </w:r>
            <w:r w:rsidR="00972F3B">
              <w:t>1</w:t>
            </w:r>
            <w:r>
              <w:t>.5% of the value of his sales.</w:t>
            </w:r>
          </w:p>
        </w:tc>
        <w:tc>
          <w:tcPr>
            <w:tcW w:w="1166" w:type="dxa"/>
          </w:tcPr>
          <w:p w:rsidR="003A09E1" w:rsidRPr="003A09E1" w:rsidRDefault="003A09E1" w:rsidP="00C25037">
            <w:pPr>
              <w:jc w:val="center"/>
              <w:rPr>
                <w:rFonts w:ascii="Times New Roman" w:eastAsia="Calibri" w:hAnsi="Times New Roman" w:cs="Times New Roman"/>
                <w:b/>
              </w:rPr>
            </w:pPr>
          </w:p>
        </w:tc>
      </w:tr>
      <w:tr w:rsidR="003A09E1" w:rsidRPr="003A09E1" w:rsidTr="00475011">
        <w:trPr>
          <w:cantSplit/>
          <w:trHeight w:val="851"/>
        </w:trPr>
        <w:tc>
          <w:tcPr>
            <w:tcW w:w="567" w:type="dxa"/>
          </w:tcPr>
          <w:p w:rsidR="003A09E1" w:rsidRPr="003A09E1" w:rsidRDefault="003A09E1" w:rsidP="003A09E1">
            <w:pPr>
              <w:ind w:left="34"/>
              <w:contextualSpacing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9007" w:type="dxa"/>
          </w:tcPr>
          <w:p w:rsidR="003A09E1" w:rsidRDefault="00475011" w:rsidP="00D73A65">
            <w:pPr>
              <w:pStyle w:val="Section3Style"/>
            </w:pPr>
            <w:r>
              <w:t xml:space="preserve">    In a week Wes</w:t>
            </w:r>
            <w:r w:rsidR="00DA76E6">
              <w:t>ley</w:t>
            </w:r>
            <w:r>
              <w:t xml:space="preserve"> sold three cars valued at $12 500, $24 000 and $45 000.</w:t>
            </w:r>
          </w:p>
          <w:p w:rsidR="00475011" w:rsidRDefault="00475011" w:rsidP="00475011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 xml:space="preserve">    What is Wes</w:t>
            </w:r>
            <w:r w:rsidR="00DA76E6">
              <w:t>ley</w:t>
            </w:r>
            <w:r>
              <w:t>’</w:t>
            </w:r>
            <w:r w:rsidR="00DA76E6">
              <w:t>s</w:t>
            </w:r>
            <w:r>
              <w:t xml:space="preserve"> gross pay for that week?</w:t>
            </w:r>
          </w:p>
          <w:p w:rsidR="00475011" w:rsidRDefault="00475011" w:rsidP="00475011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475011" w:rsidRDefault="00475011" w:rsidP="00475011">
            <w:pPr>
              <w:pStyle w:val="ShortAnswerStyle"/>
            </w:pPr>
            <w:r>
              <w:t>………………………………………………………………………………………………</w:t>
            </w:r>
          </w:p>
          <w:p w:rsidR="00475011" w:rsidRDefault="00475011" w:rsidP="00475011">
            <w:pPr>
              <w:pStyle w:val="ShortAnswerStyle"/>
            </w:pPr>
          </w:p>
          <w:p w:rsidR="00475011" w:rsidRPr="00D73A65" w:rsidRDefault="00475011" w:rsidP="00475011">
            <w:pPr>
              <w:pStyle w:val="Section3Style"/>
              <w:numPr>
                <w:ilvl w:val="0"/>
                <w:numId w:val="0"/>
              </w:numPr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1166" w:type="dxa"/>
          </w:tcPr>
          <w:p w:rsidR="003A09E1" w:rsidRPr="003A09E1" w:rsidRDefault="00475011" w:rsidP="00C25037">
            <w:pPr>
              <w:jc w:val="center"/>
              <w:rPr>
                <w:rFonts w:ascii="Times New Roman" w:eastAsia="Calibri" w:hAnsi="Times New Roman" w:cs="Times New Roman"/>
                <w:b/>
              </w:rPr>
            </w:pPr>
            <w:r>
              <w:rPr>
                <w:rFonts w:ascii="Times New Roman" w:eastAsia="Calibri" w:hAnsi="Times New Roman" w:cs="Times New Roman"/>
                <w:b/>
              </w:rPr>
              <w:t>2</w:t>
            </w:r>
          </w:p>
        </w:tc>
      </w:tr>
      <w:tr w:rsidR="003A09E1" w:rsidRPr="003A09E1" w:rsidTr="00475011">
        <w:trPr>
          <w:cantSplit/>
          <w:trHeight w:val="851"/>
        </w:trPr>
        <w:tc>
          <w:tcPr>
            <w:tcW w:w="567" w:type="dxa"/>
          </w:tcPr>
          <w:p w:rsidR="003A09E1" w:rsidRPr="003A09E1" w:rsidRDefault="003A09E1" w:rsidP="003A09E1">
            <w:pPr>
              <w:ind w:left="57"/>
              <w:contextualSpacing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9007" w:type="dxa"/>
          </w:tcPr>
          <w:p w:rsidR="003A09E1" w:rsidRDefault="00DC28AB" w:rsidP="00DC28AB">
            <w:pPr>
              <w:pStyle w:val="Section3Style"/>
              <w:ind w:left="981" w:hanging="624"/>
            </w:pPr>
            <w:r>
              <w:t>W</w:t>
            </w:r>
            <w:r w:rsidR="00475011">
              <w:t>es</w:t>
            </w:r>
            <w:r w:rsidR="00DA76E6">
              <w:t>ley</w:t>
            </w:r>
            <w:r w:rsidR="00475011">
              <w:t>’</w:t>
            </w:r>
            <w:r w:rsidR="00DA76E6">
              <w:t>s</w:t>
            </w:r>
            <w:r w:rsidR="00475011">
              <w:t xml:space="preserve"> employer deducts </w:t>
            </w:r>
            <w:r>
              <w:t>28% in pay-as-</w:t>
            </w:r>
            <w:r w:rsidR="00DA76E6">
              <w:t>you-go tax instalments from his</w:t>
            </w:r>
            <w:r>
              <w:t xml:space="preserve"> gross pay and also deducts $27.80 weekly in health fund payments. What is Wes</w:t>
            </w:r>
            <w:r w:rsidR="00DA76E6">
              <w:t>ley</w:t>
            </w:r>
            <w:r>
              <w:t>’</w:t>
            </w:r>
            <w:r w:rsidR="00DA76E6">
              <w:t>s</w:t>
            </w:r>
            <w:r>
              <w:t xml:space="preserve"> net weekly pay?</w:t>
            </w:r>
          </w:p>
          <w:p w:rsidR="00DC28AB" w:rsidRDefault="00DC28AB" w:rsidP="00DC28AB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DC28AB" w:rsidRDefault="00DC28AB" w:rsidP="00DC28AB">
            <w:pPr>
              <w:pStyle w:val="ShortAnswerStyle"/>
            </w:pPr>
            <w:r>
              <w:t>………………………………………………………………………………………………</w:t>
            </w:r>
          </w:p>
          <w:p w:rsidR="00DC28AB" w:rsidRDefault="00DC28AB" w:rsidP="00DC28AB">
            <w:pPr>
              <w:pStyle w:val="ShortAnswerStyle"/>
            </w:pPr>
          </w:p>
          <w:p w:rsidR="00DC28AB" w:rsidRPr="00D73A65" w:rsidRDefault="00DC28AB" w:rsidP="00DC28AB">
            <w:pPr>
              <w:pStyle w:val="Section3Style"/>
              <w:numPr>
                <w:ilvl w:val="0"/>
                <w:numId w:val="0"/>
              </w:numPr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1166" w:type="dxa"/>
          </w:tcPr>
          <w:p w:rsidR="003A09E1" w:rsidRPr="003A09E1" w:rsidRDefault="00DC28AB" w:rsidP="00C25037">
            <w:pPr>
              <w:jc w:val="center"/>
              <w:rPr>
                <w:rFonts w:ascii="Times New Roman" w:eastAsia="Calibri" w:hAnsi="Times New Roman" w:cs="Times New Roman"/>
                <w:b/>
              </w:rPr>
            </w:pPr>
            <w:r>
              <w:rPr>
                <w:rFonts w:ascii="Times New Roman" w:eastAsia="Calibri" w:hAnsi="Times New Roman" w:cs="Times New Roman"/>
                <w:b/>
              </w:rPr>
              <w:t>1</w:t>
            </w:r>
          </w:p>
        </w:tc>
      </w:tr>
      <w:tr w:rsidR="00403E55" w:rsidRPr="003A09E1" w:rsidTr="00475011">
        <w:trPr>
          <w:cantSplit/>
          <w:trHeight w:val="851"/>
        </w:trPr>
        <w:tc>
          <w:tcPr>
            <w:tcW w:w="567" w:type="dxa"/>
          </w:tcPr>
          <w:p w:rsidR="00403E55" w:rsidRPr="003A09E1" w:rsidRDefault="00403E55" w:rsidP="00403E55">
            <w:pPr>
              <w:contextualSpacing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77.</w:t>
            </w:r>
          </w:p>
        </w:tc>
        <w:tc>
          <w:tcPr>
            <w:tcW w:w="9007" w:type="dxa"/>
          </w:tcPr>
          <w:p w:rsidR="00403E55" w:rsidRDefault="00EC369E" w:rsidP="00403E55">
            <w:pPr>
              <w:pStyle w:val="Section3Style"/>
              <w:numPr>
                <w:ilvl w:val="0"/>
                <w:numId w:val="0"/>
              </w:numPr>
            </w:pPr>
            <w:r>
              <w:t xml:space="preserve">The points </w:t>
            </w:r>
            <w:r w:rsidR="00E040B6" w:rsidRPr="00E040B6">
              <w:rPr>
                <w:i/>
              </w:rPr>
              <w:t>A</w:t>
            </w:r>
            <w:r w:rsidR="00E040B6">
              <w:t xml:space="preserve"> (-7, 3) , </w:t>
            </w:r>
            <w:r w:rsidR="00E040B6" w:rsidRPr="00E040B6">
              <w:rPr>
                <w:i/>
              </w:rPr>
              <w:t>B</w:t>
            </w:r>
            <w:r w:rsidR="00E040B6">
              <w:t xml:space="preserve"> (3, 3), </w:t>
            </w:r>
            <w:r w:rsidR="00E040B6" w:rsidRPr="00E040B6">
              <w:rPr>
                <w:i/>
              </w:rPr>
              <w:t>C</w:t>
            </w:r>
            <w:r w:rsidR="00E040B6">
              <w:t xml:space="preserve"> (6, -4) and </w:t>
            </w:r>
            <w:r w:rsidR="00E040B6" w:rsidRPr="00E040B6">
              <w:rPr>
                <w:i/>
              </w:rPr>
              <w:t>D</w:t>
            </w:r>
            <w:r w:rsidR="00E040B6">
              <w:t xml:space="preserve"> (-4, -4) are plotted on the number plane below and joined to form a quadrilateral.</w:t>
            </w:r>
          </w:p>
          <w:p w:rsidR="00E040B6" w:rsidRDefault="00D332D0" w:rsidP="00403E55">
            <w:pPr>
              <w:pStyle w:val="Section3Style"/>
              <w:numPr>
                <w:ilvl w:val="0"/>
                <w:numId w:val="0"/>
              </w:numPr>
            </w:pPr>
            <w:r>
              <w:rPr>
                <w:noProof/>
                <w:lang w:eastAsia="en-AU"/>
              </w:rPr>
              <w:object w:dxaOrig="1440" w:dyaOrig="1440">
                <v:shape id="_x0000_s1380" type="#_x0000_t75" style="position:absolute;margin-left:59.4pt;margin-top:8.9pt;width:299.25pt;height:307.65pt;z-index:251790336;mso-position-horizontal-relative:text;mso-position-vertical-relative:text">
                  <v:imagedata r:id="rId320" o:title=""/>
                </v:shape>
                <o:OLEObject Type="Embed" ProgID="FXDraw.Graphic" ShapeID="_x0000_s1380" DrawAspect="Content" ObjectID="_1471897629" r:id="rId321"/>
              </w:object>
            </w:r>
          </w:p>
          <w:p w:rsidR="00EC369E" w:rsidRDefault="00EC369E" w:rsidP="00403E55">
            <w:pPr>
              <w:pStyle w:val="Section3Style"/>
              <w:numPr>
                <w:ilvl w:val="0"/>
                <w:numId w:val="0"/>
              </w:numPr>
            </w:pPr>
          </w:p>
          <w:p w:rsidR="00EC369E" w:rsidRDefault="00EC369E" w:rsidP="00403E55">
            <w:pPr>
              <w:pStyle w:val="Section3Style"/>
              <w:numPr>
                <w:ilvl w:val="0"/>
                <w:numId w:val="0"/>
              </w:numPr>
            </w:pPr>
          </w:p>
          <w:p w:rsidR="00EC369E" w:rsidRDefault="00EC369E" w:rsidP="00403E55">
            <w:pPr>
              <w:pStyle w:val="Section3Style"/>
              <w:numPr>
                <w:ilvl w:val="0"/>
                <w:numId w:val="0"/>
              </w:numPr>
            </w:pPr>
          </w:p>
          <w:p w:rsidR="00EC369E" w:rsidRDefault="00EC369E" w:rsidP="00403E55">
            <w:pPr>
              <w:pStyle w:val="Section3Style"/>
              <w:numPr>
                <w:ilvl w:val="0"/>
                <w:numId w:val="0"/>
              </w:numPr>
            </w:pPr>
          </w:p>
          <w:p w:rsidR="00EC369E" w:rsidRDefault="00EC369E" w:rsidP="00403E55">
            <w:pPr>
              <w:pStyle w:val="Section3Style"/>
              <w:numPr>
                <w:ilvl w:val="0"/>
                <w:numId w:val="0"/>
              </w:numPr>
            </w:pPr>
          </w:p>
          <w:p w:rsidR="00EC369E" w:rsidRDefault="00EC369E" w:rsidP="00403E55">
            <w:pPr>
              <w:pStyle w:val="Section3Style"/>
              <w:numPr>
                <w:ilvl w:val="0"/>
                <w:numId w:val="0"/>
              </w:numPr>
            </w:pPr>
          </w:p>
          <w:p w:rsidR="00EC369E" w:rsidRDefault="00EC369E" w:rsidP="00403E55">
            <w:pPr>
              <w:pStyle w:val="Section3Style"/>
              <w:numPr>
                <w:ilvl w:val="0"/>
                <w:numId w:val="0"/>
              </w:numPr>
            </w:pPr>
          </w:p>
          <w:p w:rsidR="00EC369E" w:rsidRDefault="00EC369E" w:rsidP="00403E55">
            <w:pPr>
              <w:pStyle w:val="Section3Style"/>
              <w:numPr>
                <w:ilvl w:val="0"/>
                <w:numId w:val="0"/>
              </w:numPr>
            </w:pPr>
          </w:p>
          <w:p w:rsidR="00EC369E" w:rsidRDefault="00EC369E" w:rsidP="00403E55">
            <w:pPr>
              <w:pStyle w:val="Section3Style"/>
              <w:numPr>
                <w:ilvl w:val="0"/>
                <w:numId w:val="0"/>
              </w:numPr>
            </w:pPr>
          </w:p>
          <w:p w:rsidR="00EC369E" w:rsidRDefault="00EC369E" w:rsidP="00403E55">
            <w:pPr>
              <w:pStyle w:val="Section3Style"/>
              <w:numPr>
                <w:ilvl w:val="0"/>
                <w:numId w:val="0"/>
              </w:numPr>
            </w:pPr>
          </w:p>
          <w:p w:rsidR="00EC369E" w:rsidRDefault="00EC369E" w:rsidP="00403E55">
            <w:pPr>
              <w:pStyle w:val="Section3Style"/>
              <w:numPr>
                <w:ilvl w:val="0"/>
                <w:numId w:val="0"/>
              </w:numPr>
            </w:pPr>
          </w:p>
          <w:p w:rsidR="00EC369E" w:rsidRDefault="00EC369E" w:rsidP="00403E55">
            <w:pPr>
              <w:pStyle w:val="Section3Style"/>
              <w:numPr>
                <w:ilvl w:val="0"/>
                <w:numId w:val="0"/>
              </w:numPr>
            </w:pPr>
          </w:p>
          <w:p w:rsidR="00EC369E" w:rsidRDefault="00EC369E" w:rsidP="00403E55">
            <w:pPr>
              <w:pStyle w:val="Section3Style"/>
              <w:numPr>
                <w:ilvl w:val="0"/>
                <w:numId w:val="0"/>
              </w:numPr>
            </w:pPr>
          </w:p>
          <w:p w:rsidR="00EC369E" w:rsidRDefault="00EC369E" w:rsidP="00403E55">
            <w:pPr>
              <w:pStyle w:val="Section3Style"/>
              <w:numPr>
                <w:ilvl w:val="0"/>
                <w:numId w:val="0"/>
              </w:numPr>
            </w:pPr>
          </w:p>
          <w:p w:rsidR="00EC369E" w:rsidRDefault="00EC369E" w:rsidP="00403E55">
            <w:pPr>
              <w:pStyle w:val="Section3Style"/>
              <w:numPr>
                <w:ilvl w:val="0"/>
                <w:numId w:val="0"/>
              </w:numPr>
            </w:pPr>
          </w:p>
          <w:p w:rsidR="00EC369E" w:rsidRDefault="00EC369E" w:rsidP="00403E55">
            <w:pPr>
              <w:pStyle w:val="Section3Style"/>
              <w:numPr>
                <w:ilvl w:val="0"/>
                <w:numId w:val="0"/>
              </w:numPr>
            </w:pPr>
          </w:p>
          <w:p w:rsidR="00EC369E" w:rsidRDefault="00EC369E" w:rsidP="00403E55">
            <w:pPr>
              <w:pStyle w:val="Section3Style"/>
              <w:numPr>
                <w:ilvl w:val="0"/>
                <w:numId w:val="0"/>
              </w:numPr>
            </w:pPr>
          </w:p>
          <w:p w:rsidR="00E040B6" w:rsidRDefault="00E040B6" w:rsidP="00403E55">
            <w:pPr>
              <w:pStyle w:val="Section3Style"/>
              <w:numPr>
                <w:ilvl w:val="0"/>
                <w:numId w:val="0"/>
              </w:numPr>
            </w:pPr>
          </w:p>
          <w:p w:rsidR="00E040B6" w:rsidRDefault="00E040B6" w:rsidP="00403E55">
            <w:pPr>
              <w:pStyle w:val="Section3Style"/>
              <w:numPr>
                <w:ilvl w:val="0"/>
                <w:numId w:val="0"/>
              </w:numPr>
            </w:pPr>
          </w:p>
          <w:p w:rsidR="00EC369E" w:rsidRDefault="00EC369E" w:rsidP="00403E55">
            <w:pPr>
              <w:pStyle w:val="Section3Style"/>
              <w:numPr>
                <w:ilvl w:val="0"/>
                <w:numId w:val="0"/>
              </w:numPr>
            </w:pPr>
          </w:p>
          <w:p w:rsidR="00EC369E" w:rsidRDefault="00EC369E" w:rsidP="00403E55">
            <w:pPr>
              <w:pStyle w:val="Section3Style"/>
              <w:numPr>
                <w:ilvl w:val="0"/>
                <w:numId w:val="0"/>
              </w:numPr>
            </w:pPr>
          </w:p>
          <w:p w:rsidR="00EC369E" w:rsidRDefault="00EC369E" w:rsidP="00403E55">
            <w:pPr>
              <w:pStyle w:val="Section3Style"/>
              <w:numPr>
                <w:ilvl w:val="0"/>
                <w:numId w:val="0"/>
              </w:numPr>
            </w:pPr>
          </w:p>
          <w:p w:rsidR="00EC369E" w:rsidRPr="00D73A65" w:rsidRDefault="00EC369E" w:rsidP="00403E55">
            <w:pPr>
              <w:pStyle w:val="Section3Style"/>
              <w:numPr>
                <w:ilvl w:val="0"/>
                <w:numId w:val="0"/>
              </w:numPr>
            </w:pPr>
          </w:p>
        </w:tc>
        <w:tc>
          <w:tcPr>
            <w:tcW w:w="1166" w:type="dxa"/>
          </w:tcPr>
          <w:p w:rsidR="00403E55" w:rsidRPr="003A09E1" w:rsidRDefault="00403E55" w:rsidP="00403E55">
            <w:pPr>
              <w:jc w:val="center"/>
              <w:rPr>
                <w:rFonts w:ascii="Times New Roman" w:eastAsia="Calibri" w:hAnsi="Times New Roman" w:cs="Times New Roman"/>
                <w:b/>
              </w:rPr>
            </w:pPr>
          </w:p>
        </w:tc>
      </w:tr>
      <w:tr w:rsidR="00403E55" w:rsidRPr="003A09E1" w:rsidTr="00475011">
        <w:trPr>
          <w:cantSplit/>
          <w:trHeight w:val="851"/>
        </w:trPr>
        <w:tc>
          <w:tcPr>
            <w:tcW w:w="567" w:type="dxa"/>
          </w:tcPr>
          <w:p w:rsidR="00403E55" w:rsidRPr="003A09E1" w:rsidRDefault="00403E55" w:rsidP="00403E55">
            <w:pPr>
              <w:ind w:left="57"/>
              <w:contextualSpacing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9007" w:type="dxa"/>
          </w:tcPr>
          <w:p w:rsidR="00403E55" w:rsidRDefault="00403E55" w:rsidP="00403E55">
            <w:pPr>
              <w:pStyle w:val="Section3Style"/>
              <w:numPr>
                <w:ilvl w:val="0"/>
                <w:numId w:val="0"/>
              </w:numPr>
            </w:pPr>
            <w:r>
              <w:t xml:space="preserve">      (a)    </w:t>
            </w:r>
            <w:r w:rsidR="00E040B6">
              <w:t xml:space="preserve">Explain why </w:t>
            </w:r>
            <w:r w:rsidR="00E040B6" w:rsidRPr="00E040B6">
              <w:rPr>
                <w:i/>
              </w:rPr>
              <w:t>AB</w:t>
            </w:r>
            <w:r w:rsidR="00E040B6">
              <w:t xml:space="preserve"> is parallel to </w:t>
            </w:r>
            <w:r w:rsidR="00E040B6" w:rsidRPr="00E040B6">
              <w:rPr>
                <w:i/>
              </w:rPr>
              <w:t>DC</w:t>
            </w:r>
            <w:r w:rsidR="00E040B6">
              <w:t>.</w:t>
            </w:r>
          </w:p>
          <w:p w:rsidR="00403E55" w:rsidRDefault="00403E55" w:rsidP="00403E55">
            <w:pPr>
              <w:pStyle w:val="Section3Style"/>
              <w:numPr>
                <w:ilvl w:val="0"/>
                <w:numId w:val="0"/>
              </w:numPr>
            </w:pPr>
          </w:p>
          <w:p w:rsidR="00403E55" w:rsidRDefault="00403E55" w:rsidP="00403E55">
            <w:pPr>
              <w:pStyle w:val="ShortAnswerStyle"/>
            </w:pPr>
            <w:r>
              <w:t>………………………………………………………………………………………………</w:t>
            </w:r>
          </w:p>
          <w:p w:rsidR="00403E55" w:rsidRDefault="00403E55" w:rsidP="00403E55">
            <w:pPr>
              <w:pStyle w:val="ShortAnswerStyle"/>
            </w:pPr>
          </w:p>
          <w:p w:rsidR="00403E55" w:rsidRPr="00D73A65" w:rsidRDefault="00403E55" w:rsidP="00403E55">
            <w:pPr>
              <w:pStyle w:val="Section3Style"/>
              <w:numPr>
                <w:ilvl w:val="0"/>
                <w:numId w:val="0"/>
              </w:numPr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1166" w:type="dxa"/>
          </w:tcPr>
          <w:p w:rsidR="00403E55" w:rsidRPr="003A09E1" w:rsidRDefault="00E040B6" w:rsidP="00403E55">
            <w:pPr>
              <w:jc w:val="center"/>
              <w:rPr>
                <w:rFonts w:ascii="Times New Roman" w:eastAsia="Calibri" w:hAnsi="Times New Roman" w:cs="Times New Roman"/>
                <w:b/>
              </w:rPr>
            </w:pPr>
            <w:r>
              <w:rPr>
                <w:rFonts w:ascii="Times New Roman" w:eastAsia="Calibri" w:hAnsi="Times New Roman" w:cs="Times New Roman"/>
                <w:b/>
              </w:rPr>
              <w:t>1</w:t>
            </w:r>
          </w:p>
        </w:tc>
      </w:tr>
      <w:tr w:rsidR="00403E55" w:rsidRPr="003A09E1" w:rsidTr="00475011">
        <w:trPr>
          <w:cantSplit/>
          <w:trHeight w:val="851"/>
        </w:trPr>
        <w:tc>
          <w:tcPr>
            <w:tcW w:w="567" w:type="dxa"/>
          </w:tcPr>
          <w:p w:rsidR="00403E55" w:rsidRPr="003A09E1" w:rsidRDefault="00403E55" w:rsidP="00403E55">
            <w:pPr>
              <w:ind w:left="57"/>
              <w:contextualSpacing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9007" w:type="dxa"/>
          </w:tcPr>
          <w:p w:rsidR="00403E55" w:rsidRDefault="00403E55" w:rsidP="00403E55">
            <w:pPr>
              <w:pStyle w:val="Section3Style"/>
              <w:numPr>
                <w:ilvl w:val="0"/>
                <w:numId w:val="0"/>
              </w:numPr>
            </w:pPr>
            <w:r>
              <w:t xml:space="preserve">      (b)    </w:t>
            </w:r>
            <w:r w:rsidR="00E040B6">
              <w:t xml:space="preserve">Find the gradient of </w:t>
            </w:r>
            <w:r w:rsidR="00E040B6" w:rsidRPr="00E040B6">
              <w:rPr>
                <w:i/>
              </w:rPr>
              <w:t>AD</w:t>
            </w:r>
            <w:r w:rsidR="00E040B6">
              <w:t xml:space="preserve"> and show that </w:t>
            </w:r>
            <w:r w:rsidR="00E040B6" w:rsidRPr="00E040B6">
              <w:rPr>
                <w:i/>
              </w:rPr>
              <w:t>AD</w:t>
            </w:r>
            <w:r w:rsidR="00E040B6">
              <w:t xml:space="preserve"> is parallel to </w:t>
            </w:r>
            <w:r w:rsidR="00E040B6" w:rsidRPr="00E040B6">
              <w:rPr>
                <w:i/>
              </w:rPr>
              <w:t>BC</w:t>
            </w:r>
            <w:r w:rsidR="00E040B6">
              <w:t>.</w:t>
            </w:r>
          </w:p>
          <w:p w:rsidR="00403E55" w:rsidRDefault="00403E55" w:rsidP="00403E55">
            <w:pPr>
              <w:pStyle w:val="Section3Style"/>
              <w:numPr>
                <w:ilvl w:val="0"/>
                <w:numId w:val="0"/>
              </w:numPr>
            </w:pPr>
          </w:p>
          <w:p w:rsidR="00403E55" w:rsidRDefault="00403E55" w:rsidP="00403E55">
            <w:pPr>
              <w:pStyle w:val="ShortAnswerStyle"/>
            </w:pPr>
            <w:r>
              <w:t>………………………………………………………………………………………………</w:t>
            </w:r>
          </w:p>
          <w:p w:rsidR="00403E55" w:rsidRDefault="00403E55" w:rsidP="00403E55">
            <w:pPr>
              <w:pStyle w:val="ShortAnswerStyle"/>
            </w:pPr>
          </w:p>
          <w:p w:rsidR="00403E55" w:rsidRPr="00D73A65" w:rsidRDefault="00403E55" w:rsidP="00403E55">
            <w:pPr>
              <w:pStyle w:val="Section3Style"/>
              <w:numPr>
                <w:ilvl w:val="0"/>
                <w:numId w:val="0"/>
              </w:numPr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1166" w:type="dxa"/>
          </w:tcPr>
          <w:p w:rsidR="00403E55" w:rsidRPr="003A09E1" w:rsidRDefault="00E040B6" w:rsidP="00403E55">
            <w:pPr>
              <w:jc w:val="center"/>
              <w:rPr>
                <w:rFonts w:ascii="Times New Roman" w:eastAsia="Calibri" w:hAnsi="Times New Roman" w:cs="Times New Roman"/>
                <w:b/>
              </w:rPr>
            </w:pPr>
            <w:r>
              <w:rPr>
                <w:rFonts w:ascii="Times New Roman" w:eastAsia="Calibri" w:hAnsi="Times New Roman" w:cs="Times New Roman"/>
                <w:b/>
              </w:rPr>
              <w:t>1</w:t>
            </w:r>
          </w:p>
        </w:tc>
      </w:tr>
      <w:tr w:rsidR="00E040B6" w:rsidRPr="003A09E1" w:rsidTr="00475011">
        <w:trPr>
          <w:cantSplit/>
          <w:trHeight w:val="851"/>
        </w:trPr>
        <w:tc>
          <w:tcPr>
            <w:tcW w:w="567" w:type="dxa"/>
          </w:tcPr>
          <w:p w:rsidR="00E040B6" w:rsidRPr="003A09E1" w:rsidRDefault="00E040B6" w:rsidP="00403E55">
            <w:pPr>
              <w:ind w:left="57"/>
              <w:contextualSpacing/>
              <w:rPr>
                <w:rFonts w:ascii="Times New Roman" w:eastAsia="Calibri" w:hAnsi="Times New Roman"/>
              </w:rPr>
            </w:pPr>
          </w:p>
        </w:tc>
        <w:tc>
          <w:tcPr>
            <w:tcW w:w="9007" w:type="dxa"/>
          </w:tcPr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  <w:r>
              <w:t xml:space="preserve">      (c)    Name the quadrilateral </w:t>
            </w:r>
            <w:r w:rsidRPr="00E040B6">
              <w:rPr>
                <w:i/>
              </w:rPr>
              <w:t>ABCD</w:t>
            </w:r>
            <w:r>
              <w:t>.</w:t>
            </w:r>
          </w:p>
          <w:p w:rsidR="00E040B6" w:rsidRDefault="00E040B6" w:rsidP="00E040B6">
            <w:pPr>
              <w:pStyle w:val="ShortAnswerStyle"/>
            </w:pP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1166" w:type="dxa"/>
          </w:tcPr>
          <w:p w:rsidR="00E040B6" w:rsidRPr="003A09E1" w:rsidRDefault="00E040B6" w:rsidP="00403E55">
            <w:pPr>
              <w:jc w:val="center"/>
              <w:rPr>
                <w:rFonts w:ascii="Times New Roman" w:eastAsia="Calibri" w:hAnsi="Times New Roman"/>
                <w:b/>
              </w:rPr>
            </w:pPr>
            <w:r>
              <w:rPr>
                <w:rFonts w:ascii="Times New Roman" w:eastAsia="Calibri" w:hAnsi="Times New Roman"/>
                <w:b/>
              </w:rPr>
              <w:t>1</w:t>
            </w:r>
          </w:p>
        </w:tc>
      </w:tr>
      <w:tr w:rsidR="00E040B6" w:rsidRPr="003A09E1" w:rsidTr="00475011">
        <w:trPr>
          <w:cantSplit/>
          <w:trHeight w:val="851"/>
        </w:trPr>
        <w:tc>
          <w:tcPr>
            <w:tcW w:w="567" w:type="dxa"/>
          </w:tcPr>
          <w:p w:rsidR="00E040B6" w:rsidRPr="003A09E1" w:rsidRDefault="00E040B6" w:rsidP="00E040B6">
            <w:pPr>
              <w:ind w:left="57"/>
              <w:contextualSpacing/>
              <w:rPr>
                <w:rFonts w:ascii="Times New Roman" w:eastAsia="Calibri" w:hAnsi="Times New Roman"/>
              </w:rPr>
            </w:pPr>
          </w:p>
        </w:tc>
        <w:tc>
          <w:tcPr>
            <w:tcW w:w="9007" w:type="dxa"/>
          </w:tcPr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  <w:r>
              <w:t xml:space="preserve">      (d)    Find the area of the quadrilateral </w:t>
            </w:r>
            <w:r w:rsidRPr="00E040B6">
              <w:rPr>
                <w:i/>
              </w:rPr>
              <w:t>ABCD</w:t>
            </w:r>
            <w:r>
              <w:t>.</w:t>
            </w: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</w:p>
          <w:p w:rsidR="00E040B6" w:rsidRDefault="00E040B6" w:rsidP="00E040B6">
            <w:pPr>
              <w:pStyle w:val="ShortAnswerStyle"/>
            </w:pPr>
            <w:r>
              <w:t>………………………………………………………………………………………………</w:t>
            </w:r>
          </w:p>
          <w:p w:rsidR="00E040B6" w:rsidRDefault="00E040B6" w:rsidP="00E040B6">
            <w:pPr>
              <w:pStyle w:val="ShortAnswerStyle"/>
            </w:pP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1166" w:type="dxa"/>
          </w:tcPr>
          <w:p w:rsidR="00E040B6" w:rsidRPr="003A09E1" w:rsidRDefault="00E040B6" w:rsidP="00E040B6">
            <w:pPr>
              <w:jc w:val="center"/>
              <w:rPr>
                <w:rFonts w:ascii="Times New Roman" w:eastAsia="Calibri" w:hAnsi="Times New Roman"/>
                <w:b/>
              </w:rPr>
            </w:pPr>
            <w:r>
              <w:rPr>
                <w:rFonts w:ascii="Times New Roman" w:eastAsia="Calibri" w:hAnsi="Times New Roman"/>
                <w:b/>
              </w:rPr>
              <w:t>1</w:t>
            </w:r>
          </w:p>
        </w:tc>
      </w:tr>
      <w:tr w:rsidR="00E040B6" w:rsidRPr="00A417C8" w:rsidTr="00475011">
        <w:trPr>
          <w:cantSplit/>
          <w:trHeight w:val="851"/>
        </w:trPr>
        <w:tc>
          <w:tcPr>
            <w:tcW w:w="567" w:type="dxa"/>
          </w:tcPr>
          <w:p w:rsidR="00E040B6" w:rsidRPr="00A417C8" w:rsidRDefault="00E040B6" w:rsidP="00E040B6">
            <w:pPr>
              <w:contextualSpacing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78.</w:t>
            </w:r>
          </w:p>
        </w:tc>
        <w:tc>
          <w:tcPr>
            <w:tcW w:w="9007" w:type="dxa"/>
          </w:tcPr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  <w:ind w:right="3686"/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661312" behindDoc="0" locked="0" layoutInCell="1" allowOverlap="1" wp14:anchorId="3FE45838" wp14:editId="361942D9">
                  <wp:simplePos x="0" y="0"/>
                  <wp:positionH relativeFrom="column">
                    <wp:posOffset>3678555</wp:posOffset>
                  </wp:positionH>
                  <wp:positionV relativeFrom="paragraph">
                    <wp:posOffset>-3175</wp:posOffset>
                  </wp:positionV>
                  <wp:extent cx="1897380" cy="1059815"/>
                  <wp:effectExtent l="0" t="0" r="7620" b="6985"/>
                  <wp:wrapNone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Silos shutterstock_66675382.jpg"/>
                          <pic:cNvPicPr/>
                        </pic:nvPicPr>
                        <pic:blipFill rotWithShape="1">
                          <a:blip r:embed="rId3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905" t="29069" r="3394"/>
                          <a:stretch/>
                        </pic:blipFill>
                        <pic:spPr bwMode="auto">
                          <a:xfrm>
                            <a:off x="0" y="0"/>
                            <a:ext cx="1897380" cy="1059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The four grain silos shown are cylindrical.  Each is 25 metres high and has a diameter of 12 metres.</w:t>
            </w: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</w:p>
          <w:p w:rsidR="00E040B6" w:rsidRPr="00D73A65" w:rsidRDefault="00E040B6" w:rsidP="00E040B6">
            <w:pPr>
              <w:pStyle w:val="Section3Style"/>
              <w:numPr>
                <w:ilvl w:val="0"/>
                <w:numId w:val="0"/>
              </w:numPr>
            </w:pPr>
          </w:p>
        </w:tc>
        <w:tc>
          <w:tcPr>
            <w:tcW w:w="1166" w:type="dxa"/>
          </w:tcPr>
          <w:p w:rsidR="00E040B6" w:rsidRPr="00A417C8" w:rsidRDefault="00E040B6" w:rsidP="00E040B6">
            <w:pPr>
              <w:jc w:val="center"/>
              <w:rPr>
                <w:rFonts w:ascii="Times New Roman" w:hAnsi="Times New Roman" w:cs="Times New Roman"/>
                <w:b/>
              </w:rPr>
            </w:pPr>
          </w:p>
        </w:tc>
      </w:tr>
      <w:tr w:rsidR="00E040B6" w:rsidRPr="00A417C8" w:rsidTr="00475011">
        <w:trPr>
          <w:cantSplit/>
          <w:trHeight w:val="851"/>
        </w:trPr>
        <w:tc>
          <w:tcPr>
            <w:tcW w:w="567" w:type="dxa"/>
          </w:tcPr>
          <w:p w:rsidR="00E040B6" w:rsidRPr="00A417C8" w:rsidRDefault="00E040B6" w:rsidP="00E040B6">
            <w:pPr>
              <w:ind w:left="57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9007" w:type="dxa"/>
          </w:tcPr>
          <w:p w:rsidR="00E040B6" w:rsidRDefault="00C3787C" w:rsidP="00E040B6">
            <w:pPr>
              <w:pStyle w:val="Section3Style"/>
              <w:numPr>
                <w:ilvl w:val="0"/>
                <w:numId w:val="36"/>
              </w:numPr>
            </w:pPr>
            <w:r>
              <w:t>Calculate the volume</w:t>
            </w:r>
            <w:r w:rsidR="00E040B6">
              <w:t xml:space="preserve"> of one silo</w:t>
            </w:r>
            <w:r>
              <w:t xml:space="preserve"> (to the nearest 10 m</w:t>
            </w:r>
            <w:r w:rsidRPr="00C3787C">
              <w:rPr>
                <w:vertAlign w:val="superscript"/>
              </w:rPr>
              <w:t>3</w:t>
            </w:r>
            <w:r>
              <w:t>)</w:t>
            </w:r>
            <w:r w:rsidR="00E040B6">
              <w:t>.</w:t>
            </w: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  <w:ind w:left="864"/>
            </w:pPr>
          </w:p>
          <w:p w:rsidR="00E040B6" w:rsidRDefault="00E040B6" w:rsidP="00E040B6">
            <w:pPr>
              <w:pStyle w:val="ShortAnswerStyle"/>
            </w:pPr>
            <w:r>
              <w:t>………………………………………………………………………………………………</w:t>
            </w:r>
          </w:p>
          <w:p w:rsidR="00E040B6" w:rsidRDefault="00E040B6" w:rsidP="00E040B6">
            <w:pPr>
              <w:pStyle w:val="ShortAnswerStyle"/>
            </w:pPr>
          </w:p>
          <w:p w:rsidR="00E040B6" w:rsidRPr="00D73A65" w:rsidRDefault="00E040B6" w:rsidP="00E040B6">
            <w:pPr>
              <w:pStyle w:val="Section3Style"/>
              <w:numPr>
                <w:ilvl w:val="0"/>
                <w:numId w:val="0"/>
              </w:numPr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1166" w:type="dxa"/>
          </w:tcPr>
          <w:p w:rsidR="00E040B6" w:rsidRPr="00A417C8" w:rsidRDefault="00E040B6" w:rsidP="00E040B6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1</w:t>
            </w:r>
          </w:p>
        </w:tc>
      </w:tr>
      <w:tr w:rsidR="00E040B6" w:rsidRPr="00A417C8" w:rsidTr="00475011">
        <w:trPr>
          <w:cantSplit/>
          <w:trHeight w:val="851"/>
        </w:trPr>
        <w:tc>
          <w:tcPr>
            <w:tcW w:w="567" w:type="dxa"/>
          </w:tcPr>
          <w:p w:rsidR="00E040B6" w:rsidRPr="00A417C8" w:rsidRDefault="00E040B6" w:rsidP="00E040B6">
            <w:pPr>
              <w:ind w:left="57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9007" w:type="dxa"/>
          </w:tcPr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  <w:ind w:left="720" w:hanging="360"/>
            </w:pPr>
            <w:r>
              <w:t>(b)   A conveyor belt can deliver grain to the silos at a rate of 0.5 m</w:t>
            </w:r>
            <w:r w:rsidRPr="00E25C26">
              <w:rPr>
                <w:vertAlign w:val="superscript"/>
              </w:rPr>
              <w:t>3</w:t>
            </w:r>
            <w:r>
              <w:t>/s.</w:t>
            </w: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  <w:ind w:left="720" w:hanging="360"/>
            </w:pPr>
            <w:r>
              <w:t xml:space="preserve">       How long would it take to fill the four silos, from empty (</w:t>
            </w:r>
            <w:r w:rsidR="00622581">
              <w:t xml:space="preserve">to the </w:t>
            </w:r>
            <w:r>
              <w:t>nearest half hour)?</w:t>
            </w: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</w:p>
          <w:p w:rsidR="00E040B6" w:rsidRDefault="00E040B6" w:rsidP="00E040B6">
            <w:pPr>
              <w:pStyle w:val="ShortAnswerStyle"/>
            </w:pPr>
            <w:r>
              <w:t>………………………………………………………………………………………………</w:t>
            </w:r>
          </w:p>
          <w:p w:rsidR="00E040B6" w:rsidRDefault="00E040B6" w:rsidP="00E040B6">
            <w:pPr>
              <w:pStyle w:val="ShortAnswerStyle"/>
            </w:pPr>
          </w:p>
          <w:p w:rsidR="00E040B6" w:rsidRPr="00D73A65" w:rsidRDefault="00E040B6" w:rsidP="00E040B6">
            <w:pPr>
              <w:pStyle w:val="Section3Style"/>
              <w:numPr>
                <w:ilvl w:val="0"/>
                <w:numId w:val="0"/>
              </w:numPr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1166" w:type="dxa"/>
          </w:tcPr>
          <w:p w:rsidR="00E040B6" w:rsidRPr="00A417C8" w:rsidRDefault="00E040B6" w:rsidP="00E040B6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2</w:t>
            </w:r>
          </w:p>
        </w:tc>
      </w:tr>
      <w:tr w:rsidR="00E040B6" w:rsidRPr="00A417C8" w:rsidTr="00475011">
        <w:trPr>
          <w:cantSplit/>
          <w:trHeight w:val="851"/>
        </w:trPr>
        <w:tc>
          <w:tcPr>
            <w:tcW w:w="567" w:type="dxa"/>
          </w:tcPr>
          <w:p w:rsidR="00E040B6" w:rsidRPr="00A417C8" w:rsidRDefault="00E040B6" w:rsidP="00E040B6">
            <w:pPr>
              <w:contextualSpacing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79.</w:t>
            </w:r>
          </w:p>
        </w:tc>
        <w:tc>
          <w:tcPr>
            <w:tcW w:w="9007" w:type="dxa"/>
          </w:tcPr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  <w:ind w:right="3686"/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663360" behindDoc="0" locked="0" layoutInCell="1" allowOverlap="1" wp14:anchorId="02265348" wp14:editId="13559979">
                  <wp:simplePos x="0" y="0"/>
                  <wp:positionH relativeFrom="column">
                    <wp:posOffset>3488055</wp:posOffset>
                  </wp:positionH>
                  <wp:positionV relativeFrom="paragraph">
                    <wp:posOffset>12065</wp:posOffset>
                  </wp:positionV>
                  <wp:extent cx="2087880" cy="1101101"/>
                  <wp:effectExtent l="0" t="0" r="7620" b="3810"/>
                  <wp:wrapNone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helicopter shutterstock_80541010.jpg"/>
                          <pic:cNvPicPr/>
                        </pic:nvPicPr>
                        <pic:blipFill rotWithShape="1">
                          <a:blip r:embed="rId3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50" t="3874" r="7500" b="17360"/>
                          <a:stretch/>
                        </pic:blipFill>
                        <pic:spPr bwMode="auto">
                          <a:xfrm>
                            <a:off x="0" y="0"/>
                            <a:ext cx="2098290" cy="11065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A helicopter picks up a patient from an accident </w:t>
            </w:r>
            <w:r w:rsidRPr="004627B9">
              <w:rPr>
                <w:i/>
              </w:rPr>
              <w:t>A</w:t>
            </w:r>
            <w:r>
              <w:t xml:space="preserve"> and flies 32.8 km on a bearing of 226</w:t>
            </w:r>
            <w:r w:rsidRPr="009B27A9">
              <w:rPr>
                <w:vertAlign w:val="superscript"/>
              </w:rPr>
              <w:t>o</w:t>
            </w:r>
            <w:r>
              <w:t xml:space="preserve"> to land on a hospital helipad </w:t>
            </w:r>
            <w:r w:rsidRPr="004627B9">
              <w:rPr>
                <w:i/>
              </w:rPr>
              <w:t>H</w:t>
            </w:r>
            <w:r>
              <w:t>.</w:t>
            </w: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  <w:ind w:right="3686"/>
            </w:pPr>
          </w:p>
          <w:p w:rsidR="00E040B6" w:rsidRPr="00D73A65" w:rsidRDefault="00E040B6" w:rsidP="00E040B6">
            <w:pPr>
              <w:pStyle w:val="Section3Style"/>
              <w:numPr>
                <w:ilvl w:val="0"/>
                <w:numId w:val="0"/>
              </w:numPr>
              <w:ind w:right="3686"/>
            </w:pPr>
            <w:r>
              <w:t xml:space="preserve">An ambulance leaves the same accident and drives due south to an intersection </w:t>
            </w:r>
            <w:r w:rsidRPr="004627B9">
              <w:rPr>
                <w:i/>
              </w:rPr>
              <w:t>I</w:t>
            </w:r>
            <w:r>
              <w:t>, and then due west to the hospital.</w:t>
            </w:r>
          </w:p>
        </w:tc>
        <w:tc>
          <w:tcPr>
            <w:tcW w:w="1166" w:type="dxa"/>
          </w:tcPr>
          <w:p w:rsidR="00E040B6" w:rsidRPr="00A417C8" w:rsidRDefault="00E040B6" w:rsidP="00E040B6">
            <w:pPr>
              <w:jc w:val="center"/>
              <w:rPr>
                <w:rFonts w:ascii="Times New Roman" w:hAnsi="Times New Roman" w:cs="Times New Roman"/>
                <w:b/>
              </w:rPr>
            </w:pPr>
          </w:p>
        </w:tc>
      </w:tr>
      <w:tr w:rsidR="00E040B6" w:rsidRPr="00A417C8" w:rsidTr="00475011">
        <w:trPr>
          <w:cantSplit/>
          <w:trHeight w:val="851"/>
        </w:trPr>
        <w:tc>
          <w:tcPr>
            <w:tcW w:w="567" w:type="dxa"/>
          </w:tcPr>
          <w:p w:rsidR="00E040B6" w:rsidRPr="00A417C8" w:rsidRDefault="00E040B6" w:rsidP="00E040B6">
            <w:pPr>
              <w:ind w:left="57"/>
              <w:contextualSpacing/>
              <w:rPr>
                <w:rFonts w:ascii="Times New Roman" w:hAnsi="Times New Roman"/>
              </w:rPr>
            </w:pPr>
          </w:p>
        </w:tc>
        <w:tc>
          <w:tcPr>
            <w:tcW w:w="9007" w:type="dxa"/>
          </w:tcPr>
          <w:p w:rsidR="00E040B6" w:rsidRDefault="00D332D0" w:rsidP="00E040B6">
            <w:pPr>
              <w:pStyle w:val="Section3Style"/>
              <w:numPr>
                <w:ilvl w:val="0"/>
                <w:numId w:val="0"/>
              </w:numPr>
              <w:ind w:left="720" w:right="4536" w:hanging="720"/>
            </w:pPr>
            <w:r>
              <w:rPr>
                <w:noProof/>
                <w:lang w:eastAsia="en-AU"/>
              </w:rPr>
              <w:object w:dxaOrig="1440" w:dyaOrig="1440">
                <v:shape id="_x0000_s1383" type="#_x0000_t75" style="position:absolute;left:0;text-align:left;margin-left:240.45pt;margin-top:2.4pt;width:153.85pt;height:164pt;z-index:251793408;mso-position-horizontal-relative:text;mso-position-vertical-relative:text">
                  <v:imagedata r:id="rId324" o:title=""/>
                </v:shape>
                <o:OLEObject Type="Embed" ProgID="FXDraw.Graphic" ShapeID="_x0000_s1383" DrawAspect="Content" ObjectID="_1471897630" r:id="rId325"/>
              </w:object>
            </w:r>
            <w:r w:rsidR="00E040B6">
              <w:t xml:space="preserve">      (a)    Complete the diagram shown, using the information provided.</w:t>
            </w: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</w:p>
          <w:p w:rsidR="00E040B6" w:rsidRPr="00D73A65" w:rsidRDefault="00E040B6" w:rsidP="00E040B6">
            <w:pPr>
              <w:pStyle w:val="Section3Style"/>
              <w:numPr>
                <w:ilvl w:val="0"/>
                <w:numId w:val="0"/>
              </w:numPr>
            </w:pPr>
          </w:p>
        </w:tc>
        <w:tc>
          <w:tcPr>
            <w:tcW w:w="1166" w:type="dxa"/>
          </w:tcPr>
          <w:p w:rsidR="00E040B6" w:rsidRPr="00A417C8" w:rsidRDefault="00E040B6" w:rsidP="00E040B6">
            <w:pPr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1</w:t>
            </w:r>
          </w:p>
        </w:tc>
      </w:tr>
      <w:tr w:rsidR="00E040B6" w:rsidRPr="00A417C8" w:rsidTr="00475011">
        <w:trPr>
          <w:cantSplit/>
          <w:trHeight w:val="851"/>
        </w:trPr>
        <w:tc>
          <w:tcPr>
            <w:tcW w:w="567" w:type="dxa"/>
          </w:tcPr>
          <w:p w:rsidR="00E040B6" w:rsidRPr="00A417C8" w:rsidRDefault="00E040B6" w:rsidP="00E040B6">
            <w:pPr>
              <w:ind w:left="57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9007" w:type="dxa"/>
          </w:tcPr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  <w:r>
              <w:t xml:space="preserve">      (b)  How far does the ambulance travel going from the accident </w:t>
            </w:r>
            <w:r w:rsidRPr="004627B9">
              <w:rPr>
                <w:i/>
              </w:rPr>
              <w:t>A</w:t>
            </w:r>
            <w:r>
              <w:t xml:space="preserve"> to the intersection </w:t>
            </w:r>
            <w:r w:rsidRPr="004627B9">
              <w:rPr>
                <w:i/>
              </w:rPr>
              <w:t>I</w:t>
            </w:r>
            <w:r>
              <w:rPr>
                <w:i/>
              </w:rPr>
              <w:t xml:space="preserve"> </w:t>
            </w:r>
            <w:r>
              <w:t>?</w:t>
            </w: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</w:p>
          <w:p w:rsidR="00E040B6" w:rsidRDefault="00E040B6" w:rsidP="00E040B6">
            <w:pPr>
              <w:pStyle w:val="ShortAnswerStyle"/>
            </w:pPr>
            <w:r>
              <w:t>………………………………………………………………………………………………</w:t>
            </w:r>
          </w:p>
          <w:p w:rsidR="00E040B6" w:rsidRDefault="00E040B6" w:rsidP="00E040B6">
            <w:pPr>
              <w:pStyle w:val="ShortAnswerStyle"/>
            </w:pPr>
          </w:p>
          <w:p w:rsidR="00E040B6" w:rsidRPr="00D73A65" w:rsidRDefault="00E040B6" w:rsidP="00E040B6">
            <w:pPr>
              <w:pStyle w:val="Section3Style"/>
              <w:numPr>
                <w:ilvl w:val="0"/>
                <w:numId w:val="0"/>
              </w:numPr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1166" w:type="dxa"/>
          </w:tcPr>
          <w:p w:rsidR="00E040B6" w:rsidRPr="00A417C8" w:rsidRDefault="00E040B6" w:rsidP="00E040B6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1</w:t>
            </w:r>
          </w:p>
        </w:tc>
      </w:tr>
      <w:tr w:rsidR="00E040B6" w:rsidRPr="00A417C8" w:rsidTr="00475011">
        <w:trPr>
          <w:cantSplit/>
          <w:trHeight w:val="851"/>
        </w:trPr>
        <w:tc>
          <w:tcPr>
            <w:tcW w:w="567" w:type="dxa"/>
          </w:tcPr>
          <w:p w:rsidR="00E040B6" w:rsidRPr="00A417C8" w:rsidRDefault="00E040B6" w:rsidP="00E040B6">
            <w:pPr>
              <w:ind w:left="57"/>
              <w:contextualSpacing/>
              <w:rPr>
                <w:rFonts w:ascii="Times New Roman" w:hAnsi="Times New Roman"/>
              </w:rPr>
            </w:pPr>
          </w:p>
        </w:tc>
        <w:tc>
          <w:tcPr>
            <w:tcW w:w="9007" w:type="dxa"/>
          </w:tcPr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  <w:r>
              <w:t xml:space="preserve">      (c)    How much further does the ambulance travel, compared to the helicopter.</w:t>
            </w: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</w:p>
          <w:p w:rsidR="00E040B6" w:rsidRDefault="00E040B6" w:rsidP="00E040B6">
            <w:pPr>
              <w:pStyle w:val="ShortAnswerStyle"/>
            </w:pPr>
            <w:r>
              <w:t>………………………………………………………………………………………………</w:t>
            </w:r>
          </w:p>
          <w:p w:rsidR="00E040B6" w:rsidRDefault="00E040B6" w:rsidP="00E040B6">
            <w:pPr>
              <w:pStyle w:val="ShortAnswerStyle"/>
            </w:pP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1166" w:type="dxa"/>
          </w:tcPr>
          <w:p w:rsidR="00E040B6" w:rsidRDefault="00E040B6" w:rsidP="00E040B6">
            <w:pPr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2</w:t>
            </w:r>
          </w:p>
        </w:tc>
      </w:tr>
      <w:tr w:rsidR="00E040B6" w:rsidRPr="00A417C8" w:rsidTr="00475011">
        <w:trPr>
          <w:cantSplit/>
          <w:trHeight w:val="851"/>
        </w:trPr>
        <w:tc>
          <w:tcPr>
            <w:tcW w:w="567" w:type="dxa"/>
          </w:tcPr>
          <w:p w:rsidR="00E040B6" w:rsidRPr="00A417C8" w:rsidRDefault="00E040B6" w:rsidP="00E040B6">
            <w:pPr>
              <w:contextualSpacing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80.</w:t>
            </w:r>
          </w:p>
        </w:tc>
        <w:tc>
          <w:tcPr>
            <w:tcW w:w="9007" w:type="dxa"/>
          </w:tcPr>
          <w:p w:rsidR="00E040B6" w:rsidRDefault="00666AF9" w:rsidP="00E040B6">
            <w:pPr>
              <w:pStyle w:val="Section3Style"/>
              <w:numPr>
                <w:ilvl w:val="0"/>
                <w:numId w:val="0"/>
              </w:numPr>
            </w:pPr>
            <w:r>
              <w:t xml:space="preserve">Ariel rolls a pair of dice as a part of a board game. </w:t>
            </w:r>
          </w:p>
          <w:p w:rsidR="00666AF9" w:rsidRDefault="00666AF9" w:rsidP="00E040B6">
            <w:pPr>
              <w:pStyle w:val="Section3Style"/>
              <w:numPr>
                <w:ilvl w:val="0"/>
                <w:numId w:val="0"/>
              </w:numPr>
            </w:pPr>
            <w:r>
              <w:t>She records the possible outcomes in the table below.</w:t>
            </w:r>
          </w:p>
          <w:p w:rsidR="00666AF9" w:rsidRDefault="00666AF9" w:rsidP="00E040B6">
            <w:pPr>
              <w:pStyle w:val="Section3Style"/>
              <w:numPr>
                <w:ilvl w:val="0"/>
                <w:numId w:val="0"/>
              </w:numPr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649024" behindDoc="0" locked="0" layoutInCell="1" allowOverlap="1" wp14:anchorId="13BCAC30" wp14:editId="48267811">
                  <wp:simplePos x="0" y="0"/>
                  <wp:positionH relativeFrom="column">
                    <wp:posOffset>3264535</wp:posOffset>
                  </wp:positionH>
                  <wp:positionV relativeFrom="paragraph">
                    <wp:posOffset>137795</wp:posOffset>
                  </wp:positionV>
                  <wp:extent cx="2265607" cy="1706880"/>
                  <wp:effectExtent l="0" t="0" r="1905" b="7620"/>
                  <wp:wrapNone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Dice Game shutterstock_148172030.jpg"/>
                          <pic:cNvPicPr/>
                        </pic:nvPicPr>
                        <pic:blipFill rotWithShape="1">
                          <a:blip r:embed="rId3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99" t="26000" r="2250" b="4500"/>
                          <a:stretch/>
                        </pic:blipFill>
                        <pic:spPr bwMode="auto">
                          <a:xfrm>
                            <a:off x="0" y="0"/>
                            <a:ext cx="2265607" cy="1706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680"/>
              <w:gridCol w:w="680"/>
              <w:gridCol w:w="680"/>
              <w:gridCol w:w="680"/>
              <w:gridCol w:w="680"/>
              <w:gridCol w:w="680"/>
              <w:gridCol w:w="680"/>
            </w:tblGrid>
            <w:tr w:rsidR="00666AF9" w:rsidTr="00666AF9">
              <w:tc>
                <w:tcPr>
                  <w:tcW w:w="680" w:type="dxa"/>
                </w:tcPr>
                <w:p w:rsidR="00666AF9" w:rsidRDefault="00666AF9" w:rsidP="00E040B6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680" w:type="dxa"/>
                </w:tcPr>
                <w:p w:rsidR="00666AF9" w:rsidRPr="00666AF9" w:rsidRDefault="00666AF9" w:rsidP="00666AF9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  <w:r w:rsidRPr="00666AF9">
                    <w:rPr>
                      <w:b/>
                    </w:rPr>
                    <w:t>1</w:t>
                  </w:r>
                </w:p>
              </w:tc>
              <w:tc>
                <w:tcPr>
                  <w:tcW w:w="680" w:type="dxa"/>
                </w:tcPr>
                <w:p w:rsidR="00666AF9" w:rsidRPr="00666AF9" w:rsidRDefault="00666AF9" w:rsidP="00666AF9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  <w:r w:rsidRPr="00666AF9">
                    <w:rPr>
                      <w:b/>
                    </w:rPr>
                    <w:t>2</w:t>
                  </w:r>
                </w:p>
              </w:tc>
              <w:tc>
                <w:tcPr>
                  <w:tcW w:w="680" w:type="dxa"/>
                </w:tcPr>
                <w:p w:rsidR="00666AF9" w:rsidRPr="00666AF9" w:rsidRDefault="00666AF9" w:rsidP="00666AF9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  <w:r w:rsidRPr="00666AF9">
                    <w:rPr>
                      <w:b/>
                    </w:rPr>
                    <w:t>3</w:t>
                  </w:r>
                </w:p>
              </w:tc>
              <w:tc>
                <w:tcPr>
                  <w:tcW w:w="680" w:type="dxa"/>
                </w:tcPr>
                <w:p w:rsidR="00666AF9" w:rsidRPr="00666AF9" w:rsidRDefault="00666AF9" w:rsidP="00666AF9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  <w:r w:rsidRPr="00666AF9">
                    <w:rPr>
                      <w:b/>
                    </w:rPr>
                    <w:t>4</w:t>
                  </w:r>
                </w:p>
              </w:tc>
              <w:tc>
                <w:tcPr>
                  <w:tcW w:w="680" w:type="dxa"/>
                </w:tcPr>
                <w:p w:rsidR="00666AF9" w:rsidRPr="00666AF9" w:rsidRDefault="00666AF9" w:rsidP="00666AF9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  <w:r w:rsidRPr="00666AF9">
                    <w:rPr>
                      <w:b/>
                    </w:rPr>
                    <w:t>5</w:t>
                  </w:r>
                </w:p>
              </w:tc>
              <w:tc>
                <w:tcPr>
                  <w:tcW w:w="680" w:type="dxa"/>
                </w:tcPr>
                <w:p w:rsidR="00666AF9" w:rsidRPr="00666AF9" w:rsidRDefault="00666AF9" w:rsidP="00666AF9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  <w:r w:rsidRPr="00666AF9">
                    <w:rPr>
                      <w:b/>
                    </w:rPr>
                    <w:t>6</w:t>
                  </w:r>
                </w:p>
              </w:tc>
            </w:tr>
            <w:tr w:rsidR="00666AF9" w:rsidTr="00666AF9">
              <w:tc>
                <w:tcPr>
                  <w:tcW w:w="680" w:type="dxa"/>
                </w:tcPr>
                <w:p w:rsidR="00666AF9" w:rsidRPr="00666AF9" w:rsidRDefault="00666AF9" w:rsidP="00666AF9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  <w:r w:rsidRPr="00666AF9">
                    <w:rPr>
                      <w:b/>
                    </w:rPr>
                    <w:t>1</w:t>
                  </w:r>
                </w:p>
              </w:tc>
              <w:tc>
                <w:tcPr>
                  <w:tcW w:w="680" w:type="dxa"/>
                </w:tcPr>
                <w:p w:rsidR="00666AF9" w:rsidRDefault="00666AF9" w:rsidP="00E040B6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1, 1</w:t>
                  </w:r>
                </w:p>
              </w:tc>
              <w:tc>
                <w:tcPr>
                  <w:tcW w:w="680" w:type="dxa"/>
                </w:tcPr>
                <w:p w:rsidR="00666AF9" w:rsidRDefault="00666AF9" w:rsidP="00E040B6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1, 2</w:t>
                  </w:r>
                </w:p>
              </w:tc>
              <w:tc>
                <w:tcPr>
                  <w:tcW w:w="680" w:type="dxa"/>
                </w:tcPr>
                <w:p w:rsidR="00666AF9" w:rsidRDefault="00666AF9" w:rsidP="00E040B6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1, 3</w:t>
                  </w:r>
                </w:p>
              </w:tc>
              <w:tc>
                <w:tcPr>
                  <w:tcW w:w="680" w:type="dxa"/>
                </w:tcPr>
                <w:p w:rsidR="00666AF9" w:rsidRDefault="00666AF9" w:rsidP="00E040B6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1, 4</w:t>
                  </w:r>
                </w:p>
              </w:tc>
              <w:tc>
                <w:tcPr>
                  <w:tcW w:w="680" w:type="dxa"/>
                </w:tcPr>
                <w:p w:rsidR="00666AF9" w:rsidRDefault="00666AF9" w:rsidP="00E040B6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1, 5</w:t>
                  </w:r>
                </w:p>
              </w:tc>
              <w:tc>
                <w:tcPr>
                  <w:tcW w:w="680" w:type="dxa"/>
                </w:tcPr>
                <w:p w:rsidR="00666AF9" w:rsidRDefault="00666AF9" w:rsidP="00E040B6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1, 6</w:t>
                  </w:r>
                </w:p>
              </w:tc>
            </w:tr>
            <w:tr w:rsidR="00666AF9" w:rsidTr="00666AF9">
              <w:tc>
                <w:tcPr>
                  <w:tcW w:w="680" w:type="dxa"/>
                </w:tcPr>
                <w:p w:rsidR="00666AF9" w:rsidRPr="00666AF9" w:rsidRDefault="00666AF9" w:rsidP="00666AF9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  <w:r w:rsidRPr="00666AF9">
                    <w:rPr>
                      <w:b/>
                    </w:rPr>
                    <w:t>2</w:t>
                  </w:r>
                </w:p>
              </w:tc>
              <w:tc>
                <w:tcPr>
                  <w:tcW w:w="680" w:type="dxa"/>
                </w:tcPr>
                <w:p w:rsidR="00666AF9" w:rsidRDefault="00666AF9" w:rsidP="00666AF9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2, 1</w:t>
                  </w:r>
                </w:p>
              </w:tc>
              <w:tc>
                <w:tcPr>
                  <w:tcW w:w="680" w:type="dxa"/>
                </w:tcPr>
                <w:p w:rsidR="00666AF9" w:rsidRDefault="00666AF9" w:rsidP="00666AF9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2, 2</w:t>
                  </w:r>
                </w:p>
              </w:tc>
              <w:tc>
                <w:tcPr>
                  <w:tcW w:w="680" w:type="dxa"/>
                </w:tcPr>
                <w:p w:rsidR="00666AF9" w:rsidRDefault="00666AF9" w:rsidP="00666AF9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2, 3</w:t>
                  </w:r>
                </w:p>
              </w:tc>
              <w:tc>
                <w:tcPr>
                  <w:tcW w:w="680" w:type="dxa"/>
                </w:tcPr>
                <w:p w:rsidR="00666AF9" w:rsidRDefault="00666AF9" w:rsidP="00666AF9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2, 4</w:t>
                  </w:r>
                </w:p>
              </w:tc>
              <w:tc>
                <w:tcPr>
                  <w:tcW w:w="680" w:type="dxa"/>
                </w:tcPr>
                <w:p w:rsidR="00666AF9" w:rsidRDefault="00666AF9" w:rsidP="00666AF9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2, 5</w:t>
                  </w:r>
                </w:p>
              </w:tc>
              <w:tc>
                <w:tcPr>
                  <w:tcW w:w="680" w:type="dxa"/>
                </w:tcPr>
                <w:p w:rsidR="00666AF9" w:rsidRDefault="00666AF9" w:rsidP="00666AF9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2, 6</w:t>
                  </w:r>
                </w:p>
              </w:tc>
            </w:tr>
            <w:tr w:rsidR="00666AF9" w:rsidTr="00666AF9">
              <w:tc>
                <w:tcPr>
                  <w:tcW w:w="680" w:type="dxa"/>
                </w:tcPr>
                <w:p w:rsidR="00666AF9" w:rsidRPr="00666AF9" w:rsidRDefault="00666AF9" w:rsidP="00666AF9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  <w:r w:rsidRPr="00666AF9">
                    <w:rPr>
                      <w:b/>
                    </w:rPr>
                    <w:t>3</w:t>
                  </w:r>
                </w:p>
              </w:tc>
              <w:tc>
                <w:tcPr>
                  <w:tcW w:w="680" w:type="dxa"/>
                </w:tcPr>
                <w:p w:rsidR="00666AF9" w:rsidRDefault="00666AF9" w:rsidP="00666AF9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3, 1</w:t>
                  </w:r>
                </w:p>
              </w:tc>
              <w:tc>
                <w:tcPr>
                  <w:tcW w:w="680" w:type="dxa"/>
                </w:tcPr>
                <w:p w:rsidR="00666AF9" w:rsidRDefault="00666AF9" w:rsidP="00666AF9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3, 2</w:t>
                  </w:r>
                </w:p>
              </w:tc>
              <w:tc>
                <w:tcPr>
                  <w:tcW w:w="680" w:type="dxa"/>
                </w:tcPr>
                <w:p w:rsidR="00666AF9" w:rsidRDefault="00666AF9" w:rsidP="00666AF9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3, 3</w:t>
                  </w:r>
                </w:p>
              </w:tc>
              <w:tc>
                <w:tcPr>
                  <w:tcW w:w="680" w:type="dxa"/>
                </w:tcPr>
                <w:p w:rsidR="00666AF9" w:rsidRDefault="00666AF9" w:rsidP="00666AF9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3, 4</w:t>
                  </w:r>
                </w:p>
              </w:tc>
              <w:tc>
                <w:tcPr>
                  <w:tcW w:w="680" w:type="dxa"/>
                </w:tcPr>
                <w:p w:rsidR="00666AF9" w:rsidRDefault="00666AF9" w:rsidP="00666AF9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3, 5</w:t>
                  </w:r>
                </w:p>
              </w:tc>
              <w:tc>
                <w:tcPr>
                  <w:tcW w:w="680" w:type="dxa"/>
                </w:tcPr>
                <w:p w:rsidR="00666AF9" w:rsidRDefault="00666AF9" w:rsidP="00666AF9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3, 6</w:t>
                  </w:r>
                </w:p>
              </w:tc>
            </w:tr>
            <w:tr w:rsidR="00666AF9" w:rsidTr="00666AF9">
              <w:tc>
                <w:tcPr>
                  <w:tcW w:w="680" w:type="dxa"/>
                </w:tcPr>
                <w:p w:rsidR="00666AF9" w:rsidRPr="00666AF9" w:rsidRDefault="00666AF9" w:rsidP="00666AF9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  <w:r w:rsidRPr="00666AF9">
                    <w:rPr>
                      <w:b/>
                    </w:rPr>
                    <w:t>4</w:t>
                  </w:r>
                </w:p>
              </w:tc>
              <w:tc>
                <w:tcPr>
                  <w:tcW w:w="680" w:type="dxa"/>
                </w:tcPr>
                <w:p w:rsidR="00666AF9" w:rsidRDefault="00666AF9" w:rsidP="00666AF9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4, 1</w:t>
                  </w:r>
                </w:p>
              </w:tc>
              <w:tc>
                <w:tcPr>
                  <w:tcW w:w="680" w:type="dxa"/>
                </w:tcPr>
                <w:p w:rsidR="00666AF9" w:rsidRDefault="00666AF9" w:rsidP="00666AF9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4, 2</w:t>
                  </w:r>
                </w:p>
              </w:tc>
              <w:tc>
                <w:tcPr>
                  <w:tcW w:w="680" w:type="dxa"/>
                </w:tcPr>
                <w:p w:rsidR="00666AF9" w:rsidRDefault="00666AF9" w:rsidP="00666AF9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4, 3</w:t>
                  </w:r>
                </w:p>
              </w:tc>
              <w:tc>
                <w:tcPr>
                  <w:tcW w:w="680" w:type="dxa"/>
                </w:tcPr>
                <w:p w:rsidR="00666AF9" w:rsidRDefault="00666AF9" w:rsidP="00666AF9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4, 4</w:t>
                  </w:r>
                </w:p>
              </w:tc>
              <w:tc>
                <w:tcPr>
                  <w:tcW w:w="680" w:type="dxa"/>
                </w:tcPr>
                <w:p w:rsidR="00666AF9" w:rsidRDefault="00666AF9" w:rsidP="00666AF9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4, 5</w:t>
                  </w:r>
                </w:p>
              </w:tc>
              <w:tc>
                <w:tcPr>
                  <w:tcW w:w="680" w:type="dxa"/>
                </w:tcPr>
                <w:p w:rsidR="00666AF9" w:rsidRDefault="00666AF9" w:rsidP="00666AF9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4, 6</w:t>
                  </w:r>
                </w:p>
              </w:tc>
            </w:tr>
            <w:tr w:rsidR="00666AF9" w:rsidTr="00666AF9">
              <w:tc>
                <w:tcPr>
                  <w:tcW w:w="680" w:type="dxa"/>
                </w:tcPr>
                <w:p w:rsidR="00666AF9" w:rsidRPr="00666AF9" w:rsidRDefault="00666AF9" w:rsidP="00666AF9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  <w:r w:rsidRPr="00666AF9">
                    <w:rPr>
                      <w:b/>
                    </w:rPr>
                    <w:t>5</w:t>
                  </w:r>
                </w:p>
              </w:tc>
              <w:tc>
                <w:tcPr>
                  <w:tcW w:w="680" w:type="dxa"/>
                </w:tcPr>
                <w:p w:rsidR="00666AF9" w:rsidRDefault="00666AF9" w:rsidP="00666AF9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5, 1</w:t>
                  </w:r>
                </w:p>
              </w:tc>
              <w:tc>
                <w:tcPr>
                  <w:tcW w:w="680" w:type="dxa"/>
                </w:tcPr>
                <w:p w:rsidR="00666AF9" w:rsidRDefault="00666AF9" w:rsidP="00666AF9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5, 2</w:t>
                  </w:r>
                </w:p>
              </w:tc>
              <w:tc>
                <w:tcPr>
                  <w:tcW w:w="680" w:type="dxa"/>
                </w:tcPr>
                <w:p w:rsidR="00666AF9" w:rsidRDefault="00666AF9" w:rsidP="00666AF9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5, 3</w:t>
                  </w:r>
                </w:p>
              </w:tc>
              <w:tc>
                <w:tcPr>
                  <w:tcW w:w="680" w:type="dxa"/>
                </w:tcPr>
                <w:p w:rsidR="00666AF9" w:rsidRDefault="00666AF9" w:rsidP="00666AF9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5, 4</w:t>
                  </w:r>
                </w:p>
              </w:tc>
              <w:tc>
                <w:tcPr>
                  <w:tcW w:w="680" w:type="dxa"/>
                </w:tcPr>
                <w:p w:rsidR="00666AF9" w:rsidRDefault="00666AF9" w:rsidP="00666AF9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5, 5</w:t>
                  </w:r>
                </w:p>
              </w:tc>
              <w:tc>
                <w:tcPr>
                  <w:tcW w:w="680" w:type="dxa"/>
                </w:tcPr>
                <w:p w:rsidR="00666AF9" w:rsidRDefault="00666AF9" w:rsidP="00666AF9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5, 6</w:t>
                  </w:r>
                </w:p>
              </w:tc>
            </w:tr>
            <w:tr w:rsidR="00666AF9" w:rsidTr="00666AF9">
              <w:tc>
                <w:tcPr>
                  <w:tcW w:w="680" w:type="dxa"/>
                </w:tcPr>
                <w:p w:rsidR="00666AF9" w:rsidRPr="00666AF9" w:rsidRDefault="00666AF9" w:rsidP="00666AF9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  <w:r w:rsidRPr="00666AF9">
                    <w:rPr>
                      <w:b/>
                    </w:rPr>
                    <w:t>6</w:t>
                  </w:r>
                </w:p>
              </w:tc>
              <w:tc>
                <w:tcPr>
                  <w:tcW w:w="680" w:type="dxa"/>
                </w:tcPr>
                <w:p w:rsidR="00666AF9" w:rsidRDefault="00666AF9" w:rsidP="00666AF9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6, 1</w:t>
                  </w:r>
                </w:p>
              </w:tc>
              <w:tc>
                <w:tcPr>
                  <w:tcW w:w="680" w:type="dxa"/>
                </w:tcPr>
                <w:p w:rsidR="00666AF9" w:rsidRDefault="00666AF9" w:rsidP="00666AF9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6, 2</w:t>
                  </w:r>
                </w:p>
              </w:tc>
              <w:tc>
                <w:tcPr>
                  <w:tcW w:w="680" w:type="dxa"/>
                </w:tcPr>
                <w:p w:rsidR="00666AF9" w:rsidRDefault="00666AF9" w:rsidP="00666AF9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6, 3</w:t>
                  </w:r>
                </w:p>
              </w:tc>
              <w:tc>
                <w:tcPr>
                  <w:tcW w:w="680" w:type="dxa"/>
                </w:tcPr>
                <w:p w:rsidR="00666AF9" w:rsidRDefault="00666AF9" w:rsidP="00666AF9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6, 4</w:t>
                  </w:r>
                </w:p>
              </w:tc>
              <w:tc>
                <w:tcPr>
                  <w:tcW w:w="680" w:type="dxa"/>
                </w:tcPr>
                <w:p w:rsidR="00666AF9" w:rsidRDefault="00666AF9" w:rsidP="00666AF9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6, 5</w:t>
                  </w:r>
                </w:p>
              </w:tc>
              <w:tc>
                <w:tcPr>
                  <w:tcW w:w="680" w:type="dxa"/>
                </w:tcPr>
                <w:p w:rsidR="00666AF9" w:rsidRDefault="00666AF9" w:rsidP="00666AF9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6, 6</w:t>
                  </w:r>
                </w:p>
              </w:tc>
            </w:tr>
          </w:tbl>
          <w:p w:rsidR="00666AF9" w:rsidRDefault="00666AF9" w:rsidP="00E040B6">
            <w:pPr>
              <w:pStyle w:val="Section3Style"/>
              <w:numPr>
                <w:ilvl w:val="0"/>
                <w:numId w:val="0"/>
              </w:numPr>
            </w:pPr>
          </w:p>
          <w:p w:rsidR="00666AF9" w:rsidRDefault="00666AF9" w:rsidP="00E040B6">
            <w:pPr>
              <w:pStyle w:val="Section3Style"/>
              <w:numPr>
                <w:ilvl w:val="0"/>
                <w:numId w:val="0"/>
              </w:numPr>
            </w:pPr>
          </w:p>
          <w:p w:rsidR="00666AF9" w:rsidRPr="00D73A65" w:rsidRDefault="00666AF9" w:rsidP="00E040B6">
            <w:pPr>
              <w:pStyle w:val="Section3Style"/>
              <w:numPr>
                <w:ilvl w:val="0"/>
                <w:numId w:val="0"/>
              </w:numPr>
            </w:pPr>
          </w:p>
        </w:tc>
        <w:tc>
          <w:tcPr>
            <w:tcW w:w="1166" w:type="dxa"/>
          </w:tcPr>
          <w:p w:rsidR="00E040B6" w:rsidRPr="00A417C8" w:rsidRDefault="00E040B6" w:rsidP="00E040B6">
            <w:pPr>
              <w:jc w:val="center"/>
              <w:rPr>
                <w:rFonts w:ascii="Times New Roman" w:hAnsi="Times New Roman" w:cs="Times New Roman"/>
                <w:b/>
              </w:rPr>
            </w:pPr>
          </w:p>
        </w:tc>
      </w:tr>
      <w:tr w:rsidR="00E040B6" w:rsidRPr="00A417C8" w:rsidTr="00475011">
        <w:trPr>
          <w:cantSplit/>
          <w:trHeight w:val="851"/>
        </w:trPr>
        <w:tc>
          <w:tcPr>
            <w:tcW w:w="567" w:type="dxa"/>
          </w:tcPr>
          <w:p w:rsidR="00E040B6" w:rsidRPr="00A417C8" w:rsidRDefault="00E040B6" w:rsidP="00E040B6">
            <w:pPr>
              <w:ind w:left="57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9007" w:type="dxa"/>
          </w:tcPr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  <w:r>
              <w:t xml:space="preserve">      (a)    </w:t>
            </w:r>
            <w:r w:rsidR="00622581">
              <w:t>On any one roll, w</w:t>
            </w:r>
            <w:r w:rsidR="00666AF9">
              <w:t xml:space="preserve">hat is the probability that the </w:t>
            </w:r>
            <w:r w:rsidR="00622581">
              <w:t>two dice show the same number</w:t>
            </w:r>
            <w:r w:rsidR="00666AF9">
              <w:t>?</w:t>
            </w: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</w:p>
          <w:p w:rsidR="00E040B6" w:rsidRDefault="00E040B6" w:rsidP="00E040B6">
            <w:pPr>
              <w:pStyle w:val="ShortAnswerStyle"/>
            </w:pPr>
            <w:r>
              <w:t>………………………………………………………………………………………………</w:t>
            </w:r>
          </w:p>
          <w:p w:rsidR="00E040B6" w:rsidRDefault="00E040B6" w:rsidP="00E040B6">
            <w:pPr>
              <w:pStyle w:val="ShortAnswerStyle"/>
            </w:pPr>
          </w:p>
          <w:p w:rsidR="00E040B6" w:rsidRPr="00D73A65" w:rsidRDefault="00E040B6" w:rsidP="00E040B6">
            <w:pPr>
              <w:pStyle w:val="Section3Style"/>
              <w:numPr>
                <w:ilvl w:val="0"/>
                <w:numId w:val="0"/>
              </w:numPr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1166" w:type="dxa"/>
          </w:tcPr>
          <w:p w:rsidR="00E040B6" w:rsidRPr="00A417C8" w:rsidRDefault="00666AF9" w:rsidP="00E040B6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1</w:t>
            </w:r>
          </w:p>
        </w:tc>
      </w:tr>
      <w:tr w:rsidR="00E040B6" w:rsidRPr="00A417C8" w:rsidTr="00475011">
        <w:trPr>
          <w:cantSplit/>
          <w:trHeight w:val="851"/>
        </w:trPr>
        <w:tc>
          <w:tcPr>
            <w:tcW w:w="567" w:type="dxa"/>
          </w:tcPr>
          <w:p w:rsidR="00E040B6" w:rsidRPr="00A417C8" w:rsidRDefault="00E040B6" w:rsidP="00E040B6">
            <w:pPr>
              <w:ind w:left="57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9007" w:type="dxa"/>
          </w:tcPr>
          <w:p w:rsidR="007C64FD" w:rsidRDefault="007C64FD" w:rsidP="007C64FD">
            <w:pPr>
              <w:pStyle w:val="Section3Style"/>
              <w:numPr>
                <w:ilvl w:val="0"/>
                <w:numId w:val="0"/>
              </w:numPr>
            </w:pPr>
            <w:r>
              <w:t xml:space="preserve">     (b)    What is the probability that the numbers on th</w:t>
            </w:r>
            <w:r w:rsidR="00622581">
              <w:t>e two dice have a product of 12</w:t>
            </w:r>
            <w:r>
              <w:t>?</w:t>
            </w:r>
          </w:p>
          <w:p w:rsidR="007C64FD" w:rsidRDefault="007C64FD" w:rsidP="007C64FD">
            <w:pPr>
              <w:pStyle w:val="Section3Style"/>
              <w:numPr>
                <w:ilvl w:val="0"/>
                <w:numId w:val="0"/>
              </w:numPr>
            </w:pPr>
          </w:p>
          <w:p w:rsidR="007C64FD" w:rsidRDefault="007C64FD" w:rsidP="007C64FD">
            <w:pPr>
              <w:pStyle w:val="ShortAnswerStyle"/>
            </w:pPr>
            <w:r>
              <w:t>………………………………………………………………………………………………</w:t>
            </w:r>
          </w:p>
          <w:p w:rsidR="007C64FD" w:rsidRDefault="007C64FD" w:rsidP="007C64FD">
            <w:pPr>
              <w:pStyle w:val="ShortAnswerStyle"/>
            </w:pPr>
          </w:p>
          <w:p w:rsidR="00E040B6" w:rsidRPr="00D73A65" w:rsidRDefault="007C64FD" w:rsidP="007C64FD">
            <w:pPr>
              <w:pStyle w:val="Section3Style"/>
              <w:numPr>
                <w:ilvl w:val="0"/>
                <w:numId w:val="0"/>
              </w:numPr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1166" w:type="dxa"/>
          </w:tcPr>
          <w:p w:rsidR="00E040B6" w:rsidRPr="00A417C8" w:rsidRDefault="00666AF9" w:rsidP="00E040B6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1</w:t>
            </w:r>
          </w:p>
        </w:tc>
      </w:tr>
      <w:tr w:rsidR="00E040B6" w:rsidRPr="00A417C8" w:rsidTr="00475011">
        <w:trPr>
          <w:cantSplit/>
          <w:trHeight w:val="851"/>
        </w:trPr>
        <w:tc>
          <w:tcPr>
            <w:tcW w:w="567" w:type="dxa"/>
          </w:tcPr>
          <w:p w:rsidR="00E040B6" w:rsidRPr="00A417C8" w:rsidRDefault="00E040B6" w:rsidP="00E040B6">
            <w:pPr>
              <w:contextualSpacing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81.</w:t>
            </w:r>
          </w:p>
        </w:tc>
        <w:tc>
          <w:tcPr>
            <w:tcW w:w="9007" w:type="dxa"/>
          </w:tcPr>
          <w:p w:rsidR="00A12EEE" w:rsidRPr="00A12EEE" w:rsidRDefault="00A12EEE">
            <w:pPr>
              <w:rPr>
                <w:rFonts w:ascii="Times New Roman" w:hAnsi="Times New Roman" w:cs="Times New Roman"/>
              </w:rPr>
            </w:pPr>
            <w:r w:rsidRPr="00A12EEE">
              <w:rPr>
                <w:rFonts w:ascii="Times New Roman" w:hAnsi="Times New Roman" w:cs="Times New Roman"/>
              </w:rPr>
              <w:t xml:space="preserve">The dot </w:t>
            </w:r>
            <w:r>
              <w:rPr>
                <w:rFonts w:ascii="Times New Roman" w:hAnsi="Times New Roman" w:cs="Times New Roman"/>
              </w:rPr>
              <w:t>plot shown was drawn up by Mr Jo</w:t>
            </w:r>
            <w:r w:rsidR="002C34B6">
              <w:rPr>
                <w:rFonts w:ascii="Times New Roman" w:hAnsi="Times New Roman" w:cs="Times New Roman"/>
              </w:rPr>
              <w:t>nes to illustrate the results on</w:t>
            </w:r>
            <w:r>
              <w:rPr>
                <w:rFonts w:ascii="Times New Roman" w:hAnsi="Times New Roman" w:cs="Times New Roman"/>
              </w:rPr>
              <w:t xml:space="preserve"> a ten mark quiz. </w:t>
            </w:r>
          </w:p>
          <w:p w:rsidR="00A12EEE" w:rsidRPr="00A12EEE" w:rsidRDefault="00A12EEE">
            <w:pPr>
              <w:rPr>
                <w:rFonts w:ascii="Times New Roman" w:hAnsi="Times New Roman" w:cs="Times New Roman"/>
              </w:rPr>
            </w:pP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567"/>
              <w:gridCol w:w="567"/>
              <w:gridCol w:w="567"/>
              <w:gridCol w:w="567"/>
              <w:gridCol w:w="567"/>
              <w:gridCol w:w="567"/>
              <w:gridCol w:w="567"/>
              <w:gridCol w:w="567"/>
              <w:gridCol w:w="567"/>
              <w:gridCol w:w="567"/>
              <w:gridCol w:w="567"/>
            </w:tblGrid>
            <w:tr w:rsidR="00A12EEE" w:rsidTr="00A12EEE"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2C34B6" w:rsidP="00A12EEE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jc w:val="center"/>
                  </w:pPr>
                  <w:r w:rsidRPr="00F60450">
                    <w:t>●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</w:tr>
            <w:tr w:rsidR="00A12EEE" w:rsidTr="00A12EEE"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2C34B6" w:rsidP="00A12EEE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jc w:val="center"/>
                  </w:pPr>
                  <w:r w:rsidRPr="00F60450">
                    <w:t>●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jc w:val="center"/>
                  </w:pPr>
                  <w:r w:rsidRPr="00426139">
                    <w:t>●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</w:tr>
            <w:tr w:rsidR="00A12EEE" w:rsidTr="00A12EEE"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jc w:val="center"/>
                  </w:pPr>
                  <w:r w:rsidRPr="00A859AD">
                    <w:t>●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jc w:val="center"/>
                  </w:pPr>
                  <w:r w:rsidRPr="00E41156">
                    <w:t>●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jc w:val="center"/>
                  </w:pPr>
                  <w:r w:rsidRPr="00F60450">
                    <w:t>●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jc w:val="center"/>
                  </w:pPr>
                  <w:r w:rsidRPr="001D1803">
                    <w:t>●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jc w:val="center"/>
                  </w:pPr>
                  <w:r w:rsidRPr="00426139">
                    <w:t>●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</w:tr>
            <w:tr w:rsidR="00A12EEE" w:rsidTr="00A12EEE"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jc w:val="center"/>
                  </w:pPr>
                  <w:r w:rsidRPr="00A859AD">
                    <w:t>●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jc w:val="center"/>
                  </w:pPr>
                  <w:r w:rsidRPr="00E41156">
                    <w:t>●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jc w:val="center"/>
                  </w:pPr>
                  <w:r w:rsidRPr="00F60450">
                    <w:t>●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jc w:val="center"/>
                  </w:pPr>
                  <w:r w:rsidRPr="001D1803">
                    <w:t>●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jc w:val="center"/>
                  </w:pPr>
                  <w:r w:rsidRPr="00426139">
                    <w:t>●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jc w:val="center"/>
                  </w:pPr>
                  <w:r w:rsidRPr="008210E3">
                    <w:t>●</w:t>
                  </w:r>
                </w:p>
              </w:tc>
            </w:tr>
            <w:tr w:rsidR="00A12EEE" w:rsidTr="00A12EEE"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jc w:val="center"/>
                  </w:pPr>
                  <w:r w:rsidRPr="00A859AD">
                    <w:t>●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jc w:val="center"/>
                  </w:pPr>
                  <w:r w:rsidRPr="00E41156">
                    <w:t>●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jc w:val="center"/>
                  </w:pPr>
                  <w:r w:rsidRPr="00F60450">
                    <w:t>●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jc w:val="center"/>
                  </w:pPr>
                  <w:r w:rsidRPr="001D1803">
                    <w:t>●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jc w:val="center"/>
                  </w:pPr>
                  <w:r w:rsidRPr="00426139">
                    <w:t>●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jc w:val="center"/>
                  </w:pPr>
                  <w:r w:rsidRPr="008210E3">
                    <w:t>●</w:t>
                  </w:r>
                </w:p>
              </w:tc>
            </w:tr>
            <w:tr w:rsidR="00A12EEE" w:rsidTr="00A12EEE"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7" w:type="dxa"/>
                  <w:tcBorders>
                    <w:top w:val="single" w:sz="4" w:space="0" w:color="000000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3</w:t>
                  </w:r>
                </w:p>
              </w:tc>
              <w:tc>
                <w:tcPr>
                  <w:tcW w:w="567" w:type="dxa"/>
                  <w:tcBorders>
                    <w:top w:val="single" w:sz="4" w:space="0" w:color="000000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4</w:t>
                  </w:r>
                </w:p>
              </w:tc>
              <w:tc>
                <w:tcPr>
                  <w:tcW w:w="567" w:type="dxa"/>
                  <w:tcBorders>
                    <w:top w:val="single" w:sz="4" w:space="0" w:color="000000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5</w:t>
                  </w:r>
                </w:p>
              </w:tc>
              <w:tc>
                <w:tcPr>
                  <w:tcW w:w="567" w:type="dxa"/>
                  <w:tcBorders>
                    <w:top w:val="single" w:sz="4" w:space="0" w:color="000000"/>
                    <w:left w:val="nil"/>
                    <w:bottom w:val="nil"/>
                    <w:right w:val="nil"/>
                  </w:tcBorders>
                  <w:vAlign w:val="center"/>
                </w:tcPr>
                <w:p w:rsidR="00A12EEE" w:rsidRDefault="00A12EEE" w:rsidP="00A12EEE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6</w:t>
                  </w:r>
                </w:p>
              </w:tc>
              <w:tc>
                <w:tcPr>
                  <w:tcW w:w="567" w:type="dxa"/>
                  <w:tcBorders>
                    <w:top w:val="single" w:sz="4" w:space="0" w:color="000000"/>
                    <w:left w:val="nil"/>
                    <w:bottom w:val="nil"/>
                    <w:right w:val="nil"/>
                  </w:tcBorders>
                </w:tcPr>
                <w:p w:rsidR="00A12EEE" w:rsidRDefault="00A12EEE" w:rsidP="00A12EEE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7</w:t>
                  </w:r>
                </w:p>
              </w:tc>
              <w:tc>
                <w:tcPr>
                  <w:tcW w:w="567" w:type="dxa"/>
                  <w:tcBorders>
                    <w:top w:val="single" w:sz="4" w:space="0" w:color="000000"/>
                    <w:left w:val="nil"/>
                    <w:bottom w:val="nil"/>
                    <w:right w:val="nil"/>
                  </w:tcBorders>
                </w:tcPr>
                <w:p w:rsidR="00A12EEE" w:rsidRDefault="00A12EEE" w:rsidP="00A12EEE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8</w:t>
                  </w:r>
                </w:p>
              </w:tc>
              <w:tc>
                <w:tcPr>
                  <w:tcW w:w="567" w:type="dxa"/>
                  <w:tcBorders>
                    <w:top w:val="single" w:sz="4" w:space="0" w:color="000000"/>
                    <w:left w:val="nil"/>
                    <w:bottom w:val="nil"/>
                    <w:right w:val="nil"/>
                  </w:tcBorders>
                </w:tcPr>
                <w:p w:rsidR="00A12EEE" w:rsidRDefault="00A12EEE" w:rsidP="00A12EEE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9</w:t>
                  </w:r>
                </w:p>
              </w:tc>
              <w:tc>
                <w:tcPr>
                  <w:tcW w:w="567" w:type="dxa"/>
                  <w:tcBorders>
                    <w:top w:val="single" w:sz="4" w:space="0" w:color="000000"/>
                    <w:left w:val="nil"/>
                    <w:bottom w:val="nil"/>
                    <w:right w:val="nil"/>
                  </w:tcBorders>
                </w:tcPr>
                <w:p w:rsidR="00A12EEE" w:rsidRDefault="00A12EEE" w:rsidP="00A12EEE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10</w:t>
                  </w:r>
                </w:p>
              </w:tc>
            </w:tr>
          </w:tbl>
          <w:p w:rsidR="002C34B6" w:rsidRPr="00A12EEE" w:rsidRDefault="002C34B6" w:rsidP="00E040B6">
            <w:pPr>
              <w:pStyle w:val="Section3Style"/>
              <w:numPr>
                <w:ilvl w:val="0"/>
                <w:numId w:val="0"/>
              </w:numPr>
              <w:rPr>
                <w:sz w:val="16"/>
                <w:szCs w:val="16"/>
              </w:rPr>
            </w:pPr>
          </w:p>
        </w:tc>
        <w:tc>
          <w:tcPr>
            <w:tcW w:w="1166" w:type="dxa"/>
          </w:tcPr>
          <w:p w:rsidR="00E040B6" w:rsidRPr="00A417C8" w:rsidRDefault="00E040B6" w:rsidP="00E040B6">
            <w:pPr>
              <w:jc w:val="center"/>
              <w:rPr>
                <w:rFonts w:ascii="Times New Roman" w:hAnsi="Times New Roman" w:cs="Times New Roman"/>
                <w:b/>
              </w:rPr>
            </w:pPr>
          </w:p>
        </w:tc>
      </w:tr>
      <w:tr w:rsidR="00E040B6" w:rsidRPr="00A417C8" w:rsidTr="00475011">
        <w:trPr>
          <w:cantSplit/>
          <w:trHeight w:val="851"/>
        </w:trPr>
        <w:tc>
          <w:tcPr>
            <w:tcW w:w="567" w:type="dxa"/>
          </w:tcPr>
          <w:p w:rsidR="00E040B6" w:rsidRPr="00A417C8" w:rsidRDefault="00E040B6" w:rsidP="00E040B6">
            <w:pPr>
              <w:ind w:left="57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9007" w:type="dxa"/>
          </w:tcPr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  <w:r>
              <w:t xml:space="preserve">      (a)    </w:t>
            </w:r>
            <w:r w:rsidR="002C34B6">
              <w:t>Mr Jones described the results as bimodal. Explain what he meant by this.</w:t>
            </w: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</w:p>
          <w:p w:rsidR="00E040B6" w:rsidRDefault="00E040B6" w:rsidP="00E040B6">
            <w:pPr>
              <w:pStyle w:val="ShortAnswerStyle"/>
            </w:pPr>
            <w:r>
              <w:t>………………………………………………………………………………………………</w:t>
            </w:r>
          </w:p>
          <w:p w:rsidR="00E040B6" w:rsidRDefault="00E040B6" w:rsidP="00E040B6">
            <w:pPr>
              <w:pStyle w:val="ShortAnswerStyle"/>
            </w:pPr>
          </w:p>
          <w:p w:rsidR="00E040B6" w:rsidRPr="00D73A65" w:rsidRDefault="00E040B6" w:rsidP="00E040B6">
            <w:pPr>
              <w:pStyle w:val="Section3Style"/>
              <w:numPr>
                <w:ilvl w:val="0"/>
                <w:numId w:val="0"/>
              </w:numPr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1166" w:type="dxa"/>
          </w:tcPr>
          <w:p w:rsidR="00E040B6" w:rsidRPr="00A417C8" w:rsidRDefault="002C34B6" w:rsidP="00E040B6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1</w:t>
            </w:r>
          </w:p>
        </w:tc>
      </w:tr>
      <w:tr w:rsidR="00E040B6" w:rsidRPr="00A417C8" w:rsidTr="00475011">
        <w:trPr>
          <w:cantSplit/>
          <w:trHeight w:val="851"/>
        </w:trPr>
        <w:tc>
          <w:tcPr>
            <w:tcW w:w="567" w:type="dxa"/>
          </w:tcPr>
          <w:p w:rsidR="00E040B6" w:rsidRPr="00A417C8" w:rsidRDefault="00E040B6" w:rsidP="00E040B6">
            <w:pPr>
              <w:ind w:left="57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9007" w:type="dxa"/>
          </w:tcPr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  <w:r>
              <w:t xml:space="preserve">      (b)    </w:t>
            </w:r>
            <w:r w:rsidR="002C34B6">
              <w:t>What is the median of the data?</w:t>
            </w: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</w:p>
          <w:p w:rsidR="00E040B6" w:rsidRPr="00D73A65" w:rsidRDefault="00E040B6" w:rsidP="002C34B6">
            <w:pPr>
              <w:pStyle w:val="ShortAnswerStyle"/>
            </w:pPr>
            <w:r>
              <w:t>……………</w:t>
            </w:r>
            <w:r w:rsidR="002C34B6">
              <w:t>…………………………………………………………………………………</w:t>
            </w:r>
          </w:p>
        </w:tc>
        <w:tc>
          <w:tcPr>
            <w:tcW w:w="1166" w:type="dxa"/>
          </w:tcPr>
          <w:p w:rsidR="00E040B6" w:rsidRPr="00A417C8" w:rsidRDefault="002C34B6" w:rsidP="00E040B6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1</w:t>
            </w:r>
          </w:p>
        </w:tc>
      </w:tr>
      <w:tr w:rsidR="002C34B6" w:rsidRPr="00A417C8" w:rsidTr="00475011">
        <w:trPr>
          <w:cantSplit/>
          <w:trHeight w:val="851"/>
        </w:trPr>
        <w:tc>
          <w:tcPr>
            <w:tcW w:w="567" w:type="dxa"/>
          </w:tcPr>
          <w:p w:rsidR="002C34B6" w:rsidRPr="00A417C8" w:rsidRDefault="002C34B6" w:rsidP="00E040B6">
            <w:pPr>
              <w:ind w:left="57"/>
              <w:contextualSpacing/>
              <w:rPr>
                <w:rFonts w:ascii="Times New Roman" w:hAnsi="Times New Roman"/>
              </w:rPr>
            </w:pPr>
          </w:p>
        </w:tc>
        <w:tc>
          <w:tcPr>
            <w:tcW w:w="9007" w:type="dxa"/>
          </w:tcPr>
          <w:p w:rsidR="002C34B6" w:rsidRDefault="002C34B6" w:rsidP="002C34B6">
            <w:pPr>
              <w:pStyle w:val="Section3Style"/>
              <w:numPr>
                <w:ilvl w:val="0"/>
                <w:numId w:val="0"/>
              </w:numPr>
            </w:pPr>
            <w:r>
              <w:t xml:space="preserve">      (c)    Calculate the mean of the data.</w:t>
            </w:r>
          </w:p>
          <w:p w:rsidR="002C34B6" w:rsidRDefault="002C34B6" w:rsidP="002C34B6">
            <w:pPr>
              <w:pStyle w:val="Section3Style"/>
              <w:numPr>
                <w:ilvl w:val="0"/>
                <w:numId w:val="0"/>
              </w:numPr>
            </w:pPr>
          </w:p>
          <w:p w:rsidR="002C34B6" w:rsidRDefault="002C34B6" w:rsidP="002C34B6">
            <w:pPr>
              <w:pStyle w:val="Section3Style"/>
              <w:numPr>
                <w:ilvl w:val="0"/>
                <w:numId w:val="0"/>
              </w:numPr>
            </w:pPr>
            <w:r>
              <w:t>………………………………………………………………………………………………</w:t>
            </w:r>
          </w:p>
          <w:p w:rsidR="002C34B6" w:rsidRDefault="002C34B6" w:rsidP="002C34B6">
            <w:pPr>
              <w:pStyle w:val="Section3Style"/>
              <w:numPr>
                <w:ilvl w:val="0"/>
                <w:numId w:val="0"/>
              </w:numPr>
            </w:pPr>
          </w:p>
          <w:p w:rsidR="002C34B6" w:rsidRDefault="002C34B6" w:rsidP="002C34B6">
            <w:pPr>
              <w:pStyle w:val="ShortAnswerStyle"/>
            </w:pPr>
            <w:r>
              <w:t>………………………………………………………………………………………………</w:t>
            </w:r>
          </w:p>
        </w:tc>
        <w:tc>
          <w:tcPr>
            <w:tcW w:w="1166" w:type="dxa"/>
          </w:tcPr>
          <w:p w:rsidR="002C34B6" w:rsidRPr="00A417C8" w:rsidRDefault="002C34B6" w:rsidP="00E040B6">
            <w:pPr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1</w:t>
            </w:r>
          </w:p>
        </w:tc>
      </w:tr>
      <w:tr w:rsidR="00E040B6" w:rsidRPr="00A417C8" w:rsidTr="00475011">
        <w:trPr>
          <w:cantSplit/>
          <w:trHeight w:val="851"/>
        </w:trPr>
        <w:tc>
          <w:tcPr>
            <w:tcW w:w="567" w:type="dxa"/>
          </w:tcPr>
          <w:p w:rsidR="00E040B6" w:rsidRPr="00A417C8" w:rsidRDefault="00E040B6" w:rsidP="00E040B6">
            <w:pPr>
              <w:contextualSpacing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82.</w:t>
            </w:r>
          </w:p>
        </w:tc>
        <w:tc>
          <w:tcPr>
            <w:tcW w:w="9007" w:type="dxa"/>
          </w:tcPr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  <w:r>
              <w:t xml:space="preserve">In the diagram below, </w:t>
            </w:r>
            <w:r w:rsidRPr="00461865">
              <w:rPr>
                <w:color w:val="FF0000"/>
                <w:position w:val="-2"/>
              </w:rPr>
              <w:object w:dxaOrig="798" w:dyaOrig="192">
                <v:shape id="_x0000_i1123" type="#_x0000_t75" style="width:40.2pt;height:9.6pt" o:ole="">
                  <v:imagedata r:id="rId327" o:title=""/>
                </v:shape>
                <o:OLEObject Type="Embed" ProgID="FXEquation.Equation" ShapeID="_x0000_i1123" DrawAspect="Content" ObjectID="_1471897577" r:id="rId328"/>
              </w:object>
            </w:r>
            <w:r>
              <w:t>is an isosceles triangle.</w:t>
            </w: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</w:p>
          <w:p w:rsidR="00E040B6" w:rsidRPr="002D7826" w:rsidRDefault="00E040B6" w:rsidP="00E040B6">
            <w:pPr>
              <w:pStyle w:val="Section3Style"/>
              <w:numPr>
                <w:ilvl w:val="0"/>
                <w:numId w:val="0"/>
              </w:numPr>
              <w:rPr>
                <w:position w:val="-6"/>
              </w:rPr>
            </w:pPr>
            <w:r>
              <w:t xml:space="preserve"> </w:t>
            </w:r>
            <w:r w:rsidR="007D6A8F" w:rsidRPr="002D7826">
              <w:rPr>
                <w:color w:val="FF0000"/>
                <w:position w:val="-6"/>
              </w:rPr>
              <w:object w:dxaOrig="5970" w:dyaOrig="238">
                <v:shape id="_x0000_i1124" type="#_x0000_t75" style="width:298.8pt;height:12pt" o:ole="">
                  <v:imagedata r:id="rId329" o:title=""/>
                </v:shape>
                <o:OLEObject Type="Embed" ProgID="FXEquation.Equation" ShapeID="_x0000_i1124" DrawAspect="Content" ObjectID="_1471897578" r:id="rId330"/>
              </w:object>
            </w:r>
          </w:p>
          <w:p w:rsidR="00E040B6" w:rsidRDefault="00D332D0" w:rsidP="00E040B6">
            <w:pPr>
              <w:pStyle w:val="Section3Style"/>
              <w:numPr>
                <w:ilvl w:val="0"/>
                <w:numId w:val="0"/>
              </w:numPr>
            </w:pPr>
            <w:r>
              <w:rPr>
                <w:noProof/>
                <w:lang w:eastAsia="en-AU"/>
              </w:rPr>
              <w:object w:dxaOrig="1440" w:dyaOrig="1440">
                <v:shape id="_x0000_s1381" type="#_x0000_t75" style="position:absolute;margin-left:59.4pt;margin-top:1.55pt;width:302.85pt;height:136.45pt;z-index:251791360;mso-position-horizontal-relative:text;mso-position-vertical-relative:text">
                  <v:imagedata r:id="rId331" o:title=""/>
                </v:shape>
                <o:OLEObject Type="Embed" ProgID="FXDraw.Graphic" ShapeID="_x0000_s1381" DrawAspect="Content" ObjectID="_1471897631" r:id="rId332"/>
              </w:object>
            </w: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</w:p>
          <w:p w:rsidR="00E040B6" w:rsidRPr="00D73A65" w:rsidRDefault="00E040B6" w:rsidP="00E040B6">
            <w:pPr>
              <w:pStyle w:val="Section3Style"/>
              <w:numPr>
                <w:ilvl w:val="0"/>
                <w:numId w:val="0"/>
              </w:numPr>
            </w:pPr>
          </w:p>
        </w:tc>
        <w:tc>
          <w:tcPr>
            <w:tcW w:w="1166" w:type="dxa"/>
          </w:tcPr>
          <w:p w:rsidR="00E040B6" w:rsidRPr="00A417C8" w:rsidRDefault="00E040B6" w:rsidP="00E040B6">
            <w:pPr>
              <w:jc w:val="center"/>
              <w:rPr>
                <w:rFonts w:ascii="Times New Roman" w:hAnsi="Times New Roman"/>
                <w:b/>
              </w:rPr>
            </w:pPr>
          </w:p>
        </w:tc>
      </w:tr>
      <w:tr w:rsidR="00E040B6" w:rsidRPr="00A417C8" w:rsidTr="00475011">
        <w:trPr>
          <w:cantSplit/>
          <w:trHeight w:val="851"/>
        </w:trPr>
        <w:tc>
          <w:tcPr>
            <w:tcW w:w="567" w:type="dxa"/>
          </w:tcPr>
          <w:p w:rsidR="00E040B6" w:rsidRPr="00A417C8" w:rsidRDefault="00E040B6" w:rsidP="00E040B6">
            <w:pPr>
              <w:ind w:left="57"/>
              <w:contextualSpacing/>
              <w:rPr>
                <w:rFonts w:ascii="Times New Roman" w:hAnsi="Times New Roman"/>
              </w:rPr>
            </w:pPr>
          </w:p>
        </w:tc>
        <w:tc>
          <w:tcPr>
            <w:tcW w:w="9007" w:type="dxa"/>
          </w:tcPr>
          <w:p w:rsidR="00E040B6" w:rsidRDefault="00E040B6" w:rsidP="00E040B6">
            <w:pPr>
              <w:pStyle w:val="Section3Style"/>
              <w:numPr>
                <w:ilvl w:val="0"/>
                <w:numId w:val="34"/>
              </w:numPr>
            </w:pPr>
            <w:r>
              <w:t xml:space="preserve">Explain why </w:t>
            </w:r>
            <w:r w:rsidRPr="002D7826">
              <w:rPr>
                <w:i/>
                <w:sz w:val="28"/>
                <w:szCs w:val="28"/>
              </w:rPr>
              <w:t>x</w:t>
            </w:r>
            <w:r>
              <w:t xml:space="preserve"> = 72. </w:t>
            </w: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E040B6" w:rsidRDefault="00E040B6" w:rsidP="00E040B6">
            <w:pPr>
              <w:pStyle w:val="ShortAnswerStyle"/>
            </w:pPr>
            <w:r>
              <w:t xml:space="preserve">       …..……………………………………………………………………………………</w:t>
            </w:r>
          </w:p>
          <w:p w:rsidR="00E040B6" w:rsidRDefault="00E040B6" w:rsidP="00E040B6">
            <w:pPr>
              <w:pStyle w:val="ShortAnswerStyle"/>
            </w:pPr>
          </w:p>
          <w:p w:rsidR="00E040B6" w:rsidRPr="00D73A65" w:rsidRDefault="00E040B6" w:rsidP="00E040B6">
            <w:pPr>
              <w:pStyle w:val="Section3Style"/>
              <w:numPr>
                <w:ilvl w:val="0"/>
                <w:numId w:val="0"/>
              </w:numPr>
              <w:ind w:left="360"/>
            </w:pPr>
            <w:r>
              <w:t xml:space="preserve"> ……………………………………………………………………………………….</w:t>
            </w:r>
          </w:p>
        </w:tc>
        <w:tc>
          <w:tcPr>
            <w:tcW w:w="1166" w:type="dxa"/>
          </w:tcPr>
          <w:p w:rsidR="00E040B6" w:rsidRPr="00A417C8" w:rsidRDefault="00E040B6" w:rsidP="00E040B6">
            <w:pPr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1</w:t>
            </w:r>
          </w:p>
        </w:tc>
      </w:tr>
      <w:tr w:rsidR="00E040B6" w:rsidRPr="00A417C8" w:rsidTr="00475011">
        <w:trPr>
          <w:cantSplit/>
          <w:trHeight w:val="851"/>
        </w:trPr>
        <w:tc>
          <w:tcPr>
            <w:tcW w:w="567" w:type="dxa"/>
          </w:tcPr>
          <w:p w:rsidR="00E040B6" w:rsidRPr="00A417C8" w:rsidRDefault="00E040B6" w:rsidP="00E040B6">
            <w:pPr>
              <w:ind w:left="57"/>
              <w:contextualSpacing/>
              <w:rPr>
                <w:rFonts w:ascii="Times New Roman" w:hAnsi="Times New Roman"/>
              </w:rPr>
            </w:pPr>
          </w:p>
        </w:tc>
        <w:tc>
          <w:tcPr>
            <w:tcW w:w="9007" w:type="dxa"/>
          </w:tcPr>
          <w:p w:rsidR="00E040B6" w:rsidRDefault="00E040B6" w:rsidP="00E040B6">
            <w:pPr>
              <w:pStyle w:val="Section3Style"/>
              <w:numPr>
                <w:ilvl w:val="0"/>
                <w:numId w:val="34"/>
              </w:numPr>
            </w:pPr>
            <w:r>
              <w:t xml:space="preserve">Find the value of </w:t>
            </w:r>
            <w:r w:rsidRPr="002D7826">
              <w:rPr>
                <w:i/>
                <w:sz w:val="28"/>
                <w:szCs w:val="28"/>
              </w:rPr>
              <w:t>y</w:t>
            </w:r>
            <w:r>
              <w:t>; giving reasons.</w:t>
            </w:r>
          </w:p>
          <w:p w:rsidR="00E040B6" w:rsidRDefault="00E040B6" w:rsidP="00E040B6">
            <w:pPr>
              <w:pStyle w:val="ShortAnswerStyle"/>
            </w:pPr>
            <w:r>
              <w:t xml:space="preserve">      </w:t>
            </w:r>
          </w:p>
          <w:p w:rsidR="00E040B6" w:rsidRDefault="00E040B6" w:rsidP="00E040B6">
            <w:pPr>
              <w:pStyle w:val="ShortAnswerStyle"/>
            </w:pPr>
            <w:r>
              <w:t xml:space="preserve">       …..……………………………………………………………………………………</w:t>
            </w:r>
          </w:p>
          <w:p w:rsidR="00E040B6" w:rsidRDefault="00E040B6" w:rsidP="00E040B6">
            <w:pPr>
              <w:pStyle w:val="ShortAnswerStyle"/>
            </w:pP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  <w:ind w:left="360"/>
            </w:pPr>
            <w:r>
              <w:t>…………………………………………………………………………………………</w:t>
            </w: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  <w:ind w:left="360"/>
            </w:pPr>
          </w:p>
          <w:p w:rsidR="00E040B6" w:rsidRDefault="00E040B6" w:rsidP="00E040B6">
            <w:pPr>
              <w:pStyle w:val="ShortAnswerStyle"/>
            </w:pPr>
            <w:r>
              <w:t xml:space="preserve">       …..……………………………………………………………………………………</w:t>
            </w:r>
          </w:p>
          <w:p w:rsidR="00E040B6" w:rsidRDefault="00E040B6" w:rsidP="00E040B6">
            <w:pPr>
              <w:pStyle w:val="ShortAnswerStyle"/>
            </w:pPr>
          </w:p>
          <w:p w:rsidR="00E040B6" w:rsidRPr="00D73A65" w:rsidRDefault="00E040B6" w:rsidP="00E040B6">
            <w:pPr>
              <w:pStyle w:val="Section3Style"/>
              <w:numPr>
                <w:ilvl w:val="0"/>
                <w:numId w:val="0"/>
              </w:numPr>
              <w:ind w:left="360"/>
            </w:pPr>
            <w:r>
              <w:t>………………………………………………………………………………………….</w:t>
            </w:r>
          </w:p>
        </w:tc>
        <w:tc>
          <w:tcPr>
            <w:tcW w:w="1166" w:type="dxa"/>
          </w:tcPr>
          <w:p w:rsidR="00E040B6" w:rsidRPr="00A417C8" w:rsidRDefault="00E040B6" w:rsidP="00E040B6">
            <w:pPr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2</w:t>
            </w:r>
          </w:p>
        </w:tc>
      </w:tr>
      <w:tr w:rsidR="00E040B6" w:rsidRPr="00A417C8" w:rsidTr="00475011">
        <w:trPr>
          <w:cantSplit/>
          <w:trHeight w:val="851"/>
        </w:trPr>
        <w:tc>
          <w:tcPr>
            <w:tcW w:w="567" w:type="dxa"/>
          </w:tcPr>
          <w:p w:rsidR="00E040B6" w:rsidRPr="00A417C8" w:rsidRDefault="00E040B6" w:rsidP="00E040B6">
            <w:pPr>
              <w:contextualSpacing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83.</w:t>
            </w:r>
          </w:p>
        </w:tc>
        <w:tc>
          <w:tcPr>
            <w:tcW w:w="9007" w:type="dxa"/>
          </w:tcPr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  <w:r>
              <w:t>A tree casts a shadow which is 12.8 m long on level ground.</w:t>
            </w: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  <w:r>
              <w:t>At the same time, a man who is 1.8 m tall, casts a shadow which is 1.5 m long.</w:t>
            </w:r>
          </w:p>
          <w:p w:rsidR="00E040B6" w:rsidRDefault="00D332D0" w:rsidP="00E040B6">
            <w:pPr>
              <w:pStyle w:val="Section3Style"/>
              <w:numPr>
                <w:ilvl w:val="0"/>
                <w:numId w:val="0"/>
              </w:numPr>
            </w:pPr>
            <w:r>
              <w:rPr>
                <w:noProof/>
                <w:lang w:eastAsia="en-AU"/>
              </w:rPr>
              <w:object w:dxaOrig="1440" w:dyaOrig="1440">
                <v:shape id="_x0000_s1382" type="#_x0000_t75" style="position:absolute;margin-left:17.85pt;margin-top:1.2pt;width:390.55pt;height:196.25pt;z-index:251792384;mso-position-horizontal-relative:text;mso-position-vertical-relative:text">
                  <v:imagedata r:id="rId333" o:title=""/>
                </v:shape>
                <o:OLEObject Type="Embed" ProgID="FXDraw.Graphic" ShapeID="_x0000_s1382" DrawAspect="Content" ObjectID="_1471897632" r:id="rId334"/>
              </w:object>
            </w: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</w:pPr>
            <w:r>
              <w:t>Calculate the height of the tree to the nearest tenth of a metre.</w:t>
            </w:r>
          </w:p>
          <w:p w:rsidR="00E040B6" w:rsidRDefault="00E040B6" w:rsidP="00E040B6">
            <w:pPr>
              <w:pStyle w:val="ShortAnswerStyle"/>
            </w:pPr>
            <w:r>
              <w:t xml:space="preserve">      </w:t>
            </w:r>
          </w:p>
          <w:p w:rsidR="00E040B6" w:rsidRDefault="00E040B6" w:rsidP="00E040B6">
            <w:pPr>
              <w:pStyle w:val="ShortAnswerStyle"/>
            </w:pPr>
            <w:r>
              <w:t xml:space="preserve">       …..……………………………………………………………………………………</w:t>
            </w:r>
          </w:p>
          <w:p w:rsidR="00E040B6" w:rsidRDefault="00E040B6" w:rsidP="00E040B6">
            <w:pPr>
              <w:pStyle w:val="ShortAnswerStyle"/>
            </w:pP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  <w:ind w:left="360"/>
            </w:pPr>
            <w:r>
              <w:t>…………………………………………………………………………………………</w:t>
            </w:r>
          </w:p>
          <w:p w:rsidR="00E040B6" w:rsidRDefault="00E040B6" w:rsidP="00E040B6">
            <w:pPr>
              <w:pStyle w:val="Section3Style"/>
              <w:numPr>
                <w:ilvl w:val="0"/>
                <w:numId w:val="0"/>
              </w:numPr>
              <w:ind w:left="360"/>
            </w:pPr>
          </w:p>
          <w:p w:rsidR="00E040B6" w:rsidRPr="00D73A65" w:rsidRDefault="00E040B6" w:rsidP="00E040B6">
            <w:pPr>
              <w:pStyle w:val="ShortAnswerStyle"/>
            </w:pPr>
            <w:r>
              <w:t xml:space="preserve">       …..……………………………………………………………………………………</w:t>
            </w:r>
          </w:p>
        </w:tc>
        <w:tc>
          <w:tcPr>
            <w:tcW w:w="1166" w:type="dxa"/>
          </w:tcPr>
          <w:p w:rsidR="00E040B6" w:rsidRPr="00A417C8" w:rsidRDefault="00E040B6" w:rsidP="00E040B6">
            <w:pPr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2</w:t>
            </w:r>
          </w:p>
        </w:tc>
      </w:tr>
      <w:tr w:rsidR="00E040B6" w:rsidRPr="00A417C8" w:rsidTr="00475011">
        <w:trPr>
          <w:cantSplit/>
          <w:trHeight w:val="851"/>
        </w:trPr>
        <w:tc>
          <w:tcPr>
            <w:tcW w:w="567" w:type="dxa"/>
          </w:tcPr>
          <w:p w:rsidR="00E040B6" w:rsidRPr="00A417C8" w:rsidRDefault="00E040B6" w:rsidP="00E040B6">
            <w:pPr>
              <w:contextualSpacing/>
              <w:rPr>
                <w:rFonts w:ascii="Times New Roman" w:hAnsi="Times New Roman"/>
              </w:rPr>
            </w:pPr>
          </w:p>
        </w:tc>
        <w:tc>
          <w:tcPr>
            <w:tcW w:w="9007" w:type="dxa"/>
          </w:tcPr>
          <w:p w:rsidR="00E040B6" w:rsidRPr="002C34B6" w:rsidRDefault="002C34B6" w:rsidP="002C34B6">
            <w:pPr>
              <w:pStyle w:val="Section3Style"/>
              <w:numPr>
                <w:ilvl w:val="0"/>
                <w:numId w:val="0"/>
              </w:numPr>
              <w:ind w:left="908"/>
              <w:jc w:val="center"/>
              <w:rPr>
                <w:rFonts w:asciiTheme="minorHAnsi" w:hAnsiTheme="minorHAnsi"/>
                <w:b/>
                <w:sz w:val="32"/>
                <w:szCs w:val="32"/>
              </w:rPr>
            </w:pPr>
            <w:r>
              <w:rPr>
                <w:rFonts w:asciiTheme="minorHAnsi" w:hAnsiTheme="minorHAnsi"/>
                <w:b/>
                <w:sz w:val="32"/>
                <w:szCs w:val="32"/>
              </w:rPr>
              <w:t>End of Exam</w:t>
            </w:r>
          </w:p>
        </w:tc>
        <w:tc>
          <w:tcPr>
            <w:tcW w:w="1166" w:type="dxa"/>
          </w:tcPr>
          <w:p w:rsidR="00E040B6" w:rsidRPr="00A417C8" w:rsidRDefault="00E040B6" w:rsidP="00E040B6">
            <w:pPr>
              <w:jc w:val="center"/>
              <w:rPr>
                <w:rFonts w:ascii="Times New Roman" w:hAnsi="Times New Roman"/>
                <w:b/>
              </w:rPr>
            </w:pPr>
          </w:p>
        </w:tc>
      </w:tr>
    </w:tbl>
    <w:p w:rsidR="00DB5487" w:rsidRPr="003A09E1" w:rsidRDefault="003A09E1" w:rsidP="003A09E1">
      <w:pPr>
        <w:rPr>
          <w:rFonts w:ascii="Times New Roman" w:hAnsi="Times New Roman"/>
        </w:rPr>
        <w:sectPr w:rsidR="00DB5487" w:rsidRPr="003A09E1" w:rsidSect="00AF4CF5">
          <w:type w:val="continuous"/>
          <w:pgSz w:w="11906" w:h="16838"/>
          <w:pgMar w:top="720" w:right="720" w:bottom="720" w:left="720" w:header="708" w:footer="708" w:gutter="0"/>
          <w:cols w:space="708"/>
          <w:titlePg/>
          <w:docGrid w:linePitch="360"/>
        </w:sectPr>
      </w:pP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br w:type="page"/>
      </w:r>
    </w:p>
    <w:p w:rsidR="009D2C92" w:rsidRPr="004E1F9D" w:rsidRDefault="005E182C" w:rsidP="009D2C92">
      <w:pPr>
        <w:tabs>
          <w:tab w:val="left" w:pos="2040"/>
        </w:tabs>
        <w:ind w:left="720"/>
        <w:jc w:val="center"/>
        <w:rPr>
          <w:rFonts w:cstheme="minorHAnsi"/>
          <w:sz w:val="40"/>
          <w:szCs w:val="40"/>
        </w:rPr>
      </w:pPr>
      <w:r w:rsidRPr="004E1F9D">
        <w:rPr>
          <w:rFonts w:cstheme="minorHAnsi"/>
        </w:rPr>
        <w:t xml:space="preserve">             </w:t>
      </w:r>
      <w:r w:rsidRPr="004E1F9D">
        <w:rPr>
          <w:rFonts w:cstheme="minorHAnsi"/>
          <w:sz w:val="40"/>
          <w:szCs w:val="40"/>
        </w:rPr>
        <w:t xml:space="preserve"> </w:t>
      </w:r>
      <w:r w:rsidR="009D2C92" w:rsidRPr="004E1F9D">
        <w:rPr>
          <w:rFonts w:cstheme="minorHAnsi"/>
        </w:rPr>
        <w:t xml:space="preserve">             </w:t>
      </w:r>
      <w:r w:rsidR="009D2C92" w:rsidRPr="004E1F9D">
        <w:rPr>
          <w:rFonts w:cstheme="minorHAnsi"/>
          <w:sz w:val="40"/>
          <w:szCs w:val="40"/>
        </w:rPr>
        <w:t xml:space="preserve"> High School</w:t>
      </w:r>
      <w:r w:rsidR="009D2C92" w:rsidRPr="004E1F9D">
        <w:rPr>
          <w:rFonts w:cstheme="minorHAnsi"/>
          <w:sz w:val="40"/>
          <w:szCs w:val="40"/>
        </w:rPr>
        <w:tab/>
      </w:r>
    </w:p>
    <w:p w:rsidR="009D2C92" w:rsidRPr="004E1F9D" w:rsidRDefault="002C34B6" w:rsidP="009D2C92">
      <w:pPr>
        <w:tabs>
          <w:tab w:val="left" w:pos="2040"/>
        </w:tabs>
        <w:ind w:left="720"/>
        <w:jc w:val="center"/>
        <w:rPr>
          <w:rFonts w:cstheme="minorHAnsi"/>
          <w:sz w:val="28"/>
        </w:rPr>
      </w:pPr>
      <w:r>
        <w:rPr>
          <w:rFonts w:cstheme="minorHAnsi"/>
          <w:sz w:val="28"/>
        </w:rPr>
        <w:t xml:space="preserve">2014 </w:t>
      </w:r>
      <w:r w:rsidR="009D2C92" w:rsidRPr="004E1F9D">
        <w:rPr>
          <w:rFonts w:cstheme="minorHAnsi"/>
          <w:sz w:val="28"/>
        </w:rPr>
        <w:t xml:space="preserve">Yearly Exam </w:t>
      </w:r>
    </w:p>
    <w:p w:rsidR="009D2C92" w:rsidRPr="004E1F9D" w:rsidRDefault="00237AC9" w:rsidP="009D2C92">
      <w:pPr>
        <w:tabs>
          <w:tab w:val="left" w:pos="2040"/>
        </w:tabs>
        <w:ind w:left="720"/>
        <w:jc w:val="center"/>
        <w:rPr>
          <w:rFonts w:cstheme="minorHAnsi"/>
          <w:sz w:val="28"/>
        </w:rPr>
      </w:pPr>
      <w:r>
        <w:rPr>
          <w:rFonts w:cstheme="minorHAnsi"/>
          <w:sz w:val="28"/>
        </w:rPr>
        <w:t xml:space="preserve">Mathematics </w:t>
      </w:r>
      <w:r w:rsidR="009D2C92" w:rsidRPr="004E1F9D">
        <w:rPr>
          <w:rFonts w:cstheme="minorHAnsi"/>
          <w:sz w:val="28"/>
        </w:rPr>
        <w:t xml:space="preserve">Course </w:t>
      </w:r>
    </w:p>
    <w:p w:rsidR="009D2C92" w:rsidRPr="004E1F9D" w:rsidRDefault="009D2C92" w:rsidP="009D2C92">
      <w:pPr>
        <w:ind w:firstLine="720"/>
        <w:jc w:val="center"/>
        <w:rPr>
          <w:rFonts w:cstheme="minorHAnsi"/>
          <w:sz w:val="28"/>
        </w:rPr>
      </w:pPr>
      <w:r w:rsidRPr="004E1F9D">
        <w:rPr>
          <w:rFonts w:cstheme="minorHAnsi"/>
          <w:sz w:val="28"/>
        </w:rPr>
        <w:t>Multiple Choice Section Answer Sheet</w:t>
      </w:r>
    </w:p>
    <w:p w:rsidR="009D2C92" w:rsidRPr="004E1F9D" w:rsidRDefault="009D2C92" w:rsidP="009D2C92">
      <w:pPr>
        <w:rPr>
          <w:rFonts w:cstheme="minorHAnsi"/>
        </w:rPr>
      </w:pPr>
      <w:r w:rsidRPr="009D2C92">
        <w:rPr>
          <w:rFonts w:ascii="Times New Roman" w:hAnsi="Times New Roman"/>
        </w:rPr>
        <w:tab/>
      </w:r>
      <w:r w:rsidRPr="009D2C92">
        <w:rPr>
          <w:rFonts w:ascii="Times New Roman" w:hAnsi="Times New Roman"/>
        </w:rPr>
        <w:tab/>
      </w:r>
      <w:r w:rsidRPr="004E1F9D">
        <w:rPr>
          <w:rFonts w:cstheme="minorHAnsi"/>
        </w:rPr>
        <w:t>Name ________________________________       Teacher ________________________</w:t>
      </w:r>
    </w:p>
    <w:p w:rsidR="009D2C92" w:rsidRPr="004E1F9D" w:rsidRDefault="009D2C92" w:rsidP="009D2C92">
      <w:pPr>
        <w:jc w:val="center"/>
        <w:rPr>
          <w:rFonts w:cstheme="minorHAnsi"/>
        </w:rPr>
      </w:pPr>
    </w:p>
    <w:p w:rsidR="009D2C92" w:rsidRPr="004E1F9D" w:rsidRDefault="009D2C92" w:rsidP="009D2C92">
      <w:pPr>
        <w:jc w:val="center"/>
        <w:rPr>
          <w:rFonts w:cstheme="minorHAnsi"/>
        </w:rPr>
      </w:pPr>
      <w:r w:rsidRPr="004E1F9D">
        <w:rPr>
          <w:rFonts w:cstheme="minorHAnsi"/>
        </w:rPr>
        <w:t>Completely fill the response oval representing the most correct answer.</w:t>
      </w:r>
    </w:p>
    <w:p w:rsidR="009D2C92" w:rsidRPr="009D2C92" w:rsidRDefault="009D2C92" w:rsidP="009D2C92">
      <w:pPr>
        <w:spacing w:after="120"/>
      </w:pPr>
      <w:r w:rsidRPr="009D2C92">
        <w:tab/>
      </w:r>
    </w:p>
    <w:p w:rsidR="009D2C92" w:rsidRPr="009D2C92" w:rsidRDefault="009D2C92" w:rsidP="009D2C92">
      <w:pPr>
        <w:spacing w:after="120"/>
        <w:sectPr w:rsidR="009D2C92" w:rsidRPr="009D2C92" w:rsidSect="00AF4CF5">
          <w:type w:val="continuous"/>
          <w:pgSz w:w="11906" w:h="16838"/>
          <w:pgMar w:top="720" w:right="720" w:bottom="720" w:left="720" w:header="708" w:footer="708" w:gutter="0"/>
          <w:cols w:space="708"/>
          <w:titlePg/>
          <w:docGrid w:linePitch="360"/>
        </w:sectPr>
      </w:pPr>
    </w:p>
    <w:p w:rsidR="009D2C92" w:rsidRPr="009D2C92" w:rsidRDefault="009D2C92" w:rsidP="009D2C92">
      <w:pPr>
        <w:spacing w:after="120"/>
        <w:ind w:firstLine="720"/>
        <w:rPr>
          <w:rFonts w:cstheme="minorHAnsi"/>
        </w:rPr>
      </w:pPr>
      <w:r w:rsidRPr="009D2C92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518976" behindDoc="0" locked="0" layoutInCell="1" allowOverlap="1" wp14:anchorId="3C18F7FF" wp14:editId="24EEB2D4">
                <wp:simplePos x="0" y="0"/>
                <wp:positionH relativeFrom="column">
                  <wp:posOffset>1131570</wp:posOffset>
                </wp:positionH>
                <wp:positionV relativeFrom="paragraph">
                  <wp:posOffset>50800</wp:posOffset>
                </wp:positionV>
                <wp:extent cx="171450" cy="111125"/>
                <wp:effectExtent l="0" t="0" r="19050" b="22225"/>
                <wp:wrapNone/>
                <wp:docPr id="97" name="Oval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112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C649922" id="Oval 2" o:spid="_x0000_s1026" style="position:absolute;margin-left:89.1pt;margin-top:4pt;width:13.5pt;height:8.75pt;z-index:2515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"/>
            </w:pict>
          </mc:Fallback>
        </mc:AlternateContent>
      </w:r>
      <w:r w:rsidRPr="009D2C92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521024" behindDoc="0" locked="0" layoutInCell="1" allowOverlap="1" wp14:anchorId="744F238A" wp14:editId="1B134BA3">
                <wp:simplePos x="0" y="0"/>
                <wp:positionH relativeFrom="column">
                  <wp:posOffset>2335530</wp:posOffset>
                </wp:positionH>
                <wp:positionV relativeFrom="paragraph">
                  <wp:posOffset>22225</wp:posOffset>
                </wp:positionV>
                <wp:extent cx="171450" cy="110490"/>
                <wp:effectExtent l="0" t="0" r="19050" b="22860"/>
                <wp:wrapNone/>
                <wp:docPr id="98" name="Oval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049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780069D" id="Oval 4" o:spid="_x0000_s1026" style="position:absolute;margin-left:183.9pt;margin-top:1.75pt;width:13.5pt;height:8.7pt;z-index:2515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"/>
            </w:pict>
          </mc:Fallback>
        </mc:AlternateContent>
      </w:r>
      <w:r w:rsidRPr="009D2C92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522048" behindDoc="0" locked="0" layoutInCell="1" allowOverlap="1" wp14:anchorId="4E497246" wp14:editId="72B1BAE6">
                <wp:simplePos x="0" y="0"/>
                <wp:positionH relativeFrom="column">
                  <wp:posOffset>2922270</wp:posOffset>
                </wp:positionH>
                <wp:positionV relativeFrom="paragraph">
                  <wp:posOffset>12700</wp:posOffset>
                </wp:positionV>
                <wp:extent cx="171450" cy="110490"/>
                <wp:effectExtent l="0" t="0" r="19050" b="22860"/>
                <wp:wrapNone/>
                <wp:docPr id="99" name="Oval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049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CD895BD" id="Oval 5" o:spid="_x0000_s1026" style="position:absolute;margin-left:230.1pt;margin-top:1pt;width:13.5pt;height:8.7pt;z-index:2515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" filled="f"/>
            </w:pict>
          </mc:Fallback>
        </mc:AlternateContent>
      </w:r>
      <w:r w:rsidRPr="009D2C92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520000" behindDoc="0" locked="0" layoutInCell="1" allowOverlap="1" wp14:anchorId="275BF0BC" wp14:editId="0D2F146C">
                <wp:simplePos x="0" y="0"/>
                <wp:positionH relativeFrom="column">
                  <wp:posOffset>1710690</wp:posOffset>
                </wp:positionH>
                <wp:positionV relativeFrom="paragraph">
                  <wp:posOffset>31115</wp:posOffset>
                </wp:positionV>
                <wp:extent cx="171450" cy="111125"/>
                <wp:effectExtent l="0" t="0" r="19050" b="22225"/>
                <wp:wrapNone/>
                <wp:docPr id="100" name="Oval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112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E545776" id="Oval 3" o:spid="_x0000_s1026" style="position:absolute;margin-left:134.7pt;margin-top:2.45pt;width:13.5pt;height:8.75pt;z-index:2515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"/>
            </w:pict>
          </mc:Fallback>
        </mc:AlternateContent>
      </w:r>
      <w:r w:rsidR="00237AC9">
        <w:rPr>
          <w:rFonts w:cstheme="minorHAnsi"/>
        </w:rPr>
        <w:t xml:space="preserve"> 26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26144" behindDoc="0" locked="0" layoutInCell="1" allowOverlap="1" wp14:anchorId="622F2895" wp14:editId="4634C28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96" name="Oval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E86827B" id="Oval 9" o:spid="_x0000_s1026" style="position:absolute;margin-left:230.85pt;margin-top:1.85pt;width:13.5pt;height:9pt;z-index:2515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LqoaJcZAgAALQ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25120" behindDoc="0" locked="0" layoutInCell="1" allowOverlap="1" wp14:anchorId="7118A709" wp14:editId="59CD023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95" name="Oval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CAC7B49" id="Oval 8" o:spid="_x0000_s1026" style="position:absolute;margin-left:182.4pt;margin-top:1.85pt;width:13.5pt;height:9pt;z-index:2515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28DB2B96" wp14:editId="7B23DC06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94" name="Oval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BA5C2A2" id="Oval 7" o:spid="_x0000_s1026" style="position:absolute;margin-left:133.95pt;margin-top:1.85pt;width:13.5pt;height:9pt;z-index:2515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23072" behindDoc="0" locked="0" layoutInCell="1" allowOverlap="1" wp14:anchorId="29BCDDC6" wp14:editId="4D94B7B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93" name="Oval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FA7EF50" id="Oval 6" o:spid="_x0000_s1026" style="position:absolute;margin-left:88.35pt;margin-top:1.85pt;width:13.5pt;height:9pt;z-index:2515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" filled="f"/>
            </w:pict>
          </mc:Fallback>
        </mc:AlternateContent>
      </w:r>
      <w:r w:rsidRPr="009D2C92">
        <w:rPr>
          <w:rFonts w:cstheme="minorHAnsi"/>
        </w:rPr>
        <w:tab/>
        <w:t xml:space="preserve"> 2</w:t>
      </w:r>
      <w:r w:rsidR="00237AC9">
        <w:rPr>
          <w:rFonts w:cstheme="minorHAnsi"/>
        </w:rPr>
        <w:t>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5D57D512" wp14:editId="0D95F03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92" name="Oval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4CB28F2" id="Oval 13" o:spid="_x0000_s1026" style="position:absolute;margin-left:230.85pt;margin-top:1.85pt;width:13.5pt;height:9pt;z-index:2515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Ejw8yY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29216" behindDoc="0" locked="0" layoutInCell="1" allowOverlap="1" wp14:anchorId="4C2DAEFF" wp14:editId="0F9F42E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91" name="Oval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A09DE76" id="Oval 12" o:spid="_x0000_s1026" style="position:absolute;margin-left:182.4pt;margin-top:1.85pt;width:13.5pt;height:9pt;z-index:2515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u&#10;r2Xq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28192" behindDoc="0" locked="0" layoutInCell="1" allowOverlap="1" wp14:anchorId="6BD58E33" wp14:editId="7ABD19E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90" name="Oval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444845F" id="Oval 11" o:spid="_x0000_s1026" style="position:absolute;margin-left:133.95pt;margin-top:1.85pt;width:13.5pt;height:9pt;z-index:2515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kgXGAIAAC4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27168" behindDoc="0" locked="0" layoutInCell="1" allowOverlap="1" wp14:anchorId="4397E253" wp14:editId="34D26C89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9" name="Oval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1C66C9E" id="Oval 10" o:spid="_x0000_s1026" style="position:absolute;margin-left:88.35pt;margin-top:1.85pt;width:13.5pt;height:9pt;z-index:2515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Jdb2Y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="00237AC9">
        <w:rPr>
          <w:rFonts w:cstheme="minorHAnsi"/>
        </w:rPr>
        <w:tab/>
        <w:t xml:space="preserve"> 28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34336" behindDoc="0" locked="0" layoutInCell="1" allowOverlap="1" wp14:anchorId="079A8A35" wp14:editId="4EB4BCD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8" name="Oval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871E5CD" id="Oval 17" o:spid="_x0000_s1026" style="position:absolute;margin-left:230.85pt;margin-top:1.85pt;width:13.5pt;height:9pt;z-index:2515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k03GgIAAC4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ASxk03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33312" behindDoc="0" locked="0" layoutInCell="1" allowOverlap="1" wp14:anchorId="06BD56AE" wp14:editId="28B30B2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87" name="Oval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C3582E7" id="Oval 16" o:spid="_x0000_s1026" style="position:absolute;margin-left:182.4pt;margin-top:1.85pt;width:13.5pt;height:9pt;z-index:2515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GpVS1R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32288" behindDoc="0" locked="0" layoutInCell="1" allowOverlap="1" wp14:anchorId="77BEDA7C" wp14:editId="6FD0BDA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86" name="Oval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B2FA92D" id="Oval 15" o:spid="_x0000_s1026" style="position:absolute;margin-left:133.95pt;margin-top:1.85pt;width:13.5pt;height:9pt;z-index:2515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MODRBY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31264" behindDoc="0" locked="0" layoutInCell="1" allowOverlap="1" wp14:anchorId="3608C48D" wp14:editId="09692C1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85" name="Oval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C0B0430" id="Oval 14" o:spid="_x0000_s1026" style="position:absolute;margin-left:88.35pt;margin-top:1.85pt;width:13.5pt;height:9pt;z-index:2515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OrWW&#10;Fx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 w:rsidR="00237AC9">
        <w:rPr>
          <w:rFonts w:cstheme="minorHAnsi"/>
        </w:rPr>
        <w:tab/>
        <w:t xml:space="preserve"> 29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38432" behindDoc="0" locked="0" layoutInCell="1" allowOverlap="1" wp14:anchorId="22CC4FA9" wp14:editId="1318C4D0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4" name="Oval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B946C10" id="Oval 21" o:spid="_x0000_s1026" style="position:absolute;margin-left:230.85pt;margin-top:1.85pt;width:13.5pt;height:9pt;z-index:2515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D+7Fec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37408" behindDoc="0" locked="0" layoutInCell="1" allowOverlap="1" wp14:anchorId="38431ECE" wp14:editId="02018401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83" name="Oval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EB1702C" id="Oval 20" o:spid="_x0000_s1026" style="position:absolute;margin-left:182.4pt;margin-top:1.85pt;width:13.5pt;height:9pt;z-index:2515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AT&#10;ATsl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0F31D290" wp14:editId="05679AA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82" name="Oval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9C45AA6" id="Oval 19" o:spid="_x0000_s1026" style="position:absolute;margin-left:133.95pt;margin-top:1.85pt;width:13.5pt;height:9pt;z-index:2515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P6sGgIAAC4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JdT+rB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35360" behindDoc="0" locked="0" layoutInCell="1" allowOverlap="1" wp14:anchorId="72A40BCB" wp14:editId="1A656DE0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1" name="Oval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46EFACA" id="Oval 18" o:spid="_x0000_s1026" style="position:absolute;margin-left:88.35pt;margin-top:1.85pt;width:13.5pt;height:9pt;z-index:2515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jUxTXh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30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4034D8E8" wp14:editId="46720E6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0" name="Oval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E330BD8" id="Oval 25" o:spid="_x0000_s1026" style="position:absolute;margin-left:230.85pt;margin-top:1.85pt;width:13.5pt;height:9pt;z-index:2515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41504" behindDoc="0" locked="0" layoutInCell="1" allowOverlap="1" wp14:anchorId="209F6242" wp14:editId="1D89337A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9" name="Oval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B569CCD" id="Oval 24" o:spid="_x0000_s1026" style="position:absolute;margin-left:182.4pt;margin-top:1.85pt;width:13.5pt;height:9pt;z-index:2515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jcWGg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exjcW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40480" behindDoc="0" locked="0" layoutInCell="1" allowOverlap="1" wp14:anchorId="33889D52" wp14:editId="1B083001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8" name="Oval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D44EE6D" id="Oval 23" o:spid="_x0000_s1026" style="position:absolute;margin-left:133.95pt;margin-top:1.85pt;width:13.5pt;height:9pt;z-index:2515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Bk&#10;uCWDFAIAAAU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39456" behindDoc="0" locked="0" layoutInCell="1" allowOverlap="1" wp14:anchorId="24264858" wp14:editId="6BB2115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77" name="Oval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037BEAF" id="Oval 22" o:spid="_x0000_s1026" style="position:absolute;margin-left:88.35pt;margin-top:1.85pt;width:13.5pt;height:9pt;z-index:2515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jSbYWx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31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46624" behindDoc="0" locked="0" layoutInCell="1" allowOverlap="1" wp14:anchorId="2950FBDF" wp14:editId="22DB60D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76" name="Oval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2A7BF07" id="Oval 29" o:spid="_x0000_s1026" style="position:absolute;margin-left:230.85pt;margin-top:1.85pt;width:13.5pt;height:9pt;z-index:2515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wNBGgIAAC4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QewNB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45600" behindDoc="0" locked="0" layoutInCell="1" allowOverlap="1" wp14:anchorId="551E24B7" wp14:editId="007364D0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5" name="Oval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97E8A25" id="Oval 28" o:spid="_x0000_s1026" style="position:absolute;margin-left:182.4pt;margin-top:1.85pt;width:13.5pt;height:9pt;z-index:2515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466zGgIAAC4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4466z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44576" behindDoc="0" locked="0" layoutInCell="1" allowOverlap="1" wp14:anchorId="65EF3B5A" wp14:editId="25C4E9F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74" name="Oval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DB17605" id="Oval 27" o:spid="_x0000_s1026" style="position:absolute;margin-left:133.95pt;margin-top:1.85pt;width:13.5pt;height:9pt;z-index:2515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5PFGgIAAC4EAAAOAAAAZHJzL2Uyb0RvYy54bWysU1Fv0zAQfkfiP1h+p0lKS1n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pxuTx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43552" behindDoc="0" locked="0" layoutInCell="1" allowOverlap="1" wp14:anchorId="0E4FF70E" wp14:editId="2CC59D84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3" name="Oval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B710A0A" id="Oval 26" o:spid="_x0000_s1026" style="position:absolute;margin-left:88.35pt;margin-top:1.85pt;width:13.5pt;height:9pt;z-index:2515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CqRW&#10;Ux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 w:rsidR="00237AC9">
        <w:rPr>
          <w:rFonts w:cstheme="minorHAnsi"/>
        </w:rPr>
        <w:tab/>
        <w:t xml:space="preserve"> 32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0720" behindDoc="0" locked="0" layoutInCell="1" allowOverlap="1" wp14:anchorId="49F92CD3" wp14:editId="77396A73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2" name="Oval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478267E" id="Oval 33" o:spid="_x0000_s1026" style="position:absolute;margin-left:230.85pt;margin-top:1.85pt;width:13.5pt;height:9pt;z-index:25155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c&#10;fXRWFQIAAAU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49696" behindDoc="0" locked="0" layoutInCell="1" allowOverlap="1" wp14:anchorId="70B5A8C6" wp14:editId="04189C7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1" name="Oval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5F8075D" id="Oval 32" o:spid="_x0000_s1026" style="position:absolute;margin-left:182.4pt;margin-top:1.85pt;width:13.5pt;height:9pt;z-index:2515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6slGgIAAC4EAAAOAAAAZHJzL2Uyb0RvYy54bWysU1Fv0zAQfkfiP1h+p0m6lrK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ng6sl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3F36F6F7" wp14:editId="3AAD3FF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70" name="Oval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D94BC1A" id="Oval 31" o:spid="_x0000_s1026" style="position:absolute;margin-left:133.95pt;margin-top:1.85pt;width:13.5pt;height:9pt;z-index:2515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47648" behindDoc="0" locked="0" layoutInCell="1" allowOverlap="1" wp14:anchorId="237CBA15" wp14:editId="02FB840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9" name="Oval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7386C3B" id="Oval 30" o:spid="_x0000_s1026" style="position:absolute;margin-left:88.35pt;margin-top:1.85pt;width:13.5pt;height:9pt;z-index:2515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Onkhp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="00237AC9">
        <w:rPr>
          <w:rFonts w:cstheme="minorHAnsi"/>
        </w:rPr>
        <w:tab/>
        <w:t xml:space="preserve"> 33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0605F16B" wp14:editId="2D0B51A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8" name="Oval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289848B" id="Oval 37" o:spid="_x0000_s1026" style="position:absolute;margin-left:230.85pt;margin-top:1.85pt;width:13.5pt;height:9pt;z-index:2515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C1&#10;QLmfFQIAAAU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3792" behindDoc="0" locked="0" layoutInCell="1" allowOverlap="1" wp14:anchorId="2648D5A6" wp14:editId="53390CE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67" name="Oval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A1B72F9" id="Oval 36" o:spid="_x0000_s1026" style="position:absolute;margin-left:182.4pt;margin-top:1.85pt;width:13.5pt;height:9pt;z-index:2515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HX6nJB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2768" behindDoc="0" locked="0" layoutInCell="1" allowOverlap="1" wp14:anchorId="4EB104AF" wp14:editId="780D96B2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66" name="Oval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11B218C" id="Oval 35" o:spid="_x0000_s1026" style="position:absolute;margin-left:133.95pt;margin-top:1.85pt;width:13.5pt;height:9pt;z-index:2515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MRosec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1744" behindDoc="0" locked="0" layoutInCell="1" allowOverlap="1" wp14:anchorId="3C5B24CC" wp14:editId="0F9F82C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5" name="Oval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16D3D4C" id="Oval 34" o:spid="_x0000_s1026" style="position:absolute;margin-left:88.35pt;margin-top:1.85pt;width:13.5pt;height:9pt;z-index:2515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BwVGgIAAC4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bPAcF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34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8912" behindDoc="0" locked="0" layoutInCell="1" allowOverlap="1" wp14:anchorId="75699A08" wp14:editId="6F47218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4" name="Oval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FFBA1FF" id="Oval 41" o:spid="_x0000_s1026" style="position:absolute;margin-left:230.85pt;margin-top:1.85pt;width:13.5pt;height:9pt;z-index:2515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7888" behindDoc="0" locked="0" layoutInCell="1" allowOverlap="1" wp14:anchorId="16DD7B21" wp14:editId="49C9610D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63" name="Oval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152F925" id="Oval 40" o:spid="_x0000_s1026" style="position:absolute;margin-left:182.4pt;margin-top:1.85pt;width:13.5pt;height:9pt;z-index:2515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Fl1BugZAgAALg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6864" behindDoc="0" locked="0" layoutInCell="1" allowOverlap="1" wp14:anchorId="4D9D152D" wp14:editId="1E4236F1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62" name="Oval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1175121" id="Oval 39" o:spid="_x0000_s1026" style="position:absolute;margin-left:133.95pt;margin-top:1.85pt;width:13.5pt;height:9pt;z-index:2515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CI/C10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5840" behindDoc="0" locked="0" layoutInCell="1" allowOverlap="1" wp14:anchorId="6D427BFD" wp14:editId="2A9B7AD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1" name="Oval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868987D" id="Oval 38" o:spid="_x0000_s1026" style="position:absolute;margin-left:88.35pt;margin-top:1.85pt;width:13.5pt;height:9pt;z-index:2515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6avGwIAAC4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Iqnpq8bAgAALg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="00237AC9">
        <w:rPr>
          <w:rFonts w:cstheme="minorHAnsi"/>
        </w:rPr>
        <w:tab/>
        <w:t xml:space="preserve"> 35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3008" behindDoc="0" locked="0" layoutInCell="1" allowOverlap="1" wp14:anchorId="29C47388" wp14:editId="7090F1AF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0" name="Oval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766E082" id="Oval 45" o:spid="_x0000_s1026" style="position:absolute;margin-left:230.85pt;margin-top:1.85pt;width:13.5pt;height:9pt;z-index:2515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E12GQIAAC4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HNITXY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1984" behindDoc="0" locked="0" layoutInCell="1" allowOverlap="1" wp14:anchorId="0394B925" wp14:editId="7B8F6993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59" name="Oval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5CA4C56" id="Oval 44" o:spid="_x0000_s1026" style="position:absolute;margin-left:182.4pt;margin-top:1.85pt;width:13.5pt;height:9pt;z-index:2515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TON4y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47D221E4" wp14:editId="636AFA79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58" name="Oval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A30B69B" id="Oval 43" o:spid="_x0000_s1026" style="position:absolute;margin-left:133.95pt;margin-top:1.85pt;width:13.5pt;height:9pt;z-index:2515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y6dGgIAAC4EAAAOAAAAZHJzL2Uyb0RvYy54bWysU1Fv0zAQfkfiP1h+p0m6lL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CIsun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9936" behindDoc="0" locked="0" layoutInCell="1" allowOverlap="1" wp14:anchorId="1A17DB36" wp14:editId="204165A2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7" name="Oval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87FE944" id="Oval 42" o:spid="_x0000_s1026" style="position:absolute;margin-left:88.35pt;margin-top:1.85pt;width:13.5pt;height:9pt;z-index:2515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sf+a&#10;Fh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 w:rsidR="00237AC9">
        <w:rPr>
          <w:rFonts w:cstheme="minorHAnsi"/>
        </w:rPr>
        <w:tab/>
        <w:t xml:space="preserve"> 36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07E4C87A" wp14:editId="6EEBB4E1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6" name="Oval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3A8E037" id="Oval 49" o:spid="_x0000_s1026" style="position:absolute;margin-left:230.85pt;margin-top:1.85pt;width:13.5pt;height:9pt;z-index:2515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eplGgIAAC4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dhepl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6080" behindDoc="0" locked="0" layoutInCell="1" allowOverlap="1" wp14:anchorId="6386FD4B" wp14:editId="4CB0131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5" name="Oval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F2594B9" id="Oval 48" o:spid="_x0000_s1026" style="position:absolute;margin-left:182.4pt;margin-top:1.85pt;width:13.5pt;height:9pt;z-index:2515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HLH33BUCAAAF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5056" behindDoc="0" locked="0" layoutInCell="1" allowOverlap="1" wp14:anchorId="19DA3CD1" wp14:editId="645BEC60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54" name="Oval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D7B9F15" id="Oval 47" o:spid="_x0000_s1026" style="position:absolute;margin-left:133.95pt;margin-top:1.85pt;width:13.5pt;height:9pt;z-index:25156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KuV64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4032" behindDoc="0" locked="0" layoutInCell="1" allowOverlap="1" wp14:anchorId="3587FF89" wp14:editId="3D62EA62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3" name="Oval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72C6EA4" id="Oval 46" o:spid="_x0000_s1026" style="position:absolute;margin-left:88.35pt;margin-top:1.85pt;width:13.5pt;height:9pt;z-index:2515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EYcGgIAAC4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4sRGHB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37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1200" behindDoc="0" locked="0" layoutInCell="1" allowOverlap="1" wp14:anchorId="7EF48BAD" wp14:editId="069F62EA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2" name="Oval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51AD13E" id="Oval 53" o:spid="_x0000_s1026" style="position:absolute;margin-left:230.85pt;margin-top:1.85pt;width:13.5pt;height:9pt;z-index:2515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e/zGgIAAC4EAAAOAAAAZHJzL2Uyb0RvYy54bWysU1Fv0zAQfkfiP1h+p0m6hr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C5e/z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0176" behindDoc="0" locked="0" layoutInCell="1" allowOverlap="1" wp14:anchorId="2BA25040" wp14:editId="0CED654B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51" name="Oval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651880B" id="Oval 52" o:spid="_x0000_s1026" style="position:absolute;margin-left:182.4pt;margin-top:1.85pt;width:13.5pt;height:9pt;z-index:2515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UIBGgIAAC4EAAAOAAAAZHJzL2Uyb0RvYy54bWysU1Fv0zAQfkfiP1h+p0lKw1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qfUIB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9152" behindDoc="0" locked="0" layoutInCell="1" allowOverlap="1" wp14:anchorId="0A53B103" wp14:editId="47BA6D7F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0" name="Oval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7EDD4DB" id="Oval 51" o:spid="_x0000_s1026" style="position:absolute;margin-left:133.95pt;margin-top:1.85pt;width:13.5pt;height:9pt;z-index:2515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8128" behindDoc="0" locked="0" layoutInCell="1" allowOverlap="1" wp14:anchorId="56077DD2" wp14:editId="7872D593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9" name="Oval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5175D50" id="Oval 50" o:spid="_x0000_s1026" style="position:absolute;margin-left:88.35pt;margin-top:1.85pt;width:13.5pt;height:9pt;z-index:2515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"/>
            </w:pict>
          </mc:Fallback>
        </mc:AlternateContent>
      </w:r>
      <w:r w:rsidRPr="009D2C92">
        <w:rPr>
          <w:rFonts w:cstheme="minorHAnsi"/>
        </w:rPr>
        <w:t xml:space="preserve"> </w:t>
      </w:r>
      <w:r w:rsidR="003A09E1">
        <w:rPr>
          <w:rFonts w:cstheme="minorHAnsi"/>
        </w:rPr>
        <w:tab/>
      </w:r>
      <w:r w:rsidR="00237AC9">
        <w:rPr>
          <w:rFonts w:cstheme="minorHAnsi"/>
        </w:rPr>
        <w:t xml:space="preserve"> 38.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5296" behindDoc="0" locked="0" layoutInCell="1" allowOverlap="1" wp14:anchorId="68786502" wp14:editId="6DC7DA43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48" name="Oval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CB298D3" id="Oval 57" o:spid="_x0000_s1026" style="position:absolute;margin-left:230.85pt;margin-top:1.85pt;width:13.5pt;height:9pt;z-index:25157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4272" behindDoc="0" locked="0" layoutInCell="1" allowOverlap="1" wp14:anchorId="270D22B2" wp14:editId="3DF8BEC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47" name="Oval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A7427A3" id="Oval 56" o:spid="_x0000_s1026" style="position:absolute;margin-left:182.4pt;margin-top:1.85pt;width:13.5pt;height:9pt;z-index:2515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E4AGgIAAC4EAAAOAAAAZHJzL2Uyb0RvYy54bWysU1Fv0zAQfkfiP1h+p0lKu7K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CQgE4A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0ABC00BC" wp14:editId="6974EC5C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46" name="Oval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31C90D9" id="Oval 55" o:spid="_x0000_s1026" style="position:absolute;margin-left:133.95pt;margin-top:1.85pt;width:13.5pt;height:9pt;z-index:2515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ljDGgIAAC4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SZZYwx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2224" behindDoc="0" locked="0" layoutInCell="1" allowOverlap="1" wp14:anchorId="459C6AE0" wp14:editId="1CBCEAF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5" name="Oval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65F9F5E" id="Oval 54" o:spid="_x0000_s1026" style="position:absolute;margin-left:88.35pt;margin-top:1.85pt;width:13.5pt;height:9pt;z-index:2515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vUxGgIAAC4EAAAOAAAAZHJzL2Uyb0RvYy54bWysU1Fv0zAQfkfiP1h+p0lKyl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4Q71M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39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168EEC89" wp14:editId="0414FF5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44" name="Oval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0CF5DF0" id="Oval 61" o:spid="_x0000_s1026" style="position:absolute;margin-left:230.85pt;margin-top:1.85pt;width:13.5pt;height:9pt;z-index:2515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8368" behindDoc="0" locked="0" layoutInCell="1" allowOverlap="1" wp14:anchorId="34946F98" wp14:editId="3D89DC8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43" name="Oval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F062D99" id="Oval 60" o:spid="_x0000_s1026" style="position:absolute;margin-left:182.4pt;margin-top:1.85pt;width:13.5pt;height:9pt;z-index:2515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H2PNc8ZAgAALg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7344" behindDoc="0" locked="0" layoutInCell="1" allowOverlap="1" wp14:anchorId="6CDE1DBA" wp14:editId="20275DFC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42" name="Oval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169339F" id="Oval 59" o:spid="_x0000_s1026" style="position:absolute;margin-left:133.95pt;margin-top:1.85pt;width:13.5pt;height:9pt;z-index:2515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eJ5Gg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r8Hie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6320" behindDoc="0" locked="0" layoutInCell="1" allowOverlap="1" wp14:anchorId="214D584D" wp14:editId="2F414DF4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1" name="Oval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32C9984" id="Oval 58" o:spid="_x0000_s1026" style="position:absolute;margin-left:88.35pt;margin-top:1.85pt;width:13.5pt;height:9pt;z-index:2515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B1lPix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40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3488" behindDoc="0" locked="0" layoutInCell="1" allowOverlap="1" wp14:anchorId="77584428" wp14:editId="103BAD6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0" name="Oval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FABDC0E" id="Oval 65" o:spid="_x0000_s1026" style="position:absolute;margin-left:230.85pt;margin-top:1.85pt;width:13.5pt;height:9pt;z-index:25158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n5RGQIAAC4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FeyflE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2464" behindDoc="0" locked="0" layoutInCell="1" allowOverlap="1" wp14:anchorId="5C789126" wp14:editId="18655040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39" name="Oval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3F41F66" id="Oval 64" o:spid="_x0000_s1026" style="position:absolute;margin-left:182.4pt;margin-top:1.85pt;width:13.5pt;height:9pt;z-index:2515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ljJQWB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1440" behindDoc="0" locked="0" layoutInCell="1" allowOverlap="1" wp14:anchorId="01C45AE1" wp14:editId="64DF22FB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38" name="Oval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A58E715" id="Oval 63" o:spid="_x0000_s1026" style="position:absolute;margin-left:133.95pt;margin-top:1.85pt;width:13.5pt;height:9pt;z-index:2515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M2BoPc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0416" behindDoc="0" locked="0" layoutInCell="1" allowOverlap="1" wp14:anchorId="5F4DEEB2" wp14:editId="4BCB08A4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7" name="Oval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D15B7B5" id="Oval 62" o:spid="_x0000_s1026" style="position:absolute;margin-left:88.35pt;margin-top:1.85pt;width:13.5pt;height:9pt;z-index:2515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VdyO&#10;bh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 w:rsidR="00237AC9">
        <w:rPr>
          <w:rFonts w:cstheme="minorHAnsi"/>
        </w:rPr>
        <w:tab/>
        <w:t xml:space="preserve"> 41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7584" behindDoc="0" locked="0" layoutInCell="1" allowOverlap="1" wp14:anchorId="2706B2F8" wp14:editId="470CA4C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36" name="Oval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8AC5B21" id="Oval 69" o:spid="_x0000_s1026" style="position:absolute;margin-left:230.85pt;margin-top:1.85pt;width:13.5pt;height:9pt;z-index:2515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GI9kDxsCAAAu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6560" behindDoc="0" locked="0" layoutInCell="1" allowOverlap="1" wp14:anchorId="4B1ACB46" wp14:editId="5DF519DD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35" name="Oval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034163A" id="Oval 68" o:spid="_x0000_s1026" style="position:absolute;margin-left:182.4pt;margin-top:1.85pt;width:13.5pt;height:9pt;z-index:2515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8n9GwIAAC4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sBfJ/R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1EEE2088" wp14:editId="3062D4C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34" name="Oval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F29EE09" id="Oval 67" o:spid="_x0000_s1026" style="position:absolute;margin-left:133.95pt;margin-top:1.85pt;width:13.5pt;height:9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/SLGwIAAC4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O/v9Is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4512" behindDoc="0" locked="0" layoutInCell="1" allowOverlap="1" wp14:anchorId="5A8A9CAE" wp14:editId="12A9A1B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3" name="Oval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5D70103" id="Oval 66" o:spid="_x0000_s1026" style="position:absolute;margin-left:88.35pt;margin-top:1.85pt;width:13.5pt;height:9pt;z-index:2515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MDGO&#10;bh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 w:rsidR="00237AC9">
        <w:rPr>
          <w:rFonts w:cstheme="minorHAnsi"/>
        </w:rPr>
        <w:tab/>
        <w:t xml:space="preserve"> 42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10AECA65" wp14:editId="1C974C66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32" name="Oval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A9F15CA" id="Oval 73" o:spid="_x0000_s1026" style="position:absolute;margin-left:230.85pt;margin-top:1.85pt;width:13.5pt;height:9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B+9hmRsCAAAu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0656" behindDoc="0" locked="0" layoutInCell="1" allowOverlap="1" wp14:anchorId="735AB85F" wp14:editId="7A60141D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1" name="Oval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58E8AA3" id="Oval 72" o:spid="_x0000_s1026" style="position:absolute;margin-left:182.4pt;margin-top:1.85pt;width:13.5pt;height:9pt;z-index:2515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wstZYhUCAAAF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9632" behindDoc="0" locked="0" layoutInCell="1" allowOverlap="1" wp14:anchorId="52F08343" wp14:editId="6FE87C60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30" name="Oval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17D61BB" id="Oval 71" o:spid="_x0000_s1026" style="position:absolute;margin-left:133.95pt;margin-top:1.85pt;width:13.5pt;height:9pt;z-index:2515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8608" behindDoc="0" locked="0" layoutInCell="1" allowOverlap="1" wp14:anchorId="44F86350" wp14:editId="0806D83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9" name="Oval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95D3E97" id="Oval 70" o:spid="_x0000_s1026" style="position:absolute;margin-left:88.35pt;margin-top:1.85pt;width:13.5pt;height:9pt;z-index:2515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AGai8n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="00237AC9">
        <w:rPr>
          <w:rFonts w:cstheme="minorHAnsi"/>
        </w:rPr>
        <w:tab/>
        <w:t xml:space="preserve"> 43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5776" behindDoc="0" locked="0" layoutInCell="1" allowOverlap="1" wp14:anchorId="09A296BF" wp14:editId="3D7DD728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8" name="Oval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87259EF" id="Oval 77" o:spid="_x0000_s1026" style="position:absolute;margin-left:230.85pt;margin-top:1.85pt;width:13.5pt;height:9pt;z-index: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d+IGgIAAC4EAAAOAAAAZHJzL2Uyb0RvYy54bWysU1Fv0zAQfkfiP1h+p0lKS1n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d2d+I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4752" behindDoc="0" locked="0" layoutInCell="1" allowOverlap="1" wp14:anchorId="1FB3F519" wp14:editId="55CE723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7" name="Oval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67A4B08" id="Oval 76" o:spid="_x0000_s1026" style="position:absolute;margin-left:182.4pt;margin-top:1.85pt;width:13.5pt;height:9pt;z-index:2515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hCQSchUCAAAF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3728" behindDoc="0" locked="0" layoutInCell="1" allowOverlap="1" wp14:anchorId="6C0048F2" wp14:editId="61FB691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6" name="Oval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54982BD" id="Oval 75" o:spid="_x0000_s1026" style="position:absolute;margin-left:133.95pt;margin-top:1.85pt;width:13.5pt;height:9pt;z-index:2515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NapGgIAAC4EAAAOAAAAZHJzL2Uyb0RvYy54bWysU1Fv0zAQfkfiP1h+p0lKu7K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jJzWq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2704" behindDoc="0" locked="0" layoutInCell="1" allowOverlap="1" wp14:anchorId="04FC91D2" wp14:editId="6872EAAC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5" name="Oval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6A37C0A" id="Oval 74" o:spid="_x0000_s1026" style="position:absolute;margin-left:88.35pt;margin-top:1.85pt;width:13.5pt;height:9pt;z-index:2515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"/>
            </w:pict>
          </mc:Fallback>
        </mc:AlternateContent>
      </w:r>
      <w:r w:rsidR="00237AC9">
        <w:rPr>
          <w:rFonts w:cstheme="minorHAnsi"/>
        </w:rPr>
        <w:tab/>
        <w:t xml:space="preserve"> 44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9872" behindDoc="0" locked="0" layoutInCell="1" allowOverlap="1" wp14:anchorId="1BA1A9F8" wp14:editId="24024EA3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4" name="Oval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2483364" id="Oval 81" o:spid="_x0000_s1026" style="position:absolute;margin-left:230.85pt;margin-top:1.85pt;width:13.5pt;height:9pt;z-index: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Iup6Vw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8848" behindDoc="0" locked="0" layoutInCell="1" allowOverlap="1" wp14:anchorId="078F77E5" wp14:editId="25F733E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3" name="Oval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00664B8" id="Oval 80" o:spid="_x0000_s1026" style="position:absolute;margin-left:182.4pt;margin-top:1.85pt;width:13.5pt;height:9pt;z-index:2515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6&#10;YWZA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178F091A" wp14:editId="655CD84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2" name="Oval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2736623" id="Oval 79" o:spid="_x0000_s1026" style="position:absolute;margin-left:133.95pt;margin-top:1.85pt;width:13.5pt;height:9pt;z-index: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astsEx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6800" behindDoc="0" locked="0" layoutInCell="1" allowOverlap="1" wp14:anchorId="35E2E21B" wp14:editId="5C09015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1" name="Oval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F8C66BC" id="Oval 78" o:spid="_x0000_s1026" style="position:absolute;margin-left:88.35pt;margin-top:1.85pt;width:13.5pt;height:9pt;z-index:2515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8HhGgIAAC4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wlPB4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45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3968" behindDoc="0" locked="0" layoutInCell="1" allowOverlap="1" wp14:anchorId="73C11E81" wp14:editId="52BC28B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0" name="Oval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EFDD0D1" id="Oval 85" o:spid="_x0000_s1026" style="position:absolute;margin-left:230.85pt;margin-top:1.85pt;width:13.5pt;height:9pt;z-index: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Gm1nj8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2944" behindDoc="0" locked="0" layoutInCell="1" allowOverlap="1" wp14:anchorId="17728C89" wp14:editId="20862303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9" name="Oval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E16269F" id="Oval 84" o:spid="_x0000_s1026" style="position:absolute;margin-left:182.4pt;margin-top:1.85pt;width:13.5pt;height:9pt;z-index: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Q17GgIAAC4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JxQ17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1920" behindDoc="0" locked="0" layoutInCell="1" allowOverlap="1" wp14:anchorId="54F9E941" wp14:editId="1276412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8" name="Oval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03A1615" id="Oval 83" o:spid="_x0000_s1026" style="position:absolute;margin-left:133.95pt;margin-top:1.85pt;width:13.5pt;height:9pt;z-index: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Enb91B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0896" behindDoc="0" locked="0" layoutInCell="1" allowOverlap="1" wp14:anchorId="5DAF17AA" wp14:editId="212BB71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" name="Oval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8422D8A" id="Oval 82" o:spid="_x0000_s1026" style="position:absolute;margin-left:88.35pt;margin-top:1.85pt;width:13.5pt;height:9pt;z-index:2516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" filled="f"/>
            </w:pict>
          </mc:Fallback>
        </mc:AlternateContent>
      </w:r>
      <w:r w:rsidR="00237AC9">
        <w:rPr>
          <w:rFonts w:cstheme="minorHAnsi"/>
        </w:rPr>
        <w:tab/>
        <w:t xml:space="preserve"> 46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251AC6A4" wp14:editId="0F4355A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" name="Oval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9AF23A0" id="Oval 89" o:spid="_x0000_s1026" style="position:absolute;margin-left:230.85pt;margin-top:1.85pt;width:13.5pt;height:9pt;z-index: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HeDks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7040" behindDoc="0" locked="0" layoutInCell="1" allowOverlap="1" wp14:anchorId="25399381" wp14:editId="2CDC794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5" name="Oval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84F0908" id="Oval 88" o:spid="_x0000_s1026" style="position:absolute;margin-left:182.4pt;margin-top:1.85pt;width:13.5pt;height:9pt;z-index: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v4JTe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6016" behindDoc="0" locked="0" layoutInCell="1" allowOverlap="1" wp14:anchorId="21267D14" wp14:editId="5C9936A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" name="Oval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2EF98AA" id="Oval 87" o:spid="_x0000_s1026" style="position:absolute;margin-left:133.95pt;margin-top:1.85pt;width:13.5pt;height:9pt;z-index: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CW&#10;76RqFAIAAAU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4992" behindDoc="0" locked="0" layoutInCell="1" allowOverlap="1" wp14:anchorId="7CD20B44" wp14:editId="210719CE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" name="Oval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EC56153" id="Oval 86" o:spid="_x0000_s1026" style="position:absolute;margin-left:88.35pt;margin-top:1.85pt;width:13.5pt;height:9pt;z-index:2516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ZVVGgIAAC4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+DmVV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47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2875AF1B" wp14:editId="45CB6C49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" name="Oval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1360F34" id="Oval 93" o:spid="_x0000_s1026" style="position:absolute;margin-left:230.85pt;margin-top:1.85pt;width:13.5pt;height:9pt;z-index:2516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1136" behindDoc="0" locked="0" layoutInCell="1" allowOverlap="1" wp14:anchorId="2805FF51" wp14:editId="09209541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1" name="Oval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B7B7CD4" id="Oval 92" o:spid="_x0000_s1026" style="position:absolute;margin-left:182.4pt;margin-top:1.85pt;width:13.5pt;height:9pt;z-index:2516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JFIGQ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HCAkUgZAgAALg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420A9563" wp14:editId="2B11C857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0" name="Oval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70E36E4" id="Oval 91" o:spid="_x0000_s1026" style="position:absolute;margin-left:133.95pt;margin-top:1.85pt;width:13.5pt;height:9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9088" behindDoc="0" locked="0" layoutInCell="1" allowOverlap="1" wp14:anchorId="643F6F1F" wp14:editId="7096D6F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9" name="Oval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D8285B4" id="Oval 90" o:spid="_x0000_s1026" style="position:absolute;margin-left:88.35pt;margin-top:1.85pt;width:13.5pt;height:9pt;z-index:2516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"/>
            </w:pict>
          </mc:Fallback>
        </mc:AlternateContent>
      </w:r>
      <w:r w:rsidR="00237AC9">
        <w:rPr>
          <w:rFonts w:cstheme="minorHAnsi"/>
        </w:rPr>
        <w:tab/>
        <w:t xml:space="preserve"> 48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65C1D8B6" wp14:editId="58A39841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" name="Oval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41A32F3" id="Oval 97" o:spid="_x0000_s1026" style="position:absolute;margin-left:230.85pt;margin-top:1.85pt;width:13.5pt;height:9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AmG7HQZAgAALQ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1714E329" wp14:editId="175B64CD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" name="Oval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BBF39B6" id="Oval 96" o:spid="_x0000_s1026" style="position:absolute;margin-left:182.4pt;margin-top:1.85pt;width:13.5pt;height:9pt;z-index: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AHV85YZAgAALQ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2836DC33" wp14:editId="5BAA4E31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" name="Oval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7978A48" id="Oval 95" o:spid="_x0000_s1026" style="position:absolute;margin-left:133.95pt;margin-top:1.85pt;width:13.5pt;height:9pt;z-index:2516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BJ&#10;v2OZFAIAAAQ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3184" behindDoc="0" locked="0" layoutInCell="1" allowOverlap="1" wp14:anchorId="2F869A73" wp14:editId="59DFEFCA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" name="Oval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917B8F7" id="Oval 94" o:spid="_x0000_s1026" style="position:absolute;margin-left:88.35pt;margin-top:1.85pt;width:13.5pt;height:9pt;z-index: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wW0inGQIAAC0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="00237AC9">
        <w:rPr>
          <w:rFonts w:cstheme="minorHAnsi"/>
        </w:rPr>
        <w:tab/>
        <w:t xml:space="preserve"> 49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7EFEF331" wp14:editId="15C4A4B3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" name="Oval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FFD3C34" id="Oval 101" o:spid="_x0000_s1026" style="position:absolute;margin-left:230.85pt;margin-top:1.85pt;width:13.5pt;height:9pt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C+AGQIAAC4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DakL4A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33EF3148" wp14:editId="7A42713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3" name="Oval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D57FFFB" id="Oval 100" o:spid="_x0000_s1026" style="position:absolute;margin-left:182.4pt;margin-top:1.85pt;width:13.5pt;height:9pt;z-index: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61FE57EB" wp14:editId="757FC5D5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" name="Oval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4DD023A" id="Oval 99" o:spid="_x0000_s1026" style="position:absolute;margin-left:133.95pt;margin-top:1.85pt;width:13.5pt;height:9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AT&#10;6ba+FAIAAAQ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41D5790F" wp14:editId="359217E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" name="Oval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7E11D23" id="Oval 98" o:spid="_x0000_s1026" style="position:absolute;margin-left:88.35pt;margin-top:1.85pt;width:13.5pt;height:9p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CWDPIdGQIAAC0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="00237AC9">
        <w:rPr>
          <w:rFonts w:cstheme="minorHAnsi"/>
        </w:rPr>
        <w:tab/>
        <w:t xml:space="preserve"> 50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ind w:firstLine="720"/>
        <w:rPr>
          <w:rFonts w:cstheme="minorHAnsi"/>
        </w:rPr>
      </w:pPr>
    </w:p>
    <w:p w:rsidR="009D2C92" w:rsidRPr="009D2C92" w:rsidRDefault="009D2C92" w:rsidP="009D2C92">
      <w:pPr>
        <w:spacing w:after="120"/>
        <w:ind w:firstLine="7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0AAEE00" wp14:editId="787958FA">
                <wp:simplePos x="0" y="0"/>
                <wp:positionH relativeFrom="column">
                  <wp:posOffset>2931795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10" name="Oval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FE4AE9A" id="Oval 9" o:spid="_x0000_s1026" style="position:absolute;margin-left:230.85pt;margin-top:2.5pt;width:13.5pt;height:9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BuoGQ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2576CFF" wp14:editId="4EFD6E58">
                <wp:simplePos x="0" y="0"/>
                <wp:positionH relativeFrom="column">
                  <wp:posOffset>2316480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09" name="Oval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0D70621" id="Oval 8" o:spid="_x0000_s1026" style="position:absolute;margin-left:182.4pt;margin-top:2.5pt;width:13.5pt;height:9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gP2GgIAAC4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B7EFB89" wp14:editId="0184A13F">
                <wp:simplePos x="0" y="0"/>
                <wp:positionH relativeFrom="column">
                  <wp:posOffset>1701165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08" name="Oval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6A6CDC8" id="Oval 7" o:spid="_x0000_s1026" style="position:absolute;margin-left:133.95pt;margin-top:2.5pt;width:13.5pt;height:9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FbRGgIAAC4EAAAOAAAAZHJzL2Uyb0RvYy54bWysU1Fv0zAQfkfiP1h+p0lKS1n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82AA5B5" wp14:editId="7723F6F4">
                <wp:simplePos x="0" y="0"/>
                <wp:positionH relativeFrom="column">
                  <wp:posOffset>1122045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07" name="Oval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20051F8" id="Oval 6" o:spid="_x0000_s1026" style="position:absolute;margin-left:88.35pt;margin-top:2.5pt;width:13.5pt;height:9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" filled="f"/>
            </w:pict>
          </mc:Fallback>
        </mc:AlternateContent>
      </w:r>
      <w:r w:rsidR="00237AC9">
        <w:rPr>
          <w:rFonts w:cstheme="minorHAnsi"/>
        </w:rPr>
        <w:t xml:space="preserve"> 51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39C5F104" wp14:editId="79BC0263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11" name="Oval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EEE2BCE" id="Oval 9" o:spid="_x0000_s1026" style="position:absolute;margin-left:230.85pt;margin-top:1.85pt;width:13.5pt;height:9pt;z-index: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kJUGQ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JbmQlQ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3CB48B4C" wp14:editId="7550BBB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2" name="Oval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251B801" id="Oval 8" o:spid="_x0000_s1026" style="position:absolute;margin-left:182.4pt;margin-top:1.85pt;width:13.5pt;height:9pt;z-index: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y&#10;cmp7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353D9ABE" wp14:editId="1766474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13" name="Oval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EB05EE4" id="Oval 7" o:spid="_x0000_s1026" style="position:absolute;margin-left:133.95pt;margin-top:1.85pt;width:13.5pt;height:9pt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wJyGgIAAC4EAAAOAAAAZHJzL2Uyb0RvYy54bWysU1Fv0zAQfkfiP1h+p0m6lrK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1fMCch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49C89FD1" wp14:editId="30A803E5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14" name="Oval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A1D8274" id="Oval 6" o:spid="_x0000_s1026" style="position:absolute;margin-left:88.35pt;margin-top:1.85pt;width:13.5pt;height:9pt;z-index: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FfiGQIAAC4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acFfi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="00237AC9">
        <w:rPr>
          <w:rFonts w:cstheme="minorHAnsi"/>
        </w:rPr>
        <w:tab/>
        <w:t xml:space="preserve"> 52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38AA4268" wp14:editId="76C25DE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15" name="Oval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171A046" id="Oval 13" o:spid="_x0000_s1026" style="position:absolute;margin-left:230.85pt;margin-top:1.85pt;width:13.5pt;height:9pt;z-index: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ltugU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199A5E9C" wp14:editId="522C56C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16" name="Oval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9A10F79" id="Oval 12" o:spid="_x0000_s1026" style="position:absolute;margin-left:182.4pt;margin-top:1.85pt;width:13.5pt;height:9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kXmGgIAAC8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NLkXm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0A09A414" wp14:editId="2EE844F2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17" name="Oval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A7DDE3E" id="Oval 11" o:spid="_x0000_s1026" style="position:absolute;margin-left:133.95pt;margin-top:1.85pt;width:13.5pt;height:9pt;z-index: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FMlGgIAAC8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lDhTJR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1FA9BBCD" wp14:editId="4D9670A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8" name="Oval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AC09EF5" id="Oval 10" o:spid="_x0000_s1026" style="position:absolute;margin-left:88.35pt;margin-top:1.85pt;width:13.5pt;height:9pt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" filled="f"/>
            </w:pict>
          </mc:Fallback>
        </mc:AlternateContent>
      </w:r>
      <w:r w:rsidR="00237AC9">
        <w:rPr>
          <w:rFonts w:cstheme="minorHAnsi"/>
        </w:rPr>
        <w:tab/>
        <w:t xml:space="preserve"> 53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1F6D8872" wp14:editId="481850F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9" name="Oval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24AE2C1" id="Oval 17" o:spid="_x0000_s1026" style="position:absolute;margin-left:230.85pt;margin-top:1.85pt;width:13.5pt;height:9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U&#10;WsuE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67E6B525" wp14:editId="18C04D1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20" name="Oval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A41E836" id="Oval 16" o:spid="_x0000_s1026" style="position:absolute;margin-left:182.4pt;margin-top:1.85pt;width:13.5pt;height:9pt;z-index: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C8sGgIAAC8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nqC8s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245A66D7" wp14:editId="3B2806C5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21" name="Oval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BD900A4" id="Oval 15" o:spid="_x0000_s1026" style="position:absolute;margin-left:133.95pt;margin-top:1.85pt;width:13.5pt;height:9pt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Pr457x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0998840B" wp14:editId="3B0E509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2" name="Oval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8D73A25" id="Oval 14" o:spid="_x0000_s1026" style="position:absolute;margin-left:88.35pt;margin-top:1.85pt;width:13.5pt;height:9pt;z-index: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liaUHR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54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2F37A733" wp14:editId="0516154A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3" name="Oval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C3C75DE" id="Oval 21" o:spid="_x0000_s1026" style="position:absolute;margin-left:230.85pt;margin-top:1.85pt;width:13.5pt;height:9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Chmge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3B3B6F7B" wp14:editId="723092FA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4" name="Oval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62B3117" id="Oval 20" o:spid="_x0000_s1026" style="position:absolute;margin-left:182.4pt;margin-top:1.85pt;width:13.5pt;height:9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AB&#10;7HC7FAIAAAY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4C838418" wp14:editId="6C6F6F8C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25" name="Oval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D339728" id="Oval 19" o:spid="_x0000_s1026" style="position:absolute;margin-left:133.95pt;margin-top:1.85pt;width:13.5pt;height:9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0A173E1B" wp14:editId="38B6490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6" name="Oval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631F287" id="Oval 18" o:spid="_x0000_s1026" style="position:absolute;margin-left:88.35pt;margin-top:1.85pt;width:13.5pt;height:9pt;z-index: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HBxLqc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="00237AC9">
        <w:rPr>
          <w:rFonts w:cstheme="minorHAnsi"/>
        </w:rPr>
        <w:tab/>
        <w:t xml:space="preserve"> 55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441C8CBA" wp14:editId="164F86BA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7" name="Oval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56CC603" id="Oval 25" o:spid="_x0000_s1026" style="position:absolute;margin-left:230.85pt;margin-top:1.85pt;width:13.5pt;height:9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03F0482B" wp14:editId="340D4EBF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8" name="Oval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C99AF0A" id="Oval 24" o:spid="_x0000_s1026" style="position:absolute;margin-left:182.4pt;margin-top:1.85pt;width:13.5pt;height:9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kWCknBUCAAAG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7D92C6E8" wp14:editId="02E5A41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29" name="Oval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EB53D41" id="Oval 23" o:spid="_x0000_s1026" style="position:absolute;margin-left:133.95pt;margin-top:1.85pt;width:13.5pt;height:9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HN68DA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3ED529A0" wp14:editId="12AAB11A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0" name="Oval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4F4FFB4" id="Oval 22" o:spid="_x0000_s1026" style="position:absolute;margin-left:88.35pt;margin-top:1.85pt;width:13.5pt;height:9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A3EFvx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56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3958F1FC" wp14:editId="24482B96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1" name="Oval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5D0264F" id="Oval 29" o:spid="_x0000_s1026" style="position:absolute;margin-left:230.85pt;margin-top:1.85pt;width:13.5pt;height:9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j&#10;xUl7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7FBCE790" wp14:editId="0D0C89D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32" name="Oval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7A34FA2" id="Oval 28" o:spid="_x0000_s1026" style="position:absolute;margin-left:182.4pt;margin-top:1.85pt;width:13.5pt;height:9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drRzVx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35116ADB" wp14:editId="783D144B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33" name="Oval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66A2617" id="Oval 27" o:spid="_x0000_s1026" style="position:absolute;margin-left:133.95pt;margin-top:1.85pt;width:13.5pt;height:9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ClMTiE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5A407F0D" wp14:editId="7756EEA9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4" name="Oval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077F555" id="Oval 26" o:spid="_x0000_s1026" style="position:absolute;margin-left:88.35pt;margin-top:1.85pt;width:13.5pt;height:9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XLcGwIAAC8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OFtctw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="00237AC9">
        <w:rPr>
          <w:rFonts w:cstheme="minorHAnsi"/>
        </w:rPr>
        <w:tab/>
        <w:t xml:space="preserve"> 57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5D0EBA89" wp14:editId="1916FE40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5" name="Oval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4C177E7" id="Oval 33" o:spid="_x0000_s1026" style="position:absolute;margin-left:230.85pt;margin-top:1.85pt;width:13.5pt;height:9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wUzbMx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2224A6FB" wp14:editId="7326BAD4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36" name="Oval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433197B" id="Oval 32" o:spid="_x0000_s1026" style="position:absolute;margin-left:182.4pt;margin-top:1.85pt;width:13.5pt;height:9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adR2wR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2FDA5A71" wp14:editId="66CC6B7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7" name="Oval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CDF7DD2" id="Oval 31" o:spid="_x0000_s1026" style="position:absolute;margin-left:133.95pt;margin-top:1.85pt;width:13.5pt;height:9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BL&#10;aUtQFAIAAAY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4B432924" wp14:editId="6A8E2869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8" name="Oval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84388A0" id="Oval 30" o:spid="_x0000_s1026" style="position:absolute;margin-left:88.35pt;margin-top:1.85pt;width:13.5pt;height:9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uJF/4B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58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AB13848" wp14:editId="2BC910D4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9" name="Oval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94D43EC" id="Oval 37" o:spid="_x0000_s1026" style="position:absolute;margin-left:230.85pt;margin-top:1.85pt;width:13.5pt;height: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4yKPTx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B97535B" wp14:editId="5765A8B1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40" name="Oval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1B99783" id="Oval 36" o:spid="_x0000_s1026" style="position:absolute;margin-left:182.4pt;margin-top:1.85pt;width:13.5pt;height: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qFGGgIAAC8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AioqFG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20577F2" wp14:editId="56D78376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1" name="Oval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DD45F66" id="Oval 35" o:spid="_x0000_s1026" style="position:absolute;margin-left:133.95pt;margin-top:1.85pt;width:13.5pt;height:9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6Fg8+B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24DB2C25" wp14:editId="07395EF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2" name="Oval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6423DB7" id="Oval 34" o:spid="_x0000_s1026" style="position:absolute;margin-left:88.35pt;margin-top:1.85pt;width:13.5pt;height:9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Bp3GgIAAC8EAAAOAAAAZHJzL2Uyb0RvYy54bWysU1Fv0zAQfkfiP1h+p0m6lL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Uywadx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59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EFCBCD6" wp14:editId="00E543CC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3" name="Oval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9AED8EC" id="Oval 41" o:spid="_x0000_s1026" style="position:absolute;margin-left:230.85pt;margin-top:1.85pt;width:13.5pt;height: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Dx3GQIAAC8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K6IPHcZAgAALw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666ABB8" wp14:editId="5BD69E0A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44" name="Oval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C505718" id="Oval 40" o:spid="_x0000_s1026" style="position:absolute;margin-left:182.4pt;margin-top:1.85pt;width:13.5pt;height: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GapAIoZAgAALw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379D619" wp14:editId="04176F9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5" name="Oval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85CF4CC" id="Oval 39" o:spid="_x0000_s1026" style="position:absolute;margin-left:133.95pt;margin-top:1.85pt;width:13.5pt;height: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Cy&#10;DunfFAIAAAY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22022DC" wp14:editId="75E61E32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6" name="Oval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4B7D1EF" id="Oval 38" o:spid="_x0000_s1026" style="position:absolute;margin-left:88.35pt;margin-top:1.85pt;width:13.5pt;height: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6DNGwIAAC8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LV7oM0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="00237AC9">
        <w:rPr>
          <w:rFonts w:cstheme="minorHAnsi"/>
        </w:rPr>
        <w:tab/>
        <w:t xml:space="preserve"> 60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82160EC" wp14:editId="539001D8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7" name="Oval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DD0049D" id="Oval 45" o:spid="_x0000_s1026" style="position:absolute;margin-left:230.85pt;margin-top:1.85pt;width:13.5pt;height: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MlEsU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6A39994" wp14:editId="5D47A1FF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48" name="Oval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A9B03B3" id="Oval 44" o:spid="_x0000_s1026" style="position:absolute;margin-left:182.4pt;margin-top:1.85pt;width:13.5pt;height: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1T2GgIAAC8EAAAOAAAAZHJzL2Uyb0RvYy54bWysU1Fv0zAQfkfiP1h+p0lKyl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Ex1T2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01EAEAC" wp14:editId="541FB9B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9" name="Oval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E38E8BC" id="Oval 43" o:spid="_x0000_s1026" style="position:absolute;margin-left:133.95pt;margin-top:1.85pt;width:13.5pt;height:9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PzePpR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023F13A" wp14:editId="5DEA18C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50" name="Oval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DFA08F9" id="Oval 42" o:spid="_x0000_s1026" style="position:absolute;margin-left:88.35pt;margin-top:1.85pt;width:13.5pt;height:9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1HWGQIAAC8EAAAOAAAAZHJzL2Uyb0RvYy54bWysU1Fv0zAQfkfiP1h+p0lKyl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vf1HWGQIAAC8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="00237AC9">
        <w:rPr>
          <w:rFonts w:cstheme="minorHAnsi"/>
        </w:rPr>
        <w:tab/>
        <w:t xml:space="preserve"> 61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8C695C3" wp14:editId="756C4E80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1" name="Oval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132649B" id="Oval 49" o:spid="_x0000_s1026" style="position:absolute;margin-left:230.85pt;margin-top:1.85pt;width:13.5pt;height:9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BE&#10;Gn1Y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70C7DA8" wp14:editId="153D8B4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52" name="Oval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6752936" id="Oval 48" o:spid="_x0000_s1026" style="position:absolute;margin-left:182.4pt;margin-top:1.85pt;width:13.5pt;height:9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Aauic+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515A059" wp14:editId="59B569F2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53" name="Oval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DB0CA7E" id="Oval 47" o:spid="_x0000_s1026" style="position:absolute;margin-left:133.95pt;margin-top:1.85pt;width:13.5pt;height: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hpIGwIAAC8EAAAOAAAAZHJzL2Uyb0RvYy54bWysU1Fv0zAQfkfiP1h+p0m6lrK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EVCGkg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FAE4D3F" wp14:editId="7CD625A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54" name="Oval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C143A8B" id="Oval 46" o:spid="_x0000_s1026" style="position:absolute;margin-left:88.35pt;margin-top:1.85pt;width:13.5pt;height:9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ya1GgIAAC8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jWMmtR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62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E705C1A" wp14:editId="778A2DD4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55" name="Oval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A1847E2" id="Oval 53" o:spid="_x0000_s1026" style="position:absolute;margin-left:230.85pt;margin-top:1.85pt;width:13.5pt;height:9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o9aGgIAAC8EAAAOAAAAZHJzL2Uyb0RvYy54bWysU1Fv0zAQfkfiP1h+p0m6hr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CtQo9a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B0D1CCC" wp14:editId="11167E7A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56" name="Oval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1CAD2E0" id="Oval 52" o:spid="_x0000_s1026" style="position:absolute;margin-left:182.4pt;margin-top:1.85pt;width:13.5pt;height: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iKoGgIAAC8EAAAOAAAAZHJzL2Uyb0RvYy54bWysU1Fv0zAQfkfiP1h+p0lKs7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AF2iKo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6FEC2EC" wp14:editId="16889ED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57" name="Oval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125DE3B" id="Oval 51" o:spid="_x0000_s1026" style="position:absolute;margin-left:133.95pt;margin-top:1.85pt;width:13.5pt;height: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DRrGgIAAC8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3Mw0ax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2428669" wp14:editId="1D2B17A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8" name="Oval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6F6C2B9" id="Oval 50" o:spid="_x0000_s1026" style="position:absolute;margin-left:88.35pt;margin-top:1.85pt;width:13.5pt;height:9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" filled="f"/>
            </w:pict>
          </mc:Fallback>
        </mc:AlternateContent>
      </w:r>
      <w:r w:rsidR="00237AC9">
        <w:rPr>
          <w:rFonts w:cstheme="minorHAnsi"/>
        </w:rPr>
        <w:tab/>
        <w:t xml:space="preserve"> 63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93638C8" wp14:editId="502D1A76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9" name="Oval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A1E2E90" id="Oval 57" o:spid="_x0000_s1026" style="position:absolute;margin-left:230.85pt;margin-top:1.85pt;width:13.5pt;height:9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u&#10;zxO5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D5CF77B" wp14:editId="228F28FD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60" name="Oval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1D3DBE5" id="Oval 56" o:spid="_x0000_s1026" style="position:absolute;margin-left:182.4pt;margin-top:1.85pt;width:13.5pt;height:9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CvXEhi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9243CC3" wp14:editId="2E3BF04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1" name="Oval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C060793" id="Oval 55" o:spid="_x0000_s1026" style="position:absolute;margin-left:133.95pt;margin-top:1.85pt;width:13.5pt;height:9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Nu7wvR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C7E0C7E" wp14:editId="1AB20DC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2" name="Oval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D5FEF3B" id="Oval 54" o:spid="_x0000_s1026" style="position:absolute;margin-left:88.35pt;margin-top:1.85pt;width:13.5pt;height:9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vNTGgIAAC8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3tLzUx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64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BC824A6" wp14:editId="0832D078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3" name="Oval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36ED840" id="Oval 61" o:spid="_x0000_s1026" style="position:absolute;margin-left:230.85pt;margin-top:1.85pt;width:13.5pt;height:9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0744F1B" wp14:editId="290B8B8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64" name="Oval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3491D99" id="Oval 60" o:spid="_x0000_s1026" style="position:absolute;margin-left:182.4pt;margin-top:1.85pt;width:13.5pt;height:9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CUzOt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AF4E09C" wp14:editId="5F59925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65" name="Oval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3F06832" id="Oval 59" o:spid="_x0000_s1026" style="position:absolute;margin-left:133.95pt;margin-top:1.85pt;width:13.5pt;height:9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eQbGwIAAC8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JAd5Bs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A50135D" wp14:editId="3D037EA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6" name="Oval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71EF24B" id="Oval 58" o:spid="_x0000_s1026" style="position:absolute;margin-left:88.35pt;margin-top:1.85pt;width:13.5pt;height:9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DiFSek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="00237AC9">
        <w:rPr>
          <w:rFonts w:cstheme="minorHAnsi"/>
        </w:rPr>
        <w:tab/>
        <w:t xml:space="preserve"> 65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A1E720F" wp14:editId="0D0A756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7" name="Oval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2133722" id="Oval 65" o:spid="_x0000_s1026" style="position:absolute;margin-left:230.85pt;margin-top:1.85pt;width:13.5pt;height:9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aG54Mx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547B77A" wp14:editId="0B56BE3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68" name="Oval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6D44D44" id="Oval 64" o:spid="_x0000_s1026" style="position:absolute;margin-left:182.4pt;margin-top:1.85pt;width:13.5pt;height: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gPWfR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9CBA689" wp14:editId="34C0A0D9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9" name="Oval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6BAE546" id="Oval 63" o:spid="_x0000_s1026" style="position:absolute;margin-left:133.95pt;margin-top:1.85pt;width:13.5pt;height:9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CE77ED2" wp14:editId="37F91DE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0" name="Oval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75164A9" id="Oval 62" o:spid="_x0000_s1026" style="position:absolute;margin-left:88.35pt;margin-top:1.85pt;width:13.5pt;height:9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UD0J&#10;hRUCAAAG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 w:rsidR="00237AC9">
        <w:rPr>
          <w:rFonts w:cstheme="minorHAnsi"/>
        </w:rPr>
        <w:tab/>
        <w:t xml:space="preserve"> 66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AFCD1B3" wp14:editId="0005B55F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71" name="Oval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03692DF" id="Oval 69" o:spid="_x0000_s1026" style="position:absolute;margin-left:230.85pt;margin-top:1.85pt;width:13.5pt;height: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LnrGgIAAC8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CW2Lnr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60B9BDB" wp14:editId="3667100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72" name="Oval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C6D665D" id="Oval 68" o:spid="_x0000_s1026" style="position:absolute;margin-left:182.4pt;margin-top:1.85pt;width:13.5pt;height:9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PkAUGR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ADFB524" wp14:editId="6334E790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3" name="Oval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076EDF2" id="Oval 67" o:spid="_x0000_s1026" style="position:absolute;margin-left:133.95pt;margin-top:1.85pt;width:13.5pt;height:9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FA47612" wp14:editId="63528CEB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4" name="Oval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A0A9CE4" id="Oval 66" o:spid="_x0000_s1026" style="position:absolute;margin-left:88.35pt;margin-top:1.85pt;width:13.5pt;height:9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NdAJ&#10;hRUCAAAG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 w:rsidR="00237AC9">
        <w:rPr>
          <w:rFonts w:cstheme="minorHAnsi"/>
        </w:rPr>
        <w:tab/>
        <w:t xml:space="preserve"> 67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0F5014A" wp14:editId="023F5FA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75" name="Oval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29EFD8D" id="Oval 73" o:spid="_x0000_s1026" style="position:absolute;margin-left:230.85pt;margin-top:1.85pt;width:13.5pt;height:9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Lx9GwIAAC8EAAAOAAAAZHJzL2Uyb0RvYy54bWysU1Fv0zAQfkfiP1h+p0m6lrK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ibi8fR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44484F8" wp14:editId="63AE03FF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6" name="Oval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18667E9" id="Oval 72" o:spid="_x0000_s1026" style="position:absolute;margin-left:182.4pt;margin-top:1.85pt;width:13.5pt;height:9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xyreiRUCAAAG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5DC3FAE" wp14:editId="0D83BB39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77" name="Oval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D31C46B" id="Oval 71" o:spid="_x0000_s1026" style="position:absolute;margin-left:133.95pt;margin-top:1.85pt;width:13.5pt;height:9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+DYHTB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1B2385A" wp14:editId="7D288279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78" name="Oval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025D5BD" id="Oval 70" o:spid="_x0000_s1026" style="position:absolute;margin-left:88.35pt;margin-top:1.85pt;width:13.5pt;height:9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DwZRiuGQIAAC8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="00237AC9">
        <w:rPr>
          <w:rFonts w:cstheme="minorHAnsi"/>
        </w:rPr>
        <w:tab/>
        <w:t xml:space="preserve"> 68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6225B7D" wp14:editId="3F1C83B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9" name="Oval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1979B01" id="Oval 77" o:spid="_x0000_s1026" style="position:absolute;margin-left:230.85pt;margin-top:1.85pt;width:13.5pt;height: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Bz&#10;hf+n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3F6750D" wp14:editId="60F53E93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0" name="Oval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5B32A1E" id="Oval 76" o:spid="_x0000_s1026" style="position:absolute;margin-left:182.4pt;margin-top:1.85pt;width:13.5pt;height:9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lslZ7BUCAAAG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B6E78DA" wp14:editId="181F08C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81" name="Oval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6BD7D59" id="Oval 75" o:spid="_x0000_s1026" style="position:absolute;margin-left:133.95pt;margin-top:1.85pt;width:13.5pt;height: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atQGgIAAC8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caGrUB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9A196DB" wp14:editId="47254F7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82" name="Oval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789C398" id="Oval 74" o:spid="_x0000_s1026" style="position:absolute;margin-left:88.35pt;margin-top:1.85pt;width:13.5pt;height: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QaiGwIAAC8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Nk5BqI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="00237AC9">
        <w:rPr>
          <w:rFonts w:cstheme="minorHAnsi"/>
        </w:rPr>
        <w:tab/>
        <w:t xml:space="preserve"> 69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D663E1A" wp14:editId="56695C49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83" name="Oval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B5CC4F2" id="Oval 81" o:spid="_x0000_s1026" style="position:absolute;margin-left:230.85pt;margin-top:1.85pt;width:13.5pt;height:9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dpSUpR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3064B7E" wp14:editId="438AD4A0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4" name="Oval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0AD4973" id="Oval 80" o:spid="_x0000_s1026" style="position:absolute;margin-left:182.4pt;margin-top:1.85pt;width:13.5pt;height:9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o&#10;jC3eFAIAAAY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00BCC47" wp14:editId="1FA8849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85" name="Oval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FBD5933" id="Oval 79" o:spid="_x0000_s1026" style="position:absolute;margin-left:133.95pt;margin-top:1.85pt;width:13.5pt;height:9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hHqGwIAAC8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Jf2Eeo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EF2F1DE" wp14:editId="69358BCA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86" name="Oval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9DAA5E4" id="Oval 78" o:spid="_x0000_s1026" style="position:absolute;margin-left:88.35pt;margin-top:1.85pt;width:13.5pt;height: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D9uvBg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="00237AC9">
        <w:rPr>
          <w:rFonts w:cstheme="minorHAnsi"/>
        </w:rPr>
        <w:tab/>
        <w:t xml:space="preserve"> 70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640C2C9" wp14:editId="3D7D834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87" name="Oval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ADDEA6C" id="Oval 85" o:spid="_x0000_s1026" style="position:absolute;margin-left:230.85pt;margin-top:1.85pt;width:13.5pt;height:9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lIjjxh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321B746" wp14:editId="0F80BDAB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8" name="Oval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B4658A4" id="Oval 84" o:spid="_x0000_s1026" style="position:absolute;margin-left:182.4pt;margin-top:1.85pt;width:13.5pt;height:9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eAD5+RUCAAAG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8F8F64D" wp14:editId="620DD61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89" name="Oval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DE53B80" id="Oval 83" o:spid="_x0000_s1026" style="position:absolute;margin-left:133.95pt;margin-top:1.85pt;width:13.5pt;height:9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MdoDIs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7DC1730" wp14:editId="6172618E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0" name="Oval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ED4373F" id="Oval 82" o:spid="_x0000_s1026" style="position:absolute;margin-left:88.35pt;margin-top:1.85pt;width:13.5pt;height:9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g8iM&#10;3RUCAAAG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 w:rsidR="00237AC9">
        <w:rPr>
          <w:rFonts w:cstheme="minorHAnsi"/>
        </w:rPr>
        <w:tab/>
        <w:t xml:space="preserve"> 71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C156B9C" wp14:editId="5CCE368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91" name="Oval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8EF0C4B" id="Oval 89" o:spid="_x0000_s1026" style="position:absolute;margin-left:230.85pt;margin-top:1.85pt;width:13.5pt;height:9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iIeGgIAAC8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qPiIe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E0DF636" wp14:editId="28AB5F6B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92" name="Oval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958B3BF" id="Oval 88" o:spid="_x0000_s1026" style="position:absolute;margin-left:182.4pt;margin-top:1.85pt;width:13.5pt;height: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wqaP7B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17851A1" wp14:editId="0FE06B7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93" name="Oval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62D7A78" id="Oval 87" o:spid="_x0000_s1026" style="position:absolute;margin-left:133.95pt;margin-top:1.85pt;width:13.5pt;height:9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J1espo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F86EC13" wp14:editId="661B71D0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4" name="Oval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D7C53C0" id="Oval 86" o:spid="_x0000_s1026" style="position:absolute;margin-left:88.35pt;margin-top:1.85pt;width:13.5pt;height:9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" filled="f"/>
            </w:pict>
          </mc:Fallback>
        </mc:AlternateContent>
      </w:r>
      <w:r w:rsidR="00237AC9">
        <w:rPr>
          <w:rFonts w:cstheme="minorHAnsi"/>
        </w:rPr>
        <w:tab/>
        <w:t xml:space="preserve"> 72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5EA1B65" wp14:editId="4129BB9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95" name="Oval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00959FA" id="Oval 93" o:spid="_x0000_s1026" style="position:absolute;margin-left:230.85pt;margin-top:1.85pt;width:13.5pt;height:9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ieIGwIAAC8EAAAOAAAAZHJzL2Uyb0RvYy54bWysU1Fv0zAQfkfiP1h+p0m6ltG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dV4niB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90DAD9F" wp14:editId="1CCAA7F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96" name="Oval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49FB21C" id="Oval 92" o:spid="_x0000_s1026" style="position:absolute;margin-left:182.4pt;margin-top:1.85pt;width:13.5pt;height:9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op6GwIAAC8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3caKeh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599BA12" wp14:editId="1583FF2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97" name="Oval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9455C16" id="Oval 91" o:spid="_x0000_s1026" style="position:absolute;margin-left:133.95pt;margin-top:1.85pt;width:13.5pt;height:9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BNCcuR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3DF96D8" wp14:editId="33AA87A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8" name="Oval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8706B77" id="Oval 90" o:spid="_x0000_s1026" style="position:absolute;margin-left:88.35pt;margin-top:1.85pt;width:13.5pt;height:9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" filled="f"/>
            </w:pict>
          </mc:Fallback>
        </mc:AlternateContent>
      </w:r>
      <w:r w:rsidR="00237AC9">
        <w:rPr>
          <w:rFonts w:cstheme="minorHAnsi"/>
        </w:rPr>
        <w:tab/>
        <w:t xml:space="preserve"> 73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021F6F1" wp14:editId="220B520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9" name="Oval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E15F513" id="Oval 97" o:spid="_x0000_s1026" style="position:absolute;margin-left:230.85pt;margin-top:1.85pt;width:13.5pt;height:9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Cg&#10;cHr/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75654D2" wp14:editId="3600CF4F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200" name="Oval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249C25A" id="Oval 96" o:spid="_x0000_s1026" style="position:absolute;margin-left:182.4pt;margin-top:1.85pt;width:13.5pt;height:9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I11NVMZAgAALw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81DED6D" wp14:editId="0F2A65B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01" name="Oval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683CE8F" id="Oval 95" o:spid="_x0000_s1026" style="position:absolute;margin-left:133.95pt;margin-top:1.85pt;width:13.5pt;height:9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yOQGgIAAC8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VGMjkB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88DAFCA" wp14:editId="1E9DD810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02" name="Oval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B518542" id="Oval 94" o:spid="_x0000_s1026" style="position:absolute;margin-left:88.35pt;margin-top:1.85pt;width:13.5pt;height:9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Pz7jmI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="00237AC9">
        <w:rPr>
          <w:rFonts w:cstheme="minorHAnsi"/>
        </w:rPr>
        <w:tab/>
        <w:t xml:space="preserve"> 74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876A512" wp14:editId="6AA77369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03" name="Oval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A6B3D9A" id="Oval 101" o:spid="_x0000_s1026" style="position:absolute;margin-left:230.85pt;margin-top:1.85pt;width:13.5pt;height:9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na3kZBsCAAAw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503751D" wp14:editId="60B09793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04" name="Oval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B308F72" id="Oval 100" o:spid="_x0000_s1026" style="position:absolute;margin-left:182.4pt;margin-top:1.85pt;width:13.5pt;height:9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Be&#10;enqgFAIAAAc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B3CB86" wp14:editId="1993CDD1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05" name="Oval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FF7E205" id="Oval 99" o:spid="_x0000_s1026" style="position:absolute;margin-left:133.95pt;margin-top:1.85pt;width:13.5pt;height:9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JkqGwIAAC8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LI0mSo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64B813F" wp14:editId="29AA422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06" name="Oval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449BD7A" id="Oval 98" o:spid="_x0000_s1026" style="position:absolute;margin-left:88.35pt;margin-top:1.85pt;width:13.5pt;height:9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BqsNNg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Pr="009D2C92">
        <w:rPr>
          <w:rFonts w:cstheme="minorHAnsi"/>
        </w:rPr>
        <w:tab/>
      </w:r>
      <w:r w:rsidR="00237AC9">
        <w:rPr>
          <w:rFonts w:cstheme="minorHAnsi"/>
        </w:rPr>
        <w:t xml:space="preserve"> 75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ectPr w:rsidR="009D2C92" w:rsidRPr="009D2C92" w:rsidSect="00AF4CF5">
          <w:type w:val="continuous"/>
          <w:pgSz w:w="11906" w:h="16838"/>
          <w:pgMar w:top="720" w:right="720" w:bottom="720" w:left="720" w:header="708" w:footer="708" w:gutter="0"/>
          <w:cols w:num="2" w:space="708"/>
          <w:docGrid w:linePitch="360"/>
        </w:sectPr>
      </w:pPr>
    </w:p>
    <w:p w:rsidR="009D2C92" w:rsidRPr="009D2C92" w:rsidRDefault="009D2C92" w:rsidP="009D2C92"/>
    <w:p w:rsidR="00620828" w:rsidRDefault="00620828"/>
    <w:sectPr w:rsidR="00620828" w:rsidSect="00AF4CF5">
      <w:type w:val="continuous"/>
      <w:pgSz w:w="11906" w:h="16838"/>
      <w:pgMar w:top="720" w:right="720" w:bottom="720" w:left="720" w:header="708" w:footer="708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332D0" w:rsidRDefault="00D332D0" w:rsidP="00E24335">
      <w:r>
        <w:separator/>
      </w:r>
    </w:p>
  </w:endnote>
  <w:endnote w:type="continuationSeparator" w:id="0">
    <w:p w:rsidR="00D332D0" w:rsidRDefault="00D332D0" w:rsidP="00E243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Calligraphy">
    <w:altName w:val="Arabic Typesetting"/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87" w:rightFromText="187" w:vertAnchor="text" w:tblpY="1"/>
      <w:tblW w:w="5000" w:type="pct"/>
      <w:tblLook w:val="04A0" w:firstRow="1" w:lastRow="0" w:firstColumn="1" w:lastColumn="0" w:noHBand="0" w:noVBand="1"/>
    </w:tblPr>
    <w:tblGrid>
      <w:gridCol w:w="4807"/>
      <w:gridCol w:w="1068"/>
      <w:gridCol w:w="4807"/>
    </w:tblGrid>
    <w:tr w:rsidR="00C30212" w:rsidRPr="001F2230" w:rsidTr="001F2230">
      <w:trPr>
        <w:trHeight w:val="151"/>
      </w:trPr>
      <w:tc>
        <w:tcPr>
          <w:tcW w:w="2250" w:type="pct"/>
          <w:tcBorders>
            <w:bottom w:val="single" w:sz="4" w:space="0" w:color="4F81BD"/>
          </w:tcBorders>
        </w:tcPr>
        <w:p w:rsidR="00C30212" w:rsidRPr="001F2230" w:rsidRDefault="00C30212">
          <w:pPr>
            <w:pStyle w:val="Header"/>
            <w:rPr>
              <w:rFonts w:ascii="Cambria" w:eastAsia="Times New Roman" w:hAnsi="Cambria"/>
              <w:b/>
              <w:bCs/>
            </w:rPr>
          </w:pPr>
        </w:p>
      </w:tc>
      <w:tc>
        <w:tcPr>
          <w:tcW w:w="500" w:type="pct"/>
          <w:vMerge w:val="restart"/>
          <w:noWrap/>
          <w:vAlign w:val="center"/>
        </w:tcPr>
        <w:p w:rsidR="00C30212" w:rsidRPr="001F2230" w:rsidRDefault="00C30212">
          <w:pPr>
            <w:pStyle w:val="NoSpacing"/>
            <w:rPr>
              <w:rFonts w:ascii="Cambria" w:hAnsi="Cambria"/>
            </w:rPr>
          </w:pPr>
          <w:r w:rsidRPr="001F2230">
            <w:rPr>
              <w:rFonts w:ascii="Calibri" w:hAnsi="Calibri"/>
            </w:rPr>
            <w:fldChar w:fldCharType="begin"/>
          </w:r>
          <w:r w:rsidRPr="001F2230">
            <w:instrText xml:space="preserve"> PAGE  \* MERGEFORMAT </w:instrText>
          </w:r>
          <w:r w:rsidRPr="001F2230">
            <w:rPr>
              <w:rFonts w:ascii="Calibri" w:hAnsi="Calibri"/>
            </w:rPr>
            <w:fldChar w:fldCharType="separate"/>
          </w:r>
          <w:r w:rsidR="00463EB0" w:rsidRPr="00463EB0">
            <w:rPr>
              <w:rFonts w:ascii="Cambria" w:hAnsi="Cambria"/>
              <w:b/>
              <w:noProof/>
            </w:rPr>
            <w:t>24</w:t>
          </w:r>
          <w:r w:rsidRPr="001F2230">
            <w:rPr>
              <w:rFonts w:ascii="Cambria" w:hAnsi="Cambria"/>
              <w:b/>
              <w:noProof/>
            </w:rPr>
            <w:fldChar w:fldCharType="end"/>
          </w:r>
        </w:p>
      </w:tc>
      <w:tc>
        <w:tcPr>
          <w:tcW w:w="2250" w:type="pct"/>
          <w:tcBorders>
            <w:bottom w:val="single" w:sz="4" w:space="0" w:color="4F81BD"/>
          </w:tcBorders>
        </w:tcPr>
        <w:p w:rsidR="00C30212" w:rsidRPr="001F2230" w:rsidRDefault="00C30212">
          <w:pPr>
            <w:pStyle w:val="Header"/>
            <w:rPr>
              <w:rFonts w:ascii="Cambria" w:eastAsia="Times New Roman" w:hAnsi="Cambria"/>
              <w:b/>
              <w:bCs/>
            </w:rPr>
          </w:pPr>
        </w:p>
      </w:tc>
    </w:tr>
    <w:tr w:rsidR="00C30212" w:rsidRPr="001F2230" w:rsidTr="001F2230">
      <w:trPr>
        <w:trHeight w:val="150"/>
      </w:trPr>
      <w:tc>
        <w:tcPr>
          <w:tcW w:w="2250" w:type="pct"/>
          <w:tcBorders>
            <w:top w:val="single" w:sz="4" w:space="0" w:color="4F81BD"/>
          </w:tcBorders>
        </w:tcPr>
        <w:p w:rsidR="00C30212" w:rsidRPr="001F2230" w:rsidRDefault="00C30212">
          <w:pPr>
            <w:pStyle w:val="Header"/>
            <w:rPr>
              <w:rFonts w:ascii="Cambria" w:eastAsia="Times New Roman" w:hAnsi="Cambria"/>
              <w:b/>
              <w:bCs/>
            </w:rPr>
          </w:pPr>
        </w:p>
      </w:tc>
      <w:tc>
        <w:tcPr>
          <w:tcW w:w="500" w:type="pct"/>
          <w:vMerge/>
        </w:tcPr>
        <w:p w:rsidR="00C30212" w:rsidRPr="001F2230" w:rsidRDefault="00C30212">
          <w:pPr>
            <w:pStyle w:val="Header"/>
            <w:jc w:val="center"/>
            <w:rPr>
              <w:rFonts w:ascii="Cambria" w:eastAsia="Times New Roman" w:hAnsi="Cambria"/>
              <w:b/>
              <w:bCs/>
            </w:rPr>
          </w:pPr>
        </w:p>
      </w:tc>
      <w:tc>
        <w:tcPr>
          <w:tcW w:w="2250" w:type="pct"/>
          <w:tcBorders>
            <w:top w:val="single" w:sz="4" w:space="0" w:color="4F81BD"/>
          </w:tcBorders>
        </w:tcPr>
        <w:p w:rsidR="00C30212" w:rsidRPr="001F2230" w:rsidRDefault="00C30212">
          <w:pPr>
            <w:pStyle w:val="Header"/>
            <w:rPr>
              <w:rFonts w:ascii="Cambria" w:eastAsia="Times New Roman" w:hAnsi="Cambria"/>
              <w:b/>
              <w:bCs/>
            </w:rPr>
          </w:pPr>
        </w:p>
      </w:tc>
    </w:tr>
  </w:tbl>
  <w:p w:rsidR="00C30212" w:rsidRDefault="00C3021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332D0" w:rsidRDefault="00D332D0" w:rsidP="00E24335">
      <w:r>
        <w:separator/>
      </w:r>
    </w:p>
  </w:footnote>
  <w:footnote w:type="continuationSeparator" w:id="0">
    <w:p w:rsidR="00D332D0" w:rsidRDefault="00D332D0" w:rsidP="00E2433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30212" w:rsidRPr="004A76FC" w:rsidRDefault="00C30212">
    <w:pPr>
      <w:pStyle w:val="Header"/>
      <w:rPr>
        <w:rFonts w:ascii="Times New Roman" w:hAnsi="Times New Roman"/>
        <w:u w:val="single"/>
      </w:rPr>
    </w:pPr>
    <w:r w:rsidRPr="004A76FC">
      <w:rPr>
        <w:rFonts w:ascii="Times New Roman" w:hAnsi="Times New Roman"/>
        <w:u w:val="single"/>
      </w:rPr>
      <w:t>Year 10</w:t>
    </w:r>
    <w:r w:rsidRPr="004A76FC">
      <w:rPr>
        <w:rFonts w:ascii="Times New Roman" w:hAnsi="Times New Roman"/>
        <w:u w:val="single"/>
      </w:rPr>
      <w:tab/>
      <w:t>Mathematics  - Yearly Examination</w:t>
    </w:r>
    <w:r w:rsidRPr="004A76FC">
      <w:rPr>
        <w:rFonts w:ascii="Times New Roman" w:hAnsi="Times New Roman"/>
        <w:u w:val="single"/>
      </w:rPr>
      <w:tab/>
      <w:t xml:space="preserve"> </w:t>
    </w:r>
    <w:r w:rsidRPr="004A76FC">
      <w:rPr>
        <w:rFonts w:ascii="Times New Roman" w:hAnsi="Times New Roman"/>
        <w:u w:val="single"/>
      </w:rPr>
      <w:tab/>
      <w:t>2014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30212" w:rsidRPr="000D4274" w:rsidRDefault="00C30212" w:rsidP="000D4274">
    <w:pPr>
      <w:pStyle w:val="Header"/>
      <w:tabs>
        <w:tab w:val="clear" w:pos="9026"/>
        <w:tab w:val="left" w:pos="7050"/>
      </w:tabs>
      <w:rPr>
        <w:rFonts w:ascii="Lucida Calligraphy" w:hAnsi="Lucida Calligraphy"/>
        <w:sz w:val="40"/>
        <w:szCs w:val="40"/>
      </w:rPr>
    </w:pP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264582"/>
    <w:multiLevelType w:val="hybridMultilevel"/>
    <w:tmpl w:val="5F84CBAE"/>
    <w:lvl w:ilvl="0" w:tplc="B9AA686C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5C5061A"/>
    <w:multiLevelType w:val="hybridMultilevel"/>
    <w:tmpl w:val="60BEF19E"/>
    <w:lvl w:ilvl="0" w:tplc="EED89D74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4"/>
        <w:szCs w:val="24"/>
      </w:rPr>
    </w:lvl>
    <w:lvl w:ilvl="1" w:tplc="0C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>
    <w:nsid w:val="06354600"/>
    <w:multiLevelType w:val="hybridMultilevel"/>
    <w:tmpl w:val="5F84CBAE"/>
    <w:lvl w:ilvl="0" w:tplc="B9AA686C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B5B6688"/>
    <w:multiLevelType w:val="hybridMultilevel"/>
    <w:tmpl w:val="DA023172"/>
    <w:lvl w:ilvl="0" w:tplc="0C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0891601"/>
    <w:multiLevelType w:val="hybridMultilevel"/>
    <w:tmpl w:val="7458C06C"/>
    <w:lvl w:ilvl="0" w:tplc="0C090015">
      <w:start w:val="3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4190C2F"/>
    <w:multiLevelType w:val="hybridMultilevel"/>
    <w:tmpl w:val="331896B4"/>
    <w:lvl w:ilvl="0" w:tplc="CFBE3DAA">
      <w:start w:val="1"/>
      <w:numFmt w:val="upperLetter"/>
      <w:lvlText w:val="%1."/>
      <w:lvlJc w:val="left"/>
      <w:pPr>
        <w:ind w:left="480" w:hanging="360"/>
      </w:pPr>
      <w:rPr>
        <w:sz w:val="24"/>
      </w:rPr>
    </w:lvl>
    <w:lvl w:ilvl="1" w:tplc="0C090019">
      <w:start w:val="1"/>
      <w:numFmt w:val="lowerLetter"/>
      <w:lvlText w:val="%2."/>
      <w:lvlJc w:val="left"/>
      <w:pPr>
        <w:ind w:left="1200" w:hanging="360"/>
      </w:pPr>
    </w:lvl>
    <w:lvl w:ilvl="2" w:tplc="0C09001B">
      <w:start w:val="1"/>
      <w:numFmt w:val="lowerRoman"/>
      <w:lvlText w:val="%3."/>
      <w:lvlJc w:val="right"/>
      <w:pPr>
        <w:ind w:left="1920" w:hanging="180"/>
      </w:pPr>
    </w:lvl>
    <w:lvl w:ilvl="3" w:tplc="0C09000F">
      <w:start w:val="1"/>
      <w:numFmt w:val="decimal"/>
      <w:lvlText w:val="%4."/>
      <w:lvlJc w:val="left"/>
      <w:pPr>
        <w:ind w:left="2640" w:hanging="360"/>
      </w:pPr>
    </w:lvl>
    <w:lvl w:ilvl="4" w:tplc="0C090019">
      <w:start w:val="1"/>
      <w:numFmt w:val="lowerLetter"/>
      <w:lvlText w:val="%5."/>
      <w:lvlJc w:val="left"/>
      <w:pPr>
        <w:ind w:left="3360" w:hanging="360"/>
      </w:pPr>
    </w:lvl>
    <w:lvl w:ilvl="5" w:tplc="0C09001B">
      <w:start w:val="1"/>
      <w:numFmt w:val="lowerRoman"/>
      <w:lvlText w:val="%6."/>
      <w:lvlJc w:val="right"/>
      <w:pPr>
        <w:ind w:left="4080" w:hanging="180"/>
      </w:pPr>
    </w:lvl>
    <w:lvl w:ilvl="6" w:tplc="0C09000F">
      <w:start w:val="1"/>
      <w:numFmt w:val="decimal"/>
      <w:lvlText w:val="%7."/>
      <w:lvlJc w:val="left"/>
      <w:pPr>
        <w:ind w:left="4800" w:hanging="360"/>
      </w:pPr>
    </w:lvl>
    <w:lvl w:ilvl="7" w:tplc="0C090019">
      <w:start w:val="1"/>
      <w:numFmt w:val="lowerLetter"/>
      <w:lvlText w:val="%8."/>
      <w:lvlJc w:val="left"/>
      <w:pPr>
        <w:ind w:left="5520" w:hanging="360"/>
      </w:pPr>
    </w:lvl>
    <w:lvl w:ilvl="8" w:tplc="0C09001B">
      <w:start w:val="1"/>
      <w:numFmt w:val="lowerRoman"/>
      <w:lvlText w:val="%9."/>
      <w:lvlJc w:val="right"/>
      <w:pPr>
        <w:ind w:left="6240" w:hanging="180"/>
      </w:pPr>
    </w:lvl>
  </w:abstractNum>
  <w:abstractNum w:abstractNumId="6">
    <w:nsid w:val="2CE61EAC"/>
    <w:multiLevelType w:val="multilevel"/>
    <w:tmpl w:val="02AE50C0"/>
    <w:styleLink w:val="Examstyle"/>
    <w:lvl w:ilvl="0">
      <w:start w:val="1"/>
      <w:numFmt w:val="lowerLetter"/>
      <w:lvlText w:val="%1)"/>
      <w:lvlJc w:val="left"/>
      <w:pPr>
        <w:ind w:left="680" w:hanging="680"/>
      </w:pPr>
      <w:rPr>
        <w:rFonts w:hint="default"/>
      </w:rPr>
    </w:lvl>
    <w:lvl w:ilvl="1">
      <w:start w:val="1"/>
      <w:numFmt w:val="lowerRoman"/>
      <w:lvlText w:val="(%2)"/>
      <w:lvlJc w:val="left"/>
      <w:pPr>
        <w:ind w:left="1134" w:hanging="774"/>
      </w:pPr>
      <w:rPr>
        <w:rFonts w:hint="default"/>
      </w:rPr>
    </w:lvl>
    <w:lvl w:ilvl="2">
      <w:start w:val="1"/>
      <w:numFmt w:val="upperLetter"/>
      <w:lvlText w:val="%3)"/>
      <w:lvlJc w:val="left"/>
      <w:pPr>
        <w:ind w:left="1758" w:hanging="73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>
    <w:nsid w:val="2EFA68FB"/>
    <w:multiLevelType w:val="hybridMultilevel"/>
    <w:tmpl w:val="7BE816AE"/>
    <w:lvl w:ilvl="0" w:tplc="504268A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75C0322"/>
    <w:multiLevelType w:val="hybridMultilevel"/>
    <w:tmpl w:val="12EA087A"/>
    <w:lvl w:ilvl="0" w:tplc="04BC0708">
      <w:start w:val="1"/>
      <w:numFmt w:val="upperLetter"/>
      <w:lvlText w:val="%1."/>
      <w:lvlJc w:val="left"/>
      <w:pPr>
        <w:ind w:left="60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320" w:hanging="360"/>
      </w:pPr>
    </w:lvl>
    <w:lvl w:ilvl="2" w:tplc="0C09001B" w:tentative="1">
      <w:start w:val="1"/>
      <w:numFmt w:val="lowerRoman"/>
      <w:lvlText w:val="%3."/>
      <w:lvlJc w:val="right"/>
      <w:pPr>
        <w:ind w:left="2040" w:hanging="180"/>
      </w:pPr>
    </w:lvl>
    <w:lvl w:ilvl="3" w:tplc="0C09000F" w:tentative="1">
      <w:start w:val="1"/>
      <w:numFmt w:val="decimal"/>
      <w:lvlText w:val="%4."/>
      <w:lvlJc w:val="left"/>
      <w:pPr>
        <w:ind w:left="2760" w:hanging="360"/>
      </w:pPr>
    </w:lvl>
    <w:lvl w:ilvl="4" w:tplc="0C090019" w:tentative="1">
      <w:start w:val="1"/>
      <w:numFmt w:val="lowerLetter"/>
      <w:lvlText w:val="%5."/>
      <w:lvlJc w:val="left"/>
      <w:pPr>
        <w:ind w:left="3480" w:hanging="360"/>
      </w:pPr>
    </w:lvl>
    <w:lvl w:ilvl="5" w:tplc="0C09001B" w:tentative="1">
      <w:start w:val="1"/>
      <w:numFmt w:val="lowerRoman"/>
      <w:lvlText w:val="%6."/>
      <w:lvlJc w:val="right"/>
      <w:pPr>
        <w:ind w:left="4200" w:hanging="180"/>
      </w:pPr>
    </w:lvl>
    <w:lvl w:ilvl="6" w:tplc="0C09000F" w:tentative="1">
      <w:start w:val="1"/>
      <w:numFmt w:val="decimal"/>
      <w:lvlText w:val="%7."/>
      <w:lvlJc w:val="left"/>
      <w:pPr>
        <w:ind w:left="4920" w:hanging="360"/>
      </w:pPr>
    </w:lvl>
    <w:lvl w:ilvl="7" w:tplc="0C090019" w:tentative="1">
      <w:start w:val="1"/>
      <w:numFmt w:val="lowerLetter"/>
      <w:lvlText w:val="%8."/>
      <w:lvlJc w:val="left"/>
      <w:pPr>
        <w:ind w:left="5640" w:hanging="360"/>
      </w:pPr>
    </w:lvl>
    <w:lvl w:ilvl="8" w:tplc="0C09001B" w:tentative="1">
      <w:start w:val="1"/>
      <w:numFmt w:val="lowerRoman"/>
      <w:lvlText w:val="%9."/>
      <w:lvlJc w:val="right"/>
      <w:pPr>
        <w:ind w:left="6360" w:hanging="180"/>
      </w:pPr>
    </w:lvl>
  </w:abstractNum>
  <w:abstractNum w:abstractNumId="9">
    <w:nsid w:val="3B3E6B50"/>
    <w:multiLevelType w:val="hybridMultilevel"/>
    <w:tmpl w:val="EC367D90"/>
    <w:lvl w:ilvl="0" w:tplc="3760CCD0">
      <w:start w:val="1"/>
      <w:numFmt w:val="upperLetter"/>
      <w:lvlText w:val="%1."/>
      <w:lvlJc w:val="left"/>
      <w:pPr>
        <w:ind w:left="540" w:hanging="360"/>
      </w:pPr>
    </w:lvl>
    <w:lvl w:ilvl="1" w:tplc="0C090019">
      <w:start w:val="1"/>
      <w:numFmt w:val="lowerLetter"/>
      <w:lvlText w:val="%2."/>
      <w:lvlJc w:val="left"/>
      <w:pPr>
        <w:ind w:left="1260" w:hanging="360"/>
      </w:pPr>
    </w:lvl>
    <w:lvl w:ilvl="2" w:tplc="0C09001B">
      <w:start w:val="1"/>
      <w:numFmt w:val="lowerRoman"/>
      <w:lvlText w:val="%3."/>
      <w:lvlJc w:val="right"/>
      <w:pPr>
        <w:ind w:left="1980" w:hanging="180"/>
      </w:pPr>
    </w:lvl>
    <w:lvl w:ilvl="3" w:tplc="0C09000F">
      <w:start w:val="1"/>
      <w:numFmt w:val="decimal"/>
      <w:lvlText w:val="%4."/>
      <w:lvlJc w:val="left"/>
      <w:pPr>
        <w:ind w:left="2700" w:hanging="360"/>
      </w:pPr>
    </w:lvl>
    <w:lvl w:ilvl="4" w:tplc="0C090019">
      <w:start w:val="1"/>
      <w:numFmt w:val="lowerLetter"/>
      <w:lvlText w:val="%5."/>
      <w:lvlJc w:val="left"/>
      <w:pPr>
        <w:ind w:left="3420" w:hanging="360"/>
      </w:pPr>
    </w:lvl>
    <w:lvl w:ilvl="5" w:tplc="0C09001B">
      <w:start w:val="1"/>
      <w:numFmt w:val="lowerRoman"/>
      <w:lvlText w:val="%6."/>
      <w:lvlJc w:val="right"/>
      <w:pPr>
        <w:ind w:left="4140" w:hanging="180"/>
      </w:pPr>
    </w:lvl>
    <w:lvl w:ilvl="6" w:tplc="0C09000F">
      <w:start w:val="1"/>
      <w:numFmt w:val="decimal"/>
      <w:lvlText w:val="%7."/>
      <w:lvlJc w:val="left"/>
      <w:pPr>
        <w:ind w:left="4860" w:hanging="360"/>
      </w:pPr>
    </w:lvl>
    <w:lvl w:ilvl="7" w:tplc="0C090019">
      <w:start w:val="1"/>
      <w:numFmt w:val="lowerLetter"/>
      <w:lvlText w:val="%8."/>
      <w:lvlJc w:val="left"/>
      <w:pPr>
        <w:ind w:left="5580" w:hanging="360"/>
      </w:pPr>
    </w:lvl>
    <w:lvl w:ilvl="8" w:tplc="0C09001B">
      <w:start w:val="1"/>
      <w:numFmt w:val="lowerRoman"/>
      <w:lvlText w:val="%9."/>
      <w:lvlJc w:val="right"/>
      <w:pPr>
        <w:ind w:left="6300" w:hanging="180"/>
      </w:pPr>
    </w:lvl>
  </w:abstractNum>
  <w:abstractNum w:abstractNumId="10">
    <w:nsid w:val="3F531AF9"/>
    <w:multiLevelType w:val="hybridMultilevel"/>
    <w:tmpl w:val="0690FACA"/>
    <w:lvl w:ilvl="0" w:tplc="33E682C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FA55842"/>
    <w:multiLevelType w:val="hybridMultilevel"/>
    <w:tmpl w:val="51C2FF2A"/>
    <w:lvl w:ilvl="0" w:tplc="D72C602E">
      <w:start w:val="1"/>
      <w:numFmt w:val="lowerLetter"/>
      <w:lvlText w:val="(%1)"/>
      <w:lvlJc w:val="left"/>
      <w:pPr>
        <w:ind w:left="864" w:hanging="504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0890669"/>
    <w:multiLevelType w:val="hybridMultilevel"/>
    <w:tmpl w:val="DA58F04A"/>
    <w:lvl w:ilvl="0" w:tplc="6AA6F522">
      <w:start w:val="1"/>
      <w:numFmt w:val="upperLetter"/>
      <w:lvlText w:val="%1."/>
      <w:lvlJc w:val="left"/>
      <w:pPr>
        <w:ind w:left="3888" w:hanging="3528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1534380"/>
    <w:multiLevelType w:val="hybridMultilevel"/>
    <w:tmpl w:val="23140CFA"/>
    <w:lvl w:ilvl="0" w:tplc="AA18FCF6">
      <w:start w:val="1"/>
      <w:numFmt w:val="upperLetter"/>
      <w:lvlText w:val="%1."/>
      <w:lvlJc w:val="left"/>
      <w:pPr>
        <w:ind w:left="4140" w:hanging="34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420F7025"/>
    <w:multiLevelType w:val="hybridMultilevel"/>
    <w:tmpl w:val="DB8E86EA"/>
    <w:lvl w:ilvl="0" w:tplc="945617C8">
      <w:start w:val="26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43C764F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spacing w:val="0"/>
        <w:w w:val="100"/>
        <w:position w:val="0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4A36D28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72A691A"/>
    <w:multiLevelType w:val="hybridMultilevel"/>
    <w:tmpl w:val="5A887D0C"/>
    <w:lvl w:ilvl="0" w:tplc="93DCC9CC">
      <w:start w:val="1"/>
      <w:numFmt w:val="lowerLetter"/>
      <w:pStyle w:val="ListParagraph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B4844FF"/>
    <w:multiLevelType w:val="hybridMultilevel"/>
    <w:tmpl w:val="05BA350E"/>
    <w:lvl w:ilvl="0" w:tplc="8F24CE5A">
      <w:start w:val="26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FA76550"/>
    <w:multiLevelType w:val="hybridMultilevel"/>
    <w:tmpl w:val="DA38441A"/>
    <w:lvl w:ilvl="0" w:tplc="C71299C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543124A"/>
    <w:multiLevelType w:val="hybridMultilevel"/>
    <w:tmpl w:val="9AB0E196"/>
    <w:lvl w:ilvl="0" w:tplc="0C09000F">
      <w:start w:val="1"/>
      <w:numFmt w:val="decimal"/>
      <w:lvlText w:val="%1."/>
      <w:lvlJc w:val="left"/>
      <w:pPr>
        <w:ind w:left="786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6E04D2C"/>
    <w:multiLevelType w:val="hybridMultilevel"/>
    <w:tmpl w:val="B476A53C"/>
    <w:lvl w:ilvl="0" w:tplc="C4B2678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7A5434F"/>
    <w:multiLevelType w:val="hybridMultilevel"/>
    <w:tmpl w:val="61DA6788"/>
    <w:lvl w:ilvl="0" w:tplc="1722BF4C">
      <w:start w:val="1"/>
      <w:numFmt w:val="lowerLetter"/>
      <w:pStyle w:val="Section3Style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3"/>
  </w:num>
  <w:num w:numId="3">
    <w:abstractNumId w:val="4"/>
  </w:num>
  <w:num w:numId="4">
    <w:abstractNumId w:val="1"/>
  </w:num>
  <w:num w:numId="5">
    <w:abstractNumId w:val="14"/>
  </w:num>
  <w:num w:numId="6">
    <w:abstractNumId w:val="13"/>
  </w:num>
  <w:num w:numId="7">
    <w:abstractNumId w:val="8"/>
  </w:num>
  <w:num w:numId="8">
    <w:abstractNumId w:val="1"/>
  </w:num>
  <w:num w:numId="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8"/>
  </w:num>
  <w:num w:numId="13">
    <w:abstractNumId w:val="16"/>
  </w:num>
  <w:num w:numId="14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2"/>
  </w:num>
  <w:num w:numId="16">
    <w:abstractNumId w:val="10"/>
  </w:num>
  <w:num w:numId="17">
    <w:abstractNumId w:val="19"/>
  </w:num>
  <w:num w:numId="18">
    <w:abstractNumId w:val="7"/>
  </w:num>
  <w:num w:numId="19">
    <w:abstractNumId w:val="17"/>
  </w:num>
  <w:num w:numId="20">
    <w:abstractNumId w:val="21"/>
  </w:num>
  <w:num w:numId="21">
    <w:abstractNumId w:val="22"/>
    <w:lvlOverride w:ilvl="0">
      <w:startOverride w:val="1"/>
    </w:lvlOverride>
  </w:num>
  <w:num w:numId="22">
    <w:abstractNumId w:val="22"/>
    <w:lvlOverride w:ilvl="0">
      <w:startOverride w:val="1"/>
    </w:lvlOverride>
  </w:num>
  <w:num w:numId="23">
    <w:abstractNumId w:val="22"/>
    <w:lvlOverride w:ilvl="0">
      <w:startOverride w:val="1"/>
    </w:lvlOverride>
  </w:num>
  <w:num w:numId="24">
    <w:abstractNumId w:val="22"/>
    <w:lvlOverride w:ilvl="0">
      <w:startOverride w:val="1"/>
    </w:lvlOverride>
  </w:num>
  <w:num w:numId="25">
    <w:abstractNumId w:val="22"/>
  </w:num>
  <w:num w:numId="26">
    <w:abstractNumId w:val="15"/>
  </w:num>
  <w:num w:numId="27">
    <w:abstractNumId w:val="22"/>
    <w:lvlOverride w:ilvl="0">
      <w:startOverride w:val="1"/>
    </w:lvlOverride>
  </w:num>
  <w:num w:numId="28">
    <w:abstractNumId w:val="22"/>
    <w:lvlOverride w:ilvl="0">
      <w:startOverride w:val="1"/>
    </w:lvlOverride>
  </w:num>
  <w:num w:numId="29">
    <w:abstractNumId w:val="22"/>
    <w:lvlOverride w:ilvl="0">
      <w:startOverride w:val="1"/>
    </w:lvlOverride>
  </w:num>
  <w:num w:numId="30">
    <w:abstractNumId w:val="22"/>
    <w:lvlOverride w:ilvl="0">
      <w:startOverride w:val="1"/>
    </w:lvlOverride>
  </w:num>
  <w:num w:numId="31">
    <w:abstractNumId w:val="22"/>
    <w:lvlOverride w:ilvl="0">
      <w:startOverride w:val="1"/>
    </w:lvlOverride>
  </w:num>
  <w:num w:numId="32">
    <w:abstractNumId w:val="22"/>
    <w:lvlOverride w:ilvl="0">
      <w:startOverride w:val="1"/>
    </w:lvlOverride>
  </w:num>
  <w:num w:numId="33">
    <w:abstractNumId w:val="22"/>
    <w:lvlOverride w:ilvl="0">
      <w:startOverride w:val="1"/>
    </w:lvlOverride>
  </w:num>
  <w:num w:numId="34">
    <w:abstractNumId w:val="0"/>
  </w:num>
  <w:num w:numId="35">
    <w:abstractNumId w:val="2"/>
  </w:num>
  <w:num w:numId="36">
    <w:abstractNumId w:val="11"/>
  </w:num>
  <w:num w:numId="3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ttachedTemplate r:id="rId1"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C70AD"/>
    <w:rsid w:val="00002AEA"/>
    <w:rsid w:val="00007AE4"/>
    <w:rsid w:val="00010603"/>
    <w:rsid w:val="00031826"/>
    <w:rsid w:val="00034138"/>
    <w:rsid w:val="00040B1C"/>
    <w:rsid w:val="00046879"/>
    <w:rsid w:val="00054524"/>
    <w:rsid w:val="0006151D"/>
    <w:rsid w:val="00066CC3"/>
    <w:rsid w:val="000770C2"/>
    <w:rsid w:val="00085276"/>
    <w:rsid w:val="00095FA8"/>
    <w:rsid w:val="000C74D5"/>
    <w:rsid w:val="000D4274"/>
    <w:rsid w:val="000D4AF9"/>
    <w:rsid w:val="000E6AF7"/>
    <w:rsid w:val="000F02B2"/>
    <w:rsid w:val="000F41E0"/>
    <w:rsid w:val="00117DAD"/>
    <w:rsid w:val="00131CA1"/>
    <w:rsid w:val="001570D0"/>
    <w:rsid w:val="001617F0"/>
    <w:rsid w:val="0018418B"/>
    <w:rsid w:val="0019427A"/>
    <w:rsid w:val="001C1483"/>
    <w:rsid w:val="001C4F5B"/>
    <w:rsid w:val="001D21A5"/>
    <w:rsid w:val="001E611F"/>
    <w:rsid w:val="001F2230"/>
    <w:rsid w:val="001F3035"/>
    <w:rsid w:val="001F606C"/>
    <w:rsid w:val="00202168"/>
    <w:rsid w:val="002105CB"/>
    <w:rsid w:val="00222A09"/>
    <w:rsid w:val="00226BA4"/>
    <w:rsid w:val="00237952"/>
    <w:rsid w:val="00237AC9"/>
    <w:rsid w:val="002433BF"/>
    <w:rsid w:val="00255BFF"/>
    <w:rsid w:val="0025607E"/>
    <w:rsid w:val="00272A3B"/>
    <w:rsid w:val="0028316B"/>
    <w:rsid w:val="002A3D0B"/>
    <w:rsid w:val="002C34B6"/>
    <w:rsid w:val="002C5353"/>
    <w:rsid w:val="002D1B4D"/>
    <w:rsid w:val="002D7826"/>
    <w:rsid w:val="002E0CFB"/>
    <w:rsid w:val="002E3CE6"/>
    <w:rsid w:val="002F02A0"/>
    <w:rsid w:val="002F08A0"/>
    <w:rsid w:val="0030139F"/>
    <w:rsid w:val="003070C8"/>
    <w:rsid w:val="003157FF"/>
    <w:rsid w:val="00326ACC"/>
    <w:rsid w:val="00327C7D"/>
    <w:rsid w:val="00335B15"/>
    <w:rsid w:val="00336031"/>
    <w:rsid w:val="00343768"/>
    <w:rsid w:val="0035370E"/>
    <w:rsid w:val="00353812"/>
    <w:rsid w:val="00367D27"/>
    <w:rsid w:val="00385F5D"/>
    <w:rsid w:val="00395C43"/>
    <w:rsid w:val="003A09E1"/>
    <w:rsid w:val="003A5079"/>
    <w:rsid w:val="003D3B85"/>
    <w:rsid w:val="003D4176"/>
    <w:rsid w:val="003F2209"/>
    <w:rsid w:val="0040049D"/>
    <w:rsid w:val="00403E55"/>
    <w:rsid w:val="00403EBC"/>
    <w:rsid w:val="00413A25"/>
    <w:rsid w:val="00424364"/>
    <w:rsid w:val="00427B0F"/>
    <w:rsid w:val="00431115"/>
    <w:rsid w:val="00451365"/>
    <w:rsid w:val="00456869"/>
    <w:rsid w:val="00461865"/>
    <w:rsid w:val="004627B9"/>
    <w:rsid w:val="00463EB0"/>
    <w:rsid w:val="00473D83"/>
    <w:rsid w:val="00475011"/>
    <w:rsid w:val="0047646A"/>
    <w:rsid w:val="00481818"/>
    <w:rsid w:val="004A76FC"/>
    <w:rsid w:val="004A7FD9"/>
    <w:rsid w:val="004B3C5D"/>
    <w:rsid w:val="004E1905"/>
    <w:rsid w:val="004E1F9D"/>
    <w:rsid w:val="004F058E"/>
    <w:rsid w:val="00504317"/>
    <w:rsid w:val="0051070D"/>
    <w:rsid w:val="005569A0"/>
    <w:rsid w:val="00564428"/>
    <w:rsid w:val="00583935"/>
    <w:rsid w:val="00585325"/>
    <w:rsid w:val="00591ABA"/>
    <w:rsid w:val="005A4226"/>
    <w:rsid w:val="005C1144"/>
    <w:rsid w:val="005C31AA"/>
    <w:rsid w:val="005C48A5"/>
    <w:rsid w:val="005D00E2"/>
    <w:rsid w:val="005D7584"/>
    <w:rsid w:val="005E028C"/>
    <w:rsid w:val="005E0CB3"/>
    <w:rsid w:val="005E182C"/>
    <w:rsid w:val="005E3D07"/>
    <w:rsid w:val="005F0A22"/>
    <w:rsid w:val="005F4376"/>
    <w:rsid w:val="006009D1"/>
    <w:rsid w:val="006051F2"/>
    <w:rsid w:val="00605251"/>
    <w:rsid w:val="00606829"/>
    <w:rsid w:val="00612927"/>
    <w:rsid w:val="006178B0"/>
    <w:rsid w:val="00620828"/>
    <w:rsid w:val="00622581"/>
    <w:rsid w:val="006230D0"/>
    <w:rsid w:val="00631702"/>
    <w:rsid w:val="00636AD7"/>
    <w:rsid w:val="00640856"/>
    <w:rsid w:val="00641A48"/>
    <w:rsid w:val="00643170"/>
    <w:rsid w:val="0066005A"/>
    <w:rsid w:val="00666AF9"/>
    <w:rsid w:val="00670B9A"/>
    <w:rsid w:val="00671631"/>
    <w:rsid w:val="00674765"/>
    <w:rsid w:val="00674A0B"/>
    <w:rsid w:val="00676A45"/>
    <w:rsid w:val="006A135F"/>
    <w:rsid w:val="006A1365"/>
    <w:rsid w:val="006A655C"/>
    <w:rsid w:val="006A7B3F"/>
    <w:rsid w:val="006B7E9C"/>
    <w:rsid w:val="006C069A"/>
    <w:rsid w:val="006D4A82"/>
    <w:rsid w:val="006D66EC"/>
    <w:rsid w:val="006F0B88"/>
    <w:rsid w:val="007016F0"/>
    <w:rsid w:val="0070532A"/>
    <w:rsid w:val="0070583B"/>
    <w:rsid w:val="007123B8"/>
    <w:rsid w:val="0071788D"/>
    <w:rsid w:val="007220E9"/>
    <w:rsid w:val="007222B1"/>
    <w:rsid w:val="0074344A"/>
    <w:rsid w:val="007452A3"/>
    <w:rsid w:val="00755C7E"/>
    <w:rsid w:val="00762CBC"/>
    <w:rsid w:val="00762FE6"/>
    <w:rsid w:val="007838EB"/>
    <w:rsid w:val="00791419"/>
    <w:rsid w:val="00791845"/>
    <w:rsid w:val="007944E9"/>
    <w:rsid w:val="007A5AE9"/>
    <w:rsid w:val="007A5EA3"/>
    <w:rsid w:val="007B05B3"/>
    <w:rsid w:val="007B22F8"/>
    <w:rsid w:val="007C00D2"/>
    <w:rsid w:val="007C1930"/>
    <w:rsid w:val="007C64FD"/>
    <w:rsid w:val="007D6A8F"/>
    <w:rsid w:val="007E34C7"/>
    <w:rsid w:val="007F5F7E"/>
    <w:rsid w:val="008118C6"/>
    <w:rsid w:val="008166A0"/>
    <w:rsid w:val="00824065"/>
    <w:rsid w:val="00830B05"/>
    <w:rsid w:val="008364C7"/>
    <w:rsid w:val="00840D6B"/>
    <w:rsid w:val="00840E85"/>
    <w:rsid w:val="00846F77"/>
    <w:rsid w:val="00852E6D"/>
    <w:rsid w:val="00860ADE"/>
    <w:rsid w:val="00881ABA"/>
    <w:rsid w:val="008839FB"/>
    <w:rsid w:val="00884F83"/>
    <w:rsid w:val="008874DC"/>
    <w:rsid w:val="0089006F"/>
    <w:rsid w:val="008A223F"/>
    <w:rsid w:val="008B071B"/>
    <w:rsid w:val="008D3E75"/>
    <w:rsid w:val="008D6393"/>
    <w:rsid w:val="008D6FA0"/>
    <w:rsid w:val="008F177C"/>
    <w:rsid w:val="008F6454"/>
    <w:rsid w:val="00902787"/>
    <w:rsid w:val="00905416"/>
    <w:rsid w:val="00912D40"/>
    <w:rsid w:val="00915C54"/>
    <w:rsid w:val="00920D2F"/>
    <w:rsid w:val="0092530F"/>
    <w:rsid w:val="00932B35"/>
    <w:rsid w:val="00972F3B"/>
    <w:rsid w:val="00992AD4"/>
    <w:rsid w:val="009932A0"/>
    <w:rsid w:val="00995DC9"/>
    <w:rsid w:val="009A3168"/>
    <w:rsid w:val="009A5EB4"/>
    <w:rsid w:val="009B27A9"/>
    <w:rsid w:val="009B32A8"/>
    <w:rsid w:val="009C7704"/>
    <w:rsid w:val="009D2C92"/>
    <w:rsid w:val="009E6A96"/>
    <w:rsid w:val="00A01E42"/>
    <w:rsid w:val="00A12EEE"/>
    <w:rsid w:val="00A15E34"/>
    <w:rsid w:val="00A277D4"/>
    <w:rsid w:val="00A3116E"/>
    <w:rsid w:val="00A417C8"/>
    <w:rsid w:val="00A51578"/>
    <w:rsid w:val="00A55B4F"/>
    <w:rsid w:val="00A56591"/>
    <w:rsid w:val="00A66A0F"/>
    <w:rsid w:val="00A77389"/>
    <w:rsid w:val="00A8758B"/>
    <w:rsid w:val="00AD1BD9"/>
    <w:rsid w:val="00AD5067"/>
    <w:rsid w:val="00AE64A3"/>
    <w:rsid w:val="00AF4CF5"/>
    <w:rsid w:val="00B05196"/>
    <w:rsid w:val="00B125B6"/>
    <w:rsid w:val="00B15693"/>
    <w:rsid w:val="00B2430F"/>
    <w:rsid w:val="00B265F3"/>
    <w:rsid w:val="00B26E3B"/>
    <w:rsid w:val="00B312BA"/>
    <w:rsid w:val="00B36B61"/>
    <w:rsid w:val="00B4718D"/>
    <w:rsid w:val="00B56A89"/>
    <w:rsid w:val="00B62BDF"/>
    <w:rsid w:val="00B67412"/>
    <w:rsid w:val="00B745F4"/>
    <w:rsid w:val="00B829FF"/>
    <w:rsid w:val="00B9131A"/>
    <w:rsid w:val="00BA01EC"/>
    <w:rsid w:val="00BB2A47"/>
    <w:rsid w:val="00BC45AC"/>
    <w:rsid w:val="00BC7717"/>
    <w:rsid w:val="00BC7F25"/>
    <w:rsid w:val="00BD6FF3"/>
    <w:rsid w:val="00BE7AE4"/>
    <w:rsid w:val="00BF2032"/>
    <w:rsid w:val="00C204B9"/>
    <w:rsid w:val="00C25037"/>
    <w:rsid w:val="00C30212"/>
    <w:rsid w:val="00C347ED"/>
    <w:rsid w:val="00C363AF"/>
    <w:rsid w:val="00C3787C"/>
    <w:rsid w:val="00C67F16"/>
    <w:rsid w:val="00C70B15"/>
    <w:rsid w:val="00C94E47"/>
    <w:rsid w:val="00CA4DA9"/>
    <w:rsid w:val="00CB0814"/>
    <w:rsid w:val="00CB1601"/>
    <w:rsid w:val="00CB5F53"/>
    <w:rsid w:val="00CE1794"/>
    <w:rsid w:val="00CE5F19"/>
    <w:rsid w:val="00CF2B69"/>
    <w:rsid w:val="00CF2F39"/>
    <w:rsid w:val="00D01508"/>
    <w:rsid w:val="00D03572"/>
    <w:rsid w:val="00D07DAD"/>
    <w:rsid w:val="00D14B72"/>
    <w:rsid w:val="00D25E08"/>
    <w:rsid w:val="00D332D0"/>
    <w:rsid w:val="00D36088"/>
    <w:rsid w:val="00D37E5B"/>
    <w:rsid w:val="00D403CD"/>
    <w:rsid w:val="00D43E1A"/>
    <w:rsid w:val="00D73A65"/>
    <w:rsid w:val="00D7532C"/>
    <w:rsid w:val="00D75DA1"/>
    <w:rsid w:val="00DA0359"/>
    <w:rsid w:val="00DA76E6"/>
    <w:rsid w:val="00DB145E"/>
    <w:rsid w:val="00DB4AF0"/>
    <w:rsid w:val="00DB5487"/>
    <w:rsid w:val="00DB77AB"/>
    <w:rsid w:val="00DC2178"/>
    <w:rsid w:val="00DC28AB"/>
    <w:rsid w:val="00DC5CBC"/>
    <w:rsid w:val="00DC7DBE"/>
    <w:rsid w:val="00DD3062"/>
    <w:rsid w:val="00DE64E7"/>
    <w:rsid w:val="00DF28EC"/>
    <w:rsid w:val="00E040B6"/>
    <w:rsid w:val="00E1454B"/>
    <w:rsid w:val="00E22517"/>
    <w:rsid w:val="00E24335"/>
    <w:rsid w:val="00E25C26"/>
    <w:rsid w:val="00E318E1"/>
    <w:rsid w:val="00E3398D"/>
    <w:rsid w:val="00E417C3"/>
    <w:rsid w:val="00E45B74"/>
    <w:rsid w:val="00E7147D"/>
    <w:rsid w:val="00E71ED7"/>
    <w:rsid w:val="00E80A4F"/>
    <w:rsid w:val="00E96123"/>
    <w:rsid w:val="00EA2723"/>
    <w:rsid w:val="00EA439D"/>
    <w:rsid w:val="00EB17DB"/>
    <w:rsid w:val="00EC369E"/>
    <w:rsid w:val="00ED25EC"/>
    <w:rsid w:val="00EE6832"/>
    <w:rsid w:val="00EF32BC"/>
    <w:rsid w:val="00F02765"/>
    <w:rsid w:val="00F03C32"/>
    <w:rsid w:val="00F251CF"/>
    <w:rsid w:val="00F27D76"/>
    <w:rsid w:val="00F3120B"/>
    <w:rsid w:val="00F53B1F"/>
    <w:rsid w:val="00F55F5F"/>
    <w:rsid w:val="00F573E6"/>
    <w:rsid w:val="00F6428C"/>
    <w:rsid w:val="00F670BA"/>
    <w:rsid w:val="00F96AA9"/>
    <w:rsid w:val="00FB3FCF"/>
    <w:rsid w:val="00FC6C59"/>
    <w:rsid w:val="00FC70AD"/>
    <w:rsid w:val="00FE6ECC"/>
    <w:rsid w:val="00FF1257"/>
    <w:rsid w:val="00FF18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CEB59AC3-B706-4C0A-A692-ED4545DF47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="Times New Roman"/>
        <w:sz w:val="22"/>
        <w:szCs w:val="22"/>
        <w:lang w:val="en-AU" w:eastAsia="en-A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15E34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15E34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15E34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5E34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5E34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5E34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15E34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15E34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15E34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15E34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Examstyle">
    <w:name w:val="Exam style"/>
    <w:uiPriority w:val="99"/>
    <w:rsid w:val="00034138"/>
    <w:pPr>
      <w:numPr>
        <w:numId w:val="1"/>
      </w:numPr>
    </w:pPr>
  </w:style>
  <w:style w:type="table" w:styleId="TableGrid">
    <w:name w:val="Table Grid"/>
    <w:basedOn w:val="TableNormal"/>
    <w:uiPriority w:val="59"/>
    <w:rsid w:val="007E34C7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A15E34"/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ListParagraph">
    <w:name w:val="List Paragraph"/>
    <w:basedOn w:val="Normal"/>
    <w:link w:val="ListParagraphChar"/>
    <w:uiPriority w:val="34"/>
    <w:qFormat/>
    <w:rsid w:val="00A15E34"/>
    <w:pPr>
      <w:numPr>
        <w:numId w:val="19"/>
      </w:numPr>
      <w:contextualSpacing/>
    </w:pPr>
    <w:rPr>
      <w:rFonts w:ascii="Times New Roman" w:eastAsiaTheme="minorHAnsi" w:hAnsi="Times New Roman" w:cstheme="minorBidi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E2433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24335"/>
  </w:style>
  <w:style w:type="paragraph" w:styleId="Footer">
    <w:name w:val="footer"/>
    <w:basedOn w:val="Normal"/>
    <w:link w:val="FooterChar"/>
    <w:uiPriority w:val="99"/>
    <w:unhideWhenUsed/>
    <w:rsid w:val="00E2433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24335"/>
  </w:style>
  <w:style w:type="paragraph" w:styleId="NoSpacing">
    <w:name w:val="No Spacing"/>
    <w:basedOn w:val="Normal"/>
    <w:link w:val="NoSpacingChar"/>
    <w:uiPriority w:val="1"/>
    <w:qFormat/>
    <w:rsid w:val="00A15E34"/>
    <w:rPr>
      <w:szCs w:val="32"/>
    </w:rPr>
  </w:style>
  <w:style w:type="character" w:customStyle="1" w:styleId="NoSpacingChar">
    <w:name w:val="No Spacing Char"/>
    <w:link w:val="NoSpacing"/>
    <w:uiPriority w:val="1"/>
    <w:rsid w:val="001617F0"/>
    <w:rPr>
      <w:sz w:val="24"/>
      <w:szCs w:val="32"/>
    </w:rPr>
  </w:style>
  <w:style w:type="paragraph" w:styleId="NormalWeb">
    <w:name w:val="Normal (Web)"/>
    <w:basedOn w:val="Normal"/>
    <w:uiPriority w:val="99"/>
    <w:semiHidden/>
    <w:unhideWhenUsed/>
    <w:rsid w:val="004E1F9D"/>
    <w:pPr>
      <w:spacing w:before="100" w:beforeAutospacing="1" w:after="100" w:afterAutospacing="1"/>
    </w:pPr>
    <w:rPr>
      <w:rFonts w:ascii="Times New Roman" w:hAnsi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E1F9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1F9D"/>
    <w:rPr>
      <w:rFonts w:ascii="Tahoma" w:hAnsi="Tahoma" w:cs="Tahoma"/>
      <w:sz w:val="16"/>
      <w:szCs w:val="16"/>
      <w:lang w:eastAsia="en-US"/>
    </w:rPr>
  </w:style>
  <w:style w:type="table" w:customStyle="1" w:styleId="TableGrid1">
    <w:name w:val="Table Grid1"/>
    <w:basedOn w:val="TableNormal"/>
    <w:next w:val="TableGrid"/>
    <w:uiPriority w:val="59"/>
    <w:rsid w:val="003A09E1"/>
    <w:rPr>
      <w:rFonts w:eastAsiaTheme="minorHAnsi" w:cstheme="minorBid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2Char">
    <w:name w:val="Heading 2 Char"/>
    <w:basedOn w:val="DefaultParagraphFont"/>
    <w:link w:val="Heading2"/>
    <w:uiPriority w:val="9"/>
    <w:semiHidden/>
    <w:rsid w:val="00A15E34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5E34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5E34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5E34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5E34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5E34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5E34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5E34"/>
    <w:rPr>
      <w:rFonts w:asciiTheme="majorHAnsi" w:eastAsiaTheme="majorEastAsia" w:hAnsiTheme="majorHAnsi"/>
    </w:rPr>
  </w:style>
  <w:style w:type="paragraph" w:styleId="Title">
    <w:name w:val="Title"/>
    <w:basedOn w:val="Normal"/>
    <w:next w:val="Normal"/>
    <w:link w:val="TitleChar"/>
    <w:uiPriority w:val="10"/>
    <w:qFormat/>
    <w:rsid w:val="00A15E34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A15E34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5E34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SubtitleChar">
    <w:name w:val="Subtitle Char"/>
    <w:basedOn w:val="DefaultParagraphFont"/>
    <w:link w:val="Subtitle"/>
    <w:uiPriority w:val="11"/>
    <w:rsid w:val="00A15E34"/>
    <w:rPr>
      <w:rFonts w:asciiTheme="majorHAnsi" w:eastAsiaTheme="majorEastAsia" w:hAnsiTheme="majorHAnsi"/>
      <w:sz w:val="24"/>
      <w:szCs w:val="24"/>
    </w:rPr>
  </w:style>
  <w:style w:type="character" w:styleId="Strong">
    <w:name w:val="Strong"/>
    <w:basedOn w:val="DefaultParagraphFont"/>
    <w:uiPriority w:val="22"/>
    <w:qFormat/>
    <w:rsid w:val="00A15E34"/>
    <w:rPr>
      <w:b/>
      <w:bCs/>
    </w:rPr>
  </w:style>
  <w:style w:type="character" w:styleId="Emphasis">
    <w:name w:val="Emphasis"/>
    <w:basedOn w:val="DefaultParagraphFont"/>
    <w:uiPriority w:val="20"/>
    <w:qFormat/>
    <w:rsid w:val="00A15E34"/>
    <w:rPr>
      <w:rFonts w:asciiTheme="minorHAnsi" w:hAnsiTheme="minorHAnsi"/>
      <w:b/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A15E34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A15E34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15E34"/>
    <w:pPr>
      <w:ind w:left="720" w:right="720"/>
    </w:pPr>
    <w:rPr>
      <w:b/>
      <w:i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15E34"/>
    <w:rPr>
      <w:b/>
      <w:i/>
      <w:sz w:val="24"/>
    </w:rPr>
  </w:style>
  <w:style w:type="character" w:styleId="SubtleEmphasis">
    <w:name w:val="Subtle Emphasis"/>
    <w:uiPriority w:val="19"/>
    <w:qFormat/>
    <w:rsid w:val="00A15E34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A15E34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A15E34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A15E34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A15E34"/>
    <w:rPr>
      <w:rFonts w:asciiTheme="majorHAnsi" w:eastAsiaTheme="majorEastAsia" w:hAnsiTheme="majorHAnsi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15E34"/>
    <w:pPr>
      <w:outlineLvl w:val="9"/>
    </w:pPr>
  </w:style>
  <w:style w:type="paragraph" w:customStyle="1" w:styleId="Section3Style">
    <w:name w:val="Section 3 Style"/>
    <w:basedOn w:val="ListParagraph"/>
    <w:link w:val="Section3StyleChar"/>
    <w:qFormat/>
    <w:rsid w:val="00A15E34"/>
    <w:pPr>
      <w:numPr>
        <w:numId w:val="25"/>
      </w:numPr>
    </w:pPr>
  </w:style>
  <w:style w:type="paragraph" w:customStyle="1" w:styleId="Section2Style">
    <w:name w:val="Section 2 Style"/>
    <w:basedOn w:val="NoSpacing"/>
    <w:link w:val="Section2StyleChar"/>
    <w:rsid w:val="00A15E34"/>
  </w:style>
  <w:style w:type="character" w:customStyle="1" w:styleId="ListParagraphChar">
    <w:name w:val="List Paragraph Char"/>
    <w:basedOn w:val="DefaultParagraphFont"/>
    <w:link w:val="ListParagraph"/>
    <w:uiPriority w:val="34"/>
    <w:rsid w:val="00A15E34"/>
    <w:rPr>
      <w:rFonts w:ascii="Times New Roman" w:eastAsiaTheme="minorHAnsi" w:hAnsi="Times New Roman" w:cstheme="minorBidi"/>
      <w:sz w:val="24"/>
      <w:szCs w:val="24"/>
      <w:lang w:eastAsia="en-US"/>
    </w:rPr>
  </w:style>
  <w:style w:type="character" w:customStyle="1" w:styleId="Section3StyleChar">
    <w:name w:val="Section 3 Style Char"/>
    <w:basedOn w:val="ListParagraphChar"/>
    <w:link w:val="Section3Style"/>
    <w:rsid w:val="00A15E34"/>
    <w:rPr>
      <w:rFonts w:ascii="Times New Roman" w:eastAsiaTheme="minorHAnsi" w:hAnsi="Times New Roman" w:cstheme="minorBidi"/>
      <w:sz w:val="24"/>
      <w:szCs w:val="24"/>
      <w:lang w:eastAsia="en-US"/>
    </w:rPr>
  </w:style>
  <w:style w:type="paragraph" w:customStyle="1" w:styleId="ShortAnswerStyle">
    <w:name w:val="Short Answer Style"/>
    <w:basedOn w:val="NoSpacing"/>
    <w:link w:val="ShortAnswerStyleChar"/>
    <w:qFormat/>
    <w:rsid w:val="000F02B2"/>
    <w:rPr>
      <w:rFonts w:ascii="Times New Roman" w:hAnsi="Times New Roman"/>
    </w:rPr>
  </w:style>
  <w:style w:type="character" w:customStyle="1" w:styleId="Section2StyleChar">
    <w:name w:val="Section 2 Style Char"/>
    <w:basedOn w:val="NoSpacingChar"/>
    <w:link w:val="Section2Style"/>
    <w:rsid w:val="00A15E34"/>
    <w:rPr>
      <w:sz w:val="24"/>
      <w:szCs w:val="32"/>
    </w:rPr>
  </w:style>
  <w:style w:type="paragraph" w:customStyle="1" w:styleId="Numbering">
    <w:name w:val="Numbering"/>
    <w:basedOn w:val="NoSpacing"/>
    <w:link w:val="NumberingChar"/>
    <w:qFormat/>
    <w:rsid w:val="00D73A65"/>
    <w:rPr>
      <w:szCs w:val="24"/>
    </w:rPr>
  </w:style>
  <w:style w:type="character" w:customStyle="1" w:styleId="ShortAnswerStyleChar">
    <w:name w:val="Short Answer Style Char"/>
    <w:basedOn w:val="NoSpacingChar"/>
    <w:link w:val="ShortAnswerStyle"/>
    <w:rsid w:val="000F02B2"/>
    <w:rPr>
      <w:rFonts w:ascii="Times New Roman" w:hAnsi="Times New Roman"/>
      <w:sz w:val="24"/>
      <w:szCs w:val="32"/>
    </w:rPr>
  </w:style>
  <w:style w:type="paragraph" w:customStyle="1" w:styleId="MCSectionStyle">
    <w:name w:val="MC Section Style"/>
    <w:basedOn w:val="Section2Style"/>
    <w:link w:val="MCSectionStyleChar"/>
    <w:qFormat/>
    <w:rsid w:val="000F02B2"/>
    <w:rPr>
      <w:rFonts w:ascii="Times New Roman" w:hAnsi="Times New Roman"/>
      <w:szCs w:val="24"/>
    </w:rPr>
  </w:style>
  <w:style w:type="character" w:customStyle="1" w:styleId="NumberingChar">
    <w:name w:val="Numbering Char"/>
    <w:basedOn w:val="NoSpacingChar"/>
    <w:link w:val="Numbering"/>
    <w:rsid w:val="00D73A65"/>
    <w:rPr>
      <w:sz w:val="24"/>
      <w:szCs w:val="24"/>
    </w:rPr>
  </w:style>
  <w:style w:type="character" w:customStyle="1" w:styleId="MCSectionStyleChar">
    <w:name w:val="MC Section Style Char"/>
    <w:basedOn w:val="Section2StyleChar"/>
    <w:link w:val="MCSectionStyle"/>
    <w:rsid w:val="000F02B2"/>
    <w:rPr>
      <w:rFonts w:ascii="Times New Roman" w:hAnsi="Times New Roman"/>
      <w:sz w:val="24"/>
      <w:szCs w:val="24"/>
    </w:rPr>
  </w:style>
  <w:style w:type="paragraph" w:customStyle="1" w:styleId="QuestionStyle">
    <w:name w:val="Question Style"/>
    <w:basedOn w:val="Normal"/>
    <w:link w:val="QuestionStyleChar"/>
    <w:autoRedefine/>
    <w:qFormat/>
    <w:rsid w:val="00791419"/>
    <w:rPr>
      <w:rFonts w:ascii="Times New Roman" w:eastAsiaTheme="minorHAnsi" w:hAnsi="Times New Roman"/>
      <w:lang w:eastAsia="en-US"/>
    </w:rPr>
  </w:style>
  <w:style w:type="character" w:customStyle="1" w:styleId="QuestionStyleChar">
    <w:name w:val="Question Style Char"/>
    <w:basedOn w:val="DefaultParagraphFont"/>
    <w:link w:val="QuestionStyle"/>
    <w:rsid w:val="00791419"/>
    <w:rPr>
      <w:rFonts w:ascii="Times New Roman" w:eastAsiaTheme="minorHAnsi" w:hAnsi="Times New Roman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932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9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8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4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8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5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9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8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6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2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1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2.bin"/><Relationship Id="rId299" Type="http://schemas.openxmlformats.org/officeDocument/2006/relationships/image" Target="media/image147.png"/><Relationship Id="rId303" Type="http://schemas.openxmlformats.org/officeDocument/2006/relationships/image" Target="media/image149.png"/><Relationship Id="rId21" Type="http://schemas.openxmlformats.org/officeDocument/2006/relationships/oleObject" Target="embeddings/oleObject7.bin"/><Relationship Id="rId42" Type="http://schemas.openxmlformats.org/officeDocument/2006/relationships/image" Target="media/image18.wmf"/><Relationship Id="rId63" Type="http://schemas.openxmlformats.org/officeDocument/2006/relationships/oleObject" Target="embeddings/oleObject28.bin"/><Relationship Id="rId84" Type="http://schemas.openxmlformats.org/officeDocument/2006/relationships/oleObject" Target="embeddings/oleObject36.bin"/><Relationship Id="rId138" Type="http://schemas.openxmlformats.org/officeDocument/2006/relationships/image" Target="media/image66.png"/><Relationship Id="rId159" Type="http://schemas.openxmlformats.org/officeDocument/2006/relationships/oleObject" Target="embeddings/oleObject73.bin"/><Relationship Id="rId324" Type="http://schemas.openxmlformats.org/officeDocument/2006/relationships/image" Target="media/image158.png"/><Relationship Id="rId170" Type="http://schemas.openxmlformats.org/officeDocument/2006/relationships/image" Target="media/image82.png"/><Relationship Id="rId191" Type="http://schemas.openxmlformats.org/officeDocument/2006/relationships/oleObject" Target="embeddings/oleObject89.bin"/><Relationship Id="rId205" Type="http://schemas.openxmlformats.org/officeDocument/2006/relationships/image" Target="media/image99.gif"/><Relationship Id="rId226" Type="http://schemas.openxmlformats.org/officeDocument/2006/relationships/oleObject" Target="embeddings/oleObject104.bin"/><Relationship Id="rId247" Type="http://schemas.openxmlformats.org/officeDocument/2006/relationships/image" Target="media/image121.png"/><Relationship Id="rId107" Type="http://schemas.openxmlformats.org/officeDocument/2006/relationships/image" Target="media/image50.png"/><Relationship Id="rId268" Type="http://schemas.openxmlformats.org/officeDocument/2006/relationships/oleObject" Target="embeddings/oleObject125.bin"/><Relationship Id="rId289" Type="http://schemas.openxmlformats.org/officeDocument/2006/relationships/image" Target="media/image142.png"/><Relationship Id="rId11" Type="http://schemas.openxmlformats.org/officeDocument/2006/relationships/oleObject" Target="embeddings/oleObject2.bin"/><Relationship Id="rId32" Type="http://schemas.openxmlformats.org/officeDocument/2006/relationships/image" Target="media/image13.wmf"/><Relationship Id="rId53" Type="http://schemas.openxmlformats.org/officeDocument/2006/relationships/oleObject" Target="embeddings/oleObject23.bin"/><Relationship Id="rId74" Type="http://schemas.openxmlformats.org/officeDocument/2006/relationships/oleObject" Target="embeddings/oleObject31.bin"/><Relationship Id="rId128" Type="http://schemas.openxmlformats.org/officeDocument/2006/relationships/image" Target="media/image61.png"/><Relationship Id="rId149" Type="http://schemas.openxmlformats.org/officeDocument/2006/relationships/oleObject" Target="embeddings/oleObject68.bin"/><Relationship Id="rId314" Type="http://schemas.openxmlformats.org/officeDocument/2006/relationships/oleObject" Target="embeddings/oleObject148.bin"/><Relationship Id="rId335" Type="http://schemas.openxmlformats.org/officeDocument/2006/relationships/fontTable" Target="fontTable.xml"/><Relationship Id="rId5" Type="http://schemas.openxmlformats.org/officeDocument/2006/relationships/webSettings" Target="webSettings.xml"/><Relationship Id="rId95" Type="http://schemas.openxmlformats.org/officeDocument/2006/relationships/image" Target="media/image44.png"/><Relationship Id="rId160" Type="http://schemas.openxmlformats.org/officeDocument/2006/relationships/image" Target="media/image77.png"/><Relationship Id="rId181" Type="http://schemas.openxmlformats.org/officeDocument/2006/relationships/oleObject" Target="embeddings/oleObject84.bin"/><Relationship Id="rId216" Type="http://schemas.openxmlformats.org/officeDocument/2006/relationships/oleObject" Target="embeddings/oleObject99.bin"/><Relationship Id="rId237" Type="http://schemas.openxmlformats.org/officeDocument/2006/relationships/image" Target="media/image116.png"/><Relationship Id="rId258" Type="http://schemas.openxmlformats.org/officeDocument/2006/relationships/oleObject" Target="embeddings/oleObject120.bin"/><Relationship Id="rId279" Type="http://schemas.openxmlformats.org/officeDocument/2006/relationships/image" Target="media/image137.png"/><Relationship Id="rId22" Type="http://schemas.openxmlformats.org/officeDocument/2006/relationships/image" Target="media/image8.wmf"/><Relationship Id="rId43" Type="http://schemas.openxmlformats.org/officeDocument/2006/relationships/oleObject" Target="embeddings/oleObject18.bin"/><Relationship Id="rId64" Type="http://schemas.openxmlformats.org/officeDocument/2006/relationships/header" Target="header1.xml"/><Relationship Id="rId118" Type="http://schemas.openxmlformats.org/officeDocument/2006/relationships/image" Target="media/image56.png"/><Relationship Id="rId139" Type="http://schemas.openxmlformats.org/officeDocument/2006/relationships/oleObject" Target="embeddings/oleObject63.bin"/><Relationship Id="rId290" Type="http://schemas.openxmlformats.org/officeDocument/2006/relationships/oleObject" Target="embeddings/oleObject136.bin"/><Relationship Id="rId304" Type="http://schemas.openxmlformats.org/officeDocument/2006/relationships/oleObject" Target="embeddings/oleObject143.bin"/><Relationship Id="rId325" Type="http://schemas.openxmlformats.org/officeDocument/2006/relationships/oleObject" Target="embeddings/oleObject150.bin"/><Relationship Id="rId85" Type="http://schemas.openxmlformats.org/officeDocument/2006/relationships/image" Target="media/image39.png"/><Relationship Id="rId150" Type="http://schemas.openxmlformats.org/officeDocument/2006/relationships/image" Target="media/image72.png"/><Relationship Id="rId171" Type="http://schemas.openxmlformats.org/officeDocument/2006/relationships/oleObject" Target="embeddings/oleObject79.bin"/><Relationship Id="rId192" Type="http://schemas.openxmlformats.org/officeDocument/2006/relationships/image" Target="media/image93.png"/><Relationship Id="rId206" Type="http://schemas.openxmlformats.org/officeDocument/2006/relationships/image" Target="media/image100.gif"/><Relationship Id="rId227" Type="http://schemas.openxmlformats.org/officeDocument/2006/relationships/image" Target="media/image111.png"/><Relationship Id="rId248" Type="http://schemas.openxmlformats.org/officeDocument/2006/relationships/oleObject" Target="embeddings/oleObject115.bin"/><Relationship Id="rId269" Type="http://schemas.openxmlformats.org/officeDocument/2006/relationships/image" Target="media/image132.png"/><Relationship Id="rId12" Type="http://schemas.openxmlformats.org/officeDocument/2006/relationships/image" Target="media/image3.wmf"/><Relationship Id="rId33" Type="http://schemas.openxmlformats.org/officeDocument/2006/relationships/oleObject" Target="embeddings/oleObject13.bin"/><Relationship Id="rId108" Type="http://schemas.openxmlformats.org/officeDocument/2006/relationships/oleObject" Target="embeddings/oleObject48.bin"/><Relationship Id="rId129" Type="http://schemas.openxmlformats.org/officeDocument/2006/relationships/oleObject" Target="embeddings/oleObject58.bin"/><Relationship Id="rId280" Type="http://schemas.openxmlformats.org/officeDocument/2006/relationships/oleObject" Target="embeddings/oleObject131.bin"/><Relationship Id="rId315" Type="http://schemas.openxmlformats.org/officeDocument/2006/relationships/chart" Target="charts/chart3.xml"/><Relationship Id="rId336" Type="http://schemas.openxmlformats.org/officeDocument/2006/relationships/theme" Target="theme/theme1.xml"/><Relationship Id="rId54" Type="http://schemas.openxmlformats.org/officeDocument/2006/relationships/image" Target="media/image24.wmf"/><Relationship Id="rId75" Type="http://schemas.openxmlformats.org/officeDocument/2006/relationships/image" Target="media/image34.png"/><Relationship Id="rId96" Type="http://schemas.openxmlformats.org/officeDocument/2006/relationships/oleObject" Target="embeddings/oleObject42.bin"/><Relationship Id="rId140" Type="http://schemas.openxmlformats.org/officeDocument/2006/relationships/image" Target="media/image67.png"/><Relationship Id="rId161" Type="http://schemas.openxmlformats.org/officeDocument/2006/relationships/oleObject" Target="embeddings/oleObject74.bin"/><Relationship Id="rId182" Type="http://schemas.openxmlformats.org/officeDocument/2006/relationships/image" Target="media/image88.png"/><Relationship Id="rId217" Type="http://schemas.openxmlformats.org/officeDocument/2006/relationships/image" Target="media/image106.png"/><Relationship Id="rId6" Type="http://schemas.openxmlformats.org/officeDocument/2006/relationships/footnotes" Target="footnotes.xml"/><Relationship Id="rId238" Type="http://schemas.openxmlformats.org/officeDocument/2006/relationships/oleObject" Target="embeddings/oleObject110.bin"/><Relationship Id="rId259" Type="http://schemas.openxmlformats.org/officeDocument/2006/relationships/image" Target="media/image127.png"/><Relationship Id="rId23" Type="http://schemas.openxmlformats.org/officeDocument/2006/relationships/oleObject" Target="embeddings/oleObject8.bin"/><Relationship Id="rId119" Type="http://schemas.openxmlformats.org/officeDocument/2006/relationships/oleObject" Target="embeddings/oleObject53.bin"/><Relationship Id="rId270" Type="http://schemas.openxmlformats.org/officeDocument/2006/relationships/oleObject" Target="embeddings/oleObject126.bin"/><Relationship Id="rId291" Type="http://schemas.openxmlformats.org/officeDocument/2006/relationships/image" Target="media/image143.png"/><Relationship Id="rId305" Type="http://schemas.openxmlformats.org/officeDocument/2006/relationships/image" Target="media/image150.png"/><Relationship Id="rId326" Type="http://schemas.openxmlformats.org/officeDocument/2006/relationships/image" Target="media/image159.jpeg"/><Relationship Id="rId44" Type="http://schemas.openxmlformats.org/officeDocument/2006/relationships/image" Target="media/image19.wmf"/><Relationship Id="rId65" Type="http://schemas.openxmlformats.org/officeDocument/2006/relationships/footer" Target="footer1.xml"/><Relationship Id="rId86" Type="http://schemas.openxmlformats.org/officeDocument/2006/relationships/oleObject" Target="embeddings/oleObject37.bin"/><Relationship Id="rId130" Type="http://schemas.openxmlformats.org/officeDocument/2006/relationships/image" Target="media/image62.png"/><Relationship Id="rId151" Type="http://schemas.openxmlformats.org/officeDocument/2006/relationships/oleObject" Target="embeddings/oleObject69.bin"/><Relationship Id="rId172" Type="http://schemas.openxmlformats.org/officeDocument/2006/relationships/image" Target="media/image83.png"/><Relationship Id="rId193" Type="http://schemas.openxmlformats.org/officeDocument/2006/relationships/oleObject" Target="embeddings/oleObject90.bin"/><Relationship Id="rId207" Type="http://schemas.openxmlformats.org/officeDocument/2006/relationships/image" Target="media/image101.png"/><Relationship Id="rId228" Type="http://schemas.openxmlformats.org/officeDocument/2006/relationships/oleObject" Target="embeddings/oleObject105.bin"/><Relationship Id="rId249" Type="http://schemas.openxmlformats.org/officeDocument/2006/relationships/image" Target="media/image122.png"/><Relationship Id="rId13" Type="http://schemas.openxmlformats.org/officeDocument/2006/relationships/oleObject" Target="embeddings/oleObject3.bin"/><Relationship Id="rId109" Type="http://schemas.openxmlformats.org/officeDocument/2006/relationships/image" Target="media/image51.png"/><Relationship Id="rId260" Type="http://schemas.openxmlformats.org/officeDocument/2006/relationships/oleObject" Target="embeddings/oleObject121.bin"/><Relationship Id="rId281" Type="http://schemas.openxmlformats.org/officeDocument/2006/relationships/image" Target="media/image138.png"/><Relationship Id="rId316" Type="http://schemas.openxmlformats.org/officeDocument/2006/relationships/chart" Target="charts/chart4.xml"/><Relationship Id="rId34" Type="http://schemas.openxmlformats.org/officeDocument/2006/relationships/image" Target="media/image14.wmf"/><Relationship Id="rId55" Type="http://schemas.openxmlformats.org/officeDocument/2006/relationships/oleObject" Target="embeddings/oleObject24.bin"/><Relationship Id="rId76" Type="http://schemas.openxmlformats.org/officeDocument/2006/relationships/oleObject" Target="embeddings/oleObject32.bin"/><Relationship Id="rId97" Type="http://schemas.openxmlformats.org/officeDocument/2006/relationships/image" Target="media/image45.png"/><Relationship Id="rId120" Type="http://schemas.openxmlformats.org/officeDocument/2006/relationships/image" Target="media/image57.png"/><Relationship Id="rId141" Type="http://schemas.openxmlformats.org/officeDocument/2006/relationships/oleObject" Target="embeddings/oleObject64.bin"/><Relationship Id="rId7" Type="http://schemas.openxmlformats.org/officeDocument/2006/relationships/endnotes" Target="endnotes.xml"/><Relationship Id="rId162" Type="http://schemas.openxmlformats.org/officeDocument/2006/relationships/image" Target="media/image78.png"/><Relationship Id="rId183" Type="http://schemas.openxmlformats.org/officeDocument/2006/relationships/oleObject" Target="embeddings/oleObject85.bin"/><Relationship Id="rId218" Type="http://schemas.openxmlformats.org/officeDocument/2006/relationships/oleObject" Target="embeddings/oleObject100.bin"/><Relationship Id="rId239" Type="http://schemas.openxmlformats.org/officeDocument/2006/relationships/image" Target="media/image117.png"/><Relationship Id="rId250" Type="http://schemas.openxmlformats.org/officeDocument/2006/relationships/oleObject" Target="embeddings/oleObject116.bin"/><Relationship Id="rId271" Type="http://schemas.openxmlformats.org/officeDocument/2006/relationships/image" Target="media/image133.png"/><Relationship Id="rId292" Type="http://schemas.openxmlformats.org/officeDocument/2006/relationships/oleObject" Target="embeddings/oleObject137.bin"/><Relationship Id="rId306" Type="http://schemas.openxmlformats.org/officeDocument/2006/relationships/oleObject" Target="embeddings/oleObject144.bin"/><Relationship Id="rId24" Type="http://schemas.openxmlformats.org/officeDocument/2006/relationships/image" Target="media/image9.wmf"/><Relationship Id="rId45" Type="http://schemas.openxmlformats.org/officeDocument/2006/relationships/oleObject" Target="embeddings/oleObject19.bin"/><Relationship Id="rId66" Type="http://schemas.openxmlformats.org/officeDocument/2006/relationships/header" Target="header2.xml"/><Relationship Id="rId87" Type="http://schemas.openxmlformats.org/officeDocument/2006/relationships/image" Target="media/image40.png"/><Relationship Id="rId110" Type="http://schemas.openxmlformats.org/officeDocument/2006/relationships/oleObject" Target="embeddings/oleObject49.bin"/><Relationship Id="rId131" Type="http://schemas.openxmlformats.org/officeDocument/2006/relationships/oleObject" Target="embeddings/oleObject59.bin"/><Relationship Id="rId327" Type="http://schemas.openxmlformats.org/officeDocument/2006/relationships/image" Target="media/image160.png"/><Relationship Id="rId152" Type="http://schemas.openxmlformats.org/officeDocument/2006/relationships/image" Target="media/image73.png"/><Relationship Id="rId173" Type="http://schemas.openxmlformats.org/officeDocument/2006/relationships/oleObject" Target="embeddings/oleObject80.bin"/><Relationship Id="rId194" Type="http://schemas.openxmlformats.org/officeDocument/2006/relationships/image" Target="media/image94.png"/><Relationship Id="rId208" Type="http://schemas.openxmlformats.org/officeDocument/2006/relationships/oleObject" Target="embeddings/oleObject96.bin"/><Relationship Id="rId229" Type="http://schemas.openxmlformats.org/officeDocument/2006/relationships/image" Target="media/image112.png"/><Relationship Id="rId240" Type="http://schemas.openxmlformats.org/officeDocument/2006/relationships/oleObject" Target="embeddings/oleObject111.bin"/><Relationship Id="rId261" Type="http://schemas.openxmlformats.org/officeDocument/2006/relationships/image" Target="media/image128.png"/><Relationship Id="rId14" Type="http://schemas.openxmlformats.org/officeDocument/2006/relationships/image" Target="media/image4.wmf"/><Relationship Id="rId35" Type="http://schemas.openxmlformats.org/officeDocument/2006/relationships/oleObject" Target="embeddings/oleObject14.bin"/><Relationship Id="rId56" Type="http://schemas.openxmlformats.org/officeDocument/2006/relationships/image" Target="media/image25.wmf"/><Relationship Id="rId77" Type="http://schemas.openxmlformats.org/officeDocument/2006/relationships/image" Target="media/image35.png"/><Relationship Id="rId100" Type="http://schemas.openxmlformats.org/officeDocument/2006/relationships/oleObject" Target="embeddings/oleObject44.bin"/><Relationship Id="rId282" Type="http://schemas.openxmlformats.org/officeDocument/2006/relationships/oleObject" Target="embeddings/oleObject132.bin"/><Relationship Id="rId317" Type="http://schemas.openxmlformats.org/officeDocument/2006/relationships/chart" Target="charts/chart5.xml"/><Relationship Id="rId8" Type="http://schemas.openxmlformats.org/officeDocument/2006/relationships/image" Target="media/image1.wmf"/><Relationship Id="rId51" Type="http://schemas.openxmlformats.org/officeDocument/2006/relationships/oleObject" Target="embeddings/oleObject22.bin"/><Relationship Id="rId72" Type="http://schemas.openxmlformats.org/officeDocument/2006/relationships/image" Target="media/image32.jpeg"/><Relationship Id="rId93" Type="http://schemas.openxmlformats.org/officeDocument/2006/relationships/image" Target="media/image43.png"/><Relationship Id="rId98" Type="http://schemas.openxmlformats.org/officeDocument/2006/relationships/oleObject" Target="embeddings/oleObject43.bin"/><Relationship Id="rId121" Type="http://schemas.openxmlformats.org/officeDocument/2006/relationships/oleObject" Target="embeddings/oleObject54.bin"/><Relationship Id="rId142" Type="http://schemas.openxmlformats.org/officeDocument/2006/relationships/image" Target="media/image68.png"/><Relationship Id="rId163" Type="http://schemas.openxmlformats.org/officeDocument/2006/relationships/oleObject" Target="embeddings/oleObject75.bin"/><Relationship Id="rId184" Type="http://schemas.openxmlformats.org/officeDocument/2006/relationships/image" Target="media/image89.png"/><Relationship Id="rId189" Type="http://schemas.openxmlformats.org/officeDocument/2006/relationships/oleObject" Target="embeddings/oleObject88.bin"/><Relationship Id="rId219" Type="http://schemas.openxmlformats.org/officeDocument/2006/relationships/image" Target="media/image107.png"/><Relationship Id="rId3" Type="http://schemas.openxmlformats.org/officeDocument/2006/relationships/styles" Target="styles.xml"/><Relationship Id="rId214" Type="http://schemas.openxmlformats.org/officeDocument/2006/relationships/oleObject" Target="embeddings/oleObject98.bin"/><Relationship Id="rId230" Type="http://schemas.openxmlformats.org/officeDocument/2006/relationships/oleObject" Target="embeddings/oleObject106.bin"/><Relationship Id="rId235" Type="http://schemas.openxmlformats.org/officeDocument/2006/relationships/image" Target="media/image115.png"/><Relationship Id="rId251" Type="http://schemas.openxmlformats.org/officeDocument/2006/relationships/image" Target="media/image123.png"/><Relationship Id="rId256" Type="http://schemas.openxmlformats.org/officeDocument/2006/relationships/oleObject" Target="embeddings/oleObject119.bin"/><Relationship Id="rId277" Type="http://schemas.openxmlformats.org/officeDocument/2006/relationships/image" Target="media/image136.png"/><Relationship Id="rId298" Type="http://schemas.openxmlformats.org/officeDocument/2006/relationships/oleObject" Target="embeddings/oleObject140.bin"/><Relationship Id="rId25" Type="http://schemas.openxmlformats.org/officeDocument/2006/relationships/oleObject" Target="embeddings/oleObject9.bin"/><Relationship Id="rId46" Type="http://schemas.openxmlformats.org/officeDocument/2006/relationships/image" Target="media/image20.wmf"/><Relationship Id="rId67" Type="http://schemas.openxmlformats.org/officeDocument/2006/relationships/image" Target="media/image29.jpg"/><Relationship Id="rId116" Type="http://schemas.openxmlformats.org/officeDocument/2006/relationships/image" Target="media/image55.png"/><Relationship Id="rId137" Type="http://schemas.openxmlformats.org/officeDocument/2006/relationships/oleObject" Target="embeddings/oleObject62.bin"/><Relationship Id="rId158" Type="http://schemas.openxmlformats.org/officeDocument/2006/relationships/image" Target="media/image76.png"/><Relationship Id="rId272" Type="http://schemas.openxmlformats.org/officeDocument/2006/relationships/oleObject" Target="embeddings/oleObject127.bin"/><Relationship Id="rId293" Type="http://schemas.openxmlformats.org/officeDocument/2006/relationships/image" Target="media/image144.png"/><Relationship Id="rId302" Type="http://schemas.openxmlformats.org/officeDocument/2006/relationships/oleObject" Target="embeddings/oleObject142.bin"/><Relationship Id="rId307" Type="http://schemas.openxmlformats.org/officeDocument/2006/relationships/image" Target="media/image151.png"/><Relationship Id="rId323" Type="http://schemas.openxmlformats.org/officeDocument/2006/relationships/image" Target="media/image157.jpeg"/><Relationship Id="rId328" Type="http://schemas.openxmlformats.org/officeDocument/2006/relationships/oleObject" Target="embeddings/oleObject151.bin"/><Relationship Id="rId20" Type="http://schemas.openxmlformats.org/officeDocument/2006/relationships/image" Target="media/image7.wmf"/><Relationship Id="rId41" Type="http://schemas.openxmlformats.org/officeDocument/2006/relationships/oleObject" Target="embeddings/oleObject17.bin"/><Relationship Id="rId62" Type="http://schemas.openxmlformats.org/officeDocument/2006/relationships/image" Target="media/image28.wmf"/><Relationship Id="rId83" Type="http://schemas.openxmlformats.org/officeDocument/2006/relationships/image" Target="media/image38.png"/><Relationship Id="rId88" Type="http://schemas.openxmlformats.org/officeDocument/2006/relationships/oleObject" Target="embeddings/oleObject38.bin"/><Relationship Id="rId111" Type="http://schemas.openxmlformats.org/officeDocument/2006/relationships/image" Target="media/image52.png"/><Relationship Id="rId132" Type="http://schemas.openxmlformats.org/officeDocument/2006/relationships/image" Target="media/image63.png"/><Relationship Id="rId153" Type="http://schemas.openxmlformats.org/officeDocument/2006/relationships/oleObject" Target="embeddings/oleObject70.bin"/><Relationship Id="rId174" Type="http://schemas.openxmlformats.org/officeDocument/2006/relationships/image" Target="media/image84.png"/><Relationship Id="rId179" Type="http://schemas.openxmlformats.org/officeDocument/2006/relationships/oleObject" Target="embeddings/oleObject83.bin"/><Relationship Id="rId195" Type="http://schemas.openxmlformats.org/officeDocument/2006/relationships/oleObject" Target="embeddings/oleObject91.bin"/><Relationship Id="rId209" Type="http://schemas.openxmlformats.org/officeDocument/2006/relationships/chart" Target="charts/chart2.xml"/><Relationship Id="rId190" Type="http://schemas.openxmlformats.org/officeDocument/2006/relationships/image" Target="media/image92.png"/><Relationship Id="rId204" Type="http://schemas.openxmlformats.org/officeDocument/2006/relationships/chart" Target="charts/chart1.xml"/><Relationship Id="rId220" Type="http://schemas.openxmlformats.org/officeDocument/2006/relationships/oleObject" Target="embeddings/oleObject101.bin"/><Relationship Id="rId225" Type="http://schemas.openxmlformats.org/officeDocument/2006/relationships/image" Target="media/image110.png"/><Relationship Id="rId241" Type="http://schemas.openxmlformats.org/officeDocument/2006/relationships/image" Target="media/image118.png"/><Relationship Id="rId246" Type="http://schemas.openxmlformats.org/officeDocument/2006/relationships/oleObject" Target="embeddings/oleObject114.bin"/><Relationship Id="rId267" Type="http://schemas.openxmlformats.org/officeDocument/2006/relationships/image" Target="media/image131.png"/><Relationship Id="rId288" Type="http://schemas.openxmlformats.org/officeDocument/2006/relationships/oleObject" Target="embeddings/oleObject135.bin"/><Relationship Id="rId15" Type="http://schemas.openxmlformats.org/officeDocument/2006/relationships/oleObject" Target="embeddings/oleObject4.bin"/><Relationship Id="rId36" Type="http://schemas.openxmlformats.org/officeDocument/2006/relationships/image" Target="media/image15.wmf"/><Relationship Id="rId57" Type="http://schemas.openxmlformats.org/officeDocument/2006/relationships/oleObject" Target="embeddings/oleObject25.bin"/><Relationship Id="rId106" Type="http://schemas.openxmlformats.org/officeDocument/2006/relationships/oleObject" Target="embeddings/oleObject47.bin"/><Relationship Id="rId127" Type="http://schemas.openxmlformats.org/officeDocument/2006/relationships/oleObject" Target="embeddings/oleObject57.bin"/><Relationship Id="rId262" Type="http://schemas.openxmlformats.org/officeDocument/2006/relationships/oleObject" Target="embeddings/oleObject122.bin"/><Relationship Id="rId283" Type="http://schemas.openxmlformats.org/officeDocument/2006/relationships/image" Target="media/image139.png"/><Relationship Id="rId313" Type="http://schemas.openxmlformats.org/officeDocument/2006/relationships/image" Target="media/image154.png"/><Relationship Id="rId318" Type="http://schemas.openxmlformats.org/officeDocument/2006/relationships/chart" Target="charts/chart6.xml"/><Relationship Id="rId10" Type="http://schemas.openxmlformats.org/officeDocument/2006/relationships/image" Target="media/image2.wmf"/><Relationship Id="rId31" Type="http://schemas.openxmlformats.org/officeDocument/2006/relationships/oleObject" Target="embeddings/oleObject12.bin"/><Relationship Id="rId52" Type="http://schemas.openxmlformats.org/officeDocument/2006/relationships/image" Target="media/image23.wmf"/><Relationship Id="rId73" Type="http://schemas.openxmlformats.org/officeDocument/2006/relationships/image" Target="media/image33.png"/><Relationship Id="rId78" Type="http://schemas.openxmlformats.org/officeDocument/2006/relationships/oleObject" Target="embeddings/oleObject33.bin"/><Relationship Id="rId94" Type="http://schemas.openxmlformats.org/officeDocument/2006/relationships/oleObject" Target="embeddings/oleObject41.bin"/><Relationship Id="rId99" Type="http://schemas.openxmlformats.org/officeDocument/2006/relationships/image" Target="media/image46.png"/><Relationship Id="rId101" Type="http://schemas.openxmlformats.org/officeDocument/2006/relationships/image" Target="media/image47.png"/><Relationship Id="rId122" Type="http://schemas.openxmlformats.org/officeDocument/2006/relationships/image" Target="media/image58.png"/><Relationship Id="rId143" Type="http://schemas.openxmlformats.org/officeDocument/2006/relationships/oleObject" Target="embeddings/oleObject65.bin"/><Relationship Id="rId148" Type="http://schemas.openxmlformats.org/officeDocument/2006/relationships/image" Target="media/image71.png"/><Relationship Id="rId164" Type="http://schemas.openxmlformats.org/officeDocument/2006/relationships/image" Target="media/image79.png"/><Relationship Id="rId169" Type="http://schemas.openxmlformats.org/officeDocument/2006/relationships/oleObject" Target="embeddings/oleObject78.bin"/><Relationship Id="rId185" Type="http://schemas.openxmlformats.org/officeDocument/2006/relationships/oleObject" Target="embeddings/oleObject86.bin"/><Relationship Id="rId334" Type="http://schemas.openxmlformats.org/officeDocument/2006/relationships/oleObject" Target="embeddings/oleObject154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80" Type="http://schemas.openxmlformats.org/officeDocument/2006/relationships/image" Target="media/image87.png"/><Relationship Id="rId210" Type="http://schemas.openxmlformats.org/officeDocument/2006/relationships/image" Target="media/image102.jpeg"/><Relationship Id="rId215" Type="http://schemas.openxmlformats.org/officeDocument/2006/relationships/image" Target="media/image105.png"/><Relationship Id="rId236" Type="http://schemas.openxmlformats.org/officeDocument/2006/relationships/oleObject" Target="embeddings/oleObject109.bin"/><Relationship Id="rId257" Type="http://schemas.openxmlformats.org/officeDocument/2006/relationships/image" Target="media/image126.png"/><Relationship Id="rId278" Type="http://schemas.openxmlformats.org/officeDocument/2006/relationships/oleObject" Target="embeddings/oleObject130.bin"/><Relationship Id="rId26" Type="http://schemas.openxmlformats.org/officeDocument/2006/relationships/image" Target="media/image10.wmf"/><Relationship Id="rId231" Type="http://schemas.openxmlformats.org/officeDocument/2006/relationships/image" Target="media/image113.png"/><Relationship Id="rId252" Type="http://schemas.openxmlformats.org/officeDocument/2006/relationships/oleObject" Target="embeddings/oleObject117.bin"/><Relationship Id="rId273" Type="http://schemas.openxmlformats.org/officeDocument/2006/relationships/image" Target="media/image134.png"/><Relationship Id="rId294" Type="http://schemas.openxmlformats.org/officeDocument/2006/relationships/oleObject" Target="embeddings/oleObject138.bin"/><Relationship Id="rId308" Type="http://schemas.openxmlformats.org/officeDocument/2006/relationships/oleObject" Target="embeddings/oleObject145.bin"/><Relationship Id="rId329" Type="http://schemas.openxmlformats.org/officeDocument/2006/relationships/image" Target="media/image161.png"/><Relationship Id="rId47" Type="http://schemas.openxmlformats.org/officeDocument/2006/relationships/oleObject" Target="embeddings/oleObject20.bin"/><Relationship Id="rId68" Type="http://schemas.openxmlformats.org/officeDocument/2006/relationships/image" Target="media/image30.png"/><Relationship Id="rId89" Type="http://schemas.openxmlformats.org/officeDocument/2006/relationships/image" Target="media/image41.png"/><Relationship Id="rId112" Type="http://schemas.openxmlformats.org/officeDocument/2006/relationships/oleObject" Target="embeddings/oleObject50.bin"/><Relationship Id="rId133" Type="http://schemas.openxmlformats.org/officeDocument/2006/relationships/oleObject" Target="embeddings/oleObject60.bin"/><Relationship Id="rId154" Type="http://schemas.openxmlformats.org/officeDocument/2006/relationships/image" Target="media/image74.png"/><Relationship Id="rId175" Type="http://schemas.openxmlformats.org/officeDocument/2006/relationships/oleObject" Target="embeddings/oleObject81.bin"/><Relationship Id="rId196" Type="http://schemas.openxmlformats.org/officeDocument/2006/relationships/image" Target="media/image95.png"/><Relationship Id="rId200" Type="http://schemas.openxmlformats.org/officeDocument/2006/relationships/image" Target="media/image97.png"/><Relationship Id="rId16" Type="http://schemas.openxmlformats.org/officeDocument/2006/relationships/image" Target="media/image5.wmf"/><Relationship Id="rId221" Type="http://schemas.openxmlformats.org/officeDocument/2006/relationships/image" Target="media/image108.png"/><Relationship Id="rId242" Type="http://schemas.openxmlformats.org/officeDocument/2006/relationships/oleObject" Target="embeddings/oleObject112.bin"/><Relationship Id="rId263" Type="http://schemas.openxmlformats.org/officeDocument/2006/relationships/image" Target="media/image129.png"/><Relationship Id="rId284" Type="http://schemas.openxmlformats.org/officeDocument/2006/relationships/oleObject" Target="embeddings/oleObject133.bin"/><Relationship Id="rId319" Type="http://schemas.openxmlformats.org/officeDocument/2006/relationships/chart" Target="charts/chart7.xml"/><Relationship Id="rId37" Type="http://schemas.openxmlformats.org/officeDocument/2006/relationships/oleObject" Target="embeddings/oleObject15.bin"/><Relationship Id="rId58" Type="http://schemas.openxmlformats.org/officeDocument/2006/relationships/image" Target="media/image26.wmf"/><Relationship Id="rId79" Type="http://schemas.openxmlformats.org/officeDocument/2006/relationships/image" Target="media/image36.png"/><Relationship Id="rId102" Type="http://schemas.openxmlformats.org/officeDocument/2006/relationships/oleObject" Target="embeddings/oleObject45.bin"/><Relationship Id="rId123" Type="http://schemas.openxmlformats.org/officeDocument/2006/relationships/oleObject" Target="embeddings/oleObject55.bin"/><Relationship Id="rId144" Type="http://schemas.openxmlformats.org/officeDocument/2006/relationships/image" Target="media/image69.png"/><Relationship Id="rId330" Type="http://schemas.openxmlformats.org/officeDocument/2006/relationships/oleObject" Target="embeddings/oleObject152.bin"/><Relationship Id="rId90" Type="http://schemas.openxmlformats.org/officeDocument/2006/relationships/oleObject" Target="embeddings/oleObject39.bin"/><Relationship Id="rId165" Type="http://schemas.openxmlformats.org/officeDocument/2006/relationships/oleObject" Target="embeddings/oleObject76.bin"/><Relationship Id="rId186" Type="http://schemas.openxmlformats.org/officeDocument/2006/relationships/image" Target="media/image90.png"/><Relationship Id="rId211" Type="http://schemas.openxmlformats.org/officeDocument/2006/relationships/image" Target="media/image103.png"/><Relationship Id="rId232" Type="http://schemas.openxmlformats.org/officeDocument/2006/relationships/oleObject" Target="embeddings/oleObject107.bin"/><Relationship Id="rId253" Type="http://schemas.openxmlformats.org/officeDocument/2006/relationships/image" Target="media/image124.png"/><Relationship Id="rId274" Type="http://schemas.openxmlformats.org/officeDocument/2006/relationships/oleObject" Target="embeddings/oleObject128.bin"/><Relationship Id="rId295" Type="http://schemas.openxmlformats.org/officeDocument/2006/relationships/image" Target="media/image145.png"/><Relationship Id="rId309" Type="http://schemas.openxmlformats.org/officeDocument/2006/relationships/image" Target="media/image152.png"/><Relationship Id="rId27" Type="http://schemas.openxmlformats.org/officeDocument/2006/relationships/oleObject" Target="embeddings/oleObject10.bin"/><Relationship Id="rId48" Type="http://schemas.openxmlformats.org/officeDocument/2006/relationships/image" Target="media/image21.wmf"/><Relationship Id="rId69" Type="http://schemas.openxmlformats.org/officeDocument/2006/relationships/oleObject" Target="embeddings/oleObject29.bin"/><Relationship Id="rId113" Type="http://schemas.openxmlformats.org/officeDocument/2006/relationships/image" Target="media/image53.jpeg"/><Relationship Id="rId134" Type="http://schemas.openxmlformats.org/officeDocument/2006/relationships/image" Target="media/image64.png"/><Relationship Id="rId320" Type="http://schemas.openxmlformats.org/officeDocument/2006/relationships/image" Target="media/image155.png"/><Relationship Id="rId80" Type="http://schemas.openxmlformats.org/officeDocument/2006/relationships/oleObject" Target="embeddings/oleObject34.bin"/><Relationship Id="rId155" Type="http://schemas.openxmlformats.org/officeDocument/2006/relationships/oleObject" Target="embeddings/oleObject71.bin"/><Relationship Id="rId176" Type="http://schemas.openxmlformats.org/officeDocument/2006/relationships/image" Target="media/image85.png"/><Relationship Id="rId197" Type="http://schemas.openxmlformats.org/officeDocument/2006/relationships/oleObject" Target="embeddings/oleObject92.bin"/><Relationship Id="rId201" Type="http://schemas.openxmlformats.org/officeDocument/2006/relationships/oleObject" Target="embeddings/oleObject94.bin"/><Relationship Id="rId222" Type="http://schemas.openxmlformats.org/officeDocument/2006/relationships/oleObject" Target="embeddings/oleObject102.bin"/><Relationship Id="rId243" Type="http://schemas.openxmlformats.org/officeDocument/2006/relationships/image" Target="media/image119.png"/><Relationship Id="rId264" Type="http://schemas.openxmlformats.org/officeDocument/2006/relationships/oleObject" Target="embeddings/oleObject123.bin"/><Relationship Id="rId285" Type="http://schemas.openxmlformats.org/officeDocument/2006/relationships/image" Target="media/image140.png"/><Relationship Id="rId17" Type="http://schemas.openxmlformats.org/officeDocument/2006/relationships/oleObject" Target="embeddings/oleObject5.bin"/><Relationship Id="rId38" Type="http://schemas.openxmlformats.org/officeDocument/2006/relationships/image" Target="media/image16.wmf"/><Relationship Id="rId59" Type="http://schemas.openxmlformats.org/officeDocument/2006/relationships/oleObject" Target="embeddings/oleObject26.bin"/><Relationship Id="rId103" Type="http://schemas.openxmlformats.org/officeDocument/2006/relationships/image" Target="media/image48.png"/><Relationship Id="rId124" Type="http://schemas.openxmlformats.org/officeDocument/2006/relationships/image" Target="media/image59.png"/><Relationship Id="rId310" Type="http://schemas.openxmlformats.org/officeDocument/2006/relationships/oleObject" Target="embeddings/oleObject146.bin"/><Relationship Id="rId70" Type="http://schemas.openxmlformats.org/officeDocument/2006/relationships/image" Target="media/image31.png"/><Relationship Id="rId91" Type="http://schemas.openxmlformats.org/officeDocument/2006/relationships/image" Target="media/image42.png"/><Relationship Id="rId145" Type="http://schemas.openxmlformats.org/officeDocument/2006/relationships/oleObject" Target="embeddings/oleObject66.bin"/><Relationship Id="rId166" Type="http://schemas.openxmlformats.org/officeDocument/2006/relationships/image" Target="media/image80.png"/><Relationship Id="rId187" Type="http://schemas.openxmlformats.org/officeDocument/2006/relationships/oleObject" Target="embeddings/oleObject87.bin"/><Relationship Id="rId331" Type="http://schemas.openxmlformats.org/officeDocument/2006/relationships/image" Target="media/image162.png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97.bin"/><Relationship Id="rId233" Type="http://schemas.openxmlformats.org/officeDocument/2006/relationships/image" Target="media/image114.png"/><Relationship Id="rId254" Type="http://schemas.openxmlformats.org/officeDocument/2006/relationships/oleObject" Target="embeddings/oleObject118.bin"/><Relationship Id="rId28" Type="http://schemas.openxmlformats.org/officeDocument/2006/relationships/image" Target="media/image11.wmf"/><Relationship Id="rId49" Type="http://schemas.openxmlformats.org/officeDocument/2006/relationships/oleObject" Target="embeddings/oleObject21.bin"/><Relationship Id="rId114" Type="http://schemas.openxmlformats.org/officeDocument/2006/relationships/image" Target="media/image54.png"/><Relationship Id="rId275" Type="http://schemas.openxmlformats.org/officeDocument/2006/relationships/image" Target="media/image135.png"/><Relationship Id="rId296" Type="http://schemas.openxmlformats.org/officeDocument/2006/relationships/oleObject" Target="embeddings/oleObject139.bin"/><Relationship Id="rId300" Type="http://schemas.openxmlformats.org/officeDocument/2006/relationships/oleObject" Target="embeddings/oleObject141.bin"/><Relationship Id="rId60" Type="http://schemas.openxmlformats.org/officeDocument/2006/relationships/image" Target="media/image27.wmf"/><Relationship Id="rId81" Type="http://schemas.openxmlformats.org/officeDocument/2006/relationships/image" Target="media/image37.png"/><Relationship Id="rId135" Type="http://schemas.openxmlformats.org/officeDocument/2006/relationships/oleObject" Target="embeddings/oleObject61.bin"/><Relationship Id="rId156" Type="http://schemas.openxmlformats.org/officeDocument/2006/relationships/image" Target="media/image75.png"/><Relationship Id="rId177" Type="http://schemas.openxmlformats.org/officeDocument/2006/relationships/oleObject" Target="embeddings/oleObject82.bin"/><Relationship Id="rId198" Type="http://schemas.openxmlformats.org/officeDocument/2006/relationships/image" Target="media/image96.png"/><Relationship Id="rId321" Type="http://schemas.openxmlformats.org/officeDocument/2006/relationships/oleObject" Target="embeddings/oleObject149.bin"/><Relationship Id="rId202" Type="http://schemas.openxmlformats.org/officeDocument/2006/relationships/image" Target="media/image98.png"/><Relationship Id="rId223" Type="http://schemas.openxmlformats.org/officeDocument/2006/relationships/image" Target="media/image109.png"/><Relationship Id="rId244" Type="http://schemas.openxmlformats.org/officeDocument/2006/relationships/oleObject" Target="embeddings/oleObject113.bin"/><Relationship Id="rId18" Type="http://schemas.openxmlformats.org/officeDocument/2006/relationships/image" Target="media/image6.wmf"/><Relationship Id="rId39" Type="http://schemas.openxmlformats.org/officeDocument/2006/relationships/oleObject" Target="embeddings/oleObject16.bin"/><Relationship Id="rId265" Type="http://schemas.openxmlformats.org/officeDocument/2006/relationships/image" Target="media/image130.png"/><Relationship Id="rId286" Type="http://schemas.openxmlformats.org/officeDocument/2006/relationships/oleObject" Target="embeddings/oleObject134.bin"/><Relationship Id="rId50" Type="http://schemas.openxmlformats.org/officeDocument/2006/relationships/image" Target="media/image22.wmf"/><Relationship Id="rId104" Type="http://schemas.openxmlformats.org/officeDocument/2006/relationships/oleObject" Target="embeddings/oleObject46.bin"/><Relationship Id="rId125" Type="http://schemas.openxmlformats.org/officeDocument/2006/relationships/oleObject" Target="embeddings/oleObject56.bin"/><Relationship Id="rId146" Type="http://schemas.openxmlformats.org/officeDocument/2006/relationships/image" Target="media/image70.png"/><Relationship Id="rId167" Type="http://schemas.openxmlformats.org/officeDocument/2006/relationships/oleObject" Target="embeddings/oleObject77.bin"/><Relationship Id="rId188" Type="http://schemas.openxmlformats.org/officeDocument/2006/relationships/image" Target="media/image91.png"/><Relationship Id="rId311" Type="http://schemas.openxmlformats.org/officeDocument/2006/relationships/image" Target="media/image153.png"/><Relationship Id="rId332" Type="http://schemas.openxmlformats.org/officeDocument/2006/relationships/oleObject" Target="embeddings/oleObject153.bin"/><Relationship Id="rId71" Type="http://schemas.openxmlformats.org/officeDocument/2006/relationships/oleObject" Target="embeddings/oleObject30.bin"/><Relationship Id="rId92" Type="http://schemas.openxmlformats.org/officeDocument/2006/relationships/oleObject" Target="embeddings/oleObject40.bin"/><Relationship Id="rId213" Type="http://schemas.openxmlformats.org/officeDocument/2006/relationships/image" Target="media/image104.png"/><Relationship Id="rId234" Type="http://schemas.openxmlformats.org/officeDocument/2006/relationships/oleObject" Target="embeddings/oleObject108.bin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55" Type="http://schemas.openxmlformats.org/officeDocument/2006/relationships/image" Target="media/image125.png"/><Relationship Id="rId276" Type="http://schemas.openxmlformats.org/officeDocument/2006/relationships/oleObject" Target="embeddings/oleObject129.bin"/><Relationship Id="rId297" Type="http://schemas.openxmlformats.org/officeDocument/2006/relationships/image" Target="media/image146.png"/><Relationship Id="rId40" Type="http://schemas.openxmlformats.org/officeDocument/2006/relationships/image" Target="media/image17.wmf"/><Relationship Id="rId115" Type="http://schemas.openxmlformats.org/officeDocument/2006/relationships/oleObject" Target="embeddings/oleObject51.bin"/><Relationship Id="rId136" Type="http://schemas.openxmlformats.org/officeDocument/2006/relationships/image" Target="media/image65.png"/><Relationship Id="rId157" Type="http://schemas.openxmlformats.org/officeDocument/2006/relationships/oleObject" Target="embeddings/oleObject72.bin"/><Relationship Id="rId178" Type="http://schemas.openxmlformats.org/officeDocument/2006/relationships/image" Target="media/image86.png"/><Relationship Id="rId301" Type="http://schemas.openxmlformats.org/officeDocument/2006/relationships/image" Target="media/image148.png"/><Relationship Id="rId322" Type="http://schemas.openxmlformats.org/officeDocument/2006/relationships/image" Target="media/image156.jpeg"/><Relationship Id="rId61" Type="http://schemas.openxmlformats.org/officeDocument/2006/relationships/oleObject" Target="embeddings/oleObject27.bin"/><Relationship Id="rId82" Type="http://schemas.openxmlformats.org/officeDocument/2006/relationships/oleObject" Target="embeddings/oleObject35.bin"/><Relationship Id="rId199" Type="http://schemas.openxmlformats.org/officeDocument/2006/relationships/oleObject" Target="embeddings/oleObject93.bin"/><Relationship Id="rId203" Type="http://schemas.openxmlformats.org/officeDocument/2006/relationships/oleObject" Target="embeddings/oleObject95.bin"/><Relationship Id="rId19" Type="http://schemas.openxmlformats.org/officeDocument/2006/relationships/oleObject" Target="embeddings/oleObject6.bin"/><Relationship Id="rId224" Type="http://schemas.openxmlformats.org/officeDocument/2006/relationships/oleObject" Target="embeddings/oleObject103.bin"/><Relationship Id="rId245" Type="http://schemas.openxmlformats.org/officeDocument/2006/relationships/image" Target="media/image120.png"/><Relationship Id="rId266" Type="http://schemas.openxmlformats.org/officeDocument/2006/relationships/oleObject" Target="embeddings/oleObject124.bin"/><Relationship Id="rId287" Type="http://schemas.openxmlformats.org/officeDocument/2006/relationships/image" Target="media/image141.png"/><Relationship Id="rId30" Type="http://schemas.openxmlformats.org/officeDocument/2006/relationships/image" Target="media/image12.wmf"/><Relationship Id="rId105" Type="http://schemas.openxmlformats.org/officeDocument/2006/relationships/image" Target="media/image49.png"/><Relationship Id="rId126" Type="http://schemas.openxmlformats.org/officeDocument/2006/relationships/image" Target="media/image60.png"/><Relationship Id="rId147" Type="http://schemas.openxmlformats.org/officeDocument/2006/relationships/oleObject" Target="embeddings/oleObject67.bin"/><Relationship Id="rId168" Type="http://schemas.openxmlformats.org/officeDocument/2006/relationships/image" Target="media/image81.png"/><Relationship Id="rId312" Type="http://schemas.openxmlformats.org/officeDocument/2006/relationships/oleObject" Target="embeddings/oleObject147.bin"/><Relationship Id="rId333" Type="http://schemas.openxmlformats.org/officeDocument/2006/relationships/image" Target="media/image16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arry\Documents\WME%20Pty%20Ltd%2012\2014%20Products\2014%20WME%20Mathematics%20Assessment%20Bank\Templates\Current%20Templates\Year%209%2010%20Exam%20Template%202014.dotx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Garry\Documents\WME%20Pty%20Ltd%2012\Draft%20Products\Draft%20Products%202014\2014%20WME%20Mathematics%20Assessment%20Bank\Old%20Papers\SOurce\Graphs%2020142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AU"/>
              <a:t>EMPLOYEE PROFILE OF FIVE</a:t>
            </a:r>
            <a:r>
              <a:rPr lang="en-AU" baseline="0"/>
              <a:t> COMPANIES</a:t>
            </a:r>
            <a:endParaRPr lang="en-AU"/>
          </a:p>
        </c:rich>
      </c:tx>
      <c:layout>
        <c:manualLayout>
          <c:xMode val="edge"/>
          <c:yMode val="edge"/>
          <c:x val="0.1796666666666667"/>
          <c:y val="2.7777777777777776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stacked"/>
        <c:varyColors val="0"/>
        <c:ser>
          <c:idx val="0"/>
          <c:order val="0"/>
          <c:spPr>
            <a:pattFill prst="lgGrid">
              <a:fgClr>
                <a:schemeClr val="accent1"/>
              </a:fgClr>
              <a:bgClr>
                <a:schemeClr val="bg1"/>
              </a:bgClr>
            </a:pattFill>
            <a:ln w="19050">
              <a:solidFill>
                <a:schemeClr val="tx1"/>
              </a:solidFill>
            </a:ln>
            <a:effectLst/>
          </c:spPr>
          <c:invertIfNegative val="0"/>
          <c:cat>
            <c:strRef>
              <c:f>Sheet1!$C$3:$C$7</c:f>
              <c:strCache>
                <c:ptCount val="5"/>
                <c:pt idx="0">
                  <c:v>ANDERSON</c:v>
                </c:pt>
                <c:pt idx="1">
                  <c:v>BEATTIE</c:v>
                </c:pt>
                <c:pt idx="2">
                  <c:v>CURRAN</c:v>
                </c:pt>
                <c:pt idx="3">
                  <c:v>DOWLER</c:v>
                </c:pt>
                <c:pt idx="4">
                  <c:v>EVANS</c:v>
                </c:pt>
              </c:strCache>
            </c:strRef>
          </c:cat>
          <c:val>
            <c:numRef>
              <c:f>Sheet1!$D$3:$D$7</c:f>
              <c:numCache>
                <c:formatCode>General</c:formatCode>
                <c:ptCount val="5"/>
                <c:pt idx="0">
                  <c:v>18</c:v>
                </c:pt>
                <c:pt idx="1">
                  <c:v>12</c:v>
                </c:pt>
                <c:pt idx="2">
                  <c:v>10</c:v>
                </c:pt>
                <c:pt idx="3">
                  <c:v>16</c:v>
                </c:pt>
                <c:pt idx="4">
                  <c:v>20</c:v>
                </c:pt>
              </c:numCache>
            </c:numRef>
          </c:val>
        </c:ser>
        <c:ser>
          <c:idx val="1"/>
          <c:order val="1"/>
          <c:spPr>
            <a:pattFill prst="wdDnDiag">
              <a:fgClr>
                <a:schemeClr val="accent1"/>
              </a:fgClr>
              <a:bgClr>
                <a:schemeClr val="bg1"/>
              </a:bgClr>
            </a:pattFill>
            <a:ln w="19050">
              <a:solidFill>
                <a:schemeClr val="tx1"/>
              </a:solidFill>
            </a:ln>
            <a:effectLst/>
          </c:spPr>
          <c:invertIfNegative val="0"/>
          <c:cat>
            <c:strRef>
              <c:f>Sheet1!$C$3:$C$7</c:f>
              <c:strCache>
                <c:ptCount val="5"/>
                <c:pt idx="0">
                  <c:v>ANDERSON</c:v>
                </c:pt>
                <c:pt idx="1">
                  <c:v>BEATTIE</c:v>
                </c:pt>
                <c:pt idx="2">
                  <c:v>CURRAN</c:v>
                </c:pt>
                <c:pt idx="3">
                  <c:v>DOWLER</c:v>
                </c:pt>
                <c:pt idx="4">
                  <c:v>EVANS</c:v>
                </c:pt>
              </c:strCache>
            </c:strRef>
          </c:cat>
          <c:val>
            <c:numRef>
              <c:f>Sheet1!$E$3:$E$7</c:f>
              <c:numCache>
                <c:formatCode>General</c:formatCode>
                <c:ptCount val="5"/>
                <c:pt idx="0">
                  <c:v>14</c:v>
                </c:pt>
                <c:pt idx="1">
                  <c:v>16</c:v>
                </c:pt>
                <c:pt idx="2">
                  <c:v>18</c:v>
                </c:pt>
                <c:pt idx="3">
                  <c:v>14</c:v>
                </c:pt>
                <c:pt idx="4">
                  <c:v>15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685823808"/>
        <c:axId val="600655080"/>
      </c:barChart>
      <c:catAx>
        <c:axId val="68582380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AU"/>
                  <a:t>Company Name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1905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00655080"/>
        <c:crosses val="autoZero"/>
        <c:auto val="1"/>
        <c:lblAlgn val="ctr"/>
        <c:lblOffset val="100"/>
        <c:noMultiLvlLbl val="0"/>
      </c:catAx>
      <c:valAx>
        <c:axId val="600655080"/>
        <c:scaling>
          <c:orientation val="minMax"/>
        </c:scaling>
        <c:delete val="0"/>
        <c:axPos val="l"/>
        <c:majorGridlines>
          <c:spPr>
            <a:ln w="12700" cap="flat" cmpd="sng" algn="ctr">
              <a:solidFill>
                <a:schemeClr val="bg1">
                  <a:lumMod val="75000"/>
                </a:schemeClr>
              </a:solidFill>
              <a:round/>
            </a:ln>
            <a:effectLst/>
          </c:spPr>
        </c:majorGridlines>
        <c:minorGridlines>
          <c:spPr>
            <a:ln w="12700" cap="flat" cmpd="sng" algn="ctr">
              <a:solidFill>
                <a:schemeClr val="bg1">
                  <a:lumMod val="85000"/>
                </a:schemeClr>
              </a:solidFill>
              <a:round/>
            </a:ln>
            <a:effectLst/>
          </c:spPr>
        </c:min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AU"/>
                  <a:t>Number</a:t>
                </a:r>
                <a:r>
                  <a:rPr lang="en-AU" baseline="0"/>
                  <a:t> of Employees</a:t>
                </a:r>
                <a:endParaRPr lang="en-A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19050"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8582380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AU"/>
              <a:t>Temperature Over a</a:t>
            </a:r>
            <a:r>
              <a:rPr lang="en-AU" baseline="0"/>
              <a:t> Day</a:t>
            </a:r>
            <a:r>
              <a:rPr lang="en-AU"/>
              <a:t> at Hennessey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'Line Graph'!$D$7:$D$31</c:f>
              <c:numCache>
                <c:formatCode>[$-409]h:mm\ AM/PM;@</c:formatCode>
                <c:ptCount val="25"/>
                <c:pt idx="0">
                  <c:v>0</c:v>
                </c:pt>
                <c:pt idx="1">
                  <c:v>4.1666666666666664E-2</c:v>
                </c:pt>
                <c:pt idx="2">
                  <c:v>8.3333333333333329E-2</c:v>
                </c:pt>
                <c:pt idx="3">
                  <c:v>0.125</c:v>
                </c:pt>
                <c:pt idx="4">
                  <c:v>0.16666666666666666</c:v>
                </c:pt>
                <c:pt idx="5">
                  <c:v>0.20833333333333331</c:v>
                </c:pt>
                <c:pt idx="6">
                  <c:v>0.24999999999999997</c:v>
                </c:pt>
                <c:pt idx="7">
                  <c:v>0.29166666666666663</c:v>
                </c:pt>
                <c:pt idx="8">
                  <c:v>0.33333333333333331</c:v>
                </c:pt>
                <c:pt idx="9">
                  <c:v>0.375</c:v>
                </c:pt>
                <c:pt idx="10">
                  <c:v>0.41666666666666669</c:v>
                </c:pt>
                <c:pt idx="11">
                  <c:v>0.45833333333333337</c:v>
                </c:pt>
                <c:pt idx="12">
                  <c:v>0.5</c:v>
                </c:pt>
                <c:pt idx="13">
                  <c:v>0.54166666666666663</c:v>
                </c:pt>
                <c:pt idx="14">
                  <c:v>0.58333333333333326</c:v>
                </c:pt>
                <c:pt idx="15">
                  <c:v>0.62499999999999989</c:v>
                </c:pt>
                <c:pt idx="16">
                  <c:v>0.66666666666666652</c:v>
                </c:pt>
                <c:pt idx="17">
                  <c:v>0.70833333333333315</c:v>
                </c:pt>
                <c:pt idx="18">
                  <c:v>0.74999999999999978</c:v>
                </c:pt>
                <c:pt idx="19">
                  <c:v>0.79166666666666641</c:v>
                </c:pt>
                <c:pt idx="20">
                  <c:v>0.83333333333333304</c:v>
                </c:pt>
                <c:pt idx="21">
                  <c:v>0.87499999999999967</c:v>
                </c:pt>
                <c:pt idx="22">
                  <c:v>0.9166666666666663</c:v>
                </c:pt>
                <c:pt idx="23">
                  <c:v>0.95833333333333293</c:v>
                </c:pt>
                <c:pt idx="24">
                  <c:v>0.99999999999999956</c:v>
                </c:pt>
              </c:numCache>
            </c:numRef>
          </c:cat>
          <c:val>
            <c:numRef>
              <c:f>'Line Graph'!$E$7:$E$31</c:f>
              <c:numCache>
                <c:formatCode>General</c:formatCode>
                <c:ptCount val="25"/>
                <c:pt idx="0">
                  <c:v>14</c:v>
                </c:pt>
                <c:pt idx="1">
                  <c:v>13</c:v>
                </c:pt>
                <c:pt idx="2">
                  <c:v>12</c:v>
                </c:pt>
                <c:pt idx="3">
                  <c:v>11</c:v>
                </c:pt>
                <c:pt idx="4">
                  <c:v>11</c:v>
                </c:pt>
                <c:pt idx="5">
                  <c:v>12</c:v>
                </c:pt>
                <c:pt idx="6">
                  <c:v>14</c:v>
                </c:pt>
                <c:pt idx="7">
                  <c:v>16</c:v>
                </c:pt>
                <c:pt idx="8">
                  <c:v>17</c:v>
                </c:pt>
                <c:pt idx="9">
                  <c:v>24</c:v>
                </c:pt>
                <c:pt idx="10">
                  <c:v>26</c:v>
                </c:pt>
                <c:pt idx="11">
                  <c:v>29</c:v>
                </c:pt>
                <c:pt idx="12">
                  <c:v>32</c:v>
                </c:pt>
                <c:pt idx="13">
                  <c:v>38</c:v>
                </c:pt>
                <c:pt idx="14">
                  <c:v>39</c:v>
                </c:pt>
                <c:pt idx="15">
                  <c:v>40</c:v>
                </c:pt>
                <c:pt idx="16">
                  <c:v>38</c:v>
                </c:pt>
                <c:pt idx="17">
                  <c:v>36</c:v>
                </c:pt>
                <c:pt idx="18">
                  <c:v>33</c:v>
                </c:pt>
                <c:pt idx="19">
                  <c:v>30</c:v>
                </c:pt>
                <c:pt idx="20">
                  <c:v>26</c:v>
                </c:pt>
                <c:pt idx="21">
                  <c:v>22</c:v>
                </c:pt>
                <c:pt idx="22">
                  <c:v>18</c:v>
                </c:pt>
                <c:pt idx="23">
                  <c:v>17</c:v>
                </c:pt>
                <c:pt idx="24">
                  <c:v>16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600660568"/>
        <c:axId val="600654688"/>
      </c:lineChart>
      <c:catAx>
        <c:axId val="600660568"/>
        <c:scaling>
          <c:orientation val="minMax"/>
        </c:scaling>
        <c:delete val="0"/>
        <c:axPos val="b"/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AU"/>
                  <a:t>Time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[$-409]h:mm\ AM/PM;@" sourceLinked="1"/>
        <c:majorTickMark val="cross"/>
        <c:minorTickMark val="none"/>
        <c:tickLblPos val="nextTo"/>
        <c:spPr>
          <a:solidFill>
            <a:schemeClr val="bg1"/>
          </a:solidFill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00654688"/>
        <c:crosses val="autoZero"/>
        <c:auto val="1"/>
        <c:lblAlgn val="ctr"/>
        <c:lblOffset val="100"/>
        <c:noMultiLvlLbl val="0"/>
      </c:catAx>
      <c:valAx>
        <c:axId val="6006546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AU"/>
                  <a:t>Temperature</a:t>
                </a:r>
                <a:r>
                  <a:rPr lang="en-AU" baseline="0"/>
                  <a:t> (</a:t>
                </a:r>
                <a:r>
                  <a:rPr lang="en-AU" baseline="30000"/>
                  <a:t>o</a:t>
                </a:r>
                <a:r>
                  <a:rPr lang="en-AU" baseline="0"/>
                  <a:t>C)</a:t>
                </a:r>
                <a:endParaRPr lang="en-A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#,##0" sourceLinked="0"/>
        <c:majorTickMark val="cross"/>
        <c:minorTickMark val="in"/>
        <c:tickLblPos val="nextTo"/>
        <c:spPr>
          <a:noFill/>
          <a:ln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00660568"/>
        <c:crosses val="autoZero"/>
        <c:crossBetween val="midCat"/>
        <c:majorUnit val="4"/>
        <c:minorUnit val="1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cap="none" spc="2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AU"/>
              <a:t>Ages</a:t>
            </a:r>
            <a:r>
              <a:rPr lang="en-AU" baseline="0"/>
              <a:t> of People at a Party</a:t>
            </a:r>
            <a:endParaRPr lang="en-AU"/>
          </a:p>
        </c:rich>
      </c:tx>
      <c:layout>
        <c:manualLayout>
          <c:xMode val="edge"/>
          <c:yMode val="edge"/>
          <c:x val="0.39810411198600176"/>
          <c:y val="2.7777777777777776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cap="none" spc="2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4">
                <a:lumMod val="40000"/>
                <a:lumOff val="60000"/>
                <a:alpha val="50000"/>
              </a:schemeClr>
            </a:solidFill>
            <a:ln w="12700" cap="flat" cmpd="sng" algn="ctr">
              <a:solidFill>
                <a:schemeClr val="tx1"/>
              </a:solidFill>
              <a:round/>
            </a:ln>
            <a:effectLst/>
          </c:spPr>
          <c:invertIfNegative val="0"/>
          <c:cat>
            <c:numRef>
              <c:f>Sheet1!$D$8:$D$13</c:f>
              <c:numCache>
                <c:formatCode>General</c:formatCode>
                <c:ptCount val="6"/>
                <c:pt idx="0">
                  <c:v>3</c:v>
                </c:pt>
                <c:pt idx="1">
                  <c:v>8</c:v>
                </c:pt>
                <c:pt idx="2">
                  <c:v>13</c:v>
                </c:pt>
                <c:pt idx="3">
                  <c:v>18</c:v>
                </c:pt>
                <c:pt idx="4">
                  <c:v>23</c:v>
                </c:pt>
                <c:pt idx="5">
                  <c:v>28</c:v>
                </c:pt>
              </c:numCache>
            </c:numRef>
          </c:cat>
          <c:val>
            <c:numRef>
              <c:f>Sheet1!$E$8:$E$13</c:f>
              <c:numCache>
                <c:formatCode>General</c:formatCode>
                <c:ptCount val="6"/>
                <c:pt idx="0">
                  <c:v>6</c:v>
                </c:pt>
                <c:pt idx="1">
                  <c:v>15</c:v>
                </c:pt>
                <c:pt idx="2">
                  <c:v>35</c:v>
                </c:pt>
                <c:pt idx="3">
                  <c:v>40</c:v>
                </c:pt>
                <c:pt idx="4">
                  <c:v>37</c:v>
                </c:pt>
                <c:pt idx="5">
                  <c:v>14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0"/>
        <c:axId val="600658216"/>
        <c:axId val="419367728"/>
      </c:barChart>
      <c:catAx>
        <c:axId val="60065821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bg1">
                  <a:lumMod val="65000"/>
                </a:schemeClr>
              </a:solidFill>
              <a:round/>
            </a:ln>
            <a:effectLst/>
          </c:spPr>
        </c:majorGridlines>
        <c:minorGridlines>
          <c:spPr>
            <a:ln>
              <a:solidFill>
                <a:schemeClr val="bg1">
                  <a:lumMod val="65000"/>
                </a:schemeClr>
              </a:solidFill>
            </a:ln>
            <a:effectLst/>
          </c:spPr>
        </c:min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AU"/>
                  <a:t>Class</a:t>
                </a:r>
                <a:r>
                  <a:rPr lang="en-AU" baseline="0"/>
                  <a:t> centre </a:t>
                </a:r>
                <a:r>
                  <a:rPr lang="en-AU"/>
                  <a:t> (age in years)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out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19367728"/>
        <c:crosses val="autoZero"/>
        <c:auto val="1"/>
        <c:lblAlgn val="ctr"/>
        <c:lblOffset val="100"/>
        <c:noMultiLvlLbl val="0"/>
      </c:catAx>
      <c:valAx>
        <c:axId val="4193677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>
              <a:solidFill>
                <a:schemeClr val="bg1">
                  <a:lumMod val="65000"/>
                </a:schemeClr>
              </a:solidFill>
            </a:ln>
            <a:effectLst/>
          </c:spPr>
        </c:min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AU" baseline="0"/>
                  <a:t> Frequency</a:t>
                </a:r>
                <a:endParaRPr lang="en-A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out"/>
        <c:tickLblPos val="nextTo"/>
        <c:spPr>
          <a:noFill/>
          <a:ln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0065821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tx1"/>
                </a:solidFill>
              </a:ln>
              <a:effectLst/>
            </c:spPr>
          </c:marker>
          <c:xVal>
            <c:numRef>
              <c:f>Sheet1!$J$6:$J$13</c:f>
              <c:numCache>
                <c:formatCode>General</c:formatCode>
                <c:ptCount val="8"/>
                <c:pt idx="0">
                  <c:v>1</c:v>
                </c:pt>
                <c:pt idx="1">
                  <c:v>3</c:v>
                </c:pt>
                <c:pt idx="2">
                  <c:v>5</c:v>
                </c:pt>
                <c:pt idx="3">
                  <c:v>7</c:v>
                </c:pt>
                <c:pt idx="4">
                  <c:v>9</c:v>
                </c:pt>
                <c:pt idx="5">
                  <c:v>11</c:v>
                </c:pt>
                <c:pt idx="6">
                  <c:v>13</c:v>
                </c:pt>
                <c:pt idx="7">
                  <c:v>15</c:v>
                </c:pt>
              </c:numCache>
            </c:numRef>
          </c:xVal>
          <c:yVal>
            <c:numRef>
              <c:f>Sheet1!$K$6:$K$13</c:f>
              <c:numCache>
                <c:formatCode>General</c:formatCode>
                <c:ptCount val="8"/>
                <c:pt idx="0">
                  <c:v>15</c:v>
                </c:pt>
                <c:pt idx="1">
                  <c:v>14</c:v>
                </c:pt>
                <c:pt idx="2">
                  <c:v>11</c:v>
                </c:pt>
                <c:pt idx="3">
                  <c:v>9</c:v>
                </c:pt>
                <c:pt idx="4">
                  <c:v>6</c:v>
                </c:pt>
                <c:pt idx="5">
                  <c:v>5</c:v>
                </c:pt>
                <c:pt idx="6">
                  <c:v>3</c:v>
                </c:pt>
                <c:pt idx="7">
                  <c:v>2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19368120"/>
        <c:axId val="419365376"/>
      </c:scatterChart>
      <c:valAx>
        <c:axId val="41936812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19365376"/>
        <c:crosses val="autoZero"/>
        <c:crossBetween val="midCat"/>
      </c:valAx>
      <c:valAx>
        <c:axId val="4193653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19368120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3.2467532467532464E-2"/>
          <c:y val="9.8566308243727599E-2"/>
          <c:w val="0.88095238095238093"/>
          <c:h val="0.80286738351254483"/>
        </c:manualLayout>
      </c:layout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Sheet1!$P$6:$P$13</c:f>
              <c:numCache>
                <c:formatCode>General</c:formatCode>
                <c:ptCount val="8"/>
                <c:pt idx="0">
                  <c:v>1</c:v>
                </c:pt>
                <c:pt idx="1">
                  <c:v>3</c:v>
                </c:pt>
                <c:pt idx="2">
                  <c:v>5</c:v>
                </c:pt>
                <c:pt idx="3">
                  <c:v>7</c:v>
                </c:pt>
                <c:pt idx="4">
                  <c:v>9</c:v>
                </c:pt>
                <c:pt idx="5">
                  <c:v>11</c:v>
                </c:pt>
                <c:pt idx="6">
                  <c:v>13</c:v>
                </c:pt>
                <c:pt idx="7">
                  <c:v>15</c:v>
                </c:pt>
              </c:numCache>
            </c:numRef>
          </c:xVal>
          <c:yVal>
            <c:numRef>
              <c:f>Sheet1!$Q$6:$Q$13</c:f>
              <c:numCache>
                <c:formatCode>General</c:formatCode>
                <c:ptCount val="8"/>
                <c:pt idx="0">
                  <c:v>1</c:v>
                </c:pt>
                <c:pt idx="1">
                  <c:v>1.5</c:v>
                </c:pt>
                <c:pt idx="2">
                  <c:v>3</c:v>
                </c:pt>
                <c:pt idx="3">
                  <c:v>5</c:v>
                </c:pt>
                <c:pt idx="4">
                  <c:v>10</c:v>
                </c:pt>
                <c:pt idx="5">
                  <c:v>20</c:v>
                </c:pt>
                <c:pt idx="6">
                  <c:v>30</c:v>
                </c:pt>
                <c:pt idx="7">
                  <c:v>42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09643544"/>
        <c:axId val="409646288"/>
      </c:scatterChart>
      <c:valAx>
        <c:axId val="40964354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09646288"/>
        <c:crosses val="autoZero"/>
        <c:crossBetween val="midCat"/>
      </c:valAx>
      <c:valAx>
        <c:axId val="4096462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09643544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9.0521831735889249E-2"/>
          <c:y val="0.12681159420289856"/>
          <c:w val="0.88285410010649623"/>
          <c:h val="0.80072463768115942"/>
        </c:manualLayout>
      </c:layout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tx1"/>
                </a:solidFill>
              </a:ln>
              <a:effectLst/>
            </c:spPr>
          </c:marker>
          <c:xVal>
            <c:numRef>
              <c:f>Sheet1!$M$6:$M$13</c:f>
              <c:numCache>
                <c:formatCode>General</c:formatCode>
                <c:ptCount val="8"/>
                <c:pt idx="0">
                  <c:v>1</c:v>
                </c:pt>
                <c:pt idx="1">
                  <c:v>3</c:v>
                </c:pt>
                <c:pt idx="2">
                  <c:v>5</c:v>
                </c:pt>
                <c:pt idx="3">
                  <c:v>7</c:v>
                </c:pt>
                <c:pt idx="4">
                  <c:v>9</c:v>
                </c:pt>
                <c:pt idx="5">
                  <c:v>11</c:v>
                </c:pt>
                <c:pt idx="6">
                  <c:v>13</c:v>
                </c:pt>
                <c:pt idx="7">
                  <c:v>15</c:v>
                </c:pt>
              </c:numCache>
            </c:numRef>
          </c:xVal>
          <c:yVal>
            <c:numRef>
              <c:f>Sheet1!$N$6:$N$13</c:f>
              <c:numCache>
                <c:formatCode>General</c:formatCode>
                <c:ptCount val="8"/>
                <c:pt idx="0">
                  <c:v>9</c:v>
                </c:pt>
                <c:pt idx="1">
                  <c:v>3</c:v>
                </c:pt>
                <c:pt idx="2">
                  <c:v>11</c:v>
                </c:pt>
                <c:pt idx="3">
                  <c:v>15</c:v>
                </c:pt>
                <c:pt idx="4">
                  <c:v>6</c:v>
                </c:pt>
                <c:pt idx="5">
                  <c:v>5</c:v>
                </c:pt>
                <c:pt idx="6">
                  <c:v>14</c:v>
                </c:pt>
                <c:pt idx="7">
                  <c:v>2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08086944"/>
        <c:axId val="408087336"/>
      </c:scatterChart>
      <c:valAx>
        <c:axId val="40808694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08087336"/>
        <c:crosses val="autoZero"/>
        <c:crossBetween val="midCat"/>
      </c:valAx>
      <c:valAx>
        <c:axId val="4080873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08086944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tx1"/>
                </a:solidFill>
              </a:ln>
              <a:effectLst/>
            </c:spPr>
          </c:marker>
          <c:xVal>
            <c:numRef>
              <c:f>Sheet1!$G$6:$G$13</c:f>
              <c:numCache>
                <c:formatCode>General</c:formatCode>
                <c:ptCount val="8"/>
                <c:pt idx="0">
                  <c:v>1</c:v>
                </c:pt>
                <c:pt idx="1">
                  <c:v>3</c:v>
                </c:pt>
                <c:pt idx="2">
                  <c:v>5</c:v>
                </c:pt>
                <c:pt idx="3">
                  <c:v>7</c:v>
                </c:pt>
                <c:pt idx="4">
                  <c:v>9</c:v>
                </c:pt>
                <c:pt idx="5">
                  <c:v>11</c:v>
                </c:pt>
                <c:pt idx="6">
                  <c:v>13</c:v>
                </c:pt>
                <c:pt idx="7">
                  <c:v>15</c:v>
                </c:pt>
              </c:numCache>
            </c:numRef>
          </c:xVal>
          <c:yVal>
            <c:numRef>
              <c:f>Sheet1!$H$6:$H$13</c:f>
              <c:numCache>
                <c:formatCode>General</c:formatCode>
                <c:ptCount val="8"/>
                <c:pt idx="0">
                  <c:v>2</c:v>
                </c:pt>
                <c:pt idx="1">
                  <c:v>3</c:v>
                </c:pt>
                <c:pt idx="2">
                  <c:v>5</c:v>
                </c:pt>
                <c:pt idx="3">
                  <c:v>6</c:v>
                </c:pt>
                <c:pt idx="4">
                  <c:v>9</c:v>
                </c:pt>
                <c:pt idx="5">
                  <c:v>11</c:v>
                </c:pt>
                <c:pt idx="6">
                  <c:v>14</c:v>
                </c:pt>
                <c:pt idx="7">
                  <c:v>15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93462800"/>
        <c:axId val="274203728"/>
      </c:scatterChart>
      <c:valAx>
        <c:axId val="59346280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74203728"/>
        <c:crosses val="autoZero"/>
        <c:crossBetween val="midCat"/>
      </c:valAx>
      <c:valAx>
        <c:axId val="2742037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93462800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6">
  <cs:axisTitle>
    <cs:lnRef idx="0"/>
    <cs:fillRef idx="0"/>
    <cs:effectRef idx="0"/>
    <cs:fontRef idx="minor">
      <a:schemeClr val="tx1">
        <a:lumMod val="50000"/>
        <a:lumOff val="50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>
  <cs:dataPoint3D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3D>
  <cs:dataPointLine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158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4"/>
  <cs:dataPointWirefram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50000"/>
        <a:lumOff val="50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400" kern="1200" cap="none" spc="20" baseline="0"/>
  </cs:title>
  <cs:trendlin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22DAD1B-6ECA-4421-923E-3802004F46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Year 9 10 Exam Template 2014.dotx</Template>
  <TotalTime>380</TotalTime>
  <Pages>33</Pages>
  <Words>4416</Words>
  <Characters>25176</Characters>
  <Application>Microsoft Office Word</Application>
  <DocSecurity>0</DocSecurity>
  <Lines>209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Yearly Exam 2013</vt:lpstr>
    </vt:vector>
  </TitlesOfParts>
  <Company>Western Trials</Company>
  <LinksUpToDate>false</LinksUpToDate>
  <CharactersWithSpaces>29533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Yearly Exam 2013</dc:title>
  <dc:subject/>
  <dc:creator>Garry</dc:creator>
  <cp:keywords/>
  <dc:description/>
  <cp:lastModifiedBy>Garry Thorn</cp:lastModifiedBy>
  <cp:revision>14</cp:revision>
  <cp:lastPrinted>2014-08-24T12:28:00Z</cp:lastPrinted>
  <dcterms:created xsi:type="dcterms:W3CDTF">2014-08-25T01:16:00Z</dcterms:created>
  <dcterms:modified xsi:type="dcterms:W3CDTF">2014-09-10T13:29:00Z</dcterms:modified>
</cp:coreProperties>
</file>