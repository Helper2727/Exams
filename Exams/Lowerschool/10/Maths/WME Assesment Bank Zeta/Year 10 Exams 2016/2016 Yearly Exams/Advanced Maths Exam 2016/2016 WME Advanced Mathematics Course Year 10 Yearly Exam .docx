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Borders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5015"/>
        <w:gridCol w:w="5016"/>
      </w:tblGrid>
      <w:tr w:rsidR="004E1F9D" w:rsidTr="004E1F9D"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4E1F9D" w:rsidP="00136305">
            <w:pPr>
              <w:spacing w:before="100" w:beforeAutospacing="1" w:after="100" w:afterAutospacing="1"/>
              <w:jc w:val="center"/>
              <w:rPr>
                <w:rFonts w:asciiTheme="majorHAnsi" w:hAnsiTheme="majorHAnsi"/>
              </w:rPr>
            </w:pPr>
            <w:r w:rsidRPr="00BF2032">
              <w:rPr>
                <w:rFonts w:asciiTheme="majorHAnsi" w:hAnsiTheme="majorHAnsi"/>
              </w:rPr>
              <w:t xml:space="preserve">             </w:t>
            </w:r>
          </w:p>
          <w:p w:rsidR="004E1F9D" w:rsidRPr="00BF2032" w:rsidRDefault="00C06F5F" w:rsidP="00551063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sdt>
              <w:sdtPr>
                <w:rPr>
                  <w:rFonts w:asciiTheme="majorHAnsi" w:hAnsiTheme="majorHAnsi"/>
                  <w:sz w:val="56"/>
                  <w:szCs w:val="56"/>
                </w:rPr>
                <w:alias w:val="Comments"/>
                <w:tag w:val=""/>
                <w:id w:val="-1971501494"/>
                <w:placeholder>
                  <w:docPart w:val="2DCCB3E8F7BF4E7ABCCC86B3C321DCA4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:text w:multiLine="1"/>
              </w:sdtPr>
              <w:sdtContent>
                <w:r w:rsidR="003C35F2">
                  <w:rPr>
                    <w:rFonts w:asciiTheme="majorHAnsi" w:hAnsiTheme="majorHAnsi"/>
                    <w:sz w:val="56"/>
                    <w:szCs w:val="56"/>
                  </w:rPr>
                  <w:t>School Name</w:t>
                </w:r>
              </w:sdtContent>
            </w:sdt>
            <w:r w:rsidR="004E1F9D" w:rsidRPr="00BF2032">
              <w:rPr>
                <w:rFonts w:asciiTheme="majorHAnsi" w:hAnsiTheme="majorHAnsi"/>
                <w:sz w:val="56"/>
                <w:szCs w:val="56"/>
              </w:rPr>
              <w:tab/>
            </w:r>
          </w:p>
        </w:tc>
      </w:tr>
      <w:tr w:rsidR="004E1F9D" w:rsidTr="004E1F9D">
        <w:trPr>
          <w:trHeight w:val="1208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4E1F9D" w:rsidRPr="00BF2032" w:rsidRDefault="00C06F5F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sdt>
              <w:sdtPr>
                <w:rPr>
                  <w:rFonts w:asciiTheme="majorHAnsi" w:hAnsiTheme="majorHAnsi"/>
                  <w:sz w:val="56"/>
                  <w:szCs w:val="56"/>
                </w:rPr>
                <w:alias w:val="Subject"/>
                <w:tag w:val=""/>
                <w:id w:val="1254174381"/>
                <w:placeholder>
                  <w:docPart w:val="1AE291BCEDAA41958B0B9917FFD9FB43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DA6DEA">
                  <w:rPr>
                    <w:rFonts w:asciiTheme="majorHAnsi" w:hAnsiTheme="majorHAnsi"/>
                    <w:sz w:val="56"/>
                    <w:szCs w:val="56"/>
                  </w:rPr>
                  <w:t>Yearly</w:t>
                </w:r>
              </w:sdtContent>
            </w:sdt>
            <w:r w:rsidR="00EB3A74">
              <w:rPr>
                <w:rFonts w:asciiTheme="majorHAnsi" w:hAnsiTheme="majorHAnsi"/>
                <w:sz w:val="56"/>
                <w:szCs w:val="56"/>
              </w:rPr>
              <w:t xml:space="preserve"> </w:t>
            </w:r>
            <w:r w:rsidR="00A277D4" w:rsidRPr="00BF2032">
              <w:rPr>
                <w:rFonts w:asciiTheme="majorHAnsi" w:hAnsiTheme="majorHAnsi"/>
                <w:sz w:val="56"/>
                <w:szCs w:val="56"/>
              </w:rPr>
              <w:t xml:space="preserve">Examination </w:t>
            </w:r>
          </w:p>
        </w:tc>
      </w:tr>
      <w:tr w:rsidR="004E1F9D" w:rsidTr="004E1F9D">
        <w:trPr>
          <w:trHeight w:val="2125"/>
        </w:trPr>
        <w:tc>
          <w:tcPr>
            <w:tcW w:w="1003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sdt>
            <w:sdtPr>
              <w:rPr>
                <w:rFonts w:asciiTheme="majorHAnsi" w:hAnsiTheme="majorHAnsi"/>
                <w:sz w:val="48"/>
                <w:szCs w:val="48"/>
              </w:rPr>
              <w:alias w:val="Status"/>
              <w:tag w:val=""/>
              <w:id w:val="1304048398"/>
              <w:placeholder>
                <w:docPart w:val="F617D82A3EBE459C879F4B088FD2A97B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:text/>
            </w:sdtPr>
            <w:sdtContent>
              <w:p w:rsidR="004E1F9D" w:rsidRPr="00BF2032" w:rsidRDefault="007953E2">
                <w:pPr>
                  <w:spacing w:before="100" w:beforeAutospacing="1" w:after="100" w:afterAutospacing="1"/>
                  <w:jc w:val="center"/>
                  <w:rPr>
                    <w:rFonts w:asciiTheme="majorHAnsi" w:hAnsiTheme="majorHAnsi"/>
                    <w:sz w:val="48"/>
                    <w:szCs w:val="48"/>
                  </w:rPr>
                </w:pPr>
                <w:r>
                  <w:rPr>
                    <w:rFonts w:asciiTheme="majorHAnsi" w:hAnsiTheme="majorHAnsi"/>
                    <w:sz w:val="48"/>
                    <w:szCs w:val="48"/>
                  </w:rPr>
                  <w:t>2016</w:t>
                </w:r>
              </w:p>
            </w:sdtContent>
          </w:sdt>
          <w:p w:rsidR="004E1F9D" w:rsidRDefault="00A417C8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r w:rsidRPr="00BF2032">
              <w:rPr>
                <w:rFonts w:asciiTheme="majorHAnsi" w:hAnsiTheme="majorHAnsi"/>
                <w:sz w:val="56"/>
                <w:szCs w:val="56"/>
              </w:rPr>
              <w:t xml:space="preserve"> </w:t>
            </w:r>
            <w:sdt>
              <w:sdtPr>
                <w:rPr>
                  <w:rFonts w:asciiTheme="majorHAnsi" w:hAnsiTheme="majorHAnsi"/>
                  <w:sz w:val="56"/>
                  <w:szCs w:val="56"/>
                </w:rPr>
                <w:alias w:val="Category"/>
                <w:tag w:val=""/>
                <w:id w:val="1916199263"/>
                <w:placeholder>
                  <w:docPart w:val="A4B9A9BB97614542855E4C5F22A3839F"/>
                </w:placeholder>
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<w:text/>
              </w:sdtPr>
              <w:sdtContent>
                <w:r w:rsidR="007953E2">
                  <w:rPr>
                    <w:rFonts w:asciiTheme="majorHAnsi" w:hAnsiTheme="majorHAnsi"/>
                    <w:sz w:val="56"/>
                    <w:szCs w:val="56"/>
                  </w:rPr>
                  <w:t>Year 10</w:t>
                </w:r>
              </w:sdtContent>
            </w:sdt>
          </w:p>
          <w:p w:rsidR="00591ABA" w:rsidRPr="00BF2032" w:rsidRDefault="00591ABA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</w:p>
          <w:p w:rsidR="004E1F9D" w:rsidRPr="00BF2032" w:rsidRDefault="00C06F5F" w:rsidP="0069793E">
            <w:pPr>
              <w:spacing w:before="100" w:beforeAutospacing="1" w:after="100" w:afterAutospacing="1"/>
              <w:jc w:val="center"/>
              <w:rPr>
                <w:rFonts w:asciiTheme="majorHAnsi" w:hAnsiTheme="majorHAnsi"/>
                <w:sz w:val="56"/>
                <w:szCs w:val="56"/>
              </w:rPr>
            </w:pPr>
            <w:sdt>
              <w:sdtPr>
                <w:rPr>
                  <w:rFonts w:asciiTheme="majorHAnsi" w:hAnsiTheme="majorHAnsi"/>
                  <w:sz w:val="56"/>
                  <w:szCs w:val="56"/>
                </w:rPr>
                <w:alias w:val="Title"/>
                <w:tag w:val=""/>
                <w:id w:val="-257059815"/>
                <w:placeholder>
                  <w:docPart w:val="CFBE4C1CAF2144388E0695492BBA7F53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001103">
                  <w:rPr>
                    <w:rFonts w:asciiTheme="majorHAnsi" w:hAnsiTheme="majorHAnsi"/>
                    <w:sz w:val="56"/>
                    <w:szCs w:val="56"/>
                  </w:rPr>
                  <w:t>Advanced Mathematics</w:t>
                </w:r>
              </w:sdtContent>
            </w:sdt>
            <w:r w:rsidR="0069793E">
              <w:rPr>
                <w:rFonts w:asciiTheme="majorHAnsi" w:hAnsiTheme="majorHAnsi"/>
                <w:sz w:val="56"/>
                <w:szCs w:val="56"/>
              </w:rPr>
              <w:t xml:space="preserve">  </w:t>
            </w:r>
            <w:r w:rsidR="004E1F9D" w:rsidRPr="00BF2032">
              <w:rPr>
                <w:rFonts w:asciiTheme="majorHAnsi" w:hAnsiTheme="majorHAnsi"/>
                <w:sz w:val="56"/>
                <w:szCs w:val="56"/>
              </w:rPr>
              <w:t xml:space="preserve">Course     </w:t>
            </w:r>
          </w:p>
        </w:tc>
      </w:tr>
      <w:tr w:rsidR="004E1F9D" w:rsidTr="004E1F9D">
        <w:trPr>
          <w:trHeight w:val="8428"/>
        </w:trPr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spacing w:before="100" w:beforeAutospacing="1" w:after="100" w:afterAutospacing="1"/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spacing w:before="100" w:beforeAutospacing="1" w:after="100" w:afterAutospacing="1"/>
              <w:ind w:firstLine="357"/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General Instructions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Reading time: 5 minutes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Working time: 2 hours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There will be a short break between Section 1 and Section 2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using black or blue pen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You may use a pencil to draw or complete diagrams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Attempt ALL questions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Approved calculators may be used in Section 2.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 xml:space="preserve">Write your Name and Teacher’s Name in the spaces provided. </w:t>
            </w:r>
          </w:p>
          <w:p w:rsidR="004E1F9D" w:rsidRPr="00C25037" w:rsidRDefault="004E1F9D" w:rsidP="004E1F9D">
            <w:pPr>
              <w:numPr>
                <w:ilvl w:val="0"/>
                <w:numId w:val="8"/>
              </w:numPr>
              <w:spacing w:after="120"/>
              <w:ind w:left="714" w:hanging="357"/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A formula Sheet is on the reverse of this page and can be detached and used in all sections of the test.</w:t>
            </w:r>
          </w:p>
        </w:tc>
        <w:tc>
          <w:tcPr>
            <w:tcW w:w="5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1F9D" w:rsidRPr="00C25037" w:rsidRDefault="004E1F9D">
            <w:pPr>
              <w:rPr>
                <w:rFonts w:ascii="Times New Roman" w:hAnsi="Times New Roman"/>
                <w:b/>
                <w:sz w:val="28"/>
                <w:szCs w:val="28"/>
              </w:rPr>
            </w:pPr>
          </w:p>
          <w:p w:rsidR="004E1F9D" w:rsidRPr="00C25037" w:rsidRDefault="007953E2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Total Marks – </w:t>
            </w:r>
            <w:r w:rsidR="00136305">
              <w:rPr>
                <w:rFonts w:ascii="Times New Roman" w:hAnsi="Times New Roman"/>
                <w:b/>
                <w:sz w:val="28"/>
                <w:szCs w:val="28"/>
              </w:rPr>
              <w:t>100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1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Non Calculator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7953E2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r w:rsidR="00136305">
              <w:rPr>
                <w:rFonts w:ascii="Times New Roman" w:hAnsi="Times New Roman"/>
                <w:b/>
                <w:sz w:val="28"/>
                <w:szCs w:val="28"/>
              </w:rPr>
              <w:t>25</w:t>
            </w:r>
            <w:r w:rsidR="004E1F9D"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</w:t>
            </w:r>
            <w:r w:rsidR="00741190">
              <w:rPr>
                <w:rFonts w:ascii="Times New Roman" w:hAnsi="Times New Roman"/>
                <w:sz w:val="28"/>
                <w:szCs w:val="28"/>
              </w:rPr>
              <w:t xml:space="preserve"> allowed for this section is 30 </w:t>
            </w:r>
            <w:r w:rsidRPr="00C25037">
              <w:rPr>
                <w:rFonts w:ascii="Times New Roman" w:hAnsi="Times New Roman"/>
                <w:sz w:val="28"/>
                <w:szCs w:val="28"/>
              </w:rPr>
              <w:t>minutes.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Time allowed for this section is 1 hour and 30 minutes.</w:t>
            </w: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Multiple Choice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Mark your answers on the separate answer sheet at the end of the examination.</w:t>
            </w:r>
          </w:p>
          <w:p w:rsidR="004E1F9D" w:rsidRPr="00C25037" w:rsidRDefault="00741190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5</w:t>
            </w:r>
            <w:r w:rsidR="004E1F9D" w:rsidRPr="00C25037">
              <w:rPr>
                <w:rFonts w:ascii="Times New Roman" w:hAnsi="Times New Roman"/>
                <w:b/>
                <w:sz w:val="28"/>
                <w:szCs w:val="28"/>
              </w:rPr>
              <w:t>0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4E1F9D" w:rsidRPr="00C25037" w:rsidRDefault="004E1F9D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C25037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Longer Answer Section.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  <w:r w:rsidRPr="00C25037">
              <w:rPr>
                <w:rFonts w:ascii="Times New Roman" w:hAnsi="Times New Roman"/>
                <w:sz w:val="28"/>
                <w:szCs w:val="28"/>
              </w:rPr>
              <w:t>Write all answers in the spaces provided.</w:t>
            </w:r>
          </w:p>
          <w:p w:rsidR="004E1F9D" w:rsidRPr="00C25037" w:rsidRDefault="00136305">
            <w:pPr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25</w:t>
            </w:r>
            <w:r w:rsidR="004E1F9D" w:rsidRPr="00C25037">
              <w:rPr>
                <w:rFonts w:ascii="Times New Roman" w:hAnsi="Times New Roman"/>
                <w:b/>
                <w:sz w:val="28"/>
                <w:szCs w:val="28"/>
              </w:rPr>
              <w:t xml:space="preserve"> marks</w:t>
            </w:r>
          </w:p>
          <w:p w:rsidR="004E1F9D" w:rsidRPr="00C25037" w:rsidRDefault="004E1F9D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4E1F9D" w:rsidRDefault="004E1F9D" w:rsidP="004E1F9D">
      <w:pPr>
        <w:sectPr w:rsidR="004E1F9D">
          <w:pgSz w:w="11906" w:h="16838"/>
          <w:pgMar w:top="720" w:right="720" w:bottom="720" w:left="720" w:header="708" w:footer="708" w:gutter="0"/>
          <w:cols w:space="720"/>
        </w:sectPr>
      </w:pPr>
    </w:p>
    <w:p w:rsidR="004E1F9D" w:rsidRPr="00E96123" w:rsidRDefault="004E1F9D" w:rsidP="00E96123">
      <w:pPr>
        <w:rPr>
          <w:sz w:val="44"/>
          <w:szCs w:val="44"/>
        </w:rPr>
        <w:sectPr w:rsidR="004E1F9D" w:rsidRPr="00E96123">
          <w:type w:val="continuous"/>
          <w:pgSz w:w="11906" w:h="16838"/>
          <w:pgMar w:top="720" w:right="720" w:bottom="720" w:left="720" w:header="708" w:footer="708" w:gutter="0"/>
          <w:cols w:num="2" w:space="709"/>
        </w:sectPr>
      </w:pPr>
    </w:p>
    <w:p w:rsidR="00E96123" w:rsidRPr="00C25037" w:rsidRDefault="00E96123" w:rsidP="00E96123">
      <w:pPr>
        <w:spacing w:after="120"/>
        <w:rPr>
          <w:rFonts w:ascii="Times New Roman" w:hAnsi="Times New Roman"/>
          <w:sz w:val="44"/>
          <w:szCs w:val="44"/>
        </w:rPr>
      </w:pPr>
      <w:r w:rsidRPr="00C25037">
        <w:rPr>
          <w:rFonts w:ascii="Times New Roman" w:hAnsi="Times New Roman"/>
          <w:sz w:val="44"/>
          <w:szCs w:val="44"/>
        </w:rPr>
        <w:lastRenderedPageBreak/>
        <w:t>Formula Sheet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Pythagoras’ Theorem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320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7.25pt" o:ole="">
            <v:imagedata r:id="rId8" o:title=""/>
          </v:shape>
          <o:OLEObject Type="Embed" ProgID="FXEquation.Equation" ShapeID="_x0000_i1025" DrawAspect="Content" ObjectID="_1528110186" r:id="rId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c</w:t>
      </w:r>
      <w:r>
        <w:rPr>
          <w:rFonts w:ascii="Times New Roman" w:eastAsia="Times New Roman" w:hAnsi="Times New Roman"/>
        </w:rPr>
        <w:t xml:space="preserve"> = hypotenuse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shorter sides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Circumference of a circle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810" w:dyaOrig="300">
          <v:shape id="_x0000_i1026" type="#_x0000_t75" style="width:40.5pt;height:15pt" o:ole="">
            <v:imagedata r:id="rId10" o:title=""/>
          </v:shape>
          <o:OLEObject Type="Embed" ProgID="FXEquation.Equation" ShapeID="_x0000_i1026" DrawAspect="Content" ObjectID="_1528110187" r:id="rId11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d</w:t>
      </w:r>
      <w:r>
        <w:rPr>
          <w:rFonts w:ascii="Times New Roman" w:eastAsia="Times New Roman" w:hAnsi="Times New Roman"/>
        </w:rPr>
        <w:t xml:space="preserve"> = diameter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circle </w:t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75" w:dyaOrig="345">
          <v:shape id="_x0000_i1027" type="#_x0000_t75" style="width:48.75pt;height:17.25pt" o:ole="">
            <v:imagedata r:id="rId12" o:title=""/>
          </v:shape>
          <o:OLEObject Type="Embed" ProgID="FXEquation.Equation" ShapeID="_x0000_i1027" DrawAspect="Content" ObjectID="_1528110188" r:id="rId13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</w:p>
    <w:p w:rsidR="00E96123" w:rsidRDefault="00F02765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  <w:position w:val="-10"/>
        </w:rPr>
        <w:t xml:space="preserve"> </w:t>
      </w:r>
      <w:r w:rsidR="00E96123"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 w:rsidR="00E96123">
        <w:rPr>
          <w:rFonts w:ascii="Times New Roman" w:eastAsia="Times New Roman" w:hAnsi="Times New Roman"/>
          <w:position w:val="-10"/>
        </w:rPr>
        <w:t>radius</w:t>
      </w:r>
      <w:r w:rsidR="00E96123">
        <w:rPr>
          <w:rFonts w:ascii="Times New Roman" w:eastAsia="Times New Roman" w:hAnsi="Times New Roman"/>
        </w:rPr>
        <w:tab/>
      </w:r>
      <w:r w:rsidR="00E96123"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parallelogram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20" w:dyaOrig="270">
          <v:shape id="_x0000_i1028" type="#_x0000_t75" style="width:36pt;height:13.5pt" o:ole="">
            <v:imagedata r:id="rId14" o:title=""/>
          </v:shape>
          <o:OLEObject Type="Embed" ProgID="FXEquation.Equation" ShapeID="_x0000_i1028" DrawAspect="Content" ObjectID="_1528110189" r:id="rId1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=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Area of a rhombus or kite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930" w:dyaOrig="540">
          <v:shape id="_x0000_i1029" type="#_x0000_t75" style="width:46.5pt;height:27pt" o:ole="">
            <v:imagedata r:id="rId16" o:title=""/>
          </v:shape>
          <o:OLEObject Type="Embed" ProgID="FXEquation.Equation" ShapeID="_x0000_i1029" DrawAspect="Content" ObjectID="_1528110190" r:id="rId17"/>
        </w:object>
      </w: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x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y</w:t>
      </w:r>
      <w:r>
        <w:rPr>
          <w:rFonts w:ascii="Times New Roman" w:eastAsia="Times New Roman" w:hAnsi="Times New Roman"/>
        </w:rPr>
        <w:t xml:space="preserve"> are the diagonals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trapezium</w:t>
      </w:r>
      <w:r>
        <w:rPr>
          <w:rFonts w:ascii="Times New Roman" w:eastAsia="Times New Roman" w:hAnsi="Times New Roman"/>
          <w:b/>
        </w:rPr>
        <w:tab/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650" w:dyaOrig="540">
          <v:shape id="_x0000_i1030" type="#_x0000_t75" style="width:82.5pt;height:27pt" o:ole="">
            <v:imagedata r:id="rId18" o:title=""/>
          </v:shape>
          <o:OLEObject Type="Embed" ProgID="FXEquation.Equation" ShapeID="_x0000_i1030" DrawAspect="Content" ObjectID="_1528110191" r:id="rId19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and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</w:rPr>
        <w:t xml:space="preserve"> are the parallel sides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prism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750" w:dyaOrig="270">
          <v:shape id="_x0000_i1031" type="#_x0000_t75" style="width:37.5pt;height:13.5pt" o:ole="">
            <v:imagedata r:id="rId20" o:title=""/>
          </v:shape>
          <o:OLEObject Type="Embed" ProgID="FXEquation.Equation" ShapeID="_x0000_i1031" DrawAspect="Content" ObjectID="_1528110192" r:id="rId2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pyramid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930" w:dyaOrig="540">
          <v:shape id="_x0000_i1032" type="#_x0000_t75" style="width:46.5pt;height:27pt" o:ole="">
            <v:imagedata r:id="rId22" o:title=""/>
          </v:shape>
          <o:OLEObject Type="Embed" ProgID="FXEquation.Equation" ShapeID="_x0000_i1032" DrawAspect="Content" ObjectID="_1528110193" r:id="rId2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</w:rPr>
        <w:t xml:space="preserve"> = area of base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BF2032" w:rsidRDefault="00BF2032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35" w:dyaOrig="345">
          <v:shape id="_x0000_i1033" type="#_x0000_t75" style="width:51.75pt;height:17.25pt" o:ole="">
            <v:imagedata r:id="rId24" o:title=""/>
          </v:shape>
          <o:OLEObject Type="Embed" ProgID="FXEquation.Equation" ShapeID="_x0000_i1033" DrawAspect="Content" ObjectID="_1528110194" r:id="rId25"/>
        </w:objec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position w:val="-10"/>
        </w:rPr>
      </w:pPr>
      <w:r>
        <w:rPr>
          <w:rFonts w:ascii="Times New Roman" w:eastAsia="Times New Roman" w:hAnsi="Times New Roman"/>
          <w:i/>
          <w:position w:val="-10"/>
        </w:rPr>
        <w:t>r</w:t>
      </w:r>
      <w:r w:rsidR="00591ABA">
        <w:rPr>
          <w:rFonts w:ascii="Times New Roman" w:eastAsia="Times New Roman" w:hAnsi="Times New Roman"/>
          <w:position w:val="-10"/>
        </w:rPr>
        <w:t xml:space="preserve"> = </w:t>
      </w:r>
      <w:r>
        <w:rPr>
          <w:rFonts w:ascii="Times New Roman" w:eastAsia="Times New Roman" w:hAnsi="Times New Roman"/>
          <w:position w:val="-10"/>
        </w:rPr>
        <w:t>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h</w:t>
      </w:r>
      <w:r>
        <w:rPr>
          <w:rFonts w:ascii="Times New Roman" w:eastAsia="Times New Roman" w:hAnsi="Times New Roman"/>
        </w:rPr>
        <w:t xml:space="preserve"> = perpendicular height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cone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275" w:dyaOrig="540">
          <v:shape id="_x0000_i1034" type="#_x0000_t75" style="width:63.75pt;height:27pt" o:ole="">
            <v:imagedata r:id="rId26" o:title=""/>
          </v:shape>
          <o:OLEObject Type="Embed" ProgID="FXEquation.Equation" ShapeID="_x0000_i1034" DrawAspect="Content" ObjectID="_1528110195" r:id="rId27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Volume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540">
          <v:shape id="_x0000_i1035" type="#_x0000_t75" style="width:54.75pt;height:27pt" o:ole="">
            <v:imagedata r:id="rId28" o:title=""/>
          </v:shape>
          <o:OLEObject Type="Embed" ProgID="FXEquation.Equation" ShapeID="_x0000_i1035" DrawAspect="Content" ObjectID="_1528110196" r:id="rId29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Cylinder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130" w:dyaOrig="345">
          <v:shape id="_x0000_i1036" type="#_x0000_t75" style="width:106.5pt;height:17.25pt" o:ole="">
            <v:imagedata r:id="rId30" o:title=""/>
          </v:shape>
          <o:OLEObject Type="Embed" ProgID="FXEquation.Equation" ShapeID="_x0000_i1036" DrawAspect="Content" ObjectID="_1528110197" r:id="rId31"/>
        </w:objec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Surface Area of Cone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1650" w:dyaOrig="345">
          <v:shape id="_x0000_i1037" type="#_x0000_t75" style="width:82.5pt;height:17.25pt" o:ole="">
            <v:imagedata r:id="rId32" o:title=""/>
          </v:shape>
          <o:OLEObject Type="Embed" ProgID="FXEquation.Equation" ShapeID="_x0000_i1037" DrawAspect="Content" ObjectID="_1528110198" r:id="rId3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r</w:t>
      </w:r>
      <w:r>
        <w:rPr>
          <w:rFonts w:ascii="Times New Roman" w:eastAsia="Times New Roman" w:hAnsi="Times New Roman"/>
        </w:rPr>
        <w:t xml:space="preserve"> = radius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i/>
        </w:rPr>
        <w:t>l</w:t>
      </w:r>
      <w:r>
        <w:rPr>
          <w:rFonts w:ascii="Times New Roman" w:eastAsia="Times New Roman" w:hAnsi="Times New Roman"/>
        </w:rPr>
        <w:t xml:space="preserve"> = slant height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Surface Area of a sphere </w:t>
      </w:r>
      <w:r>
        <w:rPr>
          <w:rFonts w:ascii="Times New Roman" w:eastAsia="Times New Roman" w:hAnsi="Times New Roman"/>
          <w:b/>
        </w:rPr>
        <w:tab/>
      </w:r>
    </w:p>
    <w:p w:rsidR="00E96123" w:rsidRDefault="00E96123" w:rsidP="00E96123">
      <w:pPr>
        <w:rPr>
          <w:rFonts w:ascii="Times New Roman" w:eastAsia="Times New Roman" w:hAnsi="Times New Roman"/>
          <w:color w:val="FF0000"/>
          <w:position w:val="-6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1095" w:dyaOrig="345">
          <v:shape id="_x0000_i1038" type="#_x0000_t75" style="width:54.75pt;height:17.25pt" o:ole="">
            <v:imagedata r:id="rId34" o:title=""/>
          </v:shape>
          <o:OLEObject Type="Embed" ProgID="FXEquation.Equation" ShapeID="_x0000_i1038" DrawAspect="Content" ObjectID="_1528110199" r:id="rId35"/>
        </w:objec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Trigonometric formulae for a triangle ABC.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325" w:dyaOrig="540">
          <v:shape id="_x0000_i1039" type="#_x0000_t75" style="width:116.25pt;height:27pt" o:ole="">
            <v:imagedata r:id="rId36" o:title=""/>
          </v:shape>
          <o:OLEObject Type="Embed" ProgID="FXEquation.Equation" ShapeID="_x0000_i1039" DrawAspect="Content" ObjectID="_1528110200" r:id="rId37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Cosine Rule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6"/>
        </w:rPr>
        <w:object w:dxaOrig="2745" w:dyaOrig="345">
          <v:shape id="_x0000_i1040" type="#_x0000_t75" style="width:137.25pt;height:17.25pt" o:ole="">
            <v:imagedata r:id="rId38" o:title=""/>
          </v:shape>
          <o:OLEObject Type="Embed" ProgID="FXEquation.Equation" ShapeID="_x0000_i1040" DrawAspect="Content" ObjectID="_1528110201" r:id="rId39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or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2205" w:dyaOrig="630">
          <v:shape id="_x0000_i1041" type="#_x0000_t75" style="width:110.25pt;height:31.5pt" o:ole="">
            <v:imagedata r:id="rId40" o:title=""/>
          </v:shape>
          <o:OLEObject Type="Embed" ProgID="FXEquation.Equation" ShapeID="_x0000_i1041" DrawAspect="Content" ObjectID="_1528110202" r:id="rId41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Area of a triangle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  <w:r>
        <w:rPr>
          <w:rFonts w:ascii="Times New Roman" w:eastAsia="Times New Roman" w:hAnsi="Times New Roman"/>
          <w:color w:val="FF0000"/>
          <w:position w:val="-22"/>
        </w:rPr>
        <w:object w:dxaOrig="1905" w:dyaOrig="540">
          <v:shape id="_x0000_i1042" type="#_x0000_t75" style="width:95.25pt;height:27pt" o:ole="">
            <v:imagedata r:id="rId42" o:title=""/>
          </v:shape>
          <o:OLEObject Type="Embed" ProgID="FXEquation.Equation" ShapeID="_x0000_i1042" DrawAspect="Content" ObjectID="_1528110203" r:id="rId43"/>
        </w:object>
      </w:r>
      <w:r>
        <w:rPr>
          <w:rFonts w:ascii="Times New Roman" w:eastAsia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 xml:space="preserve">Simple interest </w:t>
      </w:r>
    </w:p>
    <w:p w:rsidR="00E96123" w:rsidRDefault="00E96123" w:rsidP="00E96123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color w:val="FF0000"/>
          <w:position w:val="-6"/>
        </w:rPr>
        <w:object w:dxaOrig="840" w:dyaOrig="270">
          <v:shape id="_x0000_i1043" type="#_x0000_t75" style="width:42pt;height:13.5pt" o:ole="">
            <v:imagedata r:id="rId44" o:title=""/>
          </v:shape>
          <o:OLEObject Type="Embed" ProgID="FXEquation.Equation" ShapeID="_x0000_i1043" DrawAspect="Content" ObjectID="_1528110204" r:id="rId45"/>
        </w:object>
      </w:r>
      <w:r>
        <w:rPr>
          <w:rFonts w:ascii="Times New Roman" w:eastAsia="Times New Roman" w:hAnsi="Times New Roman"/>
          <w:position w:val="-10"/>
        </w:rPr>
        <w:t xml:space="preserve"> </w:t>
      </w:r>
      <w:r>
        <w:rPr>
          <w:rFonts w:ascii="Times New Roman" w:eastAsia="Times New Roman" w:hAnsi="Times New Roman"/>
        </w:rPr>
        <w:tab/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time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 xml:space="preserve"> = number of time periods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BF2032" w:rsidRDefault="00BF2032" w:rsidP="00E96123">
      <w:pPr>
        <w:rPr>
          <w:rFonts w:ascii="Times New Roman" w:hAnsi="Times New Roman"/>
          <w:b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Compound Interest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500" w:dyaOrig="360">
          <v:shape id="_x0000_i1044" type="#_x0000_t75" style="width:75pt;height:18pt" o:ole="">
            <v:imagedata r:id="rId46" o:title=""/>
          </v:shape>
          <o:OLEObject Type="Embed" ProgID="FXEquation.Equation" ShapeID="_x0000_i1044" DrawAspect="Content" ObjectID="_1528110205" r:id="rId47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A =</w:t>
      </w:r>
      <w:r>
        <w:rPr>
          <w:rFonts w:ascii="Times New Roman" w:hAnsi="Times New Roman"/>
        </w:rPr>
        <w:t xml:space="preserve"> Final amount to which the investment grows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= Principal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interest rate per compounding period as a decimal</w:t>
      </w:r>
    </w:p>
    <w:p w:rsidR="00E96123" w:rsidRDefault="00E96123" w:rsidP="00E96123">
      <w:pPr>
        <w:spacing w:after="120"/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Depreciation</w:t>
      </w:r>
    </w:p>
    <w:p w:rsidR="00E96123" w:rsidRDefault="00E96123" w:rsidP="00E96123">
      <w:pPr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color w:val="FF0000"/>
          <w:position w:val="-6"/>
        </w:rPr>
        <w:object w:dxaOrig="1665" w:dyaOrig="360">
          <v:shape id="_x0000_i1045" type="#_x0000_t75" style="width:82.5pt;height:18pt" o:ole="">
            <v:imagedata r:id="rId48" o:title=""/>
          </v:shape>
          <o:OLEObject Type="Embed" ProgID="FXEquation.Equation" ShapeID="_x0000_i1045" DrawAspect="Content" ObjectID="_1528110206" r:id="rId49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SV =</w:t>
      </w:r>
      <w:r w:rsidR="00591ABA">
        <w:rPr>
          <w:rFonts w:ascii="Times New Roman" w:hAnsi="Times New Roman"/>
        </w:rPr>
        <w:t xml:space="preserve"> Salvage Value to which </w:t>
      </w:r>
      <w:r>
        <w:rPr>
          <w:rFonts w:ascii="Times New Roman" w:hAnsi="Times New Roman"/>
        </w:rPr>
        <w:t>the initial value falls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IV</w:t>
      </w:r>
      <w:r>
        <w:rPr>
          <w:rFonts w:ascii="Times New Roman" w:hAnsi="Times New Roman"/>
        </w:rPr>
        <w:t xml:space="preserve"> = Initial Value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r</w:t>
      </w:r>
      <w:r>
        <w:rPr>
          <w:rFonts w:ascii="Times New Roman" w:hAnsi="Times New Roman"/>
        </w:rPr>
        <w:t xml:space="preserve"> = depreciation rate per compounding period as a decimal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</w:rPr>
        <w:t xml:space="preserve"> = number of compounding periods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Gradient of a line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1920" w:dyaOrig="1305">
          <v:shape id="_x0000_i1046" type="#_x0000_t75" style="width:96pt;height:64.5pt" o:ole="">
            <v:imagedata r:id="rId50" o:title=""/>
          </v:shape>
          <o:OLEObject Type="Embed" ProgID="FXEquation.Equation" ShapeID="_x0000_i1046" DrawAspect="Content" ObjectID="_1528110207" r:id="rId51"/>
        </w:objec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705" w:dyaOrig="270">
          <v:shape id="_x0000_i1047" type="#_x0000_t75" style="width:35.25pt;height:13.5pt" o:ole="">
            <v:imagedata r:id="rId52" o:title=""/>
          </v:shape>
          <o:OLEObject Type="Embed" ProgID="FXEquation.Equation" ShapeID="_x0000_i1047" DrawAspect="Content" ObjectID="_1528110208" r:id="rId53"/>
        </w:object>
      </w:r>
      <w:r>
        <w:rPr>
          <w:rFonts w:ascii="Times New Roman" w:hAnsi="Times New Roman"/>
        </w:rPr>
        <w:t xml:space="preserve"> and </w:t>
      </w:r>
      <w:r>
        <w:rPr>
          <w:rFonts w:ascii="Times New Roman" w:hAnsi="Times New Roman"/>
          <w:color w:val="FF0000"/>
          <w:position w:val="-6"/>
        </w:rPr>
        <w:object w:dxaOrig="705" w:dyaOrig="270">
          <v:shape id="_x0000_i1048" type="#_x0000_t75" style="width:35.25pt;height:13.5pt" o:ole="">
            <v:imagedata r:id="rId54" o:title=""/>
          </v:shape>
          <o:OLEObject Type="Embed" ProgID="FXEquation.Equation" ShapeID="_x0000_i1048" DrawAspect="Content" ObjectID="_1528110209" r:id="rId55"/>
        </w:object>
      </w:r>
      <w:r>
        <w:rPr>
          <w:rFonts w:ascii="Times New Roman" w:hAnsi="Times New Roman"/>
        </w:rPr>
        <w:t xml:space="preserve"> are points on the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 xml:space="preserve"> m</w:t>
      </w:r>
      <w:r>
        <w:rPr>
          <w:rFonts w:ascii="Times New Roman" w:hAnsi="Times New Roman"/>
        </w:rPr>
        <w:t xml:space="preserve"> = gradient 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 Midpoint of a line segment</w:t>
      </w: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object w:dxaOrig="2655" w:dyaOrig="570">
          <v:shape id="_x0000_i1049" type="#_x0000_t75" style="width:133.5pt;height:28.5pt" o:ole="">
            <v:imagedata r:id="rId56" o:title=""/>
          </v:shape>
          <o:OLEObject Type="Embed" ProgID="FXEquation.Equation" ShapeID="_x0000_i1049" DrawAspect="Content" ObjectID="_1528110210" r:id="rId57"/>
        </w:object>
      </w:r>
    </w:p>
    <w:p w:rsidR="00E96123" w:rsidRDefault="00E96123" w:rsidP="00E96123">
      <w:pPr>
        <w:rPr>
          <w:rFonts w:ascii="Times New Roman" w:hAnsi="Times New Roman"/>
          <w:color w:val="FF0000"/>
        </w:rPr>
      </w:pPr>
    </w:p>
    <w:p w:rsidR="00E96123" w:rsidRDefault="00E96123" w:rsidP="00E96123">
      <w:pPr>
        <w:rPr>
          <w:rFonts w:ascii="Times New Roman" w:hAnsi="Times New Roman"/>
          <w:color w:val="FF0000"/>
        </w:rPr>
      </w:pPr>
      <w:r>
        <w:rPr>
          <w:rFonts w:ascii="Times New Roman" w:hAnsi="Times New Roman"/>
          <w:b/>
        </w:rPr>
        <w:t>Length of a line segment</w: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color w:val="FF0000"/>
        </w:rPr>
        <w:object w:dxaOrig="3120" w:dyaOrig="450">
          <v:shape id="_x0000_i1050" type="#_x0000_t75" style="width:156pt;height:22.5pt" o:ole="">
            <v:imagedata r:id="rId58" o:title=""/>
          </v:shape>
          <o:OLEObject Type="Embed" ProgID="FXEquation.Equation" ShapeID="_x0000_i1050" DrawAspect="Content" ObjectID="_1528110211" r:id="rId59"/>
        </w:object>
      </w:r>
    </w:p>
    <w:p w:rsidR="00E96123" w:rsidRDefault="00E96123" w:rsidP="00E96123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Equation of a line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290" w:dyaOrig="270">
          <v:shape id="_x0000_i1051" type="#_x0000_t75" style="width:64.5pt;height:13.5pt" o:ole="">
            <v:imagedata r:id="rId60" o:title=""/>
          </v:shape>
          <o:OLEObject Type="Embed" ProgID="FXEquation.Equation" ShapeID="_x0000_i1051" DrawAspect="Content" ObjectID="_1528110212" r:id="rId61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  <w:color w:val="000000" w:themeColor="text1"/>
          <w:position w:val="-6"/>
        </w:rPr>
      </w:pPr>
      <w:r>
        <w:rPr>
          <w:rFonts w:ascii="Times New Roman" w:hAnsi="Times New Roman"/>
          <w:color w:val="000000" w:themeColor="text1"/>
          <w:position w:val="-6"/>
        </w:rPr>
        <w:t>or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color w:val="FF0000"/>
          <w:position w:val="-6"/>
        </w:rPr>
        <w:object w:dxaOrig="1905" w:dyaOrig="270">
          <v:shape id="_x0000_i1052" type="#_x0000_t75" style="width:95.25pt;height:13.5pt" o:ole="">
            <v:imagedata r:id="rId62" o:title=""/>
          </v:shape>
          <o:OLEObject Type="Embed" ProgID="FXEquation.Equation" ShapeID="_x0000_i1052" DrawAspect="Content" ObjectID="_1528110213" r:id="rId63"/>
        </w:object>
      </w:r>
      <w:r>
        <w:rPr>
          <w:rFonts w:ascii="Times New Roman" w:hAnsi="Times New Roman"/>
        </w:rPr>
        <w:t xml:space="preserve"> </w:t>
      </w:r>
    </w:p>
    <w:p w:rsidR="00E96123" w:rsidRDefault="00E96123" w:rsidP="00E96123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intercept</w:t>
      </w:r>
    </w:p>
    <w:p w:rsidR="00E96123" w:rsidRDefault="00E96123" w:rsidP="00E96123">
      <w:pPr>
        <w:rPr>
          <w:rFonts w:ascii="Times New Roman" w:hAnsi="Times New Roman"/>
        </w:rPr>
      </w:pPr>
    </w:p>
    <w:p w:rsidR="00E96123" w:rsidRDefault="00E96123" w:rsidP="00E96123">
      <w:pPr>
        <w:rPr>
          <w:rFonts w:ascii="Times New Roman" w:hAnsi="Times New Roman"/>
        </w:rPr>
        <w:sectPr w:rsidR="00E96123" w:rsidSect="00E96123">
          <w:headerReference w:type="default" r:id="rId64"/>
          <w:footerReference w:type="default" r:id="rId65"/>
          <w:headerReference w:type="first" r:id="rId66"/>
          <w:pgSz w:w="11906" w:h="16838"/>
          <w:pgMar w:top="720" w:right="720" w:bottom="720" w:left="720" w:header="708" w:footer="708" w:gutter="0"/>
          <w:cols w:num="3" w:space="709"/>
          <w:titlePg/>
          <w:docGrid w:linePitch="360"/>
        </w:sectPr>
      </w:pPr>
    </w:p>
    <w:p w:rsidR="00E96123" w:rsidRDefault="00E96123" w:rsidP="00E96123">
      <w:pPr>
        <w:rPr>
          <w:rFonts w:ascii="Times New Roman" w:hAnsi="Times New Roman"/>
        </w:rPr>
      </w:pPr>
    </w:p>
    <w:p w:rsidR="00551063" w:rsidRDefault="00E96123" w:rsidP="004E1F9D">
      <w:pPr>
        <w:rPr>
          <w:rFonts w:ascii="Arial" w:eastAsia="Times New Roman" w:hAnsi="Arial" w:cs="Arial"/>
          <w:sz w:val="32"/>
          <w:szCs w:val="32"/>
        </w:rPr>
        <w:sectPr w:rsidR="00551063" w:rsidSect="00E96123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Arial" w:eastAsia="Times New Roman" w:hAnsi="Arial" w:cs="Arial"/>
          <w:sz w:val="32"/>
          <w:szCs w:val="32"/>
        </w:rPr>
        <w:br w:type="page"/>
      </w: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-1151671520"/>
        <w:placeholder>
          <w:docPart w:val="B9D493BCD4264513B39ACB15F32E7A3C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p w:rsidR="003C35F2" w:rsidRDefault="003C35F2" w:rsidP="004E1F9D">
          <w:pPr>
            <w:rPr>
              <w:rFonts w:ascii="Times New Roman" w:eastAsia="Times New Roman" w:hAnsi="Times New Roman"/>
              <w:sz w:val="32"/>
              <w:szCs w:val="32"/>
            </w:rPr>
          </w:pPr>
          <w:r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4E1F9D" w:rsidRPr="00EB3A74" w:rsidRDefault="00C06F5F" w:rsidP="004E1F9D">
      <w:pPr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-1423335490"/>
          <w:placeholder>
            <w:docPart w:val="A9D36DD52C154B92AB45A95D919BA180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DA6DEA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4E1F9D" w:rsidRPr="00EB3A74">
        <w:rPr>
          <w:rFonts w:ascii="Times New Roman" w:eastAsia="Times New Roman" w:hAnsi="Times New Roman"/>
          <w:sz w:val="32"/>
          <w:szCs w:val="32"/>
        </w:rPr>
        <w:t xml:space="preserve"> Examination             </w:t>
      </w:r>
    </w:p>
    <w:p w:rsidR="00551063" w:rsidRDefault="00C06F5F" w:rsidP="004E1F9D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510111403"/>
          <w:placeholder>
            <w:docPart w:val="EC9D5B7E29EA4460A954EC057086413A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001103">
            <w:rPr>
              <w:rFonts w:ascii="Times New Roman" w:eastAsia="Times New Roman" w:hAnsi="Times New Roman"/>
              <w:b/>
              <w:sz w:val="32"/>
              <w:szCs w:val="32"/>
            </w:rPr>
            <w:t>Advanced Mathematics</w:t>
          </w:r>
        </w:sdtContent>
      </w:sdt>
      <w:r w:rsidR="00EB3A74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4E1F9D"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sdt>
      <w:sdtPr>
        <w:rPr>
          <w:rFonts w:ascii="Times New Roman" w:eastAsia="Times New Roman" w:hAnsi="Times New Roman"/>
          <w:b/>
          <w:sz w:val="32"/>
          <w:szCs w:val="32"/>
        </w:rPr>
        <w:alias w:val="Status"/>
        <w:tag w:val=""/>
        <w:id w:val="-893739881"/>
        <w:placeholder>
          <w:docPart w:val="18A05AB1B1954031BBF8DF278305A2FB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p w:rsidR="004E1F9D" w:rsidRPr="00C25037" w:rsidRDefault="007953E2" w:rsidP="004E1F9D">
          <w:pPr>
            <w:rPr>
              <w:rFonts w:ascii="Times New Roman" w:eastAsia="Times New Roman" w:hAnsi="Times New Roman"/>
              <w:b/>
              <w:sz w:val="32"/>
              <w:szCs w:val="32"/>
            </w:rPr>
          </w:pPr>
          <w:r>
            <w:rPr>
              <w:rFonts w:ascii="Times New Roman" w:eastAsia="Times New Roman" w:hAnsi="Times New Roman"/>
              <w:b/>
              <w:sz w:val="32"/>
              <w:szCs w:val="32"/>
            </w:rPr>
            <w:t>2016</w:t>
          </w:r>
        </w:p>
      </w:sdtContent>
    </w:sdt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</w:rPr>
      </w:pPr>
      <w:r w:rsidRPr="00C25037">
        <w:rPr>
          <w:rFonts w:ascii="Times New Roman" w:eastAsia="Times New Roman" w:hAnsi="Times New Roman"/>
          <w:sz w:val="32"/>
          <w:szCs w:val="32"/>
        </w:rPr>
        <w:t xml:space="preserve">Class/Teacher ______________________           </w:t>
      </w: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jc w:val="right"/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eastAsia="Times New Roman" w:hAnsi="Times New Roman"/>
          <w:sz w:val="32"/>
          <w:szCs w:val="32"/>
        </w:rPr>
        <w:t>Name______________________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  <w:b/>
          <w:sz w:val="44"/>
          <w:szCs w:val="44"/>
        </w:rPr>
      </w:pPr>
      <w:r w:rsidRPr="00C25037">
        <w:rPr>
          <w:rFonts w:ascii="Times New Roman" w:eastAsia="Times New Roman" w:hAnsi="Times New Roman"/>
          <w:b/>
          <w:sz w:val="44"/>
          <w:szCs w:val="44"/>
        </w:rPr>
        <w:t xml:space="preserve">Section 1 </w: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422F83AB" wp14:editId="33DB147C">
                <wp:simplePos x="0" y="0"/>
                <wp:positionH relativeFrom="column">
                  <wp:posOffset>2880995</wp:posOffset>
                </wp:positionH>
                <wp:positionV relativeFrom="paragraph">
                  <wp:posOffset>162560</wp:posOffset>
                </wp:positionV>
                <wp:extent cx="3263900" cy="4981575"/>
                <wp:effectExtent l="0" t="0" r="0" b="9525"/>
                <wp:wrapTight wrapText="bothSides">
                  <wp:wrapPolygon edited="0">
                    <wp:start x="0" y="0"/>
                    <wp:lineTo x="0" y="21559"/>
                    <wp:lineTo x="21432" y="21559"/>
                    <wp:lineTo x="21432" y="0"/>
                    <wp:lineTo x="0" y="0"/>
                  </wp:wrapPolygon>
                </wp:wrapTight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498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06F5F" w:rsidRPr="00C25037" w:rsidRDefault="00C06F5F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C06F5F" w:rsidRPr="00C25037" w:rsidRDefault="00C06F5F" w:rsidP="004E1F9D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25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 xml:space="preserve"> marks</w:t>
                            </w:r>
                          </w:p>
                          <w:p w:rsidR="00C06F5F" w:rsidRPr="00C25037" w:rsidRDefault="00C06F5F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Time allowed for this section is 30 minutes</w:t>
                            </w:r>
                          </w:p>
                          <w:p w:rsidR="00C06F5F" w:rsidRPr="00C25037" w:rsidRDefault="00C06F5F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C06F5F" w:rsidRPr="00C25037" w:rsidRDefault="00C06F5F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Answer Questions 1–25</w:t>
                            </w: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in the spaces provided.</w:t>
                            </w:r>
                          </w:p>
                          <w:p w:rsidR="00C06F5F" w:rsidRPr="00C25037" w:rsidRDefault="00C06F5F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C06F5F" w:rsidRPr="00C25037" w:rsidRDefault="00C06F5F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Calculators are </w:t>
                            </w:r>
                            <w:r w:rsidRPr="00C25037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NOT</w:t>
                            </w: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to be used in this section.</w:t>
                            </w:r>
                          </w:p>
                          <w:p w:rsidR="00C06F5F" w:rsidRPr="00C25037" w:rsidRDefault="00C06F5F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C06F5F" w:rsidRPr="00C25037" w:rsidRDefault="00C06F5F" w:rsidP="004E1F9D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C2503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There will be a short break between Section 1 and Section 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22F83AB" id="_x0000_t202" coordsize="21600,21600" o:spt="202" path="m,l,21600r21600,l21600,xe">
                <v:stroke joinstyle="miter"/>
                <v:path gradientshapeok="t" o:connecttype="rect"/>
              </v:shapetype>
              <v:shape id="Text Box 211" o:spid="_x0000_s1026" type="#_x0000_t202" style="position:absolute;margin-left:226.85pt;margin-top:12.8pt;width:257pt;height:392.25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" stroked="f">
                <v:textbox>
                  <w:txbxContent>
                    <w:p w:rsidR="00C06F5F" w:rsidRPr="00C25037" w:rsidRDefault="00C06F5F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C06F5F" w:rsidRPr="00C25037" w:rsidRDefault="00C06F5F" w:rsidP="004E1F9D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25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 xml:space="preserve"> marks</w:t>
                      </w:r>
                    </w:p>
                    <w:p w:rsidR="00C06F5F" w:rsidRPr="00C25037" w:rsidRDefault="00C06F5F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Time allowed for this section is 30 minutes</w:t>
                      </w:r>
                    </w:p>
                    <w:p w:rsidR="00C06F5F" w:rsidRPr="00C25037" w:rsidRDefault="00C06F5F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C06F5F" w:rsidRPr="00C25037" w:rsidRDefault="00C06F5F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Answer Questions 1–25</w:t>
                      </w: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in the spaces provided.</w:t>
                      </w:r>
                    </w:p>
                    <w:p w:rsidR="00C06F5F" w:rsidRPr="00C25037" w:rsidRDefault="00C06F5F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C06F5F" w:rsidRPr="00C25037" w:rsidRDefault="00C06F5F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Calculators are </w:t>
                      </w:r>
                      <w:r w:rsidRPr="00C25037"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NOT</w:t>
                      </w: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to be used in this section.</w:t>
                      </w:r>
                    </w:p>
                    <w:p w:rsidR="00C06F5F" w:rsidRPr="00C25037" w:rsidRDefault="00C06F5F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 w:rsidR="00C06F5F" w:rsidRPr="00C25037" w:rsidRDefault="00C06F5F" w:rsidP="004E1F9D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C2503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There will be a short break between Section 1 and Section 2.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4E1F9D" w:rsidRPr="00C25037" w:rsidRDefault="004E1F9D" w:rsidP="004E1F9D">
      <w:pPr>
        <w:rPr>
          <w:rFonts w:ascii="Times New Roman" w:eastAsia="Times New Roman" w:hAnsi="Times New Roman"/>
          <w:sz w:val="32"/>
          <w:szCs w:val="32"/>
        </w:rPr>
      </w:pPr>
    </w:p>
    <w:p w:rsidR="004E1F9D" w:rsidRPr="00C25037" w:rsidRDefault="004E1F9D" w:rsidP="004E1F9D">
      <w:pPr>
        <w:rPr>
          <w:rFonts w:ascii="Times New Roman" w:eastAsia="Times New Roman" w:hAnsi="Times New Roman"/>
        </w:rPr>
      </w:pPr>
      <w:r w:rsidRPr="00C2503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76AD98F5" wp14:editId="7CD1ECE1">
                <wp:simplePos x="0" y="0"/>
                <wp:positionH relativeFrom="column">
                  <wp:posOffset>2757170</wp:posOffset>
                </wp:positionH>
                <wp:positionV relativeFrom="paragraph">
                  <wp:posOffset>9525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7912B7" id="Straight Connector 110" o:spid="_x0000_s1026" style="position:absolute;flip:y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1pt,.75pt" to="217.1pt,3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/0Iw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" strokeweight="1.25pt">
                <w10:wrap type="tight"/>
              </v:line>
            </w:pict>
          </mc:Fallback>
        </mc:AlternateContent>
      </w: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ind w:left="2160" w:firstLine="720"/>
        <w:rPr>
          <w:rFonts w:ascii="Times New Roman" w:eastAsia="Times New Roman" w:hAnsi="Times New Roman"/>
        </w:rPr>
      </w:pPr>
    </w:p>
    <w:p w:rsidR="004E1F9D" w:rsidRPr="00C25037" w:rsidRDefault="004E1F9D" w:rsidP="004E1F9D">
      <w:pPr>
        <w:rPr>
          <w:rFonts w:ascii="Times New Roman" w:hAnsi="Times New Roman"/>
        </w:rPr>
      </w:pPr>
      <w:r w:rsidRPr="00C25037">
        <w:rPr>
          <w:rFonts w:ascii="Times New Roman" w:eastAsia="Times New Roman" w:hAnsi="Times New Roman"/>
        </w:rPr>
        <w:br w:type="page"/>
      </w:r>
    </w:p>
    <w:tbl>
      <w:tblPr>
        <w:tblW w:w="10740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534"/>
        <w:gridCol w:w="10206"/>
      </w:tblGrid>
      <w:tr w:rsidR="004E1F9D" w:rsidTr="00343768">
        <w:trPr>
          <w:cantSplit/>
        </w:trPr>
        <w:tc>
          <w:tcPr>
            <w:tcW w:w="10740" w:type="dxa"/>
            <w:gridSpan w:val="2"/>
            <w:hideMark/>
          </w:tcPr>
          <w:p w:rsidR="004E1F9D" w:rsidRDefault="003070C8" w:rsidP="001617F0">
            <w:pPr>
              <w:pStyle w:val="NoSpacing"/>
              <w:rPr>
                <w:b/>
                <w:sz w:val="32"/>
              </w:rPr>
            </w:pPr>
            <w:r>
              <w:br w:type="page"/>
            </w:r>
            <w:r w:rsidR="004E1F9D">
              <w:rPr>
                <w:b/>
                <w:sz w:val="32"/>
              </w:rPr>
              <w:t xml:space="preserve">Section 1         </w:t>
            </w:r>
            <w:r w:rsidR="004E1F9D">
              <w:t>Non Calculator Section</w:t>
            </w:r>
          </w:p>
        </w:tc>
      </w:tr>
      <w:tr w:rsidR="004E1F9D" w:rsidTr="00343768">
        <w:trPr>
          <w:cantSplit/>
        </w:trPr>
        <w:tc>
          <w:tcPr>
            <w:tcW w:w="534" w:type="dxa"/>
          </w:tcPr>
          <w:p w:rsidR="004E1F9D" w:rsidRPr="00B15693" w:rsidRDefault="004E1F9D" w:rsidP="001617F0">
            <w:pPr>
              <w:pStyle w:val="NoSpacing"/>
              <w:rPr>
                <w:rFonts w:ascii="Times New Roman" w:hAnsi="Times New Roman"/>
                <w:szCs w:val="24"/>
              </w:rPr>
            </w:pPr>
          </w:p>
        </w:tc>
        <w:tc>
          <w:tcPr>
            <w:tcW w:w="10206" w:type="dxa"/>
          </w:tcPr>
          <w:p w:rsidR="004E1F9D" w:rsidRDefault="004E1F9D" w:rsidP="001617F0">
            <w:pPr>
              <w:pStyle w:val="NoSpacing"/>
              <w:rPr>
                <w:szCs w:val="24"/>
              </w:rPr>
            </w:pPr>
            <w:r>
              <w:rPr>
                <w:szCs w:val="24"/>
              </w:rPr>
              <w:t>Write all working and answers in the spaces provided on this test paper.</w:t>
            </w:r>
          </w:p>
          <w:p w:rsidR="004E1F9D" w:rsidRDefault="004E1F9D" w:rsidP="001617F0">
            <w:pPr>
              <w:pStyle w:val="NoSpacing"/>
              <w:rPr>
                <w:szCs w:val="24"/>
              </w:rPr>
            </w:pP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>A bus has 35 passengers of whom 28 are children and the rest are adults.</w:t>
            </w:r>
          </w:p>
          <w:p w:rsidR="00B20D7B" w:rsidRDefault="00B20D7B" w:rsidP="00B20D7B">
            <w:pPr>
              <w:pStyle w:val="LongerQuestions"/>
            </w:pPr>
            <w:r>
              <w:t xml:space="preserve">What percentage of the passengers are children? 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spacing w:before="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</w:t>
            </w:r>
          </w:p>
        </w:tc>
        <w:tc>
          <w:tcPr>
            <w:tcW w:w="10206" w:type="dxa"/>
          </w:tcPr>
          <w:p w:rsidR="00B20D7B" w:rsidRPr="00D04FC9" w:rsidRDefault="00B20D7B" w:rsidP="00B20D7B">
            <w:pPr>
              <w:pStyle w:val="LongerQuestions"/>
            </w:pPr>
            <w:r>
              <w:t xml:space="preserve"> </w:t>
            </w:r>
            <w:r w:rsidRPr="00D04FC9">
              <w:object w:dxaOrig="1654" w:dyaOrig="528" w14:anchorId="2FAE2853">
                <v:shape id="_x0000_i1053" type="#_x0000_t75" style="width:82.5pt;height:26.25pt" o:ole="">
                  <v:imagedata r:id="rId67" o:title=""/>
                </v:shape>
                <o:OLEObject Type="Embed" ProgID="FXEquation.Equation" ShapeID="_x0000_i1053" DrawAspect="Content" ObjectID="_1528110214" r:id="rId68"/>
              </w:object>
            </w:r>
            <w:r w:rsidRPr="00D04FC9">
              <w:t xml:space="preserve"> </w:t>
            </w: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</w:t>
            </w:r>
          </w:p>
        </w:tc>
        <w:tc>
          <w:tcPr>
            <w:tcW w:w="10206" w:type="dxa"/>
          </w:tcPr>
          <w:p w:rsidR="00B20D7B" w:rsidRPr="00DE54AE" w:rsidRDefault="00B20D7B" w:rsidP="00B20D7B">
            <w:pPr>
              <w:pStyle w:val="LongerQuestions"/>
            </w:pPr>
            <w:r>
              <w:t xml:space="preserve"> </w:t>
            </w:r>
            <w:r w:rsidRPr="00DE54AE">
              <w:object w:dxaOrig="1392" w:dyaOrig="532" w14:anchorId="2BD45549">
                <v:shape id="_x0000_i1054" type="#_x0000_t75" style="width:69.75pt;height:27pt" o:ole="">
                  <v:imagedata r:id="rId69" o:title=""/>
                </v:shape>
                <o:OLEObject Type="Embed" ProgID="FXEquation.Equation" ShapeID="_x0000_i1054" DrawAspect="Content" ObjectID="_1528110215" r:id="rId70"/>
              </w:object>
            </w:r>
            <w:r w:rsidRPr="00DE54AE">
              <w:t xml:space="preserve"> </w:t>
            </w: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</w:t>
            </w:r>
          </w:p>
        </w:tc>
        <w:tc>
          <w:tcPr>
            <w:tcW w:w="10206" w:type="dxa"/>
          </w:tcPr>
          <w:p w:rsidR="00B20D7B" w:rsidRDefault="00C06F5F" w:rsidP="00B20D7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6390EBC7">
                <v:shape id="_x0000_s1819" type="#_x0000_t75" style="position:absolute;margin-left:274.45pt;margin-top:10.6pt;width:224.9pt;height:131.95pt;z-index:251789312;mso-position-horizontal-relative:text;mso-position-vertical-relative:text">
                  <v:imagedata r:id="rId71" o:title=""/>
                </v:shape>
                <o:OLEObject Type="Embed" ProgID="FXDraw.Graphic" ShapeID="_x0000_s1819" DrawAspect="Content" ObjectID="_1528110383" r:id="rId72"/>
              </w:object>
            </w:r>
            <w:r w:rsidR="00B20D7B">
              <w:t>Find the value of</w:t>
            </w:r>
            <w:r w:rsidR="00B20D7B">
              <w:rPr>
                <w:i/>
              </w:rPr>
              <w:t xml:space="preserve"> m </w:t>
            </w:r>
            <w:r w:rsidR="00B20D7B">
              <w:t>in this diagram.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……..…………………………………………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 ………………………………………………</w:t>
            </w: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 ………………………………………….……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>What is the value of</w:t>
            </w:r>
            <w:r w:rsidRPr="000D4E01">
              <w:rPr>
                <w:i/>
              </w:rPr>
              <w:t xml:space="preserve"> x </w:t>
            </w:r>
            <w:r>
              <w:t>in the quadrilateral below?</w:t>
            </w:r>
          </w:p>
          <w:p w:rsidR="00B20D7B" w:rsidRDefault="00C06F5F" w:rsidP="00B20D7B">
            <w:pPr>
              <w:pStyle w:val="LongerQuestions"/>
            </w:pPr>
            <w:r>
              <w:rPr>
                <w:noProof/>
              </w:rPr>
              <w:object w:dxaOrig="1440" w:dyaOrig="1440" w14:anchorId="4BA1FDBE">
                <v:shape id="_x0000_s1820" type="#_x0000_t75" style="position:absolute;margin-left:226.05pt;margin-top:1.45pt;width:273.3pt;height:147.2pt;z-index:251790336;mso-position-horizontal-relative:text;mso-position-vertical-relative:text">
                  <v:imagedata r:id="rId73" o:title=""/>
                </v:shape>
                <o:OLEObject Type="Embed" ProgID="FXDraw.Graphic" ShapeID="_x0000_s1820" DrawAspect="Content" ObjectID="_1528110384" r:id="rId74"/>
              </w:objec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>……..…………………………………………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>……………………………………………….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>………………………………………………</w:t>
            </w: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</w:pPr>
            <w:r>
              <w:t>………………………………………….……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  <w:ind w:right="3584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792384" behindDoc="0" locked="0" layoutInCell="1" allowOverlap="1" wp14:anchorId="2F31B3A1" wp14:editId="20C4EF6C">
                  <wp:simplePos x="0" y="0"/>
                  <wp:positionH relativeFrom="column">
                    <wp:posOffset>5013960</wp:posOffset>
                  </wp:positionH>
                  <wp:positionV relativeFrom="paragraph">
                    <wp:posOffset>7592</wp:posOffset>
                  </wp:positionV>
                  <wp:extent cx="1295805" cy="1943100"/>
                  <wp:effectExtent l="0" t="0" r="0" b="0"/>
                  <wp:wrapNone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utterstock_103127519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80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In November, Glasgow time is 9 hours behind Sydney time.</w:t>
            </w:r>
          </w:p>
          <w:p w:rsidR="00B20D7B" w:rsidRDefault="00B20D7B" w:rsidP="00B20D7B">
            <w:pPr>
              <w:pStyle w:val="LongerQuestions"/>
              <w:ind w:right="3584"/>
            </w:pPr>
            <w:r>
              <w:t>A soccer match is to be played in Glasgow, starting at 1:45 pm on Saturday 12</w:t>
            </w:r>
            <w:r w:rsidRPr="00DA2C54">
              <w:rPr>
                <w:vertAlign w:val="superscript"/>
              </w:rPr>
              <w:t>th</w:t>
            </w:r>
            <w:r>
              <w:t xml:space="preserve"> November.</w:t>
            </w:r>
          </w:p>
          <w:p w:rsidR="00B20D7B" w:rsidRDefault="00B20D7B" w:rsidP="00B20D7B">
            <w:pPr>
              <w:pStyle w:val="LongerQuestions"/>
              <w:ind w:right="3584"/>
            </w:pPr>
          </w:p>
          <w:p w:rsidR="00B20D7B" w:rsidRDefault="00B20D7B" w:rsidP="00B20D7B">
            <w:pPr>
              <w:pStyle w:val="LongerQuestions"/>
              <w:ind w:right="3584"/>
            </w:pPr>
            <w:r>
              <w:t>At what local time in Sydney would the game begin?</w:t>
            </w:r>
          </w:p>
          <w:p w:rsidR="00B20D7B" w:rsidRDefault="00B20D7B" w:rsidP="00B20D7B">
            <w:pPr>
              <w:pStyle w:val="LongerQuestions"/>
            </w:pPr>
            <w:r>
              <w:t xml:space="preserve">  </w:t>
            </w:r>
          </w:p>
          <w:p w:rsidR="00B20D7B" w:rsidRDefault="00B20D7B" w:rsidP="00B20D7B">
            <w:pPr>
              <w:pStyle w:val="LongerQuestions"/>
            </w:pPr>
            <w:r>
              <w:t xml:space="preserve">         ………………………………………………………………………….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7.</w:t>
            </w:r>
          </w:p>
        </w:tc>
        <w:tc>
          <w:tcPr>
            <w:tcW w:w="10206" w:type="dxa"/>
          </w:tcPr>
          <w:p w:rsidR="00B20D7B" w:rsidRDefault="00C06F5F" w:rsidP="00B20D7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3E21C419">
                <v:shape id="_x0000_s1821" type="#_x0000_t75" style="position:absolute;margin-left:322.8pt;margin-top:17.4pt;width:158.2pt;height:110.7pt;z-index:251793408;mso-position-horizontal-relative:text;mso-position-vertical-relative:text">
                  <v:imagedata r:id="rId76" o:title=""/>
                </v:shape>
                <o:OLEObject Type="Embed" ProgID="FXDraw.Graphic" ShapeID="_x0000_s1821" DrawAspect="Content" ObjectID="_1528110385" r:id="rId77"/>
              </w:object>
            </w:r>
            <w:r w:rsidR="00B20D7B">
              <w:t>The trapezium shown has an area of 540 cm</w:t>
            </w:r>
            <w:r w:rsidR="00B20D7B" w:rsidRPr="00DD68BF">
              <w:rPr>
                <w:vertAlign w:val="superscript"/>
              </w:rPr>
              <w:t>2</w:t>
            </w:r>
            <w:r w:rsidR="00B20D7B">
              <w:t>.</w:t>
            </w:r>
          </w:p>
          <w:p w:rsidR="00B20D7B" w:rsidRDefault="00B20D7B" w:rsidP="00B20D7B">
            <w:pPr>
              <w:pStyle w:val="LongerQuestions"/>
            </w:pPr>
            <w:r>
              <w:br/>
              <w:t xml:space="preserve">What is the value of </w:t>
            </w:r>
            <w:r w:rsidRPr="00D878E0">
              <w:rPr>
                <w:i/>
              </w:rPr>
              <w:t>h</w:t>
            </w:r>
            <w:r>
              <w:t>?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.……………………………………………………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……………………………………………………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>Blake plans to lay a slab of concrete in the shape shown.</w:t>
            </w:r>
          </w:p>
          <w:p w:rsidR="00B20D7B" w:rsidRDefault="00C06F5F" w:rsidP="00B20D7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56F9CEFC">
                <v:shape id="_x0000_s1822" type="#_x0000_t75" style="position:absolute;margin-left:305.25pt;margin-top:1.25pt;width:196.05pt;height:168.3pt;z-index:251794432;mso-position-horizontal-relative:text;mso-position-vertical-relative:text">
                  <v:imagedata r:id="rId78" o:title=""/>
                </v:shape>
                <o:OLEObject Type="Embed" ProgID="FXDraw.Graphic" ShapeID="_x0000_s1822" DrawAspect="Content" ObjectID="_1528110386" r:id="rId79"/>
              </w:object>
            </w:r>
            <w:r w:rsidR="00B20D7B">
              <w:t>All angles are right angles and each side measures 3 metres.</w:t>
            </w:r>
          </w:p>
          <w:p w:rsidR="00B20D7B" w:rsidRDefault="00B20D7B" w:rsidP="00B20D7B">
            <w:pPr>
              <w:pStyle w:val="LongerQuestions"/>
            </w:pPr>
            <w:r>
              <w:t>The slab is to have a uniform thickness of 20 cm.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>How many cubic metres of concrete is needed for the slab?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spacing w:before="20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9.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 xml:space="preserve">Use the formula  </w:t>
            </w:r>
            <w:r w:rsidRPr="003750CE">
              <w:rPr>
                <w:position w:val="-18"/>
              </w:rPr>
              <w:object w:dxaOrig="852" w:dyaOrig="616" w14:anchorId="21AC1B28">
                <v:shape id="_x0000_i1059" type="#_x0000_t75" style="width:42.75pt;height:30.75pt" o:ole="">
                  <v:imagedata r:id="rId80" o:title=""/>
                </v:shape>
                <o:OLEObject Type="Embed" ProgID="FXEquation.Equation" ShapeID="_x0000_i1059" DrawAspect="Content" ObjectID="_1528110216" r:id="rId81"/>
              </w:object>
            </w:r>
            <w:r>
              <w:t xml:space="preserve"> to find the value of </w:t>
            </w:r>
            <w:r w:rsidRPr="003750CE">
              <w:rPr>
                <w:i/>
              </w:rPr>
              <w:t>T</w:t>
            </w:r>
            <w:r>
              <w:t xml:space="preserve"> when  </w:t>
            </w:r>
            <w:r w:rsidRPr="003750CE">
              <w:rPr>
                <w:position w:val="-6"/>
              </w:rPr>
              <w:object w:dxaOrig="2734" w:dyaOrig="236" w14:anchorId="629A972F">
                <v:shape id="_x0000_i1060" type="#_x0000_t75" style="width:136.5pt;height:12pt" o:ole="">
                  <v:imagedata r:id="rId82" o:title=""/>
                </v:shape>
                <o:OLEObject Type="Embed" ProgID="FXEquation.Equation" ShapeID="_x0000_i1060" DrawAspect="Content" ObjectID="_1528110217" r:id="rId83"/>
              </w:object>
            </w:r>
            <w:r>
              <w:t xml:space="preserve"> 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 xml:space="preserve">Expand and simplify  </w:t>
            </w:r>
            <w:r w:rsidRPr="00B25BAB">
              <w:rPr>
                <w:position w:val="-6"/>
              </w:rPr>
              <w:object w:dxaOrig="1788" w:dyaOrig="238" w14:anchorId="43C36F29">
                <v:shape id="_x0000_i1061" type="#_x0000_t75" style="width:89.25pt;height:12pt" o:ole="">
                  <v:imagedata r:id="rId84" o:title=""/>
                </v:shape>
                <o:OLEObject Type="Embed" ProgID="FXEquation.Equation" ShapeID="_x0000_i1061" DrawAspect="Content" ObjectID="_1528110218" r:id="rId85"/>
              </w:object>
            </w:r>
            <w:r>
              <w:t xml:space="preserve"> 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11.</w:t>
            </w:r>
          </w:p>
        </w:tc>
        <w:tc>
          <w:tcPr>
            <w:tcW w:w="10206" w:type="dxa"/>
          </w:tcPr>
          <w:p w:rsidR="00B20D7B" w:rsidRDefault="00C06F5F" w:rsidP="00B20D7B">
            <w:pPr>
              <w:pStyle w:val="LongerQuestions"/>
              <w:ind w:right="5427"/>
            </w:pPr>
            <w:r>
              <w:rPr>
                <w:noProof/>
                <w:lang w:eastAsia="en-AU"/>
              </w:rPr>
              <w:object w:dxaOrig="1440" w:dyaOrig="1440" w14:anchorId="1B3CE29D">
                <v:shape id="_x0000_s1823" type="#_x0000_t75" style="position:absolute;margin-left:280.5pt;margin-top:5.85pt;width:199.8pt;height:193.15pt;z-index:251796480;mso-position-horizontal-relative:text;mso-position-vertical-relative:text">
                  <v:imagedata r:id="rId86" o:title=""/>
                </v:shape>
                <o:OLEObject Type="Embed" ProgID="FXDraw.Graphic" ShapeID="_x0000_s1823" DrawAspect="Content" ObjectID="_1528110387" r:id="rId87"/>
              </w:object>
            </w:r>
            <w:r w:rsidR="00B20D7B">
              <w:t>What is the gradient of the interval AB on the number plane shown?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 ……………………………………………</w:t>
            </w: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 …………………………………………….</w:t>
            </w: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  <w:spacing w:after="0"/>
            </w:pPr>
          </w:p>
        </w:tc>
      </w:tr>
      <w:tr w:rsidR="00B20D7B" w:rsidTr="00343768">
        <w:trPr>
          <w:cantSplit/>
        </w:trPr>
        <w:tc>
          <w:tcPr>
            <w:tcW w:w="534" w:type="dxa"/>
            <w:hideMark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</w:p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 xml:space="preserve">Simplify  </w:t>
            </w:r>
            <w:r w:rsidRPr="00E7509B">
              <w:object w:dxaOrig="708" w:dyaOrig="546" w14:anchorId="24210748">
                <v:shape id="_x0000_i1063" type="#_x0000_t75" style="width:35.25pt;height:27pt" o:ole="">
                  <v:imagedata r:id="rId88" o:title=""/>
                </v:shape>
                <o:OLEObject Type="Embed" ProgID="FXEquation.Equation" ShapeID="_x0000_i1063" DrawAspect="Content" ObjectID="_1528110219" r:id="rId89"/>
              </w:object>
            </w:r>
            <w:r>
              <w:t xml:space="preserve"> 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 xml:space="preserve">Find the value of </w:t>
            </w:r>
            <w:r w:rsidRPr="003B5200">
              <w:rPr>
                <w:i/>
              </w:rPr>
              <w:t>d</w:t>
            </w:r>
            <w:r>
              <w:t xml:space="preserve"> for which  </w:t>
            </w:r>
            <w:r w:rsidRPr="003B5200">
              <w:rPr>
                <w:color w:val="FF0000"/>
                <w:position w:val="-2"/>
              </w:rPr>
              <w:object w:dxaOrig="1858" w:dyaOrig="196" w14:anchorId="505081E2">
                <v:shape id="_x0000_i1064" type="#_x0000_t75" style="width:92.25pt;height:9.75pt" o:ole="">
                  <v:imagedata r:id="rId90" o:title=""/>
                </v:shape>
                <o:OLEObject Type="Embed" ProgID="FXEquation.Equation" ShapeID="_x0000_i1064" DrawAspect="Content" ObjectID="_1528110220" r:id="rId91"/>
              </w:object>
            </w:r>
            <w:r>
              <w:rPr>
                <w:color w:val="FF0000"/>
                <w:position w:val="-2"/>
              </w:rPr>
              <w:t>.</w:t>
            </w:r>
            <w:r>
              <w:t xml:space="preserve"> 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</w:p>
        </w:tc>
        <w:tc>
          <w:tcPr>
            <w:tcW w:w="10206" w:type="dxa"/>
          </w:tcPr>
          <w:p w:rsidR="00B20D7B" w:rsidRPr="00953CC3" w:rsidRDefault="00B20D7B" w:rsidP="00B20D7B">
            <w:pPr>
              <w:pStyle w:val="LongerQuestions"/>
              <w:rPr>
                <w:b/>
              </w:rPr>
            </w:pPr>
            <w:r w:rsidRPr="00953CC3">
              <w:rPr>
                <w:b/>
              </w:rPr>
              <w:t>Questions 14 and 15 refer to the following:</w:t>
            </w:r>
          </w:p>
          <w:p w:rsidR="00B20D7B" w:rsidRDefault="00B20D7B" w:rsidP="00B20D7B">
            <w:pPr>
              <w:pStyle w:val="LongerQuestions"/>
              <w:tabs>
                <w:tab w:val="left" w:pos="6225"/>
              </w:tabs>
            </w:pPr>
            <w:r>
              <w:t xml:space="preserve">Six girls contributed photographs for a school magazine. </w:t>
            </w:r>
            <w:r>
              <w:tab/>
            </w:r>
          </w:p>
          <w:p w:rsidR="00B20D7B" w:rsidRDefault="00B20D7B" w:rsidP="00B20D7B">
            <w:pPr>
              <w:pStyle w:val="LongerQuestions"/>
            </w:pPr>
            <w:r>
              <w:t>The graph shows their contributions.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97504" behindDoc="0" locked="0" layoutInCell="1" allowOverlap="1" wp14:anchorId="19BE8F45" wp14:editId="3E8B106D">
                      <wp:simplePos x="0" y="0"/>
                      <wp:positionH relativeFrom="column">
                        <wp:posOffset>99061</wp:posOffset>
                      </wp:positionH>
                      <wp:positionV relativeFrom="paragraph">
                        <wp:posOffset>24765</wp:posOffset>
                      </wp:positionV>
                      <wp:extent cx="4946041" cy="2905760"/>
                      <wp:effectExtent l="0" t="0" r="6985" b="8890"/>
                      <wp:wrapNone/>
                      <wp:docPr id="226" name="Group 2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46041" cy="2905760"/>
                                <a:chOff x="481621" y="0"/>
                                <a:chExt cx="4946041" cy="29057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Picture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54" t="2420" r="1939" b="3226"/>
                                <a:stretch/>
                              </pic:blipFill>
                              <pic:spPr bwMode="auto">
                                <a:xfrm>
                                  <a:off x="998537" y="0"/>
                                  <a:ext cx="4429125" cy="2600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713037" y="2619375"/>
                                  <a:ext cx="762000" cy="2863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C06F5F" w:rsidRPr="000557A8" w:rsidRDefault="00C06F5F" w:rsidP="00C06F5F">
                                    <w:pPr>
                                      <w:jc w:val="center"/>
                                      <w:rPr>
                                        <w:color w:val="17365D" w:themeColor="text2" w:themeShade="BF"/>
                                      </w:rPr>
                                    </w:pPr>
                                    <w:r w:rsidRPr="000557A8">
                                      <w:rPr>
                                        <w:color w:val="17365D" w:themeColor="text2" w:themeShade="BF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s:wsp>
                              <wps:cNvPr id="22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 rot="16200000">
                                  <a:off x="-61939" y="1259940"/>
                                  <a:ext cx="1560194" cy="47307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C06F5F" w:rsidRPr="000557A8" w:rsidRDefault="00C06F5F" w:rsidP="00C06F5F">
                                    <w:pPr>
                                      <w:jc w:val="center"/>
                                      <w:rPr>
                                        <w:color w:val="17365D" w:themeColor="text2" w:themeShade="BF"/>
                                      </w:rPr>
                                    </w:pPr>
                                    <w:r w:rsidRPr="000557A8">
                                      <w:rPr>
                                        <w:color w:val="17365D" w:themeColor="text2" w:themeShade="BF"/>
                                      </w:rPr>
                                      <w:t>N</w:t>
                                    </w:r>
                                    <w:r>
                                      <w:rPr>
                                        <w:color w:val="17365D" w:themeColor="text2" w:themeShade="BF"/>
                                      </w:rPr>
                                      <w:t>UMBER OF PHOTOGRAPHS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19BE8F45" id="Group 226" o:spid="_x0000_s1027" style="position:absolute;margin-left:7.8pt;margin-top:1.95pt;width:389.45pt;height:228.8pt;z-index:251797504;mso-width-relative:margin" coordorigin="4816" coordsize="49460,29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">
                      <v:shape id="Picture 7" o:spid="_x0000_s1028" type="#_x0000_t75" style="position:absolute;left:9985;width:44291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">
                        <v:imagedata r:id="rId93" o:title="" croptop="1586f" cropbottom="2114f" cropleft="953f" cropright="1271f"/>
                        <v:path arrowok="t"/>
                      </v:shape>
                      <v:shape id="Text Box 2" o:spid="_x0000_s1029" type="#_x0000_t202" style="position:absolute;left:27130;top:26193;width:7620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" stroked="f">
                        <v:textbox style="mso-fit-shape-to-text:t">
                          <w:txbxContent>
                            <w:p w:rsidR="00C06F5F" w:rsidRPr="000557A8" w:rsidRDefault="00C06F5F" w:rsidP="00C06F5F">
                              <w:pPr>
                                <w:jc w:val="center"/>
                                <w:rPr>
                                  <w:color w:val="17365D" w:themeColor="text2" w:themeShade="BF"/>
                                </w:rPr>
                              </w:pPr>
                              <w:r w:rsidRPr="000557A8">
                                <w:rPr>
                                  <w:color w:val="17365D" w:themeColor="text2" w:themeShade="BF"/>
                                </w:rPr>
                                <w:t>NAME</w:t>
                              </w:r>
                            </w:p>
                          </w:txbxContent>
                        </v:textbox>
                      </v:shape>
                      <v:shape id="Text Box 2" o:spid="_x0000_s1030" type="#_x0000_t202" style="position:absolute;left:-620;top:12599;width:15602;height:473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" stroked="f">
                        <v:textbox style="mso-fit-shape-to-text:t">
                          <w:txbxContent>
                            <w:p w:rsidR="00C06F5F" w:rsidRPr="000557A8" w:rsidRDefault="00C06F5F" w:rsidP="00C06F5F">
                              <w:pPr>
                                <w:jc w:val="center"/>
                                <w:rPr>
                                  <w:color w:val="17365D" w:themeColor="text2" w:themeShade="BF"/>
                                </w:rPr>
                              </w:pPr>
                              <w:r w:rsidRPr="000557A8">
                                <w:rPr>
                                  <w:color w:val="17365D" w:themeColor="text2" w:themeShade="BF"/>
                                </w:rPr>
                                <w:t>N</w:t>
                              </w:r>
                              <w:r>
                                <w:rPr>
                                  <w:color w:val="17365D" w:themeColor="text2" w:themeShade="BF"/>
                                </w:rPr>
                                <w:t>UMBER OF PHOTOGRAPHS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>What percentage of the photographs did Bea contribute?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>What was the mean number of photographs contributed by the girls?</w:t>
            </w:r>
          </w:p>
          <w:p w:rsidR="00B20D7B" w:rsidRDefault="00B20D7B" w:rsidP="00B20D7B">
            <w:pPr>
              <w:pStyle w:val="LongerQuestions"/>
            </w:pPr>
            <w:r>
              <w:t>Answer as a fraction in simplest form.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16.</w:t>
            </w:r>
          </w:p>
        </w:tc>
        <w:tc>
          <w:tcPr>
            <w:tcW w:w="10206" w:type="dxa"/>
          </w:tcPr>
          <w:p w:rsidR="00B20D7B" w:rsidRDefault="00B20D7B" w:rsidP="00B20D7B">
            <w:pPr>
              <w:spacing w:after="60"/>
              <w:rPr>
                <w:rFonts w:ascii="Times New Roman" w:eastAsia="Calibri" w:hAnsi="Times New Roman"/>
                <w:lang w:eastAsia="en-US"/>
              </w:rPr>
            </w:pPr>
            <w:r w:rsidRPr="00306FD6">
              <w:rPr>
                <w:rFonts w:ascii="Times New Roman" w:eastAsia="Calibri" w:hAnsi="Times New Roman"/>
                <w:lang w:eastAsia="en-US"/>
              </w:rPr>
              <w:t>Jason took part in two fun runs.</w:t>
            </w:r>
          </w:p>
          <w:p w:rsidR="00B20D7B" w:rsidRPr="00306FD6" w:rsidRDefault="00B20D7B" w:rsidP="00B20D7B">
            <w:pPr>
              <w:spacing w:after="60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He took 2 hours and 20 minutes for the first run and 1 hour and 45 minutes for the second run.</w:t>
            </w:r>
          </w:p>
          <w:p w:rsidR="00B20D7B" w:rsidRPr="00306FD6" w:rsidRDefault="00B20D7B" w:rsidP="00B20D7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What is the ratio of his</w:t>
            </w:r>
            <w:r w:rsidRPr="00306FD6">
              <w:rPr>
                <w:rFonts w:ascii="Times New Roman" w:hAnsi="Times New Roman"/>
              </w:rPr>
              <w:t xml:space="preserve"> times to complete the </w:t>
            </w:r>
            <w:r>
              <w:rPr>
                <w:rFonts w:ascii="Times New Roman" w:hAnsi="Times New Roman"/>
              </w:rPr>
              <w:t xml:space="preserve">two </w:t>
            </w:r>
            <w:r w:rsidRPr="00306FD6">
              <w:rPr>
                <w:rFonts w:ascii="Times New Roman" w:hAnsi="Times New Roman"/>
              </w:rPr>
              <w:t>run</w:t>
            </w:r>
            <w:r>
              <w:rPr>
                <w:rFonts w:ascii="Times New Roman" w:hAnsi="Times New Roman"/>
              </w:rPr>
              <w:t>s</w:t>
            </w:r>
            <w:r w:rsidRPr="00306FD6">
              <w:rPr>
                <w:rFonts w:ascii="Times New Roman" w:hAnsi="Times New Roman"/>
              </w:rPr>
              <w:t>?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 xml:space="preserve">What is the midpoint of the interval joining </w:t>
            </w:r>
            <w:r w:rsidRPr="00133E0B">
              <w:rPr>
                <w:i/>
              </w:rPr>
              <w:t>P</w:t>
            </w:r>
            <w:r>
              <w:rPr>
                <w:i/>
              </w:rPr>
              <w:t xml:space="preserve"> </w:t>
            </w:r>
            <w:r>
              <w:t xml:space="preserve">(-6, 10) and </w:t>
            </w:r>
            <w:r w:rsidRPr="00133E0B">
              <w:rPr>
                <w:i/>
              </w:rPr>
              <w:t>Q</w:t>
            </w:r>
            <w:r>
              <w:rPr>
                <w:i/>
              </w:rPr>
              <w:t xml:space="preserve"> </w:t>
            </w:r>
            <w:r>
              <w:t>(4, 5) ?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……………………………………………………………………………………………….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 xml:space="preserve">What is the value of  </w:t>
            </w:r>
            <w:r w:rsidRPr="00DA12A9">
              <w:rPr>
                <w:color w:val="FF0000"/>
                <w:position w:val="-6"/>
              </w:rPr>
              <w:object w:dxaOrig="604" w:dyaOrig="232" w14:anchorId="78D61D69">
                <v:shape id="_x0000_i1065" type="#_x0000_t75" style="width:30pt;height:11.25pt" o:ole="">
                  <v:imagedata r:id="rId94" o:title=""/>
                </v:shape>
                <o:OLEObject Type="Embed" ProgID="FXEquation.Equation" ShapeID="_x0000_i1065" DrawAspect="Content" ObjectID="_1528110221" r:id="rId95"/>
              </w:object>
            </w:r>
            <w:r>
              <w:t xml:space="preserve"> in the triangle </w:t>
            </w:r>
            <w:r w:rsidRPr="00DA12A9">
              <w:rPr>
                <w:i/>
              </w:rPr>
              <w:t>ABC</w:t>
            </w:r>
            <w:r>
              <w:t>?</w:t>
            </w:r>
          </w:p>
          <w:p w:rsidR="00B20D7B" w:rsidRDefault="00B20D7B" w:rsidP="00B20D7B">
            <w:pPr>
              <w:pStyle w:val="LongerQuestions"/>
            </w:pPr>
            <w:r>
              <w:t xml:space="preserve">  </w:t>
            </w:r>
          </w:p>
          <w:p w:rsidR="00B20D7B" w:rsidRDefault="00C06F5F" w:rsidP="00B20D7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7A71BFC0">
                <v:shape id="_x0000_s1824" type="#_x0000_t75" style="position:absolute;margin-left:226.8pt;margin-top:2.75pt;width:257.35pt;height:100.5pt;z-index:251799552;mso-position-horizontal-relative:text;mso-position-vertical-relative:text">
                  <v:imagedata r:id="rId96" o:title=""/>
                </v:shape>
                <o:OLEObject Type="Embed" ProgID="FXDraw.Graphic" ShapeID="_x0000_s1824" DrawAspect="Content" ObjectID="_1528110388" r:id="rId97"/>
              </w:object>
            </w:r>
            <w:r w:rsidR="00B20D7B">
              <w:t xml:space="preserve">           ……………………………………………………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19.</w:t>
            </w:r>
          </w:p>
        </w:tc>
        <w:tc>
          <w:tcPr>
            <w:tcW w:w="10206" w:type="dxa"/>
          </w:tcPr>
          <w:p w:rsidR="00B20D7B" w:rsidRDefault="00C06F5F" w:rsidP="00B20D7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6970C144">
                <v:shape id="_x0000_s1825" type="#_x0000_t75" style="position:absolute;margin-left:323.3pt;margin-top:7.3pt;width:168.25pt;height:143.4pt;z-index:251800576;mso-position-horizontal-relative:text;mso-position-vertical-relative:text">
                  <v:imagedata r:id="rId98" o:title=""/>
                </v:shape>
                <o:OLEObject Type="Embed" ProgID="FXDraw.Graphic" ShapeID="_x0000_s1825" DrawAspect="Content" ObjectID="_1528110389" r:id="rId99"/>
              </w:object>
            </w:r>
            <w:r w:rsidR="00B20D7B">
              <w:t>The storage box shown is open at the top and made from cardboard.</w:t>
            </w:r>
          </w:p>
          <w:p w:rsidR="00B20D7B" w:rsidRDefault="00B20D7B" w:rsidP="00B20D7B">
            <w:pPr>
              <w:pStyle w:val="LongerQuestions"/>
            </w:pPr>
            <w:r>
              <w:t xml:space="preserve">What area of cardboard in used to make the box? 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</w:t>
            </w: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LongerQuestions"/>
            </w:pPr>
            <w:r>
              <w:t>A grain hopper is in the shape of a square pyramid as shown.</w:t>
            </w:r>
          </w:p>
          <w:p w:rsidR="00B20D7B" w:rsidRDefault="00B20D7B" w:rsidP="00B20D7B">
            <w:pPr>
              <w:pStyle w:val="LongerQuestions"/>
            </w:pPr>
            <w:r>
              <w:t xml:space="preserve">What volume could the hopper hold when full to the top? </w:t>
            </w:r>
          </w:p>
          <w:p w:rsidR="00B20D7B" w:rsidRDefault="00C06F5F" w:rsidP="00B20D7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4357CE4A">
                <v:shape id="_x0000_s1826" type="#_x0000_t75" style="position:absolute;margin-left:297.75pt;margin-top:4.25pt;width:201.3pt;height:109.5pt;z-index:251802624;mso-position-horizontal-relative:text;mso-position-vertical-relative:text">
                  <v:imagedata r:id="rId100" o:title=""/>
                </v:shape>
                <o:OLEObject Type="Embed" ProgID="FXDraw.Graphic" ShapeID="_x0000_s1826" DrawAspect="Content" ObjectID="_1528110390" r:id="rId101"/>
              </w:object>
            </w:r>
            <w:r w:rsidR="00B20D7B">
              <w:t xml:space="preserve">       </w:t>
            </w: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………...………………………………………....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21.</w:t>
            </w:r>
          </w:p>
        </w:tc>
        <w:tc>
          <w:tcPr>
            <w:tcW w:w="10206" w:type="dxa"/>
          </w:tcPr>
          <w:p w:rsidR="00B20D7B" w:rsidRDefault="00B20D7B" w:rsidP="00B20D7B">
            <w:pPr>
              <w:pStyle w:val="QuestionStyle"/>
            </w:pPr>
            <w:r>
              <w:t xml:space="preserve">Draw the image of the figure </w:t>
            </w:r>
            <w:r w:rsidRPr="0083681F">
              <w:rPr>
                <w:i/>
              </w:rPr>
              <w:t>PQRS</w:t>
            </w:r>
            <w:r>
              <w:t xml:space="preserve"> when it is reflected in the line </w:t>
            </w:r>
            <w:r w:rsidRPr="0083681F">
              <w:rPr>
                <w:i/>
              </w:rPr>
              <w:t>AB</w:t>
            </w:r>
            <w:r>
              <w:t>.</w:t>
            </w:r>
          </w:p>
          <w:p w:rsidR="00B20D7B" w:rsidRDefault="00C06F5F" w:rsidP="00B20D7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75318328">
                <v:shape id="_x0000_s1827" type="#_x0000_t75" style="position:absolute;margin-left:198.3pt;margin-top:6pt;width:195.3pt;height:187.45pt;z-index:251803648;mso-position-horizontal-relative:text;mso-position-vertical-relative:text">
                  <v:imagedata r:id="rId102" o:title=""/>
                </v:shape>
                <o:OLEObject Type="Embed" ProgID="FXDraw.Graphic" ShapeID="_x0000_s1827" DrawAspect="Content" ObjectID="_1528110391" r:id="rId103"/>
              </w:object>
            </w:r>
          </w:p>
          <w:p w:rsidR="00B20D7B" w:rsidRDefault="00B20D7B" w:rsidP="00B20D7B">
            <w:pPr>
              <w:pStyle w:val="QuestionStyle"/>
            </w:pPr>
          </w:p>
          <w:p w:rsidR="00B20D7B" w:rsidRDefault="00B20D7B" w:rsidP="00B20D7B">
            <w:pPr>
              <w:pStyle w:val="QuestionStyle"/>
            </w:pPr>
          </w:p>
          <w:p w:rsidR="00B20D7B" w:rsidRDefault="00B20D7B" w:rsidP="00B20D7B">
            <w:pPr>
              <w:pStyle w:val="QuestionStyle"/>
            </w:pPr>
          </w:p>
          <w:p w:rsidR="00B20D7B" w:rsidRDefault="00B20D7B" w:rsidP="00B20D7B">
            <w:pPr>
              <w:pStyle w:val="QuestionStyle"/>
            </w:pPr>
          </w:p>
          <w:p w:rsidR="00B20D7B" w:rsidRDefault="00B20D7B" w:rsidP="00B20D7B">
            <w:pPr>
              <w:pStyle w:val="QuestionStyle"/>
            </w:pPr>
          </w:p>
          <w:p w:rsidR="00B20D7B" w:rsidRDefault="00B20D7B" w:rsidP="00B20D7B">
            <w:pPr>
              <w:pStyle w:val="QuestionStyle"/>
            </w:pPr>
          </w:p>
          <w:p w:rsidR="00B20D7B" w:rsidRDefault="00B20D7B" w:rsidP="00B20D7B">
            <w:pPr>
              <w:pStyle w:val="QuestionStyle"/>
            </w:pPr>
          </w:p>
          <w:p w:rsidR="00B20D7B" w:rsidRDefault="00B20D7B" w:rsidP="00B20D7B">
            <w:pPr>
              <w:pStyle w:val="QuestionStyle"/>
            </w:pPr>
          </w:p>
          <w:p w:rsidR="00B20D7B" w:rsidRDefault="00B20D7B" w:rsidP="00B20D7B">
            <w:pPr>
              <w:pStyle w:val="QuestionStyle"/>
            </w:pPr>
          </w:p>
          <w:p w:rsidR="00B20D7B" w:rsidRDefault="00B20D7B" w:rsidP="00B20D7B">
            <w:pPr>
              <w:pStyle w:val="QuestionStyle"/>
            </w:pP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22.</w:t>
            </w:r>
          </w:p>
        </w:tc>
        <w:tc>
          <w:tcPr>
            <w:tcW w:w="10206" w:type="dxa"/>
          </w:tcPr>
          <w:p w:rsidR="00B20D7B" w:rsidRPr="00A80468" w:rsidRDefault="00C06F5F" w:rsidP="00B20D7B">
            <w:pPr>
              <w:rPr>
                <w:rFonts w:ascii="Times New Roman" w:eastAsia="Calibri" w:hAnsi="Times New Roman"/>
                <w:noProof/>
              </w:rPr>
            </w:pPr>
            <w:r>
              <w:rPr>
                <w:rFonts w:ascii="Times New Roman" w:hAnsi="Times New Roman"/>
                <w:lang w:eastAsia="en-US"/>
              </w:rPr>
              <w:object w:dxaOrig="1440" w:dyaOrig="1440" w14:anchorId="70A9783F">
                <v:shape id="_x0000_s1828" type="#_x0000_t75" style="position:absolute;margin-left:343.3pt;margin-top:2.3pt;width:148.25pt;height:143pt;z-index:251804672;mso-position-horizontal-relative:text;mso-position-vertical-relative:text">
                  <v:imagedata r:id="rId104" o:title=""/>
                </v:shape>
                <o:OLEObject Type="Embed" ProgID="FXDraw.Graphic" ShapeID="_x0000_s1828" DrawAspect="Content" ObjectID="_1528110392" r:id="rId105"/>
              </w:object>
            </w:r>
            <w:r w:rsidR="00B20D7B" w:rsidRPr="00A80468">
              <w:rPr>
                <w:rFonts w:ascii="Times New Roman" w:eastAsia="Calibri" w:hAnsi="Times New Roman"/>
                <w:noProof/>
              </w:rPr>
              <w:t xml:space="preserve">A spinner </w:t>
            </w:r>
            <w:r w:rsidR="00B20D7B">
              <w:rPr>
                <w:rFonts w:ascii="Times New Roman" w:eastAsia="Calibri" w:hAnsi="Times New Roman"/>
                <w:noProof/>
              </w:rPr>
              <w:t>has ten equal sectors numbered 1 to 10</w:t>
            </w:r>
            <w:r w:rsidR="00B20D7B" w:rsidRPr="00A80468">
              <w:rPr>
                <w:rFonts w:ascii="Times New Roman" w:eastAsia="Calibri" w:hAnsi="Times New Roman"/>
                <w:noProof/>
              </w:rPr>
              <w:t xml:space="preserve"> as shown.</w:t>
            </w:r>
          </w:p>
          <w:p w:rsidR="00B20D7B" w:rsidRPr="00A80468" w:rsidRDefault="00B20D7B" w:rsidP="00B20D7B">
            <w:pPr>
              <w:rPr>
                <w:rFonts w:ascii="Times New Roman" w:eastAsia="Calibri" w:hAnsi="Times New Roman"/>
                <w:noProof/>
              </w:rPr>
            </w:pPr>
          </w:p>
          <w:p w:rsidR="00B20D7B" w:rsidRPr="00A80468" w:rsidRDefault="00B20D7B" w:rsidP="00B20D7B">
            <w:pPr>
              <w:ind w:right="3867"/>
              <w:rPr>
                <w:rFonts w:ascii="Times New Roman" w:eastAsia="Calibri" w:hAnsi="Times New Roman"/>
                <w:noProof/>
              </w:rPr>
            </w:pPr>
            <w:r>
              <w:rPr>
                <w:rFonts w:ascii="Times New Roman" w:eastAsia="Calibri" w:hAnsi="Times New Roman"/>
                <w:noProof/>
              </w:rPr>
              <w:t>On a single spin, what is the probability that the spinner lands on a number which is divisible by 3?</w:t>
            </w:r>
          </w:p>
          <w:p w:rsidR="00B20D7B" w:rsidRDefault="00B20D7B" w:rsidP="00B20D7B">
            <w:pPr>
              <w:rPr>
                <w:rFonts w:eastAsia="Calibri"/>
                <w:noProof/>
              </w:rPr>
            </w:pPr>
          </w:p>
          <w:p w:rsidR="00B20D7B" w:rsidRDefault="00B20D7B" w:rsidP="00B20D7B">
            <w:pPr>
              <w:rPr>
                <w:rFonts w:eastAsia="Calibri"/>
                <w:noProof/>
              </w:rPr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………………………………………………………………….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</w:pPr>
            <w:r>
              <w:t xml:space="preserve">           …………………………………………………………………</w:t>
            </w: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23.</w:t>
            </w:r>
          </w:p>
        </w:tc>
        <w:tc>
          <w:tcPr>
            <w:tcW w:w="10206" w:type="dxa"/>
          </w:tcPr>
          <w:p w:rsidR="00B20D7B" w:rsidRDefault="00C06F5F" w:rsidP="00B20D7B">
            <w:pPr>
              <w:pStyle w:val="LongerQuestions"/>
              <w:ind w:right="4718"/>
            </w:pPr>
            <w:r>
              <w:rPr>
                <w:noProof/>
                <w:lang w:eastAsia="en-AU"/>
              </w:rPr>
              <w:object w:dxaOrig="1440" w:dyaOrig="1440" w14:anchorId="73742786">
                <v:shape id="_x0000_s1829" type="#_x0000_t75" style="position:absolute;margin-left:289.5pt;margin-top:1.65pt;width:198.3pt;height:182.95pt;z-index:251806720;mso-position-horizontal-relative:text;mso-position-vertical-relative:text">
                  <v:imagedata r:id="rId106" o:title=""/>
                </v:shape>
                <o:OLEObject Type="Embed" ProgID="FXDraw.Graphic" ShapeID="_x0000_s1829" DrawAspect="Content" ObjectID="_1528110393" r:id="rId107"/>
              </w:object>
            </w:r>
            <w:r w:rsidR="00B20D7B">
              <w:t>Determine the equation of the line shown on the number plane.</w:t>
            </w:r>
          </w:p>
          <w:p w:rsidR="00B20D7B" w:rsidRDefault="00B20D7B" w:rsidP="00B20D7B">
            <w:pPr>
              <w:pStyle w:val="LongerQuestions"/>
              <w:ind w:right="4718"/>
            </w:pPr>
          </w:p>
          <w:p w:rsidR="00B20D7B" w:rsidRDefault="00B20D7B" w:rsidP="00B20D7B">
            <w:pPr>
              <w:pStyle w:val="LongerQuestions"/>
              <w:ind w:right="4718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 ………………………………………………</w:t>
            </w: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……………………………………………….</w:t>
            </w: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  <w:spacing w:after="0"/>
            </w:pP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spacing w:before="4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24.</w:t>
            </w:r>
          </w:p>
        </w:tc>
        <w:tc>
          <w:tcPr>
            <w:tcW w:w="10206" w:type="dxa"/>
          </w:tcPr>
          <w:p w:rsidR="00B20D7B" w:rsidRDefault="00C06F5F" w:rsidP="00B20D7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10A0D89C">
                <v:shape id="_x0000_s1830" type="#_x0000_t75" style="position:absolute;margin-left:325.8pt;margin-top:-.85pt;width:164.7pt;height:169.25pt;z-index:251807744;mso-position-horizontal-relative:text;mso-position-vertical-relative:text">
                  <v:imagedata r:id="rId108" o:title=""/>
                </v:shape>
                <o:OLEObject Type="Embed" ProgID="FXDraw.Graphic" ShapeID="_x0000_s1830" DrawAspect="Content" ObjectID="_1528110394" r:id="rId109"/>
              </w:object>
            </w:r>
            <w:r w:rsidR="00B20D7B">
              <w:t xml:space="preserve">Sketch the curve  </w:t>
            </w:r>
            <w:r w:rsidR="00B20D7B" w:rsidRPr="00953CC3">
              <w:rPr>
                <w:color w:val="FF0000"/>
                <w:position w:val="-8"/>
              </w:rPr>
              <w:object w:dxaOrig="1454" w:dyaOrig="336" w14:anchorId="05A29F42">
                <v:shape id="_x0000_i1073" type="#_x0000_t75" style="width:72.75pt;height:17.25pt" o:ole="">
                  <v:imagedata r:id="rId110" o:title=""/>
                </v:shape>
                <o:OLEObject Type="Embed" ProgID="FXEquation.Equation" ShapeID="_x0000_i1073" DrawAspect="Content" ObjectID="_1528110222" r:id="rId111"/>
              </w:object>
            </w:r>
            <w:r w:rsidR="00B20D7B">
              <w:t xml:space="preserve"> on this number plane.</w:t>
            </w:r>
          </w:p>
          <w:p w:rsidR="00B20D7B" w:rsidRDefault="00B20D7B" w:rsidP="00B20D7B">
            <w:pPr>
              <w:pStyle w:val="LongerQuestions"/>
              <w:ind w:right="4718"/>
            </w:pPr>
            <w:r>
              <w:t xml:space="preserve">     </w:t>
            </w:r>
          </w:p>
          <w:p w:rsidR="00B20D7B" w:rsidRDefault="00B20D7B" w:rsidP="00B20D7B">
            <w:pPr>
              <w:pStyle w:val="LongerQuestions"/>
              <w:ind w:right="4718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……………………………………………....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 ………………………………………………</w:t>
            </w: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……………………………………………….</w:t>
            </w: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</w:pPr>
          </w:p>
        </w:tc>
      </w:tr>
      <w:tr w:rsidR="00B20D7B" w:rsidTr="00343768">
        <w:trPr>
          <w:cantSplit/>
        </w:trPr>
        <w:tc>
          <w:tcPr>
            <w:tcW w:w="534" w:type="dxa"/>
          </w:tcPr>
          <w:p w:rsidR="00B20D7B" w:rsidRDefault="00B20D7B" w:rsidP="00B20D7B">
            <w:pPr>
              <w:pStyle w:val="Number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25.</w:t>
            </w:r>
          </w:p>
        </w:tc>
        <w:tc>
          <w:tcPr>
            <w:tcW w:w="10206" w:type="dxa"/>
          </w:tcPr>
          <w:p w:rsidR="00B20D7B" w:rsidRPr="009B7487" w:rsidRDefault="00C06F5F" w:rsidP="00B20D7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3B4C3222">
                <v:shape id="_x0000_s1831" type="#_x0000_t75" style="position:absolute;margin-left:226.65pt;margin-top:7pt;width:275.55pt;height:125.5pt;z-index:251808768;mso-position-horizontal-relative:text;mso-position-vertical-relative:text">
                  <v:imagedata r:id="rId112" o:title=""/>
                </v:shape>
                <o:OLEObject Type="Embed" ProgID="FXDraw.Graphic" ShapeID="_x0000_s1831" DrawAspect="Content" ObjectID="_1528110395" r:id="rId113"/>
              </w:object>
            </w:r>
            <w:r w:rsidR="00B20D7B">
              <w:t xml:space="preserve"> </w:t>
            </w:r>
            <w:r w:rsidR="00B20D7B" w:rsidRPr="009B7487">
              <w:object w:dxaOrig="2598" w:dyaOrig="476" w14:anchorId="752C07CF">
                <v:shape id="_x0000_i1075" type="#_x0000_t75" style="width:129.75pt;height:24pt" o:ole="">
                  <v:imagedata r:id="rId114" o:title=""/>
                </v:shape>
                <o:OLEObject Type="Embed" ProgID="FXEquation.Equation" ShapeID="_x0000_i1075" DrawAspect="Content" ObjectID="_1528110223" r:id="rId115"/>
              </w:object>
            </w:r>
            <w:r w:rsidR="00B20D7B" w:rsidRPr="009B7487">
              <w:t xml:space="preserve"> 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LongerQuestions"/>
            </w:pPr>
            <w:r>
              <w:t xml:space="preserve">           …………………………………………</w:t>
            </w:r>
          </w:p>
          <w:p w:rsidR="00B20D7B" w:rsidRDefault="00B20D7B" w:rsidP="00B20D7B">
            <w:pPr>
              <w:pStyle w:val="LongerQuestions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 …………………………………………</w:t>
            </w:r>
          </w:p>
          <w:p w:rsidR="00B20D7B" w:rsidRDefault="00B20D7B" w:rsidP="00B20D7B">
            <w:pPr>
              <w:pStyle w:val="QuestionStyle"/>
              <w:spacing w:after="0"/>
            </w:pPr>
          </w:p>
          <w:p w:rsidR="00B20D7B" w:rsidRDefault="00B20D7B" w:rsidP="00B20D7B">
            <w:pPr>
              <w:pStyle w:val="QuestionStyle"/>
              <w:spacing w:after="0"/>
            </w:pPr>
            <w:r>
              <w:t xml:space="preserve">           …………………………………………</w:t>
            </w:r>
          </w:p>
        </w:tc>
      </w:tr>
    </w:tbl>
    <w:p w:rsidR="00BB0ED6" w:rsidRDefault="00BB0ED6" w:rsidP="00BB0ED6">
      <w:pPr>
        <w:jc w:val="center"/>
        <w:rPr>
          <w:rFonts w:ascii="Times New Roman" w:hAnsi="Times New Roman"/>
          <w:b/>
          <w:sz w:val="32"/>
          <w:szCs w:val="32"/>
        </w:rPr>
      </w:pPr>
    </w:p>
    <w:p w:rsidR="00BB0ED6" w:rsidRDefault="00BB0ED6" w:rsidP="00BB0ED6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End of Section 1</w:t>
      </w:r>
    </w:p>
    <w:p w:rsidR="00BB0ED6" w:rsidRDefault="00BB0ED6" w:rsidP="00BB0ED6">
      <w:r>
        <w:br w:type="page"/>
      </w:r>
    </w:p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BB0ED6" w:rsidRDefault="00BB0ED6" w:rsidP="00BB0ED6"/>
    <w:p w:rsidR="00864FAD" w:rsidRPr="00096D72" w:rsidRDefault="00096D72" w:rsidP="00096D72">
      <w:pPr>
        <w:jc w:val="center"/>
        <w:sectPr w:rsidR="00864FAD" w:rsidRPr="00096D72" w:rsidSect="00551063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b/>
          <w:sz w:val="32"/>
          <w:szCs w:val="32"/>
        </w:rPr>
        <w:t>Fallow Page</w:t>
      </w:r>
    </w:p>
    <w:sdt>
      <w:sdtPr>
        <w:rPr>
          <w:rFonts w:ascii="Times New Roman" w:eastAsia="Times New Roman" w:hAnsi="Times New Roman"/>
          <w:sz w:val="32"/>
          <w:szCs w:val="32"/>
        </w:rPr>
        <w:alias w:val="Comments"/>
        <w:tag w:val=""/>
        <w:id w:val="927549988"/>
        <w:placeholder>
          <w:docPart w:val="0C238DA092D843AF9796AB587EDFA97E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p w:rsidR="003C35F2" w:rsidRDefault="003C35F2" w:rsidP="007E55E5">
          <w:pPr>
            <w:rPr>
              <w:rFonts w:ascii="Times New Roman" w:eastAsia="Times New Roman" w:hAnsi="Times New Roman"/>
              <w:sz w:val="32"/>
              <w:szCs w:val="32"/>
            </w:rPr>
          </w:pPr>
          <w:r>
            <w:rPr>
              <w:rFonts w:ascii="Times New Roman" w:eastAsia="Times New Roman" w:hAnsi="Times New Roman"/>
              <w:sz w:val="32"/>
              <w:szCs w:val="32"/>
            </w:rPr>
            <w:t>School Name</w:t>
          </w:r>
        </w:p>
      </w:sdtContent>
    </w:sdt>
    <w:p w:rsidR="007E55E5" w:rsidRPr="00EB3A74" w:rsidRDefault="00C06F5F" w:rsidP="007E55E5">
      <w:pPr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-653830219"/>
          <w:placeholder>
            <w:docPart w:val="2EA20A687D574FA08BC0112D15CF5C4F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DA6DEA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7E55E5" w:rsidRPr="00EB3A74">
        <w:rPr>
          <w:rFonts w:ascii="Times New Roman" w:eastAsia="Times New Roman" w:hAnsi="Times New Roman"/>
          <w:sz w:val="32"/>
          <w:szCs w:val="32"/>
        </w:rPr>
        <w:t xml:space="preserve"> Examination             </w:t>
      </w:r>
    </w:p>
    <w:p w:rsidR="00551063" w:rsidRDefault="00C06F5F" w:rsidP="007E55E5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447746678"/>
          <w:placeholder>
            <w:docPart w:val="BF6F66BB64414825BF984D98709284E2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001103">
            <w:rPr>
              <w:rFonts w:ascii="Times New Roman" w:eastAsia="Times New Roman" w:hAnsi="Times New Roman"/>
              <w:b/>
              <w:sz w:val="32"/>
              <w:szCs w:val="32"/>
            </w:rPr>
            <w:t>Advanced Mathematics</w:t>
          </w:r>
        </w:sdtContent>
      </w:sdt>
      <w:r w:rsidR="007E55E5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7E55E5" w:rsidRPr="00C25037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Pr="00551063" w:rsidRDefault="00C06F5F" w:rsidP="007E55E5">
      <w:pPr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tatus"/>
          <w:tag w:val=""/>
          <w:id w:val="-773791148"/>
          <w:placeholder>
            <w:docPart w:val="B377776CCC434FE7A829C0604A7F6376"/>
          </w:placeholder>
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<w:text/>
        </w:sdtPr>
        <w:sdtContent>
          <w:r w:rsidR="007953E2">
            <w:rPr>
              <w:rFonts w:ascii="Times New Roman" w:eastAsia="Times New Roman" w:hAnsi="Times New Roman"/>
              <w:b/>
              <w:sz w:val="32"/>
              <w:szCs w:val="32"/>
            </w:rPr>
            <w:t>2016</w:t>
          </w:r>
        </w:sdtContent>
      </w:sdt>
      <w:r w:rsidR="004E1F9D" w:rsidRPr="00551063">
        <w:rPr>
          <w:rFonts w:ascii="Times New Roman" w:eastAsia="Times New Roman" w:hAnsi="Times New Roman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Times New Roman" w:eastAsia="Times New Roman" w:hAnsi="Times New Roman"/>
        </w:rPr>
      </w:pP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  <w:r>
        <w:rPr>
          <w:rFonts w:ascii="Arial" w:eastAsia="Times New Roman" w:hAnsi="Arial" w:cs="Arial"/>
          <w:b/>
          <w:sz w:val="32"/>
          <w:szCs w:val="32"/>
        </w:rPr>
        <w:tab/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rPr>
          <w:rFonts w:ascii="Arial" w:eastAsia="Times New Roman" w:hAnsi="Arial" w:cs="Arial"/>
          <w:b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1C7979F0" wp14:editId="7B47ABF3">
                <wp:simplePos x="0" y="0"/>
                <wp:positionH relativeFrom="column">
                  <wp:posOffset>2933700</wp:posOffset>
                </wp:positionH>
                <wp:positionV relativeFrom="paragraph">
                  <wp:posOffset>299085</wp:posOffset>
                </wp:positionV>
                <wp:extent cx="3263900" cy="6372225"/>
                <wp:effectExtent l="0" t="0" r="0" b="9525"/>
                <wp:wrapTight wrapText="bothSides">
                  <wp:wrapPolygon edited="0">
                    <wp:start x="0" y="0"/>
                    <wp:lineTo x="0" y="21568"/>
                    <wp:lineTo x="21432" y="21568"/>
                    <wp:lineTo x="21432" y="0"/>
                    <wp:lineTo x="0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637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75 marks</w:t>
                            </w: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allowed for this section is </w:t>
                            </w: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 hour and 30 minutes</w:t>
                            </w: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This section has TWO parts</w:t>
                            </w: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06F5F" w:rsidRDefault="00C06F5F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A – Fifty multiple-choice questions worth 1 mark each.</w:t>
                            </w:r>
                          </w:p>
                          <w:p w:rsidR="00C06F5F" w:rsidRDefault="00C06F5F" w:rsidP="004E1F9D">
                            <w:pPr>
                              <w:spacing w:after="120"/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Mark your answers on the separate answer sheet provided at the end of the examination.</w:t>
                            </w:r>
                          </w:p>
                          <w:p w:rsidR="00C06F5F" w:rsidRDefault="00C06F5F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Part B – Longer answer questions worth a total of 25 marks.</w:t>
                            </w:r>
                          </w:p>
                          <w:p w:rsidR="00C06F5F" w:rsidRDefault="00C06F5F" w:rsidP="004E1F9D">
                            <w:pPr>
                              <w:ind w:left="993" w:hanging="993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Write all answers and working in the spaces provided on this examination paper.</w:t>
                            </w: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Calculators may be used in this section.</w:t>
                            </w: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06F5F" w:rsidRDefault="00C06F5F" w:rsidP="004E1F9D">
                            <w:pPr>
                              <w:spacing w:after="1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Do not commence Section 2 until you are instructed to do 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979F0" id="Text Box 217" o:spid="_x0000_s1031" type="#_x0000_t202" style="position:absolute;margin-left:231pt;margin-top:23.55pt;width:257pt;height:501.75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" stroked="f">
                <v:textbox>
                  <w:txbxContent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06F5F" w:rsidRDefault="00C06F5F" w:rsidP="004E1F9D">
                      <w:pPr>
                        <w:spacing w:after="12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75 marks</w:t>
                      </w:r>
                    </w:p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allowed for this section is </w:t>
                      </w:r>
                    </w:p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 hour and 30 minutes</w:t>
                      </w:r>
                    </w:p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This section has TWO parts</w:t>
                      </w:r>
                    </w:p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06F5F" w:rsidRDefault="00C06F5F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A – Fifty multiple-choice questions worth 1 mark each.</w:t>
                      </w:r>
                    </w:p>
                    <w:p w:rsidR="00C06F5F" w:rsidRDefault="00C06F5F" w:rsidP="004E1F9D">
                      <w:pPr>
                        <w:spacing w:after="120"/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Mark your answers on the separate answer sheet provided at the end of the examination.</w:t>
                      </w:r>
                    </w:p>
                    <w:p w:rsidR="00C06F5F" w:rsidRDefault="00C06F5F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Part B – Longer answer questions worth a total of 25 marks.</w:t>
                      </w:r>
                    </w:p>
                    <w:p w:rsidR="00C06F5F" w:rsidRDefault="00C06F5F" w:rsidP="004E1F9D">
                      <w:pPr>
                        <w:ind w:left="993" w:hanging="993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       Write all answers and working in the spaces provided on this examination paper.</w:t>
                      </w:r>
                    </w:p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Calculators may be used in this section.</w:t>
                      </w:r>
                    </w:p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</w:p>
                    <w:p w:rsidR="00C06F5F" w:rsidRDefault="00C06F5F" w:rsidP="004E1F9D">
                      <w:pPr>
                        <w:spacing w:after="1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Do not commence Section 2 until you are instructed to do so.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eastAsia="Times New Roman" w:hAnsi="Arial" w:cs="Arial"/>
          <w:b/>
          <w:sz w:val="44"/>
          <w:szCs w:val="44"/>
        </w:rPr>
        <w:t xml:space="preserve">Section 2 </w:t>
      </w:r>
    </w:p>
    <w:p w:rsidR="004E1F9D" w:rsidRDefault="004E1F9D" w:rsidP="004E1F9D">
      <w:pPr>
        <w:rPr>
          <w:rFonts w:ascii="Arial" w:eastAsia="Times New Roman" w:hAnsi="Arial" w:cs="Arial"/>
          <w:sz w:val="32"/>
          <w:szCs w:val="32"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079C7939" wp14:editId="18E34192">
                <wp:simplePos x="0" y="0"/>
                <wp:positionH relativeFrom="column">
                  <wp:posOffset>2804795</wp:posOffset>
                </wp:positionH>
                <wp:positionV relativeFrom="paragraph">
                  <wp:posOffset>25400</wp:posOffset>
                </wp:positionV>
                <wp:extent cx="0" cy="4676775"/>
                <wp:effectExtent l="0" t="0" r="19050" b="9525"/>
                <wp:wrapTight wrapText="bothSides">
                  <wp:wrapPolygon edited="0">
                    <wp:start x="-1" y="0"/>
                    <wp:lineTo x="-1" y="21556"/>
                    <wp:lineTo x="-1" y="21556"/>
                    <wp:lineTo x="-1" y="0"/>
                    <wp:lineTo x="-1" y="0"/>
                  </wp:wrapPolygon>
                </wp:wrapTight>
                <wp:docPr id="216" name="Straight Connector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67677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AF3FCD" id="Straight Connector 216" o:spid="_x0000_s1026" style="position:absolute;flip:y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85pt,2pt" to="220.85pt,3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" strokeweight="1.25pt">
                <w10:wrap type="tight"/>
              </v:line>
            </w:pict>
          </mc:Fallback>
        </mc:AlternateContent>
      </w: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pPr>
        <w:jc w:val="both"/>
        <w:rPr>
          <w:rFonts w:ascii="Times New Roman" w:eastAsia="Times New Roman" w:hAnsi="Times New Roman"/>
          <w:b/>
        </w:rPr>
      </w:pPr>
    </w:p>
    <w:p w:rsidR="004E1F9D" w:rsidRDefault="004E1F9D" w:rsidP="004E1F9D">
      <w:r>
        <w:rPr>
          <w:rFonts w:ascii="Times New Roman" w:eastAsia="Times New Roman" w:hAnsi="Times New Roman"/>
          <w:b/>
        </w:rPr>
        <w:br w:type="page"/>
      </w:r>
    </w:p>
    <w:p w:rsidR="00BC7F25" w:rsidRDefault="00BC7F25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17"/>
        <w:gridCol w:w="9865"/>
      </w:tblGrid>
      <w:tr w:rsidR="00BC7F25" w:rsidRPr="00C25037" w:rsidTr="00645328">
        <w:trPr>
          <w:cantSplit/>
        </w:trPr>
        <w:tc>
          <w:tcPr>
            <w:tcW w:w="817" w:type="dxa"/>
            <w:tcBorders>
              <w:top w:val="nil"/>
              <w:bottom w:val="nil"/>
            </w:tcBorders>
          </w:tcPr>
          <w:p w:rsidR="00BC7F25" w:rsidRPr="00C25037" w:rsidRDefault="00BC7F25" w:rsidP="00C25037">
            <w:pPr>
              <w:rPr>
                <w:rFonts w:ascii="Times New Roman" w:hAnsi="Times New Roman"/>
              </w:rPr>
            </w:pPr>
          </w:p>
        </w:tc>
        <w:tc>
          <w:tcPr>
            <w:tcW w:w="9865" w:type="dxa"/>
            <w:tcBorders>
              <w:top w:val="nil"/>
              <w:bottom w:val="nil"/>
            </w:tcBorders>
          </w:tcPr>
          <w:p w:rsidR="009140E7" w:rsidRDefault="009140E7" w:rsidP="009140E7">
            <w:pPr>
              <w:pStyle w:val="NoSpacing"/>
              <w:spacing w:after="120"/>
              <w:rPr>
                <w:rFonts w:ascii="Times New Roman" w:hAnsi="Times New Roman"/>
                <w:sz w:val="32"/>
              </w:rPr>
            </w:pPr>
            <w:r>
              <w:rPr>
                <w:rFonts w:ascii="Times New Roman" w:eastAsia="Times New Roman" w:hAnsi="Times New Roman"/>
                <w:b/>
                <w:sz w:val="32"/>
              </w:rPr>
              <w:t>Section 2 - Part A</w:t>
            </w:r>
          </w:p>
          <w:p w:rsidR="009140E7" w:rsidRDefault="009140E7" w:rsidP="009140E7">
            <w:pPr>
              <w:pStyle w:val="NoSpac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 the multiple choice answer sheet at the end of the paper to record your answers.</w:t>
            </w:r>
          </w:p>
          <w:p w:rsidR="009140E7" w:rsidRDefault="009140E7" w:rsidP="009140E7">
            <w:pPr>
              <w:pStyle w:val="NoSpacing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Complete shade the bubble corresponding to the correct answer for each question.</w:t>
            </w:r>
          </w:p>
          <w:p w:rsidR="00640856" w:rsidRPr="00C25037" w:rsidRDefault="00640856" w:rsidP="001617F0">
            <w:pPr>
              <w:pStyle w:val="NoSpacing"/>
            </w:pPr>
          </w:p>
        </w:tc>
      </w:tr>
      <w:tr w:rsidR="00741190" w:rsidRPr="00C25037" w:rsidTr="00645328">
        <w:trPr>
          <w:cantSplit/>
        </w:trPr>
        <w:tc>
          <w:tcPr>
            <w:tcW w:w="817" w:type="dxa"/>
            <w:tcBorders>
              <w:top w:val="nil"/>
            </w:tcBorders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  <w:spacing w:before="60"/>
              <w:ind w:left="714" w:hanging="357"/>
            </w:pPr>
          </w:p>
        </w:tc>
        <w:tc>
          <w:tcPr>
            <w:tcW w:w="9865" w:type="dxa"/>
            <w:tcBorders>
              <w:top w:val="nil"/>
            </w:tcBorders>
          </w:tcPr>
          <w:p w:rsidR="00741190" w:rsidRDefault="00741190" w:rsidP="0074119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Which of the points represent the position of  </w:t>
            </w:r>
            <w:r w:rsidRPr="009E6748">
              <w:rPr>
                <w:rFonts w:ascii="Times New Roman" w:hAnsi="Times New Roman"/>
                <w:color w:val="FF0000"/>
                <w:position w:val="-10"/>
              </w:rPr>
              <w:object w:dxaOrig="154" w:dyaOrig="528" w14:anchorId="49E17B70">
                <v:shape id="_x0000_i1076" type="#_x0000_t75" style="width:6pt;height:19.5pt" o:ole="">
                  <v:imagedata r:id="rId116" o:title=""/>
                </v:shape>
                <o:OLEObject Type="Embed" ProgID="FXEquation.Equation" ShapeID="_x0000_i1076" DrawAspect="Content" ObjectID="_1528110224" r:id="rId117"/>
              </w:object>
            </w:r>
            <w:r>
              <w:rPr>
                <w:rFonts w:ascii="Times New Roman" w:hAnsi="Times New Roman"/>
              </w:rPr>
              <w:t xml:space="preserve">  on the number line?</w:t>
            </w:r>
          </w:p>
          <w:p w:rsidR="00741190" w:rsidRDefault="00C06F5F" w:rsidP="00741190">
            <w:pPr>
              <w:rPr>
                <w:rFonts w:ascii="Times New Roman" w:hAnsi="Times New Roman"/>
              </w:rPr>
            </w:pPr>
            <w:r>
              <w:rPr>
                <w:rFonts w:ascii="Calibri" w:hAnsi="Calibri"/>
                <w:sz w:val="22"/>
                <w:szCs w:val="22"/>
                <w:lang w:eastAsia="en-US"/>
              </w:rPr>
              <w:object w:dxaOrig="1440" w:dyaOrig="1440" w14:anchorId="6B3E236A">
                <v:shape id="_x0000_s1832" type="#_x0000_t75" style="position:absolute;margin-left:21.1pt;margin-top:10.3pt;width:424.55pt;height:34.1pt;z-index:251810816">
                  <v:imagedata r:id="rId118" o:title="" cropbottom="-1901f"/>
                </v:shape>
                <o:OLEObject Type="Embed" ProgID="FXDraw.Graphic" ShapeID="_x0000_s1832" DrawAspect="Content" ObjectID="_1528110396" r:id="rId119"/>
              </w:object>
            </w:r>
          </w:p>
          <w:p w:rsidR="00741190" w:rsidRDefault="00741190" w:rsidP="00741190">
            <w:pPr>
              <w:rPr>
                <w:rFonts w:ascii="Times New Roman" w:hAnsi="Times New Roman"/>
              </w:rPr>
            </w:pPr>
          </w:p>
          <w:p w:rsidR="00741190" w:rsidRDefault="00741190" w:rsidP="00741190">
            <w:pPr>
              <w:rPr>
                <w:rFonts w:ascii="Times New Roman" w:hAnsi="Times New Roman"/>
              </w:rPr>
            </w:pPr>
          </w:p>
          <w:p w:rsidR="00741190" w:rsidRDefault="00741190" w:rsidP="00741190">
            <w:pPr>
              <w:rPr>
                <w:rFonts w:ascii="Times New Roman" w:hAnsi="Times New Roman"/>
              </w:rPr>
            </w:pPr>
          </w:p>
          <w:p w:rsidR="00741190" w:rsidRDefault="00741190" w:rsidP="00741190">
            <w:r>
              <w:rPr>
                <w:rFonts w:ascii="Times New Roman" w:hAnsi="Times New Roman"/>
              </w:rPr>
              <w:t xml:space="preserve">        A.   Point </w:t>
            </w:r>
            <w:r>
              <w:rPr>
                <w:rFonts w:ascii="Times New Roman" w:hAnsi="Times New Roman"/>
                <w:i/>
              </w:rPr>
              <w:t>A</w:t>
            </w:r>
            <w:r>
              <w:rPr>
                <w:rFonts w:ascii="Times New Roman" w:hAnsi="Times New Roman"/>
              </w:rPr>
              <w:t xml:space="preserve">                 B.    Point </w:t>
            </w:r>
            <w:r>
              <w:rPr>
                <w:rFonts w:ascii="Times New Roman" w:hAnsi="Times New Roman"/>
                <w:i/>
              </w:rPr>
              <w:t>B</w:t>
            </w:r>
            <w:r>
              <w:rPr>
                <w:rFonts w:ascii="Times New Roman" w:hAnsi="Times New Roman"/>
              </w:rPr>
              <w:t xml:space="preserve">              C.     Point </w:t>
            </w:r>
            <w:r>
              <w:rPr>
                <w:rFonts w:ascii="Times New Roman" w:hAnsi="Times New Roman"/>
                <w:i/>
              </w:rPr>
              <w:t>C</w:t>
            </w:r>
            <w:r>
              <w:rPr>
                <w:rFonts w:ascii="Times New Roman" w:hAnsi="Times New Roman"/>
              </w:rPr>
              <w:t xml:space="preserve">                  D.    Point </w:t>
            </w:r>
            <w:r>
              <w:rPr>
                <w:rFonts w:ascii="Times New Roman" w:hAnsi="Times New Roman"/>
                <w:i/>
              </w:rPr>
              <w:t>D</w:t>
            </w:r>
            <w:r>
              <w:rPr>
                <w:rFonts w:ascii="Times New Roman" w:hAnsi="Times New Roman"/>
              </w:rPr>
              <w:t xml:space="preserve">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Neil invests $6 400 in an account that pays 6% p.a. simple interest.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>How long will he need to leave the money invested to earn $</w:t>
            </w:r>
            <w:r w:rsidRPr="00F214EC">
              <w:t>672</w:t>
            </w:r>
            <w:r>
              <w:t xml:space="preserve"> in interest?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1 year and 8 months                              B.      1 year and 9 months         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  1 year and 10 months                          D.      2 years    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In the diagram below, </w:t>
            </w:r>
            <w:r w:rsidRPr="00D213AC">
              <w:rPr>
                <w:i/>
              </w:rPr>
              <w:t>CF</w:t>
            </w:r>
            <w:r>
              <w:t xml:space="preserve"> and </w:t>
            </w:r>
            <w:r w:rsidRPr="00D213AC">
              <w:rPr>
                <w:i/>
              </w:rPr>
              <w:t>EG</w:t>
            </w:r>
            <w:r>
              <w:t xml:space="preserve"> are straight lines and  </w:t>
            </w:r>
            <w:r>
              <w:object w:dxaOrig="783" w:dyaOrig="192" w14:anchorId="1FBE0AD4">
                <v:shape id="_x0000_i1078" type="#_x0000_t75" style="width:39pt;height:9.75pt" o:ole="">
                  <v:imagedata r:id="rId120" o:title=""/>
                </v:shape>
                <o:OLEObject Type="Embed" ProgID="FXEquation.Equation" ShapeID="_x0000_i1078" DrawAspect="Content" ObjectID="_1528110225" r:id="rId121"/>
              </w:object>
            </w:r>
            <w:r>
              <w:t xml:space="preserve"> is a right angle.</w:t>
            </w:r>
          </w:p>
          <w:p w:rsidR="00741190" w:rsidRDefault="00C06F5F" w:rsidP="00741190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 w14:anchorId="73D078FA">
                <v:shape id="_x0000_s1833" type="#_x0000_t75" style="position:absolute;margin-left:228pt;margin-top:3.7pt;width:157.55pt;height:170.1pt;z-index:251811840;mso-position-horizontal-relative:text;mso-position-vertical-relative:text">
                  <v:imagedata r:id="rId122" o:title=""/>
                </v:shape>
                <o:OLEObject Type="Embed" ProgID="FXDraw.Graphic" ShapeID="_x0000_s1833" DrawAspect="Content" ObjectID="_1528110397" r:id="rId123"/>
              </w:object>
            </w:r>
            <w:r w:rsidR="00741190">
              <w:t xml:space="preserve">Also  </w:t>
            </w:r>
            <w:r w:rsidR="00741190">
              <w:object w:dxaOrig="3394" w:dyaOrig="196" w14:anchorId="58B2322B">
                <v:shape id="_x0000_i1080" type="#_x0000_t75" style="width:169.5pt;height:9.75pt" o:ole="">
                  <v:imagedata r:id="rId124" o:title=""/>
                </v:shape>
                <o:OLEObject Type="Embed" ProgID="FXEquation.Equation" ShapeID="_x0000_i1080" DrawAspect="Content" ObjectID="_1528110226" r:id="rId125"/>
              </w:object>
            </w:r>
            <w:r w:rsidR="00741190"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What is the size of  </w:t>
            </w:r>
            <w:r>
              <w:object w:dxaOrig="888" w:dyaOrig="192" w14:anchorId="473B7C94">
                <v:shape id="_x0000_i1081" type="#_x0000_t75" style="width:44.25pt;height:9.75pt" o:ole="">
                  <v:imagedata r:id="rId126" o:title=""/>
                </v:shape>
                <o:OLEObject Type="Embed" ProgID="FXEquation.Equation" ShapeID="_x0000_i1081" DrawAspect="Content" ObjectID="_1528110227" r:id="rId127"/>
              </w:object>
            </w:r>
            <w:r>
              <w:t xml:space="preserve">   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   A.   103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   B.   122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   C.   135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   D.   148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What is the value of  </w:t>
            </w:r>
            <w:r w:rsidRPr="008B04E2">
              <w:rPr>
                <w:position w:val="-2"/>
              </w:rPr>
              <w:object w:dxaOrig="156" w:dyaOrig="144" w14:anchorId="692BF6BB">
                <v:shape id="_x0000_i1082" type="#_x0000_t75" style="width:7.5pt;height:7.5pt" o:ole="">
                  <v:imagedata r:id="rId128" o:title=""/>
                </v:shape>
                <o:OLEObject Type="Embed" ProgID="FXEquation.Equation" ShapeID="_x0000_i1082" DrawAspect="Content" ObjectID="_1528110228" r:id="rId129"/>
              </w:object>
            </w:r>
            <w:r>
              <w:t xml:space="preserve"> in the diagram below?</w:t>
            </w:r>
          </w:p>
          <w:p w:rsidR="00741190" w:rsidRDefault="00C06F5F" w:rsidP="00741190">
            <w:pPr>
              <w:pStyle w:val="MCSectionStyle"/>
              <w:spacing w:after="240"/>
            </w:pPr>
            <w:r>
              <w:rPr>
                <w:noProof/>
              </w:rPr>
              <w:object w:dxaOrig="1440" w:dyaOrig="1440" w14:anchorId="23B81C8C">
                <v:shape id="_x0000_s1834" type="#_x0000_t75" style="position:absolute;margin-left:46.55pt;margin-top:12.05pt;width:339pt;height:97.95pt;z-index:251812864;mso-position-horizontal-relative:text;mso-position-vertical-relative:text">
                  <v:imagedata r:id="rId130" o:title=""/>
                </v:shape>
                <o:OLEObject Type="Embed" ProgID="FXDraw.Graphic" ShapeID="_x0000_s1834" DrawAspect="Content" ObjectID="_1528110398" r:id="rId131"/>
              </w:objec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16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B.    26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C.    32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D.    52</w:t>
            </w:r>
            <w:r w:rsidRPr="00AC2072">
              <w:rPr>
                <w:vertAlign w:val="superscript"/>
              </w:rPr>
              <w:t>o</w:t>
            </w:r>
            <w:r>
              <w:t xml:space="preserve">      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Four years ago, Andrew purchased a printer for his business.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>The purchase price was $36 000 and the depreciation rate over the time was 12% p.a.</w:t>
            </w:r>
          </w:p>
          <w:p w:rsidR="00741190" w:rsidRDefault="00741190" w:rsidP="00741190">
            <w:pPr>
              <w:pStyle w:val="MCSectionStyle"/>
              <w:spacing w:before="120" w:after="240"/>
            </w:pPr>
            <w:r>
              <w:t>What is the value of the printer now?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$18 720.00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$21 589.03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$</w:t>
            </w:r>
            <w:r w:rsidRPr="000A5B37">
              <w:t>21</w:t>
            </w:r>
            <w:r>
              <w:t xml:space="preserve"> </w:t>
            </w:r>
            <w:r w:rsidRPr="000A5B37">
              <w:t>902.4</w:t>
            </w:r>
            <w:r>
              <w:t>0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$24 532.99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Expand and simplify  </w:t>
            </w:r>
            <w:r w:rsidRPr="003576D6">
              <w:rPr>
                <w:color w:val="FF0000"/>
                <w:position w:val="-8"/>
              </w:rPr>
              <w:object w:dxaOrig="2508" w:dyaOrig="336" w14:anchorId="24DFC24A">
                <v:shape id="_x0000_i1084" type="#_x0000_t75" style="width:125.25pt;height:17.25pt" o:ole="">
                  <v:imagedata r:id="rId132" o:title=""/>
                </v:shape>
                <o:OLEObject Type="Embed" ProgID="FXEquation.Equation" ShapeID="_x0000_i1084" DrawAspect="Content" ObjectID="_1528110229" r:id="rId133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</w:t>
            </w:r>
            <w:r w:rsidRPr="003576D6">
              <w:rPr>
                <w:color w:val="FF0000"/>
                <w:position w:val="-2"/>
              </w:rPr>
              <w:object w:dxaOrig="982" w:dyaOrig="276" w14:anchorId="372D4F00">
                <v:shape id="_x0000_i1085" type="#_x0000_t75" style="width:48.75pt;height:13.5pt" o:ole="">
                  <v:imagedata r:id="rId134" o:title=""/>
                </v:shape>
                <o:OLEObject Type="Embed" ProgID="FXEquation.Equation" ShapeID="_x0000_i1085" DrawAspect="Content" ObjectID="_1528110230" r:id="rId135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</w:t>
            </w:r>
            <w:r w:rsidRPr="003576D6">
              <w:rPr>
                <w:color w:val="FF0000"/>
                <w:position w:val="-2"/>
              </w:rPr>
              <w:object w:dxaOrig="1071" w:dyaOrig="276" w14:anchorId="603C7CBA">
                <v:shape id="_x0000_i1086" type="#_x0000_t75" style="width:54pt;height:13.5pt" o:ole="">
                  <v:imagedata r:id="rId136" o:title=""/>
                </v:shape>
                <o:OLEObject Type="Embed" ProgID="FXEquation.Equation" ShapeID="_x0000_i1086" DrawAspect="Content" ObjectID="_1528110231" r:id="rId137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</w:t>
            </w:r>
            <w:r w:rsidRPr="003576D6">
              <w:rPr>
                <w:color w:val="FF0000"/>
                <w:position w:val="-2"/>
              </w:rPr>
              <w:object w:dxaOrig="828" w:dyaOrig="276" w14:anchorId="0B89E196">
                <v:shape id="_x0000_i1087" type="#_x0000_t75" style="width:41.25pt;height:13.5pt" o:ole="">
                  <v:imagedata r:id="rId138" o:title=""/>
                </v:shape>
                <o:OLEObject Type="Embed" ProgID="FXEquation.Equation" ShapeID="_x0000_i1087" DrawAspect="Content" ObjectID="_1528110232" r:id="rId139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</w:t>
            </w:r>
            <w:r w:rsidRPr="003576D6">
              <w:rPr>
                <w:color w:val="FF0000"/>
                <w:position w:val="-2"/>
              </w:rPr>
              <w:object w:dxaOrig="948" w:dyaOrig="276" w14:anchorId="439FEE31">
                <v:shape id="_x0000_i1088" type="#_x0000_t75" style="width:47.25pt;height:13.5pt" o:ole="">
                  <v:imagedata r:id="rId140" o:title=""/>
                </v:shape>
                <o:OLEObject Type="Embed" ProgID="FXEquation.Equation" ShapeID="_x0000_i1088" DrawAspect="Content" ObjectID="_1528110233" r:id="rId141"/>
              </w:object>
            </w:r>
            <w:r>
              <w:t xml:space="preserve">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Which of these expressions is not a factor of  </w:t>
            </w:r>
            <w:r>
              <w:object w:dxaOrig="1564" w:dyaOrig="276" w14:anchorId="6BBFDB39">
                <v:shape id="_x0000_i1089" type="#_x0000_t75" style="width:78pt;height:13.5pt" o:ole="">
                  <v:imagedata r:id="rId142" o:title=""/>
                </v:shape>
                <o:OLEObject Type="Embed" ProgID="FXEquation.Equation" ShapeID="_x0000_i1089" DrawAspect="Content" ObjectID="_1528110234" r:id="rId143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   </w:t>
            </w:r>
            <w:r w:rsidRPr="00944D78">
              <w:rPr>
                <w:color w:val="FF0000"/>
                <w:position w:val="-2"/>
              </w:rPr>
              <w:object w:dxaOrig="258" w:dyaOrig="192" w14:anchorId="3A4A041B">
                <v:shape id="_x0000_i1090" type="#_x0000_t75" style="width:13.5pt;height:9.75pt" o:ole="">
                  <v:imagedata r:id="rId144" o:title=""/>
                </v:shape>
                <o:OLEObject Type="Embed" ProgID="FXEquation.Equation" ShapeID="_x0000_i1090" DrawAspect="Content" ObjectID="_1528110235" r:id="rId145"/>
              </w:object>
            </w:r>
            <w:r>
              <w:t xml:space="preserve">                  B.       </w:t>
            </w:r>
            <w:r w:rsidRPr="00944D78">
              <w:rPr>
                <w:color w:val="FF0000"/>
                <w:position w:val="-2"/>
              </w:rPr>
              <w:object w:dxaOrig="378" w:dyaOrig="192" w14:anchorId="448C56F3">
                <v:shape id="_x0000_i1091" type="#_x0000_t75" style="width:18.75pt;height:9.75pt" o:ole="">
                  <v:imagedata r:id="rId146" o:title=""/>
                </v:shape>
                <o:OLEObject Type="Embed" ProgID="FXEquation.Equation" ShapeID="_x0000_i1091" DrawAspect="Content" ObjectID="_1528110236" r:id="rId147"/>
              </w:object>
            </w:r>
            <w:r>
              <w:t xml:space="preserve">                   C.        </w:t>
            </w:r>
            <w:r w:rsidRPr="00944D78">
              <w:rPr>
                <w:color w:val="FF0000"/>
                <w:position w:val="-2"/>
              </w:rPr>
              <w:object w:dxaOrig="468" w:dyaOrig="276" w14:anchorId="56F08BA2">
                <v:shape id="_x0000_i1092" type="#_x0000_t75" style="width:23.25pt;height:13.5pt" o:ole="">
                  <v:imagedata r:id="rId148" o:title=""/>
                </v:shape>
                <o:OLEObject Type="Embed" ProgID="FXEquation.Equation" ShapeID="_x0000_i1092" DrawAspect="Content" ObjectID="_1528110237" r:id="rId149"/>
              </w:object>
            </w:r>
            <w:r>
              <w:t xml:space="preserve">                  D.       </w:t>
            </w:r>
            <w:r w:rsidRPr="00944D78">
              <w:rPr>
                <w:color w:val="FF0000"/>
                <w:position w:val="-2"/>
              </w:rPr>
              <w:object w:dxaOrig="618" w:dyaOrig="192" w14:anchorId="65299A25">
                <v:shape id="_x0000_i1093" type="#_x0000_t75" style="width:30.75pt;height:9.75pt" o:ole="">
                  <v:imagedata r:id="rId150" o:title=""/>
                </v:shape>
                <o:OLEObject Type="Embed" ProgID="FXEquation.Equation" ShapeID="_x0000_i1093" DrawAspect="Content" ObjectID="_1528110238" r:id="rId151"/>
              </w:object>
            </w:r>
            <w:r>
              <w:t xml:space="preserve">     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Pr="00944D78" w:rsidRDefault="00741190" w:rsidP="00741190">
            <w:pPr>
              <w:pStyle w:val="MCSectionStyle"/>
              <w:spacing w:after="120"/>
              <w:rPr>
                <w:position w:val="-18"/>
              </w:rPr>
            </w:pPr>
            <w:r>
              <w:t xml:space="preserve"> </w:t>
            </w:r>
            <w:r w:rsidRPr="00944D78">
              <w:rPr>
                <w:color w:val="FF0000"/>
                <w:position w:val="-18"/>
              </w:rPr>
              <w:object w:dxaOrig="1452" w:dyaOrig="532" w14:anchorId="72B1A3E5">
                <v:shape id="_x0000_i1094" type="#_x0000_t75" style="width:72.75pt;height:26.25pt" o:ole="">
                  <v:imagedata r:id="rId152" o:title=""/>
                </v:shape>
                <o:OLEObject Type="Embed" ProgID="FXEquation.Equation" ShapeID="_x0000_i1094" DrawAspect="Content" ObjectID="_1528110239" r:id="rId153"/>
              </w:object>
            </w:r>
            <w:r w:rsidRPr="00944D78">
              <w:rPr>
                <w:position w:val="-18"/>
              </w:rPr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     </w:t>
            </w:r>
            <w:r w:rsidRPr="00944D78">
              <w:rPr>
                <w:color w:val="FF0000"/>
                <w:position w:val="-18"/>
              </w:rPr>
              <w:object w:dxaOrig="154" w:dyaOrig="528" w14:anchorId="23E970CB">
                <v:shape id="_x0000_i1095" type="#_x0000_t75" style="width:7.5pt;height:26.25pt" o:ole="">
                  <v:imagedata r:id="rId116" o:title=""/>
                </v:shape>
                <o:OLEObject Type="Embed" ProgID="FXEquation.Equation" ShapeID="_x0000_i1095" DrawAspect="Content" ObjectID="_1528110240" r:id="rId154"/>
              </w:object>
            </w:r>
            <w:r>
              <w:t xml:space="preserve">                B.        </w:t>
            </w:r>
            <w:r w:rsidRPr="00944D78">
              <w:rPr>
                <w:color w:val="FF0000"/>
                <w:position w:val="-18"/>
              </w:rPr>
              <w:object w:dxaOrig="154" w:dyaOrig="532" w14:anchorId="4D98E51A">
                <v:shape id="_x0000_i1096" type="#_x0000_t75" style="width:7.5pt;height:26.25pt" o:ole="">
                  <v:imagedata r:id="rId155" o:title=""/>
                </v:shape>
                <o:OLEObject Type="Embed" ProgID="FXEquation.Equation" ShapeID="_x0000_i1096" DrawAspect="Content" ObjectID="_1528110241" r:id="rId156"/>
              </w:object>
            </w:r>
            <w:r>
              <w:t xml:space="preserve">                  C.         </w:t>
            </w:r>
            <w:r w:rsidRPr="00944D78">
              <w:rPr>
                <w:color w:val="FF0000"/>
                <w:position w:val="-18"/>
              </w:rPr>
              <w:object w:dxaOrig="364" w:dyaOrig="616" w14:anchorId="7D99E99D">
                <v:shape id="_x0000_i1097" type="#_x0000_t75" style="width:18pt;height:30.75pt" o:ole="">
                  <v:imagedata r:id="rId157" o:title=""/>
                </v:shape>
                <o:OLEObject Type="Embed" ProgID="FXEquation.Equation" ShapeID="_x0000_i1097" DrawAspect="Content" ObjectID="_1528110242" r:id="rId158"/>
              </w:object>
            </w:r>
            <w:r>
              <w:t xml:space="preserve">                 D.       </w:t>
            </w:r>
            <w:r w:rsidRPr="00944D78">
              <w:rPr>
                <w:color w:val="FF0000"/>
                <w:position w:val="-18"/>
              </w:rPr>
              <w:object w:dxaOrig="364" w:dyaOrig="616" w14:anchorId="14A41DB4">
                <v:shape id="_x0000_i1098" type="#_x0000_t75" style="width:18pt;height:30.75pt" o:ole="">
                  <v:imagedata r:id="rId159" o:title=""/>
                </v:shape>
                <o:OLEObject Type="Embed" ProgID="FXEquation.Equation" ShapeID="_x0000_i1098" DrawAspect="Content" ObjectID="_1528110243" r:id="rId160"/>
              </w:object>
            </w:r>
            <w:r>
              <w:t xml:space="preserve">   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C06F5F" w:rsidP="00741190">
            <w:pPr>
              <w:pStyle w:val="MCSectionStyle"/>
              <w:spacing w:after="120"/>
              <w:ind w:right="5365"/>
            </w:pPr>
            <w:r>
              <w:rPr>
                <w:noProof/>
              </w:rPr>
              <w:object w:dxaOrig="1440" w:dyaOrig="1440" w14:anchorId="63B2121D">
                <v:shape id="_x0000_s1861" type="#_x0000_t75" style="position:absolute;margin-left:235.05pt;margin-top:6.15pt;width:207.75pt;height:203.5pt;z-index:251844608;mso-position-horizontal-relative:text;mso-position-vertical-relative:text">
                  <v:imagedata r:id="rId161" o:title=""/>
                </v:shape>
                <o:OLEObject Type="Embed" ProgID="FXDraw.Graphic" ShapeID="_x0000_s1861" DrawAspect="Content" ObjectID="_1528110399" r:id="rId162"/>
              </w:object>
            </w:r>
            <w:r w:rsidR="00741190">
              <w:t>What is the equation of the line shown on the number plane?</w:t>
            </w:r>
          </w:p>
          <w:p w:rsidR="00741190" w:rsidRDefault="00741190" w:rsidP="00741190">
            <w:pPr>
              <w:pStyle w:val="MCSectionStyle"/>
              <w:spacing w:after="240"/>
              <w:ind w:right="5365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</w:t>
            </w:r>
            <w:r w:rsidRPr="008370ED">
              <w:rPr>
                <w:color w:val="FF0000"/>
                <w:position w:val="-8"/>
              </w:rPr>
              <w:object w:dxaOrig="1464" w:dyaOrig="252" w14:anchorId="416DD8FF">
                <v:shape id="_x0000_i1100" type="#_x0000_t75" style="width:73.5pt;height:12.75pt" o:ole="">
                  <v:imagedata r:id="rId163" o:title=""/>
                </v:shape>
                <o:OLEObject Type="Embed" ProgID="FXEquation.Equation" ShapeID="_x0000_i1100" DrawAspect="Content" ObjectID="_1528110244" r:id="rId164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</w:t>
            </w:r>
            <w:r w:rsidRPr="008370ED">
              <w:rPr>
                <w:color w:val="FF0000"/>
                <w:position w:val="-8"/>
              </w:rPr>
              <w:object w:dxaOrig="1464" w:dyaOrig="252" w14:anchorId="2E2A8F25">
                <v:shape id="_x0000_i1101" type="#_x0000_t75" style="width:73.5pt;height:12.75pt" o:ole="">
                  <v:imagedata r:id="rId165" o:title=""/>
                </v:shape>
                <o:OLEObject Type="Embed" ProgID="FXEquation.Equation" ShapeID="_x0000_i1101" DrawAspect="Content" ObjectID="_1528110245" r:id="rId166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</w:t>
            </w:r>
            <w:r w:rsidRPr="008370ED">
              <w:rPr>
                <w:color w:val="FF0000"/>
                <w:position w:val="-8"/>
              </w:rPr>
              <w:object w:dxaOrig="1314" w:dyaOrig="252" w14:anchorId="31C2567C">
                <v:shape id="_x0000_i1102" type="#_x0000_t75" style="width:66pt;height:12.75pt" o:ole="">
                  <v:imagedata r:id="rId167" o:title=""/>
                </v:shape>
                <o:OLEObject Type="Embed" ProgID="FXEquation.Equation" ShapeID="_x0000_i1102" DrawAspect="Content" ObjectID="_1528110246" r:id="rId168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</w:t>
            </w:r>
            <w:r w:rsidRPr="008370ED">
              <w:rPr>
                <w:color w:val="FF0000"/>
                <w:position w:val="-8"/>
              </w:rPr>
              <w:object w:dxaOrig="1314" w:dyaOrig="252" w14:anchorId="077C96F0">
                <v:shape id="_x0000_i1103" type="#_x0000_t75" style="width:66pt;height:12.75pt" o:ole="">
                  <v:imagedata r:id="rId169" o:title=""/>
                </v:shape>
                <o:OLEObject Type="Embed" ProgID="FXEquation.Equation" ShapeID="_x0000_i1103" DrawAspect="Content" ObjectID="_1528110247" r:id="rId170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  <w:spacing w:before="60"/>
              <w:ind w:left="714" w:hanging="357"/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The mass of the Earth is estimated to be  </w:t>
            </w:r>
            <w:r w:rsidRPr="001A190C">
              <w:rPr>
                <w:color w:val="FF0000"/>
                <w:position w:val="-2"/>
              </w:rPr>
              <w:object w:dxaOrig="1368" w:dyaOrig="276" w14:anchorId="7D8CD0C1">
                <v:shape id="_x0000_i1104" type="#_x0000_t75" style="width:68.25pt;height:13.5pt" o:ole="">
                  <v:imagedata r:id="rId171" o:title=""/>
                </v:shape>
                <o:OLEObject Type="Embed" ProgID="FXEquation.Equation" ShapeID="_x0000_i1104" DrawAspect="Content" ObjectID="_1528110248" r:id="rId172"/>
              </w:object>
            </w:r>
            <w:r>
              <w:t xml:space="preserve"> kg and that of Mars to be  </w:t>
            </w:r>
            <w:r w:rsidRPr="001A190C">
              <w:rPr>
                <w:color w:val="FF0000"/>
                <w:position w:val="-2"/>
              </w:rPr>
              <w:object w:dxaOrig="1368" w:dyaOrig="276" w14:anchorId="1E3184DC">
                <v:shape id="_x0000_i1105" type="#_x0000_t75" style="width:68.25pt;height:13.5pt" o:ole="">
                  <v:imagedata r:id="rId173" o:title=""/>
                </v:shape>
                <o:OLEObject Type="Embed" ProgID="FXEquation.Equation" ShapeID="_x0000_i1105" DrawAspect="Content" ObjectID="_1528110249" r:id="rId174"/>
              </w:object>
            </w:r>
            <w:r w:rsidRPr="003764B4">
              <w:t xml:space="preserve"> kg.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>What percentage of the Earths mass is that of Mars?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>(Answer correct to 3 significant figures)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10.8%                    B.    108%                    C.     1 080%                   D.    10 800%      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360"/>
            </w:pPr>
            <w:r>
              <w:t xml:space="preserve">Which number line graph represents  </w:t>
            </w:r>
            <w:r w:rsidRPr="00180DD5">
              <w:rPr>
                <w:color w:val="FF0000"/>
                <w:position w:val="-4"/>
              </w:rPr>
              <w:object w:dxaOrig="1342" w:dyaOrig="211" w14:anchorId="595F89BE">
                <v:shape id="_x0000_i1106" type="#_x0000_t75" style="width:66.75pt;height:10.5pt" o:ole="">
                  <v:imagedata r:id="rId175" o:title=""/>
                </v:shape>
                <o:OLEObject Type="Embed" ProgID="FXEquation.Equation" ShapeID="_x0000_i1106" DrawAspect="Content" ObjectID="_1528110250" r:id="rId176"/>
              </w:object>
            </w:r>
            <w:r>
              <w:t xml:space="preserve"> ?</w:t>
            </w:r>
          </w:p>
          <w:p w:rsidR="00741190" w:rsidRDefault="00C06F5F" w:rsidP="00741190">
            <w:pPr>
              <w:pStyle w:val="MCSectionStyle"/>
              <w:spacing w:after="720"/>
            </w:pPr>
            <w:r>
              <w:rPr>
                <w:noProof/>
              </w:rPr>
              <w:object w:dxaOrig="1440" w:dyaOrig="1440" w14:anchorId="472587A1">
                <v:shape id="_x0000_s1887" type="#_x0000_t75" style="position:absolute;margin-left:51.95pt;margin-top:.9pt;width:357.55pt;height:31.1pt;z-index:251875328;mso-position-horizontal-relative:text;mso-position-vertical-relative:text">
                  <v:imagedata r:id="rId177" o:title=""/>
                </v:shape>
                <o:OLEObject Type="Embed" ProgID="FXDraw.Graphic" ShapeID="_x0000_s1887" DrawAspect="Content" ObjectID="_1528110400" r:id="rId178"/>
              </w:object>
            </w:r>
            <w:r w:rsidR="00741190">
              <w:t xml:space="preserve">    A.      </w:t>
            </w:r>
            <w:r w:rsidR="00741190" w:rsidRPr="00180DD5">
              <w:rPr>
                <w:color w:val="FF0000"/>
                <w:position w:val="-2"/>
              </w:rPr>
              <w:object w:dxaOrig="63" w:dyaOrig="29" w14:anchorId="41342400">
                <v:shape id="_x0000_i1108" type="#_x0000_t75" style="width:3pt;height:1.5pt" o:ole="">
                  <v:imagedata r:id="rId179" o:title=""/>
                </v:shape>
                <o:OLEObject Type="Embed" ProgID="FXEquation.Equation" ShapeID="_x0000_i1108" DrawAspect="Content" ObjectID="_1528110251" r:id="rId180"/>
              </w:object>
            </w:r>
            <w:r w:rsidR="00741190">
              <w:t xml:space="preserve"> </w:t>
            </w:r>
          </w:p>
          <w:p w:rsidR="00741190" w:rsidRDefault="00C06F5F" w:rsidP="00741190">
            <w:pPr>
              <w:pStyle w:val="MCSectionStyle"/>
              <w:spacing w:after="720"/>
            </w:pPr>
            <w:r>
              <w:rPr>
                <w:noProof/>
              </w:rPr>
              <w:object w:dxaOrig="1440" w:dyaOrig="1440" w14:anchorId="05D1185D">
                <v:shape id="_x0000_s1889" type="#_x0000_t75" style="position:absolute;margin-left:49.35pt;margin-top:48.2pt;width:357.55pt;height:35.7pt;z-index:251877376;mso-position-horizontal-relative:text;mso-position-vertical-relative:text">
                  <v:imagedata r:id="rId181" o:title=""/>
                </v:shape>
                <o:OLEObject Type="Embed" ProgID="FXDraw.Graphic" ShapeID="_x0000_s1889" DrawAspect="Content" ObjectID="_1528110401" r:id="rId182"/>
              </w:object>
            </w:r>
            <w:r>
              <w:rPr>
                <w:noProof/>
              </w:rPr>
              <w:object w:dxaOrig="1440" w:dyaOrig="1440" w14:anchorId="41A05857">
                <v:shape id="_x0000_s1888" type="#_x0000_t75" style="position:absolute;margin-left:50.35pt;margin-top:2.2pt;width:357.55pt;height:31.1pt;z-index:251876352;mso-position-horizontal-relative:text;mso-position-vertical-relative:text">
                  <v:imagedata r:id="rId183" o:title=""/>
                </v:shape>
                <o:OLEObject Type="Embed" ProgID="FXDraw.Graphic" ShapeID="_x0000_s1888" DrawAspect="Content" ObjectID="_1528110402" r:id="rId184"/>
              </w:object>
            </w:r>
            <w:r w:rsidR="00741190">
              <w:t xml:space="preserve">    B.     </w:t>
            </w:r>
          </w:p>
          <w:p w:rsidR="00741190" w:rsidRDefault="00C06F5F" w:rsidP="00741190">
            <w:pPr>
              <w:pStyle w:val="MCSectionStyle"/>
              <w:spacing w:after="720"/>
            </w:pPr>
            <w:r>
              <w:rPr>
                <w:noProof/>
              </w:rPr>
              <w:object w:dxaOrig="1440" w:dyaOrig="1440" w14:anchorId="3F69D00E">
                <v:shape id="_x0000_s1890" type="#_x0000_t75" style="position:absolute;margin-left:49.65pt;margin-top:49.4pt;width:357.55pt;height:35.7pt;z-index:251878400;mso-position-horizontal-relative:text;mso-position-vertical-relative:text">
                  <v:imagedata r:id="rId185" o:title=""/>
                </v:shape>
                <o:OLEObject Type="Embed" ProgID="FXDraw.Graphic" ShapeID="_x0000_s1890" DrawAspect="Content" ObjectID="_1528110403" r:id="rId186"/>
              </w:object>
            </w:r>
            <w:r w:rsidR="00741190">
              <w:t xml:space="preserve">    C.     </w:t>
            </w:r>
          </w:p>
          <w:p w:rsidR="00741190" w:rsidRDefault="00741190" w:rsidP="00741190">
            <w:pPr>
              <w:pStyle w:val="MCSectionStyle"/>
              <w:spacing w:after="720"/>
            </w:pPr>
            <w:r>
              <w:t xml:space="preserve">    D.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ind w:left="360"/>
            </w:pPr>
          </w:p>
        </w:tc>
        <w:tc>
          <w:tcPr>
            <w:tcW w:w="9865" w:type="dxa"/>
          </w:tcPr>
          <w:p w:rsidR="00741190" w:rsidRPr="00FA34CD" w:rsidRDefault="00741190" w:rsidP="00741190">
            <w:pPr>
              <w:pStyle w:val="MCSectionStyle"/>
              <w:spacing w:after="120"/>
              <w:rPr>
                <w:b/>
              </w:rPr>
            </w:pPr>
            <w:r w:rsidRPr="00FA34CD">
              <w:rPr>
                <w:b/>
              </w:rPr>
              <w:t>Questions 62 and 63 refer to the following: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>A television talent program gives contestants a total score out of 100.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>The scores of 48 contestants are represented in the box and whisker plot below.</w:t>
            </w:r>
          </w:p>
          <w:p w:rsidR="00741190" w:rsidRDefault="00C06F5F" w:rsidP="00741190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 w14:anchorId="0AC829D2">
                <v:shape id="_x0000_s1891" type="#_x0000_t75" style="position:absolute;margin-left:2.65pt;margin-top:3.55pt;width:467.25pt;height:96pt;z-index:251879424;mso-position-horizontal-relative:text;mso-position-vertical-relative:text">
                  <v:imagedata r:id="rId187" o:title=""/>
                </v:shape>
                <o:OLEObject Type="Embed" ProgID="FXDraw.Graphic" ShapeID="_x0000_s1891" DrawAspect="Content" ObjectID="_1528110404" r:id="rId188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240"/>
            </w:pPr>
            <w:r>
              <w:t>Based on the graph, which of these descriptions could be used to describe the shape of the distribution of scores?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The distribution of scores is bimodal in shape.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The distribution of scores is negatively skewed.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The distribution of scores is positively skewed.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The distribution of scores is symmetrical.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240"/>
            </w:pPr>
            <w:r>
              <w:t>How many contestants had scores of 67 or more?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12                   B.      24                  C.      31                  D.          36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rPr>
                <w:noProof/>
              </w:rPr>
              <w:drawing>
                <wp:anchor distT="0" distB="0" distL="114300" distR="114300" simplePos="0" relativeHeight="251881472" behindDoc="0" locked="0" layoutInCell="1" allowOverlap="1" wp14:anchorId="0D028ECC" wp14:editId="362CD614">
                  <wp:simplePos x="0" y="0"/>
                  <wp:positionH relativeFrom="column">
                    <wp:posOffset>3341670</wp:posOffset>
                  </wp:positionH>
                  <wp:positionV relativeFrom="paragraph">
                    <wp:posOffset>178187</wp:posOffset>
                  </wp:positionV>
                  <wp:extent cx="2586825" cy="1575269"/>
                  <wp:effectExtent l="0" t="0" r="4445" b="635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roving shutterstock_167319443.jpg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825" cy="157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A group of drovers are taking a herd to fresh pasture.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>The 250 cattle in the herd come from four stations.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>The table shows the home station for the cattle.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712"/>
              <w:gridCol w:w="2126"/>
            </w:tblGrid>
            <w:tr w:rsidR="00741190" w:rsidTr="00C06F5F">
              <w:tc>
                <w:tcPr>
                  <w:tcW w:w="2712" w:type="dxa"/>
                  <w:shd w:val="clear" w:color="auto" w:fill="4F6228" w:themeFill="accent3" w:themeFillShade="80"/>
                </w:tcPr>
                <w:p w:rsidR="00741190" w:rsidRPr="00165E53" w:rsidRDefault="00741190" w:rsidP="00741190">
                  <w:pPr>
                    <w:pStyle w:val="MCSectionStyle"/>
                    <w:spacing w:after="120"/>
                    <w:rPr>
                      <w:color w:val="FFFF00"/>
                    </w:rPr>
                  </w:pPr>
                  <w:r w:rsidRPr="00165E53">
                    <w:rPr>
                      <w:color w:val="FFFF00"/>
                    </w:rPr>
                    <w:t>Home Station</w:t>
                  </w:r>
                </w:p>
              </w:tc>
              <w:tc>
                <w:tcPr>
                  <w:tcW w:w="2126" w:type="dxa"/>
                  <w:shd w:val="clear" w:color="auto" w:fill="4F6228" w:themeFill="accent3" w:themeFillShade="80"/>
                </w:tcPr>
                <w:p w:rsidR="00741190" w:rsidRPr="00165E53" w:rsidRDefault="00741190" w:rsidP="00741190">
                  <w:pPr>
                    <w:pStyle w:val="MCSectionStyle"/>
                    <w:spacing w:after="120"/>
                    <w:rPr>
                      <w:color w:val="FFFF00"/>
                    </w:rPr>
                  </w:pPr>
                  <w:r w:rsidRPr="00165E53">
                    <w:rPr>
                      <w:color w:val="FFFF00"/>
                    </w:rPr>
                    <w:t>Number of Cattle</w:t>
                  </w:r>
                </w:p>
              </w:tc>
            </w:tr>
            <w:tr w:rsidR="00741190" w:rsidTr="00C06F5F">
              <w:tc>
                <w:tcPr>
                  <w:tcW w:w="2712" w:type="dxa"/>
                </w:tcPr>
                <w:p w:rsidR="00741190" w:rsidRDefault="00741190" w:rsidP="00741190">
                  <w:pPr>
                    <w:pStyle w:val="MCSectionStyle"/>
                    <w:spacing w:after="120"/>
                  </w:pPr>
                  <w:r>
                    <w:t>Aster Park</w:t>
                  </w:r>
                </w:p>
              </w:tc>
              <w:tc>
                <w:tcPr>
                  <w:tcW w:w="2126" w:type="dxa"/>
                </w:tcPr>
                <w:p w:rsidR="00741190" w:rsidRDefault="00741190" w:rsidP="00741190">
                  <w:pPr>
                    <w:pStyle w:val="MCSectionStyle"/>
                    <w:spacing w:after="120"/>
                    <w:jc w:val="center"/>
                  </w:pPr>
                  <w:r>
                    <w:t>80</w:t>
                  </w:r>
                </w:p>
              </w:tc>
            </w:tr>
            <w:tr w:rsidR="00741190" w:rsidTr="00C06F5F">
              <w:tc>
                <w:tcPr>
                  <w:tcW w:w="2712" w:type="dxa"/>
                </w:tcPr>
                <w:p w:rsidR="00741190" w:rsidRDefault="00741190" w:rsidP="00741190">
                  <w:pPr>
                    <w:pStyle w:val="MCSectionStyle"/>
                    <w:spacing w:after="120"/>
                  </w:pPr>
                  <w:r>
                    <w:t>Birch Downs</w:t>
                  </w:r>
                </w:p>
              </w:tc>
              <w:tc>
                <w:tcPr>
                  <w:tcW w:w="2126" w:type="dxa"/>
                </w:tcPr>
                <w:p w:rsidR="00741190" w:rsidRDefault="00741190" w:rsidP="00741190">
                  <w:pPr>
                    <w:pStyle w:val="MCSectionStyle"/>
                    <w:spacing w:after="120"/>
                    <w:jc w:val="center"/>
                  </w:pPr>
                  <w:r>
                    <w:t>65</w:t>
                  </w:r>
                </w:p>
              </w:tc>
            </w:tr>
            <w:tr w:rsidR="00741190" w:rsidTr="00C06F5F">
              <w:tc>
                <w:tcPr>
                  <w:tcW w:w="2712" w:type="dxa"/>
                </w:tcPr>
                <w:p w:rsidR="00741190" w:rsidRDefault="00741190" w:rsidP="00741190">
                  <w:pPr>
                    <w:pStyle w:val="MCSectionStyle"/>
                    <w:spacing w:after="120"/>
                  </w:pPr>
                  <w:r>
                    <w:t>Camelia Station</w:t>
                  </w:r>
                </w:p>
              </w:tc>
              <w:tc>
                <w:tcPr>
                  <w:tcW w:w="2126" w:type="dxa"/>
                </w:tcPr>
                <w:p w:rsidR="00741190" w:rsidRDefault="00741190" w:rsidP="00741190">
                  <w:pPr>
                    <w:pStyle w:val="MCSectionStyle"/>
                    <w:spacing w:after="120"/>
                    <w:jc w:val="center"/>
                  </w:pPr>
                  <w:r>
                    <w:t>42</w:t>
                  </w:r>
                </w:p>
              </w:tc>
            </w:tr>
            <w:tr w:rsidR="00741190" w:rsidTr="00C06F5F">
              <w:tc>
                <w:tcPr>
                  <w:tcW w:w="2712" w:type="dxa"/>
                </w:tcPr>
                <w:p w:rsidR="00741190" w:rsidRDefault="00741190" w:rsidP="00741190">
                  <w:pPr>
                    <w:pStyle w:val="MCSectionStyle"/>
                    <w:spacing w:after="120"/>
                  </w:pPr>
                  <w:r>
                    <w:t>Daffodil Estate</w:t>
                  </w:r>
                </w:p>
              </w:tc>
              <w:tc>
                <w:tcPr>
                  <w:tcW w:w="2126" w:type="dxa"/>
                </w:tcPr>
                <w:p w:rsidR="00741190" w:rsidRDefault="00741190" w:rsidP="00741190">
                  <w:pPr>
                    <w:pStyle w:val="MCSectionStyle"/>
                    <w:spacing w:after="120"/>
                    <w:jc w:val="center"/>
                  </w:pPr>
                  <w:r>
                    <w:t>63</w:t>
                  </w:r>
                </w:p>
              </w:tc>
            </w:tr>
          </w:tbl>
          <w:p w:rsidR="00741190" w:rsidRDefault="00741190" w:rsidP="00741190">
            <w:pPr>
              <w:pStyle w:val="MCSectionStyle"/>
              <w:spacing w:after="120"/>
            </w:pP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>If one of the cattle breaks free from the herd, what is the probability that it does not come from Birch Downs?</w: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A.     0.26                     B.       0.35                   C.     0.74                     D.    0.83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C06F5F" w:rsidP="00741190">
            <w:pPr>
              <w:pStyle w:val="MCSectionStyle"/>
              <w:spacing w:after="120"/>
              <w:ind w:right="4658"/>
            </w:pPr>
            <w:r>
              <w:rPr>
                <w:noProof/>
              </w:rPr>
              <w:object w:dxaOrig="1440" w:dyaOrig="1440" w14:anchorId="711D94AB">
                <v:shape id="_x0000_s1892" type="#_x0000_t75" style="position:absolute;margin-left:248.65pt;margin-top:18.3pt;width:222.9pt;height:163.75pt;z-index:251882496;mso-position-horizontal-relative:text;mso-position-vertical-relative:text">
                  <v:imagedata r:id="rId190" o:title=""/>
                </v:shape>
                <o:OLEObject Type="Embed" ProgID="FXDraw.Graphic" ShapeID="_x0000_s1892" DrawAspect="Content" ObjectID="_1528110405" r:id="rId191"/>
              </w:object>
            </w:r>
            <w:r w:rsidR="00741190">
              <w:t>Four boats are located by a radar station which is at the point R.</w:t>
            </w:r>
          </w:p>
          <w:p w:rsidR="00741190" w:rsidRDefault="00741190" w:rsidP="00741190">
            <w:pPr>
              <w:pStyle w:val="MCSectionStyle"/>
              <w:spacing w:after="120"/>
              <w:ind w:right="4658"/>
            </w:pPr>
            <w:r>
              <w:t>Their positions are shown on the diagram.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>Which boat in on a bearing of 236</w:t>
            </w:r>
            <w:r w:rsidRPr="00937562">
              <w:rPr>
                <w:vertAlign w:val="superscript"/>
              </w:rPr>
              <w:t>o</w:t>
            </w:r>
            <w:r>
              <w:t xml:space="preserve"> from R?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Athenian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Beowulf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Cyclops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Daedalus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C06F5F" w:rsidP="00741190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 w14:anchorId="0DC5B4F3">
                <v:shape id="_x0000_s1893" type="#_x0000_t75" style="position:absolute;margin-left:273.9pt;margin-top:17.2pt;width:197.65pt;height:106.9pt;z-index:251883520;mso-position-horizontal-relative:text;mso-position-vertical-relative:text">
                  <v:imagedata r:id="rId192" o:title=""/>
                </v:shape>
                <o:OLEObject Type="Embed" ProgID="FXDraw.Graphic" ShapeID="_x0000_s1893" DrawAspect="Content" ObjectID="_1528110406" r:id="rId193"/>
              </w:object>
            </w:r>
            <w:r w:rsidR="00741190">
              <w:t xml:space="preserve">In  </w:t>
            </w:r>
            <w:r w:rsidR="00741190" w:rsidRPr="004F5E05">
              <w:rPr>
                <w:color w:val="FF0000"/>
                <w:position w:val="-2"/>
              </w:rPr>
              <w:object w:dxaOrig="768" w:dyaOrig="192" w14:anchorId="74BB7D68">
                <v:shape id="_x0000_i1115" type="#_x0000_t75" style="width:38.25pt;height:9.75pt" o:ole="">
                  <v:imagedata r:id="rId194" o:title=""/>
                </v:shape>
                <o:OLEObject Type="Embed" ProgID="FXEquation.Equation" ShapeID="_x0000_i1115" DrawAspect="Content" ObjectID="_1528110252" r:id="rId195"/>
              </w:object>
            </w:r>
            <w:r w:rsidR="00741190">
              <w:rPr>
                <w:color w:val="FF0000"/>
                <w:position w:val="-2"/>
              </w:rPr>
              <w:t>,</w:t>
            </w:r>
            <w:r w:rsidR="00741190">
              <w:t xml:space="preserve"> </w:t>
            </w:r>
            <w:r w:rsidR="00741190" w:rsidRPr="004F5E05">
              <w:rPr>
                <w:i/>
              </w:rPr>
              <w:t>KM</w:t>
            </w:r>
            <w:r w:rsidR="00741190">
              <w:t xml:space="preserve"> = 140 m and  </w:t>
            </w:r>
            <w:r w:rsidR="00741190" w:rsidRPr="004F5E05">
              <w:rPr>
                <w:color w:val="FF0000"/>
                <w:position w:val="-2"/>
              </w:rPr>
              <w:object w:dxaOrig="1098" w:dyaOrig="192" w14:anchorId="57C6E249">
                <v:shape id="_x0000_i1116" type="#_x0000_t75" style="width:54.75pt;height:9.75pt" o:ole="">
                  <v:imagedata r:id="rId196" o:title=""/>
                </v:shape>
                <o:OLEObject Type="Embed" ProgID="FXEquation.Equation" ShapeID="_x0000_i1116" DrawAspect="Content" ObjectID="_1528110253" r:id="rId197"/>
              </w:object>
            </w:r>
            <w:r w:rsidR="00741190">
              <w:rPr>
                <w:color w:val="FF0000"/>
                <w:position w:val="-2"/>
              </w:rPr>
              <w:t>.</w:t>
            </w:r>
            <w:r w:rsidR="00741190"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What is the length of </w:t>
            </w:r>
            <w:r w:rsidRPr="004F5E05">
              <w:rPr>
                <w:i/>
              </w:rPr>
              <w:t>KL</w:t>
            </w:r>
            <w:r>
              <w:t>?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>Answer to the nearest metre.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154 m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173 m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300 m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331 m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C06F5F" w:rsidP="00741190">
            <w:pPr>
              <w:pStyle w:val="MCSectionStyle"/>
              <w:spacing w:after="240"/>
            </w:pPr>
            <w:r>
              <w:rPr>
                <w:noProof/>
              </w:rPr>
              <w:object w:dxaOrig="1440" w:dyaOrig="1440" w14:anchorId="2BB9C237">
                <v:shape id="_x0000_s1894" type="#_x0000_t75" style="position:absolute;margin-left:211.15pt;margin-top:4.15pt;width:260.4pt;height:96.15pt;z-index:251884544;mso-position-horizontal-relative:text;mso-position-vertical-relative:text">
                  <v:imagedata r:id="rId198" o:title=""/>
                </v:shape>
                <o:OLEObject Type="Embed" ProgID="FXDraw.Graphic" ShapeID="_x0000_s1894" DrawAspect="Content" ObjectID="_1528110407" r:id="rId199"/>
              </w:object>
            </w:r>
            <w:r w:rsidR="00741190">
              <w:t xml:space="preserve">Which triangle is similar to  </w:t>
            </w:r>
            <w:r w:rsidR="00741190" w:rsidRPr="00E026A2">
              <w:rPr>
                <w:color w:val="FF0000"/>
                <w:position w:val="-2"/>
              </w:rPr>
              <w:object w:dxaOrig="888" w:dyaOrig="192" w14:anchorId="105C7C2B">
                <v:shape id="_x0000_i1118" type="#_x0000_t75" style="width:44.25pt;height:9.75pt" o:ole="">
                  <v:imagedata r:id="rId200" o:title=""/>
                </v:shape>
                <o:OLEObject Type="Embed" ProgID="FXEquation.Equation" ShapeID="_x0000_i1118" DrawAspect="Content" ObjectID="_1528110254" r:id="rId201"/>
              </w:object>
            </w:r>
            <w:r w:rsidR="00741190"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</w:t>
            </w:r>
            <w:r w:rsidRPr="00E026A2">
              <w:rPr>
                <w:color w:val="FF0000"/>
                <w:position w:val="-2"/>
              </w:rPr>
              <w:object w:dxaOrig="756" w:dyaOrig="192" w14:anchorId="47143C56">
                <v:shape id="_x0000_i1119" type="#_x0000_t75" style="width:37.5pt;height:9.75pt" o:ole="">
                  <v:imagedata r:id="rId202" o:title=""/>
                </v:shape>
                <o:OLEObject Type="Embed" ProgID="FXEquation.Equation" ShapeID="_x0000_i1119" DrawAspect="Content" ObjectID="_1528110255" r:id="rId203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</w:t>
            </w:r>
            <w:r w:rsidRPr="00E026A2">
              <w:rPr>
                <w:color w:val="FF0000"/>
                <w:position w:val="-2"/>
              </w:rPr>
              <w:object w:dxaOrig="708" w:dyaOrig="192" w14:anchorId="6E5B8A5A">
                <v:shape id="_x0000_i1120" type="#_x0000_t75" style="width:35.25pt;height:9.75pt" o:ole="">
                  <v:imagedata r:id="rId204" o:title=""/>
                </v:shape>
                <o:OLEObject Type="Embed" ProgID="FXEquation.Equation" ShapeID="_x0000_i1120" DrawAspect="Content" ObjectID="_1528110256" r:id="rId205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</w:t>
            </w:r>
            <w:r w:rsidRPr="00E026A2">
              <w:rPr>
                <w:color w:val="FF0000"/>
                <w:position w:val="-2"/>
              </w:rPr>
              <w:object w:dxaOrig="768" w:dyaOrig="192" w14:anchorId="48D79A1A">
                <v:shape id="_x0000_i1121" type="#_x0000_t75" style="width:38.25pt;height:9.75pt" o:ole="">
                  <v:imagedata r:id="rId206" o:title=""/>
                </v:shape>
                <o:OLEObject Type="Embed" ProgID="FXEquation.Equation" ShapeID="_x0000_i1121" DrawAspect="Content" ObjectID="_1528110257" r:id="rId207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</w:t>
            </w:r>
            <w:r w:rsidRPr="00E026A2">
              <w:rPr>
                <w:color w:val="FF0000"/>
                <w:position w:val="-2"/>
              </w:rPr>
              <w:object w:dxaOrig="800" w:dyaOrig="192" w14:anchorId="123FB795">
                <v:shape id="_x0000_i1122" type="#_x0000_t75" style="width:39.75pt;height:9.75pt" o:ole="">
                  <v:imagedata r:id="rId208" o:title=""/>
                </v:shape>
                <o:OLEObject Type="Embed" ProgID="FXEquation.Equation" ShapeID="_x0000_i1122" DrawAspect="Content" ObjectID="_1528110258" r:id="rId209"/>
              </w:objec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rPr>
                <w:noProof/>
              </w:rPr>
              <w:drawing>
                <wp:anchor distT="0" distB="0" distL="114300" distR="114300" simplePos="0" relativeHeight="251886592" behindDoc="0" locked="0" layoutInCell="1" allowOverlap="1" wp14:anchorId="2FC3492D" wp14:editId="71DB025C">
                  <wp:simplePos x="0" y="0"/>
                  <wp:positionH relativeFrom="column">
                    <wp:posOffset>3700780</wp:posOffset>
                  </wp:positionH>
                  <wp:positionV relativeFrom="paragraph">
                    <wp:posOffset>71120</wp:posOffset>
                  </wp:positionV>
                  <wp:extent cx="1457325" cy="1457325"/>
                  <wp:effectExtent l="0" t="0" r="9525" b="9525"/>
                  <wp:wrapNone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hutterstock_243521098.jpg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Louise runs 750 m in 3 minutes. </w:t>
            </w:r>
          </w:p>
          <w:p w:rsidR="00741190" w:rsidRDefault="00741190" w:rsidP="00741190">
            <w:pPr>
              <w:pStyle w:val="MCSectionStyle"/>
            </w:pPr>
            <w:r>
              <w:t>What is her speed in km/h?</w:t>
            </w:r>
          </w:p>
          <w:p w:rsidR="00741190" w:rsidRDefault="00741190" w:rsidP="00741190">
            <w:pPr>
              <w:pStyle w:val="MCSectionStyle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4.2 km/h          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7.5 km/h      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12 km/h   </w: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D.     15 km/h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Kristy borrows $30 000 and agrees to repay the principal and interest at the end of four years.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>Interest is calculated at 7.2% p.a., compounded monthly.</w:t>
            </w:r>
          </w:p>
          <w:p w:rsidR="00741190" w:rsidRDefault="00741190" w:rsidP="00741190">
            <w:pPr>
              <w:pStyle w:val="MCSectionStyle"/>
              <w:spacing w:before="120" w:after="240"/>
            </w:pPr>
            <w:r>
              <w:t>How much must she repay?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$</w:t>
            </w:r>
            <w:r w:rsidRPr="00CF3FC6">
              <w:t>37</w:t>
            </w:r>
            <w:r>
              <w:t xml:space="preserve"> 874.31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$3</w:t>
            </w:r>
            <w:r w:rsidRPr="00CF3FC6">
              <w:t>8</w:t>
            </w:r>
            <w:r>
              <w:t xml:space="preserve"> </w:t>
            </w:r>
            <w:r w:rsidRPr="00CF3FC6">
              <w:t>640</w:t>
            </w:r>
            <w:r>
              <w:t>.00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$</w:t>
            </w:r>
            <w:r w:rsidRPr="00CF3FC6">
              <w:t>3</w:t>
            </w:r>
            <w:r>
              <w:t>9 978.30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$</w:t>
            </w:r>
            <w:r w:rsidRPr="00CF3FC6">
              <w:t>4</w:t>
            </w:r>
            <w:r>
              <w:t>2 332.67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240"/>
            </w:pPr>
            <w:r>
              <w:t>Which of these lines would be parallel to the line</w:t>
            </w:r>
            <w:r w:rsidRPr="002D539D">
              <w:rPr>
                <w:position w:val="-238"/>
              </w:rPr>
              <w:t xml:space="preserve">  </w:t>
            </w:r>
            <w:r w:rsidRPr="002D539D">
              <w:rPr>
                <w:color w:val="FF0000"/>
                <w:position w:val="-8"/>
              </w:rPr>
              <w:object w:dxaOrig="1224" w:dyaOrig="252" w14:anchorId="1F92AE78">
                <v:shape id="_x0000_i1123" type="#_x0000_t75" style="width:61.5pt;height:12.75pt" o:ole="">
                  <v:imagedata r:id="rId211" o:title=""/>
                </v:shape>
                <o:OLEObject Type="Embed" ProgID="FXEquation.Equation" ShapeID="_x0000_i1123" DrawAspect="Content" ObjectID="_1528110259" r:id="rId212"/>
              </w:object>
            </w:r>
            <w:r w:rsidRPr="002D539D">
              <w:rPr>
                <w:position w:val="-238"/>
              </w:rPr>
              <w:t xml:space="preserve"> </w:t>
            </w:r>
            <w:r>
              <w:t xml:space="preserve">and pass through the point (2, –6). 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   A.     </w:t>
            </w:r>
            <w:r w:rsidRPr="00911D3E">
              <w:rPr>
                <w:color w:val="FF0000"/>
                <w:position w:val="-18"/>
              </w:rPr>
              <w:object w:dxaOrig="1674" w:dyaOrig="532" w14:anchorId="593BFD58">
                <v:shape id="_x0000_i1124" type="#_x0000_t75" style="width:84pt;height:26.25pt" o:ole="">
                  <v:imagedata r:id="rId213" o:title=""/>
                </v:shape>
                <o:OLEObject Type="Embed" ProgID="FXEquation.Equation" ShapeID="_x0000_i1124" DrawAspect="Content" ObjectID="_1528110260" r:id="rId214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   B.     </w:t>
            </w:r>
            <w:r w:rsidRPr="00911D3E">
              <w:rPr>
                <w:color w:val="FF0000"/>
                <w:position w:val="-18"/>
              </w:rPr>
              <w:object w:dxaOrig="1704" w:dyaOrig="532" w14:anchorId="6D730B4F">
                <v:shape id="_x0000_i1125" type="#_x0000_t75" style="width:84.75pt;height:26.25pt" o:ole="">
                  <v:imagedata r:id="rId215" o:title=""/>
                </v:shape>
                <o:OLEObject Type="Embed" ProgID="FXEquation.Equation" ShapeID="_x0000_i1125" DrawAspect="Content" ObjectID="_1528110261" r:id="rId216"/>
              </w:objec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   C.      </w:t>
            </w:r>
            <w:r w:rsidRPr="00911D3E">
              <w:rPr>
                <w:color w:val="FF0000"/>
                <w:position w:val="-8"/>
              </w:rPr>
              <w:object w:dxaOrig="1374" w:dyaOrig="252" w14:anchorId="7185B694">
                <v:shape id="_x0000_i1126" type="#_x0000_t75" style="width:69pt;height:12.75pt" o:ole="">
                  <v:imagedata r:id="rId217" o:title=""/>
                </v:shape>
                <o:OLEObject Type="Embed" ProgID="FXEquation.Equation" ShapeID="_x0000_i1126" DrawAspect="Content" ObjectID="_1528110262" r:id="rId218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   D.      </w:t>
            </w:r>
            <w:r w:rsidRPr="00911D3E">
              <w:rPr>
                <w:color w:val="FF0000"/>
                <w:position w:val="-8"/>
              </w:rPr>
              <w:object w:dxaOrig="1404" w:dyaOrig="252" w14:anchorId="31BA46B9">
                <v:shape id="_x0000_i1127" type="#_x0000_t75" style="width:70.5pt;height:12.75pt" o:ole="">
                  <v:imagedata r:id="rId219" o:title=""/>
                </v:shape>
                <o:OLEObject Type="Embed" ProgID="FXEquation.Equation" ShapeID="_x0000_i1127" DrawAspect="Content" ObjectID="_1528110263" r:id="rId220"/>
              </w:object>
            </w:r>
            <w:r>
              <w:t xml:space="preserve">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  <w:spacing w:before="200"/>
              <w:ind w:left="714" w:hanging="357"/>
            </w:pPr>
          </w:p>
        </w:tc>
        <w:tc>
          <w:tcPr>
            <w:tcW w:w="9865" w:type="dxa"/>
          </w:tcPr>
          <w:p w:rsidR="00741190" w:rsidRPr="00634E3C" w:rsidRDefault="00741190" w:rsidP="00741190">
            <w:pPr>
              <w:pStyle w:val="MCSectionStyle"/>
              <w:spacing w:after="120"/>
              <w:rPr>
                <w:position w:val="-26"/>
              </w:rPr>
            </w:pPr>
            <w:r>
              <w:t xml:space="preserve">Which expression is equal to  </w:t>
            </w:r>
            <w:r w:rsidRPr="0019630A">
              <w:rPr>
                <w:color w:val="FF0000"/>
                <w:position w:val="-26"/>
              </w:rPr>
              <w:object w:dxaOrig="1122" w:dyaOrig="710" w14:anchorId="1D4FAB90">
                <v:shape id="_x0000_i1128" type="#_x0000_t75" style="width:56.25pt;height:35.25pt" o:ole="">
                  <v:imagedata r:id="rId221" o:title=""/>
                </v:shape>
                <o:OLEObject Type="Embed" ProgID="FXEquation.Equation" ShapeID="_x0000_i1128" DrawAspect="Content" ObjectID="_1528110264" r:id="rId222"/>
              </w:object>
            </w:r>
            <w:r>
              <w:rPr>
                <w:position w:val="-26"/>
              </w:rP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    </w:t>
            </w:r>
            <w:r w:rsidRPr="00350B12">
              <w:rPr>
                <w:color w:val="FF0000"/>
                <w:position w:val="-4"/>
              </w:rPr>
              <w:object w:dxaOrig="520" w:dyaOrig="314" w14:anchorId="1475684A">
                <v:shape id="_x0000_i1129" type="#_x0000_t75" style="width:26.25pt;height:15.75pt" o:ole="">
                  <v:imagedata r:id="rId223" o:title=""/>
                </v:shape>
                <o:OLEObject Type="Embed" ProgID="FXEquation.Equation" ShapeID="_x0000_i1129" DrawAspect="Content" ObjectID="_1528110265" r:id="rId224"/>
              </w:object>
            </w:r>
            <w:r>
              <w:t xml:space="preserve">                 B.        </w:t>
            </w:r>
            <w:r w:rsidRPr="00350B12">
              <w:rPr>
                <w:color w:val="FF0000"/>
                <w:position w:val="-26"/>
              </w:rPr>
              <w:object w:dxaOrig="288" w:dyaOrig="628" w14:anchorId="772EA277">
                <v:shape id="_x0000_i1130" type="#_x0000_t75" style="width:14.25pt;height:31.5pt" o:ole="">
                  <v:imagedata r:id="rId225" o:title=""/>
                </v:shape>
                <o:OLEObject Type="Embed" ProgID="FXEquation.Equation" ShapeID="_x0000_i1130" DrawAspect="Content" ObjectID="_1528110266" r:id="rId226"/>
              </w:object>
            </w:r>
            <w:r>
              <w:t xml:space="preserve">                  C.       </w:t>
            </w:r>
            <w:r w:rsidRPr="00350B12">
              <w:rPr>
                <w:color w:val="FF0000"/>
                <w:position w:val="-18"/>
              </w:rPr>
              <w:object w:dxaOrig="288" w:dyaOrig="634" w14:anchorId="531BA94A">
                <v:shape id="_x0000_i1131" type="#_x0000_t75" style="width:14.25pt;height:31.5pt" o:ole="">
                  <v:imagedata r:id="rId227" o:title=""/>
                </v:shape>
                <o:OLEObject Type="Embed" ProgID="FXEquation.Equation" ShapeID="_x0000_i1131" DrawAspect="Content" ObjectID="_1528110267" r:id="rId228"/>
              </w:object>
            </w:r>
            <w:r>
              <w:t xml:space="preserve">                   D.        </w:t>
            </w:r>
            <w:r w:rsidRPr="00350B12">
              <w:rPr>
                <w:color w:val="FF0000"/>
                <w:position w:val="-4"/>
              </w:rPr>
              <w:object w:dxaOrig="286" w:dyaOrig="314" w14:anchorId="673A51AC">
                <v:shape id="_x0000_i1132" type="#_x0000_t75" style="width:14.25pt;height:15.75pt" o:ole="">
                  <v:imagedata r:id="rId229" o:title=""/>
                </v:shape>
                <o:OLEObject Type="Embed" ProgID="FXEquation.Equation" ShapeID="_x0000_i1132" DrawAspect="Content" ObjectID="_1528110268" r:id="rId230"/>
              </w:object>
            </w:r>
            <w:r>
              <w:t xml:space="preserve">    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ind w:left="360"/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  <w:rPr>
                <w:b/>
              </w:rPr>
            </w:pPr>
            <w:r>
              <w:rPr>
                <w:b/>
              </w:rPr>
              <w:t>Questions 47 and 48 refer to the following: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>The scatterplot compares the age of the entrant with the number of mistakes they made in an essay competition.</w:t>
            </w:r>
          </w:p>
          <w:p w:rsidR="00741190" w:rsidRDefault="00C06F5F" w:rsidP="00741190">
            <w:pPr>
              <w:pStyle w:val="MCSectionStyle"/>
              <w:spacing w:after="120"/>
            </w:pPr>
            <w:r>
              <w:pict w14:anchorId="1C4ACA32">
                <v:shape id="Picture 97" o:spid="_x0000_s1885" type="#_x0000_t75" style="position:absolute;margin-left:57.4pt;margin-top:2.8pt;width:348.75pt;height:205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      <v:imagedata r:id="rId231" o:title="" croptop="1132f" cropbottom="2340f" cropleft="1089f" cropright="1134f"/>
                </v:shape>
              </w:pict>
            </w: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What was the mean number of mistakes for those aged 16 and under?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   14                B.         14.5               C.        15.4                D.      15.625    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Which best describes the relationship shown on the scatter plot?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There is a strong negative relationship between age and number mistakes.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There is a weak negative relationship between age and number mistakes.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There is a strong positive relationship between age and number mistakes.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There is no relationship between age and number of mistakes.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Pr="00C06F5F" w:rsidRDefault="00741190" w:rsidP="00741190">
            <w:pPr>
              <w:pStyle w:val="MCSectionStyle"/>
              <w:spacing w:after="120"/>
            </w:pPr>
            <w:r w:rsidRPr="00C06F5F">
              <w:t>Which equation could possibly describe the curve shown on the number plane?</w:t>
            </w:r>
          </w:p>
          <w:p w:rsidR="00741190" w:rsidRPr="00C06F5F" w:rsidRDefault="00C06F5F" w:rsidP="00741190">
            <w:pPr>
              <w:pStyle w:val="MCSectionStyle"/>
              <w:spacing w:after="120"/>
            </w:pPr>
            <w:r w:rsidRPr="00C06F5F">
              <w:object w:dxaOrig="1440" w:dyaOrig="1440" w14:anchorId="46E20721">
                <v:shape id="_x0000_s1886" type="#_x0000_t75" style="position:absolute;margin-left:28.15pt;margin-top:7.8pt;width:398pt;height:236.85pt;z-index:251873280;mso-position-horizontal-relative:text;mso-position-vertical-relative:text">
                  <v:imagedata r:id="rId232" o:title=""/>
                </v:shape>
                <o:OLEObject Type="Embed" ProgID="FXDraw.Graphic" ShapeID="_x0000_s1886" DrawAspect="Content" ObjectID="_1528110408" r:id="rId233"/>
              </w:object>
            </w: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741190">
            <w:pPr>
              <w:pStyle w:val="MCSectionStyle"/>
              <w:spacing w:after="120"/>
            </w:pPr>
          </w:p>
          <w:p w:rsidR="00741190" w:rsidRPr="00C06F5F" w:rsidRDefault="00741190" w:rsidP="00C06F5F">
            <w:pPr>
              <w:pStyle w:val="MCSectionStyle"/>
              <w:spacing w:after="180"/>
            </w:pPr>
          </w:p>
          <w:p w:rsidR="00741190" w:rsidRPr="00C06F5F" w:rsidRDefault="00741190" w:rsidP="00C06F5F">
            <w:pPr>
              <w:pStyle w:val="MCSectionStyle"/>
              <w:spacing w:after="180"/>
            </w:pPr>
            <w:r w:rsidRPr="00C06F5F">
              <w:t xml:space="preserve">    A.     </w:t>
            </w:r>
            <w:r w:rsidR="00C06F5F" w:rsidRPr="00C06F5F">
              <w:rPr>
                <w:position w:val="-6"/>
              </w:rPr>
              <w:object w:dxaOrig="608" w:dyaOrig="282" w14:anchorId="68384EF5">
                <v:shape id="_x0000_i1278" type="#_x0000_t75" style="width:30pt;height:14.25pt" o:ole="">
                  <v:imagedata r:id="rId234" o:title=""/>
                </v:shape>
                <o:OLEObject Type="Embed" ProgID="FXEquation.Equation" ShapeID="_x0000_i1278" DrawAspect="Content" ObjectID="_1528110269" r:id="rId235"/>
              </w:object>
            </w:r>
            <w:r w:rsidRPr="00C06F5F">
              <w:t xml:space="preserve"> </w:t>
            </w:r>
          </w:p>
          <w:p w:rsidR="00741190" w:rsidRPr="00C06F5F" w:rsidRDefault="00741190" w:rsidP="00C06F5F">
            <w:pPr>
              <w:pStyle w:val="MCSectionStyle"/>
              <w:spacing w:after="180"/>
            </w:pPr>
            <w:r w:rsidRPr="00C06F5F">
              <w:t xml:space="preserve">    B.     </w:t>
            </w:r>
            <w:r w:rsidR="00C06F5F" w:rsidRPr="00C06F5F">
              <w:rPr>
                <w:position w:val="-6"/>
              </w:rPr>
              <w:object w:dxaOrig="1118" w:dyaOrig="282" w14:anchorId="533A0244">
                <v:shape id="_x0000_i1280" type="#_x0000_t75" style="width:56.25pt;height:14.25pt" o:ole="">
                  <v:imagedata r:id="rId236" o:title=""/>
                </v:shape>
                <o:OLEObject Type="Embed" ProgID="FXEquation.Equation" ShapeID="_x0000_i1280" DrawAspect="Content" ObjectID="_1528110270" r:id="rId237"/>
              </w:object>
            </w:r>
          </w:p>
          <w:p w:rsidR="00741190" w:rsidRPr="00C06F5F" w:rsidRDefault="00741190" w:rsidP="00C06F5F">
            <w:pPr>
              <w:pStyle w:val="MCSectionStyle"/>
              <w:spacing w:after="180"/>
            </w:pPr>
            <w:r w:rsidRPr="00C06F5F">
              <w:t xml:space="preserve">    C.     </w:t>
            </w:r>
            <w:r w:rsidR="00C06F5F" w:rsidRPr="00C06F5F">
              <w:rPr>
                <w:position w:val="-6"/>
              </w:rPr>
              <w:object w:dxaOrig="624" w:dyaOrig="336" w14:anchorId="7375CECE">
                <v:shape id="_x0000_i1282" type="#_x0000_t75" style="width:31.5pt;height:17.25pt" o:ole="">
                  <v:imagedata r:id="rId238" o:title=""/>
                </v:shape>
                <o:OLEObject Type="Embed" ProgID="FXEquation.Equation" ShapeID="_x0000_i1282" DrawAspect="Content" ObjectID="_1528110271" r:id="rId239"/>
              </w:object>
            </w:r>
            <w:r w:rsidRPr="00C06F5F">
              <w:t xml:space="preserve"> </w:t>
            </w:r>
          </w:p>
          <w:p w:rsidR="00741190" w:rsidRPr="00C06F5F" w:rsidRDefault="00741190" w:rsidP="00C06F5F">
            <w:pPr>
              <w:pStyle w:val="MCSectionStyle"/>
              <w:spacing w:after="180"/>
              <w:rPr>
                <w:position w:val="-8"/>
              </w:rPr>
            </w:pPr>
            <w:r w:rsidRPr="00C06F5F">
              <w:t xml:space="preserve">    D.  </w:t>
            </w:r>
            <w:r w:rsidRPr="00C06F5F">
              <w:rPr>
                <w:position w:val="-42"/>
              </w:rPr>
              <w:t xml:space="preserve">   </w:t>
            </w:r>
            <w:r w:rsidR="00C06F5F" w:rsidRPr="00C06F5F">
              <w:rPr>
                <w:position w:val="-6"/>
              </w:rPr>
              <w:object w:dxaOrig="1134" w:dyaOrig="336" w14:anchorId="098BA874">
                <v:shape id="_x0000_i1284" type="#_x0000_t75" style="width:57.75pt;height:17.25pt" o:ole="">
                  <v:imagedata r:id="rId240" o:title=""/>
                </v:shape>
                <o:OLEObject Type="Embed" ProgID="FXEquation.Equation" ShapeID="_x0000_i1284" DrawAspect="Content" ObjectID="_1528110272" r:id="rId241"/>
              </w:object>
            </w:r>
            <w:r w:rsidRPr="00C06F5F">
              <w:rPr>
                <w:position w:val="-42"/>
              </w:rPr>
              <w:t xml:space="preserve">  </w:t>
            </w:r>
            <w:r w:rsidRPr="00C06F5F">
              <w:t xml:space="preserve">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Default="00741190" w:rsidP="00741190">
            <w:pPr>
              <w:pStyle w:val="ShortAnswerStyle"/>
              <w:numPr>
                <w:ilvl w:val="0"/>
                <w:numId w:val="48"/>
              </w:num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Which of the equations below would represent a parabola on the number plane?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</w:t>
            </w:r>
            <w:r>
              <w:rPr>
                <w:color w:val="FF0000"/>
                <w:position w:val="-8"/>
              </w:rPr>
              <w:object w:dxaOrig="1410" w:dyaOrig="255" w14:anchorId="5DB76113">
                <v:shape id="_x0000_i1138" type="#_x0000_t75" style="width:71.25pt;height:12.75pt" o:ole="">
                  <v:imagedata r:id="rId242" o:title=""/>
                </v:shape>
                <o:OLEObject Type="Embed" ProgID="FXEquation.Equation" ShapeID="_x0000_i1138" DrawAspect="Content" ObjectID="_1528110273" r:id="rId243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</w:t>
            </w:r>
            <w:r>
              <w:rPr>
                <w:color w:val="FF0000"/>
                <w:position w:val="-8"/>
              </w:rPr>
              <w:object w:dxaOrig="1320" w:dyaOrig="285" w14:anchorId="5F140A57">
                <v:shape id="_x0000_i1139" type="#_x0000_t75" style="width:66pt;height:14.25pt" o:ole="">
                  <v:imagedata r:id="rId244" o:title=""/>
                </v:shape>
                <o:OLEObject Type="Embed" ProgID="FXEquation.Equation" ShapeID="_x0000_i1139" DrawAspect="Content" ObjectID="_1528110274" r:id="rId245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</w:t>
            </w:r>
            <w:r>
              <w:rPr>
                <w:color w:val="FF0000"/>
                <w:position w:val="-8"/>
              </w:rPr>
              <w:object w:dxaOrig="1380" w:dyaOrig="345" w14:anchorId="1EDD8FC9">
                <v:shape id="_x0000_i1140" type="#_x0000_t75" style="width:69pt;height:18pt" o:ole="">
                  <v:imagedata r:id="rId246" o:title=""/>
                </v:shape>
                <o:OLEObject Type="Embed" ProgID="FXEquation.Equation" ShapeID="_x0000_i1140" DrawAspect="Content" ObjectID="_1528110275" r:id="rId247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</w:t>
            </w:r>
            <w:r>
              <w:rPr>
                <w:color w:val="FF0000"/>
                <w:position w:val="-8"/>
              </w:rPr>
              <w:object w:dxaOrig="1395" w:dyaOrig="345" w14:anchorId="34E1E63D">
                <v:shape id="_x0000_i1141" type="#_x0000_t75" style="width:69.75pt;height:18pt" o:ole="">
                  <v:imagedata r:id="rId248" o:title=""/>
                </v:shape>
                <o:OLEObject Type="Embed" ProgID="FXEquation.Equation" ShapeID="_x0000_i1141" DrawAspect="Content" ObjectID="_1528110276" r:id="rId249"/>
              </w:object>
            </w:r>
            <w:r>
              <w:t xml:space="preserve">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</w:pPr>
            <w:r>
              <w:t xml:space="preserve">What is the equation of the line on the number plane which is parallel to the line  </w:t>
            </w:r>
            <w:r w:rsidRPr="00D15170">
              <w:rPr>
                <w:color w:val="FF0000"/>
                <w:position w:val="-8"/>
              </w:rPr>
              <w:object w:dxaOrig="1253" w:dyaOrig="252">
                <v:shape id="_x0000_i1142" type="#_x0000_t75" style="width:62.25pt;height:12.75pt" o:ole="">
                  <v:imagedata r:id="rId250" o:title=""/>
                </v:shape>
                <o:OLEObject Type="Embed" ProgID="FXEquation.Equation" ShapeID="_x0000_i1142" DrawAspect="Content" ObjectID="_1528110277" r:id="rId251"/>
              </w:object>
            </w:r>
            <w:r>
              <w:t xml:space="preserve"> and crosses the </w:t>
            </w:r>
            <w:r w:rsidRPr="00D15170">
              <w:rPr>
                <w:i/>
              </w:rPr>
              <w:t>y</w:t>
            </w:r>
            <w:r>
              <w:t xml:space="preserve"> axis at –5?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</w:t>
            </w:r>
            <w:r w:rsidRPr="00534116">
              <w:rPr>
                <w:color w:val="FF0000"/>
                <w:position w:val="-8"/>
              </w:rPr>
              <w:object w:dxaOrig="1363" w:dyaOrig="252">
                <v:shape id="_x0000_i1143" type="#_x0000_t75" style="width:68.25pt;height:12.75pt" o:ole="">
                  <v:imagedata r:id="rId252" o:title=""/>
                </v:shape>
                <o:OLEObject Type="Embed" ProgID="FXEquation.Equation" ShapeID="_x0000_i1143" DrawAspect="Content" ObjectID="_1528110278" r:id="rId253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</w:t>
            </w:r>
            <w:r w:rsidRPr="00534116">
              <w:rPr>
                <w:color w:val="FF0000"/>
                <w:position w:val="-8"/>
              </w:rPr>
              <w:object w:dxaOrig="1424" w:dyaOrig="252">
                <v:shape id="_x0000_i1144" type="#_x0000_t75" style="width:71.25pt;height:12.75pt" o:ole="">
                  <v:imagedata r:id="rId254" o:title=""/>
                </v:shape>
                <o:OLEObject Type="Embed" ProgID="FXEquation.Equation" ShapeID="_x0000_i1144" DrawAspect="Content" ObjectID="_1528110279" r:id="rId255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</w:t>
            </w:r>
            <w:r w:rsidRPr="00534116">
              <w:rPr>
                <w:color w:val="FF0000"/>
                <w:position w:val="-8"/>
              </w:rPr>
              <w:object w:dxaOrig="1354" w:dyaOrig="252">
                <v:shape id="_x0000_i1145" type="#_x0000_t75" style="width:67.5pt;height:12.75pt" o:ole="">
                  <v:imagedata r:id="rId256" o:title=""/>
                </v:shape>
                <o:OLEObject Type="Embed" ProgID="FXEquation.Equation" ShapeID="_x0000_i1145" DrawAspect="Content" ObjectID="_1528110280" r:id="rId257"/>
              </w:object>
            </w:r>
          </w:p>
          <w:p w:rsidR="00741190" w:rsidRPr="00B15693" w:rsidRDefault="00741190" w:rsidP="00741190">
            <w:pPr>
              <w:pStyle w:val="MCSectionStyle"/>
            </w:pPr>
            <w:r>
              <w:t xml:space="preserve">     D.      </w:t>
            </w:r>
            <w:r w:rsidRPr="00534116">
              <w:rPr>
                <w:color w:val="FF0000"/>
                <w:position w:val="-8"/>
              </w:rPr>
              <w:object w:dxaOrig="1414" w:dyaOrig="252">
                <v:shape id="_x0000_i1146" type="#_x0000_t75" style="width:71.25pt;height:12.75pt" o:ole="">
                  <v:imagedata r:id="rId258" o:title=""/>
                </v:shape>
                <o:OLEObject Type="Embed" ProgID="FXEquation.Equation" ShapeID="_x0000_i1146" DrawAspect="Content" ObjectID="_1528110281" r:id="rId259"/>
              </w:objec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C06F5F" w:rsidP="00741190">
            <w:pPr>
              <w:pStyle w:val="MCSectionStyle"/>
              <w:spacing w:after="120"/>
            </w:pPr>
            <w:r>
              <w:object w:dxaOrig="1440" w:dyaOrig="1440">
                <v:shape id="_x0000_s1862" type="#_x0000_t75" style="position:absolute;margin-left:313.9pt;margin-top:5.95pt;width:156.1pt;height:133.6pt;z-index:251848704;mso-position-horizontal-relative:text;mso-position-vertical-relative:text">
                  <v:imagedata r:id="rId260" o:title=""/>
                </v:shape>
                <o:OLEObject Type="Embed" ProgID="FXDraw.Graphic" ShapeID="_x0000_s1862" DrawAspect="Content" ObjectID="_1528110409" r:id="rId261"/>
              </w:object>
            </w:r>
            <w:r w:rsidR="00741190">
              <w:t>What is the volume of this cone?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</w:t>
            </w:r>
            <w:r>
              <w:rPr>
                <w:color w:val="FF0000"/>
                <w:position w:val="-2"/>
              </w:rPr>
              <w:object w:dxaOrig="1005" w:dyaOrig="270">
                <v:shape id="_x0000_i1148" type="#_x0000_t75" style="width:50.25pt;height:13.5pt" o:ole="">
                  <v:imagedata r:id="rId262" o:title=""/>
                </v:shape>
                <o:OLEObject Type="Embed" ProgID="FXEquation.Equation" ShapeID="_x0000_i1148" DrawAspect="Content" ObjectID="_1528110282" r:id="rId263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</w:t>
            </w:r>
            <w:r>
              <w:rPr>
                <w:color w:val="FF0000"/>
                <w:position w:val="-2"/>
              </w:rPr>
              <w:object w:dxaOrig="1005" w:dyaOrig="270">
                <v:shape id="_x0000_i1149" type="#_x0000_t75" style="width:50.25pt;height:13.5pt" o:ole="">
                  <v:imagedata r:id="rId264" o:title=""/>
                </v:shape>
                <o:OLEObject Type="Embed" ProgID="FXEquation.Equation" ShapeID="_x0000_i1149" DrawAspect="Content" ObjectID="_1528110283" r:id="rId265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</w:t>
            </w:r>
            <w:r>
              <w:rPr>
                <w:color w:val="FF0000"/>
                <w:position w:val="-2"/>
              </w:rPr>
              <w:object w:dxaOrig="1005" w:dyaOrig="270">
                <v:shape id="_x0000_i1150" type="#_x0000_t75" style="width:50.25pt;height:13.5pt" o:ole="">
                  <v:imagedata r:id="rId266" o:title=""/>
                </v:shape>
                <o:OLEObject Type="Embed" ProgID="FXEquation.Equation" ShapeID="_x0000_i1150" DrawAspect="Content" ObjectID="_1528110284" r:id="rId267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D.     </w:t>
            </w:r>
            <w:r>
              <w:rPr>
                <w:color w:val="FF0000"/>
                <w:position w:val="-2"/>
              </w:rPr>
              <w:object w:dxaOrig="1185" w:dyaOrig="270">
                <v:shape id="_x0000_i1151" type="#_x0000_t75" style="width:59.25pt;height:13.5pt" o:ole="">
                  <v:imagedata r:id="rId268" o:title=""/>
                </v:shape>
                <o:OLEObject Type="Embed" ProgID="FXEquation.Equation" ShapeID="_x0000_i1151" DrawAspect="Content" ObjectID="_1528110285" r:id="rId269"/>
              </w:object>
            </w:r>
          </w:p>
          <w:p w:rsidR="00741190" w:rsidRPr="00B15693" w:rsidRDefault="00741190" w:rsidP="00741190">
            <w:pPr>
              <w:pStyle w:val="MCSectionStyle"/>
            </w:pP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spacing w:before="12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Pr="007234FE" w:rsidRDefault="00741190" w:rsidP="00741190">
            <w:pPr>
              <w:pStyle w:val="MCSectionStyle"/>
              <w:spacing w:after="120"/>
              <w:rPr>
                <w:position w:val="-18"/>
              </w:rPr>
            </w:pPr>
            <w:r>
              <w:t xml:space="preserve">Solve  </w:t>
            </w:r>
            <w:r w:rsidRPr="00BA7AC0">
              <w:rPr>
                <w:color w:val="FF0000"/>
                <w:position w:val="-18"/>
              </w:rPr>
              <w:object w:dxaOrig="1856" w:dyaOrig="532">
                <v:shape id="_x0000_i1152" type="#_x0000_t75" style="width:91.5pt;height:27pt" o:ole="">
                  <v:imagedata r:id="rId270" o:title=""/>
                </v:shape>
                <o:OLEObject Type="Embed" ProgID="FXEquation.Equation" ShapeID="_x0000_i1152" DrawAspect="Content" ObjectID="_1528110286" r:id="rId271"/>
              </w:object>
            </w:r>
            <w:r w:rsidRPr="00BA7AC0">
              <w:rPr>
                <w:position w:val="-18"/>
              </w:rPr>
              <w:t xml:space="preserve"> </w:t>
            </w:r>
            <w:r>
              <w:t>.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A.       </w:t>
            </w:r>
            <w:r w:rsidRPr="007234FE">
              <w:rPr>
                <w:color w:val="FF0000"/>
                <w:position w:val="-12"/>
              </w:rPr>
              <w:object w:dxaOrig="882" w:dyaOrig="344">
                <v:shape id="_x0000_i1153" type="#_x0000_t75" style="width:43.5pt;height:18pt" o:ole="">
                  <v:imagedata r:id="rId272" o:title=""/>
                </v:shape>
                <o:OLEObject Type="Embed" ProgID="FXEquation.Equation" ShapeID="_x0000_i1153" DrawAspect="Content" ObjectID="_1528110287" r:id="rId273"/>
              </w:object>
            </w:r>
            <w:r>
              <w:t xml:space="preserve">              B.     </w:t>
            </w:r>
            <w:r w:rsidRPr="007234FE">
              <w:rPr>
                <w:color w:val="FF0000"/>
                <w:position w:val="-12"/>
              </w:rPr>
              <w:object w:dxaOrig="792" w:dyaOrig="346">
                <v:shape id="_x0000_i1154" type="#_x0000_t75" style="width:39.75pt;height:18pt" o:ole="">
                  <v:imagedata r:id="rId274" o:title=""/>
                </v:shape>
                <o:OLEObject Type="Embed" ProgID="FXEquation.Equation" ShapeID="_x0000_i1154" DrawAspect="Content" ObjectID="_1528110288" r:id="rId275"/>
              </w:object>
            </w:r>
            <w:r>
              <w:t xml:space="preserve">               C.     </w:t>
            </w:r>
            <w:r w:rsidRPr="007234FE">
              <w:rPr>
                <w:color w:val="FF0000"/>
                <w:position w:val="-12"/>
              </w:rPr>
              <w:object w:dxaOrig="882" w:dyaOrig="346">
                <v:shape id="_x0000_i1155" type="#_x0000_t75" style="width:43.5pt;height:18pt" o:ole="">
                  <v:imagedata r:id="rId276" o:title=""/>
                </v:shape>
                <o:OLEObject Type="Embed" ProgID="FXEquation.Equation" ShapeID="_x0000_i1155" DrawAspect="Content" ObjectID="_1528110289" r:id="rId277"/>
              </w:object>
            </w:r>
            <w:r>
              <w:t xml:space="preserve">             D.     </w:t>
            </w:r>
            <w:r w:rsidRPr="007234FE">
              <w:rPr>
                <w:color w:val="FF0000"/>
                <w:position w:val="-12"/>
              </w:rPr>
              <w:object w:dxaOrig="912" w:dyaOrig="346">
                <v:shape id="_x0000_i1156" type="#_x0000_t75" style="width:45.75pt;height:18pt" o:ole="">
                  <v:imagedata r:id="rId278" o:title=""/>
                </v:shape>
                <o:OLEObject Type="Embed" ProgID="FXEquation.Equation" ShapeID="_x0000_i1156" DrawAspect="Content" ObjectID="_1528110290" r:id="rId279"/>
              </w:object>
            </w:r>
            <w:r>
              <w:t xml:space="preserve">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  <w:ind w:right="4233"/>
            </w:pPr>
            <w:r>
              <w:rPr>
                <w:noProof/>
              </w:rPr>
              <w:drawing>
                <wp:anchor distT="0" distB="0" distL="114300" distR="114300" simplePos="0" relativeHeight="251846656" behindDoc="0" locked="0" layoutInCell="1" allowOverlap="1" wp14:anchorId="7891A131" wp14:editId="05E1BB3B">
                  <wp:simplePos x="0" y="0"/>
                  <wp:positionH relativeFrom="column">
                    <wp:posOffset>3843655</wp:posOffset>
                  </wp:positionH>
                  <wp:positionV relativeFrom="paragraph">
                    <wp:posOffset>10160</wp:posOffset>
                  </wp:positionV>
                  <wp:extent cx="1852930" cy="1091905"/>
                  <wp:effectExtent l="0" t="0" r="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Walk shutterstock_83151178.jpg"/>
                          <pic:cNvPicPr/>
                        </pic:nvPicPr>
                        <pic:blipFill rotWithShape="1"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0" b="22681"/>
                          <a:stretch/>
                        </pic:blipFill>
                        <pic:spPr bwMode="auto">
                          <a:xfrm>
                            <a:off x="0" y="0"/>
                            <a:ext cx="1852930" cy="1091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The times (in hours to 2 decimal places) to complete a 20 km walk by 5 men are given below.</w:t>
            </w:r>
          </w:p>
          <w:p w:rsidR="00741190" w:rsidRDefault="00741190" w:rsidP="00741190">
            <w:pPr>
              <w:pStyle w:val="MCSectionStyle"/>
              <w:spacing w:after="120"/>
              <w:ind w:right="4233"/>
            </w:pPr>
            <w:r>
              <w:t xml:space="preserve">  1.44,   1.38,   1.36,   1.55,   1.47</w:t>
            </w:r>
          </w:p>
          <w:p w:rsidR="00741190" w:rsidRDefault="00741190" w:rsidP="00741190">
            <w:pPr>
              <w:pStyle w:val="MCSectionStyle"/>
              <w:spacing w:after="120"/>
              <w:ind w:right="4233"/>
            </w:pPr>
            <w:r>
              <w:t>What is the standard deviation of the times?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A.    0.068                    B.     0.075                     C.    0.140                      D.    1.44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spacing w:before="120" w:after="240"/>
              <w:contextualSpacing w:val="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240"/>
            </w:pPr>
            <w:r>
              <w:t xml:space="preserve">Simplify  </w:t>
            </w:r>
            <w:r w:rsidRPr="00663AC6">
              <w:rPr>
                <w:color w:val="FF0000"/>
                <w:position w:val="-18"/>
              </w:rPr>
              <w:object w:dxaOrig="1856" w:dyaOrig="532">
                <v:shape id="_x0000_i1157" type="#_x0000_t75" style="width:91.5pt;height:27pt" o:ole="">
                  <v:imagedata r:id="rId281" o:title=""/>
                </v:shape>
                <o:OLEObject Type="Embed" ProgID="FXEquation.Equation" ShapeID="_x0000_i1157" DrawAspect="Content" ObjectID="_1528110291" r:id="rId282"/>
              </w:object>
            </w:r>
            <w:r>
              <w:t xml:space="preserve"> </w: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A.        </w:t>
            </w:r>
            <w:r w:rsidRPr="00CB3B98">
              <w:rPr>
                <w:color w:val="FF0000"/>
                <w:position w:val="-18"/>
              </w:rPr>
              <w:object w:dxaOrig="634" w:dyaOrig="532">
                <v:shape id="_x0000_i1158" type="#_x0000_t75" style="width:32.25pt;height:27pt" o:ole="">
                  <v:imagedata r:id="rId283" o:title=""/>
                </v:shape>
                <o:OLEObject Type="Embed" ProgID="FXEquation.Equation" ShapeID="_x0000_i1158" DrawAspect="Content" ObjectID="_1528110292" r:id="rId284"/>
              </w:object>
            </w:r>
            <w:r>
              <w:t xml:space="preserve">               B.      </w:t>
            </w:r>
            <w:r w:rsidRPr="00CB3B98">
              <w:rPr>
                <w:color w:val="FF0000"/>
                <w:position w:val="-18"/>
              </w:rPr>
              <w:object w:dxaOrig="634" w:dyaOrig="532">
                <v:shape id="_x0000_i1159" type="#_x0000_t75" style="width:32.25pt;height:27pt" o:ole="">
                  <v:imagedata r:id="rId285" o:title=""/>
                </v:shape>
                <o:OLEObject Type="Embed" ProgID="FXEquation.Equation" ShapeID="_x0000_i1159" DrawAspect="Content" ObjectID="_1528110293" r:id="rId286"/>
              </w:object>
            </w:r>
            <w:r>
              <w:t xml:space="preserve">               C.        </w:t>
            </w:r>
            <w:r w:rsidRPr="00CB3B98">
              <w:rPr>
                <w:color w:val="FF0000"/>
                <w:position w:val="-18"/>
              </w:rPr>
              <w:object w:dxaOrig="753" w:dyaOrig="532">
                <v:shape id="_x0000_i1160" type="#_x0000_t75" style="width:37.5pt;height:27pt" o:ole="">
                  <v:imagedata r:id="rId287" o:title=""/>
                </v:shape>
                <o:OLEObject Type="Embed" ProgID="FXEquation.Equation" ShapeID="_x0000_i1160" DrawAspect="Content" ObjectID="_1528110294" r:id="rId288"/>
              </w:object>
            </w:r>
            <w:r>
              <w:t xml:space="preserve">                  D.     </w:t>
            </w:r>
            <w:r w:rsidRPr="00CB3B98">
              <w:rPr>
                <w:color w:val="FF0000"/>
                <w:position w:val="-18"/>
              </w:rPr>
              <w:object w:dxaOrig="904" w:dyaOrig="532">
                <v:shape id="_x0000_i1161" type="#_x0000_t75" style="width:45.75pt;height:27pt" o:ole="">
                  <v:imagedata r:id="rId289" o:title=""/>
                </v:shape>
                <o:OLEObject Type="Embed" ProgID="FXEquation.Equation" ShapeID="_x0000_i1161" DrawAspect="Content" ObjectID="_1528110295" r:id="rId290"/>
              </w:object>
            </w:r>
            <w:r>
              <w:t xml:space="preserve">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C06F5F" w:rsidP="00741190">
            <w:pPr>
              <w:pStyle w:val="MCSectionStyle"/>
              <w:spacing w:after="120"/>
              <w:ind w:right="6217"/>
            </w:pPr>
            <w:r>
              <w:rPr>
                <w:noProof/>
              </w:rPr>
              <w:object w:dxaOrig="1440" w:dyaOrig="1440">
                <v:shape id="_x0000_s1863" type="#_x0000_t75" style="position:absolute;margin-left:190.15pt;margin-top:2.75pt;width:294.75pt;height:205.35pt;z-index:251849728;mso-position-horizontal-relative:text;mso-position-vertical-relative:text">
                  <v:imagedata r:id="rId291" o:title=""/>
                </v:shape>
                <o:OLEObject Type="Embed" ProgID="FXDraw.Graphic" ShapeID="_x0000_s1863" DrawAspect="Content" ObjectID="_1528110410" r:id="rId292"/>
              </w:object>
            </w:r>
            <w:r w:rsidR="00741190">
              <w:t xml:space="preserve">Which equation could describe this curve shown on the number plane. 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  </w:t>
            </w:r>
            <w:r w:rsidRPr="008B474F">
              <w:rPr>
                <w:color w:val="FF0000"/>
                <w:position w:val="-8"/>
              </w:rPr>
              <w:object w:dxaOrig="728" w:dyaOrig="282">
                <v:shape id="_x0000_i1163" type="#_x0000_t75" style="width:36.75pt;height:14.25pt" o:ole="">
                  <v:imagedata r:id="rId293" o:title=""/>
                </v:shape>
                <o:OLEObject Type="Embed" ProgID="FXEquation.Equation" ShapeID="_x0000_i1163" DrawAspect="Content" ObjectID="_1528110296" r:id="rId294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  </w:t>
            </w:r>
            <w:r w:rsidRPr="00382B4E">
              <w:rPr>
                <w:color w:val="FF0000"/>
                <w:position w:val="-18"/>
              </w:rPr>
              <w:object w:dxaOrig="714" w:dyaOrig="532">
                <v:shape id="_x0000_i1164" type="#_x0000_t75" style="width:35.25pt;height:27pt" o:ole="">
                  <v:imagedata r:id="rId295" o:title=""/>
                </v:shape>
                <o:OLEObject Type="Embed" ProgID="FXEquation.Equation" ShapeID="_x0000_i1164" DrawAspect="Content" ObjectID="_1528110297" r:id="rId296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  </w:t>
            </w:r>
            <w:r w:rsidRPr="00382B4E">
              <w:rPr>
                <w:color w:val="FF0000"/>
                <w:position w:val="-18"/>
              </w:rPr>
              <w:object w:dxaOrig="1142" w:dyaOrig="532">
                <v:shape id="_x0000_i1165" type="#_x0000_t75" style="width:57.75pt;height:27pt" o:ole="">
                  <v:imagedata r:id="rId297" o:title=""/>
                </v:shape>
                <o:OLEObject Type="Embed" ProgID="FXEquation.Equation" ShapeID="_x0000_i1165" DrawAspect="Content" ObjectID="_1528110298" r:id="rId298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D.        </w:t>
            </w:r>
            <w:r w:rsidRPr="00382B4E">
              <w:rPr>
                <w:color w:val="FF0000"/>
                <w:position w:val="-18"/>
              </w:rPr>
              <w:object w:dxaOrig="1172" w:dyaOrig="532">
                <v:shape id="_x0000_i1166" type="#_x0000_t75" style="width:58.5pt;height:27pt" o:ole="">
                  <v:imagedata r:id="rId299" o:title=""/>
                </v:shape>
                <o:OLEObject Type="Embed" ProgID="FXEquation.Equation" ShapeID="_x0000_i1166" DrawAspect="Content" ObjectID="_1528110299" r:id="rId300"/>
              </w:objec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240"/>
            </w:pPr>
            <w:r>
              <w:t xml:space="preserve">Solve  </w:t>
            </w:r>
            <w:r w:rsidRPr="00A13091">
              <w:rPr>
                <w:color w:val="FF0000"/>
                <w:position w:val="-2"/>
              </w:rPr>
              <w:object w:dxaOrig="1977" w:dyaOrig="276">
                <v:shape id="_x0000_i1167" type="#_x0000_t75" style="width:99pt;height:14.25pt" o:ole="">
                  <v:imagedata r:id="rId301" o:title=""/>
                </v:shape>
                <o:OLEObject Type="Embed" ProgID="FXEquation.Equation" ShapeID="_x0000_i1167" DrawAspect="Content" ObjectID="_1528110300" r:id="rId302"/>
              </w:object>
            </w:r>
            <w:r>
              <w:t xml:space="preserve"> 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</w:t>
            </w:r>
            <w:r w:rsidRPr="00E15848">
              <w:rPr>
                <w:color w:val="FF0000"/>
                <w:position w:val="-2"/>
              </w:rPr>
              <w:object w:dxaOrig="1964" w:dyaOrig="192">
                <v:shape id="_x0000_i1168" type="#_x0000_t75" style="width:98.25pt;height:10.5pt" o:ole="">
                  <v:imagedata r:id="rId303" o:title=""/>
                </v:shape>
                <o:OLEObject Type="Embed" ProgID="FXEquation.Equation" ShapeID="_x0000_i1168" DrawAspect="Content" ObjectID="_1528110301" r:id="rId304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</w:t>
            </w:r>
            <w:r w:rsidRPr="00E15848">
              <w:rPr>
                <w:color w:val="FF0000"/>
                <w:position w:val="-2"/>
              </w:rPr>
              <w:object w:dxaOrig="2083" w:dyaOrig="192">
                <v:shape id="_x0000_i1169" type="#_x0000_t75" style="width:104.25pt;height:10.5pt" o:ole="">
                  <v:imagedata r:id="rId305" o:title=""/>
                </v:shape>
                <o:OLEObject Type="Embed" ProgID="FXEquation.Equation" ShapeID="_x0000_i1169" DrawAspect="Content" ObjectID="_1528110302" r:id="rId306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</w:t>
            </w:r>
            <w:r w:rsidRPr="00E15848">
              <w:rPr>
                <w:color w:val="FF0000"/>
                <w:position w:val="-2"/>
              </w:rPr>
              <w:object w:dxaOrig="1964" w:dyaOrig="192">
                <v:shape id="_x0000_i1170" type="#_x0000_t75" style="width:98.25pt;height:10.5pt" o:ole="">
                  <v:imagedata r:id="rId307" o:title=""/>
                </v:shape>
                <o:OLEObject Type="Embed" ProgID="FXEquation.Equation" ShapeID="_x0000_i1170" DrawAspect="Content" ObjectID="_1528110303" r:id="rId308"/>
              </w:objec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D.      </w:t>
            </w:r>
            <w:r w:rsidRPr="00E15848">
              <w:rPr>
                <w:color w:val="FF0000"/>
                <w:position w:val="-2"/>
              </w:rPr>
              <w:object w:dxaOrig="1844" w:dyaOrig="192">
                <v:shape id="_x0000_i1171" type="#_x0000_t75" style="width:91.5pt;height:10.5pt" o:ole="">
                  <v:imagedata r:id="rId309" o:title=""/>
                </v:shape>
                <o:OLEObject Type="Embed" ProgID="FXEquation.Equation" ShapeID="_x0000_i1171" DrawAspect="Content" ObjectID="_1528110304" r:id="rId310"/>
              </w:objec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Damien was asked to solve the pair of simultaneous equations below.</w:t>
            </w:r>
          </w:p>
          <w:p w:rsidR="00741190" w:rsidRPr="00B30A6A" w:rsidRDefault="00741190" w:rsidP="00741190">
            <w:pPr>
              <w:pStyle w:val="MCSectionStyle"/>
              <w:spacing w:after="240"/>
              <w:rPr>
                <w:position w:val="-34"/>
              </w:rPr>
            </w:pPr>
            <w:r>
              <w:t xml:space="preserve">       </w:t>
            </w:r>
            <w:r w:rsidRPr="00B30A6A">
              <w:rPr>
                <w:color w:val="FF0000"/>
                <w:position w:val="-34"/>
              </w:rPr>
              <w:object w:dxaOrig="2734" w:dyaOrig="722">
                <v:shape id="_x0000_i1172" type="#_x0000_t75" style="width:136.5pt;height:35.25pt" o:ole="">
                  <v:imagedata r:id="rId311" o:title=""/>
                </v:shape>
                <o:OLEObject Type="Embed" ProgID="FXEquation.Equation" ShapeID="_x0000_i1172" DrawAspect="Content" ObjectID="_1528110305" r:id="rId312"/>
              </w:object>
            </w:r>
            <w:r w:rsidRPr="00B30A6A">
              <w:rPr>
                <w:position w:val="-34"/>
              </w:rPr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Which would </w:t>
            </w:r>
            <w:r w:rsidRPr="00C06F5F">
              <w:rPr>
                <w:b/>
              </w:rPr>
              <w:t xml:space="preserve">not </w:t>
            </w:r>
            <w:r>
              <w:t>be appropriate as a first step in the solution?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Make </w:t>
            </w:r>
            <w:r w:rsidRPr="00B30A6A">
              <w:rPr>
                <w:i/>
              </w:rPr>
              <w:t>x</w:t>
            </w:r>
            <w:r>
              <w:t xml:space="preserve"> the subject of equation (1) to use the substitution method.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Make </w:t>
            </w:r>
            <w:r>
              <w:rPr>
                <w:i/>
              </w:rPr>
              <w:t>y</w:t>
            </w:r>
            <w:r>
              <w:t xml:space="preserve"> the subject of equation (2) to use the substitution method.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Multiply equation (1) by 2 to use the elimination method.</w:t>
            </w:r>
          </w:p>
          <w:p w:rsidR="00741190" w:rsidRPr="00B30A6A" w:rsidRDefault="00741190" w:rsidP="00741190">
            <w:pPr>
              <w:pStyle w:val="MCSectionStyle"/>
              <w:spacing w:after="120"/>
              <w:rPr>
                <w:b/>
              </w:rPr>
            </w:pPr>
            <w:r>
              <w:t xml:space="preserve">     D.      Multiply equation (2) by 2 to use the elimination method.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A car accelerates from a stationary position.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>At first, the rate of acceleration increases, then decreases till the car reaches it cruising speed.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>Which graph could represent its speed compared to time?</w:t>
            </w:r>
          </w:p>
          <w:p w:rsidR="00741190" w:rsidRDefault="00C06F5F" w:rsidP="00741190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867" type="#_x0000_t75" style="position:absolute;margin-left:240.75pt;margin-top:4.25pt;width:152.65pt;height:117.2pt;z-index:251853824;mso-position-horizontal-relative:text;mso-position-vertical-relative:text">
                  <v:imagedata r:id="rId313" o:title=""/>
                </v:shape>
                <o:OLEObject Type="Embed" ProgID="FXDraw.Graphic" ShapeID="_x0000_s1867" DrawAspect="Content" ObjectID="_1528110411" r:id="rId314"/>
              </w:object>
            </w:r>
            <w:r>
              <w:rPr>
                <w:noProof/>
              </w:rPr>
              <w:object w:dxaOrig="1440" w:dyaOrig="1440">
                <v:shape id="_x0000_s1864" type="#_x0000_t75" style="position:absolute;margin-left:44.25pt;margin-top:1.45pt;width:152.65pt;height:117.2pt;z-index:251850752;mso-position-horizontal-relative:text;mso-position-vertical-relative:text">
                  <v:imagedata r:id="rId315" o:title=""/>
                </v:shape>
                <o:OLEObject Type="Embed" ProgID="FXDraw.Graphic" ShapeID="_x0000_s1864" DrawAspect="Content" ObjectID="_1528110412" r:id="rId316"/>
              </w:object>
            </w:r>
            <w:r w:rsidR="00741190">
              <w:t xml:space="preserve">     A.                                                              B.        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     </w:t>
            </w:r>
          </w:p>
          <w:p w:rsidR="00741190" w:rsidRDefault="00741190" w:rsidP="00741190">
            <w:pPr>
              <w:pStyle w:val="MCSectionStyle"/>
              <w:spacing w:after="120"/>
              <w:ind w:left="4260"/>
            </w:pPr>
          </w:p>
          <w:p w:rsidR="00741190" w:rsidRDefault="00741190" w:rsidP="00741190">
            <w:pPr>
              <w:pStyle w:val="MCSectionStyle"/>
              <w:spacing w:after="120"/>
              <w:ind w:left="4260"/>
            </w:pPr>
          </w:p>
          <w:p w:rsidR="00741190" w:rsidRDefault="00741190" w:rsidP="00741190">
            <w:pPr>
              <w:pStyle w:val="MCSectionStyle"/>
              <w:spacing w:after="120"/>
              <w:ind w:left="4260"/>
            </w:pPr>
          </w:p>
          <w:p w:rsidR="00741190" w:rsidRDefault="00741190" w:rsidP="00741190">
            <w:pPr>
              <w:pStyle w:val="MCSectionStyle"/>
              <w:spacing w:after="120"/>
              <w:ind w:left="4320"/>
            </w:pPr>
          </w:p>
          <w:p w:rsidR="00741190" w:rsidRDefault="00C06F5F" w:rsidP="00741190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866" type="#_x0000_t75" style="position:absolute;margin-left:249.75pt;margin-top:6.6pt;width:152.65pt;height:117.2pt;z-index:251852800;mso-position-horizontal-relative:text;mso-position-vertical-relative:text">
                  <v:imagedata r:id="rId317" o:title=""/>
                </v:shape>
                <o:OLEObject Type="Embed" ProgID="FXDraw.Graphic" ShapeID="_x0000_s1866" DrawAspect="Content" ObjectID="_1528110413" r:id="rId318"/>
              </w:object>
            </w:r>
            <w:r>
              <w:rPr>
                <w:noProof/>
              </w:rPr>
              <w:object w:dxaOrig="1440" w:dyaOrig="1440">
                <v:shape id="_x0000_s1865" type="#_x0000_t75" style="position:absolute;margin-left:44.25pt;margin-top:6.4pt;width:152.65pt;height:117.2pt;z-index:251851776;mso-position-horizontal-relative:text;mso-position-vertical-relative:text">
                  <v:imagedata r:id="rId319" o:title=""/>
                </v:shape>
                <o:OLEObject Type="Embed" ProgID="FXDraw.Graphic" ShapeID="_x0000_s1865" DrawAspect="Content" ObjectID="_1528110414" r:id="rId320"/>
              </w:object>
            </w:r>
            <w:r w:rsidR="00741190">
              <w:t xml:space="preserve">     C.                                                               D.        </w:t>
            </w: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Pr="00B15693" w:rsidRDefault="00741190" w:rsidP="00741190">
            <w:pPr>
              <w:pStyle w:val="MCSectionStyle"/>
              <w:spacing w:after="120"/>
            </w:pP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spacing w:before="240"/>
              <w:contextualSpacing w:val="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Express  </w:t>
            </w:r>
            <w:r w:rsidRPr="004A510A">
              <w:rPr>
                <w:color w:val="FF0000"/>
                <w:position w:val="-26"/>
              </w:rPr>
              <w:object w:dxaOrig="446" w:dyaOrig="730">
                <v:shape id="_x0000_i1177" type="#_x0000_t75" style="width:23.25pt;height:36.75pt" o:ole="">
                  <v:imagedata r:id="rId321" o:title=""/>
                </v:shape>
                <o:OLEObject Type="Embed" ProgID="FXEquation.Equation" ShapeID="_x0000_i1177" DrawAspect="Content" ObjectID="_1528110306" r:id="rId322"/>
              </w:object>
            </w:r>
            <w:r>
              <w:t xml:space="preserve"> as a fraction with a rational denominator.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</w:t>
            </w:r>
            <w:r w:rsidRPr="004A510A">
              <w:rPr>
                <w:color w:val="FF0000"/>
                <w:position w:val="-18"/>
              </w:rPr>
              <w:object w:dxaOrig="408" w:dyaOrig="634">
                <v:shape id="_x0000_i1178" type="#_x0000_t75" style="width:19.5pt;height:32.25pt" o:ole="">
                  <v:imagedata r:id="rId323" o:title=""/>
                </v:shape>
                <o:OLEObject Type="Embed" ProgID="FXEquation.Equation" ShapeID="_x0000_i1178" DrawAspect="Content" ObjectID="_1528110307" r:id="rId324"/>
              </w:object>
            </w:r>
            <w:r>
              <w:t xml:space="preserve">  </w:t>
            </w:r>
          </w:p>
          <w:p w:rsidR="00741190" w:rsidRDefault="00741190" w:rsidP="00741190">
            <w:pPr>
              <w:pStyle w:val="MCSectionStyle"/>
              <w:spacing w:before="120" w:after="240"/>
            </w:pPr>
            <w:r>
              <w:t xml:space="preserve">     B.     </w:t>
            </w:r>
            <w:r w:rsidRPr="004A510A">
              <w:rPr>
                <w:color w:val="FF0000"/>
                <w:position w:val="-4"/>
              </w:rPr>
              <w:object w:dxaOrig="520" w:dyaOrig="314">
                <v:shape id="_x0000_i1179" type="#_x0000_t75" style="width:26.25pt;height:15.75pt" o:ole="">
                  <v:imagedata r:id="rId325" o:title=""/>
                </v:shape>
                <o:OLEObject Type="Embed" ProgID="FXEquation.Equation" ShapeID="_x0000_i1179" DrawAspect="Content" ObjectID="_1528110308" r:id="rId326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</w:t>
            </w:r>
            <w:r w:rsidRPr="004A510A">
              <w:rPr>
                <w:color w:val="FF0000"/>
                <w:position w:val="-18"/>
              </w:rPr>
              <w:object w:dxaOrig="408" w:dyaOrig="634">
                <v:shape id="_x0000_i1180" type="#_x0000_t75" style="width:19.5pt;height:32.25pt" o:ole="">
                  <v:imagedata r:id="rId327" o:title=""/>
                </v:shape>
                <o:OLEObject Type="Embed" ProgID="FXEquation.Equation" ShapeID="_x0000_i1180" DrawAspect="Content" ObjectID="_1528110309" r:id="rId328"/>
              </w:object>
            </w:r>
          </w:p>
          <w:p w:rsidR="00741190" w:rsidRPr="00B15693" w:rsidRDefault="00741190" w:rsidP="00741190">
            <w:pPr>
              <w:pStyle w:val="MCSectionStyle"/>
              <w:spacing w:before="120" w:after="240"/>
            </w:pPr>
            <w:r>
              <w:t xml:space="preserve">     D.     </w:t>
            </w:r>
            <w:r w:rsidRPr="004A510A">
              <w:rPr>
                <w:color w:val="FF0000"/>
                <w:position w:val="-4"/>
              </w:rPr>
              <w:object w:dxaOrig="520" w:dyaOrig="314">
                <v:shape id="_x0000_i1181" type="#_x0000_t75" style="width:26.25pt;height:15.75pt" o:ole="">
                  <v:imagedata r:id="rId329" o:title=""/>
                </v:shape>
                <o:OLEObject Type="Embed" ProgID="FXEquation.Equation" ShapeID="_x0000_i1181" DrawAspect="Content" ObjectID="_1528110310" r:id="rId330"/>
              </w:object>
            </w:r>
            <w:r>
              <w:t xml:space="preserve">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A soccer ball is a sphere with circumference of 70 cm.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What is the surface area of the ball? 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A.  1 560 cm</w:t>
            </w:r>
            <w:r w:rsidRPr="007F6D2B">
              <w:rPr>
                <w:vertAlign w:val="superscript"/>
              </w:rPr>
              <w:t>2</w:t>
            </w:r>
            <w:r>
              <w:t xml:space="preserve">          B.     6 250 cm</w:t>
            </w:r>
            <w:r w:rsidRPr="00C452E7">
              <w:rPr>
                <w:vertAlign w:val="superscript"/>
              </w:rPr>
              <w:t>2</w:t>
            </w:r>
            <w:r>
              <w:t xml:space="preserve">          C.     15 390 cm</w:t>
            </w:r>
            <w:r w:rsidRPr="00C452E7">
              <w:rPr>
                <w:vertAlign w:val="superscript"/>
              </w:rPr>
              <w:t>2</w:t>
            </w:r>
            <w:r>
              <w:t xml:space="preserve">         D.     61 580 cm</w:t>
            </w:r>
            <w:r w:rsidRPr="007F6D2B">
              <w:rPr>
                <w:vertAlign w:val="superscript"/>
              </w:rPr>
              <w:t>2</w:t>
            </w:r>
            <w:r>
              <w:t xml:space="preserve">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spacing w:before="240"/>
              <w:contextualSpacing w:val="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Pr="004E7EF5" w:rsidRDefault="00741190" w:rsidP="00741190">
            <w:pPr>
              <w:pStyle w:val="MCSectionStyle"/>
              <w:spacing w:after="120"/>
            </w:pPr>
            <w:r w:rsidRPr="004E7EF5">
              <w:t xml:space="preserve">Rewrite the equation  </w:t>
            </w:r>
            <w:r w:rsidRPr="004E7EF5">
              <w:rPr>
                <w:color w:val="FF0000"/>
                <w:position w:val="-18"/>
              </w:rPr>
              <w:object w:dxaOrig="1462" w:dyaOrig="694">
                <v:shape id="_x0000_i1182" type="#_x0000_t75" style="width:74.25pt;height:35.25pt" o:ole="">
                  <v:imagedata r:id="rId331" o:title=""/>
                </v:shape>
                <o:OLEObject Type="Embed" ProgID="FXEquation.Equation" ShapeID="_x0000_i1182" DrawAspect="Content" ObjectID="_1528110311" r:id="rId332"/>
              </w:object>
            </w:r>
            <w:r w:rsidRPr="004E7EF5">
              <w:t xml:space="preserve">, so that </w:t>
            </w:r>
            <w:r w:rsidRPr="004E7EF5">
              <w:rPr>
                <w:color w:val="FF0000"/>
                <w:position w:val="-2"/>
              </w:rPr>
              <w:object w:dxaOrig="138" w:dyaOrig="196">
                <v:shape id="_x0000_i1183" type="#_x0000_t75" style="width:7.5pt;height:10.5pt" o:ole="">
                  <v:imagedata r:id="rId333" o:title=""/>
                </v:shape>
                <o:OLEObject Type="Embed" ProgID="FXEquation.Equation" ShapeID="_x0000_i1183" DrawAspect="Content" ObjectID="_1528110312" r:id="rId334"/>
              </w:object>
            </w:r>
            <w:r w:rsidRPr="004E7EF5">
              <w:t xml:space="preserve"> is the subject</w:t>
            </w:r>
            <w:r w:rsidRPr="004E7EF5">
              <w:rPr>
                <w:color w:val="FF0000"/>
                <w:position w:val="-2"/>
              </w:rPr>
              <w:t>.</w:t>
            </w:r>
            <w:r w:rsidRPr="004E7EF5">
              <w:t xml:space="preserve"> </w:t>
            </w:r>
          </w:p>
          <w:p w:rsidR="00741190" w:rsidRPr="004E7EF5" w:rsidRDefault="00741190" w:rsidP="00741190">
            <w:pPr>
              <w:spacing w:before="120" w:after="240"/>
              <w:rPr>
                <w:rFonts w:ascii="Times New Roman" w:hAnsi="Times New Roman"/>
                <w:color w:val="FF0000"/>
                <w:position w:val="-24"/>
              </w:rPr>
            </w:pPr>
            <w:r w:rsidRPr="004E7EF5">
              <w:rPr>
                <w:rFonts w:ascii="Times New Roman" w:hAnsi="Times New Roman"/>
              </w:rPr>
              <w:t xml:space="preserve">     A.      </w:t>
            </w:r>
            <w:r w:rsidRPr="004E7EF5">
              <w:rPr>
                <w:rFonts w:ascii="Times New Roman" w:hAnsi="Times New Roman"/>
                <w:color w:val="FF0000"/>
                <w:position w:val="-2"/>
              </w:rPr>
              <w:object w:dxaOrig="1294" w:dyaOrig="196">
                <v:shape id="_x0000_i1184" type="#_x0000_t75" style="width:64.5pt;height:10.5pt" o:ole="">
                  <v:imagedata r:id="rId335" o:title=""/>
                </v:shape>
                <o:OLEObject Type="Embed" ProgID="FXEquation.Equation" ShapeID="_x0000_i1184" DrawAspect="Content" ObjectID="_1528110313" r:id="rId336"/>
              </w:object>
            </w:r>
          </w:p>
          <w:p w:rsidR="00741190" w:rsidRPr="004E7EF5" w:rsidRDefault="00741190" w:rsidP="00741190">
            <w:pPr>
              <w:pStyle w:val="MCSectionStyle"/>
              <w:spacing w:after="240"/>
            </w:pPr>
            <w:r w:rsidRPr="004E7EF5">
              <w:t xml:space="preserve">     B.     </w:t>
            </w:r>
            <w:r w:rsidRPr="004E7EF5">
              <w:rPr>
                <w:color w:val="FF0000"/>
                <w:position w:val="-4"/>
              </w:rPr>
              <w:object w:dxaOrig="1748" w:dyaOrig="374">
                <v:shape id="_x0000_i1185" type="#_x0000_t75" style="width:87.75pt;height:18.75pt" o:ole="">
                  <v:imagedata r:id="rId337" o:title=""/>
                </v:shape>
                <o:OLEObject Type="Embed" ProgID="FXEquation.Equation" ShapeID="_x0000_i1185" DrawAspect="Content" ObjectID="_1528110314" r:id="rId338"/>
              </w:object>
            </w:r>
            <w:r w:rsidRPr="004E7EF5">
              <w:t xml:space="preserve"> </w:t>
            </w:r>
          </w:p>
          <w:p w:rsidR="00741190" w:rsidRPr="004E7EF5" w:rsidRDefault="00741190" w:rsidP="00741190">
            <w:pPr>
              <w:pStyle w:val="MCSectionStyle"/>
              <w:spacing w:after="240"/>
            </w:pPr>
            <w:r w:rsidRPr="004E7EF5">
              <w:t xml:space="preserve">     C.     </w:t>
            </w:r>
            <w:r w:rsidRPr="004E7EF5">
              <w:rPr>
                <w:color w:val="FF0000"/>
                <w:position w:val="-4"/>
              </w:rPr>
              <w:object w:dxaOrig="1658" w:dyaOrig="374">
                <v:shape id="_x0000_i1186" type="#_x0000_t75" style="width:83.25pt;height:18.75pt" o:ole="">
                  <v:imagedata r:id="rId339" o:title=""/>
                </v:shape>
                <o:OLEObject Type="Embed" ProgID="FXEquation.Equation" ShapeID="_x0000_i1186" DrawAspect="Content" ObjectID="_1528110315" r:id="rId340"/>
              </w:object>
            </w:r>
            <w:r w:rsidRPr="004E7EF5">
              <w:t xml:space="preserve">  </w: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 w:rsidRPr="004E7EF5">
              <w:t xml:space="preserve">     D.     </w:t>
            </w:r>
            <w:r w:rsidRPr="004E7EF5">
              <w:rPr>
                <w:color w:val="FF0000"/>
                <w:position w:val="-24"/>
              </w:rPr>
              <w:object w:dxaOrig="1772" w:dyaOrig="770">
                <v:shape id="_x0000_i1187" type="#_x0000_t75" style="width:88.5pt;height:39.75pt" o:ole="">
                  <v:imagedata r:id="rId341" o:title=""/>
                </v:shape>
                <o:OLEObject Type="Embed" ProgID="FXEquation.Equation" ShapeID="_x0000_i1187" DrawAspect="Content" ObjectID="_1528110316" r:id="rId342"/>
              </w:object>
            </w:r>
            <w:r w:rsidRPr="004E7EF5">
              <w:t xml:space="preserve">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240"/>
            </w:pPr>
            <w:r>
              <w:t xml:space="preserve">Expand  </w:t>
            </w:r>
            <w:r w:rsidRPr="004E7EF5">
              <w:rPr>
                <w:color w:val="FF0000"/>
                <w:position w:val="-6"/>
              </w:rPr>
              <w:object w:dxaOrig="1968" w:dyaOrig="238">
                <v:shape id="_x0000_i1188" type="#_x0000_t75" style="width:98.25pt;height:11.25pt" o:ole="">
                  <v:imagedata r:id="rId343" o:title=""/>
                </v:shape>
                <o:OLEObject Type="Embed" ProgID="FXEquation.Equation" ShapeID="_x0000_i1188" DrawAspect="Content" ObjectID="_1528110317" r:id="rId344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</w:t>
            </w:r>
            <w:r w:rsidRPr="00C11DB0">
              <w:rPr>
                <w:color w:val="FF0000"/>
                <w:position w:val="-2"/>
              </w:rPr>
              <w:object w:dxaOrig="1368" w:dyaOrig="276">
                <v:shape id="_x0000_i1189" type="#_x0000_t75" style="width:67.5pt;height:14.25pt" o:ole="">
                  <v:imagedata r:id="rId345" o:title=""/>
                </v:shape>
                <o:OLEObject Type="Embed" ProgID="FXEquation.Equation" ShapeID="_x0000_i1189" DrawAspect="Content" ObjectID="_1528110318" r:id="rId346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</w:t>
            </w:r>
            <w:r w:rsidRPr="00C11DB0">
              <w:rPr>
                <w:color w:val="FF0000"/>
                <w:position w:val="-2"/>
              </w:rPr>
              <w:object w:dxaOrig="1548" w:dyaOrig="276">
                <v:shape id="_x0000_i1190" type="#_x0000_t75" style="width:77.25pt;height:14.25pt" o:ole="">
                  <v:imagedata r:id="rId347" o:title=""/>
                </v:shape>
                <o:OLEObject Type="Embed" ProgID="FXEquation.Equation" ShapeID="_x0000_i1190" DrawAspect="Content" ObjectID="_1528110319" r:id="rId348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</w:t>
            </w:r>
            <w:r w:rsidRPr="00C11DB0">
              <w:rPr>
                <w:color w:val="FF0000"/>
                <w:position w:val="-2"/>
              </w:rPr>
              <w:object w:dxaOrig="1308" w:dyaOrig="276">
                <v:shape id="_x0000_i1191" type="#_x0000_t75" style="width:64.5pt;height:14.25pt" o:ole="">
                  <v:imagedata r:id="rId349" o:title=""/>
                </v:shape>
                <o:OLEObject Type="Embed" ProgID="FXEquation.Equation" ShapeID="_x0000_i1191" DrawAspect="Content" ObjectID="_1528110320" r:id="rId350"/>
              </w:objec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D.      </w:t>
            </w:r>
            <w:r w:rsidRPr="00C11DB0">
              <w:rPr>
                <w:color w:val="FF0000"/>
                <w:position w:val="-2"/>
              </w:rPr>
              <w:object w:dxaOrig="1338" w:dyaOrig="276">
                <v:shape id="_x0000_i1192" type="#_x0000_t75" style="width:66.75pt;height:14.25pt" o:ole="">
                  <v:imagedata r:id="rId351" o:title=""/>
                </v:shape>
                <o:OLEObject Type="Embed" ProgID="FXEquation.Equation" ShapeID="_x0000_i1192" DrawAspect="Content" ObjectID="_1528110321" r:id="rId352"/>
              </w:object>
            </w:r>
            <w:r>
              <w:t xml:space="preserve">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C06F5F" w:rsidP="00741190">
            <w:pPr>
              <w:pStyle w:val="MCSectionStyle"/>
              <w:spacing w:after="120"/>
              <w:ind w:right="4941"/>
            </w:pPr>
            <w:r>
              <w:object w:dxaOrig="1440" w:dyaOrig="1440">
                <v:shape id="_x0000_s1868" type="#_x0000_t75" style="position:absolute;margin-left:249.9pt;margin-top:5.7pt;width:229.75pt;height:158.4pt;z-index:251854848;mso-position-horizontal-relative:text;mso-position-vertical-relative:text">
                  <v:imagedata r:id="rId353" o:title=""/>
                </v:shape>
                <o:OLEObject Type="Embed" ProgID="FXDraw.Graphic" ShapeID="_x0000_s1868" DrawAspect="Content" ObjectID="_1528110415" r:id="rId354"/>
              </w:object>
            </w:r>
            <w:r w:rsidR="00741190">
              <w:t>A square pyramid has base edges 12 cm long and a perpendicular height of 8 cm.</w:t>
            </w:r>
          </w:p>
          <w:p w:rsidR="00741190" w:rsidRDefault="00741190" w:rsidP="00741190">
            <w:pPr>
              <w:pStyle w:val="MCSectionStyle"/>
              <w:spacing w:after="120"/>
              <w:ind w:right="4941"/>
            </w:pPr>
            <w:r>
              <w:t>Calculate the surface area of the pyramid.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240 cm</w:t>
            </w:r>
            <w:r>
              <w:rPr>
                <w:vertAlign w:val="superscript"/>
              </w:rPr>
              <w:t>2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B.     288 cm</w:t>
            </w:r>
            <w:r>
              <w:rPr>
                <w:vertAlign w:val="superscript"/>
              </w:rPr>
              <w:t>2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C.     336 cm</w:t>
            </w:r>
            <w:r>
              <w:rPr>
                <w:vertAlign w:val="superscript"/>
              </w:rPr>
              <w:t>2</w:t>
            </w:r>
          </w:p>
          <w:p w:rsidR="00741190" w:rsidRDefault="00741190" w:rsidP="00741190">
            <w:pPr>
              <w:pStyle w:val="MCSectionStyle"/>
            </w:pPr>
            <w:r>
              <w:t xml:space="preserve">    D.     384 cm</w:t>
            </w:r>
            <w:r>
              <w:rPr>
                <w:vertAlign w:val="superscript"/>
              </w:rPr>
              <w:t>2</w:t>
            </w:r>
            <w:r>
              <w:t xml:space="preserve">                   </w:t>
            </w:r>
          </w:p>
          <w:p w:rsidR="00741190" w:rsidRPr="00B15693" w:rsidRDefault="00741190" w:rsidP="00741190">
            <w:pPr>
              <w:pStyle w:val="MCSectionStyle"/>
            </w:pP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ind w:right="4092"/>
            </w:pPr>
            <w:r>
              <w:rPr>
                <w:noProof/>
              </w:rPr>
              <w:drawing>
                <wp:anchor distT="0" distB="0" distL="114300" distR="114300" simplePos="0" relativeHeight="251847680" behindDoc="0" locked="0" layoutInCell="1" allowOverlap="1" wp14:anchorId="3FD88599" wp14:editId="708A1D24">
                  <wp:simplePos x="0" y="0"/>
                  <wp:positionH relativeFrom="column">
                    <wp:posOffset>3786199</wp:posOffset>
                  </wp:positionH>
                  <wp:positionV relativeFrom="paragraph">
                    <wp:posOffset>-30556</wp:posOffset>
                  </wp:positionV>
                  <wp:extent cx="2382141" cy="1588591"/>
                  <wp:effectExtent l="0" t="0" r="0" b="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Yarra Balloon shutterstock_140165680.jpg"/>
                          <pic:cNvPicPr/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738" cy="1591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 hot air balloon is used for morning and afternoon flights.</w:t>
            </w:r>
          </w:p>
          <w:p w:rsidR="00741190" w:rsidRPr="00675346" w:rsidRDefault="00741190" w:rsidP="00741190">
            <w:pPr>
              <w:pStyle w:val="MCSectionStyle"/>
              <w:spacing w:after="120"/>
              <w:ind w:right="4094"/>
              <w:rPr>
                <w:sz w:val="16"/>
                <w:szCs w:val="16"/>
              </w:rPr>
            </w:pPr>
            <w:r>
              <w:t xml:space="preserve">The duration of the two flights are recorded over a two-week period and an analysis is shown below.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879"/>
              <w:gridCol w:w="2401"/>
              <w:gridCol w:w="1276"/>
            </w:tblGrid>
            <w:tr w:rsidR="00741190" w:rsidTr="006F304F">
              <w:tc>
                <w:tcPr>
                  <w:tcW w:w="1879" w:type="dxa"/>
                </w:tcPr>
                <w:p w:rsidR="00741190" w:rsidRDefault="00741190" w:rsidP="00741190">
                  <w:pPr>
                    <w:pStyle w:val="MCSectionStyle"/>
                  </w:pPr>
                  <w:r>
                    <w:t>Time of take off</w:t>
                  </w:r>
                </w:p>
              </w:tc>
              <w:tc>
                <w:tcPr>
                  <w:tcW w:w="2401" w:type="dxa"/>
                </w:tcPr>
                <w:p w:rsidR="00741190" w:rsidRDefault="00741190" w:rsidP="00741190">
                  <w:pPr>
                    <w:pStyle w:val="MCSectionStyle"/>
                  </w:pPr>
                  <w:r>
                    <w:t>Mean length of flight</w:t>
                  </w:r>
                </w:p>
                <w:p w:rsidR="00741190" w:rsidRDefault="00741190" w:rsidP="00741190">
                  <w:pPr>
                    <w:pStyle w:val="MCSectionStyle"/>
                  </w:pPr>
                  <w:r>
                    <w:t>(minutes)</w:t>
                  </w:r>
                </w:p>
              </w:tc>
              <w:tc>
                <w:tcPr>
                  <w:tcW w:w="1276" w:type="dxa"/>
                </w:tcPr>
                <w:p w:rsidR="00741190" w:rsidRDefault="00741190" w:rsidP="00741190">
                  <w:pPr>
                    <w:pStyle w:val="MCSectionStyle"/>
                  </w:pPr>
                  <w:r>
                    <w:t>Standard deviation</w:t>
                  </w:r>
                </w:p>
              </w:tc>
            </w:tr>
            <w:tr w:rsidR="00741190" w:rsidTr="006F304F">
              <w:tc>
                <w:tcPr>
                  <w:tcW w:w="1879" w:type="dxa"/>
                </w:tcPr>
                <w:p w:rsidR="00741190" w:rsidRDefault="00741190" w:rsidP="00741190">
                  <w:pPr>
                    <w:pStyle w:val="MCSectionStyle"/>
                  </w:pPr>
                  <w:r>
                    <w:t>Morning</w:t>
                  </w:r>
                </w:p>
              </w:tc>
              <w:tc>
                <w:tcPr>
                  <w:tcW w:w="2401" w:type="dxa"/>
                </w:tcPr>
                <w:p w:rsidR="00741190" w:rsidRDefault="00741190" w:rsidP="00741190">
                  <w:pPr>
                    <w:pStyle w:val="MCSectionStyle"/>
                  </w:pPr>
                  <w:r>
                    <w:t>24.25</w:t>
                  </w:r>
                </w:p>
              </w:tc>
              <w:tc>
                <w:tcPr>
                  <w:tcW w:w="1276" w:type="dxa"/>
                </w:tcPr>
                <w:p w:rsidR="00741190" w:rsidRDefault="00741190" w:rsidP="00741190">
                  <w:pPr>
                    <w:pStyle w:val="MCSectionStyle"/>
                  </w:pPr>
                  <w:r>
                    <w:t>0.85</w:t>
                  </w:r>
                </w:p>
              </w:tc>
            </w:tr>
            <w:tr w:rsidR="00741190" w:rsidTr="006F304F">
              <w:tc>
                <w:tcPr>
                  <w:tcW w:w="1879" w:type="dxa"/>
                </w:tcPr>
                <w:p w:rsidR="00741190" w:rsidRDefault="00741190" w:rsidP="00741190">
                  <w:pPr>
                    <w:pStyle w:val="MCSectionStyle"/>
                  </w:pPr>
                  <w:r>
                    <w:t>Afternoon</w:t>
                  </w:r>
                </w:p>
              </w:tc>
              <w:tc>
                <w:tcPr>
                  <w:tcW w:w="2401" w:type="dxa"/>
                </w:tcPr>
                <w:p w:rsidR="00741190" w:rsidRDefault="00741190" w:rsidP="00741190">
                  <w:pPr>
                    <w:pStyle w:val="MCSectionStyle"/>
                  </w:pPr>
                  <w:r>
                    <w:t>21.65</w:t>
                  </w:r>
                </w:p>
              </w:tc>
              <w:tc>
                <w:tcPr>
                  <w:tcW w:w="1276" w:type="dxa"/>
                </w:tcPr>
                <w:p w:rsidR="00741190" w:rsidRDefault="00741190" w:rsidP="00741190">
                  <w:pPr>
                    <w:pStyle w:val="MCSectionStyle"/>
                  </w:pPr>
                  <w:r>
                    <w:t>1.22</w:t>
                  </w:r>
                </w:p>
              </w:tc>
            </w:tr>
          </w:tbl>
          <w:p w:rsidR="00741190" w:rsidRDefault="00741190" w:rsidP="00741190">
            <w:pPr>
              <w:pStyle w:val="MCSectionStyle"/>
              <w:spacing w:before="120" w:after="120"/>
            </w:pPr>
            <w:r>
              <w:t>Which statement is correct?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The morning flights were shorter on average.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The morning flights had more variation in their duration.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The afternoon flights were longer on average.</w: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D.      The afternoon flights had more variation in their duration.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In the triangle </w:t>
            </w:r>
            <w:r w:rsidRPr="00675346">
              <w:rPr>
                <w:i/>
              </w:rPr>
              <w:t>ABC</w:t>
            </w:r>
            <w:r>
              <w:t xml:space="preserve">, </w:t>
            </w:r>
            <w:r w:rsidRPr="00675346">
              <w:rPr>
                <w:i/>
              </w:rPr>
              <w:t>AC</w:t>
            </w:r>
            <w:r>
              <w:t xml:space="preserve"> = 25 cm, </w:t>
            </w:r>
            <w:r w:rsidRPr="00675346">
              <w:rPr>
                <w:i/>
              </w:rPr>
              <w:t>BC</w:t>
            </w:r>
            <w:r>
              <w:t xml:space="preserve"> = 19 cm and  </w:t>
            </w:r>
            <w:r w:rsidRPr="00ED3E24">
              <w:rPr>
                <w:color w:val="FF0000"/>
                <w:position w:val="-2"/>
              </w:rPr>
              <w:object w:dxaOrig="1428" w:dyaOrig="192">
                <v:shape id="_x0000_i1194" type="#_x0000_t75" style="width:71.25pt;height:10.5pt" o:ole="">
                  <v:imagedata r:id="rId356" o:title=""/>
                </v:shape>
                <o:OLEObject Type="Embed" ProgID="FXEquation.Equation" ShapeID="_x0000_i1194" DrawAspect="Content" ObjectID="_1528110322" r:id="rId357"/>
              </w:object>
            </w:r>
            <w:r>
              <w:t xml:space="preserve"> </w:t>
            </w:r>
          </w:p>
          <w:p w:rsidR="00741190" w:rsidRDefault="00C06F5F" w:rsidP="00741190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869" type="#_x0000_t75" style="position:absolute;margin-left:205.95pt;margin-top:1.75pt;width:121pt;height:136.5pt;z-index:251855872;mso-position-horizontal-relative:text;mso-position-vertical-relative:text">
                  <v:imagedata r:id="rId358" o:title=""/>
                </v:shape>
                <o:OLEObject Type="Embed" ProgID="FXDraw.Graphic" ShapeID="_x0000_s1869" DrawAspect="Content" ObjectID="_1528110416" r:id="rId359"/>
              </w:object>
            </w:r>
            <w:r w:rsidR="00741190">
              <w:t xml:space="preserve">Find the length of </w:t>
            </w:r>
            <w:r w:rsidR="00741190" w:rsidRPr="00675346">
              <w:rPr>
                <w:i/>
              </w:rPr>
              <w:t>AB</w:t>
            </w:r>
            <w:r w:rsidR="00741190">
              <w:t>.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14.6 cm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24.2 cm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84.4 cm</w:t>
            </w:r>
          </w:p>
          <w:p w:rsidR="00741190" w:rsidRPr="00B15693" w:rsidRDefault="00741190" w:rsidP="00741190">
            <w:pPr>
              <w:pStyle w:val="MCSectionStyle"/>
              <w:spacing w:after="360"/>
            </w:pPr>
            <w:r>
              <w:t xml:space="preserve">     D.      524.1 cm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In  </w:t>
            </w:r>
            <w:r w:rsidRPr="003107D1">
              <w:rPr>
                <w:color w:val="FF0000"/>
                <w:position w:val="-4"/>
              </w:rPr>
              <w:object w:dxaOrig="4158" w:dyaOrig="216">
                <v:shape id="_x0000_i1196" type="#_x0000_t75" style="width:207.75pt;height:10.5pt" o:ole="">
                  <v:imagedata r:id="rId360" o:title=""/>
                </v:shape>
                <o:OLEObject Type="Embed" ProgID="FXEquation.Equation" ShapeID="_x0000_i1196" DrawAspect="Content" ObjectID="_1528110323" r:id="rId361"/>
              </w:object>
            </w:r>
            <w:r>
              <w:t xml:space="preserve"> </w:t>
            </w:r>
          </w:p>
          <w:p w:rsidR="00741190" w:rsidRDefault="00C06F5F" w:rsidP="00741190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870" type="#_x0000_t75" style="position:absolute;margin-left:91.6pt;margin-top:7.65pt;width:205.95pt;height:147.15pt;z-index:251856896;mso-position-horizontal-relative:text;mso-position-vertical-relative:text">
                  <v:imagedata r:id="rId362" o:title=""/>
                </v:shape>
                <o:OLEObject Type="Embed" ProgID="FXDraw.Graphic" ShapeID="_x0000_s1870" DrawAspect="Content" ObjectID="_1528110417" r:id="rId363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Which additional piece of information would be sufficient to prove that </w:t>
            </w:r>
            <w:r w:rsidRPr="003107D1">
              <w:rPr>
                <w:color w:val="FF0000"/>
                <w:position w:val="-8"/>
              </w:rPr>
              <w:object w:dxaOrig="1804" w:dyaOrig="256">
                <v:shape id="_x0000_i1198" type="#_x0000_t75" style="width:90.75pt;height:12.75pt" o:ole="">
                  <v:imagedata r:id="rId364" o:title=""/>
                </v:shape>
                <o:OLEObject Type="Embed" ProgID="FXEquation.Equation" ShapeID="_x0000_i1198" DrawAspect="Content" ObjectID="_1528110324" r:id="rId365"/>
              </w:objec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A.    </w:t>
            </w:r>
            <w:r w:rsidRPr="003107D1">
              <w:rPr>
                <w:color w:val="FF0000"/>
                <w:position w:val="-2"/>
              </w:rPr>
              <w:object w:dxaOrig="1022" w:dyaOrig="192">
                <v:shape id="_x0000_i1199" type="#_x0000_t75" style="width:51pt;height:10.5pt" o:ole="">
                  <v:imagedata r:id="rId366" o:title=""/>
                </v:shape>
                <o:OLEObject Type="Embed" ProgID="FXEquation.Equation" ShapeID="_x0000_i1199" DrawAspect="Content" ObjectID="_1528110325" r:id="rId367"/>
              </w:object>
            </w:r>
            <w:r>
              <w:t xml:space="preserve">             B.      </w:t>
            </w:r>
            <w:r w:rsidRPr="003107D1">
              <w:rPr>
                <w:color w:val="FF0000"/>
                <w:position w:val="-2"/>
              </w:rPr>
              <w:object w:dxaOrig="1034" w:dyaOrig="192">
                <v:shape id="_x0000_i1200" type="#_x0000_t75" style="width:52.5pt;height:10.5pt" o:ole="">
                  <v:imagedata r:id="rId368" o:title=""/>
                </v:shape>
                <o:OLEObject Type="Embed" ProgID="FXEquation.Equation" ShapeID="_x0000_i1200" DrawAspect="Content" ObjectID="_1528110326" r:id="rId369"/>
              </w:object>
            </w:r>
            <w:r>
              <w:t xml:space="preserve">            C.    </w:t>
            </w:r>
            <w:r w:rsidRPr="003107D1">
              <w:rPr>
                <w:color w:val="FF0000"/>
                <w:position w:val="-8"/>
              </w:rPr>
              <w:object w:dxaOrig="870" w:dyaOrig="256">
                <v:shape id="_x0000_i1201" type="#_x0000_t75" style="width:43.5pt;height:12.75pt" o:ole="">
                  <v:imagedata r:id="rId370" o:title=""/>
                </v:shape>
                <o:OLEObject Type="Embed" ProgID="FXEquation.Equation" ShapeID="_x0000_i1201" DrawAspect="Content" ObjectID="_1528110327" r:id="rId371"/>
              </w:object>
            </w:r>
            <w:r>
              <w:t xml:space="preserve">                 D.      </w:t>
            </w:r>
            <w:r w:rsidRPr="003107D1">
              <w:rPr>
                <w:color w:val="FF0000"/>
                <w:position w:val="-8"/>
              </w:rPr>
              <w:object w:dxaOrig="880" w:dyaOrig="256">
                <v:shape id="_x0000_i1202" type="#_x0000_t75" style="width:43.5pt;height:12.75pt" o:ole="">
                  <v:imagedata r:id="rId372" o:title=""/>
                </v:shape>
                <o:OLEObject Type="Embed" ProgID="FXEquation.Equation" ShapeID="_x0000_i1202" DrawAspect="Content" ObjectID="_1528110328" r:id="rId373"/>
              </w:object>
            </w:r>
            <w:r>
              <w:t xml:space="preserve">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Andy rented a vehicle and he was randomly allocated a style and colour.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The company had four styles of vehicle and four colours, as indicated by the table below.                     </w:t>
            </w:r>
          </w:p>
          <w:p w:rsidR="00741190" w:rsidRPr="005C3683" w:rsidRDefault="00741190" w:rsidP="00741190">
            <w:pPr>
              <w:pStyle w:val="MCSectionStyle"/>
              <w:spacing w:after="120"/>
              <w:rPr>
                <w:sz w:val="16"/>
                <w:szCs w:val="16"/>
              </w:rPr>
            </w:pPr>
          </w:p>
          <w:tbl>
            <w:tblPr>
              <w:tblStyle w:val="TableGrid"/>
              <w:tblW w:w="6520" w:type="dxa"/>
              <w:tblInd w:w="736" w:type="dxa"/>
              <w:tblLook w:val="04A0" w:firstRow="1" w:lastRow="0" w:firstColumn="1" w:lastColumn="0" w:noHBand="0" w:noVBand="1"/>
            </w:tblPr>
            <w:tblGrid>
              <w:gridCol w:w="1593"/>
              <w:gridCol w:w="1239"/>
              <w:gridCol w:w="1237"/>
              <w:gridCol w:w="1207"/>
              <w:gridCol w:w="1244"/>
            </w:tblGrid>
            <w:tr w:rsidR="00741190" w:rsidTr="00C06F5F">
              <w:trPr>
                <w:trHeight w:hRule="exact" w:val="397"/>
              </w:trPr>
              <w:tc>
                <w:tcPr>
                  <w:tcW w:w="1593" w:type="dxa"/>
                  <w:vMerge w:val="restart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Colour</w:t>
                  </w:r>
                </w:p>
              </w:tc>
              <w:tc>
                <w:tcPr>
                  <w:tcW w:w="4927" w:type="dxa"/>
                  <w:gridSpan w:val="4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Style</w:t>
                  </w:r>
                </w:p>
              </w:tc>
            </w:tr>
            <w:tr w:rsidR="00741190" w:rsidTr="00C06F5F">
              <w:trPr>
                <w:trHeight w:hRule="exact" w:val="397"/>
              </w:trPr>
              <w:tc>
                <w:tcPr>
                  <w:tcW w:w="1593" w:type="dxa"/>
                  <w:vMerge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</w:p>
              </w:tc>
              <w:tc>
                <w:tcPr>
                  <w:tcW w:w="1239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Sedan</w:t>
                  </w:r>
                </w:p>
              </w:tc>
              <w:tc>
                <w:tcPr>
                  <w:tcW w:w="123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Hatch</w:t>
                  </w:r>
                </w:p>
              </w:tc>
              <w:tc>
                <w:tcPr>
                  <w:tcW w:w="120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Ute</w:t>
                  </w:r>
                </w:p>
              </w:tc>
              <w:tc>
                <w:tcPr>
                  <w:tcW w:w="1244" w:type="dxa"/>
                  <w:vAlign w:val="center"/>
                </w:tcPr>
                <w:p w:rsidR="00741190" w:rsidRPr="00143E4C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Coupe</w:t>
                  </w:r>
                </w:p>
              </w:tc>
            </w:tr>
            <w:tr w:rsidR="00741190" w:rsidTr="00C06F5F">
              <w:trPr>
                <w:trHeight w:hRule="exact" w:val="397"/>
              </w:trPr>
              <w:tc>
                <w:tcPr>
                  <w:tcW w:w="1593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Red</w:t>
                  </w:r>
                </w:p>
              </w:tc>
              <w:tc>
                <w:tcPr>
                  <w:tcW w:w="1239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RS</w:t>
                  </w:r>
                </w:p>
              </w:tc>
              <w:tc>
                <w:tcPr>
                  <w:tcW w:w="123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RH</w:t>
                  </w:r>
                </w:p>
              </w:tc>
              <w:tc>
                <w:tcPr>
                  <w:tcW w:w="120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RU</w:t>
                  </w:r>
                </w:p>
              </w:tc>
              <w:tc>
                <w:tcPr>
                  <w:tcW w:w="1244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RC</w:t>
                  </w:r>
                </w:p>
              </w:tc>
            </w:tr>
            <w:tr w:rsidR="00741190" w:rsidTr="00C06F5F">
              <w:trPr>
                <w:trHeight w:hRule="exact" w:val="397"/>
              </w:trPr>
              <w:tc>
                <w:tcPr>
                  <w:tcW w:w="1593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Blue</w:t>
                  </w:r>
                </w:p>
              </w:tc>
              <w:tc>
                <w:tcPr>
                  <w:tcW w:w="1239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BS</w:t>
                  </w:r>
                </w:p>
              </w:tc>
              <w:tc>
                <w:tcPr>
                  <w:tcW w:w="123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BH</w:t>
                  </w:r>
                </w:p>
              </w:tc>
              <w:tc>
                <w:tcPr>
                  <w:tcW w:w="120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BU</w:t>
                  </w:r>
                </w:p>
              </w:tc>
              <w:tc>
                <w:tcPr>
                  <w:tcW w:w="1244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BC</w:t>
                  </w:r>
                </w:p>
              </w:tc>
            </w:tr>
            <w:tr w:rsidR="00741190" w:rsidTr="00C06F5F">
              <w:trPr>
                <w:trHeight w:hRule="exact" w:val="397"/>
              </w:trPr>
              <w:tc>
                <w:tcPr>
                  <w:tcW w:w="1593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White</w:t>
                  </w:r>
                </w:p>
              </w:tc>
              <w:tc>
                <w:tcPr>
                  <w:tcW w:w="1239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WS</w:t>
                  </w:r>
                </w:p>
              </w:tc>
              <w:tc>
                <w:tcPr>
                  <w:tcW w:w="123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WH</w:t>
                  </w:r>
                </w:p>
              </w:tc>
              <w:tc>
                <w:tcPr>
                  <w:tcW w:w="120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WU</w:t>
                  </w:r>
                </w:p>
              </w:tc>
              <w:tc>
                <w:tcPr>
                  <w:tcW w:w="1244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WC</w:t>
                  </w:r>
                </w:p>
              </w:tc>
            </w:tr>
            <w:tr w:rsidR="00741190" w:rsidTr="00C06F5F">
              <w:trPr>
                <w:trHeight w:hRule="exact" w:val="397"/>
              </w:trPr>
              <w:tc>
                <w:tcPr>
                  <w:tcW w:w="1593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Green</w:t>
                  </w:r>
                </w:p>
              </w:tc>
              <w:tc>
                <w:tcPr>
                  <w:tcW w:w="1239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GS</w:t>
                  </w:r>
                </w:p>
              </w:tc>
              <w:tc>
                <w:tcPr>
                  <w:tcW w:w="123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GH</w:t>
                  </w:r>
                </w:p>
              </w:tc>
              <w:tc>
                <w:tcPr>
                  <w:tcW w:w="1207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GU</w:t>
                  </w:r>
                </w:p>
              </w:tc>
              <w:tc>
                <w:tcPr>
                  <w:tcW w:w="1244" w:type="dxa"/>
                  <w:vAlign w:val="center"/>
                </w:tcPr>
                <w:p w:rsidR="00741190" w:rsidRDefault="00741190" w:rsidP="00741190">
                  <w:pPr>
                    <w:pStyle w:val="MCSectionStyle"/>
                    <w:spacing w:after="240"/>
                    <w:jc w:val="center"/>
                  </w:pPr>
                  <w:r>
                    <w:t>GC</w:t>
                  </w:r>
                </w:p>
              </w:tc>
            </w:tr>
          </w:tbl>
          <w:p w:rsidR="00741190" w:rsidRDefault="00741190" w:rsidP="00741190">
            <w:pPr>
              <w:pStyle w:val="MCSectionStyle"/>
              <w:spacing w:before="120" w:after="360"/>
            </w:pPr>
            <w:r>
              <w:t>If there was only one vehicle in each style and colour, what is the probability that he was allocated a vehicle which was a coupe or red, but not both?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  0.25                 B.      0.3125                  C.     0.375                   D.   0.4375                         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240"/>
            </w:pPr>
            <w:r>
              <w:t>What is the equation of the line which passes through the points (2, –1) and (–2, 7) on the number plane?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</w:t>
            </w:r>
            <w:r w:rsidRPr="006853E5">
              <w:rPr>
                <w:color w:val="FF0000"/>
                <w:position w:val="-8"/>
              </w:rPr>
              <w:object w:dxaOrig="1723" w:dyaOrig="252">
                <v:shape id="_x0000_i1203" type="#_x0000_t75" style="width:86.25pt;height:12.75pt" o:ole="">
                  <v:imagedata r:id="rId374" o:title=""/>
                </v:shape>
                <o:OLEObject Type="Embed" ProgID="FXEquation.Equation" ShapeID="_x0000_i1203" DrawAspect="Content" ObjectID="_1528110329" r:id="rId375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</w:t>
            </w:r>
            <w:r w:rsidRPr="00905796">
              <w:rPr>
                <w:color w:val="FF0000"/>
                <w:position w:val="-8"/>
              </w:rPr>
              <w:object w:dxaOrig="1744" w:dyaOrig="252">
                <v:shape id="_x0000_i1204" type="#_x0000_t75" style="width:86.25pt;height:12.75pt" o:ole="">
                  <v:imagedata r:id="rId376" o:title=""/>
                </v:shape>
                <o:OLEObject Type="Embed" ProgID="FXEquation.Equation" ShapeID="_x0000_i1204" DrawAspect="Content" ObjectID="_1528110330" r:id="rId377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</w:t>
            </w:r>
            <w:r w:rsidRPr="00905796">
              <w:rPr>
                <w:color w:val="FF0000"/>
                <w:position w:val="-8"/>
              </w:rPr>
              <w:object w:dxaOrig="1744" w:dyaOrig="252">
                <v:shape id="_x0000_i1205" type="#_x0000_t75" style="width:86.25pt;height:12.75pt" o:ole="">
                  <v:imagedata r:id="rId378" o:title=""/>
                </v:shape>
                <o:OLEObject Type="Embed" ProgID="FXEquation.Equation" ShapeID="_x0000_i1205" DrawAspect="Content" ObjectID="_1528110331" r:id="rId379"/>
              </w:objec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D.      </w:t>
            </w:r>
            <w:r w:rsidRPr="00905796">
              <w:rPr>
                <w:color w:val="FF0000"/>
                <w:position w:val="-8"/>
              </w:rPr>
              <w:object w:dxaOrig="1864" w:dyaOrig="252">
                <v:shape id="_x0000_i1206" type="#_x0000_t75" style="width:93.75pt;height:12.75pt" o:ole="">
                  <v:imagedata r:id="rId380" o:title=""/>
                </v:shape>
                <o:OLEObject Type="Embed" ProgID="FXEquation.Equation" ShapeID="_x0000_i1206" DrawAspect="Content" ObjectID="_1528110332" r:id="rId381"/>
              </w:objec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In the diagram below, </w:t>
            </w:r>
            <w:r w:rsidRPr="008F7C58">
              <w:rPr>
                <w:i/>
              </w:rPr>
              <w:t>O</w:t>
            </w:r>
            <w:r>
              <w:t xml:space="preserve"> is the centre of the circle, </w:t>
            </w:r>
            <w:r w:rsidRPr="008F7C58">
              <w:rPr>
                <w:i/>
              </w:rPr>
              <w:t>EG</w:t>
            </w:r>
            <w:r>
              <w:t xml:space="preserve"> is a diameter and </w:t>
            </w:r>
            <w:r w:rsidRPr="008F7C58">
              <w:rPr>
                <w:i/>
              </w:rPr>
              <w:t>FH</w:t>
            </w:r>
            <w:r>
              <w:t xml:space="preserve"> is a chord which intersects </w:t>
            </w:r>
            <w:r w:rsidRPr="008F7C58">
              <w:rPr>
                <w:i/>
              </w:rPr>
              <w:t>EG</w:t>
            </w:r>
            <w:r>
              <w:t xml:space="preserve"> at </w:t>
            </w:r>
            <w:r w:rsidRPr="008F7C58">
              <w:rPr>
                <w:i/>
              </w:rPr>
              <w:t>D</w:t>
            </w:r>
            <w:r>
              <w:t>.</w:t>
            </w:r>
          </w:p>
          <w:p w:rsidR="00741190" w:rsidRPr="008F7C58" w:rsidRDefault="00C06F5F" w:rsidP="00741190">
            <w:pPr>
              <w:pStyle w:val="MCSectionStyle"/>
              <w:spacing w:after="240"/>
              <w:rPr>
                <w:position w:val="-2"/>
              </w:rPr>
            </w:pPr>
            <w:r>
              <w:rPr>
                <w:noProof/>
                <w:position w:val="-2"/>
              </w:rPr>
              <w:object w:dxaOrig="1440" w:dyaOrig="1440">
                <v:shape id="_x0000_s1873" type="#_x0000_t75" style="position:absolute;margin-left:75.1pt;margin-top:24.3pt;width:148.55pt;height:149.3pt;z-index:251859968;mso-position-horizontal-relative:text;mso-position-vertical-relative:text">
                  <v:imagedata r:id="rId382" o:title=""/>
                </v:shape>
                <o:OLEObject Type="Embed" ProgID="FXDraw.Graphic" ShapeID="_x0000_s1873" DrawAspect="Content" ObjectID="_1528110418" r:id="rId383"/>
              </w:object>
            </w:r>
            <w:r w:rsidR="00741190">
              <w:t xml:space="preserve"> </w:t>
            </w:r>
            <w:r w:rsidR="00741190" w:rsidRPr="008F7C58">
              <w:rPr>
                <w:color w:val="FF0000"/>
                <w:position w:val="-2"/>
              </w:rPr>
              <w:object w:dxaOrig="3318" w:dyaOrig="196">
                <v:shape id="_x0000_i1208" type="#_x0000_t75" style="width:165.75pt;height:10.5pt" o:ole="">
                  <v:imagedata r:id="rId384" o:title=""/>
                </v:shape>
                <o:OLEObject Type="Embed" ProgID="FXEquation.Equation" ShapeID="_x0000_i1208" DrawAspect="Content" ObjectID="_1528110333" r:id="rId385"/>
              </w:object>
            </w:r>
            <w:r w:rsidR="00741190" w:rsidRPr="008F7C58">
              <w:rPr>
                <w:position w:val="-2"/>
              </w:rPr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What is the size of </w:t>
            </w:r>
            <w:r w:rsidRPr="008F7C58">
              <w:rPr>
                <w:color w:val="FF0000"/>
                <w:position w:val="-2"/>
              </w:rPr>
              <w:object w:dxaOrig="844" w:dyaOrig="192">
                <v:shape id="_x0000_i1209" type="#_x0000_t75" style="width:42pt;height:9.75pt" o:ole="">
                  <v:imagedata r:id="rId386" o:title=""/>
                </v:shape>
                <o:OLEObject Type="Embed" ProgID="FXEquation.Equation" ShapeID="_x0000_i1209" DrawAspect="Content" ObjectID="_1528110334" r:id="rId387"/>
              </w:object>
            </w:r>
            <w:r>
              <w:t xml:space="preserve"> </w: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A.    </w:t>
            </w:r>
            <w:r w:rsidRPr="008F7C58">
              <w:rPr>
                <w:color w:val="FF0000"/>
                <w:position w:val="-2"/>
              </w:rPr>
              <w:object w:dxaOrig="348" w:dyaOrig="192">
                <v:shape id="_x0000_i1210" type="#_x0000_t75" style="width:18pt;height:9.75pt" o:ole="">
                  <v:imagedata r:id="rId388" o:title=""/>
                </v:shape>
                <o:OLEObject Type="Embed" ProgID="FXEquation.Equation" ShapeID="_x0000_i1210" DrawAspect="Content" ObjectID="_1528110335" r:id="rId389"/>
              </w:object>
            </w:r>
            <w:r>
              <w:t xml:space="preserve">                B.     </w:t>
            </w:r>
            <w:r w:rsidRPr="008F7C58">
              <w:rPr>
                <w:color w:val="FF0000"/>
                <w:position w:val="-2"/>
              </w:rPr>
              <w:object w:dxaOrig="348" w:dyaOrig="192">
                <v:shape id="_x0000_i1211" type="#_x0000_t75" style="width:18pt;height:9.75pt" o:ole="">
                  <v:imagedata r:id="rId390" o:title=""/>
                </v:shape>
                <o:OLEObject Type="Embed" ProgID="FXEquation.Equation" ShapeID="_x0000_i1211" DrawAspect="Content" ObjectID="_1528110336" r:id="rId391"/>
              </w:object>
            </w:r>
            <w:r>
              <w:t xml:space="preserve">                  C.       </w:t>
            </w:r>
            <w:r w:rsidRPr="008F7C58">
              <w:rPr>
                <w:color w:val="FF0000"/>
                <w:position w:val="-2"/>
              </w:rPr>
              <w:object w:dxaOrig="348" w:dyaOrig="192">
                <v:shape id="_x0000_i1212" type="#_x0000_t75" style="width:18pt;height:9.75pt" o:ole="">
                  <v:imagedata r:id="rId392" o:title=""/>
                </v:shape>
                <o:OLEObject Type="Embed" ProgID="FXEquation.Equation" ShapeID="_x0000_i1212" DrawAspect="Content" ObjectID="_1528110337" r:id="rId393"/>
              </w:object>
            </w:r>
            <w:r>
              <w:t xml:space="preserve">                  D.        </w:t>
            </w:r>
            <w:r w:rsidRPr="008F7C58">
              <w:rPr>
                <w:color w:val="FF0000"/>
                <w:position w:val="-2"/>
              </w:rPr>
              <w:object w:dxaOrig="348" w:dyaOrig="192">
                <v:shape id="_x0000_i1213" type="#_x0000_t75" style="width:18pt;height:9.75pt" o:ole="">
                  <v:imagedata r:id="rId394" o:title=""/>
                </v:shape>
                <o:OLEObject Type="Embed" ProgID="FXEquation.Equation" ShapeID="_x0000_i1213" DrawAspect="Content" ObjectID="_1528110338" r:id="rId395"/>
              </w:object>
            </w:r>
            <w:r>
              <w:t xml:space="preserve">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What is the value of  </w:t>
            </w:r>
            <w:r w:rsidRPr="002C28BB">
              <w:rPr>
                <w:color w:val="FF0000"/>
                <w:position w:val="-2"/>
              </w:rPr>
              <w:object w:dxaOrig="154" w:dyaOrig="194">
                <v:shape id="_x0000_i1214" type="#_x0000_t75" style="width:7.5pt;height:10.5pt" o:ole="">
                  <v:imagedata r:id="rId396" o:title=""/>
                </v:shape>
                <o:OLEObject Type="Embed" ProgID="FXEquation.Equation" ShapeID="_x0000_i1214" DrawAspect="Content" ObjectID="_1528110339" r:id="rId397"/>
              </w:object>
            </w:r>
            <w:r>
              <w:t xml:space="preserve"> (to the nearest degree) in the diagram below?</w:t>
            </w:r>
          </w:p>
          <w:p w:rsidR="00741190" w:rsidRDefault="00C06F5F" w:rsidP="00741190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872" type="#_x0000_t75" style="position:absolute;margin-left:100.2pt;margin-top:9.1pt;width:222.1pt;height:100.15pt;z-index:251858944;mso-position-horizontal-relative:text;mso-position-vertical-relative:text">
                  <v:imagedata r:id="rId398" o:title=""/>
                </v:shape>
                <o:OLEObject Type="Embed" ProgID="FXDraw.Graphic" ShapeID="_x0000_s1872" DrawAspect="Content" ObjectID="_1528110419" r:id="rId399"/>
              </w:objec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A.        </w:t>
            </w:r>
            <w:r w:rsidRPr="00B45DE3">
              <w:rPr>
                <w:color w:val="FF0000"/>
                <w:position w:val="-2"/>
              </w:rPr>
              <w:object w:dxaOrig="544" w:dyaOrig="194">
                <v:shape id="_x0000_i1216" type="#_x0000_t75" style="width:27pt;height:10.5pt" o:ole="">
                  <v:imagedata r:id="rId400" o:title=""/>
                </v:shape>
                <o:OLEObject Type="Embed" ProgID="FXEquation.Equation" ShapeID="_x0000_i1216" DrawAspect="Content" ObjectID="_1528110340" r:id="rId401"/>
              </w:object>
            </w:r>
            <w:r>
              <w:t xml:space="preserve"> 31            B.        </w:t>
            </w:r>
            <w:r w:rsidRPr="00B45DE3">
              <w:rPr>
                <w:color w:val="FF0000"/>
                <w:position w:val="-2"/>
              </w:rPr>
              <w:object w:dxaOrig="544" w:dyaOrig="194">
                <v:shape id="_x0000_i1217" type="#_x0000_t75" style="width:27pt;height:10.5pt" o:ole="">
                  <v:imagedata r:id="rId400" o:title=""/>
                </v:shape>
                <o:OLEObject Type="Embed" ProgID="FXEquation.Equation" ShapeID="_x0000_i1217" DrawAspect="Content" ObjectID="_1528110341" r:id="rId402"/>
              </w:object>
            </w:r>
            <w:r>
              <w:t xml:space="preserve"> 51             C.      </w:t>
            </w:r>
            <w:r w:rsidRPr="00B45DE3">
              <w:rPr>
                <w:color w:val="FF0000"/>
                <w:position w:val="-2"/>
              </w:rPr>
              <w:object w:dxaOrig="544" w:dyaOrig="194">
                <v:shape id="_x0000_i1218" type="#_x0000_t75" style="width:27pt;height:10.5pt" o:ole="">
                  <v:imagedata r:id="rId400" o:title=""/>
                </v:shape>
                <o:OLEObject Type="Embed" ProgID="FXEquation.Equation" ShapeID="_x0000_i1218" DrawAspect="Content" ObjectID="_1528110342" r:id="rId403"/>
              </w:object>
            </w:r>
            <w:r>
              <w:t xml:space="preserve"> 52              D.      </w:t>
            </w:r>
            <w:r w:rsidRPr="00B45DE3">
              <w:rPr>
                <w:color w:val="FF0000"/>
                <w:position w:val="-2"/>
              </w:rPr>
              <w:object w:dxaOrig="544" w:dyaOrig="194">
                <v:shape id="_x0000_i1219" type="#_x0000_t75" style="width:27pt;height:10.5pt" o:ole="">
                  <v:imagedata r:id="rId400" o:title=""/>
                </v:shape>
                <o:OLEObject Type="Embed" ProgID="FXEquation.Equation" ShapeID="_x0000_i1219" DrawAspect="Content" ObjectID="_1528110343" r:id="rId404"/>
              </w:object>
            </w:r>
            <w:r>
              <w:t xml:space="preserve"> 53 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Which of these lines is perpendicular to  </w:t>
            </w:r>
            <w:r w:rsidRPr="002E1D57">
              <w:rPr>
                <w:color w:val="FF0000"/>
                <w:position w:val="-8"/>
              </w:rPr>
              <w:object w:dxaOrig="1864" w:dyaOrig="252">
                <v:shape id="_x0000_i1220" type="#_x0000_t75" style="width:93.75pt;height:12.75pt" o:ole="">
                  <v:imagedata r:id="rId405" o:title=""/>
                </v:shape>
                <o:OLEObject Type="Embed" ProgID="FXEquation.Equation" ShapeID="_x0000_i1220" DrawAspect="Content" ObjectID="_1528110344" r:id="rId406"/>
              </w:object>
            </w:r>
            <w:r>
              <w:t xml:space="preserve"> and passes through the point (4, 5)?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</w:t>
            </w:r>
            <w:r w:rsidRPr="00B143F0">
              <w:rPr>
                <w:color w:val="FF0000"/>
                <w:position w:val="-8"/>
              </w:rPr>
              <w:object w:dxaOrig="1833" w:dyaOrig="252">
                <v:shape id="_x0000_i1221" type="#_x0000_t75" style="width:91.5pt;height:12.75pt" o:ole="">
                  <v:imagedata r:id="rId407" o:title=""/>
                </v:shape>
                <o:OLEObject Type="Embed" ProgID="FXEquation.Equation" ShapeID="_x0000_i1221" DrawAspect="Content" ObjectID="_1528110345" r:id="rId408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</w:t>
            </w:r>
            <w:r w:rsidRPr="00B143F0">
              <w:rPr>
                <w:color w:val="FF0000"/>
                <w:position w:val="-8"/>
              </w:rPr>
              <w:object w:dxaOrig="1984" w:dyaOrig="252">
                <v:shape id="_x0000_i1222" type="#_x0000_t75" style="width:99pt;height:12.75pt" o:ole="">
                  <v:imagedata r:id="rId409" o:title=""/>
                </v:shape>
                <o:OLEObject Type="Embed" ProgID="FXEquation.Equation" ShapeID="_x0000_i1222" DrawAspect="Content" ObjectID="_1528110346" r:id="rId410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</w:t>
            </w:r>
            <w:r w:rsidRPr="00B143F0">
              <w:rPr>
                <w:color w:val="FF0000"/>
                <w:position w:val="-8"/>
              </w:rPr>
              <w:object w:dxaOrig="1984" w:dyaOrig="252">
                <v:shape id="_x0000_i1223" type="#_x0000_t75" style="width:99pt;height:12.75pt" o:ole="">
                  <v:imagedata r:id="rId411" o:title=""/>
                </v:shape>
                <o:OLEObject Type="Embed" ProgID="FXEquation.Equation" ShapeID="_x0000_i1223" DrawAspect="Content" ObjectID="_1528110347" r:id="rId412"/>
              </w:objec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D.      </w:t>
            </w:r>
            <w:r w:rsidRPr="00B143F0">
              <w:rPr>
                <w:color w:val="FF0000"/>
                <w:position w:val="-8"/>
              </w:rPr>
              <w:object w:dxaOrig="1833" w:dyaOrig="252">
                <v:shape id="_x0000_i1224" type="#_x0000_t75" style="width:91.5pt;height:12.75pt" o:ole="">
                  <v:imagedata r:id="rId413" o:title=""/>
                </v:shape>
                <o:OLEObject Type="Embed" ProgID="FXEquation.Equation" ShapeID="_x0000_i1224" DrawAspect="Content" ObjectID="_1528110348" r:id="rId414"/>
              </w:object>
            </w:r>
            <w:r>
              <w:t xml:space="preserve">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120"/>
            </w:pPr>
            <w:r>
              <w:t>The Venn diagram shows the results of a survey of 50 people who were asked their three favourite activities.</w:t>
            </w:r>
          </w:p>
          <w:p w:rsidR="00741190" w:rsidRDefault="00C06F5F" w:rsidP="00741190">
            <w:pPr>
              <w:pStyle w:val="MCSectionStyle"/>
              <w:spacing w:after="120"/>
            </w:pPr>
            <w:r>
              <w:rPr>
                <w:noProof/>
              </w:rPr>
              <w:object w:dxaOrig="1440" w:dyaOrig="1440">
                <v:shape id="_x0000_s1874" type="#_x0000_t75" style="position:absolute;margin-left:93pt;margin-top:6pt;width:238.4pt;height:167.55pt;z-index:251860992;mso-position-horizontal-relative:text;mso-position-vertical-relative:text">
                  <v:imagedata r:id="rId415" o:title=""/>
                </v:shape>
                <o:OLEObject Type="Embed" ProgID="FXDraw.Graphic" ShapeID="_x0000_s1874" DrawAspect="Content" ObjectID="_1528110420" r:id="rId416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12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  <w:r>
              <w:t>A person who listed Sport as one of their activities is chosen at random from the survey group.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>What is the probability that they also listed Reading and Music?</w: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A.       </w:t>
            </w:r>
            <w:r w:rsidRPr="00B51590">
              <w:rPr>
                <w:color w:val="FF0000"/>
                <w:position w:val="-18"/>
              </w:rPr>
              <w:object w:dxaOrig="274" w:dyaOrig="532">
                <v:shape id="_x0000_i1226" type="#_x0000_t75" style="width:13.5pt;height:26.25pt" o:ole="">
                  <v:imagedata r:id="rId417" o:title=""/>
                </v:shape>
                <o:OLEObject Type="Embed" ProgID="FXEquation.Equation" ShapeID="_x0000_i1226" DrawAspect="Content" ObjectID="_1528110349" r:id="rId418"/>
              </w:object>
            </w:r>
            <w:r>
              <w:t xml:space="preserve">                     B.       </w:t>
            </w:r>
            <w:r w:rsidRPr="00B51590">
              <w:rPr>
                <w:color w:val="FF0000"/>
                <w:position w:val="-18"/>
              </w:rPr>
              <w:object w:dxaOrig="274" w:dyaOrig="532">
                <v:shape id="_x0000_i1227" type="#_x0000_t75" style="width:13.5pt;height:26.25pt" o:ole="">
                  <v:imagedata r:id="rId419" o:title=""/>
                </v:shape>
                <o:OLEObject Type="Embed" ProgID="FXEquation.Equation" ShapeID="_x0000_i1227" DrawAspect="Content" ObjectID="_1528110350" r:id="rId420"/>
              </w:object>
            </w:r>
            <w:r>
              <w:t xml:space="preserve">                     C.        </w:t>
            </w:r>
            <w:r w:rsidRPr="00B51590">
              <w:rPr>
                <w:color w:val="FF0000"/>
                <w:position w:val="-18"/>
              </w:rPr>
              <w:object w:dxaOrig="274" w:dyaOrig="532">
                <v:shape id="_x0000_i1228" type="#_x0000_t75" style="width:13.5pt;height:26.25pt" o:ole="">
                  <v:imagedata r:id="rId421" o:title=""/>
                </v:shape>
                <o:OLEObject Type="Embed" ProgID="FXEquation.Equation" ShapeID="_x0000_i1228" DrawAspect="Content" ObjectID="_1528110351" r:id="rId422"/>
              </w:object>
            </w:r>
            <w:r>
              <w:t xml:space="preserve">                    D.         </w:t>
            </w:r>
            <w:r w:rsidRPr="00B51590">
              <w:rPr>
                <w:color w:val="FF0000"/>
                <w:position w:val="-18"/>
              </w:rPr>
              <w:object w:dxaOrig="274" w:dyaOrig="528">
                <v:shape id="_x0000_i1229" type="#_x0000_t75" style="width:13.5pt;height:26.25pt" o:ole="">
                  <v:imagedata r:id="rId423" o:title=""/>
                </v:shape>
                <o:OLEObject Type="Embed" ProgID="FXEquation.Equation" ShapeID="_x0000_i1229" DrawAspect="Content" ObjectID="_1528110352" r:id="rId424"/>
              </w:object>
            </w:r>
            <w:r>
              <w:t xml:space="preserve"> </w:t>
            </w:r>
          </w:p>
        </w:tc>
      </w:tr>
      <w:tr w:rsidR="00741190" w:rsidRPr="00C25037" w:rsidTr="00645328">
        <w:trPr>
          <w:cantSplit/>
        </w:trPr>
        <w:tc>
          <w:tcPr>
            <w:tcW w:w="817" w:type="dxa"/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spacing w:before="60"/>
              <w:contextualSpacing w:val="0"/>
              <w:rPr>
                <w:rFonts w:cs="Times New Roman"/>
              </w:rPr>
            </w:pPr>
          </w:p>
        </w:tc>
        <w:tc>
          <w:tcPr>
            <w:tcW w:w="9865" w:type="dxa"/>
          </w:tcPr>
          <w:p w:rsidR="00741190" w:rsidRDefault="00741190" w:rsidP="00741190">
            <w:pPr>
              <w:pStyle w:val="MCSectionStyle"/>
              <w:spacing w:after="240"/>
            </w:pPr>
            <w:r>
              <w:t xml:space="preserve">What are the solutions to  </w:t>
            </w:r>
            <w:r w:rsidRPr="004361DC">
              <w:rPr>
                <w:color w:val="FF0000"/>
                <w:position w:val="-2"/>
              </w:rPr>
              <w:object w:dxaOrig="1994" w:dyaOrig="276">
                <v:shape id="_x0000_i1230" type="#_x0000_t75" style="width:99pt;height:14.25pt" o:ole="">
                  <v:imagedata r:id="rId425" o:title=""/>
                </v:shape>
                <o:OLEObject Type="Embed" ProgID="FXEquation.Equation" ShapeID="_x0000_i1230" DrawAspect="Content" ObjectID="_1528110353" r:id="rId426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A.      </w:t>
            </w:r>
            <w:r w:rsidRPr="004361DC">
              <w:rPr>
                <w:color w:val="FF0000"/>
                <w:position w:val="-2"/>
              </w:rPr>
              <w:object w:dxaOrig="2158" w:dyaOrig="196">
                <v:shape id="_x0000_i1231" type="#_x0000_t75" style="width:108.75pt;height:10.5pt" o:ole="">
                  <v:imagedata r:id="rId427" o:title=""/>
                </v:shape>
                <o:OLEObject Type="Embed" ProgID="FXEquation.Equation" ShapeID="_x0000_i1231" DrawAspect="Content" ObjectID="_1528110354" r:id="rId428"/>
              </w:object>
            </w: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</w:t>
            </w:r>
            <w:r w:rsidRPr="004361DC">
              <w:rPr>
                <w:color w:val="FF0000"/>
                <w:position w:val="-2"/>
              </w:rPr>
              <w:object w:dxaOrig="1918" w:dyaOrig="196">
                <v:shape id="_x0000_i1232" type="#_x0000_t75" style="width:96pt;height:10.5pt" o:ole="">
                  <v:imagedata r:id="rId429" o:title=""/>
                </v:shape>
                <o:OLEObject Type="Embed" ProgID="FXEquation.Equation" ShapeID="_x0000_i1232" DrawAspect="Content" ObjectID="_1528110355" r:id="rId430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</w:t>
            </w:r>
            <w:r w:rsidRPr="004361DC">
              <w:rPr>
                <w:color w:val="FF0000"/>
                <w:position w:val="-18"/>
              </w:rPr>
              <w:object w:dxaOrig="1414" w:dyaOrig="634">
                <v:shape id="_x0000_i1233" type="#_x0000_t75" style="width:71.25pt;height:32.25pt" o:ole="">
                  <v:imagedata r:id="rId431" o:title=""/>
                </v:shape>
                <o:OLEObject Type="Embed" ProgID="FXEquation.Equation" ShapeID="_x0000_i1233" DrawAspect="Content" ObjectID="_1528110356" r:id="rId432"/>
              </w:object>
            </w:r>
            <w:r>
              <w:t xml:space="preserve"> </w: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D.      </w:t>
            </w:r>
            <w:r w:rsidRPr="004361DC">
              <w:rPr>
                <w:color w:val="FF0000"/>
                <w:position w:val="-18"/>
              </w:rPr>
              <w:object w:dxaOrig="1294" w:dyaOrig="634">
                <v:shape id="_x0000_i1234" type="#_x0000_t75" style="width:64.5pt;height:32.25pt" o:ole="">
                  <v:imagedata r:id="rId433" o:title=""/>
                </v:shape>
                <o:OLEObject Type="Embed" ProgID="FXEquation.Equation" ShapeID="_x0000_i1234" DrawAspect="Content" ObjectID="_1528110357" r:id="rId434"/>
              </w:object>
            </w:r>
          </w:p>
        </w:tc>
      </w:tr>
      <w:tr w:rsidR="00741190" w:rsidRPr="00C25037" w:rsidTr="009140E7">
        <w:trPr>
          <w:cantSplit/>
        </w:trPr>
        <w:tc>
          <w:tcPr>
            <w:tcW w:w="817" w:type="dxa"/>
            <w:tcBorders>
              <w:bottom w:val="single" w:sz="4" w:space="0" w:color="000000"/>
            </w:tcBorders>
          </w:tcPr>
          <w:p w:rsidR="00741190" w:rsidRPr="00B15693" w:rsidRDefault="00741190" w:rsidP="00741190">
            <w:pPr>
              <w:pStyle w:val="ListParagraph"/>
              <w:numPr>
                <w:ilvl w:val="0"/>
                <w:numId w:val="48"/>
              </w:numPr>
              <w:spacing w:before="60"/>
              <w:contextualSpacing w:val="0"/>
              <w:rPr>
                <w:rFonts w:cs="Times New Roman"/>
              </w:rPr>
            </w:pPr>
          </w:p>
        </w:tc>
        <w:tc>
          <w:tcPr>
            <w:tcW w:w="9865" w:type="dxa"/>
            <w:tcBorders>
              <w:bottom w:val="single" w:sz="4" w:space="0" w:color="000000"/>
            </w:tcBorders>
          </w:tcPr>
          <w:p w:rsidR="00741190" w:rsidRDefault="00741190" w:rsidP="00741190">
            <w:pPr>
              <w:pStyle w:val="MCSectionStyle"/>
              <w:spacing w:after="120"/>
            </w:pPr>
            <w:r>
              <w:t xml:space="preserve">The curve shown on the number plane below has equation  </w:t>
            </w:r>
            <w:r w:rsidRPr="008B58F2">
              <w:rPr>
                <w:color w:val="FF0000"/>
                <w:position w:val="-8"/>
              </w:rPr>
              <w:object w:dxaOrig="1884" w:dyaOrig="336">
                <v:shape id="_x0000_i1235" type="#_x0000_t75" style="width:93.75pt;height:18pt" o:ole="">
                  <v:imagedata r:id="rId435" o:title=""/>
                </v:shape>
                <o:OLEObject Type="Embed" ProgID="FXEquation.Equation" ShapeID="_x0000_i1235" DrawAspect="Content" ObjectID="_1528110358" r:id="rId436"/>
              </w:object>
            </w:r>
            <w:r>
              <w:t xml:space="preserve"> </w:t>
            </w:r>
          </w:p>
          <w:p w:rsidR="00741190" w:rsidRDefault="00C06F5F" w:rsidP="00741190">
            <w:pPr>
              <w:pStyle w:val="MCSectionStyle"/>
              <w:spacing w:after="240"/>
            </w:pPr>
            <w:r>
              <w:rPr>
                <w:noProof/>
              </w:rPr>
              <w:object w:dxaOrig="1440" w:dyaOrig="1440">
                <v:shape id="_x0000_s1871" type="#_x0000_t75" style="position:absolute;margin-left:93pt;margin-top:23.35pt;width:222.15pt;height:189.3pt;z-index:251857920;mso-position-horizontal-relative:text;mso-position-vertical-relative:text">
                  <v:imagedata r:id="rId437" o:title=""/>
                </v:shape>
                <o:OLEObject Type="Embed" ProgID="FXDraw.Graphic" ShapeID="_x0000_s1871" DrawAspect="Content" ObjectID="_1528110421" r:id="rId438"/>
              </w:object>
            </w:r>
            <w:r w:rsidR="00741190">
              <w:t xml:space="preserve">The points of intersection of the curve with the axes are labelled </w:t>
            </w:r>
            <w:r w:rsidR="00741190" w:rsidRPr="001D179E">
              <w:rPr>
                <w:i/>
              </w:rPr>
              <w:t>S</w:t>
            </w:r>
            <w:r w:rsidR="00741190">
              <w:rPr>
                <w:i/>
              </w:rPr>
              <w:t xml:space="preserve"> </w:t>
            </w:r>
            <w:r w:rsidR="00741190">
              <w:t>(</w:t>
            </w:r>
            <w:r w:rsidR="00741190" w:rsidRPr="008B58F2">
              <w:rPr>
                <w:i/>
              </w:rPr>
              <w:t>s</w:t>
            </w:r>
            <w:r w:rsidR="00741190">
              <w:t xml:space="preserve">, 0), </w:t>
            </w:r>
            <w:r w:rsidR="00741190" w:rsidRPr="001D179E">
              <w:rPr>
                <w:i/>
              </w:rPr>
              <w:t>T</w:t>
            </w:r>
            <w:r w:rsidR="00741190">
              <w:t xml:space="preserve"> (</w:t>
            </w:r>
            <w:r w:rsidR="00741190" w:rsidRPr="008B58F2">
              <w:rPr>
                <w:i/>
              </w:rPr>
              <w:t>t</w:t>
            </w:r>
            <w:r w:rsidR="00741190">
              <w:t xml:space="preserve">, 0) and </w:t>
            </w:r>
            <w:r w:rsidR="00741190" w:rsidRPr="001D179E">
              <w:rPr>
                <w:i/>
              </w:rPr>
              <w:t>V</w:t>
            </w:r>
            <w:r w:rsidR="00741190">
              <w:t xml:space="preserve"> (0, </w:t>
            </w:r>
            <w:r w:rsidR="00741190" w:rsidRPr="008B58F2">
              <w:rPr>
                <w:i/>
              </w:rPr>
              <w:t>v</w:t>
            </w:r>
            <w:r w:rsidR="00741190">
              <w:t>).</w:t>
            </w: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 </w:t>
            </w: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</w:p>
          <w:p w:rsidR="00741190" w:rsidRDefault="00741190" w:rsidP="00741190">
            <w:pPr>
              <w:pStyle w:val="MCSectionStyle"/>
              <w:spacing w:after="240"/>
            </w:pPr>
            <w:r>
              <w:t xml:space="preserve">What are the values of </w:t>
            </w:r>
            <w:r w:rsidRPr="008B58F2">
              <w:rPr>
                <w:i/>
              </w:rPr>
              <w:t>s</w:t>
            </w:r>
            <w:r>
              <w:t xml:space="preserve">, </w:t>
            </w:r>
            <w:r w:rsidRPr="008B58F2">
              <w:rPr>
                <w:i/>
              </w:rPr>
              <w:t>t</w:t>
            </w:r>
            <w:r>
              <w:t xml:space="preserve"> and </w:t>
            </w:r>
            <w:r w:rsidRPr="008B58F2">
              <w:rPr>
                <w:i/>
              </w:rPr>
              <w:t>v</w:t>
            </w:r>
            <w:r>
              <w:t>?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A.      </w:t>
            </w:r>
            <w:r>
              <w:rPr>
                <w:i/>
              </w:rPr>
              <w:t xml:space="preserve"> </w:t>
            </w:r>
            <w:r w:rsidRPr="008B58F2">
              <w:rPr>
                <w:i/>
                <w:color w:val="FF0000"/>
                <w:position w:val="-6"/>
              </w:rPr>
              <w:object w:dxaOrig="3008" w:dyaOrig="236">
                <v:shape id="_x0000_i1237" type="#_x0000_t75" style="width:151.5pt;height:11.25pt" o:ole="">
                  <v:imagedata r:id="rId439" o:title=""/>
                </v:shape>
                <o:OLEObject Type="Embed" ProgID="FXEquation.Equation" ShapeID="_x0000_i1237" DrawAspect="Content" ObjectID="_1528110359" r:id="rId440"/>
              </w:object>
            </w:r>
            <w:r>
              <w:rPr>
                <w:i/>
              </w:rPr>
              <w:t xml:space="preserve"> </w: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B.      </w:t>
            </w:r>
            <w:r w:rsidRPr="008B58F2">
              <w:rPr>
                <w:i/>
                <w:color w:val="FF0000"/>
                <w:position w:val="-6"/>
              </w:rPr>
              <w:object w:dxaOrig="2708" w:dyaOrig="236">
                <v:shape id="_x0000_i1238" type="#_x0000_t75" style="width:135.75pt;height:11.25pt" o:ole="">
                  <v:imagedata r:id="rId441" o:title=""/>
                </v:shape>
                <o:OLEObject Type="Embed" ProgID="FXEquation.Equation" ShapeID="_x0000_i1238" DrawAspect="Content" ObjectID="_1528110360" r:id="rId442"/>
              </w:object>
            </w:r>
          </w:p>
          <w:p w:rsidR="00741190" w:rsidRDefault="00741190" w:rsidP="00741190">
            <w:pPr>
              <w:pStyle w:val="MCSectionStyle"/>
              <w:spacing w:after="120"/>
            </w:pPr>
            <w:r>
              <w:t xml:space="preserve">     C.      </w:t>
            </w:r>
            <w:r w:rsidRPr="008B58F2">
              <w:rPr>
                <w:i/>
                <w:color w:val="FF0000"/>
                <w:position w:val="-6"/>
              </w:rPr>
              <w:object w:dxaOrig="2648" w:dyaOrig="236">
                <v:shape id="_x0000_i1239" type="#_x0000_t75" style="width:133.5pt;height:11.25pt" o:ole="">
                  <v:imagedata r:id="rId443" o:title=""/>
                </v:shape>
                <o:OLEObject Type="Embed" ProgID="FXEquation.Equation" ShapeID="_x0000_i1239" DrawAspect="Content" ObjectID="_1528110361" r:id="rId444"/>
              </w:object>
            </w:r>
          </w:p>
          <w:p w:rsidR="00741190" w:rsidRPr="00B15693" w:rsidRDefault="00741190" w:rsidP="00741190">
            <w:pPr>
              <w:pStyle w:val="MCSectionStyle"/>
              <w:spacing w:after="120"/>
            </w:pPr>
            <w:r>
              <w:t xml:space="preserve">     D.      </w:t>
            </w:r>
            <w:r w:rsidRPr="008B58F2">
              <w:rPr>
                <w:i/>
                <w:color w:val="FF0000"/>
                <w:position w:val="-6"/>
              </w:rPr>
              <w:object w:dxaOrig="3008" w:dyaOrig="236">
                <v:shape id="_x0000_i1240" type="#_x0000_t75" style="width:151.5pt;height:11.25pt" o:ole="">
                  <v:imagedata r:id="rId445" o:title=""/>
                </v:shape>
                <o:OLEObject Type="Embed" ProgID="FXEquation.Equation" ShapeID="_x0000_i1240" DrawAspect="Content" ObjectID="_1528110362" r:id="rId446"/>
              </w:object>
            </w:r>
          </w:p>
        </w:tc>
      </w:tr>
      <w:tr w:rsidR="00741190" w:rsidRPr="00C25037" w:rsidTr="009140E7">
        <w:trPr>
          <w:cantSplit/>
        </w:trPr>
        <w:tc>
          <w:tcPr>
            <w:tcW w:w="817" w:type="dxa"/>
            <w:tcBorders>
              <w:bottom w:val="nil"/>
            </w:tcBorders>
          </w:tcPr>
          <w:p w:rsidR="00741190" w:rsidRDefault="00741190" w:rsidP="00741190">
            <w:pPr>
              <w:pStyle w:val="ShortAnswerStyle"/>
              <w:ind w:left="360"/>
            </w:pPr>
          </w:p>
        </w:tc>
        <w:tc>
          <w:tcPr>
            <w:tcW w:w="9865" w:type="dxa"/>
            <w:tcBorders>
              <w:bottom w:val="nil"/>
            </w:tcBorders>
          </w:tcPr>
          <w:p w:rsidR="00741190" w:rsidRDefault="00741190" w:rsidP="00741190">
            <w:pPr>
              <w:pStyle w:val="MCSectionStyle"/>
              <w:spacing w:after="120"/>
              <w:jc w:val="center"/>
              <w:rPr>
                <w:rFonts w:eastAsia="Times New Roman"/>
                <w:b/>
                <w:sz w:val="32"/>
                <w:szCs w:val="32"/>
              </w:rPr>
            </w:pPr>
          </w:p>
          <w:p w:rsidR="00741190" w:rsidRDefault="00741190" w:rsidP="00741190">
            <w:pPr>
              <w:pStyle w:val="MCSectionStyle"/>
              <w:spacing w:after="120"/>
              <w:jc w:val="center"/>
              <w:rPr>
                <w:sz w:val="32"/>
                <w:szCs w:val="32"/>
              </w:rPr>
            </w:pPr>
            <w:r>
              <w:rPr>
                <w:rFonts w:eastAsia="Times New Roman"/>
                <w:b/>
                <w:sz w:val="32"/>
                <w:szCs w:val="32"/>
              </w:rPr>
              <w:t>End of Section 2 - Part A</w:t>
            </w:r>
          </w:p>
        </w:tc>
      </w:tr>
    </w:tbl>
    <w:p w:rsidR="004E1F9D" w:rsidRDefault="004E1F9D">
      <w:r>
        <w:br w:type="page"/>
      </w:r>
    </w:p>
    <w:p w:rsidR="003C35F2" w:rsidRDefault="003C35F2" w:rsidP="00830B05">
      <w:pPr>
        <w:rPr>
          <w:b/>
          <w:sz w:val="32"/>
          <w:szCs w:val="32"/>
        </w:rPr>
        <w:sectPr w:rsidR="003C35F2" w:rsidSect="00864FAD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tbl>
      <w:tblPr>
        <w:tblW w:w="10858" w:type="dxa"/>
        <w:tblInd w:w="-176" w:type="dxa"/>
        <w:tblLook w:val="04A0" w:firstRow="1" w:lastRow="0" w:firstColumn="1" w:lastColumn="0" w:noHBand="0" w:noVBand="1"/>
      </w:tblPr>
      <w:tblGrid>
        <w:gridCol w:w="567"/>
        <w:gridCol w:w="4103"/>
        <w:gridCol w:w="6188"/>
      </w:tblGrid>
      <w:tr w:rsidR="003C35F2" w:rsidRPr="001F2230" w:rsidTr="003A09E1">
        <w:trPr>
          <w:cantSplit/>
        </w:trPr>
        <w:tc>
          <w:tcPr>
            <w:tcW w:w="4670" w:type="dxa"/>
            <w:gridSpan w:val="2"/>
            <w:shd w:val="clear" w:color="auto" w:fill="auto"/>
            <w:tcMar>
              <w:top w:w="113" w:type="dxa"/>
            </w:tcMar>
            <w:vAlign w:val="center"/>
          </w:tcPr>
          <w:sdt>
            <w:sdtPr>
              <w:rPr>
                <w:rFonts w:ascii="Times New Roman" w:eastAsia="Times New Roman" w:hAnsi="Times New Roman"/>
                <w:sz w:val="32"/>
                <w:szCs w:val="32"/>
              </w:rPr>
              <w:alias w:val="Comments"/>
              <w:tag w:val=""/>
              <w:id w:val="15659256"/>
              <w:placeholder>
                <w:docPart w:val="C2349812A2E74D05A7C5666A0E989767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3C35F2" w:rsidRDefault="003C35F2" w:rsidP="003C35F2">
                <w:pPr>
                  <w:rPr>
                    <w:rFonts w:ascii="Times New Roman" w:eastAsia="Times New Roman" w:hAnsi="Times New Roman"/>
                    <w:sz w:val="32"/>
                    <w:szCs w:val="32"/>
                  </w:rPr>
                </w:pPr>
                <w:r>
                  <w:rPr>
                    <w:rFonts w:ascii="Times New Roman" w:eastAsia="Times New Roman" w:hAnsi="Times New Roman"/>
                    <w:sz w:val="32"/>
                    <w:szCs w:val="32"/>
                  </w:rPr>
                  <w:t>School Name</w:t>
                </w:r>
              </w:p>
            </w:sdtContent>
          </w:sdt>
          <w:p w:rsidR="003C35F2" w:rsidRPr="00EB3A74" w:rsidRDefault="00C06F5F" w:rsidP="003C35F2">
            <w:pPr>
              <w:rPr>
                <w:rFonts w:ascii="Times New Roman" w:eastAsia="Times New Roman" w:hAnsi="Times New Roman"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sz w:val="32"/>
                  <w:szCs w:val="32"/>
                </w:rPr>
                <w:alias w:val="Subject"/>
                <w:tag w:val=""/>
                <w:id w:val="-859735433"/>
                <w:placeholder>
                  <w:docPart w:val="12A5F4F2081C450FA8D40E4992B42171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Content>
                <w:r w:rsidR="00DA6DEA">
                  <w:rPr>
                    <w:rFonts w:ascii="Times New Roman" w:eastAsia="Times New Roman" w:hAnsi="Times New Roman"/>
                    <w:sz w:val="32"/>
                    <w:szCs w:val="32"/>
                  </w:rPr>
                  <w:t>Yearly</w:t>
                </w:r>
              </w:sdtContent>
            </w:sdt>
            <w:r w:rsidR="003C35F2" w:rsidRPr="00EB3A74">
              <w:rPr>
                <w:rFonts w:ascii="Times New Roman" w:eastAsia="Times New Roman" w:hAnsi="Times New Roman"/>
                <w:sz w:val="32"/>
                <w:szCs w:val="32"/>
              </w:rPr>
              <w:t xml:space="preserve"> Examination             </w:t>
            </w:r>
          </w:p>
          <w:p w:rsidR="003C35F2" w:rsidRDefault="003C35F2" w:rsidP="003C35F2">
            <w:pPr>
              <w:rPr>
                <w:b/>
                <w:sz w:val="32"/>
                <w:szCs w:val="32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3C35F2" w:rsidRDefault="00C06F5F" w:rsidP="003C35F2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Title"/>
                <w:tag w:val=""/>
                <w:id w:val="-2085297366"/>
                <w:placeholder>
                  <w:docPart w:val="8E71F704AB6547379619188607547125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001103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Advanced Mathematics</w:t>
                </w:r>
              </w:sdtContent>
            </w:sdt>
            <w:r w:rsidR="003C35F2">
              <w:rPr>
                <w:rFonts w:ascii="Times New Roman" w:eastAsia="Times New Roman" w:hAnsi="Times New Roman"/>
                <w:b/>
                <w:sz w:val="32"/>
                <w:szCs w:val="32"/>
              </w:rPr>
              <w:t xml:space="preserve"> Course</w:t>
            </w:r>
            <w:r w:rsidR="003C35F2" w:rsidRPr="00C25037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3C35F2" w:rsidRPr="00551063" w:rsidRDefault="00C06F5F" w:rsidP="003C35F2">
            <w:pPr>
              <w:rPr>
                <w:rFonts w:ascii="Times New Roman" w:eastAsia="Times New Roman" w:hAnsi="Times New Roman"/>
                <w:b/>
                <w:sz w:val="32"/>
                <w:szCs w:val="32"/>
              </w:rPr>
            </w:pPr>
            <w:sdt>
              <w:sdtPr>
                <w:rPr>
                  <w:rFonts w:ascii="Times New Roman" w:eastAsia="Times New Roman" w:hAnsi="Times New Roman"/>
                  <w:b/>
                  <w:sz w:val="32"/>
                  <w:szCs w:val="32"/>
                </w:rPr>
                <w:alias w:val="Status"/>
                <w:tag w:val=""/>
                <w:id w:val="987521952"/>
                <w:placeholder>
                  <w:docPart w:val="ADAE1CE95D5E40399A822BCC987F175B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7953E2">
                  <w:rPr>
                    <w:rFonts w:ascii="Times New Roman" w:eastAsia="Times New Roman" w:hAnsi="Times New Roman"/>
                    <w:b/>
                    <w:sz w:val="32"/>
                    <w:szCs w:val="32"/>
                  </w:rPr>
                  <w:t>2016</w:t>
                </w:r>
              </w:sdtContent>
            </w:sdt>
            <w:r w:rsidR="003C35F2" w:rsidRPr="00551063">
              <w:rPr>
                <w:rFonts w:ascii="Times New Roman" w:eastAsia="Times New Roman" w:hAnsi="Times New Roman"/>
                <w:b/>
                <w:sz w:val="32"/>
                <w:szCs w:val="32"/>
              </w:rPr>
              <w:tab/>
            </w:r>
          </w:p>
          <w:p w:rsidR="003C35F2" w:rsidRDefault="003C35F2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 w:val="restart"/>
            <w:shd w:val="clear" w:color="auto" w:fill="auto"/>
            <w:tcMar>
              <w:top w:w="113" w:type="dxa"/>
            </w:tcMar>
            <w:vAlign w:val="center"/>
          </w:tcPr>
          <w:p w:rsidR="004E1F9D" w:rsidRPr="009140E7" w:rsidRDefault="004E1F9D" w:rsidP="00830B05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9140E7">
              <w:rPr>
                <w:rFonts w:ascii="Times New Roman" w:hAnsi="Times New Roman"/>
                <w:b/>
                <w:sz w:val="32"/>
                <w:szCs w:val="32"/>
              </w:rPr>
              <w:t xml:space="preserve">Section 2 </w:t>
            </w:r>
          </w:p>
          <w:p w:rsidR="004E1F9D" w:rsidRPr="009140E7" w:rsidRDefault="004E1F9D" w:rsidP="00830B05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 w:rsidRPr="009140E7">
              <w:rPr>
                <w:rFonts w:ascii="Times New Roman" w:hAnsi="Times New Roman"/>
                <w:b/>
                <w:sz w:val="32"/>
                <w:szCs w:val="32"/>
              </w:rPr>
              <w:t xml:space="preserve">Part B </w:t>
            </w:r>
          </w:p>
          <w:p w:rsidR="004E1F9D" w:rsidRPr="009D2C92" w:rsidRDefault="004E1F9D" w:rsidP="009D2C92">
            <w:pPr>
              <w:rPr>
                <w:sz w:val="28"/>
                <w:szCs w:val="28"/>
              </w:rPr>
            </w:pPr>
            <w:r w:rsidRPr="009140E7">
              <w:rPr>
                <w:rFonts w:ascii="Times New Roman" w:hAnsi="Times New Roman"/>
                <w:sz w:val="28"/>
                <w:szCs w:val="28"/>
              </w:rPr>
              <w:t>Longer Answer Section</w:t>
            </w: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center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 : _______________________________</w:t>
            </w:r>
          </w:p>
        </w:tc>
      </w:tr>
      <w:tr w:rsidR="004E1F9D" w:rsidRPr="001F2230" w:rsidTr="003A09E1">
        <w:trPr>
          <w:cantSplit/>
        </w:trPr>
        <w:tc>
          <w:tcPr>
            <w:tcW w:w="4670" w:type="dxa"/>
            <w:gridSpan w:val="2"/>
            <w:vMerge/>
            <w:shd w:val="clear" w:color="auto" w:fill="auto"/>
            <w:tcMar>
              <w:top w:w="113" w:type="dxa"/>
            </w:tcMar>
            <w:vAlign w:val="center"/>
          </w:tcPr>
          <w:p w:rsidR="004E1F9D" w:rsidRPr="001F2230" w:rsidRDefault="004E1F9D" w:rsidP="001F2230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6188" w:type="dxa"/>
            <w:shd w:val="clear" w:color="auto" w:fill="auto"/>
            <w:tcMar>
              <w:top w:w="113" w:type="dxa"/>
            </w:tcMar>
            <w:vAlign w:val="bottom"/>
          </w:tcPr>
          <w:p w:rsidR="004E1F9D" w:rsidRDefault="004E1F9D" w:rsidP="004E1F9D">
            <w:pPr>
              <w:spacing w:before="24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Class/Teacher___________________________</w:t>
            </w:r>
          </w:p>
        </w:tc>
      </w:tr>
      <w:tr w:rsidR="00FF1257" w:rsidRPr="001F2230" w:rsidTr="003A09E1">
        <w:trPr>
          <w:cantSplit/>
        </w:trPr>
        <w:tc>
          <w:tcPr>
            <w:tcW w:w="567" w:type="dxa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  <w:tc>
          <w:tcPr>
            <w:tcW w:w="10291" w:type="dxa"/>
            <w:gridSpan w:val="2"/>
            <w:shd w:val="clear" w:color="auto" w:fill="auto"/>
            <w:tcMar>
              <w:top w:w="113" w:type="dxa"/>
            </w:tcMar>
          </w:tcPr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 xml:space="preserve">Write all working and answers in </w:t>
            </w:r>
            <w:r w:rsidR="00066CC3">
              <w:rPr>
                <w:rFonts w:ascii="Times New Roman" w:hAnsi="Times New Roman"/>
              </w:rPr>
              <w:t>the spaces provided on this examination</w:t>
            </w:r>
            <w:r w:rsidRPr="001F2230">
              <w:rPr>
                <w:rFonts w:ascii="Times New Roman" w:hAnsi="Times New Roman"/>
              </w:rPr>
              <w:t xml:space="preserve"> paper.</w:t>
            </w:r>
          </w:p>
          <w:p w:rsidR="00FF1257" w:rsidRPr="001F2230" w:rsidRDefault="00FF1257" w:rsidP="001F2230">
            <w:pPr>
              <w:jc w:val="center"/>
              <w:rPr>
                <w:rFonts w:ascii="Times New Roman" w:hAnsi="Times New Roman"/>
              </w:rPr>
            </w:pPr>
            <w:r w:rsidRPr="001F2230">
              <w:rPr>
                <w:rFonts w:ascii="Times New Roman" w:hAnsi="Times New Roman"/>
              </w:rPr>
              <w:t>Calculators are allowed for this section.</w:t>
            </w:r>
          </w:p>
          <w:p w:rsidR="00FF1257" w:rsidRPr="001F2230" w:rsidRDefault="00FF1257" w:rsidP="001F2230">
            <w:pPr>
              <w:rPr>
                <w:rFonts w:ascii="Times New Roman" w:hAnsi="Times New Roman"/>
              </w:rPr>
            </w:pPr>
          </w:p>
        </w:tc>
      </w:tr>
    </w:tbl>
    <w:p w:rsidR="003A09E1" w:rsidRDefault="003A09E1">
      <w:pPr>
        <w:rPr>
          <w:rFonts w:ascii="Times New Roman" w:hAnsi="Times New Roman"/>
        </w:rPr>
      </w:pPr>
    </w:p>
    <w:p w:rsidR="003A09E1" w:rsidRDefault="003A09E1">
      <w:pPr>
        <w:rPr>
          <w:rFonts w:ascii="Times New Roman" w:hAnsi="Times New Roman"/>
        </w:rPr>
      </w:pPr>
    </w:p>
    <w:tbl>
      <w:tblPr>
        <w:tblStyle w:val="TableGrid1"/>
        <w:tblW w:w="10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573"/>
        <w:gridCol w:w="9006"/>
        <w:gridCol w:w="1161"/>
      </w:tblGrid>
      <w:tr w:rsidR="003A09E1" w:rsidRPr="003A09E1" w:rsidTr="00FE2CB4">
        <w:trPr>
          <w:cantSplit/>
          <w:trHeight w:val="480"/>
          <w:tblHeader/>
        </w:trPr>
        <w:tc>
          <w:tcPr>
            <w:tcW w:w="9579" w:type="dxa"/>
            <w:gridSpan w:val="2"/>
          </w:tcPr>
          <w:p w:rsidR="003A09E1" w:rsidRPr="003A09E1" w:rsidRDefault="003A09E1" w:rsidP="003A09E1">
            <w:pPr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1161" w:type="dxa"/>
          </w:tcPr>
          <w:p w:rsidR="003A09E1" w:rsidRPr="003A09E1" w:rsidRDefault="003A09E1" w:rsidP="003A09E1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3A09E1">
              <w:rPr>
                <w:rFonts w:ascii="Times New Roman" w:eastAsia="Calibri" w:hAnsi="Times New Roman" w:cs="Times New Roman"/>
                <w:b/>
              </w:rPr>
              <w:t>Marks</w:t>
            </w:r>
          </w:p>
        </w:tc>
      </w:tr>
      <w:tr w:rsidR="003A7199" w:rsidRPr="003A09E1" w:rsidTr="00FE2CB4">
        <w:trPr>
          <w:cantSplit/>
          <w:trHeight w:val="851"/>
        </w:trPr>
        <w:tc>
          <w:tcPr>
            <w:tcW w:w="573" w:type="dxa"/>
          </w:tcPr>
          <w:p w:rsidR="003A7199" w:rsidRDefault="003A7199" w:rsidP="004C238E">
            <w:pPr>
              <w:ind w:right="-149"/>
              <w:contextualSpacing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 w:cs="Times New Roman"/>
              </w:rPr>
              <w:t>76.</w:t>
            </w:r>
          </w:p>
        </w:tc>
        <w:tc>
          <w:tcPr>
            <w:tcW w:w="9006" w:type="dxa"/>
          </w:tcPr>
          <w:p w:rsidR="00843193" w:rsidRDefault="00843193" w:rsidP="003A7199">
            <w:pPr>
              <w:pStyle w:val="Section3Style"/>
              <w:numPr>
                <w:ilvl w:val="0"/>
                <w:numId w:val="0"/>
              </w:numPr>
            </w:pPr>
            <w:r>
              <w:t>Two groups of volunteers took a test where they were shown seven objects in ten seconds.</w:t>
            </w:r>
          </w:p>
          <w:p w:rsidR="003A7199" w:rsidRDefault="00843193" w:rsidP="003A7199">
            <w:pPr>
              <w:pStyle w:val="Section3Style"/>
              <w:numPr>
                <w:ilvl w:val="0"/>
                <w:numId w:val="0"/>
              </w:numPr>
            </w:pPr>
            <w:r>
              <w:t>It was then recorded how many of the objects they could recall after a minute.</w:t>
            </w:r>
          </w:p>
          <w:p w:rsidR="00843193" w:rsidRDefault="00843193" w:rsidP="003A7199">
            <w:pPr>
              <w:pStyle w:val="Section3Style"/>
              <w:numPr>
                <w:ilvl w:val="0"/>
                <w:numId w:val="0"/>
              </w:numPr>
            </w:pPr>
            <w:r>
              <w:t xml:space="preserve">The statistical </w:t>
            </w:r>
            <w:r w:rsidR="00462B10">
              <w:t>measure</w:t>
            </w:r>
            <w:r>
              <w:t>s for Group A and the raw data for Group B are shown below.</w:t>
            </w:r>
          </w:p>
          <w:p w:rsidR="003A7199" w:rsidRDefault="003A7199" w:rsidP="003A7199">
            <w:pPr>
              <w:pStyle w:val="Section3Style"/>
              <w:numPr>
                <w:ilvl w:val="0"/>
                <w:numId w:val="0"/>
              </w:num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53"/>
              <w:gridCol w:w="1733"/>
              <w:gridCol w:w="845"/>
              <w:gridCol w:w="249"/>
              <w:gridCol w:w="965"/>
              <w:gridCol w:w="1229"/>
              <w:gridCol w:w="1673"/>
              <w:gridCol w:w="567"/>
            </w:tblGrid>
            <w:tr w:rsidR="001164CF" w:rsidTr="00356D3A">
              <w:tc>
                <w:tcPr>
                  <w:tcW w:w="3531" w:type="dxa"/>
                  <w:gridSpan w:val="3"/>
                  <w:tcBorders>
                    <w:bottom w:val="nil"/>
                  </w:tcBorders>
                  <w:vAlign w:val="center"/>
                </w:tcPr>
                <w:p w:rsidR="001164CF" w:rsidRDefault="001164CF" w:rsidP="001164CF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Group A</w:t>
                  </w:r>
                </w:p>
              </w:tc>
              <w:tc>
                <w:tcPr>
                  <w:tcW w:w="4683" w:type="dxa"/>
                  <w:gridSpan w:val="5"/>
                  <w:tcBorders>
                    <w:bottom w:val="nil"/>
                  </w:tcBorders>
                  <w:vAlign w:val="center"/>
                </w:tcPr>
                <w:p w:rsidR="001164CF" w:rsidRDefault="001164CF" w:rsidP="001164CF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Group B</w:t>
                  </w:r>
                </w:p>
              </w:tc>
            </w:tr>
            <w:tr w:rsidR="001164CF" w:rsidTr="00356D3A">
              <w:tc>
                <w:tcPr>
                  <w:tcW w:w="953" w:type="dxa"/>
                  <w:tcBorders>
                    <w:bottom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733" w:type="dxa"/>
                  <w:tcBorders>
                    <w:left w:val="nil"/>
                    <w:bottom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845" w:type="dxa"/>
                  <w:tcBorders>
                    <w:left w:val="nil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249" w:type="dxa"/>
                  <w:tcBorders>
                    <w:bottom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965" w:type="dxa"/>
                  <w:tcBorders>
                    <w:left w:val="nil"/>
                    <w:bottom w:val="single" w:sz="4" w:space="0" w:color="auto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229" w:type="dxa"/>
                  <w:tcBorders>
                    <w:left w:val="nil"/>
                    <w:bottom w:val="single" w:sz="4" w:space="0" w:color="auto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673" w:type="dxa"/>
                  <w:tcBorders>
                    <w:left w:val="nil"/>
                    <w:bottom w:val="single" w:sz="4" w:space="0" w:color="auto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7" w:type="dxa"/>
                  <w:tcBorders>
                    <w:left w:val="nil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1164CF" w:rsidTr="00356D3A">
              <w:tc>
                <w:tcPr>
                  <w:tcW w:w="2686" w:type="dxa"/>
                  <w:gridSpan w:val="2"/>
                  <w:tcBorders>
                    <w:top w:val="nil"/>
                    <w:bottom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845" w:type="dxa"/>
                  <w:tcBorders>
                    <w:top w:val="nil"/>
                    <w:left w:val="nil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249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965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1164CF" w:rsidRDefault="001164CF" w:rsidP="001164CF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Score (</w:t>
                  </w:r>
                  <w:r w:rsidRPr="001164CF">
                    <w:rPr>
                      <w:i/>
                    </w:rPr>
                    <w:t>x</w:t>
                  </w:r>
                  <w:r>
                    <w:t>)</w:t>
                  </w:r>
                </w:p>
              </w:tc>
              <w:tc>
                <w:tcPr>
                  <w:tcW w:w="1229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:rsidR="001164CF" w:rsidRDefault="001164CF" w:rsidP="001164CF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Frequency</w:t>
                  </w:r>
                </w:p>
                <w:p w:rsidR="001164CF" w:rsidRDefault="001164CF" w:rsidP="001164CF">
                  <w:pPr>
                    <w:pStyle w:val="Section3Style"/>
                    <w:numPr>
                      <w:ilvl w:val="0"/>
                      <w:numId w:val="0"/>
                    </w:numPr>
                    <w:jc w:val="center"/>
                  </w:pPr>
                  <w:r>
                    <w:t>(</w:t>
                  </w:r>
                  <w:r w:rsidRPr="001164CF">
                    <w:rPr>
                      <w:i/>
                    </w:rPr>
                    <w:t>f</w:t>
                  </w:r>
                  <w:r>
                    <w:t>)</w:t>
                  </w:r>
                </w:p>
              </w:tc>
              <w:tc>
                <w:tcPr>
                  <w:tcW w:w="1673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Cumulative</w:t>
                  </w:r>
                </w:p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Frequency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1164CF" w:rsidTr="00356D3A">
              <w:tc>
                <w:tcPr>
                  <w:tcW w:w="2686" w:type="dxa"/>
                  <w:gridSpan w:val="2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1164CF" w:rsidRDefault="001164CF" w:rsidP="00356D3A">
                  <w:pPr>
                    <w:pStyle w:val="Section3Style"/>
                    <w:numPr>
                      <w:ilvl w:val="0"/>
                      <w:numId w:val="0"/>
                    </w:numPr>
                    <w:jc w:val="right"/>
                  </w:pPr>
                  <w:r>
                    <w:t>Number (</w:t>
                  </w:r>
                  <w:r w:rsidRPr="001164CF">
                    <w:rPr>
                      <w:i/>
                    </w:rPr>
                    <w:t>n</w:t>
                  </w:r>
                  <w:r>
                    <w:t>)</w:t>
                  </w:r>
                  <w:r w:rsidR="00356D3A">
                    <w:t xml:space="preserve"> =</w:t>
                  </w:r>
                </w:p>
              </w:tc>
              <w:tc>
                <w:tcPr>
                  <w:tcW w:w="845" w:type="dxa"/>
                  <w:tcBorders>
                    <w:top w:val="nil"/>
                    <w:left w:val="nil"/>
                    <w:bottom w:val="nil"/>
                  </w:tcBorders>
                </w:tcPr>
                <w:p w:rsidR="001164CF" w:rsidRDefault="00356D3A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25</w:t>
                  </w:r>
                </w:p>
              </w:tc>
              <w:tc>
                <w:tcPr>
                  <w:tcW w:w="249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965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229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673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1164CF" w:rsidTr="00356D3A">
              <w:tc>
                <w:tcPr>
                  <w:tcW w:w="2686" w:type="dxa"/>
                  <w:gridSpan w:val="2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1164CF" w:rsidRDefault="001164CF" w:rsidP="00356D3A">
                  <w:pPr>
                    <w:pStyle w:val="Section3Style"/>
                    <w:numPr>
                      <w:ilvl w:val="0"/>
                      <w:numId w:val="0"/>
                    </w:numPr>
                    <w:jc w:val="right"/>
                  </w:pPr>
                  <w:r>
                    <w:t xml:space="preserve">Mean ( </w:t>
                  </w:r>
                  <w:r w:rsidRPr="001164CF">
                    <w:rPr>
                      <w:color w:val="FF0000"/>
                      <w:position w:val="-2"/>
                    </w:rPr>
                    <w:object w:dxaOrig="156" w:dyaOrig="188">
                      <v:shape id="_x0000_i1241" type="#_x0000_t75" style="width:7.5pt;height:10.5pt" o:ole="">
                        <v:imagedata r:id="rId447" o:title=""/>
                      </v:shape>
                      <o:OLEObject Type="Embed" ProgID="FXEquation.Equation" ShapeID="_x0000_i1241" DrawAspect="Content" ObjectID="_1528110363" r:id="rId448"/>
                    </w:object>
                  </w:r>
                  <w:r>
                    <w:t xml:space="preserve"> )</w:t>
                  </w:r>
                  <w:r w:rsidR="00356D3A">
                    <w:t xml:space="preserve"> =</w:t>
                  </w:r>
                </w:p>
              </w:tc>
              <w:tc>
                <w:tcPr>
                  <w:tcW w:w="845" w:type="dxa"/>
                  <w:tcBorders>
                    <w:top w:val="nil"/>
                    <w:left w:val="nil"/>
                    <w:bottom w:val="nil"/>
                  </w:tcBorders>
                </w:tcPr>
                <w:p w:rsidR="001164CF" w:rsidRDefault="00843193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5.03</w:t>
                  </w:r>
                </w:p>
              </w:tc>
              <w:tc>
                <w:tcPr>
                  <w:tcW w:w="249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9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</w:t>
                  </w:r>
                </w:p>
              </w:tc>
              <w:tc>
                <w:tcPr>
                  <w:tcW w:w="12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</w:t>
                  </w:r>
                </w:p>
              </w:tc>
              <w:tc>
                <w:tcPr>
                  <w:tcW w:w="16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1164CF" w:rsidTr="00356D3A">
              <w:tc>
                <w:tcPr>
                  <w:tcW w:w="2686" w:type="dxa"/>
                  <w:gridSpan w:val="2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1164CF" w:rsidRDefault="001164CF" w:rsidP="00356D3A">
                  <w:pPr>
                    <w:pStyle w:val="Section3Style"/>
                    <w:numPr>
                      <w:ilvl w:val="0"/>
                      <w:numId w:val="0"/>
                    </w:numPr>
                    <w:jc w:val="right"/>
                  </w:pPr>
                  <w:r>
                    <w:t xml:space="preserve">Median </w:t>
                  </w:r>
                  <w:r w:rsidR="00356D3A">
                    <w:t xml:space="preserve"> =</w:t>
                  </w:r>
                </w:p>
              </w:tc>
              <w:tc>
                <w:tcPr>
                  <w:tcW w:w="845" w:type="dxa"/>
                  <w:tcBorders>
                    <w:top w:val="nil"/>
                    <w:left w:val="nil"/>
                    <w:bottom w:val="nil"/>
                  </w:tcBorders>
                </w:tcPr>
                <w:p w:rsidR="001164CF" w:rsidRDefault="00843193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</w:t>
                  </w:r>
                </w:p>
              </w:tc>
              <w:tc>
                <w:tcPr>
                  <w:tcW w:w="249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9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4</w:t>
                  </w:r>
                </w:p>
              </w:tc>
              <w:tc>
                <w:tcPr>
                  <w:tcW w:w="12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</w:t>
                  </w:r>
                </w:p>
              </w:tc>
              <w:tc>
                <w:tcPr>
                  <w:tcW w:w="16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11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1164CF" w:rsidTr="00356D3A">
              <w:tc>
                <w:tcPr>
                  <w:tcW w:w="2686" w:type="dxa"/>
                  <w:gridSpan w:val="2"/>
                  <w:tcBorders>
                    <w:top w:val="nil"/>
                    <w:bottom w:val="nil"/>
                    <w:right w:val="nil"/>
                  </w:tcBorders>
                  <w:vAlign w:val="center"/>
                </w:tcPr>
                <w:p w:rsidR="001164CF" w:rsidRDefault="001164CF" w:rsidP="00356D3A">
                  <w:pPr>
                    <w:pStyle w:val="Section3Style"/>
                    <w:numPr>
                      <w:ilvl w:val="0"/>
                      <w:numId w:val="0"/>
                    </w:numPr>
                    <w:jc w:val="right"/>
                  </w:pPr>
                  <w:r>
                    <w:t>Standard deviation (</w:t>
                  </w:r>
                  <w:r w:rsidRPr="001164CF">
                    <w:rPr>
                      <w:color w:val="FF0000"/>
                      <w:position w:val="-8"/>
                    </w:rPr>
                    <w:object w:dxaOrig="228" w:dyaOrig="202">
                      <v:shape id="_x0000_i1242" type="#_x0000_t75" style="width:11.25pt;height:10.5pt" o:ole="">
                        <v:imagedata r:id="rId449" o:title=""/>
                      </v:shape>
                      <o:OLEObject Type="Embed" ProgID="FXEquation.Equation" ShapeID="_x0000_i1242" DrawAspect="Content" ObjectID="_1528110364" r:id="rId450"/>
                    </w:object>
                  </w:r>
                  <w:r>
                    <w:t>)</w:t>
                  </w:r>
                  <w:r w:rsidR="00356D3A">
                    <w:t xml:space="preserve"> =</w:t>
                  </w:r>
                </w:p>
              </w:tc>
              <w:tc>
                <w:tcPr>
                  <w:tcW w:w="845" w:type="dxa"/>
                  <w:tcBorders>
                    <w:top w:val="nil"/>
                    <w:left w:val="nil"/>
                    <w:bottom w:val="nil"/>
                  </w:tcBorders>
                </w:tcPr>
                <w:p w:rsidR="001164CF" w:rsidRDefault="00843193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0.45</w:t>
                  </w:r>
                </w:p>
              </w:tc>
              <w:tc>
                <w:tcPr>
                  <w:tcW w:w="249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9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</w:t>
                  </w:r>
                </w:p>
              </w:tc>
              <w:tc>
                <w:tcPr>
                  <w:tcW w:w="12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3</w:t>
                  </w:r>
                </w:p>
              </w:tc>
              <w:tc>
                <w:tcPr>
                  <w:tcW w:w="16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14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E00EBC" w:rsidTr="009140E7">
              <w:tc>
                <w:tcPr>
                  <w:tcW w:w="2686" w:type="dxa"/>
                  <w:gridSpan w:val="2"/>
                  <w:tcBorders>
                    <w:top w:val="nil"/>
                    <w:bottom w:val="nil"/>
                    <w:right w:val="nil"/>
                  </w:tcBorders>
                </w:tcPr>
                <w:p w:rsidR="00E00EBC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845" w:type="dxa"/>
                  <w:tcBorders>
                    <w:top w:val="nil"/>
                    <w:left w:val="nil"/>
                    <w:bottom w:val="nil"/>
                  </w:tcBorders>
                </w:tcPr>
                <w:p w:rsidR="00E00EBC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249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E00EBC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9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00EBC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6</w:t>
                  </w:r>
                </w:p>
              </w:tc>
              <w:tc>
                <w:tcPr>
                  <w:tcW w:w="12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00EBC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7</w:t>
                  </w:r>
                </w:p>
              </w:tc>
              <w:tc>
                <w:tcPr>
                  <w:tcW w:w="16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00EBC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21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E00EBC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1164CF" w:rsidTr="009140E7">
              <w:tc>
                <w:tcPr>
                  <w:tcW w:w="2686" w:type="dxa"/>
                  <w:gridSpan w:val="2"/>
                  <w:tcBorders>
                    <w:top w:val="nil"/>
                    <w:bottom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845" w:type="dxa"/>
                  <w:tcBorders>
                    <w:top w:val="nil"/>
                    <w:left w:val="nil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249" w:type="dxa"/>
                  <w:tcBorders>
                    <w:top w:val="nil"/>
                    <w:bottom w:val="nil"/>
                    <w:right w:val="single" w:sz="4" w:space="0" w:color="auto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9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7</w:t>
                  </w:r>
                </w:p>
              </w:tc>
              <w:tc>
                <w:tcPr>
                  <w:tcW w:w="12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5</w:t>
                  </w:r>
                </w:p>
              </w:tc>
              <w:tc>
                <w:tcPr>
                  <w:tcW w:w="16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164CF" w:rsidRDefault="00E00EBC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  <w:r>
                    <w:t>26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single" w:sz="4" w:space="0" w:color="auto"/>
                    <w:bottom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1164CF" w:rsidTr="009140E7">
              <w:tc>
                <w:tcPr>
                  <w:tcW w:w="953" w:type="dxa"/>
                  <w:tcBorders>
                    <w:top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733" w:type="dxa"/>
                  <w:tcBorders>
                    <w:top w:val="nil"/>
                    <w:left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845" w:type="dxa"/>
                  <w:tcBorders>
                    <w:top w:val="nil"/>
                    <w:lef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249" w:type="dxa"/>
                  <w:tcBorders>
                    <w:top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965" w:type="dxa"/>
                  <w:tcBorders>
                    <w:top w:val="single" w:sz="4" w:space="0" w:color="auto"/>
                    <w:left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229" w:type="dxa"/>
                  <w:tcBorders>
                    <w:top w:val="single" w:sz="4" w:space="0" w:color="auto"/>
                    <w:left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1673" w:type="dxa"/>
                  <w:tcBorders>
                    <w:top w:val="single" w:sz="4" w:space="0" w:color="auto"/>
                    <w:left w:val="nil"/>
                    <w:righ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</w:tcBorders>
                </w:tcPr>
                <w:p w:rsidR="001164CF" w:rsidRDefault="001164CF" w:rsidP="003A7199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</w:tbl>
          <w:p w:rsidR="003A7199" w:rsidRDefault="003A7199" w:rsidP="003A7199">
            <w:pPr>
              <w:pStyle w:val="Section3Style"/>
              <w:numPr>
                <w:ilvl w:val="0"/>
                <w:numId w:val="0"/>
              </w:numPr>
            </w:pPr>
          </w:p>
          <w:p w:rsidR="003A7199" w:rsidRDefault="003A7199" w:rsidP="003A719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1" w:type="dxa"/>
          </w:tcPr>
          <w:p w:rsidR="003A7199" w:rsidRPr="003A09E1" w:rsidRDefault="003A7199" w:rsidP="004C238E">
            <w:pPr>
              <w:jc w:val="center"/>
              <w:rPr>
                <w:rFonts w:ascii="Times New Roman" w:eastAsia="Calibri" w:hAnsi="Times New Roman"/>
                <w:b/>
              </w:rPr>
            </w:pPr>
          </w:p>
        </w:tc>
      </w:tr>
      <w:tr w:rsidR="004C238E" w:rsidRPr="003A09E1" w:rsidTr="00FE2CB4">
        <w:trPr>
          <w:cantSplit/>
          <w:trHeight w:val="851"/>
        </w:trPr>
        <w:tc>
          <w:tcPr>
            <w:tcW w:w="573" w:type="dxa"/>
          </w:tcPr>
          <w:p w:rsidR="004C238E" w:rsidRPr="003A09E1" w:rsidRDefault="004C238E" w:rsidP="004C238E">
            <w:pPr>
              <w:ind w:right="-149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</w:pPr>
            <w:r>
              <w:t xml:space="preserve"> </w:t>
            </w:r>
            <w:r w:rsidR="00462B10">
              <w:t>Complete the statistical measure</w:t>
            </w:r>
            <w:r w:rsidR="00843193">
              <w:t>s for Group B below.</w:t>
            </w:r>
          </w:p>
          <w:p w:rsidR="004C238E" w:rsidRPr="00CE38AB" w:rsidRDefault="004C238E" w:rsidP="00843193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  <w:rPr>
                <w:sz w:val="8"/>
                <w:szCs w:val="8"/>
              </w:rPr>
            </w:pPr>
          </w:p>
          <w:tbl>
            <w:tblPr>
              <w:tblStyle w:val="TableGrid"/>
              <w:tblW w:w="0" w:type="auto"/>
              <w:tblInd w:w="138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686"/>
              <w:gridCol w:w="845"/>
            </w:tblGrid>
            <w:tr w:rsidR="00843193" w:rsidTr="00843193">
              <w:tc>
                <w:tcPr>
                  <w:tcW w:w="2686" w:type="dxa"/>
                  <w:vAlign w:val="center"/>
                </w:tcPr>
                <w:p w:rsidR="00843193" w:rsidRDefault="00843193" w:rsidP="00843193">
                  <w:pPr>
                    <w:pStyle w:val="Section3Style"/>
                    <w:numPr>
                      <w:ilvl w:val="0"/>
                      <w:numId w:val="0"/>
                    </w:numPr>
                    <w:jc w:val="right"/>
                  </w:pPr>
                  <w:r>
                    <w:t>Number (</w:t>
                  </w:r>
                  <w:r w:rsidRPr="001164CF">
                    <w:rPr>
                      <w:i/>
                    </w:rPr>
                    <w:t>n</w:t>
                  </w:r>
                  <w:r>
                    <w:t>) =</w:t>
                  </w:r>
                </w:p>
              </w:tc>
              <w:tc>
                <w:tcPr>
                  <w:tcW w:w="845" w:type="dxa"/>
                </w:tcPr>
                <w:p w:rsidR="00843193" w:rsidRDefault="00843193" w:rsidP="0084319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843193" w:rsidTr="00843193">
              <w:tc>
                <w:tcPr>
                  <w:tcW w:w="2686" w:type="dxa"/>
                  <w:vAlign w:val="center"/>
                </w:tcPr>
                <w:p w:rsidR="00843193" w:rsidRDefault="00843193" w:rsidP="00843193">
                  <w:pPr>
                    <w:pStyle w:val="Section3Style"/>
                    <w:numPr>
                      <w:ilvl w:val="0"/>
                      <w:numId w:val="0"/>
                    </w:numPr>
                    <w:jc w:val="right"/>
                  </w:pPr>
                  <w:r>
                    <w:t xml:space="preserve">Mean ( </w:t>
                  </w:r>
                  <w:r w:rsidRPr="001164CF">
                    <w:rPr>
                      <w:color w:val="FF0000"/>
                      <w:position w:val="-2"/>
                    </w:rPr>
                    <w:object w:dxaOrig="156" w:dyaOrig="188">
                      <v:shape id="_x0000_i1243" type="#_x0000_t75" style="width:7.5pt;height:10.5pt" o:ole="">
                        <v:imagedata r:id="rId447" o:title=""/>
                      </v:shape>
                      <o:OLEObject Type="Embed" ProgID="FXEquation.Equation" ShapeID="_x0000_i1243" DrawAspect="Content" ObjectID="_1528110365" r:id="rId451"/>
                    </w:object>
                  </w:r>
                  <w:r>
                    <w:t xml:space="preserve"> ) =</w:t>
                  </w:r>
                </w:p>
              </w:tc>
              <w:tc>
                <w:tcPr>
                  <w:tcW w:w="845" w:type="dxa"/>
                </w:tcPr>
                <w:p w:rsidR="00843193" w:rsidRDefault="00843193" w:rsidP="0084319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843193" w:rsidTr="00843193">
              <w:tc>
                <w:tcPr>
                  <w:tcW w:w="2686" w:type="dxa"/>
                  <w:vAlign w:val="center"/>
                </w:tcPr>
                <w:p w:rsidR="00843193" w:rsidRDefault="00843193" w:rsidP="00843193">
                  <w:pPr>
                    <w:pStyle w:val="Section3Style"/>
                    <w:numPr>
                      <w:ilvl w:val="0"/>
                      <w:numId w:val="0"/>
                    </w:numPr>
                    <w:jc w:val="right"/>
                  </w:pPr>
                  <w:r>
                    <w:t>Median  =</w:t>
                  </w:r>
                </w:p>
              </w:tc>
              <w:tc>
                <w:tcPr>
                  <w:tcW w:w="845" w:type="dxa"/>
                </w:tcPr>
                <w:p w:rsidR="00843193" w:rsidRDefault="00843193" w:rsidP="0084319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  <w:tr w:rsidR="00843193" w:rsidTr="00843193">
              <w:tc>
                <w:tcPr>
                  <w:tcW w:w="2686" w:type="dxa"/>
                  <w:vAlign w:val="center"/>
                </w:tcPr>
                <w:p w:rsidR="00843193" w:rsidRDefault="00843193" w:rsidP="00843193">
                  <w:pPr>
                    <w:pStyle w:val="Section3Style"/>
                    <w:numPr>
                      <w:ilvl w:val="0"/>
                      <w:numId w:val="0"/>
                    </w:numPr>
                    <w:jc w:val="right"/>
                  </w:pPr>
                  <w:r>
                    <w:t>Standard deviation (</w:t>
                  </w:r>
                  <w:r w:rsidRPr="001164CF">
                    <w:rPr>
                      <w:color w:val="FF0000"/>
                      <w:position w:val="-8"/>
                    </w:rPr>
                    <w:object w:dxaOrig="228" w:dyaOrig="202">
                      <v:shape id="_x0000_i1244" type="#_x0000_t75" style="width:11.25pt;height:10.5pt" o:ole="">
                        <v:imagedata r:id="rId449" o:title=""/>
                      </v:shape>
                      <o:OLEObject Type="Embed" ProgID="FXEquation.Equation" ShapeID="_x0000_i1244" DrawAspect="Content" ObjectID="_1528110366" r:id="rId452"/>
                    </w:object>
                  </w:r>
                  <w:r>
                    <w:t>) =</w:t>
                  </w:r>
                </w:p>
              </w:tc>
              <w:tc>
                <w:tcPr>
                  <w:tcW w:w="845" w:type="dxa"/>
                </w:tcPr>
                <w:p w:rsidR="00843193" w:rsidRDefault="00843193" w:rsidP="00843193">
                  <w:pPr>
                    <w:pStyle w:val="Section3Style"/>
                    <w:numPr>
                      <w:ilvl w:val="0"/>
                      <w:numId w:val="0"/>
                    </w:numPr>
                  </w:pPr>
                </w:p>
              </w:tc>
            </w:tr>
          </w:tbl>
          <w:p w:rsidR="004C238E" w:rsidRPr="00462B10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  <w:rPr>
                <w:sz w:val="8"/>
                <w:szCs w:val="8"/>
              </w:rPr>
            </w:pPr>
          </w:p>
          <w:p w:rsidR="00462B10" w:rsidRPr="00462B10" w:rsidRDefault="00462B10" w:rsidP="004C238E">
            <w:pPr>
              <w:pStyle w:val="Section3Style"/>
              <w:numPr>
                <w:ilvl w:val="0"/>
                <w:numId w:val="0"/>
              </w:numPr>
              <w:ind w:left="720"/>
              <w:rPr>
                <w:sz w:val="12"/>
                <w:szCs w:val="12"/>
              </w:rPr>
            </w:pPr>
          </w:p>
        </w:tc>
        <w:tc>
          <w:tcPr>
            <w:tcW w:w="1161" w:type="dxa"/>
          </w:tcPr>
          <w:p w:rsidR="004C238E" w:rsidRPr="003A09E1" w:rsidRDefault="00462B10" w:rsidP="004C238E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2</w:t>
            </w:r>
          </w:p>
        </w:tc>
      </w:tr>
      <w:tr w:rsidR="004C238E" w:rsidRPr="003A09E1" w:rsidTr="00FE2CB4">
        <w:trPr>
          <w:cantSplit/>
          <w:trHeight w:val="851"/>
        </w:trPr>
        <w:tc>
          <w:tcPr>
            <w:tcW w:w="573" w:type="dxa"/>
          </w:tcPr>
          <w:p w:rsidR="004C238E" w:rsidRPr="003A09E1" w:rsidRDefault="004C238E" w:rsidP="004C238E">
            <w:pPr>
              <w:ind w:left="34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</w:pPr>
            <w:r>
              <w:t xml:space="preserve"> </w:t>
            </w:r>
            <w:r w:rsidR="00462B10">
              <w:t>Use the statistical measures to compare the performance of the two groups on the test</w:t>
            </w:r>
            <w:r w:rsidR="00CE38AB">
              <w:t xml:space="preserve">. Your answer </w:t>
            </w:r>
            <w:r w:rsidR="00C23F06">
              <w:t xml:space="preserve">should be </w:t>
            </w:r>
            <w:r w:rsidR="00CE38AB">
              <w:t>in terms of central tendency and spread</w:t>
            </w:r>
            <w:r w:rsidR="00462B10">
              <w:t>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3A09E1" w:rsidRDefault="00462B10" w:rsidP="004C238E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4C238E" w:rsidRPr="003A09E1" w:rsidTr="00FE2CB4">
        <w:trPr>
          <w:cantSplit/>
          <w:trHeight w:val="851"/>
        </w:trPr>
        <w:tc>
          <w:tcPr>
            <w:tcW w:w="573" w:type="dxa"/>
          </w:tcPr>
          <w:p w:rsidR="004C238E" w:rsidRPr="003A09E1" w:rsidRDefault="004C238E" w:rsidP="004C238E">
            <w:pPr>
              <w:contextualSpacing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77.</w:t>
            </w: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  <w:numPr>
                <w:ilvl w:val="0"/>
                <w:numId w:val="21"/>
              </w:numPr>
            </w:pPr>
            <w:r>
              <w:t xml:space="preserve">Factorise  </w:t>
            </w:r>
            <w:r w:rsidRPr="004C238E">
              <w:rPr>
                <w:color w:val="FF0000"/>
                <w:position w:val="-2"/>
              </w:rPr>
              <w:object w:dxaOrig="1608" w:dyaOrig="276">
                <v:shape id="_x0000_i1245" type="#_x0000_t75" style="width:80.25pt;height:14.25pt" o:ole="">
                  <v:imagedata r:id="rId453" o:title=""/>
                </v:shape>
                <o:OLEObject Type="Embed" ProgID="FXEquation.Equation" ShapeID="_x0000_i1245" DrawAspect="Content" ObjectID="_1528110367" r:id="rId454"/>
              </w:object>
            </w:r>
            <w:r>
              <w:t xml:space="preserve"> 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ind w:left="714"/>
              <w:contextualSpacing w:val="0"/>
            </w:pP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3A09E1" w:rsidRDefault="004C238E" w:rsidP="004C238E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1</w:t>
            </w:r>
          </w:p>
        </w:tc>
      </w:tr>
      <w:tr w:rsidR="004C238E" w:rsidRPr="003A09E1" w:rsidTr="00FE2CB4">
        <w:trPr>
          <w:cantSplit/>
          <w:trHeight w:val="851"/>
        </w:trPr>
        <w:tc>
          <w:tcPr>
            <w:tcW w:w="573" w:type="dxa"/>
          </w:tcPr>
          <w:p w:rsidR="004C238E" w:rsidRPr="003A09E1" w:rsidRDefault="004C238E" w:rsidP="004C238E">
            <w:pPr>
              <w:ind w:left="57"/>
              <w:contextualSpacing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</w:pPr>
            <w:r>
              <w:t xml:space="preserve"> </w:t>
            </w:r>
            <w:r w:rsidR="00F8153A">
              <w:t>Solve simultaneously: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F8153A" w:rsidRPr="00F8153A" w:rsidRDefault="00F8153A" w:rsidP="004C238E">
            <w:pPr>
              <w:pStyle w:val="Section3Style"/>
              <w:numPr>
                <w:ilvl w:val="0"/>
                <w:numId w:val="0"/>
              </w:numPr>
              <w:ind w:left="720"/>
              <w:rPr>
                <w:position w:val="-32"/>
              </w:rPr>
            </w:pPr>
            <w:r>
              <w:t xml:space="preserve">            </w:t>
            </w:r>
            <w:r w:rsidRPr="00F8153A">
              <w:rPr>
                <w:color w:val="FF0000"/>
                <w:position w:val="-32"/>
              </w:rPr>
              <w:object w:dxaOrig="2104" w:dyaOrig="674">
                <v:shape id="_x0000_i1246" type="#_x0000_t75" style="width:105.75pt;height:33.75pt" o:ole="">
                  <v:imagedata r:id="rId455" o:title=""/>
                </v:shape>
                <o:OLEObject Type="Embed" ProgID="FXEquation.Equation" ShapeID="_x0000_i1246" DrawAspect="Content" ObjectID="_1528110368" r:id="rId456"/>
              </w:object>
            </w:r>
            <w:r w:rsidRPr="00F8153A">
              <w:rPr>
                <w:position w:val="-32"/>
              </w:rPr>
              <w:t xml:space="preserve"> </w:t>
            </w:r>
          </w:p>
          <w:p w:rsidR="00F8153A" w:rsidRDefault="00F8153A" w:rsidP="004C238E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DB49F5" w:rsidRDefault="004C238E" w:rsidP="00DB49F5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  <w:p w:rsidR="00DB49F5" w:rsidRDefault="00DB49F5" w:rsidP="00DB49F5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DB49F5" w:rsidRDefault="00DB49F5" w:rsidP="00DB49F5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DB49F5" w:rsidP="00DB49F5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3A09E1" w:rsidRDefault="00F8153A" w:rsidP="004C238E">
            <w:pPr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2</w:t>
            </w:r>
          </w:p>
        </w:tc>
      </w:tr>
      <w:tr w:rsidR="00FE2CB4" w:rsidRPr="003A09E1" w:rsidTr="00FE2CB4">
        <w:trPr>
          <w:cantSplit/>
          <w:trHeight w:val="851"/>
        </w:trPr>
        <w:tc>
          <w:tcPr>
            <w:tcW w:w="573" w:type="dxa"/>
          </w:tcPr>
          <w:p w:rsidR="00FE2CB4" w:rsidRPr="003A09E1" w:rsidRDefault="00FE2CB4" w:rsidP="00FE2CB4">
            <w:pPr>
              <w:spacing w:before="200"/>
              <w:ind w:left="57"/>
              <w:rPr>
                <w:rFonts w:ascii="Times New Roman" w:eastAsia="Calibri" w:hAnsi="Times New Roman"/>
              </w:rPr>
            </w:pPr>
            <w:r>
              <w:rPr>
                <w:rFonts w:ascii="Times New Roman" w:hAnsi="Times New Roman" w:cs="Times New Roman"/>
              </w:rPr>
              <w:t>78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006" w:type="dxa"/>
          </w:tcPr>
          <w:p w:rsidR="00FE2CB4" w:rsidRDefault="00FE2CB4" w:rsidP="00FE2CB4">
            <w:pPr>
              <w:pStyle w:val="Section3Style"/>
              <w:numPr>
                <w:ilvl w:val="0"/>
                <w:numId w:val="40"/>
              </w:numPr>
            </w:pPr>
            <w:r>
              <w:t xml:space="preserve"> Re-write the equation  </w:t>
            </w:r>
            <w:r w:rsidRPr="000A1109">
              <w:rPr>
                <w:color w:val="FF0000"/>
                <w:position w:val="-18"/>
              </w:rPr>
              <w:object w:dxaOrig="1185" w:dyaOrig="634" w14:anchorId="2AF9595C">
                <v:shape id="_x0000_i1247" type="#_x0000_t75" style="width:59.25pt;height:32.25pt" o:ole="">
                  <v:imagedata r:id="rId457" o:title=""/>
                </v:shape>
                <o:OLEObject Type="Embed" ProgID="FXEquation.Equation" ShapeID="_x0000_i1247" DrawAspect="Content" ObjectID="_1528110369" r:id="rId458"/>
              </w:object>
            </w:r>
            <w:r>
              <w:t xml:space="preserve"> with </w:t>
            </w:r>
            <w:r w:rsidRPr="000A1109">
              <w:rPr>
                <w:i/>
              </w:rPr>
              <w:t>k</w:t>
            </w:r>
            <w:r>
              <w:t xml:space="preserve"> as the subject.</w:t>
            </w:r>
          </w:p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FE2CB4" w:rsidRPr="00D73A65" w:rsidRDefault="00FE2CB4" w:rsidP="00FE2CB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FE2CB4" w:rsidRDefault="00FE2CB4" w:rsidP="00FE2CB4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:rsidR="00FE2CB4" w:rsidRPr="00A417C8" w:rsidRDefault="00FE2CB4" w:rsidP="00FE2CB4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FE2CB4" w:rsidRPr="003A09E1" w:rsidTr="00FE2CB4">
        <w:trPr>
          <w:cantSplit/>
          <w:trHeight w:val="851"/>
        </w:trPr>
        <w:tc>
          <w:tcPr>
            <w:tcW w:w="573" w:type="dxa"/>
          </w:tcPr>
          <w:p w:rsidR="00FE2CB4" w:rsidRPr="003A09E1" w:rsidRDefault="00FE2CB4" w:rsidP="00FE2CB4">
            <w:pPr>
              <w:ind w:left="57"/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006" w:type="dxa"/>
          </w:tcPr>
          <w:p w:rsidR="00FE2CB4" w:rsidRDefault="00FE2CB4" w:rsidP="00FE2CB4">
            <w:pPr>
              <w:pStyle w:val="Section3Style"/>
              <w:numPr>
                <w:ilvl w:val="0"/>
                <w:numId w:val="15"/>
              </w:numPr>
            </w:pPr>
            <w:r>
              <w:t xml:space="preserve"> Express  </w:t>
            </w:r>
            <w:r w:rsidRPr="000A1109">
              <w:rPr>
                <w:color w:val="FF0000"/>
                <w:position w:val="-18"/>
              </w:rPr>
              <w:object w:dxaOrig="1654" w:dyaOrig="532" w14:anchorId="7366304C">
                <v:shape id="_x0000_i1248" type="#_x0000_t75" style="width:82.5pt;height:26.25pt" o:ole="">
                  <v:imagedata r:id="rId459" o:title=""/>
                </v:shape>
                <o:OLEObject Type="Embed" ProgID="FXEquation.Equation" ShapeID="_x0000_i1248" DrawAspect="Content" ObjectID="_1528110370" r:id="rId460"/>
              </w:object>
            </w:r>
            <w:r>
              <w:t xml:space="preserve">  as a single fraction in simplest form.</w:t>
            </w:r>
          </w:p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FE2CB4" w:rsidRPr="00D73A65" w:rsidRDefault="00FE2CB4" w:rsidP="00FE2CB4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FE2CB4" w:rsidRPr="00A417C8" w:rsidRDefault="00FE2CB4" w:rsidP="00FE2CB4">
            <w:pPr>
              <w:spacing w:before="12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FE2CB4" w:rsidRPr="003A09E1" w:rsidTr="00FE2CB4">
        <w:trPr>
          <w:cantSplit/>
          <w:trHeight w:val="851"/>
        </w:trPr>
        <w:tc>
          <w:tcPr>
            <w:tcW w:w="573" w:type="dxa"/>
          </w:tcPr>
          <w:p w:rsidR="00FE2CB4" w:rsidRPr="003A09E1" w:rsidRDefault="00FE2CB4" w:rsidP="004C238E">
            <w:pPr>
              <w:ind w:left="57"/>
              <w:contextualSpacing/>
              <w:rPr>
                <w:rFonts w:ascii="Times New Roman" w:eastAsia="Calibri" w:hAnsi="Times New Roman"/>
              </w:rPr>
            </w:pPr>
          </w:p>
        </w:tc>
        <w:tc>
          <w:tcPr>
            <w:tcW w:w="9006" w:type="dxa"/>
          </w:tcPr>
          <w:p w:rsidR="00FE2CB4" w:rsidRDefault="00FE2CB4" w:rsidP="00FE2CB4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1" w:type="dxa"/>
          </w:tcPr>
          <w:p w:rsidR="00FE2CB4" w:rsidRDefault="00FE2CB4" w:rsidP="004C238E">
            <w:pPr>
              <w:jc w:val="center"/>
              <w:rPr>
                <w:rFonts w:ascii="Times New Roman" w:eastAsia="Calibri" w:hAnsi="Times New Roman"/>
                <w:b/>
              </w:rPr>
            </w:pP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FE2CB4" w:rsidP="004C238E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006" w:type="dxa"/>
          </w:tcPr>
          <w:p w:rsidR="004C238E" w:rsidRDefault="00C2445C" w:rsidP="00BC0517">
            <w:pPr>
              <w:pStyle w:val="Section3Style"/>
              <w:numPr>
                <w:ilvl w:val="0"/>
                <w:numId w:val="0"/>
              </w:numPr>
            </w:pPr>
            <w:r>
              <w:t xml:space="preserve">The points </w:t>
            </w:r>
            <w:r w:rsidRPr="00C2445C">
              <w:rPr>
                <w:i/>
              </w:rPr>
              <w:t>A</w:t>
            </w:r>
            <w:r>
              <w:t xml:space="preserve">, </w:t>
            </w:r>
            <w:r w:rsidRPr="00C2445C">
              <w:rPr>
                <w:i/>
              </w:rPr>
              <w:t>B</w:t>
            </w:r>
            <w:r>
              <w:t xml:space="preserve"> and </w:t>
            </w:r>
            <w:r w:rsidRPr="00C2445C">
              <w:rPr>
                <w:i/>
              </w:rPr>
              <w:t>C</w:t>
            </w:r>
            <w:r>
              <w:t xml:space="preserve"> lie on the circumference of a circle</w:t>
            </w:r>
            <w:r w:rsidR="00617A9E">
              <w:t>,</w:t>
            </w:r>
            <w:r>
              <w:t xml:space="preserve"> </w:t>
            </w:r>
            <w:r w:rsidR="00617A9E">
              <w:t xml:space="preserve">whose </w:t>
            </w:r>
            <w:r>
              <w:t>centre</w:t>
            </w:r>
            <w:r w:rsidR="00617A9E">
              <w:t xml:space="preserve"> is</w:t>
            </w:r>
            <w:r>
              <w:t xml:space="preserve"> </w:t>
            </w:r>
            <w:r w:rsidRPr="00C2445C">
              <w:rPr>
                <w:i/>
              </w:rPr>
              <w:t>O</w:t>
            </w:r>
            <w:r w:rsidR="00617A9E">
              <w:rPr>
                <w:i/>
              </w:rPr>
              <w:t>,</w:t>
            </w:r>
            <w:r w:rsidR="00A945BA">
              <w:t xml:space="preserve"> such that </w:t>
            </w:r>
            <w:r w:rsidR="00A945BA" w:rsidRPr="00617A9E">
              <w:rPr>
                <w:i/>
              </w:rPr>
              <w:t>BC</w:t>
            </w:r>
            <w:r w:rsidR="00A945BA">
              <w:t xml:space="preserve"> is a diameter of the circle</w:t>
            </w:r>
            <w:r>
              <w:t>.</w:t>
            </w:r>
          </w:p>
          <w:p w:rsidR="00C2445C" w:rsidRDefault="00C2445C" w:rsidP="00BC0517">
            <w:pPr>
              <w:pStyle w:val="Section3Style"/>
              <w:numPr>
                <w:ilvl w:val="0"/>
                <w:numId w:val="0"/>
              </w:numPr>
            </w:pPr>
            <w:r w:rsidRPr="00C2445C">
              <w:rPr>
                <w:i/>
              </w:rPr>
              <w:t>DC</w:t>
            </w:r>
            <w:r>
              <w:t xml:space="preserve"> is a tangent to the circle</w:t>
            </w:r>
            <w:r w:rsidR="00A945BA">
              <w:t xml:space="preserve">, hence  </w:t>
            </w:r>
            <w:r w:rsidR="00A945BA" w:rsidRPr="00A945BA">
              <w:rPr>
                <w:color w:val="FF0000"/>
                <w:position w:val="-2"/>
              </w:rPr>
              <w:object w:dxaOrig="1473" w:dyaOrig="192">
                <v:shape id="_x0000_i1249" type="#_x0000_t75" style="width:74.25pt;height:10.5pt" o:ole="">
                  <v:imagedata r:id="rId461" o:title=""/>
                </v:shape>
                <o:OLEObject Type="Embed" ProgID="FXEquation.Equation" ShapeID="_x0000_i1249" DrawAspect="Content" ObjectID="_1528110371" r:id="rId462"/>
              </w:object>
            </w:r>
            <w:r w:rsidR="00A945BA">
              <w:t xml:space="preserve"> </w:t>
            </w:r>
            <w:r>
              <w:t>.</w:t>
            </w:r>
          </w:p>
          <w:p w:rsidR="00BC0517" w:rsidRPr="00C2445C" w:rsidRDefault="00C2445C" w:rsidP="00BC0517">
            <w:pPr>
              <w:pStyle w:val="Section3Style"/>
              <w:numPr>
                <w:ilvl w:val="0"/>
                <w:numId w:val="0"/>
              </w:numPr>
              <w:rPr>
                <w:position w:val="-2"/>
              </w:rPr>
            </w:pPr>
            <w:r>
              <w:t xml:space="preserve"> </w:t>
            </w:r>
            <w:r w:rsidRPr="00C2445C">
              <w:rPr>
                <w:color w:val="FF0000"/>
                <w:position w:val="-2"/>
              </w:rPr>
              <w:object w:dxaOrig="1368" w:dyaOrig="192">
                <v:shape id="_x0000_i1250" type="#_x0000_t75" style="width:67.5pt;height:10.5pt" o:ole="">
                  <v:imagedata r:id="rId463" o:title=""/>
                </v:shape>
                <o:OLEObject Type="Embed" ProgID="FXEquation.Equation" ShapeID="_x0000_i1250" DrawAspect="Content" ObjectID="_1528110372" r:id="rId464"/>
              </w:object>
            </w:r>
            <w:r w:rsidRPr="00C2445C">
              <w:rPr>
                <w:position w:val="-2"/>
              </w:rPr>
              <w:t xml:space="preserve"> </w:t>
            </w:r>
            <w:r w:rsidR="00C06F5F">
              <w:rPr>
                <w:noProof/>
                <w:position w:val="-2"/>
                <w:lang w:eastAsia="en-AU"/>
              </w:rPr>
              <w:object w:dxaOrig="1440" w:dyaOrig="1440">
                <v:shape id="_x0000_s1314" type="#_x0000_t75" style="position:absolute;margin-left:117.55pt;margin-top:6.6pt;width:182.3pt;height:187.75pt;z-index:251751424;mso-position-horizontal-relative:text;mso-position-vertical-relative:text">
                  <v:imagedata r:id="rId465" o:title=""/>
                </v:shape>
                <o:OLEObject Type="Embed" ProgID="FXDraw.Graphic" ShapeID="_x0000_s1314" DrawAspect="Content" ObjectID="_1528110422" r:id="rId466"/>
              </w:object>
            </w:r>
          </w:p>
          <w:p w:rsidR="00BC0517" w:rsidRDefault="00BC0517" w:rsidP="00BC0517">
            <w:pPr>
              <w:pStyle w:val="Section3Style"/>
              <w:numPr>
                <w:ilvl w:val="0"/>
                <w:numId w:val="0"/>
              </w:numPr>
            </w:pPr>
          </w:p>
          <w:p w:rsidR="00BC0517" w:rsidRDefault="00BC0517" w:rsidP="00BC0517">
            <w:pPr>
              <w:pStyle w:val="Section3Style"/>
              <w:numPr>
                <w:ilvl w:val="0"/>
                <w:numId w:val="0"/>
              </w:numPr>
            </w:pPr>
          </w:p>
          <w:p w:rsidR="00BC0517" w:rsidRDefault="00BC0517" w:rsidP="00BC0517">
            <w:pPr>
              <w:pStyle w:val="Section3Style"/>
              <w:numPr>
                <w:ilvl w:val="0"/>
                <w:numId w:val="0"/>
              </w:numPr>
            </w:pPr>
          </w:p>
          <w:p w:rsidR="00C2445C" w:rsidRDefault="00C2445C" w:rsidP="00BC0517">
            <w:pPr>
              <w:pStyle w:val="Section3Style"/>
              <w:numPr>
                <w:ilvl w:val="0"/>
                <w:numId w:val="0"/>
              </w:numPr>
            </w:pPr>
          </w:p>
          <w:p w:rsidR="00C2445C" w:rsidRDefault="00C2445C" w:rsidP="00BC0517">
            <w:pPr>
              <w:pStyle w:val="Section3Style"/>
              <w:numPr>
                <w:ilvl w:val="0"/>
                <w:numId w:val="0"/>
              </w:numPr>
            </w:pPr>
          </w:p>
          <w:p w:rsidR="00C2445C" w:rsidRDefault="00C2445C" w:rsidP="00BC0517">
            <w:pPr>
              <w:pStyle w:val="Section3Style"/>
              <w:numPr>
                <w:ilvl w:val="0"/>
                <w:numId w:val="0"/>
              </w:numPr>
            </w:pPr>
          </w:p>
          <w:p w:rsidR="00C2445C" w:rsidRDefault="00C2445C" w:rsidP="00BC0517">
            <w:pPr>
              <w:pStyle w:val="Section3Style"/>
              <w:numPr>
                <w:ilvl w:val="0"/>
                <w:numId w:val="0"/>
              </w:numPr>
            </w:pPr>
          </w:p>
          <w:p w:rsidR="00C2445C" w:rsidRDefault="00C2445C" w:rsidP="00BC0517">
            <w:pPr>
              <w:pStyle w:val="Section3Style"/>
              <w:numPr>
                <w:ilvl w:val="0"/>
                <w:numId w:val="0"/>
              </w:numPr>
            </w:pPr>
          </w:p>
          <w:p w:rsidR="00BC0517" w:rsidRDefault="00BC0517" w:rsidP="00BC0517">
            <w:pPr>
              <w:pStyle w:val="Section3Style"/>
              <w:numPr>
                <w:ilvl w:val="0"/>
                <w:numId w:val="0"/>
              </w:numPr>
            </w:pPr>
          </w:p>
          <w:p w:rsidR="00BC0517" w:rsidRDefault="00BC0517" w:rsidP="00BC0517">
            <w:pPr>
              <w:pStyle w:val="Section3Style"/>
              <w:numPr>
                <w:ilvl w:val="0"/>
                <w:numId w:val="0"/>
              </w:numPr>
            </w:pPr>
          </w:p>
          <w:p w:rsidR="00BC0517" w:rsidRDefault="00BC0517" w:rsidP="00BC0517">
            <w:pPr>
              <w:pStyle w:val="Section3Style"/>
              <w:numPr>
                <w:ilvl w:val="0"/>
                <w:numId w:val="0"/>
              </w:numPr>
            </w:pPr>
          </w:p>
          <w:p w:rsidR="00BC0517" w:rsidRDefault="00BC0517" w:rsidP="00BC0517">
            <w:pPr>
              <w:pStyle w:val="Section3Style"/>
              <w:numPr>
                <w:ilvl w:val="0"/>
                <w:numId w:val="0"/>
              </w:numPr>
            </w:pPr>
          </w:p>
          <w:p w:rsidR="00BC0517" w:rsidRDefault="00BC0517" w:rsidP="00BC0517">
            <w:pPr>
              <w:pStyle w:val="Section3Style"/>
              <w:numPr>
                <w:ilvl w:val="0"/>
                <w:numId w:val="0"/>
              </w:numPr>
            </w:pP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spacing w:after="120"/>
              <w:contextualSpacing w:val="0"/>
            </w:pPr>
            <w:r>
              <w:t>Prove the property that:</w:t>
            </w:r>
          </w:p>
          <w:p w:rsidR="00BC0517" w:rsidRPr="00A945BA" w:rsidRDefault="00A945BA" w:rsidP="00A945BA">
            <w:pPr>
              <w:pStyle w:val="Section3Style"/>
              <w:numPr>
                <w:ilvl w:val="0"/>
                <w:numId w:val="0"/>
              </w:numPr>
              <w:spacing w:after="120"/>
              <w:contextualSpacing w:val="0"/>
              <w:rPr>
                <w:i/>
              </w:rPr>
            </w:pPr>
            <w:r>
              <w:t xml:space="preserve"> </w:t>
            </w:r>
            <w:r w:rsidRPr="00A945BA">
              <w:rPr>
                <w:i/>
              </w:rPr>
              <w:t>“The angle between a tangent and a chord</w:t>
            </w:r>
            <w:r>
              <w:rPr>
                <w:i/>
              </w:rPr>
              <w:t>,</w:t>
            </w:r>
            <w:r w:rsidRPr="00A945BA">
              <w:rPr>
                <w:i/>
              </w:rPr>
              <w:t xml:space="preserve"> </w:t>
            </w:r>
            <w:r>
              <w:rPr>
                <w:i/>
              </w:rPr>
              <w:t xml:space="preserve">at the point of contact, </w:t>
            </w:r>
            <w:r w:rsidRPr="00A945BA">
              <w:rPr>
                <w:i/>
              </w:rPr>
              <w:t>is equal to the angle in the alternate segment.”</w:t>
            </w: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spacing w:after="120"/>
              <w:contextualSpacing w:val="0"/>
            </w:pPr>
            <w:r>
              <w:t xml:space="preserve">i.e. Prove that  </w:t>
            </w:r>
            <w:r w:rsidRPr="00A945BA">
              <w:rPr>
                <w:color w:val="FF0000"/>
                <w:position w:val="-2"/>
              </w:rPr>
              <w:object w:dxaOrig="2464" w:dyaOrig="192">
                <v:shape id="_x0000_i1252" type="#_x0000_t75" style="width:123pt;height:10.5pt" o:ole="">
                  <v:imagedata r:id="rId467" o:title=""/>
                </v:shape>
                <o:OLEObject Type="Embed" ProgID="FXEquation.Equation" ShapeID="_x0000_i1252" DrawAspect="Content" ObjectID="_1528110373" r:id="rId468"/>
              </w:object>
            </w:r>
            <w:r>
              <w:t xml:space="preserve"> </w:t>
            </w: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A945BA" w:rsidRDefault="00A945BA" w:rsidP="00A945BA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A945BA" w:rsidRPr="00D73A65" w:rsidRDefault="00A945BA" w:rsidP="00A945BA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617A9E" w:rsidP="004C238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3</w:t>
            </w:r>
          </w:p>
        </w:tc>
      </w:tr>
      <w:tr w:rsidR="009B1650" w:rsidRPr="00A417C8" w:rsidTr="00FE2CB4">
        <w:trPr>
          <w:cantSplit/>
          <w:trHeight w:val="851"/>
        </w:trPr>
        <w:tc>
          <w:tcPr>
            <w:tcW w:w="573" w:type="dxa"/>
          </w:tcPr>
          <w:p w:rsidR="009B1650" w:rsidRDefault="00FE2CB4" w:rsidP="004C238E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80.</w:t>
            </w:r>
          </w:p>
        </w:tc>
        <w:tc>
          <w:tcPr>
            <w:tcW w:w="9006" w:type="dxa"/>
          </w:tcPr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  <w:r>
              <w:t xml:space="preserve">Airfield </w:t>
            </w:r>
            <w:r w:rsidRPr="009B1650">
              <w:rPr>
                <w:i/>
              </w:rPr>
              <w:t>A</w:t>
            </w:r>
            <w:r>
              <w:t xml:space="preserve"> is located 16.5 km due north of airfield </w:t>
            </w:r>
            <w:r w:rsidRPr="009B1650">
              <w:rPr>
                <w:i/>
              </w:rPr>
              <w:t>B</w:t>
            </w:r>
            <w:r w:rsidR="00470E59">
              <w:t xml:space="preserve"> as shown on the diagram</w:t>
            </w:r>
            <w:r>
              <w:rPr>
                <w:i/>
              </w:rPr>
              <w:t>.</w:t>
            </w: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  <w:r>
              <w:t>Two planes leav</w:t>
            </w:r>
            <w:r w:rsidR="00470E59">
              <w:t>e the two airfields and fly to a third airfield </w:t>
            </w:r>
            <w:r w:rsidR="00470E59" w:rsidRPr="00470E59">
              <w:rPr>
                <w:i/>
              </w:rPr>
              <w:t>S</w:t>
            </w:r>
            <w:r w:rsidR="00470E59">
              <w:t>.</w:t>
            </w:r>
          </w:p>
          <w:p w:rsidR="00470E59" w:rsidRDefault="00470E59" w:rsidP="009B1650">
            <w:pPr>
              <w:pStyle w:val="Section3Style"/>
              <w:numPr>
                <w:ilvl w:val="0"/>
                <w:numId w:val="0"/>
              </w:numPr>
            </w:pPr>
            <w:r>
              <w:t xml:space="preserve">The plane from </w:t>
            </w:r>
            <w:r w:rsidRPr="00470E59">
              <w:rPr>
                <w:i/>
              </w:rPr>
              <w:t>A</w:t>
            </w:r>
            <w:r>
              <w:t xml:space="preserve"> flies on a bearing of 068</w:t>
            </w:r>
            <w:r w:rsidRPr="00470E59">
              <w:rPr>
                <w:vertAlign w:val="superscript"/>
              </w:rPr>
              <w:t>o</w:t>
            </w:r>
            <w:r>
              <w:t xml:space="preserve"> and that from </w:t>
            </w:r>
            <w:r w:rsidRPr="00470E59">
              <w:rPr>
                <w:i/>
              </w:rPr>
              <w:t>B</w:t>
            </w:r>
            <w:r>
              <w:t xml:space="preserve"> on a bearing 038</w:t>
            </w:r>
            <w:r w:rsidRPr="00470E59">
              <w:rPr>
                <w:vertAlign w:val="superscript"/>
              </w:rPr>
              <w:t>o</w:t>
            </w:r>
            <w:r>
              <w:t>.</w:t>
            </w:r>
          </w:p>
          <w:p w:rsidR="00470E59" w:rsidRPr="009B1650" w:rsidRDefault="00C06F5F" w:rsidP="009B1650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313" type="#_x0000_t75" style="position:absolute;margin-left:105.55pt;margin-top:14.1pt;width:223.4pt;height:185.2pt;z-index:251750400;mso-position-horizontal-relative:text;mso-position-vertical-relative:text">
                  <v:imagedata r:id="rId469" o:title=""/>
                </v:shape>
                <o:OLEObject Type="Embed" ProgID="FXDraw.Graphic" ShapeID="_x0000_s1313" DrawAspect="Content" ObjectID="_1528110423" r:id="rId470"/>
              </w:object>
            </w: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  <w:p w:rsidR="009B1650" w:rsidRDefault="009B1650" w:rsidP="009B1650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1" w:type="dxa"/>
          </w:tcPr>
          <w:p w:rsidR="009B1650" w:rsidRPr="00A417C8" w:rsidRDefault="009B1650" w:rsidP="004C238E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4C238E" w:rsidP="004C238E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  <w:numPr>
                <w:ilvl w:val="0"/>
                <w:numId w:val="39"/>
              </w:numPr>
            </w:pPr>
            <w:r>
              <w:t xml:space="preserve"> </w:t>
            </w:r>
            <w:r w:rsidR="00470E59">
              <w:t xml:space="preserve">Calculate the size of  </w:t>
            </w:r>
            <w:r w:rsidR="00470E59" w:rsidRPr="00470E59">
              <w:rPr>
                <w:color w:val="FF0000"/>
                <w:position w:val="-2"/>
              </w:rPr>
              <w:object w:dxaOrig="626" w:dyaOrig="192">
                <v:shape id="_x0000_i1254" type="#_x0000_t75" style="width:31.5pt;height:10.5pt" o:ole="">
                  <v:imagedata r:id="rId471" o:title=""/>
                </v:shape>
                <o:OLEObject Type="Embed" ProgID="FXEquation.Equation" ShapeID="_x0000_i1254" DrawAspect="Content" ObjectID="_1528110374" r:id="rId472"/>
              </w:object>
            </w:r>
            <w:r w:rsidR="00470E59">
              <w:t xml:space="preserve"> on the diagram.</w:t>
            </w:r>
          </w:p>
          <w:p w:rsidR="00470E59" w:rsidRPr="00470E59" w:rsidRDefault="00470E59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  <w:rPr>
                <w:sz w:val="16"/>
                <w:szCs w:val="16"/>
              </w:rPr>
            </w:pP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470E59" w:rsidP="004C238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4C238E" w:rsidP="004C238E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</w:pPr>
            <w:r>
              <w:t xml:space="preserve"> </w:t>
            </w:r>
            <w:r w:rsidR="00470E59">
              <w:t xml:space="preserve">Show by calculation that the distance </w:t>
            </w:r>
            <w:r w:rsidR="00470E59" w:rsidRPr="00470E59">
              <w:rPr>
                <w:i/>
              </w:rPr>
              <w:t>SB</w:t>
            </w:r>
            <w:r w:rsidR="00470E59">
              <w:t xml:space="preserve"> is 30.6 km (correct to 3 sig. fig.).</w:t>
            </w:r>
          </w:p>
          <w:p w:rsidR="00470E59" w:rsidRDefault="00470E59" w:rsidP="00470E59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4C238E" w:rsidRDefault="00470E59" w:rsidP="00470E59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470E59" w:rsidP="004C238E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4C238E" w:rsidP="004C238E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</w:pPr>
            <w:r>
              <w:t xml:space="preserve"> </w:t>
            </w:r>
            <w:r w:rsidR="00470E59">
              <w:t xml:space="preserve">Find the area of the triangle </w:t>
            </w:r>
            <w:r w:rsidR="00470E59" w:rsidRPr="00470E59">
              <w:rPr>
                <w:i/>
              </w:rPr>
              <w:t>ABS</w:t>
            </w:r>
            <w:r w:rsidR="00470E59">
              <w:t>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470E59" w:rsidP="004C238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A74A41" w:rsidRPr="00A417C8" w:rsidTr="00FE2CB4">
        <w:trPr>
          <w:cantSplit/>
          <w:trHeight w:val="851"/>
        </w:trPr>
        <w:tc>
          <w:tcPr>
            <w:tcW w:w="573" w:type="dxa"/>
          </w:tcPr>
          <w:p w:rsidR="00A74A41" w:rsidRDefault="00A74A41" w:rsidP="004C238E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81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006" w:type="dxa"/>
          </w:tcPr>
          <w:p w:rsidR="00A74A41" w:rsidRDefault="00C06F5F" w:rsidP="00A74A41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101" type="#_x0000_t75" style="position:absolute;margin-left:114.5pt;margin-top:29.15pt;width:199.95pt;height:195.15pt;z-index:251741184;mso-position-horizontal-relative:text;mso-position-vertical-relative:text">
                  <v:imagedata r:id="rId473" o:title=""/>
                </v:shape>
                <o:OLEObject Type="Embed" ProgID="FXDraw.Graphic" ShapeID="_x0000_s1101" DrawAspect="Content" ObjectID="_1528110424" r:id="rId474"/>
              </w:object>
            </w:r>
            <w:r w:rsidR="00A74A41">
              <w:t>The number plane be</w:t>
            </w:r>
            <w:r w:rsidR="008E6BF0">
              <w:t>low shows the points</w:t>
            </w:r>
            <w:r w:rsidR="007569D4">
              <w:t xml:space="preserve"> </w:t>
            </w:r>
            <w:r w:rsidR="008E6BF0" w:rsidRPr="008E6BF0">
              <w:rPr>
                <w:color w:val="FF0000"/>
                <w:position w:val="-6"/>
              </w:rPr>
              <w:object w:dxaOrig="3240" w:dyaOrig="238">
                <v:shape id="_x0000_i1256" type="#_x0000_t75" style="width:162pt;height:11.25pt" o:ole="">
                  <v:imagedata r:id="rId475" o:title=""/>
                </v:shape>
                <o:OLEObject Type="Embed" ProgID="FXEquation.Equation" ShapeID="_x0000_i1256" DrawAspect="Content" ObjectID="_1528110375" r:id="rId476"/>
              </w:object>
            </w:r>
            <w:r w:rsidR="007569D4">
              <w:t xml:space="preserve"> and the line  </w:t>
            </w:r>
            <w:r w:rsidR="007569D4" w:rsidRPr="007569D4">
              <w:rPr>
                <w:color w:val="FF0000"/>
                <w:position w:val="-8"/>
              </w:rPr>
              <w:object w:dxaOrig="1344" w:dyaOrig="252">
                <v:shape id="_x0000_i1257" type="#_x0000_t75" style="width:67.5pt;height:12.75pt" o:ole="">
                  <v:imagedata r:id="rId477" o:title=""/>
                </v:shape>
                <o:OLEObject Type="Embed" ProgID="FXEquation.Equation" ShapeID="_x0000_i1257" DrawAspect="Content" ObjectID="_1528110376" r:id="rId478"/>
              </w:object>
            </w:r>
            <w:r w:rsidR="007569D4">
              <w:t xml:space="preserve"> </w:t>
            </w:r>
            <w:r w:rsidR="00235388">
              <w:t xml:space="preserve"> (N.B. The scales on the two axes are not equal in the diagram)</w:t>
            </w: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  <w:p w:rsidR="007569D4" w:rsidRDefault="007569D4" w:rsidP="00A74A41">
            <w:pPr>
              <w:pStyle w:val="Section3Style"/>
              <w:numPr>
                <w:ilvl w:val="0"/>
                <w:numId w:val="0"/>
              </w:numPr>
            </w:pPr>
          </w:p>
          <w:p w:rsidR="00A74A41" w:rsidRDefault="00A74A41" w:rsidP="00A74A41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1" w:type="dxa"/>
          </w:tcPr>
          <w:p w:rsidR="00A74A41" w:rsidRPr="00A417C8" w:rsidRDefault="00A74A41" w:rsidP="004C238E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4C238E" w:rsidP="004C238E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  <w:numPr>
                <w:ilvl w:val="0"/>
                <w:numId w:val="41"/>
              </w:numPr>
            </w:pPr>
            <w:r>
              <w:t xml:space="preserve"> </w:t>
            </w:r>
            <w:r w:rsidR="008E6BF0">
              <w:t xml:space="preserve">Show that </w:t>
            </w:r>
            <w:r w:rsidR="008E6BF0" w:rsidRPr="008E6BF0">
              <w:rPr>
                <w:i/>
              </w:rPr>
              <w:t>C</w:t>
            </w:r>
            <w:r w:rsidR="008E6BF0">
              <w:t xml:space="preserve"> is equidistant from </w:t>
            </w:r>
            <w:r w:rsidR="008E6BF0" w:rsidRPr="008E6BF0">
              <w:rPr>
                <w:i/>
              </w:rPr>
              <w:t>A</w:t>
            </w:r>
            <w:r w:rsidR="008E6BF0">
              <w:t xml:space="preserve"> and </w:t>
            </w:r>
            <w:r w:rsidR="008E6BF0" w:rsidRPr="008E6BF0">
              <w:rPr>
                <w:i/>
              </w:rPr>
              <w:t>B</w:t>
            </w:r>
            <w:r w:rsidR="008E6BF0">
              <w:t>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8E6BF0" w:rsidRDefault="004C238E" w:rsidP="00AF3F0F">
            <w:pPr>
              <w:pStyle w:val="Section3Style"/>
              <w:numPr>
                <w:ilvl w:val="0"/>
                <w:numId w:val="0"/>
              </w:numPr>
              <w:spacing w:before="20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8E6BF0" w:rsidRDefault="008E6BF0" w:rsidP="00AF3F0F">
            <w:pPr>
              <w:pStyle w:val="Section3Style"/>
              <w:numPr>
                <w:ilvl w:val="0"/>
                <w:numId w:val="0"/>
              </w:numPr>
              <w:spacing w:before="20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AF3F0F">
            <w:pPr>
              <w:pStyle w:val="Section3Style"/>
              <w:numPr>
                <w:ilvl w:val="0"/>
                <w:numId w:val="0"/>
              </w:numPr>
              <w:spacing w:before="20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AF3F0F">
            <w:pPr>
              <w:pStyle w:val="Section3Style"/>
              <w:numPr>
                <w:ilvl w:val="0"/>
                <w:numId w:val="0"/>
              </w:numPr>
              <w:spacing w:before="200"/>
              <w:ind w:left="720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8E6BF0" w:rsidP="004C238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4C238E" w:rsidP="004C238E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  <w:numPr>
                <w:ilvl w:val="0"/>
                <w:numId w:val="15"/>
              </w:numPr>
            </w:pPr>
            <w:r>
              <w:t xml:space="preserve"> </w:t>
            </w:r>
            <w:r w:rsidR="007102A5">
              <w:t xml:space="preserve">Show that  </w:t>
            </w:r>
            <w:r w:rsidR="007102A5" w:rsidRPr="007102A5">
              <w:rPr>
                <w:color w:val="FF0000"/>
                <w:position w:val="-8"/>
              </w:rPr>
              <w:object w:dxaOrig="1284" w:dyaOrig="252">
                <v:shape id="_x0000_i1258" type="#_x0000_t75" style="width:64.5pt;height:12.75pt" o:ole="">
                  <v:imagedata r:id="rId479" o:title=""/>
                </v:shape>
                <o:OLEObject Type="Embed" ProgID="FXEquation.Equation" ShapeID="_x0000_i1258" DrawAspect="Content" ObjectID="_1528110377" r:id="rId480"/>
              </w:object>
            </w:r>
            <w:r w:rsidR="007102A5">
              <w:t xml:space="preserve"> is perpendicular to </w:t>
            </w:r>
            <w:r w:rsidR="007102A5" w:rsidRPr="007102A5">
              <w:rPr>
                <w:i/>
              </w:rPr>
              <w:t>AB</w:t>
            </w:r>
            <w:r w:rsidR="007102A5">
              <w:t>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AF3F0F">
            <w:pPr>
              <w:pStyle w:val="Section3Style"/>
              <w:numPr>
                <w:ilvl w:val="0"/>
                <w:numId w:val="0"/>
              </w:numPr>
              <w:spacing w:after="20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AE05A0" w:rsidP="004C238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4C238E" w:rsidP="004C238E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82</w:t>
            </w:r>
            <w:r w:rsidRPr="00A417C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9006" w:type="dxa"/>
          </w:tcPr>
          <w:p w:rsidR="004C238E" w:rsidRDefault="004C238E" w:rsidP="00AF3F0F">
            <w:pPr>
              <w:pStyle w:val="Section3Style"/>
              <w:numPr>
                <w:ilvl w:val="0"/>
                <w:numId w:val="42"/>
              </w:numPr>
              <w:ind w:left="714" w:hanging="357"/>
            </w:pPr>
            <w:r>
              <w:t xml:space="preserve"> </w:t>
            </w:r>
            <w:r w:rsidR="00B26D55">
              <w:t xml:space="preserve">Solve  </w:t>
            </w:r>
            <w:r w:rsidR="00B26D55" w:rsidRPr="00B26D55">
              <w:rPr>
                <w:color w:val="FF0000"/>
                <w:position w:val="-2"/>
              </w:rPr>
              <w:object w:dxaOrig="1938" w:dyaOrig="276">
                <v:shape id="_x0000_i1259" type="#_x0000_t75" style="width:96pt;height:13.5pt" o:ole="">
                  <v:imagedata r:id="rId481" o:title=""/>
                </v:shape>
                <o:OLEObject Type="Embed" ProgID="FXEquation.Equation" ShapeID="_x0000_i1259" DrawAspect="Content" ObjectID="_1528110378" r:id="rId482"/>
              </w:object>
            </w:r>
            <w:r w:rsidR="0000274C">
              <w:rPr>
                <w:color w:val="FF0000"/>
                <w:position w:val="-2"/>
              </w:rPr>
              <w:t>.</w:t>
            </w:r>
          </w:p>
          <w:p w:rsidR="004C238E" w:rsidRDefault="004C238E" w:rsidP="00AF3F0F">
            <w:pPr>
              <w:pStyle w:val="Section3Style"/>
              <w:numPr>
                <w:ilvl w:val="0"/>
                <w:numId w:val="0"/>
              </w:numPr>
              <w:spacing w:after="200"/>
              <w:ind w:left="720"/>
            </w:pPr>
          </w:p>
          <w:p w:rsidR="004C238E" w:rsidRDefault="004C238E" w:rsidP="00AF3F0F">
            <w:pPr>
              <w:pStyle w:val="Section3Style"/>
              <w:numPr>
                <w:ilvl w:val="0"/>
                <w:numId w:val="0"/>
              </w:numPr>
              <w:spacing w:after="20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AF3F0F">
            <w:pPr>
              <w:pStyle w:val="Section3Style"/>
              <w:numPr>
                <w:ilvl w:val="0"/>
                <w:numId w:val="0"/>
              </w:numPr>
              <w:spacing w:after="20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AF3F0F">
            <w:pPr>
              <w:pStyle w:val="Section3Style"/>
              <w:numPr>
                <w:ilvl w:val="0"/>
                <w:numId w:val="0"/>
              </w:numPr>
              <w:spacing w:after="200"/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B26D55" w:rsidP="004C238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4C238E" w:rsidP="004C238E">
            <w:pPr>
              <w:ind w:left="57"/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9006" w:type="dxa"/>
          </w:tcPr>
          <w:p w:rsidR="004C238E" w:rsidRDefault="004C238E" w:rsidP="00AF3F0F">
            <w:pPr>
              <w:pStyle w:val="Section3Style"/>
              <w:numPr>
                <w:ilvl w:val="0"/>
                <w:numId w:val="15"/>
              </w:numPr>
              <w:ind w:left="714" w:hanging="357"/>
              <w:contextualSpacing w:val="0"/>
            </w:pPr>
            <w:r>
              <w:t xml:space="preserve"> </w:t>
            </w:r>
            <w:r w:rsidR="00B26D55">
              <w:t>Find the exact value</w:t>
            </w:r>
            <w:r w:rsidR="00AF3F0F">
              <w:t>(s)</w:t>
            </w:r>
            <w:r w:rsidR="00B26D55">
              <w:t xml:space="preserve"> of </w:t>
            </w:r>
            <w:r w:rsidR="00B26D55" w:rsidRPr="0000274C">
              <w:rPr>
                <w:i/>
              </w:rPr>
              <w:t>a</w:t>
            </w:r>
            <w:r w:rsidR="00B26D55">
              <w:t>, in simplest form</w:t>
            </w:r>
            <w:r w:rsidR="00AF3F0F">
              <w:t>,</w:t>
            </w:r>
            <w:r w:rsidR="00B26D55">
              <w:t xml:space="preserve"> for which  </w:t>
            </w:r>
            <w:r w:rsidR="00741190" w:rsidRPr="0000274C">
              <w:rPr>
                <w:color w:val="FF0000"/>
                <w:position w:val="-2"/>
              </w:rPr>
              <w:object w:dxaOrig="1818" w:dyaOrig="276">
                <v:shape id="_x0000_i1260" type="#_x0000_t75" style="width:90pt;height:13.5pt" o:ole="">
                  <v:imagedata r:id="rId483" o:title=""/>
                </v:shape>
                <o:OLEObject Type="Embed" ProgID="FXEquation.Equation" ShapeID="_x0000_i1260" DrawAspect="Content" ObjectID="_1528110379" r:id="rId484"/>
              </w:object>
            </w:r>
            <w:r w:rsidR="00B26D55">
              <w:t xml:space="preserve"> </w:t>
            </w:r>
          </w:p>
          <w:p w:rsidR="004C238E" w:rsidRDefault="004C238E" w:rsidP="00AF3F0F">
            <w:pPr>
              <w:pStyle w:val="Section3Style"/>
              <w:numPr>
                <w:ilvl w:val="0"/>
                <w:numId w:val="0"/>
              </w:numPr>
              <w:spacing w:before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AF3F0F">
            <w:pPr>
              <w:pStyle w:val="Section3Style"/>
              <w:numPr>
                <w:ilvl w:val="0"/>
                <w:numId w:val="0"/>
              </w:numPr>
              <w:spacing w:before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AF3F0F" w:rsidRDefault="004C238E" w:rsidP="00AF3F0F">
            <w:pPr>
              <w:pStyle w:val="Section3Style"/>
              <w:numPr>
                <w:ilvl w:val="0"/>
                <w:numId w:val="0"/>
              </w:numPr>
              <w:spacing w:before="240"/>
              <w:ind w:left="720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AF3F0F" w:rsidP="00AF3F0F">
            <w:pPr>
              <w:pStyle w:val="Section3Style"/>
              <w:numPr>
                <w:ilvl w:val="0"/>
                <w:numId w:val="0"/>
              </w:numPr>
              <w:spacing w:before="240"/>
              <w:ind w:left="720"/>
              <w:contextualSpacing w:val="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B26D55" w:rsidP="004C238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</w:tr>
      <w:tr w:rsidR="003A7B89" w:rsidRPr="00A417C8" w:rsidTr="00FE2CB4">
        <w:trPr>
          <w:cantSplit/>
          <w:trHeight w:val="851"/>
        </w:trPr>
        <w:tc>
          <w:tcPr>
            <w:tcW w:w="573" w:type="dxa"/>
          </w:tcPr>
          <w:p w:rsidR="003A7B89" w:rsidRDefault="003A7B89" w:rsidP="004C238E">
            <w:pPr>
              <w:contextualSpacing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83.</w:t>
            </w:r>
          </w:p>
        </w:tc>
        <w:tc>
          <w:tcPr>
            <w:tcW w:w="9006" w:type="dxa"/>
          </w:tcPr>
          <w:p w:rsidR="003A7B89" w:rsidRDefault="00190BA7" w:rsidP="003A7B89">
            <w:pPr>
              <w:pStyle w:val="Section3Style"/>
              <w:numPr>
                <w:ilvl w:val="0"/>
                <w:numId w:val="0"/>
              </w:numPr>
            </w:pPr>
            <w:r>
              <w:t xml:space="preserve">The graph of  </w:t>
            </w:r>
            <w:r w:rsidRPr="00190BA7">
              <w:rPr>
                <w:color w:val="FF0000"/>
                <w:position w:val="-8"/>
              </w:rPr>
              <w:object w:dxaOrig="728" w:dyaOrig="282">
                <v:shape id="_x0000_i1261" type="#_x0000_t75" style="width:36.75pt;height:14.25pt" o:ole="">
                  <v:imagedata r:id="rId485" o:title=""/>
                </v:shape>
                <o:OLEObject Type="Embed" ProgID="FXEquation.Equation" ShapeID="_x0000_i1261" DrawAspect="Content" ObjectID="_1528110380" r:id="rId486"/>
              </w:object>
            </w:r>
            <w:r>
              <w:t xml:space="preserve"> is shown on the number plane below.</w:t>
            </w:r>
          </w:p>
          <w:p w:rsidR="003A7B89" w:rsidRDefault="00C06F5F" w:rsidP="003A7B89">
            <w:pPr>
              <w:pStyle w:val="Section3Style"/>
              <w:numPr>
                <w:ilvl w:val="0"/>
                <w:numId w:val="0"/>
              </w:numPr>
            </w:pPr>
            <w:r>
              <w:rPr>
                <w:noProof/>
                <w:lang w:eastAsia="en-AU"/>
              </w:rPr>
              <w:object w:dxaOrig="1440" w:dyaOrig="1440">
                <v:shape id="_x0000_s1202" type="#_x0000_t75" style="position:absolute;margin-left:29.25pt;margin-top:11.5pt;width:379.6pt;height:309.4pt;z-index:251747328;mso-position-horizontal-relative:text;mso-position-vertical-relative:text">
                  <v:imagedata r:id="rId487" o:title=""/>
                </v:shape>
                <o:OLEObject Type="Embed" ProgID="FXDraw.Graphic" ShapeID="_x0000_s1202" DrawAspect="Content" ObjectID="_1528110425" r:id="rId488"/>
              </w:object>
            </w: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3A7B89" w:rsidRDefault="003A7B89" w:rsidP="003A7B89">
            <w:pPr>
              <w:pStyle w:val="Section3Style"/>
              <w:numPr>
                <w:ilvl w:val="0"/>
                <w:numId w:val="0"/>
              </w:numPr>
            </w:pPr>
          </w:p>
          <w:p w:rsidR="00190BA7" w:rsidRDefault="00190BA7" w:rsidP="003A7B89">
            <w:pPr>
              <w:pStyle w:val="Section3Style"/>
              <w:numPr>
                <w:ilvl w:val="0"/>
                <w:numId w:val="0"/>
              </w:numPr>
            </w:pPr>
          </w:p>
          <w:p w:rsidR="00190BA7" w:rsidRDefault="00190BA7" w:rsidP="003A7B89">
            <w:pPr>
              <w:pStyle w:val="Section3Style"/>
              <w:numPr>
                <w:ilvl w:val="0"/>
                <w:numId w:val="0"/>
              </w:numPr>
            </w:pPr>
          </w:p>
          <w:p w:rsidR="00190BA7" w:rsidRDefault="00190BA7" w:rsidP="003A7B89">
            <w:pPr>
              <w:pStyle w:val="Section3Style"/>
              <w:numPr>
                <w:ilvl w:val="0"/>
                <w:numId w:val="0"/>
              </w:numPr>
            </w:pPr>
          </w:p>
          <w:p w:rsidR="00190BA7" w:rsidRDefault="00190BA7" w:rsidP="003A7B89">
            <w:pPr>
              <w:pStyle w:val="Section3Style"/>
              <w:numPr>
                <w:ilvl w:val="0"/>
                <w:numId w:val="0"/>
              </w:numPr>
            </w:pPr>
          </w:p>
          <w:p w:rsidR="00190BA7" w:rsidRDefault="00190BA7" w:rsidP="003A7B89">
            <w:pPr>
              <w:pStyle w:val="Section3Style"/>
              <w:numPr>
                <w:ilvl w:val="0"/>
                <w:numId w:val="0"/>
              </w:numPr>
            </w:pPr>
          </w:p>
          <w:p w:rsidR="00190BA7" w:rsidRDefault="00190BA7" w:rsidP="003A7B89">
            <w:pPr>
              <w:pStyle w:val="Section3Style"/>
              <w:numPr>
                <w:ilvl w:val="0"/>
                <w:numId w:val="0"/>
              </w:numPr>
            </w:pPr>
          </w:p>
          <w:p w:rsidR="00190BA7" w:rsidRDefault="00190BA7" w:rsidP="003A7B89">
            <w:pPr>
              <w:pStyle w:val="Section3Style"/>
              <w:numPr>
                <w:ilvl w:val="0"/>
                <w:numId w:val="0"/>
              </w:numPr>
            </w:pPr>
          </w:p>
          <w:p w:rsidR="00190BA7" w:rsidRDefault="00190BA7" w:rsidP="003A7B89">
            <w:pPr>
              <w:pStyle w:val="Section3Style"/>
              <w:numPr>
                <w:ilvl w:val="0"/>
                <w:numId w:val="0"/>
              </w:numPr>
            </w:pPr>
          </w:p>
          <w:p w:rsidR="00190BA7" w:rsidRDefault="00190BA7" w:rsidP="003A7B89">
            <w:pPr>
              <w:pStyle w:val="Section3Style"/>
              <w:numPr>
                <w:ilvl w:val="0"/>
                <w:numId w:val="0"/>
              </w:numPr>
            </w:pPr>
          </w:p>
        </w:tc>
        <w:tc>
          <w:tcPr>
            <w:tcW w:w="1161" w:type="dxa"/>
          </w:tcPr>
          <w:p w:rsidR="003A7B89" w:rsidRPr="00A417C8" w:rsidRDefault="003A7B89" w:rsidP="004C238E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4C238E" w:rsidP="004C238E">
            <w:pPr>
              <w:contextualSpacing/>
              <w:rPr>
                <w:rFonts w:ascii="Times New Roman" w:hAnsi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  <w:numPr>
                <w:ilvl w:val="0"/>
                <w:numId w:val="43"/>
              </w:numPr>
            </w:pPr>
            <w:r>
              <w:t xml:space="preserve"> </w:t>
            </w:r>
            <w:r w:rsidR="00190BA7">
              <w:t xml:space="preserve">On the same number plane, draw the graph of  </w:t>
            </w:r>
            <w:r w:rsidR="00190BA7" w:rsidRPr="00190BA7">
              <w:rPr>
                <w:color w:val="FF0000"/>
                <w:position w:val="-8"/>
              </w:rPr>
              <w:object w:dxaOrig="1674" w:dyaOrig="336">
                <v:shape id="_x0000_i1263" type="#_x0000_t75" style="width:83.25pt;height:16.5pt" o:ole="">
                  <v:imagedata r:id="rId489" o:title=""/>
                </v:shape>
                <o:OLEObject Type="Embed" ProgID="FXEquation.Equation" ShapeID="_x0000_i1263" DrawAspect="Content" ObjectID="_1528110381" r:id="rId490"/>
              </w:object>
            </w:r>
            <w:r w:rsidR="00190BA7">
              <w:t>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190BA7" w:rsidP="004C238E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2</w:t>
            </w:r>
          </w:p>
        </w:tc>
      </w:tr>
      <w:tr w:rsidR="004C238E" w:rsidRPr="00A417C8" w:rsidTr="00FE2CB4">
        <w:trPr>
          <w:cantSplit/>
          <w:trHeight w:val="851"/>
        </w:trPr>
        <w:tc>
          <w:tcPr>
            <w:tcW w:w="573" w:type="dxa"/>
          </w:tcPr>
          <w:p w:rsidR="004C238E" w:rsidRPr="00A417C8" w:rsidRDefault="004C238E" w:rsidP="004C238E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006" w:type="dxa"/>
          </w:tcPr>
          <w:p w:rsidR="004C238E" w:rsidRDefault="004C238E" w:rsidP="004C238E">
            <w:pPr>
              <w:pStyle w:val="Section3Style"/>
              <w:numPr>
                <w:ilvl w:val="0"/>
                <w:numId w:val="15"/>
              </w:numPr>
            </w:pPr>
            <w:r>
              <w:t xml:space="preserve"> </w:t>
            </w:r>
            <w:r w:rsidR="00190BA7">
              <w:t>Use the gr</w:t>
            </w:r>
            <w:r w:rsidR="00463AE7">
              <w:t>aphs to approximate the solutions to</w:t>
            </w:r>
            <w:r w:rsidR="00190BA7">
              <w:t xml:space="preserve"> the equation  </w:t>
            </w:r>
            <w:r w:rsidR="00463AE7" w:rsidRPr="00463AE7">
              <w:rPr>
                <w:color w:val="FF0000"/>
                <w:position w:val="-2"/>
              </w:rPr>
              <w:object w:dxaOrig="1934" w:dyaOrig="276">
                <v:shape id="_x0000_i1264" type="#_x0000_t75" style="width:96.75pt;height:13.5pt" o:ole="">
                  <v:imagedata r:id="rId491" o:title=""/>
                </v:shape>
                <o:OLEObject Type="Embed" ProgID="FXEquation.Equation" ShapeID="_x0000_i1264" DrawAspect="Content" ObjectID="_1528110382" r:id="rId492"/>
              </w:object>
            </w:r>
            <w:r w:rsidR="00190BA7">
              <w:t xml:space="preserve">  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Default="004C238E" w:rsidP="004C238E">
            <w:pPr>
              <w:pStyle w:val="Section3Style"/>
              <w:numPr>
                <w:ilvl w:val="0"/>
                <w:numId w:val="0"/>
              </w:numPr>
              <w:spacing w:after="240"/>
              <w:ind w:left="714"/>
              <w:contextualSpacing w:val="0"/>
            </w:pPr>
            <w:r>
              <w:t>………………………………………………………………………………………..</w:t>
            </w:r>
          </w:p>
          <w:p w:rsidR="004C238E" w:rsidRPr="00D73A65" w:rsidRDefault="004C238E" w:rsidP="004C238E">
            <w:pPr>
              <w:pStyle w:val="Section3Style"/>
              <w:numPr>
                <w:ilvl w:val="0"/>
                <w:numId w:val="0"/>
              </w:numPr>
              <w:ind w:left="720"/>
            </w:pPr>
            <w:r>
              <w:t>………………………………………………………………………………………..</w:t>
            </w:r>
          </w:p>
        </w:tc>
        <w:tc>
          <w:tcPr>
            <w:tcW w:w="1161" w:type="dxa"/>
          </w:tcPr>
          <w:p w:rsidR="004C238E" w:rsidRPr="00A417C8" w:rsidRDefault="00190BA7" w:rsidP="004C238E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1</w:t>
            </w:r>
          </w:p>
        </w:tc>
      </w:tr>
      <w:tr w:rsidR="004C238E" w:rsidRPr="00A417C8" w:rsidTr="00FE2CB4">
        <w:trPr>
          <w:cantSplit/>
          <w:trHeight w:val="623"/>
        </w:trPr>
        <w:tc>
          <w:tcPr>
            <w:tcW w:w="573" w:type="dxa"/>
          </w:tcPr>
          <w:p w:rsidR="004C238E" w:rsidRPr="00A417C8" w:rsidRDefault="004C238E" w:rsidP="004C238E">
            <w:pPr>
              <w:ind w:left="57"/>
              <w:contextualSpacing/>
              <w:rPr>
                <w:rFonts w:ascii="Times New Roman" w:hAnsi="Times New Roman"/>
              </w:rPr>
            </w:pPr>
          </w:p>
        </w:tc>
        <w:tc>
          <w:tcPr>
            <w:tcW w:w="9006" w:type="dxa"/>
            <w:vAlign w:val="center"/>
          </w:tcPr>
          <w:p w:rsidR="004C238E" w:rsidRPr="00190BA7" w:rsidRDefault="00190BA7" w:rsidP="00190BA7">
            <w:pPr>
              <w:pStyle w:val="Section3Style"/>
              <w:numPr>
                <w:ilvl w:val="0"/>
                <w:numId w:val="0"/>
              </w:numPr>
              <w:ind w:left="720"/>
              <w:jc w:val="center"/>
              <w:rPr>
                <w:b/>
              </w:rPr>
            </w:pPr>
            <w:r w:rsidRPr="00190BA7">
              <w:rPr>
                <w:b/>
              </w:rPr>
              <w:t>End of Examination</w:t>
            </w:r>
          </w:p>
        </w:tc>
        <w:tc>
          <w:tcPr>
            <w:tcW w:w="1161" w:type="dxa"/>
          </w:tcPr>
          <w:p w:rsidR="004C238E" w:rsidRPr="00A417C8" w:rsidRDefault="004C238E" w:rsidP="004C238E">
            <w:pPr>
              <w:jc w:val="center"/>
              <w:rPr>
                <w:rFonts w:ascii="Times New Roman" w:hAnsi="Times New Roman"/>
                <w:b/>
              </w:rPr>
            </w:pPr>
          </w:p>
        </w:tc>
      </w:tr>
    </w:tbl>
    <w:p w:rsidR="00DB5487" w:rsidRPr="003A09E1" w:rsidRDefault="003A09E1" w:rsidP="003A09E1">
      <w:pPr>
        <w:rPr>
          <w:rFonts w:ascii="Times New Roman" w:hAnsi="Times New Roman"/>
        </w:rPr>
        <w:sectPr w:rsidR="00DB5487" w:rsidRPr="003A09E1" w:rsidSect="00864FAD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br w:type="page"/>
      </w:r>
    </w:p>
    <w:p w:rsidR="009D2C92" w:rsidRPr="004E1F9D" w:rsidRDefault="005E182C" w:rsidP="009D2C92">
      <w:pPr>
        <w:tabs>
          <w:tab w:val="left" w:pos="2040"/>
        </w:tabs>
        <w:ind w:left="720"/>
        <w:jc w:val="center"/>
        <w:rPr>
          <w:rFonts w:cstheme="minorHAnsi"/>
          <w:sz w:val="40"/>
          <w:szCs w:val="40"/>
        </w:rPr>
      </w:pPr>
      <w:r w:rsidRPr="004E1F9D">
        <w:rPr>
          <w:rFonts w:cstheme="minorHAnsi"/>
        </w:rPr>
        <w:t xml:space="preserve">   </w:t>
      </w:r>
      <w:r w:rsidRPr="00041483">
        <w:rPr>
          <w:rFonts w:cstheme="minorHAnsi"/>
          <w:sz w:val="40"/>
          <w:szCs w:val="40"/>
        </w:rPr>
        <w:t xml:space="preserve">  </w:t>
      </w:r>
      <w:sdt>
        <w:sdtPr>
          <w:rPr>
            <w:rFonts w:cstheme="minorHAnsi"/>
            <w:sz w:val="40"/>
            <w:szCs w:val="40"/>
          </w:rPr>
          <w:alias w:val="Comments"/>
          <w:tag w:val=""/>
          <w:id w:val="1254395022"/>
          <w:placeholder>
            <w:docPart w:val="DE9CEE7B7EA7445DB19D45E41E400018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text w:multiLine="1"/>
        </w:sdtPr>
        <w:sdtContent>
          <w:r w:rsidR="00041483" w:rsidRPr="00041483">
            <w:rPr>
              <w:rFonts w:cstheme="minorHAnsi"/>
              <w:sz w:val="40"/>
              <w:szCs w:val="40"/>
            </w:rPr>
            <w:t>School Name</w:t>
          </w:r>
        </w:sdtContent>
      </w:sdt>
      <w:r w:rsidR="009D2C92" w:rsidRPr="004E1F9D">
        <w:rPr>
          <w:rFonts w:cstheme="minorHAnsi"/>
          <w:sz w:val="40"/>
          <w:szCs w:val="40"/>
        </w:rPr>
        <w:tab/>
      </w:r>
    </w:p>
    <w:p w:rsidR="007E55E5" w:rsidRPr="00EB3A74" w:rsidRDefault="00C06F5F" w:rsidP="007E55E5">
      <w:pPr>
        <w:jc w:val="center"/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Category"/>
          <w:tag w:val=""/>
          <w:id w:val="-1923253197"/>
          <w:placeholder>
            <w:docPart w:val="BE5DF741E9864320BFD02A25CF7B2BE6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Content>
          <w:r w:rsidR="007953E2">
            <w:rPr>
              <w:rFonts w:ascii="Times New Roman" w:eastAsia="Times New Roman" w:hAnsi="Times New Roman"/>
              <w:sz w:val="32"/>
              <w:szCs w:val="32"/>
            </w:rPr>
            <w:t>Year 10</w:t>
          </w:r>
        </w:sdtContent>
      </w:sdt>
      <w:r w:rsidR="007E55E5">
        <w:rPr>
          <w:rFonts w:ascii="Times New Roman" w:eastAsia="Times New Roman" w:hAnsi="Times New Roman"/>
          <w:sz w:val="32"/>
          <w:szCs w:val="32"/>
        </w:rPr>
        <w:t xml:space="preserve">  </w:t>
      </w: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1351380908"/>
          <w:placeholder>
            <w:docPart w:val="4B275780D7D941A89B7AF6F6EADFFE88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DA6DEA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7E55E5" w:rsidRPr="00EB3A74">
        <w:rPr>
          <w:rFonts w:ascii="Times New Roman" w:eastAsia="Times New Roman" w:hAnsi="Times New Roman"/>
          <w:sz w:val="32"/>
          <w:szCs w:val="32"/>
        </w:rPr>
        <w:t xml:space="preserve"> Examination</w:t>
      </w:r>
      <w:r w:rsidR="007E55E5">
        <w:rPr>
          <w:rFonts w:ascii="Times New Roman" w:eastAsia="Times New Roman" w:hAnsi="Times New Roman"/>
          <w:sz w:val="32"/>
          <w:szCs w:val="32"/>
        </w:rPr>
        <w:t xml:space="preserve">  </w:t>
      </w:r>
    </w:p>
    <w:p w:rsidR="007E55E5" w:rsidRDefault="00C06F5F" w:rsidP="007E55E5">
      <w:pPr>
        <w:ind w:firstLine="720"/>
        <w:jc w:val="center"/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2069219959"/>
          <w:placeholder>
            <w:docPart w:val="D968256D9BBC420E95C9BCC09EE7D1F7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001103">
            <w:rPr>
              <w:rFonts w:ascii="Times New Roman" w:eastAsia="Times New Roman" w:hAnsi="Times New Roman"/>
              <w:b/>
              <w:sz w:val="32"/>
              <w:szCs w:val="32"/>
            </w:rPr>
            <w:t>Advanced Mathematics</w:t>
          </w:r>
        </w:sdtContent>
      </w:sdt>
      <w:r w:rsidR="007E55E5">
        <w:rPr>
          <w:rFonts w:ascii="Times New Roman" w:eastAsia="Times New Roman" w:hAnsi="Times New Roman"/>
          <w:b/>
          <w:sz w:val="32"/>
          <w:szCs w:val="32"/>
        </w:rPr>
        <w:t xml:space="preserve"> Course</w:t>
      </w:r>
      <w:r w:rsidR="007E55E5" w:rsidRPr="00C25037">
        <w:rPr>
          <w:rFonts w:ascii="Times New Roman" w:eastAsia="Times New Roman" w:hAnsi="Times New Roman"/>
          <w:b/>
          <w:sz w:val="32"/>
          <w:szCs w:val="32"/>
        </w:rPr>
        <w:tab/>
      </w:r>
      <w:r w:rsidR="00075F8A">
        <w:rPr>
          <w:rFonts w:ascii="Times New Roman" w:eastAsia="Times New Roman" w:hAnsi="Times New Roman"/>
          <w:b/>
          <w:sz w:val="32"/>
          <w:szCs w:val="32"/>
        </w:rPr>
        <w:t xml:space="preserve"> </w:t>
      </w: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tatus"/>
          <w:tag w:val=""/>
          <w:id w:val="1635514080"/>
          <w:placeholder>
            <w:docPart w:val="F4C4C5B808EB4210979E38762DE48285"/>
          </w:placeholder>
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<w:text/>
        </w:sdtPr>
        <w:sdtContent>
          <w:r w:rsidR="007953E2">
            <w:rPr>
              <w:rFonts w:ascii="Times New Roman" w:eastAsia="Times New Roman" w:hAnsi="Times New Roman"/>
              <w:b/>
              <w:sz w:val="32"/>
              <w:szCs w:val="32"/>
            </w:rPr>
            <w:t>2016</w:t>
          </w:r>
        </w:sdtContent>
      </w:sdt>
    </w:p>
    <w:p w:rsidR="009D2C92" w:rsidRDefault="009D2C92" w:rsidP="007E55E5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447C48" w:rsidRPr="004E1F9D" w:rsidRDefault="00447C48" w:rsidP="007E55E5">
      <w:pPr>
        <w:ind w:firstLine="720"/>
        <w:jc w:val="center"/>
        <w:rPr>
          <w:rFonts w:cstheme="minorHAnsi"/>
          <w:sz w:val="28"/>
        </w:rPr>
      </w:pPr>
    </w:p>
    <w:p w:rsidR="009D2C92" w:rsidRPr="004E1F9D" w:rsidRDefault="009D2C92" w:rsidP="009D2C92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9D2C92" w:rsidRPr="004E1F9D" w:rsidRDefault="009D2C92" w:rsidP="009D2C92">
      <w:pPr>
        <w:jc w:val="center"/>
        <w:rPr>
          <w:rFonts w:cstheme="minorHAnsi"/>
        </w:rPr>
      </w:pPr>
    </w:p>
    <w:p w:rsidR="009D2C92" w:rsidRDefault="009D2C92" w:rsidP="009D2C92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12435E" w:rsidRPr="004E1F9D" w:rsidRDefault="0012435E" w:rsidP="009D2C92">
      <w:pPr>
        <w:jc w:val="center"/>
        <w:rPr>
          <w:rFonts w:cstheme="minorHAnsi"/>
        </w:rPr>
      </w:pPr>
      <w:r>
        <w:rPr>
          <w:rFonts w:cstheme="minorHAnsi"/>
        </w:rPr>
        <w:t>Use a black or blue pen or 2B pencil.</w:t>
      </w:r>
    </w:p>
    <w:p w:rsidR="009D2C92" w:rsidRPr="009D2C92" w:rsidRDefault="009D2C92" w:rsidP="009D2C92">
      <w:pPr>
        <w:spacing w:after="120"/>
      </w:pPr>
      <w:r w:rsidRPr="009D2C92">
        <w:tab/>
      </w:r>
    </w:p>
    <w:p w:rsidR="009D2C92" w:rsidRPr="009D2C92" w:rsidRDefault="009D2C92" w:rsidP="009D2C92">
      <w:pPr>
        <w:spacing w:after="120"/>
        <w:sectPr w:rsidR="009D2C92" w:rsidRPr="009D2C92" w:rsidSect="009D2C92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4034D8E8" wp14:editId="46720E6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72A431" id="Oval 25" o:spid="_x0000_s1026" style="position:absolute;margin-left:230.85pt;margin-top:1.85pt;width:13.5pt;height:9pt;z-index: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209F6242" wp14:editId="1D8933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E3DFE5" id="Oval 24" o:spid="_x0000_s1026" style="position:absolute;margin-left:182.4pt;margin-top:1.85pt;width:13.5pt;height:9pt;z-index: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33889D52" wp14:editId="1B08300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DFAE2A" id="Oval 23" o:spid="_x0000_s1026" style="position:absolute;margin-left:133.95pt;margin-top:1.85pt;width:13.5pt;height:9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24264858" wp14:editId="6BB2115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3032BA" id="Oval 22" o:spid="_x0000_s1026" style="position:absolute;margin-left:88.35pt;margin-top:1.85pt;width:13.5pt;height:9p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2950FBDF" wp14:editId="22DB60D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A8A1AF" id="Oval 29" o:spid="_x0000_s1026" style="position:absolute;margin-left:230.85pt;margin-top:1.85pt;width:13.5pt;height:9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551E24B7" wp14:editId="007364D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F623D6" id="Oval 28" o:spid="_x0000_s1026" style="position:absolute;margin-left:182.4pt;margin-top:1.85pt;width:13.5pt;height:9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65EF3B5A" wp14:editId="25C4E9F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CC20CF" id="Oval 27" o:spid="_x0000_s1026" style="position:absolute;margin-left:133.95pt;margin-top:1.85pt;width:13.5pt;height:9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0E4FF70E" wp14:editId="2CC59D8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70EB36" id="Oval 26" o:spid="_x0000_s1026" style="position:absolute;margin-left:88.35pt;margin-top:1.85pt;width:13.5pt;height:9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7953E2">
        <w:rPr>
          <w:rFonts w:cstheme="minorHAnsi"/>
        </w:rPr>
        <w:tab/>
        <w:t xml:space="preserve"> 27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49F92CD3" wp14:editId="77396A7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E0705D" id="Oval 33" o:spid="_x0000_s1026" style="position:absolute;margin-left:230.85pt;margin-top:1.85pt;width:13.5pt;height:9pt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70B5A8C6" wp14:editId="04189C7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354BFC" id="Oval 32" o:spid="_x0000_s1026" style="position:absolute;margin-left:182.4pt;margin-top:1.85pt;width:13.5pt;height:9pt;z-index: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3F36F6F7" wp14:editId="3AAD3FF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3F7CB0" id="Oval 31" o:spid="_x0000_s1026" style="position:absolute;margin-left:133.95pt;margin-top:1.85pt;width:13.5pt;height:9pt;z-index: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237CBA15" wp14:editId="02FB84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645FB4" id="Oval 30" o:spid="_x0000_s1026" style="position:absolute;margin-left:88.35pt;margin-top:1.85pt;width:13.5pt;height:9pt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7953E2"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0605F16B" wp14:editId="2D0B51A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626790" id="Oval 37" o:spid="_x0000_s1026" style="position:absolute;margin-left:230.85pt;margin-top:1.85pt;width:13.5pt;height:9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2648D5A6" wp14:editId="53390C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EF2187" id="Oval 36" o:spid="_x0000_s1026" style="position:absolute;margin-left:182.4pt;margin-top:1.85pt;width:13.5pt;height:9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4EB104AF" wp14:editId="780D96B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5D7266" id="Oval 35" o:spid="_x0000_s1026" style="position:absolute;margin-left:133.95pt;margin-top:1.85pt;width:13.5pt;height:9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3C5B24CC" wp14:editId="0F9F82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DCEA5E" id="Oval 34" o:spid="_x0000_s1026" style="position:absolute;margin-left:88.35pt;margin-top:1.85pt;width:13.5pt;height:9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75699A08" wp14:editId="6F47218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F6D5F8" id="Oval 41" o:spid="_x0000_s1026" style="position:absolute;margin-left:230.85pt;margin-top:1.85pt;width:13.5pt;height:9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16DD7B21" wp14:editId="49C9610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F71AD3" id="Oval 40" o:spid="_x0000_s1026" style="position:absolute;margin-left:182.4pt;margin-top:1.85pt;width:13.5pt;height:9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4D9D152D" wp14:editId="1E4236F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0930D7" id="Oval 39" o:spid="_x0000_s1026" style="position:absolute;margin-left:133.95pt;margin-top:1.85pt;width:13.5pt;height:9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6D427BFD" wp14:editId="2A9B7AD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38ED17" id="Oval 38" o:spid="_x0000_s1026" style="position:absolute;margin-left:88.35pt;margin-top:1.85pt;width:13.5pt;height:9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29C47388" wp14:editId="7090F1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3B28F0" id="Oval 45" o:spid="_x0000_s1026" style="position:absolute;margin-left:230.85pt;margin-top:1.85pt;width:13.5pt;height:9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0394B925" wp14:editId="7B8F699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2DDE3D" id="Oval 44" o:spid="_x0000_s1026" style="position:absolute;margin-left:182.4pt;margin-top:1.85pt;width:13.5pt;height:9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4yGgIAAC4EAAAOAAAAZHJzL2Uyb0RvYy54bWysU1Fv0zAQfkfiP1h+p0lKymj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TON4y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47D221E4" wp14:editId="636AFA7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5525FF" id="Oval 43" o:spid="_x0000_s1026" style="position:absolute;margin-left:133.95pt;margin-top:1.85pt;width:13.5pt;height:9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1A17DB36" wp14:editId="204165A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617A81" id="Oval 42" o:spid="_x0000_s1026" style="position:absolute;margin-left:88.35pt;margin-top:1.85pt;width:13.5pt;height:9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7953E2"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07E4C87A" wp14:editId="6EEBB4E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07E5C7" id="Oval 49" o:spid="_x0000_s1026" style="position:absolute;margin-left:230.85pt;margin-top:1.85pt;width:13.5pt;height:9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6386FD4B" wp14:editId="4CB0131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E768F7" id="Oval 48" o:spid="_x0000_s1026" style="position:absolute;margin-left:182.4pt;margin-top:1.85pt;width:13.5pt;height:9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19DA3CD1" wp14:editId="645BE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603F58" id="Oval 47" o:spid="_x0000_s1026" style="position:absolute;margin-left:133.95pt;margin-top:1.85pt;width:13.5pt;height:9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3587FF89" wp14:editId="3D62EA6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19AECA" id="Oval 46" o:spid="_x0000_s1026" style="position:absolute;margin-left:88.35pt;margin-top:1.85pt;width:13.5pt;height:9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7EF48BAD" wp14:editId="069F62E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A609B0" id="Oval 53" o:spid="_x0000_s1026" style="position:absolute;margin-left:230.85pt;margin-top:1.85pt;width:13.5pt;height:9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2BA25040" wp14:editId="0CED654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0CB030" id="Oval 52" o:spid="_x0000_s1026" style="position:absolute;margin-left:182.4pt;margin-top:1.85pt;width:13.5pt;height:9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0A53B103" wp14:editId="47BA6D7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8D1408" id="Oval 51" o:spid="_x0000_s1026" style="position:absolute;margin-left:133.95pt;margin-top:1.85pt;width:13.5pt;height:9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56077DD2" wp14:editId="7872D59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2B4286" id="Oval 50" o:spid="_x0000_s1026" style="position:absolute;margin-left:88.35pt;margin-top:1.85pt;width:13.5pt;height:9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 w:rsidR="003A09E1">
        <w:rPr>
          <w:rFonts w:cstheme="minorHAnsi"/>
        </w:rPr>
        <w:tab/>
      </w:r>
      <w:r w:rsidR="007953E2">
        <w:rPr>
          <w:rFonts w:cstheme="minorHAnsi"/>
        </w:rPr>
        <w:t xml:space="preserve"> 33</w:t>
      </w:r>
      <w:r w:rsidR="00237AC9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68786502" wp14:editId="6DC7DA4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FA0EA2" id="Oval 57" o:spid="_x0000_s1026" style="position:absolute;margin-left:230.85pt;margin-top:1.85pt;width:13.5pt;height: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270D22B2" wp14:editId="3DF8BEC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9ECC21" id="Oval 56" o:spid="_x0000_s1026" style="position:absolute;margin-left:182.4pt;margin-top:1.85pt;width:13.5pt;height:9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0ABC00BC" wp14:editId="6974EC5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C88DDE" id="Oval 55" o:spid="_x0000_s1026" style="position:absolute;margin-left:133.95pt;margin-top:1.85pt;width:13.5pt;height:9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459C6AE0" wp14:editId="1CBCEA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F8027A" id="Oval 54" o:spid="_x0000_s1026" style="position:absolute;margin-left:88.35pt;margin-top:1.85pt;width:13.5pt;height:9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168EEC89" wp14:editId="0414FF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176EA3" id="Oval 61" o:spid="_x0000_s1026" style="position:absolute;margin-left:230.85pt;margin-top:1.85pt;width:13.5pt;height:9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34946F98" wp14:editId="3D89DC8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8E5599" id="Oval 60" o:spid="_x0000_s1026" style="position:absolute;margin-left:182.4pt;margin-top:1.85pt;width:13.5pt;height:9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6CDE1DBA" wp14:editId="20275DF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506742" id="Oval 59" o:spid="_x0000_s1026" style="position:absolute;margin-left:133.95pt;margin-top:1.85pt;width:13.5pt;height:9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214D584D" wp14:editId="2F414DF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9CFBAF" id="Oval 58" o:spid="_x0000_s1026" style="position:absolute;margin-left:88.35pt;margin-top:1.85pt;width:13.5pt;height:9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77584428" wp14:editId="103BAD6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532E7D" id="Oval 65" o:spid="_x0000_s1026" style="position:absolute;margin-left:230.85pt;margin-top:1.85pt;width:13.5pt;height:9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5C789126" wp14:editId="1865504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09F168" id="Oval 64" o:spid="_x0000_s1026" style="position:absolute;margin-left:182.4pt;margin-top:1.85pt;width:13.5pt;height:9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01C45AE1" wp14:editId="64DF22F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413B70" id="Oval 63" o:spid="_x0000_s1026" style="position:absolute;margin-left:133.95pt;margin-top:1.85pt;width:13.5pt;height:9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5F4DEEB2" wp14:editId="4BCB08A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67895A" id="Oval 62" o:spid="_x0000_s1026" style="position:absolute;margin-left:88.35pt;margin-top:1.85pt;width:13.5pt;height:9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7953E2"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2706B2F8" wp14:editId="470CA4C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3E63F3" id="Oval 69" o:spid="_x0000_s1026" style="position:absolute;margin-left:230.85pt;margin-top:1.85pt;width:13.5pt;height:9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4B1ACB46" wp14:editId="5DF519D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F32D95" id="Oval 68" o:spid="_x0000_s1026" style="position:absolute;margin-left:182.4pt;margin-top:1.85pt;width:13.5pt;height:9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1EEE2088" wp14:editId="3062D4C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BE9669" id="Oval 67" o:spid="_x0000_s1026" style="position:absolute;margin-left:133.95pt;margin-top:1.85pt;width:13.5pt;height:9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5A8A9CAE" wp14:editId="12A9A1B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DEAF47" id="Oval 66" o:spid="_x0000_s1026" style="position:absolute;margin-left:88.35pt;margin-top:1.85pt;width:13.5pt;height:9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="007953E2"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10AECA65" wp14:editId="1C974C6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2A2C15" id="Oval 73" o:spid="_x0000_s1026" style="position:absolute;margin-left:230.85pt;margin-top:1.85pt;width:13.5pt;height:9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735AB85F" wp14:editId="7A60141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90535C" id="Oval 72" o:spid="_x0000_s1026" style="position:absolute;margin-left:182.4pt;margin-top:1.85pt;width:13.5pt;height:9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52F08343" wp14:editId="6FE87C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11CAAD" id="Oval 71" o:spid="_x0000_s1026" style="position:absolute;margin-left:133.95pt;margin-top:1.85pt;width:13.5pt;height:9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44F86350" wp14:editId="0806D83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A390DF" id="Oval 70" o:spid="_x0000_s1026" style="position:absolute;margin-left:88.35pt;margin-top:1.85pt;width:13.5pt;height:9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7953E2">
        <w:rPr>
          <w:rFonts w:cstheme="minorHAnsi"/>
        </w:rPr>
        <w:tab/>
        <w:t xml:space="preserve"> 38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09A296BF" wp14:editId="3D7DD72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427BD9" id="Oval 77" o:spid="_x0000_s1026" style="position:absolute;margin-left:230.85pt;margin-top:1.85pt;width:13.5pt;height:9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1FB3F519" wp14:editId="55CE72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6D05CA" id="Oval 76" o:spid="_x0000_s1026" style="position:absolute;margin-left:182.4pt;margin-top:1.85pt;width:13.5pt;height:9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6C0048F2" wp14:editId="61FB691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CF4AFE" id="Oval 75" o:spid="_x0000_s1026" style="position:absolute;margin-left:133.95pt;margin-top:1.85pt;width:13.5pt;height:9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04FC91D2" wp14:editId="6872EAA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4E7ACC" id="Oval 74" o:spid="_x0000_s1026" style="position:absolute;margin-left:88.35pt;margin-top:1.85pt;width:13.5pt;height:9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7953E2">
        <w:rPr>
          <w:rFonts w:cstheme="minorHAnsi"/>
        </w:rPr>
        <w:tab/>
        <w:t xml:space="preserve"> 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1BA1A9F8" wp14:editId="24024EA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062A4B" id="Oval 81" o:spid="_x0000_s1026" style="position:absolute;margin-left:230.85pt;margin-top:1.85pt;width:13.5pt;height:9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078F77E5" wp14:editId="25F733E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3351CA" id="Oval 80" o:spid="_x0000_s1026" style="position:absolute;margin-left:182.4pt;margin-top:1.85pt;width:13.5pt;height:9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178F091A" wp14:editId="655CD84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F3F58D" id="Oval 79" o:spid="_x0000_s1026" style="position:absolute;margin-left:133.95pt;margin-top:1.85pt;width:13.5pt;height:9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35E2E21B" wp14:editId="5C09015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AB663C" id="Oval 78" o:spid="_x0000_s1026" style="position:absolute;margin-left:88.35pt;margin-top:1.85pt;width:13.5pt;height:9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73C11E81" wp14:editId="52BC28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1FD1A2" id="Oval 85" o:spid="_x0000_s1026" style="position:absolute;margin-left:230.85pt;margin-top:1.85pt;width:13.5pt;height:9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17728C89" wp14:editId="2086230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C5A7A2" id="Oval 84" o:spid="_x0000_s1026" style="position:absolute;margin-left:182.4pt;margin-top:1.85pt;width:13.5pt;height:9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54F9E941" wp14:editId="1276412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6E383C" id="Oval 83" o:spid="_x0000_s1026" style="position:absolute;margin-left:133.95pt;margin-top:1.85pt;width:13.5pt;height:9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5DAF17AA" wp14:editId="212BB71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4E7FE8" id="Oval 82" o:spid="_x0000_s1026" style="position:absolute;margin-left:88.35pt;margin-top:1.85pt;width:13.5pt;height:9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="007953E2"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251AC6A4" wp14:editId="0F4355A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56668F" id="Oval 89" o:spid="_x0000_s1026" style="position:absolute;margin-left:230.85pt;margin-top:1.85pt;width:13.5pt;height:9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25399381" wp14:editId="2CDC794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F5D196" id="Oval 88" o:spid="_x0000_s1026" style="position:absolute;margin-left:182.4pt;margin-top:1.85pt;width:13.5pt;height:9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1267D14" wp14:editId="5C9936A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3285F0" id="Oval 87" o:spid="_x0000_s1026" style="position:absolute;margin-left:133.95pt;margin-top:1.85pt;width:13.5pt;height:9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7CD20B44" wp14:editId="210719C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1064AB" id="Oval 86" o:spid="_x0000_s1026" style="position:absolute;margin-left:88.35pt;margin-top:1.85pt;width:13.5pt;height:9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2875AF1B" wp14:editId="45CB6C4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421C3D" id="Oval 93" o:spid="_x0000_s1026" style="position:absolute;margin-left:230.85pt;margin-top:1.85pt;width:13.5pt;height:9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805FF51" wp14:editId="0920954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DFA1D8" id="Oval 92" o:spid="_x0000_s1026" style="position:absolute;margin-left:182.4pt;margin-top:1.85pt;width:13.5pt;height: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JFI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CAk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420A9563" wp14:editId="2B11C85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C8FBCF" id="Oval 91" o:spid="_x0000_s1026" style="position:absolute;margin-left:133.95pt;margin-top:1.85pt;width:13.5pt;height:9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643F6F1F" wp14:editId="7096D6F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D8D024" id="Oval 90" o:spid="_x0000_s1026" style="position:absolute;margin-left:88.35pt;margin-top:1.85pt;width:13.5pt;height:9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="007953E2"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9A2BA3" wp14:editId="4A88BE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8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D8FCEE" id="Oval 49" o:spid="_x0000_s1026" style="position:absolute;margin-left:230.85pt;margin-top:1.85pt;width:13.5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0Fz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7&#10;40Fz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AFAFD4C" wp14:editId="09D449D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9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1F68A1" id="Oval 48" o:spid="_x0000_s1026" style="position:absolute;margin-left:182.4pt;margin-top:1.85pt;width:13.5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U7u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S04s6Kn&#10;Jj3shWGz6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YgFO7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209E7C" wp14:editId="6E6CC06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0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815637" id="Oval 47" o:spid="_x0000_s1026" style="position:absolute;margin-left:133.95pt;margin-top:1.85pt;width:13.5pt;height: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EP/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txD/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D1F1D71" wp14:editId="0DB95E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1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6A973E" id="Oval 46" o:spid="_x0000_s1026" style="position:absolute;margin-left:88.35pt;margin-top:1.85pt;width:13.5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CYK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1VwZkVP&#10;TXrcCcNmF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6YJgo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59148D" wp14:editId="43762F2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5C54B5" id="Oval 53" o:spid="_x0000_s1026" style="position:absolute;margin-left:230.85pt;margin-top:1.85pt;width:13.5pt;height: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UfiGwIAAC8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rmVH4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FCB5E7" wp14:editId="24DB2F9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83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1B69A2" id="Oval 52" o:spid="_x0000_s1026" style="position:absolute;margin-left:182.4pt;margin-top:1.85pt;width:13.5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SIXGwIAAC8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tiEiF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7BE8BEE" wp14:editId="340AE08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4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129BA5" id="Oval 51" o:spid="_x0000_s1026" style="position:absolute;margin-left:133.95pt;margin-top:1.85pt;width:13.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m3cGgIAAC8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1Jt3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54AEA7" wp14:editId="6BBD101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5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A480D9" id="Oval 50" o:spid="_x0000_s1026" style="position:absolute;margin-left:88.35pt;margin-top:1.85pt;width:13.5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BbWsxs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AAEE00" wp14:editId="787958FA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C09D7C" id="Oval 9" o:spid="_x0000_s1026" style="position:absolute;margin-left:230.85pt;margin-top:2.5pt;width:13.5pt;height: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576CFF" wp14:editId="4EFD6E58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878FD7" id="Oval 8" o:spid="_x0000_s1026" style="position:absolute;margin-left:182.4pt;margin-top:2.5pt;width:13.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7EFB89" wp14:editId="0184A13F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C4A5AC" id="Oval 7" o:spid="_x0000_s1026" style="position:absolute;margin-left:133.95pt;margin-top:2.5pt;width:13.5pt;height: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2AA5B5" wp14:editId="7723F6F4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9DF535" id="Oval 6" o:spid="_x0000_s1026" style="position:absolute;margin-left:88.35pt;margin-top:2.5pt;width:13.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 w:rsidR="007953E2">
        <w:rPr>
          <w:rFonts w:cstheme="minorHAnsi"/>
        </w:rPr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39C5F104" wp14:editId="79BC026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0A2C76" id="Oval 9" o:spid="_x0000_s1026" style="position:absolute;margin-left:230.85pt;margin-top:1.85pt;width:13.5pt;height:9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3CB48B4C" wp14:editId="7550BBB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16FF17" id="Oval 8" o:spid="_x0000_s1026" style="position:absolute;margin-left:182.4pt;margin-top:1.85pt;width:13.5pt;height:9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353D9ABE" wp14:editId="1766474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57B07B" id="Oval 7" o:spid="_x0000_s1026" style="position:absolute;margin-left:133.95pt;margin-top:1.85pt;width:13.5pt;height:9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49C89FD1" wp14:editId="30A803E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635FB2" id="Oval 6" o:spid="_x0000_s1026" style="position:absolute;margin-left:88.35pt;margin-top:1.85pt;width:13.5pt;height:9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7953E2"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38AA4268" wp14:editId="76C25D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AD14BC" id="Oval 13" o:spid="_x0000_s1026" style="position:absolute;margin-left:230.85pt;margin-top:1.85pt;width:13.5pt;height:9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199A5E9C" wp14:editId="522C56C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318BDC" id="Oval 12" o:spid="_x0000_s1026" style="position:absolute;margin-left:182.4pt;margin-top:1.85pt;width:13.5pt;height:9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0A09A414" wp14:editId="2EE844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99361B" id="Oval 11" o:spid="_x0000_s1026" style="position:absolute;margin-left:133.95pt;margin-top:1.85pt;width:13.5pt;height: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FA9BBCD" wp14:editId="4D9670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DF1ADA" id="Oval 10" o:spid="_x0000_s1026" style="position:absolute;margin-left:88.35pt;margin-top:1.85pt;width:13.5pt;height:9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7953E2"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1F6D8872" wp14:editId="481850F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F2D62D" id="Oval 17" o:spid="_x0000_s1026" style="position:absolute;margin-left:230.85pt;margin-top:1.85pt;width:13.5pt;height:9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7E6B525" wp14:editId="18C04D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4BDABF" id="Oval 16" o:spid="_x0000_s1026" style="position:absolute;margin-left:182.4pt;margin-top:1.85pt;width:13.5pt;height:9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45A66D7" wp14:editId="3B2806C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82E91C" id="Oval 15" o:spid="_x0000_s1026" style="position:absolute;margin-left:133.95pt;margin-top:1.85pt;width:13.5pt;height:9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0998840B" wp14:editId="3B0E50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DB092F" id="Oval 14" o:spid="_x0000_s1026" style="position:absolute;margin-left:88.35pt;margin-top:1.85pt;width:13.5pt;height:9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2F37A733" wp14:editId="0516154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466FAB" id="Oval 21" o:spid="_x0000_s1026" style="position:absolute;margin-left:230.85pt;margin-top:1.85pt;width:13.5pt;height:9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B3B6F7B" wp14:editId="723092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8D1F0EC" id="Oval 20" o:spid="_x0000_s1026" style="position:absolute;margin-left:182.4pt;margin-top:1.85pt;width:13.5pt;height:9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C838418" wp14:editId="6C6F6F8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0212D4" id="Oval 19" o:spid="_x0000_s1026" style="position:absolute;margin-left:133.95pt;margin-top:1.85pt;width:13.5pt;height: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0A173E1B" wp14:editId="38B649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DAA8BA" id="Oval 18" o:spid="_x0000_s1026" style="position:absolute;margin-left:88.35pt;margin-top:1.85pt;width:13.5pt;height:9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Default="00136305" w:rsidP="009D2C92">
      <w:pPr>
        <w:spacing w:after="120"/>
        <w:rPr>
          <w:rFonts w:cstheme="minorHAnsi"/>
        </w:rPr>
      </w:pPr>
    </w:p>
    <w:p w:rsidR="00136305" w:rsidRPr="009D2C92" w:rsidRDefault="00136305" w:rsidP="009D2C92">
      <w:pPr>
        <w:spacing w:after="120"/>
        <w:rPr>
          <w:rFonts w:cstheme="minorHAnsi"/>
        </w:rPr>
      </w:pP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441C8CBA" wp14:editId="164F86B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E56347" id="Oval 25" o:spid="_x0000_s1026" style="position:absolute;margin-left:230.85pt;margin-top:1.85pt;width:13.5pt;height:9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3F0482B" wp14:editId="340D4EB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42041F" id="Oval 24" o:spid="_x0000_s1026" style="position:absolute;margin-left:182.4pt;margin-top:1.85pt;width:13.5pt;height:9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D92C6E8" wp14:editId="02E5A41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71B0A4" id="Oval 23" o:spid="_x0000_s1026" style="position:absolute;margin-left:133.95pt;margin-top:1.85pt;width:13.5pt;height:9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ED529A0" wp14:editId="12AAB11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DF8CA5" id="Oval 22" o:spid="_x0000_s1026" style="position:absolute;margin-left:88.35pt;margin-top:1.85pt;width:13.5pt;height:9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958F1FC" wp14:editId="24482B9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8E3F73" id="Oval 29" o:spid="_x0000_s1026" style="position:absolute;margin-left:230.85pt;margin-top:1.85pt;width:13.5pt;height:9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FBCE790" wp14:editId="0D0C89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ABCEF1" id="Oval 28" o:spid="_x0000_s1026" style="position:absolute;margin-left:182.4pt;margin-top:1.85pt;width:13.5pt;height:9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5116ADB" wp14:editId="783D144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C12D50" id="Oval 27" o:spid="_x0000_s1026" style="position:absolute;margin-left:133.95pt;margin-top:1.85pt;width:13.5pt;height:9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E4h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GmRU9&#10;NelhLwybXkVxBudLynlyjxjL8+4e5DfPLKw7YVt1iwhDp0RNlIqYn724EB1PV9l2+AQ1IYtdgKTT&#10;ocE+ApIC7JDacTy3Qx0Ck3RYXBXzBTVNUqgo5rM8tSsT5fNlhz58UNCzaFRcGaOdj4KJUuzvfYh8&#10;RPmclfiD0fVGG5McbLdrg4yqrfgmrVQClXmZZiwbKn69mC4S8ouYv4TI0/obBMLO1mnUolbvT3YQ&#10;2ow2sTT2JF7Ua9R9C/WRtEMYp5Z+GRkd4A/OBprYivvvO4GKM/PRkv7XxXweRzw588XV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lMTiE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A407F0D" wp14:editId="7756EEA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D7C913" id="Oval 26" o:spid="_x0000_s1026" style="position:absolute;margin-left:88.35pt;margin-top:1.85pt;width:13.5pt;height:9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D0EBA89" wp14:editId="1916FE4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7E4DA2" id="Oval 33" o:spid="_x0000_s1026" style="position:absolute;margin-left:230.85pt;margin-top:1.85pt;width:13.5pt;height:9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224A6FB" wp14:editId="7326BAD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1A706E" id="Oval 32" o:spid="_x0000_s1026" style="position:absolute;margin-left:182.4pt;margin-top:1.85pt;width:13.5pt;height:9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FDA5A71" wp14:editId="66CC6B7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A45432" id="Oval 31" o:spid="_x0000_s1026" style="position:absolute;margin-left:133.95pt;margin-top:1.85pt;width:13.5pt;height:9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L&#10;aUtQ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B432924" wp14:editId="6A8E286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934CFE" id="Oval 30" o:spid="_x0000_s1026" style="position:absolute;margin-left:88.35pt;margin-top:1.85pt;width:13.5pt;height:9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AB13848" wp14:editId="2BC910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E51528" id="Oval 37" o:spid="_x0000_s1026" style="position:absolute;margin-left:230.85pt;margin-top:1.85pt;width:13.5pt;height:9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B97535B" wp14:editId="5765A8B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2C460A" id="Oval 36" o:spid="_x0000_s1026" style="position:absolute;margin-left:182.4pt;margin-top:1.85pt;width:13.5pt;height:9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20577F2" wp14:editId="56D7837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F7F509" id="Oval 35" o:spid="_x0000_s1026" style="position:absolute;margin-left:133.95pt;margin-top:1.85pt;width:13.5pt;height:9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4DB2C25" wp14:editId="07395EF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C32675" id="Oval 34" o:spid="_x0000_s1026" style="position:absolute;margin-left:88.35pt;margin-top:1.85pt;width:13.5pt;height: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EFCBCD6" wp14:editId="00E543C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2A35C5" id="Oval 41" o:spid="_x0000_s1026" style="position:absolute;margin-left:230.85pt;margin-top:1.85pt;width:13.5pt;height: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666ABB8" wp14:editId="5BD69E0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C14369" id="Oval 40" o:spid="_x0000_s1026" style="position:absolute;margin-left:182.4pt;margin-top:1.85pt;width:13.5pt;height:9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GapAIo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5379D619" wp14:editId="04176F9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879916" id="Oval 39" o:spid="_x0000_s1026" style="position:absolute;margin-left:133.95pt;margin-top:1.85pt;width:13.5pt;height:9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22022DC" wp14:editId="75E61E3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4B0747" id="Oval 38" o:spid="_x0000_s1026" style="position:absolute;margin-left:88.35pt;margin-top:1.85pt;width:13.5pt;height:9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82160EC" wp14:editId="539001D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FA2ADD" id="Oval 45" o:spid="_x0000_s1026" style="position:absolute;margin-left:230.85pt;margin-top:1.85pt;width:13.5pt;height: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6A39994" wp14:editId="5D47A1F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B392B0" id="Oval 44" o:spid="_x0000_s1026" style="position:absolute;margin-left:182.4pt;margin-top:1.85pt;width:13.5pt;height:9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01EAEAC" wp14:editId="541FB9B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7C4E83" id="Oval 43" o:spid="_x0000_s1026" style="position:absolute;margin-left:133.95pt;margin-top:1.85pt;width:13.5pt;height:9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023F13A" wp14:editId="5DEA18C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ABB302" id="Oval 42" o:spid="_x0000_s1026" style="position:absolute;margin-left:88.35pt;margin-top:1.85pt;width:13.5pt;height:9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="007953E2"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8C695C3" wp14:editId="756C4E8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CBAD52" id="Oval 49" o:spid="_x0000_s1026" style="position:absolute;margin-left:230.85pt;margin-top:1.85pt;width:13.5pt;height: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70C7DA8" wp14:editId="153D8B4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B99662" id="Oval 48" o:spid="_x0000_s1026" style="position:absolute;margin-left:182.4pt;margin-top:1.85pt;width:13.5pt;height:9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515A059" wp14:editId="59B569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0C302C" id="Oval 47" o:spid="_x0000_s1026" style="position:absolute;margin-left:133.95pt;margin-top:1.85pt;width:13.5pt;height: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FAE4D3F" wp14:editId="7CD625A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D2BC35" id="Oval 46" o:spid="_x0000_s1026" style="position:absolute;margin-left:88.35pt;margin-top:1.85pt;width:13.5pt;height:9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E705C1A" wp14:editId="778A2DD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EC3959" id="Oval 53" o:spid="_x0000_s1026" style="position:absolute;margin-left:230.85pt;margin-top:1.85pt;width:13.5pt;height: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B0D1CCC" wp14:editId="11167E7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9BE28D" id="Oval 52" o:spid="_x0000_s1026" style="position:absolute;margin-left:182.4pt;margin-top:1.85pt;width:13.5pt;height:9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6FEC2EC" wp14:editId="16889ED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FB6CD2" id="Oval 51" o:spid="_x0000_s1026" style="position:absolute;margin-left:133.95pt;margin-top:1.85pt;width:13.5pt;height:9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2428669" wp14:editId="1D2B17A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D1AC20" id="Oval 50" o:spid="_x0000_s1026" style="position:absolute;margin-left:88.35pt;margin-top:1.85pt;width:13.5pt;height:9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yj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OdHDKM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="007953E2"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3638C8" wp14:editId="502D1A7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6E2CD7" id="Oval 57" o:spid="_x0000_s1026" style="position:absolute;margin-left:230.85pt;margin-top:1.85pt;width:13.5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5CF77B" wp14:editId="228F28F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4827DE" id="Oval 56" o:spid="_x0000_s1026" style="position:absolute;margin-left:182.4pt;margin-top:1.85pt;width:13.5pt;height: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9243CC3" wp14:editId="2E3BF04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E66734" id="Oval 55" o:spid="_x0000_s1026" style="position:absolute;margin-left:133.95pt;margin-top:1.85pt;width:13.5pt;height: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C7E0C7E" wp14:editId="1AB20D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3CE20A" id="Oval 54" o:spid="_x0000_s1026" style="position:absolute;margin-left:88.35pt;margin-top:1.85pt;width:13.5pt;height: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="007953E2"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9D2C92" w:rsidRPr="009D2C92" w:rsidRDefault="009D2C92" w:rsidP="009D2C92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C824A6" wp14:editId="0832D07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DE90C1" id="Oval 61" o:spid="_x0000_s1026" style="position:absolute;margin-left:230.85pt;margin-top:1.85pt;width:13.5pt;height: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744F1B" wp14:editId="290B8B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3AC288" id="Oval 60" o:spid="_x0000_s1026" style="position:absolute;margin-left:182.4pt;margin-top:1.85pt;width:13.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F4E09C" wp14:editId="5F5992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9D48AD" id="Oval 59" o:spid="_x0000_s1026" style="position:absolute;margin-left:133.95pt;margin-top:1.85pt;width:13.5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50135D" wp14:editId="3D037EA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F46E3D" id="Oval 58" o:spid="_x0000_s1026" style="position:absolute;margin-left:88.35pt;margin-top:1.85pt;width:13.5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="007953E2"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104B8E" wp14:editId="042F629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6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8BA1C0" id="Oval 57" o:spid="_x0000_s1026" style="position:absolute;margin-left:230.85pt;margin-top:1.85pt;width:13.5pt;height: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E66385" wp14:editId="2984BA4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8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9FF345" id="Oval 56" o:spid="_x0000_s1026" style="position:absolute;margin-left:182.4pt;margin-top:1.85pt;width:13.5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VV0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VD1Vd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EB5B9B" wp14:editId="5726486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0342D6" id="Oval 55" o:spid="_x0000_s1026" style="position:absolute;margin-left:133.95pt;margin-top:1.85pt;width:13.5pt;height: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MQ9FQIAAAY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AqzE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B3DA33" wp14:editId="78C6C75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9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EDEBB7" id="Oval 54" o:spid="_x0000_s1026" style="position:absolute;margin-left:88.35pt;margin-top:1.85pt;width:13.5pt;height: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FxV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S84s6Kn&#10;Jj3shWHzWRRncL6knCf3iLE87+5BfvPMwroTtlW3iDB0StREqYj52YsL0fF0lW2HT1ATstgFSDod&#10;GuwjICnADqkdx3M71CEwSYfFVTGbU9MkhYpi9jZP7cpE+XzZoQ8fFPQsGhVXxmjno2CiFPt7HyIf&#10;UT5nJf5gdL3RxiQH2+3aIKNqK75JK5VAZV6mGcuGii/m03lCfhHzlxB5Wn+DQNjZOo1a1Or9yQ5C&#10;m9EmlsaexIt6jbpvoT6Sdgjj1NIvI6MD/MHZQBNbcf99J1BxZj5a0n9RzGZxxJMzm19N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V4XFU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DB5044" wp14:editId="04A328E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E108CD" id="Oval 61" o:spid="_x0000_s1026" style="position:absolute;margin-left:230.85pt;margin-top:1.85pt;width:13.5pt;height: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8ik&#10;xhMCAAAG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65FF6B" wp14:editId="1E044DE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1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EFE0E7" id="Oval 60" o:spid="_x0000_s1026" style="position:absolute;margin-left:182.4pt;margin-top:1.85pt;width:13.5pt;height: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h01XZ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2CE924" wp14:editId="23F8D53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199480" id="Oval 59" o:spid="_x0000_s1026" style="position:absolute;margin-left:133.95pt;margin-top:1.85pt;width:13.5pt;height: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Upo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w0FKa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191965" wp14:editId="09EFECD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3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53C8A3" id="Oval 58" o:spid="_x0000_s1026" style="position:absolute;margin-left:88.35pt;margin-top:1.85pt;width:13.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sFL5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5B25A1" wp14:editId="21BF85A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2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D8C8DF" id="Oval 57" o:spid="_x0000_s1026" style="position:absolute;margin-left:230.85pt;margin-top:1.85pt;width:13.5pt;height: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7639F2" wp14:editId="1199C53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3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0EA41B" id="Oval 56" o:spid="_x0000_s1026" style="position:absolute;margin-left:182.4pt;margin-top:1.85pt;width:13.5pt;height: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o75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jj6O+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2EBF31" wp14:editId="4369A53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C8AFFE" id="Oval 55" o:spid="_x0000_s1026" style="position:absolute;margin-left:133.95pt;margin-top:1.85pt;width:13.5pt;height: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tUq+M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F36CAB" wp14:editId="039CBF7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3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DD9D66" id="Oval 54" o:spid="_x0000_s1026" style="position:absolute;margin-left:88.35pt;margin-top:1.85pt;width:13.5pt;height: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DXIGw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+wNc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9004303" wp14:editId="7A17C0A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499198" id="Oval 61" o:spid="_x0000_s1026" style="position:absolute;margin-left:230.85pt;margin-top:1.85pt;width:13.5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G&#10;TUH9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65FF6B" wp14:editId="1E044DE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3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7C8F96" id="Oval 60" o:spid="_x0000_s1026" style="position:absolute;margin-left:182.4pt;margin-top:1.85pt;width:13.5pt;height: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fU2GgIAAC8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MfU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2CE924" wp14:editId="23F8D53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3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195AEC" id="Oval 59" o:spid="_x0000_s1026" style="position:absolute;margin-left:133.95pt;margin-top:1.85pt;width:13.5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yKA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F/Io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191965" wp14:editId="09EFECD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3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6F7535" id="Oval 58" o:spid="_x0000_s1026" style="position:absolute;margin-left:88.35pt;margin-top:1.85pt;width:13.5pt;height: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49yHA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"/>
            </w:pict>
          </mc:Fallback>
        </mc:AlternateContent>
      </w:r>
      <w:r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0C0ACC" wp14:editId="2807061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CAEDEE" id="Oval 33" o:spid="_x0000_s1026" style="position:absolute;margin-left:230.85pt;margin-top:1.85pt;width:13.5pt;height: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6d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OQoOn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12288" wp14:editId="6516792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0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D4B7AF" id="Oval 32" o:spid="_x0000_s1026" style="position:absolute;margin-left:182.4pt;margin-top:1.85pt;width:13.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qNv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kZKjb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32740F" wp14:editId="6C9B215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0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9EDFD6" id="Oval 31" o:spid="_x0000_s1026" style="position:absolute;margin-left:133.95pt;margin-top:1.85pt;width:13.5pt;height: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Z&#10;he3h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5AE1CC" wp14:editId="379504D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E72AA6" id="Oval 30" o:spid="_x0000_s1026" style="position:absolute;margin-left:88.35pt;margin-top:1.85pt;width:13.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16pO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AE74248" wp14:editId="44E6BB5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0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3C2653" id="Oval 37" o:spid="_x0000_s1026" style="position:absolute;margin-left:230.85pt;margin-top:1.85pt;width:13.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Frh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yxecWdFT&#10;kx72wrCr6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2Ra4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AEDEB0" wp14:editId="69A1E2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339E56" id="Oval 36" o:spid="_x0000_s1026" style="position:absolute;margin-left:182.4pt;margin-top:1.85pt;width:13.5pt;height: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nqGGwIAAC8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+tJ6h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6BC2F6" wp14:editId="7B22FDB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8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B11796" id="Oval 35" o:spid="_x0000_s1026" style="position:absolute;margin-left:133.95pt;margin-top:1.85pt;width:13.5pt;height: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DTFQIAAAY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V6EA0x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6CC8C7" wp14:editId="505F3C9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9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66F6DA" id="Oval 34" o:spid="_x0000_s1026" style="position:absolute;margin-left:88.35pt;margin-top:1.85pt;width:13.5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3OnGwIAAC8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Zp6d7ngzIqe&#10;mvSwF4ZdzKI4g/Ml5Ty5R4zleXcH8ptnFtadsK26QYShU6ImSkXMz15diI6nq2w7fIaakMUuQNLp&#10;0GAfAUkBdkjteD61Qx0Ck3RYXBWzOTVNUqgoZhd5alcmypfLDn34qKBn0ai4MkY7HwUTpdjf+RD5&#10;iPIlK/EHo+uNNiY52G7XBhlVW/FNWqkEKvM8zVg2VHwxn84T8quYP4fI0/obBMLO1mnUolYfjnYQ&#10;2ow2sTT2KF7Ua9R9C/UzaYcwTi39MjI6wB+cDTSxFfffdwIVZ+aTJf0XxWwWRzw5s/nV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CuXc6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0A4D6A1" wp14:editId="7ECAD3E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0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FA3116" id="Oval 41" o:spid="_x0000_s1026" style="position:absolute;margin-left:230.85pt;margin-top:1.85pt;width:13.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MXd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58xd0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63010AC" wp14:editId="3CFC62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1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03C572" id="Oval 40" o:spid="_x0000_s1026" style="position:absolute;margin-left:182.4pt;margin-top:1.85pt;width:13.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pjigKBgCAAAv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95D099F" wp14:editId="4146E92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F19D69" id="Oval 39" o:spid="_x0000_s1026" style="position:absolute;margin-left:133.95pt;margin-top:1.85pt;width:13.5pt;height: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AScY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6B9FE9" wp14:editId="33E29B9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3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8A5D46" id="Oval 38" o:spid="_x0000_s1026" style="position:absolute;margin-left:88.35pt;margin-top:1.85pt;width:13.5pt;height: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XqAG8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776CF10" wp14:editId="43F253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4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1F4732" id="Oval 45" o:spid="_x0000_s1026" style="position:absolute;margin-left:230.85pt;margin-top:1.85pt;width:13.5pt;height: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LK+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bl5y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cYLK+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8AB75D" wp14:editId="5EA945D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75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1B0278" id="Oval 44" o:spid="_x0000_s1026" style="position:absolute;margin-left:182.4pt;margin-top:1.85pt;width:13.5pt;height: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dL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bj7jzIqe&#10;mvSwF4aVZ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JNdL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E87DBB" wp14:editId="582C2CC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0A9733" id="Oval 43" o:spid="_x0000_s1026" style="position:absolute;margin-left:133.95pt;margin-top:1.85pt;width:13.5pt;height: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6pgFgIAAAY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Hl/qmA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BD95F8" wp14:editId="512F2B3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25B4FC" id="Oval 42" o:spid="_x0000_s1026" style="position:absolute;margin-left:88.35pt;margin-top:1.85pt;width:13.5pt;height: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4oWGgIAAC8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tw+KFh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99A2BA3" wp14:editId="4A88BE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7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60ABC7" id="Oval 49" o:spid="_x0000_s1026" style="position:absolute;margin-left:230.85pt;margin-top:1.85pt;width:13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AFAFD4C" wp14:editId="09D449D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38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6EEEAF" id="Oval 48" o:spid="_x0000_s1026" style="position:absolute;margin-left:182.4pt;margin-top:1.85pt;width:13.5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N8TGwIAAC8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F3x6QW1yoqe&#10;mvS4E4bNrqI4g/Ml5Ty7J4zleXcP8ptnFladsK26RYShU6ImSkXMz15diI6nq2wzfIaakMU2QNJp&#10;32AfAUkBtk/tOJzaofaBSTosLovZnJomKVQUs4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zDfE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0209E7C" wp14:editId="6E6CC06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39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D0A9A0" id="Oval 47" o:spid="_x0000_s1026" style="position:absolute;margin-left:133.95pt;margin-top:1.85pt;width:13.5pt;height: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OJl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zI4mU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D1F1D71" wp14:editId="0DB95E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0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F0A56D" id="Oval 46" o:spid="_x0000_s1026" style="position:absolute;margin-left:88.35pt;margin-top:1.85pt;width:13.5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Mxs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UjMb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B59148D" wp14:editId="43762F2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1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FB92BE" id="Oval 53" o:spid="_x0000_s1026" style="position:absolute;margin-left:230.85pt;margin-top:1.85pt;width:13.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WDGw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Wllg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FCB5E7" wp14:editId="24DB2F9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42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BD513F" id="Oval 52" o:spid="_x0000_s1026" style="position:absolute;margin-left:182.4pt;margin-top:1.85pt;width:13.5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chxGw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pfHIc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7BE8BEE" wp14:editId="340AE08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43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FED374" id="Oval 51" o:spid="_x0000_s1026" style="position:absolute;margin-left:133.95pt;margin-top:1.85pt;width:13.5pt;height: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96yGgIAAC8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fOfesh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54AEA7" wp14:editId="6BBD101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44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04A068" id="Oval 50" o:spid="_x0000_s1026" style="position:absolute;margin-left:88.35pt;margin-top:1.85pt;width:13.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yWDyQ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B0C0ACC" wp14:editId="2807061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CFF6CA" id="Oval 33" o:spid="_x0000_s1026" style="position:absolute;margin-left:230.85pt;margin-top:1.85pt;width:13.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tj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sFV7Y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0812288" wp14:editId="6516792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4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CBD38C" id="Oval 32" o:spid="_x0000_s1026" style="position:absolute;margin-left:182.4pt;margin-top:1.85pt;width:13.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M3Wk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A32740F" wp14:editId="6C9B2156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4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7914C9" id="Oval 31" o:spid="_x0000_s1026" style="position:absolute;margin-left:133.95pt;margin-top:1.85pt;width:13.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U&#10;esEC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5AE1CC" wp14:editId="379504D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5320C8" id="Oval 30" o:spid="_x0000_s1026" style="position:absolute;margin-left:88.35pt;margin-top:1.85pt;width:13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yYjfs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AE74248" wp14:editId="44E6BB5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464552" id="Oval 37" o:spid="_x0000_s1026" style="position:absolute;margin-left:230.85pt;margin-top:1.85pt;width:13.5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y8f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kjsvH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2AEDEB0" wp14:editId="69A1E21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5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03B27B" id="Oval 36" o:spid="_x0000_s1026" style="position:absolute;margin-left:182.4pt;margin-top:1.85pt;width:13.5pt;height: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NqQ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6Zz0saKn&#10;Jj3uhGEXl1GcwfmScp7dE8byvLsH+c0zC6tO2FbdIsLQKVETpSLmZ68uRMfTVbYZPkNNyGIbIOm0&#10;b7CPgKQA26d2HE7tUPvAJB0WV8UskpIUKorZRZ7alYny5bJDHz4q6Fk0Kq6M0c5HwUQpdvc+RD6i&#10;fMlK/MHoeq2NSQ62m5VBRtVWfJ1WKoHKPE8zlg0Vv55P5wn5VcyfQ+Rp/Q0CYWvrNGpRqw9HOwht&#10;RptYGnsUL+o16r6B+kDaIYxTS7+MjA7wB2cDTWzF/fetQMWZ+WRJ/+tiNosjnp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iMNqQ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6BC2F6" wp14:editId="7B22FDB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5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5660AF" id="Oval 35" o:spid="_x0000_s1026" style="position:absolute;margin-left:133.95pt;margin-top:1.85pt;width:13.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EpWKEh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6CC8C7" wp14:editId="505F3C9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5E1A22" id="Oval 34" o:spid="_x0000_s1026" style="position:absolute;margin-left:88.35pt;margin-top:1.85pt;width:13.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mGhGw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JO+YaE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A4D6A1" wp14:editId="7ECAD3E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B68677" id="Oval 41" o:spid="_x0000_s1026" style="position:absolute;margin-left:230.85pt;margin-top:1.85pt;width:13.5pt;height: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kehGgIAAC8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uGkeh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63010AC" wp14:editId="3CFC628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5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ED35CD" id="Oval 40" o:spid="_x0000_s1026" style="position:absolute;margin-left:182.4pt;margin-top:1.85pt;width:13.5pt;height: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mO3tc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5D099F" wp14:editId="4146E92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5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0509F0" id="Oval 39" o:spid="_x0000_s1026" style="position:absolute;margin-left:133.95pt;margin-top:1.85pt;width:13.5pt;height: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181Fg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EjDXzU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6B9FE9" wp14:editId="33E29B9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D37BB9" id="Oval 38" o:spid="_x0000_s1026" style="position:absolute;margin-left:88.35pt;margin-top:1.85pt;width:13.5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dsbHA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"/>
            </w:pict>
          </mc:Fallback>
        </mc:AlternateContent>
      </w:r>
      <w:r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776CF10" wp14:editId="43F253E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B19E2F" id="Oval 45" o:spid="_x0000_s1026" style="position:absolute;margin-left:230.85pt;margin-top:1.85pt;width:13.5pt;height: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jAYww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28AB75D" wp14:editId="5EA945D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5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01991E" id="Oval 44" o:spid="_x0000_s1026" style="position:absolute;margin-left:182.4pt;margin-top:1.85pt;width:13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S8g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EVS8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EE87DBB" wp14:editId="582C2CC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5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CB22BD" id="Oval 43" o:spid="_x0000_s1026" style="position:absolute;margin-left:133.95pt;margin-top:1.85pt;width:13.5pt;height: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jlPFg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X6OU8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BD95F8" wp14:editId="512F2B3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6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53FCA4" id="Oval 42" o:spid="_x0000_s1026" style="position:absolute;margin-left:88.35pt;margin-top:1.85pt;width:13.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/5ZMy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99A2BA3" wp14:editId="4A88BE5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6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E30B80" id="Oval 49" o:spid="_x0000_s1026" style="position:absolute;margin-left:230.85pt;margin-top:1.85pt;width:13.5pt;height: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AFAFD4C" wp14:editId="09D449D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6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35751C" id="Oval 48" o:spid="_x0000_s1026" style="position:absolute;margin-left:182.4pt;margin-top:1.85pt;width:13.5pt;height: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209E7C" wp14:editId="6E6CC06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5663B0" id="Oval 47" o:spid="_x0000_s1026" style="position:absolute;margin-left:133.95pt;margin-top:1.85pt;width:13.5pt;height: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wdV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NWrB1U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1F1D71" wp14:editId="0DB95E0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6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A05CFC" id="Oval 46" o:spid="_x0000_s1026" style="position:absolute;margin-left:88.35pt;margin-top:1.85pt;width:13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2KO6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136305" w:rsidRPr="009D2C92" w:rsidRDefault="00136305" w:rsidP="00136305">
      <w:pPr>
        <w:spacing w:after="120"/>
        <w:rPr>
          <w:rFonts w:cstheme="minorHAnsi"/>
        </w:rPr>
      </w:pPr>
    </w:p>
    <w:p w:rsidR="00136305" w:rsidRPr="009D2C92" w:rsidRDefault="00136305" w:rsidP="00136305">
      <w:pPr>
        <w:spacing w:after="120"/>
        <w:rPr>
          <w:rFonts w:cstheme="minorHAnsi"/>
        </w:rPr>
      </w:pPr>
    </w:p>
    <w:sectPr w:rsidR="00136305" w:rsidRPr="009D2C92" w:rsidSect="00620828">
      <w:type w:val="continuous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2A13" w:rsidRDefault="00C62A13" w:rsidP="00E24335">
      <w:r>
        <w:separator/>
      </w:r>
    </w:p>
  </w:endnote>
  <w:endnote w:type="continuationSeparator" w:id="0">
    <w:p w:rsidR="00C62A13" w:rsidRDefault="00C62A13" w:rsidP="00E24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807"/>
      <w:gridCol w:w="1068"/>
      <w:gridCol w:w="4807"/>
    </w:tblGrid>
    <w:tr w:rsidR="00C06F5F" w:rsidRPr="001F2230" w:rsidTr="001F2230">
      <w:trPr>
        <w:trHeight w:val="151"/>
      </w:trPr>
      <w:tc>
        <w:tcPr>
          <w:tcW w:w="2250" w:type="pct"/>
          <w:tcBorders>
            <w:bottom w:val="single" w:sz="4" w:space="0" w:color="4F81BD"/>
          </w:tcBorders>
        </w:tcPr>
        <w:p w:rsidR="00C06F5F" w:rsidRPr="001F2230" w:rsidRDefault="00C06F5F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C06F5F" w:rsidRPr="001F2230" w:rsidRDefault="00C06F5F">
          <w:pPr>
            <w:pStyle w:val="NoSpacing"/>
            <w:rPr>
              <w:rFonts w:ascii="Cambria" w:hAnsi="Cambria"/>
            </w:rPr>
          </w:pPr>
          <w:r w:rsidRPr="001F2230">
            <w:rPr>
              <w:rFonts w:ascii="Calibri" w:hAnsi="Calibri"/>
            </w:rPr>
            <w:fldChar w:fldCharType="begin"/>
          </w:r>
          <w:r w:rsidRPr="001F2230">
            <w:instrText xml:space="preserve"> PAGE  \* MERGEFORMAT </w:instrText>
          </w:r>
          <w:r w:rsidRPr="001F2230">
            <w:rPr>
              <w:rFonts w:ascii="Calibri" w:hAnsi="Calibri"/>
            </w:rPr>
            <w:fldChar w:fldCharType="separate"/>
          </w:r>
          <w:r w:rsidR="00747FFC" w:rsidRPr="00747FFC">
            <w:rPr>
              <w:rFonts w:ascii="Cambria" w:hAnsi="Cambria"/>
              <w:b/>
              <w:noProof/>
            </w:rPr>
            <w:t>26</w:t>
          </w:r>
          <w:r w:rsidRPr="001F2230">
            <w:rPr>
              <w:rFonts w:ascii="Cambria" w:hAnsi="Cambria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/>
          </w:tcBorders>
        </w:tcPr>
        <w:p w:rsidR="00C06F5F" w:rsidRPr="001F2230" w:rsidRDefault="00C06F5F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  <w:tr w:rsidR="00C06F5F" w:rsidRPr="001F2230" w:rsidTr="001F2230">
      <w:trPr>
        <w:trHeight w:val="150"/>
      </w:trPr>
      <w:tc>
        <w:tcPr>
          <w:tcW w:w="2250" w:type="pct"/>
          <w:tcBorders>
            <w:top w:val="single" w:sz="4" w:space="0" w:color="4F81BD"/>
          </w:tcBorders>
        </w:tcPr>
        <w:p w:rsidR="00C06F5F" w:rsidRPr="001F2230" w:rsidRDefault="00C06F5F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500" w:type="pct"/>
          <w:vMerge/>
        </w:tcPr>
        <w:p w:rsidR="00C06F5F" w:rsidRPr="001F2230" w:rsidRDefault="00C06F5F">
          <w:pPr>
            <w:pStyle w:val="Header"/>
            <w:jc w:val="center"/>
            <w:rPr>
              <w:rFonts w:ascii="Cambria" w:eastAsia="Times New Roman" w:hAnsi="Cambria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/>
          </w:tcBorders>
        </w:tcPr>
        <w:p w:rsidR="00C06F5F" w:rsidRPr="001F2230" w:rsidRDefault="00C06F5F">
          <w:pPr>
            <w:pStyle w:val="Header"/>
            <w:rPr>
              <w:rFonts w:ascii="Cambria" w:eastAsia="Times New Roman" w:hAnsi="Cambria"/>
              <w:b/>
              <w:bCs/>
            </w:rPr>
          </w:pPr>
        </w:p>
      </w:tc>
    </w:tr>
  </w:tbl>
  <w:p w:rsidR="00C06F5F" w:rsidRDefault="00C06F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2A13" w:rsidRDefault="00C62A13" w:rsidP="00E24335">
      <w:r>
        <w:separator/>
      </w:r>
    </w:p>
  </w:footnote>
  <w:footnote w:type="continuationSeparator" w:id="0">
    <w:p w:rsidR="00C62A13" w:rsidRDefault="00C62A13" w:rsidP="00E243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6F5F" w:rsidRPr="00DD3062" w:rsidRDefault="00C06F5F">
    <w:pPr>
      <w:pStyle w:val="Header"/>
      <w:rPr>
        <w:u w:val="single"/>
      </w:rPr>
    </w:pPr>
    <w:sdt>
      <w:sdtPr>
        <w:rPr>
          <w:u w:val="single"/>
        </w:rPr>
        <w:alias w:val="Category"/>
        <w:tag w:val=""/>
        <w:id w:val="402496732"/>
        <w:placeholder>
          <w:docPart w:val="F9C32A5DAA474A7499D76C1CEFC5C382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r>
          <w:rPr>
            <w:u w:val="single"/>
          </w:rPr>
          <w:t>Year 10</w:t>
        </w:r>
      </w:sdtContent>
    </w:sdt>
    <w:r w:rsidRPr="00DD3062">
      <w:rPr>
        <w:u w:val="single"/>
      </w:rPr>
      <w:tab/>
    </w:r>
    <w:sdt>
      <w:sdtPr>
        <w:rPr>
          <w:u w:val="single"/>
        </w:rPr>
        <w:alias w:val="Title"/>
        <w:tag w:val=""/>
        <w:id w:val="1849676530"/>
        <w:placeholder>
          <w:docPart w:val="9952C33089574D1182983B4BBDFD22A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u w:val="single"/>
          </w:rPr>
          <w:t>Advanced Mathematics</w:t>
        </w:r>
      </w:sdtContent>
    </w:sdt>
    <w:r>
      <w:rPr>
        <w:u w:val="single"/>
      </w:rPr>
      <w:t xml:space="preserve"> - </w:t>
    </w:r>
    <w:sdt>
      <w:sdtPr>
        <w:rPr>
          <w:u w:val="single"/>
        </w:rPr>
        <w:alias w:val="Subject"/>
        <w:tag w:val=""/>
        <w:id w:val="-205728980"/>
        <w:placeholder>
          <w:docPart w:val="C989DDD6E80A40A9A2FF3EE936BB0083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>
          <w:rPr>
            <w:u w:val="single"/>
          </w:rPr>
          <w:t>Yearly</w:t>
        </w:r>
      </w:sdtContent>
    </w:sdt>
    <w:r w:rsidRPr="00DD3062">
      <w:rPr>
        <w:u w:val="single"/>
      </w:rPr>
      <w:t xml:space="preserve"> Examination</w:t>
    </w:r>
    <w:r>
      <w:rPr>
        <w:u w:val="single"/>
      </w:rPr>
      <w:tab/>
      <w:t xml:space="preserve"> </w:t>
    </w:r>
    <w:r>
      <w:rPr>
        <w:u w:val="single"/>
      </w:rPr>
      <w:tab/>
    </w:r>
    <w:sdt>
      <w:sdtPr>
        <w:rPr>
          <w:u w:val="single"/>
        </w:rPr>
        <w:alias w:val="Status"/>
        <w:tag w:val=""/>
        <w:id w:val="181858543"/>
        <w:placeholder>
          <w:docPart w:val="EFB2216292464F6EACD5FD0EEBF57E4C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r>
          <w:rPr>
            <w:u w:val="single"/>
          </w:rPr>
          <w:t>2016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6F5F" w:rsidRPr="000D4274" w:rsidRDefault="00C06F5F" w:rsidP="000D4274">
    <w:pPr>
      <w:pStyle w:val="Header"/>
      <w:tabs>
        <w:tab w:val="clear" w:pos="9026"/>
        <w:tab w:val="left" w:pos="7050"/>
      </w:tabs>
      <w:rPr>
        <w:rFonts w:ascii="Lucida Calligraphy" w:hAnsi="Lucida Calligraphy"/>
        <w:sz w:val="40"/>
        <w:szCs w:val="40"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5061A"/>
    <w:multiLevelType w:val="hybridMultilevel"/>
    <w:tmpl w:val="60BEF19E"/>
    <w:lvl w:ilvl="0" w:tplc="EED89D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  <w:szCs w:val="24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6688"/>
    <w:multiLevelType w:val="hybridMultilevel"/>
    <w:tmpl w:val="DA023172"/>
    <w:lvl w:ilvl="0" w:tplc="0C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E2C98"/>
    <w:multiLevelType w:val="hybridMultilevel"/>
    <w:tmpl w:val="CC18352C"/>
    <w:lvl w:ilvl="0" w:tplc="6EB48AD6">
      <w:start w:val="26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9B068D"/>
    <w:multiLevelType w:val="hybridMultilevel"/>
    <w:tmpl w:val="E8443666"/>
    <w:lvl w:ilvl="0" w:tplc="76C4C4F8">
      <w:start w:val="1"/>
      <w:numFmt w:val="upperLetter"/>
      <w:lvlText w:val="%1."/>
      <w:lvlJc w:val="left"/>
      <w:pPr>
        <w:ind w:left="6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80" w:hanging="360"/>
      </w:pPr>
    </w:lvl>
    <w:lvl w:ilvl="2" w:tplc="0C09001B" w:tentative="1">
      <w:start w:val="1"/>
      <w:numFmt w:val="lowerRoman"/>
      <w:lvlText w:val="%3."/>
      <w:lvlJc w:val="right"/>
      <w:pPr>
        <w:ind w:left="2100" w:hanging="180"/>
      </w:pPr>
    </w:lvl>
    <w:lvl w:ilvl="3" w:tplc="0C09000F" w:tentative="1">
      <w:start w:val="1"/>
      <w:numFmt w:val="decimal"/>
      <w:lvlText w:val="%4."/>
      <w:lvlJc w:val="left"/>
      <w:pPr>
        <w:ind w:left="2820" w:hanging="360"/>
      </w:pPr>
    </w:lvl>
    <w:lvl w:ilvl="4" w:tplc="0C090019" w:tentative="1">
      <w:start w:val="1"/>
      <w:numFmt w:val="lowerLetter"/>
      <w:lvlText w:val="%5."/>
      <w:lvlJc w:val="left"/>
      <w:pPr>
        <w:ind w:left="3540" w:hanging="360"/>
      </w:pPr>
    </w:lvl>
    <w:lvl w:ilvl="5" w:tplc="0C09001B" w:tentative="1">
      <w:start w:val="1"/>
      <w:numFmt w:val="lowerRoman"/>
      <w:lvlText w:val="%6."/>
      <w:lvlJc w:val="right"/>
      <w:pPr>
        <w:ind w:left="4260" w:hanging="180"/>
      </w:pPr>
    </w:lvl>
    <w:lvl w:ilvl="6" w:tplc="0C09000F" w:tentative="1">
      <w:start w:val="1"/>
      <w:numFmt w:val="decimal"/>
      <w:lvlText w:val="%7."/>
      <w:lvlJc w:val="left"/>
      <w:pPr>
        <w:ind w:left="4980" w:hanging="360"/>
      </w:pPr>
    </w:lvl>
    <w:lvl w:ilvl="7" w:tplc="0C090019" w:tentative="1">
      <w:start w:val="1"/>
      <w:numFmt w:val="lowerLetter"/>
      <w:lvlText w:val="%8."/>
      <w:lvlJc w:val="left"/>
      <w:pPr>
        <w:ind w:left="5700" w:hanging="360"/>
      </w:pPr>
    </w:lvl>
    <w:lvl w:ilvl="8" w:tplc="0C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" w15:restartNumberingAfterBreak="0">
    <w:nsid w:val="10891601"/>
    <w:multiLevelType w:val="hybridMultilevel"/>
    <w:tmpl w:val="7458C06C"/>
    <w:lvl w:ilvl="0" w:tplc="0C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95AD4"/>
    <w:multiLevelType w:val="hybridMultilevel"/>
    <w:tmpl w:val="E0E2003E"/>
    <w:lvl w:ilvl="0" w:tplc="782A7F7A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190C2F"/>
    <w:multiLevelType w:val="hybridMultilevel"/>
    <w:tmpl w:val="331896B4"/>
    <w:lvl w:ilvl="0" w:tplc="CFBE3DAA">
      <w:start w:val="1"/>
      <w:numFmt w:val="upperLetter"/>
      <w:lvlText w:val="%1."/>
      <w:lvlJc w:val="left"/>
      <w:pPr>
        <w:ind w:left="480" w:hanging="360"/>
      </w:pPr>
      <w:rPr>
        <w:sz w:val="24"/>
      </w:rPr>
    </w:lvl>
    <w:lvl w:ilvl="1" w:tplc="0C090019">
      <w:start w:val="1"/>
      <w:numFmt w:val="lowerLetter"/>
      <w:lvlText w:val="%2."/>
      <w:lvlJc w:val="left"/>
      <w:pPr>
        <w:ind w:left="1200" w:hanging="360"/>
      </w:pPr>
    </w:lvl>
    <w:lvl w:ilvl="2" w:tplc="0C09001B">
      <w:start w:val="1"/>
      <w:numFmt w:val="lowerRoman"/>
      <w:lvlText w:val="%3."/>
      <w:lvlJc w:val="right"/>
      <w:pPr>
        <w:ind w:left="1920" w:hanging="180"/>
      </w:pPr>
    </w:lvl>
    <w:lvl w:ilvl="3" w:tplc="0C09000F">
      <w:start w:val="1"/>
      <w:numFmt w:val="decimal"/>
      <w:lvlText w:val="%4."/>
      <w:lvlJc w:val="left"/>
      <w:pPr>
        <w:ind w:left="2640" w:hanging="360"/>
      </w:pPr>
    </w:lvl>
    <w:lvl w:ilvl="4" w:tplc="0C090019">
      <w:start w:val="1"/>
      <w:numFmt w:val="lowerLetter"/>
      <w:lvlText w:val="%5."/>
      <w:lvlJc w:val="left"/>
      <w:pPr>
        <w:ind w:left="3360" w:hanging="360"/>
      </w:pPr>
    </w:lvl>
    <w:lvl w:ilvl="5" w:tplc="0C09001B">
      <w:start w:val="1"/>
      <w:numFmt w:val="lowerRoman"/>
      <w:lvlText w:val="%6."/>
      <w:lvlJc w:val="right"/>
      <w:pPr>
        <w:ind w:left="4080" w:hanging="180"/>
      </w:pPr>
    </w:lvl>
    <w:lvl w:ilvl="6" w:tplc="0C09000F">
      <w:start w:val="1"/>
      <w:numFmt w:val="decimal"/>
      <w:lvlText w:val="%7."/>
      <w:lvlJc w:val="left"/>
      <w:pPr>
        <w:ind w:left="4800" w:hanging="360"/>
      </w:pPr>
    </w:lvl>
    <w:lvl w:ilvl="7" w:tplc="0C090019">
      <w:start w:val="1"/>
      <w:numFmt w:val="lowerLetter"/>
      <w:lvlText w:val="%8."/>
      <w:lvlJc w:val="left"/>
      <w:pPr>
        <w:ind w:left="5520" w:hanging="360"/>
      </w:pPr>
    </w:lvl>
    <w:lvl w:ilvl="8" w:tplc="0C09001B">
      <w:start w:val="1"/>
      <w:numFmt w:val="lowerRoman"/>
      <w:lvlText w:val="%9."/>
      <w:lvlJc w:val="right"/>
      <w:pPr>
        <w:ind w:left="6240" w:hanging="180"/>
      </w:pPr>
    </w:lvl>
  </w:abstractNum>
  <w:abstractNum w:abstractNumId="7" w15:restartNumberingAfterBreak="0">
    <w:nsid w:val="2CE61EAC"/>
    <w:multiLevelType w:val="multilevel"/>
    <w:tmpl w:val="02AE50C0"/>
    <w:styleLink w:val="Examstyle"/>
    <w:lvl w:ilvl="0">
      <w:start w:val="1"/>
      <w:numFmt w:val="lowerLetter"/>
      <w:lvlText w:val="%1)"/>
      <w:lvlJc w:val="left"/>
      <w:pPr>
        <w:ind w:left="680" w:hanging="680"/>
      </w:pPr>
      <w:rPr>
        <w:rFonts w:hint="default"/>
      </w:rPr>
    </w:lvl>
    <w:lvl w:ilvl="1">
      <w:start w:val="1"/>
      <w:numFmt w:val="lowerRoman"/>
      <w:lvlText w:val="(%2)"/>
      <w:lvlJc w:val="left"/>
      <w:pPr>
        <w:ind w:left="1134" w:hanging="774"/>
      </w:pPr>
      <w:rPr>
        <w:rFonts w:hint="default"/>
      </w:rPr>
    </w:lvl>
    <w:lvl w:ilvl="2">
      <w:start w:val="1"/>
      <w:numFmt w:val="upperLetter"/>
      <w:lvlText w:val="%3)"/>
      <w:lvlJc w:val="left"/>
      <w:pPr>
        <w:ind w:left="1758" w:hanging="73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5C0322"/>
    <w:multiLevelType w:val="hybridMultilevel"/>
    <w:tmpl w:val="12EA087A"/>
    <w:lvl w:ilvl="0" w:tplc="04BC0708">
      <w:start w:val="1"/>
      <w:numFmt w:val="upperLetter"/>
      <w:lvlText w:val="%1."/>
      <w:lvlJc w:val="left"/>
      <w:pPr>
        <w:ind w:left="6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20" w:hanging="360"/>
      </w:pPr>
    </w:lvl>
    <w:lvl w:ilvl="2" w:tplc="0C09001B" w:tentative="1">
      <w:start w:val="1"/>
      <w:numFmt w:val="lowerRoman"/>
      <w:lvlText w:val="%3."/>
      <w:lvlJc w:val="right"/>
      <w:pPr>
        <w:ind w:left="2040" w:hanging="180"/>
      </w:pPr>
    </w:lvl>
    <w:lvl w:ilvl="3" w:tplc="0C09000F" w:tentative="1">
      <w:start w:val="1"/>
      <w:numFmt w:val="decimal"/>
      <w:lvlText w:val="%4."/>
      <w:lvlJc w:val="left"/>
      <w:pPr>
        <w:ind w:left="2760" w:hanging="360"/>
      </w:pPr>
    </w:lvl>
    <w:lvl w:ilvl="4" w:tplc="0C090019" w:tentative="1">
      <w:start w:val="1"/>
      <w:numFmt w:val="lowerLetter"/>
      <w:lvlText w:val="%5."/>
      <w:lvlJc w:val="left"/>
      <w:pPr>
        <w:ind w:left="3480" w:hanging="360"/>
      </w:pPr>
    </w:lvl>
    <w:lvl w:ilvl="5" w:tplc="0C09001B" w:tentative="1">
      <w:start w:val="1"/>
      <w:numFmt w:val="lowerRoman"/>
      <w:lvlText w:val="%6."/>
      <w:lvlJc w:val="right"/>
      <w:pPr>
        <w:ind w:left="4200" w:hanging="180"/>
      </w:pPr>
    </w:lvl>
    <w:lvl w:ilvl="6" w:tplc="0C09000F" w:tentative="1">
      <w:start w:val="1"/>
      <w:numFmt w:val="decimal"/>
      <w:lvlText w:val="%7."/>
      <w:lvlJc w:val="left"/>
      <w:pPr>
        <w:ind w:left="4920" w:hanging="360"/>
      </w:pPr>
    </w:lvl>
    <w:lvl w:ilvl="7" w:tplc="0C090019" w:tentative="1">
      <w:start w:val="1"/>
      <w:numFmt w:val="lowerLetter"/>
      <w:lvlText w:val="%8."/>
      <w:lvlJc w:val="left"/>
      <w:pPr>
        <w:ind w:left="5640" w:hanging="360"/>
      </w:pPr>
    </w:lvl>
    <w:lvl w:ilvl="8" w:tplc="0C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0" w15:restartNumberingAfterBreak="0">
    <w:nsid w:val="3B3E6B50"/>
    <w:multiLevelType w:val="hybridMultilevel"/>
    <w:tmpl w:val="EC367D90"/>
    <w:lvl w:ilvl="0" w:tplc="3760CCD0">
      <w:start w:val="1"/>
      <w:numFmt w:val="upperLetter"/>
      <w:lvlText w:val="%1."/>
      <w:lvlJc w:val="left"/>
      <w:pPr>
        <w:ind w:left="540" w:hanging="360"/>
      </w:pPr>
    </w:lvl>
    <w:lvl w:ilvl="1" w:tplc="0C090019">
      <w:start w:val="1"/>
      <w:numFmt w:val="lowerLetter"/>
      <w:lvlText w:val="%2."/>
      <w:lvlJc w:val="left"/>
      <w:pPr>
        <w:ind w:left="1260" w:hanging="360"/>
      </w:pPr>
    </w:lvl>
    <w:lvl w:ilvl="2" w:tplc="0C09001B">
      <w:start w:val="1"/>
      <w:numFmt w:val="lowerRoman"/>
      <w:lvlText w:val="%3."/>
      <w:lvlJc w:val="right"/>
      <w:pPr>
        <w:ind w:left="1980" w:hanging="180"/>
      </w:pPr>
    </w:lvl>
    <w:lvl w:ilvl="3" w:tplc="0C09000F">
      <w:start w:val="1"/>
      <w:numFmt w:val="decimal"/>
      <w:lvlText w:val="%4."/>
      <w:lvlJc w:val="left"/>
      <w:pPr>
        <w:ind w:left="2700" w:hanging="360"/>
      </w:pPr>
    </w:lvl>
    <w:lvl w:ilvl="4" w:tplc="0C090019">
      <w:start w:val="1"/>
      <w:numFmt w:val="lowerLetter"/>
      <w:lvlText w:val="%5."/>
      <w:lvlJc w:val="left"/>
      <w:pPr>
        <w:ind w:left="3420" w:hanging="360"/>
      </w:pPr>
    </w:lvl>
    <w:lvl w:ilvl="5" w:tplc="0C09001B">
      <w:start w:val="1"/>
      <w:numFmt w:val="lowerRoman"/>
      <w:lvlText w:val="%6."/>
      <w:lvlJc w:val="right"/>
      <w:pPr>
        <w:ind w:left="4140" w:hanging="180"/>
      </w:pPr>
    </w:lvl>
    <w:lvl w:ilvl="6" w:tplc="0C09000F">
      <w:start w:val="1"/>
      <w:numFmt w:val="decimal"/>
      <w:lvlText w:val="%7."/>
      <w:lvlJc w:val="left"/>
      <w:pPr>
        <w:ind w:left="4860" w:hanging="360"/>
      </w:pPr>
    </w:lvl>
    <w:lvl w:ilvl="7" w:tplc="0C090019">
      <w:start w:val="1"/>
      <w:numFmt w:val="lowerLetter"/>
      <w:lvlText w:val="%8."/>
      <w:lvlJc w:val="left"/>
      <w:pPr>
        <w:ind w:left="5580" w:hanging="360"/>
      </w:pPr>
    </w:lvl>
    <w:lvl w:ilvl="8" w:tplc="0C09001B">
      <w:start w:val="1"/>
      <w:numFmt w:val="lowerRoman"/>
      <w:lvlText w:val="%9."/>
      <w:lvlJc w:val="right"/>
      <w:pPr>
        <w:ind w:left="6300" w:hanging="180"/>
      </w:pPr>
    </w:lvl>
  </w:abstractNum>
  <w:abstractNum w:abstractNumId="11" w15:restartNumberingAfterBreak="0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534380"/>
    <w:multiLevelType w:val="hybridMultilevel"/>
    <w:tmpl w:val="23140CFA"/>
    <w:lvl w:ilvl="0" w:tplc="AA18FCF6">
      <w:start w:val="1"/>
      <w:numFmt w:val="upperLetter"/>
      <w:lvlText w:val="%1."/>
      <w:lvlJc w:val="left"/>
      <w:pPr>
        <w:ind w:left="4140" w:hanging="34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20F7025"/>
    <w:multiLevelType w:val="hybridMultilevel"/>
    <w:tmpl w:val="DB8E86EA"/>
    <w:lvl w:ilvl="0" w:tplc="945617C8">
      <w:start w:val="2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2A691A"/>
    <w:multiLevelType w:val="hybridMultilevel"/>
    <w:tmpl w:val="5A887D0C"/>
    <w:lvl w:ilvl="0" w:tplc="93DCC9CC">
      <w:start w:val="1"/>
      <w:numFmt w:val="lowerLetter"/>
      <w:pStyle w:val="ListParagraph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E23A12"/>
    <w:multiLevelType w:val="hybridMultilevel"/>
    <w:tmpl w:val="304AF9DA"/>
    <w:lvl w:ilvl="0" w:tplc="E8DAA7CE">
      <w:start w:val="1"/>
      <w:numFmt w:val="upperLetter"/>
      <w:lvlText w:val="%1."/>
      <w:lvlJc w:val="left"/>
      <w:pPr>
        <w:ind w:left="4260" w:hanging="39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80" w:hanging="360"/>
      </w:pPr>
    </w:lvl>
    <w:lvl w:ilvl="2" w:tplc="0C09001B" w:tentative="1">
      <w:start w:val="1"/>
      <w:numFmt w:val="lowerRoman"/>
      <w:lvlText w:val="%3."/>
      <w:lvlJc w:val="right"/>
      <w:pPr>
        <w:ind w:left="2100" w:hanging="180"/>
      </w:pPr>
    </w:lvl>
    <w:lvl w:ilvl="3" w:tplc="0C09000F" w:tentative="1">
      <w:start w:val="1"/>
      <w:numFmt w:val="decimal"/>
      <w:lvlText w:val="%4."/>
      <w:lvlJc w:val="left"/>
      <w:pPr>
        <w:ind w:left="2820" w:hanging="360"/>
      </w:pPr>
    </w:lvl>
    <w:lvl w:ilvl="4" w:tplc="0C090019" w:tentative="1">
      <w:start w:val="1"/>
      <w:numFmt w:val="lowerLetter"/>
      <w:lvlText w:val="%5."/>
      <w:lvlJc w:val="left"/>
      <w:pPr>
        <w:ind w:left="3540" w:hanging="360"/>
      </w:pPr>
    </w:lvl>
    <w:lvl w:ilvl="5" w:tplc="0C09001B" w:tentative="1">
      <w:start w:val="1"/>
      <w:numFmt w:val="lowerRoman"/>
      <w:lvlText w:val="%6."/>
      <w:lvlJc w:val="right"/>
      <w:pPr>
        <w:ind w:left="4260" w:hanging="180"/>
      </w:pPr>
    </w:lvl>
    <w:lvl w:ilvl="6" w:tplc="0C09000F" w:tentative="1">
      <w:start w:val="1"/>
      <w:numFmt w:val="decimal"/>
      <w:lvlText w:val="%7."/>
      <w:lvlJc w:val="left"/>
      <w:pPr>
        <w:ind w:left="4980" w:hanging="360"/>
      </w:pPr>
    </w:lvl>
    <w:lvl w:ilvl="7" w:tplc="0C090019" w:tentative="1">
      <w:start w:val="1"/>
      <w:numFmt w:val="lowerLetter"/>
      <w:lvlText w:val="%8."/>
      <w:lvlJc w:val="left"/>
      <w:pPr>
        <w:ind w:left="5700" w:hanging="360"/>
      </w:pPr>
    </w:lvl>
    <w:lvl w:ilvl="8" w:tplc="0C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18" w15:restartNumberingAfterBreak="0">
    <w:nsid w:val="4B4844FF"/>
    <w:multiLevelType w:val="hybridMultilevel"/>
    <w:tmpl w:val="2FE4BE3A"/>
    <w:lvl w:ilvl="0" w:tplc="1ED672F8">
      <w:start w:val="26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43124A"/>
    <w:multiLevelType w:val="hybridMultilevel"/>
    <w:tmpl w:val="9AB0E196"/>
    <w:lvl w:ilvl="0" w:tplc="0C09000F">
      <w:start w:val="1"/>
      <w:numFmt w:val="decimal"/>
      <w:lvlText w:val="%1."/>
      <w:lvlJc w:val="left"/>
      <w:pPr>
        <w:ind w:left="786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8560F6"/>
    <w:multiLevelType w:val="hybridMultilevel"/>
    <w:tmpl w:val="3FBC9AA4"/>
    <w:lvl w:ilvl="0" w:tplc="6AC47418">
      <w:start w:val="1"/>
      <w:numFmt w:val="upperLetter"/>
      <w:lvlText w:val="%1."/>
      <w:lvlJc w:val="left"/>
      <w:pPr>
        <w:ind w:left="4320" w:hanging="40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80" w:hanging="360"/>
      </w:pPr>
    </w:lvl>
    <w:lvl w:ilvl="2" w:tplc="0C09001B" w:tentative="1">
      <w:start w:val="1"/>
      <w:numFmt w:val="lowerRoman"/>
      <w:lvlText w:val="%3."/>
      <w:lvlJc w:val="right"/>
      <w:pPr>
        <w:ind w:left="2100" w:hanging="180"/>
      </w:pPr>
    </w:lvl>
    <w:lvl w:ilvl="3" w:tplc="0C09000F" w:tentative="1">
      <w:start w:val="1"/>
      <w:numFmt w:val="decimal"/>
      <w:lvlText w:val="%4."/>
      <w:lvlJc w:val="left"/>
      <w:pPr>
        <w:ind w:left="2820" w:hanging="360"/>
      </w:pPr>
    </w:lvl>
    <w:lvl w:ilvl="4" w:tplc="0C090019" w:tentative="1">
      <w:start w:val="1"/>
      <w:numFmt w:val="lowerLetter"/>
      <w:lvlText w:val="%5."/>
      <w:lvlJc w:val="left"/>
      <w:pPr>
        <w:ind w:left="3540" w:hanging="360"/>
      </w:pPr>
    </w:lvl>
    <w:lvl w:ilvl="5" w:tplc="0C09001B" w:tentative="1">
      <w:start w:val="1"/>
      <w:numFmt w:val="lowerRoman"/>
      <w:lvlText w:val="%6."/>
      <w:lvlJc w:val="right"/>
      <w:pPr>
        <w:ind w:left="4260" w:hanging="180"/>
      </w:pPr>
    </w:lvl>
    <w:lvl w:ilvl="6" w:tplc="0C09000F" w:tentative="1">
      <w:start w:val="1"/>
      <w:numFmt w:val="decimal"/>
      <w:lvlText w:val="%7."/>
      <w:lvlJc w:val="left"/>
      <w:pPr>
        <w:ind w:left="4980" w:hanging="360"/>
      </w:pPr>
    </w:lvl>
    <w:lvl w:ilvl="7" w:tplc="0C090019" w:tentative="1">
      <w:start w:val="1"/>
      <w:numFmt w:val="lowerLetter"/>
      <w:lvlText w:val="%8."/>
      <w:lvlJc w:val="left"/>
      <w:pPr>
        <w:ind w:left="5700" w:hanging="360"/>
      </w:pPr>
    </w:lvl>
    <w:lvl w:ilvl="8" w:tplc="0C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22" w15:restartNumberingAfterBreak="0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A5434F"/>
    <w:multiLevelType w:val="hybridMultilevel"/>
    <w:tmpl w:val="97FAE8B2"/>
    <w:lvl w:ilvl="0" w:tplc="8396AE0C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0"/>
  </w:num>
  <w:num w:numId="5">
    <w:abstractNumId w:val="13"/>
  </w:num>
  <w:num w:numId="6">
    <w:abstractNumId w:val="12"/>
  </w:num>
  <w:num w:numId="7">
    <w:abstractNumId w:val="9"/>
  </w:num>
  <w:num w:numId="8">
    <w:abstractNumId w:val="0"/>
  </w:num>
  <w:num w:numId="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</w:num>
  <w:num w:numId="13">
    <w:abstractNumId w:val="15"/>
  </w:num>
  <w:num w:numId="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3"/>
  </w:num>
  <w:num w:numId="16">
    <w:abstractNumId w:val="11"/>
  </w:num>
  <w:num w:numId="17">
    <w:abstractNumId w:val="19"/>
  </w:num>
  <w:num w:numId="18">
    <w:abstractNumId w:val="8"/>
  </w:num>
  <w:num w:numId="19">
    <w:abstractNumId w:val="16"/>
  </w:num>
  <w:num w:numId="20">
    <w:abstractNumId w:val="22"/>
  </w:num>
  <w:num w:numId="21">
    <w:abstractNumId w:val="23"/>
    <w:lvlOverride w:ilvl="0">
      <w:startOverride w:val="1"/>
    </w:lvlOverride>
  </w:num>
  <w:num w:numId="22">
    <w:abstractNumId w:val="23"/>
    <w:lvlOverride w:ilvl="0">
      <w:startOverride w:val="1"/>
    </w:lvlOverride>
  </w:num>
  <w:num w:numId="23">
    <w:abstractNumId w:val="23"/>
    <w:lvlOverride w:ilvl="0">
      <w:startOverride w:val="1"/>
    </w:lvlOverride>
  </w:num>
  <w:num w:numId="24">
    <w:abstractNumId w:val="23"/>
    <w:lvlOverride w:ilvl="0">
      <w:startOverride w:val="1"/>
    </w:lvlOverride>
  </w:num>
  <w:num w:numId="25">
    <w:abstractNumId w:val="23"/>
  </w:num>
  <w:num w:numId="26">
    <w:abstractNumId w:val="14"/>
  </w:num>
  <w:num w:numId="27">
    <w:abstractNumId w:val="23"/>
    <w:lvlOverride w:ilvl="0">
      <w:startOverride w:val="1"/>
    </w:lvlOverride>
  </w:num>
  <w:num w:numId="28">
    <w:abstractNumId w:val="23"/>
    <w:lvlOverride w:ilvl="0">
      <w:startOverride w:val="1"/>
    </w:lvlOverride>
  </w:num>
  <w:num w:numId="29">
    <w:abstractNumId w:val="23"/>
    <w:lvlOverride w:ilvl="0">
      <w:startOverride w:val="1"/>
    </w:lvlOverride>
  </w:num>
  <w:num w:numId="30">
    <w:abstractNumId w:val="23"/>
    <w:lvlOverride w:ilvl="0">
      <w:startOverride w:val="1"/>
    </w:lvlOverride>
  </w:num>
  <w:num w:numId="31">
    <w:abstractNumId w:val="23"/>
    <w:lvlOverride w:ilvl="0">
      <w:startOverride w:val="1"/>
    </w:lvlOverride>
  </w:num>
  <w:num w:numId="32">
    <w:abstractNumId w:val="23"/>
    <w:lvlOverride w:ilvl="0">
      <w:startOverride w:val="1"/>
    </w:lvlOverride>
  </w:num>
  <w:num w:numId="33">
    <w:abstractNumId w:val="23"/>
    <w:lvlOverride w:ilvl="0">
      <w:startOverride w:val="1"/>
    </w:lvlOverride>
  </w:num>
  <w:num w:numId="34">
    <w:abstractNumId w:val="21"/>
  </w:num>
  <w:num w:numId="35">
    <w:abstractNumId w:val="3"/>
  </w:num>
  <w:num w:numId="36">
    <w:abstractNumId w:val="17"/>
  </w:num>
  <w:num w:numId="37">
    <w:abstractNumId w:val="5"/>
  </w:num>
  <w:num w:numId="38">
    <w:abstractNumId w:val="23"/>
  </w:num>
  <w:num w:numId="39">
    <w:abstractNumId w:val="23"/>
    <w:lvlOverride w:ilvl="0">
      <w:startOverride w:val="1"/>
    </w:lvlOverride>
  </w:num>
  <w:num w:numId="40">
    <w:abstractNumId w:val="23"/>
    <w:lvlOverride w:ilvl="0">
      <w:startOverride w:val="1"/>
    </w:lvlOverride>
  </w:num>
  <w:num w:numId="41">
    <w:abstractNumId w:val="23"/>
    <w:lvlOverride w:ilvl="0">
      <w:startOverride w:val="1"/>
    </w:lvlOverride>
  </w:num>
  <w:num w:numId="42">
    <w:abstractNumId w:val="23"/>
    <w:lvlOverride w:ilvl="0">
      <w:startOverride w:val="1"/>
    </w:lvlOverride>
  </w:num>
  <w:num w:numId="43">
    <w:abstractNumId w:val="23"/>
    <w:lvlOverride w:ilvl="0">
      <w:startOverride w:val="1"/>
    </w:lvlOverride>
  </w:num>
  <w:num w:numId="44">
    <w:abstractNumId w:val="23"/>
    <w:lvlOverride w:ilvl="0">
      <w:startOverride w:val="1"/>
    </w:lvlOverride>
  </w:num>
  <w:num w:numId="45">
    <w:abstractNumId w:val="23"/>
    <w:lvlOverride w:ilvl="0">
      <w:startOverride w:val="1"/>
    </w:lvlOverride>
  </w:num>
  <w:num w:numId="46">
    <w:abstractNumId w:val="23"/>
    <w:lvlOverride w:ilvl="0">
      <w:startOverride w:val="1"/>
    </w:lvlOverride>
  </w:num>
  <w:num w:numId="47">
    <w:abstractNumId w:val="23"/>
    <w:lvlOverride w:ilvl="0">
      <w:startOverride w:val="1"/>
    </w:lvlOverride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1B4F"/>
    <w:rsid w:val="00001103"/>
    <w:rsid w:val="0000274C"/>
    <w:rsid w:val="00007AE4"/>
    <w:rsid w:val="00010603"/>
    <w:rsid w:val="00031826"/>
    <w:rsid w:val="000333B3"/>
    <w:rsid w:val="00034138"/>
    <w:rsid w:val="00041483"/>
    <w:rsid w:val="00043307"/>
    <w:rsid w:val="00054524"/>
    <w:rsid w:val="0006151D"/>
    <w:rsid w:val="00066CC3"/>
    <w:rsid w:val="00075F8A"/>
    <w:rsid w:val="000770C2"/>
    <w:rsid w:val="00085235"/>
    <w:rsid w:val="00087C8E"/>
    <w:rsid w:val="00095FA8"/>
    <w:rsid w:val="00096D72"/>
    <w:rsid w:val="000A1109"/>
    <w:rsid w:val="000C4483"/>
    <w:rsid w:val="000D4274"/>
    <w:rsid w:val="000E7863"/>
    <w:rsid w:val="000F02B2"/>
    <w:rsid w:val="000F41E0"/>
    <w:rsid w:val="001164CF"/>
    <w:rsid w:val="0012435E"/>
    <w:rsid w:val="00131939"/>
    <w:rsid w:val="00136305"/>
    <w:rsid w:val="001617F0"/>
    <w:rsid w:val="001770F3"/>
    <w:rsid w:val="0018389F"/>
    <w:rsid w:val="0018418B"/>
    <w:rsid w:val="001905DC"/>
    <w:rsid w:val="00190BA7"/>
    <w:rsid w:val="0019427A"/>
    <w:rsid w:val="001C3E3E"/>
    <w:rsid w:val="001D179E"/>
    <w:rsid w:val="001F2230"/>
    <w:rsid w:val="001F4F43"/>
    <w:rsid w:val="002105CB"/>
    <w:rsid w:val="00235388"/>
    <w:rsid w:val="00237AC9"/>
    <w:rsid w:val="00257B53"/>
    <w:rsid w:val="00275621"/>
    <w:rsid w:val="002A3D0B"/>
    <w:rsid w:val="002C28BB"/>
    <w:rsid w:val="002E1D57"/>
    <w:rsid w:val="002F08A0"/>
    <w:rsid w:val="00302BBD"/>
    <w:rsid w:val="003070C8"/>
    <w:rsid w:val="003107D1"/>
    <w:rsid w:val="003157FF"/>
    <w:rsid w:val="00327C7D"/>
    <w:rsid w:val="00335B15"/>
    <w:rsid w:val="00336031"/>
    <w:rsid w:val="00343768"/>
    <w:rsid w:val="0035528D"/>
    <w:rsid w:val="00356D3A"/>
    <w:rsid w:val="00382B4E"/>
    <w:rsid w:val="003A09E1"/>
    <w:rsid w:val="003A403C"/>
    <w:rsid w:val="003A5079"/>
    <w:rsid w:val="003A7199"/>
    <w:rsid w:val="003A7B89"/>
    <w:rsid w:val="003C0CFD"/>
    <w:rsid w:val="003C35F2"/>
    <w:rsid w:val="003E4462"/>
    <w:rsid w:val="00405DF5"/>
    <w:rsid w:val="004361DC"/>
    <w:rsid w:val="004472A2"/>
    <w:rsid w:val="00447C48"/>
    <w:rsid w:val="00450A63"/>
    <w:rsid w:val="00462B10"/>
    <w:rsid w:val="00463AE7"/>
    <w:rsid w:val="00470E59"/>
    <w:rsid w:val="00473D83"/>
    <w:rsid w:val="0047646A"/>
    <w:rsid w:val="004A510A"/>
    <w:rsid w:val="004A7FD9"/>
    <w:rsid w:val="004C238E"/>
    <w:rsid w:val="004E1905"/>
    <w:rsid w:val="004E1F9D"/>
    <w:rsid w:val="004E7EF5"/>
    <w:rsid w:val="00502A17"/>
    <w:rsid w:val="00534116"/>
    <w:rsid w:val="00542F14"/>
    <w:rsid w:val="00551063"/>
    <w:rsid w:val="00591ABA"/>
    <w:rsid w:val="0059586D"/>
    <w:rsid w:val="005C31AA"/>
    <w:rsid w:val="005D7584"/>
    <w:rsid w:val="005E028C"/>
    <w:rsid w:val="005E182C"/>
    <w:rsid w:val="005E3D07"/>
    <w:rsid w:val="00605251"/>
    <w:rsid w:val="00612927"/>
    <w:rsid w:val="00617A9E"/>
    <w:rsid w:val="00620828"/>
    <w:rsid w:val="00640856"/>
    <w:rsid w:val="00645328"/>
    <w:rsid w:val="0066005A"/>
    <w:rsid w:val="00663AC6"/>
    <w:rsid w:val="00671355"/>
    <w:rsid w:val="00674A0B"/>
    <w:rsid w:val="00675346"/>
    <w:rsid w:val="00676A45"/>
    <w:rsid w:val="006853E5"/>
    <w:rsid w:val="0069793E"/>
    <w:rsid w:val="006A135F"/>
    <w:rsid w:val="006C5AAA"/>
    <w:rsid w:val="006D4A82"/>
    <w:rsid w:val="006D62FB"/>
    <w:rsid w:val="006F304F"/>
    <w:rsid w:val="0070532A"/>
    <w:rsid w:val="007102A5"/>
    <w:rsid w:val="007123B8"/>
    <w:rsid w:val="007222B1"/>
    <w:rsid w:val="007234FE"/>
    <w:rsid w:val="00741190"/>
    <w:rsid w:val="007417F7"/>
    <w:rsid w:val="007452A3"/>
    <w:rsid w:val="00747FFC"/>
    <w:rsid w:val="007569D4"/>
    <w:rsid w:val="007626BA"/>
    <w:rsid w:val="00762CBC"/>
    <w:rsid w:val="007905BA"/>
    <w:rsid w:val="007953E2"/>
    <w:rsid w:val="007A5EA3"/>
    <w:rsid w:val="007B297D"/>
    <w:rsid w:val="007B5147"/>
    <w:rsid w:val="007B5E57"/>
    <w:rsid w:val="007C1930"/>
    <w:rsid w:val="007E34C7"/>
    <w:rsid w:val="007E55E5"/>
    <w:rsid w:val="007F6D2B"/>
    <w:rsid w:val="008268E7"/>
    <w:rsid w:val="00830B05"/>
    <w:rsid w:val="00843193"/>
    <w:rsid w:val="00860ADE"/>
    <w:rsid w:val="00864FAD"/>
    <w:rsid w:val="00870F5F"/>
    <w:rsid w:val="008839FB"/>
    <w:rsid w:val="00887E30"/>
    <w:rsid w:val="0089006F"/>
    <w:rsid w:val="008B071B"/>
    <w:rsid w:val="008B474F"/>
    <w:rsid w:val="008B58F2"/>
    <w:rsid w:val="008C0999"/>
    <w:rsid w:val="008D3E75"/>
    <w:rsid w:val="008E6BF0"/>
    <w:rsid w:val="008F30CA"/>
    <w:rsid w:val="008F7C58"/>
    <w:rsid w:val="00905796"/>
    <w:rsid w:val="009140E7"/>
    <w:rsid w:val="00915C54"/>
    <w:rsid w:val="0092530F"/>
    <w:rsid w:val="00932B35"/>
    <w:rsid w:val="00935DC0"/>
    <w:rsid w:val="009665BA"/>
    <w:rsid w:val="0097398A"/>
    <w:rsid w:val="00995DC9"/>
    <w:rsid w:val="009A3168"/>
    <w:rsid w:val="009B1650"/>
    <w:rsid w:val="009D2C92"/>
    <w:rsid w:val="00A0649F"/>
    <w:rsid w:val="00A13091"/>
    <w:rsid w:val="00A15E34"/>
    <w:rsid w:val="00A21938"/>
    <w:rsid w:val="00A277D4"/>
    <w:rsid w:val="00A3116E"/>
    <w:rsid w:val="00A417C8"/>
    <w:rsid w:val="00A51578"/>
    <w:rsid w:val="00A66A0F"/>
    <w:rsid w:val="00A74A41"/>
    <w:rsid w:val="00A945BA"/>
    <w:rsid w:val="00AC6218"/>
    <w:rsid w:val="00AC79BB"/>
    <w:rsid w:val="00AE05A0"/>
    <w:rsid w:val="00AF3F0F"/>
    <w:rsid w:val="00B05196"/>
    <w:rsid w:val="00B143F0"/>
    <w:rsid w:val="00B15693"/>
    <w:rsid w:val="00B20D7B"/>
    <w:rsid w:val="00B265F3"/>
    <w:rsid w:val="00B26D55"/>
    <w:rsid w:val="00B26E3B"/>
    <w:rsid w:val="00B276DE"/>
    <w:rsid w:val="00B30A6A"/>
    <w:rsid w:val="00B45DE3"/>
    <w:rsid w:val="00B505BD"/>
    <w:rsid w:val="00B51590"/>
    <w:rsid w:val="00B56A89"/>
    <w:rsid w:val="00B56B35"/>
    <w:rsid w:val="00B67412"/>
    <w:rsid w:val="00B90C14"/>
    <w:rsid w:val="00BA7AC0"/>
    <w:rsid w:val="00BB0ED6"/>
    <w:rsid w:val="00BB1BFB"/>
    <w:rsid w:val="00BC0517"/>
    <w:rsid w:val="00BC45AC"/>
    <w:rsid w:val="00BC6854"/>
    <w:rsid w:val="00BC7F25"/>
    <w:rsid w:val="00BD6FF3"/>
    <w:rsid w:val="00BF2032"/>
    <w:rsid w:val="00C06F5F"/>
    <w:rsid w:val="00C11DB0"/>
    <w:rsid w:val="00C154D0"/>
    <w:rsid w:val="00C16784"/>
    <w:rsid w:val="00C16E7E"/>
    <w:rsid w:val="00C204B9"/>
    <w:rsid w:val="00C22CF1"/>
    <w:rsid w:val="00C23F06"/>
    <w:rsid w:val="00C2445C"/>
    <w:rsid w:val="00C25037"/>
    <w:rsid w:val="00C443FC"/>
    <w:rsid w:val="00C452E7"/>
    <w:rsid w:val="00C62A13"/>
    <w:rsid w:val="00C67F16"/>
    <w:rsid w:val="00C95C78"/>
    <w:rsid w:val="00C961FB"/>
    <w:rsid w:val="00CB0814"/>
    <w:rsid w:val="00CB3B98"/>
    <w:rsid w:val="00CB5F53"/>
    <w:rsid w:val="00CE38AB"/>
    <w:rsid w:val="00CE777E"/>
    <w:rsid w:val="00CF2F39"/>
    <w:rsid w:val="00CF310D"/>
    <w:rsid w:val="00D01508"/>
    <w:rsid w:val="00D15170"/>
    <w:rsid w:val="00D43E1A"/>
    <w:rsid w:val="00D5582C"/>
    <w:rsid w:val="00D73A65"/>
    <w:rsid w:val="00DA6DEA"/>
    <w:rsid w:val="00DB49F5"/>
    <w:rsid w:val="00DB5487"/>
    <w:rsid w:val="00DB77AB"/>
    <w:rsid w:val="00DC5CBC"/>
    <w:rsid w:val="00DD3062"/>
    <w:rsid w:val="00DF1EBB"/>
    <w:rsid w:val="00DF28EC"/>
    <w:rsid w:val="00E00EBC"/>
    <w:rsid w:val="00E15848"/>
    <w:rsid w:val="00E24335"/>
    <w:rsid w:val="00E3398D"/>
    <w:rsid w:val="00E417C3"/>
    <w:rsid w:val="00E71ED7"/>
    <w:rsid w:val="00E96123"/>
    <w:rsid w:val="00EA2723"/>
    <w:rsid w:val="00EB17DB"/>
    <w:rsid w:val="00EB3A74"/>
    <w:rsid w:val="00EC0914"/>
    <w:rsid w:val="00ED1B4F"/>
    <w:rsid w:val="00ED3E24"/>
    <w:rsid w:val="00EE4411"/>
    <w:rsid w:val="00EE6499"/>
    <w:rsid w:val="00EE67EA"/>
    <w:rsid w:val="00EE6832"/>
    <w:rsid w:val="00F02765"/>
    <w:rsid w:val="00F03C32"/>
    <w:rsid w:val="00F27D76"/>
    <w:rsid w:val="00F47CED"/>
    <w:rsid w:val="00F54564"/>
    <w:rsid w:val="00F6428C"/>
    <w:rsid w:val="00F670BA"/>
    <w:rsid w:val="00F8153A"/>
    <w:rsid w:val="00F846ED"/>
    <w:rsid w:val="00FB03DC"/>
    <w:rsid w:val="00FC3A2B"/>
    <w:rsid w:val="00FC70AD"/>
    <w:rsid w:val="00FC73BE"/>
    <w:rsid w:val="00FE07F7"/>
    <w:rsid w:val="00FE2CB4"/>
    <w:rsid w:val="00FF1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7337DE"/>
  <w15:docId w15:val="{5A8248A0-3FAB-434D-A3AB-E4DA2215F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AU" w:eastAsia="en-AU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15E3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E3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E3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E3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E3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E3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E3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E3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E3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E3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xamstyle">
    <w:name w:val="Exam style"/>
    <w:uiPriority w:val="99"/>
    <w:rsid w:val="00034138"/>
    <w:pPr>
      <w:numPr>
        <w:numId w:val="1"/>
      </w:numPr>
    </w:pPr>
  </w:style>
  <w:style w:type="table" w:styleId="TableGrid">
    <w:name w:val="Table Grid"/>
    <w:basedOn w:val="TableNormal"/>
    <w:uiPriority w:val="59"/>
    <w:rsid w:val="007E34C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15E34"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A15E34"/>
    <w:pPr>
      <w:numPr>
        <w:numId w:val="19"/>
      </w:numPr>
      <w:contextualSpacing/>
    </w:pPr>
    <w:rPr>
      <w:rFonts w:ascii="Times New Roman" w:eastAsiaTheme="minorHAnsi" w:hAnsi="Times New Roman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4335"/>
  </w:style>
  <w:style w:type="paragraph" w:styleId="Footer">
    <w:name w:val="footer"/>
    <w:basedOn w:val="Normal"/>
    <w:link w:val="FooterChar"/>
    <w:uiPriority w:val="99"/>
    <w:unhideWhenUsed/>
    <w:rsid w:val="00E243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4335"/>
  </w:style>
  <w:style w:type="paragraph" w:styleId="NoSpacing">
    <w:name w:val="No Spacing"/>
    <w:basedOn w:val="Normal"/>
    <w:link w:val="NoSpacingChar"/>
    <w:uiPriority w:val="1"/>
    <w:qFormat/>
    <w:rsid w:val="00A15E34"/>
    <w:rPr>
      <w:szCs w:val="32"/>
    </w:rPr>
  </w:style>
  <w:style w:type="character" w:customStyle="1" w:styleId="NoSpacingChar">
    <w:name w:val="No Spacing Char"/>
    <w:link w:val="NoSpacing"/>
    <w:uiPriority w:val="1"/>
    <w:rsid w:val="001617F0"/>
    <w:rPr>
      <w:sz w:val="24"/>
      <w:szCs w:val="32"/>
    </w:rPr>
  </w:style>
  <w:style w:type="paragraph" w:styleId="NormalWeb">
    <w:name w:val="Normal (Web)"/>
    <w:basedOn w:val="Normal"/>
    <w:uiPriority w:val="99"/>
    <w:semiHidden/>
    <w:unhideWhenUsed/>
    <w:rsid w:val="004E1F9D"/>
    <w:pPr>
      <w:spacing w:before="100" w:beforeAutospacing="1" w:after="100" w:afterAutospacing="1"/>
    </w:pPr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F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F9D"/>
    <w:rPr>
      <w:rFonts w:ascii="Tahoma" w:hAnsi="Tahoma" w:cs="Tahoma"/>
      <w:sz w:val="16"/>
      <w:szCs w:val="16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3A09E1"/>
    <w:rPr>
      <w:rFonts w:eastAsia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15E3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E3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E34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E34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E34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E34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E34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E3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A15E3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15E3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E3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A15E3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A15E34"/>
    <w:rPr>
      <w:b/>
      <w:bCs/>
    </w:rPr>
  </w:style>
  <w:style w:type="character" w:styleId="Emphasis">
    <w:name w:val="Emphasis"/>
    <w:basedOn w:val="DefaultParagraphFont"/>
    <w:uiPriority w:val="20"/>
    <w:qFormat/>
    <w:rsid w:val="00A15E34"/>
    <w:rPr>
      <w:rFonts w:asciiTheme="minorHAnsi" w:hAnsiTheme="minorHAnsi"/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15E34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A15E3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E3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E34"/>
    <w:rPr>
      <w:b/>
      <w:i/>
      <w:sz w:val="24"/>
    </w:rPr>
  </w:style>
  <w:style w:type="character" w:styleId="SubtleEmphasis">
    <w:name w:val="Subtle Emphasis"/>
    <w:uiPriority w:val="19"/>
    <w:qFormat/>
    <w:rsid w:val="00A15E34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A15E34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A15E3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A15E34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A15E34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5E34"/>
    <w:pPr>
      <w:outlineLvl w:val="9"/>
    </w:pPr>
  </w:style>
  <w:style w:type="paragraph" w:customStyle="1" w:styleId="Section3Style">
    <w:name w:val="Section 3 Style"/>
    <w:basedOn w:val="ListParagraph"/>
    <w:link w:val="Section3StyleChar"/>
    <w:qFormat/>
    <w:rsid w:val="00A15E34"/>
    <w:pPr>
      <w:numPr>
        <w:numId w:val="38"/>
      </w:numPr>
    </w:pPr>
  </w:style>
  <w:style w:type="paragraph" w:customStyle="1" w:styleId="Section2Style">
    <w:name w:val="Section 2 Style"/>
    <w:basedOn w:val="NoSpacing"/>
    <w:link w:val="Section2StyleChar"/>
    <w:rsid w:val="00A15E34"/>
  </w:style>
  <w:style w:type="character" w:customStyle="1" w:styleId="ListParagraphChar">
    <w:name w:val="List Paragraph Char"/>
    <w:basedOn w:val="DefaultParagraphFont"/>
    <w:link w:val="ListParagraph"/>
    <w:uiPriority w:val="34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character" w:customStyle="1" w:styleId="Section3StyleChar">
    <w:name w:val="Section 3 Style Char"/>
    <w:basedOn w:val="ListParagraphChar"/>
    <w:link w:val="Section3Style"/>
    <w:rsid w:val="00A15E34"/>
    <w:rPr>
      <w:rFonts w:ascii="Times New Roman" w:eastAsiaTheme="minorHAnsi" w:hAnsi="Times New Roman" w:cstheme="minorBidi"/>
      <w:sz w:val="24"/>
      <w:szCs w:val="24"/>
      <w:lang w:eastAsia="en-US"/>
    </w:rPr>
  </w:style>
  <w:style w:type="paragraph" w:customStyle="1" w:styleId="ShortAnswerStyle">
    <w:name w:val="Short Answer Style"/>
    <w:basedOn w:val="NoSpacing"/>
    <w:link w:val="ShortAnswerStyleChar"/>
    <w:qFormat/>
    <w:rsid w:val="000F02B2"/>
    <w:rPr>
      <w:rFonts w:ascii="Times New Roman" w:hAnsi="Times New Roman"/>
    </w:rPr>
  </w:style>
  <w:style w:type="character" w:customStyle="1" w:styleId="Section2StyleChar">
    <w:name w:val="Section 2 Style Char"/>
    <w:basedOn w:val="NoSpacingChar"/>
    <w:link w:val="Section2Style"/>
    <w:rsid w:val="00A15E34"/>
    <w:rPr>
      <w:sz w:val="24"/>
      <w:szCs w:val="32"/>
    </w:rPr>
  </w:style>
  <w:style w:type="paragraph" w:customStyle="1" w:styleId="Numbering">
    <w:name w:val="Numbering"/>
    <w:basedOn w:val="NoSpacing"/>
    <w:link w:val="NumberingChar"/>
    <w:qFormat/>
    <w:rsid w:val="00D73A65"/>
    <w:rPr>
      <w:szCs w:val="24"/>
    </w:rPr>
  </w:style>
  <w:style w:type="character" w:customStyle="1" w:styleId="ShortAnswerStyleChar">
    <w:name w:val="Short Answer Style Char"/>
    <w:basedOn w:val="NoSpacingChar"/>
    <w:link w:val="ShortAnswerStyle"/>
    <w:rsid w:val="000F02B2"/>
    <w:rPr>
      <w:rFonts w:ascii="Times New Roman" w:hAnsi="Times New Roman"/>
      <w:sz w:val="24"/>
      <w:szCs w:val="32"/>
    </w:rPr>
  </w:style>
  <w:style w:type="paragraph" w:customStyle="1" w:styleId="MCSectionStyle">
    <w:name w:val="MC Section Style"/>
    <w:basedOn w:val="Section2Style"/>
    <w:link w:val="MCSectionStyleChar"/>
    <w:qFormat/>
    <w:rsid w:val="000F02B2"/>
    <w:rPr>
      <w:rFonts w:ascii="Times New Roman" w:hAnsi="Times New Roman"/>
      <w:szCs w:val="24"/>
    </w:rPr>
  </w:style>
  <w:style w:type="character" w:customStyle="1" w:styleId="NumberingChar">
    <w:name w:val="Numbering Char"/>
    <w:basedOn w:val="NoSpacingChar"/>
    <w:link w:val="Numbering"/>
    <w:rsid w:val="00D73A65"/>
    <w:rPr>
      <w:sz w:val="24"/>
      <w:szCs w:val="24"/>
    </w:rPr>
  </w:style>
  <w:style w:type="character" w:customStyle="1" w:styleId="MCSectionStyleChar">
    <w:name w:val="MC Section Style Char"/>
    <w:basedOn w:val="Section2StyleChar"/>
    <w:link w:val="MCSectionStyle"/>
    <w:rsid w:val="000F02B2"/>
    <w:rPr>
      <w:rFonts w:ascii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69793E"/>
    <w:rPr>
      <w:color w:val="808080"/>
    </w:rPr>
  </w:style>
  <w:style w:type="character" w:customStyle="1" w:styleId="QuestionStyleChar">
    <w:name w:val="Question Style Char"/>
    <w:basedOn w:val="DefaultParagraphFont"/>
    <w:link w:val="QuestionStyle"/>
    <w:locked/>
    <w:rsid w:val="00BB0ED6"/>
    <w:rPr>
      <w:rFonts w:ascii="Times New Roman" w:eastAsia="Calibri" w:hAnsi="Times New Roman"/>
      <w:sz w:val="24"/>
      <w:szCs w:val="24"/>
      <w:lang w:eastAsia="en-US"/>
    </w:rPr>
  </w:style>
  <w:style w:type="paragraph" w:customStyle="1" w:styleId="QuestionStyle">
    <w:name w:val="Question Style"/>
    <w:basedOn w:val="Normal"/>
    <w:link w:val="QuestionStyleChar"/>
    <w:autoRedefine/>
    <w:qFormat/>
    <w:rsid w:val="00BB0ED6"/>
    <w:pPr>
      <w:spacing w:after="120"/>
    </w:pPr>
    <w:rPr>
      <w:rFonts w:ascii="Times New Roman" w:eastAsia="Calibri" w:hAnsi="Times New Roman"/>
      <w:lang w:eastAsia="en-US"/>
    </w:rPr>
  </w:style>
  <w:style w:type="character" w:customStyle="1" w:styleId="LongerQuestionsChar">
    <w:name w:val="Longer Questions Char"/>
    <w:basedOn w:val="DefaultParagraphFont"/>
    <w:link w:val="LongerQuestions"/>
    <w:locked/>
    <w:rsid w:val="00BB0ED6"/>
    <w:rPr>
      <w:rFonts w:ascii="Times New Roman" w:eastAsia="Calibri" w:hAnsi="Times New Roman"/>
      <w:sz w:val="24"/>
      <w:szCs w:val="24"/>
      <w:lang w:eastAsia="en-US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BB0ED6"/>
    <w:rPr>
      <w:rFonts w:ascii="Times New Roman" w:eastAsia="Calibri" w:hAnsi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2.bin"/><Relationship Id="rId299" Type="http://schemas.openxmlformats.org/officeDocument/2006/relationships/image" Target="media/image148.png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28.bin"/><Relationship Id="rId159" Type="http://schemas.openxmlformats.org/officeDocument/2006/relationships/image" Target="media/image76.png"/><Relationship Id="rId324" Type="http://schemas.openxmlformats.org/officeDocument/2006/relationships/oleObject" Target="embeddings/oleObject154.bin"/><Relationship Id="rId366" Type="http://schemas.openxmlformats.org/officeDocument/2006/relationships/image" Target="media/image182.png"/><Relationship Id="rId170" Type="http://schemas.openxmlformats.org/officeDocument/2006/relationships/oleObject" Target="embeddings/oleObject79.bin"/><Relationship Id="rId226" Type="http://schemas.openxmlformats.org/officeDocument/2006/relationships/oleObject" Target="embeddings/oleObject106.bin"/><Relationship Id="rId433" Type="http://schemas.openxmlformats.org/officeDocument/2006/relationships/image" Target="media/image214.png"/><Relationship Id="rId268" Type="http://schemas.openxmlformats.org/officeDocument/2006/relationships/image" Target="media/image132.png"/><Relationship Id="rId475" Type="http://schemas.openxmlformats.org/officeDocument/2006/relationships/image" Target="media/image234.png"/><Relationship Id="rId32" Type="http://schemas.openxmlformats.org/officeDocument/2006/relationships/image" Target="media/image13.wmf"/><Relationship Id="rId74" Type="http://schemas.openxmlformats.org/officeDocument/2006/relationships/oleObject" Target="embeddings/oleObject32.bin"/><Relationship Id="rId128" Type="http://schemas.openxmlformats.org/officeDocument/2006/relationships/image" Target="media/image61.png"/><Relationship Id="rId335" Type="http://schemas.openxmlformats.org/officeDocument/2006/relationships/image" Target="media/image166.png"/><Relationship Id="rId377" Type="http://schemas.openxmlformats.org/officeDocument/2006/relationships/oleObject" Target="embeddings/oleObject180.bin"/><Relationship Id="rId5" Type="http://schemas.openxmlformats.org/officeDocument/2006/relationships/webSettings" Target="webSettings.xml"/><Relationship Id="rId181" Type="http://schemas.openxmlformats.org/officeDocument/2006/relationships/image" Target="media/image87.png"/><Relationship Id="rId237" Type="http://schemas.openxmlformats.org/officeDocument/2006/relationships/oleObject" Target="embeddings/oleObject111.bin"/><Relationship Id="rId402" Type="http://schemas.openxmlformats.org/officeDocument/2006/relationships/oleObject" Target="embeddings/oleObject193.bin"/><Relationship Id="rId279" Type="http://schemas.openxmlformats.org/officeDocument/2006/relationships/oleObject" Target="embeddings/oleObject132.bin"/><Relationship Id="rId444" Type="http://schemas.openxmlformats.org/officeDocument/2006/relationships/oleObject" Target="embeddings/oleObject215.bin"/><Relationship Id="rId486" Type="http://schemas.openxmlformats.org/officeDocument/2006/relationships/oleObject" Target="embeddings/oleObject237.bin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63.bin"/><Relationship Id="rId290" Type="http://schemas.openxmlformats.org/officeDocument/2006/relationships/oleObject" Target="embeddings/oleObject137.bin"/><Relationship Id="rId304" Type="http://schemas.openxmlformats.org/officeDocument/2006/relationships/oleObject" Target="embeddings/oleObject144.bin"/><Relationship Id="rId346" Type="http://schemas.openxmlformats.org/officeDocument/2006/relationships/oleObject" Target="embeddings/oleObject165.bin"/><Relationship Id="rId388" Type="http://schemas.openxmlformats.org/officeDocument/2006/relationships/image" Target="media/image193.png"/><Relationship Id="rId85" Type="http://schemas.openxmlformats.org/officeDocument/2006/relationships/oleObject" Target="embeddings/oleObject37.bin"/><Relationship Id="rId150" Type="http://schemas.openxmlformats.org/officeDocument/2006/relationships/image" Target="media/image72.png"/><Relationship Id="rId192" Type="http://schemas.openxmlformats.org/officeDocument/2006/relationships/image" Target="media/image93.png"/><Relationship Id="rId206" Type="http://schemas.openxmlformats.org/officeDocument/2006/relationships/image" Target="media/image100.png"/><Relationship Id="rId413" Type="http://schemas.openxmlformats.org/officeDocument/2006/relationships/image" Target="media/image204.png"/><Relationship Id="rId248" Type="http://schemas.openxmlformats.org/officeDocument/2006/relationships/image" Target="media/image122.png"/><Relationship Id="rId455" Type="http://schemas.openxmlformats.org/officeDocument/2006/relationships/image" Target="media/image224.png"/><Relationship Id="rId12" Type="http://schemas.openxmlformats.org/officeDocument/2006/relationships/image" Target="media/image3.wmf"/><Relationship Id="rId108" Type="http://schemas.openxmlformats.org/officeDocument/2006/relationships/image" Target="media/image51.png"/><Relationship Id="rId315" Type="http://schemas.openxmlformats.org/officeDocument/2006/relationships/image" Target="media/image156.png"/><Relationship Id="rId357" Type="http://schemas.openxmlformats.org/officeDocument/2006/relationships/oleObject" Target="embeddings/oleObject170.bin"/><Relationship Id="rId54" Type="http://schemas.openxmlformats.org/officeDocument/2006/relationships/image" Target="media/image24.wmf"/><Relationship Id="rId96" Type="http://schemas.openxmlformats.org/officeDocument/2006/relationships/image" Target="media/image45.png"/><Relationship Id="rId161" Type="http://schemas.openxmlformats.org/officeDocument/2006/relationships/image" Target="media/image77.png"/><Relationship Id="rId217" Type="http://schemas.openxmlformats.org/officeDocument/2006/relationships/image" Target="media/image106.png"/><Relationship Id="rId399" Type="http://schemas.openxmlformats.org/officeDocument/2006/relationships/oleObject" Target="embeddings/oleObject191.bin"/><Relationship Id="rId259" Type="http://schemas.openxmlformats.org/officeDocument/2006/relationships/oleObject" Target="embeddings/oleObject122.bin"/><Relationship Id="rId424" Type="http://schemas.openxmlformats.org/officeDocument/2006/relationships/oleObject" Target="embeddings/oleObject205.bin"/><Relationship Id="rId466" Type="http://schemas.openxmlformats.org/officeDocument/2006/relationships/oleObject" Target="embeddings/oleObject227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3.bin"/><Relationship Id="rId270" Type="http://schemas.openxmlformats.org/officeDocument/2006/relationships/image" Target="media/image133.png"/><Relationship Id="rId326" Type="http://schemas.openxmlformats.org/officeDocument/2006/relationships/oleObject" Target="embeddings/oleObject155.bin"/><Relationship Id="rId65" Type="http://schemas.openxmlformats.org/officeDocument/2006/relationships/footer" Target="footer1.xml"/><Relationship Id="rId130" Type="http://schemas.openxmlformats.org/officeDocument/2006/relationships/image" Target="media/image62.png"/><Relationship Id="rId368" Type="http://schemas.openxmlformats.org/officeDocument/2006/relationships/image" Target="media/image183.png"/><Relationship Id="rId172" Type="http://schemas.openxmlformats.org/officeDocument/2006/relationships/oleObject" Target="embeddings/oleObject80.bin"/><Relationship Id="rId228" Type="http://schemas.openxmlformats.org/officeDocument/2006/relationships/oleObject" Target="embeddings/oleObject107.bin"/><Relationship Id="rId435" Type="http://schemas.openxmlformats.org/officeDocument/2006/relationships/image" Target="media/image215.png"/><Relationship Id="rId477" Type="http://schemas.openxmlformats.org/officeDocument/2006/relationships/image" Target="media/image235.png"/><Relationship Id="rId281" Type="http://schemas.openxmlformats.org/officeDocument/2006/relationships/image" Target="media/image139.png"/><Relationship Id="rId337" Type="http://schemas.openxmlformats.org/officeDocument/2006/relationships/image" Target="media/image167.png"/><Relationship Id="rId34" Type="http://schemas.openxmlformats.org/officeDocument/2006/relationships/image" Target="media/image14.wmf"/><Relationship Id="rId76" Type="http://schemas.openxmlformats.org/officeDocument/2006/relationships/image" Target="media/image34.png"/><Relationship Id="rId141" Type="http://schemas.openxmlformats.org/officeDocument/2006/relationships/oleObject" Target="embeddings/oleObject64.bin"/><Relationship Id="rId379" Type="http://schemas.openxmlformats.org/officeDocument/2006/relationships/oleObject" Target="embeddings/oleObject181.bin"/><Relationship Id="rId7" Type="http://schemas.openxmlformats.org/officeDocument/2006/relationships/endnotes" Target="endnotes.xml"/><Relationship Id="rId183" Type="http://schemas.openxmlformats.org/officeDocument/2006/relationships/image" Target="media/image88.png"/><Relationship Id="rId239" Type="http://schemas.openxmlformats.org/officeDocument/2006/relationships/oleObject" Target="embeddings/oleObject112.bin"/><Relationship Id="rId390" Type="http://schemas.openxmlformats.org/officeDocument/2006/relationships/image" Target="media/image194.png"/><Relationship Id="rId404" Type="http://schemas.openxmlformats.org/officeDocument/2006/relationships/oleObject" Target="embeddings/oleObject195.bin"/><Relationship Id="rId446" Type="http://schemas.openxmlformats.org/officeDocument/2006/relationships/oleObject" Target="embeddings/oleObject216.bin"/><Relationship Id="rId250" Type="http://schemas.openxmlformats.org/officeDocument/2006/relationships/image" Target="media/image123.png"/><Relationship Id="rId271" Type="http://schemas.openxmlformats.org/officeDocument/2006/relationships/oleObject" Target="embeddings/oleObject128.bin"/><Relationship Id="rId292" Type="http://schemas.openxmlformats.org/officeDocument/2006/relationships/oleObject" Target="embeddings/oleObject138.bin"/><Relationship Id="rId306" Type="http://schemas.openxmlformats.org/officeDocument/2006/relationships/oleObject" Target="embeddings/oleObject145.bin"/><Relationship Id="rId488" Type="http://schemas.openxmlformats.org/officeDocument/2006/relationships/oleObject" Target="embeddings/oleObject238.bin"/><Relationship Id="rId24" Type="http://schemas.openxmlformats.org/officeDocument/2006/relationships/image" Target="media/image9.wmf"/><Relationship Id="rId45" Type="http://schemas.openxmlformats.org/officeDocument/2006/relationships/oleObject" Target="embeddings/oleObject19.bin"/><Relationship Id="rId66" Type="http://schemas.openxmlformats.org/officeDocument/2006/relationships/header" Target="header2.xml"/><Relationship Id="rId87" Type="http://schemas.openxmlformats.org/officeDocument/2006/relationships/oleObject" Target="embeddings/oleObject38.bin"/><Relationship Id="rId110" Type="http://schemas.openxmlformats.org/officeDocument/2006/relationships/image" Target="media/image52.png"/><Relationship Id="rId131" Type="http://schemas.openxmlformats.org/officeDocument/2006/relationships/oleObject" Target="embeddings/oleObject59.bin"/><Relationship Id="rId327" Type="http://schemas.openxmlformats.org/officeDocument/2006/relationships/image" Target="media/image162.png"/><Relationship Id="rId348" Type="http://schemas.openxmlformats.org/officeDocument/2006/relationships/oleObject" Target="embeddings/oleObject166.bin"/><Relationship Id="rId369" Type="http://schemas.openxmlformats.org/officeDocument/2006/relationships/oleObject" Target="embeddings/oleObject176.bin"/><Relationship Id="rId152" Type="http://schemas.openxmlformats.org/officeDocument/2006/relationships/image" Target="media/image73.png"/><Relationship Id="rId173" Type="http://schemas.openxmlformats.org/officeDocument/2006/relationships/image" Target="media/image83.png"/><Relationship Id="rId194" Type="http://schemas.openxmlformats.org/officeDocument/2006/relationships/image" Target="media/image94.png"/><Relationship Id="rId208" Type="http://schemas.openxmlformats.org/officeDocument/2006/relationships/image" Target="media/image101.png"/><Relationship Id="rId229" Type="http://schemas.openxmlformats.org/officeDocument/2006/relationships/image" Target="media/image112.png"/><Relationship Id="rId380" Type="http://schemas.openxmlformats.org/officeDocument/2006/relationships/image" Target="media/image189.png"/><Relationship Id="rId415" Type="http://schemas.openxmlformats.org/officeDocument/2006/relationships/image" Target="media/image205.png"/><Relationship Id="rId436" Type="http://schemas.openxmlformats.org/officeDocument/2006/relationships/oleObject" Target="embeddings/oleObject211.bin"/><Relationship Id="rId457" Type="http://schemas.openxmlformats.org/officeDocument/2006/relationships/image" Target="media/image225.png"/><Relationship Id="rId240" Type="http://schemas.openxmlformats.org/officeDocument/2006/relationships/image" Target="media/image118.png"/><Relationship Id="rId261" Type="http://schemas.openxmlformats.org/officeDocument/2006/relationships/oleObject" Target="embeddings/oleObject123.bin"/><Relationship Id="rId478" Type="http://schemas.openxmlformats.org/officeDocument/2006/relationships/oleObject" Target="embeddings/oleObject233.bin"/><Relationship Id="rId14" Type="http://schemas.openxmlformats.org/officeDocument/2006/relationships/image" Target="media/image4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oleObject" Target="embeddings/oleObject33.bin"/><Relationship Id="rId100" Type="http://schemas.openxmlformats.org/officeDocument/2006/relationships/image" Target="media/image47.png"/><Relationship Id="rId282" Type="http://schemas.openxmlformats.org/officeDocument/2006/relationships/oleObject" Target="embeddings/oleObject133.bin"/><Relationship Id="rId317" Type="http://schemas.openxmlformats.org/officeDocument/2006/relationships/image" Target="media/image157.png"/><Relationship Id="rId338" Type="http://schemas.openxmlformats.org/officeDocument/2006/relationships/oleObject" Target="embeddings/oleObject161.bin"/><Relationship Id="rId359" Type="http://schemas.openxmlformats.org/officeDocument/2006/relationships/oleObject" Target="embeddings/oleObject171.bin"/><Relationship Id="rId8" Type="http://schemas.openxmlformats.org/officeDocument/2006/relationships/image" Target="media/image1.wmf"/><Relationship Id="rId98" Type="http://schemas.openxmlformats.org/officeDocument/2006/relationships/image" Target="media/image46.png"/><Relationship Id="rId121" Type="http://schemas.openxmlformats.org/officeDocument/2006/relationships/oleObject" Target="embeddings/oleObject54.bin"/><Relationship Id="rId142" Type="http://schemas.openxmlformats.org/officeDocument/2006/relationships/image" Target="media/image68.png"/><Relationship Id="rId163" Type="http://schemas.openxmlformats.org/officeDocument/2006/relationships/image" Target="media/image78.png"/><Relationship Id="rId184" Type="http://schemas.openxmlformats.org/officeDocument/2006/relationships/oleObject" Target="embeddings/oleObject86.bin"/><Relationship Id="rId219" Type="http://schemas.openxmlformats.org/officeDocument/2006/relationships/image" Target="media/image107.png"/><Relationship Id="rId370" Type="http://schemas.openxmlformats.org/officeDocument/2006/relationships/image" Target="media/image184.png"/><Relationship Id="rId391" Type="http://schemas.openxmlformats.org/officeDocument/2006/relationships/oleObject" Target="embeddings/oleObject187.bin"/><Relationship Id="rId405" Type="http://schemas.openxmlformats.org/officeDocument/2006/relationships/image" Target="media/image200.png"/><Relationship Id="rId426" Type="http://schemas.openxmlformats.org/officeDocument/2006/relationships/oleObject" Target="embeddings/oleObject206.bin"/><Relationship Id="rId447" Type="http://schemas.openxmlformats.org/officeDocument/2006/relationships/image" Target="media/image221.png"/><Relationship Id="rId230" Type="http://schemas.openxmlformats.org/officeDocument/2006/relationships/oleObject" Target="embeddings/oleObject108.bin"/><Relationship Id="rId251" Type="http://schemas.openxmlformats.org/officeDocument/2006/relationships/oleObject" Target="embeddings/oleObject118.bin"/><Relationship Id="rId468" Type="http://schemas.openxmlformats.org/officeDocument/2006/relationships/oleObject" Target="embeddings/oleObject228.bin"/><Relationship Id="rId489" Type="http://schemas.openxmlformats.org/officeDocument/2006/relationships/image" Target="media/image241.png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29.png"/><Relationship Id="rId272" Type="http://schemas.openxmlformats.org/officeDocument/2006/relationships/image" Target="media/image134.png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328" Type="http://schemas.openxmlformats.org/officeDocument/2006/relationships/oleObject" Target="embeddings/oleObject156.bin"/><Relationship Id="rId349" Type="http://schemas.openxmlformats.org/officeDocument/2006/relationships/image" Target="media/image173.png"/><Relationship Id="rId88" Type="http://schemas.openxmlformats.org/officeDocument/2006/relationships/image" Target="media/image40.png"/><Relationship Id="rId111" Type="http://schemas.openxmlformats.org/officeDocument/2006/relationships/oleObject" Target="embeddings/oleObject49.bin"/><Relationship Id="rId132" Type="http://schemas.openxmlformats.org/officeDocument/2006/relationships/image" Target="media/image63.png"/><Relationship Id="rId153" Type="http://schemas.openxmlformats.org/officeDocument/2006/relationships/oleObject" Target="embeddings/oleObject70.bin"/><Relationship Id="rId174" Type="http://schemas.openxmlformats.org/officeDocument/2006/relationships/oleObject" Target="embeddings/oleObject81.bin"/><Relationship Id="rId195" Type="http://schemas.openxmlformats.org/officeDocument/2006/relationships/oleObject" Target="embeddings/oleObject91.bin"/><Relationship Id="rId209" Type="http://schemas.openxmlformats.org/officeDocument/2006/relationships/oleObject" Target="embeddings/oleObject98.bin"/><Relationship Id="rId360" Type="http://schemas.openxmlformats.org/officeDocument/2006/relationships/image" Target="media/image179.png"/><Relationship Id="rId381" Type="http://schemas.openxmlformats.org/officeDocument/2006/relationships/oleObject" Target="embeddings/oleObject182.bin"/><Relationship Id="rId416" Type="http://schemas.openxmlformats.org/officeDocument/2006/relationships/oleObject" Target="embeddings/oleObject201.bin"/><Relationship Id="rId220" Type="http://schemas.openxmlformats.org/officeDocument/2006/relationships/oleObject" Target="embeddings/oleObject103.bin"/><Relationship Id="rId241" Type="http://schemas.openxmlformats.org/officeDocument/2006/relationships/oleObject" Target="embeddings/oleObject113.bin"/><Relationship Id="rId437" Type="http://schemas.openxmlformats.org/officeDocument/2006/relationships/image" Target="media/image216.png"/><Relationship Id="rId458" Type="http://schemas.openxmlformats.org/officeDocument/2006/relationships/oleObject" Target="embeddings/oleObject223.bin"/><Relationship Id="rId479" Type="http://schemas.openxmlformats.org/officeDocument/2006/relationships/image" Target="media/image236.png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262" Type="http://schemas.openxmlformats.org/officeDocument/2006/relationships/image" Target="media/image129.png"/><Relationship Id="rId283" Type="http://schemas.openxmlformats.org/officeDocument/2006/relationships/image" Target="media/image140.png"/><Relationship Id="rId318" Type="http://schemas.openxmlformats.org/officeDocument/2006/relationships/oleObject" Target="embeddings/oleObject151.bin"/><Relationship Id="rId339" Type="http://schemas.openxmlformats.org/officeDocument/2006/relationships/image" Target="media/image168.png"/><Relationship Id="rId490" Type="http://schemas.openxmlformats.org/officeDocument/2006/relationships/oleObject" Target="embeddings/oleObject239.bin"/><Relationship Id="rId78" Type="http://schemas.openxmlformats.org/officeDocument/2006/relationships/image" Target="media/image35.png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image" Target="media/image58.png"/><Relationship Id="rId143" Type="http://schemas.openxmlformats.org/officeDocument/2006/relationships/oleObject" Target="embeddings/oleObject65.bin"/><Relationship Id="rId164" Type="http://schemas.openxmlformats.org/officeDocument/2006/relationships/oleObject" Target="embeddings/oleObject76.bin"/><Relationship Id="rId185" Type="http://schemas.openxmlformats.org/officeDocument/2006/relationships/image" Target="media/image89.png"/><Relationship Id="rId350" Type="http://schemas.openxmlformats.org/officeDocument/2006/relationships/oleObject" Target="embeddings/oleObject167.bin"/><Relationship Id="rId371" Type="http://schemas.openxmlformats.org/officeDocument/2006/relationships/oleObject" Target="embeddings/oleObject177.bin"/><Relationship Id="rId406" Type="http://schemas.openxmlformats.org/officeDocument/2006/relationships/oleObject" Target="embeddings/oleObject196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2.jpeg"/><Relationship Id="rId392" Type="http://schemas.openxmlformats.org/officeDocument/2006/relationships/image" Target="media/image195.png"/><Relationship Id="rId427" Type="http://schemas.openxmlformats.org/officeDocument/2006/relationships/image" Target="media/image211.png"/><Relationship Id="rId448" Type="http://schemas.openxmlformats.org/officeDocument/2006/relationships/oleObject" Target="embeddings/oleObject217.bin"/><Relationship Id="rId469" Type="http://schemas.openxmlformats.org/officeDocument/2006/relationships/image" Target="media/image231.png"/><Relationship Id="rId26" Type="http://schemas.openxmlformats.org/officeDocument/2006/relationships/image" Target="media/image10.wmf"/><Relationship Id="rId231" Type="http://schemas.openxmlformats.org/officeDocument/2006/relationships/image" Target="media/image113.png"/><Relationship Id="rId252" Type="http://schemas.openxmlformats.org/officeDocument/2006/relationships/image" Target="media/image124.png"/><Relationship Id="rId273" Type="http://schemas.openxmlformats.org/officeDocument/2006/relationships/oleObject" Target="embeddings/oleObject129.bin"/><Relationship Id="rId294" Type="http://schemas.openxmlformats.org/officeDocument/2006/relationships/oleObject" Target="embeddings/oleObject139.bin"/><Relationship Id="rId308" Type="http://schemas.openxmlformats.org/officeDocument/2006/relationships/oleObject" Target="embeddings/oleObject146.bin"/><Relationship Id="rId329" Type="http://schemas.openxmlformats.org/officeDocument/2006/relationships/image" Target="media/image163.png"/><Relationship Id="rId480" Type="http://schemas.openxmlformats.org/officeDocument/2006/relationships/oleObject" Target="embeddings/oleObject234.bin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29.bin"/><Relationship Id="rId89" Type="http://schemas.openxmlformats.org/officeDocument/2006/relationships/oleObject" Target="embeddings/oleObject39.bin"/><Relationship Id="rId112" Type="http://schemas.openxmlformats.org/officeDocument/2006/relationships/image" Target="media/image53.png"/><Relationship Id="rId133" Type="http://schemas.openxmlformats.org/officeDocument/2006/relationships/oleObject" Target="embeddings/oleObject60.bin"/><Relationship Id="rId154" Type="http://schemas.openxmlformats.org/officeDocument/2006/relationships/oleObject" Target="embeddings/oleObject71.bin"/><Relationship Id="rId175" Type="http://schemas.openxmlformats.org/officeDocument/2006/relationships/image" Target="media/image84.png"/><Relationship Id="rId340" Type="http://schemas.openxmlformats.org/officeDocument/2006/relationships/oleObject" Target="embeddings/oleObject162.bin"/><Relationship Id="rId361" Type="http://schemas.openxmlformats.org/officeDocument/2006/relationships/oleObject" Target="embeddings/oleObject172.bin"/><Relationship Id="rId196" Type="http://schemas.openxmlformats.org/officeDocument/2006/relationships/image" Target="media/image95.png"/><Relationship Id="rId200" Type="http://schemas.openxmlformats.org/officeDocument/2006/relationships/image" Target="media/image97.png"/><Relationship Id="rId382" Type="http://schemas.openxmlformats.org/officeDocument/2006/relationships/image" Target="media/image190.png"/><Relationship Id="rId417" Type="http://schemas.openxmlformats.org/officeDocument/2006/relationships/image" Target="media/image206.png"/><Relationship Id="rId438" Type="http://schemas.openxmlformats.org/officeDocument/2006/relationships/oleObject" Target="embeddings/oleObject212.bin"/><Relationship Id="rId459" Type="http://schemas.openxmlformats.org/officeDocument/2006/relationships/image" Target="media/image226.png"/><Relationship Id="rId16" Type="http://schemas.openxmlformats.org/officeDocument/2006/relationships/image" Target="media/image5.wmf"/><Relationship Id="rId221" Type="http://schemas.openxmlformats.org/officeDocument/2006/relationships/image" Target="media/image108.png"/><Relationship Id="rId242" Type="http://schemas.openxmlformats.org/officeDocument/2006/relationships/image" Target="media/image119.png"/><Relationship Id="rId263" Type="http://schemas.openxmlformats.org/officeDocument/2006/relationships/oleObject" Target="embeddings/oleObject124.bin"/><Relationship Id="rId284" Type="http://schemas.openxmlformats.org/officeDocument/2006/relationships/oleObject" Target="embeddings/oleObject134.bin"/><Relationship Id="rId319" Type="http://schemas.openxmlformats.org/officeDocument/2006/relationships/image" Target="media/image158.png"/><Relationship Id="rId470" Type="http://schemas.openxmlformats.org/officeDocument/2006/relationships/oleObject" Target="embeddings/oleObject229.bin"/><Relationship Id="rId491" Type="http://schemas.openxmlformats.org/officeDocument/2006/relationships/image" Target="media/image242.png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4.bin"/><Relationship Id="rId102" Type="http://schemas.openxmlformats.org/officeDocument/2006/relationships/image" Target="media/image48.png"/><Relationship Id="rId123" Type="http://schemas.openxmlformats.org/officeDocument/2006/relationships/oleObject" Target="embeddings/oleObject55.bin"/><Relationship Id="rId144" Type="http://schemas.openxmlformats.org/officeDocument/2006/relationships/image" Target="media/image69.png"/><Relationship Id="rId330" Type="http://schemas.openxmlformats.org/officeDocument/2006/relationships/oleObject" Target="embeddings/oleObject157.bin"/><Relationship Id="rId90" Type="http://schemas.openxmlformats.org/officeDocument/2006/relationships/image" Target="media/image41.png"/><Relationship Id="rId165" Type="http://schemas.openxmlformats.org/officeDocument/2006/relationships/image" Target="media/image79.png"/><Relationship Id="rId186" Type="http://schemas.openxmlformats.org/officeDocument/2006/relationships/oleObject" Target="embeddings/oleObject87.bin"/><Relationship Id="rId351" Type="http://schemas.openxmlformats.org/officeDocument/2006/relationships/image" Target="media/image174.png"/><Relationship Id="rId372" Type="http://schemas.openxmlformats.org/officeDocument/2006/relationships/image" Target="media/image185.png"/><Relationship Id="rId393" Type="http://schemas.openxmlformats.org/officeDocument/2006/relationships/oleObject" Target="embeddings/oleObject188.bin"/><Relationship Id="rId407" Type="http://schemas.openxmlformats.org/officeDocument/2006/relationships/image" Target="media/image201.png"/><Relationship Id="rId428" Type="http://schemas.openxmlformats.org/officeDocument/2006/relationships/oleObject" Target="embeddings/oleObject207.bin"/><Relationship Id="rId449" Type="http://schemas.openxmlformats.org/officeDocument/2006/relationships/image" Target="media/image222.png"/><Relationship Id="rId211" Type="http://schemas.openxmlformats.org/officeDocument/2006/relationships/image" Target="media/image103.png"/><Relationship Id="rId232" Type="http://schemas.openxmlformats.org/officeDocument/2006/relationships/image" Target="media/image114.png"/><Relationship Id="rId253" Type="http://schemas.openxmlformats.org/officeDocument/2006/relationships/oleObject" Target="embeddings/oleObject119.bin"/><Relationship Id="rId274" Type="http://schemas.openxmlformats.org/officeDocument/2006/relationships/image" Target="media/image135.png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460" Type="http://schemas.openxmlformats.org/officeDocument/2006/relationships/oleObject" Target="embeddings/oleObject224.bin"/><Relationship Id="rId481" Type="http://schemas.openxmlformats.org/officeDocument/2006/relationships/image" Target="media/image237.png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0.png"/><Relationship Id="rId113" Type="http://schemas.openxmlformats.org/officeDocument/2006/relationships/oleObject" Target="embeddings/oleObject50.bin"/><Relationship Id="rId134" Type="http://schemas.openxmlformats.org/officeDocument/2006/relationships/image" Target="media/image64.png"/><Relationship Id="rId320" Type="http://schemas.openxmlformats.org/officeDocument/2006/relationships/oleObject" Target="embeddings/oleObject152.bin"/><Relationship Id="rId80" Type="http://schemas.openxmlformats.org/officeDocument/2006/relationships/image" Target="media/image36.png"/><Relationship Id="rId155" Type="http://schemas.openxmlformats.org/officeDocument/2006/relationships/image" Target="media/image74.png"/><Relationship Id="rId176" Type="http://schemas.openxmlformats.org/officeDocument/2006/relationships/oleObject" Target="embeddings/oleObject82.bin"/><Relationship Id="rId197" Type="http://schemas.openxmlformats.org/officeDocument/2006/relationships/oleObject" Target="embeddings/oleObject92.bin"/><Relationship Id="rId341" Type="http://schemas.openxmlformats.org/officeDocument/2006/relationships/image" Target="media/image169.png"/><Relationship Id="rId362" Type="http://schemas.openxmlformats.org/officeDocument/2006/relationships/image" Target="media/image180.png"/><Relationship Id="rId383" Type="http://schemas.openxmlformats.org/officeDocument/2006/relationships/oleObject" Target="embeddings/oleObject183.bin"/><Relationship Id="rId418" Type="http://schemas.openxmlformats.org/officeDocument/2006/relationships/oleObject" Target="embeddings/oleObject202.bin"/><Relationship Id="rId439" Type="http://schemas.openxmlformats.org/officeDocument/2006/relationships/image" Target="media/image217.png"/><Relationship Id="rId201" Type="http://schemas.openxmlformats.org/officeDocument/2006/relationships/oleObject" Target="embeddings/oleObject94.bin"/><Relationship Id="rId222" Type="http://schemas.openxmlformats.org/officeDocument/2006/relationships/oleObject" Target="embeddings/oleObject104.bin"/><Relationship Id="rId243" Type="http://schemas.openxmlformats.org/officeDocument/2006/relationships/oleObject" Target="embeddings/oleObject114.bin"/><Relationship Id="rId264" Type="http://schemas.openxmlformats.org/officeDocument/2006/relationships/image" Target="media/image130.png"/><Relationship Id="rId285" Type="http://schemas.openxmlformats.org/officeDocument/2006/relationships/image" Target="media/image141.png"/><Relationship Id="rId450" Type="http://schemas.openxmlformats.org/officeDocument/2006/relationships/oleObject" Target="embeddings/oleObject218.bin"/><Relationship Id="rId471" Type="http://schemas.openxmlformats.org/officeDocument/2006/relationships/image" Target="media/image232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5.bin"/><Relationship Id="rId124" Type="http://schemas.openxmlformats.org/officeDocument/2006/relationships/image" Target="media/image59.png"/><Relationship Id="rId310" Type="http://schemas.openxmlformats.org/officeDocument/2006/relationships/oleObject" Target="embeddings/oleObject147.bin"/><Relationship Id="rId492" Type="http://schemas.openxmlformats.org/officeDocument/2006/relationships/oleObject" Target="embeddings/oleObject240.bin"/><Relationship Id="rId70" Type="http://schemas.openxmlformats.org/officeDocument/2006/relationships/oleObject" Target="embeddings/oleObject30.bin"/><Relationship Id="rId91" Type="http://schemas.openxmlformats.org/officeDocument/2006/relationships/oleObject" Target="embeddings/oleObject40.bin"/><Relationship Id="rId145" Type="http://schemas.openxmlformats.org/officeDocument/2006/relationships/oleObject" Target="embeddings/oleObject66.bin"/><Relationship Id="rId166" Type="http://schemas.openxmlformats.org/officeDocument/2006/relationships/oleObject" Target="embeddings/oleObject77.bin"/><Relationship Id="rId187" Type="http://schemas.openxmlformats.org/officeDocument/2006/relationships/image" Target="media/image90.png"/><Relationship Id="rId331" Type="http://schemas.openxmlformats.org/officeDocument/2006/relationships/image" Target="media/image164.png"/><Relationship Id="rId352" Type="http://schemas.openxmlformats.org/officeDocument/2006/relationships/oleObject" Target="embeddings/oleObject168.bin"/><Relationship Id="rId373" Type="http://schemas.openxmlformats.org/officeDocument/2006/relationships/oleObject" Target="embeddings/oleObject178.bin"/><Relationship Id="rId394" Type="http://schemas.openxmlformats.org/officeDocument/2006/relationships/image" Target="media/image196.png"/><Relationship Id="rId408" Type="http://schemas.openxmlformats.org/officeDocument/2006/relationships/oleObject" Target="embeddings/oleObject197.bin"/><Relationship Id="rId429" Type="http://schemas.openxmlformats.org/officeDocument/2006/relationships/image" Target="media/image212.pn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9.bin"/><Relationship Id="rId233" Type="http://schemas.openxmlformats.org/officeDocument/2006/relationships/oleObject" Target="embeddings/oleObject109.bin"/><Relationship Id="rId254" Type="http://schemas.openxmlformats.org/officeDocument/2006/relationships/image" Target="media/image125.png"/><Relationship Id="rId440" Type="http://schemas.openxmlformats.org/officeDocument/2006/relationships/oleObject" Target="embeddings/oleObject213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png"/><Relationship Id="rId275" Type="http://schemas.openxmlformats.org/officeDocument/2006/relationships/oleObject" Target="embeddings/oleObject130.bin"/><Relationship Id="rId296" Type="http://schemas.openxmlformats.org/officeDocument/2006/relationships/oleObject" Target="embeddings/oleObject140.bin"/><Relationship Id="rId300" Type="http://schemas.openxmlformats.org/officeDocument/2006/relationships/oleObject" Target="embeddings/oleObject142.bin"/><Relationship Id="rId461" Type="http://schemas.openxmlformats.org/officeDocument/2006/relationships/image" Target="media/image227.png"/><Relationship Id="rId482" Type="http://schemas.openxmlformats.org/officeDocument/2006/relationships/oleObject" Target="embeddings/oleObject235.bin"/><Relationship Id="rId60" Type="http://schemas.openxmlformats.org/officeDocument/2006/relationships/image" Target="media/image27.wmf"/><Relationship Id="rId81" Type="http://schemas.openxmlformats.org/officeDocument/2006/relationships/oleObject" Target="embeddings/oleObject35.bin"/><Relationship Id="rId135" Type="http://schemas.openxmlformats.org/officeDocument/2006/relationships/oleObject" Target="embeddings/oleObject61.bin"/><Relationship Id="rId156" Type="http://schemas.openxmlformats.org/officeDocument/2006/relationships/oleObject" Target="embeddings/oleObject72.bin"/><Relationship Id="rId177" Type="http://schemas.openxmlformats.org/officeDocument/2006/relationships/image" Target="media/image85.png"/><Relationship Id="rId198" Type="http://schemas.openxmlformats.org/officeDocument/2006/relationships/image" Target="media/image96.png"/><Relationship Id="rId321" Type="http://schemas.openxmlformats.org/officeDocument/2006/relationships/image" Target="media/image159.png"/><Relationship Id="rId342" Type="http://schemas.openxmlformats.org/officeDocument/2006/relationships/oleObject" Target="embeddings/oleObject163.bin"/><Relationship Id="rId363" Type="http://schemas.openxmlformats.org/officeDocument/2006/relationships/oleObject" Target="embeddings/oleObject173.bin"/><Relationship Id="rId384" Type="http://schemas.openxmlformats.org/officeDocument/2006/relationships/image" Target="media/image191.png"/><Relationship Id="rId419" Type="http://schemas.openxmlformats.org/officeDocument/2006/relationships/image" Target="media/image207.png"/><Relationship Id="rId202" Type="http://schemas.openxmlformats.org/officeDocument/2006/relationships/image" Target="media/image98.png"/><Relationship Id="rId223" Type="http://schemas.openxmlformats.org/officeDocument/2006/relationships/image" Target="media/image109.png"/><Relationship Id="rId244" Type="http://schemas.openxmlformats.org/officeDocument/2006/relationships/image" Target="media/image120.png"/><Relationship Id="rId430" Type="http://schemas.openxmlformats.org/officeDocument/2006/relationships/oleObject" Target="embeddings/oleObject208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oleObject" Target="embeddings/oleObject125.bin"/><Relationship Id="rId286" Type="http://schemas.openxmlformats.org/officeDocument/2006/relationships/oleObject" Target="embeddings/oleObject135.bin"/><Relationship Id="rId451" Type="http://schemas.openxmlformats.org/officeDocument/2006/relationships/oleObject" Target="embeddings/oleObject219.bin"/><Relationship Id="rId472" Type="http://schemas.openxmlformats.org/officeDocument/2006/relationships/oleObject" Target="embeddings/oleObject230.bin"/><Relationship Id="rId493" Type="http://schemas.openxmlformats.org/officeDocument/2006/relationships/fontTable" Target="fontTable.xml"/><Relationship Id="rId50" Type="http://schemas.openxmlformats.org/officeDocument/2006/relationships/image" Target="media/image22.wmf"/><Relationship Id="rId104" Type="http://schemas.openxmlformats.org/officeDocument/2006/relationships/image" Target="media/image49.png"/><Relationship Id="rId125" Type="http://schemas.openxmlformats.org/officeDocument/2006/relationships/oleObject" Target="embeddings/oleObject56.bin"/><Relationship Id="rId146" Type="http://schemas.openxmlformats.org/officeDocument/2006/relationships/image" Target="media/image70.png"/><Relationship Id="rId167" Type="http://schemas.openxmlformats.org/officeDocument/2006/relationships/image" Target="media/image80.png"/><Relationship Id="rId188" Type="http://schemas.openxmlformats.org/officeDocument/2006/relationships/oleObject" Target="embeddings/oleObject88.bin"/><Relationship Id="rId311" Type="http://schemas.openxmlformats.org/officeDocument/2006/relationships/image" Target="media/image154.png"/><Relationship Id="rId332" Type="http://schemas.openxmlformats.org/officeDocument/2006/relationships/oleObject" Target="embeddings/oleObject158.bin"/><Relationship Id="rId353" Type="http://schemas.openxmlformats.org/officeDocument/2006/relationships/image" Target="media/image175.png"/><Relationship Id="rId374" Type="http://schemas.openxmlformats.org/officeDocument/2006/relationships/image" Target="media/image186.png"/><Relationship Id="rId395" Type="http://schemas.openxmlformats.org/officeDocument/2006/relationships/oleObject" Target="embeddings/oleObject189.bin"/><Relationship Id="rId409" Type="http://schemas.openxmlformats.org/officeDocument/2006/relationships/image" Target="media/image202.png"/><Relationship Id="rId71" Type="http://schemas.openxmlformats.org/officeDocument/2006/relationships/image" Target="media/image31.png"/><Relationship Id="rId92" Type="http://schemas.openxmlformats.org/officeDocument/2006/relationships/image" Target="media/image42.png"/><Relationship Id="rId213" Type="http://schemas.openxmlformats.org/officeDocument/2006/relationships/image" Target="media/image104.png"/><Relationship Id="rId234" Type="http://schemas.openxmlformats.org/officeDocument/2006/relationships/image" Target="media/image115.png"/><Relationship Id="rId420" Type="http://schemas.openxmlformats.org/officeDocument/2006/relationships/oleObject" Target="embeddings/oleObject203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0.bin"/><Relationship Id="rId276" Type="http://schemas.openxmlformats.org/officeDocument/2006/relationships/image" Target="media/image136.png"/><Relationship Id="rId297" Type="http://schemas.openxmlformats.org/officeDocument/2006/relationships/image" Target="media/image147.png"/><Relationship Id="rId441" Type="http://schemas.openxmlformats.org/officeDocument/2006/relationships/image" Target="media/image218.png"/><Relationship Id="rId462" Type="http://schemas.openxmlformats.org/officeDocument/2006/relationships/oleObject" Target="embeddings/oleObject225.bin"/><Relationship Id="rId483" Type="http://schemas.openxmlformats.org/officeDocument/2006/relationships/image" Target="media/image238.png"/><Relationship Id="rId40" Type="http://schemas.openxmlformats.org/officeDocument/2006/relationships/image" Target="media/image17.wmf"/><Relationship Id="rId115" Type="http://schemas.openxmlformats.org/officeDocument/2006/relationships/oleObject" Target="embeddings/oleObject51.bin"/><Relationship Id="rId136" Type="http://schemas.openxmlformats.org/officeDocument/2006/relationships/image" Target="media/image65.png"/><Relationship Id="rId157" Type="http://schemas.openxmlformats.org/officeDocument/2006/relationships/image" Target="media/image75.png"/><Relationship Id="rId178" Type="http://schemas.openxmlformats.org/officeDocument/2006/relationships/oleObject" Target="embeddings/oleObject83.bin"/><Relationship Id="rId301" Type="http://schemas.openxmlformats.org/officeDocument/2006/relationships/image" Target="media/image149.png"/><Relationship Id="rId322" Type="http://schemas.openxmlformats.org/officeDocument/2006/relationships/oleObject" Target="embeddings/oleObject153.bin"/><Relationship Id="rId343" Type="http://schemas.openxmlformats.org/officeDocument/2006/relationships/image" Target="media/image170.png"/><Relationship Id="rId364" Type="http://schemas.openxmlformats.org/officeDocument/2006/relationships/image" Target="media/image181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7.png"/><Relationship Id="rId199" Type="http://schemas.openxmlformats.org/officeDocument/2006/relationships/oleObject" Target="embeddings/oleObject93.bin"/><Relationship Id="rId203" Type="http://schemas.openxmlformats.org/officeDocument/2006/relationships/oleObject" Target="embeddings/oleObject95.bin"/><Relationship Id="rId385" Type="http://schemas.openxmlformats.org/officeDocument/2006/relationships/oleObject" Target="embeddings/oleObject184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5.bin"/><Relationship Id="rId245" Type="http://schemas.openxmlformats.org/officeDocument/2006/relationships/oleObject" Target="embeddings/oleObject115.bin"/><Relationship Id="rId266" Type="http://schemas.openxmlformats.org/officeDocument/2006/relationships/image" Target="media/image131.png"/><Relationship Id="rId287" Type="http://schemas.openxmlformats.org/officeDocument/2006/relationships/image" Target="media/image142.png"/><Relationship Id="rId410" Type="http://schemas.openxmlformats.org/officeDocument/2006/relationships/oleObject" Target="embeddings/oleObject198.bin"/><Relationship Id="rId431" Type="http://schemas.openxmlformats.org/officeDocument/2006/relationships/image" Target="media/image213.png"/><Relationship Id="rId452" Type="http://schemas.openxmlformats.org/officeDocument/2006/relationships/oleObject" Target="embeddings/oleObject220.bin"/><Relationship Id="rId473" Type="http://schemas.openxmlformats.org/officeDocument/2006/relationships/image" Target="media/image233.png"/><Relationship Id="rId494" Type="http://schemas.openxmlformats.org/officeDocument/2006/relationships/glossaryDocument" Target="glossary/document.xml"/><Relationship Id="rId30" Type="http://schemas.openxmlformats.org/officeDocument/2006/relationships/image" Target="media/image12.wmf"/><Relationship Id="rId105" Type="http://schemas.openxmlformats.org/officeDocument/2006/relationships/oleObject" Target="embeddings/oleObject46.bin"/><Relationship Id="rId126" Type="http://schemas.openxmlformats.org/officeDocument/2006/relationships/image" Target="media/image60.png"/><Relationship Id="rId147" Type="http://schemas.openxmlformats.org/officeDocument/2006/relationships/oleObject" Target="embeddings/oleObject67.bin"/><Relationship Id="rId168" Type="http://schemas.openxmlformats.org/officeDocument/2006/relationships/oleObject" Target="embeddings/oleObject78.bin"/><Relationship Id="rId312" Type="http://schemas.openxmlformats.org/officeDocument/2006/relationships/oleObject" Target="embeddings/oleObject148.bin"/><Relationship Id="rId333" Type="http://schemas.openxmlformats.org/officeDocument/2006/relationships/image" Target="media/image165.png"/><Relationship Id="rId354" Type="http://schemas.openxmlformats.org/officeDocument/2006/relationships/oleObject" Target="embeddings/oleObject169.bin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1.bin"/><Relationship Id="rId93" Type="http://schemas.openxmlformats.org/officeDocument/2006/relationships/image" Target="media/image43.png"/><Relationship Id="rId189" Type="http://schemas.openxmlformats.org/officeDocument/2006/relationships/image" Target="media/image91.jpeg"/><Relationship Id="rId375" Type="http://schemas.openxmlformats.org/officeDocument/2006/relationships/oleObject" Target="embeddings/oleObject179.bin"/><Relationship Id="rId396" Type="http://schemas.openxmlformats.org/officeDocument/2006/relationships/image" Target="media/image197.png"/><Relationship Id="rId3" Type="http://schemas.openxmlformats.org/officeDocument/2006/relationships/styles" Target="styles.xml"/><Relationship Id="rId214" Type="http://schemas.openxmlformats.org/officeDocument/2006/relationships/oleObject" Target="embeddings/oleObject100.bin"/><Relationship Id="rId235" Type="http://schemas.openxmlformats.org/officeDocument/2006/relationships/oleObject" Target="embeddings/oleObject110.bin"/><Relationship Id="rId256" Type="http://schemas.openxmlformats.org/officeDocument/2006/relationships/image" Target="media/image126.png"/><Relationship Id="rId277" Type="http://schemas.openxmlformats.org/officeDocument/2006/relationships/oleObject" Target="embeddings/oleObject131.bin"/><Relationship Id="rId298" Type="http://schemas.openxmlformats.org/officeDocument/2006/relationships/oleObject" Target="embeddings/oleObject141.bin"/><Relationship Id="rId400" Type="http://schemas.openxmlformats.org/officeDocument/2006/relationships/image" Target="media/image199.png"/><Relationship Id="rId421" Type="http://schemas.openxmlformats.org/officeDocument/2006/relationships/image" Target="media/image208.png"/><Relationship Id="rId442" Type="http://schemas.openxmlformats.org/officeDocument/2006/relationships/oleObject" Target="embeddings/oleObject214.bin"/><Relationship Id="rId463" Type="http://schemas.openxmlformats.org/officeDocument/2006/relationships/image" Target="media/image228.png"/><Relationship Id="rId484" Type="http://schemas.openxmlformats.org/officeDocument/2006/relationships/oleObject" Target="embeddings/oleObject236.bin"/><Relationship Id="rId116" Type="http://schemas.openxmlformats.org/officeDocument/2006/relationships/image" Target="media/image55.png"/><Relationship Id="rId137" Type="http://schemas.openxmlformats.org/officeDocument/2006/relationships/oleObject" Target="embeddings/oleObject62.bin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3.bin"/><Relationship Id="rId323" Type="http://schemas.openxmlformats.org/officeDocument/2006/relationships/image" Target="media/image160.png"/><Relationship Id="rId344" Type="http://schemas.openxmlformats.org/officeDocument/2006/relationships/oleObject" Target="embeddings/oleObject164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6.bin"/><Relationship Id="rId179" Type="http://schemas.openxmlformats.org/officeDocument/2006/relationships/image" Target="media/image86.png"/><Relationship Id="rId365" Type="http://schemas.openxmlformats.org/officeDocument/2006/relationships/oleObject" Target="embeddings/oleObject174.bin"/><Relationship Id="rId386" Type="http://schemas.openxmlformats.org/officeDocument/2006/relationships/image" Target="media/image192.png"/><Relationship Id="rId190" Type="http://schemas.openxmlformats.org/officeDocument/2006/relationships/image" Target="media/image92.png"/><Relationship Id="rId204" Type="http://schemas.openxmlformats.org/officeDocument/2006/relationships/image" Target="media/image99.png"/><Relationship Id="rId225" Type="http://schemas.openxmlformats.org/officeDocument/2006/relationships/image" Target="media/image110.png"/><Relationship Id="rId246" Type="http://schemas.openxmlformats.org/officeDocument/2006/relationships/image" Target="media/image121.png"/><Relationship Id="rId267" Type="http://schemas.openxmlformats.org/officeDocument/2006/relationships/oleObject" Target="embeddings/oleObject126.bin"/><Relationship Id="rId288" Type="http://schemas.openxmlformats.org/officeDocument/2006/relationships/oleObject" Target="embeddings/oleObject136.bin"/><Relationship Id="rId411" Type="http://schemas.openxmlformats.org/officeDocument/2006/relationships/image" Target="media/image203.png"/><Relationship Id="rId432" Type="http://schemas.openxmlformats.org/officeDocument/2006/relationships/oleObject" Target="embeddings/oleObject209.bin"/><Relationship Id="rId453" Type="http://schemas.openxmlformats.org/officeDocument/2006/relationships/image" Target="media/image223.png"/><Relationship Id="rId474" Type="http://schemas.openxmlformats.org/officeDocument/2006/relationships/oleObject" Target="embeddings/oleObject231.bin"/><Relationship Id="rId106" Type="http://schemas.openxmlformats.org/officeDocument/2006/relationships/image" Target="media/image50.png"/><Relationship Id="rId127" Type="http://schemas.openxmlformats.org/officeDocument/2006/relationships/oleObject" Target="embeddings/oleObject57.bin"/><Relationship Id="rId313" Type="http://schemas.openxmlformats.org/officeDocument/2006/relationships/image" Target="media/image155.png"/><Relationship Id="rId495" Type="http://schemas.openxmlformats.org/officeDocument/2006/relationships/theme" Target="theme/theme1.xml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2.png"/><Relationship Id="rId94" Type="http://schemas.openxmlformats.org/officeDocument/2006/relationships/image" Target="media/image44.png"/><Relationship Id="rId148" Type="http://schemas.openxmlformats.org/officeDocument/2006/relationships/image" Target="media/image71.png"/><Relationship Id="rId169" Type="http://schemas.openxmlformats.org/officeDocument/2006/relationships/image" Target="media/image81.png"/><Relationship Id="rId334" Type="http://schemas.openxmlformats.org/officeDocument/2006/relationships/oleObject" Target="embeddings/oleObject159.bin"/><Relationship Id="rId355" Type="http://schemas.openxmlformats.org/officeDocument/2006/relationships/image" Target="media/image176.jpeg"/><Relationship Id="rId376" Type="http://schemas.openxmlformats.org/officeDocument/2006/relationships/image" Target="media/image187.png"/><Relationship Id="rId397" Type="http://schemas.openxmlformats.org/officeDocument/2006/relationships/oleObject" Target="embeddings/oleObject190.bin"/><Relationship Id="rId4" Type="http://schemas.openxmlformats.org/officeDocument/2006/relationships/settings" Target="settings.xml"/><Relationship Id="rId180" Type="http://schemas.openxmlformats.org/officeDocument/2006/relationships/oleObject" Target="embeddings/oleObject84.bin"/><Relationship Id="rId215" Type="http://schemas.openxmlformats.org/officeDocument/2006/relationships/image" Target="media/image105.png"/><Relationship Id="rId236" Type="http://schemas.openxmlformats.org/officeDocument/2006/relationships/image" Target="media/image116.png"/><Relationship Id="rId257" Type="http://schemas.openxmlformats.org/officeDocument/2006/relationships/oleObject" Target="embeddings/oleObject121.bin"/><Relationship Id="rId278" Type="http://schemas.openxmlformats.org/officeDocument/2006/relationships/image" Target="media/image137.png"/><Relationship Id="rId401" Type="http://schemas.openxmlformats.org/officeDocument/2006/relationships/oleObject" Target="embeddings/oleObject192.bin"/><Relationship Id="rId422" Type="http://schemas.openxmlformats.org/officeDocument/2006/relationships/oleObject" Target="embeddings/oleObject204.bin"/><Relationship Id="rId443" Type="http://schemas.openxmlformats.org/officeDocument/2006/relationships/image" Target="media/image219.png"/><Relationship Id="rId464" Type="http://schemas.openxmlformats.org/officeDocument/2006/relationships/oleObject" Target="embeddings/oleObject226.bin"/><Relationship Id="rId303" Type="http://schemas.openxmlformats.org/officeDocument/2006/relationships/image" Target="media/image150.png"/><Relationship Id="rId485" Type="http://schemas.openxmlformats.org/officeDocument/2006/relationships/image" Target="media/image239.png"/><Relationship Id="rId42" Type="http://schemas.openxmlformats.org/officeDocument/2006/relationships/image" Target="media/image18.wmf"/><Relationship Id="rId84" Type="http://schemas.openxmlformats.org/officeDocument/2006/relationships/image" Target="media/image38.png"/><Relationship Id="rId138" Type="http://schemas.openxmlformats.org/officeDocument/2006/relationships/image" Target="media/image66.png"/><Relationship Id="rId345" Type="http://schemas.openxmlformats.org/officeDocument/2006/relationships/image" Target="media/image171.png"/><Relationship Id="rId387" Type="http://schemas.openxmlformats.org/officeDocument/2006/relationships/oleObject" Target="embeddings/oleObject185.bin"/><Relationship Id="rId191" Type="http://schemas.openxmlformats.org/officeDocument/2006/relationships/oleObject" Target="embeddings/oleObject89.bin"/><Relationship Id="rId205" Type="http://schemas.openxmlformats.org/officeDocument/2006/relationships/oleObject" Target="embeddings/oleObject96.bin"/><Relationship Id="rId247" Type="http://schemas.openxmlformats.org/officeDocument/2006/relationships/oleObject" Target="embeddings/oleObject116.bin"/><Relationship Id="rId412" Type="http://schemas.openxmlformats.org/officeDocument/2006/relationships/oleObject" Target="embeddings/oleObject199.bin"/><Relationship Id="rId107" Type="http://schemas.openxmlformats.org/officeDocument/2006/relationships/oleObject" Target="embeddings/oleObject47.bin"/><Relationship Id="rId289" Type="http://schemas.openxmlformats.org/officeDocument/2006/relationships/image" Target="media/image143.png"/><Relationship Id="rId454" Type="http://schemas.openxmlformats.org/officeDocument/2006/relationships/oleObject" Target="embeddings/oleObject221.bin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68.bin"/><Relationship Id="rId314" Type="http://schemas.openxmlformats.org/officeDocument/2006/relationships/oleObject" Target="embeddings/oleObject149.bin"/><Relationship Id="rId356" Type="http://schemas.openxmlformats.org/officeDocument/2006/relationships/image" Target="media/image177.png"/><Relationship Id="rId398" Type="http://schemas.openxmlformats.org/officeDocument/2006/relationships/image" Target="media/image198.png"/><Relationship Id="rId95" Type="http://schemas.openxmlformats.org/officeDocument/2006/relationships/oleObject" Target="embeddings/oleObject41.bin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1.bin"/><Relationship Id="rId423" Type="http://schemas.openxmlformats.org/officeDocument/2006/relationships/image" Target="media/image209.png"/><Relationship Id="rId258" Type="http://schemas.openxmlformats.org/officeDocument/2006/relationships/image" Target="media/image127.png"/><Relationship Id="rId465" Type="http://schemas.openxmlformats.org/officeDocument/2006/relationships/image" Target="media/image229.png"/><Relationship Id="rId22" Type="http://schemas.openxmlformats.org/officeDocument/2006/relationships/image" Target="media/image8.wmf"/><Relationship Id="rId64" Type="http://schemas.openxmlformats.org/officeDocument/2006/relationships/header" Target="header1.xml"/><Relationship Id="rId118" Type="http://schemas.openxmlformats.org/officeDocument/2006/relationships/image" Target="media/image56.png"/><Relationship Id="rId325" Type="http://schemas.openxmlformats.org/officeDocument/2006/relationships/image" Target="media/image161.png"/><Relationship Id="rId367" Type="http://schemas.openxmlformats.org/officeDocument/2006/relationships/oleObject" Target="embeddings/oleObject175.bin"/><Relationship Id="rId171" Type="http://schemas.openxmlformats.org/officeDocument/2006/relationships/image" Target="media/image82.png"/><Relationship Id="rId227" Type="http://schemas.openxmlformats.org/officeDocument/2006/relationships/image" Target="media/image111.png"/><Relationship Id="rId269" Type="http://schemas.openxmlformats.org/officeDocument/2006/relationships/oleObject" Target="embeddings/oleObject127.bin"/><Relationship Id="rId434" Type="http://schemas.openxmlformats.org/officeDocument/2006/relationships/oleObject" Target="embeddings/oleObject210.bin"/><Relationship Id="rId476" Type="http://schemas.openxmlformats.org/officeDocument/2006/relationships/oleObject" Target="embeddings/oleObject232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58.bin"/><Relationship Id="rId280" Type="http://schemas.openxmlformats.org/officeDocument/2006/relationships/image" Target="media/image138.jpeg"/><Relationship Id="rId336" Type="http://schemas.openxmlformats.org/officeDocument/2006/relationships/oleObject" Target="embeddings/oleObject160.bin"/><Relationship Id="rId75" Type="http://schemas.openxmlformats.org/officeDocument/2006/relationships/image" Target="media/image33.jpeg"/><Relationship Id="rId140" Type="http://schemas.openxmlformats.org/officeDocument/2006/relationships/image" Target="media/image67.png"/><Relationship Id="rId182" Type="http://schemas.openxmlformats.org/officeDocument/2006/relationships/oleObject" Target="embeddings/oleObject85.bin"/><Relationship Id="rId378" Type="http://schemas.openxmlformats.org/officeDocument/2006/relationships/image" Target="media/image188.png"/><Relationship Id="rId403" Type="http://schemas.openxmlformats.org/officeDocument/2006/relationships/oleObject" Target="embeddings/oleObject194.bin"/><Relationship Id="rId6" Type="http://schemas.openxmlformats.org/officeDocument/2006/relationships/footnotes" Target="footnotes.xml"/><Relationship Id="rId238" Type="http://schemas.openxmlformats.org/officeDocument/2006/relationships/image" Target="media/image117.png"/><Relationship Id="rId445" Type="http://schemas.openxmlformats.org/officeDocument/2006/relationships/image" Target="media/image220.png"/><Relationship Id="rId487" Type="http://schemas.openxmlformats.org/officeDocument/2006/relationships/image" Target="media/image240.png"/><Relationship Id="rId291" Type="http://schemas.openxmlformats.org/officeDocument/2006/relationships/image" Target="media/image144.png"/><Relationship Id="rId305" Type="http://schemas.openxmlformats.org/officeDocument/2006/relationships/image" Target="media/image151.png"/><Relationship Id="rId347" Type="http://schemas.openxmlformats.org/officeDocument/2006/relationships/image" Target="media/image172.png"/><Relationship Id="rId44" Type="http://schemas.openxmlformats.org/officeDocument/2006/relationships/image" Target="media/image19.wmf"/><Relationship Id="rId86" Type="http://schemas.openxmlformats.org/officeDocument/2006/relationships/image" Target="media/image39.png"/><Relationship Id="rId151" Type="http://schemas.openxmlformats.org/officeDocument/2006/relationships/oleObject" Target="embeddings/oleObject69.bin"/><Relationship Id="rId389" Type="http://schemas.openxmlformats.org/officeDocument/2006/relationships/oleObject" Target="embeddings/oleObject186.bin"/><Relationship Id="rId193" Type="http://schemas.openxmlformats.org/officeDocument/2006/relationships/oleObject" Target="embeddings/oleObject90.bin"/><Relationship Id="rId207" Type="http://schemas.openxmlformats.org/officeDocument/2006/relationships/oleObject" Target="embeddings/oleObject97.bin"/><Relationship Id="rId249" Type="http://schemas.openxmlformats.org/officeDocument/2006/relationships/oleObject" Target="embeddings/oleObject117.bin"/><Relationship Id="rId414" Type="http://schemas.openxmlformats.org/officeDocument/2006/relationships/oleObject" Target="embeddings/oleObject200.bin"/><Relationship Id="rId456" Type="http://schemas.openxmlformats.org/officeDocument/2006/relationships/oleObject" Target="embeddings/oleObject222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8.bin"/><Relationship Id="rId260" Type="http://schemas.openxmlformats.org/officeDocument/2006/relationships/image" Target="media/image128.png"/><Relationship Id="rId316" Type="http://schemas.openxmlformats.org/officeDocument/2006/relationships/oleObject" Target="embeddings/oleObject150.bin"/><Relationship Id="rId55" Type="http://schemas.openxmlformats.org/officeDocument/2006/relationships/oleObject" Target="embeddings/oleObject24.bin"/><Relationship Id="rId97" Type="http://schemas.openxmlformats.org/officeDocument/2006/relationships/oleObject" Target="embeddings/oleObject42.bin"/><Relationship Id="rId120" Type="http://schemas.openxmlformats.org/officeDocument/2006/relationships/image" Target="media/image57.png"/><Relationship Id="rId358" Type="http://schemas.openxmlformats.org/officeDocument/2006/relationships/image" Target="media/image178.png"/><Relationship Id="rId162" Type="http://schemas.openxmlformats.org/officeDocument/2006/relationships/oleObject" Target="embeddings/oleObject75.bin"/><Relationship Id="rId218" Type="http://schemas.openxmlformats.org/officeDocument/2006/relationships/oleObject" Target="embeddings/oleObject102.bin"/><Relationship Id="rId425" Type="http://schemas.openxmlformats.org/officeDocument/2006/relationships/image" Target="media/image210.png"/><Relationship Id="rId467" Type="http://schemas.openxmlformats.org/officeDocument/2006/relationships/image" Target="media/image2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\Draft%20products%202016\2016%207%2010%20Assessment%20Bank\Templates\Templates\Year%209%2010%20Maths%20Exam%20Template%202016%2080%20Mark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DCCB3E8F7BF4E7ABCCC86B3C321DC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3C5B03-2794-478C-B5DC-B5AE803C25DF}"/>
      </w:docPartPr>
      <w:docPartBody>
        <w:p w:rsidR="00D10378" w:rsidRDefault="00D10378">
          <w:pPr>
            <w:pStyle w:val="2DCCB3E8F7BF4E7ABCCC86B3C321DCA4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1AE291BCEDAA41958B0B9917FFD9FB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C62F74-2988-4BEA-8B74-1F467CC039CB}"/>
      </w:docPartPr>
      <w:docPartBody>
        <w:p w:rsidR="00D10378" w:rsidRDefault="00D10378">
          <w:pPr>
            <w:pStyle w:val="1AE291BCEDAA41958B0B9917FFD9FB43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F617D82A3EBE459C879F4B088FD2A9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F0690B-C76E-47D5-A315-6AC6D4878B8F}"/>
      </w:docPartPr>
      <w:docPartBody>
        <w:p w:rsidR="00D10378" w:rsidRDefault="00D10378">
          <w:pPr>
            <w:pStyle w:val="F617D82A3EBE459C879F4B088FD2A97B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A4B9A9BB97614542855E4C5F22A383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FE7858-4B48-4FAD-B124-21DD075F5B4D}"/>
      </w:docPartPr>
      <w:docPartBody>
        <w:p w:rsidR="00D10378" w:rsidRDefault="00D10378">
          <w:pPr>
            <w:pStyle w:val="A4B9A9BB97614542855E4C5F22A3839F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CFBE4C1CAF2144388E0695492BBA7F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66EA8A-BE67-4645-9F37-B92DC7EA023E}"/>
      </w:docPartPr>
      <w:docPartBody>
        <w:p w:rsidR="00D10378" w:rsidRDefault="00D10378">
          <w:pPr>
            <w:pStyle w:val="CFBE4C1CAF2144388E0695492BBA7F53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B9D493BCD4264513B39ACB15F32E7A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2AAC38-EE26-4312-9DCB-94C4C4DA8ADE}"/>
      </w:docPartPr>
      <w:docPartBody>
        <w:p w:rsidR="00D10378" w:rsidRDefault="00D10378">
          <w:pPr>
            <w:pStyle w:val="B9D493BCD4264513B39ACB15F32E7A3C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A9D36DD52C154B92AB45A95D919BA1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184678-58A7-461D-B1C1-1DE62B5A9D3E}"/>
      </w:docPartPr>
      <w:docPartBody>
        <w:p w:rsidR="00D10378" w:rsidRDefault="00D10378">
          <w:pPr>
            <w:pStyle w:val="A9D36DD52C154B92AB45A95D919BA180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EC9D5B7E29EA4460A954EC05708641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553468-3A57-4F23-95EB-8C17F1054F67}"/>
      </w:docPartPr>
      <w:docPartBody>
        <w:p w:rsidR="00D10378" w:rsidRDefault="00D10378">
          <w:pPr>
            <w:pStyle w:val="EC9D5B7E29EA4460A954EC057086413A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18A05AB1B1954031BBF8DF278305A2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2AB5B-23EE-472F-8278-620D527A6D5A}"/>
      </w:docPartPr>
      <w:docPartBody>
        <w:p w:rsidR="00D10378" w:rsidRDefault="00D10378">
          <w:pPr>
            <w:pStyle w:val="18A05AB1B1954031BBF8DF278305A2FB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0C238DA092D843AF9796AB587EDFA9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638AF8-B669-4C9D-BDA0-0AEF71B55954}"/>
      </w:docPartPr>
      <w:docPartBody>
        <w:p w:rsidR="00D10378" w:rsidRDefault="00D10378">
          <w:pPr>
            <w:pStyle w:val="0C238DA092D843AF9796AB587EDFA97E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2EA20A687D574FA08BC0112D15CF5C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BB650E-8684-46DC-A508-8A54CDC37782}"/>
      </w:docPartPr>
      <w:docPartBody>
        <w:p w:rsidR="00D10378" w:rsidRDefault="00D10378">
          <w:pPr>
            <w:pStyle w:val="2EA20A687D574FA08BC0112D15CF5C4F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BF6F66BB64414825BF984D98709284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8BFAB7-AE4B-49F6-8F26-55ED1456D782}"/>
      </w:docPartPr>
      <w:docPartBody>
        <w:p w:rsidR="00D10378" w:rsidRDefault="00D10378">
          <w:pPr>
            <w:pStyle w:val="BF6F66BB64414825BF984D98709284E2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B377776CCC434FE7A829C0604A7F63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4AB378-C348-4BE9-A99D-4AFBCF5B2856}"/>
      </w:docPartPr>
      <w:docPartBody>
        <w:p w:rsidR="00D10378" w:rsidRDefault="00D10378">
          <w:pPr>
            <w:pStyle w:val="B377776CCC434FE7A829C0604A7F6376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C2349812A2E74D05A7C5666A0E9897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8E097A-BE05-4380-A147-9B9A8B0B3A31}"/>
      </w:docPartPr>
      <w:docPartBody>
        <w:p w:rsidR="00D10378" w:rsidRDefault="00D10378">
          <w:pPr>
            <w:pStyle w:val="C2349812A2E74D05A7C5666A0E989767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12A5F4F2081C450FA8D40E4992B421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20053F-898A-439C-96CC-5A9C9C069B9E}"/>
      </w:docPartPr>
      <w:docPartBody>
        <w:p w:rsidR="00D10378" w:rsidRDefault="00D10378">
          <w:pPr>
            <w:pStyle w:val="12A5F4F2081C450FA8D40E4992B42171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8E71F704AB65473796191886075471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B0A49E-E242-42F4-BC12-7F893CBBB051}"/>
      </w:docPartPr>
      <w:docPartBody>
        <w:p w:rsidR="00D10378" w:rsidRDefault="00D10378">
          <w:pPr>
            <w:pStyle w:val="8E71F704AB6547379619188607547125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ADAE1CE95D5E40399A822BCC987F17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B8BCBB-89E7-44CC-8FD3-EE079AB26C84}"/>
      </w:docPartPr>
      <w:docPartBody>
        <w:p w:rsidR="00D10378" w:rsidRDefault="00D10378">
          <w:pPr>
            <w:pStyle w:val="ADAE1CE95D5E40399A822BCC987F175B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BE5DF741E9864320BFD02A25CF7B2B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1B278E-2FF8-4FBA-AFCC-41C036A45731}"/>
      </w:docPartPr>
      <w:docPartBody>
        <w:p w:rsidR="00D10378" w:rsidRDefault="00D10378">
          <w:pPr>
            <w:pStyle w:val="BE5DF741E9864320BFD02A25CF7B2BE6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4B275780D7D941A89B7AF6F6EADFFE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D8F862-8591-4C8B-8D67-348B74B97669}"/>
      </w:docPartPr>
      <w:docPartBody>
        <w:p w:rsidR="00D10378" w:rsidRDefault="00D10378">
          <w:pPr>
            <w:pStyle w:val="4B275780D7D941A89B7AF6F6EADFFE88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D968256D9BBC420E95C9BCC09EE7D1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F4C29D-FD0E-4F9C-AE65-07F1AA52FB46}"/>
      </w:docPartPr>
      <w:docPartBody>
        <w:p w:rsidR="00D10378" w:rsidRDefault="00D10378">
          <w:pPr>
            <w:pStyle w:val="D968256D9BBC420E95C9BCC09EE7D1F7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F4C4C5B808EB4210979E38762DE482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BC15D8-3E30-477E-95B2-96CDB759F11D}"/>
      </w:docPartPr>
      <w:docPartBody>
        <w:p w:rsidR="00D10378" w:rsidRDefault="00D10378">
          <w:pPr>
            <w:pStyle w:val="F4C4C5B808EB4210979E38762DE48285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F9C32A5DAA474A7499D76C1CEFC5C3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1EDE30-EFEA-4905-BAE0-0D4C9623244C}"/>
      </w:docPartPr>
      <w:docPartBody>
        <w:p w:rsidR="00D10378" w:rsidRDefault="00D10378">
          <w:pPr>
            <w:pStyle w:val="F9C32A5DAA474A7499D76C1CEFC5C382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9952C33089574D1182983B4BBDFD22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3D7BC9-91D4-4AE1-8ED5-5F098027D833}"/>
      </w:docPartPr>
      <w:docPartBody>
        <w:p w:rsidR="00D10378" w:rsidRDefault="00D10378">
          <w:pPr>
            <w:pStyle w:val="9952C33089574D1182983B4BBDFD22A5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C989DDD6E80A40A9A2FF3EE936BB00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14D120-1D49-4FE2-8A00-63436D8461DA}"/>
      </w:docPartPr>
      <w:docPartBody>
        <w:p w:rsidR="00D10378" w:rsidRDefault="00D10378">
          <w:pPr>
            <w:pStyle w:val="C989DDD6E80A40A9A2FF3EE936BB0083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EFB2216292464F6EACD5FD0EEBF57E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049F33-6FC3-48C6-B92E-76C7D6C1BE0C}"/>
      </w:docPartPr>
      <w:docPartBody>
        <w:p w:rsidR="00D10378" w:rsidRDefault="00D10378">
          <w:pPr>
            <w:pStyle w:val="EFB2216292464F6EACD5FD0EEBF57E4C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DE9CEE7B7EA7445DB19D45E41E4000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63D700-CDE1-4AEA-A5D1-A9EF563CB37E}"/>
      </w:docPartPr>
      <w:docPartBody>
        <w:p w:rsidR="00D10378" w:rsidRDefault="00D10378">
          <w:r w:rsidRPr="007C1E57">
            <w:rPr>
              <w:rStyle w:val="PlaceholderText"/>
            </w:rPr>
            <w:t>[Comments]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378"/>
    <w:rsid w:val="004A6C18"/>
    <w:rsid w:val="00592B4F"/>
    <w:rsid w:val="00694C16"/>
    <w:rsid w:val="00B76D35"/>
    <w:rsid w:val="00BC1D8C"/>
    <w:rsid w:val="00CC2AA1"/>
    <w:rsid w:val="00D0170F"/>
    <w:rsid w:val="00D10378"/>
    <w:rsid w:val="00E25FDF"/>
    <w:rsid w:val="00F15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10378"/>
    <w:rPr>
      <w:color w:val="808080"/>
    </w:rPr>
  </w:style>
  <w:style w:type="paragraph" w:customStyle="1" w:styleId="2DCCB3E8F7BF4E7ABCCC86B3C321DCA4">
    <w:name w:val="2DCCB3E8F7BF4E7ABCCC86B3C321DCA4"/>
  </w:style>
  <w:style w:type="paragraph" w:customStyle="1" w:styleId="1AE291BCEDAA41958B0B9917FFD9FB43">
    <w:name w:val="1AE291BCEDAA41958B0B9917FFD9FB43"/>
  </w:style>
  <w:style w:type="paragraph" w:customStyle="1" w:styleId="F617D82A3EBE459C879F4B088FD2A97B">
    <w:name w:val="F617D82A3EBE459C879F4B088FD2A97B"/>
  </w:style>
  <w:style w:type="paragraph" w:customStyle="1" w:styleId="A4B9A9BB97614542855E4C5F22A3839F">
    <w:name w:val="A4B9A9BB97614542855E4C5F22A3839F"/>
  </w:style>
  <w:style w:type="paragraph" w:customStyle="1" w:styleId="CFBE4C1CAF2144388E0695492BBA7F53">
    <w:name w:val="CFBE4C1CAF2144388E0695492BBA7F53"/>
  </w:style>
  <w:style w:type="paragraph" w:customStyle="1" w:styleId="B9D493BCD4264513B39ACB15F32E7A3C">
    <w:name w:val="B9D493BCD4264513B39ACB15F32E7A3C"/>
  </w:style>
  <w:style w:type="paragraph" w:customStyle="1" w:styleId="A9D36DD52C154B92AB45A95D919BA180">
    <w:name w:val="A9D36DD52C154B92AB45A95D919BA180"/>
  </w:style>
  <w:style w:type="paragraph" w:customStyle="1" w:styleId="EC9D5B7E29EA4460A954EC057086413A">
    <w:name w:val="EC9D5B7E29EA4460A954EC057086413A"/>
  </w:style>
  <w:style w:type="paragraph" w:customStyle="1" w:styleId="18A05AB1B1954031BBF8DF278305A2FB">
    <w:name w:val="18A05AB1B1954031BBF8DF278305A2FB"/>
  </w:style>
  <w:style w:type="paragraph" w:customStyle="1" w:styleId="0C238DA092D843AF9796AB587EDFA97E">
    <w:name w:val="0C238DA092D843AF9796AB587EDFA97E"/>
  </w:style>
  <w:style w:type="paragraph" w:customStyle="1" w:styleId="2EA20A687D574FA08BC0112D15CF5C4F">
    <w:name w:val="2EA20A687D574FA08BC0112D15CF5C4F"/>
  </w:style>
  <w:style w:type="paragraph" w:customStyle="1" w:styleId="BF6F66BB64414825BF984D98709284E2">
    <w:name w:val="BF6F66BB64414825BF984D98709284E2"/>
  </w:style>
  <w:style w:type="paragraph" w:customStyle="1" w:styleId="B377776CCC434FE7A829C0604A7F6376">
    <w:name w:val="B377776CCC434FE7A829C0604A7F6376"/>
  </w:style>
  <w:style w:type="paragraph" w:customStyle="1" w:styleId="C2349812A2E74D05A7C5666A0E989767">
    <w:name w:val="C2349812A2E74D05A7C5666A0E989767"/>
  </w:style>
  <w:style w:type="paragraph" w:customStyle="1" w:styleId="12A5F4F2081C450FA8D40E4992B42171">
    <w:name w:val="12A5F4F2081C450FA8D40E4992B42171"/>
  </w:style>
  <w:style w:type="paragraph" w:customStyle="1" w:styleId="8E71F704AB6547379619188607547125">
    <w:name w:val="8E71F704AB6547379619188607547125"/>
  </w:style>
  <w:style w:type="paragraph" w:customStyle="1" w:styleId="ADAE1CE95D5E40399A822BCC987F175B">
    <w:name w:val="ADAE1CE95D5E40399A822BCC987F175B"/>
  </w:style>
  <w:style w:type="paragraph" w:customStyle="1" w:styleId="BE5DF741E9864320BFD02A25CF7B2BE6">
    <w:name w:val="BE5DF741E9864320BFD02A25CF7B2BE6"/>
  </w:style>
  <w:style w:type="paragraph" w:customStyle="1" w:styleId="4B275780D7D941A89B7AF6F6EADFFE88">
    <w:name w:val="4B275780D7D941A89B7AF6F6EADFFE88"/>
  </w:style>
  <w:style w:type="paragraph" w:customStyle="1" w:styleId="D968256D9BBC420E95C9BCC09EE7D1F7">
    <w:name w:val="D968256D9BBC420E95C9BCC09EE7D1F7"/>
  </w:style>
  <w:style w:type="paragraph" w:customStyle="1" w:styleId="F4C4C5B808EB4210979E38762DE48285">
    <w:name w:val="F4C4C5B808EB4210979E38762DE48285"/>
  </w:style>
  <w:style w:type="paragraph" w:customStyle="1" w:styleId="F9C32A5DAA474A7499D76C1CEFC5C382">
    <w:name w:val="F9C32A5DAA474A7499D76C1CEFC5C382"/>
  </w:style>
  <w:style w:type="paragraph" w:customStyle="1" w:styleId="9952C33089574D1182983B4BBDFD22A5">
    <w:name w:val="9952C33089574D1182983B4BBDFD22A5"/>
  </w:style>
  <w:style w:type="paragraph" w:customStyle="1" w:styleId="C989DDD6E80A40A9A2FF3EE936BB0083">
    <w:name w:val="C989DDD6E80A40A9A2FF3EE936BB0083"/>
  </w:style>
  <w:style w:type="paragraph" w:customStyle="1" w:styleId="EFB2216292464F6EACD5FD0EEBF57E4C">
    <w:name w:val="EFB2216292464F6EACD5FD0EEBF57E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F81A1B-2B11-4D94-BF7F-511C0F8BB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9 10 Maths Exam Template 2016 80 Marks.dotx</Template>
  <TotalTime>3936</TotalTime>
  <Pages>33</Pages>
  <Words>4777</Words>
  <Characters>27232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Mathematics</vt:lpstr>
    </vt:vector>
  </TitlesOfParts>
  <Company>Western Trials</Company>
  <LinksUpToDate>false</LinksUpToDate>
  <CharactersWithSpaces>31946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Mathematics</dc:title>
  <dc:subject>Yearly</dc:subject>
  <dc:creator>Garry</dc:creator>
  <cp:keywords/>
  <dc:description>School Name</dc:description>
  <cp:lastModifiedBy>Garry Thorn</cp:lastModifiedBy>
  <cp:revision>58</cp:revision>
  <dcterms:created xsi:type="dcterms:W3CDTF">2016-03-27T11:41:00Z</dcterms:created>
  <dcterms:modified xsi:type="dcterms:W3CDTF">2016-06-22T04:04:00Z</dcterms:modified>
  <cp:category>Year 10</cp:category>
  <cp:contentStatus>2016</cp:contentStatus>
</cp:coreProperties>
</file>