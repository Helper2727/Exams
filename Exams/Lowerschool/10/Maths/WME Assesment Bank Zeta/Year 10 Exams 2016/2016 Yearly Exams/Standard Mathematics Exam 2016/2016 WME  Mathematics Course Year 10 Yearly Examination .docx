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0" w:type="auto"/>
        <w:tblBorders>
          <w:bottom w:val="single" w:sz="4" w:space="0" w:color="000000"/>
          <w:insideH w:val="single" w:sz="4" w:space="0" w:color="000000"/>
        </w:tblBorders>
        <w:tblLook w:val="04A0" w:firstRow="1" w:lastRow="0" w:firstColumn="1" w:lastColumn="0" w:noHBand="0" w:noVBand="1"/>
      </w:tblPr>
      <w:tblGrid>
        <w:gridCol w:w="5015"/>
        <w:gridCol w:w="5016"/>
      </w:tblGrid>
      <w:tr w:rsidR="004E1F9D" w:rsidTr="004E1F9D">
        <w:tc>
          <w:tcPr>
            <w:tcW w:w="10031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4E1F9D" w:rsidRPr="00BF2032" w:rsidRDefault="004E1F9D" w:rsidP="00136305">
            <w:pPr>
              <w:spacing w:before="100" w:beforeAutospacing="1" w:after="100" w:afterAutospacing="1"/>
              <w:jc w:val="center"/>
              <w:rPr>
                <w:rFonts w:asciiTheme="majorHAnsi" w:hAnsiTheme="majorHAnsi"/>
              </w:rPr>
            </w:pPr>
            <w:r w:rsidRPr="00BF2032">
              <w:rPr>
                <w:rFonts w:asciiTheme="majorHAnsi" w:hAnsiTheme="majorHAnsi"/>
              </w:rPr>
              <w:t xml:space="preserve">             </w:t>
            </w:r>
          </w:p>
          <w:p w:rsidR="004E1F9D" w:rsidRPr="00BF2032" w:rsidRDefault="005D75A9" w:rsidP="00551063">
            <w:pPr>
              <w:spacing w:before="100" w:beforeAutospacing="1" w:after="100" w:afterAutospacing="1"/>
              <w:jc w:val="center"/>
              <w:rPr>
                <w:rFonts w:asciiTheme="majorHAnsi" w:hAnsiTheme="majorHAnsi"/>
                <w:sz w:val="56"/>
                <w:szCs w:val="56"/>
              </w:rPr>
            </w:pPr>
            <w:sdt>
              <w:sdtPr>
                <w:rPr>
                  <w:rFonts w:asciiTheme="majorHAnsi" w:hAnsiTheme="majorHAnsi"/>
                  <w:sz w:val="56"/>
                  <w:szCs w:val="56"/>
                </w:rPr>
                <w:alias w:val="Comments"/>
                <w:tag w:val=""/>
                <w:id w:val="-1971501494"/>
                <w:placeholder>
                  <w:docPart w:val="2DCCB3E8F7BF4E7ABCCC86B3C321DCA4"/>
                </w:placeholder>
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<w:text w:multiLine="1"/>
              </w:sdtPr>
              <w:sdtEndPr/>
              <w:sdtContent>
                <w:r w:rsidR="00BE49EB">
                  <w:rPr>
                    <w:rFonts w:asciiTheme="majorHAnsi" w:hAnsiTheme="majorHAnsi"/>
                    <w:sz w:val="56"/>
                    <w:szCs w:val="56"/>
                  </w:rPr>
                  <w:t>School Name</w:t>
                </w:r>
              </w:sdtContent>
            </w:sdt>
            <w:r w:rsidR="004E1F9D" w:rsidRPr="00BF2032">
              <w:rPr>
                <w:rFonts w:asciiTheme="majorHAnsi" w:hAnsiTheme="majorHAnsi"/>
                <w:sz w:val="56"/>
                <w:szCs w:val="56"/>
              </w:rPr>
              <w:tab/>
            </w:r>
          </w:p>
        </w:tc>
      </w:tr>
      <w:tr w:rsidR="004E1F9D" w:rsidTr="004E1F9D">
        <w:trPr>
          <w:trHeight w:val="1208"/>
        </w:trPr>
        <w:tc>
          <w:tcPr>
            <w:tcW w:w="10031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4E1F9D" w:rsidRPr="00BF2032" w:rsidRDefault="005D75A9">
            <w:pPr>
              <w:spacing w:before="100" w:beforeAutospacing="1" w:after="100" w:afterAutospacing="1"/>
              <w:jc w:val="center"/>
              <w:rPr>
                <w:rFonts w:asciiTheme="majorHAnsi" w:hAnsiTheme="majorHAnsi"/>
                <w:sz w:val="56"/>
                <w:szCs w:val="56"/>
              </w:rPr>
            </w:pPr>
            <w:sdt>
              <w:sdtPr>
                <w:rPr>
                  <w:rFonts w:asciiTheme="majorHAnsi" w:hAnsiTheme="majorHAnsi"/>
                  <w:sz w:val="56"/>
                  <w:szCs w:val="56"/>
                </w:rPr>
                <w:alias w:val="Subject"/>
                <w:tag w:val=""/>
                <w:id w:val="1254174381"/>
                <w:placeholder>
                  <w:docPart w:val="1AE291BCEDAA41958B0B9917FFD9FB43"/>
                </w:placeholder>
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<w:text/>
              </w:sdtPr>
              <w:sdtEndPr/>
              <w:sdtContent>
                <w:r w:rsidR="00D9658D">
                  <w:rPr>
                    <w:rFonts w:asciiTheme="majorHAnsi" w:hAnsiTheme="majorHAnsi"/>
                    <w:sz w:val="56"/>
                    <w:szCs w:val="56"/>
                  </w:rPr>
                  <w:t>Yearly</w:t>
                </w:r>
              </w:sdtContent>
            </w:sdt>
            <w:r w:rsidR="00EB3A74">
              <w:rPr>
                <w:rFonts w:asciiTheme="majorHAnsi" w:hAnsiTheme="majorHAnsi"/>
                <w:sz w:val="56"/>
                <w:szCs w:val="56"/>
              </w:rPr>
              <w:t xml:space="preserve"> </w:t>
            </w:r>
            <w:r w:rsidR="00A277D4" w:rsidRPr="00BF2032">
              <w:rPr>
                <w:rFonts w:asciiTheme="majorHAnsi" w:hAnsiTheme="majorHAnsi"/>
                <w:sz w:val="56"/>
                <w:szCs w:val="56"/>
              </w:rPr>
              <w:t xml:space="preserve">Examination </w:t>
            </w:r>
          </w:p>
        </w:tc>
      </w:tr>
      <w:tr w:rsidR="004E1F9D" w:rsidTr="004E1F9D">
        <w:trPr>
          <w:trHeight w:val="2125"/>
        </w:trPr>
        <w:tc>
          <w:tcPr>
            <w:tcW w:w="10031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sdt>
            <w:sdtPr>
              <w:rPr>
                <w:rFonts w:asciiTheme="majorHAnsi" w:hAnsiTheme="majorHAnsi"/>
                <w:sz w:val="48"/>
                <w:szCs w:val="48"/>
              </w:rPr>
              <w:alias w:val="Status"/>
              <w:tag w:val=""/>
              <w:id w:val="1304048398"/>
              <w:placeholder>
                <w:docPart w:val="F617D82A3EBE459C879F4B088FD2A97B"/>
              </w:placeholder>
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<w:text/>
            </w:sdtPr>
            <w:sdtEndPr/>
            <w:sdtContent>
              <w:p w:rsidR="004E1F9D" w:rsidRPr="00BF2032" w:rsidRDefault="00D9658D">
                <w:pPr>
                  <w:spacing w:before="100" w:beforeAutospacing="1" w:after="100" w:afterAutospacing="1"/>
                  <w:jc w:val="center"/>
                  <w:rPr>
                    <w:rFonts w:asciiTheme="majorHAnsi" w:hAnsiTheme="majorHAnsi"/>
                    <w:sz w:val="48"/>
                    <w:szCs w:val="48"/>
                  </w:rPr>
                </w:pPr>
                <w:r>
                  <w:rPr>
                    <w:rFonts w:asciiTheme="majorHAnsi" w:hAnsiTheme="majorHAnsi"/>
                    <w:sz w:val="48"/>
                    <w:szCs w:val="48"/>
                  </w:rPr>
                  <w:t>2016</w:t>
                </w:r>
              </w:p>
            </w:sdtContent>
          </w:sdt>
          <w:p w:rsidR="004E1F9D" w:rsidRDefault="00A417C8">
            <w:pPr>
              <w:spacing w:before="100" w:beforeAutospacing="1" w:after="100" w:afterAutospacing="1"/>
              <w:jc w:val="center"/>
              <w:rPr>
                <w:rFonts w:asciiTheme="majorHAnsi" w:hAnsiTheme="majorHAnsi"/>
                <w:sz w:val="56"/>
                <w:szCs w:val="56"/>
              </w:rPr>
            </w:pPr>
            <w:r w:rsidRPr="00BF2032">
              <w:rPr>
                <w:rFonts w:asciiTheme="majorHAnsi" w:hAnsiTheme="majorHAnsi"/>
                <w:sz w:val="56"/>
                <w:szCs w:val="56"/>
              </w:rPr>
              <w:t xml:space="preserve"> </w:t>
            </w:r>
            <w:sdt>
              <w:sdtPr>
                <w:rPr>
                  <w:rFonts w:asciiTheme="majorHAnsi" w:hAnsiTheme="majorHAnsi"/>
                  <w:sz w:val="56"/>
                  <w:szCs w:val="56"/>
                </w:rPr>
                <w:alias w:val="Category"/>
                <w:tag w:val=""/>
                <w:id w:val="1916199263"/>
                <w:placeholder>
                  <w:docPart w:val="A4B9A9BB97614542855E4C5F22A3839F"/>
                </w:placeholder>
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<w:text/>
              </w:sdtPr>
              <w:sdtEndPr/>
              <w:sdtContent>
                <w:r w:rsidR="00D9658D">
                  <w:rPr>
                    <w:rFonts w:asciiTheme="majorHAnsi" w:hAnsiTheme="majorHAnsi"/>
                    <w:sz w:val="56"/>
                    <w:szCs w:val="56"/>
                  </w:rPr>
                  <w:t>Year 10</w:t>
                </w:r>
              </w:sdtContent>
            </w:sdt>
          </w:p>
          <w:p w:rsidR="00591ABA" w:rsidRPr="00BF2032" w:rsidRDefault="00591ABA">
            <w:pPr>
              <w:spacing w:before="100" w:beforeAutospacing="1" w:after="100" w:afterAutospacing="1"/>
              <w:jc w:val="center"/>
              <w:rPr>
                <w:rFonts w:asciiTheme="majorHAnsi" w:hAnsiTheme="majorHAnsi"/>
                <w:sz w:val="56"/>
                <w:szCs w:val="56"/>
              </w:rPr>
            </w:pPr>
          </w:p>
          <w:p w:rsidR="004E1F9D" w:rsidRPr="00BF2032" w:rsidRDefault="005D75A9" w:rsidP="0069793E">
            <w:pPr>
              <w:spacing w:before="100" w:beforeAutospacing="1" w:after="100" w:afterAutospacing="1"/>
              <w:jc w:val="center"/>
              <w:rPr>
                <w:rFonts w:asciiTheme="majorHAnsi" w:hAnsiTheme="majorHAnsi"/>
                <w:sz w:val="56"/>
                <w:szCs w:val="56"/>
              </w:rPr>
            </w:pPr>
            <w:sdt>
              <w:sdtPr>
                <w:rPr>
                  <w:rFonts w:asciiTheme="majorHAnsi" w:hAnsiTheme="majorHAnsi"/>
                  <w:sz w:val="56"/>
                  <w:szCs w:val="56"/>
                </w:rPr>
                <w:alias w:val="Title"/>
                <w:tag w:val=""/>
                <w:id w:val="-257059815"/>
                <w:placeholder>
                  <w:docPart w:val="CFBE4C1CAF2144388E0695492BBA7F53"/>
                </w:placeholder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:text/>
              </w:sdtPr>
              <w:sdtEndPr/>
              <w:sdtContent>
                <w:r w:rsidR="00D9658D">
                  <w:rPr>
                    <w:rFonts w:asciiTheme="majorHAnsi" w:hAnsiTheme="majorHAnsi"/>
                    <w:sz w:val="56"/>
                    <w:szCs w:val="56"/>
                  </w:rPr>
                  <w:t>Mathematics</w:t>
                </w:r>
              </w:sdtContent>
            </w:sdt>
            <w:r w:rsidR="0069793E">
              <w:rPr>
                <w:rFonts w:asciiTheme="majorHAnsi" w:hAnsiTheme="majorHAnsi"/>
                <w:sz w:val="56"/>
                <w:szCs w:val="56"/>
              </w:rPr>
              <w:t xml:space="preserve">  </w:t>
            </w:r>
            <w:r w:rsidR="004E1F9D" w:rsidRPr="00BF2032">
              <w:rPr>
                <w:rFonts w:asciiTheme="majorHAnsi" w:hAnsiTheme="majorHAnsi"/>
                <w:sz w:val="56"/>
                <w:szCs w:val="56"/>
              </w:rPr>
              <w:t xml:space="preserve">Course     </w:t>
            </w:r>
          </w:p>
        </w:tc>
      </w:tr>
      <w:tr w:rsidR="004E1F9D" w:rsidTr="004E1F9D">
        <w:trPr>
          <w:trHeight w:val="8428"/>
        </w:trPr>
        <w:tc>
          <w:tcPr>
            <w:tcW w:w="501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E1F9D" w:rsidRPr="00C25037" w:rsidRDefault="004E1F9D">
            <w:pPr>
              <w:spacing w:before="100" w:beforeAutospacing="1" w:after="100" w:afterAutospacing="1"/>
              <w:rPr>
                <w:rFonts w:ascii="Times New Roman" w:hAnsi="Times New Roman"/>
                <w:b/>
                <w:sz w:val="32"/>
                <w:szCs w:val="32"/>
              </w:rPr>
            </w:pPr>
          </w:p>
          <w:p w:rsidR="004E1F9D" w:rsidRPr="00C25037" w:rsidRDefault="004E1F9D">
            <w:pPr>
              <w:spacing w:before="100" w:beforeAutospacing="1" w:after="100" w:afterAutospacing="1"/>
              <w:ind w:firstLine="357"/>
              <w:rPr>
                <w:rFonts w:ascii="Times New Roman" w:hAnsi="Times New Roman"/>
                <w:b/>
                <w:sz w:val="32"/>
                <w:szCs w:val="32"/>
              </w:rPr>
            </w:pPr>
            <w:r w:rsidRPr="00C25037">
              <w:rPr>
                <w:rFonts w:ascii="Times New Roman" w:hAnsi="Times New Roman"/>
                <w:b/>
                <w:sz w:val="32"/>
                <w:szCs w:val="32"/>
              </w:rPr>
              <w:t>General Instructions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Reading time: 5 minutes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Working time: 2 hours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There will be a short break between Section 1 and Section 2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Write using black or blue pen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You may use a pencil to draw or complete diagrams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Attempt ALL questions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Approved calculators may be used in Section 2.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 xml:space="preserve">Write your Name and Teacher’s Name in the spaces provided. 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A formula Sheet is on the reverse of this page and can be detached and used in all sections of the test.</w:t>
            </w:r>
          </w:p>
        </w:tc>
        <w:tc>
          <w:tcPr>
            <w:tcW w:w="501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E1F9D" w:rsidRPr="00C25037" w:rsidRDefault="004E1F9D">
            <w:pPr>
              <w:rPr>
                <w:rFonts w:ascii="Times New Roman" w:hAnsi="Times New Roman"/>
                <w:b/>
                <w:sz w:val="28"/>
                <w:szCs w:val="28"/>
              </w:rPr>
            </w:pPr>
          </w:p>
          <w:p w:rsidR="004E1F9D" w:rsidRPr="00C25037" w:rsidRDefault="007953E2">
            <w:pPr>
              <w:rPr>
                <w:rFonts w:ascii="Times New Roman" w:hAnsi="Times New Roman"/>
                <w:b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sz w:val="28"/>
                <w:szCs w:val="28"/>
              </w:rPr>
              <w:t xml:space="preserve">Total Marks – </w:t>
            </w:r>
            <w:r w:rsidR="00136305">
              <w:rPr>
                <w:rFonts w:ascii="Times New Roman" w:hAnsi="Times New Roman"/>
                <w:b/>
                <w:sz w:val="28"/>
                <w:szCs w:val="28"/>
              </w:rPr>
              <w:t>100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</w:p>
          <w:p w:rsidR="004E1F9D" w:rsidRPr="00C25037" w:rsidRDefault="004E1F9D">
            <w:pPr>
              <w:rPr>
                <w:rFonts w:ascii="Times New Roman" w:hAnsi="Times New Roman"/>
                <w:b/>
                <w:sz w:val="32"/>
                <w:szCs w:val="32"/>
              </w:rPr>
            </w:pPr>
            <w:r w:rsidRPr="00C25037">
              <w:rPr>
                <w:rFonts w:ascii="Times New Roman" w:hAnsi="Times New Roman"/>
                <w:b/>
                <w:sz w:val="32"/>
                <w:szCs w:val="32"/>
              </w:rPr>
              <w:t xml:space="preserve">Section 1 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Non Calculator Section.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</w:p>
          <w:p w:rsidR="004E1F9D" w:rsidRPr="00C25037" w:rsidRDefault="007953E2">
            <w:pPr>
              <w:rPr>
                <w:rFonts w:ascii="Times New Roman" w:hAnsi="Times New Roman"/>
                <w:b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r w:rsidR="00136305">
              <w:rPr>
                <w:rFonts w:ascii="Times New Roman" w:hAnsi="Times New Roman"/>
                <w:b/>
                <w:sz w:val="28"/>
                <w:szCs w:val="28"/>
              </w:rPr>
              <w:t>25</w:t>
            </w:r>
            <w:r w:rsidR="004E1F9D" w:rsidRPr="00C25037">
              <w:rPr>
                <w:rFonts w:ascii="Times New Roman" w:hAnsi="Times New Roman"/>
                <w:b/>
                <w:sz w:val="28"/>
                <w:szCs w:val="28"/>
              </w:rPr>
              <w:t xml:space="preserve"> marks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Time</w:t>
            </w:r>
            <w:r w:rsidR="00883D87">
              <w:rPr>
                <w:rFonts w:ascii="Times New Roman" w:hAnsi="Times New Roman"/>
                <w:sz w:val="28"/>
                <w:szCs w:val="28"/>
              </w:rPr>
              <w:t xml:space="preserve"> allowed for this section is 30 </w:t>
            </w:r>
            <w:r w:rsidRPr="00C25037">
              <w:rPr>
                <w:rFonts w:ascii="Times New Roman" w:hAnsi="Times New Roman"/>
                <w:sz w:val="28"/>
                <w:szCs w:val="28"/>
              </w:rPr>
              <w:t>minutes.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Write all answers in the spaces provided.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</w:p>
          <w:p w:rsidR="004E1F9D" w:rsidRPr="00C25037" w:rsidRDefault="004E1F9D">
            <w:pPr>
              <w:rPr>
                <w:rFonts w:ascii="Times New Roman" w:hAnsi="Times New Roman"/>
                <w:b/>
                <w:sz w:val="32"/>
                <w:szCs w:val="32"/>
              </w:rPr>
            </w:pPr>
            <w:r w:rsidRPr="00C25037">
              <w:rPr>
                <w:rFonts w:ascii="Times New Roman" w:hAnsi="Times New Roman"/>
                <w:b/>
                <w:sz w:val="32"/>
                <w:szCs w:val="32"/>
              </w:rPr>
              <w:t xml:space="preserve">Section 2 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Time allowed for this section is 1 hour and 30 minutes.</w:t>
            </w:r>
          </w:p>
          <w:p w:rsidR="004E1F9D" w:rsidRPr="00C25037" w:rsidRDefault="004E1F9D">
            <w:pPr>
              <w:rPr>
                <w:rFonts w:ascii="Times New Roman" w:hAnsi="Times New Roman"/>
                <w:b/>
                <w:sz w:val="32"/>
                <w:szCs w:val="32"/>
              </w:rPr>
            </w:pPr>
          </w:p>
          <w:p w:rsidR="004E1F9D" w:rsidRPr="00C25037" w:rsidRDefault="004E1F9D">
            <w:pPr>
              <w:rPr>
                <w:rFonts w:ascii="Times New Roman" w:hAnsi="Times New Roman"/>
                <w:b/>
                <w:sz w:val="32"/>
                <w:szCs w:val="32"/>
              </w:rPr>
            </w:pPr>
            <w:r w:rsidRPr="00C25037">
              <w:rPr>
                <w:rFonts w:ascii="Times New Roman" w:hAnsi="Times New Roman"/>
                <w:b/>
                <w:sz w:val="32"/>
                <w:szCs w:val="32"/>
              </w:rPr>
              <w:t>Part A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Multiple Choice Section.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Mark your answers on the separate answer sheet at the end of the examination.</w:t>
            </w:r>
          </w:p>
          <w:p w:rsidR="004E1F9D" w:rsidRPr="00C25037" w:rsidRDefault="00883D87">
            <w:pPr>
              <w:rPr>
                <w:rFonts w:ascii="Times New Roman" w:hAnsi="Times New Roman"/>
                <w:b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sz w:val="28"/>
                <w:szCs w:val="28"/>
              </w:rPr>
              <w:t>5</w:t>
            </w:r>
            <w:r w:rsidR="004E1F9D" w:rsidRPr="00C25037">
              <w:rPr>
                <w:rFonts w:ascii="Times New Roman" w:hAnsi="Times New Roman"/>
                <w:b/>
                <w:sz w:val="28"/>
                <w:szCs w:val="28"/>
              </w:rPr>
              <w:t>0 marks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</w:p>
          <w:p w:rsidR="004E1F9D" w:rsidRPr="00C25037" w:rsidRDefault="004E1F9D">
            <w:pPr>
              <w:rPr>
                <w:rFonts w:ascii="Times New Roman" w:hAnsi="Times New Roman"/>
                <w:b/>
                <w:sz w:val="32"/>
                <w:szCs w:val="32"/>
              </w:rPr>
            </w:pPr>
            <w:r w:rsidRPr="00C25037">
              <w:rPr>
                <w:rFonts w:ascii="Times New Roman" w:hAnsi="Times New Roman"/>
                <w:b/>
                <w:sz w:val="32"/>
                <w:szCs w:val="32"/>
              </w:rPr>
              <w:t xml:space="preserve">Part B 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Longer Answer Section.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Write all answers in the spaces provided.</w:t>
            </w:r>
          </w:p>
          <w:p w:rsidR="004E1F9D" w:rsidRPr="00C25037" w:rsidRDefault="00136305">
            <w:pPr>
              <w:rPr>
                <w:rFonts w:ascii="Times New Roman" w:hAnsi="Times New Roman"/>
                <w:b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sz w:val="28"/>
                <w:szCs w:val="28"/>
              </w:rPr>
              <w:t>25</w:t>
            </w:r>
            <w:r w:rsidR="004E1F9D" w:rsidRPr="00C25037">
              <w:rPr>
                <w:rFonts w:ascii="Times New Roman" w:hAnsi="Times New Roman"/>
                <w:b/>
                <w:sz w:val="28"/>
                <w:szCs w:val="28"/>
              </w:rPr>
              <w:t xml:space="preserve"> marks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:rsidR="004E1F9D" w:rsidRDefault="004E1F9D" w:rsidP="004E1F9D">
      <w:pPr>
        <w:sectPr w:rsidR="004E1F9D">
          <w:pgSz w:w="11906" w:h="16838"/>
          <w:pgMar w:top="720" w:right="720" w:bottom="720" w:left="720" w:header="708" w:footer="708" w:gutter="0"/>
          <w:cols w:space="720"/>
        </w:sectPr>
      </w:pPr>
    </w:p>
    <w:p w:rsidR="004E1F9D" w:rsidRPr="00E96123" w:rsidRDefault="004E1F9D" w:rsidP="00E96123">
      <w:pPr>
        <w:rPr>
          <w:sz w:val="44"/>
          <w:szCs w:val="44"/>
        </w:rPr>
        <w:sectPr w:rsidR="004E1F9D" w:rsidRPr="00E96123">
          <w:type w:val="continuous"/>
          <w:pgSz w:w="11906" w:h="16838"/>
          <w:pgMar w:top="720" w:right="720" w:bottom="720" w:left="720" w:header="708" w:footer="708" w:gutter="0"/>
          <w:cols w:num="2" w:space="709"/>
        </w:sectPr>
      </w:pPr>
    </w:p>
    <w:p w:rsidR="00E96123" w:rsidRPr="00C25037" w:rsidRDefault="00E96123" w:rsidP="00E96123">
      <w:pPr>
        <w:spacing w:after="120"/>
        <w:rPr>
          <w:rFonts w:ascii="Times New Roman" w:hAnsi="Times New Roman"/>
          <w:sz w:val="44"/>
          <w:szCs w:val="44"/>
        </w:rPr>
      </w:pPr>
      <w:r w:rsidRPr="00C25037">
        <w:rPr>
          <w:rFonts w:ascii="Times New Roman" w:hAnsi="Times New Roman"/>
          <w:sz w:val="44"/>
          <w:szCs w:val="44"/>
        </w:rPr>
        <w:lastRenderedPageBreak/>
        <w:t>Formula Sheet</w: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Pythagoras’ Theorem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1320" w:dyaOrig="34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6pt;height:17.25pt" o:ole="">
            <v:imagedata r:id="rId8" o:title=""/>
          </v:shape>
          <o:OLEObject Type="Embed" ProgID="FXEquation.Equation" ShapeID="_x0000_i1025" DrawAspect="Content" ObjectID="_1528109990" r:id="rId9"/>
        </w:object>
      </w:r>
      <w:r>
        <w:rPr>
          <w:rFonts w:ascii="Times New Roman" w:eastAsia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c</w:t>
      </w:r>
      <w:r>
        <w:rPr>
          <w:rFonts w:ascii="Times New Roman" w:eastAsia="Times New Roman" w:hAnsi="Times New Roman"/>
        </w:rPr>
        <w:t xml:space="preserve"> = hypotenuse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a</w:t>
      </w:r>
      <w:r>
        <w:rPr>
          <w:rFonts w:ascii="Times New Roman" w:eastAsia="Times New Roman" w:hAnsi="Times New Roman"/>
        </w:rPr>
        <w:t xml:space="preserve"> and </w:t>
      </w:r>
      <w:r>
        <w:rPr>
          <w:rFonts w:ascii="Times New Roman" w:eastAsia="Times New Roman" w:hAnsi="Times New Roman"/>
          <w:i/>
        </w:rPr>
        <w:t>b</w:t>
      </w:r>
      <w:r>
        <w:rPr>
          <w:rFonts w:ascii="Times New Roman" w:eastAsia="Times New Roman" w:hAnsi="Times New Roman"/>
        </w:rPr>
        <w:t xml:space="preserve"> are the shorter sides</w: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Circumference of a circle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position w:val="-10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810" w:dyaOrig="300">
          <v:shape id="_x0000_i1026" type="#_x0000_t75" style="width:40.5pt;height:15pt" o:ole="">
            <v:imagedata r:id="rId10" o:title=""/>
          </v:shape>
          <o:OLEObject Type="Embed" ProgID="FXEquation.Equation" ShapeID="_x0000_i1026" DrawAspect="Content" ObjectID="_1528109991" r:id="rId11"/>
        </w:object>
      </w:r>
      <w:r>
        <w:rPr>
          <w:rFonts w:ascii="Times New Roman" w:eastAsia="Times New Roman" w:hAnsi="Times New Roman"/>
          <w:position w:val="-10"/>
        </w:rPr>
        <w:t xml:space="preserve"> </w:t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d</w:t>
      </w:r>
      <w:r>
        <w:rPr>
          <w:rFonts w:ascii="Times New Roman" w:eastAsia="Times New Roman" w:hAnsi="Times New Roman"/>
        </w:rPr>
        <w:t xml:space="preserve"> = diameter</w:t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Area of a circle </w:t>
      </w:r>
    </w:p>
    <w:p w:rsidR="00E96123" w:rsidRDefault="00E96123" w:rsidP="00E96123">
      <w:pPr>
        <w:rPr>
          <w:rFonts w:ascii="Times New Roman" w:eastAsia="Times New Roman" w:hAnsi="Times New Roman"/>
          <w:position w:val="-10"/>
        </w:rPr>
      </w:pPr>
      <w:r>
        <w:rPr>
          <w:rFonts w:ascii="Times New Roman" w:eastAsia="Times New Roman" w:hAnsi="Times New Roman"/>
          <w:position w:val="-10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975" w:dyaOrig="345">
          <v:shape id="_x0000_i1027" type="#_x0000_t75" style="width:48.75pt;height:17.25pt" o:ole="">
            <v:imagedata r:id="rId12" o:title=""/>
          </v:shape>
          <o:OLEObject Type="Embed" ProgID="FXEquation.Equation" ShapeID="_x0000_i1027" DrawAspect="Content" ObjectID="_1528109992" r:id="rId13"/>
        </w:object>
      </w:r>
      <w:r>
        <w:rPr>
          <w:rFonts w:ascii="Times New Roman" w:eastAsia="Times New Roman" w:hAnsi="Times New Roman"/>
          <w:position w:val="-10"/>
        </w:rPr>
        <w:t xml:space="preserve"> </w:t>
      </w:r>
    </w:p>
    <w:p w:rsidR="00E96123" w:rsidRDefault="00F02765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  <w:position w:val="-10"/>
        </w:rPr>
        <w:t xml:space="preserve"> </w:t>
      </w:r>
      <w:r w:rsidR="00E96123">
        <w:rPr>
          <w:rFonts w:ascii="Times New Roman" w:eastAsia="Times New Roman" w:hAnsi="Times New Roman"/>
          <w:i/>
          <w:position w:val="-10"/>
        </w:rPr>
        <w:t>r</w:t>
      </w:r>
      <w:r w:rsidR="00591ABA">
        <w:rPr>
          <w:rFonts w:ascii="Times New Roman" w:eastAsia="Times New Roman" w:hAnsi="Times New Roman"/>
          <w:position w:val="-10"/>
        </w:rPr>
        <w:t xml:space="preserve"> = </w:t>
      </w:r>
      <w:r w:rsidR="00E96123">
        <w:rPr>
          <w:rFonts w:ascii="Times New Roman" w:eastAsia="Times New Roman" w:hAnsi="Times New Roman"/>
          <w:position w:val="-10"/>
        </w:rPr>
        <w:t>radius</w:t>
      </w:r>
      <w:r w:rsidR="00E96123">
        <w:rPr>
          <w:rFonts w:ascii="Times New Roman" w:eastAsia="Times New Roman" w:hAnsi="Times New Roman"/>
        </w:rPr>
        <w:tab/>
      </w:r>
      <w:r w:rsidR="00E96123"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Area of a parallelogram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position w:val="-10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720" w:dyaOrig="270">
          <v:shape id="_x0000_i1028" type="#_x0000_t75" style="width:36pt;height:13.5pt" o:ole="">
            <v:imagedata r:id="rId14" o:title=""/>
          </v:shape>
          <o:OLEObject Type="Embed" ProgID="FXEquation.Equation" ShapeID="_x0000_i1028" DrawAspect="Content" ObjectID="_1528109993" r:id="rId15"/>
        </w:object>
      </w:r>
      <w:r>
        <w:rPr>
          <w:rFonts w:ascii="Times New Roman" w:eastAsia="Times New Roman" w:hAnsi="Times New Roman"/>
          <w:position w:val="-10"/>
        </w:rPr>
        <w:t xml:space="preserve"> </w:t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b</w:t>
      </w:r>
      <w:r>
        <w:rPr>
          <w:rFonts w:ascii="Times New Roman" w:eastAsia="Times New Roman" w:hAnsi="Times New Roman"/>
        </w:rPr>
        <w:t xml:space="preserve"> = base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h</w:t>
      </w:r>
      <w:r>
        <w:rPr>
          <w:rFonts w:ascii="Times New Roman" w:eastAsia="Times New Roman" w:hAnsi="Times New Roman"/>
        </w:rPr>
        <w:t xml:space="preserve"> = perpendicular height</w:t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Area of a rhombus or kite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22"/>
        </w:rPr>
        <w:object w:dxaOrig="930" w:dyaOrig="540">
          <v:shape id="_x0000_i1029" type="#_x0000_t75" style="width:46.5pt;height:27pt" o:ole="">
            <v:imagedata r:id="rId16" o:title=""/>
          </v:shape>
          <o:OLEObject Type="Embed" ProgID="FXEquation.Equation" ShapeID="_x0000_i1029" DrawAspect="Content" ObjectID="_1528109994" r:id="rId17"/>
        </w:object>
      </w: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x</w:t>
      </w:r>
      <w:r>
        <w:rPr>
          <w:rFonts w:ascii="Times New Roman" w:eastAsia="Times New Roman" w:hAnsi="Times New Roman"/>
        </w:rPr>
        <w:t xml:space="preserve"> and </w:t>
      </w:r>
      <w:r>
        <w:rPr>
          <w:rFonts w:ascii="Times New Roman" w:eastAsia="Times New Roman" w:hAnsi="Times New Roman"/>
          <w:i/>
        </w:rPr>
        <w:t>y</w:t>
      </w:r>
      <w:r>
        <w:rPr>
          <w:rFonts w:ascii="Times New Roman" w:eastAsia="Times New Roman" w:hAnsi="Times New Roman"/>
        </w:rPr>
        <w:t xml:space="preserve"> are the diagonals</w:t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Area of a trapezium</w:t>
      </w:r>
      <w:r>
        <w:rPr>
          <w:rFonts w:ascii="Times New Roman" w:eastAsia="Times New Roman" w:hAnsi="Times New Roman"/>
          <w:b/>
        </w:rPr>
        <w:tab/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  <w:color w:val="FF0000"/>
          <w:position w:val="-6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1650" w:dyaOrig="540">
          <v:shape id="_x0000_i1030" type="#_x0000_t75" style="width:82.5pt;height:27pt" o:ole="">
            <v:imagedata r:id="rId18" o:title=""/>
          </v:shape>
          <o:OLEObject Type="Embed" ProgID="FXEquation.Equation" ShapeID="_x0000_i1030" DrawAspect="Content" ObjectID="_1528109995" r:id="rId19"/>
        </w:object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h</w:t>
      </w:r>
      <w:r>
        <w:rPr>
          <w:rFonts w:ascii="Times New Roman" w:eastAsia="Times New Roman" w:hAnsi="Times New Roman"/>
        </w:rPr>
        <w:t xml:space="preserve"> = perpendicular height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a</w:t>
      </w:r>
      <w:r>
        <w:rPr>
          <w:rFonts w:ascii="Times New Roman" w:eastAsia="Times New Roman" w:hAnsi="Times New Roman"/>
        </w:rPr>
        <w:t xml:space="preserve"> and </w:t>
      </w:r>
      <w:r>
        <w:rPr>
          <w:rFonts w:ascii="Times New Roman" w:eastAsia="Times New Roman" w:hAnsi="Times New Roman"/>
          <w:i/>
        </w:rPr>
        <w:t>b</w:t>
      </w:r>
      <w:r>
        <w:rPr>
          <w:rFonts w:ascii="Times New Roman" w:eastAsia="Times New Roman" w:hAnsi="Times New Roman"/>
        </w:rPr>
        <w:t xml:space="preserve"> are the parallel sides</w:t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Volume of a prism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750" w:dyaOrig="270">
          <v:shape id="_x0000_i1031" type="#_x0000_t75" style="width:37.5pt;height:13.5pt" o:ole="">
            <v:imagedata r:id="rId20" o:title=""/>
          </v:shape>
          <o:OLEObject Type="Embed" ProgID="FXEquation.Equation" ShapeID="_x0000_i1031" DrawAspect="Content" ObjectID="_1528109996" r:id="rId21"/>
        </w:object>
      </w:r>
      <w:r>
        <w:rPr>
          <w:rFonts w:ascii="Times New Roman" w:eastAsia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A</w:t>
      </w:r>
      <w:r>
        <w:rPr>
          <w:rFonts w:ascii="Times New Roman" w:eastAsia="Times New Roman" w:hAnsi="Times New Roman"/>
        </w:rPr>
        <w:t xml:space="preserve"> = area of base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h</w:t>
      </w:r>
      <w:r>
        <w:rPr>
          <w:rFonts w:ascii="Times New Roman" w:eastAsia="Times New Roman" w:hAnsi="Times New Roman"/>
        </w:rPr>
        <w:t xml:space="preserve"> = perpendicular height</w:t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Volume of a pyramid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930" w:dyaOrig="540">
          <v:shape id="_x0000_i1032" type="#_x0000_t75" style="width:46.5pt;height:27pt" o:ole="">
            <v:imagedata r:id="rId22" o:title=""/>
          </v:shape>
          <o:OLEObject Type="Embed" ProgID="FXEquation.Equation" ShapeID="_x0000_i1032" DrawAspect="Content" ObjectID="_1528109997" r:id="rId23"/>
        </w:object>
      </w:r>
      <w:r>
        <w:rPr>
          <w:rFonts w:ascii="Times New Roman" w:eastAsia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A</w:t>
      </w:r>
      <w:r>
        <w:rPr>
          <w:rFonts w:ascii="Times New Roman" w:eastAsia="Times New Roman" w:hAnsi="Times New Roman"/>
        </w:rPr>
        <w:t xml:space="preserve"> = area of base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h</w:t>
      </w:r>
      <w:r>
        <w:rPr>
          <w:rFonts w:ascii="Times New Roman" w:eastAsia="Times New Roman" w:hAnsi="Times New Roman"/>
        </w:rPr>
        <w:t xml:space="preserve"> = perpendicular height</w:t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</w:p>
    <w:p w:rsidR="00BF2032" w:rsidRDefault="00BF2032" w:rsidP="00E96123">
      <w:pPr>
        <w:rPr>
          <w:rFonts w:ascii="Times New Roman" w:eastAsia="Times New Roman" w:hAnsi="Times New Roman"/>
          <w:b/>
        </w:rPr>
      </w:pPr>
    </w:p>
    <w:p w:rsidR="00BF2032" w:rsidRDefault="00BF2032" w:rsidP="00E96123">
      <w:pPr>
        <w:rPr>
          <w:rFonts w:ascii="Times New Roman" w:eastAsia="Times New Roman" w:hAnsi="Times New Roman"/>
          <w:b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Volume of a cylinder </w:t>
      </w:r>
      <w:r>
        <w:rPr>
          <w:rFonts w:ascii="Times New Roman" w:eastAsia="Times New Roman" w:hAnsi="Times New Roman"/>
          <w:b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1035" w:dyaOrig="345">
          <v:shape id="_x0000_i1033" type="#_x0000_t75" style="width:51.75pt;height:17.25pt" o:ole="">
            <v:imagedata r:id="rId24" o:title=""/>
          </v:shape>
          <o:OLEObject Type="Embed" ProgID="FXEquation.Equation" ShapeID="_x0000_i1033" DrawAspect="Content" ObjectID="_1528109998" r:id="rId25"/>
        </w:object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  <w:position w:val="-10"/>
        </w:rPr>
      </w:pPr>
      <w:r>
        <w:rPr>
          <w:rFonts w:ascii="Times New Roman" w:eastAsia="Times New Roman" w:hAnsi="Times New Roman"/>
          <w:i/>
          <w:position w:val="-10"/>
        </w:rPr>
        <w:t>r</w:t>
      </w:r>
      <w:r w:rsidR="00591ABA">
        <w:rPr>
          <w:rFonts w:ascii="Times New Roman" w:eastAsia="Times New Roman" w:hAnsi="Times New Roman"/>
          <w:position w:val="-10"/>
        </w:rPr>
        <w:t xml:space="preserve"> = </w:t>
      </w:r>
      <w:r>
        <w:rPr>
          <w:rFonts w:ascii="Times New Roman" w:eastAsia="Times New Roman" w:hAnsi="Times New Roman"/>
          <w:position w:val="-10"/>
        </w:rPr>
        <w:t>radius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h</w:t>
      </w:r>
      <w:r>
        <w:rPr>
          <w:rFonts w:ascii="Times New Roman" w:eastAsia="Times New Roman" w:hAnsi="Times New Roman"/>
        </w:rPr>
        <w:t xml:space="preserve"> = perpendicular height</w:t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Volume of a cone </w:t>
      </w:r>
      <w:r>
        <w:rPr>
          <w:rFonts w:ascii="Times New Roman" w:eastAsia="Times New Roman" w:hAnsi="Times New Roman"/>
          <w:b/>
        </w:rPr>
        <w:tab/>
      </w:r>
    </w:p>
    <w:p w:rsidR="00E96123" w:rsidRDefault="00E96123" w:rsidP="00E96123">
      <w:pPr>
        <w:rPr>
          <w:rFonts w:ascii="Times New Roman" w:eastAsia="Times New Roman" w:hAnsi="Times New Roman"/>
          <w:color w:val="FF0000"/>
          <w:position w:val="-6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1275" w:dyaOrig="540">
          <v:shape id="_x0000_i1034" type="#_x0000_t75" style="width:63.75pt;height:27pt" o:ole="">
            <v:imagedata r:id="rId26" o:title=""/>
          </v:shape>
          <o:OLEObject Type="Embed" ProgID="FXEquation.Equation" ShapeID="_x0000_i1034" DrawAspect="Content" ObjectID="_1528109999" r:id="rId27"/>
        </w:objec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Volume of a sphere </w:t>
      </w:r>
      <w:r>
        <w:rPr>
          <w:rFonts w:ascii="Times New Roman" w:eastAsia="Times New Roman" w:hAnsi="Times New Roman"/>
          <w:b/>
        </w:rPr>
        <w:tab/>
      </w:r>
    </w:p>
    <w:p w:rsidR="00E96123" w:rsidRDefault="00E96123" w:rsidP="00E96123">
      <w:pPr>
        <w:rPr>
          <w:rFonts w:ascii="Times New Roman" w:eastAsia="Times New Roman" w:hAnsi="Times New Roman"/>
          <w:color w:val="FF0000"/>
          <w:position w:val="-6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1095" w:dyaOrig="540">
          <v:shape id="_x0000_i1035" type="#_x0000_t75" style="width:54.75pt;height:27pt" o:ole="">
            <v:imagedata r:id="rId28" o:title=""/>
          </v:shape>
          <o:OLEObject Type="Embed" ProgID="FXEquation.Equation" ShapeID="_x0000_i1035" DrawAspect="Content" ObjectID="_1528110000" r:id="rId29"/>
        </w:objec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Surface Area of a Cylinder </w:t>
      </w:r>
      <w:r>
        <w:rPr>
          <w:rFonts w:ascii="Times New Roman" w:eastAsia="Times New Roman" w:hAnsi="Times New Roman"/>
          <w:b/>
        </w:rPr>
        <w:tab/>
      </w:r>
    </w:p>
    <w:p w:rsidR="00E96123" w:rsidRDefault="00E96123" w:rsidP="00E96123">
      <w:pPr>
        <w:rPr>
          <w:rFonts w:ascii="Times New Roman" w:eastAsia="Times New Roman" w:hAnsi="Times New Roman"/>
          <w:color w:val="FF0000"/>
          <w:position w:val="-6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2130" w:dyaOrig="345">
          <v:shape id="_x0000_i1036" type="#_x0000_t75" style="width:106.5pt;height:17.25pt" o:ole="">
            <v:imagedata r:id="rId30" o:title=""/>
          </v:shape>
          <o:OLEObject Type="Embed" ProgID="FXEquation.Equation" ShapeID="_x0000_i1036" DrawAspect="Content" ObjectID="_1528110001" r:id="rId31"/>
        </w:objec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Surface Area of Cone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color w:val="FF0000"/>
          <w:position w:val="-6"/>
        </w:rPr>
        <w:object w:dxaOrig="1650" w:dyaOrig="345">
          <v:shape id="_x0000_i1037" type="#_x0000_t75" style="width:82.5pt;height:17.25pt" o:ole="">
            <v:imagedata r:id="rId32" o:title=""/>
          </v:shape>
          <o:OLEObject Type="Embed" ProgID="FXEquation.Equation" ShapeID="_x0000_i1037" DrawAspect="Content" ObjectID="_1528110002" r:id="rId33"/>
        </w:object>
      </w:r>
      <w:r>
        <w:rPr>
          <w:rFonts w:ascii="Times New Roman" w:eastAsia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r</w:t>
      </w:r>
      <w:r>
        <w:rPr>
          <w:rFonts w:ascii="Times New Roman" w:eastAsia="Times New Roman" w:hAnsi="Times New Roman"/>
        </w:rPr>
        <w:t xml:space="preserve"> = radius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l</w:t>
      </w:r>
      <w:r>
        <w:rPr>
          <w:rFonts w:ascii="Times New Roman" w:eastAsia="Times New Roman" w:hAnsi="Times New Roman"/>
        </w:rPr>
        <w:t xml:space="preserve"> = slant height</w: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Surface Area of a sphere </w:t>
      </w:r>
      <w:r>
        <w:rPr>
          <w:rFonts w:ascii="Times New Roman" w:eastAsia="Times New Roman" w:hAnsi="Times New Roman"/>
          <w:b/>
        </w:rPr>
        <w:tab/>
      </w:r>
    </w:p>
    <w:p w:rsidR="00E96123" w:rsidRDefault="00E96123" w:rsidP="00E96123">
      <w:pPr>
        <w:rPr>
          <w:rFonts w:ascii="Times New Roman" w:eastAsia="Times New Roman" w:hAnsi="Times New Roman"/>
          <w:color w:val="FF0000"/>
          <w:position w:val="-6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1095" w:dyaOrig="345">
          <v:shape id="_x0000_i1038" type="#_x0000_t75" style="width:54.75pt;height:17.25pt" o:ole="">
            <v:imagedata r:id="rId34" o:title=""/>
          </v:shape>
          <o:OLEObject Type="Embed" ProgID="FXEquation.Equation" ShapeID="_x0000_i1038" DrawAspect="Content" ObjectID="_1528110003" r:id="rId35"/>
        </w:object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Trigonometric formulae for a triangle ABC.</w: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Sine Rule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22"/>
        </w:rPr>
        <w:object w:dxaOrig="2325" w:dyaOrig="540">
          <v:shape id="_x0000_i1039" type="#_x0000_t75" style="width:116.25pt;height:27pt" o:ole="">
            <v:imagedata r:id="rId36" o:title=""/>
          </v:shape>
          <o:OLEObject Type="Embed" ProgID="FXEquation.Equation" ShapeID="_x0000_i1039" DrawAspect="Content" ObjectID="_1528110004" r:id="rId37"/>
        </w:object>
      </w:r>
      <w:r>
        <w:rPr>
          <w:rFonts w:ascii="Times New Roman" w:eastAsia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Cosine Rule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2745" w:dyaOrig="345">
          <v:shape id="_x0000_i1040" type="#_x0000_t75" style="width:137.25pt;height:17.25pt" o:ole="">
            <v:imagedata r:id="rId38" o:title=""/>
          </v:shape>
          <o:OLEObject Type="Embed" ProgID="FXEquation.Equation" ShapeID="_x0000_i1040" DrawAspect="Content" ObjectID="_1528110005" r:id="rId39"/>
        </w:object>
      </w:r>
      <w:r>
        <w:rPr>
          <w:rFonts w:ascii="Times New Roman" w:eastAsia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or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22"/>
        </w:rPr>
        <w:object w:dxaOrig="2205" w:dyaOrig="630">
          <v:shape id="_x0000_i1041" type="#_x0000_t75" style="width:110.25pt;height:31.5pt" o:ole="">
            <v:imagedata r:id="rId40" o:title=""/>
          </v:shape>
          <o:OLEObject Type="Embed" ProgID="FXEquation.Equation" ShapeID="_x0000_i1041" DrawAspect="Content" ObjectID="_1528110006" r:id="rId41"/>
        </w:object>
      </w:r>
      <w:r>
        <w:rPr>
          <w:rFonts w:ascii="Times New Roman" w:eastAsia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Area of a triangle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22"/>
        </w:rPr>
        <w:object w:dxaOrig="1905" w:dyaOrig="540">
          <v:shape id="_x0000_i1042" type="#_x0000_t75" style="width:95.25pt;height:27pt" o:ole="">
            <v:imagedata r:id="rId42" o:title=""/>
          </v:shape>
          <o:OLEObject Type="Embed" ProgID="FXEquation.Equation" ShapeID="_x0000_i1042" DrawAspect="Content" ObjectID="_1528110007" r:id="rId43"/>
        </w:object>
      </w:r>
      <w:r>
        <w:rPr>
          <w:rFonts w:ascii="Times New Roman" w:eastAsia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Simple interest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color w:val="FF0000"/>
          <w:position w:val="-6"/>
        </w:rPr>
        <w:object w:dxaOrig="840" w:dyaOrig="270">
          <v:shape id="_x0000_i1043" type="#_x0000_t75" style="width:42pt;height:13.5pt" o:ole="">
            <v:imagedata r:id="rId44" o:title=""/>
          </v:shape>
          <o:OLEObject Type="Embed" ProgID="FXEquation.Equation" ShapeID="_x0000_i1043" DrawAspect="Content" ObjectID="_1528110008" r:id="rId45"/>
        </w:object>
      </w:r>
      <w:r>
        <w:rPr>
          <w:rFonts w:ascii="Times New Roman" w:eastAsia="Times New Roman" w:hAnsi="Times New Roman"/>
          <w:position w:val="-10"/>
        </w:rPr>
        <w:t xml:space="preserve"> </w:t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P</w:t>
      </w:r>
      <w:r>
        <w:rPr>
          <w:rFonts w:ascii="Times New Roman" w:hAnsi="Times New Roman"/>
        </w:rPr>
        <w:t xml:space="preserve"> = Principal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R</w:t>
      </w:r>
      <w:r>
        <w:rPr>
          <w:rFonts w:ascii="Times New Roman" w:hAnsi="Times New Roman"/>
        </w:rPr>
        <w:t xml:space="preserve"> = interest rate per time period as a decimal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T</w:t>
      </w:r>
      <w:r>
        <w:rPr>
          <w:rFonts w:ascii="Times New Roman" w:hAnsi="Times New Roman"/>
        </w:rPr>
        <w:t xml:space="preserve"> = number of time periods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 </w:t>
      </w:r>
    </w:p>
    <w:p w:rsidR="00BF2032" w:rsidRDefault="00BF2032" w:rsidP="00E96123">
      <w:pPr>
        <w:rPr>
          <w:rFonts w:ascii="Times New Roman" w:hAnsi="Times New Roman"/>
          <w:b/>
        </w:rPr>
      </w:pPr>
    </w:p>
    <w:p w:rsidR="00BF2032" w:rsidRDefault="00BF2032" w:rsidP="00E96123">
      <w:pPr>
        <w:rPr>
          <w:rFonts w:ascii="Times New Roman" w:hAnsi="Times New Roman"/>
          <w:b/>
        </w:rPr>
      </w:pPr>
    </w:p>
    <w:p w:rsidR="00BF2032" w:rsidRDefault="00BF2032" w:rsidP="00E96123">
      <w:pPr>
        <w:rPr>
          <w:rFonts w:ascii="Times New Roman" w:hAnsi="Times New Roman"/>
          <w:b/>
        </w:rPr>
      </w:pPr>
    </w:p>
    <w:p w:rsidR="00E96123" w:rsidRDefault="00E96123" w:rsidP="00E96123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Compound Interest</w:t>
      </w:r>
    </w:p>
    <w:p w:rsidR="00E96123" w:rsidRDefault="00E96123" w:rsidP="00E96123">
      <w:pPr>
        <w:spacing w:before="120" w:after="12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  <w:color w:val="FF0000"/>
          <w:position w:val="-6"/>
        </w:rPr>
        <w:object w:dxaOrig="1500" w:dyaOrig="360">
          <v:shape id="_x0000_i1044" type="#_x0000_t75" style="width:75pt;height:18pt" o:ole="">
            <v:imagedata r:id="rId46" o:title=""/>
          </v:shape>
          <o:OLEObject Type="Embed" ProgID="FXEquation.Equation" ShapeID="_x0000_i1044" DrawAspect="Content" ObjectID="_1528110009" r:id="rId47"/>
        </w:object>
      </w:r>
      <w:r>
        <w:rPr>
          <w:rFonts w:ascii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A =</w:t>
      </w:r>
      <w:r>
        <w:rPr>
          <w:rFonts w:ascii="Times New Roman" w:hAnsi="Times New Roman"/>
        </w:rPr>
        <w:t xml:space="preserve"> Final amount to which the investment grows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P</w:t>
      </w:r>
      <w:r>
        <w:rPr>
          <w:rFonts w:ascii="Times New Roman" w:hAnsi="Times New Roman"/>
        </w:rPr>
        <w:t xml:space="preserve"> = Principal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r</w:t>
      </w:r>
      <w:r>
        <w:rPr>
          <w:rFonts w:ascii="Times New Roman" w:hAnsi="Times New Roman"/>
        </w:rPr>
        <w:t xml:space="preserve"> = interest rate per compounding period as a decimal</w:t>
      </w:r>
    </w:p>
    <w:p w:rsidR="00E96123" w:rsidRDefault="00E96123" w:rsidP="00E96123">
      <w:pPr>
        <w:spacing w:after="120"/>
        <w:rPr>
          <w:rFonts w:ascii="Times New Roman" w:hAnsi="Times New Roman"/>
        </w:rPr>
      </w:pPr>
      <w:r>
        <w:rPr>
          <w:rFonts w:ascii="Times New Roman" w:hAnsi="Times New Roman"/>
          <w:i/>
        </w:rPr>
        <w:t>n</w:t>
      </w:r>
      <w:r>
        <w:rPr>
          <w:rFonts w:ascii="Times New Roman" w:hAnsi="Times New Roman"/>
        </w:rPr>
        <w:t xml:space="preserve"> = number of compounding periods</w:t>
      </w:r>
    </w:p>
    <w:p w:rsidR="00E96123" w:rsidRDefault="00E96123" w:rsidP="00E96123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Depreciation</w:t>
      </w:r>
    </w:p>
    <w:p w:rsidR="00E96123" w:rsidRDefault="00E96123" w:rsidP="00E96123">
      <w:pPr>
        <w:spacing w:before="120" w:after="12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  <w:color w:val="FF0000"/>
          <w:position w:val="-6"/>
        </w:rPr>
        <w:object w:dxaOrig="1665" w:dyaOrig="360">
          <v:shape id="_x0000_i1045" type="#_x0000_t75" style="width:82.5pt;height:18pt" o:ole="">
            <v:imagedata r:id="rId48" o:title=""/>
          </v:shape>
          <o:OLEObject Type="Embed" ProgID="FXEquation.Equation" ShapeID="_x0000_i1045" DrawAspect="Content" ObjectID="_1528110010" r:id="rId49"/>
        </w:object>
      </w:r>
      <w:r>
        <w:rPr>
          <w:rFonts w:ascii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SV =</w:t>
      </w:r>
      <w:r w:rsidR="00591ABA">
        <w:rPr>
          <w:rFonts w:ascii="Times New Roman" w:hAnsi="Times New Roman"/>
        </w:rPr>
        <w:t xml:space="preserve"> Salvage Value to which </w:t>
      </w:r>
      <w:r>
        <w:rPr>
          <w:rFonts w:ascii="Times New Roman" w:hAnsi="Times New Roman"/>
        </w:rPr>
        <w:t>the initial value falls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IV</w:t>
      </w:r>
      <w:r>
        <w:rPr>
          <w:rFonts w:ascii="Times New Roman" w:hAnsi="Times New Roman"/>
        </w:rPr>
        <w:t xml:space="preserve"> = Initial Value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r</w:t>
      </w:r>
      <w:r>
        <w:rPr>
          <w:rFonts w:ascii="Times New Roman" w:hAnsi="Times New Roman"/>
        </w:rPr>
        <w:t xml:space="preserve"> = depreciation rate per compounding period as a decimal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n</w:t>
      </w:r>
      <w:r>
        <w:rPr>
          <w:rFonts w:ascii="Times New Roman" w:hAnsi="Times New Roman"/>
        </w:rPr>
        <w:t xml:space="preserve"> = number of compounding periods</w:t>
      </w:r>
    </w:p>
    <w:p w:rsidR="00E96123" w:rsidRDefault="00E96123" w:rsidP="00E96123">
      <w:pPr>
        <w:rPr>
          <w:rFonts w:ascii="Times New Roman" w:hAnsi="Times New Roman"/>
        </w:rPr>
      </w:pPr>
    </w:p>
    <w:p w:rsidR="00E96123" w:rsidRDefault="00E96123" w:rsidP="00E96123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Gradient of a line</w:t>
      </w:r>
    </w:p>
    <w:p w:rsidR="00E96123" w:rsidRDefault="00E96123" w:rsidP="00E96123">
      <w:pPr>
        <w:rPr>
          <w:rFonts w:ascii="Times New Roman" w:hAnsi="Times New Roman"/>
          <w:color w:val="FF0000"/>
        </w:rPr>
      </w:pPr>
      <w:r>
        <w:rPr>
          <w:rFonts w:ascii="Times New Roman" w:hAnsi="Times New Roman"/>
          <w:color w:val="FF0000"/>
        </w:rPr>
        <w:object w:dxaOrig="1920" w:dyaOrig="1305">
          <v:shape id="_x0000_i1046" type="#_x0000_t75" style="width:96pt;height:64.5pt" o:ole="">
            <v:imagedata r:id="rId50" o:title=""/>
          </v:shape>
          <o:OLEObject Type="Embed" ProgID="FXEquation.Equation" ShapeID="_x0000_i1046" DrawAspect="Content" ObjectID="_1528110011" r:id="rId51"/>
        </w:objec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color w:val="FF0000"/>
          <w:position w:val="-6"/>
        </w:rPr>
        <w:object w:dxaOrig="705" w:dyaOrig="270">
          <v:shape id="_x0000_i1047" type="#_x0000_t75" style="width:35.25pt;height:13.5pt" o:ole="">
            <v:imagedata r:id="rId52" o:title=""/>
          </v:shape>
          <o:OLEObject Type="Embed" ProgID="FXEquation.Equation" ShapeID="_x0000_i1047" DrawAspect="Content" ObjectID="_1528110012" r:id="rId53"/>
        </w:object>
      </w:r>
      <w:r>
        <w:rPr>
          <w:rFonts w:ascii="Times New Roman" w:hAnsi="Times New Roman"/>
        </w:rPr>
        <w:t xml:space="preserve"> and </w:t>
      </w:r>
      <w:r>
        <w:rPr>
          <w:rFonts w:ascii="Times New Roman" w:hAnsi="Times New Roman"/>
          <w:color w:val="FF0000"/>
          <w:position w:val="-6"/>
        </w:rPr>
        <w:object w:dxaOrig="705" w:dyaOrig="270">
          <v:shape id="_x0000_i1048" type="#_x0000_t75" style="width:35.25pt;height:13.5pt" o:ole="">
            <v:imagedata r:id="rId54" o:title=""/>
          </v:shape>
          <o:OLEObject Type="Embed" ProgID="FXEquation.Equation" ShapeID="_x0000_i1048" DrawAspect="Content" ObjectID="_1528110013" r:id="rId55"/>
        </w:object>
      </w:r>
      <w:r>
        <w:rPr>
          <w:rFonts w:ascii="Times New Roman" w:hAnsi="Times New Roman"/>
        </w:rPr>
        <w:t xml:space="preserve"> are points on the line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 xml:space="preserve"> m</w:t>
      </w:r>
      <w:r>
        <w:rPr>
          <w:rFonts w:ascii="Times New Roman" w:hAnsi="Times New Roman"/>
        </w:rPr>
        <w:t xml:space="preserve"> = gradient </w:t>
      </w:r>
    </w:p>
    <w:p w:rsidR="00E96123" w:rsidRDefault="00E96123" w:rsidP="00E96123">
      <w:pPr>
        <w:rPr>
          <w:rFonts w:ascii="Times New Roman" w:hAnsi="Times New Roman"/>
        </w:rPr>
      </w:pP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b/>
        </w:rPr>
        <w:t xml:space="preserve"> Midpoint of a line segment</w:t>
      </w:r>
    </w:p>
    <w:p w:rsidR="00E96123" w:rsidRDefault="00E96123" w:rsidP="00E96123">
      <w:pPr>
        <w:rPr>
          <w:rFonts w:ascii="Times New Roman" w:hAnsi="Times New Roman"/>
          <w:color w:val="FF0000"/>
        </w:rPr>
      </w:pPr>
      <w:r>
        <w:rPr>
          <w:rFonts w:ascii="Times New Roman" w:hAnsi="Times New Roman"/>
          <w:color w:val="FF0000"/>
        </w:rPr>
        <w:object w:dxaOrig="2655" w:dyaOrig="570">
          <v:shape id="_x0000_i1049" type="#_x0000_t75" style="width:133.5pt;height:28.5pt" o:ole="">
            <v:imagedata r:id="rId56" o:title=""/>
          </v:shape>
          <o:OLEObject Type="Embed" ProgID="FXEquation.Equation" ShapeID="_x0000_i1049" DrawAspect="Content" ObjectID="_1528110014" r:id="rId57"/>
        </w:object>
      </w:r>
    </w:p>
    <w:p w:rsidR="00E96123" w:rsidRDefault="00E96123" w:rsidP="00E96123">
      <w:pPr>
        <w:rPr>
          <w:rFonts w:ascii="Times New Roman" w:hAnsi="Times New Roman"/>
          <w:color w:val="FF0000"/>
        </w:rPr>
      </w:pPr>
    </w:p>
    <w:p w:rsidR="00E96123" w:rsidRDefault="00E96123" w:rsidP="00E96123">
      <w:pPr>
        <w:rPr>
          <w:rFonts w:ascii="Times New Roman" w:hAnsi="Times New Roman"/>
          <w:color w:val="FF0000"/>
        </w:rPr>
      </w:pPr>
      <w:r>
        <w:rPr>
          <w:rFonts w:ascii="Times New Roman" w:hAnsi="Times New Roman"/>
          <w:b/>
        </w:rPr>
        <w:t>Length of a line segment</w:t>
      </w:r>
    </w:p>
    <w:p w:rsidR="00E96123" w:rsidRDefault="00E96123" w:rsidP="00E96123">
      <w:pPr>
        <w:rPr>
          <w:rFonts w:ascii="Times New Roman" w:hAnsi="Times New Roman"/>
          <w:b/>
        </w:rPr>
      </w:pPr>
      <w:r>
        <w:rPr>
          <w:rFonts w:ascii="Times New Roman" w:hAnsi="Times New Roman"/>
          <w:color w:val="FF0000"/>
        </w:rPr>
        <w:object w:dxaOrig="3120" w:dyaOrig="450">
          <v:shape id="_x0000_i1050" type="#_x0000_t75" style="width:156pt;height:22.5pt" o:ole="">
            <v:imagedata r:id="rId58" o:title=""/>
          </v:shape>
          <o:OLEObject Type="Embed" ProgID="FXEquation.Equation" ShapeID="_x0000_i1050" DrawAspect="Content" ObjectID="_1528110015" r:id="rId59"/>
        </w:object>
      </w:r>
    </w:p>
    <w:p w:rsidR="00E96123" w:rsidRDefault="00E96123" w:rsidP="00E96123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Equation of a line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color w:val="FF0000"/>
          <w:position w:val="-6"/>
        </w:rPr>
        <w:object w:dxaOrig="1290" w:dyaOrig="270">
          <v:shape id="_x0000_i1051" type="#_x0000_t75" style="width:64.5pt;height:13.5pt" o:ole="">
            <v:imagedata r:id="rId60" o:title=""/>
          </v:shape>
          <o:OLEObject Type="Embed" ProgID="FXEquation.Equation" ShapeID="_x0000_i1051" DrawAspect="Content" ObjectID="_1528110016" r:id="rId61"/>
        </w:object>
      </w:r>
      <w:r>
        <w:rPr>
          <w:rFonts w:ascii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hAnsi="Times New Roman"/>
          <w:color w:val="000000" w:themeColor="text1"/>
          <w:position w:val="-6"/>
        </w:rPr>
      </w:pPr>
      <w:r>
        <w:rPr>
          <w:rFonts w:ascii="Times New Roman" w:hAnsi="Times New Roman"/>
          <w:color w:val="000000" w:themeColor="text1"/>
          <w:position w:val="-6"/>
        </w:rPr>
        <w:t>or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color w:val="FF0000"/>
          <w:position w:val="-6"/>
        </w:rPr>
        <w:object w:dxaOrig="1905" w:dyaOrig="270">
          <v:shape id="_x0000_i1052" type="#_x0000_t75" style="width:95.25pt;height:13.5pt" o:ole="">
            <v:imagedata r:id="rId62" o:title=""/>
          </v:shape>
          <o:OLEObject Type="Embed" ProgID="FXEquation.Equation" ShapeID="_x0000_i1052" DrawAspect="Content" ObjectID="_1528110017" r:id="rId63"/>
        </w:object>
      </w:r>
      <w:r>
        <w:rPr>
          <w:rFonts w:ascii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b</w:t>
      </w:r>
      <w:r>
        <w:rPr>
          <w:rFonts w:ascii="Times New Roman" w:hAnsi="Times New Roman"/>
        </w:rPr>
        <w:t xml:space="preserve"> = </w:t>
      </w:r>
      <w:r>
        <w:rPr>
          <w:rFonts w:ascii="Times New Roman" w:hAnsi="Times New Roman"/>
          <w:i/>
        </w:rPr>
        <w:t>y</w:t>
      </w:r>
      <w:r>
        <w:rPr>
          <w:rFonts w:ascii="Times New Roman" w:hAnsi="Times New Roman"/>
        </w:rPr>
        <w:t xml:space="preserve"> intercept</w:t>
      </w:r>
    </w:p>
    <w:p w:rsidR="00E96123" w:rsidRDefault="00E96123" w:rsidP="00E96123">
      <w:pPr>
        <w:rPr>
          <w:rFonts w:ascii="Times New Roman" w:hAnsi="Times New Roman"/>
        </w:rPr>
      </w:pPr>
    </w:p>
    <w:p w:rsidR="00E96123" w:rsidRDefault="00E96123" w:rsidP="00E96123">
      <w:pPr>
        <w:rPr>
          <w:rFonts w:ascii="Times New Roman" w:hAnsi="Times New Roman"/>
        </w:rPr>
        <w:sectPr w:rsidR="00E96123" w:rsidSect="00E96123">
          <w:headerReference w:type="default" r:id="rId64"/>
          <w:footerReference w:type="default" r:id="rId65"/>
          <w:headerReference w:type="first" r:id="rId66"/>
          <w:pgSz w:w="11906" w:h="16838"/>
          <w:pgMar w:top="720" w:right="720" w:bottom="720" w:left="720" w:header="708" w:footer="708" w:gutter="0"/>
          <w:cols w:num="3" w:space="709"/>
          <w:titlePg/>
          <w:docGrid w:linePitch="360"/>
        </w:sectPr>
      </w:pPr>
    </w:p>
    <w:p w:rsidR="00E96123" w:rsidRDefault="00E96123" w:rsidP="00E96123">
      <w:pPr>
        <w:rPr>
          <w:rFonts w:ascii="Times New Roman" w:hAnsi="Times New Roman"/>
        </w:rPr>
      </w:pPr>
    </w:p>
    <w:p w:rsidR="00551063" w:rsidRDefault="00E96123" w:rsidP="004E1F9D">
      <w:pPr>
        <w:rPr>
          <w:rFonts w:ascii="Arial" w:eastAsia="Times New Roman" w:hAnsi="Arial" w:cs="Arial"/>
          <w:sz w:val="32"/>
          <w:szCs w:val="32"/>
        </w:rPr>
        <w:sectPr w:rsidR="00551063" w:rsidSect="00E96123">
          <w:type w:val="continuous"/>
          <w:pgSz w:w="11906" w:h="16838"/>
          <w:pgMar w:top="720" w:right="720" w:bottom="720" w:left="720" w:header="708" w:footer="708" w:gutter="0"/>
          <w:cols w:space="708"/>
          <w:titlePg/>
          <w:docGrid w:linePitch="360"/>
        </w:sectPr>
      </w:pPr>
      <w:r>
        <w:rPr>
          <w:rFonts w:ascii="Arial" w:eastAsia="Times New Roman" w:hAnsi="Arial" w:cs="Arial"/>
          <w:sz w:val="32"/>
          <w:szCs w:val="32"/>
        </w:rPr>
        <w:br w:type="page"/>
      </w:r>
    </w:p>
    <w:sdt>
      <w:sdtPr>
        <w:rPr>
          <w:rFonts w:ascii="Times New Roman" w:eastAsia="Times New Roman" w:hAnsi="Times New Roman"/>
          <w:sz w:val="32"/>
          <w:szCs w:val="32"/>
        </w:rPr>
        <w:alias w:val="Comments"/>
        <w:tag w:val=""/>
        <w:id w:val="-1151671520"/>
        <w:placeholder>
          <w:docPart w:val="B9D493BCD4264513B39ACB15F32E7A3C"/>
        </w:placeholder>
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<w:text w:multiLine="1"/>
      </w:sdtPr>
      <w:sdtEndPr/>
      <w:sdtContent>
        <w:p w:rsidR="003C35F2" w:rsidRDefault="00BE49EB" w:rsidP="004E1F9D">
          <w:pPr>
            <w:rPr>
              <w:rFonts w:ascii="Times New Roman" w:eastAsia="Times New Roman" w:hAnsi="Times New Roman"/>
              <w:sz w:val="32"/>
              <w:szCs w:val="32"/>
            </w:rPr>
          </w:pPr>
          <w:r>
            <w:rPr>
              <w:rFonts w:ascii="Times New Roman" w:eastAsia="Times New Roman" w:hAnsi="Times New Roman"/>
              <w:sz w:val="32"/>
              <w:szCs w:val="32"/>
            </w:rPr>
            <w:t>School Name</w:t>
          </w:r>
        </w:p>
      </w:sdtContent>
    </w:sdt>
    <w:p w:rsidR="004E1F9D" w:rsidRPr="00EB3A74" w:rsidRDefault="005D75A9" w:rsidP="004E1F9D">
      <w:pPr>
        <w:rPr>
          <w:rFonts w:ascii="Times New Roman" w:eastAsia="Times New Roman" w:hAnsi="Times New Roman"/>
          <w:sz w:val="32"/>
          <w:szCs w:val="32"/>
        </w:rPr>
      </w:pPr>
      <w:sdt>
        <w:sdtPr>
          <w:rPr>
            <w:rFonts w:ascii="Times New Roman" w:eastAsia="Times New Roman" w:hAnsi="Times New Roman"/>
            <w:sz w:val="32"/>
            <w:szCs w:val="32"/>
          </w:rPr>
          <w:alias w:val="Subject"/>
          <w:tag w:val=""/>
          <w:id w:val="-1423335490"/>
          <w:placeholder>
            <w:docPart w:val="A9D36DD52C154B92AB45A95D919BA180"/>
          </w:placeholder>
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<w:text/>
        </w:sdtPr>
        <w:sdtEndPr/>
        <w:sdtContent>
          <w:r w:rsidR="00D9658D">
            <w:rPr>
              <w:rFonts w:ascii="Times New Roman" w:eastAsia="Times New Roman" w:hAnsi="Times New Roman"/>
              <w:sz w:val="32"/>
              <w:szCs w:val="32"/>
            </w:rPr>
            <w:t>Yearly</w:t>
          </w:r>
        </w:sdtContent>
      </w:sdt>
      <w:r w:rsidR="004E1F9D" w:rsidRPr="00EB3A74">
        <w:rPr>
          <w:rFonts w:ascii="Times New Roman" w:eastAsia="Times New Roman" w:hAnsi="Times New Roman"/>
          <w:sz w:val="32"/>
          <w:szCs w:val="32"/>
        </w:rPr>
        <w:t xml:space="preserve"> Examination             </w:t>
      </w:r>
    </w:p>
    <w:p w:rsidR="00551063" w:rsidRDefault="005D75A9" w:rsidP="004E1F9D">
      <w:pPr>
        <w:rPr>
          <w:rFonts w:ascii="Times New Roman" w:eastAsia="Times New Roman" w:hAnsi="Times New Roman"/>
          <w:b/>
          <w:sz w:val="32"/>
          <w:szCs w:val="32"/>
        </w:rPr>
      </w:pPr>
      <w:sdt>
        <w:sdtPr>
          <w:rPr>
            <w:rFonts w:ascii="Times New Roman" w:eastAsia="Times New Roman" w:hAnsi="Times New Roman"/>
            <w:b/>
            <w:sz w:val="32"/>
            <w:szCs w:val="32"/>
          </w:rPr>
          <w:alias w:val="Title"/>
          <w:tag w:val=""/>
          <w:id w:val="510111403"/>
          <w:placeholder>
            <w:docPart w:val="EC9D5B7E29EA4460A954EC057086413A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EndPr/>
        <w:sdtContent>
          <w:r w:rsidR="00D9658D">
            <w:rPr>
              <w:rFonts w:ascii="Times New Roman" w:eastAsia="Times New Roman" w:hAnsi="Times New Roman"/>
              <w:b/>
              <w:sz w:val="32"/>
              <w:szCs w:val="32"/>
            </w:rPr>
            <w:t>Mathematics</w:t>
          </w:r>
        </w:sdtContent>
      </w:sdt>
      <w:r w:rsidR="00EB3A74">
        <w:rPr>
          <w:rFonts w:ascii="Times New Roman" w:eastAsia="Times New Roman" w:hAnsi="Times New Roman"/>
          <w:b/>
          <w:sz w:val="32"/>
          <w:szCs w:val="32"/>
        </w:rPr>
        <w:t xml:space="preserve"> Course</w:t>
      </w:r>
      <w:r w:rsidR="004E1F9D" w:rsidRPr="00C25037">
        <w:rPr>
          <w:rFonts w:ascii="Times New Roman" w:eastAsia="Times New Roman" w:hAnsi="Times New Roman"/>
          <w:b/>
          <w:sz w:val="32"/>
          <w:szCs w:val="32"/>
        </w:rPr>
        <w:tab/>
      </w:r>
    </w:p>
    <w:sdt>
      <w:sdtPr>
        <w:rPr>
          <w:rFonts w:ascii="Times New Roman" w:eastAsia="Times New Roman" w:hAnsi="Times New Roman"/>
          <w:b/>
          <w:sz w:val="32"/>
          <w:szCs w:val="32"/>
        </w:rPr>
        <w:alias w:val="Status"/>
        <w:tag w:val=""/>
        <w:id w:val="-893739881"/>
        <w:placeholder>
          <w:docPart w:val="18A05AB1B1954031BBF8DF278305A2FB"/>
        </w:placeholder>
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<w:text/>
      </w:sdtPr>
      <w:sdtEndPr/>
      <w:sdtContent>
        <w:p w:rsidR="004E1F9D" w:rsidRPr="00C25037" w:rsidRDefault="00D9658D" w:rsidP="004E1F9D">
          <w:pPr>
            <w:rPr>
              <w:rFonts w:ascii="Times New Roman" w:eastAsia="Times New Roman" w:hAnsi="Times New Roman"/>
              <w:b/>
              <w:sz w:val="32"/>
              <w:szCs w:val="32"/>
            </w:rPr>
          </w:pPr>
          <w:r>
            <w:rPr>
              <w:rFonts w:ascii="Times New Roman" w:eastAsia="Times New Roman" w:hAnsi="Times New Roman"/>
              <w:b/>
              <w:sz w:val="32"/>
              <w:szCs w:val="32"/>
            </w:rPr>
            <w:t>2016</w:t>
          </w:r>
        </w:p>
      </w:sdtContent>
    </w:sdt>
    <w:p w:rsidR="004E1F9D" w:rsidRPr="00C25037" w:rsidRDefault="004E1F9D" w:rsidP="004E1F9D">
      <w:pPr>
        <w:rPr>
          <w:rFonts w:ascii="Times New Roman" w:eastAsia="Times New Roman" w:hAnsi="Times New Roman"/>
        </w:rPr>
      </w:pPr>
      <w:r w:rsidRPr="00C25037">
        <w:rPr>
          <w:rFonts w:ascii="Times New Roman" w:eastAsia="Times New Roman" w:hAnsi="Times New Roman"/>
          <w:b/>
          <w:sz w:val="32"/>
          <w:szCs w:val="32"/>
        </w:rPr>
        <w:tab/>
      </w:r>
    </w:p>
    <w:p w:rsidR="004E1F9D" w:rsidRPr="00C25037" w:rsidRDefault="004E1F9D" w:rsidP="004E1F9D">
      <w:pPr>
        <w:jc w:val="right"/>
        <w:rPr>
          <w:rFonts w:ascii="Times New Roman" w:eastAsia="Times New Roman" w:hAnsi="Times New Roman"/>
        </w:rPr>
      </w:pPr>
      <w:r w:rsidRPr="00C25037">
        <w:rPr>
          <w:rFonts w:ascii="Times New Roman" w:eastAsia="Times New Roman" w:hAnsi="Times New Roman"/>
          <w:sz w:val="32"/>
          <w:szCs w:val="32"/>
        </w:rPr>
        <w:t xml:space="preserve">Class/Teacher ______________________           </w:t>
      </w:r>
    </w:p>
    <w:p w:rsidR="004E1F9D" w:rsidRPr="00C25037" w:rsidRDefault="004E1F9D" w:rsidP="004E1F9D">
      <w:pPr>
        <w:jc w:val="right"/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jc w:val="right"/>
        <w:rPr>
          <w:rFonts w:ascii="Times New Roman" w:eastAsia="Times New Roman" w:hAnsi="Times New Roman"/>
          <w:sz w:val="32"/>
          <w:szCs w:val="32"/>
        </w:rPr>
      </w:pPr>
      <w:r w:rsidRPr="00C25037">
        <w:rPr>
          <w:rFonts w:ascii="Times New Roman" w:eastAsia="Times New Roman" w:hAnsi="Times New Roman"/>
          <w:sz w:val="32"/>
          <w:szCs w:val="32"/>
        </w:rPr>
        <w:t>Name______________________</w:t>
      </w: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rPr>
          <w:rFonts w:ascii="Times New Roman" w:eastAsia="Times New Roman" w:hAnsi="Times New Roman"/>
          <w:b/>
          <w:sz w:val="44"/>
          <w:szCs w:val="44"/>
        </w:rPr>
      </w:pPr>
      <w:r w:rsidRPr="00C25037">
        <w:rPr>
          <w:rFonts w:ascii="Times New Roman" w:eastAsia="Times New Roman" w:hAnsi="Times New Roman"/>
          <w:b/>
          <w:sz w:val="44"/>
          <w:szCs w:val="44"/>
        </w:rPr>
        <w:t xml:space="preserve">Section 1 </w:t>
      </w: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  <w:r w:rsidRPr="00C25037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529728" behindDoc="0" locked="0" layoutInCell="1" allowOverlap="1" wp14:anchorId="3602B507" wp14:editId="20E78F2F">
                <wp:simplePos x="0" y="0"/>
                <wp:positionH relativeFrom="column">
                  <wp:posOffset>2880995</wp:posOffset>
                </wp:positionH>
                <wp:positionV relativeFrom="paragraph">
                  <wp:posOffset>162560</wp:posOffset>
                </wp:positionV>
                <wp:extent cx="3263900" cy="4981575"/>
                <wp:effectExtent l="0" t="0" r="0" b="9525"/>
                <wp:wrapTight wrapText="bothSides">
                  <wp:wrapPolygon edited="0">
                    <wp:start x="0" y="0"/>
                    <wp:lineTo x="0" y="21559"/>
                    <wp:lineTo x="21432" y="21559"/>
                    <wp:lineTo x="21432" y="0"/>
                    <wp:lineTo x="0" y="0"/>
                  </wp:wrapPolygon>
                </wp:wrapTight>
                <wp:docPr id="211" name="Text Box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63900" cy="4981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764B4" w:rsidRPr="00C25037" w:rsidRDefault="003764B4" w:rsidP="004E1F9D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  <w:p w:rsidR="003764B4" w:rsidRPr="00C25037" w:rsidRDefault="003764B4" w:rsidP="004E1F9D">
                            <w:pP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  <w:t>25</w:t>
                            </w:r>
                            <w:r w:rsidRPr="00C25037"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  <w:t xml:space="preserve"> marks</w:t>
                            </w:r>
                          </w:p>
                          <w:p w:rsidR="003764B4" w:rsidRPr="00C25037" w:rsidRDefault="003764B4" w:rsidP="004E1F9D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 w:rsidRPr="00C25037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Time allowed for this section is 30 minutes</w:t>
                            </w:r>
                          </w:p>
                          <w:p w:rsidR="003764B4" w:rsidRPr="00C25037" w:rsidRDefault="003764B4" w:rsidP="004E1F9D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  <w:p w:rsidR="003764B4" w:rsidRPr="00C25037" w:rsidRDefault="00F82BBE" w:rsidP="004E1F9D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Answer Questions 1–25</w:t>
                            </w:r>
                            <w:r w:rsidR="003764B4" w:rsidRPr="00C25037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 in the spaces provided.</w:t>
                            </w:r>
                          </w:p>
                          <w:p w:rsidR="003764B4" w:rsidRPr="00C25037" w:rsidRDefault="003764B4" w:rsidP="004E1F9D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  <w:p w:rsidR="003764B4" w:rsidRPr="00C25037" w:rsidRDefault="003764B4" w:rsidP="004E1F9D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 w:rsidRPr="00C25037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Calculators are </w:t>
                            </w:r>
                            <w:r w:rsidRPr="00C25037"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  <w:t>NOT</w:t>
                            </w:r>
                            <w:r w:rsidRPr="00C25037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 to be used in this section.</w:t>
                            </w:r>
                          </w:p>
                          <w:p w:rsidR="003764B4" w:rsidRPr="00C25037" w:rsidRDefault="003764B4" w:rsidP="004E1F9D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  <w:p w:rsidR="003764B4" w:rsidRPr="00C25037" w:rsidRDefault="003764B4" w:rsidP="004E1F9D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 w:rsidRPr="00C25037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There will be a short break between Section 1 and Section 2.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602B507" id="_x0000_t202" coordsize="21600,21600" o:spt="202" path="m,l,21600r21600,l21600,xe">
                <v:stroke joinstyle="miter"/>
                <v:path gradientshapeok="t" o:connecttype="rect"/>
              </v:shapetype>
              <v:shape id="Text Box 211" o:spid="_x0000_s1026" type="#_x0000_t202" style="position:absolute;margin-left:226.85pt;margin-top:12.8pt;width:257pt;height:392.25pt;z-index:2515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" stroked="f">
                <v:textbox>
                  <w:txbxContent>
                    <w:p w:rsidR="003764B4" w:rsidRPr="00C25037" w:rsidRDefault="003764B4" w:rsidP="004E1F9D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</w:p>
                    <w:p w:rsidR="003764B4" w:rsidRPr="00C25037" w:rsidRDefault="003764B4" w:rsidP="004E1F9D">
                      <w:pPr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  <w:t>25</w:t>
                      </w:r>
                      <w:r w:rsidRPr="00C25037"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  <w:t xml:space="preserve"> marks</w:t>
                      </w:r>
                    </w:p>
                    <w:p w:rsidR="003764B4" w:rsidRPr="00C25037" w:rsidRDefault="003764B4" w:rsidP="004E1F9D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 w:rsidRPr="00C25037">
                        <w:rPr>
                          <w:rFonts w:ascii="Times New Roman" w:hAnsi="Times New Roman"/>
                          <w:sz w:val="28"/>
                          <w:szCs w:val="28"/>
                        </w:rPr>
                        <w:t>Time allowed for this section is 30 minutes</w:t>
                      </w:r>
                    </w:p>
                    <w:p w:rsidR="003764B4" w:rsidRPr="00C25037" w:rsidRDefault="003764B4" w:rsidP="004E1F9D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</w:p>
                    <w:p w:rsidR="003764B4" w:rsidRPr="00C25037" w:rsidRDefault="00F82BBE" w:rsidP="004E1F9D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t>Answer Questions 1–25</w:t>
                      </w:r>
                      <w:r w:rsidR="003764B4" w:rsidRPr="00C25037">
                        <w:rPr>
                          <w:rFonts w:ascii="Times New Roman" w:hAnsi="Times New Roman"/>
                          <w:sz w:val="28"/>
                          <w:szCs w:val="28"/>
                        </w:rPr>
                        <w:t xml:space="preserve"> in the spaces provided.</w:t>
                      </w:r>
                    </w:p>
                    <w:p w:rsidR="003764B4" w:rsidRPr="00C25037" w:rsidRDefault="003764B4" w:rsidP="004E1F9D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</w:p>
                    <w:p w:rsidR="003764B4" w:rsidRPr="00C25037" w:rsidRDefault="003764B4" w:rsidP="004E1F9D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 w:rsidRPr="00C25037">
                        <w:rPr>
                          <w:rFonts w:ascii="Times New Roman" w:hAnsi="Times New Roman"/>
                          <w:sz w:val="28"/>
                          <w:szCs w:val="28"/>
                        </w:rPr>
                        <w:t xml:space="preserve">Calculators are </w:t>
                      </w:r>
                      <w:r w:rsidRPr="00C25037"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  <w:t>NOT</w:t>
                      </w:r>
                      <w:r w:rsidRPr="00C25037">
                        <w:rPr>
                          <w:rFonts w:ascii="Times New Roman" w:hAnsi="Times New Roman"/>
                          <w:sz w:val="28"/>
                          <w:szCs w:val="28"/>
                        </w:rPr>
                        <w:t xml:space="preserve"> to be used in this section.</w:t>
                      </w:r>
                    </w:p>
                    <w:p w:rsidR="003764B4" w:rsidRPr="00C25037" w:rsidRDefault="003764B4" w:rsidP="004E1F9D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</w:p>
                    <w:p w:rsidR="003764B4" w:rsidRPr="00C25037" w:rsidRDefault="003764B4" w:rsidP="004E1F9D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 w:rsidRPr="00C25037">
                        <w:rPr>
                          <w:rFonts w:ascii="Times New Roman" w:hAnsi="Times New Roman"/>
                          <w:sz w:val="28"/>
                          <w:szCs w:val="28"/>
                        </w:rPr>
                        <w:t>There will be a short break between Section 1 and Section 2.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rPr>
          <w:rFonts w:ascii="Times New Roman" w:eastAsia="Times New Roman" w:hAnsi="Times New Roman"/>
        </w:rPr>
      </w:pPr>
      <w:r w:rsidRPr="00C25037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530752" behindDoc="0" locked="0" layoutInCell="1" allowOverlap="1" wp14:anchorId="6E6CB60B" wp14:editId="5B90B822">
                <wp:simplePos x="0" y="0"/>
                <wp:positionH relativeFrom="column">
                  <wp:posOffset>2757170</wp:posOffset>
                </wp:positionH>
                <wp:positionV relativeFrom="paragraph">
                  <wp:posOffset>9525</wp:posOffset>
                </wp:positionV>
                <wp:extent cx="0" cy="4676775"/>
                <wp:effectExtent l="0" t="0" r="19050" b="9525"/>
                <wp:wrapTight wrapText="bothSides">
                  <wp:wrapPolygon edited="0">
                    <wp:start x="-1" y="0"/>
                    <wp:lineTo x="-1" y="21556"/>
                    <wp:lineTo x="-1" y="21556"/>
                    <wp:lineTo x="-1" y="0"/>
                    <wp:lineTo x="-1" y="0"/>
                  </wp:wrapPolygon>
                </wp:wrapTight>
                <wp:docPr id="110" name="Straight Connector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4676775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04B2450" id="Straight Connector 110" o:spid="_x0000_s1026" style="position:absolute;flip:y;z-index:25153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17.1pt,.75pt" to="217.1pt,36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" strokeweight="1.25pt">
                <w10:wrap type="tight"/>
              </v:line>
            </w:pict>
          </mc:Fallback>
        </mc:AlternateContent>
      </w: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rPr>
          <w:rFonts w:ascii="Times New Roman" w:hAnsi="Times New Roman"/>
        </w:rPr>
      </w:pPr>
      <w:r w:rsidRPr="00C25037">
        <w:rPr>
          <w:rFonts w:ascii="Times New Roman" w:eastAsia="Times New Roman" w:hAnsi="Times New Roman"/>
        </w:rPr>
        <w:br w:type="page"/>
      </w:r>
    </w:p>
    <w:tbl>
      <w:tblPr>
        <w:tblW w:w="10740" w:type="dxa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516"/>
        <w:gridCol w:w="10224"/>
      </w:tblGrid>
      <w:tr w:rsidR="004E1F9D" w:rsidTr="009E1D06">
        <w:trPr>
          <w:cantSplit/>
        </w:trPr>
        <w:tc>
          <w:tcPr>
            <w:tcW w:w="10740" w:type="dxa"/>
            <w:gridSpan w:val="2"/>
            <w:shd w:val="clear" w:color="auto" w:fill="auto"/>
            <w:hideMark/>
          </w:tcPr>
          <w:p w:rsidR="004E1F9D" w:rsidRDefault="003070C8" w:rsidP="001617F0">
            <w:pPr>
              <w:pStyle w:val="NoSpacing"/>
              <w:rPr>
                <w:b/>
                <w:sz w:val="32"/>
              </w:rPr>
            </w:pPr>
            <w:r>
              <w:br w:type="page"/>
            </w:r>
            <w:r w:rsidR="004E1F9D">
              <w:rPr>
                <w:b/>
                <w:sz w:val="32"/>
              </w:rPr>
              <w:t xml:space="preserve">Section 1         </w:t>
            </w:r>
            <w:r w:rsidR="004E1F9D">
              <w:t>Non Calculator Section</w:t>
            </w:r>
          </w:p>
        </w:tc>
      </w:tr>
      <w:tr w:rsidR="004E1F9D" w:rsidTr="0057279C">
        <w:trPr>
          <w:cantSplit/>
        </w:trPr>
        <w:tc>
          <w:tcPr>
            <w:tcW w:w="516" w:type="dxa"/>
            <w:shd w:val="clear" w:color="auto" w:fill="auto"/>
          </w:tcPr>
          <w:p w:rsidR="004E1F9D" w:rsidRPr="00B15693" w:rsidRDefault="004E1F9D" w:rsidP="001617F0">
            <w:pPr>
              <w:pStyle w:val="NoSpacing"/>
              <w:rPr>
                <w:rFonts w:ascii="Times New Roman" w:hAnsi="Times New Roman"/>
                <w:szCs w:val="24"/>
              </w:rPr>
            </w:pPr>
          </w:p>
        </w:tc>
        <w:tc>
          <w:tcPr>
            <w:tcW w:w="10224" w:type="dxa"/>
            <w:shd w:val="clear" w:color="auto" w:fill="auto"/>
          </w:tcPr>
          <w:p w:rsidR="004E1F9D" w:rsidRDefault="004E1F9D" w:rsidP="001617F0">
            <w:pPr>
              <w:pStyle w:val="NoSpacing"/>
              <w:rPr>
                <w:szCs w:val="24"/>
              </w:rPr>
            </w:pPr>
            <w:r>
              <w:rPr>
                <w:szCs w:val="24"/>
              </w:rPr>
              <w:t>Write all working and answers in the spaces provided on this test paper.</w:t>
            </w:r>
          </w:p>
          <w:p w:rsidR="004E1F9D" w:rsidRDefault="004E1F9D" w:rsidP="001617F0">
            <w:pPr>
              <w:pStyle w:val="NoSpacing"/>
              <w:rPr>
                <w:szCs w:val="24"/>
              </w:rPr>
            </w:pPr>
          </w:p>
        </w:tc>
      </w:tr>
      <w:tr w:rsidR="002E3F2A" w:rsidTr="0057279C">
        <w:trPr>
          <w:cantSplit/>
        </w:trPr>
        <w:tc>
          <w:tcPr>
            <w:tcW w:w="516" w:type="dxa"/>
            <w:shd w:val="clear" w:color="auto" w:fill="auto"/>
            <w:hideMark/>
          </w:tcPr>
          <w:p w:rsidR="002E3F2A" w:rsidRPr="00B15693" w:rsidRDefault="002E3F2A" w:rsidP="002E3F2A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1.</w:t>
            </w:r>
          </w:p>
        </w:tc>
        <w:tc>
          <w:tcPr>
            <w:tcW w:w="10224" w:type="dxa"/>
            <w:shd w:val="clear" w:color="auto" w:fill="auto"/>
          </w:tcPr>
          <w:p w:rsidR="002E3F2A" w:rsidRDefault="002E3F2A" w:rsidP="00133E0B">
            <w:pPr>
              <w:pStyle w:val="LongerQuestions"/>
            </w:pPr>
            <w:r>
              <w:t>A bus has 35 passengers of whom 28 are</w:t>
            </w:r>
            <w:r w:rsidR="002C28C6">
              <w:t xml:space="preserve"> children</w:t>
            </w:r>
            <w:r>
              <w:t xml:space="preserve"> and the rest are </w:t>
            </w:r>
            <w:r w:rsidR="002C28C6">
              <w:t>adults</w:t>
            </w:r>
            <w:r>
              <w:t>.</w:t>
            </w:r>
          </w:p>
          <w:p w:rsidR="002E3F2A" w:rsidRDefault="002E3F2A" w:rsidP="00133E0B">
            <w:pPr>
              <w:pStyle w:val="LongerQuestions"/>
            </w:pPr>
            <w:r>
              <w:t xml:space="preserve">What percentage of the passengers are children? </w:t>
            </w:r>
          </w:p>
          <w:p w:rsidR="002E3F2A" w:rsidRDefault="002E3F2A" w:rsidP="00133E0B">
            <w:pPr>
              <w:pStyle w:val="LongerQuestions"/>
            </w:pPr>
          </w:p>
          <w:p w:rsidR="002E3F2A" w:rsidRDefault="002E3F2A" w:rsidP="00133E0B">
            <w:pPr>
              <w:pStyle w:val="LongerQuestions"/>
            </w:pPr>
            <w:r>
              <w:t xml:space="preserve">           ……………………………………………………………………………………………....</w:t>
            </w:r>
          </w:p>
          <w:p w:rsidR="002E3F2A" w:rsidRDefault="002E3F2A" w:rsidP="00133E0B">
            <w:pPr>
              <w:pStyle w:val="LongerQuestions"/>
            </w:pPr>
          </w:p>
          <w:p w:rsidR="002E3F2A" w:rsidRDefault="002E3F2A" w:rsidP="00FF719D">
            <w:pPr>
              <w:pStyle w:val="QuestionStyle"/>
            </w:pPr>
            <w:r>
              <w:t xml:space="preserve">           ……………………………………………………………………………………………….</w:t>
            </w:r>
          </w:p>
        </w:tc>
      </w:tr>
      <w:tr w:rsidR="002E468F" w:rsidTr="0057279C">
        <w:trPr>
          <w:cantSplit/>
        </w:trPr>
        <w:tc>
          <w:tcPr>
            <w:tcW w:w="516" w:type="dxa"/>
            <w:shd w:val="clear" w:color="auto" w:fill="auto"/>
            <w:hideMark/>
          </w:tcPr>
          <w:p w:rsidR="002E468F" w:rsidRPr="00B15693" w:rsidRDefault="002E468F" w:rsidP="0057279C">
            <w:pPr>
              <w:pStyle w:val="Numbering"/>
              <w:spacing w:before="120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2.</w:t>
            </w:r>
          </w:p>
        </w:tc>
        <w:tc>
          <w:tcPr>
            <w:tcW w:w="10224" w:type="dxa"/>
            <w:shd w:val="clear" w:color="auto" w:fill="auto"/>
          </w:tcPr>
          <w:p w:rsidR="002E468F" w:rsidRPr="00D04FC9" w:rsidRDefault="002E468F" w:rsidP="00133E0B">
            <w:pPr>
              <w:pStyle w:val="LongerQuestions"/>
            </w:pPr>
            <w:r>
              <w:t xml:space="preserve"> </w:t>
            </w:r>
            <w:r w:rsidRPr="00D04FC9">
              <w:object w:dxaOrig="1654" w:dyaOrig="528" w14:anchorId="51AE04A0">
                <v:shape id="_x0000_i1053" type="#_x0000_t75" style="width:82.5pt;height:26.25pt" o:ole="">
                  <v:imagedata r:id="rId67" o:title=""/>
                </v:shape>
                <o:OLEObject Type="Embed" ProgID="FXEquation.Equation" ShapeID="_x0000_i1053" DrawAspect="Content" ObjectID="_1528110018" r:id="rId68"/>
              </w:object>
            </w:r>
            <w:r w:rsidRPr="00D04FC9">
              <w:t xml:space="preserve"> </w:t>
            </w:r>
          </w:p>
          <w:p w:rsidR="002E468F" w:rsidRDefault="002E468F" w:rsidP="00133E0B">
            <w:pPr>
              <w:pStyle w:val="LongerQuestions"/>
            </w:pPr>
            <w:r>
              <w:t xml:space="preserve">           ……………………………………………………………………………………………....</w:t>
            </w:r>
          </w:p>
          <w:p w:rsidR="002E468F" w:rsidRDefault="002E468F" w:rsidP="00133E0B">
            <w:pPr>
              <w:pStyle w:val="LongerQuestions"/>
            </w:pPr>
          </w:p>
          <w:p w:rsidR="002E468F" w:rsidRDefault="002E468F" w:rsidP="00FF719D">
            <w:pPr>
              <w:pStyle w:val="QuestionStyle"/>
            </w:pPr>
            <w:r>
              <w:t xml:space="preserve">           ……………………………………………………………………………………………….</w:t>
            </w:r>
          </w:p>
        </w:tc>
      </w:tr>
      <w:tr w:rsidR="00D42F2A" w:rsidTr="0057279C">
        <w:trPr>
          <w:cantSplit/>
        </w:trPr>
        <w:tc>
          <w:tcPr>
            <w:tcW w:w="516" w:type="dxa"/>
            <w:shd w:val="clear" w:color="auto" w:fill="auto"/>
            <w:hideMark/>
          </w:tcPr>
          <w:p w:rsidR="00D42F2A" w:rsidRPr="00B15693" w:rsidRDefault="00D42F2A" w:rsidP="00D42F2A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3.</w:t>
            </w:r>
          </w:p>
        </w:tc>
        <w:tc>
          <w:tcPr>
            <w:tcW w:w="10224" w:type="dxa"/>
            <w:shd w:val="clear" w:color="auto" w:fill="auto"/>
          </w:tcPr>
          <w:p w:rsidR="00D42F2A" w:rsidRPr="00DE54AE" w:rsidRDefault="00D42F2A" w:rsidP="00133E0B">
            <w:pPr>
              <w:pStyle w:val="LongerQuestions"/>
            </w:pPr>
            <w:r>
              <w:t xml:space="preserve"> </w:t>
            </w:r>
            <w:r w:rsidRPr="00DE54AE">
              <w:object w:dxaOrig="1392" w:dyaOrig="532" w14:anchorId="72865066">
                <v:shape id="_x0000_i1054" type="#_x0000_t75" style="width:69.75pt;height:27pt" o:ole="">
                  <v:imagedata r:id="rId69" o:title=""/>
                </v:shape>
                <o:OLEObject Type="Embed" ProgID="FXEquation.Equation" ShapeID="_x0000_i1054" DrawAspect="Content" ObjectID="_1528110019" r:id="rId70"/>
              </w:object>
            </w:r>
            <w:r w:rsidRPr="00DE54AE">
              <w:t xml:space="preserve"> </w:t>
            </w:r>
          </w:p>
          <w:p w:rsidR="00D42F2A" w:rsidRDefault="00D42F2A" w:rsidP="00133E0B">
            <w:pPr>
              <w:pStyle w:val="LongerQuestions"/>
            </w:pPr>
            <w:r>
              <w:t xml:space="preserve">           ……………………………………………………………………………………………....</w:t>
            </w:r>
          </w:p>
          <w:p w:rsidR="00D42F2A" w:rsidRDefault="00D42F2A" w:rsidP="00133E0B">
            <w:pPr>
              <w:pStyle w:val="LongerQuestions"/>
            </w:pPr>
          </w:p>
          <w:p w:rsidR="00D42F2A" w:rsidRDefault="00D42F2A" w:rsidP="00FF719D">
            <w:pPr>
              <w:pStyle w:val="QuestionStyle"/>
            </w:pPr>
            <w:r>
              <w:t xml:space="preserve">           ……………………………………………………………………………………………….</w:t>
            </w:r>
          </w:p>
        </w:tc>
      </w:tr>
      <w:tr w:rsidR="00306FD6" w:rsidTr="0057279C">
        <w:trPr>
          <w:cantSplit/>
        </w:trPr>
        <w:tc>
          <w:tcPr>
            <w:tcW w:w="516" w:type="dxa"/>
            <w:shd w:val="clear" w:color="auto" w:fill="auto"/>
            <w:hideMark/>
          </w:tcPr>
          <w:p w:rsidR="00306FD6" w:rsidRPr="00B15693" w:rsidRDefault="00306FD6" w:rsidP="00306FD6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4.</w:t>
            </w:r>
          </w:p>
        </w:tc>
        <w:tc>
          <w:tcPr>
            <w:tcW w:w="10224" w:type="dxa"/>
            <w:shd w:val="clear" w:color="auto" w:fill="auto"/>
          </w:tcPr>
          <w:p w:rsidR="00306FD6" w:rsidRDefault="005D75A9" w:rsidP="00133E0B">
            <w:pPr>
              <w:pStyle w:val="LongerQuestions"/>
            </w:pPr>
            <w:r>
              <w:rPr>
                <w:noProof/>
                <w:lang w:eastAsia="en-AU"/>
              </w:rPr>
              <w:object w:dxaOrig="1440" w:dyaOrig="1440">
                <v:shape id="_x0000_s1061" type="#_x0000_t75" style="position:absolute;margin-left:274.45pt;margin-top:10.6pt;width:224.9pt;height:131.95pt;z-index:251744768;mso-position-horizontal-relative:text;mso-position-vertical-relative:text">
                  <v:imagedata r:id="rId71" o:title=""/>
                </v:shape>
                <o:OLEObject Type="Embed" ProgID="FXDraw.Graphic" ShapeID="_x0000_s1061" DrawAspect="Content" ObjectID="_1528110133" r:id="rId72"/>
              </w:object>
            </w:r>
            <w:r w:rsidR="005B560F">
              <w:t>Find the value of</w:t>
            </w:r>
            <w:r w:rsidR="00C3511B">
              <w:rPr>
                <w:i/>
              </w:rPr>
              <w:t xml:space="preserve"> m </w:t>
            </w:r>
            <w:r w:rsidR="005B560F">
              <w:t>in this diagram.</w:t>
            </w:r>
          </w:p>
          <w:p w:rsidR="005B560F" w:rsidRDefault="005B560F" w:rsidP="00133E0B">
            <w:pPr>
              <w:pStyle w:val="LongerQuestions"/>
            </w:pPr>
          </w:p>
          <w:p w:rsidR="005B560F" w:rsidRDefault="005B560F" w:rsidP="00133E0B">
            <w:pPr>
              <w:pStyle w:val="LongerQuestions"/>
            </w:pPr>
          </w:p>
          <w:p w:rsidR="005B560F" w:rsidRDefault="005B560F" w:rsidP="00133E0B">
            <w:pPr>
              <w:pStyle w:val="LongerQuestions"/>
            </w:pPr>
          </w:p>
          <w:p w:rsidR="005B560F" w:rsidRDefault="00306FD6" w:rsidP="00133E0B">
            <w:pPr>
              <w:pStyle w:val="LongerQuestions"/>
            </w:pPr>
            <w:r>
              <w:t xml:space="preserve">           </w:t>
            </w:r>
            <w:r w:rsidR="005B560F">
              <w:t>……..</w:t>
            </w:r>
            <w:r>
              <w:t>……………………………………</w:t>
            </w:r>
            <w:r w:rsidR="00832DFB">
              <w:t>……</w:t>
            </w:r>
          </w:p>
          <w:p w:rsidR="005B560F" w:rsidRDefault="005B560F" w:rsidP="00133E0B">
            <w:pPr>
              <w:pStyle w:val="LongerQuestions"/>
            </w:pPr>
          </w:p>
          <w:p w:rsidR="00306FD6" w:rsidRDefault="005B560F" w:rsidP="00133E0B">
            <w:pPr>
              <w:pStyle w:val="LongerQuestions"/>
            </w:pPr>
            <w:r>
              <w:t xml:space="preserve">           </w:t>
            </w:r>
            <w:r w:rsidR="00832DFB">
              <w:t>……………………………………………….</w:t>
            </w:r>
          </w:p>
          <w:p w:rsidR="00306FD6" w:rsidRDefault="00306FD6" w:rsidP="00133E0B">
            <w:pPr>
              <w:pStyle w:val="LongerQuestions"/>
            </w:pPr>
          </w:p>
          <w:p w:rsidR="00832DFB" w:rsidRDefault="00306FD6" w:rsidP="00832DFB">
            <w:pPr>
              <w:pStyle w:val="QuestionStyle"/>
              <w:spacing w:after="0"/>
            </w:pPr>
            <w:r>
              <w:t xml:space="preserve">           …………………………………………</w:t>
            </w:r>
            <w:r w:rsidR="00832DFB">
              <w:t>……</w:t>
            </w:r>
          </w:p>
          <w:p w:rsidR="00832DFB" w:rsidRDefault="00832DFB" w:rsidP="00832DFB">
            <w:pPr>
              <w:pStyle w:val="QuestionStyle"/>
              <w:spacing w:after="0"/>
            </w:pPr>
          </w:p>
          <w:p w:rsidR="00306FD6" w:rsidRDefault="00832DFB" w:rsidP="00832DFB">
            <w:pPr>
              <w:pStyle w:val="QuestionStyle"/>
              <w:spacing w:after="0"/>
            </w:pPr>
            <w:r>
              <w:t xml:space="preserve">           </w:t>
            </w:r>
            <w:r w:rsidR="00306FD6">
              <w:t>……………………………………</w:t>
            </w:r>
            <w:r>
              <w:t>…….</w:t>
            </w:r>
            <w:r w:rsidR="00306FD6">
              <w:t>……</w:t>
            </w:r>
          </w:p>
        </w:tc>
      </w:tr>
      <w:tr w:rsidR="00306FD6" w:rsidTr="0057279C">
        <w:trPr>
          <w:cantSplit/>
        </w:trPr>
        <w:tc>
          <w:tcPr>
            <w:tcW w:w="516" w:type="dxa"/>
            <w:shd w:val="clear" w:color="auto" w:fill="auto"/>
            <w:hideMark/>
          </w:tcPr>
          <w:p w:rsidR="00306FD6" w:rsidRPr="00B15693" w:rsidRDefault="00306FD6" w:rsidP="00306FD6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5.</w:t>
            </w:r>
          </w:p>
        </w:tc>
        <w:tc>
          <w:tcPr>
            <w:tcW w:w="10224" w:type="dxa"/>
            <w:shd w:val="clear" w:color="auto" w:fill="auto"/>
          </w:tcPr>
          <w:p w:rsidR="00306FD6" w:rsidRDefault="000D4E01" w:rsidP="00133E0B">
            <w:pPr>
              <w:pStyle w:val="LongerQuestions"/>
            </w:pPr>
            <w:r>
              <w:t>What is the value of</w:t>
            </w:r>
            <w:r w:rsidRPr="000D4E01">
              <w:rPr>
                <w:i/>
              </w:rPr>
              <w:t xml:space="preserve"> x </w:t>
            </w:r>
            <w:r>
              <w:t>in the quadrilateral below?</w:t>
            </w:r>
          </w:p>
          <w:p w:rsidR="005B560F" w:rsidRDefault="005D75A9" w:rsidP="00133E0B">
            <w:pPr>
              <w:pStyle w:val="LongerQuestions"/>
            </w:pPr>
            <w:r>
              <w:rPr>
                <w:noProof/>
              </w:rPr>
              <w:object w:dxaOrig="1440" w:dyaOrig="1440">
                <v:shape id="_x0000_s1062" type="#_x0000_t75" style="position:absolute;margin-left:226.05pt;margin-top:1.45pt;width:273.3pt;height:147.2pt;z-index:251745792;mso-position-horizontal-relative:text;mso-position-vertical-relative:text">
                  <v:imagedata r:id="rId73" o:title=""/>
                </v:shape>
                <o:OLEObject Type="Embed" ProgID="FXDraw.Graphic" ShapeID="_x0000_s1062" DrawAspect="Content" ObjectID="_1528110134" r:id="rId74"/>
              </w:object>
            </w:r>
          </w:p>
          <w:p w:rsidR="005B560F" w:rsidRDefault="005B560F" w:rsidP="00133E0B">
            <w:pPr>
              <w:pStyle w:val="LongerQuestions"/>
            </w:pPr>
          </w:p>
          <w:p w:rsidR="00832DFB" w:rsidRDefault="00832DFB" w:rsidP="00133E0B">
            <w:pPr>
              <w:pStyle w:val="LongerQuestions"/>
            </w:pPr>
          </w:p>
          <w:p w:rsidR="00832DFB" w:rsidRDefault="00832DFB" w:rsidP="00133E0B">
            <w:pPr>
              <w:pStyle w:val="LongerQuestions"/>
            </w:pPr>
          </w:p>
          <w:p w:rsidR="00832DFB" w:rsidRDefault="00832DFB" w:rsidP="00133E0B">
            <w:pPr>
              <w:pStyle w:val="LongerQuestions"/>
            </w:pPr>
            <w:r>
              <w:t>……..…………………………………………</w:t>
            </w:r>
          </w:p>
          <w:p w:rsidR="00832DFB" w:rsidRDefault="00832DFB" w:rsidP="00133E0B">
            <w:pPr>
              <w:pStyle w:val="LongerQuestions"/>
            </w:pPr>
          </w:p>
          <w:p w:rsidR="00832DFB" w:rsidRDefault="00832DFB" w:rsidP="00133E0B">
            <w:pPr>
              <w:pStyle w:val="LongerQuestions"/>
            </w:pPr>
            <w:r>
              <w:t>……………………………………………….</w:t>
            </w:r>
          </w:p>
          <w:p w:rsidR="00832DFB" w:rsidRDefault="00832DFB" w:rsidP="00133E0B">
            <w:pPr>
              <w:pStyle w:val="LongerQuestions"/>
            </w:pPr>
          </w:p>
          <w:p w:rsidR="00832DFB" w:rsidRDefault="00832DFB" w:rsidP="00832DFB">
            <w:pPr>
              <w:pStyle w:val="QuestionStyle"/>
              <w:spacing w:after="0"/>
            </w:pPr>
            <w:r>
              <w:t>………………………………………………</w:t>
            </w:r>
          </w:p>
          <w:p w:rsidR="00832DFB" w:rsidRDefault="00832DFB" w:rsidP="00832DFB">
            <w:pPr>
              <w:pStyle w:val="QuestionStyle"/>
              <w:spacing w:after="0"/>
            </w:pPr>
          </w:p>
          <w:p w:rsidR="00306FD6" w:rsidRDefault="00832DFB" w:rsidP="00832DFB">
            <w:pPr>
              <w:pStyle w:val="QuestionStyle"/>
            </w:pPr>
            <w:r>
              <w:t>………………………………………….……</w:t>
            </w:r>
          </w:p>
        </w:tc>
      </w:tr>
      <w:tr w:rsidR="00306FD6" w:rsidTr="0057279C">
        <w:trPr>
          <w:cantSplit/>
        </w:trPr>
        <w:tc>
          <w:tcPr>
            <w:tcW w:w="516" w:type="dxa"/>
            <w:shd w:val="clear" w:color="auto" w:fill="auto"/>
            <w:hideMark/>
          </w:tcPr>
          <w:p w:rsidR="00306FD6" w:rsidRPr="00B15693" w:rsidRDefault="00306FD6" w:rsidP="00306FD6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6.</w:t>
            </w:r>
          </w:p>
        </w:tc>
        <w:tc>
          <w:tcPr>
            <w:tcW w:w="10224" w:type="dxa"/>
            <w:shd w:val="clear" w:color="auto" w:fill="auto"/>
          </w:tcPr>
          <w:p w:rsidR="00306FD6" w:rsidRDefault="00107D6C" w:rsidP="00B25BAB">
            <w:pPr>
              <w:pStyle w:val="LongerQuestions"/>
              <w:ind w:right="3584"/>
            </w:pPr>
            <w:r>
              <w:rPr>
                <w:noProof/>
                <w:lang w:eastAsia="en-AU"/>
              </w:rPr>
              <w:drawing>
                <wp:anchor distT="0" distB="0" distL="114300" distR="114300" simplePos="0" relativeHeight="251642368" behindDoc="0" locked="0" layoutInCell="1" allowOverlap="1" wp14:anchorId="543A2201" wp14:editId="55376E5B">
                  <wp:simplePos x="0" y="0"/>
                  <wp:positionH relativeFrom="column">
                    <wp:posOffset>5013960</wp:posOffset>
                  </wp:positionH>
                  <wp:positionV relativeFrom="paragraph">
                    <wp:posOffset>7592</wp:posOffset>
                  </wp:positionV>
                  <wp:extent cx="1295805" cy="1943100"/>
                  <wp:effectExtent l="0" t="0" r="0" b="0"/>
                  <wp:wrapNone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shutterstock_103127519.jpg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805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5C4F22">
              <w:t>In November,</w:t>
            </w:r>
            <w:r w:rsidR="00DA2C54">
              <w:t xml:space="preserve"> Glas</w:t>
            </w:r>
            <w:r w:rsidR="005C4F22">
              <w:t>gow time is 9 hours behind</w:t>
            </w:r>
            <w:r w:rsidR="00DA2C54">
              <w:t xml:space="preserve"> Sydney time.</w:t>
            </w:r>
          </w:p>
          <w:p w:rsidR="00DA2C54" w:rsidRDefault="00DA2C54" w:rsidP="00B25BAB">
            <w:pPr>
              <w:pStyle w:val="LongerQuestions"/>
              <w:ind w:right="3584"/>
            </w:pPr>
            <w:r>
              <w:t>A soccer match is to be p</w:t>
            </w:r>
            <w:r w:rsidR="005C4F22">
              <w:t>layed in Glasgow, starting at 1</w:t>
            </w:r>
            <w:r>
              <w:t>:45 pm on Saturday 12</w:t>
            </w:r>
            <w:r w:rsidRPr="00DA2C54">
              <w:rPr>
                <w:vertAlign w:val="superscript"/>
              </w:rPr>
              <w:t>th</w:t>
            </w:r>
            <w:r>
              <w:t xml:space="preserve"> November.</w:t>
            </w:r>
          </w:p>
          <w:p w:rsidR="003B7902" w:rsidRDefault="003B7902" w:rsidP="00B25BAB">
            <w:pPr>
              <w:pStyle w:val="LongerQuestions"/>
              <w:ind w:right="3584"/>
            </w:pPr>
          </w:p>
          <w:p w:rsidR="00DA2C54" w:rsidRDefault="00DA2C54" w:rsidP="00B25BAB">
            <w:pPr>
              <w:pStyle w:val="LongerQuestions"/>
              <w:ind w:right="3584"/>
            </w:pPr>
            <w:r>
              <w:t>At what local tim</w:t>
            </w:r>
            <w:r w:rsidR="005C4F22">
              <w:t>e in Sydney would the game begin</w:t>
            </w:r>
            <w:r>
              <w:t>?</w:t>
            </w:r>
          </w:p>
          <w:p w:rsidR="00DA2C54" w:rsidRDefault="00DA2C54" w:rsidP="00133E0B">
            <w:pPr>
              <w:pStyle w:val="LongerQuestions"/>
            </w:pPr>
            <w:r>
              <w:t xml:space="preserve">  </w:t>
            </w:r>
          </w:p>
          <w:p w:rsidR="00B25BAB" w:rsidRDefault="00B25BAB" w:rsidP="00B25BAB">
            <w:pPr>
              <w:pStyle w:val="LongerQuestions"/>
            </w:pPr>
            <w:r>
              <w:t xml:space="preserve">         ………………………………………………………………………….</w:t>
            </w:r>
          </w:p>
          <w:p w:rsidR="00B25BAB" w:rsidRDefault="00B25BAB" w:rsidP="00B25BAB">
            <w:pPr>
              <w:pStyle w:val="LongerQuestions"/>
            </w:pPr>
          </w:p>
          <w:p w:rsidR="00306FD6" w:rsidRDefault="00306FD6" w:rsidP="00133E0B">
            <w:pPr>
              <w:pStyle w:val="LongerQuestions"/>
            </w:pPr>
            <w:r>
              <w:t xml:space="preserve">           ………………………………………………………………………….</w:t>
            </w:r>
          </w:p>
          <w:p w:rsidR="00306FD6" w:rsidRDefault="00306FD6" w:rsidP="00133E0B">
            <w:pPr>
              <w:pStyle w:val="LongerQuestions"/>
            </w:pPr>
          </w:p>
          <w:p w:rsidR="00306FD6" w:rsidRDefault="00306FD6" w:rsidP="00107D6C">
            <w:pPr>
              <w:pStyle w:val="QuestionStyle"/>
            </w:pPr>
            <w:r>
              <w:t xml:space="preserve">           …………………………………………………………………………</w:t>
            </w:r>
          </w:p>
        </w:tc>
      </w:tr>
      <w:tr w:rsidR="00306FD6" w:rsidTr="0057279C">
        <w:trPr>
          <w:cantSplit/>
        </w:trPr>
        <w:tc>
          <w:tcPr>
            <w:tcW w:w="516" w:type="dxa"/>
            <w:shd w:val="clear" w:color="auto" w:fill="auto"/>
            <w:hideMark/>
          </w:tcPr>
          <w:p w:rsidR="00306FD6" w:rsidRPr="00B15693" w:rsidRDefault="00306FD6" w:rsidP="00306FD6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7.</w:t>
            </w:r>
          </w:p>
        </w:tc>
        <w:tc>
          <w:tcPr>
            <w:tcW w:w="10224" w:type="dxa"/>
            <w:shd w:val="clear" w:color="auto" w:fill="auto"/>
          </w:tcPr>
          <w:p w:rsidR="003B7902" w:rsidRDefault="005D75A9" w:rsidP="00133E0B">
            <w:pPr>
              <w:pStyle w:val="LongerQuestions"/>
            </w:pPr>
            <w:r>
              <w:rPr>
                <w:noProof/>
                <w:lang w:eastAsia="en-AU"/>
              </w:rPr>
              <w:object w:dxaOrig="1440" w:dyaOrig="1440">
                <v:shape id="_x0000_s1112" type="#_x0000_t75" style="position:absolute;margin-left:322.8pt;margin-top:17.4pt;width:158.2pt;height:110.7pt;z-index:251748864;mso-position-horizontal-relative:text;mso-position-vertical-relative:text">
                  <v:imagedata r:id="rId76" o:title=""/>
                </v:shape>
                <o:OLEObject Type="Embed" ProgID="FXDraw.Graphic" ShapeID="_x0000_s1112" DrawAspect="Content" ObjectID="_1528110135" r:id="rId77"/>
              </w:object>
            </w:r>
            <w:r w:rsidR="00DD68BF">
              <w:t xml:space="preserve">The trapezium shown has an area of </w:t>
            </w:r>
            <w:r w:rsidR="008A0D77">
              <w:t>54</w:t>
            </w:r>
            <w:r w:rsidR="00D878E0">
              <w:t>0</w:t>
            </w:r>
            <w:r w:rsidR="00DD68BF">
              <w:t xml:space="preserve"> cm</w:t>
            </w:r>
            <w:r w:rsidR="00DD68BF" w:rsidRPr="00DD68BF">
              <w:rPr>
                <w:vertAlign w:val="superscript"/>
              </w:rPr>
              <w:t>2</w:t>
            </w:r>
            <w:r w:rsidR="00DD68BF">
              <w:t>.</w:t>
            </w:r>
          </w:p>
          <w:p w:rsidR="00306FD6" w:rsidRDefault="00DD68BF" w:rsidP="00133E0B">
            <w:pPr>
              <w:pStyle w:val="LongerQuestions"/>
            </w:pPr>
            <w:r>
              <w:br/>
            </w:r>
            <w:r w:rsidR="00D878E0">
              <w:t xml:space="preserve">What is the value of </w:t>
            </w:r>
            <w:r w:rsidR="00D878E0" w:rsidRPr="00D878E0">
              <w:rPr>
                <w:i/>
              </w:rPr>
              <w:t>h</w:t>
            </w:r>
            <w:r w:rsidR="00D878E0">
              <w:t>?</w:t>
            </w:r>
          </w:p>
          <w:p w:rsidR="00DD68BF" w:rsidRDefault="00DD68BF" w:rsidP="00133E0B">
            <w:pPr>
              <w:pStyle w:val="LongerQuestions"/>
            </w:pPr>
          </w:p>
          <w:p w:rsidR="00DD68BF" w:rsidRDefault="00DD68BF" w:rsidP="00133E0B">
            <w:pPr>
              <w:pStyle w:val="LongerQuestions"/>
            </w:pPr>
          </w:p>
          <w:p w:rsidR="00DD68BF" w:rsidRDefault="00DD68BF" w:rsidP="00133E0B">
            <w:pPr>
              <w:pStyle w:val="LongerQuestions"/>
            </w:pPr>
          </w:p>
          <w:p w:rsidR="00DD68BF" w:rsidRDefault="00306FD6" w:rsidP="00133E0B">
            <w:pPr>
              <w:pStyle w:val="LongerQuestions"/>
            </w:pPr>
            <w:r>
              <w:t xml:space="preserve">          </w:t>
            </w:r>
            <w:r w:rsidR="00DD68BF">
              <w:t>.</w:t>
            </w:r>
            <w:r>
              <w:t>…………………………………………</w:t>
            </w:r>
            <w:r w:rsidR="00DD68BF">
              <w:t>…………</w:t>
            </w:r>
          </w:p>
          <w:p w:rsidR="00DD68BF" w:rsidRDefault="00DD68BF" w:rsidP="00133E0B">
            <w:pPr>
              <w:pStyle w:val="LongerQuestions"/>
            </w:pPr>
          </w:p>
          <w:p w:rsidR="00306FD6" w:rsidRDefault="00DD68BF" w:rsidP="00133E0B">
            <w:pPr>
              <w:pStyle w:val="LongerQuestions"/>
            </w:pPr>
            <w:r>
              <w:t xml:space="preserve">          </w:t>
            </w:r>
            <w:r w:rsidR="00306FD6">
              <w:t>…………………………………………………....</w:t>
            </w:r>
          </w:p>
          <w:p w:rsidR="00306FD6" w:rsidRDefault="00306FD6" w:rsidP="00133E0B">
            <w:pPr>
              <w:pStyle w:val="LongerQuestions"/>
            </w:pPr>
          </w:p>
          <w:p w:rsidR="00306FD6" w:rsidRDefault="00306FD6" w:rsidP="00DD68BF">
            <w:pPr>
              <w:pStyle w:val="QuestionStyle"/>
            </w:pPr>
            <w:r>
              <w:t xml:space="preserve">          ……………………………………………………</w:t>
            </w:r>
          </w:p>
        </w:tc>
      </w:tr>
      <w:tr w:rsidR="00306FD6" w:rsidTr="0057279C">
        <w:trPr>
          <w:cantSplit/>
        </w:trPr>
        <w:tc>
          <w:tcPr>
            <w:tcW w:w="516" w:type="dxa"/>
            <w:shd w:val="clear" w:color="auto" w:fill="auto"/>
            <w:hideMark/>
          </w:tcPr>
          <w:p w:rsidR="00306FD6" w:rsidRPr="00B15693" w:rsidRDefault="00306FD6" w:rsidP="00306FD6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8.</w:t>
            </w:r>
          </w:p>
        </w:tc>
        <w:tc>
          <w:tcPr>
            <w:tcW w:w="10224" w:type="dxa"/>
            <w:shd w:val="clear" w:color="auto" w:fill="auto"/>
          </w:tcPr>
          <w:p w:rsidR="00306FD6" w:rsidRDefault="003B7902" w:rsidP="00133E0B">
            <w:pPr>
              <w:pStyle w:val="LongerQuestions"/>
            </w:pPr>
            <w:r>
              <w:t>Blake plans to lay a slab of concrete in the shape shown.</w:t>
            </w:r>
          </w:p>
          <w:p w:rsidR="003B7902" w:rsidRDefault="005D75A9" w:rsidP="00133E0B">
            <w:pPr>
              <w:pStyle w:val="LongerQuestions"/>
            </w:pPr>
            <w:r>
              <w:rPr>
                <w:noProof/>
                <w:lang w:eastAsia="en-AU"/>
              </w:rPr>
              <w:object w:dxaOrig="1440" w:dyaOrig="1440">
                <v:shape id="_x0000_s1113" type="#_x0000_t75" style="position:absolute;margin-left:305.25pt;margin-top:1.25pt;width:196.05pt;height:168.3pt;z-index:251749888;mso-position-horizontal-relative:text;mso-position-vertical-relative:text">
                  <v:imagedata r:id="rId78" o:title=""/>
                </v:shape>
                <o:OLEObject Type="Embed" ProgID="FXDraw.Graphic" ShapeID="_x0000_s1113" DrawAspect="Content" ObjectID="_1528110136" r:id="rId79"/>
              </w:object>
            </w:r>
            <w:r w:rsidR="003B7902">
              <w:t>All angles are right</w:t>
            </w:r>
            <w:r w:rsidR="003764B4">
              <w:t xml:space="preserve"> angles and each side measures 3</w:t>
            </w:r>
            <w:r w:rsidR="003B7902">
              <w:t xml:space="preserve"> metres.</w:t>
            </w:r>
          </w:p>
          <w:p w:rsidR="003B7902" w:rsidRDefault="003B7902" w:rsidP="00133E0B">
            <w:pPr>
              <w:pStyle w:val="LongerQuestions"/>
            </w:pPr>
            <w:r>
              <w:t>The slab is to have a uniform thickness of 20 cm.</w:t>
            </w:r>
          </w:p>
          <w:p w:rsidR="003B7902" w:rsidRDefault="003B7902" w:rsidP="00133E0B">
            <w:pPr>
              <w:pStyle w:val="LongerQuestions"/>
            </w:pPr>
          </w:p>
          <w:p w:rsidR="003B7902" w:rsidRDefault="003B7902" w:rsidP="00133E0B">
            <w:pPr>
              <w:pStyle w:val="LongerQuestions"/>
            </w:pPr>
            <w:r>
              <w:t>How many cubic metres of concrete is needed for the slab?</w:t>
            </w:r>
          </w:p>
          <w:p w:rsidR="003B7902" w:rsidRDefault="003B7902" w:rsidP="00133E0B">
            <w:pPr>
              <w:pStyle w:val="LongerQuestions"/>
            </w:pPr>
          </w:p>
          <w:p w:rsidR="003B7902" w:rsidRDefault="003B7902" w:rsidP="00133E0B">
            <w:pPr>
              <w:pStyle w:val="LongerQuestions"/>
            </w:pPr>
          </w:p>
          <w:p w:rsidR="009B062B" w:rsidRDefault="00306FD6" w:rsidP="00133E0B">
            <w:pPr>
              <w:pStyle w:val="LongerQuestions"/>
            </w:pPr>
            <w:r>
              <w:t xml:space="preserve">           ……………………………………………………</w:t>
            </w:r>
          </w:p>
          <w:p w:rsidR="009B062B" w:rsidRDefault="009B062B" w:rsidP="00133E0B">
            <w:pPr>
              <w:pStyle w:val="LongerQuestions"/>
            </w:pPr>
          </w:p>
          <w:p w:rsidR="00306FD6" w:rsidRDefault="009B062B" w:rsidP="00133E0B">
            <w:pPr>
              <w:pStyle w:val="LongerQuestions"/>
            </w:pPr>
            <w:r>
              <w:t xml:space="preserve">           ………...</w:t>
            </w:r>
            <w:r w:rsidR="00306FD6">
              <w:t>………………………………………....</w:t>
            </w:r>
          </w:p>
          <w:p w:rsidR="009B062B" w:rsidRDefault="009B062B" w:rsidP="00133E0B">
            <w:pPr>
              <w:pStyle w:val="LongerQuestions"/>
            </w:pPr>
          </w:p>
          <w:p w:rsidR="009B062B" w:rsidRDefault="009B062B" w:rsidP="00133E0B">
            <w:pPr>
              <w:pStyle w:val="LongerQuestions"/>
            </w:pPr>
            <w:r>
              <w:t xml:space="preserve">           ………...………………………………………....</w:t>
            </w:r>
          </w:p>
          <w:p w:rsidR="00306FD6" w:rsidRDefault="00306FD6" w:rsidP="00133E0B">
            <w:pPr>
              <w:pStyle w:val="LongerQuestions"/>
            </w:pPr>
          </w:p>
          <w:p w:rsidR="00306FD6" w:rsidRDefault="00306FD6" w:rsidP="009B062B">
            <w:pPr>
              <w:pStyle w:val="QuestionStyle"/>
            </w:pPr>
            <w:r>
              <w:t xml:space="preserve">           ……………………………………………………</w:t>
            </w:r>
          </w:p>
        </w:tc>
      </w:tr>
      <w:tr w:rsidR="00861E8A" w:rsidTr="0057279C">
        <w:trPr>
          <w:cantSplit/>
        </w:trPr>
        <w:tc>
          <w:tcPr>
            <w:tcW w:w="516" w:type="dxa"/>
            <w:shd w:val="clear" w:color="auto" w:fill="auto"/>
            <w:hideMark/>
          </w:tcPr>
          <w:p w:rsidR="00861E8A" w:rsidRPr="00B15693" w:rsidRDefault="00861E8A" w:rsidP="00861E8A">
            <w:pPr>
              <w:pStyle w:val="Numbering"/>
              <w:spacing w:before="20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 9</w:t>
            </w:r>
            <w:r w:rsidRPr="00B15693">
              <w:rPr>
                <w:rFonts w:ascii="Times New Roman" w:hAnsi="Times New Roman"/>
              </w:rPr>
              <w:t>.</w:t>
            </w:r>
          </w:p>
        </w:tc>
        <w:tc>
          <w:tcPr>
            <w:tcW w:w="10224" w:type="dxa"/>
            <w:shd w:val="clear" w:color="auto" w:fill="auto"/>
          </w:tcPr>
          <w:p w:rsidR="00861E8A" w:rsidRDefault="00861E8A" w:rsidP="00133E0B">
            <w:pPr>
              <w:pStyle w:val="LongerQuestions"/>
            </w:pPr>
            <w:r>
              <w:t xml:space="preserve">Use the formula  </w:t>
            </w:r>
            <w:r w:rsidRPr="003750CE">
              <w:rPr>
                <w:position w:val="-18"/>
              </w:rPr>
              <w:object w:dxaOrig="852" w:dyaOrig="616" w14:anchorId="15BAF302">
                <v:shape id="_x0000_i1059" type="#_x0000_t75" style="width:42.75pt;height:30.75pt" o:ole="">
                  <v:imagedata r:id="rId80" o:title=""/>
                </v:shape>
                <o:OLEObject Type="Embed" ProgID="FXEquation.Equation" ShapeID="_x0000_i1059" DrawAspect="Content" ObjectID="_1528110020" r:id="rId81"/>
              </w:object>
            </w:r>
            <w:r>
              <w:t xml:space="preserve"> to find the value of </w:t>
            </w:r>
            <w:r w:rsidRPr="003750CE">
              <w:rPr>
                <w:i/>
              </w:rPr>
              <w:t>T</w:t>
            </w:r>
            <w:r>
              <w:t xml:space="preserve"> when  </w:t>
            </w:r>
            <w:r w:rsidRPr="003750CE">
              <w:rPr>
                <w:position w:val="-6"/>
              </w:rPr>
              <w:object w:dxaOrig="2734" w:dyaOrig="236" w14:anchorId="40095331">
                <v:shape id="_x0000_i1060" type="#_x0000_t75" style="width:136.5pt;height:12pt" o:ole="">
                  <v:imagedata r:id="rId82" o:title=""/>
                </v:shape>
                <o:OLEObject Type="Embed" ProgID="FXEquation.Equation" ShapeID="_x0000_i1060" DrawAspect="Content" ObjectID="_1528110021" r:id="rId83"/>
              </w:object>
            </w:r>
            <w:r>
              <w:t xml:space="preserve"> </w:t>
            </w:r>
          </w:p>
          <w:p w:rsidR="00861E8A" w:rsidRDefault="00861E8A" w:rsidP="00133E0B">
            <w:pPr>
              <w:pStyle w:val="LongerQuestions"/>
            </w:pPr>
          </w:p>
          <w:p w:rsidR="00861E8A" w:rsidRDefault="00861E8A" w:rsidP="00133E0B">
            <w:pPr>
              <w:pStyle w:val="LongerQuestions"/>
            </w:pPr>
            <w:r>
              <w:t xml:space="preserve">           ……………………………………………………………………………………………....</w:t>
            </w:r>
          </w:p>
          <w:p w:rsidR="00861E8A" w:rsidRDefault="00861E8A" w:rsidP="00133E0B">
            <w:pPr>
              <w:pStyle w:val="LongerQuestions"/>
            </w:pPr>
          </w:p>
          <w:p w:rsidR="00861E8A" w:rsidRDefault="00861E8A" w:rsidP="00861E8A">
            <w:pPr>
              <w:pStyle w:val="QuestionStyle"/>
            </w:pPr>
            <w:r>
              <w:t xml:space="preserve">           ……………………………………………………………………………………………….</w:t>
            </w:r>
          </w:p>
        </w:tc>
      </w:tr>
      <w:tr w:rsidR="00306FD6" w:rsidTr="0057279C">
        <w:trPr>
          <w:cantSplit/>
        </w:trPr>
        <w:tc>
          <w:tcPr>
            <w:tcW w:w="516" w:type="dxa"/>
            <w:shd w:val="clear" w:color="auto" w:fill="auto"/>
            <w:hideMark/>
          </w:tcPr>
          <w:p w:rsidR="00306FD6" w:rsidRPr="00B15693" w:rsidRDefault="00861E8A" w:rsidP="00306FD6">
            <w:pPr>
              <w:pStyle w:val="Numbering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10</w:t>
            </w:r>
            <w:r w:rsidR="00306FD6" w:rsidRPr="00B15693">
              <w:rPr>
                <w:rFonts w:ascii="Times New Roman" w:hAnsi="Times New Roman"/>
              </w:rPr>
              <w:t>.</w:t>
            </w:r>
          </w:p>
        </w:tc>
        <w:tc>
          <w:tcPr>
            <w:tcW w:w="10224" w:type="dxa"/>
            <w:shd w:val="clear" w:color="auto" w:fill="auto"/>
          </w:tcPr>
          <w:p w:rsidR="00306FD6" w:rsidRDefault="003265EA" w:rsidP="00133E0B">
            <w:pPr>
              <w:pStyle w:val="LongerQuestions"/>
            </w:pPr>
            <w:r>
              <w:t xml:space="preserve">Expand and simplify  </w:t>
            </w:r>
            <w:r w:rsidRPr="00B25BAB">
              <w:rPr>
                <w:position w:val="-6"/>
              </w:rPr>
              <w:object w:dxaOrig="1788" w:dyaOrig="238">
                <v:shape id="_x0000_i1061" type="#_x0000_t75" style="width:88.5pt;height:12pt" o:ole="">
                  <v:imagedata r:id="rId84" o:title=""/>
                </v:shape>
                <o:OLEObject Type="Embed" ProgID="FXEquation.Equation" ShapeID="_x0000_i1061" DrawAspect="Content" ObjectID="_1528110022" r:id="rId85"/>
              </w:object>
            </w:r>
            <w:r>
              <w:t xml:space="preserve"> </w:t>
            </w:r>
          </w:p>
          <w:p w:rsidR="003265EA" w:rsidRDefault="003265EA" w:rsidP="00133E0B">
            <w:pPr>
              <w:pStyle w:val="LongerQuestions"/>
            </w:pPr>
          </w:p>
          <w:p w:rsidR="00306FD6" w:rsidRDefault="00306FD6" w:rsidP="00133E0B">
            <w:pPr>
              <w:pStyle w:val="LongerQuestions"/>
            </w:pPr>
            <w:r>
              <w:t xml:space="preserve">           ……………………………………………………………………………………………....</w:t>
            </w:r>
          </w:p>
          <w:p w:rsidR="00306FD6" w:rsidRDefault="00306FD6" w:rsidP="00133E0B">
            <w:pPr>
              <w:pStyle w:val="LongerQuestions"/>
            </w:pPr>
          </w:p>
          <w:p w:rsidR="00306FD6" w:rsidRDefault="00306FD6" w:rsidP="00FF719D">
            <w:pPr>
              <w:pStyle w:val="QuestionStyle"/>
            </w:pPr>
            <w:r>
              <w:t xml:space="preserve">           ……………………………………………………………………………………………….</w:t>
            </w:r>
          </w:p>
        </w:tc>
      </w:tr>
      <w:tr w:rsidR="00861E8A" w:rsidTr="0057279C">
        <w:trPr>
          <w:cantSplit/>
        </w:trPr>
        <w:tc>
          <w:tcPr>
            <w:tcW w:w="516" w:type="dxa"/>
            <w:shd w:val="clear" w:color="auto" w:fill="auto"/>
          </w:tcPr>
          <w:p w:rsidR="00861E8A" w:rsidRPr="00B15693" w:rsidRDefault="00861E8A" w:rsidP="00861E8A">
            <w:pPr>
              <w:pStyle w:val="Numbering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11</w:t>
            </w:r>
            <w:r w:rsidRPr="00B15693">
              <w:rPr>
                <w:rFonts w:ascii="Times New Roman" w:hAnsi="Times New Roman"/>
              </w:rPr>
              <w:t>.</w:t>
            </w:r>
          </w:p>
        </w:tc>
        <w:tc>
          <w:tcPr>
            <w:tcW w:w="10224" w:type="dxa"/>
            <w:shd w:val="clear" w:color="auto" w:fill="auto"/>
          </w:tcPr>
          <w:p w:rsidR="00861E8A" w:rsidRDefault="005D75A9" w:rsidP="00B25BAB">
            <w:pPr>
              <w:pStyle w:val="LongerQuestions"/>
              <w:ind w:right="5427"/>
            </w:pPr>
            <w:r>
              <w:rPr>
                <w:noProof/>
                <w:lang w:eastAsia="en-AU"/>
              </w:rPr>
              <w:object w:dxaOrig="1440" w:dyaOrig="1440">
                <v:shape id="_x0000_s1329" type="#_x0000_t75" style="position:absolute;margin-left:280.5pt;margin-top:5.85pt;width:199.8pt;height:193.15pt;z-index:251762176;mso-position-horizontal-relative:text;mso-position-vertical-relative:text">
                  <v:imagedata r:id="rId86" o:title=""/>
                </v:shape>
                <o:OLEObject Type="Embed" ProgID="FXDraw.Graphic" ShapeID="_x0000_s1329" DrawAspect="Content" ObjectID="_1528110137" r:id="rId87"/>
              </w:object>
            </w:r>
            <w:r w:rsidR="006A283B">
              <w:t>What is the gradient of the interval AB on the number plane shown?</w:t>
            </w:r>
          </w:p>
          <w:p w:rsidR="003B5200" w:rsidRDefault="003B5200" w:rsidP="00133E0B">
            <w:pPr>
              <w:pStyle w:val="LongerQuestions"/>
            </w:pPr>
          </w:p>
          <w:p w:rsidR="003B5200" w:rsidRDefault="003B5200" w:rsidP="00133E0B">
            <w:pPr>
              <w:pStyle w:val="LongerQuestions"/>
            </w:pPr>
          </w:p>
          <w:p w:rsidR="006A283B" w:rsidRDefault="006A283B" w:rsidP="00133E0B">
            <w:pPr>
              <w:pStyle w:val="LongerQuestions"/>
            </w:pPr>
          </w:p>
          <w:p w:rsidR="006A283B" w:rsidRDefault="00861E8A" w:rsidP="00133E0B">
            <w:pPr>
              <w:pStyle w:val="LongerQuestions"/>
            </w:pPr>
            <w:r>
              <w:t xml:space="preserve">           ……………………………………………</w:t>
            </w:r>
          </w:p>
          <w:p w:rsidR="006A283B" w:rsidRDefault="006A283B" w:rsidP="00133E0B">
            <w:pPr>
              <w:pStyle w:val="LongerQuestions"/>
            </w:pPr>
          </w:p>
          <w:p w:rsidR="00861E8A" w:rsidRDefault="006A283B" w:rsidP="00133E0B">
            <w:pPr>
              <w:pStyle w:val="LongerQuestions"/>
            </w:pPr>
            <w:r>
              <w:t xml:space="preserve">           </w:t>
            </w:r>
            <w:r w:rsidR="00861E8A">
              <w:t>…………………………………………....</w:t>
            </w:r>
          </w:p>
          <w:p w:rsidR="00861E8A" w:rsidRDefault="00861E8A" w:rsidP="00133E0B">
            <w:pPr>
              <w:pStyle w:val="LongerQuestions"/>
            </w:pPr>
          </w:p>
          <w:p w:rsidR="006A283B" w:rsidRDefault="00861E8A" w:rsidP="006A283B">
            <w:pPr>
              <w:pStyle w:val="QuestionStyle"/>
              <w:spacing w:after="0"/>
            </w:pPr>
            <w:r>
              <w:t xml:space="preserve">           ……………………………………………</w:t>
            </w:r>
          </w:p>
          <w:p w:rsidR="006A283B" w:rsidRDefault="006A283B" w:rsidP="006A283B">
            <w:pPr>
              <w:pStyle w:val="QuestionStyle"/>
              <w:spacing w:after="0"/>
            </w:pPr>
          </w:p>
          <w:p w:rsidR="00861E8A" w:rsidRDefault="006A283B" w:rsidP="006A283B">
            <w:pPr>
              <w:pStyle w:val="QuestionStyle"/>
              <w:spacing w:after="0"/>
            </w:pPr>
            <w:r>
              <w:t xml:space="preserve">           </w:t>
            </w:r>
            <w:r w:rsidR="00861E8A">
              <w:t>…………………………………………….</w:t>
            </w:r>
          </w:p>
          <w:p w:rsidR="003B5200" w:rsidRDefault="003B5200" w:rsidP="006A283B">
            <w:pPr>
              <w:pStyle w:val="QuestionStyle"/>
              <w:spacing w:after="0"/>
            </w:pPr>
          </w:p>
          <w:p w:rsidR="003B5200" w:rsidRDefault="003B5200" w:rsidP="006A283B">
            <w:pPr>
              <w:pStyle w:val="QuestionStyle"/>
              <w:spacing w:after="0"/>
            </w:pPr>
          </w:p>
          <w:p w:rsidR="003B5200" w:rsidRDefault="003B5200" w:rsidP="006A283B">
            <w:pPr>
              <w:pStyle w:val="QuestionStyle"/>
              <w:spacing w:after="0"/>
            </w:pPr>
          </w:p>
        </w:tc>
      </w:tr>
      <w:tr w:rsidR="00306FD6" w:rsidTr="0057279C">
        <w:trPr>
          <w:cantSplit/>
        </w:trPr>
        <w:tc>
          <w:tcPr>
            <w:tcW w:w="516" w:type="dxa"/>
            <w:shd w:val="clear" w:color="auto" w:fill="auto"/>
            <w:hideMark/>
          </w:tcPr>
          <w:p w:rsidR="00E7509B" w:rsidRDefault="00E7509B" w:rsidP="00306FD6">
            <w:pPr>
              <w:pStyle w:val="Numbering"/>
              <w:rPr>
                <w:rFonts w:ascii="Times New Roman" w:hAnsi="Times New Roman"/>
              </w:rPr>
            </w:pPr>
          </w:p>
          <w:p w:rsidR="00306FD6" w:rsidRPr="00B15693" w:rsidRDefault="00306FD6" w:rsidP="00306FD6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12.</w:t>
            </w:r>
          </w:p>
        </w:tc>
        <w:tc>
          <w:tcPr>
            <w:tcW w:w="10224" w:type="dxa"/>
            <w:shd w:val="clear" w:color="auto" w:fill="auto"/>
          </w:tcPr>
          <w:p w:rsidR="00306FD6" w:rsidRDefault="00E7509B" w:rsidP="00133E0B">
            <w:pPr>
              <w:pStyle w:val="LongerQuestions"/>
            </w:pPr>
            <w:r>
              <w:t xml:space="preserve">Simplify  </w:t>
            </w:r>
            <w:r w:rsidRPr="00E7509B">
              <w:object w:dxaOrig="708" w:dyaOrig="546">
                <v:shape id="_x0000_i1063" type="#_x0000_t75" style="width:35.25pt;height:27pt" o:ole="">
                  <v:imagedata r:id="rId88" o:title=""/>
                </v:shape>
                <o:OLEObject Type="Embed" ProgID="FXEquation.Equation" ShapeID="_x0000_i1063" DrawAspect="Content" ObjectID="_1528110023" r:id="rId89"/>
              </w:object>
            </w:r>
            <w:r>
              <w:t xml:space="preserve"> </w:t>
            </w:r>
          </w:p>
          <w:p w:rsidR="00E7509B" w:rsidRDefault="00E7509B" w:rsidP="00133E0B">
            <w:pPr>
              <w:pStyle w:val="LongerQuestions"/>
            </w:pPr>
          </w:p>
          <w:p w:rsidR="00306FD6" w:rsidRDefault="00306FD6" w:rsidP="00133E0B">
            <w:pPr>
              <w:pStyle w:val="LongerQuestions"/>
            </w:pPr>
            <w:r>
              <w:t xml:space="preserve">           ……………………………………………………………………………………………....</w:t>
            </w:r>
          </w:p>
          <w:p w:rsidR="00306FD6" w:rsidRDefault="00306FD6" w:rsidP="00133E0B">
            <w:pPr>
              <w:pStyle w:val="LongerQuestions"/>
            </w:pPr>
          </w:p>
          <w:p w:rsidR="00306FD6" w:rsidRDefault="00306FD6" w:rsidP="00FF719D">
            <w:pPr>
              <w:pStyle w:val="QuestionStyle"/>
            </w:pPr>
            <w:r>
              <w:t xml:space="preserve">           ……………………………………………………………………………………………….</w:t>
            </w:r>
          </w:p>
        </w:tc>
      </w:tr>
      <w:tr w:rsidR="00306FD6" w:rsidTr="0057279C">
        <w:trPr>
          <w:cantSplit/>
        </w:trPr>
        <w:tc>
          <w:tcPr>
            <w:tcW w:w="516" w:type="dxa"/>
            <w:shd w:val="clear" w:color="auto" w:fill="auto"/>
          </w:tcPr>
          <w:p w:rsidR="00306FD6" w:rsidRPr="00B15693" w:rsidRDefault="00306FD6" w:rsidP="00306FD6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13.</w:t>
            </w:r>
          </w:p>
        </w:tc>
        <w:tc>
          <w:tcPr>
            <w:tcW w:w="10224" w:type="dxa"/>
            <w:shd w:val="clear" w:color="auto" w:fill="auto"/>
          </w:tcPr>
          <w:p w:rsidR="00306FD6" w:rsidRDefault="003B5200" w:rsidP="00133E0B">
            <w:pPr>
              <w:pStyle w:val="LongerQuestions"/>
            </w:pPr>
            <w:r>
              <w:t xml:space="preserve">Find the value of </w:t>
            </w:r>
            <w:r w:rsidRPr="003B5200">
              <w:rPr>
                <w:i/>
              </w:rPr>
              <w:t>d</w:t>
            </w:r>
            <w:r>
              <w:t xml:space="preserve"> for which  </w:t>
            </w:r>
            <w:r w:rsidRPr="003B5200">
              <w:rPr>
                <w:color w:val="FF0000"/>
                <w:position w:val="-2"/>
              </w:rPr>
              <w:object w:dxaOrig="1858" w:dyaOrig="196">
                <v:shape id="_x0000_i1064" type="#_x0000_t75" style="width:92.25pt;height:9pt" o:ole="">
                  <v:imagedata r:id="rId90" o:title=""/>
                </v:shape>
                <o:OLEObject Type="Embed" ProgID="FXEquation.Equation" ShapeID="_x0000_i1064" DrawAspect="Content" ObjectID="_1528110024" r:id="rId91"/>
              </w:object>
            </w:r>
            <w:r>
              <w:rPr>
                <w:color w:val="FF0000"/>
                <w:position w:val="-2"/>
              </w:rPr>
              <w:t>.</w:t>
            </w:r>
            <w:r>
              <w:t xml:space="preserve"> </w:t>
            </w:r>
          </w:p>
          <w:p w:rsidR="003B5200" w:rsidRDefault="003B5200" w:rsidP="00133E0B">
            <w:pPr>
              <w:pStyle w:val="LongerQuestions"/>
            </w:pPr>
          </w:p>
          <w:p w:rsidR="003B5200" w:rsidRDefault="003B5200" w:rsidP="00133E0B">
            <w:pPr>
              <w:pStyle w:val="LongerQuestions"/>
            </w:pPr>
            <w:r>
              <w:t xml:space="preserve">           ……………………………………………………………………………………………....</w:t>
            </w:r>
          </w:p>
          <w:p w:rsidR="003B5200" w:rsidRDefault="003B5200" w:rsidP="00133E0B">
            <w:pPr>
              <w:pStyle w:val="LongerQuestions"/>
            </w:pPr>
          </w:p>
          <w:p w:rsidR="00306FD6" w:rsidRDefault="00306FD6" w:rsidP="00133E0B">
            <w:pPr>
              <w:pStyle w:val="LongerQuestions"/>
            </w:pPr>
            <w:r>
              <w:t xml:space="preserve">           ……………………………………………………………………………………………....</w:t>
            </w:r>
          </w:p>
          <w:p w:rsidR="00306FD6" w:rsidRDefault="00306FD6" w:rsidP="00133E0B">
            <w:pPr>
              <w:pStyle w:val="LongerQuestions"/>
            </w:pPr>
          </w:p>
          <w:p w:rsidR="00306FD6" w:rsidRDefault="00306FD6" w:rsidP="00FF719D">
            <w:pPr>
              <w:pStyle w:val="QuestionStyle"/>
            </w:pPr>
            <w:r>
              <w:t xml:space="preserve">           ……………………………………………………………………………………………….</w:t>
            </w:r>
          </w:p>
        </w:tc>
      </w:tr>
      <w:tr w:rsidR="00160D85" w:rsidTr="0057279C">
        <w:trPr>
          <w:cantSplit/>
        </w:trPr>
        <w:tc>
          <w:tcPr>
            <w:tcW w:w="516" w:type="dxa"/>
            <w:shd w:val="clear" w:color="auto" w:fill="auto"/>
          </w:tcPr>
          <w:p w:rsidR="00160D85" w:rsidRPr="00B15693" w:rsidRDefault="00160D85" w:rsidP="00306FD6">
            <w:pPr>
              <w:pStyle w:val="Numbering"/>
              <w:rPr>
                <w:rFonts w:ascii="Times New Roman" w:hAnsi="Times New Roman"/>
              </w:rPr>
            </w:pPr>
          </w:p>
        </w:tc>
        <w:tc>
          <w:tcPr>
            <w:tcW w:w="10224" w:type="dxa"/>
            <w:shd w:val="clear" w:color="auto" w:fill="auto"/>
          </w:tcPr>
          <w:p w:rsidR="00160D85" w:rsidRPr="00953CC3" w:rsidRDefault="00160D85" w:rsidP="00133E0B">
            <w:pPr>
              <w:pStyle w:val="LongerQuestions"/>
              <w:rPr>
                <w:b/>
              </w:rPr>
            </w:pPr>
            <w:r w:rsidRPr="00953CC3">
              <w:rPr>
                <w:b/>
              </w:rPr>
              <w:t>Questions 14 and 15 refer to the following:</w:t>
            </w:r>
          </w:p>
          <w:p w:rsidR="00160D85" w:rsidRDefault="00160D85" w:rsidP="00953CC3">
            <w:pPr>
              <w:pStyle w:val="LongerQuestions"/>
              <w:tabs>
                <w:tab w:val="left" w:pos="6225"/>
              </w:tabs>
            </w:pPr>
            <w:r>
              <w:t xml:space="preserve">Six girls contributed photographs for a school magazine. </w:t>
            </w:r>
            <w:r w:rsidR="00953CC3">
              <w:tab/>
            </w:r>
          </w:p>
          <w:p w:rsidR="00160D85" w:rsidRDefault="00160D85" w:rsidP="00133E0B">
            <w:pPr>
              <w:pStyle w:val="LongerQuestions"/>
            </w:pPr>
            <w:r>
              <w:t>The graph shows their contributions.</w:t>
            </w:r>
          </w:p>
          <w:p w:rsidR="00160D85" w:rsidRDefault="00160D85" w:rsidP="00133E0B">
            <w:pPr>
              <w:pStyle w:val="LongerQuestions"/>
            </w:pPr>
          </w:p>
          <w:p w:rsidR="00160D85" w:rsidRDefault="000557A8" w:rsidP="00133E0B">
            <w:pPr>
              <w:pStyle w:val="LongerQuestions"/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62848" behindDoc="0" locked="0" layoutInCell="1" allowOverlap="1">
                      <wp:simplePos x="0" y="0"/>
                      <wp:positionH relativeFrom="column">
                        <wp:posOffset>99061</wp:posOffset>
                      </wp:positionH>
                      <wp:positionV relativeFrom="paragraph">
                        <wp:posOffset>24765</wp:posOffset>
                      </wp:positionV>
                      <wp:extent cx="4946041" cy="2905760"/>
                      <wp:effectExtent l="0" t="0" r="6985" b="8890"/>
                      <wp:wrapNone/>
                      <wp:docPr id="226" name="Group 22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946041" cy="2905760"/>
                                <a:chOff x="481621" y="0"/>
                                <a:chExt cx="4946041" cy="290576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" name="Picture 7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454" t="2420" r="1939" b="3226"/>
                                <a:stretch/>
                              </pic:blipFill>
                              <pic:spPr bwMode="auto">
                                <a:xfrm>
                                  <a:off x="998537" y="0"/>
                                  <a:ext cx="4429125" cy="2600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8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713037" y="2619375"/>
                                  <a:ext cx="762000" cy="28638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3764B4" w:rsidRPr="000557A8" w:rsidRDefault="003764B4" w:rsidP="000557A8">
                                    <w:pPr>
                                      <w:jc w:val="center"/>
                                      <w:rPr>
                                        <w:color w:val="17365D" w:themeColor="text2" w:themeShade="BF"/>
                                      </w:rPr>
                                    </w:pPr>
                                    <w:r w:rsidRPr="000557A8">
                                      <w:rPr>
                                        <w:color w:val="17365D" w:themeColor="text2" w:themeShade="BF"/>
                                      </w:rPr>
                                      <w:t>NAME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spAutoFit/>
                              </wps:bodyPr>
                            </wps:wsp>
                            <wps:wsp>
                              <wps:cNvPr id="225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 rot="16200000">
                                  <a:off x="-61939" y="1259940"/>
                                  <a:ext cx="1560194" cy="47307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3764B4" w:rsidRPr="000557A8" w:rsidRDefault="003764B4" w:rsidP="000557A8">
                                    <w:pPr>
                                      <w:jc w:val="center"/>
                                      <w:rPr>
                                        <w:color w:val="17365D" w:themeColor="text2" w:themeShade="BF"/>
                                      </w:rPr>
                                    </w:pPr>
                                    <w:r w:rsidRPr="000557A8">
                                      <w:rPr>
                                        <w:color w:val="17365D" w:themeColor="text2" w:themeShade="BF"/>
                                      </w:rPr>
                                      <w:t>N</w:t>
                                    </w:r>
                                    <w:r>
                                      <w:rPr>
                                        <w:color w:val="17365D" w:themeColor="text2" w:themeShade="BF"/>
                                      </w:rPr>
                                      <w:t>UMBER OF PHOTOGRAPHS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sp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group id="Group 226" o:spid="_x0000_s1027" style="position:absolute;margin-left:7.8pt;margin-top:1.95pt;width:389.45pt;height:228.8pt;z-index:251662848;mso-width-relative:margin" coordorigin="4816" coordsize="49460,290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">
                      <v:shape id="Picture 7" o:spid="_x0000_s1028" type="#_x0000_t75" style="position:absolute;left:9985;width:44291;height:26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">
                        <v:imagedata r:id="rId93" o:title="" croptop="1586f" cropbottom="2114f" cropleft="953f" cropright="1271f"/>
                        <v:path arrowok="t"/>
                      </v:shape>
                      <v:shape id="Text Box 2" o:spid="_x0000_s1029" type="#_x0000_t202" style="position:absolute;left:27130;top:26193;width:7620;height:2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" stroked="f">
                        <v:textbox style="mso-fit-shape-to-text:t">
                          <w:txbxContent>
                            <w:p w:rsidR="003764B4" w:rsidRPr="000557A8" w:rsidRDefault="003764B4" w:rsidP="000557A8">
                              <w:pPr>
                                <w:jc w:val="center"/>
                                <w:rPr>
                                  <w:color w:val="17365D" w:themeColor="text2" w:themeShade="BF"/>
                                </w:rPr>
                              </w:pPr>
                              <w:r w:rsidRPr="000557A8">
                                <w:rPr>
                                  <w:color w:val="17365D" w:themeColor="text2" w:themeShade="BF"/>
                                </w:rPr>
                                <w:t>NAME</w:t>
                              </w:r>
                            </w:p>
                          </w:txbxContent>
                        </v:textbox>
                      </v:shape>
                      <v:shape id="Text Box 2" o:spid="_x0000_s1030" type="#_x0000_t202" style="position:absolute;left:-620;top:12599;width:15602;height:4730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" stroked="f">
                        <v:textbox style="mso-fit-shape-to-text:t">
                          <w:txbxContent>
                            <w:p w:rsidR="003764B4" w:rsidRPr="000557A8" w:rsidRDefault="003764B4" w:rsidP="000557A8">
                              <w:pPr>
                                <w:jc w:val="center"/>
                                <w:rPr>
                                  <w:color w:val="17365D" w:themeColor="text2" w:themeShade="BF"/>
                                </w:rPr>
                              </w:pPr>
                              <w:r w:rsidRPr="000557A8">
                                <w:rPr>
                                  <w:color w:val="17365D" w:themeColor="text2" w:themeShade="BF"/>
                                </w:rPr>
                                <w:t>N</w:t>
                              </w:r>
                              <w:r>
                                <w:rPr>
                                  <w:color w:val="17365D" w:themeColor="text2" w:themeShade="BF"/>
                                </w:rPr>
                                <w:t>UMBER OF PHOTOGRAPHS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:rsidR="00160D85" w:rsidRDefault="00160D85" w:rsidP="00133E0B">
            <w:pPr>
              <w:pStyle w:val="LongerQuestions"/>
            </w:pPr>
          </w:p>
          <w:p w:rsidR="00160D85" w:rsidRDefault="00160D85" w:rsidP="00133E0B">
            <w:pPr>
              <w:pStyle w:val="LongerQuestions"/>
            </w:pPr>
          </w:p>
          <w:p w:rsidR="00160D85" w:rsidRDefault="00160D85" w:rsidP="00133E0B">
            <w:pPr>
              <w:pStyle w:val="LongerQuestions"/>
            </w:pPr>
          </w:p>
          <w:p w:rsidR="00160D85" w:rsidRDefault="00160D85" w:rsidP="00133E0B">
            <w:pPr>
              <w:pStyle w:val="LongerQuestions"/>
            </w:pPr>
          </w:p>
          <w:p w:rsidR="00160D85" w:rsidRDefault="00160D85" w:rsidP="00133E0B">
            <w:pPr>
              <w:pStyle w:val="LongerQuestions"/>
            </w:pPr>
          </w:p>
          <w:p w:rsidR="00160D85" w:rsidRDefault="00160D85" w:rsidP="00133E0B">
            <w:pPr>
              <w:pStyle w:val="LongerQuestions"/>
            </w:pPr>
          </w:p>
          <w:p w:rsidR="00160D85" w:rsidRDefault="00160D85" w:rsidP="00133E0B">
            <w:pPr>
              <w:pStyle w:val="LongerQuestions"/>
            </w:pPr>
          </w:p>
          <w:p w:rsidR="00160D85" w:rsidRDefault="00160D85" w:rsidP="00133E0B">
            <w:pPr>
              <w:pStyle w:val="LongerQuestions"/>
            </w:pPr>
          </w:p>
          <w:p w:rsidR="00160D85" w:rsidRDefault="00160D85" w:rsidP="00133E0B">
            <w:pPr>
              <w:pStyle w:val="LongerQuestions"/>
            </w:pPr>
          </w:p>
          <w:p w:rsidR="00160D85" w:rsidRDefault="00160D85" w:rsidP="00133E0B">
            <w:pPr>
              <w:pStyle w:val="LongerQuestions"/>
            </w:pPr>
          </w:p>
          <w:p w:rsidR="00160D85" w:rsidRDefault="00160D85" w:rsidP="00133E0B">
            <w:pPr>
              <w:pStyle w:val="LongerQuestions"/>
            </w:pPr>
          </w:p>
          <w:p w:rsidR="00160D85" w:rsidRDefault="00160D85" w:rsidP="00133E0B">
            <w:pPr>
              <w:pStyle w:val="LongerQuestions"/>
            </w:pPr>
          </w:p>
          <w:p w:rsidR="00160D85" w:rsidRDefault="00160D85" w:rsidP="00133E0B">
            <w:pPr>
              <w:pStyle w:val="LongerQuestions"/>
            </w:pPr>
          </w:p>
          <w:p w:rsidR="00160D85" w:rsidRDefault="00160D85" w:rsidP="00133E0B">
            <w:pPr>
              <w:pStyle w:val="LongerQuestions"/>
            </w:pPr>
          </w:p>
          <w:p w:rsidR="00160D85" w:rsidRDefault="00160D85" w:rsidP="00133E0B">
            <w:pPr>
              <w:pStyle w:val="LongerQuestions"/>
            </w:pPr>
          </w:p>
          <w:p w:rsidR="000557A8" w:rsidRDefault="000557A8" w:rsidP="00133E0B">
            <w:pPr>
              <w:pStyle w:val="LongerQuestions"/>
            </w:pPr>
          </w:p>
        </w:tc>
      </w:tr>
      <w:tr w:rsidR="00306FD6" w:rsidTr="0057279C">
        <w:trPr>
          <w:cantSplit/>
        </w:trPr>
        <w:tc>
          <w:tcPr>
            <w:tcW w:w="516" w:type="dxa"/>
            <w:shd w:val="clear" w:color="auto" w:fill="auto"/>
          </w:tcPr>
          <w:p w:rsidR="00306FD6" w:rsidRPr="00B15693" w:rsidRDefault="00306FD6" w:rsidP="00306FD6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14.</w:t>
            </w:r>
          </w:p>
        </w:tc>
        <w:tc>
          <w:tcPr>
            <w:tcW w:w="10224" w:type="dxa"/>
            <w:shd w:val="clear" w:color="auto" w:fill="auto"/>
          </w:tcPr>
          <w:p w:rsidR="00160D85" w:rsidRDefault="00160D85" w:rsidP="00133E0B">
            <w:pPr>
              <w:pStyle w:val="LongerQuestions"/>
            </w:pPr>
            <w:r>
              <w:t>What percentage of the photographs did Bea contribute?</w:t>
            </w:r>
          </w:p>
          <w:p w:rsidR="00A26B26" w:rsidRDefault="00A26B26" w:rsidP="00133E0B">
            <w:pPr>
              <w:pStyle w:val="LongerQuestions"/>
            </w:pPr>
          </w:p>
          <w:p w:rsidR="00306FD6" w:rsidRDefault="00306FD6" w:rsidP="00133E0B">
            <w:pPr>
              <w:pStyle w:val="LongerQuestions"/>
            </w:pPr>
            <w:r>
              <w:t xml:space="preserve">           ……………………………………………………………………………………………....</w:t>
            </w:r>
          </w:p>
          <w:p w:rsidR="00306FD6" w:rsidRDefault="00306FD6" w:rsidP="00133E0B">
            <w:pPr>
              <w:pStyle w:val="LongerQuestions"/>
            </w:pPr>
          </w:p>
          <w:p w:rsidR="00306FD6" w:rsidRDefault="00306FD6" w:rsidP="00FF719D">
            <w:pPr>
              <w:pStyle w:val="QuestionStyle"/>
            </w:pPr>
            <w:r>
              <w:t xml:space="preserve">           ……………………………………………………………………………………………….</w:t>
            </w:r>
          </w:p>
        </w:tc>
      </w:tr>
      <w:tr w:rsidR="00306FD6" w:rsidTr="0057279C">
        <w:trPr>
          <w:cantSplit/>
        </w:trPr>
        <w:tc>
          <w:tcPr>
            <w:tcW w:w="516" w:type="dxa"/>
            <w:shd w:val="clear" w:color="auto" w:fill="auto"/>
          </w:tcPr>
          <w:p w:rsidR="00306FD6" w:rsidRPr="00B15693" w:rsidRDefault="00306FD6" w:rsidP="00306FD6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15.</w:t>
            </w:r>
          </w:p>
        </w:tc>
        <w:tc>
          <w:tcPr>
            <w:tcW w:w="10224" w:type="dxa"/>
            <w:shd w:val="clear" w:color="auto" w:fill="auto"/>
          </w:tcPr>
          <w:p w:rsidR="00306FD6" w:rsidRDefault="000557A8" w:rsidP="00133E0B">
            <w:pPr>
              <w:pStyle w:val="LongerQuestions"/>
            </w:pPr>
            <w:r>
              <w:t>What was the mean number of photographs contributed by the girls?</w:t>
            </w:r>
          </w:p>
          <w:p w:rsidR="000557A8" w:rsidRDefault="000557A8" w:rsidP="00133E0B">
            <w:pPr>
              <w:pStyle w:val="LongerQuestions"/>
            </w:pPr>
            <w:r>
              <w:t>Answer as a fraction in simplest form</w:t>
            </w:r>
            <w:r w:rsidR="00630C79">
              <w:t>.</w:t>
            </w:r>
          </w:p>
          <w:p w:rsidR="000557A8" w:rsidRDefault="000557A8" w:rsidP="00133E0B">
            <w:pPr>
              <w:pStyle w:val="LongerQuestions"/>
            </w:pPr>
          </w:p>
          <w:p w:rsidR="00306FD6" w:rsidRDefault="00306FD6" w:rsidP="00133E0B">
            <w:pPr>
              <w:pStyle w:val="LongerQuestions"/>
            </w:pPr>
            <w:r>
              <w:t xml:space="preserve">           ……………………………………………………………………………………………....</w:t>
            </w:r>
          </w:p>
          <w:p w:rsidR="00306FD6" w:rsidRDefault="00306FD6" w:rsidP="00133E0B">
            <w:pPr>
              <w:pStyle w:val="LongerQuestions"/>
            </w:pPr>
          </w:p>
          <w:p w:rsidR="00306FD6" w:rsidRDefault="00306FD6" w:rsidP="00FF719D">
            <w:pPr>
              <w:pStyle w:val="QuestionStyle"/>
            </w:pPr>
            <w:r>
              <w:t xml:space="preserve">           ……………………………………………………………………………………………….</w:t>
            </w:r>
          </w:p>
        </w:tc>
      </w:tr>
      <w:tr w:rsidR="00306FD6" w:rsidTr="0057279C">
        <w:trPr>
          <w:cantSplit/>
        </w:trPr>
        <w:tc>
          <w:tcPr>
            <w:tcW w:w="516" w:type="dxa"/>
            <w:shd w:val="clear" w:color="auto" w:fill="auto"/>
          </w:tcPr>
          <w:p w:rsidR="00306FD6" w:rsidRPr="00B15693" w:rsidRDefault="00306FD6" w:rsidP="00306FD6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16.</w:t>
            </w:r>
          </w:p>
        </w:tc>
        <w:tc>
          <w:tcPr>
            <w:tcW w:w="10224" w:type="dxa"/>
            <w:shd w:val="clear" w:color="auto" w:fill="auto"/>
          </w:tcPr>
          <w:p w:rsidR="00306FD6" w:rsidRDefault="00306FD6" w:rsidP="00306FD6">
            <w:pPr>
              <w:spacing w:after="60"/>
              <w:rPr>
                <w:rFonts w:ascii="Times New Roman" w:eastAsia="Calibri" w:hAnsi="Times New Roman"/>
                <w:lang w:eastAsia="en-US"/>
              </w:rPr>
            </w:pPr>
            <w:r w:rsidRPr="00306FD6">
              <w:rPr>
                <w:rFonts w:ascii="Times New Roman" w:eastAsia="Calibri" w:hAnsi="Times New Roman"/>
                <w:lang w:eastAsia="en-US"/>
              </w:rPr>
              <w:t>Jason took part in two fun runs.</w:t>
            </w:r>
          </w:p>
          <w:p w:rsidR="00306FD6" w:rsidRPr="00306FD6" w:rsidRDefault="00306FD6" w:rsidP="00306FD6">
            <w:pPr>
              <w:spacing w:after="60"/>
              <w:rPr>
                <w:rFonts w:ascii="Times New Roman" w:eastAsia="Calibri" w:hAnsi="Times New Roman"/>
                <w:lang w:eastAsia="en-US"/>
              </w:rPr>
            </w:pPr>
            <w:r>
              <w:rPr>
                <w:rFonts w:ascii="Times New Roman" w:eastAsia="Calibri" w:hAnsi="Times New Roman"/>
                <w:lang w:eastAsia="en-US"/>
              </w:rPr>
              <w:t>He took 2 hours and 20 minutes for the first run and 1 hour and 45 minutes for the second run.</w:t>
            </w:r>
          </w:p>
          <w:p w:rsidR="00306FD6" w:rsidRPr="00306FD6" w:rsidRDefault="00306FD6" w:rsidP="00306FD6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What is the ratio of his</w:t>
            </w:r>
            <w:r w:rsidRPr="00306FD6">
              <w:rPr>
                <w:rFonts w:ascii="Times New Roman" w:hAnsi="Times New Roman"/>
              </w:rPr>
              <w:t xml:space="preserve"> times to complete the </w:t>
            </w:r>
            <w:r>
              <w:rPr>
                <w:rFonts w:ascii="Times New Roman" w:hAnsi="Times New Roman"/>
              </w:rPr>
              <w:t xml:space="preserve">two </w:t>
            </w:r>
            <w:r w:rsidRPr="00306FD6">
              <w:rPr>
                <w:rFonts w:ascii="Times New Roman" w:hAnsi="Times New Roman"/>
              </w:rPr>
              <w:t>run</w:t>
            </w:r>
            <w:r>
              <w:rPr>
                <w:rFonts w:ascii="Times New Roman" w:hAnsi="Times New Roman"/>
              </w:rPr>
              <w:t>s</w:t>
            </w:r>
            <w:r w:rsidRPr="00306FD6">
              <w:rPr>
                <w:rFonts w:ascii="Times New Roman" w:hAnsi="Times New Roman"/>
              </w:rPr>
              <w:t>?</w:t>
            </w:r>
          </w:p>
          <w:p w:rsidR="00306FD6" w:rsidRDefault="00306FD6" w:rsidP="00133E0B">
            <w:pPr>
              <w:pStyle w:val="LongerQuestions"/>
            </w:pPr>
          </w:p>
          <w:p w:rsidR="00306FD6" w:rsidRDefault="00306FD6" w:rsidP="00133E0B">
            <w:pPr>
              <w:pStyle w:val="LongerQuestions"/>
            </w:pPr>
            <w:r>
              <w:t xml:space="preserve">           ……………………………………………………………………………………………....</w:t>
            </w:r>
          </w:p>
          <w:p w:rsidR="00306FD6" w:rsidRDefault="00306FD6" w:rsidP="00133E0B">
            <w:pPr>
              <w:pStyle w:val="LongerQuestions"/>
            </w:pPr>
          </w:p>
          <w:p w:rsidR="00306FD6" w:rsidRDefault="00306FD6" w:rsidP="00FF719D">
            <w:pPr>
              <w:pStyle w:val="QuestionStyle"/>
            </w:pPr>
            <w:r>
              <w:t xml:space="preserve">           ……………………………………………………………………………………………….</w:t>
            </w:r>
          </w:p>
        </w:tc>
      </w:tr>
      <w:tr w:rsidR="00306FD6" w:rsidTr="0057279C">
        <w:trPr>
          <w:cantSplit/>
        </w:trPr>
        <w:tc>
          <w:tcPr>
            <w:tcW w:w="516" w:type="dxa"/>
            <w:shd w:val="clear" w:color="auto" w:fill="auto"/>
          </w:tcPr>
          <w:p w:rsidR="00306FD6" w:rsidRPr="00B15693" w:rsidRDefault="00306FD6" w:rsidP="00306FD6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17.</w:t>
            </w:r>
          </w:p>
        </w:tc>
        <w:tc>
          <w:tcPr>
            <w:tcW w:w="10224" w:type="dxa"/>
            <w:shd w:val="clear" w:color="auto" w:fill="auto"/>
          </w:tcPr>
          <w:p w:rsidR="00306FD6" w:rsidRDefault="00133E0B" w:rsidP="00133E0B">
            <w:pPr>
              <w:pStyle w:val="LongerQuestions"/>
            </w:pPr>
            <w:r>
              <w:t xml:space="preserve">What is the midpoint of the interval joining </w:t>
            </w:r>
            <w:r w:rsidRPr="00133E0B">
              <w:rPr>
                <w:i/>
              </w:rPr>
              <w:t>P</w:t>
            </w:r>
            <w:r>
              <w:rPr>
                <w:i/>
              </w:rPr>
              <w:t xml:space="preserve"> </w:t>
            </w:r>
            <w:r>
              <w:t xml:space="preserve">(-6, 10) and </w:t>
            </w:r>
            <w:r w:rsidRPr="00133E0B">
              <w:rPr>
                <w:i/>
              </w:rPr>
              <w:t>Q</w:t>
            </w:r>
            <w:r>
              <w:rPr>
                <w:i/>
              </w:rPr>
              <w:t xml:space="preserve"> </w:t>
            </w:r>
            <w:r>
              <w:t>(4, 5) ?</w:t>
            </w:r>
          </w:p>
          <w:p w:rsidR="00133E0B" w:rsidRDefault="00133E0B" w:rsidP="00133E0B">
            <w:pPr>
              <w:pStyle w:val="LongerQuestions"/>
            </w:pPr>
          </w:p>
          <w:p w:rsidR="00306FD6" w:rsidRDefault="00306FD6" w:rsidP="00133E0B">
            <w:pPr>
              <w:pStyle w:val="LongerQuestions"/>
            </w:pPr>
            <w:r>
              <w:t xml:space="preserve">           ……………………………………………………………………………………………....</w:t>
            </w:r>
          </w:p>
          <w:p w:rsidR="00306FD6" w:rsidRDefault="00306FD6" w:rsidP="00133E0B">
            <w:pPr>
              <w:pStyle w:val="LongerQuestions"/>
            </w:pPr>
          </w:p>
          <w:p w:rsidR="00306FD6" w:rsidRDefault="00306FD6" w:rsidP="00FF719D">
            <w:pPr>
              <w:pStyle w:val="QuestionStyle"/>
            </w:pPr>
            <w:r>
              <w:t xml:space="preserve">           ……………………………………………………………………………………………….</w:t>
            </w:r>
          </w:p>
        </w:tc>
      </w:tr>
      <w:tr w:rsidR="00306FD6" w:rsidTr="0057279C">
        <w:trPr>
          <w:cantSplit/>
        </w:trPr>
        <w:tc>
          <w:tcPr>
            <w:tcW w:w="516" w:type="dxa"/>
            <w:shd w:val="clear" w:color="auto" w:fill="auto"/>
          </w:tcPr>
          <w:p w:rsidR="00306FD6" w:rsidRPr="00B15693" w:rsidRDefault="00306FD6" w:rsidP="00306FD6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18.</w:t>
            </w:r>
          </w:p>
        </w:tc>
        <w:tc>
          <w:tcPr>
            <w:tcW w:w="10224" w:type="dxa"/>
            <w:shd w:val="clear" w:color="auto" w:fill="auto"/>
          </w:tcPr>
          <w:p w:rsidR="00306FD6" w:rsidRDefault="00DA12A9" w:rsidP="00133E0B">
            <w:pPr>
              <w:pStyle w:val="LongerQuestions"/>
            </w:pPr>
            <w:r>
              <w:t xml:space="preserve">What is the value of  </w:t>
            </w:r>
            <w:r w:rsidRPr="00DA12A9">
              <w:rPr>
                <w:color w:val="FF0000"/>
                <w:position w:val="-6"/>
              </w:rPr>
              <w:object w:dxaOrig="604" w:dyaOrig="232">
                <v:shape id="_x0000_i1065" type="#_x0000_t75" style="width:30.75pt;height:11.25pt" o:ole="">
                  <v:imagedata r:id="rId94" o:title=""/>
                </v:shape>
                <o:OLEObject Type="Embed" ProgID="FXEquation.Equation" ShapeID="_x0000_i1065" DrawAspect="Content" ObjectID="_1528110025" r:id="rId95"/>
              </w:object>
            </w:r>
            <w:r>
              <w:t xml:space="preserve"> in the triangle </w:t>
            </w:r>
            <w:r w:rsidRPr="00DA12A9">
              <w:rPr>
                <w:i/>
              </w:rPr>
              <w:t>ABC</w:t>
            </w:r>
            <w:r>
              <w:t>?</w:t>
            </w:r>
          </w:p>
          <w:p w:rsidR="00DA12A9" w:rsidRDefault="00306FD6" w:rsidP="00133E0B">
            <w:pPr>
              <w:pStyle w:val="LongerQuestions"/>
            </w:pPr>
            <w:r>
              <w:t xml:space="preserve">  </w:t>
            </w:r>
          </w:p>
          <w:p w:rsidR="00DA12A9" w:rsidRDefault="005D75A9" w:rsidP="00133E0B">
            <w:pPr>
              <w:pStyle w:val="LongerQuestions"/>
            </w:pPr>
            <w:r>
              <w:rPr>
                <w:noProof/>
                <w:lang w:eastAsia="en-AU"/>
              </w:rPr>
              <w:object w:dxaOrig="1440" w:dyaOrig="1440">
                <v:shape id="_x0000_s1115" type="#_x0000_t75" style="position:absolute;margin-left:226.8pt;margin-top:2.75pt;width:257.35pt;height:100.5pt;z-index:251751936;mso-position-horizontal-relative:text;mso-position-vertical-relative:text">
                  <v:imagedata r:id="rId96" o:title=""/>
                </v:shape>
                <o:OLEObject Type="Embed" ProgID="FXDraw.Graphic" ShapeID="_x0000_s1115" DrawAspect="Content" ObjectID="_1528110138" r:id="rId97"/>
              </w:object>
            </w:r>
            <w:r w:rsidR="00DA12A9">
              <w:t xml:space="preserve">           ……………………………………………………</w:t>
            </w:r>
          </w:p>
          <w:p w:rsidR="00DA12A9" w:rsidRDefault="00DA12A9" w:rsidP="00133E0B">
            <w:pPr>
              <w:pStyle w:val="LongerQuestions"/>
            </w:pPr>
          </w:p>
          <w:p w:rsidR="00DA12A9" w:rsidRDefault="00DA12A9" w:rsidP="00133E0B">
            <w:pPr>
              <w:pStyle w:val="LongerQuestions"/>
            </w:pPr>
            <w:r>
              <w:t xml:space="preserve">           ………...………………………………………....</w:t>
            </w:r>
          </w:p>
          <w:p w:rsidR="00DA12A9" w:rsidRDefault="00DA12A9" w:rsidP="00133E0B">
            <w:pPr>
              <w:pStyle w:val="LongerQuestions"/>
            </w:pPr>
          </w:p>
          <w:p w:rsidR="00DA12A9" w:rsidRDefault="00DA12A9" w:rsidP="00133E0B">
            <w:pPr>
              <w:pStyle w:val="LongerQuestions"/>
            </w:pPr>
            <w:r>
              <w:t xml:space="preserve">           ………...………………………………………....</w:t>
            </w:r>
          </w:p>
          <w:p w:rsidR="00DA12A9" w:rsidRDefault="00DA12A9" w:rsidP="00133E0B">
            <w:pPr>
              <w:pStyle w:val="LongerQuestions"/>
            </w:pPr>
          </w:p>
          <w:p w:rsidR="00306FD6" w:rsidRDefault="00DA12A9" w:rsidP="00DA12A9">
            <w:pPr>
              <w:pStyle w:val="QuestionStyle"/>
            </w:pPr>
            <w:r>
              <w:t xml:space="preserve">           ……………………………………………………</w:t>
            </w:r>
          </w:p>
        </w:tc>
      </w:tr>
      <w:tr w:rsidR="00306FD6" w:rsidTr="0057279C">
        <w:trPr>
          <w:cantSplit/>
        </w:trPr>
        <w:tc>
          <w:tcPr>
            <w:tcW w:w="516" w:type="dxa"/>
            <w:shd w:val="clear" w:color="auto" w:fill="auto"/>
          </w:tcPr>
          <w:p w:rsidR="00306FD6" w:rsidRPr="00B15693" w:rsidRDefault="00306FD6" w:rsidP="00306FD6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19.</w:t>
            </w:r>
          </w:p>
        </w:tc>
        <w:tc>
          <w:tcPr>
            <w:tcW w:w="10224" w:type="dxa"/>
            <w:shd w:val="clear" w:color="auto" w:fill="auto"/>
          </w:tcPr>
          <w:p w:rsidR="003D0EFC" w:rsidRDefault="005D75A9" w:rsidP="00133E0B">
            <w:pPr>
              <w:pStyle w:val="LongerQuestions"/>
            </w:pPr>
            <w:r>
              <w:rPr>
                <w:noProof/>
                <w:lang w:eastAsia="en-AU"/>
              </w:rPr>
              <w:object w:dxaOrig="1440" w:dyaOrig="1440">
                <v:shape id="_x0000_s1116" type="#_x0000_t75" style="position:absolute;margin-left:323.3pt;margin-top:7.3pt;width:168.25pt;height:143.4pt;z-index:251752960;mso-position-horizontal-relative:text;mso-position-vertical-relative:text">
                  <v:imagedata r:id="rId98" o:title=""/>
                </v:shape>
                <o:OLEObject Type="Embed" ProgID="FXDraw.Graphic" ShapeID="_x0000_s1116" DrawAspect="Content" ObjectID="_1528110139" r:id="rId99"/>
              </w:object>
            </w:r>
            <w:r w:rsidR="003D0EFC">
              <w:t>The storage box shown is open at the top and made from cardboard.</w:t>
            </w:r>
          </w:p>
          <w:p w:rsidR="00306FD6" w:rsidRDefault="003D0EFC" w:rsidP="00133E0B">
            <w:pPr>
              <w:pStyle w:val="LongerQuestions"/>
            </w:pPr>
            <w:r>
              <w:t xml:space="preserve">What area of cardboard in used to make the box? </w:t>
            </w:r>
          </w:p>
          <w:p w:rsidR="0057279C" w:rsidRDefault="0057279C" w:rsidP="00133E0B">
            <w:pPr>
              <w:pStyle w:val="LongerQuestions"/>
            </w:pPr>
          </w:p>
          <w:p w:rsidR="00877702" w:rsidRDefault="00306FD6" w:rsidP="00133E0B">
            <w:pPr>
              <w:pStyle w:val="LongerQuestions"/>
            </w:pPr>
            <w:r>
              <w:t xml:space="preserve">         </w:t>
            </w:r>
          </w:p>
          <w:p w:rsidR="00877702" w:rsidRDefault="00877702" w:rsidP="00133E0B">
            <w:pPr>
              <w:pStyle w:val="LongerQuestions"/>
            </w:pPr>
            <w:r>
              <w:t xml:space="preserve">           ……………………………………………………</w:t>
            </w:r>
          </w:p>
          <w:p w:rsidR="00877702" w:rsidRDefault="00877702" w:rsidP="00133E0B">
            <w:pPr>
              <w:pStyle w:val="LongerQuestions"/>
            </w:pPr>
          </w:p>
          <w:p w:rsidR="00877702" w:rsidRDefault="00877702" w:rsidP="00133E0B">
            <w:pPr>
              <w:pStyle w:val="LongerQuestions"/>
            </w:pPr>
            <w:r>
              <w:t xml:space="preserve">           ………...………………………………………....</w:t>
            </w:r>
          </w:p>
          <w:p w:rsidR="00877702" w:rsidRDefault="00877702" w:rsidP="00133E0B">
            <w:pPr>
              <w:pStyle w:val="LongerQuestions"/>
            </w:pPr>
          </w:p>
          <w:p w:rsidR="00877702" w:rsidRDefault="00877702" w:rsidP="00133E0B">
            <w:pPr>
              <w:pStyle w:val="LongerQuestions"/>
            </w:pPr>
            <w:r>
              <w:t xml:space="preserve">           ………...………………………………………....</w:t>
            </w:r>
          </w:p>
          <w:p w:rsidR="00877702" w:rsidRDefault="00877702" w:rsidP="00133E0B">
            <w:pPr>
              <w:pStyle w:val="LongerQuestions"/>
            </w:pPr>
          </w:p>
          <w:p w:rsidR="00306FD6" w:rsidRDefault="00877702" w:rsidP="00877702">
            <w:pPr>
              <w:pStyle w:val="QuestionStyle"/>
            </w:pPr>
            <w:r>
              <w:t xml:space="preserve">           ……………………………………………………</w:t>
            </w:r>
          </w:p>
        </w:tc>
      </w:tr>
      <w:tr w:rsidR="00306FD6" w:rsidTr="0057279C">
        <w:trPr>
          <w:cantSplit/>
        </w:trPr>
        <w:tc>
          <w:tcPr>
            <w:tcW w:w="516" w:type="dxa"/>
            <w:shd w:val="clear" w:color="auto" w:fill="auto"/>
          </w:tcPr>
          <w:p w:rsidR="00306FD6" w:rsidRPr="00B15693" w:rsidRDefault="00306FD6" w:rsidP="00306FD6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20.</w:t>
            </w:r>
          </w:p>
        </w:tc>
        <w:tc>
          <w:tcPr>
            <w:tcW w:w="10224" w:type="dxa"/>
            <w:shd w:val="clear" w:color="auto" w:fill="auto"/>
          </w:tcPr>
          <w:p w:rsidR="003A3EEB" w:rsidRDefault="00315C72" w:rsidP="00133E0B">
            <w:pPr>
              <w:pStyle w:val="LongerQuestions"/>
            </w:pPr>
            <w:r>
              <w:t>A grain hopper</w:t>
            </w:r>
            <w:r w:rsidR="003A3EEB">
              <w:t xml:space="preserve"> is in the shape of a square pyramid as shown.</w:t>
            </w:r>
          </w:p>
          <w:p w:rsidR="00306FD6" w:rsidRDefault="003A3EEB" w:rsidP="00133E0B">
            <w:pPr>
              <w:pStyle w:val="LongerQuestions"/>
            </w:pPr>
            <w:r>
              <w:t xml:space="preserve">What volume could the hopper hold when full to the top? </w:t>
            </w:r>
          </w:p>
          <w:p w:rsidR="003A3EEB" w:rsidRDefault="005D75A9" w:rsidP="00133E0B">
            <w:pPr>
              <w:pStyle w:val="LongerQuestions"/>
            </w:pPr>
            <w:r>
              <w:rPr>
                <w:noProof/>
                <w:lang w:eastAsia="en-AU"/>
              </w:rPr>
              <w:object w:dxaOrig="1440" w:dyaOrig="1440">
                <v:shape id="_x0000_s1117" type="#_x0000_t75" style="position:absolute;margin-left:297.75pt;margin-top:4.25pt;width:201.3pt;height:109.5pt;z-index:251753984;mso-position-horizontal-relative:text;mso-position-vertical-relative:text">
                  <v:imagedata r:id="rId100" o:title=""/>
                </v:shape>
                <o:OLEObject Type="Embed" ProgID="FXDraw.Graphic" ShapeID="_x0000_s1117" DrawAspect="Content" ObjectID="_1528110140" r:id="rId101"/>
              </w:object>
            </w:r>
            <w:r w:rsidR="003A3EEB">
              <w:t xml:space="preserve">       </w:t>
            </w:r>
          </w:p>
          <w:p w:rsidR="003A3EEB" w:rsidRDefault="003A3EEB" w:rsidP="00133E0B">
            <w:pPr>
              <w:pStyle w:val="LongerQuestions"/>
            </w:pPr>
            <w:r>
              <w:t xml:space="preserve">           ……………………………………………………</w:t>
            </w:r>
          </w:p>
          <w:p w:rsidR="003A3EEB" w:rsidRDefault="003A3EEB" w:rsidP="00133E0B">
            <w:pPr>
              <w:pStyle w:val="LongerQuestions"/>
            </w:pPr>
          </w:p>
          <w:p w:rsidR="003A3EEB" w:rsidRDefault="003A3EEB" w:rsidP="00133E0B">
            <w:pPr>
              <w:pStyle w:val="LongerQuestions"/>
            </w:pPr>
            <w:r>
              <w:t xml:space="preserve">           ………...………………………………………....</w:t>
            </w:r>
          </w:p>
          <w:p w:rsidR="003A3EEB" w:rsidRDefault="003A3EEB" w:rsidP="00133E0B">
            <w:pPr>
              <w:pStyle w:val="LongerQuestions"/>
            </w:pPr>
          </w:p>
          <w:p w:rsidR="003A3EEB" w:rsidRDefault="003A3EEB" w:rsidP="00133E0B">
            <w:pPr>
              <w:pStyle w:val="LongerQuestions"/>
            </w:pPr>
            <w:r>
              <w:t xml:space="preserve">           ………...………………………………………....</w:t>
            </w:r>
          </w:p>
          <w:p w:rsidR="003A3EEB" w:rsidRDefault="003A3EEB" w:rsidP="00133E0B">
            <w:pPr>
              <w:pStyle w:val="LongerQuestions"/>
            </w:pPr>
          </w:p>
          <w:p w:rsidR="00306FD6" w:rsidRDefault="003A3EEB" w:rsidP="003A3EEB">
            <w:pPr>
              <w:pStyle w:val="QuestionStyle"/>
            </w:pPr>
            <w:r>
              <w:t xml:space="preserve">           ……………………………………………………</w:t>
            </w:r>
          </w:p>
        </w:tc>
      </w:tr>
      <w:tr w:rsidR="00306FD6" w:rsidTr="0057279C">
        <w:trPr>
          <w:cantSplit/>
        </w:trPr>
        <w:tc>
          <w:tcPr>
            <w:tcW w:w="516" w:type="dxa"/>
            <w:shd w:val="clear" w:color="auto" w:fill="auto"/>
          </w:tcPr>
          <w:p w:rsidR="00306FD6" w:rsidRPr="00B15693" w:rsidRDefault="00306FD6" w:rsidP="00306FD6">
            <w:pPr>
              <w:pStyle w:val="Numbering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21.</w:t>
            </w:r>
          </w:p>
        </w:tc>
        <w:tc>
          <w:tcPr>
            <w:tcW w:w="10224" w:type="dxa"/>
            <w:shd w:val="clear" w:color="auto" w:fill="auto"/>
          </w:tcPr>
          <w:p w:rsidR="00306FD6" w:rsidRDefault="004B36E1" w:rsidP="00FF719D">
            <w:pPr>
              <w:pStyle w:val="QuestionStyle"/>
            </w:pPr>
            <w:r>
              <w:t xml:space="preserve">Draw the image of the figure </w:t>
            </w:r>
            <w:r w:rsidRPr="0083681F">
              <w:rPr>
                <w:i/>
              </w:rPr>
              <w:t>PQRS</w:t>
            </w:r>
            <w:r>
              <w:t xml:space="preserve"> when it is reflected in the line </w:t>
            </w:r>
            <w:r w:rsidRPr="0083681F">
              <w:rPr>
                <w:i/>
              </w:rPr>
              <w:t>AB</w:t>
            </w:r>
            <w:r>
              <w:t>.</w:t>
            </w:r>
          </w:p>
          <w:p w:rsidR="004B36E1" w:rsidRDefault="005D75A9" w:rsidP="00FF719D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163" type="#_x0000_t75" style="position:absolute;margin-left:198.3pt;margin-top:6pt;width:195.3pt;height:187.45pt;z-index:251755008;mso-position-horizontal-relative:text;mso-position-vertical-relative:text">
                  <v:imagedata r:id="rId102" o:title=""/>
                </v:shape>
                <o:OLEObject Type="Embed" ProgID="FXDraw.Graphic" ShapeID="_x0000_s1163" DrawAspect="Content" ObjectID="_1528110141" r:id="rId103"/>
              </w:object>
            </w:r>
          </w:p>
          <w:p w:rsidR="004B36E1" w:rsidRDefault="004B36E1" w:rsidP="00FF719D">
            <w:pPr>
              <w:pStyle w:val="QuestionStyle"/>
            </w:pPr>
          </w:p>
          <w:p w:rsidR="004B36E1" w:rsidRDefault="004B36E1" w:rsidP="00FF719D">
            <w:pPr>
              <w:pStyle w:val="QuestionStyle"/>
            </w:pPr>
          </w:p>
          <w:p w:rsidR="004B36E1" w:rsidRDefault="004B36E1" w:rsidP="00FF719D">
            <w:pPr>
              <w:pStyle w:val="QuestionStyle"/>
            </w:pPr>
          </w:p>
          <w:p w:rsidR="004B36E1" w:rsidRDefault="004B36E1" w:rsidP="00FF719D">
            <w:pPr>
              <w:pStyle w:val="QuestionStyle"/>
            </w:pPr>
          </w:p>
          <w:p w:rsidR="004B36E1" w:rsidRDefault="004B36E1" w:rsidP="00FF719D">
            <w:pPr>
              <w:pStyle w:val="QuestionStyle"/>
            </w:pPr>
          </w:p>
          <w:p w:rsidR="004B36E1" w:rsidRDefault="004B36E1" w:rsidP="00FF719D">
            <w:pPr>
              <w:pStyle w:val="QuestionStyle"/>
            </w:pPr>
          </w:p>
          <w:p w:rsidR="004B36E1" w:rsidRDefault="004B36E1" w:rsidP="00FF719D">
            <w:pPr>
              <w:pStyle w:val="QuestionStyle"/>
            </w:pPr>
          </w:p>
          <w:p w:rsidR="004B36E1" w:rsidRDefault="004B36E1" w:rsidP="00FF719D">
            <w:pPr>
              <w:pStyle w:val="QuestionStyle"/>
            </w:pPr>
          </w:p>
          <w:p w:rsidR="004B36E1" w:rsidRDefault="004B36E1" w:rsidP="00FF719D">
            <w:pPr>
              <w:pStyle w:val="QuestionStyle"/>
            </w:pPr>
          </w:p>
          <w:p w:rsidR="004B36E1" w:rsidRDefault="004B36E1" w:rsidP="00FF719D">
            <w:pPr>
              <w:pStyle w:val="QuestionStyle"/>
            </w:pPr>
          </w:p>
        </w:tc>
      </w:tr>
      <w:tr w:rsidR="00306FD6" w:rsidTr="0057279C">
        <w:trPr>
          <w:cantSplit/>
        </w:trPr>
        <w:tc>
          <w:tcPr>
            <w:tcW w:w="516" w:type="dxa"/>
            <w:shd w:val="clear" w:color="auto" w:fill="auto"/>
          </w:tcPr>
          <w:p w:rsidR="00306FD6" w:rsidRPr="00B15693" w:rsidRDefault="00306FD6" w:rsidP="00306FD6">
            <w:pPr>
              <w:pStyle w:val="Numbering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22.</w:t>
            </w:r>
          </w:p>
        </w:tc>
        <w:tc>
          <w:tcPr>
            <w:tcW w:w="10224" w:type="dxa"/>
            <w:shd w:val="clear" w:color="auto" w:fill="auto"/>
          </w:tcPr>
          <w:p w:rsidR="00A80468" w:rsidRPr="00A80468" w:rsidRDefault="005D75A9" w:rsidP="00A80468">
            <w:pPr>
              <w:rPr>
                <w:rFonts w:ascii="Times New Roman" w:eastAsia="Calibri" w:hAnsi="Times New Roman"/>
                <w:noProof/>
              </w:rPr>
            </w:pPr>
            <w:r>
              <w:rPr>
                <w:rFonts w:ascii="Times New Roman" w:hAnsi="Times New Roman"/>
                <w:lang w:eastAsia="en-US"/>
              </w:rPr>
              <w:object w:dxaOrig="1440" w:dyaOrig="1440">
                <v:shape id="_x0000_s1066" type="#_x0000_t75" style="position:absolute;margin-left:343.3pt;margin-top:2.3pt;width:148.25pt;height:143pt;z-index:251746816;mso-position-horizontal-relative:text;mso-position-vertical-relative:text">
                  <v:imagedata r:id="rId104" o:title=""/>
                </v:shape>
                <o:OLEObject Type="Embed" ProgID="FXDraw.Graphic" ShapeID="_x0000_s1066" DrawAspect="Content" ObjectID="_1528110142" r:id="rId105"/>
              </w:object>
            </w:r>
            <w:r w:rsidR="00A80468" w:rsidRPr="00A80468">
              <w:rPr>
                <w:rFonts w:ascii="Times New Roman" w:eastAsia="Calibri" w:hAnsi="Times New Roman"/>
                <w:noProof/>
              </w:rPr>
              <w:t xml:space="preserve">A spinner </w:t>
            </w:r>
            <w:r w:rsidR="00A80468">
              <w:rPr>
                <w:rFonts w:ascii="Times New Roman" w:eastAsia="Calibri" w:hAnsi="Times New Roman"/>
                <w:noProof/>
              </w:rPr>
              <w:t>has ten equal sectors numbered 1 to 10</w:t>
            </w:r>
            <w:r w:rsidR="00A80468" w:rsidRPr="00A80468">
              <w:rPr>
                <w:rFonts w:ascii="Times New Roman" w:eastAsia="Calibri" w:hAnsi="Times New Roman"/>
                <w:noProof/>
              </w:rPr>
              <w:t xml:space="preserve"> as shown.</w:t>
            </w:r>
          </w:p>
          <w:p w:rsidR="00A80468" w:rsidRPr="00A80468" w:rsidRDefault="00A80468" w:rsidP="00A80468">
            <w:pPr>
              <w:rPr>
                <w:rFonts w:ascii="Times New Roman" w:eastAsia="Calibri" w:hAnsi="Times New Roman"/>
                <w:noProof/>
              </w:rPr>
            </w:pPr>
          </w:p>
          <w:p w:rsidR="00A80468" w:rsidRPr="00A80468" w:rsidRDefault="00A80468" w:rsidP="00A80468">
            <w:pPr>
              <w:ind w:right="3867"/>
              <w:rPr>
                <w:rFonts w:ascii="Times New Roman" w:eastAsia="Calibri" w:hAnsi="Times New Roman"/>
                <w:noProof/>
              </w:rPr>
            </w:pPr>
            <w:r>
              <w:rPr>
                <w:rFonts w:ascii="Times New Roman" w:eastAsia="Calibri" w:hAnsi="Times New Roman"/>
                <w:noProof/>
              </w:rPr>
              <w:t>On a single spin, what is the probability that the spinner lands on a number which is divisible by 3?</w:t>
            </w:r>
          </w:p>
          <w:p w:rsidR="00A80468" w:rsidRDefault="00A80468" w:rsidP="00A80468">
            <w:pPr>
              <w:rPr>
                <w:rFonts w:eastAsia="Calibri"/>
                <w:noProof/>
              </w:rPr>
            </w:pPr>
          </w:p>
          <w:p w:rsidR="00A80468" w:rsidRDefault="00A80468" w:rsidP="00A80468">
            <w:pPr>
              <w:rPr>
                <w:rFonts w:eastAsia="Calibri"/>
                <w:noProof/>
              </w:rPr>
            </w:pPr>
          </w:p>
          <w:p w:rsidR="00306FD6" w:rsidRDefault="00306FD6" w:rsidP="00133E0B">
            <w:pPr>
              <w:pStyle w:val="LongerQuestions"/>
            </w:pPr>
          </w:p>
          <w:p w:rsidR="00306FD6" w:rsidRDefault="00306FD6" w:rsidP="00133E0B">
            <w:pPr>
              <w:pStyle w:val="LongerQuestions"/>
            </w:pPr>
            <w:r>
              <w:t xml:space="preserve">           ………………………………………………………………….</w:t>
            </w:r>
          </w:p>
          <w:p w:rsidR="00306FD6" w:rsidRDefault="00306FD6" w:rsidP="00133E0B">
            <w:pPr>
              <w:pStyle w:val="LongerQuestions"/>
            </w:pPr>
          </w:p>
          <w:p w:rsidR="00306FD6" w:rsidRDefault="00306FD6" w:rsidP="00A80468">
            <w:pPr>
              <w:pStyle w:val="QuestionStyle"/>
            </w:pPr>
            <w:r>
              <w:t xml:space="preserve">           …………………………………………………………………</w:t>
            </w:r>
          </w:p>
        </w:tc>
      </w:tr>
      <w:tr w:rsidR="00306FD6" w:rsidTr="0057279C">
        <w:trPr>
          <w:cantSplit/>
        </w:trPr>
        <w:tc>
          <w:tcPr>
            <w:tcW w:w="516" w:type="dxa"/>
            <w:shd w:val="clear" w:color="auto" w:fill="auto"/>
          </w:tcPr>
          <w:p w:rsidR="00306FD6" w:rsidRPr="00B15693" w:rsidRDefault="00306FD6" w:rsidP="00306FD6">
            <w:pPr>
              <w:pStyle w:val="Numbering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23.</w:t>
            </w:r>
          </w:p>
        </w:tc>
        <w:tc>
          <w:tcPr>
            <w:tcW w:w="10224" w:type="dxa"/>
            <w:shd w:val="clear" w:color="auto" w:fill="auto"/>
          </w:tcPr>
          <w:p w:rsidR="00306FD6" w:rsidRDefault="005D75A9" w:rsidP="000367B6">
            <w:pPr>
              <w:pStyle w:val="LongerQuestions"/>
              <w:ind w:right="4718"/>
            </w:pPr>
            <w:r>
              <w:rPr>
                <w:noProof/>
                <w:lang w:eastAsia="en-AU"/>
              </w:rPr>
              <w:object w:dxaOrig="1440" w:dyaOrig="1440">
                <v:shape id="_x0000_s1330" type="#_x0000_t75" style="position:absolute;margin-left:289.5pt;margin-top:1.65pt;width:198.3pt;height:182.95pt;z-index:251763200;mso-position-horizontal-relative:text;mso-position-vertical-relative:text">
                  <v:imagedata r:id="rId106" o:title=""/>
                </v:shape>
                <o:OLEObject Type="Embed" ProgID="FXDraw.Graphic" ShapeID="_x0000_s1330" DrawAspect="Content" ObjectID="_1528110143" r:id="rId107"/>
              </w:object>
            </w:r>
            <w:r w:rsidR="000367B6">
              <w:t>Determine the equation of the line shown on the number plane.</w:t>
            </w:r>
          </w:p>
          <w:p w:rsidR="000367B6" w:rsidRDefault="000367B6" w:rsidP="000367B6">
            <w:pPr>
              <w:pStyle w:val="LongerQuestions"/>
              <w:ind w:right="4718"/>
            </w:pPr>
          </w:p>
          <w:p w:rsidR="000367B6" w:rsidRDefault="000367B6" w:rsidP="000367B6">
            <w:pPr>
              <w:pStyle w:val="LongerQuestions"/>
              <w:ind w:right="4718"/>
            </w:pPr>
          </w:p>
          <w:p w:rsidR="00B25BAB" w:rsidRDefault="00306FD6" w:rsidP="00B25BAB">
            <w:pPr>
              <w:pStyle w:val="LongerQuestions"/>
            </w:pPr>
            <w:r>
              <w:t xml:space="preserve">           ………………………………………………</w:t>
            </w:r>
          </w:p>
          <w:p w:rsidR="00B25BAB" w:rsidRDefault="00B25BAB" w:rsidP="00B25BAB">
            <w:pPr>
              <w:pStyle w:val="LongerQuestions"/>
            </w:pPr>
          </w:p>
          <w:p w:rsidR="00306FD6" w:rsidRDefault="00B25BAB" w:rsidP="00B25BAB">
            <w:pPr>
              <w:pStyle w:val="LongerQuestions"/>
            </w:pPr>
            <w:r>
              <w:t xml:space="preserve">          </w:t>
            </w:r>
            <w:r w:rsidR="00306FD6">
              <w:t>……………………………………………....</w:t>
            </w:r>
          </w:p>
          <w:p w:rsidR="00306FD6" w:rsidRDefault="00306FD6" w:rsidP="00B25BAB">
            <w:pPr>
              <w:pStyle w:val="LongerQuestions"/>
            </w:pPr>
          </w:p>
          <w:p w:rsidR="00B25BAB" w:rsidRDefault="00306FD6" w:rsidP="00B25BAB">
            <w:pPr>
              <w:pStyle w:val="QuestionStyle"/>
              <w:spacing w:after="0"/>
            </w:pPr>
            <w:r>
              <w:t xml:space="preserve">           ………………………………………………</w:t>
            </w:r>
          </w:p>
          <w:p w:rsidR="00B25BAB" w:rsidRDefault="00B25BAB" w:rsidP="00B25BAB">
            <w:pPr>
              <w:pStyle w:val="QuestionStyle"/>
              <w:spacing w:after="0"/>
            </w:pPr>
          </w:p>
          <w:p w:rsidR="00306FD6" w:rsidRDefault="00B25BAB" w:rsidP="00B25BAB">
            <w:pPr>
              <w:pStyle w:val="QuestionStyle"/>
              <w:spacing w:after="0"/>
            </w:pPr>
            <w:r>
              <w:t xml:space="preserve">          </w:t>
            </w:r>
            <w:r w:rsidR="00306FD6">
              <w:t>……………………………………………….</w:t>
            </w:r>
          </w:p>
          <w:p w:rsidR="000367B6" w:rsidRDefault="000367B6" w:rsidP="00B25BAB">
            <w:pPr>
              <w:pStyle w:val="QuestionStyle"/>
              <w:spacing w:after="0"/>
            </w:pPr>
          </w:p>
          <w:p w:rsidR="000367B6" w:rsidRDefault="000367B6" w:rsidP="00B25BAB">
            <w:pPr>
              <w:pStyle w:val="QuestionStyle"/>
              <w:spacing w:after="0"/>
            </w:pPr>
          </w:p>
          <w:p w:rsidR="000367B6" w:rsidRDefault="000367B6" w:rsidP="00B25BAB">
            <w:pPr>
              <w:pStyle w:val="QuestionStyle"/>
              <w:spacing w:after="0"/>
            </w:pPr>
          </w:p>
        </w:tc>
      </w:tr>
      <w:tr w:rsidR="00306FD6" w:rsidTr="0057279C">
        <w:trPr>
          <w:cantSplit/>
        </w:trPr>
        <w:tc>
          <w:tcPr>
            <w:tcW w:w="516" w:type="dxa"/>
            <w:shd w:val="clear" w:color="auto" w:fill="auto"/>
          </w:tcPr>
          <w:p w:rsidR="00306FD6" w:rsidRPr="00B15693" w:rsidRDefault="00306FD6" w:rsidP="00953CC3">
            <w:pPr>
              <w:pStyle w:val="Numbering"/>
              <w:spacing w:before="4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24.</w:t>
            </w:r>
          </w:p>
        </w:tc>
        <w:tc>
          <w:tcPr>
            <w:tcW w:w="10224" w:type="dxa"/>
            <w:shd w:val="clear" w:color="auto" w:fill="auto"/>
          </w:tcPr>
          <w:p w:rsidR="00306FD6" w:rsidRDefault="005D75A9" w:rsidP="00133E0B">
            <w:pPr>
              <w:pStyle w:val="LongerQuestions"/>
            </w:pPr>
            <w:r>
              <w:rPr>
                <w:noProof/>
                <w:lang w:eastAsia="en-AU"/>
              </w:rPr>
              <w:object w:dxaOrig="1440" w:dyaOrig="1440">
                <v:shape id="_x0000_s1331" type="#_x0000_t75" style="position:absolute;margin-left:325.8pt;margin-top:-.85pt;width:164.7pt;height:169.25pt;z-index:251764224;mso-position-horizontal-relative:text;mso-position-vertical-relative:text">
                  <v:imagedata r:id="rId108" o:title=""/>
                </v:shape>
                <o:OLEObject Type="Embed" ProgID="FXDraw.Graphic" ShapeID="_x0000_s1331" DrawAspect="Content" ObjectID="_1528110144" r:id="rId109"/>
              </w:object>
            </w:r>
            <w:r w:rsidR="00953CC3">
              <w:t xml:space="preserve">Sketch the curve  </w:t>
            </w:r>
            <w:r w:rsidR="00953CC3" w:rsidRPr="00953CC3">
              <w:rPr>
                <w:color w:val="FF0000"/>
                <w:position w:val="-8"/>
              </w:rPr>
              <w:object w:dxaOrig="1454" w:dyaOrig="336">
                <v:shape id="_x0000_i1073" type="#_x0000_t75" style="width:72.75pt;height:17.25pt" o:ole="">
                  <v:imagedata r:id="rId110" o:title=""/>
                </v:shape>
                <o:OLEObject Type="Embed" ProgID="FXEquation.Equation" ShapeID="_x0000_i1073" DrawAspect="Content" ObjectID="_1528110026" r:id="rId111"/>
              </w:object>
            </w:r>
            <w:r w:rsidR="00953CC3">
              <w:t xml:space="preserve"> on this number plane.</w:t>
            </w:r>
          </w:p>
          <w:p w:rsidR="00CA706C" w:rsidRDefault="00306FD6" w:rsidP="00CA706C">
            <w:pPr>
              <w:pStyle w:val="LongerQuestions"/>
              <w:ind w:right="4718"/>
            </w:pPr>
            <w:r>
              <w:t xml:space="preserve">     </w:t>
            </w:r>
          </w:p>
          <w:p w:rsidR="00CA706C" w:rsidRDefault="00CA706C" w:rsidP="00CA706C">
            <w:pPr>
              <w:pStyle w:val="LongerQuestions"/>
              <w:ind w:right="4718"/>
            </w:pPr>
          </w:p>
          <w:p w:rsidR="00CA706C" w:rsidRDefault="00CA706C" w:rsidP="00CA706C">
            <w:pPr>
              <w:pStyle w:val="LongerQuestions"/>
            </w:pPr>
            <w:r>
              <w:t xml:space="preserve">           ………………………………………………</w:t>
            </w:r>
          </w:p>
          <w:p w:rsidR="00CA706C" w:rsidRDefault="00CA706C" w:rsidP="00CA706C">
            <w:pPr>
              <w:pStyle w:val="LongerQuestions"/>
            </w:pPr>
          </w:p>
          <w:p w:rsidR="00CA706C" w:rsidRDefault="00CA706C" w:rsidP="00CA706C">
            <w:pPr>
              <w:pStyle w:val="LongerQuestions"/>
            </w:pPr>
            <w:r>
              <w:t xml:space="preserve">          ……………………………………………....</w:t>
            </w:r>
          </w:p>
          <w:p w:rsidR="00CA706C" w:rsidRDefault="00CA706C" w:rsidP="00CA706C">
            <w:pPr>
              <w:pStyle w:val="LongerQuestions"/>
            </w:pPr>
          </w:p>
          <w:p w:rsidR="00CA706C" w:rsidRDefault="00CA706C" w:rsidP="00CA706C">
            <w:pPr>
              <w:pStyle w:val="QuestionStyle"/>
              <w:spacing w:after="0"/>
            </w:pPr>
            <w:r>
              <w:t xml:space="preserve">           ………………………………………………</w:t>
            </w:r>
          </w:p>
          <w:p w:rsidR="00CA706C" w:rsidRDefault="00CA706C" w:rsidP="00CA706C">
            <w:pPr>
              <w:pStyle w:val="QuestionStyle"/>
              <w:spacing w:after="0"/>
            </w:pPr>
          </w:p>
          <w:p w:rsidR="00CA706C" w:rsidRDefault="00CA706C" w:rsidP="00CA706C">
            <w:pPr>
              <w:pStyle w:val="QuestionStyle"/>
              <w:spacing w:after="0"/>
            </w:pPr>
            <w:r>
              <w:t xml:space="preserve">          ……………………………………………….</w:t>
            </w:r>
          </w:p>
          <w:p w:rsidR="00CA706C" w:rsidRDefault="00CA706C" w:rsidP="00CA706C">
            <w:pPr>
              <w:pStyle w:val="QuestionStyle"/>
              <w:spacing w:after="0"/>
            </w:pPr>
          </w:p>
          <w:p w:rsidR="00306FD6" w:rsidRDefault="00306FD6" w:rsidP="00FF719D">
            <w:pPr>
              <w:pStyle w:val="QuestionStyle"/>
            </w:pPr>
          </w:p>
        </w:tc>
      </w:tr>
      <w:tr w:rsidR="00306FD6" w:rsidTr="0057279C">
        <w:trPr>
          <w:cantSplit/>
        </w:trPr>
        <w:tc>
          <w:tcPr>
            <w:tcW w:w="516" w:type="dxa"/>
            <w:shd w:val="clear" w:color="auto" w:fill="auto"/>
          </w:tcPr>
          <w:p w:rsidR="00306FD6" w:rsidRPr="00B15693" w:rsidRDefault="00306FD6" w:rsidP="00306FD6">
            <w:pPr>
              <w:pStyle w:val="Numbering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25.</w:t>
            </w:r>
          </w:p>
        </w:tc>
        <w:tc>
          <w:tcPr>
            <w:tcW w:w="10224" w:type="dxa"/>
            <w:shd w:val="clear" w:color="auto" w:fill="auto"/>
          </w:tcPr>
          <w:p w:rsidR="00306FD6" w:rsidRPr="009B7487" w:rsidRDefault="005D75A9" w:rsidP="00133E0B">
            <w:pPr>
              <w:pStyle w:val="LongerQuestions"/>
            </w:pPr>
            <w:r>
              <w:rPr>
                <w:noProof/>
                <w:lang w:eastAsia="en-AU"/>
              </w:rPr>
              <w:object w:dxaOrig="1440" w:dyaOrig="1440">
                <v:shape id="_x0000_s1238" type="#_x0000_t75" style="position:absolute;margin-left:226.65pt;margin-top:7pt;width:275.55pt;height:125.5pt;z-index:251757056;mso-position-horizontal-relative:text;mso-position-vertical-relative:text">
                  <v:imagedata r:id="rId112" o:title=""/>
                </v:shape>
                <o:OLEObject Type="Embed" ProgID="FXDraw.Graphic" ShapeID="_x0000_s1238" DrawAspect="Content" ObjectID="_1528110145" r:id="rId113"/>
              </w:object>
            </w:r>
            <w:r w:rsidR="009B7487">
              <w:t xml:space="preserve"> </w:t>
            </w:r>
            <w:r w:rsidR="009B7487" w:rsidRPr="009B7487">
              <w:object w:dxaOrig="2598" w:dyaOrig="476">
                <v:shape id="_x0000_i1075" type="#_x0000_t75" style="width:129.75pt;height:24pt" o:ole="">
                  <v:imagedata r:id="rId114" o:title=""/>
                </v:shape>
                <o:OLEObject Type="Embed" ProgID="FXEquation.Equation" ShapeID="_x0000_i1075" DrawAspect="Content" ObjectID="_1528110027" r:id="rId115"/>
              </w:object>
            </w:r>
            <w:r w:rsidR="009B7487" w:rsidRPr="009B7487">
              <w:t xml:space="preserve"> </w:t>
            </w:r>
          </w:p>
          <w:p w:rsidR="00141558" w:rsidRDefault="00141558" w:rsidP="00133E0B">
            <w:pPr>
              <w:pStyle w:val="LongerQuestions"/>
            </w:pPr>
          </w:p>
          <w:p w:rsidR="00141558" w:rsidRDefault="00141558" w:rsidP="00133E0B">
            <w:pPr>
              <w:pStyle w:val="LongerQuestions"/>
            </w:pPr>
          </w:p>
          <w:p w:rsidR="009B7487" w:rsidRDefault="00306FD6" w:rsidP="00133E0B">
            <w:pPr>
              <w:pStyle w:val="LongerQuestions"/>
            </w:pPr>
            <w:r>
              <w:t xml:space="preserve">           …………………………………………</w:t>
            </w:r>
          </w:p>
          <w:p w:rsidR="009B7487" w:rsidRDefault="009B7487" w:rsidP="00133E0B">
            <w:pPr>
              <w:pStyle w:val="LongerQuestions"/>
            </w:pPr>
          </w:p>
          <w:p w:rsidR="00306FD6" w:rsidRDefault="009B7487" w:rsidP="00133E0B">
            <w:pPr>
              <w:pStyle w:val="LongerQuestions"/>
            </w:pPr>
            <w:r>
              <w:t xml:space="preserve">           …………………………………………</w:t>
            </w:r>
          </w:p>
          <w:p w:rsidR="00306FD6" w:rsidRDefault="00306FD6" w:rsidP="00133E0B">
            <w:pPr>
              <w:pStyle w:val="LongerQuestions"/>
            </w:pPr>
          </w:p>
          <w:p w:rsidR="009B7487" w:rsidRDefault="00306FD6" w:rsidP="009B7487">
            <w:pPr>
              <w:pStyle w:val="QuestionStyle"/>
              <w:spacing w:after="0"/>
            </w:pPr>
            <w:r>
              <w:t xml:space="preserve">           …………………………………………</w:t>
            </w:r>
          </w:p>
          <w:p w:rsidR="009B7487" w:rsidRDefault="009B7487" w:rsidP="009B7487">
            <w:pPr>
              <w:pStyle w:val="QuestionStyle"/>
              <w:spacing w:after="0"/>
            </w:pPr>
          </w:p>
          <w:p w:rsidR="00306FD6" w:rsidRDefault="009B7487" w:rsidP="009B7487">
            <w:pPr>
              <w:pStyle w:val="QuestionStyle"/>
              <w:spacing w:after="0"/>
            </w:pPr>
            <w:r>
              <w:t xml:space="preserve">           </w:t>
            </w:r>
            <w:r w:rsidR="00306FD6">
              <w:t>…………………………………………</w:t>
            </w:r>
          </w:p>
        </w:tc>
      </w:tr>
    </w:tbl>
    <w:p w:rsidR="0057279C" w:rsidRDefault="0057279C" w:rsidP="0057279C">
      <w:pPr>
        <w:jc w:val="center"/>
        <w:rPr>
          <w:rFonts w:ascii="Times New Roman" w:hAnsi="Times New Roman"/>
          <w:b/>
          <w:sz w:val="32"/>
          <w:szCs w:val="32"/>
        </w:rPr>
      </w:pPr>
    </w:p>
    <w:p w:rsidR="0057279C" w:rsidRDefault="0057279C" w:rsidP="0057279C">
      <w:pPr>
        <w:jc w:val="center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t>End of Section 1</w:t>
      </w:r>
    </w:p>
    <w:p w:rsidR="0057279C" w:rsidRDefault="0057279C">
      <w:r>
        <w:br w:type="page"/>
      </w:r>
    </w:p>
    <w:p w:rsidR="0057279C" w:rsidRDefault="0057279C"/>
    <w:p w:rsidR="0057279C" w:rsidRDefault="0057279C"/>
    <w:p w:rsidR="0057279C" w:rsidRDefault="0057279C"/>
    <w:p w:rsidR="0057279C" w:rsidRDefault="0057279C"/>
    <w:p w:rsidR="0057279C" w:rsidRDefault="0057279C"/>
    <w:p w:rsidR="0057279C" w:rsidRDefault="0057279C"/>
    <w:p w:rsidR="0057279C" w:rsidRDefault="0057279C"/>
    <w:p w:rsidR="0057279C" w:rsidRDefault="0057279C"/>
    <w:p w:rsidR="0057279C" w:rsidRDefault="0057279C"/>
    <w:p w:rsidR="0057279C" w:rsidRDefault="0057279C"/>
    <w:p w:rsidR="0057279C" w:rsidRDefault="0057279C"/>
    <w:p w:rsidR="0057279C" w:rsidRDefault="0057279C"/>
    <w:p w:rsidR="0057279C" w:rsidRDefault="0057279C"/>
    <w:p w:rsidR="0057279C" w:rsidRDefault="0057279C"/>
    <w:p w:rsidR="0057279C" w:rsidRDefault="0057279C"/>
    <w:p w:rsidR="0057279C" w:rsidRDefault="0057279C"/>
    <w:p w:rsidR="0057279C" w:rsidRDefault="0057279C"/>
    <w:p w:rsidR="0057279C" w:rsidRDefault="0057279C"/>
    <w:p w:rsidR="0057279C" w:rsidRDefault="0057279C"/>
    <w:p w:rsidR="0057279C" w:rsidRDefault="0057279C"/>
    <w:p w:rsidR="0057279C" w:rsidRPr="0057279C" w:rsidRDefault="0057279C" w:rsidP="0057279C">
      <w:pPr>
        <w:jc w:val="center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t>Fallow</w:t>
      </w:r>
      <w:r w:rsidRPr="0057279C">
        <w:rPr>
          <w:rFonts w:ascii="Times New Roman" w:hAnsi="Times New Roman"/>
          <w:b/>
          <w:sz w:val="32"/>
          <w:szCs w:val="32"/>
        </w:rPr>
        <w:t xml:space="preserve"> Page</w:t>
      </w:r>
    </w:p>
    <w:p w:rsidR="00864FAD" w:rsidRPr="0057279C" w:rsidRDefault="00864FAD" w:rsidP="004E1F9D">
      <w:pPr>
        <w:sectPr w:rsidR="00864FAD" w:rsidRPr="0057279C" w:rsidSect="00551063">
          <w:pgSz w:w="11906" w:h="16838"/>
          <w:pgMar w:top="720" w:right="720" w:bottom="720" w:left="720" w:header="708" w:footer="708" w:gutter="0"/>
          <w:cols w:space="708"/>
          <w:titlePg/>
          <w:docGrid w:linePitch="360"/>
        </w:sectPr>
      </w:pPr>
    </w:p>
    <w:sdt>
      <w:sdtPr>
        <w:rPr>
          <w:rFonts w:ascii="Times New Roman" w:eastAsia="Times New Roman" w:hAnsi="Times New Roman"/>
          <w:sz w:val="32"/>
          <w:szCs w:val="32"/>
        </w:rPr>
        <w:alias w:val="Comments"/>
        <w:tag w:val=""/>
        <w:id w:val="927549988"/>
        <w:placeholder>
          <w:docPart w:val="0C238DA092D843AF9796AB587EDFA97E"/>
        </w:placeholder>
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<w:text w:multiLine="1"/>
      </w:sdtPr>
      <w:sdtEndPr/>
      <w:sdtContent>
        <w:p w:rsidR="003C35F2" w:rsidRDefault="00BE49EB" w:rsidP="007E55E5">
          <w:pPr>
            <w:rPr>
              <w:rFonts w:ascii="Times New Roman" w:eastAsia="Times New Roman" w:hAnsi="Times New Roman"/>
              <w:sz w:val="32"/>
              <w:szCs w:val="32"/>
            </w:rPr>
          </w:pPr>
          <w:r>
            <w:rPr>
              <w:rFonts w:ascii="Times New Roman" w:eastAsia="Times New Roman" w:hAnsi="Times New Roman"/>
              <w:sz w:val="32"/>
              <w:szCs w:val="32"/>
            </w:rPr>
            <w:t>School Name</w:t>
          </w:r>
        </w:p>
      </w:sdtContent>
    </w:sdt>
    <w:p w:rsidR="007E55E5" w:rsidRPr="00EB3A74" w:rsidRDefault="005D75A9" w:rsidP="007E55E5">
      <w:pPr>
        <w:rPr>
          <w:rFonts w:ascii="Times New Roman" w:eastAsia="Times New Roman" w:hAnsi="Times New Roman"/>
          <w:sz w:val="32"/>
          <w:szCs w:val="32"/>
        </w:rPr>
      </w:pPr>
      <w:sdt>
        <w:sdtPr>
          <w:rPr>
            <w:rFonts w:ascii="Times New Roman" w:eastAsia="Times New Roman" w:hAnsi="Times New Roman"/>
            <w:sz w:val="32"/>
            <w:szCs w:val="32"/>
          </w:rPr>
          <w:alias w:val="Subject"/>
          <w:tag w:val=""/>
          <w:id w:val="-653830219"/>
          <w:placeholder>
            <w:docPart w:val="2EA20A687D574FA08BC0112D15CF5C4F"/>
          </w:placeholder>
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<w:text/>
        </w:sdtPr>
        <w:sdtEndPr/>
        <w:sdtContent>
          <w:r w:rsidR="00D9658D">
            <w:rPr>
              <w:rFonts w:ascii="Times New Roman" w:eastAsia="Times New Roman" w:hAnsi="Times New Roman"/>
              <w:sz w:val="32"/>
              <w:szCs w:val="32"/>
            </w:rPr>
            <w:t>Yearly</w:t>
          </w:r>
        </w:sdtContent>
      </w:sdt>
      <w:r w:rsidR="007E55E5" w:rsidRPr="00EB3A74">
        <w:rPr>
          <w:rFonts w:ascii="Times New Roman" w:eastAsia="Times New Roman" w:hAnsi="Times New Roman"/>
          <w:sz w:val="32"/>
          <w:szCs w:val="32"/>
        </w:rPr>
        <w:t xml:space="preserve"> Examination             </w:t>
      </w:r>
    </w:p>
    <w:p w:rsidR="00551063" w:rsidRDefault="005D75A9" w:rsidP="007E55E5">
      <w:pPr>
        <w:rPr>
          <w:rFonts w:ascii="Times New Roman" w:eastAsia="Times New Roman" w:hAnsi="Times New Roman"/>
          <w:b/>
          <w:sz w:val="32"/>
          <w:szCs w:val="32"/>
        </w:rPr>
      </w:pPr>
      <w:sdt>
        <w:sdtPr>
          <w:rPr>
            <w:rFonts w:ascii="Times New Roman" w:eastAsia="Times New Roman" w:hAnsi="Times New Roman"/>
            <w:b/>
            <w:sz w:val="32"/>
            <w:szCs w:val="32"/>
          </w:rPr>
          <w:alias w:val="Title"/>
          <w:tag w:val=""/>
          <w:id w:val="447746678"/>
          <w:placeholder>
            <w:docPart w:val="BF6F66BB64414825BF984D98709284E2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EndPr/>
        <w:sdtContent>
          <w:r w:rsidR="00D9658D">
            <w:rPr>
              <w:rFonts w:ascii="Times New Roman" w:eastAsia="Times New Roman" w:hAnsi="Times New Roman"/>
              <w:b/>
              <w:sz w:val="32"/>
              <w:szCs w:val="32"/>
            </w:rPr>
            <w:t>Mathematics</w:t>
          </w:r>
        </w:sdtContent>
      </w:sdt>
      <w:r w:rsidR="007E55E5">
        <w:rPr>
          <w:rFonts w:ascii="Times New Roman" w:eastAsia="Times New Roman" w:hAnsi="Times New Roman"/>
          <w:b/>
          <w:sz w:val="32"/>
          <w:szCs w:val="32"/>
        </w:rPr>
        <w:t xml:space="preserve"> Course</w:t>
      </w:r>
      <w:r w:rsidR="007E55E5" w:rsidRPr="00C25037">
        <w:rPr>
          <w:rFonts w:ascii="Times New Roman" w:eastAsia="Times New Roman" w:hAnsi="Times New Roman"/>
          <w:b/>
          <w:sz w:val="32"/>
          <w:szCs w:val="32"/>
        </w:rPr>
        <w:tab/>
      </w:r>
    </w:p>
    <w:p w:rsidR="004E1F9D" w:rsidRPr="00551063" w:rsidRDefault="005D75A9" w:rsidP="007E55E5">
      <w:pPr>
        <w:rPr>
          <w:rFonts w:ascii="Times New Roman" w:eastAsia="Times New Roman" w:hAnsi="Times New Roman"/>
          <w:b/>
          <w:sz w:val="32"/>
          <w:szCs w:val="32"/>
        </w:rPr>
      </w:pPr>
      <w:sdt>
        <w:sdtPr>
          <w:rPr>
            <w:rFonts w:ascii="Times New Roman" w:eastAsia="Times New Roman" w:hAnsi="Times New Roman"/>
            <w:b/>
            <w:sz w:val="32"/>
            <w:szCs w:val="32"/>
          </w:rPr>
          <w:alias w:val="Status"/>
          <w:tag w:val=""/>
          <w:id w:val="-773791148"/>
          <w:placeholder>
            <w:docPart w:val="B377776CCC434FE7A829C0604A7F6376"/>
          </w:placeholder>
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<w:text/>
        </w:sdtPr>
        <w:sdtEndPr/>
        <w:sdtContent>
          <w:r w:rsidR="00D9658D">
            <w:rPr>
              <w:rFonts w:ascii="Times New Roman" w:eastAsia="Times New Roman" w:hAnsi="Times New Roman"/>
              <w:b/>
              <w:sz w:val="32"/>
              <w:szCs w:val="32"/>
            </w:rPr>
            <w:t>2016</w:t>
          </w:r>
        </w:sdtContent>
      </w:sdt>
      <w:r w:rsidR="004E1F9D" w:rsidRPr="00551063">
        <w:rPr>
          <w:rFonts w:ascii="Times New Roman" w:eastAsia="Times New Roman" w:hAnsi="Times New Roman"/>
          <w:b/>
          <w:sz w:val="32"/>
          <w:szCs w:val="32"/>
        </w:rPr>
        <w:tab/>
      </w:r>
    </w:p>
    <w:p w:rsidR="004E1F9D" w:rsidRDefault="004E1F9D" w:rsidP="004E1F9D">
      <w:pPr>
        <w:rPr>
          <w:rFonts w:ascii="Times New Roman" w:eastAsia="Times New Roman" w:hAnsi="Times New Roman"/>
        </w:rPr>
      </w:pPr>
      <w:r>
        <w:rPr>
          <w:rFonts w:ascii="Arial" w:eastAsia="Times New Roman" w:hAnsi="Arial" w:cs="Arial"/>
          <w:b/>
          <w:sz w:val="32"/>
          <w:szCs w:val="32"/>
        </w:rPr>
        <w:tab/>
      </w:r>
    </w:p>
    <w:p w:rsidR="004E1F9D" w:rsidRDefault="004E1F9D" w:rsidP="004E1F9D">
      <w:pPr>
        <w:rPr>
          <w:rFonts w:ascii="Times New Roman" w:eastAsia="Times New Roman" w:hAnsi="Times New Roman"/>
        </w:rPr>
      </w:pPr>
      <w:r>
        <w:rPr>
          <w:rFonts w:ascii="Arial" w:eastAsia="Times New Roman" w:hAnsi="Arial" w:cs="Arial"/>
          <w:b/>
          <w:sz w:val="32"/>
          <w:szCs w:val="32"/>
        </w:rPr>
        <w:tab/>
      </w:r>
      <w:r>
        <w:rPr>
          <w:rFonts w:ascii="Arial" w:eastAsia="Times New Roman" w:hAnsi="Arial" w:cs="Arial"/>
          <w:b/>
          <w:sz w:val="32"/>
          <w:szCs w:val="32"/>
        </w:rPr>
        <w:tab/>
      </w:r>
      <w:r>
        <w:rPr>
          <w:rFonts w:ascii="Arial" w:eastAsia="Times New Roman" w:hAnsi="Arial" w:cs="Arial"/>
          <w:b/>
          <w:sz w:val="32"/>
          <w:szCs w:val="32"/>
        </w:rPr>
        <w:tab/>
      </w:r>
    </w:p>
    <w:p w:rsidR="004E1F9D" w:rsidRDefault="004E1F9D" w:rsidP="004E1F9D">
      <w:pPr>
        <w:rPr>
          <w:rFonts w:ascii="Arial" w:eastAsia="Times New Roman" w:hAnsi="Arial" w:cs="Arial"/>
          <w:sz w:val="32"/>
          <w:szCs w:val="32"/>
        </w:rPr>
      </w:pPr>
    </w:p>
    <w:p w:rsidR="004E1F9D" w:rsidRDefault="004E1F9D" w:rsidP="004E1F9D">
      <w:pPr>
        <w:rPr>
          <w:rFonts w:ascii="Arial" w:eastAsia="Times New Roman" w:hAnsi="Arial" w:cs="Arial"/>
          <w:sz w:val="32"/>
          <w:szCs w:val="32"/>
        </w:rPr>
      </w:pPr>
    </w:p>
    <w:p w:rsidR="004E1F9D" w:rsidRDefault="004E1F9D" w:rsidP="004E1F9D">
      <w:pPr>
        <w:rPr>
          <w:rFonts w:ascii="Arial" w:eastAsia="Times New Roman" w:hAnsi="Arial" w:cs="Arial"/>
          <w:sz w:val="32"/>
          <w:szCs w:val="32"/>
        </w:rPr>
      </w:pPr>
    </w:p>
    <w:p w:rsidR="004E1F9D" w:rsidRDefault="004E1F9D" w:rsidP="004E1F9D">
      <w:pPr>
        <w:rPr>
          <w:rFonts w:ascii="Arial" w:eastAsia="Times New Roman" w:hAnsi="Arial" w:cs="Arial"/>
          <w:sz w:val="32"/>
          <w:szCs w:val="32"/>
        </w:rPr>
      </w:pPr>
    </w:p>
    <w:p w:rsidR="004E1F9D" w:rsidRDefault="004E1F9D" w:rsidP="004E1F9D">
      <w:pPr>
        <w:rPr>
          <w:rFonts w:ascii="Arial" w:eastAsia="Times New Roman" w:hAnsi="Arial" w:cs="Arial"/>
          <w:sz w:val="32"/>
          <w:szCs w:val="32"/>
        </w:rPr>
      </w:pPr>
    </w:p>
    <w:p w:rsidR="004E1F9D" w:rsidRDefault="004E1F9D" w:rsidP="004E1F9D">
      <w:pPr>
        <w:rPr>
          <w:rFonts w:ascii="Arial" w:eastAsia="Times New Roman" w:hAnsi="Arial" w:cs="Arial"/>
          <w:sz w:val="32"/>
          <w:szCs w:val="32"/>
        </w:rPr>
      </w:pPr>
    </w:p>
    <w:p w:rsidR="004E1F9D" w:rsidRPr="002854AE" w:rsidRDefault="004E1F9D" w:rsidP="004E1F9D">
      <w:pPr>
        <w:rPr>
          <w:rFonts w:ascii="Times New Roman" w:eastAsia="Times New Roman" w:hAnsi="Times New Roman"/>
          <w:b/>
          <w:sz w:val="44"/>
          <w:szCs w:val="44"/>
        </w:rPr>
      </w:pPr>
      <w:r w:rsidRPr="002854AE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622912" behindDoc="0" locked="0" layoutInCell="1" allowOverlap="1" wp14:anchorId="59F4DF2B" wp14:editId="22226743">
                <wp:simplePos x="0" y="0"/>
                <wp:positionH relativeFrom="column">
                  <wp:posOffset>2933700</wp:posOffset>
                </wp:positionH>
                <wp:positionV relativeFrom="paragraph">
                  <wp:posOffset>299085</wp:posOffset>
                </wp:positionV>
                <wp:extent cx="3263900" cy="6372225"/>
                <wp:effectExtent l="0" t="0" r="0" b="9525"/>
                <wp:wrapTight wrapText="bothSides">
                  <wp:wrapPolygon edited="0">
                    <wp:start x="0" y="0"/>
                    <wp:lineTo x="0" y="21568"/>
                    <wp:lineTo x="21432" y="21568"/>
                    <wp:lineTo x="21432" y="0"/>
                    <wp:lineTo x="0" y="0"/>
                  </wp:wrapPolygon>
                </wp:wrapTight>
                <wp:docPr id="217" name="Text Box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63900" cy="6372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764B4" w:rsidRDefault="003764B4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3764B4" w:rsidRDefault="00883D87" w:rsidP="004E1F9D">
                            <w:pPr>
                              <w:spacing w:after="120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75</w:t>
                            </w:r>
                            <w:r w:rsidR="003764B4">
                              <w:rPr>
                                <w:b/>
                                <w:sz w:val="28"/>
                                <w:szCs w:val="28"/>
                              </w:rPr>
                              <w:t xml:space="preserve"> marks</w:t>
                            </w:r>
                          </w:p>
                          <w:p w:rsidR="003764B4" w:rsidRDefault="003764B4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Time allowed for this section is </w:t>
                            </w:r>
                          </w:p>
                          <w:p w:rsidR="003764B4" w:rsidRDefault="003764B4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 hour and 30 minutes</w:t>
                            </w:r>
                          </w:p>
                          <w:p w:rsidR="003764B4" w:rsidRDefault="003764B4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3764B4" w:rsidRDefault="003764B4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This section has TWO parts</w:t>
                            </w:r>
                          </w:p>
                          <w:p w:rsidR="003764B4" w:rsidRDefault="003764B4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3764B4" w:rsidRDefault="00883D87" w:rsidP="004E1F9D">
                            <w:pPr>
                              <w:spacing w:after="120"/>
                              <w:ind w:left="993" w:hanging="993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Part A – Fif</w:t>
                            </w:r>
                            <w:r w:rsidR="003764B4">
                              <w:rPr>
                                <w:sz w:val="28"/>
                                <w:szCs w:val="28"/>
                              </w:rPr>
                              <w:t>ty multiple-choice questions worth 1 mark each.</w:t>
                            </w:r>
                          </w:p>
                          <w:p w:rsidR="003764B4" w:rsidRDefault="003764B4" w:rsidP="004E1F9D">
                            <w:pPr>
                              <w:spacing w:after="120"/>
                              <w:ind w:left="993" w:hanging="993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               Mark your answers on the separate answer sheet provided at the end of the examination.</w:t>
                            </w:r>
                          </w:p>
                          <w:p w:rsidR="003764B4" w:rsidRDefault="003764B4" w:rsidP="004E1F9D">
                            <w:pPr>
                              <w:ind w:left="993" w:hanging="993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Part B – Longer answer questions worth a total of 25 marks.</w:t>
                            </w:r>
                          </w:p>
                          <w:p w:rsidR="003764B4" w:rsidRDefault="003764B4" w:rsidP="004E1F9D">
                            <w:pPr>
                              <w:ind w:left="993" w:hanging="993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                Write all answers and working in the spaces provided on this examination paper.</w:t>
                            </w:r>
                          </w:p>
                          <w:p w:rsidR="003764B4" w:rsidRDefault="003764B4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3764B4" w:rsidRDefault="003764B4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Calculators may be used in this section.</w:t>
                            </w:r>
                          </w:p>
                          <w:p w:rsidR="003764B4" w:rsidRDefault="003764B4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3764B4" w:rsidRDefault="003764B4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Do not commence Section 2 until you are instructed to do so.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F4DF2B" id="Text Box 217" o:spid="_x0000_s1031" type="#_x0000_t202" style="position:absolute;margin-left:231pt;margin-top:23.55pt;width:257pt;height:501.75pt;z-index:2516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" stroked="f">
                <v:textbox>
                  <w:txbxContent>
                    <w:p w:rsidR="003764B4" w:rsidRDefault="003764B4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</w:p>
                    <w:p w:rsidR="003764B4" w:rsidRDefault="00883D87" w:rsidP="004E1F9D">
                      <w:pPr>
                        <w:spacing w:after="120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75</w:t>
                      </w:r>
                      <w:r w:rsidR="003764B4">
                        <w:rPr>
                          <w:b/>
                          <w:sz w:val="28"/>
                          <w:szCs w:val="28"/>
                        </w:rPr>
                        <w:t xml:space="preserve"> marks</w:t>
                      </w:r>
                    </w:p>
                    <w:p w:rsidR="003764B4" w:rsidRDefault="003764B4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Time allowed for this section is </w:t>
                      </w:r>
                    </w:p>
                    <w:p w:rsidR="003764B4" w:rsidRDefault="003764B4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 hour and 30 minutes</w:t>
                      </w:r>
                    </w:p>
                    <w:p w:rsidR="003764B4" w:rsidRDefault="003764B4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</w:p>
                    <w:p w:rsidR="003764B4" w:rsidRDefault="003764B4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This section has TWO parts</w:t>
                      </w:r>
                    </w:p>
                    <w:p w:rsidR="003764B4" w:rsidRDefault="003764B4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</w:p>
                    <w:p w:rsidR="003764B4" w:rsidRDefault="00883D87" w:rsidP="004E1F9D">
                      <w:pPr>
                        <w:spacing w:after="120"/>
                        <w:ind w:left="993" w:hanging="993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Part A – Fif</w:t>
                      </w:r>
                      <w:r w:rsidR="003764B4">
                        <w:rPr>
                          <w:sz w:val="28"/>
                          <w:szCs w:val="28"/>
                        </w:rPr>
                        <w:t>ty multiple-choice questions worth 1 mark each.</w:t>
                      </w:r>
                    </w:p>
                    <w:p w:rsidR="003764B4" w:rsidRDefault="003764B4" w:rsidP="004E1F9D">
                      <w:pPr>
                        <w:spacing w:after="120"/>
                        <w:ind w:left="993" w:hanging="993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               Mark your answers on the separate answer sheet provided at the end of the examination.</w:t>
                      </w:r>
                    </w:p>
                    <w:p w:rsidR="003764B4" w:rsidRDefault="003764B4" w:rsidP="004E1F9D">
                      <w:pPr>
                        <w:ind w:left="993" w:hanging="993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Part B – Longer answer questions worth a total of 25 marks.</w:t>
                      </w:r>
                    </w:p>
                    <w:p w:rsidR="003764B4" w:rsidRDefault="003764B4" w:rsidP="004E1F9D">
                      <w:pPr>
                        <w:ind w:left="993" w:hanging="993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                Write all answers and working in the spaces provided on this examination paper.</w:t>
                      </w:r>
                    </w:p>
                    <w:p w:rsidR="003764B4" w:rsidRDefault="003764B4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</w:p>
                    <w:p w:rsidR="003764B4" w:rsidRDefault="003764B4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Calculators may be used in this section.</w:t>
                      </w:r>
                    </w:p>
                    <w:p w:rsidR="003764B4" w:rsidRDefault="003764B4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</w:p>
                    <w:p w:rsidR="003764B4" w:rsidRDefault="003764B4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Do not commence Section 2 until you are instructed to do so.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2854AE">
        <w:rPr>
          <w:rFonts w:ascii="Times New Roman" w:eastAsia="Times New Roman" w:hAnsi="Times New Roman"/>
          <w:b/>
          <w:sz w:val="44"/>
          <w:szCs w:val="44"/>
        </w:rPr>
        <w:t xml:space="preserve">Section 2 </w:t>
      </w:r>
    </w:p>
    <w:p w:rsidR="004E1F9D" w:rsidRDefault="004E1F9D" w:rsidP="004E1F9D">
      <w:pPr>
        <w:rPr>
          <w:rFonts w:ascii="Arial" w:eastAsia="Times New Roman" w:hAnsi="Arial" w:cs="Arial"/>
          <w:sz w:val="32"/>
          <w:szCs w:val="32"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4960" behindDoc="0" locked="0" layoutInCell="1" allowOverlap="1" wp14:anchorId="1CE04BBC" wp14:editId="63C62F54">
                <wp:simplePos x="0" y="0"/>
                <wp:positionH relativeFrom="column">
                  <wp:posOffset>2804795</wp:posOffset>
                </wp:positionH>
                <wp:positionV relativeFrom="paragraph">
                  <wp:posOffset>25400</wp:posOffset>
                </wp:positionV>
                <wp:extent cx="0" cy="4676775"/>
                <wp:effectExtent l="0" t="0" r="19050" b="9525"/>
                <wp:wrapTight wrapText="bothSides">
                  <wp:wrapPolygon edited="0">
                    <wp:start x="-1" y="0"/>
                    <wp:lineTo x="-1" y="21556"/>
                    <wp:lineTo x="-1" y="21556"/>
                    <wp:lineTo x="-1" y="0"/>
                    <wp:lineTo x="-1" y="0"/>
                  </wp:wrapPolygon>
                </wp:wrapTight>
                <wp:docPr id="216" name="Straight Connector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4676775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42E1E3C" id="Straight Connector 216" o:spid="_x0000_s1026" style="position:absolute;flip:y;z-index:2516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20.85pt,2pt" to="220.85pt,37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" strokeweight="1.25pt">
                <w10:wrap type="tight"/>
              </v:line>
            </w:pict>
          </mc:Fallback>
        </mc:AlternateContent>
      </w: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r>
        <w:rPr>
          <w:rFonts w:ascii="Times New Roman" w:eastAsia="Times New Roman" w:hAnsi="Times New Roman"/>
          <w:b/>
        </w:rPr>
        <w:br w:type="page"/>
      </w:r>
    </w:p>
    <w:p w:rsidR="00BC7F25" w:rsidRDefault="00BC7F25"/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817"/>
        <w:gridCol w:w="9865"/>
      </w:tblGrid>
      <w:tr w:rsidR="00BC7F25" w:rsidRPr="00C25037" w:rsidTr="009E1D06">
        <w:trPr>
          <w:cantSplit/>
        </w:trPr>
        <w:tc>
          <w:tcPr>
            <w:tcW w:w="817" w:type="dxa"/>
            <w:tcBorders>
              <w:top w:val="nil"/>
              <w:bottom w:val="nil"/>
            </w:tcBorders>
            <w:shd w:val="clear" w:color="auto" w:fill="auto"/>
          </w:tcPr>
          <w:p w:rsidR="00BC7F25" w:rsidRPr="00C25037" w:rsidRDefault="00BC7F25" w:rsidP="00C25037">
            <w:pPr>
              <w:rPr>
                <w:rFonts w:ascii="Times New Roman" w:hAnsi="Times New Roman"/>
              </w:rPr>
            </w:pPr>
          </w:p>
        </w:tc>
        <w:tc>
          <w:tcPr>
            <w:tcW w:w="9865" w:type="dxa"/>
            <w:tcBorders>
              <w:top w:val="nil"/>
              <w:bottom w:val="nil"/>
            </w:tcBorders>
            <w:shd w:val="clear" w:color="auto" w:fill="auto"/>
          </w:tcPr>
          <w:p w:rsidR="002854AE" w:rsidRPr="002854AE" w:rsidRDefault="002854AE" w:rsidP="002854AE">
            <w:pPr>
              <w:pStyle w:val="NoSpacing"/>
              <w:spacing w:after="120"/>
              <w:rPr>
                <w:rFonts w:ascii="Times New Roman" w:hAnsi="Times New Roman"/>
                <w:sz w:val="32"/>
              </w:rPr>
            </w:pPr>
            <w:r w:rsidRPr="002854AE">
              <w:rPr>
                <w:rFonts w:ascii="Times New Roman" w:eastAsia="Times New Roman" w:hAnsi="Times New Roman"/>
                <w:b/>
                <w:sz w:val="32"/>
              </w:rPr>
              <w:t xml:space="preserve">Section 2 </w:t>
            </w:r>
            <w:r>
              <w:rPr>
                <w:rFonts w:ascii="Times New Roman" w:eastAsia="Times New Roman" w:hAnsi="Times New Roman"/>
                <w:b/>
                <w:sz w:val="32"/>
              </w:rPr>
              <w:t xml:space="preserve">- </w:t>
            </w:r>
            <w:r w:rsidRPr="002854AE">
              <w:rPr>
                <w:rFonts w:ascii="Times New Roman" w:eastAsia="Times New Roman" w:hAnsi="Times New Roman"/>
                <w:b/>
                <w:sz w:val="32"/>
              </w:rPr>
              <w:t>Part A</w:t>
            </w:r>
          </w:p>
          <w:p w:rsidR="00BC7F25" w:rsidRPr="00640856" w:rsidRDefault="00C25037" w:rsidP="001617F0">
            <w:pPr>
              <w:pStyle w:val="NoSpacing"/>
              <w:rPr>
                <w:rFonts w:ascii="Times New Roman" w:hAnsi="Times New Roman"/>
              </w:rPr>
            </w:pPr>
            <w:r w:rsidRPr="00640856">
              <w:rPr>
                <w:rFonts w:ascii="Times New Roman" w:hAnsi="Times New Roman"/>
              </w:rPr>
              <w:t>Use the multiple choice answer sheet at the end of the paper to record your answers.</w:t>
            </w:r>
          </w:p>
          <w:p w:rsidR="00C25037" w:rsidRPr="00640856" w:rsidRDefault="00C25037" w:rsidP="001617F0">
            <w:pPr>
              <w:pStyle w:val="NoSpacing"/>
              <w:rPr>
                <w:rFonts w:ascii="Times New Roman" w:hAnsi="Times New Roman"/>
              </w:rPr>
            </w:pPr>
            <w:r w:rsidRPr="00640856">
              <w:rPr>
                <w:rFonts w:ascii="Times New Roman" w:hAnsi="Times New Roman"/>
              </w:rPr>
              <w:t>Complete shade the bubble corresponding to the correct answer for each question.</w:t>
            </w:r>
          </w:p>
          <w:p w:rsidR="00640856" w:rsidRPr="00C25037" w:rsidRDefault="00640856" w:rsidP="001617F0">
            <w:pPr>
              <w:pStyle w:val="NoSpacing"/>
            </w:pPr>
          </w:p>
        </w:tc>
      </w:tr>
      <w:tr w:rsidR="00B3247D" w:rsidRPr="00C25037" w:rsidTr="009E1D06">
        <w:trPr>
          <w:cantSplit/>
        </w:trPr>
        <w:tc>
          <w:tcPr>
            <w:tcW w:w="817" w:type="dxa"/>
            <w:tcBorders>
              <w:top w:val="nil"/>
            </w:tcBorders>
            <w:shd w:val="clear" w:color="auto" w:fill="auto"/>
          </w:tcPr>
          <w:p w:rsidR="00B3247D" w:rsidRPr="00B15693" w:rsidRDefault="00B3247D" w:rsidP="00264D71">
            <w:pPr>
              <w:pStyle w:val="ShortAnswerStyle"/>
              <w:numPr>
                <w:ilvl w:val="0"/>
                <w:numId w:val="34"/>
              </w:numPr>
              <w:spacing w:before="120"/>
              <w:ind w:left="714" w:hanging="357"/>
            </w:pPr>
          </w:p>
        </w:tc>
        <w:tc>
          <w:tcPr>
            <w:tcW w:w="9865" w:type="dxa"/>
            <w:tcBorders>
              <w:top w:val="nil"/>
            </w:tcBorders>
            <w:shd w:val="clear" w:color="auto" w:fill="auto"/>
          </w:tcPr>
          <w:p w:rsidR="00B3247D" w:rsidRDefault="00B3247D" w:rsidP="00FF719D">
            <w:pPr>
              <w:pStyle w:val="QuestionStyle"/>
            </w:pPr>
            <w:r>
              <w:t xml:space="preserve">Which fraction is equivalent to  </w:t>
            </w:r>
            <w:r w:rsidRPr="00B3247D">
              <w:rPr>
                <w:color w:val="FF0000"/>
                <w:position w:val="-18"/>
              </w:rPr>
              <w:object w:dxaOrig="312" w:dyaOrig="532" w14:anchorId="4E80065A">
                <v:shape id="_x0000_i1594" type="#_x0000_t75" style="width:15pt;height:26.25pt" o:ole="">
                  <v:imagedata r:id="rId116" o:title=""/>
                </v:shape>
                <o:OLEObject Type="Embed" ProgID="FXEquation.Equation" ShapeID="_x0000_i1594" DrawAspect="Content" ObjectID="_1528110028" r:id="rId117"/>
              </w:object>
            </w:r>
            <w:r>
              <w:t xml:space="preserve"> </w:t>
            </w:r>
          </w:p>
          <w:p w:rsidR="00B3247D" w:rsidRDefault="00B3247D" w:rsidP="00CB3E17">
            <w:pPr>
              <w:pStyle w:val="QuestionStyle"/>
            </w:pPr>
            <w:r>
              <w:t xml:space="preserve">     A.    </w:t>
            </w:r>
            <w:r w:rsidRPr="00E77158">
              <w:rPr>
                <w:position w:val="-18"/>
              </w:rPr>
              <w:object w:dxaOrig="274" w:dyaOrig="532" w14:anchorId="2080970B">
                <v:shape id="_x0000_i1595" type="#_x0000_t75" style="width:12pt;height:26.25pt" o:ole="">
                  <v:imagedata r:id="rId118" o:title=""/>
                </v:shape>
                <o:OLEObject Type="Embed" ProgID="FXEquation.Equation" ShapeID="_x0000_i1595" DrawAspect="Content" ObjectID="_1528110029" r:id="rId119"/>
              </w:object>
            </w:r>
            <w:r>
              <w:t xml:space="preserve">                            B.      </w:t>
            </w:r>
            <w:r w:rsidRPr="00E77158">
              <w:rPr>
                <w:position w:val="-18"/>
              </w:rPr>
              <w:object w:dxaOrig="274" w:dyaOrig="532" w14:anchorId="002F4D81">
                <v:shape id="_x0000_i1596" type="#_x0000_t75" style="width:12pt;height:27pt" o:ole="">
                  <v:imagedata r:id="rId120" o:title=""/>
                </v:shape>
                <o:OLEObject Type="Embed" ProgID="FXEquation.Equation" ShapeID="_x0000_i1596" DrawAspect="Content" ObjectID="_1528110030" r:id="rId121"/>
              </w:object>
            </w:r>
            <w:r>
              <w:t xml:space="preserve">                      C.    </w:t>
            </w:r>
            <w:r w:rsidRPr="00B3247D">
              <w:rPr>
                <w:position w:val="-18"/>
              </w:rPr>
              <w:object w:dxaOrig="274" w:dyaOrig="528" w14:anchorId="31BCEC6F">
                <v:shape id="_x0000_i1597" type="#_x0000_t75" style="width:12pt;height:27pt" o:ole="">
                  <v:imagedata r:id="rId122" o:title=""/>
                </v:shape>
                <o:OLEObject Type="Embed" ProgID="FXEquation.Equation" ShapeID="_x0000_i1597" DrawAspect="Content" ObjectID="_1528110031" r:id="rId123"/>
              </w:object>
            </w:r>
            <w:r>
              <w:t xml:space="preserve">                D.        </w:t>
            </w:r>
            <w:r w:rsidRPr="00B3247D">
              <w:rPr>
                <w:position w:val="-18"/>
              </w:rPr>
              <w:object w:dxaOrig="274" w:dyaOrig="532" w14:anchorId="37C73C5D">
                <v:shape id="_x0000_i1598" type="#_x0000_t75" style="width:12pt;height:27pt" o:ole="">
                  <v:imagedata r:id="rId124" o:title=""/>
                </v:shape>
                <o:OLEObject Type="Embed" ProgID="FXEquation.Equation" ShapeID="_x0000_i1598" DrawAspect="Content" ObjectID="_1528110032" r:id="rId125"/>
              </w:object>
            </w:r>
            <w:r>
              <w:t xml:space="preserve"> </w:t>
            </w:r>
          </w:p>
        </w:tc>
      </w:tr>
      <w:tr w:rsidR="00656FD0" w:rsidRPr="00C25037" w:rsidTr="009E1D06">
        <w:trPr>
          <w:cantSplit/>
        </w:trPr>
        <w:tc>
          <w:tcPr>
            <w:tcW w:w="817" w:type="dxa"/>
            <w:shd w:val="clear" w:color="auto" w:fill="auto"/>
          </w:tcPr>
          <w:p w:rsidR="00656FD0" w:rsidRPr="00B15693" w:rsidRDefault="00656FD0" w:rsidP="00656FD0">
            <w:pPr>
              <w:pStyle w:val="ShortAnswerStyle"/>
              <w:numPr>
                <w:ilvl w:val="0"/>
                <w:numId w:val="34"/>
              </w:numPr>
            </w:pPr>
          </w:p>
        </w:tc>
        <w:tc>
          <w:tcPr>
            <w:tcW w:w="9865" w:type="dxa"/>
            <w:shd w:val="clear" w:color="auto" w:fill="auto"/>
          </w:tcPr>
          <w:p w:rsidR="00656FD0" w:rsidRDefault="00656FD0" w:rsidP="00FF719D">
            <w:pPr>
              <w:pStyle w:val="QuestionStyle"/>
            </w:pPr>
            <w:r>
              <w:t>A jug holds of 2.4 litres of juice.</w:t>
            </w:r>
          </w:p>
          <w:p w:rsidR="006B3D01" w:rsidRDefault="006B3D01" w:rsidP="00FF719D">
            <w:pPr>
              <w:pStyle w:val="QuestionStyle"/>
            </w:pPr>
            <w:r>
              <w:t>The entire contents of the jug are poured evenly into eight glasses.</w:t>
            </w:r>
          </w:p>
          <w:p w:rsidR="00656FD0" w:rsidRDefault="006B3D01" w:rsidP="00FF719D">
            <w:pPr>
              <w:pStyle w:val="QuestionStyle"/>
            </w:pPr>
            <w:r>
              <w:t>How many litres are in each glass</w:t>
            </w:r>
            <w:r w:rsidR="00656FD0">
              <w:t>?</w:t>
            </w:r>
          </w:p>
          <w:p w:rsidR="00656FD0" w:rsidRDefault="00656FD0" w:rsidP="00CB3E17">
            <w:pPr>
              <w:pStyle w:val="QuestionStyle"/>
            </w:pPr>
            <w:r>
              <w:t xml:space="preserve">     </w:t>
            </w:r>
            <w:r w:rsidR="00E32203">
              <w:t xml:space="preserve"> </w:t>
            </w:r>
            <w:r>
              <w:t xml:space="preserve">A.    </w:t>
            </w:r>
            <w:r w:rsidR="006B3D01">
              <w:t>0.03</w:t>
            </w:r>
            <w:r>
              <w:t xml:space="preserve"> litres               B.   </w:t>
            </w:r>
            <w:r w:rsidR="006B3D01">
              <w:t>0.3</w:t>
            </w:r>
            <w:r>
              <w:t xml:space="preserve"> litres            </w:t>
            </w:r>
            <w:r w:rsidR="00CB3E17">
              <w:t xml:space="preserve">   </w:t>
            </w:r>
            <w:r>
              <w:t xml:space="preserve">C.  </w:t>
            </w:r>
            <w:r w:rsidR="006B3D01">
              <w:t xml:space="preserve"> 0.6</w:t>
            </w:r>
            <w:r>
              <w:t xml:space="preserve"> litres        D.</w:t>
            </w:r>
            <w:r w:rsidR="006B3D01">
              <w:t xml:space="preserve">     1.2</w:t>
            </w:r>
            <w:r>
              <w:t xml:space="preserve"> litres        </w:t>
            </w:r>
          </w:p>
        </w:tc>
      </w:tr>
      <w:tr w:rsidR="00F266AD" w:rsidRPr="00C25037" w:rsidTr="009E1D06">
        <w:trPr>
          <w:cantSplit/>
        </w:trPr>
        <w:tc>
          <w:tcPr>
            <w:tcW w:w="817" w:type="dxa"/>
            <w:shd w:val="clear" w:color="auto" w:fill="auto"/>
          </w:tcPr>
          <w:p w:rsidR="00F266AD" w:rsidRPr="00B15693" w:rsidRDefault="00F266AD" w:rsidP="00F266AD">
            <w:pPr>
              <w:pStyle w:val="ShortAnswerStyle"/>
              <w:numPr>
                <w:ilvl w:val="0"/>
                <w:numId w:val="34"/>
              </w:numPr>
            </w:pPr>
          </w:p>
        </w:tc>
        <w:tc>
          <w:tcPr>
            <w:tcW w:w="9865" w:type="dxa"/>
            <w:shd w:val="clear" w:color="auto" w:fill="auto"/>
          </w:tcPr>
          <w:p w:rsidR="00C00D07" w:rsidRDefault="00C00D07" w:rsidP="008C4115">
            <w:pPr>
              <w:pStyle w:val="MCSectionStyle"/>
              <w:spacing w:after="120"/>
            </w:pPr>
            <w:r>
              <w:t>Jeannie is paid an annual salary of $</w:t>
            </w:r>
            <w:r w:rsidRPr="00C00D07">
              <w:t>112</w:t>
            </w:r>
            <w:r>
              <w:t xml:space="preserve"> </w:t>
            </w:r>
            <w:r w:rsidRPr="00C00D07">
              <w:t>320</w:t>
            </w:r>
            <w:r>
              <w:t>.</w:t>
            </w:r>
          </w:p>
          <w:p w:rsidR="00F266AD" w:rsidRDefault="00C00D07" w:rsidP="008C4115">
            <w:pPr>
              <w:pStyle w:val="MCSectionStyle"/>
              <w:spacing w:after="120"/>
            </w:pPr>
            <w:r>
              <w:t>She is paid weekly and has 30% of her salary deducted for taxation.</w:t>
            </w:r>
          </w:p>
          <w:p w:rsidR="00C00D07" w:rsidRDefault="00C00D07" w:rsidP="00C00D07">
            <w:pPr>
              <w:pStyle w:val="MCSectionStyle"/>
              <w:spacing w:after="240"/>
            </w:pPr>
            <w:r>
              <w:t>How much would she be paid each week?</w:t>
            </w:r>
          </w:p>
          <w:p w:rsidR="00F266AD" w:rsidRDefault="00F266AD" w:rsidP="008C4115">
            <w:pPr>
              <w:pStyle w:val="MCSectionStyle"/>
              <w:spacing w:after="120"/>
            </w:pPr>
            <w:r>
              <w:t xml:space="preserve">    A.    </w:t>
            </w:r>
            <w:r w:rsidR="008C4115">
              <w:t>$756</w:t>
            </w:r>
            <w:r>
              <w:t xml:space="preserve">                    </w:t>
            </w:r>
            <w:r w:rsidR="008C4115">
              <w:t xml:space="preserve">    </w:t>
            </w:r>
            <w:r>
              <w:t xml:space="preserve">B.     </w:t>
            </w:r>
            <w:r w:rsidR="008C4115">
              <w:t xml:space="preserve">$1 512  </w:t>
            </w:r>
            <w:r>
              <w:t xml:space="preserve">               C.      </w:t>
            </w:r>
            <w:r w:rsidR="008C4115">
              <w:t>$2 160</w:t>
            </w:r>
            <w:r>
              <w:t xml:space="preserve">        D.       </w:t>
            </w:r>
            <w:r w:rsidR="008C4115">
              <w:t>$4 320</w:t>
            </w:r>
            <w:r>
              <w:t xml:space="preserve">                       </w:t>
            </w:r>
          </w:p>
        </w:tc>
      </w:tr>
      <w:tr w:rsidR="00F266AD" w:rsidRPr="00C25037" w:rsidTr="009E1D06">
        <w:trPr>
          <w:cantSplit/>
        </w:trPr>
        <w:tc>
          <w:tcPr>
            <w:tcW w:w="817" w:type="dxa"/>
            <w:shd w:val="clear" w:color="auto" w:fill="auto"/>
          </w:tcPr>
          <w:p w:rsidR="00F266AD" w:rsidRPr="00B15693" w:rsidRDefault="00F266AD" w:rsidP="00F266AD">
            <w:pPr>
              <w:pStyle w:val="ShortAnswerStyle"/>
              <w:numPr>
                <w:ilvl w:val="0"/>
                <w:numId w:val="34"/>
              </w:numPr>
            </w:pPr>
          </w:p>
        </w:tc>
        <w:tc>
          <w:tcPr>
            <w:tcW w:w="9865" w:type="dxa"/>
            <w:shd w:val="clear" w:color="auto" w:fill="auto"/>
          </w:tcPr>
          <w:p w:rsidR="00FF719D" w:rsidRDefault="00FF719D" w:rsidP="00FF719D">
            <w:pPr>
              <w:pStyle w:val="QuestionStyle"/>
            </w:pPr>
            <w:r>
              <w:t>A jewellery store bought a necklace for $160.00 and sold it for $264.00.</w:t>
            </w:r>
          </w:p>
          <w:p w:rsidR="00FF719D" w:rsidRDefault="00FF719D" w:rsidP="00FF719D">
            <w:pPr>
              <w:pStyle w:val="QuestionStyle"/>
              <w:spacing w:after="240"/>
            </w:pPr>
            <w:r>
              <w:t>What percentage profit did the store make?</w:t>
            </w:r>
          </w:p>
          <w:p w:rsidR="00F266AD" w:rsidRDefault="00F266AD" w:rsidP="00B6190D">
            <w:pPr>
              <w:pStyle w:val="MCSectionStyle"/>
              <w:spacing w:after="120"/>
            </w:pPr>
            <w:r>
              <w:t xml:space="preserve">    A.      </w:t>
            </w:r>
            <w:r w:rsidR="00CB3E17">
              <w:t>35%</w:t>
            </w:r>
            <w:r>
              <w:t xml:space="preserve">                  </w:t>
            </w:r>
            <w:r w:rsidR="00CB3E17">
              <w:t xml:space="preserve">     </w:t>
            </w:r>
            <w:r>
              <w:t xml:space="preserve">B.    </w:t>
            </w:r>
            <w:r w:rsidR="00CB3E17">
              <w:t>55%</w:t>
            </w:r>
            <w:r>
              <w:t xml:space="preserve">                    C.     </w:t>
            </w:r>
            <w:r w:rsidR="00CB3E17">
              <w:t>65%</w:t>
            </w:r>
            <w:r>
              <w:t xml:space="preserve">             D.     </w:t>
            </w:r>
            <w:r w:rsidR="00CB3E17">
              <w:t>68%</w:t>
            </w:r>
            <w:r>
              <w:t xml:space="preserve">                         </w:t>
            </w:r>
          </w:p>
        </w:tc>
      </w:tr>
      <w:tr w:rsidR="00F266AD" w:rsidRPr="00C25037" w:rsidTr="009E1D06">
        <w:trPr>
          <w:cantSplit/>
        </w:trPr>
        <w:tc>
          <w:tcPr>
            <w:tcW w:w="817" w:type="dxa"/>
            <w:shd w:val="clear" w:color="auto" w:fill="auto"/>
          </w:tcPr>
          <w:p w:rsidR="00F266AD" w:rsidRPr="00B15693" w:rsidRDefault="00F266AD" w:rsidP="00F266AD">
            <w:pPr>
              <w:pStyle w:val="ShortAnswerStyle"/>
              <w:numPr>
                <w:ilvl w:val="0"/>
                <w:numId w:val="34"/>
              </w:numPr>
            </w:pPr>
          </w:p>
        </w:tc>
        <w:tc>
          <w:tcPr>
            <w:tcW w:w="9865" w:type="dxa"/>
            <w:shd w:val="clear" w:color="auto" w:fill="auto"/>
          </w:tcPr>
          <w:p w:rsidR="00F266AD" w:rsidRDefault="00241195" w:rsidP="00F266AD">
            <w:pPr>
              <w:pStyle w:val="MCSectionStyle"/>
              <w:spacing w:after="120"/>
            </w:pPr>
            <w:r>
              <w:t>A quadrilateral has the following properties:</w:t>
            </w:r>
          </w:p>
          <w:p w:rsidR="00241195" w:rsidRDefault="00241195" w:rsidP="00241195">
            <w:pPr>
              <w:pStyle w:val="MCSectionStyle"/>
              <w:numPr>
                <w:ilvl w:val="0"/>
                <w:numId w:val="45"/>
              </w:numPr>
              <w:spacing w:after="120"/>
            </w:pPr>
            <w:r>
              <w:t>The diagonals bisect one another.</w:t>
            </w:r>
          </w:p>
          <w:p w:rsidR="00241195" w:rsidRDefault="00241195" w:rsidP="00241195">
            <w:pPr>
              <w:pStyle w:val="MCSectionStyle"/>
              <w:numPr>
                <w:ilvl w:val="0"/>
                <w:numId w:val="45"/>
              </w:numPr>
              <w:spacing w:after="120"/>
            </w:pPr>
            <w:r>
              <w:t>The diagonals are unequal.</w:t>
            </w:r>
          </w:p>
          <w:p w:rsidR="00F266AD" w:rsidRDefault="000920D7" w:rsidP="00F266AD">
            <w:pPr>
              <w:pStyle w:val="MCSectionStyle"/>
              <w:spacing w:after="240"/>
            </w:pPr>
            <w:r>
              <w:t>Which of these quadrilaterals</w:t>
            </w:r>
            <w:r w:rsidR="005B3228">
              <w:t xml:space="preserve"> would fit this description?</w:t>
            </w:r>
          </w:p>
          <w:p w:rsidR="000920D7" w:rsidRDefault="00F266AD" w:rsidP="00F266AD">
            <w:pPr>
              <w:pStyle w:val="MCSectionStyle"/>
              <w:spacing w:after="120"/>
            </w:pPr>
            <w:r>
              <w:t xml:space="preserve">    A.      </w:t>
            </w:r>
            <w:r w:rsidR="000920D7">
              <w:t>A kite</w:t>
            </w:r>
            <w:r>
              <w:t xml:space="preserve">            </w:t>
            </w:r>
          </w:p>
          <w:p w:rsidR="000920D7" w:rsidRDefault="00F266AD" w:rsidP="00F266AD">
            <w:pPr>
              <w:pStyle w:val="MCSectionStyle"/>
              <w:spacing w:after="120"/>
            </w:pPr>
            <w:r>
              <w:t xml:space="preserve">    B.      </w:t>
            </w:r>
            <w:r w:rsidR="000920D7">
              <w:t>A parallelogram</w:t>
            </w:r>
            <w:r>
              <w:t xml:space="preserve">              </w:t>
            </w:r>
          </w:p>
          <w:p w:rsidR="000920D7" w:rsidRDefault="00F266AD" w:rsidP="00F266AD">
            <w:pPr>
              <w:pStyle w:val="MCSectionStyle"/>
              <w:spacing w:after="120"/>
            </w:pPr>
            <w:r>
              <w:t xml:space="preserve">    C.      </w:t>
            </w:r>
            <w:r w:rsidR="000920D7">
              <w:t>A rectangle</w:t>
            </w:r>
            <w:r>
              <w:t xml:space="preserve">              </w:t>
            </w:r>
          </w:p>
          <w:p w:rsidR="00F266AD" w:rsidRDefault="00F266AD" w:rsidP="00F266AD">
            <w:pPr>
              <w:pStyle w:val="MCSectionStyle"/>
              <w:spacing w:after="120"/>
            </w:pPr>
            <w:r>
              <w:t xml:space="preserve">    D.      </w:t>
            </w:r>
            <w:r w:rsidR="000920D7">
              <w:t>A square</w:t>
            </w:r>
            <w:r>
              <w:t xml:space="preserve">                        </w:t>
            </w:r>
          </w:p>
        </w:tc>
      </w:tr>
      <w:tr w:rsidR="00F266AD" w:rsidRPr="00C25037" w:rsidTr="009E1D06">
        <w:trPr>
          <w:cantSplit/>
        </w:trPr>
        <w:tc>
          <w:tcPr>
            <w:tcW w:w="817" w:type="dxa"/>
            <w:shd w:val="clear" w:color="auto" w:fill="auto"/>
          </w:tcPr>
          <w:p w:rsidR="00F266AD" w:rsidRPr="00B15693" w:rsidRDefault="00F266AD" w:rsidP="00F266AD">
            <w:pPr>
              <w:pStyle w:val="ShortAnswerStyle"/>
              <w:numPr>
                <w:ilvl w:val="0"/>
                <w:numId w:val="34"/>
              </w:numPr>
            </w:pPr>
          </w:p>
        </w:tc>
        <w:tc>
          <w:tcPr>
            <w:tcW w:w="9865" w:type="dxa"/>
            <w:shd w:val="clear" w:color="auto" w:fill="auto"/>
          </w:tcPr>
          <w:p w:rsidR="00F266AD" w:rsidRDefault="00AA5934" w:rsidP="00F266AD">
            <w:pPr>
              <w:pStyle w:val="MCSectionStyle"/>
              <w:spacing w:after="120"/>
            </w:pPr>
            <w:r>
              <w:t>A volume of 1 cubic centimetre contains 1 millilitre of water.</w:t>
            </w:r>
          </w:p>
          <w:p w:rsidR="005B3228" w:rsidRDefault="00AA5934" w:rsidP="00F266AD">
            <w:pPr>
              <w:pStyle w:val="MCSectionStyle"/>
              <w:spacing w:after="120"/>
            </w:pPr>
            <w:r>
              <w:t>How many litres of water would be contained inside a cube with sides 2 metres long?</w:t>
            </w:r>
          </w:p>
          <w:p w:rsidR="00F266AD" w:rsidRDefault="00F266AD" w:rsidP="00F266AD">
            <w:pPr>
              <w:pStyle w:val="MCSectionStyle"/>
              <w:spacing w:after="240"/>
            </w:pPr>
          </w:p>
          <w:p w:rsidR="00F266AD" w:rsidRDefault="00F266AD" w:rsidP="002F4AF9">
            <w:pPr>
              <w:pStyle w:val="MCSectionStyle"/>
              <w:spacing w:after="120"/>
            </w:pPr>
            <w:r>
              <w:t xml:space="preserve">    A.      </w:t>
            </w:r>
            <w:r w:rsidR="00B6190D">
              <w:t>400 L</w:t>
            </w:r>
            <w:r>
              <w:t xml:space="preserve">                  B. </w:t>
            </w:r>
            <w:r w:rsidR="00B6190D">
              <w:t xml:space="preserve">  2 000 L</w:t>
            </w:r>
            <w:r>
              <w:t xml:space="preserve">             C.    </w:t>
            </w:r>
            <w:r w:rsidR="00B6190D">
              <w:t>8 000 L</w:t>
            </w:r>
            <w:r>
              <w:t xml:space="preserve">     </w:t>
            </w:r>
            <w:r w:rsidR="002F4AF9">
              <w:t xml:space="preserve">          </w:t>
            </w:r>
            <w:r>
              <w:t xml:space="preserve"> D.</w:t>
            </w:r>
            <w:r w:rsidR="00B6190D">
              <w:t xml:space="preserve">   8 000 000 L</w:t>
            </w:r>
            <w:r>
              <w:t xml:space="preserve">                              </w:t>
            </w:r>
          </w:p>
        </w:tc>
      </w:tr>
      <w:tr w:rsidR="00F266AD" w:rsidRPr="00C25037" w:rsidTr="009E1D06">
        <w:trPr>
          <w:cantSplit/>
        </w:trPr>
        <w:tc>
          <w:tcPr>
            <w:tcW w:w="817" w:type="dxa"/>
            <w:shd w:val="clear" w:color="auto" w:fill="auto"/>
          </w:tcPr>
          <w:p w:rsidR="00F266AD" w:rsidRPr="00B15693" w:rsidRDefault="00F266AD" w:rsidP="00F266AD">
            <w:pPr>
              <w:pStyle w:val="ShortAnswerStyle"/>
              <w:numPr>
                <w:ilvl w:val="0"/>
                <w:numId w:val="34"/>
              </w:numPr>
            </w:pPr>
          </w:p>
        </w:tc>
        <w:tc>
          <w:tcPr>
            <w:tcW w:w="9865" w:type="dxa"/>
            <w:shd w:val="clear" w:color="auto" w:fill="auto"/>
          </w:tcPr>
          <w:p w:rsidR="00F266AD" w:rsidRDefault="004B6414" w:rsidP="00F266AD">
            <w:pPr>
              <w:pStyle w:val="MCSectionStyle"/>
              <w:spacing w:after="120"/>
            </w:pPr>
            <w:r>
              <w:t xml:space="preserve">By measurement and calculation find the area of the triangle shown below. </w:t>
            </w:r>
          </w:p>
          <w:p w:rsidR="004B6414" w:rsidRDefault="005D75A9" w:rsidP="00F266AD">
            <w:pPr>
              <w:pStyle w:val="MCSectionStyle"/>
              <w:spacing w:after="240"/>
            </w:pPr>
            <w:r>
              <w:rPr>
                <w:noProof/>
              </w:rPr>
              <w:object w:dxaOrig="1440" w:dyaOrig="1440">
                <v:shape id="_x0000_s1114" type="#_x0000_t75" style="position:absolute;margin-left:153.75pt;margin-top:23.55pt;width:300.95pt;height:117.1pt;z-index:251750912;mso-position-horizontal-relative:text;mso-position-vertical-relative:text">
                  <v:imagedata r:id="rId126" o:title=""/>
                </v:shape>
                <o:OLEObject Type="Embed" ProgID="FXDraw.Graphic" ShapeID="_x0000_s1114" DrawAspect="Content" ObjectID="_1528110146" r:id="rId127"/>
              </w:object>
            </w:r>
          </w:p>
          <w:p w:rsidR="004B6414" w:rsidRDefault="004B6414" w:rsidP="00F266AD">
            <w:pPr>
              <w:pStyle w:val="MCSectionStyle"/>
              <w:spacing w:after="240"/>
            </w:pPr>
          </w:p>
          <w:p w:rsidR="00F266AD" w:rsidRDefault="00F266AD" w:rsidP="00F266AD">
            <w:pPr>
              <w:pStyle w:val="MCSectionStyle"/>
              <w:spacing w:after="240"/>
            </w:pPr>
          </w:p>
          <w:p w:rsidR="004B6414" w:rsidRDefault="00F266AD" w:rsidP="002F4AF9">
            <w:pPr>
              <w:pStyle w:val="MCSectionStyle"/>
              <w:spacing w:after="120"/>
            </w:pPr>
            <w:r>
              <w:t xml:space="preserve">    A.     </w:t>
            </w:r>
            <w:r w:rsidR="00185CFD">
              <w:t>11.25 cm</w:t>
            </w:r>
            <w:r w:rsidR="00185CFD" w:rsidRPr="00185CFD">
              <w:rPr>
                <w:vertAlign w:val="superscript"/>
              </w:rPr>
              <w:t>2</w:t>
            </w:r>
          </w:p>
          <w:p w:rsidR="004B6414" w:rsidRDefault="00F266AD" w:rsidP="002F4AF9">
            <w:pPr>
              <w:pStyle w:val="MCSectionStyle"/>
              <w:spacing w:after="120"/>
            </w:pPr>
            <w:r>
              <w:t xml:space="preserve">    B.     </w:t>
            </w:r>
            <w:r w:rsidR="00185CFD">
              <w:t>15 cm</w:t>
            </w:r>
            <w:r w:rsidR="00185CFD" w:rsidRPr="00185CFD">
              <w:rPr>
                <w:vertAlign w:val="superscript"/>
              </w:rPr>
              <w:t>2</w:t>
            </w:r>
          </w:p>
          <w:p w:rsidR="002F4AF9" w:rsidRDefault="00F266AD" w:rsidP="002F4AF9">
            <w:pPr>
              <w:pStyle w:val="MCSectionStyle"/>
              <w:spacing w:after="120"/>
            </w:pPr>
            <w:r>
              <w:t xml:space="preserve">    C.     </w:t>
            </w:r>
            <w:r w:rsidR="00185CFD">
              <w:t>18.75 cm</w:t>
            </w:r>
            <w:r w:rsidR="00185CFD" w:rsidRPr="00185CFD">
              <w:rPr>
                <w:vertAlign w:val="superscript"/>
              </w:rPr>
              <w:t>2</w:t>
            </w:r>
          </w:p>
          <w:p w:rsidR="00F266AD" w:rsidRDefault="002F4AF9" w:rsidP="002F4AF9">
            <w:pPr>
              <w:pStyle w:val="MCSectionStyle"/>
              <w:spacing w:after="120"/>
            </w:pPr>
            <w:r>
              <w:t xml:space="preserve"> </w:t>
            </w:r>
            <w:r w:rsidR="00F266AD">
              <w:t xml:space="preserve">   D.     </w:t>
            </w:r>
            <w:r w:rsidR="00185CFD">
              <w:t>30 cm</w:t>
            </w:r>
            <w:r w:rsidR="00185CFD" w:rsidRPr="00185CFD">
              <w:rPr>
                <w:vertAlign w:val="superscript"/>
              </w:rPr>
              <w:t>2</w:t>
            </w:r>
          </w:p>
        </w:tc>
      </w:tr>
      <w:tr w:rsidR="00F266AD" w:rsidRPr="00C25037" w:rsidTr="009E1D06">
        <w:trPr>
          <w:cantSplit/>
        </w:trPr>
        <w:tc>
          <w:tcPr>
            <w:tcW w:w="817" w:type="dxa"/>
            <w:shd w:val="clear" w:color="auto" w:fill="auto"/>
          </w:tcPr>
          <w:p w:rsidR="00F266AD" w:rsidRPr="00B15693" w:rsidRDefault="00F266AD" w:rsidP="00680E61">
            <w:pPr>
              <w:pStyle w:val="ShortAnswerStyle"/>
              <w:numPr>
                <w:ilvl w:val="0"/>
                <w:numId w:val="34"/>
              </w:numPr>
              <w:spacing w:before="60"/>
              <w:ind w:left="714" w:hanging="357"/>
            </w:pPr>
          </w:p>
        </w:tc>
        <w:tc>
          <w:tcPr>
            <w:tcW w:w="9865" w:type="dxa"/>
            <w:shd w:val="clear" w:color="auto" w:fill="auto"/>
          </w:tcPr>
          <w:p w:rsidR="00F266AD" w:rsidRDefault="00680E61" w:rsidP="00F266AD">
            <w:pPr>
              <w:pStyle w:val="MCSectionStyle"/>
              <w:spacing w:after="120"/>
            </w:pPr>
            <w:r>
              <w:t xml:space="preserve">Simplify  </w:t>
            </w:r>
            <w:r w:rsidRPr="00680E61">
              <w:rPr>
                <w:color w:val="FF0000"/>
                <w:position w:val="-2"/>
              </w:rPr>
              <w:object w:dxaOrig="2328" w:dyaOrig="276">
                <v:shape id="_x0000_i1599" type="#_x0000_t75" style="width:115.5pt;height:13.5pt" o:ole="">
                  <v:imagedata r:id="rId128" o:title=""/>
                </v:shape>
                <o:OLEObject Type="Embed" ProgID="FXEquation.Equation" ShapeID="_x0000_i1599" DrawAspect="Content" ObjectID="_1528110033" r:id="rId129"/>
              </w:object>
            </w:r>
            <w:r>
              <w:t xml:space="preserve"> </w:t>
            </w:r>
          </w:p>
          <w:p w:rsidR="00F266AD" w:rsidRDefault="00F266AD" w:rsidP="00F266AD">
            <w:pPr>
              <w:pStyle w:val="MCSectionStyle"/>
              <w:spacing w:after="240"/>
            </w:pPr>
          </w:p>
          <w:p w:rsidR="00680E61" w:rsidRDefault="00F266AD" w:rsidP="00F266AD">
            <w:pPr>
              <w:pStyle w:val="MCSectionStyle"/>
              <w:spacing w:after="120"/>
            </w:pPr>
            <w:r>
              <w:t xml:space="preserve">    A.    </w:t>
            </w:r>
            <w:r w:rsidR="00680E61" w:rsidRPr="00680E61">
              <w:rPr>
                <w:color w:val="FF0000"/>
                <w:position w:val="-2"/>
              </w:rPr>
              <w:object w:dxaOrig="681" w:dyaOrig="276">
                <v:shape id="_x0000_i1600" type="#_x0000_t75" style="width:33.75pt;height:13.5pt" o:ole="">
                  <v:imagedata r:id="rId130" o:title=""/>
                </v:shape>
                <o:OLEObject Type="Embed" ProgID="FXEquation.Equation" ShapeID="_x0000_i1600" DrawAspect="Content" ObjectID="_1528110034" r:id="rId131"/>
              </w:object>
            </w:r>
            <w:r w:rsidR="00680E61">
              <w:t xml:space="preserve"> </w:t>
            </w:r>
            <w:r>
              <w:t xml:space="preserve">           </w:t>
            </w:r>
          </w:p>
          <w:p w:rsidR="00680E61" w:rsidRDefault="00F266AD" w:rsidP="00680E61">
            <w:pPr>
              <w:pStyle w:val="MCSectionStyle"/>
              <w:spacing w:after="120"/>
            </w:pPr>
            <w:r>
              <w:t xml:space="preserve">    B.  </w:t>
            </w:r>
            <w:r w:rsidR="00680E61">
              <w:t xml:space="preserve"> </w:t>
            </w:r>
            <w:r>
              <w:t xml:space="preserve"> </w:t>
            </w:r>
            <w:r w:rsidR="002C76F1" w:rsidRPr="00680E61">
              <w:rPr>
                <w:color w:val="FF0000"/>
                <w:position w:val="-2"/>
              </w:rPr>
              <w:object w:dxaOrig="1252" w:dyaOrig="276">
                <v:shape id="_x0000_i1601" type="#_x0000_t75" style="width:63pt;height:13.5pt" o:ole="">
                  <v:imagedata r:id="rId132" o:title=""/>
                </v:shape>
                <o:OLEObject Type="Embed" ProgID="FXEquation.Equation" ShapeID="_x0000_i1601" DrawAspect="Content" ObjectID="_1528110035" r:id="rId133"/>
              </w:object>
            </w:r>
            <w:r>
              <w:t xml:space="preserve">             </w:t>
            </w:r>
          </w:p>
          <w:p w:rsidR="00680E61" w:rsidRDefault="00F266AD" w:rsidP="00680E61">
            <w:pPr>
              <w:pStyle w:val="MCSectionStyle"/>
              <w:spacing w:after="120"/>
            </w:pPr>
            <w:r>
              <w:t xml:space="preserve">    C.    </w:t>
            </w:r>
            <w:r w:rsidR="002C76F1" w:rsidRPr="002C76F1">
              <w:rPr>
                <w:color w:val="FF0000"/>
                <w:position w:val="-2"/>
              </w:rPr>
              <w:object w:dxaOrig="1252" w:dyaOrig="276">
                <v:shape id="_x0000_i1602" type="#_x0000_t75" style="width:63pt;height:13.5pt" o:ole="">
                  <v:imagedata r:id="rId134" o:title=""/>
                </v:shape>
                <o:OLEObject Type="Embed" ProgID="FXEquation.Equation" ShapeID="_x0000_i1602" DrawAspect="Content" ObjectID="_1528110036" r:id="rId135"/>
              </w:object>
            </w:r>
            <w:r>
              <w:t xml:space="preserve">              </w:t>
            </w:r>
          </w:p>
          <w:p w:rsidR="00F266AD" w:rsidRDefault="00F266AD" w:rsidP="002C76F1">
            <w:pPr>
              <w:pStyle w:val="MCSectionStyle"/>
              <w:spacing w:after="120"/>
            </w:pPr>
            <w:r>
              <w:t xml:space="preserve">    D.    </w:t>
            </w:r>
            <w:r w:rsidR="002C76F1" w:rsidRPr="00680E61">
              <w:rPr>
                <w:color w:val="FF0000"/>
                <w:position w:val="-2"/>
              </w:rPr>
              <w:object w:dxaOrig="1252" w:dyaOrig="276">
                <v:shape id="_x0000_i1603" type="#_x0000_t75" style="width:63pt;height:13.5pt" o:ole="">
                  <v:imagedata r:id="rId136" o:title=""/>
                </v:shape>
                <o:OLEObject Type="Embed" ProgID="FXEquation.Equation" ShapeID="_x0000_i1603" DrawAspect="Content" ObjectID="_1528110037" r:id="rId137"/>
              </w:object>
            </w:r>
            <w:r w:rsidR="002C76F1">
              <w:t xml:space="preserve">  </w:t>
            </w:r>
            <w:r>
              <w:t xml:space="preserve">                         </w:t>
            </w:r>
          </w:p>
        </w:tc>
      </w:tr>
      <w:tr w:rsidR="00F266AD" w:rsidRPr="00C25037" w:rsidTr="009E1D06">
        <w:trPr>
          <w:cantSplit/>
        </w:trPr>
        <w:tc>
          <w:tcPr>
            <w:tcW w:w="817" w:type="dxa"/>
            <w:shd w:val="clear" w:color="auto" w:fill="auto"/>
          </w:tcPr>
          <w:p w:rsidR="00F266AD" w:rsidRPr="00B15693" w:rsidRDefault="00F266AD" w:rsidP="00F266AD">
            <w:pPr>
              <w:pStyle w:val="ShortAnswerStyle"/>
              <w:numPr>
                <w:ilvl w:val="0"/>
                <w:numId w:val="34"/>
              </w:numPr>
            </w:pPr>
          </w:p>
        </w:tc>
        <w:tc>
          <w:tcPr>
            <w:tcW w:w="9865" w:type="dxa"/>
            <w:shd w:val="clear" w:color="auto" w:fill="auto"/>
          </w:tcPr>
          <w:p w:rsidR="00F266AD" w:rsidRDefault="005D75A9" w:rsidP="00F266AD">
            <w:pPr>
              <w:pStyle w:val="MCSectionStyle"/>
              <w:spacing w:after="120"/>
            </w:pPr>
            <w:r>
              <w:rPr>
                <w:noProof/>
              </w:rPr>
              <w:object w:dxaOrig="1440" w:dyaOrig="1440">
                <v:shape id="_x0000_s1237" type="#_x0000_t75" style="position:absolute;margin-left:279.4pt;margin-top:4.45pt;width:170.25pt;height:139.1pt;z-index:251756032;mso-position-horizontal-relative:text;mso-position-vertical-relative:text">
                  <v:imagedata r:id="rId138" o:title=""/>
                </v:shape>
                <o:OLEObject Type="Embed" ProgID="FXDraw.Graphic" ShapeID="_x0000_s1237" DrawAspect="Content" ObjectID="_1528110147" r:id="rId139"/>
              </w:object>
            </w:r>
            <w:r w:rsidR="00205534">
              <w:t>Which pair of triangles are congruent?</w:t>
            </w:r>
          </w:p>
          <w:p w:rsidR="008F29C9" w:rsidRDefault="008F29C9" w:rsidP="008F29C9">
            <w:pPr>
              <w:pStyle w:val="MCSectionStyle"/>
              <w:spacing w:after="240"/>
            </w:pPr>
          </w:p>
          <w:p w:rsidR="00205534" w:rsidRDefault="00205534" w:rsidP="008F29C9">
            <w:pPr>
              <w:pStyle w:val="MCSectionStyle"/>
              <w:spacing w:after="240"/>
            </w:pPr>
          </w:p>
          <w:p w:rsidR="008F29C9" w:rsidRDefault="008F29C9" w:rsidP="008F29C9">
            <w:pPr>
              <w:pStyle w:val="MCSectionStyle"/>
              <w:spacing w:after="120"/>
            </w:pPr>
            <w:r>
              <w:t xml:space="preserve">    A.    </w:t>
            </w:r>
            <w:r w:rsidR="00205534">
              <w:t xml:space="preserve"> </w:t>
            </w:r>
            <w:r>
              <w:t xml:space="preserve"> </w:t>
            </w:r>
            <w:r w:rsidR="00205534">
              <w:t xml:space="preserve"> </w:t>
            </w:r>
            <w:r w:rsidR="00205534" w:rsidRPr="00205534">
              <w:rPr>
                <w:color w:val="FF0000"/>
                <w:position w:val="-2"/>
              </w:rPr>
              <w:object w:dxaOrig="1770" w:dyaOrig="196">
                <v:shape id="_x0000_i1604" type="#_x0000_t75" style="width:88.5pt;height:9pt" o:ole="">
                  <v:imagedata r:id="rId140" o:title=""/>
                </v:shape>
                <o:OLEObject Type="Embed" ProgID="FXEquation.Equation" ShapeID="_x0000_i1604" DrawAspect="Content" ObjectID="_1528110038" r:id="rId141"/>
              </w:object>
            </w:r>
            <w:r w:rsidR="00205534">
              <w:t xml:space="preserve"> </w:t>
            </w:r>
          </w:p>
          <w:p w:rsidR="008F29C9" w:rsidRDefault="008F29C9" w:rsidP="008F29C9">
            <w:pPr>
              <w:pStyle w:val="MCSectionStyle"/>
              <w:spacing w:after="120"/>
            </w:pPr>
            <w:r>
              <w:t xml:space="preserve">    B.     </w:t>
            </w:r>
            <w:r w:rsidR="00205534">
              <w:t xml:space="preserve">  </w:t>
            </w:r>
            <w:r w:rsidR="00205534" w:rsidRPr="00205534">
              <w:rPr>
                <w:color w:val="FF0000"/>
                <w:position w:val="-2"/>
              </w:rPr>
              <w:object w:dxaOrig="1756" w:dyaOrig="196">
                <v:shape id="_x0000_i1605" type="#_x0000_t75" style="width:87pt;height:9pt" o:ole="">
                  <v:imagedata r:id="rId142" o:title=""/>
                </v:shape>
                <o:OLEObject Type="Embed" ProgID="FXEquation.Equation" ShapeID="_x0000_i1605" DrawAspect="Content" ObjectID="_1528110039" r:id="rId143"/>
              </w:object>
            </w:r>
          </w:p>
          <w:p w:rsidR="008F29C9" w:rsidRDefault="008F29C9" w:rsidP="008F29C9">
            <w:pPr>
              <w:pStyle w:val="MCSectionStyle"/>
              <w:spacing w:after="120"/>
            </w:pPr>
            <w:r>
              <w:t xml:space="preserve">    C.     </w:t>
            </w:r>
            <w:r w:rsidR="00205534">
              <w:t xml:space="preserve">  </w:t>
            </w:r>
            <w:r w:rsidR="00205534" w:rsidRPr="00205534">
              <w:rPr>
                <w:color w:val="FF0000"/>
                <w:position w:val="-2"/>
              </w:rPr>
              <w:object w:dxaOrig="1800" w:dyaOrig="196">
                <v:shape id="_x0000_i1606" type="#_x0000_t75" style="width:90pt;height:9pt" o:ole="">
                  <v:imagedata r:id="rId144" o:title=""/>
                </v:shape>
                <o:OLEObject Type="Embed" ProgID="FXEquation.Equation" ShapeID="_x0000_i1606" DrawAspect="Content" ObjectID="_1528110040" r:id="rId145"/>
              </w:object>
            </w:r>
          </w:p>
          <w:p w:rsidR="00F266AD" w:rsidRDefault="008F29C9" w:rsidP="008F29C9">
            <w:pPr>
              <w:pStyle w:val="MCSectionStyle"/>
              <w:spacing w:after="120"/>
            </w:pPr>
            <w:r>
              <w:t xml:space="preserve">    D.     </w:t>
            </w:r>
            <w:r w:rsidR="00205534">
              <w:t xml:space="preserve">  </w:t>
            </w:r>
            <w:r w:rsidR="00205534" w:rsidRPr="00205534">
              <w:rPr>
                <w:color w:val="FF0000"/>
                <w:position w:val="-2"/>
              </w:rPr>
              <w:object w:dxaOrig="1770" w:dyaOrig="196">
                <v:shape id="_x0000_i1607" type="#_x0000_t75" style="width:88.5pt;height:9pt" o:ole="">
                  <v:imagedata r:id="rId140" o:title=""/>
                </v:shape>
                <o:OLEObject Type="Embed" ProgID="FXEquation.Equation" ShapeID="_x0000_i1607" DrawAspect="Content" ObjectID="_1528110041" r:id="rId146"/>
              </w:object>
            </w:r>
          </w:p>
        </w:tc>
      </w:tr>
      <w:tr w:rsidR="00F266AD" w:rsidRPr="00C25037" w:rsidTr="009E1D06">
        <w:trPr>
          <w:cantSplit/>
        </w:trPr>
        <w:tc>
          <w:tcPr>
            <w:tcW w:w="817" w:type="dxa"/>
            <w:shd w:val="clear" w:color="auto" w:fill="auto"/>
          </w:tcPr>
          <w:p w:rsidR="00F266AD" w:rsidRPr="00B15693" w:rsidRDefault="00F266AD" w:rsidP="00F266AD">
            <w:pPr>
              <w:pStyle w:val="ShortAnswerStyle"/>
              <w:numPr>
                <w:ilvl w:val="0"/>
                <w:numId w:val="34"/>
              </w:numPr>
            </w:pPr>
          </w:p>
        </w:tc>
        <w:tc>
          <w:tcPr>
            <w:tcW w:w="9865" w:type="dxa"/>
            <w:shd w:val="clear" w:color="auto" w:fill="auto"/>
          </w:tcPr>
          <w:p w:rsidR="00F266AD" w:rsidRDefault="00945668" w:rsidP="00F266AD">
            <w:pPr>
              <w:pStyle w:val="MCSectionStyle"/>
              <w:spacing w:after="120"/>
            </w:pPr>
            <w:r>
              <w:t xml:space="preserve">Which of the following expressions is equal to  </w:t>
            </w:r>
            <w:r w:rsidRPr="00945668">
              <w:rPr>
                <w:color w:val="FF0000"/>
                <w:position w:val="-2"/>
              </w:rPr>
              <w:object w:dxaOrig="1688" w:dyaOrig="276">
                <v:shape id="_x0000_i1608" type="#_x0000_t75" style="width:84pt;height:13.5pt" o:ole="">
                  <v:imagedata r:id="rId147" o:title=""/>
                </v:shape>
                <o:OLEObject Type="Embed" ProgID="FXEquation.Equation" ShapeID="_x0000_i1608" DrawAspect="Content" ObjectID="_1528110042" r:id="rId148"/>
              </w:object>
            </w:r>
            <w:r>
              <w:t xml:space="preserve"> </w:t>
            </w:r>
            <w:r w:rsidR="006D5FE3">
              <w:t>?</w:t>
            </w:r>
          </w:p>
          <w:p w:rsidR="00945668" w:rsidRDefault="00945668" w:rsidP="00945668">
            <w:pPr>
              <w:pStyle w:val="MCSectionStyle"/>
              <w:spacing w:after="240"/>
            </w:pPr>
          </w:p>
          <w:p w:rsidR="00945668" w:rsidRDefault="00945668" w:rsidP="00945668">
            <w:pPr>
              <w:pStyle w:val="MCSectionStyle"/>
              <w:spacing w:after="120"/>
            </w:pPr>
            <w:r>
              <w:t xml:space="preserve">    A.    </w:t>
            </w:r>
            <w:r w:rsidRPr="00945668">
              <w:rPr>
                <w:color w:val="FF0000"/>
                <w:position w:val="-6"/>
              </w:rPr>
              <w:object w:dxaOrig="1478" w:dyaOrig="238">
                <v:shape id="_x0000_i1609" type="#_x0000_t75" style="width:74.25pt;height:11.25pt" o:ole="">
                  <v:imagedata r:id="rId149" o:title=""/>
                </v:shape>
                <o:OLEObject Type="Embed" ProgID="FXEquation.Equation" ShapeID="_x0000_i1609" DrawAspect="Content" ObjectID="_1528110043" r:id="rId150"/>
              </w:object>
            </w:r>
            <w:r>
              <w:t xml:space="preserve">            </w:t>
            </w:r>
          </w:p>
          <w:p w:rsidR="00945668" w:rsidRDefault="00945668" w:rsidP="00945668">
            <w:pPr>
              <w:pStyle w:val="MCSectionStyle"/>
              <w:spacing w:after="120"/>
            </w:pPr>
            <w:r>
              <w:t xml:space="preserve">    B.    </w:t>
            </w:r>
            <w:r w:rsidR="006D5FE3" w:rsidRPr="006D5FE3">
              <w:rPr>
                <w:color w:val="FF0000"/>
                <w:position w:val="-6"/>
              </w:rPr>
              <w:object w:dxaOrig="1507" w:dyaOrig="238">
                <v:shape id="_x0000_i1610" type="#_x0000_t75" style="width:75pt;height:11.25pt" o:ole="">
                  <v:imagedata r:id="rId151" o:title=""/>
                </v:shape>
                <o:OLEObject Type="Embed" ProgID="FXEquation.Equation" ShapeID="_x0000_i1610" DrawAspect="Content" ObjectID="_1528110044" r:id="rId152"/>
              </w:object>
            </w:r>
            <w:r>
              <w:t xml:space="preserve">             </w:t>
            </w:r>
          </w:p>
          <w:p w:rsidR="00945668" w:rsidRDefault="00945668" w:rsidP="00945668">
            <w:pPr>
              <w:pStyle w:val="MCSectionStyle"/>
              <w:spacing w:after="120"/>
            </w:pPr>
            <w:r>
              <w:t xml:space="preserve">    C.    </w:t>
            </w:r>
            <w:r w:rsidR="003764B4" w:rsidRPr="003764B4">
              <w:rPr>
                <w:color w:val="FF0000"/>
                <w:position w:val="-6"/>
              </w:rPr>
              <w:object w:dxaOrig="1354" w:dyaOrig="238">
                <v:shape id="_x0000_i1611" type="#_x0000_t75" style="width:68.25pt;height:11.25pt" o:ole="">
                  <v:imagedata r:id="rId153" o:title=""/>
                </v:shape>
                <o:OLEObject Type="Embed" ProgID="FXEquation.Equation" ShapeID="_x0000_i1611" DrawAspect="Content" ObjectID="_1528110045" r:id="rId154"/>
              </w:object>
            </w:r>
            <w:r>
              <w:t xml:space="preserve">              </w:t>
            </w:r>
          </w:p>
          <w:p w:rsidR="00F266AD" w:rsidRDefault="00945668" w:rsidP="00945668">
            <w:pPr>
              <w:pStyle w:val="MCSectionStyle"/>
              <w:spacing w:after="120"/>
            </w:pPr>
            <w:r>
              <w:t xml:space="preserve">    D.    </w:t>
            </w:r>
            <w:r w:rsidR="006D5FE3" w:rsidRPr="006D5FE3">
              <w:rPr>
                <w:color w:val="FF0000"/>
                <w:position w:val="-6"/>
              </w:rPr>
              <w:object w:dxaOrig="1473" w:dyaOrig="238">
                <v:shape id="_x0000_i1612" type="#_x0000_t75" style="width:72.75pt;height:11.25pt" o:ole="">
                  <v:imagedata r:id="rId155" o:title=""/>
                </v:shape>
                <o:OLEObject Type="Embed" ProgID="FXEquation.Equation" ShapeID="_x0000_i1612" DrawAspect="Content" ObjectID="_1528110046" r:id="rId156"/>
              </w:object>
            </w:r>
            <w:r>
              <w:t xml:space="preserve">                </w:t>
            </w:r>
            <w:r w:rsidR="00F266AD">
              <w:t xml:space="preserve">                  </w:t>
            </w:r>
          </w:p>
        </w:tc>
      </w:tr>
      <w:tr w:rsidR="00F266AD" w:rsidRPr="00C25037" w:rsidTr="001A6367">
        <w:trPr>
          <w:cantSplit/>
        </w:trPr>
        <w:tc>
          <w:tcPr>
            <w:tcW w:w="817" w:type="dxa"/>
            <w:shd w:val="clear" w:color="auto" w:fill="auto"/>
          </w:tcPr>
          <w:p w:rsidR="00F266AD" w:rsidRPr="00B15693" w:rsidRDefault="00F266AD" w:rsidP="00F266AD">
            <w:pPr>
              <w:pStyle w:val="ShortAnswerStyle"/>
              <w:numPr>
                <w:ilvl w:val="0"/>
                <w:numId w:val="34"/>
              </w:numPr>
            </w:pPr>
          </w:p>
        </w:tc>
        <w:tc>
          <w:tcPr>
            <w:tcW w:w="9865" w:type="dxa"/>
            <w:shd w:val="clear" w:color="auto" w:fill="auto"/>
          </w:tcPr>
          <w:p w:rsidR="00F266AD" w:rsidRDefault="001A6367" w:rsidP="00F266AD">
            <w:pPr>
              <w:pStyle w:val="MCSectionStyle"/>
              <w:spacing w:after="120"/>
            </w:pPr>
            <w:r>
              <w:t>The graph shows the results</w:t>
            </w:r>
            <w:r w:rsidR="003764B4">
              <w:t xml:space="preserve"> of a survey of activities at La</w:t>
            </w:r>
            <w:r>
              <w:t>ke Wallace.</w:t>
            </w:r>
          </w:p>
          <w:p w:rsidR="001A6367" w:rsidRDefault="001A6367" w:rsidP="00F266AD">
            <w:pPr>
              <w:pStyle w:val="MCSectionStyle"/>
              <w:spacing w:after="120"/>
            </w:pPr>
            <w:r>
              <w:rPr>
                <w:noProof/>
              </w:rPr>
              <w:drawing>
                <wp:anchor distT="0" distB="0" distL="114300" distR="114300" simplePos="0" relativeHeight="251649536" behindDoc="0" locked="0" layoutInCell="1" allowOverlap="1" wp14:anchorId="5CE0201B" wp14:editId="1D3C8A5F">
                  <wp:simplePos x="0" y="0"/>
                  <wp:positionH relativeFrom="column">
                    <wp:posOffset>871854</wp:posOffset>
                  </wp:positionH>
                  <wp:positionV relativeFrom="paragraph">
                    <wp:posOffset>81280</wp:posOffset>
                  </wp:positionV>
                  <wp:extent cx="3171825" cy="2924175"/>
                  <wp:effectExtent l="0" t="0" r="9525" b="9525"/>
                  <wp:wrapNone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62" t="2189" r="2525" b="1834"/>
                          <a:stretch/>
                        </pic:blipFill>
                        <pic:spPr bwMode="auto">
                          <a:xfrm>
                            <a:off x="0" y="0"/>
                            <a:ext cx="3176010" cy="2928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1A6367" w:rsidRDefault="001A6367" w:rsidP="00F266AD">
            <w:pPr>
              <w:pStyle w:val="MCSectionStyle"/>
              <w:spacing w:after="120"/>
            </w:pPr>
          </w:p>
          <w:p w:rsidR="001A6367" w:rsidRDefault="001A6367" w:rsidP="00F266AD">
            <w:pPr>
              <w:pStyle w:val="MCSectionStyle"/>
              <w:spacing w:after="120"/>
            </w:pPr>
          </w:p>
          <w:p w:rsidR="001A6367" w:rsidRDefault="001A6367" w:rsidP="00F266AD">
            <w:pPr>
              <w:pStyle w:val="MCSectionStyle"/>
              <w:spacing w:after="120"/>
            </w:pPr>
          </w:p>
          <w:p w:rsidR="001A6367" w:rsidRDefault="001A6367" w:rsidP="00F266AD">
            <w:pPr>
              <w:pStyle w:val="MCSectionStyle"/>
              <w:spacing w:after="120"/>
            </w:pPr>
          </w:p>
          <w:p w:rsidR="001A6367" w:rsidRDefault="001A6367" w:rsidP="00F266AD">
            <w:pPr>
              <w:pStyle w:val="MCSectionStyle"/>
              <w:spacing w:after="120"/>
            </w:pPr>
          </w:p>
          <w:p w:rsidR="001A6367" w:rsidRDefault="001A6367" w:rsidP="00F266AD">
            <w:pPr>
              <w:pStyle w:val="MCSectionStyle"/>
              <w:spacing w:after="120"/>
            </w:pPr>
          </w:p>
          <w:p w:rsidR="001A6367" w:rsidRDefault="001A6367" w:rsidP="00F266AD">
            <w:pPr>
              <w:pStyle w:val="MCSectionStyle"/>
              <w:spacing w:after="120"/>
            </w:pPr>
          </w:p>
          <w:p w:rsidR="001A6367" w:rsidRDefault="001A6367" w:rsidP="00F266AD">
            <w:pPr>
              <w:pStyle w:val="MCSectionStyle"/>
              <w:spacing w:after="120"/>
            </w:pPr>
          </w:p>
          <w:p w:rsidR="001A6367" w:rsidRDefault="001A6367" w:rsidP="00F266AD">
            <w:pPr>
              <w:pStyle w:val="MCSectionStyle"/>
              <w:spacing w:after="120"/>
            </w:pPr>
          </w:p>
          <w:p w:rsidR="001A6367" w:rsidRDefault="001A6367" w:rsidP="00F266AD">
            <w:pPr>
              <w:pStyle w:val="MCSectionStyle"/>
              <w:spacing w:after="120"/>
            </w:pPr>
          </w:p>
          <w:p w:rsidR="001A6367" w:rsidRDefault="001A6367" w:rsidP="00F266AD">
            <w:pPr>
              <w:pStyle w:val="MCSectionStyle"/>
              <w:spacing w:after="120"/>
            </w:pPr>
          </w:p>
          <w:p w:rsidR="001A6367" w:rsidRDefault="001A6367" w:rsidP="00F266AD">
            <w:pPr>
              <w:pStyle w:val="MCSectionStyle"/>
              <w:spacing w:after="120"/>
            </w:pPr>
          </w:p>
          <w:p w:rsidR="00F266AD" w:rsidRDefault="001A6367" w:rsidP="00F266AD">
            <w:pPr>
              <w:pStyle w:val="MCSectionStyle"/>
              <w:spacing w:after="240"/>
            </w:pPr>
            <w:r>
              <w:t>Which activity was chosen by 30% of those surveyed?</w:t>
            </w:r>
          </w:p>
          <w:p w:rsidR="00F266AD" w:rsidRDefault="00F266AD" w:rsidP="001A6367">
            <w:pPr>
              <w:pStyle w:val="MCSectionStyle"/>
              <w:spacing w:after="120"/>
            </w:pPr>
            <w:r>
              <w:t xml:space="preserve">    A.     </w:t>
            </w:r>
            <w:r w:rsidR="001A6367">
              <w:t>Fishing         B.  Photography</w:t>
            </w:r>
            <w:r>
              <w:t xml:space="preserve">             C.        </w:t>
            </w:r>
            <w:r w:rsidR="001A6367">
              <w:t>Sailing</w:t>
            </w:r>
            <w:r>
              <w:t xml:space="preserve">           D.     </w:t>
            </w:r>
            <w:r w:rsidR="001A6367">
              <w:t>Swimming</w:t>
            </w:r>
            <w:r>
              <w:t xml:space="preserve">                         </w:t>
            </w:r>
          </w:p>
        </w:tc>
      </w:tr>
      <w:tr w:rsidR="00F44F18" w:rsidRPr="00C25037" w:rsidTr="009E1D06">
        <w:trPr>
          <w:cantSplit/>
        </w:trPr>
        <w:tc>
          <w:tcPr>
            <w:tcW w:w="817" w:type="dxa"/>
            <w:shd w:val="clear" w:color="auto" w:fill="auto"/>
          </w:tcPr>
          <w:p w:rsidR="00F44F18" w:rsidRPr="00B15693" w:rsidRDefault="00F44F18" w:rsidP="00F44F18">
            <w:pPr>
              <w:pStyle w:val="ShortAnswerStyle"/>
              <w:numPr>
                <w:ilvl w:val="0"/>
                <w:numId w:val="34"/>
              </w:numPr>
            </w:pPr>
          </w:p>
        </w:tc>
        <w:tc>
          <w:tcPr>
            <w:tcW w:w="9865" w:type="dxa"/>
            <w:shd w:val="clear" w:color="auto" w:fill="auto"/>
          </w:tcPr>
          <w:p w:rsidR="00F44F18" w:rsidRDefault="005D75A9" w:rsidP="0012244F">
            <w:pPr>
              <w:pStyle w:val="MCSectionStyle"/>
              <w:spacing w:after="120"/>
              <w:ind w:right="6075"/>
            </w:pPr>
            <w:r>
              <w:rPr>
                <w:noProof/>
              </w:rPr>
              <w:object w:dxaOrig="1440" w:dyaOrig="1440">
                <v:shape id="_x0000_s1360" type="#_x0000_t75" style="position:absolute;margin-left:190.15pt;margin-top:4.5pt;width:291pt;height:219.85pt;z-index:251774464;mso-position-horizontal-relative:text;mso-position-vertical-relative:text">
                  <v:imagedata r:id="rId158" o:title=""/>
                </v:shape>
                <o:OLEObject Type="Embed" ProgID="FXDraw.Graphic" ShapeID="_x0000_s1360" DrawAspect="Content" ObjectID="_1528110148" r:id="rId159"/>
              </w:object>
            </w:r>
            <w:r w:rsidR="0012244F">
              <w:t xml:space="preserve">Calculate the exact distance between the points </w:t>
            </w:r>
            <w:r w:rsidR="0012244F" w:rsidRPr="0012244F">
              <w:rPr>
                <w:i/>
              </w:rPr>
              <w:t>A</w:t>
            </w:r>
            <w:r w:rsidR="0012244F">
              <w:t xml:space="preserve">(–3, –4) and </w:t>
            </w:r>
            <w:r w:rsidR="0012244F" w:rsidRPr="0012244F">
              <w:rPr>
                <w:i/>
              </w:rPr>
              <w:t>B</w:t>
            </w:r>
            <w:r w:rsidR="0012244F">
              <w:t xml:space="preserve">(5, 8) on the number plane. </w:t>
            </w:r>
          </w:p>
          <w:p w:rsidR="00F44F18" w:rsidRDefault="00F44F18" w:rsidP="00F44F18">
            <w:pPr>
              <w:pStyle w:val="MCSectionStyle"/>
              <w:spacing w:after="240"/>
            </w:pPr>
          </w:p>
          <w:p w:rsidR="00F44F18" w:rsidRDefault="00F44F18" w:rsidP="00F44F18">
            <w:pPr>
              <w:pStyle w:val="MCSectionStyle"/>
              <w:spacing w:after="240"/>
            </w:pPr>
          </w:p>
          <w:p w:rsidR="0012244F" w:rsidRDefault="0012244F" w:rsidP="00F44F18">
            <w:pPr>
              <w:pStyle w:val="MCSectionStyle"/>
              <w:spacing w:after="240"/>
            </w:pPr>
          </w:p>
          <w:p w:rsidR="00F44F18" w:rsidRDefault="00F44F18" w:rsidP="00F44F18">
            <w:pPr>
              <w:pStyle w:val="MCSectionStyle"/>
              <w:spacing w:after="120"/>
            </w:pPr>
            <w:r>
              <w:t xml:space="preserve">    A.     </w:t>
            </w:r>
            <w:r w:rsidR="0012244F" w:rsidRPr="0012244F">
              <w:rPr>
                <w:color w:val="FF0000"/>
                <w:position w:val="-4"/>
              </w:rPr>
              <w:object w:dxaOrig="850" w:dyaOrig="314">
                <v:shape id="_x0000_i1613" type="#_x0000_t75" style="width:42.75pt;height:15pt" o:ole="">
                  <v:imagedata r:id="rId160" o:title=""/>
                </v:shape>
                <o:OLEObject Type="Embed" ProgID="FXEquation.Equation" ShapeID="_x0000_i1613" DrawAspect="Content" ObjectID="_1528110047" r:id="rId161"/>
              </w:object>
            </w:r>
            <w:r w:rsidR="0012244F">
              <w:t xml:space="preserve"> </w:t>
            </w:r>
          </w:p>
          <w:p w:rsidR="00F44F18" w:rsidRDefault="00F44F18" w:rsidP="00F44F18">
            <w:pPr>
              <w:pStyle w:val="MCSectionStyle"/>
              <w:spacing w:after="120"/>
            </w:pPr>
            <w:r>
              <w:t xml:space="preserve">    B.     </w:t>
            </w:r>
            <w:r w:rsidR="0012244F" w:rsidRPr="0012244F">
              <w:rPr>
                <w:color w:val="FF0000"/>
                <w:position w:val="-2"/>
              </w:rPr>
              <w:object w:dxaOrig="724" w:dyaOrig="196">
                <v:shape id="_x0000_i1614" type="#_x0000_t75" style="width:35.25pt;height:9pt" o:ole="">
                  <v:imagedata r:id="rId162" o:title=""/>
                </v:shape>
                <o:OLEObject Type="Embed" ProgID="FXEquation.Equation" ShapeID="_x0000_i1614" DrawAspect="Content" ObjectID="_1528110048" r:id="rId163"/>
              </w:object>
            </w:r>
          </w:p>
          <w:p w:rsidR="00F44F18" w:rsidRDefault="00F44F18" w:rsidP="00F44F18">
            <w:pPr>
              <w:pStyle w:val="MCSectionStyle"/>
              <w:spacing w:after="120"/>
            </w:pPr>
            <w:r>
              <w:t xml:space="preserve">    C.     </w:t>
            </w:r>
            <w:r w:rsidR="0012244F" w:rsidRPr="0012244F">
              <w:rPr>
                <w:color w:val="FF0000"/>
                <w:position w:val="-4"/>
              </w:rPr>
              <w:object w:dxaOrig="850" w:dyaOrig="314">
                <v:shape id="_x0000_i1615" type="#_x0000_t75" style="width:42.75pt;height:15pt" o:ole="">
                  <v:imagedata r:id="rId164" o:title=""/>
                </v:shape>
                <o:OLEObject Type="Embed" ProgID="FXEquation.Equation" ShapeID="_x0000_i1615" DrawAspect="Content" ObjectID="_1528110049" r:id="rId165"/>
              </w:object>
            </w:r>
          </w:p>
          <w:p w:rsidR="00F44F18" w:rsidRDefault="00F44F18" w:rsidP="00F44F18">
            <w:pPr>
              <w:pStyle w:val="MCSectionStyle"/>
              <w:spacing w:after="120"/>
            </w:pPr>
            <w:r>
              <w:t xml:space="preserve">    D.     </w:t>
            </w:r>
            <w:r w:rsidR="0012244F" w:rsidRPr="0012244F">
              <w:rPr>
                <w:color w:val="FF0000"/>
                <w:position w:val="-4"/>
              </w:rPr>
              <w:object w:dxaOrig="969" w:dyaOrig="314">
                <v:shape id="_x0000_i1616" type="#_x0000_t75" style="width:48pt;height:15pt" o:ole="">
                  <v:imagedata r:id="rId166" o:title=""/>
                </v:shape>
                <o:OLEObject Type="Embed" ProgID="FXEquation.Equation" ShapeID="_x0000_i1616" DrawAspect="Content" ObjectID="_1528110050" r:id="rId167"/>
              </w:object>
            </w:r>
          </w:p>
          <w:p w:rsidR="0012244F" w:rsidRDefault="0012244F" w:rsidP="00F44F18">
            <w:pPr>
              <w:pStyle w:val="MCSectionStyle"/>
              <w:spacing w:after="120"/>
            </w:pPr>
          </w:p>
          <w:p w:rsidR="0012244F" w:rsidRDefault="0012244F" w:rsidP="00F44F18">
            <w:pPr>
              <w:pStyle w:val="MCSectionStyle"/>
              <w:spacing w:after="120"/>
            </w:pPr>
          </w:p>
        </w:tc>
      </w:tr>
      <w:tr w:rsidR="00F44F18" w:rsidRPr="00C25037" w:rsidTr="009E1D06">
        <w:trPr>
          <w:cantSplit/>
        </w:trPr>
        <w:tc>
          <w:tcPr>
            <w:tcW w:w="817" w:type="dxa"/>
            <w:shd w:val="clear" w:color="auto" w:fill="auto"/>
          </w:tcPr>
          <w:p w:rsidR="00F44F18" w:rsidRPr="00B15693" w:rsidRDefault="00F44F18" w:rsidP="00F44F18">
            <w:pPr>
              <w:pStyle w:val="ShortAnswerStyle"/>
              <w:numPr>
                <w:ilvl w:val="0"/>
                <w:numId w:val="34"/>
              </w:numPr>
              <w:spacing w:before="240"/>
              <w:ind w:left="714" w:hanging="357"/>
            </w:pPr>
          </w:p>
        </w:tc>
        <w:tc>
          <w:tcPr>
            <w:tcW w:w="9865" w:type="dxa"/>
            <w:shd w:val="clear" w:color="auto" w:fill="auto"/>
          </w:tcPr>
          <w:p w:rsidR="00F44F18" w:rsidRPr="00B928F2" w:rsidRDefault="00F44F18" w:rsidP="00F44F18">
            <w:pPr>
              <w:pStyle w:val="MCSectionStyle"/>
              <w:spacing w:after="240"/>
              <w:rPr>
                <w:position w:val="-8"/>
              </w:rPr>
            </w:pPr>
            <w:r>
              <w:t xml:space="preserve"> </w:t>
            </w:r>
            <w:r w:rsidRPr="00B95833">
              <w:rPr>
                <w:color w:val="FF0000"/>
                <w:position w:val="-28"/>
              </w:rPr>
              <w:object w:dxaOrig="1654" w:dyaOrig="806">
                <v:shape id="_x0000_i1617" type="#_x0000_t75" style="width:82.5pt;height:40.5pt" o:ole="">
                  <v:imagedata r:id="rId168" o:title=""/>
                </v:shape>
                <o:OLEObject Type="Embed" ProgID="FXEquation.Equation" ShapeID="_x0000_i1617" DrawAspect="Content" ObjectID="_1528110051" r:id="rId169"/>
              </w:object>
            </w:r>
            <w:r w:rsidRPr="00B928F2">
              <w:rPr>
                <w:position w:val="-8"/>
              </w:rPr>
              <w:t xml:space="preserve"> </w:t>
            </w:r>
          </w:p>
          <w:p w:rsidR="00F44F18" w:rsidRDefault="00F44F18" w:rsidP="00F44F18">
            <w:pPr>
              <w:pStyle w:val="MCSectionStyle"/>
              <w:spacing w:after="120"/>
            </w:pPr>
            <w:r>
              <w:t xml:space="preserve">    A.       </w:t>
            </w:r>
            <w:r w:rsidRPr="00B928F2">
              <w:rPr>
                <w:color w:val="FF0000"/>
                <w:position w:val="-2"/>
              </w:rPr>
              <w:object w:dxaOrig="348" w:dyaOrig="276">
                <v:shape id="_x0000_i1618" type="#_x0000_t75" style="width:17.25pt;height:13.5pt" o:ole="">
                  <v:imagedata r:id="rId170" o:title=""/>
                </v:shape>
                <o:OLEObject Type="Embed" ProgID="FXEquation.Equation" ShapeID="_x0000_i1618" DrawAspect="Content" ObjectID="_1528110052" r:id="rId171"/>
              </w:object>
            </w:r>
            <w:r>
              <w:t xml:space="preserve">                   B.        </w:t>
            </w:r>
            <w:r w:rsidRPr="00B928F2">
              <w:rPr>
                <w:color w:val="FF0000"/>
                <w:position w:val="-2"/>
              </w:rPr>
              <w:object w:dxaOrig="348" w:dyaOrig="276">
                <v:shape id="_x0000_i1619" type="#_x0000_t75" style="width:17.25pt;height:13.5pt" o:ole="">
                  <v:imagedata r:id="rId172" o:title=""/>
                </v:shape>
                <o:OLEObject Type="Embed" ProgID="FXEquation.Equation" ShapeID="_x0000_i1619" DrawAspect="Content" ObjectID="_1528110053" r:id="rId173"/>
              </w:object>
            </w:r>
            <w:r>
              <w:t xml:space="preserve">                  C.        </w:t>
            </w:r>
            <w:r w:rsidRPr="00B928F2">
              <w:rPr>
                <w:color w:val="FF0000"/>
                <w:position w:val="-2"/>
              </w:rPr>
              <w:object w:dxaOrig="348" w:dyaOrig="276">
                <v:shape id="_x0000_i1620" type="#_x0000_t75" style="width:17.25pt;height:13.5pt" o:ole="">
                  <v:imagedata r:id="rId174" o:title=""/>
                </v:shape>
                <o:OLEObject Type="Embed" ProgID="FXEquation.Equation" ShapeID="_x0000_i1620" DrawAspect="Content" ObjectID="_1528110054" r:id="rId175"/>
              </w:object>
            </w:r>
            <w:r>
              <w:t xml:space="preserve">                  D.          </w:t>
            </w:r>
            <w:r w:rsidRPr="00B928F2">
              <w:rPr>
                <w:color w:val="FF0000"/>
                <w:position w:val="-2"/>
              </w:rPr>
              <w:object w:dxaOrig="348" w:dyaOrig="276">
                <v:shape id="_x0000_i1621" type="#_x0000_t75" style="width:17.25pt;height:13.5pt" o:ole="">
                  <v:imagedata r:id="rId176" o:title=""/>
                </v:shape>
                <o:OLEObject Type="Embed" ProgID="FXEquation.Equation" ShapeID="_x0000_i1621" DrawAspect="Content" ObjectID="_1528110055" r:id="rId177"/>
              </w:object>
            </w:r>
            <w:r>
              <w:t xml:space="preserve">                      </w:t>
            </w:r>
          </w:p>
        </w:tc>
      </w:tr>
      <w:tr w:rsidR="00F44F18" w:rsidRPr="00C25037" w:rsidTr="009E1D06">
        <w:trPr>
          <w:cantSplit/>
        </w:trPr>
        <w:tc>
          <w:tcPr>
            <w:tcW w:w="817" w:type="dxa"/>
            <w:shd w:val="clear" w:color="auto" w:fill="auto"/>
          </w:tcPr>
          <w:p w:rsidR="00F44F18" w:rsidRPr="00B15693" w:rsidRDefault="00F44F18" w:rsidP="00142E29">
            <w:pPr>
              <w:pStyle w:val="ShortAnswerStyle"/>
              <w:numPr>
                <w:ilvl w:val="0"/>
                <w:numId w:val="34"/>
              </w:numPr>
              <w:spacing w:before="120"/>
              <w:ind w:left="714" w:hanging="357"/>
            </w:pPr>
          </w:p>
        </w:tc>
        <w:tc>
          <w:tcPr>
            <w:tcW w:w="9865" w:type="dxa"/>
            <w:shd w:val="clear" w:color="auto" w:fill="auto"/>
          </w:tcPr>
          <w:p w:rsidR="00F44F18" w:rsidRDefault="00142E29" w:rsidP="00F44F18">
            <w:pPr>
              <w:pStyle w:val="MCSectionStyle"/>
              <w:spacing w:after="120"/>
            </w:pPr>
            <w:r>
              <w:t xml:space="preserve">Solve the equation  </w:t>
            </w:r>
            <w:r w:rsidRPr="00142E29">
              <w:rPr>
                <w:color w:val="FF0000"/>
                <w:position w:val="-18"/>
              </w:rPr>
              <w:object w:dxaOrig="1376" w:dyaOrig="532">
                <v:shape id="_x0000_i1622" type="#_x0000_t75" style="width:69pt;height:26.25pt" o:ole="">
                  <v:imagedata r:id="rId178" o:title=""/>
                </v:shape>
                <o:OLEObject Type="Embed" ProgID="FXEquation.Equation" ShapeID="_x0000_i1622" DrawAspect="Content" ObjectID="_1528110056" r:id="rId179"/>
              </w:object>
            </w:r>
            <w:r>
              <w:t xml:space="preserve"> .</w:t>
            </w:r>
          </w:p>
          <w:p w:rsidR="00F44F18" w:rsidRDefault="00F44F18" w:rsidP="00F44F18">
            <w:pPr>
              <w:pStyle w:val="MCSectionStyle"/>
              <w:spacing w:after="240"/>
            </w:pPr>
          </w:p>
          <w:p w:rsidR="00F44F18" w:rsidRDefault="00F44F18" w:rsidP="00142E29">
            <w:pPr>
              <w:pStyle w:val="MCSectionStyle"/>
              <w:spacing w:after="120"/>
            </w:pPr>
            <w:r>
              <w:t xml:space="preserve">    A.    </w:t>
            </w:r>
            <w:r w:rsidR="00142E29" w:rsidRPr="00142E29">
              <w:rPr>
                <w:color w:val="FF0000"/>
                <w:position w:val="-2"/>
              </w:rPr>
              <w:object w:dxaOrig="897" w:dyaOrig="192">
                <v:shape id="_x0000_i1623" type="#_x0000_t75" style="width:45pt;height:9pt" o:ole="">
                  <v:imagedata r:id="rId180" o:title=""/>
                </v:shape>
                <o:OLEObject Type="Embed" ProgID="FXEquation.Equation" ShapeID="_x0000_i1623" DrawAspect="Content" ObjectID="_1528110057" r:id="rId181"/>
              </w:object>
            </w:r>
            <w:r w:rsidR="00142E29">
              <w:t xml:space="preserve"> </w:t>
            </w:r>
            <w:r>
              <w:t xml:space="preserve">  </w:t>
            </w:r>
            <w:r w:rsidR="00142E29">
              <w:t xml:space="preserve">       </w:t>
            </w:r>
            <w:r>
              <w:t xml:space="preserve">B.    </w:t>
            </w:r>
            <w:r w:rsidR="00142E29" w:rsidRPr="00142E29">
              <w:rPr>
                <w:color w:val="FF0000"/>
                <w:position w:val="-2"/>
              </w:rPr>
              <w:object w:dxaOrig="958" w:dyaOrig="192">
                <v:shape id="_x0000_i1624" type="#_x0000_t75" style="width:48pt;height:9pt" o:ole="">
                  <v:imagedata r:id="rId182" o:title=""/>
                </v:shape>
                <o:OLEObject Type="Embed" ProgID="FXEquation.Equation" ShapeID="_x0000_i1624" DrawAspect="Content" ObjectID="_1528110058" r:id="rId183"/>
              </w:object>
            </w:r>
            <w:r w:rsidR="00142E29">
              <w:t xml:space="preserve">         </w:t>
            </w:r>
            <w:r>
              <w:t xml:space="preserve"> C.       </w:t>
            </w:r>
            <w:r w:rsidR="00142E29">
              <w:t xml:space="preserve"> </w:t>
            </w:r>
            <w:r w:rsidR="00142E29" w:rsidRPr="00142E29">
              <w:rPr>
                <w:color w:val="FF0000"/>
                <w:position w:val="-2"/>
              </w:rPr>
              <w:object w:dxaOrig="838" w:dyaOrig="192">
                <v:shape id="_x0000_i1625" type="#_x0000_t75" style="width:41.25pt;height:9pt" o:ole="">
                  <v:imagedata r:id="rId184" o:title=""/>
                </v:shape>
                <o:OLEObject Type="Embed" ProgID="FXEquation.Equation" ShapeID="_x0000_i1625" DrawAspect="Content" ObjectID="_1528110059" r:id="rId185"/>
              </w:object>
            </w:r>
            <w:r w:rsidR="00142E29">
              <w:t xml:space="preserve"> </w:t>
            </w:r>
            <w:r>
              <w:t xml:space="preserve">       D.    </w:t>
            </w:r>
            <w:r w:rsidR="00142E29">
              <w:t xml:space="preserve"> </w:t>
            </w:r>
            <w:r w:rsidR="00142E29" w:rsidRPr="00142E29">
              <w:rPr>
                <w:color w:val="FF0000"/>
                <w:position w:val="-2"/>
              </w:rPr>
              <w:object w:dxaOrig="778" w:dyaOrig="192">
                <v:shape id="_x0000_i1626" type="#_x0000_t75" style="width:38.25pt;height:9pt" o:ole="">
                  <v:imagedata r:id="rId186" o:title=""/>
                </v:shape>
                <o:OLEObject Type="Embed" ProgID="FXEquation.Equation" ShapeID="_x0000_i1626" DrawAspect="Content" ObjectID="_1528110060" r:id="rId187"/>
              </w:object>
            </w:r>
            <w:r w:rsidR="00142E29">
              <w:t xml:space="preserve"> </w:t>
            </w:r>
            <w:r>
              <w:t xml:space="preserve">                        </w:t>
            </w:r>
          </w:p>
        </w:tc>
      </w:tr>
      <w:tr w:rsidR="00F44F18" w:rsidRPr="00C25037" w:rsidTr="009E1D06">
        <w:trPr>
          <w:cantSplit/>
        </w:trPr>
        <w:tc>
          <w:tcPr>
            <w:tcW w:w="817" w:type="dxa"/>
            <w:shd w:val="clear" w:color="auto" w:fill="auto"/>
          </w:tcPr>
          <w:p w:rsidR="00F44F18" w:rsidRPr="00B15693" w:rsidRDefault="00F44F18" w:rsidP="00F44F18">
            <w:pPr>
              <w:pStyle w:val="ShortAnswerStyle"/>
              <w:numPr>
                <w:ilvl w:val="0"/>
                <w:numId w:val="34"/>
              </w:numPr>
            </w:pPr>
          </w:p>
        </w:tc>
        <w:tc>
          <w:tcPr>
            <w:tcW w:w="9865" w:type="dxa"/>
            <w:shd w:val="clear" w:color="auto" w:fill="auto"/>
          </w:tcPr>
          <w:p w:rsidR="00F44F18" w:rsidRPr="00CD14C2" w:rsidRDefault="00F44F18" w:rsidP="00142E29">
            <w:pPr>
              <w:pStyle w:val="QuestionStyle"/>
              <w:spacing w:after="240"/>
            </w:pPr>
            <w:r w:rsidRPr="00CD14C2">
              <w:t>Which of these ratios simplifies to 5 : 9 ?</w:t>
            </w:r>
          </w:p>
          <w:p w:rsidR="00F44F18" w:rsidRPr="00CD14C2" w:rsidRDefault="00F44F18" w:rsidP="00F44F18">
            <w:pPr>
              <w:pStyle w:val="QuestionStyle"/>
            </w:pPr>
            <w:r w:rsidRPr="00CD14C2">
              <w:t xml:space="preserve">     A.   3 : 4.5                B.   3 : 4.8                C.     3 : 5.4               D.     3 : 5.5  </w:t>
            </w:r>
          </w:p>
        </w:tc>
      </w:tr>
      <w:tr w:rsidR="00F44F18" w:rsidRPr="00C25037" w:rsidTr="009E1D06">
        <w:trPr>
          <w:cantSplit/>
        </w:trPr>
        <w:tc>
          <w:tcPr>
            <w:tcW w:w="817" w:type="dxa"/>
            <w:shd w:val="clear" w:color="auto" w:fill="auto"/>
          </w:tcPr>
          <w:p w:rsidR="00F44F18" w:rsidRPr="00B15693" w:rsidRDefault="00F44F18" w:rsidP="00F44F18">
            <w:pPr>
              <w:pStyle w:val="ShortAnswerStyle"/>
              <w:ind w:left="360"/>
            </w:pPr>
          </w:p>
        </w:tc>
        <w:tc>
          <w:tcPr>
            <w:tcW w:w="9865" w:type="dxa"/>
            <w:shd w:val="clear" w:color="auto" w:fill="auto"/>
          </w:tcPr>
          <w:p w:rsidR="00F44F18" w:rsidRPr="00E02FE2" w:rsidRDefault="00F44F18" w:rsidP="00F44F18">
            <w:pPr>
              <w:pStyle w:val="MCSectionStyle"/>
              <w:spacing w:after="120"/>
              <w:rPr>
                <w:b/>
              </w:rPr>
            </w:pPr>
            <w:r w:rsidRPr="00E02FE2">
              <w:rPr>
                <w:b/>
              </w:rPr>
              <w:t>Questions 41 and 42 refer to the following.</w:t>
            </w:r>
          </w:p>
          <w:p w:rsidR="00F44F18" w:rsidRDefault="00F44F18" w:rsidP="00F44F18">
            <w:pPr>
              <w:pStyle w:val="MCSectionStyle"/>
              <w:spacing w:after="120"/>
            </w:pPr>
            <w:r>
              <w:t>The dot plot was constructed by counting the number of spots on individual Dalmatians at a show.</w:t>
            </w:r>
          </w:p>
          <w:tbl>
            <w:tblPr>
              <w:tblStyle w:val="TableGrid"/>
              <w:tblpPr w:leftFromText="180" w:rightFromText="180" w:vertAnchor="text" w:horzAnchor="page" w:tblpX="2041" w:tblpY="112"/>
              <w:tblOverlap w:val="nev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456"/>
              <w:gridCol w:w="456"/>
              <w:gridCol w:w="456"/>
              <w:gridCol w:w="456"/>
              <w:gridCol w:w="456"/>
              <w:gridCol w:w="456"/>
              <w:gridCol w:w="456"/>
            </w:tblGrid>
            <w:tr w:rsidR="00F44F18" w:rsidTr="00E02FE2">
              <w:tc>
                <w:tcPr>
                  <w:tcW w:w="456" w:type="dxa"/>
                </w:tcPr>
                <w:p w:rsidR="00F44F18" w:rsidRDefault="00F44F18" w:rsidP="00F44F18">
                  <w:pPr>
                    <w:pStyle w:val="MCSectionStyle"/>
                    <w:spacing w:after="120"/>
                    <w:jc w:val="center"/>
                  </w:pPr>
                </w:p>
              </w:tc>
              <w:tc>
                <w:tcPr>
                  <w:tcW w:w="456" w:type="dxa"/>
                </w:tcPr>
                <w:p w:rsidR="00F44F18" w:rsidRDefault="00F44F18" w:rsidP="00F44F18">
                  <w:r w:rsidRPr="00252B98">
                    <w:rPr>
                      <w:rFonts w:ascii="Calibri" w:hAnsi="Calibri"/>
                    </w:rPr>
                    <w:t>⃝</w:t>
                  </w:r>
                </w:p>
              </w:tc>
              <w:tc>
                <w:tcPr>
                  <w:tcW w:w="456" w:type="dxa"/>
                </w:tcPr>
                <w:p w:rsidR="00F44F18" w:rsidRDefault="00F44F18" w:rsidP="00F44F18">
                  <w:pPr>
                    <w:pStyle w:val="MCSectionStyle"/>
                    <w:spacing w:after="120"/>
                    <w:jc w:val="center"/>
                  </w:pPr>
                </w:p>
              </w:tc>
              <w:tc>
                <w:tcPr>
                  <w:tcW w:w="456" w:type="dxa"/>
                </w:tcPr>
                <w:p w:rsidR="00F44F18" w:rsidRDefault="00F44F18" w:rsidP="00F44F18">
                  <w:pPr>
                    <w:pStyle w:val="MCSectionStyle"/>
                    <w:spacing w:after="120"/>
                    <w:jc w:val="center"/>
                  </w:pPr>
                </w:p>
              </w:tc>
              <w:tc>
                <w:tcPr>
                  <w:tcW w:w="456" w:type="dxa"/>
                </w:tcPr>
                <w:p w:rsidR="00F44F18" w:rsidRDefault="00F44F18" w:rsidP="00F44F18">
                  <w:pPr>
                    <w:pStyle w:val="MCSectionStyle"/>
                    <w:spacing w:after="120"/>
                    <w:jc w:val="center"/>
                  </w:pPr>
                </w:p>
              </w:tc>
              <w:tc>
                <w:tcPr>
                  <w:tcW w:w="456" w:type="dxa"/>
                </w:tcPr>
                <w:p w:rsidR="00F44F18" w:rsidRDefault="00F44F18" w:rsidP="00F44F18"/>
              </w:tc>
              <w:tc>
                <w:tcPr>
                  <w:tcW w:w="456" w:type="dxa"/>
                </w:tcPr>
                <w:p w:rsidR="00F44F18" w:rsidRDefault="00F44F18" w:rsidP="00F44F18">
                  <w:pPr>
                    <w:pStyle w:val="MCSectionStyle"/>
                    <w:spacing w:after="120"/>
                    <w:jc w:val="center"/>
                  </w:pPr>
                </w:p>
              </w:tc>
            </w:tr>
            <w:tr w:rsidR="00F44F18" w:rsidTr="00E02FE2">
              <w:tc>
                <w:tcPr>
                  <w:tcW w:w="456" w:type="dxa"/>
                </w:tcPr>
                <w:p w:rsidR="00F44F18" w:rsidRDefault="00F44F18" w:rsidP="00F44F18">
                  <w:pPr>
                    <w:pStyle w:val="MCSectionStyle"/>
                    <w:spacing w:after="120"/>
                    <w:jc w:val="center"/>
                  </w:pPr>
                  <w:r>
                    <w:rPr>
                      <w:rFonts w:ascii="Calibri" w:hAnsi="Calibri"/>
                    </w:rPr>
                    <w:t>⃝</w:t>
                  </w:r>
                </w:p>
              </w:tc>
              <w:tc>
                <w:tcPr>
                  <w:tcW w:w="456" w:type="dxa"/>
                </w:tcPr>
                <w:p w:rsidR="00F44F18" w:rsidRDefault="00F44F18" w:rsidP="00F44F18">
                  <w:r w:rsidRPr="00252B98">
                    <w:rPr>
                      <w:rFonts w:ascii="Calibri" w:hAnsi="Calibri"/>
                    </w:rPr>
                    <w:t>⃝</w:t>
                  </w:r>
                </w:p>
              </w:tc>
              <w:tc>
                <w:tcPr>
                  <w:tcW w:w="456" w:type="dxa"/>
                </w:tcPr>
                <w:p w:rsidR="00F44F18" w:rsidRDefault="00F44F18" w:rsidP="00F44F18">
                  <w:pPr>
                    <w:pStyle w:val="MCSectionStyle"/>
                    <w:spacing w:after="120"/>
                    <w:jc w:val="center"/>
                  </w:pPr>
                  <w:r w:rsidRPr="00AB4DCD">
                    <w:rPr>
                      <w:rFonts w:ascii="Calibri" w:hAnsi="Calibri"/>
                    </w:rPr>
                    <w:t>⃝</w:t>
                  </w:r>
                </w:p>
              </w:tc>
              <w:tc>
                <w:tcPr>
                  <w:tcW w:w="456" w:type="dxa"/>
                </w:tcPr>
                <w:p w:rsidR="00F44F18" w:rsidRDefault="00F44F18" w:rsidP="00F44F18">
                  <w:r w:rsidRPr="00416402">
                    <w:rPr>
                      <w:rFonts w:ascii="Calibri" w:hAnsi="Calibri"/>
                    </w:rPr>
                    <w:t>⃝</w:t>
                  </w:r>
                </w:p>
              </w:tc>
              <w:tc>
                <w:tcPr>
                  <w:tcW w:w="456" w:type="dxa"/>
                </w:tcPr>
                <w:p w:rsidR="00F44F18" w:rsidRDefault="00F44F18" w:rsidP="00F44F18">
                  <w:pPr>
                    <w:pStyle w:val="MCSectionStyle"/>
                    <w:spacing w:after="120"/>
                    <w:jc w:val="center"/>
                  </w:pPr>
                </w:p>
              </w:tc>
              <w:tc>
                <w:tcPr>
                  <w:tcW w:w="456" w:type="dxa"/>
                </w:tcPr>
                <w:p w:rsidR="00F44F18" w:rsidRDefault="00F44F18" w:rsidP="00F44F18">
                  <w:r w:rsidRPr="00D27B3F">
                    <w:rPr>
                      <w:rFonts w:ascii="Calibri" w:hAnsi="Calibri"/>
                    </w:rPr>
                    <w:t>⃝</w:t>
                  </w:r>
                </w:p>
              </w:tc>
              <w:tc>
                <w:tcPr>
                  <w:tcW w:w="456" w:type="dxa"/>
                </w:tcPr>
                <w:p w:rsidR="00F44F18" w:rsidRDefault="00F44F18" w:rsidP="00F44F18">
                  <w:pPr>
                    <w:pStyle w:val="MCSectionStyle"/>
                    <w:spacing w:after="120"/>
                    <w:jc w:val="center"/>
                  </w:pPr>
                </w:p>
              </w:tc>
            </w:tr>
            <w:tr w:rsidR="00F44F18" w:rsidTr="00E02FE2">
              <w:tc>
                <w:tcPr>
                  <w:tcW w:w="456" w:type="dxa"/>
                </w:tcPr>
                <w:p w:rsidR="00F44F18" w:rsidRDefault="00F44F18" w:rsidP="00F44F18">
                  <w:pPr>
                    <w:pStyle w:val="MCSectionStyle"/>
                    <w:spacing w:after="120"/>
                    <w:jc w:val="center"/>
                  </w:pPr>
                  <w:r>
                    <w:rPr>
                      <w:rFonts w:ascii="Calibri" w:hAnsi="Calibri"/>
                    </w:rPr>
                    <w:t>⃝</w:t>
                  </w:r>
                </w:p>
              </w:tc>
              <w:tc>
                <w:tcPr>
                  <w:tcW w:w="456" w:type="dxa"/>
                </w:tcPr>
                <w:p w:rsidR="00F44F18" w:rsidRDefault="00F44F18" w:rsidP="00F44F18">
                  <w:r w:rsidRPr="00252B98">
                    <w:rPr>
                      <w:rFonts w:ascii="Calibri" w:hAnsi="Calibri"/>
                    </w:rPr>
                    <w:t>⃝</w:t>
                  </w:r>
                </w:p>
              </w:tc>
              <w:tc>
                <w:tcPr>
                  <w:tcW w:w="456" w:type="dxa"/>
                </w:tcPr>
                <w:p w:rsidR="00F44F18" w:rsidRDefault="00F44F18" w:rsidP="00F44F18">
                  <w:r w:rsidRPr="006932DF">
                    <w:rPr>
                      <w:rFonts w:ascii="Calibri" w:hAnsi="Calibri"/>
                    </w:rPr>
                    <w:t>⃝</w:t>
                  </w:r>
                </w:p>
              </w:tc>
              <w:tc>
                <w:tcPr>
                  <w:tcW w:w="456" w:type="dxa"/>
                </w:tcPr>
                <w:p w:rsidR="00F44F18" w:rsidRDefault="00F44F18" w:rsidP="00F44F18">
                  <w:r w:rsidRPr="00416402">
                    <w:rPr>
                      <w:rFonts w:ascii="Calibri" w:hAnsi="Calibri"/>
                    </w:rPr>
                    <w:t>⃝</w:t>
                  </w:r>
                </w:p>
              </w:tc>
              <w:tc>
                <w:tcPr>
                  <w:tcW w:w="456" w:type="dxa"/>
                </w:tcPr>
                <w:p w:rsidR="00F44F18" w:rsidRDefault="00F44F18" w:rsidP="00F44F18">
                  <w:r w:rsidRPr="00871F99">
                    <w:rPr>
                      <w:rFonts w:ascii="Calibri" w:hAnsi="Calibri"/>
                    </w:rPr>
                    <w:t>⃝</w:t>
                  </w:r>
                </w:p>
              </w:tc>
              <w:tc>
                <w:tcPr>
                  <w:tcW w:w="456" w:type="dxa"/>
                </w:tcPr>
                <w:p w:rsidR="00F44F18" w:rsidRDefault="00F44F18" w:rsidP="00F44F18">
                  <w:r w:rsidRPr="00D27B3F">
                    <w:rPr>
                      <w:rFonts w:ascii="Calibri" w:hAnsi="Calibri"/>
                    </w:rPr>
                    <w:t>⃝</w:t>
                  </w:r>
                </w:p>
              </w:tc>
              <w:tc>
                <w:tcPr>
                  <w:tcW w:w="456" w:type="dxa"/>
                </w:tcPr>
                <w:p w:rsidR="00F44F18" w:rsidRDefault="00F44F18" w:rsidP="00F44F18">
                  <w:pPr>
                    <w:pStyle w:val="MCSectionStyle"/>
                    <w:spacing w:after="120"/>
                    <w:jc w:val="center"/>
                  </w:pPr>
                </w:p>
              </w:tc>
            </w:tr>
            <w:tr w:rsidR="00F44F18" w:rsidTr="00E02FE2">
              <w:tc>
                <w:tcPr>
                  <w:tcW w:w="456" w:type="dxa"/>
                </w:tcPr>
                <w:p w:rsidR="00F44F18" w:rsidRDefault="00F44F18" w:rsidP="00F44F18">
                  <w:pPr>
                    <w:pStyle w:val="MCSectionStyle"/>
                    <w:spacing w:after="120"/>
                    <w:jc w:val="center"/>
                  </w:pPr>
                  <w:r>
                    <w:rPr>
                      <w:rFonts w:ascii="Calibri" w:hAnsi="Calibri"/>
                    </w:rPr>
                    <w:t>⃝</w:t>
                  </w:r>
                </w:p>
              </w:tc>
              <w:tc>
                <w:tcPr>
                  <w:tcW w:w="456" w:type="dxa"/>
                </w:tcPr>
                <w:p w:rsidR="00F44F18" w:rsidRDefault="00F44F18" w:rsidP="00F44F18">
                  <w:r w:rsidRPr="00252B98">
                    <w:rPr>
                      <w:rFonts w:ascii="Calibri" w:hAnsi="Calibri"/>
                    </w:rPr>
                    <w:t>⃝</w:t>
                  </w:r>
                </w:p>
              </w:tc>
              <w:tc>
                <w:tcPr>
                  <w:tcW w:w="456" w:type="dxa"/>
                </w:tcPr>
                <w:p w:rsidR="00F44F18" w:rsidRDefault="00F44F18" w:rsidP="00F44F18">
                  <w:r w:rsidRPr="006932DF">
                    <w:rPr>
                      <w:rFonts w:ascii="Calibri" w:hAnsi="Calibri"/>
                    </w:rPr>
                    <w:t>⃝</w:t>
                  </w:r>
                </w:p>
              </w:tc>
              <w:tc>
                <w:tcPr>
                  <w:tcW w:w="456" w:type="dxa"/>
                </w:tcPr>
                <w:p w:rsidR="00F44F18" w:rsidRDefault="00F44F18" w:rsidP="00F44F18">
                  <w:r w:rsidRPr="00416402">
                    <w:rPr>
                      <w:rFonts w:ascii="Calibri" w:hAnsi="Calibri"/>
                    </w:rPr>
                    <w:t>⃝</w:t>
                  </w:r>
                </w:p>
              </w:tc>
              <w:tc>
                <w:tcPr>
                  <w:tcW w:w="456" w:type="dxa"/>
                </w:tcPr>
                <w:p w:rsidR="00F44F18" w:rsidRDefault="00F44F18" w:rsidP="00F44F18">
                  <w:r w:rsidRPr="00871F99">
                    <w:rPr>
                      <w:rFonts w:ascii="Calibri" w:hAnsi="Calibri"/>
                    </w:rPr>
                    <w:t>⃝</w:t>
                  </w:r>
                </w:p>
              </w:tc>
              <w:tc>
                <w:tcPr>
                  <w:tcW w:w="456" w:type="dxa"/>
                </w:tcPr>
                <w:p w:rsidR="00F44F18" w:rsidRDefault="00F44F18" w:rsidP="00F44F18">
                  <w:r w:rsidRPr="00D27B3F">
                    <w:rPr>
                      <w:rFonts w:ascii="Calibri" w:hAnsi="Calibri"/>
                    </w:rPr>
                    <w:t>⃝</w:t>
                  </w:r>
                </w:p>
              </w:tc>
              <w:tc>
                <w:tcPr>
                  <w:tcW w:w="456" w:type="dxa"/>
                </w:tcPr>
                <w:p w:rsidR="00F44F18" w:rsidRDefault="00F44F18" w:rsidP="00F44F18"/>
              </w:tc>
            </w:tr>
            <w:tr w:rsidR="00F44F18" w:rsidTr="00E02FE2">
              <w:tc>
                <w:tcPr>
                  <w:tcW w:w="456" w:type="dxa"/>
                  <w:tcBorders>
                    <w:bottom w:val="single" w:sz="4" w:space="0" w:color="auto"/>
                  </w:tcBorders>
                </w:tcPr>
                <w:p w:rsidR="00F44F18" w:rsidRDefault="00F44F18" w:rsidP="00F44F18">
                  <w:pPr>
                    <w:pStyle w:val="MCSectionStyle"/>
                    <w:spacing w:after="120"/>
                    <w:jc w:val="center"/>
                  </w:pPr>
                  <w:r>
                    <w:rPr>
                      <w:rFonts w:ascii="Calibri" w:hAnsi="Calibri"/>
                    </w:rPr>
                    <w:t>⃝</w:t>
                  </w:r>
                </w:p>
              </w:tc>
              <w:tc>
                <w:tcPr>
                  <w:tcW w:w="456" w:type="dxa"/>
                  <w:tcBorders>
                    <w:bottom w:val="single" w:sz="4" w:space="0" w:color="auto"/>
                  </w:tcBorders>
                </w:tcPr>
                <w:p w:rsidR="00F44F18" w:rsidRDefault="00F44F18" w:rsidP="00F44F18">
                  <w:r w:rsidRPr="00252B98">
                    <w:rPr>
                      <w:rFonts w:ascii="Calibri" w:hAnsi="Calibri"/>
                    </w:rPr>
                    <w:t>⃝</w:t>
                  </w:r>
                </w:p>
              </w:tc>
              <w:tc>
                <w:tcPr>
                  <w:tcW w:w="456" w:type="dxa"/>
                  <w:tcBorders>
                    <w:bottom w:val="single" w:sz="4" w:space="0" w:color="auto"/>
                  </w:tcBorders>
                </w:tcPr>
                <w:p w:rsidR="00F44F18" w:rsidRDefault="00F44F18" w:rsidP="00F44F18">
                  <w:r w:rsidRPr="006932DF">
                    <w:rPr>
                      <w:rFonts w:ascii="Calibri" w:hAnsi="Calibri"/>
                    </w:rPr>
                    <w:t>⃝</w:t>
                  </w:r>
                </w:p>
              </w:tc>
              <w:tc>
                <w:tcPr>
                  <w:tcW w:w="456" w:type="dxa"/>
                  <w:tcBorders>
                    <w:bottom w:val="single" w:sz="4" w:space="0" w:color="auto"/>
                  </w:tcBorders>
                </w:tcPr>
                <w:p w:rsidR="00F44F18" w:rsidRDefault="00F44F18" w:rsidP="00F44F18">
                  <w:r w:rsidRPr="00416402">
                    <w:rPr>
                      <w:rFonts w:ascii="Calibri" w:hAnsi="Calibri"/>
                    </w:rPr>
                    <w:t>⃝</w:t>
                  </w:r>
                </w:p>
              </w:tc>
              <w:tc>
                <w:tcPr>
                  <w:tcW w:w="456" w:type="dxa"/>
                  <w:tcBorders>
                    <w:bottom w:val="single" w:sz="4" w:space="0" w:color="auto"/>
                  </w:tcBorders>
                </w:tcPr>
                <w:p w:rsidR="00F44F18" w:rsidRDefault="00F44F18" w:rsidP="00F44F18">
                  <w:r w:rsidRPr="00871F99">
                    <w:rPr>
                      <w:rFonts w:ascii="Calibri" w:hAnsi="Calibri"/>
                    </w:rPr>
                    <w:t>⃝</w:t>
                  </w:r>
                </w:p>
              </w:tc>
              <w:tc>
                <w:tcPr>
                  <w:tcW w:w="456" w:type="dxa"/>
                  <w:tcBorders>
                    <w:bottom w:val="single" w:sz="4" w:space="0" w:color="auto"/>
                  </w:tcBorders>
                </w:tcPr>
                <w:p w:rsidR="00F44F18" w:rsidRDefault="00F44F18" w:rsidP="00F44F18">
                  <w:r w:rsidRPr="00D27B3F">
                    <w:rPr>
                      <w:rFonts w:ascii="Calibri" w:hAnsi="Calibri"/>
                    </w:rPr>
                    <w:t>⃝</w:t>
                  </w:r>
                </w:p>
              </w:tc>
              <w:tc>
                <w:tcPr>
                  <w:tcW w:w="456" w:type="dxa"/>
                  <w:tcBorders>
                    <w:bottom w:val="single" w:sz="4" w:space="0" w:color="auto"/>
                  </w:tcBorders>
                </w:tcPr>
                <w:p w:rsidR="00F44F18" w:rsidRDefault="00F44F18" w:rsidP="00F44F18">
                  <w:r w:rsidRPr="00AB4DCD">
                    <w:rPr>
                      <w:rFonts w:ascii="Calibri" w:hAnsi="Calibri"/>
                    </w:rPr>
                    <w:t>⃝</w:t>
                  </w:r>
                </w:p>
              </w:tc>
            </w:tr>
            <w:tr w:rsidR="00F44F18" w:rsidTr="00E02FE2">
              <w:tc>
                <w:tcPr>
                  <w:tcW w:w="456" w:type="dxa"/>
                  <w:tcBorders>
                    <w:top w:val="single" w:sz="4" w:space="0" w:color="auto"/>
                  </w:tcBorders>
                </w:tcPr>
                <w:p w:rsidR="00F44F18" w:rsidRDefault="00F44F18" w:rsidP="00F44F18">
                  <w:pPr>
                    <w:pStyle w:val="MCSectionStyle"/>
                    <w:spacing w:after="120"/>
                    <w:jc w:val="center"/>
                  </w:pPr>
                  <w:r>
                    <w:t>25</w:t>
                  </w:r>
                </w:p>
              </w:tc>
              <w:tc>
                <w:tcPr>
                  <w:tcW w:w="456" w:type="dxa"/>
                  <w:tcBorders>
                    <w:top w:val="single" w:sz="4" w:space="0" w:color="auto"/>
                  </w:tcBorders>
                </w:tcPr>
                <w:p w:rsidR="00F44F18" w:rsidRDefault="00F44F18" w:rsidP="00F44F18">
                  <w:pPr>
                    <w:pStyle w:val="MCSectionStyle"/>
                    <w:spacing w:after="120"/>
                    <w:jc w:val="center"/>
                  </w:pPr>
                  <w:r>
                    <w:t>26</w:t>
                  </w:r>
                </w:p>
              </w:tc>
              <w:tc>
                <w:tcPr>
                  <w:tcW w:w="456" w:type="dxa"/>
                  <w:tcBorders>
                    <w:top w:val="single" w:sz="4" w:space="0" w:color="auto"/>
                  </w:tcBorders>
                </w:tcPr>
                <w:p w:rsidR="00F44F18" w:rsidRDefault="00F44F18" w:rsidP="00F44F18">
                  <w:pPr>
                    <w:pStyle w:val="MCSectionStyle"/>
                    <w:spacing w:after="120"/>
                    <w:jc w:val="center"/>
                  </w:pPr>
                  <w:r>
                    <w:t>27</w:t>
                  </w:r>
                </w:p>
              </w:tc>
              <w:tc>
                <w:tcPr>
                  <w:tcW w:w="456" w:type="dxa"/>
                  <w:tcBorders>
                    <w:top w:val="single" w:sz="4" w:space="0" w:color="auto"/>
                  </w:tcBorders>
                </w:tcPr>
                <w:p w:rsidR="00F44F18" w:rsidRDefault="00F44F18" w:rsidP="00F44F18">
                  <w:pPr>
                    <w:pStyle w:val="MCSectionStyle"/>
                    <w:spacing w:after="120"/>
                    <w:jc w:val="center"/>
                  </w:pPr>
                  <w:r>
                    <w:t>28</w:t>
                  </w:r>
                </w:p>
              </w:tc>
              <w:tc>
                <w:tcPr>
                  <w:tcW w:w="456" w:type="dxa"/>
                  <w:tcBorders>
                    <w:top w:val="single" w:sz="4" w:space="0" w:color="auto"/>
                  </w:tcBorders>
                </w:tcPr>
                <w:p w:rsidR="00F44F18" w:rsidRDefault="00F44F18" w:rsidP="00F44F18">
                  <w:pPr>
                    <w:pStyle w:val="MCSectionStyle"/>
                    <w:spacing w:after="120"/>
                    <w:jc w:val="center"/>
                  </w:pPr>
                  <w:r>
                    <w:t>29</w:t>
                  </w:r>
                </w:p>
              </w:tc>
              <w:tc>
                <w:tcPr>
                  <w:tcW w:w="456" w:type="dxa"/>
                  <w:tcBorders>
                    <w:top w:val="single" w:sz="4" w:space="0" w:color="auto"/>
                  </w:tcBorders>
                </w:tcPr>
                <w:p w:rsidR="00F44F18" w:rsidRDefault="00F44F18" w:rsidP="00F44F18">
                  <w:pPr>
                    <w:pStyle w:val="MCSectionStyle"/>
                    <w:spacing w:after="120"/>
                    <w:jc w:val="center"/>
                  </w:pPr>
                  <w:r>
                    <w:t>30</w:t>
                  </w:r>
                </w:p>
              </w:tc>
              <w:tc>
                <w:tcPr>
                  <w:tcW w:w="456" w:type="dxa"/>
                  <w:tcBorders>
                    <w:top w:val="single" w:sz="4" w:space="0" w:color="auto"/>
                  </w:tcBorders>
                </w:tcPr>
                <w:p w:rsidR="00F44F18" w:rsidRDefault="00F44F18" w:rsidP="00F44F18">
                  <w:pPr>
                    <w:pStyle w:val="MCSectionStyle"/>
                    <w:spacing w:after="120"/>
                    <w:jc w:val="center"/>
                  </w:pPr>
                  <w:r>
                    <w:t>31</w:t>
                  </w:r>
                </w:p>
              </w:tc>
            </w:tr>
            <w:tr w:rsidR="00F44F18" w:rsidTr="00E02FE2">
              <w:tc>
                <w:tcPr>
                  <w:tcW w:w="3192" w:type="dxa"/>
                  <w:gridSpan w:val="7"/>
                </w:tcPr>
                <w:p w:rsidR="00F44F18" w:rsidRDefault="00F44F18" w:rsidP="00F44F18">
                  <w:pPr>
                    <w:pStyle w:val="MCSectionStyle"/>
                    <w:spacing w:after="120"/>
                    <w:jc w:val="center"/>
                  </w:pPr>
                  <w:r>
                    <w:t>Number of Spots</w:t>
                  </w:r>
                </w:p>
              </w:tc>
            </w:tr>
          </w:tbl>
          <w:p w:rsidR="00F44F18" w:rsidRDefault="00F44F18" w:rsidP="00F44F18">
            <w:pPr>
              <w:pStyle w:val="MCSectionStyle"/>
              <w:spacing w:after="120"/>
            </w:pPr>
          </w:p>
          <w:p w:rsidR="00F44F18" w:rsidRDefault="00F44F18" w:rsidP="00F44F18">
            <w:pPr>
              <w:pStyle w:val="MCSectionStyle"/>
              <w:spacing w:after="120"/>
            </w:pPr>
          </w:p>
        </w:tc>
      </w:tr>
      <w:tr w:rsidR="00F44F18" w:rsidRPr="00C25037" w:rsidTr="009E1D06">
        <w:trPr>
          <w:cantSplit/>
        </w:trPr>
        <w:tc>
          <w:tcPr>
            <w:tcW w:w="817" w:type="dxa"/>
            <w:shd w:val="clear" w:color="auto" w:fill="auto"/>
          </w:tcPr>
          <w:p w:rsidR="00F44F18" w:rsidRPr="00B15693" w:rsidRDefault="00F44F18" w:rsidP="00F44F18">
            <w:pPr>
              <w:pStyle w:val="ShortAnswerStyle"/>
              <w:numPr>
                <w:ilvl w:val="0"/>
                <w:numId w:val="34"/>
              </w:numPr>
            </w:pPr>
          </w:p>
        </w:tc>
        <w:tc>
          <w:tcPr>
            <w:tcW w:w="9865" w:type="dxa"/>
            <w:shd w:val="clear" w:color="auto" w:fill="auto"/>
          </w:tcPr>
          <w:p w:rsidR="00F44F18" w:rsidRDefault="00F44F18" w:rsidP="00F44F18">
            <w:pPr>
              <w:pStyle w:val="MCSectionStyle"/>
              <w:spacing w:after="120"/>
            </w:pPr>
            <w:r>
              <w:t>What fraction of the Dalmatians had less than 30 spots?</w:t>
            </w:r>
          </w:p>
          <w:p w:rsidR="00F44F18" w:rsidRDefault="00F44F18" w:rsidP="00F44F18">
            <w:pPr>
              <w:pStyle w:val="MCSectionStyle"/>
              <w:spacing w:after="240"/>
            </w:pPr>
          </w:p>
          <w:p w:rsidR="00F44F18" w:rsidRDefault="00F44F18" w:rsidP="00F44F18">
            <w:pPr>
              <w:pStyle w:val="MCSectionStyle"/>
              <w:spacing w:after="120"/>
            </w:pPr>
            <w:r>
              <w:t xml:space="preserve">    A.        </w:t>
            </w:r>
            <w:r w:rsidRPr="00E02FE2">
              <w:rPr>
                <w:color w:val="FF0000"/>
                <w:position w:val="-18"/>
              </w:rPr>
              <w:object w:dxaOrig="274" w:dyaOrig="532">
                <v:shape id="_x0000_i1627" type="#_x0000_t75" style="width:13.5pt;height:26.25pt" o:ole="">
                  <v:imagedata r:id="rId188" o:title=""/>
                </v:shape>
                <o:OLEObject Type="Embed" ProgID="FXEquation.Equation" ShapeID="_x0000_i1627" DrawAspect="Content" ObjectID="_1528110061" r:id="rId189"/>
              </w:object>
            </w:r>
            <w:r>
              <w:t xml:space="preserve">                  B.      </w:t>
            </w:r>
            <w:r w:rsidRPr="00E02FE2">
              <w:rPr>
                <w:color w:val="FF0000"/>
                <w:position w:val="-18"/>
              </w:rPr>
              <w:object w:dxaOrig="154" w:dyaOrig="532">
                <v:shape id="_x0000_i1628" type="#_x0000_t75" style="width:7.5pt;height:26.25pt" o:ole="">
                  <v:imagedata r:id="rId190" o:title=""/>
                </v:shape>
                <o:OLEObject Type="Embed" ProgID="FXEquation.Equation" ShapeID="_x0000_i1628" DrawAspect="Content" ObjectID="_1528110062" r:id="rId191"/>
              </w:object>
            </w:r>
            <w:r>
              <w:t xml:space="preserve">                  C.          </w:t>
            </w:r>
            <w:r w:rsidRPr="00E02FE2">
              <w:rPr>
                <w:color w:val="FF0000"/>
                <w:position w:val="-18"/>
              </w:rPr>
              <w:object w:dxaOrig="274" w:dyaOrig="532">
                <v:shape id="_x0000_i1629" type="#_x0000_t75" style="width:13.5pt;height:26.25pt" o:ole="">
                  <v:imagedata r:id="rId192" o:title=""/>
                </v:shape>
                <o:OLEObject Type="Embed" ProgID="FXEquation.Equation" ShapeID="_x0000_i1629" DrawAspect="Content" ObjectID="_1528110063" r:id="rId193"/>
              </w:object>
            </w:r>
            <w:r>
              <w:t xml:space="preserve">                D.         </w:t>
            </w:r>
            <w:r w:rsidRPr="00E02FE2">
              <w:rPr>
                <w:color w:val="FF0000"/>
                <w:position w:val="-18"/>
              </w:rPr>
              <w:object w:dxaOrig="154" w:dyaOrig="532">
                <v:shape id="_x0000_i1630" type="#_x0000_t75" style="width:7.5pt;height:26.25pt" o:ole="">
                  <v:imagedata r:id="rId194" o:title=""/>
                </v:shape>
                <o:OLEObject Type="Embed" ProgID="FXEquation.Equation" ShapeID="_x0000_i1630" DrawAspect="Content" ObjectID="_1528110064" r:id="rId195"/>
              </w:object>
            </w:r>
            <w:r>
              <w:t xml:space="preserve">                       </w:t>
            </w:r>
          </w:p>
        </w:tc>
      </w:tr>
      <w:tr w:rsidR="00F44F18" w:rsidRPr="00C25037" w:rsidTr="009E1D06">
        <w:trPr>
          <w:cantSplit/>
        </w:trPr>
        <w:tc>
          <w:tcPr>
            <w:tcW w:w="817" w:type="dxa"/>
            <w:shd w:val="clear" w:color="auto" w:fill="auto"/>
          </w:tcPr>
          <w:p w:rsidR="00F44F18" w:rsidRPr="00B15693" w:rsidRDefault="00F44F18" w:rsidP="00F44F18">
            <w:pPr>
              <w:pStyle w:val="ShortAnswerStyle"/>
              <w:numPr>
                <w:ilvl w:val="0"/>
                <w:numId w:val="34"/>
              </w:numPr>
            </w:pPr>
          </w:p>
        </w:tc>
        <w:tc>
          <w:tcPr>
            <w:tcW w:w="9865" w:type="dxa"/>
            <w:shd w:val="clear" w:color="auto" w:fill="auto"/>
          </w:tcPr>
          <w:p w:rsidR="00F44F18" w:rsidRDefault="00F44F18" w:rsidP="00F44F18">
            <w:pPr>
              <w:pStyle w:val="MCSectionStyle"/>
              <w:spacing w:after="120"/>
            </w:pPr>
            <w:r>
              <w:t>Which statement is correct?</w:t>
            </w:r>
          </w:p>
          <w:p w:rsidR="00F44F18" w:rsidRDefault="00F44F18" w:rsidP="00F44F18">
            <w:pPr>
              <w:pStyle w:val="MCSectionStyle"/>
              <w:spacing w:after="240"/>
            </w:pPr>
          </w:p>
          <w:p w:rsidR="00F44F18" w:rsidRDefault="00F44F18" w:rsidP="00F44F18">
            <w:pPr>
              <w:pStyle w:val="MCSectionStyle"/>
              <w:spacing w:after="120"/>
            </w:pPr>
            <w:r>
              <w:t xml:space="preserve">    A.     The median number of spots was 26 and the lower quartile was 25.</w:t>
            </w:r>
          </w:p>
          <w:p w:rsidR="00F44F18" w:rsidRDefault="00F44F18" w:rsidP="00F44F18">
            <w:pPr>
              <w:pStyle w:val="MCSectionStyle"/>
              <w:spacing w:after="120"/>
            </w:pPr>
            <w:r>
              <w:t xml:space="preserve">    B.     The median number of spots was 26 and the lower quartile was 26.</w:t>
            </w:r>
          </w:p>
          <w:p w:rsidR="00F44F18" w:rsidRDefault="00F44F18" w:rsidP="00F44F18">
            <w:pPr>
              <w:pStyle w:val="MCSectionStyle"/>
              <w:spacing w:after="120"/>
            </w:pPr>
            <w:r>
              <w:t xml:space="preserve">    C.     The median number of spots was 27 and the lower quartile was 25.</w:t>
            </w:r>
          </w:p>
          <w:p w:rsidR="00F44F18" w:rsidRDefault="00F44F18" w:rsidP="00F44F18">
            <w:pPr>
              <w:pStyle w:val="MCSectionStyle"/>
              <w:spacing w:after="120"/>
            </w:pPr>
            <w:r>
              <w:t xml:space="preserve">    D.     The median number of spots was 27 and the lower quartile was 26.</w:t>
            </w:r>
          </w:p>
        </w:tc>
      </w:tr>
      <w:tr w:rsidR="00F44F18" w:rsidRPr="00C25037" w:rsidTr="009E1D06">
        <w:trPr>
          <w:cantSplit/>
        </w:trPr>
        <w:tc>
          <w:tcPr>
            <w:tcW w:w="817" w:type="dxa"/>
            <w:shd w:val="clear" w:color="auto" w:fill="auto"/>
          </w:tcPr>
          <w:p w:rsidR="00F44F18" w:rsidRPr="00B15693" w:rsidRDefault="00F44F18" w:rsidP="00F44F18">
            <w:pPr>
              <w:pStyle w:val="ShortAnswerStyle"/>
              <w:numPr>
                <w:ilvl w:val="0"/>
                <w:numId w:val="34"/>
              </w:numPr>
            </w:pPr>
            <w:bookmarkStart w:id="0" w:name="_GoBack"/>
            <w:bookmarkEnd w:id="0"/>
          </w:p>
        </w:tc>
        <w:tc>
          <w:tcPr>
            <w:tcW w:w="9865" w:type="dxa"/>
            <w:shd w:val="clear" w:color="auto" w:fill="auto"/>
          </w:tcPr>
          <w:p w:rsidR="00F44F18" w:rsidRDefault="00F44F18" w:rsidP="00F44F18">
            <w:pPr>
              <w:pStyle w:val="MCSectionStyle"/>
              <w:spacing w:after="120"/>
            </w:pPr>
            <w:r>
              <w:t xml:space="preserve">What is the value of  </w:t>
            </w:r>
            <w:r w:rsidRPr="009E1D06">
              <w:rPr>
                <w:color w:val="FF0000"/>
                <w:position w:val="-2"/>
              </w:rPr>
              <w:object w:dxaOrig="156" w:dyaOrig="144">
                <v:shape id="_x0000_i1631" type="#_x0000_t75" style="width:7.5pt;height:7.5pt" o:ole="">
                  <v:imagedata r:id="rId196" o:title=""/>
                </v:shape>
                <o:OLEObject Type="Embed" ProgID="FXEquation.Equation" ShapeID="_x0000_i1631" DrawAspect="Content" ObjectID="_1528110065" r:id="rId197"/>
              </w:object>
            </w:r>
            <w:r>
              <w:t xml:space="preserve"> in the right triangle below?</w:t>
            </w:r>
          </w:p>
          <w:p w:rsidR="00F44F18" w:rsidRDefault="00F44F18" w:rsidP="00F44F18">
            <w:pPr>
              <w:pStyle w:val="MCSectionStyle"/>
              <w:spacing w:after="240"/>
            </w:pPr>
            <w:r>
              <w:t>Answer correct to the nearest whole number.</w:t>
            </w:r>
          </w:p>
          <w:p w:rsidR="00F44F18" w:rsidRDefault="005D75A9" w:rsidP="00F44F18">
            <w:pPr>
              <w:pStyle w:val="MCSectionStyle"/>
              <w:spacing w:after="120"/>
            </w:pPr>
            <w:r>
              <w:rPr>
                <w:noProof/>
              </w:rPr>
              <w:object w:dxaOrig="1440" w:dyaOrig="1440">
                <v:shape id="_x0000_s1336" type="#_x0000_t75" style="position:absolute;margin-left:206.3pt;margin-top:5.45pt;width:222.5pt;height:69.6pt;z-index:251765248;mso-position-horizontal-relative:text;mso-position-vertical-relative:text">
                  <v:imagedata r:id="rId198" o:title=""/>
                </v:shape>
                <o:OLEObject Type="Embed" ProgID="FXDraw.Graphic" ShapeID="_x0000_s1336" DrawAspect="Content" ObjectID="_1528110149" r:id="rId199"/>
              </w:object>
            </w:r>
            <w:r w:rsidR="00F44F18">
              <w:t xml:space="preserve">    A.     </w:t>
            </w:r>
            <w:r w:rsidR="00F44F18" w:rsidRPr="001879DC">
              <w:rPr>
                <w:color w:val="FF0000"/>
                <w:position w:val="-2"/>
              </w:rPr>
              <w:object w:dxaOrig="544" w:dyaOrig="144">
                <v:shape id="_x0000_i1632" type="#_x0000_t75" style="width:27pt;height:7.5pt" o:ole="">
                  <v:imagedata r:id="rId200" o:title=""/>
                </v:shape>
                <o:OLEObject Type="Embed" ProgID="FXEquation.Equation" ShapeID="_x0000_i1632" DrawAspect="Content" ObjectID="_1528110066" r:id="rId201"/>
              </w:object>
            </w:r>
            <w:r w:rsidR="00F44F18">
              <w:t xml:space="preserve"> 22</w:t>
            </w:r>
          </w:p>
          <w:p w:rsidR="00F44F18" w:rsidRDefault="00F44F18" w:rsidP="00F44F18">
            <w:pPr>
              <w:pStyle w:val="MCSectionStyle"/>
              <w:spacing w:after="120"/>
            </w:pPr>
            <w:r>
              <w:t xml:space="preserve">    B.     </w:t>
            </w:r>
            <w:r w:rsidRPr="001879DC">
              <w:rPr>
                <w:color w:val="FF0000"/>
                <w:position w:val="-2"/>
              </w:rPr>
              <w:object w:dxaOrig="544" w:dyaOrig="144">
                <v:shape id="_x0000_i1633" type="#_x0000_t75" style="width:27pt;height:7.5pt" o:ole="">
                  <v:imagedata r:id="rId200" o:title=""/>
                </v:shape>
                <o:OLEObject Type="Embed" ProgID="FXEquation.Equation" ShapeID="_x0000_i1633" DrawAspect="Content" ObjectID="_1528110067" r:id="rId202"/>
              </w:object>
            </w:r>
            <w:r>
              <w:t xml:space="preserve"> 24</w:t>
            </w:r>
          </w:p>
          <w:p w:rsidR="00F44F18" w:rsidRDefault="00F44F18" w:rsidP="00F44F18">
            <w:pPr>
              <w:pStyle w:val="MCSectionStyle"/>
              <w:spacing w:after="120"/>
            </w:pPr>
            <w:r>
              <w:t xml:space="preserve">    C.     </w:t>
            </w:r>
            <w:r w:rsidRPr="001879DC">
              <w:rPr>
                <w:color w:val="FF0000"/>
                <w:position w:val="-2"/>
              </w:rPr>
              <w:object w:dxaOrig="544" w:dyaOrig="144">
                <v:shape id="_x0000_i1634" type="#_x0000_t75" style="width:27pt;height:7.5pt" o:ole="">
                  <v:imagedata r:id="rId200" o:title=""/>
                </v:shape>
                <o:OLEObject Type="Embed" ProgID="FXEquation.Equation" ShapeID="_x0000_i1634" DrawAspect="Content" ObjectID="_1528110068" r:id="rId203"/>
              </w:object>
            </w:r>
            <w:r>
              <w:t xml:space="preserve"> 66</w:t>
            </w:r>
          </w:p>
          <w:p w:rsidR="00F44F18" w:rsidRDefault="00F44F18" w:rsidP="00F44F18">
            <w:pPr>
              <w:pStyle w:val="MCSectionStyle"/>
              <w:spacing w:after="120"/>
            </w:pPr>
            <w:r>
              <w:t xml:space="preserve">    D.     </w:t>
            </w:r>
            <w:r w:rsidRPr="001879DC">
              <w:rPr>
                <w:color w:val="FF0000"/>
                <w:position w:val="-2"/>
              </w:rPr>
              <w:object w:dxaOrig="544" w:dyaOrig="144">
                <v:shape id="_x0000_i1635" type="#_x0000_t75" style="width:27pt;height:7.5pt" o:ole="">
                  <v:imagedata r:id="rId200" o:title=""/>
                </v:shape>
                <o:OLEObject Type="Embed" ProgID="FXEquation.Equation" ShapeID="_x0000_i1635" DrawAspect="Content" ObjectID="_1528110069" r:id="rId204"/>
              </w:object>
            </w:r>
            <w:r>
              <w:t xml:space="preserve"> 68</w:t>
            </w:r>
          </w:p>
        </w:tc>
      </w:tr>
      <w:tr w:rsidR="00F44F18" w:rsidRPr="00C25037" w:rsidTr="009E1D06">
        <w:trPr>
          <w:cantSplit/>
        </w:trPr>
        <w:tc>
          <w:tcPr>
            <w:tcW w:w="817" w:type="dxa"/>
            <w:shd w:val="clear" w:color="auto" w:fill="auto"/>
          </w:tcPr>
          <w:p w:rsidR="00F44F18" w:rsidRPr="00B15693" w:rsidRDefault="00F44F18" w:rsidP="00F44F18">
            <w:pPr>
              <w:pStyle w:val="ShortAnswerStyle"/>
              <w:numPr>
                <w:ilvl w:val="0"/>
                <w:numId w:val="34"/>
              </w:numPr>
            </w:pPr>
          </w:p>
        </w:tc>
        <w:tc>
          <w:tcPr>
            <w:tcW w:w="9865" w:type="dxa"/>
            <w:shd w:val="clear" w:color="auto" w:fill="auto"/>
          </w:tcPr>
          <w:p w:rsidR="00F44F18" w:rsidRDefault="005D75A9" w:rsidP="00F44F18">
            <w:pPr>
              <w:pStyle w:val="MCSectionStyle"/>
              <w:spacing w:after="120"/>
            </w:pPr>
            <w:r>
              <w:rPr>
                <w:noProof/>
              </w:rPr>
              <w:object w:dxaOrig="1440" w:dyaOrig="1440">
                <v:shape id="_x0000_s1337" type="#_x0000_t75" style="position:absolute;margin-left:253.1pt;margin-top:12.3pt;width:187.1pt;height:101.15pt;z-index:251766272;mso-position-horizontal-relative:text;mso-position-vertical-relative:text">
                  <v:imagedata r:id="rId205" o:title=""/>
                </v:shape>
                <o:OLEObject Type="Embed" ProgID="FXDraw.Graphic" ShapeID="_x0000_s1337" DrawAspect="Content" ObjectID="_1528110150" r:id="rId206"/>
              </w:object>
            </w:r>
            <w:r w:rsidR="00F44F18">
              <w:t xml:space="preserve">What is the distance </w:t>
            </w:r>
            <w:r w:rsidR="00F44F18" w:rsidRPr="00C86E25">
              <w:rPr>
                <w:i/>
              </w:rPr>
              <w:t>MN</w:t>
            </w:r>
            <w:r w:rsidR="00F44F18">
              <w:t xml:space="preserve"> in the  </w:t>
            </w:r>
            <w:r w:rsidR="00F44F18" w:rsidRPr="00C86E25">
              <w:rPr>
                <w:color w:val="FF0000"/>
                <w:position w:val="-2"/>
              </w:rPr>
              <w:object w:dxaOrig="978" w:dyaOrig="192">
                <v:shape id="_x0000_i1636" type="#_x0000_t75" style="width:48.75pt;height:9pt" o:ole="">
                  <v:imagedata r:id="rId207" o:title=""/>
                </v:shape>
                <o:OLEObject Type="Embed" ProgID="FXEquation.Equation" ShapeID="_x0000_i1636" DrawAspect="Content" ObjectID="_1528110070" r:id="rId208"/>
              </w:object>
            </w:r>
            <w:r w:rsidR="00F44F18">
              <w:t xml:space="preserve"> </w:t>
            </w:r>
          </w:p>
          <w:p w:rsidR="00F44F18" w:rsidRDefault="00F44F18" w:rsidP="00F44F18">
            <w:pPr>
              <w:pStyle w:val="MCSectionStyle"/>
              <w:spacing w:after="240"/>
            </w:pPr>
            <w:r>
              <w:t>Answer correct to the 3 significant figures.</w:t>
            </w:r>
          </w:p>
          <w:p w:rsidR="00F44F18" w:rsidRDefault="00F44F18" w:rsidP="00F44F18">
            <w:pPr>
              <w:pStyle w:val="MCSectionStyle"/>
              <w:spacing w:after="120"/>
            </w:pPr>
            <w:r>
              <w:t xml:space="preserve">    A.     1.41 km</w:t>
            </w:r>
          </w:p>
          <w:p w:rsidR="00F44F18" w:rsidRDefault="00F44F18" w:rsidP="00F44F18">
            <w:pPr>
              <w:pStyle w:val="MCSectionStyle"/>
              <w:spacing w:after="120"/>
            </w:pPr>
            <w:r>
              <w:t xml:space="preserve">    B.     1.72 km</w:t>
            </w:r>
          </w:p>
          <w:p w:rsidR="00F44F18" w:rsidRDefault="00F44F18" w:rsidP="00F44F18">
            <w:pPr>
              <w:pStyle w:val="MCSectionStyle"/>
              <w:spacing w:after="120"/>
            </w:pPr>
            <w:r>
              <w:t xml:space="preserve">    C.     2.01 km</w:t>
            </w:r>
          </w:p>
          <w:p w:rsidR="00F44F18" w:rsidRDefault="00F44F18" w:rsidP="00F44F18">
            <w:pPr>
              <w:pStyle w:val="MCSectionStyle"/>
              <w:spacing w:after="120"/>
            </w:pPr>
            <w:r>
              <w:t xml:space="preserve">    D.     2.99 km</w:t>
            </w:r>
          </w:p>
        </w:tc>
      </w:tr>
      <w:tr w:rsidR="00F44F18" w:rsidRPr="00C25037" w:rsidTr="009E1D06">
        <w:trPr>
          <w:cantSplit/>
        </w:trPr>
        <w:tc>
          <w:tcPr>
            <w:tcW w:w="817" w:type="dxa"/>
            <w:shd w:val="clear" w:color="auto" w:fill="auto"/>
          </w:tcPr>
          <w:p w:rsidR="00F44F18" w:rsidRPr="00B15693" w:rsidRDefault="00F44F18" w:rsidP="00F44F18">
            <w:pPr>
              <w:pStyle w:val="ShortAnswerStyle"/>
              <w:numPr>
                <w:ilvl w:val="0"/>
                <w:numId w:val="34"/>
              </w:numPr>
            </w:pPr>
          </w:p>
        </w:tc>
        <w:tc>
          <w:tcPr>
            <w:tcW w:w="9865" w:type="dxa"/>
            <w:shd w:val="clear" w:color="auto" w:fill="auto"/>
          </w:tcPr>
          <w:p w:rsidR="00F44F18" w:rsidRDefault="00F44F18" w:rsidP="00F44F18">
            <w:pPr>
              <w:pStyle w:val="MCSectionStyle"/>
              <w:spacing w:after="120"/>
            </w:pPr>
            <w:r>
              <w:t>Justin invests $30 000 for a period of 4 years in an account which pays 6% p.a. interest compounding annually.</w:t>
            </w:r>
          </w:p>
          <w:p w:rsidR="00F44F18" w:rsidRDefault="00F44F18" w:rsidP="00F44F18">
            <w:pPr>
              <w:pStyle w:val="MCSectionStyle"/>
              <w:spacing w:before="120" w:after="240"/>
            </w:pPr>
            <w:r>
              <w:t>What is the amount in the account at the end of the 4 years?</w:t>
            </w:r>
          </w:p>
          <w:p w:rsidR="00F44F18" w:rsidRDefault="00F44F18" w:rsidP="00F44F18">
            <w:pPr>
              <w:pStyle w:val="MCSectionStyle"/>
              <w:spacing w:after="120"/>
            </w:pPr>
            <w:r>
              <w:t xml:space="preserve">    A.     $30 726.51</w:t>
            </w:r>
          </w:p>
          <w:p w:rsidR="00F44F18" w:rsidRDefault="00F44F18" w:rsidP="00F44F18">
            <w:pPr>
              <w:pStyle w:val="MCSectionStyle"/>
              <w:spacing w:after="120"/>
            </w:pPr>
            <w:r>
              <w:t xml:space="preserve">    B.     $31 800.00</w:t>
            </w:r>
          </w:p>
          <w:p w:rsidR="00F44F18" w:rsidRDefault="00F44F18" w:rsidP="00F44F18">
            <w:pPr>
              <w:pStyle w:val="MCSectionStyle"/>
              <w:spacing w:after="120"/>
            </w:pPr>
            <w:r>
              <w:t xml:space="preserve">    C.     $</w:t>
            </w:r>
            <w:r w:rsidRPr="0083673D">
              <w:t>37</w:t>
            </w:r>
            <w:r>
              <w:t xml:space="preserve"> </w:t>
            </w:r>
            <w:r w:rsidRPr="0083673D">
              <w:t>200</w:t>
            </w:r>
            <w:r>
              <w:t>.00</w:t>
            </w:r>
          </w:p>
          <w:p w:rsidR="00F44F18" w:rsidRDefault="00F44F18" w:rsidP="00F44F18">
            <w:pPr>
              <w:pStyle w:val="MCSectionStyle"/>
              <w:spacing w:after="120"/>
            </w:pPr>
            <w:r>
              <w:t xml:space="preserve">    D.     $37 874.31                          </w:t>
            </w:r>
          </w:p>
        </w:tc>
      </w:tr>
      <w:tr w:rsidR="00F44F18" w:rsidRPr="00C25037" w:rsidTr="009E1D06">
        <w:trPr>
          <w:cantSplit/>
        </w:trPr>
        <w:tc>
          <w:tcPr>
            <w:tcW w:w="817" w:type="dxa"/>
            <w:shd w:val="clear" w:color="auto" w:fill="auto"/>
          </w:tcPr>
          <w:p w:rsidR="00F44F18" w:rsidRPr="00B15693" w:rsidRDefault="00F44F18" w:rsidP="00F44F18">
            <w:pPr>
              <w:pStyle w:val="ShortAnswerStyle"/>
              <w:numPr>
                <w:ilvl w:val="0"/>
                <w:numId w:val="34"/>
              </w:numPr>
            </w:pPr>
          </w:p>
        </w:tc>
        <w:tc>
          <w:tcPr>
            <w:tcW w:w="9865" w:type="dxa"/>
            <w:shd w:val="clear" w:color="auto" w:fill="auto"/>
          </w:tcPr>
          <w:p w:rsidR="00F44F18" w:rsidRDefault="00F44F18" w:rsidP="00F44F18">
            <w:pPr>
              <w:pStyle w:val="MCSectionStyle"/>
              <w:spacing w:after="120"/>
            </w:pPr>
            <w:r>
              <w:t>The tube used inside a roll of aluminium foil is made of cardboard.</w:t>
            </w:r>
          </w:p>
          <w:p w:rsidR="00F44F18" w:rsidRDefault="00F44F18" w:rsidP="00F44F18">
            <w:pPr>
              <w:pStyle w:val="MCSectionStyle"/>
              <w:spacing w:after="120"/>
            </w:pPr>
            <w:r>
              <w:t xml:space="preserve">It has a diameter of 2.4 cm and is 30 cm long. </w:t>
            </w:r>
          </w:p>
          <w:p w:rsidR="00F44F18" w:rsidRDefault="00F44F18" w:rsidP="00F44F18">
            <w:pPr>
              <w:pStyle w:val="MCSectionStyle"/>
              <w:spacing w:after="120"/>
            </w:pPr>
            <w:r>
              <w:t xml:space="preserve">What area of cardboard is needed to make 2 500 of these tubes?   </w:t>
            </w:r>
          </w:p>
          <w:p w:rsidR="00F44F18" w:rsidRDefault="005D75A9" w:rsidP="00F44F18">
            <w:pPr>
              <w:pStyle w:val="MCSectionStyle"/>
              <w:spacing w:after="240"/>
            </w:pPr>
            <w:r>
              <w:rPr>
                <w:noProof/>
              </w:rPr>
              <w:object w:dxaOrig="1440" w:dyaOrig="1440">
                <v:shape id="_x0000_s1338" type="#_x0000_t75" style="position:absolute;margin-left:253.1pt;margin-top:2.55pt;width:216.7pt;height:81.85pt;z-index:251767296;mso-position-horizontal-relative:text;mso-position-vertical-relative:text">
                  <v:imagedata r:id="rId209" o:title=""/>
                </v:shape>
                <o:OLEObject Type="Embed" ProgID="FXDraw.Graphic" ShapeID="_x0000_s1338" DrawAspect="Content" ObjectID="_1528110151" r:id="rId210"/>
              </w:object>
            </w:r>
            <w:r w:rsidR="00F82BBE">
              <w:t>(Answer correct to the nearest 1 000 cm</w:t>
            </w:r>
            <w:r w:rsidR="00F82BBE" w:rsidRPr="00F82BBE">
              <w:rPr>
                <w:vertAlign w:val="superscript"/>
              </w:rPr>
              <w:t>2</w:t>
            </w:r>
            <w:r w:rsidR="00F82BBE">
              <w:t>)</w:t>
            </w:r>
          </w:p>
          <w:p w:rsidR="00F44F18" w:rsidRDefault="00F44F18" w:rsidP="00F44F18">
            <w:pPr>
              <w:pStyle w:val="MCSectionStyle"/>
              <w:spacing w:after="120"/>
            </w:pPr>
            <w:r>
              <w:t xml:space="preserve">    A.     283 000 cm</w:t>
            </w:r>
            <w:r w:rsidRPr="00E457AC">
              <w:rPr>
                <w:vertAlign w:val="superscript"/>
              </w:rPr>
              <w:t>2</w:t>
            </w:r>
          </w:p>
          <w:p w:rsidR="00F44F18" w:rsidRDefault="00F44F18" w:rsidP="00F44F18">
            <w:pPr>
              <w:pStyle w:val="MCSectionStyle"/>
              <w:spacing w:after="120"/>
            </w:pPr>
            <w:r>
              <w:t xml:space="preserve">    B.     339 000 cm</w:t>
            </w:r>
            <w:r w:rsidRPr="00E457AC">
              <w:rPr>
                <w:vertAlign w:val="superscript"/>
              </w:rPr>
              <w:t>2</w:t>
            </w:r>
          </w:p>
          <w:p w:rsidR="00F44F18" w:rsidRDefault="00F44F18" w:rsidP="00F44F18">
            <w:pPr>
              <w:pStyle w:val="MCSectionStyle"/>
              <w:spacing w:after="120"/>
            </w:pPr>
            <w:r>
              <w:t xml:space="preserve">    C.     565 000 cm</w:t>
            </w:r>
            <w:r w:rsidRPr="00E457AC">
              <w:rPr>
                <w:vertAlign w:val="superscript"/>
              </w:rPr>
              <w:t>2</w:t>
            </w:r>
          </w:p>
          <w:p w:rsidR="00F44F18" w:rsidRDefault="00F44F18" w:rsidP="00F44F18">
            <w:pPr>
              <w:pStyle w:val="MCSectionStyle"/>
              <w:spacing w:after="120"/>
            </w:pPr>
            <w:r>
              <w:t xml:space="preserve">    D.     1 130 000 cm</w:t>
            </w:r>
            <w:r w:rsidRPr="00E457AC">
              <w:rPr>
                <w:vertAlign w:val="superscript"/>
              </w:rPr>
              <w:t>2</w:t>
            </w:r>
          </w:p>
        </w:tc>
      </w:tr>
      <w:tr w:rsidR="00F44F18" w:rsidRPr="00C25037" w:rsidTr="009E1D06">
        <w:trPr>
          <w:cantSplit/>
        </w:trPr>
        <w:tc>
          <w:tcPr>
            <w:tcW w:w="817" w:type="dxa"/>
            <w:shd w:val="clear" w:color="auto" w:fill="auto"/>
          </w:tcPr>
          <w:p w:rsidR="00F44F18" w:rsidRPr="00B15693" w:rsidRDefault="00F44F18" w:rsidP="00F44F18">
            <w:pPr>
              <w:pStyle w:val="ShortAnswerStyle"/>
              <w:numPr>
                <w:ilvl w:val="0"/>
                <w:numId w:val="34"/>
              </w:numPr>
            </w:pPr>
          </w:p>
        </w:tc>
        <w:tc>
          <w:tcPr>
            <w:tcW w:w="9865" w:type="dxa"/>
            <w:shd w:val="clear" w:color="auto" w:fill="auto"/>
          </w:tcPr>
          <w:p w:rsidR="00F44F18" w:rsidRDefault="005D75A9" w:rsidP="00F44F18">
            <w:pPr>
              <w:pStyle w:val="MCSectionStyle"/>
              <w:spacing w:after="120"/>
              <w:ind w:right="2815"/>
            </w:pPr>
            <w:r>
              <w:rPr>
                <w:noProof/>
              </w:rPr>
              <w:object w:dxaOrig="1440" w:dyaOrig="1440">
                <v:shape id="_x0000_s1339" type="#_x0000_t75" style="position:absolute;margin-left:237.75pt;margin-top:18.25pt;width:207.9pt;height:149.55pt;z-index:251768320;mso-position-horizontal-relative:text;mso-position-vertical-relative:text">
                  <v:imagedata r:id="rId211" o:title=""/>
                </v:shape>
                <o:OLEObject Type="Embed" ProgID="FXDraw.Graphic" ShapeID="_x0000_s1339" DrawAspect="Content" ObjectID="_1528110152" r:id="rId212"/>
              </w:object>
            </w:r>
            <w:r w:rsidR="00F44F18">
              <w:t>A letterbox is a prism, made in the shape and sizes shown.</w:t>
            </w:r>
          </w:p>
          <w:p w:rsidR="00F44F18" w:rsidRDefault="00F44F18" w:rsidP="00F44F18">
            <w:pPr>
              <w:pStyle w:val="MCSectionStyle"/>
              <w:spacing w:after="120"/>
              <w:ind w:right="5650"/>
            </w:pPr>
            <w:r>
              <w:t>What is the volume of air contained inside the letterbox?</w:t>
            </w:r>
          </w:p>
          <w:p w:rsidR="00F44F18" w:rsidRDefault="00F44F18" w:rsidP="00F44F18">
            <w:pPr>
              <w:pStyle w:val="MCSectionStyle"/>
              <w:spacing w:after="120"/>
              <w:ind w:right="5650"/>
            </w:pPr>
            <w:r>
              <w:t xml:space="preserve"> </w:t>
            </w:r>
          </w:p>
          <w:p w:rsidR="00F44F18" w:rsidRDefault="00F44F18" w:rsidP="00F44F18">
            <w:pPr>
              <w:pStyle w:val="MCSectionStyle"/>
              <w:spacing w:after="120"/>
            </w:pPr>
            <w:r>
              <w:t xml:space="preserve">    A.     7 200 cm</w:t>
            </w:r>
            <w:r w:rsidRPr="00852CA8">
              <w:rPr>
                <w:vertAlign w:val="superscript"/>
              </w:rPr>
              <w:t>3</w:t>
            </w:r>
          </w:p>
          <w:p w:rsidR="00F44F18" w:rsidRDefault="00F44F18" w:rsidP="00F44F18">
            <w:pPr>
              <w:pStyle w:val="MCSectionStyle"/>
              <w:spacing w:after="120"/>
            </w:pPr>
            <w:r>
              <w:t xml:space="preserve">    B.     14 400 cm</w:t>
            </w:r>
            <w:r w:rsidRPr="00852CA8">
              <w:rPr>
                <w:vertAlign w:val="superscript"/>
              </w:rPr>
              <w:t>3</w:t>
            </w:r>
          </w:p>
          <w:p w:rsidR="00F44F18" w:rsidRDefault="00F44F18" w:rsidP="00F44F18">
            <w:pPr>
              <w:pStyle w:val="MCSectionStyle"/>
              <w:spacing w:after="120"/>
            </w:pPr>
            <w:r>
              <w:t xml:space="preserve">    C.     21 600 cm</w:t>
            </w:r>
            <w:r w:rsidRPr="00852CA8">
              <w:rPr>
                <w:vertAlign w:val="superscript"/>
              </w:rPr>
              <w:t>3</w:t>
            </w:r>
          </w:p>
          <w:p w:rsidR="00F44F18" w:rsidRDefault="00F44F18" w:rsidP="00F44F18">
            <w:pPr>
              <w:pStyle w:val="MCSectionStyle"/>
              <w:spacing w:after="120"/>
            </w:pPr>
            <w:r>
              <w:t xml:space="preserve">    D.     28 800 cm</w:t>
            </w:r>
            <w:r w:rsidRPr="00852CA8">
              <w:rPr>
                <w:vertAlign w:val="superscript"/>
              </w:rPr>
              <w:t>3</w:t>
            </w:r>
          </w:p>
          <w:p w:rsidR="00F44F18" w:rsidRDefault="00F44F18" w:rsidP="00F44F18">
            <w:pPr>
              <w:pStyle w:val="MCSectionStyle"/>
              <w:spacing w:after="120"/>
            </w:pPr>
          </w:p>
        </w:tc>
      </w:tr>
      <w:tr w:rsidR="00F44F18" w:rsidRPr="00C25037" w:rsidTr="009E1D06">
        <w:trPr>
          <w:cantSplit/>
        </w:trPr>
        <w:tc>
          <w:tcPr>
            <w:tcW w:w="817" w:type="dxa"/>
            <w:shd w:val="clear" w:color="auto" w:fill="auto"/>
          </w:tcPr>
          <w:p w:rsidR="00F44F18" w:rsidRPr="00B15693" w:rsidRDefault="00F44F18" w:rsidP="00F44F18">
            <w:pPr>
              <w:pStyle w:val="ShortAnswerStyle"/>
              <w:numPr>
                <w:ilvl w:val="0"/>
                <w:numId w:val="34"/>
              </w:numPr>
            </w:pPr>
          </w:p>
        </w:tc>
        <w:tc>
          <w:tcPr>
            <w:tcW w:w="9865" w:type="dxa"/>
            <w:shd w:val="clear" w:color="auto" w:fill="auto"/>
          </w:tcPr>
          <w:p w:rsidR="00F44F18" w:rsidRDefault="00F44F18" w:rsidP="00F44F18">
            <w:pPr>
              <w:pStyle w:val="QuestionStyle"/>
            </w:pPr>
            <w:r>
              <w:t>One letter is selected at random from those making up the word OPPORTUNITIES.</w:t>
            </w:r>
          </w:p>
          <w:p w:rsidR="00F44F18" w:rsidRDefault="00F44F18" w:rsidP="00F44F18">
            <w:pPr>
              <w:pStyle w:val="QuestionStyle"/>
            </w:pPr>
            <w:r>
              <w:t xml:space="preserve">What is the probability that it is an O or a U? </w:t>
            </w:r>
          </w:p>
          <w:p w:rsidR="00F44F18" w:rsidRDefault="00F44F18" w:rsidP="00F44F18">
            <w:pPr>
              <w:pStyle w:val="MCSectionStyle"/>
              <w:spacing w:after="240"/>
            </w:pPr>
          </w:p>
          <w:p w:rsidR="00F44F18" w:rsidRDefault="00F44F18" w:rsidP="00F44F18">
            <w:pPr>
              <w:pStyle w:val="MCSectionStyle"/>
              <w:spacing w:after="120"/>
            </w:pPr>
            <w:r>
              <w:t xml:space="preserve">    A.       </w:t>
            </w:r>
            <w:r>
              <w:object w:dxaOrig="274" w:dyaOrig="532">
                <v:shape id="_x0000_i1637" type="#_x0000_t75" style="width:13.5pt;height:26.25pt" o:ole="">
                  <v:imagedata r:id="rId213" o:title=""/>
                </v:shape>
                <o:OLEObject Type="Embed" ProgID="FXEquation.Equation" ShapeID="_x0000_i1637" DrawAspect="Content" ObjectID="_1528110071" r:id="rId214"/>
              </w:object>
            </w:r>
            <w:r>
              <w:t xml:space="preserve">                B.      </w:t>
            </w:r>
            <w:r>
              <w:object w:dxaOrig="274" w:dyaOrig="532">
                <v:shape id="_x0000_i1638" type="#_x0000_t75" style="width:13.5pt;height:26.25pt" o:ole="">
                  <v:imagedata r:id="rId215" o:title=""/>
                </v:shape>
                <o:OLEObject Type="Embed" ProgID="FXEquation.Equation" ShapeID="_x0000_i1638" DrawAspect="Content" ObjectID="_1528110072" r:id="rId216"/>
              </w:object>
            </w:r>
            <w:r>
              <w:t xml:space="preserve">                    C.       </w:t>
            </w:r>
            <w:r>
              <w:object w:dxaOrig="274" w:dyaOrig="532">
                <v:shape id="_x0000_i1639" type="#_x0000_t75" style="width:13.5pt;height:26.25pt" o:ole="">
                  <v:imagedata r:id="rId217" o:title=""/>
                </v:shape>
                <o:OLEObject Type="Embed" ProgID="FXEquation.Equation" ShapeID="_x0000_i1639" DrawAspect="Content" ObjectID="_1528110073" r:id="rId218"/>
              </w:object>
            </w:r>
            <w:r>
              <w:t xml:space="preserve">                   D.      </w:t>
            </w:r>
            <w:r>
              <w:object w:dxaOrig="274" w:dyaOrig="532">
                <v:shape id="_x0000_i1640" type="#_x0000_t75" style="width:13.5pt;height:26.25pt" o:ole="">
                  <v:imagedata r:id="rId219" o:title=""/>
                </v:shape>
                <o:OLEObject Type="Embed" ProgID="FXEquation.Equation" ShapeID="_x0000_i1640" DrawAspect="Content" ObjectID="_1528110074" r:id="rId220"/>
              </w:object>
            </w:r>
            <w:r>
              <w:t xml:space="preserve">                          </w:t>
            </w:r>
          </w:p>
        </w:tc>
      </w:tr>
      <w:tr w:rsidR="00F44F18" w:rsidRPr="00C25037" w:rsidTr="009E1D06">
        <w:trPr>
          <w:cantSplit/>
        </w:trPr>
        <w:tc>
          <w:tcPr>
            <w:tcW w:w="817" w:type="dxa"/>
            <w:shd w:val="clear" w:color="auto" w:fill="auto"/>
          </w:tcPr>
          <w:p w:rsidR="00F44F18" w:rsidRPr="00B15693" w:rsidRDefault="00F44F18" w:rsidP="00F44F18">
            <w:pPr>
              <w:pStyle w:val="ShortAnswerStyle"/>
              <w:numPr>
                <w:ilvl w:val="0"/>
                <w:numId w:val="34"/>
              </w:numPr>
            </w:pPr>
          </w:p>
        </w:tc>
        <w:tc>
          <w:tcPr>
            <w:tcW w:w="9865" w:type="dxa"/>
            <w:shd w:val="clear" w:color="auto" w:fill="auto"/>
          </w:tcPr>
          <w:p w:rsidR="00F44F18" w:rsidRDefault="005D75A9" w:rsidP="00F44F18">
            <w:pPr>
              <w:pStyle w:val="MCSectionStyle"/>
              <w:spacing w:after="120"/>
              <w:ind w:right="1681"/>
            </w:pPr>
            <w:r>
              <w:rPr>
                <w:noProof/>
              </w:rPr>
              <w:object w:dxaOrig="1440" w:dyaOrig="1440">
                <v:shape id="_x0000_s1340" type="#_x0000_t75" style="position:absolute;margin-left:172.5pt;margin-top:18.45pt;width:312.4pt;height:191.15pt;z-index:251769344;mso-position-horizontal-relative:text;mso-position-vertical-relative:text">
                  <v:imagedata r:id="rId221" o:title=""/>
                </v:shape>
                <o:OLEObject Type="Embed" ProgID="FXDraw.Graphic" ShapeID="_x0000_s1340" DrawAspect="Content" ObjectID="_1528110153" r:id="rId222"/>
              </w:object>
            </w:r>
            <w:r w:rsidR="00F44F18">
              <w:t>A multi-storey block of units casts a shadow which is 18 m long.</w:t>
            </w:r>
          </w:p>
          <w:p w:rsidR="00F44F18" w:rsidRDefault="00F44F18" w:rsidP="00F44F18">
            <w:pPr>
              <w:pStyle w:val="MCSectionStyle"/>
              <w:spacing w:after="120"/>
              <w:ind w:right="6501"/>
            </w:pPr>
            <w:r>
              <w:t xml:space="preserve">At the same time a 5 m high power pole near the block casts a shadow which is 3 m long. </w:t>
            </w:r>
          </w:p>
          <w:p w:rsidR="00F44F18" w:rsidRDefault="00F44F18" w:rsidP="00F44F18">
            <w:pPr>
              <w:pStyle w:val="MCSectionStyle"/>
              <w:spacing w:after="120"/>
              <w:ind w:right="6501"/>
            </w:pPr>
            <w:r>
              <w:t>Calculate the height of the block of units.</w:t>
            </w:r>
          </w:p>
          <w:p w:rsidR="00F44F18" w:rsidRDefault="00F44F18" w:rsidP="00F44F18">
            <w:pPr>
              <w:pStyle w:val="MCSectionStyle"/>
              <w:spacing w:after="240"/>
            </w:pPr>
          </w:p>
          <w:p w:rsidR="00F44F18" w:rsidRDefault="00F44F18" w:rsidP="00F44F18">
            <w:pPr>
              <w:pStyle w:val="MCSectionStyle"/>
              <w:spacing w:after="120"/>
            </w:pPr>
            <w:r>
              <w:t xml:space="preserve">    A.     10.8 m</w:t>
            </w:r>
          </w:p>
          <w:p w:rsidR="00F44F18" w:rsidRDefault="00F44F18" w:rsidP="00F44F18">
            <w:pPr>
              <w:pStyle w:val="MCSectionStyle"/>
              <w:spacing w:after="120"/>
            </w:pPr>
            <w:r>
              <w:t xml:space="preserve">    B.     15.0 m </w:t>
            </w:r>
          </w:p>
          <w:p w:rsidR="00F44F18" w:rsidRDefault="00F44F18" w:rsidP="00F44F18">
            <w:pPr>
              <w:pStyle w:val="MCSectionStyle"/>
              <w:spacing w:after="120"/>
            </w:pPr>
            <w:r>
              <w:t xml:space="preserve">    C.     26.0 m</w:t>
            </w:r>
          </w:p>
          <w:p w:rsidR="00F44F18" w:rsidRDefault="00F44F18" w:rsidP="00F44F18">
            <w:pPr>
              <w:pStyle w:val="MCSectionStyle"/>
              <w:spacing w:after="120"/>
            </w:pPr>
            <w:r>
              <w:t xml:space="preserve">    D.     30.0 m</w:t>
            </w:r>
          </w:p>
        </w:tc>
      </w:tr>
      <w:tr w:rsidR="00F44F18" w:rsidRPr="00C25037" w:rsidTr="009E1D06">
        <w:trPr>
          <w:cantSplit/>
        </w:trPr>
        <w:tc>
          <w:tcPr>
            <w:tcW w:w="817" w:type="dxa"/>
            <w:shd w:val="clear" w:color="auto" w:fill="auto"/>
          </w:tcPr>
          <w:p w:rsidR="00F44F18" w:rsidRPr="00B15693" w:rsidRDefault="00F44F18" w:rsidP="00F44F18">
            <w:pPr>
              <w:pStyle w:val="ShortAnswerStyle"/>
              <w:numPr>
                <w:ilvl w:val="0"/>
                <w:numId w:val="34"/>
              </w:numPr>
            </w:pPr>
          </w:p>
        </w:tc>
        <w:tc>
          <w:tcPr>
            <w:tcW w:w="9865" w:type="dxa"/>
            <w:shd w:val="clear" w:color="auto" w:fill="auto"/>
          </w:tcPr>
          <w:p w:rsidR="00F44F18" w:rsidRDefault="00332566" w:rsidP="00F44F18">
            <w:pPr>
              <w:pStyle w:val="MCSectionStyle"/>
              <w:spacing w:after="120"/>
            </w:pPr>
            <w:r>
              <w:t>Debbie left home at 5 a.m. and drove to an appointment, then returned at 4:30 p.m. on the same day.</w:t>
            </w:r>
          </w:p>
          <w:p w:rsidR="00DF79B3" w:rsidRDefault="005D75A9" w:rsidP="00F44F18">
            <w:pPr>
              <w:pStyle w:val="MCSectionStyle"/>
              <w:spacing w:after="120"/>
            </w:pPr>
            <w:r>
              <w:rPr>
                <w:noProof/>
              </w:rPr>
              <w:object w:dxaOrig="1440" w:dyaOrig="1440" w14:anchorId="5B8F41B6">
                <v:shape id="_x0000_s1361" type="#_x0000_t75" style="position:absolute;margin-left:68.8pt;margin-top:2.7pt;width:332.85pt;height:261.95pt;z-index:251775488;mso-position-horizontal-relative:text;mso-position-vertical-relative:text">
                  <v:imagedata r:id="rId223" o:title=""/>
                </v:shape>
                <o:OLEObject Type="Embed" ProgID="FXDraw.Graphic" ShapeID="_x0000_s1361" DrawAspect="Content" ObjectID="_1528110154" r:id="rId224"/>
              </w:object>
            </w:r>
          </w:p>
          <w:p w:rsidR="00DF79B3" w:rsidRDefault="00DF79B3" w:rsidP="00F44F18">
            <w:pPr>
              <w:pStyle w:val="MCSectionStyle"/>
              <w:spacing w:after="120"/>
            </w:pPr>
          </w:p>
          <w:p w:rsidR="00F44F18" w:rsidRDefault="00F44F18" w:rsidP="00F44F18">
            <w:pPr>
              <w:pStyle w:val="MCSectionStyle"/>
              <w:spacing w:after="240"/>
            </w:pPr>
          </w:p>
          <w:p w:rsidR="00DF79B3" w:rsidRDefault="00DF79B3" w:rsidP="00F44F18">
            <w:pPr>
              <w:pStyle w:val="MCSectionStyle"/>
              <w:spacing w:after="240"/>
            </w:pPr>
          </w:p>
          <w:p w:rsidR="00DF79B3" w:rsidRDefault="00DF79B3" w:rsidP="00F44F18">
            <w:pPr>
              <w:pStyle w:val="MCSectionStyle"/>
              <w:spacing w:after="240"/>
            </w:pPr>
          </w:p>
          <w:p w:rsidR="00DF79B3" w:rsidRDefault="00DF79B3" w:rsidP="00F44F18">
            <w:pPr>
              <w:pStyle w:val="MCSectionStyle"/>
              <w:spacing w:after="240"/>
            </w:pPr>
          </w:p>
          <w:p w:rsidR="00332566" w:rsidRDefault="00F44F18" w:rsidP="00332566">
            <w:pPr>
              <w:pStyle w:val="MCSectionStyle"/>
              <w:spacing w:after="120"/>
            </w:pPr>
            <w:r>
              <w:t xml:space="preserve">   </w:t>
            </w:r>
          </w:p>
          <w:p w:rsidR="00332566" w:rsidRDefault="00332566" w:rsidP="00332566">
            <w:pPr>
              <w:pStyle w:val="MCSectionStyle"/>
              <w:spacing w:after="120"/>
            </w:pPr>
          </w:p>
          <w:p w:rsidR="00332566" w:rsidRDefault="00332566" w:rsidP="00332566">
            <w:pPr>
              <w:pStyle w:val="MCSectionStyle"/>
              <w:spacing w:after="120"/>
            </w:pPr>
          </w:p>
          <w:p w:rsidR="00332566" w:rsidRDefault="00332566" w:rsidP="00332566">
            <w:pPr>
              <w:pStyle w:val="MCSectionStyle"/>
              <w:spacing w:after="120"/>
            </w:pPr>
          </w:p>
          <w:p w:rsidR="00332566" w:rsidRDefault="00332566" w:rsidP="00332566">
            <w:pPr>
              <w:pStyle w:val="MCSectionStyle"/>
              <w:spacing w:after="120"/>
            </w:pPr>
          </w:p>
          <w:p w:rsidR="00F44F18" w:rsidRDefault="00F44F18" w:rsidP="00F44F18">
            <w:pPr>
              <w:pStyle w:val="MCSectionStyle"/>
              <w:spacing w:after="120"/>
            </w:pPr>
            <w:r>
              <w:t xml:space="preserve">  </w:t>
            </w:r>
          </w:p>
          <w:p w:rsidR="00332566" w:rsidRDefault="00332566" w:rsidP="00332566">
            <w:pPr>
              <w:pStyle w:val="MCSectionStyle"/>
              <w:spacing w:after="240"/>
            </w:pPr>
          </w:p>
          <w:p w:rsidR="00332566" w:rsidRDefault="00332566" w:rsidP="00332566">
            <w:pPr>
              <w:pStyle w:val="MCSectionStyle"/>
              <w:spacing w:after="240"/>
            </w:pPr>
            <w:r>
              <w:t>How many hours during the day did she spend driving?</w:t>
            </w:r>
          </w:p>
          <w:p w:rsidR="00DF79B3" w:rsidRDefault="00332566" w:rsidP="00332566">
            <w:pPr>
              <w:pStyle w:val="MCSectionStyle"/>
              <w:spacing w:after="120"/>
            </w:pPr>
            <w:r>
              <w:t xml:space="preserve">    A.     9 hours            B.      9.5 hours            C.   11 hours           D.    11.5 hours                       </w:t>
            </w:r>
          </w:p>
        </w:tc>
      </w:tr>
      <w:tr w:rsidR="00F44F18" w:rsidRPr="00C25037" w:rsidTr="009E1D06">
        <w:trPr>
          <w:cantSplit/>
        </w:trPr>
        <w:tc>
          <w:tcPr>
            <w:tcW w:w="817" w:type="dxa"/>
            <w:shd w:val="clear" w:color="auto" w:fill="auto"/>
          </w:tcPr>
          <w:p w:rsidR="00F44F18" w:rsidRPr="00B15693" w:rsidRDefault="00F44F18" w:rsidP="00F44F18">
            <w:pPr>
              <w:pStyle w:val="ShortAnswerStyle"/>
              <w:numPr>
                <w:ilvl w:val="0"/>
                <w:numId w:val="34"/>
              </w:numPr>
              <w:spacing w:before="60"/>
              <w:ind w:left="714" w:hanging="357"/>
            </w:pPr>
          </w:p>
        </w:tc>
        <w:tc>
          <w:tcPr>
            <w:tcW w:w="9865" w:type="dxa"/>
            <w:shd w:val="clear" w:color="auto" w:fill="auto"/>
          </w:tcPr>
          <w:p w:rsidR="00F44F18" w:rsidRDefault="00F44F18" w:rsidP="00F44F18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Which of the points represent the position of  </w:t>
            </w:r>
            <w:r w:rsidRPr="009E6748">
              <w:rPr>
                <w:rFonts w:ascii="Times New Roman" w:hAnsi="Times New Roman"/>
                <w:color w:val="FF0000"/>
                <w:position w:val="-10"/>
              </w:rPr>
              <w:object w:dxaOrig="154" w:dyaOrig="528" w14:anchorId="53019492">
                <v:shape id="_x0000_i1641" type="#_x0000_t75" style="width:6pt;height:20.25pt" o:ole="">
                  <v:imagedata r:id="rId225" o:title=""/>
                </v:shape>
                <o:OLEObject Type="Embed" ProgID="FXEquation.Equation" ShapeID="_x0000_i1641" DrawAspect="Content" ObjectID="_1528110075" r:id="rId226"/>
              </w:object>
            </w:r>
            <w:r>
              <w:rPr>
                <w:rFonts w:ascii="Times New Roman" w:hAnsi="Times New Roman"/>
              </w:rPr>
              <w:t xml:space="preserve">  on the number line?</w:t>
            </w:r>
          </w:p>
          <w:p w:rsidR="00F44F18" w:rsidRDefault="005D75A9" w:rsidP="00F44F18">
            <w:pPr>
              <w:rPr>
                <w:rFonts w:ascii="Times New Roman" w:hAnsi="Times New Roman"/>
              </w:rPr>
            </w:pPr>
            <w:r>
              <w:rPr>
                <w:rFonts w:ascii="Calibri" w:hAnsi="Calibri"/>
                <w:sz w:val="22"/>
                <w:szCs w:val="22"/>
                <w:lang w:eastAsia="en-US"/>
              </w:rPr>
              <w:object w:dxaOrig="1440" w:dyaOrig="1440" w14:anchorId="6B706C8F">
                <v:shape id="_x0000_s1345" type="#_x0000_t75" style="position:absolute;margin-left:21.1pt;margin-top:10.3pt;width:424.55pt;height:34.1pt;z-index:251770368">
                  <v:imagedata r:id="rId227" o:title="" cropbottom="-1901f"/>
                </v:shape>
                <o:OLEObject Type="Embed" ProgID="FXDraw.Graphic" ShapeID="_x0000_s1345" DrawAspect="Content" ObjectID="_1528110155" r:id="rId228"/>
              </w:object>
            </w:r>
          </w:p>
          <w:p w:rsidR="00F44F18" w:rsidRDefault="00F44F18" w:rsidP="00F44F18">
            <w:pPr>
              <w:rPr>
                <w:rFonts w:ascii="Times New Roman" w:hAnsi="Times New Roman"/>
              </w:rPr>
            </w:pPr>
          </w:p>
          <w:p w:rsidR="00F44F18" w:rsidRDefault="00F44F18" w:rsidP="00F44F18">
            <w:pPr>
              <w:rPr>
                <w:rFonts w:ascii="Times New Roman" w:hAnsi="Times New Roman"/>
              </w:rPr>
            </w:pPr>
          </w:p>
          <w:p w:rsidR="00F44F18" w:rsidRDefault="00F44F18" w:rsidP="00F44F18">
            <w:pPr>
              <w:rPr>
                <w:rFonts w:ascii="Times New Roman" w:hAnsi="Times New Roman"/>
              </w:rPr>
            </w:pPr>
          </w:p>
          <w:p w:rsidR="00F44F18" w:rsidRDefault="00F44F18" w:rsidP="00F44F18">
            <w:r>
              <w:rPr>
                <w:rFonts w:ascii="Times New Roman" w:hAnsi="Times New Roman"/>
              </w:rPr>
              <w:t xml:space="preserve">        A.   Point </w:t>
            </w:r>
            <w:r>
              <w:rPr>
                <w:rFonts w:ascii="Times New Roman" w:hAnsi="Times New Roman"/>
                <w:i/>
              </w:rPr>
              <w:t>A</w:t>
            </w:r>
            <w:r>
              <w:rPr>
                <w:rFonts w:ascii="Times New Roman" w:hAnsi="Times New Roman"/>
              </w:rPr>
              <w:t xml:space="preserve">                 B.    Point </w:t>
            </w:r>
            <w:r>
              <w:rPr>
                <w:rFonts w:ascii="Times New Roman" w:hAnsi="Times New Roman"/>
                <w:i/>
              </w:rPr>
              <w:t>B</w:t>
            </w:r>
            <w:r>
              <w:rPr>
                <w:rFonts w:ascii="Times New Roman" w:hAnsi="Times New Roman"/>
              </w:rPr>
              <w:t xml:space="preserve">              C.     Point </w:t>
            </w:r>
            <w:r>
              <w:rPr>
                <w:rFonts w:ascii="Times New Roman" w:hAnsi="Times New Roman"/>
                <w:i/>
              </w:rPr>
              <w:t>C</w:t>
            </w:r>
            <w:r>
              <w:rPr>
                <w:rFonts w:ascii="Times New Roman" w:hAnsi="Times New Roman"/>
              </w:rPr>
              <w:t xml:space="preserve">                  D.    Point </w:t>
            </w:r>
            <w:r>
              <w:rPr>
                <w:rFonts w:ascii="Times New Roman" w:hAnsi="Times New Roman"/>
                <w:i/>
              </w:rPr>
              <w:t>D</w:t>
            </w:r>
            <w:r>
              <w:rPr>
                <w:rFonts w:ascii="Times New Roman" w:hAnsi="Times New Roman"/>
              </w:rPr>
              <w:t xml:space="preserve">    </w:t>
            </w:r>
          </w:p>
        </w:tc>
      </w:tr>
      <w:tr w:rsidR="00F44F18" w:rsidRPr="00C25037" w:rsidTr="009E1D06">
        <w:trPr>
          <w:cantSplit/>
        </w:trPr>
        <w:tc>
          <w:tcPr>
            <w:tcW w:w="817" w:type="dxa"/>
            <w:shd w:val="clear" w:color="auto" w:fill="auto"/>
          </w:tcPr>
          <w:p w:rsidR="00F44F18" w:rsidRPr="00B15693" w:rsidRDefault="00F44F18" w:rsidP="00F44F18">
            <w:pPr>
              <w:pStyle w:val="ShortAnswerStyle"/>
              <w:numPr>
                <w:ilvl w:val="0"/>
                <w:numId w:val="34"/>
              </w:numPr>
            </w:pPr>
          </w:p>
        </w:tc>
        <w:tc>
          <w:tcPr>
            <w:tcW w:w="9865" w:type="dxa"/>
            <w:shd w:val="clear" w:color="auto" w:fill="auto"/>
          </w:tcPr>
          <w:p w:rsidR="00F44F18" w:rsidRDefault="00F44F18" w:rsidP="00F44F18">
            <w:pPr>
              <w:pStyle w:val="MCSectionStyle"/>
              <w:spacing w:after="120"/>
            </w:pPr>
            <w:r>
              <w:t>Neil invests $6 400 in an account that pays 6% p.a. simple interest.</w:t>
            </w:r>
          </w:p>
          <w:p w:rsidR="00F44F18" w:rsidRDefault="00F44F18" w:rsidP="00F44F18">
            <w:pPr>
              <w:pStyle w:val="MCSectionStyle"/>
              <w:spacing w:after="240"/>
            </w:pPr>
            <w:r>
              <w:t>How long will he need to leave the money invested to earn $</w:t>
            </w:r>
            <w:r w:rsidRPr="00F214EC">
              <w:t>672</w:t>
            </w:r>
            <w:r>
              <w:t xml:space="preserve"> in interest?</w:t>
            </w:r>
          </w:p>
          <w:p w:rsidR="00F44F18" w:rsidRDefault="00F44F18" w:rsidP="00F44F18">
            <w:pPr>
              <w:pStyle w:val="MCSectionStyle"/>
              <w:spacing w:after="120"/>
            </w:pPr>
            <w:r>
              <w:t xml:space="preserve">    A.     1 year and 8 months                              B.      1 year and 9 months          </w:t>
            </w:r>
          </w:p>
          <w:p w:rsidR="00F44F18" w:rsidRDefault="00F44F18" w:rsidP="00F44F18">
            <w:pPr>
              <w:pStyle w:val="MCSectionStyle"/>
              <w:spacing w:after="120"/>
            </w:pPr>
            <w:r>
              <w:t xml:space="preserve">    C.       1 year and 10 months                          D.      2 years                        </w:t>
            </w:r>
          </w:p>
        </w:tc>
      </w:tr>
      <w:tr w:rsidR="00F44F18" w:rsidRPr="00C25037" w:rsidTr="009E1D06">
        <w:trPr>
          <w:cantSplit/>
        </w:trPr>
        <w:tc>
          <w:tcPr>
            <w:tcW w:w="817" w:type="dxa"/>
            <w:shd w:val="clear" w:color="auto" w:fill="auto"/>
          </w:tcPr>
          <w:p w:rsidR="00F44F18" w:rsidRPr="00B15693" w:rsidRDefault="00F44F18" w:rsidP="00F44F18">
            <w:pPr>
              <w:pStyle w:val="ShortAnswerStyle"/>
              <w:numPr>
                <w:ilvl w:val="0"/>
                <w:numId w:val="34"/>
              </w:numPr>
            </w:pPr>
          </w:p>
        </w:tc>
        <w:tc>
          <w:tcPr>
            <w:tcW w:w="9865" w:type="dxa"/>
            <w:shd w:val="clear" w:color="auto" w:fill="auto"/>
          </w:tcPr>
          <w:p w:rsidR="00F44F18" w:rsidRDefault="00F44F18" w:rsidP="00F44F18">
            <w:pPr>
              <w:pStyle w:val="MCSectionStyle"/>
              <w:spacing w:after="120"/>
            </w:pPr>
            <w:r>
              <w:t xml:space="preserve">In the diagram below, </w:t>
            </w:r>
            <w:r w:rsidRPr="00D213AC">
              <w:rPr>
                <w:i/>
              </w:rPr>
              <w:t>CF</w:t>
            </w:r>
            <w:r>
              <w:t xml:space="preserve"> and </w:t>
            </w:r>
            <w:r w:rsidRPr="00D213AC">
              <w:rPr>
                <w:i/>
              </w:rPr>
              <w:t>EG</w:t>
            </w:r>
            <w:r>
              <w:t xml:space="preserve"> are straight lines and  </w:t>
            </w:r>
            <w:r>
              <w:object w:dxaOrig="783" w:dyaOrig="192">
                <v:shape id="_x0000_i1642" type="#_x0000_t75" style="width:38.25pt;height:9pt" o:ole="">
                  <v:imagedata r:id="rId229" o:title=""/>
                </v:shape>
                <o:OLEObject Type="Embed" ProgID="FXEquation.Equation" ShapeID="_x0000_i1642" DrawAspect="Content" ObjectID="_1528110076" r:id="rId230"/>
              </w:object>
            </w:r>
            <w:r>
              <w:t xml:space="preserve"> is a right angle.</w:t>
            </w:r>
          </w:p>
          <w:p w:rsidR="00F44F18" w:rsidRDefault="005D75A9" w:rsidP="00F44F18">
            <w:pPr>
              <w:pStyle w:val="MCSectionStyle"/>
              <w:spacing w:after="120"/>
            </w:pPr>
            <w:r>
              <w:rPr>
                <w:noProof/>
              </w:rPr>
              <w:object w:dxaOrig="1440" w:dyaOrig="1440">
                <v:shape id="_x0000_s1346" type="#_x0000_t75" style="position:absolute;margin-left:228pt;margin-top:3.7pt;width:157.55pt;height:170.1pt;z-index:251771392;mso-position-horizontal-relative:text;mso-position-vertical-relative:text">
                  <v:imagedata r:id="rId231" o:title=""/>
                </v:shape>
                <o:OLEObject Type="Embed" ProgID="FXDraw.Graphic" ShapeID="_x0000_s1346" DrawAspect="Content" ObjectID="_1528110156" r:id="rId232"/>
              </w:object>
            </w:r>
            <w:r w:rsidR="00F44F18">
              <w:t xml:space="preserve">Also  </w:t>
            </w:r>
            <w:r w:rsidR="00F44F18">
              <w:object w:dxaOrig="3394" w:dyaOrig="196">
                <v:shape id="_x0000_i1643" type="#_x0000_t75" style="width:169.5pt;height:9pt" o:ole="">
                  <v:imagedata r:id="rId233" o:title=""/>
                </v:shape>
                <o:OLEObject Type="Embed" ProgID="FXEquation.Equation" ShapeID="_x0000_i1643" DrawAspect="Content" ObjectID="_1528110077" r:id="rId234"/>
              </w:object>
            </w:r>
            <w:r w:rsidR="00F44F18">
              <w:t xml:space="preserve"> </w:t>
            </w:r>
          </w:p>
          <w:p w:rsidR="00F44F18" w:rsidRDefault="00F44F18" w:rsidP="00F44F18">
            <w:pPr>
              <w:pStyle w:val="MCSectionStyle"/>
              <w:spacing w:after="240"/>
            </w:pPr>
            <w:r>
              <w:t xml:space="preserve">What is the size of  </w:t>
            </w:r>
            <w:r>
              <w:object w:dxaOrig="888" w:dyaOrig="192">
                <v:shape id="_x0000_i1644" type="#_x0000_t75" style="width:43.5pt;height:9pt" o:ole="">
                  <v:imagedata r:id="rId235" o:title=""/>
                </v:shape>
                <o:OLEObject Type="Embed" ProgID="FXEquation.Equation" ShapeID="_x0000_i1644" DrawAspect="Content" ObjectID="_1528110078" r:id="rId236"/>
              </w:object>
            </w:r>
            <w:r>
              <w:t xml:space="preserve">   </w:t>
            </w:r>
          </w:p>
          <w:p w:rsidR="00F44F18" w:rsidRDefault="00F44F18" w:rsidP="00F44F18">
            <w:pPr>
              <w:pStyle w:val="MCSectionStyle"/>
              <w:spacing w:after="240"/>
            </w:pPr>
          </w:p>
          <w:p w:rsidR="00F44F18" w:rsidRDefault="00F44F18" w:rsidP="00F44F18">
            <w:pPr>
              <w:pStyle w:val="MCSectionStyle"/>
              <w:spacing w:after="240"/>
            </w:pPr>
            <w:r>
              <w:t xml:space="preserve">    A.   103</w:t>
            </w:r>
            <w:r w:rsidRPr="00AC2072">
              <w:rPr>
                <w:vertAlign w:val="superscript"/>
              </w:rPr>
              <w:t>o</w:t>
            </w:r>
            <w:r>
              <w:t xml:space="preserve">               </w:t>
            </w:r>
          </w:p>
          <w:p w:rsidR="00F44F18" w:rsidRDefault="00F44F18" w:rsidP="00F44F18">
            <w:pPr>
              <w:pStyle w:val="MCSectionStyle"/>
              <w:spacing w:after="240"/>
            </w:pPr>
            <w:r>
              <w:t xml:space="preserve">    B.   122</w:t>
            </w:r>
            <w:r w:rsidRPr="00AC2072">
              <w:rPr>
                <w:vertAlign w:val="superscript"/>
              </w:rPr>
              <w:t>o</w:t>
            </w:r>
            <w:r>
              <w:t xml:space="preserve">                  </w:t>
            </w:r>
          </w:p>
          <w:p w:rsidR="00F44F18" w:rsidRDefault="00F44F18" w:rsidP="00F44F18">
            <w:pPr>
              <w:pStyle w:val="MCSectionStyle"/>
              <w:spacing w:after="240"/>
            </w:pPr>
            <w:r>
              <w:t xml:space="preserve">    C.   135</w:t>
            </w:r>
            <w:r w:rsidRPr="00AC2072">
              <w:rPr>
                <w:vertAlign w:val="superscript"/>
              </w:rPr>
              <w:t>o</w:t>
            </w:r>
            <w:r>
              <w:t xml:space="preserve">                </w:t>
            </w:r>
          </w:p>
          <w:p w:rsidR="00F44F18" w:rsidRDefault="00F44F18" w:rsidP="00F44F18">
            <w:pPr>
              <w:pStyle w:val="MCSectionStyle"/>
              <w:spacing w:after="240"/>
            </w:pPr>
            <w:r>
              <w:t xml:space="preserve">    D.   148</w:t>
            </w:r>
            <w:r w:rsidRPr="00AC2072">
              <w:rPr>
                <w:vertAlign w:val="superscript"/>
              </w:rPr>
              <w:t>o</w:t>
            </w:r>
            <w:r>
              <w:t xml:space="preserve">                          </w:t>
            </w:r>
          </w:p>
        </w:tc>
      </w:tr>
      <w:tr w:rsidR="00F44F18" w:rsidRPr="00C25037" w:rsidTr="009E1D06">
        <w:trPr>
          <w:cantSplit/>
        </w:trPr>
        <w:tc>
          <w:tcPr>
            <w:tcW w:w="817" w:type="dxa"/>
            <w:shd w:val="clear" w:color="auto" w:fill="auto"/>
          </w:tcPr>
          <w:p w:rsidR="00F44F18" w:rsidRPr="00B15693" w:rsidRDefault="00F44F18" w:rsidP="00F44F18">
            <w:pPr>
              <w:pStyle w:val="ShortAnswerStyle"/>
              <w:numPr>
                <w:ilvl w:val="0"/>
                <w:numId w:val="34"/>
              </w:numPr>
            </w:pPr>
          </w:p>
        </w:tc>
        <w:tc>
          <w:tcPr>
            <w:tcW w:w="9865" w:type="dxa"/>
            <w:shd w:val="clear" w:color="auto" w:fill="auto"/>
          </w:tcPr>
          <w:p w:rsidR="00F44F18" w:rsidRDefault="00F44F18" w:rsidP="00F44F18">
            <w:pPr>
              <w:pStyle w:val="MCSectionStyle"/>
              <w:spacing w:after="120"/>
            </w:pPr>
            <w:r>
              <w:t xml:space="preserve">What is the value of  </w:t>
            </w:r>
            <w:r w:rsidRPr="008B04E2">
              <w:rPr>
                <w:position w:val="-2"/>
              </w:rPr>
              <w:object w:dxaOrig="156" w:dyaOrig="144">
                <v:shape id="_x0000_i1645" type="#_x0000_t75" style="width:7.5pt;height:7.5pt" o:ole="">
                  <v:imagedata r:id="rId196" o:title=""/>
                </v:shape>
                <o:OLEObject Type="Embed" ProgID="FXEquation.Equation" ShapeID="_x0000_i1645" DrawAspect="Content" ObjectID="_1528110079" r:id="rId237"/>
              </w:object>
            </w:r>
            <w:r>
              <w:t xml:space="preserve"> in the diagram below?</w:t>
            </w:r>
          </w:p>
          <w:p w:rsidR="00F44F18" w:rsidRDefault="005D75A9" w:rsidP="00F44F18">
            <w:pPr>
              <w:pStyle w:val="MCSectionStyle"/>
              <w:spacing w:after="240"/>
            </w:pPr>
            <w:r>
              <w:rPr>
                <w:noProof/>
              </w:rPr>
              <w:object w:dxaOrig="1440" w:dyaOrig="1440">
                <v:shape id="_x0000_s1347" type="#_x0000_t75" style="position:absolute;margin-left:46.55pt;margin-top:12.05pt;width:339pt;height:97.95pt;z-index:251772416;mso-position-horizontal-relative:text;mso-position-vertical-relative:text">
                  <v:imagedata r:id="rId238" o:title=""/>
                </v:shape>
                <o:OLEObject Type="Embed" ProgID="FXDraw.Graphic" ShapeID="_x0000_s1347" DrawAspect="Content" ObjectID="_1528110157" r:id="rId239"/>
              </w:object>
            </w:r>
          </w:p>
          <w:p w:rsidR="00F44F18" w:rsidRDefault="00F44F18" w:rsidP="00F44F18">
            <w:pPr>
              <w:pStyle w:val="MCSectionStyle"/>
              <w:spacing w:after="240"/>
            </w:pPr>
          </w:p>
          <w:p w:rsidR="00F44F18" w:rsidRDefault="00F44F18" w:rsidP="00F44F18">
            <w:pPr>
              <w:pStyle w:val="MCSectionStyle"/>
              <w:spacing w:after="240"/>
            </w:pPr>
          </w:p>
          <w:p w:rsidR="00F44F18" w:rsidRDefault="00F44F18" w:rsidP="00F44F18">
            <w:pPr>
              <w:pStyle w:val="MCSectionStyle"/>
              <w:spacing w:after="240"/>
            </w:pPr>
          </w:p>
          <w:p w:rsidR="00F44F18" w:rsidRDefault="00F44F18" w:rsidP="00F44F18">
            <w:pPr>
              <w:pStyle w:val="MCSectionStyle"/>
              <w:spacing w:after="240"/>
            </w:pPr>
          </w:p>
          <w:p w:rsidR="00F44F18" w:rsidRDefault="00F44F18" w:rsidP="00F44F18">
            <w:pPr>
              <w:pStyle w:val="MCSectionStyle"/>
              <w:spacing w:after="120"/>
            </w:pPr>
            <w:r>
              <w:t xml:space="preserve">    A.    16</w:t>
            </w:r>
            <w:r w:rsidRPr="00AC2072">
              <w:rPr>
                <w:vertAlign w:val="superscript"/>
              </w:rPr>
              <w:t>o</w:t>
            </w:r>
            <w:r>
              <w:t xml:space="preserve">                    B.    26</w:t>
            </w:r>
            <w:r w:rsidRPr="00AC2072">
              <w:rPr>
                <w:vertAlign w:val="superscript"/>
              </w:rPr>
              <w:t>o</w:t>
            </w:r>
            <w:r>
              <w:t xml:space="preserve">                    C.    32</w:t>
            </w:r>
            <w:r w:rsidRPr="00AC2072">
              <w:rPr>
                <w:vertAlign w:val="superscript"/>
              </w:rPr>
              <w:t>o</w:t>
            </w:r>
            <w:r>
              <w:t xml:space="preserve">                    D.    52</w:t>
            </w:r>
            <w:r w:rsidRPr="00AC2072">
              <w:rPr>
                <w:vertAlign w:val="superscript"/>
              </w:rPr>
              <w:t>o</w:t>
            </w:r>
            <w:r>
              <w:t xml:space="preserve">                          </w:t>
            </w:r>
          </w:p>
        </w:tc>
      </w:tr>
      <w:tr w:rsidR="00F44F18" w:rsidRPr="00C25037" w:rsidTr="009E1D06">
        <w:trPr>
          <w:cantSplit/>
        </w:trPr>
        <w:tc>
          <w:tcPr>
            <w:tcW w:w="817" w:type="dxa"/>
            <w:shd w:val="clear" w:color="auto" w:fill="auto"/>
          </w:tcPr>
          <w:p w:rsidR="00F44F18" w:rsidRPr="00B15693" w:rsidRDefault="00F44F18" w:rsidP="00F44F18">
            <w:pPr>
              <w:pStyle w:val="ShortAnswerStyle"/>
              <w:numPr>
                <w:ilvl w:val="0"/>
                <w:numId w:val="34"/>
              </w:numPr>
            </w:pPr>
          </w:p>
        </w:tc>
        <w:tc>
          <w:tcPr>
            <w:tcW w:w="9865" w:type="dxa"/>
            <w:shd w:val="clear" w:color="auto" w:fill="auto"/>
          </w:tcPr>
          <w:p w:rsidR="00F44F18" w:rsidRDefault="00F44F18" w:rsidP="00F44F18">
            <w:pPr>
              <w:pStyle w:val="MCSectionStyle"/>
              <w:spacing w:after="120"/>
            </w:pPr>
            <w:r>
              <w:t>Four years ago, Andrew purchased a printer for his business.</w:t>
            </w:r>
          </w:p>
          <w:p w:rsidR="00F44F18" w:rsidRDefault="00F44F18" w:rsidP="00F44F18">
            <w:pPr>
              <w:pStyle w:val="MCSectionStyle"/>
              <w:spacing w:after="120"/>
            </w:pPr>
            <w:r>
              <w:t>The purchase price was $36 000 and the depreciation rate over the time was 12% p.a.</w:t>
            </w:r>
          </w:p>
          <w:p w:rsidR="00F44F18" w:rsidRDefault="00F44F18" w:rsidP="00F44F18">
            <w:pPr>
              <w:pStyle w:val="MCSectionStyle"/>
              <w:spacing w:before="120" w:after="240"/>
            </w:pPr>
            <w:r>
              <w:t>What is the value of the printer now?</w:t>
            </w:r>
          </w:p>
          <w:p w:rsidR="00F44F18" w:rsidRDefault="00F44F18" w:rsidP="00F44F18">
            <w:pPr>
              <w:pStyle w:val="MCSectionStyle"/>
              <w:spacing w:after="120"/>
            </w:pPr>
            <w:r>
              <w:t xml:space="preserve">    A.     $18 720.00</w:t>
            </w:r>
          </w:p>
          <w:p w:rsidR="00F44F18" w:rsidRDefault="00F44F18" w:rsidP="00F44F18">
            <w:pPr>
              <w:pStyle w:val="MCSectionStyle"/>
              <w:spacing w:after="120"/>
            </w:pPr>
            <w:r>
              <w:t xml:space="preserve">    B.     $21 589.03</w:t>
            </w:r>
          </w:p>
          <w:p w:rsidR="00F44F18" w:rsidRDefault="00F44F18" w:rsidP="00F44F18">
            <w:pPr>
              <w:pStyle w:val="MCSectionStyle"/>
              <w:spacing w:after="120"/>
            </w:pPr>
            <w:r>
              <w:t xml:space="preserve">    C.     $</w:t>
            </w:r>
            <w:r w:rsidRPr="000A5B37">
              <w:t>21</w:t>
            </w:r>
            <w:r>
              <w:t xml:space="preserve"> </w:t>
            </w:r>
            <w:r w:rsidRPr="000A5B37">
              <w:t>902.4</w:t>
            </w:r>
            <w:r>
              <w:t>0</w:t>
            </w:r>
          </w:p>
          <w:p w:rsidR="00F44F18" w:rsidRDefault="00F44F18" w:rsidP="00F44F18">
            <w:pPr>
              <w:pStyle w:val="MCSectionStyle"/>
              <w:spacing w:after="120"/>
            </w:pPr>
            <w:r>
              <w:t xml:space="preserve">    D.     $24 532.99       </w:t>
            </w:r>
          </w:p>
        </w:tc>
      </w:tr>
      <w:tr w:rsidR="00F44F18" w:rsidRPr="00C25037" w:rsidTr="009E1D06">
        <w:trPr>
          <w:cantSplit/>
        </w:trPr>
        <w:tc>
          <w:tcPr>
            <w:tcW w:w="817" w:type="dxa"/>
            <w:shd w:val="clear" w:color="auto" w:fill="auto"/>
          </w:tcPr>
          <w:p w:rsidR="00F44F18" w:rsidRPr="00B15693" w:rsidRDefault="00F44F18" w:rsidP="00F44F18">
            <w:pPr>
              <w:pStyle w:val="ShortAnswerStyle"/>
              <w:numPr>
                <w:ilvl w:val="0"/>
                <w:numId w:val="34"/>
              </w:numPr>
            </w:pPr>
          </w:p>
        </w:tc>
        <w:tc>
          <w:tcPr>
            <w:tcW w:w="9865" w:type="dxa"/>
            <w:shd w:val="clear" w:color="auto" w:fill="auto"/>
          </w:tcPr>
          <w:p w:rsidR="00F44F18" w:rsidRDefault="003576D6" w:rsidP="00F44F18">
            <w:pPr>
              <w:pStyle w:val="MCSectionStyle"/>
              <w:spacing w:after="120"/>
            </w:pPr>
            <w:r>
              <w:t xml:space="preserve">Expand and simplify  </w:t>
            </w:r>
            <w:r w:rsidRPr="003576D6">
              <w:rPr>
                <w:color w:val="FF0000"/>
                <w:position w:val="-8"/>
              </w:rPr>
              <w:object w:dxaOrig="2508" w:dyaOrig="336">
                <v:shape id="_x0000_i1646" type="#_x0000_t75" style="width:125.25pt;height:17.25pt" o:ole="">
                  <v:imagedata r:id="rId240" o:title=""/>
                </v:shape>
                <o:OLEObject Type="Embed" ProgID="FXEquation.Equation" ShapeID="_x0000_i1646" DrawAspect="Content" ObjectID="_1528110080" r:id="rId241"/>
              </w:object>
            </w:r>
            <w:r>
              <w:t xml:space="preserve"> </w:t>
            </w:r>
          </w:p>
          <w:p w:rsidR="003576D6" w:rsidRDefault="003576D6" w:rsidP="003576D6">
            <w:pPr>
              <w:pStyle w:val="MCSectionStyle"/>
              <w:spacing w:after="240"/>
            </w:pPr>
          </w:p>
          <w:p w:rsidR="003576D6" w:rsidRDefault="003576D6" w:rsidP="003576D6">
            <w:pPr>
              <w:pStyle w:val="MCSectionStyle"/>
              <w:spacing w:after="120"/>
            </w:pPr>
            <w:r>
              <w:t xml:space="preserve">    A.     </w:t>
            </w:r>
            <w:r w:rsidRPr="003576D6">
              <w:rPr>
                <w:color w:val="FF0000"/>
                <w:position w:val="-2"/>
              </w:rPr>
              <w:object w:dxaOrig="982" w:dyaOrig="276">
                <v:shape id="_x0000_i1647" type="#_x0000_t75" style="width:48.75pt;height:13.5pt" o:ole="">
                  <v:imagedata r:id="rId242" o:title=""/>
                </v:shape>
                <o:OLEObject Type="Embed" ProgID="FXEquation.Equation" ShapeID="_x0000_i1647" DrawAspect="Content" ObjectID="_1528110081" r:id="rId243"/>
              </w:object>
            </w:r>
          </w:p>
          <w:p w:rsidR="003576D6" w:rsidRDefault="003576D6" w:rsidP="003576D6">
            <w:pPr>
              <w:pStyle w:val="MCSectionStyle"/>
              <w:spacing w:after="120"/>
            </w:pPr>
            <w:r>
              <w:t xml:space="preserve">    B.     </w:t>
            </w:r>
            <w:r w:rsidRPr="003576D6">
              <w:rPr>
                <w:color w:val="FF0000"/>
                <w:position w:val="-2"/>
              </w:rPr>
              <w:object w:dxaOrig="1071" w:dyaOrig="276">
                <v:shape id="_x0000_i1648" type="#_x0000_t75" style="width:54.75pt;height:13.5pt" o:ole="">
                  <v:imagedata r:id="rId244" o:title=""/>
                </v:shape>
                <o:OLEObject Type="Embed" ProgID="FXEquation.Equation" ShapeID="_x0000_i1648" DrawAspect="Content" ObjectID="_1528110082" r:id="rId245"/>
              </w:object>
            </w:r>
          </w:p>
          <w:p w:rsidR="003576D6" w:rsidRDefault="003576D6" w:rsidP="003576D6">
            <w:pPr>
              <w:pStyle w:val="MCSectionStyle"/>
              <w:spacing w:after="120"/>
            </w:pPr>
            <w:r>
              <w:t xml:space="preserve">    C.     </w:t>
            </w:r>
            <w:r w:rsidRPr="003576D6">
              <w:rPr>
                <w:color w:val="FF0000"/>
                <w:position w:val="-2"/>
              </w:rPr>
              <w:object w:dxaOrig="828" w:dyaOrig="276">
                <v:shape id="_x0000_i1649" type="#_x0000_t75" style="width:41.25pt;height:13.5pt" o:ole="">
                  <v:imagedata r:id="rId246" o:title=""/>
                </v:shape>
                <o:OLEObject Type="Embed" ProgID="FXEquation.Equation" ShapeID="_x0000_i1649" DrawAspect="Content" ObjectID="_1528110083" r:id="rId247"/>
              </w:object>
            </w:r>
          </w:p>
          <w:p w:rsidR="00F44F18" w:rsidRDefault="003576D6" w:rsidP="003576D6">
            <w:pPr>
              <w:pStyle w:val="MCSectionStyle"/>
              <w:spacing w:after="120"/>
            </w:pPr>
            <w:r>
              <w:t xml:space="preserve">    D.     </w:t>
            </w:r>
            <w:r w:rsidRPr="003576D6">
              <w:rPr>
                <w:color w:val="FF0000"/>
                <w:position w:val="-2"/>
              </w:rPr>
              <w:object w:dxaOrig="948" w:dyaOrig="276">
                <v:shape id="_x0000_i1650" type="#_x0000_t75" style="width:46.5pt;height:13.5pt" o:ole="">
                  <v:imagedata r:id="rId248" o:title=""/>
                </v:shape>
                <o:OLEObject Type="Embed" ProgID="FXEquation.Equation" ShapeID="_x0000_i1650" DrawAspect="Content" ObjectID="_1528110084" r:id="rId249"/>
              </w:object>
            </w:r>
            <w:r>
              <w:t xml:space="preserve"> </w:t>
            </w:r>
          </w:p>
        </w:tc>
      </w:tr>
      <w:tr w:rsidR="00F44F18" w:rsidRPr="00C25037" w:rsidTr="009E1D06">
        <w:trPr>
          <w:cantSplit/>
        </w:trPr>
        <w:tc>
          <w:tcPr>
            <w:tcW w:w="817" w:type="dxa"/>
            <w:shd w:val="clear" w:color="auto" w:fill="auto"/>
          </w:tcPr>
          <w:p w:rsidR="00F44F18" w:rsidRPr="00B15693" w:rsidRDefault="00F44F18" w:rsidP="00F44F18">
            <w:pPr>
              <w:pStyle w:val="ShortAnswerStyle"/>
              <w:numPr>
                <w:ilvl w:val="0"/>
                <w:numId w:val="34"/>
              </w:numPr>
            </w:pPr>
          </w:p>
        </w:tc>
        <w:tc>
          <w:tcPr>
            <w:tcW w:w="9865" w:type="dxa"/>
            <w:shd w:val="clear" w:color="auto" w:fill="auto"/>
          </w:tcPr>
          <w:p w:rsidR="00F44F18" w:rsidRDefault="00944D78" w:rsidP="00F44F18">
            <w:pPr>
              <w:pStyle w:val="MCSectionStyle"/>
              <w:spacing w:after="120"/>
            </w:pPr>
            <w:r>
              <w:t xml:space="preserve">Which of these expressions is not a factor of  </w:t>
            </w:r>
            <w:r>
              <w:object w:dxaOrig="1564" w:dyaOrig="276">
                <v:shape id="_x0000_i1651" type="#_x0000_t75" style="width:78pt;height:13.5pt" o:ole="">
                  <v:imagedata r:id="rId250" o:title=""/>
                </v:shape>
                <o:OLEObject Type="Embed" ProgID="FXEquation.Equation" ShapeID="_x0000_i1651" DrawAspect="Content" ObjectID="_1528110085" r:id="rId251"/>
              </w:object>
            </w:r>
            <w:r>
              <w:t xml:space="preserve"> </w:t>
            </w:r>
          </w:p>
          <w:p w:rsidR="00F44F18" w:rsidRDefault="00F44F18" w:rsidP="00F44F18">
            <w:pPr>
              <w:pStyle w:val="MCSectionStyle"/>
              <w:spacing w:after="240"/>
            </w:pPr>
          </w:p>
          <w:p w:rsidR="00F44F18" w:rsidRDefault="00F44F18" w:rsidP="00F44F18">
            <w:pPr>
              <w:pStyle w:val="MCSectionStyle"/>
              <w:spacing w:after="120"/>
            </w:pPr>
            <w:r>
              <w:t xml:space="preserve">    A.       </w:t>
            </w:r>
            <w:r w:rsidR="00944D78">
              <w:t xml:space="preserve"> </w:t>
            </w:r>
            <w:r w:rsidR="00944D78" w:rsidRPr="00944D78">
              <w:rPr>
                <w:color w:val="FF0000"/>
                <w:position w:val="-2"/>
              </w:rPr>
              <w:object w:dxaOrig="258" w:dyaOrig="192">
                <v:shape id="_x0000_i1652" type="#_x0000_t75" style="width:13.5pt;height:9pt" o:ole="">
                  <v:imagedata r:id="rId252" o:title=""/>
                </v:shape>
                <o:OLEObject Type="Embed" ProgID="FXEquation.Equation" ShapeID="_x0000_i1652" DrawAspect="Content" ObjectID="_1528110086" r:id="rId253"/>
              </w:object>
            </w:r>
            <w:r w:rsidR="00944D78">
              <w:t xml:space="preserve"> </w:t>
            </w:r>
            <w:r>
              <w:t xml:space="preserve">                 B.      </w:t>
            </w:r>
            <w:r w:rsidR="00944D78">
              <w:t xml:space="preserve"> </w:t>
            </w:r>
            <w:r w:rsidR="00944D78" w:rsidRPr="00944D78">
              <w:rPr>
                <w:color w:val="FF0000"/>
                <w:position w:val="-2"/>
              </w:rPr>
              <w:object w:dxaOrig="378" w:dyaOrig="192">
                <v:shape id="_x0000_i1653" type="#_x0000_t75" style="width:19.5pt;height:9pt" o:ole="">
                  <v:imagedata r:id="rId254" o:title=""/>
                </v:shape>
                <o:OLEObject Type="Embed" ProgID="FXEquation.Equation" ShapeID="_x0000_i1653" DrawAspect="Content" ObjectID="_1528110087" r:id="rId255"/>
              </w:object>
            </w:r>
            <w:r w:rsidR="00944D78">
              <w:t xml:space="preserve"> </w:t>
            </w:r>
            <w:r>
              <w:t xml:space="preserve">                  C.       </w:t>
            </w:r>
            <w:r w:rsidR="00944D78">
              <w:t xml:space="preserve"> </w:t>
            </w:r>
            <w:r w:rsidR="00944D78" w:rsidRPr="00944D78">
              <w:rPr>
                <w:color w:val="FF0000"/>
                <w:position w:val="-2"/>
              </w:rPr>
              <w:object w:dxaOrig="468" w:dyaOrig="276">
                <v:shape id="_x0000_i1654" type="#_x0000_t75" style="width:23.25pt;height:13.5pt" o:ole="">
                  <v:imagedata r:id="rId256" o:title=""/>
                </v:shape>
                <o:OLEObject Type="Embed" ProgID="FXEquation.Equation" ShapeID="_x0000_i1654" DrawAspect="Content" ObjectID="_1528110088" r:id="rId257"/>
              </w:object>
            </w:r>
            <w:r w:rsidR="00944D78">
              <w:t xml:space="preserve"> </w:t>
            </w:r>
            <w:r>
              <w:t xml:space="preserve">                 D.      </w:t>
            </w:r>
            <w:r w:rsidR="00944D78">
              <w:t xml:space="preserve"> </w:t>
            </w:r>
            <w:r w:rsidR="00944D78" w:rsidRPr="00944D78">
              <w:rPr>
                <w:color w:val="FF0000"/>
                <w:position w:val="-2"/>
              </w:rPr>
              <w:object w:dxaOrig="618" w:dyaOrig="192">
                <v:shape id="_x0000_i1655" type="#_x0000_t75" style="width:30pt;height:9pt" o:ole="">
                  <v:imagedata r:id="rId258" o:title=""/>
                </v:shape>
                <o:OLEObject Type="Embed" ProgID="FXEquation.Equation" ShapeID="_x0000_i1655" DrawAspect="Content" ObjectID="_1528110089" r:id="rId259"/>
              </w:object>
            </w:r>
            <w:r w:rsidR="00944D78">
              <w:t xml:space="preserve"> </w:t>
            </w:r>
            <w:r>
              <w:t xml:space="preserve">                        </w:t>
            </w:r>
          </w:p>
        </w:tc>
      </w:tr>
      <w:tr w:rsidR="00F44F18" w:rsidRPr="00C25037" w:rsidTr="009E1D06">
        <w:trPr>
          <w:cantSplit/>
        </w:trPr>
        <w:tc>
          <w:tcPr>
            <w:tcW w:w="817" w:type="dxa"/>
            <w:shd w:val="clear" w:color="auto" w:fill="auto"/>
          </w:tcPr>
          <w:p w:rsidR="00F44F18" w:rsidRPr="00B15693" w:rsidRDefault="00F44F18" w:rsidP="00F44F18">
            <w:pPr>
              <w:pStyle w:val="ShortAnswerStyle"/>
              <w:numPr>
                <w:ilvl w:val="0"/>
                <w:numId w:val="34"/>
              </w:numPr>
            </w:pPr>
          </w:p>
        </w:tc>
        <w:tc>
          <w:tcPr>
            <w:tcW w:w="9865" w:type="dxa"/>
            <w:shd w:val="clear" w:color="auto" w:fill="auto"/>
          </w:tcPr>
          <w:p w:rsidR="00F44F18" w:rsidRPr="00944D78" w:rsidRDefault="00944D78" w:rsidP="00F44F18">
            <w:pPr>
              <w:pStyle w:val="MCSectionStyle"/>
              <w:spacing w:after="120"/>
              <w:rPr>
                <w:position w:val="-18"/>
              </w:rPr>
            </w:pPr>
            <w:r>
              <w:t xml:space="preserve"> </w:t>
            </w:r>
            <w:r w:rsidRPr="00944D78">
              <w:rPr>
                <w:color w:val="FF0000"/>
                <w:position w:val="-18"/>
              </w:rPr>
              <w:object w:dxaOrig="1452" w:dyaOrig="532">
                <v:shape id="_x0000_i1656" type="#_x0000_t75" style="width:72.75pt;height:26.25pt" o:ole="">
                  <v:imagedata r:id="rId260" o:title=""/>
                </v:shape>
                <o:OLEObject Type="Embed" ProgID="FXEquation.Equation" ShapeID="_x0000_i1656" DrawAspect="Content" ObjectID="_1528110090" r:id="rId261"/>
              </w:object>
            </w:r>
            <w:r w:rsidRPr="00944D78">
              <w:rPr>
                <w:position w:val="-18"/>
              </w:rPr>
              <w:t xml:space="preserve"> </w:t>
            </w:r>
          </w:p>
          <w:p w:rsidR="00F44F18" w:rsidRDefault="00F44F18" w:rsidP="00F44F18">
            <w:pPr>
              <w:pStyle w:val="MCSectionStyle"/>
              <w:spacing w:after="240"/>
            </w:pPr>
          </w:p>
          <w:p w:rsidR="00F44F18" w:rsidRDefault="00F44F18" w:rsidP="00F44F18">
            <w:pPr>
              <w:pStyle w:val="MCSectionStyle"/>
              <w:spacing w:after="120"/>
            </w:pPr>
            <w:r>
              <w:t xml:space="preserve">    A.         </w:t>
            </w:r>
            <w:r w:rsidR="00944D78">
              <w:t xml:space="preserve"> </w:t>
            </w:r>
            <w:r w:rsidR="00944D78" w:rsidRPr="00944D78">
              <w:rPr>
                <w:color w:val="FF0000"/>
                <w:position w:val="-18"/>
              </w:rPr>
              <w:object w:dxaOrig="154" w:dyaOrig="528">
                <v:shape id="_x0000_i1657" type="#_x0000_t75" style="width:7.5pt;height:26.25pt" o:ole="">
                  <v:imagedata r:id="rId225" o:title=""/>
                </v:shape>
                <o:OLEObject Type="Embed" ProgID="FXEquation.Equation" ShapeID="_x0000_i1657" DrawAspect="Content" ObjectID="_1528110091" r:id="rId262"/>
              </w:object>
            </w:r>
            <w:r w:rsidR="00944D78">
              <w:t xml:space="preserve"> </w:t>
            </w:r>
            <w:r>
              <w:t xml:space="preserve">               B.       </w:t>
            </w:r>
            <w:r w:rsidR="00944D78">
              <w:t xml:space="preserve"> </w:t>
            </w:r>
            <w:r w:rsidR="00944D78" w:rsidRPr="00944D78">
              <w:rPr>
                <w:color w:val="FF0000"/>
                <w:position w:val="-18"/>
              </w:rPr>
              <w:object w:dxaOrig="154" w:dyaOrig="532">
                <v:shape id="_x0000_i1658" type="#_x0000_t75" style="width:7.5pt;height:26.25pt" o:ole="">
                  <v:imagedata r:id="rId263" o:title=""/>
                </v:shape>
                <o:OLEObject Type="Embed" ProgID="FXEquation.Equation" ShapeID="_x0000_i1658" DrawAspect="Content" ObjectID="_1528110092" r:id="rId264"/>
              </w:object>
            </w:r>
            <w:r w:rsidR="00944D78">
              <w:t xml:space="preserve"> </w:t>
            </w:r>
            <w:r>
              <w:t xml:space="preserve">                 C.        </w:t>
            </w:r>
            <w:r w:rsidR="00944D78">
              <w:t xml:space="preserve"> </w:t>
            </w:r>
            <w:r w:rsidR="00944D78" w:rsidRPr="00944D78">
              <w:rPr>
                <w:color w:val="FF0000"/>
                <w:position w:val="-18"/>
              </w:rPr>
              <w:object w:dxaOrig="364" w:dyaOrig="616">
                <v:shape id="_x0000_i1659" type="#_x0000_t75" style="width:17.25pt;height:30pt" o:ole="">
                  <v:imagedata r:id="rId265" o:title=""/>
                </v:shape>
                <o:OLEObject Type="Embed" ProgID="FXEquation.Equation" ShapeID="_x0000_i1659" DrawAspect="Content" ObjectID="_1528110093" r:id="rId266"/>
              </w:object>
            </w:r>
            <w:r w:rsidR="00944D78">
              <w:t xml:space="preserve"> </w:t>
            </w:r>
            <w:r>
              <w:t xml:space="preserve">                D.       </w:t>
            </w:r>
            <w:r w:rsidR="00944D78" w:rsidRPr="00944D78">
              <w:rPr>
                <w:color w:val="FF0000"/>
                <w:position w:val="-18"/>
              </w:rPr>
              <w:object w:dxaOrig="364" w:dyaOrig="616">
                <v:shape id="_x0000_i1660" type="#_x0000_t75" style="width:17.25pt;height:30pt" o:ole="">
                  <v:imagedata r:id="rId267" o:title=""/>
                </v:shape>
                <o:OLEObject Type="Embed" ProgID="FXEquation.Equation" ShapeID="_x0000_i1660" DrawAspect="Content" ObjectID="_1528110094" r:id="rId268"/>
              </w:object>
            </w:r>
            <w:r>
              <w:t xml:space="preserve">                       </w:t>
            </w:r>
          </w:p>
        </w:tc>
      </w:tr>
      <w:tr w:rsidR="00F44F18" w:rsidRPr="00C25037" w:rsidTr="009E1D06">
        <w:trPr>
          <w:cantSplit/>
        </w:trPr>
        <w:tc>
          <w:tcPr>
            <w:tcW w:w="817" w:type="dxa"/>
            <w:shd w:val="clear" w:color="auto" w:fill="auto"/>
          </w:tcPr>
          <w:p w:rsidR="00F44F18" w:rsidRPr="00B15693" w:rsidRDefault="00F44F18" w:rsidP="00F44F18">
            <w:pPr>
              <w:pStyle w:val="ShortAnswerStyle"/>
              <w:numPr>
                <w:ilvl w:val="0"/>
                <w:numId w:val="34"/>
              </w:numPr>
            </w:pPr>
          </w:p>
        </w:tc>
        <w:tc>
          <w:tcPr>
            <w:tcW w:w="9865" w:type="dxa"/>
            <w:shd w:val="clear" w:color="auto" w:fill="auto"/>
          </w:tcPr>
          <w:p w:rsidR="00F44F18" w:rsidRDefault="005D75A9" w:rsidP="008370ED">
            <w:pPr>
              <w:pStyle w:val="MCSectionStyle"/>
              <w:spacing w:after="120"/>
              <w:ind w:right="5365"/>
            </w:pPr>
            <w:r>
              <w:rPr>
                <w:noProof/>
              </w:rPr>
              <w:object w:dxaOrig="1440" w:dyaOrig="1440">
                <v:shape id="_x0000_s1362" type="#_x0000_t75" style="position:absolute;margin-left:235.05pt;margin-top:6.15pt;width:207.75pt;height:203.5pt;z-index:251776512;mso-position-horizontal-relative:text;mso-position-vertical-relative:text">
                  <v:imagedata r:id="rId269" o:title=""/>
                </v:shape>
                <o:OLEObject Type="Embed" ProgID="FXDraw.Graphic" ShapeID="_x0000_s1362" DrawAspect="Content" ObjectID="_1528110158" r:id="rId270"/>
              </w:object>
            </w:r>
            <w:r w:rsidR="00944D78">
              <w:t>What is the equation of the line shown on the number plane?</w:t>
            </w:r>
          </w:p>
          <w:p w:rsidR="00F44F18" w:rsidRDefault="00F44F18" w:rsidP="008370ED">
            <w:pPr>
              <w:pStyle w:val="MCSectionStyle"/>
              <w:spacing w:after="240"/>
              <w:ind w:right="5365"/>
            </w:pPr>
          </w:p>
          <w:p w:rsidR="00944D78" w:rsidRDefault="00944D78" w:rsidP="00F44F18">
            <w:pPr>
              <w:pStyle w:val="MCSectionStyle"/>
              <w:spacing w:after="240"/>
            </w:pPr>
          </w:p>
          <w:p w:rsidR="00F44F18" w:rsidRDefault="00F44F18" w:rsidP="00F44F18">
            <w:pPr>
              <w:pStyle w:val="MCSectionStyle"/>
              <w:spacing w:after="120"/>
            </w:pPr>
            <w:r>
              <w:t xml:space="preserve">    A.     </w:t>
            </w:r>
            <w:r w:rsidR="008370ED" w:rsidRPr="008370ED">
              <w:rPr>
                <w:color w:val="FF0000"/>
                <w:position w:val="-8"/>
              </w:rPr>
              <w:object w:dxaOrig="1464" w:dyaOrig="252">
                <v:shape id="_x0000_i1661" type="#_x0000_t75" style="width:72.75pt;height:12pt" o:ole="">
                  <v:imagedata r:id="rId271" o:title=""/>
                </v:shape>
                <o:OLEObject Type="Embed" ProgID="FXEquation.Equation" ShapeID="_x0000_i1661" DrawAspect="Content" ObjectID="_1528110095" r:id="rId272"/>
              </w:object>
            </w:r>
            <w:r w:rsidR="008370ED">
              <w:t xml:space="preserve"> </w:t>
            </w:r>
          </w:p>
          <w:p w:rsidR="00F44F18" w:rsidRDefault="00F44F18" w:rsidP="00F44F18">
            <w:pPr>
              <w:pStyle w:val="MCSectionStyle"/>
              <w:spacing w:after="120"/>
            </w:pPr>
            <w:r>
              <w:t xml:space="preserve">    B.     </w:t>
            </w:r>
            <w:r w:rsidR="008370ED" w:rsidRPr="008370ED">
              <w:rPr>
                <w:color w:val="FF0000"/>
                <w:position w:val="-8"/>
              </w:rPr>
              <w:object w:dxaOrig="1464" w:dyaOrig="252">
                <v:shape id="_x0000_i1662" type="#_x0000_t75" style="width:72.75pt;height:12pt" o:ole="">
                  <v:imagedata r:id="rId273" o:title=""/>
                </v:shape>
                <o:OLEObject Type="Embed" ProgID="FXEquation.Equation" ShapeID="_x0000_i1662" DrawAspect="Content" ObjectID="_1528110096" r:id="rId274"/>
              </w:object>
            </w:r>
          </w:p>
          <w:p w:rsidR="00F44F18" w:rsidRDefault="00F44F18" w:rsidP="00F44F18">
            <w:pPr>
              <w:pStyle w:val="MCSectionStyle"/>
              <w:spacing w:after="120"/>
            </w:pPr>
            <w:r>
              <w:t xml:space="preserve">    C.     </w:t>
            </w:r>
            <w:r w:rsidR="008370ED" w:rsidRPr="008370ED">
              <w:rPr>
                <w:color w:val="FF0000"/>
                <w:position w:val="-8"/>
              </w:rPr>
              <w:object w:dxaOrig="1314" w:dyaOrig="252">
                <v:shape id="_x0000_i1663" type="#_x0000_t75" style="width:66pt;height:12pt" o:ole="">
                  <v:imagedata r:id="rId275" o:title=""/>
                </v:shape>
                <o:OLEObject Type="Embed" ProgID="FXEquation.Equation" ShapeID="_x0000_i1663" DrawAspect="Content" ObjectID="_1528110097" r:id="rId276"/>
              </w:object>
            </w:r>
          </w:p>
          <w:p w:rsidR="00F44F18" w:rsidRDefault="00F44F18" w:rsidP="00F44F18">
            <w:pPr>
              <w:pStyle w:val="MCSectionStyle"/>
              <w:spacing w:after="120"/>
            </w:pPr>
            <w:r>
              <w:t xml:space="preserve">    D.     </w:t>
            </w:r>
            <w:r w:rsidR="008370ED" w:rsidRPr="008370ED">
              <w:rPr>
                <w:color w:val="FF0000"/>
                <w:position w:val="-8"/>
              </w:rPr>
              <w:object w:dxaOrig="1314" w:dyaOrig="252">
                <v:shape id="_x0000_i1664" type="#_x0000_t75" style="width:66pt;height:12pt" o:ole="">
                  <v:imagedata r:id="rId277" o:title=""/>
                </v:shape>
                <o:OLEObject Type="Embed" ProgID="FXEquation.Equation" ShapeID="_x0000_i1664" DrawAspect="Content" ObjectID="_1528110098" r:id="rId278"/>
              </w:object>
            </w:r>
          </w:p>
          <w:p w:rsidR="00944D78" w:rsidRDefault="00944D78" w:rsidP="00F44F18">
            <w:pPr>
              <w:pStyle w:val="MCSectionStyle"/>
              <w:spacing w:after="120"/>
            </w:pPr>
          </w:p>
          <w:p w:rsidR="00944D78" w:rsidRDefault="00944D78" w:rsidP="00F44F18">
            <w:pPr>
              <w:pStyle w:val="MCSectionStyle"/>
              <w:spacing w:after="120"/>
            </w:pPr>
          </w:p>
          <w:p w:rsidR="00944D78" w:rsidRDefault="00944D78" w:rsidP="00F44F18">
            <w:pPr>
              <w:pStyle w:val="MCSectionStyle"/>
              <w:spacing w:after="120"/>
            </w:pPr>
          </w:p>
        </w:tc>
      </w:tr>
      <w:tr w:rsidR="00F44F18" w:rsidRPr="00C25037" w:rsidTr="009E1D06">
        <w:trPr>
          <w:cantSplit/>
        </w:trPr>
        <w:tc>
          <w:tcPr>
            <w:tcW w:w="817" w:type="dxa"/>
            <w:shd w:val="clear" w:color="auto" w:fill="auto"/>
          </w:tcPr>
          <w:p w:rsidR="00F44F18" w:rsidRPr="00B15693" w:rsidRDefault="00F44F18" w:rsidP="00F44F18">
            <w:pPr>
              <w:pStyle w:val="ShortAnswerStyle"/>
              <w:numPr>
                <w:ilvl w:val="0"/>
                <w:numId w:val="34"/>
              </w:numPr>
              <w:spacing w:before="60"/>
              <w:ind w:left="714" w:hanging="357"/>
            </w:pPr>
          </w:p>
        </w:tc>
        <w:tc>
          <w:tcPr>
            <w:tcW w:w="9865" w:type="dxa"/>
            <w:shd w:val="clear" w:color="auto" w:fill="auto"/>
          </w:tcPr>
          <w:p w:rsidR="00F44F18" w:rsidRDefault="00F44F18" w:rsidP="00F44F18">
            <w:pPr>
              <w:pStyle w:val="MCSectionStyle"/>
              <w:spacing w:after="120"/>
            </w:pPr>
            <w:r>
              <w:t xml:space="preserve">The mass of the Earth is estimated to be  </w:t>
            </w:r>
            <w:r w:rsidRPr="001A190C">
              <w:rPr>
                <w:color w:val="FF0000"/>
                <w:position w:val="-2"/>
              </w:rPr>
              <w:object w:dxaOrig="1368" w:dyaOrig="276">
                <v:shape id="_x0000_i1665" type="#_x0000_t75" style="width:68.25pt;height:13.5pt" o:ole="">
                  <v:imagedata r:id="rId279" o:title=""/>
                </v:shape>
                <o:OLEObject Type="Embed" ProgID="FXEquation.Equation" ShapeID="_x0000_i1665" DrawAspect="Content" ObjectID="_1528110099" r:id="rId280"/>
              </w:object>
            </w:r>
            <w:r>
              <w:t xml:space="preserve"> kg and that of Mars to be  </w:t>
            </w:r>
            <w:r w:rsidRPr="001A190C">
              <w:rPr>
                <w:color w:val="FF0000"/>
                <w:position w:val="-2"/>
              </w:rPr>
              <w:object w:dxaOrig="1368" w:dyaOrig="276">
                <v:shape id="_x0000_i1666" type="#_x0000_t75" style="width:68.25pt;height:13.5pt" o:ole="">
                  <v:imagedata r:id="rId281" o:title=""/>
                </v:shape>
                <o:OLEObject Type="Embed" ProgID="FXEquation.Equation" ShapeID="_x0000_i1666" DrawAspect="Content" ObjectID="_1528110100" r:id="rId282"/>
              </w:object>
            </w:r>
            <w:r w:rsidRPr="003764B4">
              <w:t xml:space="preserve"> kg. </w:t>
            </w:r>
          </w:p>
          <w:p w:rsidR="00F44F18" w:rsidRDefault="00F44F18" w:rsidP="00F44F18">
            <w:pPr>
              <w:pStyle w:val="MCSectionStyle"/>
              <w:spacing w:after="120"/>
            </w:pPr>
            <w:r>
              <w:t>What percentage of the Earths mass is that of Mars?</w:t>
            </w:r>
          </w:p>
          <w:p w:rsidR="00F44F18" w:rsidRDefault="00F44F18" w:rsidP="00F44F18">
            <w:pPr>
              <w:pStyle w:val="MCSectionStyle"/>
              <w:spacing w:after="240"/>
            </w:pPr>
            <w:r>
              <w:t>(Answer correct to 3 significant figures)</w:t>
            </w:r>
          </w:p>
          <w:p w:rsidR="00F44F18" w:rsidRDefault="00F44F18" w:rsidP="00F44F18">
            <w:pPr>
              <w:pStyle w:val="MCSectionStyle"/>
              <w:spacing w:after="120"/>
            </w:pPr>
            <w:r>
              <w:t xml:space="preserve">    A.    10.8%                    B.    108%                    C.     1 080%                   D.    10 800%                          </w:t>
            </w:r>
          </w:p>
        </w:tc>
      </w:tr>
      <w:tr w:rsidR="00F44F18" w:rsidRPr="00C25037" w:rsidTr="009E1D06">
        <w:trPr>
          <w:cantSplit/>
        </w:trPr>
        <w:tc>
          <w:tcPr>
            <w:tcW w:w="817" w:type="dxa"/>
            <w:shd w:val="clear" w:color="auto" w:fill="auto"/>
          </w:tcPr>
          <w:p w:rsidR="00F44F18" w:rsidRPr="00B15693" w:rsidRDefault="00F44F18" w:rsidP="00F44F18">
            <w:pPr>
              <w:pStyle w:val="ShortAnswerStyle"/>
              <w:numPr>
                <w:ilvl w:val="0"/>
                <w:numId w:val="34"/>
              </w:numPr>
            </w:pPr>
          </w:p>
        </w:tc>
        <w:tc>
          <w:tcPr>
            <w:tcW w:w="9865" w:type="dxa"/>
            <w:shd w:val="clear" w:color="auto" w:fill="auto"/>
          </w:tcPr>
          <w:p w:rsidR="00F44F18" w:rsidRDefault="00180DD5" w:rsidP="00DD7D91">
            <w:pPr>
              <w:pStyle w:val="MCSectionStyle"/>
              <w:spacing w:after="360"/>
            </w:pPr>
            <w:r>
              <w:t xml:space="preserve">Which number line graph represents  </w:t>
            </w:r>
            <w:r w:rsidRPr="00180DD5">
              <w:rPr>
                <w:color w:val="FF0000"/>
                <w:position w:val="-4"/>
              </w:rPr>
              <w:object w:dxaOrig="1342" w:dyaOrig="211">
                <v:shape id="_x0000_i1667" type="#_x0000_t75" style="width:66.75pt;height:10.5pt" o:ole="">
                  <v:imagedata r:id="rId283" o:title=""/>
                </v:shape>
                <o:OLEObject Type="Embed" ProgID="FXEquation.Equation" ShapeID="_x0000_i1667" DrawAspect="Content" ObjectID="_1528110101" r:id="rId284"/>
              </w:object>
            </w:r>
            <w:r>
              <w:t xml:space="preserve"> ?</w:t>
            </w:r>
          </w:p>
          <w:p w:rsidR="00F44F18" w:rsidRDefault="005D75A9" w:rsidP="00DD7D91">
            <w:pPr>
              <w:pStyle w:val="MCSectionStyle"/>
              <w:spacing w:after="720"/>
            </w:pPr>
            <w:r>
              <w:rPr>
                <w:noProof/>
              </w:rPr>
              <w:object w:dxaOrig="1440" w:dyaOrig="1440">
                <v:shape id="_x0000_s1363" type="#_x0000_t75" style="position:absolute;margin-left:51.95pt;margin-top:.9pt;width:357.55pt;height:31.1pt;z-index:251777536;mso-position-horizontal-relative:text;mso-position-vertical-relative:text">
                  <v:imagedata r:id="rId285" o:title=""/>
                </v:shape>
                <o:OLEObject Type="Embed" ProgID="FXDraw.Graphic" ShapeID="_x0000_s1363" DrawAspect="Content" ObjectID="_1528110159" r:id="rId286"/>
              </w:object>
            </w:r>
            <w:r w:rsidR="00F44F18">
              <w:t xml:space="preserve">    A.     </w:t>
            </w:r>
            <w:r w:rsidR="00180DD5">
              <w:t xml:space="preserve"> </w:t>
            </w:r>
            <w:r w:rsidR="00180DD5" w:rsidRPr="00180DD5">
              <w:rPr>
                <w:color w:val="FF0000"/>
                <w:position w:val="-2"/>
              </w:rPr>
              <w:object w:dxaOrig="63" w:dyaOrig="29">
                <v:shape id="_x0000_i1668" type="#_x0000_t75" style="width:3pt;height:.75pt" o:ole="">
                  <v:imagedata r:id="rId287" o:title=""/>
                </v:shape>
                <o:OLEObject Type="Embed" ProgID="FXEquation.Equation" ShapeID="_x0000_i1668" DrawAspect="Content" ObjectID="_1528110102" r:id="rId288"/>
              </w:object>
            </w:r>
            <w:r w:rsidR="00180DD5">
              <w:t xml:space="preserve"> </w:t>
            </w:r>
          </w:p>
          <w:p w:rsidR="00F44F18" w:rsidRDefault="005D75A9" w:rsidP="00DD7D91">
            <w:pPr>
              <w:pStyle w:val="MCSectionStyle"/>
              <w:spacing w:after="720"/>
            </w:pPr>
            <w:r>
              <w:rPr>
                <w:noProof/>
              </w:rPr>
              <w:object w:dxaOrig="1440" w:dyaOrig="1440">
                <v:shape id="_x0000_s1365" type="#_x0000_t75" style="position:absolute;margin-left:49.35pt;margin-top:48.2pt;width:357.55pt;height:35.7pt;z-index:251779584;mso-position-horizontal-relative:text;mso-position-vertical-relative:text">
                  <v:imagedata r:id="rId289" o:title=""/>
                </v:shape>
                <o:OLEObject Type="Embed" ProgID="FXDraw.Graphic" ShapeID="_x0000_s1365" DrawAspect="Content" ObjectID="_1528110160" r:id="rId290"/>
              </w:object>
            </w:r>
            <w:r>
              <w:rPr>
                <w:noProof/>
              </w:rPr>
              <w:object w:dxaOrig="1440" w:dyaOrig="1440">
                <v:shape id="_x0000_s1364" type="#_x0000_t75" style="position:absolute;margin-left:50.35pt;margin-top:2.2pt;width:357.55pt;height:31.1pt;z-index:251778560;mso-position-horizontal-relative:text;mso-position-vertical-relative:text">
                  <v:imagedata r:id="rId291" o:title=""/>
                </v:shape>
                <o:OLEObject Type="Embed" ProgID="FXDraw.Graphic" ShapeID="_x0000_s1364" DrawAspect="Content" ObjectID="_1528110161" r:id="rId292"/>
              </w:object>
            </w:r>
            <w:r w:rsidR="00F44F18">
              <w:t xml:space="preserve">    B.     </w:t>
            </w:r>
          </w:p>
          <w:p w:rsidR="00F44F18" w:rsidRDefault="005D75A9" w:rsidP="00DD7D91">
            <w:pPr>
              <w:pStyle w:val="MCSectionStyle"/>
              <w:spacing w:after="720"/>
            </w:pPr>
            <w:r>
              <w:rPr>
                <w:noProof/>
              </w:rPr>
              <w:object w:dxaOrig="1440" w:dyaOrig="1440">
                <v:shape id="_x0000_s1367" type="#_x0000_t75" style="position:absolute;margin-left:49.65pt;margin-top:49.4pt;width:357.55pt;height:35.7pt;z-index:251780608;mso-position-horizontal-relative:text;mso-position-vertical-relative:text">
                  <v:imagedata r:id="rId293" o:title=""/>
                </v:shape>
                <o:OLEObject Type="Embed" ProgID="FXDraw.Graphic" ShapeID="_x0000_s1367" DrawAspect="Content" ObjectID="_1528110162" r:id="rId294"/>
              </w:object>
            </w:r>
            <w:r w:rsidR="00F44F18">
              <w:t xml:space="preserve">    C.     </w:t>
            </w:r>
          </w:p>
          <w:p w:rsidR="00F44F18" w:rsidRDefault="00F44F18" w:rsidP="00DD7D91">
            <w:pPr>
              <w:pStyle w:val="MCSectionStyle"/>
              <w:spacing w:after="720"/>
            </w:pPr>
            <w:r>
              <w:t xml:space="preserve">    D.     </w:t>
            </w:r>
          </w:p>
        </w:tc>
      </w:tr>
      <w:tr w:rsidR="00F44F18" w:rsidRPr="00C25037" w:rsidTr="009E1D06">
        <w:trPr>
          <w:cantSplit/>
        </w:trPr>
        <w:tc>
          <w:tcPr>
            <w:tcW w:w="817" w:type="dxa"/>
            <w:shd w:val="clear" w:color="auto" w:fill="auto"/>
          </w:tcPr>
          <w:p w:rsidR="00F44F18" w:rsidRPr="00B15693" w:rsidRDefault="00F44F18" w:rsidP="00F44F18">
            <w:pPr>
              <w:pStyle w:val="ShortAnswerStyle"/>
              <w:ind w:left="360"/>
            </w:pPr>
          </w:p>
        </w:tc>
        <w:tc>
          <w:tcPr>
            <w:tcW w:w="9865" w:type="dxa"/>
            <w:shd w:val="clear" w:color="auto" w:fill="auto"/>
          </w:tcPr>
          <w:p w:rsidR="00F44F18" w:rsidRPr="00FA34CD" w:rsidRDefault="00F44F18" w:rsidP="00F44F18">
            <w:pPr>
              <w:pStyle w:val="MCSectionStyle"/>
              <w:spacing w:after="120"/>
              <w:rPr>
                <w:b/>
              </w:rPr>
            </w:pPr>
            <w:r w:rsidRPr="00FA34CD">
              <w:rPr>
                <w:b/>
              </w:rPr>
              <w:t>Questions 62 and 63 refer to the following:</w:t>
            </w:r>
          </w:p>
          <w:p w:rsidR="00F44F18" w:rsidRDefault="00F44F18" w:rsidP="00F44F18">
            <w:pPr>
              <w:pStyle w:val="MCSectionStyle"/>
              <w:spacing w:after="120"/>
            </w:pPr>
            <w:r>
              <w:t>A television talent program gives contestants a total score out of 100.</w:t>
            </w:r>
          </w:p>
          <w:p w:rsidR="00F44F18" w:rsidRDefault="00F44F18" w:rsidP="00F44F18">
            <w:pPr>
              <w:pStyle w:val="MCSectionStyle"/>
              <w:spacing w:after="120"/>
            </w:pPr>
            <w:r>
              <w:t>The scores of 48 contestants are represented in the box and whisker plot below.</w:t>
            </w:r>
          </w:p>
          <w:p w:rsidR="00F44F18" w:rsidRDefault="005D75A9" w:rsidP="00F44F18">
            <w:pPr>
              <w:pStyle w:val="MCSectionStyle"/>
              <w:spacing w:after="120"/>
            </w:pPr>
            <w:r>
              <w:rPr>
                <w:noProof/>
              </w:rPr>
              <w:object w:dxaOrig="1440" w:dyaOrig="1440">
                <v:shape id="_x0000_s1359" type="#_x0000_t75" style="position:absolute;margin-left:2.65pt;margin-top:3.55pt;width:467.25pt;height:96pt;z-index:251773440;mso-position-horizontal-relative:text;mso-position-vertical-relative:text">
                  <v:imagedata r:id="rId295" o:title=""/>
                </v:shape>
                <o:OLEObject Type="Embed" ProgID="FXDraw.Graphic" ShapeID="_x0000_s1359" DrawAspect="Content" ObjectID="_1528110163" r:id="rId296"/>
              </w:object>
            </w:r>
          </w:p>
          <w:p w:rsidR="00F44F18" w:rsidRDefault="00F44F18" w:rsidP="00F44F18">
            <w:pPr>
              <w:pStyle w:val="MCSectionStyle"/>
              <w:spacing w:after="120"/>
            </w:pPr>
          </w:p>
          <w:p w:rsidR="00F44F18" w:rsidRDefault="00F44F18" w:rsidP="00F44F18">
            <w:pPr>
              <w:pStyle w:val="MCSectionStyle"/>
              <w:spacing w:after="120"/>
            </w:pPr>
          </w:p>
          <w:p w:rsidR="00F44F18" w:rsidRDefault="00F44F18" w:rsidP="00F44F18">
            <w:pPr>
              <w:pStyle w:val="MCSectionStyle"/>
              <w:spacing w:after="120"/>
            </w:pPr>
          </w:p>
          <w:p w:rsidR="00F44F18" w:rsidRDefault="00F44F18" w:rsidP="00F44F18">
            <w:pPr>
              <w:pStyle w:val="MCSectionStyle"/>
              <w:spacing w:after="120"/>
            </w:pPr>
          </w:p>
          <w:p w:rsidR="00F44F18" w:rsidRDefault="00F44F18" w:rsidP="00F44F18">
            <w:pPr>
              <w:pStyle w:val="MCSectionStyle"/>
              <w:spacing w:after="120"/>
            </w:pPr>
          </w:p>
        </w:tc>
      </w:tr>
      <w:tr w:rsidR="00F44F18" w:rsidRPr="00C25037" w:rsidTr="009E1D06">
        <w:trPr>
          <w:cantSplit/>
        </w:trPr>
        <w:tc>
          <w:tcPr>
            <w:tcW w:w="817" w:type="dxa"/>
            <w:shd w:val="clear" w:color="auto" w:fill="auto"/>
          </w:tcPr>
          <w:p w:rsidR="00F44F18" w:rsidRPr="00B15693" w:rsidRDefault="00F44F18" w:rsidP="00F44F18">
            <w:pPr>
              <w:pStyle w:val="ShortAnswerStyle"/>
              <w:numPr>
                <w:ilvl w:val="0"/>
                <w:numId w:val="34"/>
              </w:numPr>
            </w:pPr>
          </w:p>
        </w:tc>
        <w:tc>
          <w:tcPr>
            <w:tcW w:w="9865" w:type="dxa"/>
            <w:shd w:val="clear" w:color="auto" w:fill="auto"/>
          </w:tcPr>
          <w:p w:rsidR="00F44F18" w:rsidRDefault="00F44F18" w:rsidP="00F44F18">
            <w:pPr>
              <w:pStyle w:val="MCSectionStyle"/>
              <w:spacing w:after="240"/>
            </w:pPr>
            <w:r>
              <w:t>Based on the graph, which of these descriptions could be used to describe the shape of the distribution of scores?</w:t>
            </w:r>
          </w:p>
          <w:p w:rsidR="00F44F18" w:rsidRDefault="00F44F18" w:rsidP="00F44F18">
            <w:pPr>
              <w:pStyle w:val="MCSectionStyle"/>
              <w:spacing w:after="120"/>
            </w:pPr>
            <w:r>
              <w:t xml:space="preserve">    A.     The distribution of scores is bimodal in shape.</w:t>
            </w:r>
          </w:p>
          <w:p w:rsidR="00F44F18" w:rsidRDefault="00F44F18" w:rsidP="00F44F18">
            <w:pPr>
              <w:pStyle w:val="MCSectionStyle"/>
              <w:spacing w:after="120"/>
            </w:pPr>
            <w:r>
              <w:t xml:space="preserve">    B.     The distribution of scores is negatively skewed.</w:t>
            </w:r>
          </w:p>
          <w:p w:rsidR="00F44F18" w:rsidRDefault="00F44F18" w:rsidP="00F44F18">
            <w:pPr>
              <w:pStyle w:val="MCSectionStyle"/>
              <w:spacing w:after="120"/>
            </w:pPr>
            <w:r>
              <w:t xml:space="preserve">    C.     The distribution of scores is positively skewed.</w:t>
            </w:r>
          </w:p>
          <w:p w:rsidR="00F44F18" w:rsidRDefault="00F44F18" w:rsidP="00F44F18">
            <w:pPr>
              <w:pStyle w:val="MCSectionStyle"/>
              <w:spacing w:after="120"/>
            </w:pPr>
            <w:r>
              <w:t xml:space="preserve">    D.     The distribution of scores is symmetrical.</w:t>
            </w:r>
          </w:p>
        </w:tc>
      </w:tr>
      <w:tr w:rsidR="00F44F18" w:rsidRPr="00C25037" w:rsidTr="009E1D06">
        <w:trPr>
          <w:cantSplit/>
        </w:trPr>
        <w:tc>
          <w:tcPr>
            <w:tcW w:w="817" w:type="dxa"/>
            <w:shd w:val="clear" w:color="auto" w:fill="auto"/>
          </w:tcPr>
          <w:p w:rsidR="00F44F18" w:rsidRPr="00B15693" w:rsidRDefault="00F44F18" w:rsidP="00F44F18">
            <w:pPr>
              <w:pStyle w:val="ShortAnswerStyle"/>
              <w:numPr>
                <w:ilvl w:val="0"/>
                <w:numId w:val="34"/>
              </w:numPr>
            </w:pPr>
          </w:p>
        </w:tc>
        <w:tc>
          <w:tcPr>
            <w:tcW w:w="9865" w:type="dxa"/>
            <w:shd w:val="clear" w:color="auto" w:fill="auto"/>
          </w:tcPr>
          <w:p w:rsidR="00F44F18" w:rsidRDefault="00F44F18" w:rsidP="00F44F18">
            <w:pPr>
              <w:pStyle w:val="MCSectionStyle"/>
              <w:spacing w:after="240"/>
            </w:pPr>
            <w:r>
              <w:t>How many contestants had scores of 67 or more?</w:t>
            </w:r>
          </w:p>
          <w:p w:rsidR="00F44F18" w:rsidRDefault="00F44F18" w:rsidP="00F44F18">
            <w:pPr>
              <w:pStyle w:val="MCSectionStyle"/>
              <w:spacing w:after="120"/>
            </w:pPr>
            <w:r>
              <w:t xml:space="preserve">    A.     12                   B.      24                  C.      31                  D.          36                    </w:t>
            </w:r>
          </w:p>
        </w:tc>
      </w:tr>
      <w:tr w:rsidR="004B2B02" w:rsidRPr="00C25037" w:rsidTr="009E1D06">
        <w:trPr>
          <w:cantSplit/>
        </w:trPr>
        <w:tc>
          <w:tcPr>
            <w:tcW w:w="817" w:type="dxa"/>
            <w:shd w:val="clear" w:color="auto" w:fill="auto"/>
          </w:tcPr>
          <w:p w:rsidR="004B2B02" w:rsidRPr="00B15693" w:rsidRDefault="004B2B02" w:rsidP="004B2B02">
            <w:pPr>
              <w:pStyle w:val="ShortAnswerStyle"/>
              <w:numPr>
                <w:ilvl w:val="0"/>
                <w:numId w:val="34"/>
              </w:numPr>
            </w:pPr>
          </w:p>
        </w:tc>
        <w:tc>
          <w:tcPr>
            <w:tcW w:w="9865" w:type="dxa"/>
            <w:shd w:val="clear" w:color="auto" w:fill="auto"/>
          </w:tcPr>
          <w:p w:rsidR="004B2B02" w:rsidRDefault="00165E53" w:rsidP="004B2B02">
            <w:pPr>
              <w:pStyle w:val="MCSectionStyle"/>
              <w:spacing w:after="120"/>
            </w:pPr>
            <w:r>
              <w:rPr>
                <w:noProof/>
              </w:rPr>
              <w:drawing>
                <wp:anchor distT="0" distB="0" distL="114300" distR="114300" simplePos="0" relativeHeight="251655680" behindDoc="0" locked="0" layoutInCell="1" allowOverlap="1" wp14:anchorId="49A23CE4" wp14:editId="7006DBD4">
                  <wp:simplePos x="0" y="0"/>
                  <wp:positionH relativeFrom="column">
                    <wp:posOffset>3341670</wp:posOffset>
                  </wp:positionH>
                  <wp:positionV relativeFrom="paragraph">
                    <wp:posOffset>178187</wp:posOffset>
                  </wp:positionV>
                  <wp:extent cx="2586825" cy="1575269"/>
                  <wp:effectExtent l="0" t="0" r="4445" b="6350"/>
                  <wp:wrapNone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Droving shutterstock_167319443.jpg"/>
                          <pic:cNvPicPr/>
                        </pic:nvPicPr>
                        <pic:blipFill>
                          <a:blip r:embed="rId2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6825" cy="1575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4B2B02">
              <w:t xml:space="preserve">A group of drovers are taking a herd to fresh pasture. </w:t>
            </w:r>
          </w:p>
          <w:p w:rsidR="004B2B02" w:rsidRDefault="004B2B02" w:rsidP="004B2B02">
            <w:pPr>
              <w:pStyle w:val="MCSectionStyle"/>
              <w:spacing w:after="120"/>
            </w:pPr>
            <w:r>
              <w:t>The</w:t>
            </w:r>
            <w:r w:rsidR="00373A46">
              <w:t xml:space="preserve"> 250</w:t>
            </w:r>
            <w:r>
              <w:t xml:space="preserve"> cattle in the herd come from four stations.</w:t>
            </w:r>
          </w:p>
          <w:p w:rsidR="00165E53" w:rsidRDefault="00165E53" w:rsidP="004B2B02">
            <w:pPr>
              <w:pStyle w:val="MCSectionStyle"/>
              <w:spacing w:after="120"/>
            </w:pPr>
            <w:r>
              <w:t xml:space="preserve">The table shows the home station for the </w:t>
            </w:r>
            <w:r w:rsidR="004B2B02">
              <w:t>cattle</w:t>
            </w:r>
            <w:r>
              <w:t>.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712"/>
              <w:gridCol w:w="2126"/>
            </w:tblGrid>
            <w:tr w:rsidR="00165E53" w:rsidTr="00165E53">
              <w:tc>
                <w:tcPr>
                  <w:tcW w:w="2712" w:type="dxa"/>
                  <w:shd w:val="clear" w:color="auto" w:fill="4F6228" w:themeFill="accent3" w:themeFillShade="80"/>
                </w:tcPr>
                <w:p w:rsidR="00165E53" w:rsidRPr="00165E53" w:rsidRDefault="00165E53" w:rsidP="004B2B02">
                  <w:pPr>
                    <w:pStyle w:val="MCSectionStyle"/>
                    <w:spacing w:after="120"/>
                    <w:rPr>
                      <w:color w:val="FFFF00"/>
                    </w:rPr>
                  </w:pPr>
                  <w:r w:rsidRPr="00165E53">
                    <w:rPr>
                      <w:color w:val="FFFF00"/>
                    </w:rPr>
                    <w:t>Home Station</w:t>
                  </w:r>
                </w:p>
              </w:tc>
              <w:tc>
                <w:tcPr>
                  <w:tcW w:w="2126" w:type="dxa"/>
                  <w:shd w:val="clear" w:color="auto" w:fill="4F6228" w:themeFill="accent3" w:themeFillShade="80"/>
                </w:tcPr>
                <w:p w:rsidR="00165E53" w:rsidRPr="00165E53" w:rsidRDefault="00165E53" w:rsidP="004B2B02">
                  <w:pPr>
                    <w:pStyle w:val="MCSectionStyle"/>
                    <w:spacing w:after="120"/>
                    <w:rPr>
                      <w:color w:val="FFFF00"/>
                    </w:rPr>
                  </w:pPr>
                  <w:r w:rsidRPr="00165E53">
                    <w:rPr>
                      <w:color w:val="FFFF00"/>
                    </w:rPr>
                    <w:t>Number of Cattle</w:t>
                  </w:r>
                </w:p>
              </w:tc>
            </w:tr>
            <w:tr w:rsidR="00165E53" w:rsidTr="00165E53">
              <w:tc>
                <w:tcPr>
                  <w:tcW w:w="2712" w:type="dxa"/>
                </w:tcPr>
                <w:p w:rsidR="00165E53" w:rsidRDefault="00373A46" w:rsidP="004B2B02">
                  <w:pPr>
                    <w:pStyle w:val="MCSectionStyle"/>
                    <w:spacing w:after="120"/>
                  </w:pPr>
                  <w:r>
                    <w:t>Aster Park</w:t>
                  </w:r>
                </w:p>
              </w:tc>
              <w:tc>
                <w:tcPr>
                  <w:tcW w:w="2126" w:type="dxa"/>
                </w:tcPr>
                <w:p w:rsidR="00165E53" w:rsidRDefault="00373A46" w:rsidP="005234FC">
                  <w:pPr>
                    <w:pStyle w:val="MCSectionStyle"/>
                    <w:spacing w:after="120"/>
                    <w:jc w:val="center"/>
                  </w:pPr>
                  <w:r>
                    <w:t>80</w:t>
                  </w:r>
                </w:p>
              </w:tc>
            </w:tr>
            <w:tr w:rsidR="00165E53" w:rsidTr="00165E53">
              <w:tc>
                <w:tcPr>
                  <w:tcW w:w="2712" w:type="dxa"/>
                </w:tcPr>
                <w:p w:rsidR="00165E53" w:rsidRDefault="005234FC" w:rsidP="004B2B02">
                  <w:pPr>
                    <w:pStyle w:val="MCSectionStyle"/>
                    <w:spacing w:after="120"/>
                  </w:pPr>
                  <w:r>
                    <w:t>Birch</w:t>
                  </w:r>
                  <w:r w:rsidR="00373A46">
                    <w:t xml:space="preserve"> Downs</w:t>
                  </w:r>
                </w:p>
              </w:tc>
              <w:tc>
                <w:tcPr>
                  <w:tcW w:w="2126" w:type="dxa"/>
                </w:tcPr>
                <w:p w:rsidR="00165E53" w:rsidRDefault="00373A46" w:rsidP="005234FC">
                  <w:pPr>
                    <w:pStyle w:val="MCSectionStyle"/>
                    <w:spacing w:after="120"/>
                    <w:jc w:val="center"/>
                  </w:pPr>
                  <w:r>
                    <w:t>65</w:t>
                  </w:r>
                </w:p>
              </w:tc>
            </w:tr>
            <w:tr w:rsidR="00165E53" w:rsidTr="00165E53">
              <w:tc>
                <w:tcPr>
                  <w:tcW w:w="2712" w:type="dxa"/>
                </w:tcPr>
                <w:p w:rsidR="00165E53" w:rsidRDefault="00373A46" w:rsidP="004B2B02">
                  <w:pPr>
                    <w:pStyle w:val="MCSectionStyle"/>
                    <w:spacing w:after="120"/>
                  </w:pPr>
                  <w:r>
                    <w:t>Camelia Station</w:t>
                  </w:r>
                </w:p>
              </w:tc>
              <w:tc>
                <w:tcPr>
                  <w:tcW w:w="2126" w:type="dxa"/>
                </w:tcPr>
                <w:p w:rsidR="00165E53" w:rsidRDefault="00373A46" w:rsidP="005234FC">
                  <w:pPr>
                    <w:pStyle w:val="MCSectionStyle"/>
                    <w:spacing w:after="120"/>
                    <w:jc w:val="center"/>
                  </w:pPr>
                  <w:r>
                    <w:t>42</w:t>
                  </w:r>
                </w:p>
              </w:tc>
            </w:tr>
            <w:tr w:rsidR="00165E53" w:rsidTr="00165E53">
              <w:tc>
                <w:tcPr>
                  <w:tcW w:w="2712" w:type="dxa"/>
                </w:tcPr>
                <w:p w:rsidR="00165E53" w:rsidRDefault="00373A46" w:rsidP="004B2B02">
                  <w:pPr>
                    <w:pStyle w:val="MCSectionStyle"/>
                    <w:spacing w:after="120"/>
                  </w:pPr>
                  <w:r>
                    <w:t>Daffodil Estate</w:t>
                  </w:r>
                </w:p>
              </w:tc>
              <w:tc>
                <w:tcPr>
                  <w:tcW w:w="2126" w:type="dxa"/>
                </w:tcPr>
                <w:p w:rsidR="00165E53" w:rsidRDefault="00373A46" w:rsidP="005234FC">
                  <w:pPr>
                    <w:pStyle w:val="MCSectionStyle"/>
                    <w:spacing w:after="120"/>
                    <w:jc w:val="center"/>
                  </w:pPr>
                  <w:r>
                    <w:t>63</w:t>
                  </w:r>
                </w:p>
              </w:tc>
            </w:tr>
          </w:tbl>
          <w:p w:rsidR="004B2B02" w:rsidRDefault="004B2B02" w:rsidP="004B2B02">
            <w:pPr>
              <w:pStyle w:val="MCSectionStyle"/>
              <w:spacing w:after="120"/>
            </w:pPr>
            <w:r>
              <w:t xml:space="preserve"> </w:t>
            </w:r>
          </w:p>
          <w:p w:rsidR="00373A46" w:rsidRDefault="00373A46" w:rsidP="00373A46">
            <w:pPr>
              <w:pStyle w:val="MCSectionStyle"/>
              <w:spacing w:after="240"/>
            </w:pPr>
            <w:r>
              <w:t>If o</w:t>
            </w:r>
            <w:r w:rsidR="003764B4">
              <w:t>ne of the cattle breaks free fro</w:t>
            </w:r>
            <w:r>
              <w:t>m the herd, what is the probability that it do</w:t>
            </w:r>
            <w:r w:rsidR="00DD4B23">
              <w:t>es not come from Birch Downs</w:t>
            </w:r>
            <w:r>
              <w:t>?</w:t>
            </w:r>
          </w:p>
          <w:p w:rsidR="004B2B02" w:rsidRPr="00B15693" w:rsidRDefault="004B2B02" w:rsidP="004B2B02">
            <w:pPr>
              <w:pStyle w:val="MCSectionStyle"/>
              <w:spacing w:after="120"/>
            </w:pPr>
            <w:r>
              <w:t xml:space="preserve">     A.     </w:t>
            </w:r>
            <w:r w:rsidR="00DD4B23">
              <w:t>0.26</w:t>
            </w:r>
            <w:r>
              <w:t xml:space="preserve">                     B.       </w:t>
            </w:r>
            <w:r w:rsidR="00DD4B23">
              <w:t>0.35</w:t>
            </w:r>
            <w:r>
              <w:t xml:space="preserve">                   C.     </w:t>
            </w:r>
            <w:r w:rsidR="00DD4B23">
              <w:t>0.74</w:t>
            </w:r>
            <w:r>
              <w:t xml:space="preserve">                     D. </w:t>
            </w:r>
            <w:r w:rsidR="00DD4B23">
              <w:t xml:space="preserve">   0.83</w:t>
            </w:r>
            <w:r>
              <w:t xml:space="preserve">       </w:t>
            </w:r>
          </w:p>
        </w:tc>
      </w:tr>
      <w:tr w:rsidR="004B2B02" w:rsidRPr="00C25037" w:rsidTr="009E1D06">
        <w:trPr>
          <w:cantSplit/>
        </w:trPr>
        <w:tc>
          <w:tcPr>
            <w:tcW w:w="817" w:type="dxa"/>
            <w:shd w:val="clear" w:color="auto" w:fill="auto"/>
          </w:tcPr>
          <w:p w:rsidR="004B2B02" w:rsidRPr="00B15693" w:rsidRDefault="004B2B02" w:rsidP="004B2B02">
            <w:pPr>
              <w:pStyle w:val="ShortAnswerStyle"/>
              <w:numPr>
                <w:ilvl w:val="0"/>
                <w:numId w:val="34"/>
              </w:numPr>
            </w:pPr>
          </w:p>
        </w:tc>
        <w:tc>
          <w:tcPr>
            <w:tcW w:w="9865" w:type="dxa"/>
            <w:shd w:val="clear" w:color="auto" w:fill="auto"/>
          </w:tcPr>
          <w:p w:rsidR="004B2B02" w:rsidRDefault="005D75A9" w:rsidP="004B2B02">
            <w:pPr>
              <w:pStyle w:val="MCSectionStyle"/>
              <w:spacing w:after="120"/>
              <w:ind w:right="4658"/>
            </w:pPr>
            <w:r>
              <w:rPr>
                <w:noProof/>
              </w:rPr>
              <w:object w:dxaOrig="1440" w:dyaOrig="1440">
                <v:shape id="_x0000_s1652" type="#_x0000_t75" style="position:absolute;margin-left:248.65pt;margin-top:18.3pt;width:222.9pt;height:163.75pt;z-index:251782656;mso-position-horizontal-relative:text;mso-position-vertical-relative:text">
                  <v:imagedata r:id="rId298" o:title=""/>
                </v:shape>
                <o:OLEObject Type="Embed" ProgID="FXDraw.Graphic" ShapeID="_x0000_s1652" DrawAspect="Content" ObjectID="_1528110164" r:id="rId299"/>
              </w:object>
            </w:r>
            <w:r w:rsidR="004B2B02">
              <w:t>Four boats are located by a radar station which is at the point R.</w:t>
            </w:r>
          </w:p>
          <w:p w:rsidR="004B2B02" w:rsidRDefault="004B2B02" w:rsidP="004B2B02">
            <w:pPr>
              <w:pStyle w:val="MCSectionStyle"/>
              <w:spacing w:after="120"/>
              <w:ind w:right="4658"/>
            </w:pPr>
            <w:r>
              <w:t>Their positions are shown on the diagram.</w:t>
            </w:r>
          </w:p>
          <w:p w:rsidR="004B2B02" w:rsidRDefault="004B2B02" w:rsidP="004B2B02">
            <w:pPr>
              <w:pStyle w:val="MCSectionStyle"/>
              <w:spacing w:after="240"/>
            </w:pPr>
            <w:r>
              <w:t>Which boat in on a bearing of 236</w:t>
            </w:r>
            <w:r w:rsidRPr="00937562">
              <w:rPr>
                <w:vertAlign w:val="superscript"/>
              </w:rPr>
              <w:t>o</w:t>
            </w:r>
            <w:r>
              <w:t xml:space="preserve"> from R?</w:t>
            </w:r>
          </w:p>
          <w:p w:rsidR="004B2B02" w:rsidRDefault="004B2B02" w:rsidP="004B2B02">
            <w:pPr>
              <w:pStyle w:val="MCSectionStyle"/>
              <w:spacing w:after="240"/>
            </w:pPr>
          </w:p>
          <w:p w:rsidR="004B2B02" w:rsidRDefault="004B2B02" w:rsidP="004B2B02">
            <w:pPr>
              <w:pStyle w:val="MCSectionStyle"/>
              <w:spacing w:after="120"/>
            </w:pPr>
            <w:r>
              <w:t xml:space="preserve">    A.     Athenian</w:t>
            </w:r>
          </w:p>
          <w:p w:rsidR="004B2B02" w:rsidRDefault="004B2B02" w:rsidP="004B2B02">
            <w:pPr>
              <w:pStyle w:val="MCSectionStyle"/>
              <w:spacing w:after="120"/>
            </w:pPr>
            <w:r>
              <w:t xml:space="preserve">    B.     Beowulf</w:t>
            </w:r>
          </w:p>
          <w:p w:rsidR="004B2B02" w:rsidRDefault="004B2B02" w:rsidP="004B2B02">
            <w:pPr>
              <w:pStyle w:val="MCSectionStyle"/>
              <w:spacing w:after="120"/>
            </w:pPr>
            <w:r>
              <w:t xml:space="preserve">    C.     Cyclops</w:t>
            </w:r>
          </w:p>
          <w:p w:rsidR="004B2B02" w:rsidRDefault="004B2B02" w:rsidP="004B2B02">
            <w:pPr>
              <w:pStyle w:val="MCSectionStyle"/>
              <w:spacing w:after="120"/>
            </w:pPr>
            <w:r>
              <w:t xml:space="preserve">    D.     Daedalus</w:t>
            </w:r>
          </w:p>
        </w:tc>
      </w:tr>
      <w:tr w:rsidR="004B2B02" w:rsidRPr="00C25037" w:rsidTr="009E1D06">
        <w:trPr>
          <w:cantSplit/>
        </w:trPr>
        <w:tc>
          <w:tcPr>
            <w:tcW w:w="817" w:type="dxa"/>
            <w:shd w:val="clear" w:color="auto" w:fill="auto"/>
          </w:tcPr>
          <w:p w:rsidR="004B2B02" w:rsidRPr="00B15693" w:rsidRDefault="004B2B02" w:rsidP="004B2B02">
            <w:pPr>
              <w:pStyle w:val="ShortAnswerStyle"/>
              <w:numPr>
                <w:ilvl w:val="0"/>
                <w:numId w:val="34"/>
              </w:numPr>
            </w:pPr>
          </w:p>
        </w:tc>
        <w:tc>
          <w:tcPr>
            <w:tcW w:w="9865" w:type="dxa"/>
            <w:shd w:val="clear" w:color="auto" w:fill="auto"/>
          </w:tcPr>
          <w:p w:rsidR="004B2B02" w:rsidRDefault="005D75A9" w:rsidP="004B2B02">
            <w:pPr>
              <w:pStyle w:val="MCSectionStyle"/>
              <w:spacing w:after="120"/>
            </w:pPr>
            <w:r>
              <w:rPr>
                <w:noProof/>
              </w:rPr>
              <w:object w:dxaOrig="1440" w:dyaOrig="1440">
                <v:shape id="_x0000_s1653" type="#_x0000_t75" style="position:absolute;margin-left:273.9pt;margin-top:17.2pt;width:197.65pt;height:106.9pt;z-index:251783680;mso-position-horizontal-relative:text;mso-position-vertical-relative:text">
                  <v:imagedata r:id="rId300" o:title=""/>
                </v:shape>
                <o:OLEObject Type="Embed" ProgID="FXDraw.Graphic" ShapeID="_x0000_s1653" DrawAspect="Content" ObjectID="_1528110165" r:id="rId301"/>
              </w:object>
            </w:r>
            <w:r w:rsidR="004B2B02">
              <w:t xml:space="preserve">In  </w:t>
            </w:r>
            <w:r w:rsidR="004B2B02" w:rsidRPr="004F5E05">
              <w:rPr>
                <w:color w:val="FF0000"/>
                <w:position w:val="-2"/>
              </w:rPr>
              <w:object w:dxaOrig="768" w:dyaOrig="192">
                <v:shape id="_x0000_i1669" type="#_x0000_t75" style="width:38.25pt;height:9pt" o:ole="">
                  <v:imagedata r:id="rId302" o:title=""/>
                </v:shape>
                <o:OLEObject Type="Embed" ProgID="FXEquation.Equation" ShapeID="_x0000_i1669" DrawAspect="Content" ObjectID="_1528110103" r:id="rId303"/>
              </w:object>
            </w:r>
            <w:r w:rsidR="004B2B02">
              <w:rPr>
                <w:color w:val="FF0000"/>
                <w:position w:val="-2"/>
              </w:rPr>
              <w:t>,</w:t>
            </w:r>
            <w:r w:rsidR="004B2B02">
              <w:t xml:space="preserve"> </w:t>
            </w:r>
            <w:r w:rsidR="004B2B02" w:rsidRPr="004F5E05">
              <w:rPr>
                <w:i/>
              </w:rPr>
              <w:t>KM</w:t>
            </w:r>
            <w:r w:rsidR="004B2B02">
              <w:t xml:space="preserve"> = 140 m and  </w:t>
            </w:r>
            <w:r w:rsidR="004B2B02" w:rsidRPr="004F5E05">
              <w:rPr>
                <w:color w:val="FF0000"/>
                <w:position w:val="-2"/>
              </w:rPr>
              <w:object w:dxaOrig="1098" w:dyaOrig="192">
                <v:shape id="_x0000_i1670" type="#_x0000_t75" style="width:54.75pt;height:9pt" o:ole="">
                  <v:imagedata r:id="rId304" o:title=""/>
                </v:shape>
                <o:OLEObject Type="Embed" ProgID="FXEquation.Equation" ShapeID="_x0000_i1670" DrawAspect="Content" ObjectID="_1528110104" r:id="rId305"/>
              </w:object>
            </w:r>
            <w:r w:rsidR="004B2B02">
              <w:rPr>
                <w:color w:val="FF0000"/>
                <w:position w:val="-2"/>
              </w:rPr>
              <w:t>.</w:t>
            </w:r>
            <w:r w:rsidR="004B2B02">
              <w:t xml:space="preserve"> </w:t>
            </w:r>
          </w:p>
          <w:p w:rsidR="004B2B02" w:rsidRDefault="004B2B02" w:rsidP="004B2B02">
            <w:pPr>
              <w:pStyle w:val="MCSectionStyle"/>
              <w:spacing w:after="120"/>
            </w:pPr>
            <w:r>
              <w:t xml:space="preserve">What is the length of </w:t>
            </w:r>
            <w:r w:rsidRPr="004F5E05">
              <w:rPr>
                <w:i/>
              </w:rPr>
              <w:t>KL</w:t>
            </w:r>
            <w:r>
              <w:t>?</w:t>
            </w:r>
          </w:p>
          <w:p w:rsidR="004B2B02" w:rsidRDefault="004B2B02" w:rsidP="004B2B02">
            <w:pPr>
              <w:pStyle w:val="MCSectionStyle"/>
              <w:spacing w:after="240"/>
            </w:pPr>
            <w:r>
              <w:t>Answer to the nearest metre.</w:t>
            </w:r>
          </w:p>
          <w:p w:rsidR="004B2B02" w:rsidRDefault="004B2B02" w:rsidP="004B2B02">
            <w:pPr>
              <w:pStyle w:val="MCSectionStyle"/>
              <w:spacing w:after="120"/>
            </w:pPr>
            <w:r>
              <w:t xml:space="preserve">    A.     154 m</w:t>
            </w:r>
          </w:p>
          <w:p w:rsidR="004B2B02" w:rsidRDefault="004B2B02" w:rsidP="004B2B02">
            <w:pPr>
              <w:pStyle w:val="MCSectionStyle"/>
              <w:spacing w:after="120"/>
            </w:pPr>
            <w:r>
              <w:t xml:space="preserve">    B.     173 m</w:t>
            </w:r>
          </w:p>
          <w:p w:rsidR="004B2B02" w:rsidRDefault="004B2B02" w:rsidP="004B2B02">
            <w:pPr>
              <w:pStyle w:val="MCSectionStyle"/>
              <w:spacing w:after="120"/>
            </w:pPr>
            <w:r>
              <w:t xml:space="preserve">    C.     300 m</w:t>
            </w:r>
          </w:p>
          <w:p w:rsidR="004B2B02" w:rsidRDefault="004B2B02" w:rsidP="004B2B02">
            <w:pPr>
              <w:pStyle w:val="MCSectionStyle"/>
              <w:spacing w:after="120"/>
            </w:pPr>
            <w:r>
              <w:t xml:space="preserve">    D.     331 m  </w:t>
            </w:r>
          </w:p>
        </w:tc>
      </w:tr>
      <w:tr w:rsidR="004B2B02" w:rsidRPr="00C25037" w:rsidTr="009E1D06">
        <w:trPr>
          <w:cantSplit/>
        </w:trPr>
        <w:tc>
          <w:tcPr>
            <w:tcW w:w="817" w:type="dxa"/>
            <w:shd w:val="clear" w:color="auto" w:fill="auto"/>
          </w:tcPr>
          <w:p w:rsidR="004B2B02" w:rsidRPr="00B15693" w:rsidRDefault="004B2B02" w:rsidP="004B2B02">
            <w:pPr>
              <w:pStyle w:val="ShortAnswerStyle"/>
              <w:numPr>
                <w:ilvl w:val="0"/>
                <w:numId w:val="34"/>
              </w:numPr>
            </w:pPr>
          </w:p>
        </w:tc>
        <w:tc>
          <w:tcPr>
            <w:tcW w:w="9865" w:type="dxa"/>
            <w:shd w:val="clear" w:color="auto" w:fill="auto"/>
          </w:tcPr>
          <w:p w:rsidR="004B2B02" w:rsidRDefault="005D75A9" w:rsidP="004B2B02">
            <w:pPr>
              <w:pStyle w:val="MCSectionStyle"/>
              <w:spacing w:after="240"/>
            </w:pPr>
            <w:r>
              <w:rPr>
                <w:noProof/>
              </w:rPr>
              <w:object w:dxaOrig="1440" w:dyaOrig="1440">
                <v:shape id="_x0000_s1654" type="#_x0000_t75" style="position:absolute;margin-left:211.15pt;margin-top:4.15pt;width:260.4pt;height:96.15pt;z-index:251784704;mso-position-horizontal-relative:text;mso-position-vertical-relative:text">
                  <v:imagedata r:id="rId306" o:title=""/>
                </v:shape>
                <o:OLEObject Type="Embed" ProgID="FXDraw.Graphic" ShapeID="_x0000_s1654" DrawAspect="Content" ObjectID="_1528110166" r:id="rId307"/>
              </w:object>
            </w:r>
            <w:r w:rsidR="004B2B02">
              <w:t xml:space="preserve">Which triangle is similar to  </w:t>
            </w:r>
            <w:r w:rsidR="004B2B02" w:rsidRPr="00E026A2">
              <w:rPr>
                <w:color w:val="FF0000"/>
                <w:position w:val="-2"/>
              </w:rPr>
              <w:object w:dxaOrig="888" w:dyaOrig="192">
                <v:shape id="_x0000_i1671" type="#_x0000_t75" style="width:43.5pt;height:9pt" o:ole="">
                  <v:imagedata r:id="rId308" o:title=""/>
                </v:shape>
                <o:OLEObject Type="Embed" ProgID="FXEquation.Equation" ShapeID="_x0000_i1671" DrawAspect="Content" ObjectID="_1528110105" r:id="rId309"/>
              </w:object>
            </w:r>
            <w:r w:rsidR="004B2B02">
              <w:t xml:space="preserve"> </w:t>
            </w:r>
          </w:p>
          <w:p w:rsidR="004B2B02" w:rsidRDefault="004B2B02" w:rsidP="004B2B02">
            <w:pPr>
              <w:pStyle w:val="MCSectionStyle"/>
              <w:spacing w:after="120"/>
            </w:pPr>
            <w:r>
              <w:t xml:space="preserve">    A.     </w:t>
            </w:r>
            <w:r w:rsidRPr="00E026A2">
              <w:rPr>
                <w:color w:val="FF0000"/>
                <w:position w:val="-2"/>
              </w:rPr>
              <w:object w:dxaOrig="756" w:dyaOrig="192">
                <v:shape id="_x0000_i1672" type="#_x0000_t75" style="width:37.5pt;height:9pt" o:ole="">
                  <v:imagedata r:id="rId310" o:title=""/>
                </v:shape>
                <o:OLEObject Type="Embed" ProgID="FXEquation.Equation" ShapeID="_x0000_i1672" DrawAspect="Content" ObjectID="_1528110106" r:id="rId311"/>
              </w:object>
            </w:r>
            <w:r>
              <w:t xml:space="preserve"> </w:t>
            </w:r>
          </w:p>
          <w:p w:rsidR="004B2B02" w:rsidRDefault="004B2B02" w:rsidP="004B2B02">
            <w:pPr>
              <w:pStyle w:val="MCSectionStyle"/>
              <w:spacing w:after="120"/>
            </w:pPr>
            <w:r>
              <w:t xml:space="preserve">    B.     </w:t>
            </w:r>
            <w:r w:rsidRPr="00E026A2">
              <w:rPr>
                <w:color w:val="FF0000"/>
                <w:position w:val="-2"/>
              </w:rPr>
              <w:object w:dxaOrig="708" w:dyaOrig="192">
                <v:shape id="_x0000_i1673" type="#_x0000_t75" style="width:35.25pt;height:9pt" o:ole="">
                  <v:imagedata r:id="rId312" o:title=""/>
                </v:shape>
                <o:OLEObject Type="Embed" ProgID="FXEquation.Equation" ShapeID="_x0000_i1673" DrawAspect="Content" ObjectID="_1528110107" r:id="rId313"/>
              </w:object>
            </w:r>
          </w:p>
          <w:p w:rsidR="004B2B02" w:rsidRDefault="004B2B02" w:rsidP="004B2B02">
            <w:pPr>
              <w:pStyle w:val="MCSectionStyle"/>
              <w:spacing w:after="120"/>
            </w:pPr>
            <w:r>
              <w:t xml:space="preserve">    C.     </w:t>
            </w:r>
            <w:r w:rsidRPr="00E026A2">
              <w:rPr>
                <w:color w:val="FF0000"/>
                <w:position w:val="-2"/>
              </w:rPr>
              <w:object w:dxaOrig="768" w:dyaOrig="192">
                <v:shape id="_x0000_i1674" type="#_x0000_t75" style="width:38.25pt;height:9pt" o:ole="">
                  <v:imagedata r:id="rId314" o:title=""/>
                </v:shape>
                <o:OLEObject Type="Embed" ProgID="FXEquation.Equation" ShapeID="_x0000_i1674" DrawAspect="Content" ObjectID="_1528110108" r:id="rId315"/>
              </w:object>
            </w:r>
          </w:p>
          <w:p w:rsidR="004B2B02" w:rsidRDefault="004B2B02" w:rsidP="004B2B02">
            <w:pPr>
              <w:pStyle w:val="MCSectionStyle"/>
              <w:spacing w:after="120"/>
            </w:pPr>
            <w:r>
              <w:t xml:space="preserve">    D.     </w:t>
            </w:r>
            <w:r w:rsidRPr="00E026A2">
              <w:rPr>
                <w:color w:val="FF0000"/>
                <w:position w:val="-2"/>
              </w:rPr>
              <w:object w:dxaOrig="800" w:dyaOrig="192">
                <v:shape id="_x0000_i1675" type="#_x0000_t75" style="width:39.75pt;height:9pt" o:ole="">
                  <v:imagedata r:id="rId316" o:title=""/>
                </v:shape>
                <o:OLEObject Type="Embed" ProgID="FXEquation.Equation" ShapeID="_x0000_i1675" DrawAspect="Content" ObjectID="_1528110109" r:id="rId317"/>
              </w:object>
            </w:r>
          </w:p>
        </w:tc>
      </w:tr>
      <w:tr w:rsidR="004B2B02" w:rsidRPr="00C25037" w:rsidTr="009E1D06">
        <w:trPr>
          <w:cantSplit/>
        </w:trPr>
        <w:tc>
          <w:tcPr>
            <w:tcW w:w="817" w:type="dxa"/>
            <w:shd w:val="clear" w:color="auto" w:fill="auto"/>
          </w:tcPr>
          <w:p w:rsidR="004B2B02" w:rsidRPr="00B15693" w:rsidRDefault="004B2B02" w:rsidP="004B2B02">
            <w:pPr>
              <w:pStyle w:val="ShortAnswerStyle"/>
              <w:numPr>
                <w:ilvl w:val="0"/>
                <w:numId w:val="34"/>
              </w:numPr>
            </w:pPr>
          </w:p>
        </w:tc>
        <w:tc>
          <w:tcPr>
            <w:tcW w:w="9865" w:type="dxa"/>
            <w:shd w:val="clear" w:color="auto" w:fill="auto"/>
          </w:tcPr>
          <w:p w:rsidR="004B2B02" w:rsidRDefault="004B2B02" w:rsidP="004B2B02">
            <w:pPr>
              <w:pStyle w:val="MCSectionStyle"/>
              <w:spacing w:after="120"/>
            </w:pPr>
            <w:r>
              <w:rPr>
                <w:noProof/>
              </w:rPr>
              <w:drawing>
                <wp:anchor distT="0" distB="0" distL="114300" distR="114300" simplePos="0" relativeHeight="251742720" behindDoc="0" locked="0" layoutInCell="1" allowOverlap="1" wp14:anchorId="1912E946" wp14:editId="058BCEA4">
                  <wp:simplePos x="0" y="0"/>
                  <wp:positionH relativeFrom="column">
                    <wp:posOffset>3700780</wp:posOffset>
                  </wp:positionH>
                  <wp:positionV relativeFrom="paragraph">
                    <wp:posOffset>71120</wp:posOffset>
                  </wp:positionV>
                  <wp:extent cx="1457325" cy="1457325"/>
                  <wp:effectExtent l="0" t="0" r="9525" b="9525"/>
                  <wp:wrapNone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shutterstock_243521098.jpg"/>
                          <pic:cNvPicPr/>
                        </pic:nvPicPr>
                        <pic:blipFill>
                          <a:blip r:embed="rId3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325" cy="145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Louise runs 750 m in 3 minutes. </w:t>
            </w:r>
          </w:p>
          <w:p w:rsidR="004B2B02" w:rsidRDefault="004B2B02" w:rsidP="004B2B02">
            <w:pPr>
              <w:pStyle w:val="MCSectionStyle"/>
            </w:pPr>
            <w:r>
              <w:t>What is her speed in km/h?</w:t>
            </w:r>
          </w:p>
          <w:p w:rsidR="004B2B02" w:rsidRDefault="004B2B02" w:rsidP="004B2B02">
            <w:pPr>
              <w:pStyle w:val="MCSectionStyle"/>
            </w:pPr>
          </w:p>
          <w:p w:rsidR="004B2B02" w:rsidRDefault="004B2B02" w:rsidP="004B2B02">
            <w:pPr>
              <w:pStyle w:val="MCSectionStyle"/>
              <w:spacing w:after="120"/>
            </w:pPr>
            <w:r>
              <w:t xml:space="preserve">     A.     4.2 km/h           </w:t>
            </w:r>
          </w:p>
          <w:p w:rsidR="004B2B02" w:rsidRDefault="004B2B02" w:rsidP="004B2B02">
            <w:pPr>
              <w:pStyle w:val="MCSectionStyle"/>
              <w:spacing w:after="120"/>
            </w:pPr>
            <w:r>
              <w:t xml:space="preserve">     B.     7.5 km/h       </w:t>
            </w:r>
          </w:p>
          <w:p w:rsidR="004B2B02" w:rsidRDefault="004B2B02" w:rsidP="004B2B02">
            <w:pPr>
              <w:pStyle w:val="MCSectionStyle"/>
              <w:spacing w:after="120"/>
            </w:pPr>
            <w:r>
              <w:t xml:space="preserve">     C.     12 km/h   </w:t>
            </w:r>
          </w:p>
          <w:p w:rsidR="004B2B02" w:rsidRPr="00B15693" w:rsidRDefault="004B2B02" w:rsidP="004B2B02">
            <w:pPr>
              <w:pStyle w:val="MCSectionStyle"/>
              <w:spacing w:after="120"/>
            </w:pPr>
            <w:r>
              <w:t xml:space="preserve">     D.     15 km/h   </w:t>
            </w:r>
          </w:p>
        </w:tc>
      </w:tr>
      <w:tr w:rsidR="004B2B02" w:rsidRPr="00C25037" w:rsidTr="009E1D06">
        <w:trPr>
          <w:cantSplit/>
        </w:trPr>
        <w:tc>
          <w:tcPr>
            <w:tcW w:w="817" w:type="dxa"/>
            <w:shd w:val="clear" w:color="auto" w:fill="auto"/>
          </w:tcPr>
          <w:p w:rsidR="004B2B02" w:rsidRPr="00B15693" w:rsidRDefault="004B2B02" w:rsidP="004B2B02">
            <w:pPr>
              <w:pStyle w:val="ShortAnswerStyle"/>
              <w:numPr>
                <w:ilvl w:val="0"/>
                <w:numId w:val="34"/>
              </w:numPr>
            </w:pPr>
          </w:p>
        </w:tc>
        <w:tc>
          <w:tcPr>
            <w:tcW w:w="9865" w:type="dxa"/>
            <w:shd w:val="clear" w:color="auto" w:fill="auto"/>
          </w:tcPr>
          <w:p w:rsidR="004B2B02" w:rsidRDefault="004B2B02" w:rsidP="004B2B02">
            <w:pPr>
              <w:pStyle w:val="MCSectionStyle"/>
              <w:spacing w:after="120"/>
            </w:pPr>
            <w:r>
              <w:t>Kristy borrows $30 000 and agrees to repay the principal and interest at the end of four years.</w:t>
            </w:r>
          </w:p>
          <w:p w:rsidR="004B2B02" w:rsidRDefault="004B2B02" w:rsidP="004B2B02">
            <w:pPr>
              <w:pStyle w:val="MCSectionStyle"/>
              <w:spacing w:after="120"/>
            </w:pPr>
            <w:r>
              <w:t>Interest is calculated at 7.2% p.a., compounded monthly.</w:t>
            </w:r>
          </w:p>
          <w:p w:rsidR="004B2B02" w:rsidRDefault="004B2B02" w:rsidP="004B2B02">
            <w:pPr>
              <w:pStyle w:val="MCSectionStyle"/>
              <w:spacing w:before="120" w:after="240"/>
            </w:pPr>
            <w:r>
              <w:t>How much must she repay?</w:t>
            </w:r>
          </w:p>
          <w:p w:rsidR="004B2B02" w:rsidRDefault="004B2B02" w:rsidP="004B2B02">
            <w:pPr>
              <w:pStyle w:val="MCSectionStyle"/>
              <w:spacing w:after="120"/>
            </w:pPr>
            <w:r>
              <w:t xml:space="preserve">    A.     $</w:t>
            </w:r>
            <w:r w:rsidRPr="00CF3FC6">
              <w:t>37</w:t>
            </w:r>
            <w:r>
              <w:t xml:space="preserve"> 874.31</w:t>
            </w:r>
          </w:p>
          <w:p w:rsidR="004B2B02" w:rsidRDefault="004B2B02" w:rsidP="004B2B02">
            <w:pPr>
              <w:pStyle w:val="MCSectionStyle"/>
              <w:spacing w:after="120"/>
            </w:pPr>
            <w:r>
              <w:t xml:space="preserve">    B.     $3</w:t>
            </w:r>
            <w:r w:rsidRPr="00CF3FC6">
              <w:t>8</w:t>
            </w:r>
            <w:r>
              <w:t xml:space="preserve"> </w:t>
            </w:r>
            <w:r w:rsidRPr="00CF3FC6">
              <w:t>640</w:t>
            </w:r>
            <w:r>
              <w:t>.00</w:t>
            </w:r>
          </w:p>
          <w:p w:rsidR="004B2B02" w:rsidRDefault="004B2B02" w:rsidP="004B2B02">
            <w:pPr>
              <w:pStyle w:val="MCSectionStyle"/>
              <w:spacing w:after="120"/>
            </w:pPr>
            <w:r>
              <w:t xml:space="preserve">    C.     $</w:t>
            </w:r>
            <w:r w:rsidRPr="00CF3FC6">
              <w:t>3</w:t>
            </w:r>
            <w:r>
              <w:t>9 978.30</w:t>
            </w:r>
          </w:p>
          <w:p w:rsidR="004B2B02" w:rsidRDefault="004B2B02" w:rsidP="004B2B02">
            <w:pPr>
              <w:pStyle w:val="MCSectionStyle"/>
              <w:spacing w:after="120"/>
            </w:pPr>
            <w:r>
              <w:t xml:space="preserve">    D.     $</w:t>
            </w:r>
            <w:r w:rsidRPr="00CF3FC6">
              <w:t>4</w:t>
            </w:r>
            <w:r>
              <w:t>2 332.67</w:t>
            </w:r>
          </w:p>
        </w:tc>
      </w:tr>
      <w:tr w:rsidR="004B2B02" w:rsidRPr="00C25037" w:rsidTr="009E1D06">
        <w:trPr>
          <w:cantSplit/>
        </w:trPr>
        <w:tc>
          <w:tcPr>
            <w:tcW w:w="817" w:type="dxa"/>
            <w:shd w:val="clear" w:color="auto" w:fill="auto"/>
          </w:tcPr>
          <w:p w:rsidR="004B2B02" w:rsidRPr="00B15693" w:rsidRDefault="004B2B02" w:rsidP="004B2B02">
            <w:pPr>
              <w:pStyle w:val="ShortAnswerStyle"/>
              <w:numPr>
                <w:ilvl w:val="0"/>
                <w:numId w:val="34"/>
              </w:numPr>
            </w:pPr>
          </w:p>
        </w:tc>
        <w:tc>
          <w:tcPr>
            <w:tcW w:w="9865" w:type="dxa"/>
            <w:shd w:val="clear" w:color="auto" w:fill="auto"/>
          </w:tcPr>
          <w:p w:rsidR="004B2B02" w:rsidRDefault="004B2B02" w:rsidP="004B2B02">
            <w:pPr>
              <w:pStyle w:val="MCSectionStyle"/>
              <w:spacing w:after="240"/>
            </w:pPr>
            <w:r>
              <w:t>Which of these lines would be parallel to the line</w:t>
            </w:r>
            <w:r w:rsidRPr="002D539D">
              <w:rPr>
                <w:position w:val="-238"/>
              </w:rPr>
              <w:t xml:space="preserve">  </w:t>
            </w:r>
            <w:r w:rsidRPr="002D539D">
              <w:rPr>
                <w:color w:val="FF0000"/>
                <w:position w:val="-8"/>
              </w:rPr>
              <w:object w:dxaOrig="1224" w:dyaOrig="252" w14:anchorId="61486865">
                <v:shape id="_x0000_i1676" type="#_x0000_t75" style="width:61.5pt;height:12pt" o:ole="">
                  <v:imagedata r:id="rId319" o:title=""/>
                </v:shape>
                <o:OLEObject Type="Embed" ProgID="FXEquation.Equation" ShapeID="_x0000_i1676" DrawAspect="Content" ObjectID="_1528110110" r:id="rId320"/>
              </w:object>
            </w:r>
            <w:r w:rsidRPr="002D539D">
              <w:rPr>
                <w:position w:val="-238"/>
              </w:rPr>
              <w:t xml:space="preserve"> </w:t>
            </w:r>
            <w:r>
              <w:t xml:space="preserve">and pass through the point (2, –6). </w:t>
            </w:r>
          </w:p>
          <w:p w:rsidR="004B2B02" w:rsidRDefault="004B2B02" w:rsidP="004B2B02">
            <w:pPr>
              <w:pStyle w:val="MCSectionStyle"/>
              <w:spacing w:after="240"/>
            </w:pPr>
            <w:r>
              <w:t xml:space="preserve">    A.     </w:t>
            </w:r>
            <w:r w:rsidRPr="00911D3E">
              <w:rPr>
                <w:color w:val="FF0000"/>
                <w:position w:val="-18"/>
              </w:rPr>
              <w:object w:dxaOrig="1674" w:dyaOrig="532" w14:anchorId="31D9C714">
                <v:shape id="_x0000_i1677" type="#_x0000_t75" style="width:84pt;height:26.25pt" o:ole="">
                  <v:imagedata r:id="rId321" o:title=""/>
                </v:shape>
                <o:OLEObject Type="Embed" ProgID="FXEquation.Equation" ShapeID="_x0000_i1677" DrawAspect="Content" ObjectID="_1528110111" r:id="rId322"/>
              </w:object>
            </w:r>
            <w:r>
              <w:t xml:space="preserve"> </w:t>
            </w:r>
          </w:p>
          <w:p w:rsidR="004B2B02" w:rsidRDefault="004B2B02" w:rsidP="004B2B02">
            <w:pPr>
              <w:pStyle w:val="MCSectionStyle"/>
              <w:spacing w:after="240"/>
            </w:pPr>
            <w:r>
              <w:t xml:space="preserve">    B.     </w:t>
            </w:r>
            <w:r w:rsidRPr="00911D3E">
              <w:rPr>
                <w:color w:val="FF0000"/>
                <w:position w:val="-18"/>
              </w:rPr>
              <w:object w:dxaOrig="1704" w:dyaOrig="532" w14:anchorId="0AB722AF">
                <v:shape id="_x0000_i1678" type="#_x0000_t75" style="width:84pt;height:26.25pt" o:ole="">
                  <v:imagedata r:id="rId323" o:title=""/>
                </v:shape>
                <o:OLEObject Type="Embed" ProgID="FXEquation.Equation" ShapeID="_x0000_i1678" DrawAspect="Content" ObjectID="_1528110112" r:id="rId324"/>
              </w:object>
            </w:r>
          </w:p>
          <w:p w:rsidR="004B2B02" w:rsidRDefault="004B2B02" w:rsidP="004B2B02">
            <w:pPr>
              <w:pStyle w:val="MCSectionStyle"/>
              <w:spacing w:after="240"/>
            </w:pPr>
            <w:r>
              <w:t xml:space="preserve">    C.      </w:t>
            </w:r>
            <w:r w:rsidRPr="00911D3E">
              <w:rPr>
                <w:color w:val="FF0000"/>
                <w:position w:val="-8"/>
              </w:rPr>
              <w:object w:dxaOrig="1374" w:dyaOrig="252" w14:anchorId="2EBA53F0">
                <v:shape id="_x0000_i1679" type="#_x0000_t75" style="width:69pt;height:12pt" o:ole="">
                  <v:imagedata r:id="rId325" o:title=""/>
                </v:shape>
                <o:OLEObject Type="Embed" ProgID="FXEquation.Equation" ShapeID="_x0000_i1679" DrawAspect="Content" ObjectID="_1528110113" r:id="rId326"/>
              </w:object>
            </w:r>
            <w:r>
              <w:t xml:space="preserve"> </w:t>
            </w:r>
          </w:p>
          <w:p w:rsidR="004B2B02" w:rsidRDefault="004B2B02" w:rsidP="004B2B02">
            <w:pPr>
              <w:pStyle w:val="MCSectionStyle"/>
              <w:spacing w:after="240"/>
            </w:pPr>
            <w:r>
              <w:t xml:space="preserve">    D.      </w:t>
            </w:r>
            <w:r w:rsidRPr="00911D3E">
              <w:rPr>
                <w:color w:val="FF0000"/>
                <w:position w:val="-8"/>
              </w:rPr>
              <w:object w:dxaOrig="1404" w:dyaOrig="252" w14:anchorId="3D32F927">
                <v:shape id="_x0000_i1680" type="#_x0000_t75" style="width:71.25pt;height:12pt" o:ole="">
                  <v:imagedata r:id="rId327" o:title=""/>
                </v:shape>
                <o:OLEObject Type="Embed" ProgID="FXEquation.Equation" ShapeID="_x0000_i1680" DrawAspect="Content" ObjectID="_1528110114" r:id="rId328"/>
              </w:object>
            </w:r>
            <w:r>
              <w:t xml:space="preserve"> </w:t>
            </w:r>
          </w:p>
        </w:tc>
      </w:tr>
      <w:tr w:rsidR="004B2B02" w:rsidRPr="00C25037" w:rsidTr="009E1D06">
        <w:trPr>
          <w:cantSplit/>
        </w:trPr>
        <w:tc>
          <w:tcPr>
            <w:tcW w:w="817" w:type="dxa"/>
            <w:shd w:val="clear" w:color="auto" w:fill="auto"/>
          </w:tcPr>
          <w:p w:rsidR="004B2B02" w:rsidRPr="00B15693" w:rsidRDefault="004B2B02" w:rsidP="004B2B02">
            <w:pPr>
              <w:pStyle w:val="ShortAnswerStyle"/>
              <w:numPr>
                <w:ilvl w:val="0"/>
                <w:numId w:val="34"/>
              </w:numPr>
              <w:spacing w:before="200"/>
              <w:ind w:left="714" w:hanging="357"/>
            </w:pPr>
          </w:p>
        </w:tc>
        <w:tc>
          <w:tcPr>
            <w:tcW w:w="9865" w:type="dxa"/>
            <w:shd w:val="clear" w:color="auto" w:fill="auto"/>
          </w:tcPr>
          <w:p w:rsidR="004B2B02" w:rsidRPr="00634E3C" w:rsidRDefault="004B2B02" w:rsidP="004B2B02">
            <w:pPr>
              <w:pStyle w:val="MCSectionStyle"/>
              <w:spacing w:after="120"/>
              <w:rPr>
                <w:position w:val="-26"/>
              </w:rPr>
            </w:pPr>
            <w:r>
              <w:t xml:space="preserve">Which expression is equal to  </w:t>
            </w:r>
            <w:r w:rsidRPr="0019630A">
              <w:rPr>
                <w:color w:val="FF0000"/>
                <w:position w:val="-26"/>
              </w:rPr>
              <w:object w:dxaOrig="1122" w:dyaOrig="710" w14:anchorId="2213D0D4">
                <v:shape id="_x0000_i1681" type="#_x0000_t75" style="width:57pt;height:35.25pt" o:ole="">
                  <v:imagedata r:id="rId329" o:title=""/>
                </v:shape>
                <o:OLEObject Type="Embed" ProgID="FXEquation.Equation" ShapeID="_x0000_i1681" DrawAspect="Content" ObjectID="_1528110115" r:id="rId330"/>
              </w:object>
            </w:r>
            <w:r>
              <w:rPr>
                <w:position w:val="-26"/>
              </w:rPr>
              <w:t xml:space="preserve"> </w:t>
            </w:r>
          </w:p>
          <w:p w:rsidR="004B2B02" w:rsidRDefault="004B2B02" w:rsidP="004B2B02">
            <w:pPr>
              <w:pStyle w:val="MCSectionStyle"/>
              <w:spacing w:after="120"/>
            </w:pPr>
            <w:r>
              <w:t xml:space="preserve">    A.         </w:t>
            </w:r>
            <w:r w:rsidRPr="00350B12">
              <w:rPr>
                <w:color w:val="FF0000"/>
                <w:position w:val="-4"/>
              </w:rPr>
              <w:object w:dxaOrig="520" w:dyaOrig="314" w14:anchorId="6D3F1FCB">
                <v:shape id="_x0000_i1682" type="#_x0000_t75" style="width:26.25pt;height:15pt" o:ole="">
                  <v:imagedata r:id="rId331" o:title=""/>
                </v:shape>
                <o:OLEObject Type="Embed" ProgID="FXEquation.Equation" ShapeID="_x0000_i1682" DrawAspect="Content" ObjectID="_1528110116" r:id="rId332"/>
              </w:object>
            </w:r>
            <w:r>
              <w:t xml:space="preserve">                 B.        </w:t>
            </w:r>
            <w:r w:rsidRPr="00350B12">
              <w:rPr>
                <w:color w:val="FF0000"/>
                <w:position w:val="-26"/>
              </w:rPr>
              <w:object w:dxaOrig="288" w:dyaOrig="628" w14:anchorId="29B3933A">
                <v:shape id="_x0000_i1683" type="#_x0000_t75" style="width:14.25pt;height:31.5pt" o:ole="">
                  <v:imagedata r:id="rId333" o:title=""/>
                </v:shape>
                <o:OLEObject Type="Embed" ProgID="FXEquation.Equation" ShapeID="_x0000_i1683" DrawAspect="Content" ObjectID="_1528110117" r:id="rId334"/>
              </w:object>
            </w:r>
            <w:r>
              <w:t xml:space="preserve">                  C.       </w:t>
            </w:r>
            <w:r w:rsidRPr="00350B12">
              <w:rPr>
                <w:color w:val="FF0000"/>
                <w:position w:val="-18"/>
              </w:rPr>
              <w:object w:dxaOrig="288" w:dyaOrig="634" w14:anchorId="6923E1DF">
                <v:shape id="_x0000_i1684" type="#_x0000_t75" style="width:14.25pt;height:31.5pt" o:ole="">
                  <v:imagedata r:id="rId335" o:title=""/>
                </v:shape>
                <o:OLEObject Type="Embed" ProgID="FXEquation.Equation" ShapeID="_x0000_i1684" DrawAspect="Content" ObjectID="_1528110118" r:id="rId336"/>
              </w:object>
            </w:r>
            <w:r>
              <w:t xml:space="preserve">                   D.        </w:t>
            </w:r>
            <w:r w:rsidRPr="00350B12">
              <w:rPr>
                <w:color w:val="FF0000"/>
                <w:position w:val="-4"/>
              </w:rPr>
              <w:object w:dxaOrig="286" w:dyaOrig="314" w14:anchorId="209D24FF">
                <v:shape id="_x0000_i1685" type="#_x0000_t75" style="width:14.25pt;height:15pt" o:ole="">
                  <v:imagedata r:id="rId337" o:title=""/>
                </v:shape>
                <o:OLEObject Type="Embed" ProgID="FXEquation.Equation" ShapeID="_x0000_i1685" DrawAspect="Content" ObjectID="_1528110119" r:id="rId338"/>
              </w:object>
            </w:r>
            <w:r>
              <w:t xml:space="preserve">                        </w:t>
            </w:r>
          </w:p>
        </w:tc>
      </w:tr>
      <w:tr w:rsidR="004B2B02" w:rsidRPr="00C25037" w:rsidTr="009E1D06">
        <w:trPr>
          <w:cantSplit/>
        </w:trPr>
        <w:tc>
          <w:tcPr>
            <w:tcW w:w="817" w:type="dxa"/>
            <w:shd w:val="clear" w:color="auto" w:fill="auto"/>
          </w:tcPr>
          <w:p w:rsidR="004B2B02" w:rsidRPr="00B15693" w:rsidRDefault="004B2B02" w:rsidP="004B2B02">
            <w:pPr>
              <w:pStyle w:val="ShortAnswerStyle"/>
              <w:ind w:left="360"/>
            </w:pPr>
          </w:p>
        </w:tc>
        <w:tc>
          <w:tcPr>
            <w:tcW w:w="9865" w:type="dxa"/>
            <w:shd w:val="clear" w:color="auto" w:fill="auto"/>
          </w:tcPr>
          <w:p w:rsidR="004B2B02" w:rsidRPr="00CD330A" w:rsidRDefault="004B2B02" w:rsidP="004B2B02">
            <w:pPr>
              <w:pStyle w:val="MCSectionStyle"/>
              <w:spacing w:after="120"/>
              <w:rPr>
                <w:b/>
              </w:rPr>
            </w:pPr>
            <w:r>
              <w:rPr>
                <w:b/>
              </w:rPr>
              <w:t>Questions 72 and 73</w:t>
            </w:r>
            <w:r w:rsidRPr="00CD330A">
              <w:rPr>
                <w:b/>
              </w:rPr>
              <w:t xml:space="preserve"> refer to the following:</w:t>
            </w:r>
          </w:p>
          <w:p w:rsidR="004B2B02" w:rsidRDefault="004B2B02" w:rsidP="004B2B02">
            <w:pPr>
              <w:pStyle w:val="MCSectionStyle"/>
              <w:spacing w:after="120"/>
            </w:pPr>
            <w:r>
              <w:t>The scatterplot compares the age of the entrant with the number of mistakes they made in an essay competition.</w:t>
            </w:r>
          </w:p>
          <w:p w:rsidR="004B2B02" w:rsidRDefault="004B2B02" w:rsidP="004B2B02">
            <w:pPr>
              <w:pStyle w:val="MCSectionStyle"/>
              <w:spacing w:after="120"/>
            </w:pPr>
            <w:r>
              <w:rPr>
                <w:noProof/>
              </w:rPr>
              <w:drawing>
                <wp:anchor distT="0" distB="0" distL="114300" distR="114300" simplePos="0" relativeHeight="251743744" behindDoc="0" locked="0" layoutInCell="1" allowOverlap="1" wp14:anchorId="5F83237F" wp14:editId="44F5A8A3">
                  <wp:simplePos x="0" y="0"/>
                  <wp:positionH relativeFrom="column">
                    <wp:posOffset>728980</wp:posOffset>
                  </wp:positionH>
                  <wp:positionV relativeFrom="paragraph">
                    <wp:posOffset>35560</wp:posOffset>
                  </wp:positionV>
                  <wp:extent cx="4429125" cy="2609850"/>
                  <wp:effectExtent l="0" t="0" r="9525" b="0"/>
                  <wp:wrapNone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62" t="1728" r="1731" b="3571"/>
                          <a:stretch/>
                        </pic:blipFill>
                        <pic:spPr bwMode="auto">
                          <a:xfrm>
                            <a:off x="0" y="0"/>
                            <a:ext cx="4429125" cy="2609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4B2B02" w:rsidRDefault="004B2B02" w:rsidP="004B2B02">
            <w:pPr>
              <w:pStyle w:val="MCSectionStyle"/>
              <w:spacing w:after="120"/>
            </w:pPr>
          </w:p>
          <w:p w:rsidR="004B2B02" w:rsidRDefault="004B2B02" w:rsidP="004B2B02">
            <w:pPr>
              <w:pStyle w:val="MCSectionStyle"/>
              <w:spacing w:after="120"/>
            </w:pPr>
          </w:p>
          <w:p w:rsidR="004B2B02" w:rsidRDefault="004B2B02" w:rsidP="004B2B02">
            <w:pPr>
              <w:pStyle w:val="MCSectionStyle"/>
              <w:spacing w:after="120"/>
            </w:pPr>
          </w:p>
          <w:p w:rsidR="004B2B02" w:rsidRDefault="004B2B02" w:rsidP="004B2B02">
            <w:pPr>
              <w:pStyle w:val="MCSectionStyle"/>
              <w:spacing w:after="120"/>
            </w:pPr>
          </w:p>
          <w:p w:rsidR="004B2B02" w:rsidRDefault="004B2B02" w:rsidP="004B2B02">
            <w:pPr>
              <w:pStyle w:val="MCSectionStyle"/>
              <w:spacing w:after="120"/>
            </w:pPr>
          </w:p>
          <w:p w:rsidR="004B2B02" w:rsidRDefault="004B2B02" w:rsidP="004B2B02">
            <w:pPr>
              <w:pStyle w:val="MCSectionStyle"/>
              <w:spacing w:after="120"/>
            </w:pPr>
          </w:p>
          <w:p w:rsidR="004B2B02" w:rsidRDefault="004B2B02" w:rsidP="004B2B02">
            <w:pPr>
              <w:pStyle w:val="MCSectionStyle"/>
              <w:spacing w:after="120"/>
            </w:pPr>
          </w:p>
          <w:p w:rsidR="004B2B02" w:rsidRDefault="004B2B02" w:rsidP="004B2B02">
            <w:pPr>
              <w:pStyle w:val="MCSectionStyle"/>
              <w:spacing w:after="120"/>
            </w:pPr>
          </w:p>
          <w:p w:rsidR="004B2B02" w:rsidRDefault="004B2B02" w:rsidP="004B2B02">
            <w:pPr>
              <w:pStyle w:val="MCSectionStyle"/>
              <w:spacing w:after="120"/>
            </w:pPr>
          </w:p>
          <w:p w:rsidR="004B2B02" w:rsidRDefault="004B2B02" w:rsidP="004B2B02">
            <w:pPr>
              <w:pStyle w:val="MCSectionStyle"/>
              <w:spacing w:after="120"/>
            </w:pPr>
          </w:p>
        </w:tc>
      </w:tr>
      <w:tr w:rsidR="004B2B02" w:rsidRPr="00C25037" w:rsidTr="009E1D06">
        <w:trPr>
          <w:cantSplit/>
        </w:trPr>
        <w:tc>
          <w:tcPr>
            <w:tcW w:w="817" w:type="dxa"/>
            <w:shd w:val="clear" w:color="auto" w:fill="auto"/>
          </w:tcPr>
          <w:p w:rsidR="004B2B02" w:rsidRPr="00B15693" w:rsidRDefault="004B2B02" w:rsidP="004B2B02">
            <w:pPr>
              <w:pStyle w:val="ShortAnswerStyle"/>
              <w:numPr>
                <w:ilvl w:val="0"/>
                <w:numId w:val="34"/>
              </w:numPr>
            </w:pPr>
          </w:p>
        </w:tc>
        <w:tc>
          <w:tcPr>
            <w:tcW w:w="9865" w:type="dxa"/>
            <w:shd w:val="clear" w:color="auto" w:fill="auto"/>
          </w:tcPr>
          <w:p w:rsidR="004B2B02" w:rsidRDefault="004B2B02" w:rsidP="004B2B02">
            <w:pPr>
              <w:pStyle w:val="MCSectionStyle"/>
              <w:spacing w:after="120"/>
            </w:pPr>
            <w:r>
              <w:t>What was the mean number of mistakes for those aged 16 and under?</w:t>
            </w:r>
          </w:p>
          <w:p w:rsidR="004B2B02" w:rsidRDefault="004B2B02" w:rsidP="004B2B02">
            <w:pPr>
              <w:pStyle w:val="MCSectionStyle"/>
              <w:spacing w:after="240"/>
            </w:pPr>
          </w:p>
          <w:p w:rsidR="004B2B02" w:rsidRDefault="004B2B02" w:rsidP="004B2B02">
            <w:pPr>
              <w:pStyle w:val="MCSectionStyle"/>
              <w:spacing w:after="120"/>
            </w:pPr>
            <w:r>
              <w:t xml:space="preserve">    A.        14                B.         14.5               C.      </w:t>
            </w:r>
            <w:r w:rsidR="003764B4">
              <w:t xml:space="preserve">  15.4                D.      15.625</w:t>
            </w:r>
            <w:r>
              <w:t xml:space="preserve">                        </w:t>
            </w:r>
          </w:p>
        </w:tc>
      </w:tr>
      <w:tr w:rsidR="004B2B02" w:rsidRPr="00C25037" w:rsidTr="009E1D06">
        <w:trPr>
          <w:cantSplit/>
        </w:trPr>
        <w:tc>
          <w:tcPr>
            <w:tcW w:w="817" w:type="dxa"/>
            <w:shd w:val="clear" w:color="auto" w:fill="auto"/>
          </w:tcPr>
          <w:p w:rsidR="004B2B02" w:rsidRPr="00B15693" w:rsidRDefault="004B2B02" w:rsidP="004B2B02">
            <w:pPr>
              <w:pStyle w:val="ShortAnswerStyle"/>
              <w:numPr>
                <w:ilvl w:val="0"/>
                <w:numId w:val="34"/>
              </w:numPr>
            </w:pPr>
          </w:p>
        </w:tc>
        <w:tc>
          <w:tcPr>
            <w:tcW w:w="9865" w:type="dxa"/>
            <w:shd w:val="clear" w:color="auto" w:fill="auto"/>
          </w:tcPr>
          <w:p w:rsidR="004B2B02" w:rsidRDefault="004B2B02" w:rsidP="004B2B02">
            <w:pPr>
              <w:pStyle w:val="MCSectionStyle"/>
              <w:spacing w:after="120"/>
            </w:pPr>
            <w:r>
              <w:t>Which best describes the relationship shown on the scatter plot?</w:t>
            </w:r>
          </w:p>
          <w:p w:rsidR="004B2B02" w:rsidRDefault="004B2B02" w:rsidP="004B2B02">
            <w:pPr>
              <w:pStyle w:val="MCSectionStyle"/>
              <w:spacing w:after="120"/>
            </w:pPr>
            <w:r>
              <w:t xml:space="preserve">    A.     There is a strong negative relationship between age and number mistakes.</w:t>
            </w:r>
          </w:p>
          <w:p w:rsidR="004B2B02" w:rsidRDefault="004B2B02" w:rsidP="004B2B02">
            <w:pPr>
              <w:pStyle w:val="MCSectionStyle"/>
              <w:spacing w:after="120"/>
            </w:pPr>
            <w:r>
              <w:t xml:space="preserve">    B.     There is a weak negative relationship between age and number mistakes.</w:t>
            </w:r>
          </w:p>
          <w:p w:rsidR="004B2B02" w:rsidRDefault="004B2B02" w:rsidP="004B2B02">
            <w:pPr>
              <w:pStyle w:val="MCSectionStyle"/>
              <w:spacing w:after="120"/>
            </w:pPr>
            <w:r>
              <w:t xml:space="preserve">    C.     There is a strong positive relationship between age and number mistakes.</w:t>
            </w:r>
          </w:p>
          <w:p w:rsidR="004B2B02" w:rsidRDefault="004B2B02" w:rsidP="004B2B02">
            <w:pPr>
              <w:pStyle w:val="MCSectionStyle"/>
              <w:spacing w:after="120"/>
            </w:pPr>
            <w:r>
              <w:t xml:space="preserve">    D.     There is no relationship between age and number of mistakes.</w:t>
            </w:r>
          </w:p>
        </w:tc>
      </w:tr>
      <w:tr w:rsidR="00944AE7" w:rsidRPr="00C25037" w:rsidTr="009E1D06">
        <w:trPr>
          <w:cantSplit/>
        </w:trPr>
        <w:tc>
          <w:tcPr>
            <w:tcW w:w="817" w:type="dxa"/>
            <w:shd w:val="clear" w:color="auto" w:fill="auto"/>
          </w:tcPr>
          <w:p w:rsidR="00944AE7" w:rsidRPr="00B15693" w:rsidRDefault="00944AE7" w:rsidP="00944AE7">
            <w:pPr>
              <w:pStyle w:val="ShortAnswerStyle"/>
              <w:numPr>
                <w:ilvl w:val="0"/>
                <w:numId w:val="34"/>
              </w:numPr>
            </w:pPr>
          </w:p>
        </w:tc>
        <w:tc>
          <w:tcPr>
            <w:tcW w:w="9865" w:type="dxa"/>
            <w:shd w:val="clear" w:color="auto" w:fill="auto"/>
          </w:tcPr>
          <w:p w:rsidR="00944AE7" w:rsidRPr="00C06F5F" w:rsidRDefault="00944AE7" w:rsidP="00944AE7">
            <w:pPr>
              <w:pStyle w:val="MCSectionStyle"/>
              <w:spacing w:after="120"/>
            </w:pPr>
            <w:r w:rsidRPr="00C06F5F">
              <w:t>Which equation could possibly describe the curve shown on the number plane?</w:t>
            </w:r>
          </w:p>
          <w:p w:rsidR="00944AE7" w:rsidRPr="00C06F5F" w:rsidRDefault="00944AE7" w:rsidP="00944AE7">
            <w:pPr>
              <w:pStyle w:val="MCSectionStyle"/>
              <w:spacing w:after="120"/>
            </w:pPr>
            <w:r w:rsidRPr="00C06F5F">
              <w:object w:dxaOrig="1440" w:dyaOrig="1440" w14:anchorId="65B21329">
                <v:shape id="_x0000_s1945" type="#_x0000_t75" style="position:absolute;margin-left:28.15pt;margin-top:7.8pt;width:398pt;height:236.85pt;z-index:251785728;mso-position-horizontal-relative:text;mso-position-vertical-relative:text">
                  <v:imagedata r:id="rId340" o:title=""/>
                </v:shape>
                <o:OLEObject Type="Embed" ProgID="FXDraw.Graphic" ShapeID="_x0000_s1945" DrawAspect="Content" ObjectID="_1528110167" r:id="rId341"/>
              </w:object>
            </w:r>
          </w:p>
          <w:p w:rsidR="00944AE7" w:rsidRPr="00C06F5F" w:rsidRDefault="00944AE7" w:rsidP="00944AE7">
            <w:pPr>
              <w:pStyle w:val="MCSectionStyle"/>
              <w:spacing w:after="120"/>
            </w:pPr>
          </w:p>
          <w:p w:rsidR="00944AE7" w:rsidRPr="00C06F5F" w:rsidRDefault="00944AE7" w:rsidP="00944AE7">
            <w:pPr>
              <w:pStyle w:val="MCSectionStyle"/>
              <w:spacing w:after="120"/>
            </w:pPr>
          </w:p>
          <w:p w:rsidR="00944AE7" w:rsidRPr="00C06F5F" w:rsidRDefault="00944AE7" w:rsidP="00944AE7">
            <w:pPr>
              <w:pStyle w:val="MCSectionStyle"/>
              <w:spacing w:after="120"/>
            </w:pPr>
          </w:p>
          <w:p w:rsidR="00944AE7" w:rsidRPr="00C06F5F" w:rsidRDefault="00944AE7" w:rsidP="00944AE7">
            <w:pPr>
              <w:pStyle w:val="MCSectionStyle"/>
              <w:spacing w:after="120"/>
            </w:pPr>
          </w:p>
          <w:p w:rsidR="00944AE7" w:rsidRPr="00C06F5F" w:rsidRDefault="00944AE7" w:rsidP="00944AE7">
            <w:pPr>
              <w:pStyle w:val="MCSectionStyle"/>
              <w:spacing w:after="120"/>
            </w:pPr>
          </w:p>
          <w:p w:rsidR="00944AE7" w:rsidRPr="00C06F5F" w:rsidRDefault="00944AE7" w:rsidP="00944AE7">
            <w:pPr>
              <w:pStyle w:val="MCSectionStyle"/>
              <w:spacing w:after="120"/>
            </w:pPr>
          </w:p>
          <w:p w:rsidR="00944AE7" w:rsidRPr="00C06F5F" w:rsidRDefault="00944AE7" w:rsidP="00944AE7">
            <w:pPr>
              <w:pStyle w:val="MCSectionStyle"/>
              <w:spacing w:after="120"/>
            </w:pPr>
          </w:p>
          <w:p w:rsidR="00944AE7" w:rsidRPr="00C06F5F" w:rsidRDefault="00944AE7" w:rsidP="00944AE7">
            <w:pPr>
              <w:pStyle w:val="MCSectionStyle"/>
              <w:spacing w:after="120"/>
            </w:pPr>
          </w:p>
          <w:p w:rsidR="00944AE7" w:rsidRPr="00C06F5F" w:rsidRDefault="00944AE7" w:rsidP="00944AE7">
            <w:pPr>
              <w:pStyle w:val="MCSectionStyle"/>
              <w:spacing w:after="120"/>
            </w:pPr>
          </w:p>
          <w:p w:rsidR="00944AE7" w:rsidRPr="00C06F5F" w:rsidRDefault="00944AE7" w:rsidP="00944AE7">
            <w:pPr>
              <w:pStyle w:val="MCSectionStyle"/>
              <w:spacing w:after="120"/>
            </w:pPr>
          </w:p>
          <w:p w:rsidR="00944AE7" w:rsidRPr="00C06F5F" w:rsidRDefault="00944AE7" w:rsidP="00944AE7">
            <w:pPr>
              <w:pStyle w:val="MCSectionStyle"/>
              <w:spacing w:after="120"/>
            </w:pPr>
          </w:p>
          <w:p w:rsidR="00944AE7" w:rsidRPr="00C06F5F" w:rsidRDefault="00944AE7" w:rsidP="00944AE7">
            <w:pPr>
              <w:pStyle w:val="MCSectionStyle"/>
              <w:spacing w:after="180"/>
            </w:pPr>
          </w:p>
          <w:p w:rsidR="00944AE7" w:rsidRPr="00C06F5F" w:rsidRDefault="00944AE7" w:rsidP="00944AE7">
            <w:pPr>
              <w:pStyle w:val="MCSectionStyle"/>
              <w:spacing w:after="180"/>
            </w:pPr>
            <w:r w:rsidRPr="00C06F5F">
              <w:t xml:space="preserve">    A.     </w:t>
            </w:r>
            <w:r w:rsidRPr="00C06F5F">
              <w:rPr>
                <w:position w:val="-6"/>
              </w:rPr>
              <w:object w:dxaOrig="608" w:dyaOrig="282" w14:anchorId="7B95EE1F">
                <v:shape id="_x0000_i1717" type="#_x0000_t75" style="width:30pt;height:14.25pt" o:ole="">
                  <v:imagedata r:id="rId342" o:title=""/>
                </v:shape>
                <o:OLEObject Type="Embed" ProgID="FXEquation.Equation" ShapeID="_x0000_i1717" DrawAspect="Content" ObjectID="_1528110120" r:id="rId343"/>
              </w:object>
            </w:r>
            <w:r w:rsidRPr="00C06F5F">
              <w:t xml:space="preserve"> </w:t>
            </w:r>
          </w:p>
          <w:p w:rsidR="00944AE7" w:rsidRPr="00C06F5F" w:rsidRDefault="00944AE7" w:rsidP="00944AE7">
            <w:pPr>
              <w:pStyle w:val="MCSectionStyle"/>
              <w:spacing w:after="180"/>
            </w:pPr>
            <w:r w:rsidRPr="00C06F5F">
              <w:t xml:space="preserve">    B.     </w:t>
            </w:r>
            <w:r w:rsidRPr="00C06F5F">
              <w:rPr>
                <w:position w:val="-6"/>
              </w:rPr>
              <w:object w:dxaOrig="1118" w:dyaOrig="282" w14:anchorId="41DD207C">
                <v:shape id="_x0000_i1718" type="#_x0000_t75" style="width:56.25pt;height:14.25pt" o:ole="">
                  <v:imagedata r:id="rId344" o:title=""/>
                </v:shape>
                <o:OLEObject Type="Embed" ProgID="FXEquation.Equation" ShapeID="_x0000_i1718" DrawAspect="Content" ObjectID="_1528110121" r:id="rId345"/>
              </w:object>
            </w:r>
          </w:p>
          <w:p w:rsidR="00944AE7" w:rsidRPr="00C06F5F" w:rsidRDefault="00944AE7" w:rsidP="00944AE7">
            <w:pPr>
              <w:pStyle w:val="MCSectionStyle"/>
              <w:spacing w:after="180"/>
            </w:pPr>
            <w:r w:rsidRPr="00C06F5F">
              <w:t xml:space="preserve">    C.     </w:t>
            </w:r>
            <w:r w:rsidRPr="00C06F5F">
              <w:rPr>
                <w:position w:val="-6"/>
              </w:rPr>
              <w:object w:dxaOrig="624" w:dyaOrig="336" w14:anchorId="5B340D63">
                <v:shape id="_x0000_i1719" type="#_x0000_t75" style="width:31.5pt;height:17.25pt" o:ole="">
                  <v:imagedata r:id="rId346" o:title=""/>
                </v:shape>
                <o:OLEObject Type="Embed" ProgID="FXEquation.Equation" ShapeID="_x0000_i1719" DrawAspect="Content" ObjectID="_1528110122" r:id="rId347"/>
              </w:object>
            </w:r>
            <w:r w:rsidRPr="00C06F5F">
              <w:t xml:space="preserve"> </w:t>
            </w:r>
          </w:p>
          <w:p w:rsidR="00944AE7" w:rsidRPr="00C06F5F" w:rsidRDefault="00944AE7" w:rsidP="00944AE7">
            <w:pPr>
              <w:pStyle w:val="MCSectionStyle"/>
              <w:spacing w:after="180"/>
              <w:rPr>
                <w:position w:val="-8"/>
              </w:rPr>
            </w:pPr>
            <w:r w:rsidRPr="00C06F5F">
              <w:t xml:space="preserve">    D.  </w:t>
            </w:r>
            <w:r w:rsidRPr="00C06F5F">
              <w:rPr>
                <w:position w:val="-42"/>
              </w:rPr>
              <w:t xml:space="preserve">   </w:t>
            </w:r>
            <w:r w:rsidRPr="00C06F5F">
              <w:rPr>
                <w:position w:val="-6"/>
              </w:rPr>
              <w:object w:dxaOrig="1134" w:dyaOrig="336" w14:anchorId="76F26EB8">
                <v:shape id="_x0000_i1720" type="#_x0000_t75" style="width:57.75pt;height:17.25pt" o:ole="">
                  <v:imagedata r:id="rId348" o:title=""/>
                </v:shape>
                <o:OLEObject Type="Embed" ProgID="FXEquation.Equation" ShapeID="_x0000_i1720" DrawAspect="Content" ObjectID="_1528110123" r:id="rId349"/>
              </w:object>
            </w:r>
            <w:r w:rsidRPr="00C06F5F">
              <w:rPr>
                <w:position w:val="-42"/>
              </w:rPr>
              <w:t xml:space="preserve">  </w:t>
            </w:r>
            <w:r w:rsidRPr="00C06F5F">
              <w:t xml:space="preserve">   </w:t>
            </w:r>
          </w:p>
        </w:tc>
      </w:tr>
      <w:tr w:rsidR="00290036" w:rsidRPr="00C25037" w:rsidTr="002854AE">
        <w:trPr>
          <w:cantSplit/>
        </w:trPr>
        <w:tc>
          <w:tcPr>
            <w:tcW w:w="817" w:type="dxa"/>
            <w:tcBorders>
              <w:bottom w:val="single" w:sz="4" w:space="0" w:color="000000"/>
            </w:tcBorders>
            <w:shd w:val="clear" w:color="auto" w:fill="auto"/>
          </w:tcPr>
          <w:p w:rsidR="00290036" w:rsidRPr="00B15693" w:rsidRDefault="00290036" w:rsidP="00290036">
            <w:pPr>
              <w:pStyle w:val="ShortAnswerStyle"/>
              <w:numPr>
                <w:ilvl w:val="0"/>
                <w:numId w:val="34"/>
              </w:numPr>
            </w:pPr>
          </w:p>
        </w:tc>
        <w:tc>
          <w:tcPr>
            <w:tcW w:w="9865" w:type="dxa"/>
            <w:tcBorders>
              <w:bottom w:val="single" w:sz="4" w:space="0" w:color="000000"/>
            </w:tcBorders>
            <w:shd w:val="clear" w:color="auto" w:fill="auto"/>
          </w:tcPr>
          <w:p w:rsidR="00290036" w:rsidRDefault="00290036" w:rsidP="00290036">
            <w:pPr>
              <w:pStyle w:val="MCSectionStyle"/>
              <w:spacing w:after="120"/>
            </w:pPr>
            <w:r>
              <w:t>Which of the equations below would represent a parabola on the number plane?</w:t>
            </w:r>
          </w:p>
          <w:p w:rsidR="00290036" w:rsidRDefault="00290036" w:rsidP="00290036">
            <w:pPr>
              <w:pStyle w:val="MCSectionStyle"/>
              <w:spacing w:after="240"/>
            </w:pPr>
          </w:p>
          <w:p w:rsidR="00290036" w:rsidRDefault="00290036" w:rsidP="00290036">
            <w:pPr>
              <w:pStyle w:val="MCSectionStyle"/>
              <w:spacing w:after="120"/>
            </w:pPr>
            <w:r>
              <w:t xml:space="preserve">    A.     </w:t>
            </w:r>
            <w:r>
              <w:rPr>
                <w:color w:val="FF0000"/>
                <w:position w:val="-8"/>
              </w:rPr>
              <w:object w:dxaOrig="1410" w:dyaOrig="255" w14:anchorId="79A385DB">
                <v:shape id="_x0000_i1686" type="#_x0000_t75" style="width:71.25pt;height:12pt" o:ole="">
                  <v:imagedata r:id="rId350" o:title=""/>
                </v:shape>
                <o:OLEObject Type="Embed" ProgID="FXEquation.Equation" ShapeID="_x0000_i1686" DrawAspect="Content" ObjectID="_1528110124" r:id="rId351"/>
              </w:object>
            </w:r>
            <w:r>
              <w:t xml:space="preserve"> </w:t>
            </w:r>
          </w:p>
          <w:p w:rsidR="00290036" w:rsidRDefault="00290036" w:rsidP="00290036">
            <w:pPr>
              <w:pStyle w:val="MCSectionStyle"/>
              <w:spacing w:after="120"/>
            </w:pPr>
            <w:r>
              <w:t xml:space="preserve">    B.     </w:t>
            </w:r>
            <w:r>
              <w:rPr>
                <w:color w:val="FF0000"/>
                <w:position w:val="-8"/>
              </w:rPr>
              <w:object w:dxaOrig="1320" w:dyaOrig="285" w14:anchorId="11532D54">
                <v:shape id="_x0000_i1687" type="#_x0000_t75" style="width:66pt;height:14.25pt" o:ole="">
                  <v:imagedata r:id="rId352" o:title=""/>
                </v:shape>
                <o:OLEObject Type="Embed" ProgID="FXEquation.Equation" ShapeID="_x0000_i1687" DrawAspect="Content" ObjectID="_1528110125" r:id="rId353"/>
              </w:object>
            </w:r>
            <w:r>
              <w:t xml:space="preserve"> </w:t>
            </w:r>
          </w:p>
          <w:p w:rsidR="00290036" w:rsidRDefault="00290036" w:rsidP="00290036">
            <w:pPr>
              <w:pStyle w:val="MCSectionStyle"/>
              <w:spacing w:after="120"/>
            </w:pPr>
            <w:r>
              <w:t xml:space="preserve">    C.     </w:t>
            </w:r>
            <w:r>
              <w:rPr>
                <w:color w:val="FF0000"/>
                <w:position w:val="-8"/>
              </w:rPr>
              <w:object w:dxaOrig="1380" w:dyaOrig="345" w14:anchorId="3EFEB247">
                <v:shape id="_x0000_i1688" type="#_x0000_t75" style="width:69pt;height:17.25pt" o:ole="">
                  <v:imagedata r:id="rId354" o:title=""/>
                </v:shape>
                <o:OLEObject Type="Embed" ProgID="FXEquation.Equation" ShapeID="_x0000_i1688" DrawAspect="Content" ObjectID="_1528110126" r:id="rId355"/>
              </w:object>
            </w:r>
            <w:r>
              <w:t xml:space="preserve"> </w:t>
            </w:r>
          </w:p>
          <w:p w:rsidR="00290036" w:rsidRDefault="00290036" w:rsidP="00290036">
            <w:pPr>
              <w:pStyle w:val="MCSectionStyle"/>
              <w:spacing w:after="120"/>
            </w:pPr>
            <w:r>
              <w:t xml:space="preserve">    D.     </w:t>
            </w:r>
            <w:r>
              <w:rPr>
                <w:color w:val="FF0000"/>
                <w:position w:val="-8"/>
              </w:rPr>
              <w:object w:dxaOrig="1395" w:dyaOrig="345" w14:anchorId="4C0A2190">
                <v:shape id="_x0000_i1689" type="#_x0000_t75" style="width:69.75pt;height:17.25pt" o:ole="">
                  <v:imagedata r:id="rId356" o:title=""/>
                </v:shape>
                <o:OLEObject Type="Embed" ProgID="FXEquation.Equation" ShapeID="_x0000_i1689" DrawAspect="Content" ObjectID="_1528110127" r:id="rId357"/>
              </w:object>
            </w:r>
            <w:r>
              <w:t xml:space="preserve"> </w:t>
            </w:r>
          </w:p>
        </w:tc>
      </w:tr>
      <w:tr w:rsidR="002854AE" w:rsidRPr="00C25037" w:rsidTr="002854AE">
        <w:trPr>
          <w:cantSplit/>
        </w:trPr>
        <w:tc>
          <w:tcPr>
            <w:tcW w:w="817" w:type="dxa"/>
            <w:tcBorders>
              <w:bottom w:val="nil"/>
            </w:tcBorders>
            <w:shd w:val="clear" w:color="auto" w:fill="auto"/>
          </w:tcPr>
          <w:p w:rsidR="002854AE" w:rsidRPr="00B15693" w:rsidRDefault="002854AE" w:rsidP="002854AE">
            <w:pPr>
              <w:pStyle w:val="ShortAnswerStyle"/>
              <w:ind w:left="360"/>
            </w:pPr>
          </w:p>
        </w:tc>
        <w:tc>
          <w:tcPr>
            <w:tcW w:w="9865" w:type="dxa"/>
            <w:tcBorders>
              <w:bottom w:val="nil"/>
            </w:tcBorders>
            <w:shd w:val="clear" w:color="auto" w:fill="auto"/>
          </w:tcPr>
          <w:p w:rsidR="002854AE" w:rsidRDefault="002854AE" w:rsidP="002854AE">
            <w:pPr>
              <w:pStyle w:val="MCSectionStyle"/>
              <w:spacing w:after="120"/>
              <w:jc w:val="center"/>
              <w:rPr>
                <w:rFonts w:eastAsia="Times New Roman"/>
                <w:b/>
                <w:sz w:val="32"/>
                <w:szCs w:val="32"/>
              </w:rPr>
            </w:pPr>
          </w:p>
          <w:p w:rsidR="002854AE" w:rsidRPr="002854AE" w:rsidRDefault="002854AE" w:rsidP="002854AE">
            <w:pPr>
              <w:pStyle w:val="MCSectionStyle"/>
              <w:spacing w:after="120"/>
              <w:jc w:val="center"/>
              <w:rPr>
                <w:sz w:val="32"/>
                <w:szCs w:val="32"/>
              </w:rPr>
            </w:pPr>
            <w:r w:rsidRPr="002854AE">
              <w:rPr>
                <w:rFonts w:eastAsia="Times New Roman"/>
                <w:b/>
                <w:sz w:val="32"/>
                <w:szCs w:val="32"/>
              </w:rPr>
              <w:t xml:space="preserve">End of Section 2 </w:t>
            </w:r>
            <w:r>
              <w:rPr>
                <w:rFonts w:eastAsia="Times New Roman"/>
                <w:b/>
                <w:sz w:val="32"/>
                <w:szCs w:val="32"/>
              </w:rPr>
              <w:t xml:space="preserve">- </w:t>
            </w:r>
            <w:r w:rsidRPr="002854AE">
              <w:rPr>
                <w:rFonts w:eastAsia="Times New Roman"/>
                <w:b/>
                <w:sz w:val="32"/>
                <w:szCs w:val="32"/>
              </w:rPr>
              <w:t>Part A</w:t>
            </w:r>
          </w:p>
        </w:tc>
      </w:tr>
    </w:tbl>
    <w:p w:rsidR="004E1F9D" w:rsidRDefault="004E1F9D">
      <w:r>
        <w:br w:type="page"/>
      </w:r>
    </w:p>
    <w:p w:rsidR="003C35F2" w:rsidRDefault="003C35F2" w:rsidP="00830B05">
      <w:pPr>
        <w:rPr>
          <w:b/>
          <w:sz w:val="32"/>
          <w:szCs w:val="32"/>
        </w:rPr>
        <w:sectPr w:rsidR="003C35F2" w:rsidSect="00864FAD">
          <w:pgSz w:w="11906" w:h="16838"/>
          <w:pgMar w:top="720" w:right="720" w:bottom="720" w:left="720" w:header="708" w:footer="708" w:gutter="0"/>
          <w:cols w:space="708"/>
          <w:titlePg/>
          <w:docGrid w:linePitch="360"/>
        </w:sectPr>
      </w:pPr>
    </w:p>
    <w:tbl>
      <w:tblPr>
        <w:tblW w:w="10858" w:type="dxa"/>
        <w:tblInd w:w="-176" w:type="dxa"/>
        <w:tblLook w:val="04A0" w:firstRow="1" w:lastRow="0" w:firstColumn="1" w:lastColumn="0" w:noHBand="0" w:noVBand="1"/>
      </w:tblPr>
      <w:tblGrid>
        <w:gridCol w:w="567"/>
        <w:gridCol w:w="4103"/>
        <w:gridCol w:w="6188"/>
      </w:tblGrid>
      <w:tr w:rsidR="003C35F2" w:rsidRPr="001F2230" w:rsidTr="003A09E1">
        <w:trPr>
          <w:cantSplit/>
        </w:trPr>
        <w:tc>
          <w:tcPr>
            <w:tcW w:w="4670" w:type="dxa"/>
            <w:gridSpan w:val="2"/>
            <w:shd w:val="clear" w:color="auto" w:fill="auto"/>
            <w:tcMar>
              <w:top w:w="113" w:type="dxa"/>
            </w:tcMar>
            <w:vAlign w:val="center"/>
          </w:tcPr>
          <w:sdt>
            <w:sdtPr>
              <w:rPr>
                <w:rFonts w:ascii="Times New Roman" w:eastAsia="Times New Roman" w:hAnsi="Times New Roman"/>
                <w:sz w:val="32"/>
                <w:szCs w:val="32"/>
              </w:rPr>
              <w:alias w:val="Comments"/>
              <w:tag w:val=""/>
              <w:id w:val="15659256"/>
              <w:placeholder>
                <w:docPart w:val="C2349812A2E74D05A7C5666A0E989767"/>
              </w:placeholder>
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<w:text w:multiLine="1"/>
            </w:sdtPr>
            <w:sdtEndPr/>
            <w:sdtContent>
              <w:p w:rsidR="003C35F2" w:rsidRDefault="00BE49EB" w:rsidP="003C35F2">
                <w:pPr>
                  <w:rPr>
                    <w:rFonts w:ascii="Times New Roman" w:eastAsia="Times New Roman" w:hAnsi="Times New Roman"/>
                    <w:sz w:val="32"/>
                    <w:szCs w:val="32"/>
                  </w:rPr>
                </w:pPr>
                <w:r>
                  <w:rPr>
                    <w:rFonts w:ascii="Times New Roman" w:eastAsia="Times New Roman" w:hAnsi="Times New Roman"/>
                    <w:sz w:val="32"/>
                    <w:szCs w:val="32"/>
                  </w:rPr>
                  <w:t>School Name</w:t>
                </w:r>
              </w:p>
            </w:sdtContent>
          </w:sdt>
          <w:p w:rsidR="003C35F2" w:rsidRPr="00EB3A74" w:rsidRDefault="005D75A9" w:rsidP="003C35F2">
            <w:pPr>
              <w:rPr>
                <w:rFonts w:ascii="Times New Roman" w:eastAsia="Times New Roman" w:hAnsi="Times New Roman"/>
                <w:sz w:val="32"/>
                <w:szCs w:val="32"/>
              </w:rPr>
            </w:pPr>
            <w:sdt>
              <w:sdtPr>
                <w:rPr>
                  <w:rFonts w:ascii="Times New Roman" w:eastAsia="Times New Roman" w:hAnsi="Times New Roman"/>
                  <w:sz w:val="32"/>
                  <w:szCs w:val="32"/>
                </w:rPr>
                <w:alias w:val="Subject"/>
                <w:tag w:val=""/>
                <w:id w:val="-859735433"/>
                <w:placeholder>
                  <w:docPart w:val="12A5F4F2081C450FA8D40E4992B42171"/>
                </w:placeholder>
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<w:text/>
              </w:sdtPr>
              <w:sdtEndPr/>
              <w:sdtContent>
                <w:r w:rsidR="00D9658D">
                  <w:rPr>
                    <w:rFonts w:ascii="Times New Roman" w:eastAsia="Times New Roman" w:hAnsi="Times New Roman"/>
                    <w:sz w:val="32"/>
                    <w:szCs w:val="32"/>
                  </w:rPr>
                  <w:t>Yearly</w:t>
                </w:r>
              </w:sdtContent>
            </w:sdt>
            <w:r w:rsidR="003C35F2" w:rsidRPr="00EB3A74">
              <w:rPr>
                <w:rFonts w:ascii="Times New Roman" w:eastAsia="Times New Roman" w:hAnsi="Times New Roman"/>
                <w:sz w:val="32"/>
                <w:szCs w:val="32"/>
              </w:rPr>
              <w:t xml:space="preserve"> Examination             </w:t>
            </w:r>
          </w:p>
          <w:p w:rsidR="003C35F2" w:rsidRDefault="003C35F2" w:rsidP="003C35F2">
            <w:pPr>
              <w:rPr>
                <w:b/>
                <w:sz w:val="32"/>
                <w:szCs w:val="32"/>
              </w:rPr>
            </w:pPr>
          </w:p>
        </w:tc>
        <w:tc>
          <w:tcPr>
            <w:tcW w:w="6188" w:type="dxa"/>
            <w:shd w:val="clear" w:color="auto" w:fill="auto"/>
            <w:tcMar>
              <w:top w:w="113" w:type="dxa"/>
            </w:tcMar>
            <w:vAlign w:val="center"/>
          </w:tcPr>
          <w:p w:rsidR="003C35F2" w:rsidRDefault="005D75A9" w:rsidP="003C35F2">
            <w:pPr>
              <w:rPr>
                <w:rFonts w:ascii="Times New Roman" w:eastAsia="Times New Roman" w:hAnsi="Times New Roman"/>
                <w:b/>
                <w:sz w:val="32"/>
                <w:szCs w:val="32"/>
              </w:rPr>
            </w:pPr>
            <w:sdt>
              <w:sdtPr>
                <w:rPr>
                  <w:rFonts w:ascii="Times New Roman" w:eastAsia="Times New Roman" w:hAnsi="Times New Roman"/>
                  <w:b/>
                  <w:sz w:val="32"/>
                  <w:szCs w:val="32"/>
                </w:rPr>
                <w:alias w:val="Title"/>
                <w:tag w:val=""/>
                <w:id w:val="-2085297366"/>
                <w:placeholder>
                  <w:docPart w:val="8E71F704AB6547379619188607547125"/>
                </w:placeholder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:text/>
              </w:sdtPr>
              <w:sdtEndPr/>
              <w:sdtContent>
                <w:r w:rsidR="00D9658D">
                  <w:rPr>
                    <w:rFonts w:ascii="Times New Roman" w:eastAsia="Times New Roman" w:hAnsi="Times New Roman"/>
                    <w:b/>
                    <w:sz w:val="32"/>
                    <w:szCs w:val="32"/>
                  </w:rPr>
                  <w:t>Mathematics</w:t>
                </w:r>
              </w:sdtContent>
            </w:sdt>
            <w:r w:rsidR="003C35F2">
              <w:rPr>
                <w:rFonts w:ascii="Times New Roman" w:eastAsia="Times New Roman" w:hAnsi="Times New Roman"/>
                <w:b/>
                <w:sz w:val="32"/>
                <w:szCs w:val="32"/>
              </w:rPr>
              <w:t xml:space="preserve"> Course</w:t>
            </w:r>
            <w:r w:rsidR="003C35F2" w:rsidRPr="00C25037">
              <w:rPr>
                <w:rFonts w:ascii="Times New Roman" w:eastAsia="Times New Roman" w:hAnsi="Times New Roman"/>
                <w:b/>
                <w:sz w:val="32"/>
                <w:szCs w:val="32"/>
              </w:rPr>
              <w:tab/>
            </w:r>
          </w:p>
          <w:p w:rsidR="003C35F2" w:rsidRPr="00551063" w:rsidRDefault="005D75A9" w:rsidP="003C35F2">
            <w:pPr>
              <w:rPr>
                <w:rFonts w:ascii="Times New Roman" w:eastAsia="Times New Roman" w:hAnsi="Times New Roman"/>
                <w:b/>
                <w:sz w:val="32"/>
                <w:szCs w:val="32"/>
              </w:rPr>
            </w:pPr>
            <w:sdt>
              <w:sdtPr>
                <w:rPr>
                  <w:rFonts w:ascii="Times New Roman" w:eastAsia="Times New Roman" w:hAnsi="Times New Roman"/>
                  <w:b/>
                  <w:sz w:val="32"/>
                  <w:szCs w:val="32"/>
                </w:rPr>
                <w:alias w:val="Status"/>
                <w:tag w:val=""/>
                <w:id w:val="987521952"/>
                <w:placeholder>
                  <w:docPart w:val="ADAE1CE95D5E40399A822BCC987F175B"/>
                </w:placeholder>
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<w:text/>
              </w:sdtPr>
              <w:sdtEndPr/>
              <w:sdtContent>
                <w:r w:rsidR="00D9658D">
                  <w:rPr>
                    <w:rFonts w:ascii="Times New Roman" w:eastAsia="Times New Roman" w:hAnsi="Times New Roman"/>
                    <w:b/>
                    <w:sz w:val="32"/>
                    <w:szCs w:val="32"/>
                  </w:rPr>
                  <w:t>2016</w:t>
                </w:r>
              </w:sdtContent>
            </w:sdt>
            <w:r w:rsidR="003C35F2" w:rsidRPr="00551063">
              <w:rPr>
                <w:rFonts w:ascii="Times New Roman" w:eastAsia="Times New Roman" w:hAnsi="Times New Roman"/>
                <w:b/>
                <w:sz w:val="32"/>
                <w:szCs w:val="32"/>
              </w:rPr>
              <w:tab/>
            </w:r>
          </w:p>
          <w:p w:rsidR="003C35F2" w:rsidRDefault="003C35F2" w:rsidP="004E1F9D">
            <w:pPr>
              <w:spacing w:before="240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4E1F9D" w:rsidRPr="001F2230" w:rsidTr="003A09E1">
        <w:trPr>
          <w:cantSplit/>
        </w:trPr>
        <w:tc>
          <w:tcPr>
            <w:tcW w:w="4670" w:type="dxa"/>
            <w:gridSpan w:val="2"/>
            <w:vMerge w:val="restart"/>
            <w:shd w:val="clear" w:color="auto" w:fill="auto"/>
            <w:tcMar>
              <w:top w:w="113" w:type="dxa"/>
            </w:tcMar>
            <w:vAlign w:val="center"/>
          </w:tcPr>
          <w:p w:rsidR="004E1F9D" w:rsidRPr="002854AE" w:rsidRDefault="004E1F9D" w:rsidP="00830B05">
            <w:pPr>
              <w:rPr>
                <w:rFonts w:ascii="Times New Roman" w:hAnsi="Times New Roman"/>
                <w:b/>
                <w:sz w:val="32"/>
                <w:szCs w:val="32"/>
              </w:rPr>
            </w:pPr>
            <w:r w:rsidRPr="002854AE">
              <w:rPr>
                <w:rFonts w:ascii="Times New Roman" w:hAnsi="Times New Roman"/>
                <w:b/>
                <w:sz w:val="32"/>
                <w:szCs w:val="32"/>
              </w:rPr>
              <w:t xml:space="preserve">Section 2 </w:t>
            </w:r>
          </w:p>
          <w:p w:rsidR="004E1F9D" w:rsidRPr="002854AE" w:rsidRDefault="004E1F9D" w:rsidP="00830B05">
            <w:pPr>
              <w:rPr>
                <w:rFonts w:ascii="Times New Roman" w:hAnsi="Times New Roman"/>
                <w:b/>
                <w:sz w:val="32"/>
                <w:szCs w:val="32"/>
              </w:rPr>
            </w:pPr>
            <w:r w:rsidRPr="002854AE">
              <w:rPr>
                <w:rFonts w:ascii="Times New Roman" w:hAnsi="Times New Roman"/>
                <w:b/>
                <w:sz w:val="32"/>
                <w:szCs w:val="32"/>
              </w:rPr>
              <w:t xml:space="preserve">Part B </w:t>
            </w:r>
          </w:p>
          <w:p w:rsidR="004E1F9D" w:rsidRPr="009D2C92" w:rsidRDefault="004E1F9D" w:rsidP="009D2C92">
            <w:pPr>
              <w:rPr>
                <w:sz w:val="28"/>
                <w:szCs w:val="28"/>
              </w:rPr>
            </w:pPr>
            <w:r w:rsidRPr="002854AE">
              <w:rPr>
                <w:rFonts w:ascii="Times New Roman" w:hAnsi="Times New Roman"/>
                <w:sz w:val="28"/>
                <w:szCs w:val="28"/>
              </w:rPr>
              <w:t>Longer Answer Section</w:t>
            </w:r>
          </w:p>
        </w:tc>
        <w:tc>
          <w:tcPr>
            <w:tcW w:w="6188" w:type="dxa"/>
            <w:shd w:val="clear" w:color="auto" w:fill="auto"/>
            <w:tcMar>
              <w:top w:w="113" w:type="dxa"/>
            </w:tcMar>
            <w:vAlign w:val="center"/>
          </w:tcPr>
          <w:p w:rsidR="004E1F9D" w:rsidRDefault="004E1F9D" w:rsidP="004E1F9D">
            <w:pPr>
              <w:spacing w:before="240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Name : _______________________________</w:t>
            </w:r>
          </w:p>
        </w:tc>
      </w:tr>
      <w:tr w:rsidR="004E1F9D" w:rsidRPr="001F2230" w:rsidTr="003A09E1">
        <w:trPr>
          <w:cantSplit/>
        </w:trPr>
        <w:tc>
          <w:tcPr>
            <w:tcW w:w="4670" w:type="dxa"/>
            <w:gridSpan w:val="2"/>
            <w:vMerge/>
            <w:shd w:val="clear" w:color="auto" w:fill="auto"/>
            <w:tcMar>
              <w:top w:w="113" w:type="dxa"/>
            </w:tcMar>
            <w:vAlign w:val="center"/>
          </w:tcPr>
          <w:p w:rsidR="004E1F9D" w:rsidRPr="001F2230" w:rsidRDefault="004E1F9D" w:rsidP="001F2230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</w:p>
        </w:tc>
        <w:tc>
          <w:tcPr>
            <w:tcW w:w="6188" w:type="dxa"/>
            <w:shd w:val="clear" w:color="auto" w:fill="auto"/>
            <w:tcMar>
              <w:top w:w="113" w:type="dxa"/>
            </w:tcMar>
            <w:vAlign w:val="bottom"/>
          </w:tcPr>
          <w:p w:rsidR="004E1F9D" w:rsidRDefault="004E1F9D" w:rsidP="004E1F9D">
            <w:pPr>
              <w:spacing w:before="24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Class/Teacher___________________________</w:t>
            </w:r>
          </w:p>
        </w:tc>
      </w:tr>
      <w:tr w:rsidR="00FF1257" w:rsidRPr="001F2230" w:rsidTr="003A09E1">
        <w:trPr>
          <w:cantSplit/>
        </w:trPr>
        <w:tc>
          <w:tcPr>
            <w:tcW w:w="567" w:type="dxa"/>
            <w:shd w:val="clear" w:color="auto" w:fill="auto"/>
            <w:tcMar>
              <w:top w:w="113" w:type="dxa"/>
            </w:tcMar>
          </w:tcPr>
          <w:p w:rsidR="00FF1257" w:rsidRPr="001F2230" w:rsidRDefault="00FF1257" w:rsidP="001F2230">
            <w:pPr>
              <w:rPr>
                <w:rFonts w:ascii="Times New Roman" w:hAnsi="Times New Roman"/>
              </w:rPr>
            </w:pPr>
          </w:p>
        </w:tc>
        <w:tc>
          <w:tcPr>
            <w:tcW w:w="10291" w:type="dxa"/>
            <w:gridSpan w:val="2"/>
            <w:shd w:val="clear" w:color="auto" w:fill="auto"/>
            <w:tcMar>
              <w:top w:w="113" w:type="dxa"/>
            </w:tcMar>
          </w:tcPr>
          <w:p w:rsidR="00FF1257" w:rsidRPr="001F2230" w:rsidRDefault="00FF1257" w:rsidP="001F2230">
            <w:pPr>
              <w:rPr>
                <w:rFonts w:ascii="Times New Roman" w:hAnsi="Times New Roman"/>
              </w:rPr>
            </w:pPr>
          </w:p>
          <w:p w:rsidR="00FF1257" w:rsidRPr="001F2230" w:rsidRDefault="00FF1257" w:rsidP="001F2230">
            <w:pPr>
              <w:jc w:val="center"/>
              <w:rPr>
                <w:rFonts w:ascii="Times New Roman" w:hAnsi="Times New Roman"/>
              </w:rPr>
            </w:pPr>
            <w:r w:rsidRPr="001F2230">
              <w:rPr>
                <w:rFonts w:ascii="Times New Roman" w:hAnsi="Times New Roman"/>
              </w:rPr>
              <w:t xml:space="preserve">Write all working and answers in </w:t>
            </w:r>
            <w:r w:rsidR="00066CC3">
              <w:rPr>
                <w:rFonts w:ascii="Times New Roman" w:hAnsi="Times New Roman"/>
              </w:rPr>
              <w:t>the spaces provided on this examination</w:t>
            </w:r>
            <w:r w:rsidRPr="001F2230">
              <w:rPr>
                <w:rFonts w:ascii="Times New Roman" w:hAnsi="Times New Roman"/>
              </w:rPr>
              <w:t xml:space="preserve"> paper.</w:t>
            </w:r>
          </w:p>
          <w:p w:rsidR="00FF1257" w:rsidRPr="001F2230" w:rsidRDefault="00FF1257" w:rsidP="001F2230">
            <w:pPr>
              <w:jc w:val="center"/>
              <w:rPr>
                <w:rFonts w:ascii="Times New Roman" w:hAnsi="Times New Roman"/>
              </w:rPr>
            </w:pPr>
            <w:r w:rsidRPr="001F2230">
              <w:rPr>
                <w:rFonts w:ascii="Times New Roman" w:hAnsi="Times New Roman"/>
              </w:rPr>
              <w:t>Calculators are allowed for this section.</w:t>
            </w:r>
          </w:p>
          <w:p w:rsidR="00FF1257" w:rsidRPr="001F2230" w:rsidRDefault="00FF1257" w:rsidP="001F2230">
            <w:pPr>
              <w:rPr>
                <w:rFonts w:ascii="Times New Roman" w:hAnsi="Times New Roman"/>
              </w:rPr>
            </w:pPr>
          </w:p>
        </w:tc>
      </w:tr>
    </w:tbl>
    <w:tbl>
      <w:tblPr>
        <w:tblStyle w:val="TableGrid1"/>
        <w:tblW w:w="107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567"/>
        <w:gridCol w:w="9007"/>
        <w:gridCol w:w="1166"/>
      </w:tblGrid>
      <w:tr w:rsidR="00B32C2C" w:rsidTr="00B32C2C">
        <w:trPr>
          <w:cantSplit/>
          <w:trHeight w:val="480"/>
          <w:tblHeader/>
        </w:trPr>
        <w:tc>
          <w:tcPr>
            <w:tcW w:w="9574" w:type="dxa"/>
            <w:gridSpan w:val="2"/>
          </w:tcPr>
          <w:p w:rsidR="00B32C2C" w:rsidRDefault="00B32C2C">
            <w:pPr>
              <w:rPr>
                <w:rFonts w:ascii="Times New Roman" w:eastAsia="Calibri" w:hAnsi="Times New Roman"/>
              </w:rPr>
            </w:pPr>
          </w:p>
        </w:tc>
        <w:tc>
          <w:tcPr>
            <w:tcW w:w="1166" w:type="dxa"/>
            <w:hideMark/>
          </w:tcPr>
          <w:p w:rsidR="00B32C2C" w:rsidRDefault="00B32C2C">
            <w:pPr>
              <w:jc w:val="center"/>
              <w:rPr>
                <w:rFonts w:ascii="Times New Roman" w:eastAsia="Calibri" w:hAnsi="Times New Roman"/>
                <w:b/>
              </w:rPr>
            </w:pPr>
            <w:r>
              <w:rPr>
                <w:rFonts w:ascii="Times New Roman" w:eastAsia="Calibri" w:hAnsi="Times New Roman"/>
                <w:b/>
              </w:rPr>
              <w:t>Marks</w:t>
            </w:r>
          </w:p>
        </w:tc>
      </w:tr>
      <w:tr w:rsidR="006237FC" w:rsidTr="00B32C2C">
        <w:trPr>
          <w:cantSplit/>
          <w:trHeight w:val="851"/>
        </w:trPr>
        <w:tc>
          <w:tcPr>
            <w:tcW w:w="567" w:type="dxa"/>
          </w:tcPr>
          <w:p w:rsidR="006237FC" w:rsidRDefault="006237FC" w:rsidP="0018614D">
            <w:pPr>
              <w:spacing w:after="240"/>
              <w:ind w:right="-149"/>
              <w:rPr>
                <w:rFonts w:ascii="Times New Roman" w:eastAsia="Calibri" w:hAnsi="Times New Roman"/>
              </w:rPr>
            </w:pPr>
            <w:r>
              <w:rPr>
                <w:rFonts w:ascii="Times New Roman" w:eastAsia="Calibri" w:hAnsi="Times New Roman"/>
              </w:rPr>
              <w:t>76.</w:t>
            </w:r>
          </w:p>
        </w:tc>
        <w:tc>
          <w:tcPr>
            <w:tcW w:w="9007" w:type="dxa"/>
          </w:tcPr>
          <w:p w:rsidR="006237FC" w:rsidRDefault="006237FC" w:rsidP="006237FC">
            <w:pPr>
              <w:pStyle w:val="Section3Style"/>
              <w:numPr>
                <w:ilvl w:val="0"/>
                <w:numId w:val="0"/>
              </w:numPr>
              <w:spacing w:after="240"/>
              <w:contextualSpacing w:val="0"/>
            </w:pPr>
            <w:r>
              <w:t xml:space="preserve">The stem and leaf plot shows the number of strokes taken by </w:t>
            </w:r>
            <w:r w:rsidR="00F82BBE">
              <w:t>the competitors in a nine-hole</w:t>
            </w:r>
            <w:r w:rsidR="005B4A76">
              <w:t xml:space="preserve"> golf</w:t>
            </w:r>
            <w:r w:rsidR="00F82BBE">
              <w:t xml:space="preserve"> competition</w:t>
            </w:r>
            <w:r w:rsidR="005B4A76">
              <w:t>.</w:t>
            </w:r>
          </w:p>
          <w:tbl>
            <w:tblPr>
              <w:tblStyle w:val="TableGrid"/>
              <w:tblpPr w:leftFromText="180" w:rightFromText="180" w:vertAnchor="text" w:horzAnchor="margin" w:tblpXSpec="center" w:tblpY="56"/>
              <w:tblOverlap w:val="nev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top w:w="57" w:type="dxa"/>
              </w:tblCellMar>
              <w:tblLook w:val="04A0" w:firstRow="1" w:lastRow="0" w:firstColumn="1" w:lastColumn="0" w:noHBand="0" w:noVBand="1"/>
            </w:tblPr>
            <w:tblGrid>
              <w:gridCol w:w="510"/>
              <w:gridCol w:w="510"/>
              <w:gridCol w:w="510"/>
              <w:gridCol w:w="510"/>
              <w:gridCol w:w="510"/>
              <w:gridCol w:w="510"/>
              <w:gridCol w:w="510"/>
              <w:gridCol w:w="510"/>
            </w:tblGrid>
            <w:tr w:rsidR="006237FC" w:rsidTr="006A26C6">
              <w:trPr>
                <w:trHeight w:hRule="exact" w:val="397"/>
              </w:trPr>
              <w:tc>
                <w:tcPr>
                  <w:tcW w:w="510" w:type="dxa"/>
                  <w:tcBorders>
                    <w:top w:val="single" w:sz="4" w:space="0" w:color="000000"/>
                    <w:right w:val="single" w:sz="4" w:space="0" w:color="000000"/>
                  </w:tcBorders>
                  <w:vAlign w:val="center"/>
                </w:tcPr>
                <w:p w:rsidR="006237FC" w:rsidRDefault="006237FC" w:rsidP="006237FC">
                  <w:pPr>
                    <w:pStyle w:val="Section3Style"/>
                    <w:numPr>
                      <w:ilvl w:val="0"/>
                      <w:numId w:val="0"/>
                    </w:numPr>
                    <w:spacing w:after="240"/>
                    <w:contextualSpacing w:val="0"/>
                    <w:jc w:val="center"/>
                  </w:pPr>
                  <w:r>
                    <w:t>3</w:t>
                  </w:r>
                </w:p>
              </w:tc>
              <w:tc>
                <w:tcPr>
                  <w:tcW w:w="510" w:type="dxa"/>
                  <w:tcBorders>
                    <w:top w:val="single" w:sz="4" w:space="0" w:color="000000"/>
                    <w:left w:val="single" w:sz="4" w:space="0" w:color="000000"/>
                  </w:tcBorders>
                  <w:vAlign w:val="center"/>
                </w:tcPr>
                <w:p w:rsidR="006237FC" w:rsidRDefault="005B4A76" w:rsidP="006237FC">
                  <w:pPr>
                    <w:pStyle w:val="Section3Style"/>
                    <w:numPr>
                      <w:ilvl w:val="0"/>
                      <w:numId w:val="0"/>
                    </w:numPr>
                    <w:spacing w:after="240"/>
                    <w:contextualSpacing w:val="0"/>
                    <w:jc w:val="center"/>
                  </w:pPr>
                  <w:r>
                    <w:t>1</w:t>
                  </w:r>
                </w:p>
              </w:tc>
              <w:tc>
                <w:tcPr>
                  <w:tcW w:w="510" w:type="dxa"/>
                  <w:tcBorders>
                    <w:top w:val="single" w:sz="4" w:space="0" w:color="000000"/>
                  </w:tcBorders>
                  <w:vAlign w:val="center"/>
                </w:tcPr>
                <w:p w:rsidR="006237FC" w:rsidRDefault="005B4A76" w:rsidP="006237FC">
                  <w:pPr>
                    <w:pStyle w:val="Section3Style"/>
                    <w:numPr>
                      <w:ilvl w:val="0"/>
                      <w:numId w:val="0"/>
                    </w:numPr>
                    <w:spacing w:after="240"/>
                    <w:contextualSpacing w:val="0"/>
                    <w:jc w:val="center"/>
                  </w:pPr>
                  <w:r>
                    <w:t>3</w:t>
                  </w:r>
                </w:p>
              </w:tc>
              <w:tc>
                <w:tcPr>
                  <w:tcW w:w="510" w:type="dxa"/>
                  <w:tcBorders>
                    <w:top w:val="single" w:sz="4" w:space="0" w:color="000000"/>
                  </w:tcBorders>
                  <w:vAlign w:val="center"/>
                </w:tcPr>
                <w:p w:rsidR="006237FC" w:rsidRDefault="006A26C6" w:rsidP="006237FC">
                  <w:pPr>
                    <w:pStyle w:val="Section3Style"/>
                    <w:numPr>
                      <w:ilvl w:val="0"/>
                      <w:numId w:val="0"/>
                    </w:numPr>
                    <w:spacing w:after="240"/>
                    <w:contextualSpacing w:val="0"/>
                    <w:jc w:val="center"/>
                  </w:pPr>
                  <w:r>
                    <w:t>4</w:t>
                  </w:r>
                </w:p>
              </w:tc>
              <w:tc>
                <w:tcPr>
                  <w:tcW w:w="510" w:type="dxa"/>
                  <w:tcBorders>
                    <w:top w:val="single" w:sz="4" w:space="0" w:color="000000"/>
                  </w:tcBorders>
                  <w:vAlign w:val="center"/>
                </w:tcPr>
                <w:p w:rsidR="006237FC" w:rsidRDefault="005B4A76" w:rsidP="006237FC">
                  <w:pPr>
                    <w:pStyle w:val="Section3Style"/>
                    <w:numPr>
                      <w:ilvl w:val="0"/>
                      <w:numId w:val="0"/>
                    </w:numPr>
                    <w:spacing w:after="240"/>
                    <w:contextualSpacing w:val="0"/>
                    <w:jc w:val="center"/>
                  </w:pPr>
                  <w:r>
                    <w:t>9</w:t>
                  </w:r>
                </w:p>
              </w:tc>
              <w:tc>
                <w:tcPr>
                  <w:tcW w:w="510" w:type="dxa"/>
                  <w:tcBorders>
                    <w:top w:val="single" w:sz="4" w:space="0" w:color="000000"/>
                  </w:tcBorders>
                  <w:vAlign w:val="center"/>
                </w:tcPr>
                <w:p w:rsidR="006237FC" w:rsidRDefault="005B4A76" w:rsidP="006237FC">
                  <w:pPr>
                    <w:pStyle w:val="Section3Style"/>
                    <w:numPr>
                      <w:ilvl w:val="0"/>
                      <w:numId w:val="0"/>
                    </w:numPr>
                    <w:spacing w:after="240"/>
                    <w:contextualSpacing w:val="0"/>
                    <w:jc w:val="center"/>
                  </w:pPr>
                  <w:r>
                    <w:t>9</w:t>
                  </w:r>
                </w:p>
              </w:tc>
              <w:tc>
                <w:tcPr>
                  <w:tcW w:w="510" w:type="dxa"/>
                  <w:tcBorders>
                    <w:top w:val="single" w:sz="4" w:space="0" w:color="000000"/>
                  </w:tcBorders>
                  <w:vAlign w:val="center"/>
                </w:tcPr>
                <w:p w:rsidR="006237FC" w:rsidRDefault="006237FC" w:rsidP="006237FC">
                  <w:pPr>
                    <w:pStyle w:val="Section3Style"/>
                    <w:numPr>
                      <w:ilvl w:val="0"/>
                      <w:numId w:val="0"/>
                    </w:numPr>
                    <w:spacing w:after="240"/>
                    <w:contextualSpacing w:val="0"/>
                    <w:jc w:val="center"/>
                  </w:pPr>
                </w:p>
              </w:tc>
              <w:tc>
                <w:tcPr>
                  <w:tcW w:w="510" w:type="dxa"/>
                  <w:tcBorders>
                    <w:top w:val="single" w:sz="4" w:space="0" w:color="000000"/>
                  </w:tcBorders>
                  <w:vAlign w:val="center"/>
                </w:tcPr>
                <w:p w:rsidR="006237FC" w:rsidRDefault="006237FC" w:rsidP="006237FC">
                  <w:pPr>
                    <w:pStyle w:val="Section3Style"/>
                    <w:numPr>
                      <w:ilvl w:val="0"/>
                      <w:numId w:val="0"/>
                    </w:numPr>
                    <w:spacing w:after="240"/>
                    <w:contextualSpacing w:val="0"/>
                    <w:jc w:val="center"/>
                  </w:pPr>
                </w:p>
              </w:tc>
            </w:tr>
            <w:tr w:rsidR="006A26C6" w:rsidTr="006A26C6">
              <w:trPr>
                <w:trHeight w:hRule="exact" w:val="397"/>
              </w:trPr>
              <w:tc>
                <w:tcPr>
                  <w:tcW w:w="510" w:type="dxa"/>
                  <w:tcBorders>
                    <w:right w:val="single" w:sz="4" w:space="0" w:color="000000"/>
                  </w:tcBorders>
                  <w:vAlign w:val="center"/>
                </w:tcPr>
                <w:p w:rsidR="006237FC" w:rsidRDefault="006237FC" w:rsidP="006237FC">
                  <w:pPr>
                    <w:pStyle w:val="Section3Style"/>
                    <w:numPr>
                      <w:ilvl w:val="0"/>
                      <w:numId w:val="0"/>
                    </w:numPr>
                    <w:spacing w:after="240"/>
                    <w:contextualSpacing w:val="0"/>
                    <w:jc w:val="center"/>
                  </w:pPr>
                  <w:r>
                    <w:t>4</w:t>
                  </w:r>
                </w:p>
              </w:tc>
              <w:tc>
                <w:tcPr>
                  <w:tcW w:w="510" w:type="dxa"/>
                  <w:tcBorders>
                    <w:left w:val="single" w:sz="4" w:space="0" w:color="000000"/>
                  </w:tcBorders>
                  <w:vAlign w:val="center"/>
                </w:tcPr>
                <w:p w:rsidR="006237FC" w:rsidRDefault="005B4A76" w:rsidP="006237FC">
                  <w:pPr>
                    <w:pStyle w:val="Section3Style"/>
                    <w:numPr>
                      <w:ilvl w:val="0"/>
                      <w:numId w:val="0"/>
                    </w:numPr>
                    <w:spacing w:after="240"/>
                    <w:contextualSpacing w:val="0"/>
                    <w:jc w:val="center"/>
                  </w:pPr>
                  <w:r>
                    <w:t>0</w:t>
                  </w:r>
                </w:p>
              </w:tc>
              <w:tc>
                <w:tcPr>
                  <w:tcW w:w="510" w:type="dxa"/>
                  <w:vAlign w:val="center"/>
                </w:tcPr>
                <w:p w:rsidR="006237FC" w:rsidRDefault="006A26C6" w:rsidP="006237FC">
                  <w:pPr>
                    <w:pStyle w:val="Section3Style"/>
                    <w:numPr>
                      <w:ilvl w:val="0"/>
                      <w:numId w:val="0"/>
                    </w:numPr>
                    <w:spacing w:after="240"/>
                    <w:contextualSpacing w:val="0"/>
                    <w:jc w:val="center"/>
                  </w:pPr>
                  <w:r>
                    <w:t>1</w:t>
                  </w:r>
                </w:p>
              </w:tc>
              <w:tc>
                <w:tcPr>
                  <w:tcW w:w="510" w:type="dxa"/>
                  <w:vAlign w:val="center"/>
                </w:tcPr>
                <w:p w:rsidR="006237FC" w:rsidRDefault="005B4A76" w:rsidP="006237FC">
                  <w:pPr>
                    <w:pStyle w:val="Section3Style"/>
                    <w:numPr>
                      <w:ilvl w:val="0"/>
                      <w:numId w:val="0"/>
                    </w:numPr>
                    <w:spacing w:after="240"/>
                    <w:contextualSpacing w:val="0"/>
                    <w:jc w:val="center"/>
                  </w:pPr>
                  <w:r>
                    <w:t>5</w:t>
                  </w:r>
                </w:p>
              </w:tc>
              <w:tc>
                <w:tcPr>
                  <w:tcW w:w="510" w:type="dxa"/>
                  <w:vAlign w:val="center"/>
                </w:tcPr>
                <w:p w:rsidR="006237FC" w:rsidRDefault="006A26C6" w:rsidP="006237FC">
                  <w:pPr>
                    <w:pStyle w:val="Section3Style"/>
                    <w:numPr>
                      <w:ilvl w:val="0"/>
                      <w:numId w:val="0"/>
                    </w:numPr>
                    <w:spacing w:after="240"/>
                    <w:contextualSpacing w:val="0"/>
                    <w:jc w:val="center"/>
                  </w:pPr>
                  <w:r>
                    <w:t>5</w:t>
                  </w:r>
                </w:p>
              </w:tc>
              <w:tc>
                <w:tcPr>
                  <w:tcW w:w="510" w:type="dxa"/>
                  <w:vAlign w:val="center"/>
                </w:tcPr>
                <w:p w:rsidR="006237FC" w:rsidRDefault="005B4A76" w:rsidP="006237FC">
                  <w:pPr>
                    <w:pStyle w:val="Section3Style"/>
                    <w:numPr>
                      <w:ilvl w:val="0"/>
                      <w:numId w:val="0"/>
                    </w:numPr>
                    <w:spacing w:after="240"/>
                    <w:contextualSpacing w:val="0"/>
                    <w:jc w:val="center"/>
                  </w:pPr>
                  <w:r>
                    <w:t>8</w:t>
                  </w:r>
                </w:p>
              </w:tc>
              <w:tc>
                <w:tcPr>
                  <w:tcW w:w="510" w:type="dxa"/>
                  <w:vAlign w:val="center"/>
                </w:tcPr>
                <w:p w:rsidR="006237FC" w:rsidRDefault="005B4A76" w:rsidP="006237FC">
                  <w:pPr>
                    <w:pStyle w:val="Section3Style"/>
                    <w:numPr>
                      <w:ilvl w:val="0"/>
                      <w:numId w:val="0"/>
                    </w:numPr>
                    <w:spacing w:after="240"/>
                    <w:contextualSpacing w:val="0"/>
                    <w:jc w:val="center"/>
                  </w:pPr>
                  <w:r>
                    <w:t>8</w:t>
                  </w:r>
                </w:p>
              </w:tc>
              <w:tc>
                <w:tcPr>
                  <w:tcW w:w="510" w:type="dxa"/>
                  <w:vAlign w:val="center"/>
                </w:tcPr>
                <w:p w:rsidR="006237FC" w:rsidRDefault="005B4A76" w:rsidP="006237FC">
                  <w:pPr>
                    <w:pStyle w:val="Section3Style"/>
                    <w:numPr>
                      <w:ilvl w:val="0"/>
                      <w:numId w:val="0"/>
                    </w:numPr>
                    <w:spacing w:after="240"/>
                    <w:contextualSpacing w:val="0"/>
                    <w:jc w:val="center"/>
                  </w:pPr>
                  <w:r>
                    <w:t>9</w:t>
                  </w:r>
                </w:p>
              </w:tc>
            </w:tr>
            <w:tr w:rsidR="006A26C6" w:rsidTr="006A26C6">
              <w:trPr>
                <w:trHeight w:hRule="exact" w:val="397"/>
              </w:trPr>
              <w:tc>
                <w:tcPr>
                  <w:tcW w:w="510" w:type="dxa"/>
                  <w:tcBorders>
                    <w:right w:val="single" w:sz="4" w:space="0" w:color="000000"/>
                  </w:tcBorders>
                  <w:vAlign w:val="center"/>
                </w:tcPr>
                <w:p w:rsidR="006237FC" w:rsidRDefault="006237FC" w:rsidP="006237FC">
                  <w:pPr>
                    <w:pStyle w:val="Section3Style"/>
                    <w:numPr>
                      <w:ilvl w:val="0"/>
                      <w:numId w:val="0"/>
                    </w:numPr>
                    <w:spacing w:after="240"/>
                    <w:contextualSpacing w:val="0"/>
                    <w:jc w:val="center"/>
                  </w:pPr>
                  <w:r>
                    <w:t>5</w:t>
                  </w:r>
                </w:p>
              </w:tc>
              <w:tc>
                <w:tcPr>
                  <w:tcW w:w="510" w:type="dxa"/>
                  <w:tcBorders>
                    <w:left w:val="single" w:sz="4" w:space="0" w:color="000000"/>
                  </w:tcBorders>
                  <w:vAlign w:val="center"/>
                </w:tcPr>
                <w:p w:rsidR="006237FC" w:rsidRDefault="005B4A76" w:rsidP="006237FC">
                  <w:pPr>
                    <w:pStyle w:val="Section3Style"/>
                    <w:numPr>
                      <w:ilvl w:val="0"/>
                      <w:numId w:val="0"/>
                    </w:numPr>
                    <w:spacing w:after="240"/>
                    <w:contextualSpacing w:val="0"/>
                    <w:jc w:val="center"/>
                  </w:pPr>
                  <w:r>
                    <w:t>1</w:t>
                  </w:r>
                </w:p>
              </w:tc>
              <w:tc>
                <w:tcPr>
                  <w:tcW w:w="510" w:type="dxa"/>
                  <w:vAlign w:val="center"/>
                </w:tcPr>
                <w:p w:rsidR="006237FC" w:rsidRDefault="005B4A76" w:rsidP="006237FC">
                  <w:pPr>
                    <w:pStyle w:val="Section3Style"/>
                    <w:numPr>
                      <w:ilvl w:val="0"/>
                      <w:numId w:val="0"/>
                    </w:numPr>
                    <w:spacing w:after="240"/>
                    <w:contextualSpacing w:val="0"/>
                    <w:jc w:val="center"/>
                  </w:pPr>
                  <w:r>
                    <w:t>3</w:t>
                  </w:r>
                </w:p>
              </w:tc>
              <w:tc>
                <w:tcPr>
                  <w:tcW w:w="510" w:type="dxa"/>
                  <w:vAlign w:val="center"/>
                </w:tcPr>
                <w:p w:rsidR="006237FC" w:rsidRDefault="005B4A76" w:rsidP="006237FC">
                  <w:pPr>
                    <w:pStyle w:val="Section3Style"/>
                    <w:numPr>
                      <w:ilvl w:val="0"/>
                      <w:numId w:val="0"/>
                    </w:numPr>
                    <w:spacing w:after="240"/>
                    <w:contextualSpacing w:val="0"/>
                    <w:jc w:val="center"/>
                  </w:pPr>
                  <w:r>
                    <w:t>5</w:t>
                  </w:r>
                </w:p>
              </w:tc>
              <w:tc>
                <w:tcPr>
                  <w:tcW w:w="510" w:type="dxa"/>
                  <w:vAlign w:val="center"/>
                </w:tcPr>
                <w:p w:rsidR="006237FC" w:rsidRDefault="006A26C6" w:rsidP="006237FC">
                  <w:pPr>
                    <w:pStyle w:val="Section3Style"/>
                    <w:numPr>
                      <w:ilvl w:val="0"/>
                      <w:numId w:val="0"/>
                    </w:numPr>
                    <w:spacing w:after="240"/>
                    <w:contextualSpacing w:val="0"/>
                    <w:jc w:val="center"/>
                  </w:pPr>
                  <w:r>
                    <w:t>6</w:t>
                  </w:r>
                </w:p>
              </w:tc>
              <w:tc>
                <w:tcPr>
                  <w:tcW w:w="510" w:type="dxa"/>
                  <w:vAlign w:val="center"/>
                </w:tcPr>
                <w:p w:rsidR="006237FC" w:rsidRDefault="005B4A76" w:rsidP="006237FC">
                  <w:pPr>
                    <w:pStyle w:val="Section3Style"/>
                    <w:numPr>
                      <w:ilvl w:val="0"/>
                      <w:numId w:val="0"/>
                    </w:numPr>
                    <w:spacing w:after="240"/>
                    <w:contextualSpacing w:val="0"/>
                    <w:jc w:val="center"/>
                  </w:pPr>
                  <w:r>
                    <w:t>8</w:t>
                  </w:r>
                </w:p>
              </w:tc>
              <w:tc>
                <w:tcPr>
                  <w:tcW w:w="510" w:type="dxa"/>
                  <w:vAlign w:val="center"/>
                </w:tcPr>
                <w:p w:rsidR="006237FC" w:rsidRDefault="006237FC" w:rsidP="006237FC">
                  <w:pPr>
                    <w:pStyle w:val="Section3Style"/>
                    <w:numPr>
                      <w:ilvl w:val="0"/>
                      <w:numId w:val="0"/>
                    </w:numPr>
                    <w:spacing w:after="240"/>
                    <w:contextualSpacing w:val="0"/>
                    <w:jc w:val="center"/>
                  </w:pPr>
                </w:p>
              </w:tc>
              <w:tc>
                <w:tcPr>
                  <w:tcW w:w="510" w:type="dxa"/>
                  <w:vAlign w:val="center"/>
                </w:tcPr>
                <w:p w:rsidR="006237FC" w:rsidRDefault="006237FC" w:rsidP="006237FC">
                  <w:pPr>
                    <w:pStyle w:val="Section3Style"/>
                    <w:numPr>
                      <w:ilvl w:val="0"/>
                      <w:numId w:val="0"/>
                    </w:numPr>
                    <w:spacing w:after="240"/>
                    <w:contextualSpacing w:val="0"/>
                    <w:jc w:val="center"/>
                  </w:pPr>
                </w:p>
              </w:tc>
            </w:tr>
            <w:tr w:rsidR="006A26C6" w:rsidTr="006A26C6">
              <w:trPr>
                <w:trHeight w:hRule="exact" w:val="397"/>
              </w:trPr>
              <w:tc>
                <w:tcPr>
                  <w:tcW w:w="510" w:type="dxa"/>
                  <w:tcBorders>
                    <w:right w:val="single" w:sz="4" w:space="0" w:color="000000"/>
                  </w:tcBorders>
                  <w:vAlign w:val="center"/>
                </w:tcPr>
                <w:p w:rsidR="006237FC" w:rsidRDefault="006237FC" w:rsidP="006237FC">
                  <w:pPr>
                    <w:pStyle w:val="Section3Style"/>
                    <w:numPr>
                      <w:ilvl w:val="0"/>
                      <w:numId w:val="0"/>
                    </w:numPr>
                    <w:spacing w:after="240"/>
                    <w:contextualSpacing w:val="0"/>
                    <w:jc w:val="center"/>
                  </w:pPr>
                  <w:r>
                    <w:t>6</w:t>
                  </w:r>
                </w:p>
              </w:tc>
              <w:tc>
                <w:tcPr>
                  <w:tcW w:w="510" w:type="dxa"/>
                  <w:tcBorders>
                    <w:left w:val="single" w:sz="4" w:space="0" w:color="000000"/>
                  </w:tcBorders>
                  <w:vAlign w:val="center"/>
                </w:tcPr>
                <w:p w:rsidR="006237FC" w:rsidRDefault="005B4A76" w:rsidP="006237FC">
                  <w:pPr>
                    <w:pStyle w:val="Section3Style"/>
                    <w:numPr>
                      <w:ilvl w:val="0"/>
                      <w:numId w:val="0"/>
                    </w:numPr>
                    <w:spacing w:after="240"/>
                    <w:contextualSpacing w:val="0"/>
                    <w:jc w:val="center"/>
                  </w:pPr>
                  <w:r>
                    <w:t>2</w:t>
                  </w:r>
                </w:p>
              </w:tc>
              <w:tc>
                <w:tcPr>
                  <w:tcW w:w="510" w:type="dxa"/>
                  <w:vAlign w:val="center"/>
                </w:tcPr>
                <w:p w:rsidR="006237FC" w:rsidRDefault="006A26C6" w:rsidP="006237FC">
                  <w:pPr>
                    <w:pStyle w:val="Section3Style"/>
                    <w:numPr>
                      <w:ilvl w:val="0"/>
                      <w:numId w:val="0"/>
                    </w:numPr>
                    <w:spacing w:after="240"/>
                    <w:contextualSpacing w:val="0"/>
                    <w:jc w:val="center"/>
                  </w:pPr>
                  <w:r>
                    <w:t>4</w:t>
                  </w:r>
                </w:p>
              </w:tc>
              <w:tc>
                <w:tcPr>
                  <w:tcW w:w="510" w:type="dxa"/>
                  <w:vAlign w:val="center"/>
                </w:tcPr>
                <w:p w:rsidR="006237FC" w:rsidRDefault="006A26C6" w:rsidP="006237FC">
                  <w:pPr>
                    <w:pStyle w:val="Section3Style"/>
                    <w:numPr>
                      <w:ilvl w:val="0"/>
                      <w:numId w:val="0"/>
                    </w:numPr>
                    <w:spacing w:after="240"/>
                    <w:contextualSpacing w:val="0"/>
                    <w:jc w:val="center"/>
                  </w:pPr>
                  <w:r>
                    <w:t>6</w:t>
                  </w:r>
                </w:p>
              </w:tc>
              <w:tc>
                <w:tcPr>
                  <w:tcW w:w="510" w:type="dxa"/>
                  <w:vAlign w:val="center"/>
                </w:tcPr>
                <w:p w:rsidR="006237FC" w:rsidRDefault="006237FC" w:rsidP="006237FC">
                  <w:pPr>
                    <w:pStyle w:val="Section3Style"/>
                    <w:numPr>
                      <w:ilvl w:val="0"/>
                      <w:numId w:val="0"/>
                    </w:numPr>
                    <w:spacing w:after="240"/>
                    <w:contextualSpacing w:val="0"/>
                    <w:jc w:val="center"/>
                  </w:pPr>
                </w:p>
              </w:tc>
              <w:tc>
                <w:tcPr>
                  <w:tcW w:w="510" w:type="dxa"/>
                  <w:vAlign w:val="center"/>
                </w:tcPr>
                <w:p w:rsidR="006237FC" w:rsidRDefault="006237FC" w:rsidP="006237FC">
                  <w:pPr>
                    <w:pStyle w:val="Section3Style"/>
                    <w:numPr>
                      <w:ilvl w:val="0"/>
                      <w:numId w:val="0"/>
                    </w:numPr>
                    <w:spacing w:after="240"/>
                    <w:contextualSpacing w:val="0"/>
                    <w:jc w:val="center"/>
                  </w:pPr>
                </w:p>
              </w:tc>
              <w:tc>
                <w:tcPr>
                  <w:tcW w:w="510" w:type="dxa"/>
                  <w:vAlign w:val="center"/>
                </w:tcPr>
                <w:p w:rsidR="006237FC" w:rsidRDefault="006237FC" w:rsidP="006237FC">
                  <w:pPr>
                    <w:pStyle w:val="Section3Style"/>
                    <w:numPr>
                      <w:ilvl w:val="0"/>
                      <w:numId w:val="0"/>
                    </w:numPr>
                    <w:spacing w:after="240"/>
                    <w:contextualSpacing w:val="0"/>
                    <w:jc w:val="center"/>
                  </w:pPr>
                </w:p>
              </w:tc>
              <w:tc>
                <w:tcPr>
                  <w:tcW w:w="510" w:type="dxa"/>
                  <w:vAlign w:val="center"/>
                </w:tcPr>
                <w:p w:rsidR="006237FC" w:rsidRDefault="006237FC" w:rsidP="006237FC">
                  <w:pPr>
                    <w:pStyle w:val="Section3Style"/>
                    <w:numPr>
                      <w:ilvl w:val="0"/>
                      <w:numId w:val="0"/>
                    </w:numPr>
                    <w:spacing w:after="240"/>
                    <w:contextualSpacing w:val="0"/>
                    <w:jc w:val="center"/>
                  </w:pPr>
                </w:p>
              </w:tc>
            </w:tr>
            <w:tr w:rsidR="005B4A76" w:rsidTr="006A26C6">
              <w:trPr>
                <w:trHeight w:hRule="exact" w:val="397"/>
              </w:trPr>
              <w:tc>
                <w:tcPr>
                  <w:tcW w:w="510" w:type="dxa"/>
                  <w:tcBorders>
                    <w:right w:val="single" w:sz="4" w:space="0" w:color="000000"/>
                  </w:tcBorders>
                  <w:vAlign w:val="center"/>
                </w:tcPr>
                <w:p w:rsidR="005B4A76" w:rsidRDefault="005B4A76" w:rsidP="006237FC">
                  <w:pPr>
                    <w:pStyle w:val="Section3Style"/>
                    <w:numPr>
                      <w:ilvl w:val="0"/>
                      <w:numId w:val="0"/>
                    </w:numPr>
                    <w:spacing w:after="240"/>
                    <w:contextualSpacing w:val="0"/>
                    <w:jc w:val="center"/>
                  </w:pPr>
                  <w:r>
                    <w:t>7</w:t>
                  </w:r>
                </w:p>
              </w:tc>
              <w:tc>
                <w:tcPr>
                  <w:tcW w:w="510" w:type="dxa"/>
                  <w:tcBorders>
                    <w:left w:val="single" w:sz="4" w:space="0" w:color="000000"/>
                  </w:tcBorders>
                  <w:vAlign w:val="center"/>
                </w:tcPr>
                <w:p w:rsidR="005B4A76" w:rsidRDefault="005B4A76" w:rsidP="006237FC">
                  <w:pPr>
                    <w:pStyle w:val="Section3Style"/>
                    <w:numPr>
                      <w:ilvl w:val="0"/>
                      <w:numId w:val="0"/>
                    </w:numPr>
                    <w:spacing w:after="240"/>
                    <w:contextualSpacing w:val="0"/>
                    <w:jc w:val="center"/>
                  </w:pPr>
                  <w:r>
                    <w:t>2</w:t>
                  </w:r>
                </w:p>
              </w:tc>
              <w:tc>
                <w:tcPr>
                  <w:tcW w:w="510" w:type="dxa"/>
                  <w:vAlign w:val="center"/>
                </w:tcPr>
                <w:p w:rsidR="005B4A76" w:rsidRDefault="005B4A76" w:rsidP="006237FC">
                  <w:pPr>
                    <w:pStyle w:val="Section3Style"/>
                    <w:numPr>
                      <w:ilvl w:val="0"/>
                      <w:numId w:val="0"/>
                    </w:numPr>
                    <w:spacing w:after="240"/>
                    <w:contextualSpacing w:val="0"/>
                    <w:jc w:val="center"/>
                  </w:pPr>
                </w:p>
              </w:tc>
              <w:tc>
                <w:tcPr>
                  <w:tcW w:w="510" w:type="dxa"/>
                  <w:vAlign w:val="center"/>
                </w:tcPr>
                <w:p w:rsidR="005B4A76" w:rsidRDefault="005B4A76" w:rsidP="006237FC">
                  <w:pPr>
                    <w:pStyle w:val="Section3Style"/>
                    <w:numPr>
                      <w:ilvl w:val="0"/>
                      <w:numId w:val="0"/>
                    </w:numPr>
                    <w:spacing w:after="240"/>
                    <w:contextualSpacing w:val="0"/>
                    <w:jc w:val="center"/>
                  </w:pPr>
                </w:p>
              </w:tc>
              <w:tc>
                <w:tcPr>
                  <w:tcW w:w="510" w:type="dxa"/>
                  <w:vAlign w:val="center"/>
                </w:tcPr>
                <w:p w:rsidR="005B4A76" w:rsidRDefault="005B4A76" w:rsidP="006237FC">
                  <w:pPr>
                    <w:pStyle w:val="Section3Style"/>
                    <w:numPr>
                      <w:ilvl w:val="0"/>
                      <w:numId w:val="0"/>
                    </w:numPr>
                    <w:spacing w:after="240"/>
                    <w:contextualSpacing w:val="0"/>
                    <w:jc w:val="center"/>
                  </w:pPr>
                </w:p>
              </w:tc>
              <w:tc>
                <w:tcPr>
                  <w:tcW w:w="510" w:type="dxa"/>
                  <w:vAlign w:val="center"/>
                </w:tcPr>
                <w:p w:rsidR="005B4A76" w:rsidRDefault="005B4A76" w:rsidP="006237FC">
                  <w:pPr>
                    <w:pStyle w:val="Section3Style"/>
                    <w:numPr>
                      <w:ilvl w:val="0"/>
                      <w:numId w:val="0"/>
                    </w:numPr>
                    <w:spacing w:after="240"/>
                    <w:contextualSpacing w:val="0"/>
                    <w:jc w:val="center"/>
                  </w:pPr>
                </w:p>
              </w:tc>
              <w:tc>
                <w:tcPr>
                  <w:tcW w:w="510" w:type="dxa"/>
                  <w:vAlign w:val="center"/>
                </w:tcPr>
                <w:p w:rsidR="005B4A76" w:rsidRDefault="005B4A76" w:rsidP="006237FC">
                  <w:pPr>
                    <w:pStyle w:val="Section3Style"/>
                    <w:numPr>
                      <w:ilvl w:val="0"/>
                      <w:numId w:val="0"/>
                    </w:numPr>
                    <w:spacing w:after="240"/>
                    <w:contextualSpacing w:val="0"/>
                    <w:jc w:val="center"/>
                  </w:pPr>
                </w:p>
              </w:tc>
              <w:tc>
                <w:tcPr>
                  <w:tcW w:w="510" w:type="dxa"/>
                  <w:vAlign w:val="center"/>
                </w:tcPr>
                <w:p w:rsidR="005B4A76" w:rsidRDefault="005B4A76" w:rsidP="006237FC">
                  <w:pPr>
                    <w:pStyle w:val="Section3Style"/>
                    <w:numPr>
                      <w:ilvl w:val="0"/>
                      <w:numId w:val="0"/>
                    </w:numPr>
                    <w:spacing w:after="240"/>
                    <w:contextualSpacing w:val="0"/>
                    <w:jc w:val="center"/>
                  </w:pPr>
                </w:p>
              </w:tc>
            </w:tr>
          </w:tbl>
          <w:p w:rsidR="006237FC" w:rsidRDefault="006237FC" w:rsidP="006237FC">
            <w:pPr>
              <w:pStyle w:val="Section3Style"/>
              <w:numPr>
                <w:ilvl w:val="0"/>
                <w:numId w:val="0"/>
              </w:numPr>
              <w:spacing w:after="240"/>
              <w:contextualSpacing w:val="0"/>
            </w:pPr>
            <w:r>
              <w:t xml:space="preserve">          </w:t>
            </w:r>
          </w:p>
          <w:p w:rsidR="006237FC" w:rsidRDefault="006237FC" w:rsidP="006237FC">
            <w:pPr>
              <w:pStyle w:val="Section3Style"/>
              <w:numPr>
                <w:ilvl w:val="0"/>
                <w:numId w:val="0"/>
              </w:numPr>
              <w:spacing w:after="240"/>
              <w:contextualSpacing w:val="0"/>
            </w:pPr>
          </w:p>
          <w:p w:rsidR="006237FC" w:rsidRDefault="006237FC" w:rsidP="006237FC">
            <w:pPr>
              <w:pStyle w:val="Section3Style"/>
              <w:numPr>
                <w:ilvl w:val="0"/>
                <w:numId w:val="0"/>
              </w:numPr>
              <w:spacing w:after="240"/>
              <w:contextualSpacing w:val="0"/>
            </w:pPr>
          </w:p>
          <w:p w:rsidR="006237FC" w:rsidRDefault="006237FC" w:rsidP="006237FC">
            <w:pPr>
              <w:pStyle w:val="Section3Style"/>
              <w:numPr>
                <w:ilvl w:val="0"/>
                <w:numId w:val="0"/>
              </w:numPr>
              <w:spacing w:after="240"/>
              <w:contextualSpacing w:val="0"/>
            </w:pPr>
          </w:p>
        </w:tc>
        <w:tc>
          <w:tcPr>
            <w:tcW w:w="1166" w:type="dxa"/>
          </w:tcPr>
          <w:p w:rsidR="006237FC" w:rsidRDefault="006237FC" w:rsidP="0018614D">
            <w:pPr>
              <w:spacing w:after="240"/>
              <w:jc w:val="center"/>
              <w:rPr>
                <w:rFonts w:ascii="Times New Roman" w:eastAsia="Calibri" w:hAnsi="Times New Roman"/>
                <w:b/>
              </w:rPr>
            </w:pPr>
          </w:p>
        </w:tc>
      </w:tr>
      <w:tr w:rsidR="00F020EB" w:rsidTr="00B32C2C">
        <w:trPr>
          <w:cantSplit/>
          <w:trHeight w:val="851"/>
        </w:trPr>
        <w:tc>
          <w:tcPr>
            <w:tcW w:w="567" w:type="dxa"/>
          </w:tcPr>
          <w:p w:rsidR="00F020EB" w:rsidRDefault="00F020EB" w:rsidP="0018614D">
            <w:pPr>
              <w:spacing w:after="240"/>
              <w:ind w:right="-149"/>
              <w:rPr>
                <w:rFonts w:ascii="Times New Roman" w:eastAsia="Calibri" w:hAnsi="Times New Roman"/>
              </w:rPr>
            </w:pPr>
          </w:p>
        </w:tc>
        <w:tc>
          <w:tcPr>
            <w:tcW w:w="9007" w:type="dxa"/>
          </w:tcPr>
          <w:p w:rsidR="00F020EB" w:rsidRDefault="00F82BBE" w:rsidP="0018614D">
            <w:pPr>
              <w:pStyle w:val="Section3Style"/>
              <w:spacing w:after="240"/>
              <w:ind w:left="714" w:hanging="357"/>
              <w:contextualSpacing w:val="0"/>
            </w:pPr>
            <w:r>
              <w:t xml:space="preserve">How many competitors were </w:t>
            </w:r>
            <w:r w:rsidR="00F020EB">
              <w:t>the</w:t>
            </w:r>
            <w:r>
              <w:t>re in the competition</w:t>
            </w:r>
            <w:r w:rsidR="00F020EB">
              <w:t>?</w:t>
            </w:r>
          </w:p>
          <w:p w:rsidR="00F020EB" w:rsidRDefault="00F020EB" w:rsidP="006A26C6">
            <w:pPr>
              <w:pStyle w:val="Section3Style"/>
              <w:numPr>
                <w:ilvl w:val="0"/>
                <w:numId w:val="0"/>
              </w:numPr>
              <w:spacing w:after="12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</w:tc>
        <w:tc>
          <w:tcPr>
            <w:tcW w:w="1166" w:type="dxa"/>
          </w:tcPr>
          <w:p w:rsidR="00F020EB" w:rsidRDefault="00F020EB" w:rsidP="0018614D">
            <w:pPr>
              <w:spacing w:after="240"/>
              <w:jc w:val="center"/>
              <w:rPr>
                <w:rFonts w:ascii="Times New Roman" w:eastAsia="Calibri" w:hAnsi="Times New Roman"/>
                <w:b/>
              </w:rPr>
            </w:pPr>
            <w:r>
              <w:rPr>
                <w:rFonts w:ascii="Times New Roman" w:eastAsia="Calibri" w:hAnsi="Times New Roman"/>
                <w:b/>
              </w:rPr>
              <w:t>1</w:t>
            </w:r>
          </w:p>
        </w:tc>
      </w:tr>
      <w:tr w:rsidR="00B32C2C" w:rsidTr="00B32C2C">
        <w:trPr>
          <w:cantSplit/>
          <w:trHeight w:val="851"/>
        </w:trPr>
        <w:tc>
          <w:tcPr>
            <w:tcW w:w="567" w:type="dxa"/>
            <w:hideMark/>
          </w:tcPr>
          <w:p w:rsidR="00B32C2C" w:rsidRDefault="00B32C2C" w:rsidP="0018614D">
            <w:pPr>
              <w:spacing w:after="240"/>
              <w:ind w:right="-149"/>
              <w:rPr>
                <w:rFonts w:ascii="Times New Roman" w:eastAsia="Calibri" w:hAnsi="Times New Roman"/>
              </w:rPr>
            </w:pPr>
          </w:p>
        </w:tc>
        <w:tc>
          <w:tcPr>
            <w:tcW w:w="9007" w:type="dxa"/>
            <w:hideMark/>
          </w:tcPr>
          <w:p w:rsidR="00B32C2C" w:rsidRDefault="00B32C2C" w:rsidP="0018614D">
            <w:pPr>
              <w:pStyle w:val="Section3Style"/>
              <w:spacing w:after="240"/>
              <w:ind w:left="714" w:hanging="357"/>
              <w:contextualSpacing w:val="0"/>
            </w:pPr>
            <w:r>
              <w:t xml:space="preserve">  </w:t>
            </w:r>
            <w:r w:rsidR="005B4A76">
              <w:t>What is the mean of the scores?</w:t>
            </w:r>
          </w:p>
          <w:p w:rsidR="00B32C2C" w:rsidRDefault="00B32C2C" w:rsidP="0018614D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B32C2C" w:rsidRDefault="00B32C2C" w:rsidP="0018614D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B32C2C" w:rsidRDefault="00B32C2C" w:rsidP="006A26C6">
            <w:pPr>
              <w:pStyle w:val="Section3Style"/>
              <w:numPr>
                <w:ilvl w:val="0"/>
                <w:numId w:val="0"/>
              </w:numPr>
              <w:spacing w:after="12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</w:tc>
        <w:tc>
          <w:tcPr>
            <w:tcW w:w="1166" w:type="dxa"/>
          </w:tcPr>
          <w:p w:rsidR="00B32C2C" w:rsidRDefault="00F020EB" w:rsidP="0018614D">
            <w:pPr>
              <w:spacing w:after="240"/>
              <w:jc w:val="center"/>
              <w:rPr>
                <w:rFonts w:ascii="Times New Roman" w:eastAsia="Calibri" w:hAnsi="Times New Roman"/>
                <w:b/>
              </w:rPr>
            </w:pPr>
            <w:r>
              <w:rPr>
                <w:rFonts w:ascii="Times New Roman" w:eastAsia="Calibri" w:hAnsi="Times New Roman"/>
                <w:b/>
              </w:rPr>
              <w:t>1</w:t>
            </w:r>
          </w:p>
        </w:tc>
      </w:tr>
      <w:tr w:rsidR="00B32C2C" w:rsidTr="00B32C2C">
        <w:trPr>
          <w:cantSplit/>
          <w:trHeight w:val="851"/>
        </w:trPr>
        <w:tc>
          <w:tcPr>
            <w:tcW w:w="567" w:type="dxa"/>
          </w:tcPr>
          <w:p w:rsidR="00B32C2C" w:rsidRDefault="00B32C2C" w:rsidP="0018614D">
            <w:pPr>
              <w:spacing w:after="240"/>
              <w:ind w:left="34"/>
              <w:rPr>
                <w:rFonts w:ascii="Times New Roman" w:eastAsia="Calibri" w:hAnsi="Times New Roman"/>
              </w:rPr>
            </w:pPr>
          </w:p>
        </w:tc>
        <w:tc>
          <w:tcPr>
            <w:tcW w:w="9007" w:type="dxa"/>
            <w:hideMark/>
          </w:tcPr>
          <w:p w:rsidR="00B32C2C" w:rsidRDefault="00B32C2C" w:rsidP="0018614D">
            <w:pPr>
              <w:pStyle w:val="Section3Style"/>
              <w:spacing w:after="240"/>
              <w:ind w:left="714" w:hanging="357"/>
              <w:contextualSpacing w:val="0"/>
            </w:pPr>
            <w:r>
              <w:t xml:space="preserve">  </w:t>
            </w:r>
            <w:r w:rsidR="005B4A76">
              <w:t>Find the median score.</w:t>
            </w:r>
          </w:p>
          <w:p w:rsidR="00B32C2C" w:rsidRDefault="00B32C2C" w:rsidP="0018614D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B32C2C" w:rsidRDefault="00B32C2C" w:rsidP="006A26C6">
            <w:pPr>
              <w:pStyle w:val="Section3Style"/>
              <w:numPr>
                <w:ilvl w:val="0"/>
                <w:numId w:val="0"/>
              </w:numPr>
              <w:spacing w:after="12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</w:tc>
        <w:tc>
          <w:tcPr>
            <w:tcW w:w="1166" w:type="dxa"/>
          </w:tcPr>
          <w:p w:rsidR="00B32C2C" w:rsidRDefault="00F020EB" w:rsidP="0018614D">
            <w:pPr>
              <w:spacing w:after="240"/>
              <w:jc w:val="center"/>
              <w:rPr>
                <w:rFonts w:ascii="Times New Roman" w:eastAsia="Calibri" w:hAnsi="Times New Roman"/>
                <w:b/>
              </w:rPr>
            </w:pPr>
            <w:r>
              <w:rPr>
                <w:rFonts w:ascii="Times New Roman" w:eastAsia="Calibri" w:hAnsi="Times New Roman"/>
                <w:b/>
              </w:rPr>
              <w:t>1</w:t>
            </w:r>
          </w:p>
        </w:tc>
      </w:tr>
      <w:tr w:rsidR="00B32C2C" w:rsidTr="00B32C2C">
        <w:trPr>
          <w:cantSplit/>
          <w:trHeight w:val="851"/>
        </w:trPr>
        <w:tc>
          <w:tcPr>
            <w:tcW w:w="567" w:type="dxa"/>
          </w:tcPr>
          <w:p w:rsidR="00B32C2C" w:rsidRDefault="00B32C2C" w:rsidP="0018614D">
            <w:pPr>
              <w:spacing w:after="240"/>
              <w:ind w:left="57"/>
              <w:rPr>
                <w:rFonts w:ascii="Times New Roman" w:eastAsia="Calibri" w:hAnsi="Times New Roman"/>
              </w:rPr>
            </w:pPr>
          </w:p>
        </w:tc>
        <w:tc>
          <w:tcPr>
            <w:tcW w:w="9007" w:type="dxa"/>
            <w:hideMark/>
          </w:tcPr>
          <w:p w:rsidR="00B32C2C" w:rsidRDefault="00B32C2C" w:rsidP="0018614D">
            <w:pPr>
              <w:pStyle w:val="Section3Style"/>
              <w:spacing w:after="240"/>
              <w:ind w:left="714" w:hanging="357"/>
              <w:contextualSpacing w:val="0"/>
            </w:pPr>
            <w:r>
              <w:t xml:space="preserve">  </w:t>
            </w:r>
            <w:r w:rsidR="005B4A76">
              <w:t>What is the interquartile range?</w:t>
            </w:r>
          </w:p>
          <w:p w:rsidR="00B32C2C" w:rsidRDefault="00B32C2C" w:rsidP="0018614D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B32C2C" w:rsidRDefault="00B32C2C" w:rsidP="0018614D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B32C2C" w:rsidRDefault="00B32C2C" w:rsidP="006A26C6">
            <w:pPr>
              <w:pStyle w:val="Section3Style"/>
              <w:numPr>
                <w:ilvl w:val="0"/>
                <w:numId w:val="0"/>
              </w:numPr>
              <w:spacing w:after="12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</w:tc>
        <w:tc>
          <w:tcPr>
            <w:tcW w:w="1166" w:type="dxa"/>
          </w:tcPr>
          <w:p w:rsidR="00B32C2C" w:rsidRDefault="00F020EB" w:rsidP="0018614D">
            <w:pPr>
              <w:spacing w:after="240"/>
              <w:jc w:val="center"/>
              <w:rPr>
                <w:rFonts w:ascii="Times New Roman" w:eastAsia="Calibri" w:hAnsi="Times New Roman"/>
                <w:b/>
              </w:rPr>
            </w:pPr>
            <w:r>
              <w:rPr>
                <w:rFonts w:ascii="Times New Roman" w:eastAsia="Calibri" w:hAnsi="Times New Roman"/>
                <w:b/>
              </w:rPr>
              <w:t>1</w:t>
            </w:r>
          </w:p>
        </w:tc>
      </w:tr>
      <w:tr w:rsidR="00B32C2C" w:rsidTr="007C4FA1">
        <w:trPr>
          <w:cantSplit/>
          <w:trHeight w:val="851"/>
        </w:trPr>
        <w:tc>
          <w:tcPr>
            <w:tcW w:w="567" w:type="dxa"/>
            <w:hideMark/>
          </w:tcPr>
          <w:p w:rsidR="00B32C2C" w:rsidRDefault="00B32C2C" w:rsidP="0018614D">
            <w:pPr>
              <w:spacing w:after="240"/>
              <w:rPr>
                <w:rFonts w:ascii="Times New Roman" w:eastAsia="Calibri" w:hAnsi="Times New Roman"/>
              </w:rPr>
            </w:pPr>
            <w:r>
              <w:rPr>
                <w:rFonts w:ascii="Times New Roman" w:eastAsia="Calibri" w:hAnsi="Times New Roman"/>
              </w:rPr>
              <w:t>77.</w:t>
            </w:r>
          </w:p>
        </w:tc>
        <w:tc>
          <w:tcPr>
            <w:tcW w:w="9007" w:type="dxa"/>
          </w:tcPr>
          <w:p w:rsidR="00B32C2C" w:rsidRDefault="006627EC" w:rsidP="006627EC">
            <w:pPr>
              <w:pStyle w:val="Section3Style"/>
              <w:numPr>
                <w:ilvl w:val="0"/>
                <w:numId w:val="0"/>
              </w:numPr>
              <w:spacing w:after="240"/>
              <w:contextualSpacing w:val="0"/>
            </w:pPr>
            <w:r>
              <w:t>The triangular prism shown has an isosceles triangle as its cross section.</w:t>
            </w:r>
          </w:p>
          <w:p w:rsidR="007C4FA1" w:rsidRDefault="005D75A9" w:rsidP="0018614D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rPr>
                <w:noProof/>
                <w:lang w:eastAsia="en-AU"/>
              </w:rPr>
              <w:object w:dxaOrig="1440" w:dyaOrig="1440">
                <v:shape id="_x0000_s1239" type="#_x0000_t75" style="position:absolute;left:0;text-align:left;margin-left:114.9pt;margin-top:17.9pt;width:238.55pt;height:128.4pt;z-index:251758080;mso-position-horizontal-relative:text;mso-position-vertical-relative:text">
                  <v:imagedata r:id="rId358" o:title=""/>
                </v:shape>
                <o:OLEObject Type="Embed" ProgID="FXDraw.Graphic" ShapeID="_x0000_s1239" DrawAspect="Content" ObjectID="_1528110168" r:id="rId359"/>
              </w:object>
            </w:r>
          </w:p>
          <w:p w:rsidR="007C4FA1" w:rsidRDefault="007C4FA1" w:rsidP="0018614D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</w:p>
          <w:p w:rsidR="007C4FA1" w:rsidRDefault="007C4FA1" w:rsidP="0018614D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</w:p>
          <w:p w:rsidR="007C4FA1" w:rsidRDefault="007C4FA1" w:rsidP="0018614D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</w:p>
          <w:p w:rsidR="007C4FA1" w:rsidRDefault="007C4FA1" w:rsidP="0018614D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</w:p>
          <w:p w:rsidR="007C4FA1" w:rsidRDefault="007C4FA1" w:rsidP="0018614D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</w:p>
        </w:tc>
        <w:tc>
          <w:tcPr>
            <w:tcW w:w="1166" w:type="dxa"/>
          </w:tcPr>
          <w:p w:rsidR="00B32C2C" w:rsidRDefault="00B32C2C" w:rsidP="0018614D">
            <w:pPr>
              <w:spacing w:after="240"/>
              <w:jc w:val="center"/>
              <w:rPr>
                <w:rFonts w:ascii="Times New Roman" w:eastAsia="Calibri" w:hAnsi="Times New Roman"/>
                <w:b/>
              </w:rPr>
            </w:pPr>
          </w:p>
        </w:tc>
      </w:tr>
      <w:tr w:rsidR="00B32C2C" w:rsidTr="00B32C2C">
        <w:trPr>
          <w:cantSplit/>
          <w:trHeight w:val="851"/>
        </w:trPr>
        <w:tc>
          <w:tcPr>
            <w:tcW w:w="567" w:type="dxa"/>
          </w:tcPr>
          <w:p w:rsidR="00B32C2C" w:rsidRDefault="00B32C2C" w:rsidP="0018614D">
            <w:pPr>
              <w:spacing w:after="240"/>
              <w:ind w:left="57"/>
              <w:rPr>
                <w:rFonts w:ascii="Times New Roman" w:eastAsia="Calibri" w:hAnsi="Times New Roman"/>
              </w:rPr>
            </w:pPr>
          </w:p>
        </w:tc>
        <w:tc>
          <w:tcPr>
            <w:tcW w:w="9007" w:type="dxa"/>
            <w:hideMark/>
          </w:tcPr>
          <w:p w:rsidR="00B32C2C" w:rsidRDefault="00B32C2C" w:rsidP="006627EC">
            <w:pPr>
              <w:pStyle w:val="Section3Style"/>
              <w:numPr>
                <w:ilvl w:val="0"/>
                <w:numId w:val="47"/>
              </w:numPr>
              <w:spacing w:after="240"/>
              <w:contextualSpacing w:val="0"/>
            </w:pPr>
            <w:r>
              <w:t xml:space="preserve">  </w:t>
            </w:r>
            <w:r w:rsidR="006627EC">
              <w:t>Calculate the volume of the prism.</w:t>
            </w:r>
          </w:p>
          <w:p w:rsidR="00B32C2C" w:rsidRDefault="00B32C2C" w:rsidP="0018614D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B32C2C" w:rsidRDefault="00B32C2C" w:rsidP="0018614D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B32C2C" w:rsidRDefault="00B32C2C" w:rsidP="0018614D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</w:tc>
        <w:tc>
          <w:tcPr>
            <w:tcW w:w="1166" w:type="dxa"/>
          </w:tcPr>
          <w:p w:rsidR="00B32C2C" w:rsidRDefault="006627EC" w:rsidP="0018614D">
            <w:pPr>
              <w:spacing w:after="240"/>
              <w:jc w:val="center"/>
              <w:rPr>
                <w:rFonts w:ascii="Times New Roman" w:eastAsia="Calibri" w:hAnsi="Times New Roman"/>
                <w:b/>
              </w:rPr>
            </w:pPr>
            <w:r>
              <w:rPr>
                <w:rFonts w:ascii="Times New Roman" w:eastAsia="Calibri" w:hAnsi="Times New Roman"/>
                <w:b/>
              </w:rPr>
              <w:t>1</w:t>
            </w:r>
          </w:p>
        </w:tc>
      </w:tr>
      <w:tr w:rsidR="00B32C2C" w:rsidTr="00B32C2C">
        <w:trPr>
          <w:cantSplit/>
          <w:trHeight w:val="851"/>
        </w:trPr>
        <w:tc>
          <w:tcPr>
            <w:tcW w:w="567" w:type="dxa"/>
          </w:tcPr>
          <w:p w:rsidR="00B32C2C" w:rsidRDefault="00B32C2C" w:rsidP="0018614D">
            <w:pPr>
              <w:spacing w:after="240"/>
              <w:ind w:left="57"/>
              <w:rPr>
                <w:rFonts w:ascii="Times New Roman" w:eastAsia="Calibri" w:hAnsi="Times New Roman"/>
              </w:rPr>
            </w:pPr>
          </w:p>
        </w:tc>
        <w:tc>
          <w:tcPr>
            <w:tcW w:w="9007" w:type="dxa"/>
            <w:hideMark/>
          </w:tcPr>
          <w:p w:rsidR="00B32C2C" w:rsidRDefault="00B32C2C" w:rsidP="0018614D">
            <w:pPr>
              <w:pStyle w:val="Section3Style"/>
              <w:spacing w:after="240"/>
              <w:ind w:left="714" w:hanging="357"/>
              <w:contextualSpacing w:val="0"/>
            </w:pPr>
            <w:r>
              <w:t xml:space="preserve">  </w:t>
            </w:r>
            <w:r w:rsidR="006627EC">
              <w:t>Calculate the surface area of the prism.</w:t>
            </w:r>
          </w:p>
          <w:p w:rsidR="00B32C2C" w:rsidRDefault="00B32C2C" w:rsidP="0018614D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B32C2C" w:rsidRDefault="00B32C2C" w:rsidP="0018614D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B32C2C" w:rsidRDefault="00B32C2C" w:rsidP="0018614D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B32C2C" w:rsidRDefault="00B32C2C" w:rsidP="0018614D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</w:tc>
        <w:tc>
          <w:tcPr>
            <w:tcW w:w="1166" w:type="dxa"/>
          </w:tcPr>
          <w:p w:rsidR="00B32C2C" w:rsidRDefault="006627EC" w:rsidP="0018614D">
            <w:pPr>
              <w:spacing w:after="240"/>
              <w:jc w:val="center"/>
              <w:rPr>
                <w:rFonts w:ascii="Times New Roman" w:eastAsia="Calibri" w:hAnsi="Times New Roman"/>
                <w:b/>
              </w:rPr>
            </w:pPr>
            <w:r>
              <w:rPr>
                <w:rFonts w:ascii="Times New Roman" w:eastAsia="Calibri" w:hAnsi="Times New Roman"/>
                <w:b/>
              </w:rPr>
              <w:t>2</w:t>
            </w:r>
          </w:p>
        </w:tc>
      </w:tr>
    </w:tbl>
    <w:p w:rsidR="00CE5218" w:rsidRDefault="00CE5218">
      <w:r>
        <w:br w:type="page"/>
      </w:r>
    </w:p>
    <w:tbl>
      <w:tblPr>
        <w:tblStyle w:val="TableGrid1"/>
        <w:tblW w:w="107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567"/>
        <w:gridCol w:w="9007"/>
        <w:gridCol w:w="1166"/>
      </w:tblGrid>
      <w:tr w:rsidR="00B32C2C" w:rsidTr="00B32C2C">
        <w:trPr>
          <w:cantSplit/>
          <w:trHeight w:val="851"/>
        </w:trPr>
        <w:tc>
          <w:tcPr>
            <w:tcW w:w="567" w:type="dxa"/>
            <w:hideMark/>
          </w:tcPr>
          <w:p w:rsidR="00B32C2C" w:rsidRDefault="00B32C2C" w:rsidP="0018614D">
            <w:pPr>
              <w:spacing w:after="24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78.</w:t>
            </w:r>
          </w:p>
        </w:tc>
        <w:tc>
          <w:tcPr>
            <w:tcW w:w="9007" w:type="dxa"/>
            <w:hideMark/>
          </w:tcPr>
          <w:p w:rsidR="00B32C2C" w:rsidRDefault="00B32C2C" w:rsidP="0018614D">
            <w:pPr>
              <w:pStyle w:val="Section3Style"/>
              <w:numPr>
                <w:ilvl w:val="0"/>
                <w:numId w:val="37"/>
              </w:numPr>
              <w:spacing w:after="240"/>
              <w:contextualSpacing w:val="0"/>
            </w:pPr>
            <w:r>
              <w:t xml:space="preserve">  </w:t>
            </w:r>
            <w:r w:rsidR="003E2077">
              <w:t xml:space="preserve">Solve  </w:t>
            </w:r>
            <w:r w:rsidR="003E2077" w:rsidRPr="003E2077">
              <w:rPr>
                <w:color w:val="FF0000"/>
                <w:position w:val="-6"/>
              </w:rPr>
              <w:object w:dxaOrig="2238" w:dyaOrig="238">
                <v:shape id="_x0000_i1199" type="#_x0000_t75" style="width:111.75pt;height:11.25pt" o:ole="">
                  <v:imagedata r:id="rId360" o:title=""/>
                </v:shape>
                <o:OLEObject Type="Embed" ProgID="FXEquation.Equation" ShapeID="_x0000_i1199" DrawAspect="Content" ObjectID="_1528110128" r:id="rId361"/>
              </w:object>
            </w:r>
            <w:r w:rsidR="003E2077">
              <w:t xml:space="preserve"> .</w:t>
            </w:r>
          </w:p>
          <w:p w:rsidR="00B32C2C" w:rsidRDefault="00B32C2C" w:rsidP="0018614D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B32C2C" w:rsidRDefault="00B32C2C" w:rsidP="0018614D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B32C2C" w:rsidRDefault="00B32C2C" w:rsidP="0018614D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B32C2C" w:rsidRDefault="00B32C2C" w:rsidP="0018614D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</w:tc>
        <w:tc>
          <w:tcPr>
            <w:tcW w:w="1166" w:type="dxa"/>
          </w:tcPr>
          <w:p w:rsidR="00B32C2C" w:rsidRDefault="003E2077" w:rsidP="0018614D">
            <w:pPr>
              <w:spacing w:after="240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2</w:t>
            </w:r>
          </w:p>
        </w:tc>
      </w:tr>
      <w:tr w:rsidR="00B32C2C" w:rsidTr="00B32C2C">
        <w:trPr>
          <w:cantSplit/>
          <w:trHeight w:val="851"/>
        </w:trPr>
        <w:tc>
          <w:tcPr>
            <w:tcW w:w="567" w:type="dxa"/>
          </w:tcPr>
          <w:p w:rsidR="00B32C2C" w:rsidRDefault="00B32C2C" w:rsidP="0018614D">
            <w:pPr>
              <w:spacing w:after="240"/>
              <w:ind w:left="57"/>
              <w:rPr>
                <w:rFonts w:ascii="Times New Roman" w:hAnsi="Times New Roman"/>
              </w:rPr>
            </w:pPr>
          </w:p>
        </w:tc>
        <w:tc>
          <w:tcPr>
            <w:tcW w:w="9007" w:type="dxa"/>
            <w:hideMark/>
          </w:tcPr>
          <w:p w:rsidR="00B32C2C" w:rsidRDefault="00B32C2C" w:rsidP="0018614D">
            <w:pPr>
              <w:pStyle w:val="Section3Style"/>
              <w:spacing w:after="240"/>
              <w:ind w:left="714" w:hanging="357"/>
              <w:contextualSpacing w:val="0"/>
            </w:pPr>
            <w:r>
              <w:t xml:space="preserve">  </w:t>
            </w:r>
            <w:r w:rsidR="003E2077">
              <w:t xml:space="preserve">Solve  </w:t>
            </w:r>
            <w:r w:rsidR="003E2077" w:rsidRPr="003E2077">
              <w:rPr>
                <w:color w:val="FF0000"/>
                <w:position w:val="-6"/>
              </w:rPr>
              <w:object w:dxaOrig="1668" w:dyaOrig="238">
                <v:shape id="_x0000_i1200" type="#_x0000_t75" style="width:83.25pt;height:11.25pt" o:ole="">
                  <v:imagedata r:id="rId362" o:title=""/>
                </v:shape>
                <o:OLEObject Type="Embed" ProgID="FXEquation.Equation" ShapeID="_x0000_i1200" DrawAspect="Content" ObjectID="_1528110129" r:id="rId363"/>
              </w:object>
            </w:r>
            <w:r w:rsidR="003E2077">
              <w:t xml:space="preserve"> </w:t>
            </w:r>
          </w:p>
          <w:p w:rsidR="00B32C2C" w:rsidRDefault="00B32C2C" w:rsidP="0018614D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B32C2C" w:rsidRDefault="00B32C2C" w:rsidP="0018614D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</w:tc>
        <w:tc>
          <w:tcPr>
            <w:tcW w:w="1166" w:type="dxa"/>
          </w:tcPr>
          <w:p w:rsidR="00B32C2C" w:rsidRDefault="003E2077" w:rsidP="0018614D">
            <w:pPr>
              <w:spacing w:after="240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1</w:t>
            </w:r>
          </w:p>
        </w:tc>
      </w:tr>
      <w:tr w:rsidR="00B32C2C" w:rsidTr="00B32C2C">
        <w:trPr>
          <w:cantSplit/>
          <w:trHeight w:val="851"/>
        </w:trPr>
        <w:tc>
          <w:tcPr>
            <w:tcW w:w="567" w:type="dxa"/>
          </w:tcPr>
          <w:p w:rsidR="00B32C2C" w:rsidRDefault="00B32C2C" w:rsidP="0018614D">
            <w:pPr>
              <w:spacing w:after="240"/>
              <w:ind w:left="57"/>
              <w:rPr>
                <w:rFonts w:ascii="Times New Roman" w:hAnsi="Times New Roman"/>
              </w:rPr>
            </w:pPr>
          </w:p>
        </w:tc>
        <w:tc>
          <w:tcPr>
            <w:tcW w:w="9007" w:type="dxa"/>
            <w:hideMark/>
          </w:tcPr>
          <w:p w:rsidR="00B32C2C" w:rsidRDefault="00B32C2C" w:rsidP="0018614D">
            <w:pPr>
              <w:pStyle w:val="Section3Style"/>
              <w:spacing w:after="240"/>
              <w:ind w:left="714" w:hanging="357"/>
              <w:contextualSpacing w:val="0"/>
            </w:pPr>
            <w:r>
              <w:t xml:space="preserve">  </w:t>
            </w:r>
            <w:r w:rsidR="00F92A06">
              <w:t xml:space="preserve">Solve simultaneously     </w:t>
            </w:r>
            <w:r w:rsidR="00F92A06" w:rsidRPr="00F92A06">
              <w:rPr>
                <w:color w:val="FF0000"/>
                <w:position w:val="-32"/>
              </w:rPr>
              <w:object w:dxaOrig="1578" w:dyaOrig="674">
                <v:shape id="_x0000_i1201" type="#_x0000_t75" style="width:78pt;height:33.75pt" o:ole="">
                  <v:imagedata r:id="rId364" o:title=""/>
                </v:shape>
                <o:OLEObject Type="Embed" ProgID="FXEquation.Equation" ShapeID="_x0000_i1201" DrawAspect="Content" ObjectID="_1528110130" r:id="rId365"/>
              </w:object>
            </w:r>
            <w:r w:rsidR="00F92A06">
              <w:t xml:space="preserve"> </w:t>
            </w:r>
          </w:p>
          <w:p w:rsidR="00B32C2C" w:rsidRDefault="00B32C2C" w:rsidP="0018614D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B32C2C" w:rsidRDefault="00B32C2C" w:rsidP="0018614D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B32C2C" w:rsidRDefault="00B32C2C" w:rsidP="0018614D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B32C2C" w:rsidRDefault="00B32C2C" w:rsidP="0018614D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</w:tc>
        <w:tc>
          <w:tcPr>
            <w:tcW w:w="1166" w:type="dxa"/>
          </w:tcPr>
          <w:p w:rsidR="00B32C2C" w:rsidRDefault="00F92A06" w:rsidP="0018614D">
            <w:pPr>
              <w:spacing w:after="240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1</w:t>
            </w:r>
          </w:p>
        </w:tc>
      </w:tr>
      <w:tr w:rsidR="00B32C2C" w:rsidTr="00B32C2C">
        <w:trPr>
          <w:cantSplit/>
          <w:trHeight w:val="851"/>
        </w:trPr>
        <w:tc>
          <w:tcPr>
            <w:tcW w:w="567" w:type="dxa"/>
            <w:hideMark/>
          </w:tcPr>
          <w:p w:rsidR="00B32C2C" w:rsidRDefault="00B32C2C" w:rsidP="0018614D">
            <w:pPr>
              <w:spacing w:after="24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79.</w:t>
            </w:r>
          </w:p>
        </w:tc>
        <w:tc>
          <w:tcPr>
            <w:tcW w:w="9007" w:type="dxa"/>
            <w:hideMark/>
          </w:tcPr>
          <w:p w:rsidR="00B32C2C" w:rsidRDefault="00890B45" w:rsidP="00890B45">
            <w:pPr>
              <w:pStyle w:val="Section3Style"/>
              <w:numPr>
                <w:ilvl w:val="0"/>
                <w:numId w:val="0"/>
              </w:numPr>
              <w:spacing w:after="240"/>
              <w:contextualSpacing w:val="0"/>
            </w:pPr>
            <w:r>
              <w:t xml:space="preserve">Exactly three years ago, David invested an amount of money into an account which paid 8% p.a. interest, compounded quarterly. </w:t>
            </w:r>
          </w:p>
          <w:p w:rsidR="00890B45" w:rsidRDefault="00890B45" w:rsidP="00890B45">
            <w:pPr>
              <w:pStyle w:val="Section3Style"/>
              <w:numPr>
                <w:ilvl w:val="0"/>
                <w:numId w:val="0"/>
              </w:numPr>
              <w:spacing w:after="240"/>
              <w:contextualSpacing w:val="0"/>
            </w:pPr>
            <w:r>
              <w:t>He made no other deposits or withdrawals and today there is $59 100 in the account.</w:t>
            </w:r>
          </w:p>
          <w:p w:rsidR="00890B45" w:rsidRDefault="00890B45" w:rsidP="00890B45">
            <w:pPr>
              <w:pStyle w:val="Section3Style"/>
              <w:numPr>
                <w:ilvl w:val="0"/>
                <w:numId w:val="0"/>
              </w:numPr>
              <w:spacing w:after="240"/>
              <w:contextualSpacing w:val="0"/>
            </w:pPr>
            <w:r>
              <w:t>What was the principal (to the nearest dollar) that he invested three years ago?</w:t>
            </w:r>
          </w:p>
          <w:p w:rsidR="00B32C2C" w:rsidRDefault="00B32C2C" w:rsidP="0018614D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B32C2C" w:rsidRDefault="00B32C2C" w:rsidP="0018614D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B32C2C" w:rsidRDefault="00B32C2C" w:rsidP="0018614D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890B45" w:rsidRDefault="00B32C2C" w:rsidP="00890B45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890B45" w:rsidRDefault="00890B45" w:rsidP="00890B45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B32C2C" w:rsidRDefault="00890B45" w:rsidP="00890B45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</w:tc>
        <w:tc>
          <w:tcPr>
            <w:tcW w:w="1166" w:type="dxa"/>
          </w:tcPr>
          <w:p w:rsidR="00B32C2C" w:rsidRDefault="00890B45" w:rsidP="0018614D">
            <w:pPr>
              <w:spacing w:after="240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2</w:t>
            </w:r>
          </w:p>
        </w:tc>
      </w:tr>
      <w:tr w:rsidR="00B32C2C" w:rsidTr="00B32C2C">
        <w:trPr>
          <w:cantSplit/>
          <w:trHeight w:val="851"/>
        </w:trPr>
        <w:tc>
          <w:tcPr>
            <w:tcW w:w="567" w:type="dxa"/>
            <w:hideMark/>
          </w:tcPr>
          <w:p w:rsidR="00B32C2C" w:rsidRDefault="00B32C2C" w:rsidP="0018614D">
            <w:pPr>
              <w:spacing w:after="24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80.</w:t>
            </w:r>
          </w:p>
        </w:tc>
        <w:tc>
          <w:tcPr>
            <w:tcW w:w="9007" w:type="dxa"/>
            <w:hideMark/>
          </w:tcPr>
          <w:p w:rsidR="006B6937" w:rsidRDefault="00791AFF" w:rsidP="006B6937">
            <w:pPr>
              <w:pStyle w:val="Section3Style"/>
              <w:numPr>
                <w:ilvl w:val="0"/>
                <w:numId w:val="0"/>
              </w:numPr>
              <w:spacing w:after="240"/>
              <w:contextualSpacing w:val="0"/>
            </w:pPr>
            <w:r>
              <w:t xml:space="preserve">In the diagram below </w:t>
            </w:r>
            <w:r w:rsidRPr="00791AFF">
              <w:rPr>
                <w:i/>
              </w:rPr>
              <w:t>ABCD</w:t>
            </w:r>
            <w:r>
              <w:t xml:space="preserve"> is a rectangle.</w:t>
            </w:r>
          </w:p>
          <w:p w:rsidR="00791AFF" w:rsidRDefault="00791AFF" w:rsidP="006B6937">
            <w:pPr>
              <w:pStyle w:val="Section3Style"/>
              <w:numPr>
                <w:ilvl w:val="0"/>
                <w:numId w:val="0"/>
              </w:numPr>
              <w:spacing w:after="240"/>
              <w:contextualSpacing w:val="0"/>
            </w:pPr>
            <w:r w:rsidRPr="00791AFF">
              <w:rPr>
                <w:i/>
              </w:rPr>
              <w:t>E</w:t>
            </w:r>
            <w:r>
              <w:t xml:space="preserve"> and </w:t>
            </w:r>
            <w:r w:rsidRPr="00791AFF">
              <w:rPr>
                <w:i/>
              </w:rPr>
              <w:t>F</w:t>
            </w:r>
            <w:r>
              <w:t xml:space="preserve"> are points on </w:t>
            </w:r>
            <w:r w:rsidRPr="00791AFF">
              <w:rPr>
                <w:i/>
              </w:rPr>
              <w:t>AB</w:t>
            </w:r>
            <w:r>
              <w:t xml:space="preserve"> and </w:t>
            </w:r>
            <w:r w:rsidRPr="00791AFF">
              <w:rPr>
                <w:i/>
              </w:rPr>
              <w:t xml:space="preserve">DC </w:t>
            </w:r>
            <w:r>
              <w:t xml:space="preserve">such that </w:t>
            </w:r>
            <w:r w:rsidRPr="00791AFF">
              <w:rPr>
                <w:i/>
              </w:rPr>
              <w:t>DE</w:t>
            </w:r>
            <w:r>
              <w:t xml:space="preserve"> = </w:t>
            </w:r>
            <w:r w:rsidRPr="00791AFF">
              <w:rPr>
                <w:i/>
              </w:rPr>
              <w:t>DF</w:t>
            </w:r>
            <w:r>
              <w:rPr>
                <w:i/>
              </w:rPr>
              <w:t>.</w:t>
            </w:r>
            <w:r>
              <w:t xml:space="preserve"> </w:t>
            </w:r>
          </w:p>
          <w:p w:rsidR="00791AFF" w:rsidRPr="002C28C6" w:rsidRDefault="002C28C6" w:rsidP="006B6937">
            <w:pPr>
              <w:pStyle w:val="Section3Style"/>
              <w:numPr>
                <w:ilvl w:val="0"/>
                <w:numId w:val="0"/>
              </w:numPr>
              <w:spacing w:after="240"/>
              <w:contextualSpacing w:val="0"/>
              <w:rPr>
                <w:position w:val="-2"/>
              </w:rPr>
            </w:pPr>
            <w:r w:rsidRPr="002C28C6">
              <w:rPr>
                <w:color w:val="FF0000"/>
                <w:position w:val="-2"/>
              </w:rPr>
              <w:object w:dxaOrig="4248" w:dyaOrig="196">
                <v:shape id="_x0000_i1202" type="#_x0000_t75" style="width:211.5pt;height:9pt" o:ole="">
                  <v:imagedata r:id="rId366" o:title=""/>
                </v:shape>
                <o:OLEObject Type="Embed" ProgID="FXEquation.Equation" ShapeID="_x0000_i1202" DrawAspect="Content" ObjectID="_1528110131" r:id="rId367"/>
              </w:object>
            </w:r>
            <w:r w:rsidR="00791AFF" w:rsidRPr="002C28C6">
              <w:rPr>
                <w:position w:val="-2"/>
              </w:rPr>
              <w:t xml:space="preserve"> </w:t>
            </w:r>
          </w:p>
          <w:p w:rsidR="006B6937" w:rsidRDefault="005D75A9" w:rsidP="006B6937">
            <w:pPr>
              <w:pStyle w:val="Section3Style"/>
              <w:numPr>
                <w:ilvl w:val="0"/>
                <w:numId w:val="0"/>
              </w:numPr>
              <w:spacing w:after="240"/>
              <w:ind w:left="720" w:hanging="360"/>
              <w:contextualSpacing w:val="0"/>
            </w:pPr>
            <w:r>
              <w:rPr>
                <w:noProof/>
                <w:lang w:eastAsia="en-AU"/>
              </w:rPr>
              <w:object w:dxaOrig="1440" w:dyaOrig="1440">
                <v:shape id="_x0000_s1240" type="#_x0000_t75" style="position:absolute;left:0;text-align:left;margin-left:120.9pt;margin-top:10.5pt;width:177.05pt;height:97.1pt;z-index:251759104;mso-position-horizontal-relative:text;mso-position-vertical-relative:text">
                  <v:imagedata r:id="rId368" o:title=""/>
                </v:shape>
                <o:OLEObject Type="Embed" ProgID="FXDraw.Graphic" ShapeID="_x0000_s1240" DrawAspect="Content" ObjectID="_1528110169" r:id="rId369"/>
              </w:object>
            </w:r>
          </w:p>
          <w:p w:rsidR="00791AFF" w:rsidRDefault="00791AFF" w:rsidP="006B6937">
            <w:pPr>
              <w:pStyle w:val="Section3Style"/>
              <w:numPr>
                <w:ilvl w:val="0"/>
                <w:numId w:val="0"/>
              </w:numPr>
              <w:spacing w:after="240"/>
              <w:ind w:left="720" w:hanging="360"/>
              <w:contextualSpacing w:val="0"/>
            </w:pPr>
          </w:p>
          <w:p w:rsidR="00791AFF" w:rsidRDefault="00791AFF" w:rsidP="006B6937">
            <w:pPr>
              <w:pStyle w:val="Section3Style"/>
              <w:numPr>
                <w:ilvl w:val="0"/>
                <w:numId w:val="0"/>
              </w:numPr>
              <w:spacing w:after="240"/>
              <w:ind w:left="720" w:hanging="360"/>
              <w:contextualSpacing w:val="0"/>
            </w:pPr>
          </w:p>
          <w:p w:rsidR="00791AFF" w:rsidRDefault="00791AFF" w:rsidP="006B6937">
            <w:pPr>
              <w:pStyle w:val="Section3Style"/>
              <w:numPr>
                <w:ilvl w:val="0"/>
                <w:numId w:val="0"/>
              </w:numPr>
              <w:spacing w:after="240"/>
              <w:ind w:left="720" w:hanging="360"/>
              <w:contextualSpacing w:val="0"/>
            </w:pPr>
          </w:p>
          <w:p w:rsidR="006B6937" w:rsidRDefault="006B6937" w:rsidP="006B6937">
            <w:pPr>
              <w:pStyle w:val="Section3Style"/>
              <w:numPr>
                <w:ilvl w:val="0"/>
                <w:numId w:val="0"/>
              </w:numPr>
              <w:spacing w:after="240"/>
              <w:ind w:left="720" w:hanging="360"/>
              <w:contextualSpacing w:val="0"/>
            </w:pPr>
          </w:p>
          <w:p w:rsidR="00B32C2C" w:rsidRDefault="00791AFF" w:rsidP="00791AFF">
            <w:pPr>
              <w:pStyle w:val="Section3Style"/>
              <w:numPr>
                <w:ilvl w:val="0"/>
                <w:numId w:val="0"/>
              </w:numPr>
              <w:spacing w:after="240"/>
              <w:contextualSpacing w:val="0"/>
            </w:pPr>
            <w:r>
              <w:t xml:space="preserve">Find the value of </w:t>
            </w:r>
            <w:r w:rsidRPr="00791AFF">
              <w:rPr>
                <w:i/>
              </w:rPr>
              <w:t>x</w:t>
            </w:r>
            <w:r>
              <w:t>.</w:t>
            </w:r>
            <w:r w:rsidR="00B32C2C">
              <w:t xml:space="preserve">  </w:t>
            </w:r>
          </w:p>
          <w:p w:rsidR="00890B45" w:rsidRDefault="00890B45" w:rsidP="00791AFF">
            <w:pPr>
              <w:pStyle w:val="Section3Style"/>
              <w:numPr>
                <w:ilvl w:val="0"/>
                <w:numId w:val="0"/>
              </w:numPr>
              <w:spacing w:after="240"/>
              <w:contextualSpacing w:val="0"/>
            </w:pPr>
            <w:r>
              <w:t>Give geometric reasoning for each step of your working.</w:t>
            </w:r>
          </w:p>
          <w:p w:rsidR="00B32C2C" w:rsidRDefault="00B32C2C" w:rsidP="0018614D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B32C2C" w:rsidRDefault="00B32C2C" w:rsidP="0018614D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B32C2C" w:rsidRDefault="00B32C2C" w:rsidP="0018614D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890B45" w:rsidRDefault="00B32C2C" w:rsidP="00890B45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890B45" w:rsidRDefault="00890B45" w:rsidP="00890B45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B32C2C" w:rsidRDefault="00890B45" w:rsidP="00890B45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</w:tc>
        <w:tc>
          <w:tcPr>
            <w:tcW w:w="1166" w:type="dxa"/>
          </w:tcPr>
          <w:p w:rsidR="00B32C2C" w:rsidRDefault="00791AFF" w:rsidP="0018614D">
            <w:pPr>
              <w:spacing w:after="240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2</w:t>
            </w:r>
          </w:p>
        </w:tc>
      </w:tr>
    </w:tbl>
    <w:p w:rsidR="005D3F68" w:rsidRDefault="005D3F68">
      <w:r>
        <w:br w:type="page"/>
      </w:r>
    </w:p>
    <w:tbl>
      <w:tblPr>
        <w:tblStyle w:val="TableGrid1"/>
        <w:tblW w:w="107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567"/>
        <w:gridCol w:w="9007"/>
        <w:gridCol w:w="1166"/>
      </w:tblGrid>
      <w:tr w:rsidR="00B32C2C" w:rsidTr="00B32C2C">
        <w:trPr>
          <w:cantSplit/>
          <w:trHeight w:val="851"/>
        </w:trPr>
        <w:tc>
          <w:tcPr>
            <w:tcW w:w="567" w:type="dxa"/>
            <w:hideMark/>
          </w:tcPr>
          <w:p w:rsidR="00B32C2C" w:rsidRDefault="00B32C2C" w:rsidP="0018614D">
            <w:pPr>
              <w:spacing w:after="24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81.</w:t>
            </w:r>
          </w:p>
        </w:tc>
        <w:tc>
          <w:tcPr>
            <w:tcW w:w="9007" w:type="dxa"/>
            <w:hideMark/>
          </w:tcPr>
          <w:p w:rsidR="00B32C2C" w:rsidRDefault="005D3F68" w:rsidP="005D3F68">
            <w:pPr>
              <w:pStyle w:val="Section3Style"/>
              <w:numPr>
                <w:ilvl w:val="0"/>
                <w:numId w:val="0"/>
              </w:numPr>
              <w:contextualSpacing w:val="0"/>
            </w:pPr>
            <w:r>
              <w:t xml:space="preserve">A hot air balloon </w:t>
            </w:r>
            <w:r w:rsidRPr="005D3F68">
              <w:rPr>
                <w:i/>
              </w:rPr>
              <w:t>A</w:t>
            </w:r>
            <w:r>
              <w:t xml:space="preserve"> is </w:t>
            </w:r>
            <w:r w:rsidR="006435D1">
              <w:t xml:space="preserve">101 m </w:t>
            </w:r>
            <w:r>
              <w:t xml:space="preserve">directly above point </w:t>
            </w:r>
            <w:r w:rsidRPr="005D3F68">
              <w:rPr>
                <w:i/>
              </w:rPr>
              <w:t>D</w:t>
            </w:r>
            <w:r>
              <w:rPr>
                <w:i/>
              </w:rPr>
              <w:t>.</w:t>
            </w:r>
            <w:r>
              <w:t xml:space="preserve"> </w:t>
            </w:r>
          </w:p>
          <w:p w:rsidR="00240B62" w:rsidRDefault="005D3F68" w:rsidP="005D3F68">
            <w:pPr>
              <w:pStyle w:val="Section3Style"/>
              <w:numPr>
                <w:ilvl w:val="0"/>
                <w:numId w:val="0"/>
              </w:numPr>
              <w:spacing w:after="240"/>
              <w:contextualSpacing w:val="0"/>
            </w:pPr>
            <w:r>
              <w:t xml:space="preserve">From point </w:t>
            </w:r>
            <w:r w:rsidRPr="005D3F68">
              <w:rPr>
                <w:i/>
              </w:rPr>
              <w:t>C</w:t>
            </w:r>
            <w:r w:rsidR="006435D1">
              <w:t xml:space="preserve"> which is due west of</w:t>
            </w:r>
            <w:r>
              <w:t xml:space="preserve"> </w:t>
            </w:r>
            <w:r w:rsidRPr="005D3F68">
              <w:rPr>
                <w:i/>
              </w:rPr>
              <w:t>D</w:t>
            </w:r>
            <w:r>
              <w:t xml:space="preserve">, the angle of elevation of </w:t>
            </w:r>
            <w:r w:rsidRPr="005D3F68">
              <w:rPr>
                <w:i/>
              </w:rPr>
              <w:t>A</w:t>
            </w:r>
            <w:r>
              <w:t xml:space="preserve"> is 40</w:t>
            </w:r>
            <w:r w:rsidRPr="005D3F68">
              <w:rPr>
                <w:vertAlign w:val="superscript"/>
              </w:rPr>
              <w:t>o</w:t>
            </w:r>
            <w:r>
              <w:t>.</w:t>
            </w:r>
          </w:p>
          <w:p w:rsidR="00240B62" w:rsidRDefault="005D75A9" w:rsidP="0018614D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rPr>
                <w:noProof/>
                <w:lang w:eastAsia="en-AU"/>
              </w:rPr>
              <w:object w:dxaOrig="1440" w:dyaOrig="1440">
                <v:shape id="_x0000_s1244" type="#_x0000_t75" style="position:absolute;left:0;text-align:left;margin-left:39.75pt;margin-top:8.45pt;width:363.65pt;height:145.75pt;z-index:251761152;mso-position-horizontal-relative:text;mso-position-vertical-relative:text">
                  <v:imagedata r:id="rId370" o:title=""/>
                </v:shape>
                <o:OLEObject Type="Embed" ProgID="FXDraw.Graphic" ShapeID="_x0000_s1244" DrawAspect="Content" ObjectID="_1528110170" r:id="rId371"/>
              </w:object>
            </w:r>
          </w:p>
          <w:p w:rsidR="00240B62" w:rsidRDefault="00240B62" w:rsidP="0018614D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</w:p>
          <w:p w:rsidR="00240B62" w:rsidRDefault="00240B62" w:rsidP="0018614D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</w:p>
          <w:p w:rsidR="00240B62" w:rsidRDefault="00240B62" w:rsidP="0018614D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</w:p>
          <w:p w:rsidR="00240B62" w:rsidRDefault="00240B62" w:rsidP="0018614D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</w:p>
          <w:p w:rsidR="00B32C2C" w:rsidRDefault="00B32C2C" w:rsidP="005D3F68">
            <w:pPr>
              <w:pStyle w:val="Section3Style"/>
              <w:numPr>
                <w:ilvl w:val="0"/>
                <w:numId w:val="0"/>
              </w:numPr>
              <w:spacing w:after="240"/>
              <w:contextualSpacing w:val="0"/>
            </w:pPr>
          </w:p>
        </w:tc>
        <w:tc>
          <w:tcPr>
            <w:tcW w:w="1166" w:type="dxa"/>
          </w:tcPr>
          <w:p w:rsidR="00B32C2C" w:rsidRDefault="00B32C2C" w:rsidP="0018614D">
            <w:pPr>
              <w:spacing w:after="240"/>
              <w:jc w:val="center"/>
              <w:rPr>
                <w:rFonts w:ascii="Times New Roman" w:hAnsi="Times New Roman"/>
                <w:b/>
              </w:rPr>
            </w:pPr>
          </w:p>
        </w:tc>
      </w:tr>
      <w:tr w:rsidR="00240B62" w:rsidTr="00B32C2C">
        <w:trPr>
          <w:cantSplit/>
          <w:trHeight w:val="851"/>
        </w:trPr>
        <w:tc>
          <w:tcPr>
            <w:tcW w:w="567" w:type="dxa"/>
          </w:tcPr>
          <w:p w:rsidR="00240B62" w:rsidRDefault="00240B62" w:rsidP="00240B62">
            <w:pPr>
              <w:spacing w:after="240"/>
              <w:rPr>
                <w:rFonts w:ascii="Times New Roman" w:hAnsi="Times New Roman"/>
              </w:rPr>
            </w:pPr>
          </w:p>
        </w:tc>
        <w:tc>
          <w:tcPr>
            <w:tcW w:w="9007" w:type="dxa"/>
          </w:tcPr>
          <w:p w:rsidR="00240B62" w:rsidRDefault="00240B62" w:rsidP="00240B62">
            <w:pPr>
              <w:pStyle w:val="Section3Style"/>
              <w:numPr>
                <w:ilvl w:val="0"/>
                <w:numId w:val="40"/>
              </w:numPr>
              <w:spacing w:after="240"/>
              <w:contextualSpacing w:val="0"/>
            </w:pPr>
            <w:r>
              <w:t xml:space="preserve">  </w:t>
            </w:r>
            <w:r w:rsidR="005D3F68">
              <w:t>Calculate the</w:t>
            </w:r>
            <w:r w:rsidR="006435D1">
              <w:t xml:space="preserve"> distance (to the nearest metre) from C to </w:t>
            </w:r>
            <w:r w:rsidR="005D3F68" w:rsidRPr="005D3F68">
              <w:rPr>
                <w:i/>
              </w:rPr>
              <w:t>D</w:t>
            </w:r>
            <w:r w:rsidR="005D3F68">
              <w:t>.</w:t>
            </w:r>
          </w:p>
          <w:p w:rsidR="00240B62" w:rsidRDefault="00240B62" w:rsidP="00240B62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240B62" w:rsidRDefault="00240B62" w:rsidP="00240B62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240B62" w:rsidRDefault="00240B62" w:rsidP="00240B62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</w:tc>
        <w:tc>
          <w:tcPr>
            <w:tcW w:w="1166" w:type="dxa"/>
          </w:tcPr>
          <w:p w:rsidR="00240B62" w:rsidRDefault="005D3F68" w:rsidP="00240B62">
            <w:pPr>
              <w:spacing w:after="240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1</w:t>
            </w:r>
          </w:p>
        </w:tc>
      </w:tr>
      <w:tr w:rsidR="00B32C2C" w:rsidTr="00B32C2C">
        <w:trPr>
          <w:cantSplit/>
          <w:trHeight w:val="851"/>
        </w:trPr>
        <w:tc>
          <w:tcPr>
            <w:tcW w:w="567" w:type="dxa"/>
          </w:tcPr>
          <w:p w:rsidR="00B32C2C" w:rsidRDefault="00B32C2C" w:rsidP="0018614D">
            <w:pPr>
              <w:spacing w:after="240"/>
              <w:ind w:left="57"/>
              <w:rPr>
                <w:rFonts w:ascii="Times New Roman" w:hAnsi="Times New Roman"/>
              </w:rPr>
            </w:pPr>
          </w:p>
        </w:tc>
        <w:tc>
          <w:tcPr>
            <w:tcW w:w="9007" w:type="dxa"/>
            <w:hideMark/>
          </w:tcPr>
          <w:p w:rsidR="00B32C2C" w:rsidRDefault="00B32C2C" w:rsidP="0018614D">
            <w:pPr>
              <w:pStyle w:val="Section3Style"/>
              <w:spacing w:after="240"/>
              <w:ind w:left="714" w:hanging="357"/>
              <w:contextualSpacing w:val="0"/>
            </w:pPr>
            <w:r>
              <w:t xml:space="preserve">  </w:t>
            </w:r>
            <w:r w:rsidR="001808F3">
              <w:t xml:space="preserve">Point </w:t>
            </w:r>
            <w:r w:rsidR="001808F3" w:rsidRPr="001808F3">
              <w:rPr>
                <w:i/>
              </w:rPr>
              <w:t>F</w:t>
            </w:r>
            <w:r w:rsidR="00CE5218">
              <w:t xml:space="preserve"> is 160 m due east of</w:t>
            </w:r>
            <w:r w:rsidR="001808F3">
              <w:t xml:space="preserve"> </w:t>
            </w:r>
            <w:r w:rsidR="001808F3" w:rsidRPr="001808F3">
              <w:rPr>
                <w:i/>
              </w:rPr>
              <w:t>D</w:t>
            </w:r>
            <w:r w:rsidR="001808F3">
              <w:t>.</w:t>
            </w:r>
          </w:p>
          <w:p w:rsidR="001808F3" w:rsidRDefault="001808F3" w:rsidP="0018614D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What is the angle of elevation</w:t>
            </w:r>
            <w:r w:rsidR="006435D1">
              <w:t xml:space="preserve"> (to the nearest degree) of</w:t>
            </w:r>
            <w:r>
              <w:t xml:space="preserve"> balloon</w:t>
            </w:r>
            <w:r w:rsidR="006435D1">
              <w:t xml:space="preserve"> </w:t>
            </w:r>
            <w:r w:rsidR="006435D1" w:rsidRPr="006435D1">
              <w:rPr>
                <w:i/>
              </w:rPr>
              <w:t>A</w:t>
            </w:r>
            <w:r>
              <w:t xml:space="preserve"> from </w:t>
            </w:r>
            <w:r w:rsidRPr="001808F3">
              <w:rPr>
                <w:i/>
              </w:rPr>
              <w:t>F</w:t>
            </w:r>
            <w:r>
              <w:t>?</w:t>
            </w:r>
          </w:p>
          <w:p w:rsidR="00B32C2C" w:rsidRDefault="00B32C2C" w:rsidP="0018614D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B32C2C" w:rsidRDefault="00B32C2C" w:rsidP="0018614D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B32C2C" w:rsidRDefault="00B32C2C" w:rsidP="0018614D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</w:tc>
        <w:tc>
          <w:tcPr>
            <w:tcW w:w="1166" w:type="dxa"/>
          </w:tcPr>
          <w:p w:rsidR="00B32C2C" w:rsidRDefault="001808F3" w:rsidP="0018614D">
            <w:pPr>
              <w:spacing w:after="240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1</w:t>
            </w:r>
          </w:p>
        </w:tc>
      </w:tr>
      <w:tr w:rsidR="00B32C2C" w:rsidTr="00B32C2C">
        <w:trPr>
          <w:cantSplit/>
          <w:trHeight w:val="851"/>
        </w:trPr>
        <w:tc>
          <w:tcPr>
            <w:tcW w:w="567" w:type="dxa"/>
          </w:tcPr>
          <w:p w:rsidR="00B32C2C" w:rsidRDefault="00B32C2C" w:rsidP="0018614D">
            <w:pPr>
              <w:spacing w:after="240"/>
              <w:ind w:left="57"/>
              <w:rPr>
                <w:rFonts w:ascii="Times New Roman" w:hAnsi="Times New Roman"/>
              </w:rPr>
            </w:pPr>
          </w:p>
        </w:tc>
        <w:tc>
          <w:tcPr>
            <w:tcW w:w="9007" w:type="dxa"/>
            <w:hideMark/>
          </w:tcPr>
          <w:p w:rsidR="00B32C2C" w:rsidRDefault="00B32C2C" w:rsidP="0034106F">
            <w:pPr>
              <w:pStyle w:val="Section3Style"/>
              <w:ind w:left="714" w:hanging="357"/>
              <w:contextualSpacing w:val="0"/>
            </w:pPr>
            <w:r>
              <w:t xml:space="preserve"> </w:t>
            </w:r>
            <w:r w:rsidR="001808F3">
              <w:t xml:space="preserve">A second balloon </w:t>
            </w:r>
            <w:r w:rsidR="001808F3" w:rsidRPr="0034106F">
              <w:rPr>
                <w:i/>
              </w:rPr>
              <w:t>B</w:t>
            </w:r>
            <w:r w:rsidR="001808F3">
              <w:t xml:space="preserve"> is higher than </w:t>
            </w:r>
            <w:r w:rsidR="001808F3" w:rsidRPr="0034106F">
              <w:rPr>
                <w:i/>
              </w:rPr>
              <w:t>A</w:t>
            </w:r>
            <w:r w:rsidR="001808F3">
              <w:t xml:space="preserve"> and 200 m </w:t>
            </w:r>
            <w:r w:rsidR="00A77136">
              <w:t>away in a straight line</w:t>
            </w:r>
            <w:r w:rsidR="001808F3">
              <w:t>.</w:t>
            </w:r>
          </w:p>
          <w:p w:rsidR="0034106F" w:rsidRDefault="0034106F" w:rsidP="0034106F">
            <w:pPr>
              <w:pStyle w:val="Section3Style"/>
              <w:numPr>
                <w:ilvl w:val="0"/>
                <w:numId w:val="0"/>
              </w:numPr>
              <w:ind w:left="714"/>
              <w:contextualSpacing w:val="0"/>
            </w:pPr>
            <w:r>
              <w:t xml:space="preserve">The angle of depression of </w:t>
            </w:r>
            <w:r w:rsidRPr="0034106F">
              <w:rPr>
                <w:i/>
              </w:rPr>
              <w:t>A</w:t>
            </w:r>
            <w:r>
              <w:t xml:space="preserve"> from </w:t>
            </w:r>
            <w:r w:rsidRPr="0034106F">
              <w:rPr>
                <w:i/>
              </w:rPr>
              <w:t>B</w:t>
            </w:r>
            <w:r>
              <w:t xml:space="preserve"> is 25</w:t>
            </w:r>
            <w:r w:rsidRPr="0034106F">
              <w:rPr>
                <w:vertAlign w:val="superscript"/>
              </w:rPr>
              <w:t>o</w:t>
            </w:r>
            <w:r>
              <w:t>.</w:t>
            </w:r>
          </w:p>
          <w:p w:rsidR="0034106F" w:rsidRDefault="005D75A9" w:rsidP="0034106F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rPr>
                <w:noProof/>
                <w:lang w:eastAsia="en-AU"/>
              </w:rPr>
              <w:object w:dxaOrig="1440" w:dyaOrig="1440">
                <v:shape id="_x0000_s1243" type="#_x0000_t75" style="position:absolute;left:0;text-align:left;margin-left:153.9pt;margin-top:3.1pt;width:156.7pt;height:97.85pt;z-index:251760128;mso-position-horizontal-relative:text;mso-position-vertical-relative:text">
                  <v:imagedata r:id="rId372" o:title=""/>
                </v:shape>
                <o:OLEObject Type="Embed" ProgID="FXDraw.Graphic" ShapeID="_x0000_s1243" DrawAspect="Content" ObjectID="_1528110171" r:id="rId373"/>
              </w:object>
            </w:r>
          </w:p>
          <w:p w:rsidR="0034106F" w:rsidRDefault="0034106F" w:rsidP="0034106F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</w:p>
          <w:p w:rsidR="0034106F" w:rsidRDefault="0034106F" w:rsidP="0034106F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</w:p>
          <w:p w:rsidR="0034106F" w:rsidRDefault="0034106F" w:rsidP="0034106F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</w:p>
          <w:p w:rsidR="0034106F" w:rsidRDefault="0034106F" w:rsidP="0034106F">
            <w:pPr>
              <w:pStyle w:val="Section3Style"/>
              <w:numPr>
                <w:ilvl w:val="0"/>
                <w:numId w:val="0"/>
              </w:numPr>
              <w:spacing w:after="240"/>
              <w:contextualSpacing w:val="0"/>
            </w:pPr>
            <w:r>
              <w:t xml:space="preserve">           Calculate the distance of </w:t>
            </w:r>
            <w:r w:rsidRPr="0034106F">
              <w:rPr>
                <w:i/>
              </w:rPr>
              <w:t>B</w:t>
            </w:r>
            <w:r>
              <w:t xml:space="preserve"> above ground level</w:t>
            </w:r>
            <w:r w:rsidR="00765D18">
              <w:t xml:space="preserve"> (to the nearest metre)</w:t>
            </w:r>
            <w:r>
              <w:t>.</w:t>
            </w:r>
          </w:p>
          <w:p w:rsidR="00B32C2C" w:rsidRDefault="00B32C2C" w:rsidP="0018614D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B32C2C" w:rsidRDefault="00B32C2C" w:rsidP="0018614D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B32C2C" w:rsidRDefault="00B32C2C" w:rsidP="0018614D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B32C2C" w:rsidRDefault="00B32C2C" w:rsidP="0018614D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</w:tc>
        <w:tc>
          <w:tcPr>
            <w:tcW w:w="1166" w:type="dxa"/>
          </w:tcPr>
          <w:p w:rsidR="00B32C2C" w:rsidRDefault="0034106F" w:rsidP="0018614D">
            <w:pPr>
              <w:spacing w:after="240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2</w:t>
            </w:r>
          </w:p>
        </w:tc>
      </w:tr>
      <w:tr w:rsidR="00CE5218" w:rsidTr="00B32C2C">
        <w:trPr>
          <w:cantSplit/>
          <w:trHeight w:val="851"/>
        </w:trPr>
        <w:tc>
          <w:tcPr>
            <w:tcW w:w="567" w:type="dxa"/>
          </w:tcPr>
          <w:p w:rsidR="00CE5218" w:rsidRDefault="00CE5218" w:rsidP="00937BD2">
            <w:pPr>
              <w:spacing w:before="120" w:after="24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82.</w:t>
            </w:r>
          </w:p>
        </w:tc>
        <w:tc>
          <w:tcPr>
            <w:tcW w:w="9007" w:type="dxa"/>
          </w:tcPr>
          <w:p w:rsidR="00CE5218" w:rsidRDefault="00E61021" w:rsidP="00CE5218">
            <w:pPr>
              <w:pStyle w:val="Section3Style"/>
              <w:numPr>
                <w:ilvl w:val="0"/>
                <w:numId w:val="0"/>
              </w:numPr>
              <w:spacing w:after="240"/>
              <w:contextualSpacing w:val="0"/>
            </w:pPr>
            <w:r>
              <w:t>The curve</w:t>
            </w:r>
            <w:r w:rsidR="00CE5218">
              <w:t xml:space="preserve">  </w:t>
            </w:r>
            <w:r w:rsidRPr="00E61021">
              <w:rPr>
                <w:color w:val="FF0000"/>
                <w:position w:val="-8"/>
              </w:rPr>
              <w:object w:dxaOrig="1224" w:dyaOrig="336">
                <v:shape id="_x0000_i1206" type="#_x0000_t75" style="width:61.5pt;height:16.5pt" o:ole="">
                  <v:imagedata r:id="rId374" o:title=""/>
                </v:shape>
                <o:OLEObject Type="Embed" ProgID="FXEquation.Equation" ShapeID="_x0000_i1206" DrawAspect="Content" ObjectID="_1528110132" r:id="rId375"/>
              </w:object>
            </w:r>
            <w:r w:rsidR="00CE5218">
              <w:t xml:space="preserve"> </w:t>
            </w:r>
            <w:r>
              <w:t>and a straight line labelled</w:t>
            </w:r>
            <w:r w:rsidRPr="00E61021">
              <w:rPr>
                <w:rFonts w:ascii="Mongolian Baiti" w:hAnsi="Mongolian Baiti" w:cs="Mongolian Baiti"/>
              </w:rPr>
              <w:t xml:space="preserve"> </w:t>
            </w:r>
            <w:r w:rsidRPr="00E61021">
              <w:rPr>
                <w:rFonts w:ascii="Bell MT" w:hAnsi="Bell MT" w:cs="Mongolian Baiti"/>
                <w:sz w:val="36"/>
                <w:szCs w:val="36"/>
              </w:rPr>
              <w:t>k</w:t>
            </w:r>
            <w:r>
              <w:t xml:space="preserve"> </w:t>
            </w:r>
            <w:r w:rsidR="00CE5218">
              <w:t>have been drawn on the number plane below.</w:t>
            </w:r>
          </w:p>
          <w:p w:rsidR="00CE5218" w:rsidRDefault="005D75A9" w:rsidP="00CE5218">
            <w:pPr>
              <w:pStyle w:val="Section3Style"/>
              <w:numPr>
                <w:ilvl w:val="0"/>
                <w:numId w:val="0"/>
              </w:numPr>
              <w:spacing w:after="240"/>
              <w:ind w:left="720"/>
              <w:contextualSpacing w:val="0"/>
            </w:pPr>
            <w:r>
              <w:rPr>
                <w:noProof/>
                <w:lang w:eastAsia="en-AU"/>
              </w:rPr>
              <w:object w:dxaOrig="1440" w:dyaOrig="1440">
                <v:shape id="_x0000_s1508" type="#_x0000_t75" style="position:absolute;left:0;text-align:left;margin-left:63.75pt;margin-top:6.45pt;width:320.65pt;height:327.35pt;z-index:251781632;mso-position-horizontal-relative:text;mso-position-vertical-relative:text">
                  <v:imagedata r:id="rId376" o:title=""/>
                </v:shape>
                <o:OLEObject Type="Embed" ProgID="FXDraw.Graphic" ShapeID="_x0000_s1508" DrawAspect="Content" ObjectID="_1528110172" r:id="rId377"/>
              </w:object>
            </w:r>
          </w:p>
          <w:p w:rsidR="00CE5218" w:rsidRDefault="00CE5218" w:rsidP="00CE5218">
            <w:pPr>
              <w:pStyle w:val="Section3Style"/>
              <w:numPr>
                <w:ilvl w:val="0"/>
                <w:numId w:val="0"/>
              </w:numPr>
              <w:spacing w:after="240"/>
              <w:ind w:left="720"/>
              <w:contextualSpacing w:val="0"/>
            </w:pPr>
          </w:p>
          <w:p w:rsidR="00CE5218" w:rsidRDefault="00CE5218" w:rsidP="00CE5218">
            <w:pPr>
              <w:pStyle w:val="Section3Style"/>
              <w:numPr>
                <w:ilvl w:val="0"/>
                <w:numId w:val="0"/>
              </w:numPr>
              <w:spacing w:after="240"/>
              <w:ind w:left="720"/>
              <w:contextualSpacing w:val="0"/>
            </w:pPr>
          </w:p>
          <w:p w:rsidR="00CE5218" w:rsidRDefault="00CE5218" w:rsidP="00CE5218">
            <w:pPr>
              <w:pStyle w:val="Section3Style"/>
              <w:numPr>
                <w:ilvl w:val="0"/>
                <w:numId w:val="0"/>
              </w:numPr>
              <w:spacing w:after="240"/>
              <w:ind w:left="720"/>
              <w:contextualSpacing w:val="0"/>
            </w:pPr>
          </w:p>
          <w:p w:rsidR="00CE5218" w:rsidRDefault="00CE5218" w:rsidP="00CE5218">
            <w:pPr>
              <w:pStyle w:val="Section3Style"/>
              <w:numPr>
                <w:ilvl w:val="0"/>
                <w:numId w:val="0"/>
              </w:numPr>
              <w:spacing w:after="240"/>
              <w:ind w:left="720"/>
              <w:contextualSpacing w:val="0"/>
            </w:pPr>
          </w:p>
          <w:p w:rsidR="00CE5218" w:rsidRDefault="00CE5218" w:rsidP="00CE5218">
            <w:pPr>
              <w:pStyle w:val="Section3Style"/>
              <w:numPr>
                <w:ilvl w:val="0"/>
                <w:numId w:val="0"/>
              </w:numPr>
              <w:spacing w:after="240"/>
              <w:ind w:left="720"/>
              <w:contextualSpacing w:val="0"/>
            </w:pPr>
          </w:p>
          <w:p w:rsidR="00CE5218" w:rsidRDefault="00CE5218" w:rsidP="00CE5218">
            <w:pPr>
              <w:pStyle w:val="Section3Style"/>
              <w:numPr>
                <w:ilvl w:val="0"/>
                <w:numId w:val="0"/>
              </w:numPr>
              <w:spacing w:after="240"/>
              <w:ind w:left="720"/>
              <w:contextualSpacing w:val="0"/>
            </w:pPr>
          </w:p>
          <w:p w:rsidR="00CE5218" w:rsidRDefault="00CE5218" w:rsidP="00CE5218">
            <w:pPr>
              <w:pStyle w:val="Section3Style"/>
              <w:numPr>
                <w:ilvl w:val="0"/>
                <w:numId w:val="0"/>
              </w:numPr>
              <w:spacing w:after="240"/>
              <w:ind w:left="720"/>
              <w:contextualSpacing w:val="0"/>
            </w:pPr>
          </w:p>
          <w:p w:rsidR="00CE5218" w:rsidRDefault="00CE5218" w:rsidP="00CE5218">
            <w:pPr>
              <w:pStyle w:val="Section3Style"/>
              <w:numPr>
                <w:ilvl w:val="0"/>
                <w:numId w:val="0"/>
              </w:numPr>
              <w:spacing w:after="240"/>
              <w:ind w:left="720"/>
              <w:contextualSpacing w:val="0"/>
            </w:pPr>
          </w:p>
          <w:p w:rsidR="00CE5218" w:rsidRDefault="00CE5218" w:rsidP="00CE5218">
            <w:pPr>
              <w:pStyle w:val="Section3Style"/>
              <w:numPr>
                <w:ilvl w:val="0"/>
                <w:numId w:val="0"/>
              </w:numPr>
              <w:spacing w:after="240"/>
              <w:ind w:left="720"/>
              <w:contextualSpacing w:val="0"/>
            </w:pPr>
          </w:p>
          <w:p w:rsidR="00CE5218" w:rsidRDefault="00CE5218" w:rsidP="00CE5218">
            <w:pPr>
              <w:pStyle w:val="Section3Style"/>
              <w:numPr>
                <w:ilvl w:val="0"/>
                <w:numId w:val="0"/>
              </w:numPr>
              <w:spacing w:after="240"/>
              <w:ind w:left="720"/>
              <w:contextualSpacing w:val="0"/>
            </w:pPr>
          </w:p>
          <w:p w:rsidR="00CE5218" w:rsidRDefault="00CE5218" w:rsidP="00CE5218">
            <w:pPr>
              <w:pStyle w:val="Section3Style"/>
              <w:numPr>
                <w:ilvl w:val="0"/>
                <w:numId w:val="0"/>
              </w:numPr>
              <w:spacing w:after="240"/>
              <w:ind w:left="720"/>
              <w:contextualSpacing w:val="0"/>
            </w:pPr>
          </w:p>
          <w:p w:rsidR="00CE5218" w:rsidRDefault="00CE5218" w:rsidP="00CE5218">
            <w:pPr>
              <w:pStyle w:val="Section3Style"/>
              <w:numPr>
                <w:ilvl w:val="0"/>
                <w:numId w:val="0"/>
              </w:numPr>
              <w:spacing w:after="240"/>
              <w:contextualSpacing w:val="0"/>
            </w:pPr>
          </w:p>
        </w:tc>
        <w:tc>
          <w:tcPr>
            <w:tcW w:w="1166" w:type="dxa"/>
          </w:tcPr>
          <w:p w:rsidR="00CE5218" w:rsidRDefault="00CE5218" w:rsidP="0018614D">
            <w:pPr>
              <w:spacing w:after="240"/>
              <w:jc w:val="center"/>
              <w:rPr>
                <w:rFonts w:ascii="Times New Roman" w:hAnsi="Times New Roman"/>
                <w:b/>
              </w:rPr>
            </w:pPr>
          </w:p>
        </w:tc>
      </w:tr>
      <w:tr w:rsidR="00B32C2C" w:rsidTr="00B32C2C">
        <w:trPr>
          <w:cantSplit/>
          <w:trHeight w:val="851"/>
        </w:trPr>
        <w:tc>
          <w:tcPr>
            <w:tcW w:w="567" w:type="dxa"/>
            <w:hideMark/>
          </w:tcPr>
          <w:p w:rsidR="00B32C2C" w:rsidRDefault="00B32C2C" w:rsidP="0018614D">
            <w:pPr>
              <w:spacing w:after="240"/>
              <w:rPr>
                <w:rFonts w:ascii="Times New Roman" w:hAnsi="Times New Roman"/>
              </w:rPr>
            </w:pPr>
          </w:p>
        </w:tc>
        <w:tc>
          <w:tcPr>
            <w:tcW w:w="9007" w:type="dxa"/>
            <w:hideMark/>
          </w:tcPr>
          <w:p w:rsidR="00B32C2C" w:rsidRDefault="00CE5218" w:rsidP="0018614D">
            <w:pPr>
              <w:pStyle w:val="Section3Style"/>
              <w:numPr>
                <w:ilvl w:val="0"/>
                <w:numId w:val="41"/>
              </w:numPr>
              <w:spacing w:after="240"/>
              <w:contextualSpacing w:val="0"/>
            </w:pPr>
            <w:r>
              <w:t xml:space="preserve"> Give the coordinates of the </w:t>
            </w:r>
            <w:r w:rsidR="00937BD2" w:rsidRPr="00937BD2">
              <w:rPr>
                <w:i/>
              </w:rPr>
              <w:t>x</w:t>
            </w:r>
            <w:r w:rsidR="00937BD2">
              <w:t xml:space="preserve"> intercepts of the</w:t>
            </w:r>
            <w:r>
              <w:t xml:space="preserve"> curve</w:t>
            </w:r>
          </w:p>
          <w:p w:rsidR="00B32C2C" w:rsidRDefault="00B32C2C" w:rsidP="00E61021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</w:t>
            </w:r>
            <w:r w:rsidR="00E61021">
              <w:t>……………………………………………………………………………..</w:t>
            </w:r>
          </w:p>
        </w:tc>
        <w:tc>
          <w:tcPr>
            <w:tcW w:w="1166" w:type="dxa"/>
          </w:tcPr>
          <w:p w:rsidR="00B32C2C" w:rsidRDefault="00E61021" w:rsidP="0018614D">
            <w:pPr>
              <w:spacing w:after="240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1</w:t>
            </w:r>
          </w:p>
        </w:tc>
      </w:tr>
      <w:tr w:rsidR="00B32C2C" w:rsidTr="00B32C2C">
        <w:trPr>
          <w:cantSplit/>
          <w:trHeight w:val="851"/>
        </w:trPr>
        <w:tc>
          <w:tcPr>
            <w:tcW w:w="567" w:type="dxa"/>
          </w:tcPr>
          <w:p w:rsidR="00B32C2C" w:rsidRDefault="00B32C2C" w:rsidP="0018614D">
            <w:pPr>
              <w:spacing w:after="240"/>
              <w:ind w:left="57"/>
              <w:rPr>
                <w:rFonts w:ascii="Times New Roman" w:hAnsi="Times New Roman"/>
              </w:rPr>
            </w:pPr>
          </w:p>
        </w:tc>
        <w:tc>
          <w:tcPr>
            <w:tcW w:w="9007" w:type="dxa"/>
            <w:hideMark/>
          </w:tcPr>
          <w:p w:rsidR="00B32C2C" w:rsidRDefault="00B32C2C" w:rsidP="0018614D">
            <w:pPr>
              <w:pStyle w:val="Section3Style"/>
              <w:spacing w:after="240"/>
              <w:ind w:left="714" w:hanging="357"/>
              <w:contextualSpacing w:val="0"/>
            </w:pPr>
            <w:r>
              <w:t xml:space="preserve"> </w:t>
            </w:r>
            <w:r w:rsidR="00937BD2">
              <w:t>Determine the gradient</w:t>
            </w:r>
            <w:r w:rsidR="00E61021">
              <w:t xml:space="preserve"> of the line </w:t>
            </w:r>
            <w:r w:rsidR="00E61021" w:rsidRPr="00E61021">
              <w:rPr>
                <w:rFonts w:ascii="Bell MT" w:hAnsi="Bell MT"/>
                <w:sz w:val="36"/>
                <w:szCs w:val="36"/>
              </w:rPr>
              <w:t>k</w:t>
            </w:r>
            <w:r w:rsidR="00E61021">
              <w:t>.</w:t>
            </w:r>
          </w:p>
          <w:p w:rsidR="00B32C2C" w:rsidRDefault="00B32C2C" w:rsidP="0018614D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B32C2C" w:rsidRDefault="00B32C2C" w:rsidP="0018614D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B32C2C" w:rsidRDefault="00B32C2C" w:rsidP="00937BD2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</w:t>
            </w:r>
            <w:r w:rsidR="00937BD2">
              <w:t>……………………………………………………………………………..</w:t>
            </w:r>
          </w:p>
        </w:tc>
        <w:tc>
          <w:tcPr>
            <w:tcW w:w="1166" w:type="dxa"/>
          </w:tcPr>
          <w:p w:rsidR="00B32C2C" w:rsidRDefault="00937BD2" w:rsidP="0018614D">
            <w:pPr>
              <w:spacing w:after="240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1</w:t>
            </w:r>
          </w:p>
        </w:tc>
      </w:tr>
      <w:tr w:rsidR="00B32C2C" w:rsidTr="00B32C2C">
        <w:trPr>
          <w:cantSplit/>
          <w:trHeight w:val="851"/>
        </w:trPr>
        <w:tc>
          <w:tcPr>
            <w:tcW w:w="567" w:type="dxa"/>
          </w:tcPr>
          <w:p w:rsidR="00B32C2C" w:rsidRDefault="00B32C2C" w:rsidP="0018614D">
            <w:pPr>
              <w:spacing w:after="240"/>
              <w:ind w:left="57"/>
              <w:rPr>
                <w:rFonts w:ascii="Times New Roman" w:hAnsi="Times New Roman"/>
              </w:rPr>
            </w:pPr>
          </w:p>
        </w:tc>
        <w:tc>
          <w:tcPr>
            <w:tcW w:w="9007" w:type="dxa"/>
            <w:hideMark/>
          </w:tcPr>
          <w:p w:rsidR="00B32C2C" w:rsidRDefault="00E61021" w:rsidP="0018614D">
            <w:pPr>
              <w:pStyle w:val="Section3Style"/>
              <w:spacing w:after="240"/>
              <w:ind w:left="714" w:hanging="357"/>
              <w:contextualSpacing w:val="0"/>
            </w:pPr>
            <w:r>
              <w:t xml:space="preserve"> </w:t>
            </w:r>
            <w:r w:rsidR="00937BD2">
              <w:t xml:space="preserve">On the number plane, draw the </w:t>
            </w:r>
            <w:r>
              <w:t>line</w:t>
            </w:r>
            <w:r w:rsidR="00937BD2">
              <w:t xml:space="preserve"> which</w:t>
            </w:r>
            <w:r>
              <w:t xml:space="preserve"> is perpendicular to </w:t>
            </w:r>
            <w:r w:rsidRPr="00E61021">
              <w:rPr>
                <w:rFonts w:ascii="Bell MT" w:hAnsi="Bell MT"/>
                <w:sz w:val="36"/>
                <w:szCs w:val="36"/>
              </w:rPr>
              <w:t>k</w:t>
            </w:r>
            <w:r>
              <w:t xml:space="preserve"> and passes through the origin.</w:t>
            </w:r>
          </w:p>
          <w:p w:rsidR="00E61021" w:rsidRDefault="00937BD2" w:rsidP="00E61021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Write down the equation of this line.</w:t>
            </w:r>
          </w:p>
          <w:p w:rsidR="00B32C2C" w:rsidRDefault="00B32C2C" w:rsidP="0018614D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937BD2" w:rsidRDefault="00937BD2" w:rsidP="0018614D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B32C2C" w:rsidRDefault="00B32C2C" w:rsidP="00937BD2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</w:t>
            </w:r>
            <w:r w:rsidR="00937BD2">
              <w:t>……………………………………………………………………………..</w:t>
            </w:r>
          </w:p>
        </w:tc>
        <w:tc>
          <w:tcPr>
            <w:tcW w:w="1166" w:type="dxa"/>
          </w:tcPr>
          <w:p w:rsidR="00B32C2C" w:rsidRDefault="00937BD2" w:rsidP="0018614D">
            <w:pPr>
              <w:spacing w:after="240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2</w:t>
            </w:r>
          </w:p>
        </w:tc>
      </w:tr>
      <w:tr w:rsidR="00B32C2C" w:rsidTr="005E3906">
        <w:trPr>
          <w:cantSplit/>
          <w:trHeight w:val="851"/>
        </w:trPr>
        <w:tc>
          <w:tcPr>
            <w:tcW w:w="567" w:type="dxa"/>
            <w:hideMark/>
          </w:tcPr>
          <w:p w:rsidR="00B32C2C" w:rsidRDefault="00CE5218" w:rsidP="0018614D">
            <w:pPr>
              <w:spacing w:after="240"/>
              <w:rPr>
                <w:rFonts w:ascii="Times New Roman" w:hAnsi="Times New Roman"/>
              </w:rPr>
            </w:pPr>
            <w:r>
              <w:br w:type="page"/>
            </w:r>
            <w:r w:rsidR="00B32C2C">
              <w:rPr>
                <w:rFonts w:ascii="Times New Roman" w:hAnsi="Times New Roman"/>
              </w:rPr>
              <w:t>83.</w:t>
            </w:r>
          </w:p>
        </w:tc>
        <w:tc>
          <w:tcPr>
            <w:tcW w:w="9007" w:type="dxa"/>
          </w:tcPr>
          <w:p w:rsidR="005E3906" w:rsidRPr="005E3906" w:rsidRDefault="005D75A9" w:rsidP="005E3906">
            <w:pPr>
              <w:ind w:right="5324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/>
              </w:rPr>
              <w:object w:dxaOrig="1440" w:dyaOrig="1440">
                <v:shape id="_x0000_s1067" type="#_x0000_t75" style="position:absolute;margin-left:198.15pt;margin-top:2.9pt;width:254.75pt;height:161.3pt;z-index:251747840;mso-position-horizontal-relative:text;mso-position-vertical-relative:text">
                  <v:imagedata r:id="rId378" o:title=""/>
                </v:shape>
                <o:OLEObject Type="Embed" ProgID="FXDraw.Graphic" ShapeID="_x0000_s1067" DrawAspect="Content" ObjectID="_1528110173" r:id="rId379"/>
              </w:object>
            </w:r>
            <w:r w:rsidR="005E3906" w:rsidRPr="005E3906">
              <w:rPr>
                <w:rFonts w:ascii="Times New Roman" w:hAnsi="Times New Roman" w:cs="Times New Roman"/>
              </w:rPr>
              <w:t xml:space="preserve">The Venn diagram illustrates the results of a survey on </w:t>
            </w:r>
            <w:r w:rsidR="005E3906">
              <w:rPr>
                <w:rFonts w:ascii="Times New Roman" w:hAnsi="Times New Roman" w:cs="Times New Roman"/>
              </w:rPr>
              <w:t>the number of people who participated in activities in a local park.</w:t>
            </w:r>
          </w:p>
          <w:p w:rsidR="005E3906" w:rsidRPr="005E3906" w:rsidRDefault="005E3906" w:rsidP="005E3906">
            <w:pPr>
              <w:rPr>
                <w:rFonts w:ascii="Times New Roman" w:hAnsi="Times New Roman" w:cs="Times New Roman"/>
              </w:rPr>
            </w:pPr>
          </w:p>
          <w:p w:rsidR="005E3906" w:rsidRPr="005E3906" w:rsidRDefault="005E3906" w:rsidP="005E3906">
            <w:pPr>
              <w:rPr>
                <w:rFonts w:ascii="Times New Roman" w:hAnsi="Times New Roman" w:cs="Times New Roman"/>
              </w:rPr>
            </w:pPr>
          </w:p>
          <w:p w:rsidR="005E3906" w:rsidRDefault="005E3906" w:rsidP="005E3906">
            <w:pPr>
              <w:rPr>
                <w:rFonts w:ascii="Times New Roman" w:hAnsi="Times New Roman" w:cs="Times New Roman"/>
              </w:rPr>
            </w:pPr>
          </w:p>
          <w:p w:rsidR="005E3906" w:rsidRDefault="005E3906" w:rsidP="005E3906">
            <w:pPr>
              <w:rPr>
                <w:rFonts w:ascii="Times New Roman" w:hAnsi="Times New Roman" w:cs="Times New Roman"/>
              </w:rPr>
            </w:pPr>
          </w:p>
          <w:p w:rsidR="005E3906" w:rsidRDefault="005E3906" w:rsidP="005E3906">
            <w:pPr>
              <w:rPr>
                <w:rFonts w:ascii="Times New Roman" w:hAnsi="Times New Roman" w:cs="Times New Roman"/>
              </w:rPr>
            </w:pPr>
          </w:p>
          <w:p w:rsidR="005E3906" w:rsidRDefault="005E3906" w:rsidP="005E3906">
            <w:pPr>
              <w:rPr>
                <w:rFonts w:ascii="Times New Roman" w:hAnsi="Times New Roman" w:cs="Times New Roman"/>
              </w:rPr>
            </w:pPr>
          </w:p>
          <w:p w:rsidR="005E3906" w:rsidRDefault="005E3906" w:rsidP="005E3906">
            <w:pPr>
              <w:ind w:right="5107"/>
              <w:rPr>
                <w:rFonts w:ascii="Times New Roman" w:hAnsi="Times New Roman" w:cs="Times New Roman"/>
              </w:rPr>
            </w:pPr>
          </w:p>
          <w:p w:rsidR="00B32C2C" w:rsidRDefault="005E3906" w:rsidP="005E3906">
            <w:pPr>
              <w:ind w:right="5107"/>
            </w:pPr>
            <w:r w:rsidRPr="005E3906">
              <w:rPr>
                <w:rFonts w:ascii="Times New Roman" w:hAnsi="Times New Roman" w:cs="Times New Roman"/>
              </w:rPr>
              <w:t>A person is chosen at random from the survey gro</w:t>
            </w:r>
            <w:r>
              <w:t>up.</w:t>
            </w:r>
          </w:p>
        </w:tc>
        <w:tc>
          <w:tcPr>
            <w:tcW w:w="1166" w:type="dxa"/>
          </w:tcPr>
          <w:p w:rsidR="00B32C2C" w:rsidRDefault="00B32C2C" w:rsidP="0018614D">
            <w:pPr>
              <w:spacing w:after="240"/>
              <w:jc w:val="center"/>
              <w:rPr>
                <w:rFonts w:ascii="Times New Roman" w:hAnsi="Times New Roman"/>
                <w:b/>
              </w:rPr>
            </w:pPr>
          </w:p>
        </w:tc>
      </w:tr>
      <w:tr w:rsidR="00B32C2C" w:rsidTr="00B32C2C">
        <w:trPr>
          <w:cantSplit/>
          <w:trHeight w:val="851"/>
        </w:trPr>
        <w:tc>
          <w:tcPr>
            <w:tcW w:w="567" w:type="dxa"/>
          </w:tcPr>
          <w:p w:rsidR="00B32C2C" w:rsidRDefault="00B32C2C" w:rsidP="0018614D">
            <w:pPr>
              <w:spacing w:after="240"/>
              <w:ind w:left="57"/>
              <w:rPr>
                <w:rFonts w:ascii="Times New Roman" w:hAnsi="Times New Roman"/>
              </w:rPr>
            </w:pPr>
          </w:p>
        </w:tc>
        <w:tc>
          <w:tcPr>
            <w:tcW w:w="9007" w:type="dxa"/>
            <w:hideMark/>
          </w:tcPr>
          <w:p w:rsidR="00B32C2C" w:rsidRDefault="00B32C2C" w:rsidP="005E3906">
            <w:pPr>
              <w:pStyle w:val="Section3Style"/>
              <w:numPr>
                <w:ilvl w:val="0"/>
                <w:numId w:val="46"/>
              </w:numPr>
              <w:spacing w:after="240"/>
              <w:contextualSpacing w:val="0"/>
            </w:pPr>
            <w:r>
              <w:t xml:space="preserve">  </w:t>
            </w:r>
            <w:r w:rsidR="005E3906">
              <w:t xml:space="preserve">What is the probability that the person </w:t>
            </w:r>
            <w:r w:rsidR="00B21BB3">
              <w:t>participated in walking?</w:t>
            </w:r>
          </w:p>
          <w:p w:rsidR="00B32C2C" w:rsidRDefault="00B32C2C" w:rsidP="0018614D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B32C2C" w:rsidRDefault="00B32C2C" w:rsidP="00B21BB3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</w:t>
            </w:r>
            <w:r w:rsidR="00B21BB3">
              <w:t>……………………………………………………………………………..</w:t>
            </w:r>
          </w:p>
        </w:tc>
        <w:tc>
          <w:tcPr>
            <w:tcW w:w="1166" w:type="dxa"/>
          </w:tcPr>
          <w:p w:rsidR="00B32C2C" w:rsidRDefault="00B21BB3" w:rsidP="0018614D">
            <w:pPr>
              <w:spacing w:after="240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1</w:t>
            </w:r>
          </w:p>
        </w:tc>
      </w:tr>
      <w:tr w:rsidR="00B32C2C" w:rsidTr="00B32C2C">
        <w:trPr>
          <w:cantSplit/>
          <w:trHeight w:val="851"/>
        </w:trPr>
        <w:tc>
          <w:tcPr>
            <w:tcW w:w="567" w:type="dxa"/>
          </w:tcPr>
          <w:p w:rsidR="00B32C2C" w:rsidRDefault="00B32C2C" w:rsidP="0018614D">
            <w:pPr>
              <w:spacing w:after="240"/>
              <w:ind w:left="57"/>
              <w:rPr>
                <w:rFonts w:ascii="Times New Roman" w:hAnsi="Times New Roman"/>
              </w:rPr>
            </w:pPr>
          </w:p>
        </w:tc>
        <w:tc>
          <w:tcPr>
            <w:tcW w:w="9007" w:type="dxa"/>
            <w:hideMark/>
          </w:tcPr>
          <w:p w:rsidR="00B32C2C" w:rsidRDefault="00B21BB3" w:rsidP="00B21BB3">
            <w:pPr>
              <w:pStyle w:val="Section3Style"/>
              <w:spacing w:after="240"/>
              <w:ind w:left="714" w:hanging="357"/>
              <w:contextualSpacing w:val="0"/>
            </w:pPr>
            <w:r>
              <w:t>What is the probability that the person did not participate in both walking and cycling?</w:t>
            </w:r>
          </w:p>
          <w:p w:rsidR="00B32C2C" w:rsidRDefault="00B32C2C" w:rsidP="0018614D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B32C2C" w:rsidRDefault="00B32C2C" w:rsidP="0018614D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B32C2C" w:rsidRDefault="00B32C2C" w:rsidP="0018614D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</w:tc>
        <w:tc>
          <w:tcPr>
            <w:tcW w:w="1166" w:type="dxa"/>
          </w:tcPr>
          <w:p w:rsidR="00B32C2C" w:rsidRDefault="00B21BB3" w:rsidP="0018614D">
            <w:pPr>
              <w:spacing w:after="240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1</w:t>
            </w:r>
          </w:p>
        </w:tc>
      </w:tr>
      <w:tr w:rsidR="002677C2" w:rsidTr="002677C2">
        <w:trPr>
          <w:cantSplit/>
          <w:trHeight w:val="851"/>
        </w:trPr>
        <w:tc>
          <w:tcPr>
            <w:tcW w:w="567" w:type="dxa"/>
          </w:tcPr>
          <w:p w:rsidR="002677C2" w:rsidRDefault="002677C2" w:rsidP="0018614D">
            <w:pPr>
              <w:spacing w:after="240"/>
              <w:ind w:left="57"/>
              <w:rPr>
                <w:rFonts w:ascii="Times New Roman" w:hAnsi="Times New Roman"/>
              </w:rPr>
            </w:pPr>
          </w:p>
        </w:tc>
        <w:tc>
          <w:tcPr>
            <w:tcW w:w="9007" w:type="dxa"/>
          </w:tcPr>
          <w:p w:rsidR="002677C2" w:rsidRPr="002677C2" w:rsidRDefault="002677C2" w:rsidP="002677C2">
            <w:pPr>
              <w:pStyle w:val="Section3Style"/>
              <w:numPr>
                <w:ilvl w:val="0"/>
                <w:numId w:val="0"/>
              </w:numPr>
              <w:spacing w:after="240"/>
              <w:ind w:left="720" w:hanging="360"/>
              <w:contextualSpacing w:val="0"/>
              <w:jc w:val="center"/>
              <w:rPr>
                <w:b/>
              </w:rPr>
            </w:pPr>
            <w:r w:rsidRPr="002677C2">
              <w:rPr>
                <w:b/>
              </w:rPr>
              <w:t>End of Examination</w:t>
            </w:r>
          </w:p>
        </w:tc>
        <w:tc>
          <w:tcPr>
            <w:tcW w:w="1166" w:type="dxa"/>
          </w:tcPr>
          <w:p w:rsidR="002677C2" w:rsidRDefault="002677C2" w:rsidP="0018614D">
            <w:pPr>
              <w:spacing w:after="240"/>
              <w:jc w:val="center"/>
              <w:rPr>
                <w:rFonts w:ascii="Times New Roman" w:hAnsi="Times New Roman"/>
                <w:b/>
              </w:rPr>
            </w:pPr>
          </w:p>
        </w:tc>
      </w:tr>
    </w:tbl>
    <w:p w:rsidR="002854AE" w:rsidRDefault="003A09E1" w:rsidP="002854AE"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br w:type="page"/>
      </w:r>
    </w:p>
    <w:p w:rsidR="002854AE" w:rsidRDefault="002854AE" w:rsidP="002854AE"/>
    <w:p w:rsidR="002854AE" w:rsidRDefault="002854AE" w:rsidP="002854AE"/>
    <w:p w:rsidR="002854AE" w:rsidRDefault="002854AE" w:rsidP="002854AE"/>
    <w:p w:rsidR="002854AE" w:rsidRDefault="002854AE" w:rsidP="002854AE"/>
    <w:p w:rsidR="002854AE" w:rsidRDefault="002854AE" w:rsidP="002854AE"/>
    <w:p w:rsidR="002854AE" w:rsidRDefault="002854AE" w:rsidP="002854AE"/>
    <w:p w:rsidR="002854AE" w:rsidRDefault="002854AE" w:rsidP="002854AE"/>
    <w:p w:rsidR="002854AE" w:rsidRDefault="002854AE" w:rsidP="002854AE"/>
    <w:p w:rsidR="002854AE" w:rsidRDefault="002854AE" w:rsidP="002854AE"/>
    <w:p w:rsidR="002854AE" w:rsidRDefault="002854AE" w:rsidP="002854AE"/>
    <w:p w:rsidR="002854AE" w:rsidRDefault="002854AE" w:rsidP="002854AE"/>
    <w:p w:rsidR="002854AE" w:rsidRDefault="002854AE" w:rsidP="002854AE"/>
    <w:p w:rsidR="002854AE" w:rsidRDefault="002854AE" w:rsidP="002854AE"/>
    <w:p w:rsidR="002854AE" w:rsidRDefault="002854AE" w:rsidP="002854AE"/>
    <w:p w:rsidR="002854AE" w:rsidRDefault="002854AE" w:rsidP="002854AE"/>
    <w:p w:rsidR="002854AE" w:rsidRDefault="002854AE" w:rsidP="002854AE"/>
    <w:p w:rsidR="002854AE" w:rsidRDefault="002854AE" w:rsidP="002854AE"/>
    <w:p w:rsidR="002854AE" w:rsidRDefault="002854AE" w:rsidP="002854AE"/>
    <w:p w:rsidR="002854AE" w:rsidRPr="0057279C" w:rsidRDefault="002854AE" w:rsidP="002854AE">
      <w:pPr>
        <w:jc w:val="center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t>Fallow</w:t>
      </w:r>
      <w:r w:rsidRPr="0057279C">
        <w:rPr>
          <w:rFonts w:ascii="Times New Roman" w:hAnsi="Times New Roman"/>
          <w:b/>
          <w:sz w:val="32"/>
          <w:szCs w:val="32"/>
        </w:rPr>
        <w:t xml:space="preserve"> Page</w:t>
      </w:r>
    </w:p>
    <w:p w:rsidR="002854AE" w:rsidRDefault="002854AE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DB5487" w:rsidRPr="003A09E1" w:rsidRDefault="00DB5487" w:rsidP="003A09E1">
      <w:pPr>
        <w:rPr>
          <w:rFonts w:ascii="Times New Roman" w:hAnsi="Times New Roman"/>
        </w:rPr>
        <w:sectPr w:rsidR="00DB5487" w:rsidRPr="003A09E1" w:rsidSect="00864FAD">
          <w:pgSz w:w="11906" w:h="16838"/>
          <w:pgMar w:top="720" w:right="720" w:bottom="720" w:left="720" w:header="708" w:footer="708" w:gutter="0"/>
          <w:cols w:space="708"/>
          <w:titlePg/>
          <w:docGrid w:linePitch="360"/>
        </w:sectPr>
      </w:pPr>
    </w:p>
    <w:p w:rsidR="009D2C92" w:rsidRPr="004E1F9D" w:rsidRDefault="005E182C" w:rsidP="009D2C92">
      <w:pPr>
        <w:tabs>
          <w:tab w:val="left" w:pos="2040"/>
        </w:tabs>
        <w:ind w:left="720"/>
        <w:jc w:val="center"/>
        <w:rPr>
          <w:rFonts w:cstheme="minorHAnsi"/>
          <w:sz w:val="40"/>
          <w:szCs w:val="40"/>
        </w:rPr>
      </w:pPr>
      <w:r w:rsidRPr="004E1F9D">
        <w:rPr>
          <w:rFonts w:cstheme="minorHAnsi"/>
        </w:rPr>
        <w:t xml:space="preserve">   </w:t>
      </w:r>
      <w:r w:rsidRPr="00041483">
        <w:rPr>
          <w:rFonts w:cstheme="minorHAnsi"/>
          <w:sz w:val="40"/>
          <w:szCs w:val="40"/>
        </w:rPr>
        <w:t xml:space="preserve">  </w:t>
      </w:r>
      <w:sdt>
        <w:sdtPr>
          <w:rPr>
            <w:rFonts w:cstheme="minorHAnsi"/>
            <w:sz w:val="40"/>
            <w:szCs w:val="40"/>
          </w:rPr>
          <w:alias w:val="Comments"/>
          <w:tag w:val=""/>
          <w:id w:val="1254395022"/>
          <w:placeholder>
            <w:docPart w:val="DE9CEE7B7EA7445DB19D45E41E400018"/>
          </w:placeholder>
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<w:text w:multiLine="1"/>
        </w:sdtPr>
        <w:sdtEndPr/>
        <w:sdtContent>
          <w:r w:rsidR="00BE49EB">
            <w:rPr>
              <w:rFonts w:cstheme="minorHAnsi"/>
              <w:sz w:val="40"/>
              <w:szCs w:val="40"/>
            </w:rPr>
            <w:t>School Name</w:t>
          </w:r>
        </w:sdtContent>
      </w:sdt>
      <w:r w:rsidR="009D2C92" w:rsidRPr="004E1F9D">
        <w:rPr>
          <w:rFonts w:cstheme="minorHAnsi"/>
          <w:sz w:val="40"/>
          <w:szCs w:val="40"/>
        </w:rPr>
        <w:tab/>
      </w:r>
    </w:p>
    <w:p w:rsidR="007E55E5" w:rsidRPr="00EB3A74" w:rsidRDefault="005D75A9" w:rsidP="007E55E5">
      <w:pPr>
        <w:jc w:val="center"/>
        <w:rPr>
          <w:rFonts w:ascii="Times New Roman" w:eastAsia="Times New Roman" w:hAnsi="Times New Roman"/>
          <w:sz w:val="32"/>
          <w:szCs w:val="32"/>
        </w:rPr>
      </w:pPr>
      <w:sdt>
        <w:sdtPr>
          <w:rPr>
            <w:rFonts w:ascii="Times New Roman" w:eastAsia="Times New Roman" w:hAnsi="Times New Roman"/>
            <w:sz w:val="32"/>
            <w:szCs w:val="32"/>
          </w:rPr>
          <w:alias w:val="Category"/>
          <w:tag w:val=""/>
          <w:id w:val="-1923253197"/>
          <w:placeholder>
            <w:docPart w:val="BE5DF741E9864320BFD02A25CF7B2BE6"/>
          </w:placeholder>
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<w:text/>
        </w:sdtPr>
        <w:sdtEndPr/>
        <w:sdtContent>
          <w:r w:rsidR="00D9658D">
            <w:rPr>
              <w:rFonts w:ascii="Times New Roman" w:eastAsia="Times New Roman" w:hAnsi="Times New Roman"/>
              <w:sz w:val="32"/>
              <w:szCs w:val="32"/>
            </w:rPr>
            <w:t>Year 10</w:t>
          </w:r>
        </w:sdtContent>
      </w:sdt>
      <w:r w:rsidR="007E55E5">
        <w:rPr>
          <w:rFonts w:ascii="Times New Roman" w:eastAsia="Times New Roman" w:hAnsi="Times New Roman"/>
          <w:sz w:val="32"/>
          <w:szCs w:val="32"/>
        </w:rPr>
        <w:t xml:space="preserve">  </w:t>
      </w:r>
      <w:sdt>
        <w:sdtPr>
          <w:rPr>
            <w:rFonts w:ascii="Times New Roman" w:eastAsia="Times New Roman" w:hAnsi="Times New Roman"/>
            <w:sz w:val="32"/>
            <w:szCs w:val="32"/>
          </w:rPr>
          <w:alias w:val="Subject"/>
          <w:tag w:val=""/>
          <w:id w:val="1351380908"/>
          <w:placeholder>
            <w:docPart w:val="4B275780D7D941A89B7AF6F6EADFFE88"/>
          </w:placeholder>
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<w:text/>
        </w:sdtPr>
        <w:sdtEndPr/>
        <w:sdtContent>
          <w:r w:rsidR="00D9658D">
            <w:rPr>
              <w:rFonts w:ascii="Times New Roman" w:eastAsia="Times New Roman" w:hAnsi="Times New Roman"/>
              <w:sz w:val="32"/>
              <w:szCs w:val="32"/>
            </w:rPr>
            <w:t>Yearly</w:t>
          </w:r>
        </w:sdtContent>
      </w:sdt>
      <w:r w:rsidR="007E55E5" w:rsidRPr="00EB3A74">
        <w:rPr>
          <w:rFonts w:ascii="Times New Roman" w:eastAsia="Times New Roman" w:hAnsi="Times New Roman"/>
          <w:sz w:val="32"/>
          <w:szCs w:val="32"/>
        </w:rPr>
        <w:t xml:space="preserve"> Examination</w:t>
      </w:r>
      <w:r w:rsidR="007E55E5">
        <w:rPr>
          <w:rFonts w:ascii="Times New Roman" w:eastAsia="Times New Roman" w:hAnsi="Times New Roman"/>
          <w:sz w:val="32"/>
          <w:szCs w:val="32"/>
        </w:rPr>
        <w:t xml:space="preserve">  </w:t>
      </w:r>
    </w:p>
    <w:p w:rsidR="007E55E5" w:rsidRDefault="005D75A9" w:rsidP="007E55E5">
      <w:pPr>
        <w:ind w:firstLine="720"/>
        <w:jc w:val="center"/>
        <w:rPr>
          <w:rFonts w:ascii="Times New Roman" w:eastAsia="Times New Roman" w:hAnsi="Times New Roman"/>
          <w:b/>
          <w:sz w:val="32"/>
          <w:szCs w:val="32"/>
        </w:rPr>
      </w:pPr>
      <w:sdt>
        <w:sdtPr>
          <w:rPr>
            <w:rFonts w:ascii="Times New Roman" w:eastAsia="Times New Roman" w:hAnsi="Times New Roman"/>
            <w:b/>
            <w:sz w:val="32"/>
            <w:szCs w:val="32"/>
          </w:rPr>
          <w:alias w:val="Title"/>
          <w:tag w:val=""/>
          <w:id w:val="2069219959"/>
          <w:placeholder>
            <w:docPart w:val="D968256D9BBC420E95C9BCC09EE7D1F7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EndPr/>
        <w:sdtContent>
          <w:r w:rsidR="00D9658D">
            <w:rPr>
              <w:rFonts w:ascii="Times New Roman" w:eastAsia="Times New Roman" w:hAnsi="Times New Roman"/>
              <w:b/>
              <w:sz w:val="32"/>
              <w:szCs w:val="32"/>
            </w:rPr>
            <w:t>Mathematics</w:t>
          </w:r>
        </w:sdtContent>
      </w:sdt>
      <w:r w:rsidR="007E55E5">
        <w:rPr>
          <w:rFonts w:ascii="Times New Roman" w:eastAsia="Times New Roman" w:hAnsi="Times New Roman"/>
          <w:b/>
          <w:sz w:val="32"/>
          <w:szCs w:val="32"/>
        </w:rPr>
        <w:t xml:space="preserve"> Course</w:t>
      </w:r>
      <w:r w:rsidR="007E55E5" w:rsidRPr="00C25037">
        <w:rPr>
          <w:rFonts w:ascii="Times New Roman" w:eastAsia="Times New Roman" w:hAnsi="Times New Roman"/>
          <w:b/>
          <w:sz w:val="32"/>
          <w:szCs w:val="32"/>
        </w:rPr>
        <w:tab/>
      </w:r>
      <w:r w:rsidR="00075F8A">
        <w:rPr>
          <w:rFonts w:ascii="Times New Roman" w:eastAsia="Times New Roman" w:hAnsi="Times New Roman"/>
          <w:b/>
          <w:sz w:val="32"/>
          <w:szCs w:val="32"/>
        </w:rPr>
        <w:t xml:space="preserve"> </w:t>
      </w:r>
      <w:sdt>
        <w:sdtPr>
          <w:rPr>
            <w:rFonts w:ascii="Times New Roman" w:eastAsia="Times New Roman" w:hAnsi="Times New Roman"/>
            <w:b/>
            <w:sz w:val="32"/>
            <w:szCs w:val="32"/>
          </w:rPr>
          <w:alias w:val="Status"/>
          <w:tag w:val=""/>
          <w:id w:val="1635514080"/>
          <w:placeholder>
            <w:docPart w:val="F4C4C5B808EB4210979E38762DE48285"/>
          </w:placeholder>
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<w:text/>
        </w:sdtPr>
        <w:sdtEndPr/>
        <w:sdtContent>
          <w:r w:rsidR="00D9658D">
            <w:rPr>
              <w:rFonts w:ascii="Times New Roman" w:eastAsia="Times New Roman" w:hAnsi="Times New Roman"/>
              <w:b/>
              <w:sz w:val="32"/>
              <w:szCs w:val="32"/>
            </w:rPr>
            <w:t>2016</w:t>
          </w:r>
        </w:sdtContent>
      </w:sdt>
    </w:p>
    <w:p w:rsidR="009D2C92" w:rsidRDefault="009D2C92" w:rsidP="007E55E5">
      <w:pPr>
        <w:ind w:firstLine="720"/>
        <w:jc w:val="center"/>
        <w:rPr>
          <w:rFonts w:cstheme="minorHAnsi"/>
          <w:sz w:val="28"/>
        </w:rPr>
      </w:pPr>
      <w:r w:rsidRPr="004E1F9D">
        <w:rPr>
          <w:rFonts w:cstheme="minorHAnsi"/>
          <w:sz w:val="28"/>
        </w:rPr>
        <w:t>Multiple Choice Section Answer Sheet</w:t>
      </w:r>
    </w:p>
    <w:p w:rsidR="00447C48" w:rsidRPr="004E1F9D" w:rsidRDefault="00447C48" w:rsidP="007E55E5">
      <w:pPr>
        <w:ind w:firstLine="720"/>
        <w:jc w:val="center"/>
        <w:rPr>
          <w:rFonts w:cstheme="minorHAnsi"/>
          <w:sz w:val="28"/>
        </w:rPr>
      </w:pPr>
    </w:p>
    <w:p w:rsidR="009D2C92" w:rsidRPr="004E1F9D" w:rsidRDefault="009D2C92" w:rsidP="009D2C92">
      <w:pPr>
        <w:rPr>
          <w:rFonts w:cstheme="minorHAnsi"/>
        </w:rPr>
      </w:pPr>
      <w:r w:rsidRPr="009D2C92">
        <w:rPr>
          <w:rFonts w:ascii="Times New Roman" w:hAnsi="Times New Roman"/>
        </w:rPr>
        <w:tab/>
      </w:r>
      <w:r w:rsidRPr="009D2C92">
        <w:rPr>
          <w:rFonts w:ascii="Times New Roman" w:hAnsi="Times New Roman"/>
        </w:rPr>
        <w:tab/>
      </w:r>
      <w:r w:rsidRPr="004E1F9D">
        <w:rPr>
          <w:rFonts w:cstheme="minorHAnsi"/>
        </w:rPr>
        <w:t>Name ________________________________       Teacher ________________________</w:t>
      </w:r>
    </w:p>
    <w:p w:rsidR="009D2C92" w:rsidRPr="004E1F9D" w:rsidRDefault="009D2C92" w:rsidP="009D2C92">
      <w:pPr>
        <w:jc w:val="center"/>
        <w:rPr>
          <w:rFonts w:cstheme="minorHAnsi"/>
        </w:rPr>
      </w:pPr>
    </w:p>
    <w:p w:rsidR="009D2C92" w:rsidRDefault="009D2C92" w:rsidP="009D2C92">
      <w:pPr>
        <w:jc w:val="center"/>
        <w:rPr>
          <w:rFonts w:cstheme="minorHAnsi"/>
        </w:rPr>
      </w:pPr>
      <w:r w:rsidRPr="004E1F9D">
        <w:rPr>
          <w:rFonts w:cstheme="minorHAnsi"/>
        </w:rPr>
        <w:t>Completely fill the response oval representing the most correct answer.</w:t>
      </w:r>
    </w:p>
    <w:p w:rsidR="0012435E" w:rsidRPr="004E1F9D" w:rsidRDefault="0012435E" w:rsidP="009D2C92">
      <w:pPr>
        <w:jc w:val="center"/>
        <w:rPr>
          <w:rFonts w:cstheme="minorHAnsi"/>
        </w:rPr>
      </w:pPr>
      <w:r>
        <w:rPr>
          <w:rFonts w:cstheme="minorHAnsi"/>
        </w:rPr>
        <w:t>Use a black or blue pen or 2B pencil.</w:t>
      </w:r>
    </w:p>
    <w:p w:rsidR="009D2C92" w:rsidRPr="009D2C92" w:rsidRDefault="009D2C92" w:rsidP="009D2C92">
      <w:pPr>
        <w:spacing w:after="120"/>
      </w:pPr>
      <w:r w:rsidRPr="009D2C92">
        <w:tab/>
      </w:r>
    </w:p>
    <w:p w:rsidR="009D2C92" w:rsidRPr="009D2C92" w:rsidRDefault="009D2C92" w:rsidP="009D2C92">
      <w:pPr>
        <w:spacing w:after="120"/>
        <w:sectPr w:rsidR="009D2C92" w:rsidRPr="009D2C92" w:rsidSect="009D2C92">
          <w:type w:val="continuous"/>
          <w:pgSz w:w="11906" w:h="16838"/>
          <w:pgMar w:top="720" w:right="720" w:bottom="720" w:left="720" w:header="708" w:footer="708" w:gutter="0"/>
          <w:cols w:space="708"/>
          <w:titlePg/>
          <w:docGrid w:linePitch="360"/>
        </w:sectPr>
      </w:pP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34848" behindDoc="0" locked="0" layoutInCell="1" allowOverlap="1" wp14:anchorId="4034D8E8" wp14:editId="46720E67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0" name="Oval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E248DCB" id="Oval 25" o:spid="_x0000_s1026" style="position:absolute;margin-left:230.85pt;margin-top:1.85pt;width:13.5pt;height:9pt;z-index:25153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33824" behindDoc="0" locked="0" layoutInCell="1" allowOverlap="1" wp14:anchorId="209F6242" wp14:editId="1D89337A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79" name="Oval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52BC217" id="Oval 24" o:spid="_x0000_s1026" style="position:absolute;margin-left:182.4pt;margin-top:1.85pt;width:13.5pt;height:9pt;z-index:2515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jcWGg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DexjcW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32800" behindDoc="0" locked="0" layoutInCell="1" allowOverlap="1" wp14:anchorId="33889D52" wp14:editId="1B083001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8" name="Oval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5F904F2" id="Oval 23" o:spid="_x0000_s1026" style="position:absolute;margin-left:133.95pt;margin-top:1.85pt;width:13.5pt;height:9pt;z-index:25153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Bk&#10;uCWDFAIAAAU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31776" behindDoc="0" locked="0" layoutInCell="1" allowOverlap="1" wp14:anchorId="24264858" wp14:editId="6BB2115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77" name="Oval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87F834E" id="Oval 22" o:spid="_x0000_s1026" style="position:absolute;margin-left:88.35pt;margin-top:1.85pt;width:13.5pt;height:9pt;z-index:2515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jSbYWx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7953E2">
        <w:rPr>
          <w:rFonts w:cstheme="minorHAnsi"/>
        </w:rPr>
        <w:tab/>
        <w:t xml:space="preserve"> 26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38944" behindDoc="0" locked="0" layoutInCell="1" allowOverlap="1" wp14:anchorId="2950FBDF" wp14:editId="22DB60D2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76" name="Oval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6C006AB" id="Oval 29" o:spid="_x0000_s1026" style="position:absolute;margin-left:230.85pt;margin-top:1.85pt;width:13.5pt;height:9pt;z-index:25153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wNBGgIAAC4EAAAOAAAAZHJzL2Uyb0RvYy54bWysU1Fv0zAQfkfiP1h+p0lKu9G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BQewNB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37920" behindDoc="0" locked="0" layoutInCell="1" allowOverlap="1" wp14:anchorId="551E24B7" wp14:editId="007364D0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75" name="Oval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93F4DE9" id="Oval 28" o:spid="_x0000_s1026" style="position:absolute;margin-left:182.4pt;margin-top:1.85pt;width:13.5pt;height:9pt;z-index:2515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D4466z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36896" behindDoc="0" locked="0" layoutInCell="1" allowOverlap="1" wp14:anchorId="65EF3B5A" wp14:editId="25C4E9F4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74" name="Oval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0979B2A" id="Oval 27" o:spid="_x0000_s1026" style="position:absolute;margin-left:133.95pt;margin-top:1.85pt;width:13.5pt;height:9pt;z-index:25153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5PFGgIAAC4EAAAOAAAAZHJzL2Uyb0RvYy54bWysU1Fv0zAQfkfiP1h+p0lKS1n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pxuTx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35872" behindDoc="0" locked="0" layoutInCell="1" allowOverlap="1" wp14:anchorId="0E4FF70E" wp14:editId="2CC59D84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3" name="Oval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E60786B" id="Oval 26" o:spid="_x0000_s1026" style="position:absolute;margin-left:88.35pt;margin-top:1.85pt;width:13.5pt;height:9pt;z-index:2515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CqRW&#10;Ux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 w:rsidR="007953E2">
        <w:rPr>
          <w:rFonts w:cstheme="minorHAnsi"/>
        </w:rPr>
        <w:tab/>
        <w:t xml:space="preserve"> 27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43040" behindDoc="0" locked="0" layoutInCell="1" allowOverlap="1" wp14:anchorId="49F92CD3" wp14:editId="77396A73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2" name="Oval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B1440C2" id="Oval 33" o:spid="_x0000_s1026" style="position:absolute;margin-left:230.85pt;margin-top:1.85pt;width:13.5pt;height:9pt;z-index:25154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Dc&#10;fXRWFQIAAAU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42016" behindDoc="0" locked="0" layoutInCell="1" allowOverlap="1" wp14:anchorId="70B5A8C6" wp14:editId="04189C75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71" name="Oval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794903F" id="Oval 32" o:spid="_x0000_s1026" style="position:absolute;margin-left:182.4pt;margin-top:1.85pt;width:13.5pt;height:9pt;z-index:2515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6slGgIAAC4EAAAOAAAAZHJzL2Uyb0RvYy54bWysU1Fv0zAQfkfiP1h+p0m6lrK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Dng6sl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40992" behindDoc="0" locked="0" layoutInCell="1" allowOverlap="1" wp14:anchorId="3F36F6F7" wp14:editId="3AAD3FFE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70" name="Oval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52BE08E" id="Oval 31" o:spid="_x0000_s1026" style="position:absolute;margin-left:133.95pt;margin-top:1.85pt;width:13.5pt;height:9pt;z-index:25154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39968" behindDoc="0" locked="0" layoutInCell="1" allowOverlap="1" wp14:anchorId="237CBA15" wp14:editId="02FB840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69" name="Oval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5A821BD" id="Oval 30" o:spid="_x0000_s1026" style="position:absolute;margin-left:88.35pt;margin-top:1.85pt;width:13.5pt;height:9pt;z-index:2515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OnkhpGQIAAC4EAAAOAAAAAAAAAAAAAAAAAC4CAABkcnMvZTJvRG9jLnhtbFBLAQItABQABgAI&#10;AAAAIQBCfJa02wAAAAgBAAAPAAAAAAAAAAAAAAAAAHMEAABkcnMvZG93bnJldi54bWxQSwUGAAAA&#10;AAQABADzAAAAewUAAAAA&#10;"/>
            </w:pict>
          </mc:Fallback>
        </mc:AlternateContent>
      </w:r>
      <w:r w:rsidR="007953E2">
        <w:rPr>
          <w:rFonts w:cstheme="minorHAnsi"/>
        </w:rPr>
        <w:tab/>
        <w:t xml:space="preserve"> 28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47136" behindDoc="0" locked="0" layoutInCell="1" allowOverlap="1" wp14:anchorId="0605F16B" wp14:editId="2D0B51AB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68" name="Oval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897AF17" id="Oval 37" o:spid="_x0000_s1026" style="position:absolute;margin-left:230.85pt;margin-top:1.85pt;width:13.5pt;height:9pt;z-index:25154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C1&#10;QLmfFQIAAAU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46112" behindDoc="0" locked="0" layoutInCell="1" allowOverlap="1" wp14:anchorId="2648D5A6" wp14:editId="53390CE8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67" name="Oval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1EFFB30" id="Oval 36" o:spid="_x0000_s1026" style="position:absolute;margin-left:182.4pt;margin-top:1.85pt;width:13.5pt;height:9pt;z-index:2515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HX6nJBsCAAAu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45088" behindDoc="0" locked="0" layoutInCell="1" allowOverlap="1" wp14:anchorId="4EB104AF" wp14:editId="780D96B2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66" name="Oval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AA0E6F4" id="Oval 35" o:spid="_x0000_s1026" style="position:absolute;margin-left:133.95pt;margin-top:1.85pt;width:13.5pt;height:9pt;z-index:25154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MRosec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44064" behindDoc="0" locked="0" layoutInCell="1" allowOverlap="1" wp14:anchorId="3C5B24CC" wp14:editId="0F9F82C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65" name="Oval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4C02175" id="Oval 34" o:spid="_x0000_s1026" style="position:absolute;margin-left:88.35pt;margin-top:1.85pt;width:13.5pt;height:9pt;z-index:2515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BwVGgIAAC4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bPAcFR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7953E2">
        <w:rPr>
          <w:rFonts w:cstheme="minorHAnsi"/>
        </w:rPr>
        <w:tab/>
        <w:t xml:space="preserve"> 29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51232" behindDoc="0" locked="0" layoutInCell="1" allowOverlap="1" wp14:anchorId="75699A08" wp14:editId="6F472182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64" name="Oval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5D041AF" id="Oval 41" o:spid="_x0000_s1026" style="position:absolute;margin-left:230.85pt;margin-top:1.85pt;width:13.5pt;height:9pt;z-index:2515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50208" behindDoc="0" locked="0" layoutInCell="1" allowOverlap="1" wp14:anchorId="16DD7B21" wp14:editId="49C9610D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63" name="Oval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3B73DDB" id="Oval 40" o:spid="_x0000_s1026" style="position:absolute;margin-left:182.4pt;margin-top:1.85pt;width:13.5pt;height:9pt;z-index:2515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Fl1BugZAgAALg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49184" behindDoc="0" locked="0" layoutInCell="1" allowOverlap="1" wp14:anchorId="4D9D152D" wp14:editId="1E4236F1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62" name="Oval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A81E344" id="Oval 39" o:spid="_x0000_s1026" style="position:absolute;margin-left:133.95pt;margin-top:1.85pt;width:13.5pt;height:9pt;z-index:2515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CI/C10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48160" behindDoc="0" locked="0" layoutInCell="1" allowOverlap="1" wp14:anchorId="6D427BFD" wp14:editId="2A9B7AD8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61" name="Oval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A6B5E29" id="Oval 38" o:spid="_x0000_s1026" style="position:absolute;margin-left:88.35pt;margin-top:1.85pt;width:13.5pt;height:9pt;z-index:2515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Iqnpq8bAgAALgQAAA4AAAAAAAAAAAAAAAAALgIAAGRycy9lMm9Eb2MueG1sUEsBAi0AFAAG&#10;AAgAAAAhAEJ8lrTbAAAACAEAAA8AAAAAAAAAAAAAAAAAdQQAAGRycy9kb3ducmV2LnhtbFBLBQYA&#10;AAAABAAEAPMAAAB9BQAAAAA=&#10;"/>
            </w:pict>
          </mc:Fallback>
        </mc:AlternateContent>
      </w:r>
      <w:r w:rsidR="007953E2">
        <w:rPr>
          <w:rFonts w:cstheme="minorHAnsi"/>
        </w:rPr>
        <w:tab/>
        <w:t xml:space="preserve"> 30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55328" behindDoc="0" locked="0" layoutInCell="1" allowOverlap="1" wp14:anchorId="29C47388" wp14:editId="7090F1AF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60" name="Oval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B32342B" id="Oval 45" o:spid="_x0000_s1026" style="position:absolute;margin-left:230.85pt;margin-top:1.85pt;width:13.5pt;height:9pt;z-index:2515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E12GQIAAC4EAAAOAAAAZHJzL2Uyb0RvYy54bWysU1Fv0zAQfkfiP1h+p0lKur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HNITXY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54304" behindDoc="0" locked="0" layoutInCell="1" allowOverlap="1" wp14:anchorId="0394B925" wp14:editId="7B8F6993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59" name="Oval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FB20D1A" id="Oval 44" o:spid="_x0000_s1026" style="position:absolute;margin-left:182.4pt;margin-top:1.85pt;width:13.5pt;height:9pt;z-index:2515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TON4y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53280" behindDoc="0" locked="0" layoutInCell="1" allowOverlap="1" wp14:anchorId="47D221E4" wp14:editId="636AFA79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58" name="Oval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4EE543E" id="Oval 43" o:spid="_x0000_s1026" style="position:absolute;margin-left:133.95pt;margin-top:1.85pt;width:13.5pt;height:9pt;z-index:2515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CIsun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52256" behindDoc="0" locked="0" layoutInCell="1" allowOverlap="1" wp14:anchorId="1A17DB36" wp14:editId="204165A2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57" name="Oval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E73EDA5" id="Oval 42" o:spid="_x0000_s1026" style="position:absolute;margin-left:88.35pt;margin-top:1.85pt;width:13.5pt;height:9pt;z-index:2515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sf+a&#10;Fh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 w:rsidR="007953E2">
        <w:rPr>
          <w:rFonts w:cstheme="minorHAnsi"/>
        </w:rPr>
        <w:tab/>
        <w:t xml:space="preserve"> 31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59424" behindDoc="0" locked="0" layoutInCell="1" allowOverlap="1" wp14:anchorId="07E4C87A" wp14:editId="6EEBB4E1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56" name="Oval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0C447D7" id="Oval 49" o:spid="_x0000_s1026" style="position:absolute;margin-left:230.85pt;margin-top:1.85pt;width:13.5pt;height:9pt;z-index:2515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eplGgIAAC4EAAAOAAAAZHJzL2Uyb0RvYy54bWysU1Fv0zAQfkfiP1h+p0lKu9G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dhepl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58400" behindDoc="0" locked="0" layoutInCell="1" allowOverlap="1" wp14:anchorId="6386FD4B" wp14:editId="4CB0131E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55" name="Oval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39CB67D" id="Oval 48" o:spid="_x0000_s1026" style="position:absolute;margin-left:182.4pt;margin-top:1.85pt;width:13.5pt;height:9pt;z-index:2515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HLH33BUCAAAF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57376" behindDoc="0" locked="0" layoutInCell="1" allowOverlap="1" wp14:anchorId="19DA3CD1" wp14:editId="645BEC60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54" name="Oval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8F1439F" id="Oval 47" o:spid="_x0000_s1026" style="position:absolute;margin-left:133.95pt;margin-top:1.85pt;width:13.5pt;height:9pt;z-index:2515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KuV64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56352" behindDoc="0" locked="0" layoutInCell="1" allowOverlap="1" wp14:anchorId="3587FF89" wp14:editId="3D62EA62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53" name="Oval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F392CBF" id="Oval 46" o:spid="_x0000_s1026" style="position:absolute;margin-left:88.35pt;margin-top:1.85pt;width:13.5pt;height:9pt;z-index:2515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EYcGgIAAC4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4sRGHB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7953E2">
        <w:rPr>
          <w:rFonts w:cstheme="minorHAnsi"/>
        </w:rPr>
        <w:tab/>
        <w:t xml:space="preserve"> 32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63520" behindDoc="0" locked="0" layoutInCell="1" allowOverlap="1" wp14:anchorId="7EF48BAD" wp14:editId="069F62EA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52" name="Oval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CBA4AB9" id="Oval 53" o:spid="_x0000_s1026" style="position:absolute;margin-left:230.85pt;margin-top:1.85pt;width:13.5pt;height:9pt;z-index:2515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C5e/z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62496" behindDoc="0" locked="0" layoutInCell="1" allowOverlap="1" wp14:anchorId="2BA25040" wp14:editId="0CED654B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51" name="Oval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D94C4C1" id="Oval 52" o:spid="_x0000_s1026" style="position:absolute;margin-left:182.4pt;margin-top:1.85pt;width:13.5pt;height:9pt;z-index:2515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qfUIB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61472" behindDoc="0" locked="0" layoutInCell="1" allowOverlap="1" wp14:anchorId="0A53B103" wp14:editId="47BA6D7F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50" name="Oval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FB6D9D8" id="Oval 51" o:spid="_x0000_s1026" style="position:absolute;margin-left:133.95pt;margin-top:1.85pt;width:13.5pt;height:9pt;z-index:25156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60448" behindDoc="0" locked="0" layoutInCell="1" allowOverlap="1" wp14:anchorId="56077DD2" wp14:editId="7872D593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49" name="Oval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CB2AE9E" id="Oval 50" o:spid="_x0000_s1026" style="position:absolute;margin-left:88.35pt;margin-top:1.85pt;width:13.5pt;height:9pt;z-index:2515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"/>
            </w:pict>
          </mc:Fallback>
        </mc:AlternateContent>
      </w:r>
      <w:r w:rsidRPr="009D2C92">
        <w:rPr>
          <w:rFonts w:cstheme="minorHAnsi"/>
        </w:rPr>
        <w:t xml:space="preserve"> </w:t>
      </w:r>
      <w:r w:rsidR="003A09E1">
        <w:rPr>
          <w:rFonts w:cstheme="minorHAnsi"/>
        </w:rPr>
        <w:tab/>
      </w:r>
      <w:r w:rsidR="007953E2">
        <w:rPr>
          <w:rFonts w:cstheme="minorHAnsi"/>
        </w:rPr>
        <w:t xml:space="preserve"> 33</w:t>
      </w:r>
      <w:r w:rsidR="00237AC9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67616" behindDoc="0" locked="0" layoutInCell="1" allowOverlap="1" wp14:anchorId="68786502" wp14:editId="6DC7DA43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48" name="Oval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597BE75" id="Oval 57" o:spid="_x0000_s1026" style="position:absolute;margin-left:230.85pt;margin-top:1.85pt;width:13.5pt;height:9pt;z-index:2515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66592" behindDoc="0" locked="0" layoutInCell="1" allowOverlap="1" wp14:anchorId="270D22B2" wp14:editId="3DF8BEC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47" name="Oval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9FB89CE" id="Oval 56" o:spid="_x0000_s1026" style="position:absolute;margin-left:182.4pt;margin-top:1.85pt;width:13.5pt;height:9pt;z-index:2515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E4AGgIAAC4EAAAOAAAAZHJzL2Uyb0RvYy54bWysU1Fv0zAQfkfiP1h+p0lKu7K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CQgE4A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65568" behindDoc="0" locked="0" layoutInCell="1" allowOverlap="1" wp14:anchorId="0ABC00BC" wp14:editId="6974EC5C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46" name="Oval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9FED0C3" id="Oval 55" o:spid="_x0000_s1026" style="position:absolute;margin-left:133.95pt;margin-top:1.85pt;width:13.5pt;height:9pt;z-index:2515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ljDGgIAAC4EAAAOAAAAZHJzL2Uyb0RvYy54bWysU1Fv0zAQfkfiP1h+p0lKur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SZZYwx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64544" behindDoc="0" locked="0" layoutInCell="1" allowOverlap="1" wp14:anchorId="459C6AE0" wp14:editId="1CBCEAF8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45" name="Oval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6FCC4CC" id="Oval 54" o:spid="_x0000_s1026" style="position:absolute;margin-left:88.35pt;margin-top:1.85pt;width:13.5pt;height:9pt;z-index:2515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4Q71MR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7953E2">
        <w:rPr>
          <w:rFonts w:cstheme="minorHAnsi"/>
        </w:rPr>
        <w:tab/>
        <w:t xml:space="preserve"> 34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71712" behindDoc="0" locked="0" layoutInCell="1" allowOverlap="1" wp14:anchorId="168EEC89" wp14:editId="0414FF57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44" name="Oval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1A13C3F" id="Oval 61" o:spid="_x0000_s1026" style="position:absolute;margin-left:230.85pt;margin-top:1.85pt;width:13.5pt;height:9pt;z-index:2515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70688" behindDoc="0" locked="0" layoutInCell="1" allowOverlap="1" wp14:anchorId="34946F98" wp14:editId="3D89DC88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43" name="Oval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6B178D1" id="Oval 60" o:spid="_x0000_s1026" style="position:absolute;margin-left:182.4pt;margin-top:1.85pt;width:13.5pt;height:9pt;z-index:2515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H2PNc8ZAgAALg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69664" behindDoc="0" locked="0" layoutInCell="1" allowOverlap="1" wp14:anchorId="6CDE1DBA" wp14:editId="20275DFC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42" name="Oval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5787765" id="Oval 59" o:spid="_x0000_s1026" style="position:absolute;margin-left:133.95pt;margin-top:1.85pt;width:13.5pt;height:9pt;z-index:2515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eJ5Gg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r8Hie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68640" behindDoc="0" locked="0" layoutInCell="1" allowOverlap="1" wp14:anchorId="214D584D" wp14:editId="2F414DF4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41" name="Oval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BB508FF" id="Oval 58" o:spid="_x0000_s1026" style="position:absolute;margin-left:88.35pt;margin-top:1.85pt;width:13.5pt;height:9pt;z-index:2515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B1lPix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7953E2">
        <w:rPr>
          <w:rFonts w:cstheme="minorHAnsi"/>
        </w:rPr>
        <w:tab/>
        <w:t xml:space="preserve"> 35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75808" behindDoc="0" locked="0" layoutInCell="1" allowOverlap="1" wp14:anchorId="77584428" wp14:editId="103BAD6B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40" name="Oval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40F25FB" id="Oval 65" o:spid="_x0000_s1026" style="position:absolute;margin-left:230.85pt;margin-top:1.85pt;width:13.5pt;height:9pt;z-index:2515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FeyflE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74784" behindDoc="0" locked="0" layoutInCell="1" allowOverlap="1" wp14:anchorId="5C789126" wp14:editId="18655040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39" name="Oval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6ACA34B" id="Oval 64" o:spid="_x0000_s1026" style="position:absolute;margin-left:182.4pt;margin-top:1.85pt;width:13.5pt;height:9pt;z-index:25157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ljJQWBsCAAAu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73760" behindDoc="0" locked="0" layoutInCell="1" allowOverlap="1" wp14:anchorId="01C45AE1" wp14:editId="64DF22FB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38" name="Oval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530F34C" id="Oval 63" o:spid="_x0000_s1026" style="position:absolute;margin-left:133.95pt;margin-top:1.85pt;width:13.5pt;height:9pt;z-index:25157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M2BoPc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72736" behindDoc="0" locked="0" layoutInCell="1" allowOverlap="1" wp14:anchorId="5F4DEEB2" wp14:editId="4BCB08A4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37" name="Oval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B642E90" id="Oval 62" o:spid="_x0000_s1026" style="position:absolute;margin-left:88.35pt;margin-top:1.85pt;width:13.5pt;height:9pt;z-index:25157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VdyO&#10;bh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 w:rsidR="007953E2">
        <w:rPr>
          <w:rFonts w:cstheme="minorHAnsi"/>
        </w:rPr>
        <w:tab/>
        <w:t xml:space="preserve"> 36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79904" behindDoc="0" locked="0" layoutInCell="1" allowOverlap="1" wp14:anchorId="2706B2F8" wp14:editId="470CA4CB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36" name="Oval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A2E61E9" id="Oval 69" o:spid="_x0000_s1026" style="position:absolute;margin-left:230.85pt;margin-top:1.85pt;width:13.5pt;height:9pt;z-index:25157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GI9kDxsCAAAu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78880" behindDoc="0" locked="0" layoutInCell="1" allowOverlap="1" wp14:anchorId="4B1ACB46" wp14:editId="5DF519DD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35" name="Oval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DA15145" id="Oval 68" o:spid="_x0000_s1026" style="position:absolute;margin-left:182.4pt;margin-top:1.85pt;width:13.5pt;height:9pt;z-index:25157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sBfJ/RsCAAAu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77856" behindDoc="0" locked="0" layoutInCell="1" allowOverlap="1" wp14:anchorId="1EEE2088" wp14:editId="3062D4CD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34" name="Oval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B704B78" id="Oval 67" o:spid="_x0000_s1026" style="position:absolute;margin-left:133.95pt;margin-top:1.85pt;width:13.5pt;height:9pt;z-index:2515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/SLGwIAAC4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O/v9Is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76832" behindDoc="0" locked="0" layoutInCell="1" allowOverlap="1" wp14:anchorId="5A8A9CAE" wp14:editId="12A9A1B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33" name="Oval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C0EA2D3" id="Oval 66" o:spid="_x0000_s1026" style="position:absolute;margin-left:88.35pt;margin-top:1.85pt;width:13.5pt;height:9pt;z-index:2515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MDGO&#10;bh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 w:rsidR="007953E2">
        <w:rPr>
          <w:rFonts w:cstheme="minorHAnsi"/>
        </w:rPr>
        <w:tab/>
        <w:t xml:space="preserve"> 37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84000" behindDoc="0" locked="0" layoutInCell="1" allowOverlap="1" wp14:anchorId="10AECA65" wp14:editId="1C974C66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32" name="Oval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73F3321" id="Oval 73" o:spid="_x0000_s1026" style="position:absolute;margin-left:230.85pt;margin-top:1.85pt;width:13.5pt;height:9pt;z-index:2515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B+9hmRsCAAAu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82976" behindDoc="0" locked="0" layoutInCell="1" allowOverlap="1" wp14:anchorId="735AB85F" wp14:editId="7A60141D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31" name="Oval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2728F5F" id="Oval 72" o:spid="_x0000_s1026" style="position:absolute;margin-left:182.4pt;margin-top:1.85pt;width:13.5pt;height:9pt;z-index:25158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wstZYhUCAAAF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81952" behindDoc="0" locked="0" layoutInCell="1" allowOverlap="1" wp14:anchorId="52F08343" wp14:editId="6FE87C60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30" name="Oval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1767802" id="Oval 71" o:spid="_x0000_s1026" style="position:absolute;margin-left:133.95pt;margin-top:1.85pt;width:13.5pt;height:9pt;z-index:2515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80928" behindDoc="0" locked="0" layoutInCell="1" allowOverlap="1" wp14:anchorId="44F86350" wp14:editId="0806D83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9" name="Oval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30CCBB5" id="Oval 70" o:spid="_x0000_s1026" style="position:absolute;margin-left:88.35pt;margin-top:1.85pt;width:13.5pt;height:9pt;z-index:2515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AGai8nGQIAAC4EAAAOAAAAAAAAAAAAAAAAAC4CAABkcnMvZTJvRG9jLnhtbFBLAQItABQABgAI&#10;AAAAIQBCfJa02wAAAAgBAAAPAAAAAAAAAAAAAAAAAHMEAABkcnMvZG93bnJldi54bWxQSwUGAAAA&#10;AAQABADzAAAAewUAAAAA&#10;"/>
            </w:pict>
          </mc:Fallback>
        </mc:AlternateContent>
      </w:r>
      <w:r w:rsidR="007953E2">
        <w:rPr>
          <w:rFonts w:cstheme="minorHAnsi"/>
        </w:rPr>
        <w:tab/>
        <w:t xml:space="preserve"> 38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88096" behindDoc="0" locked="0" layoutInCell="1" allowOverlap="1" wp14:anchorId="09A296BF" wp14:editId="3D7DD728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8" name="Oval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39993CE" id="Oval 77" o:spid="_x0000_s1026" style="position:absolute;margin-left:230.85pt;margin-top:1.85pt;width:13.5pt;height:9pt;z-index:2515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d+IGgIAAC4EAAAOAAAAZHJzL2Uyb0RvYy54bWysU1Fv0zAQfkfiP1h+p0lKS1n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Bd2d+I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87072" behindDoc="0" locked="0" layoutInCell="1" allowOverlap="1" wp14:anchorId="1FB3F519" wp14:editId="55CE7235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7" name="Oval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6573D23" id="Oval 76" o:spid="_x0000_s1026" style="position:absolute;margin-left:182.4pt;margin-top:1.85pt;width:13.5pt;height:9pt;z-index:2515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hCQSchUCAAAF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86048" behindDoc="0" locked="0" layoutInCell="1" allowOverlap="1" wp14:anchorId="6C0048F2" wp14:editId="61FB691E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26" name="Oval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B46AA1B" id="Oval 75" o:spid="_x0000_s1026" style="position:absolute;margin-left:133.95pt;margin-top:1.85pt;width:13.5pt;height:9pt;z-index:2515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NapGgIAAC4EAAAOAAAAZHJzL2Uyb0RvYy54bWysU1Fv0zAQfkfiP1h+p0lKu7K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jJzWq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85024" behindDoc="0" locked="0" layoutInCell="1" allowOverlap="1" wp14:anchorId="04FC91D2" wp14:editId="6872EAAC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5" name="Oval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45F975E" id="Oval 74" o:spid="_x0000_s1026" style="position:absolute;margin-left:88.35pt;margin-top:1.85pt;width:13.5pt;height:9pt;z-index:2515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"/>
            </w:pict>
          </mc:Fallback>
        </mc:AlternateContent>
      </w:r>
      <w:r w:rsidR="007953E2">
        <w:rPr>
          <w:rFonts w:cstheme="minorHAnsi"/>
        </w:rPr>
        <w:tab/>
        <w:t xml:space="preserve"> 39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92192" behindDoc="0" locked="0" layoutInCell="1" allowOverlap="1" wp14:anchorId="1BA1A9F8" wp14:editId="24024EA3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4" name="Oval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E0EA903" id="Oval 81" o:spid="_x0000_s1026" style="position:absolute;margin-left:230.85pt;margin-top:1.85pt;width:13.5pt;height:9pt;z-index:2515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Iup6Vw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91168" behindDoc="0" locked="0" layoutInCell="1" allowOverlap="1" wp14:anchorId="078F77E5" wp14:editId="25F733E8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3" name="Oval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F69FC81" id="Oval 80" o:spid="_x0000_s1026" style="position:absolute;margin-left:182.4pt;margin-top:1.85pt;width:13.5pt;height:9pt;z-index:2515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D6&#10;YWZAFAIAAAU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90144" behindDoc="0" locked="0" layoutInCell="1" allowOverlap="1" wp14:anchorId="178F091A" wp14:editId="655CD84D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22" name="Oval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17697E9" id="Oval 79" o:spid="_x0000_s1026" style="position:absolute;margin-left:133.95pt;margin-top:1.85pt;width:13.5pt;height:9pt;z-index:2515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astsEx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89120" behindDoc="0" locked="0" layoutInCell="1" allowOverlap="1" wp14:anchorId="35E2E21B" wp14:editId="5C09015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1" name="Oval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87EE8D3" id="Oval 78" o:spid="_x0000_s1026" style="position:absolute;margin-left:88.35pt;margin-top:1.85pt;width:13.5pt;height:9pt;z-index:2515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wlPB4R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7953E2">
        <w:rPr>
          <w:rFonts w:cstheme="minorHAnsi"/>
        </w:rPr>
        <w:tab/>
        <w:t xml:space="preserve"> 40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96288" behindDoc="0" locked="0" layoutInCell="1" allowOverlap="1" wp14:anchorId="73C11E81" wp14:editId="52BC28B5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0" name="Oval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5B16ED5" id="Oval 85" o:spid="_x0000_s1026" style="position:absolute;margin-left:230.85pt;margin-top:1.85pt;width:13.5pt;height:9pt;z-index:2515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Gm1nj8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95264" behindDoc="0" locked="0" layoutInCell="1" allowOverlap="1" wp14:anchorId="17728C89" wp14:editId="20862303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9" name="Oval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1D49AEC" id="Oval 84" o:spid="_x0000_s1026" style="position:absolute;margin-left:182.4pt;margin-top:1.85pt;width:13.5pt;height:9pt;z-index:2515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Q17GgIAAC4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JxQ17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94240" behindDoc="0" locked="0" layoutInCell="1" allowOverlap="1" wp14:anchorId="54F9E941" wp14:editId="1276412D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8" name="Oval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A88E4E7" id="Oval 83" o:spid="_x0000_s1026" style="position:absolute;margin-left:133.95pt;margin-top:1.85pt;width:13.5pt;height:9pt;z-index:2515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Enb91B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93216" behindDoc="0" locked="0" layoutInCell="1" allowOverlap="1" wp14:anchorId="5DAF17AA" wp14:editId="212BB711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" name="Oval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104DBF3" id="Oval 82" o:spid="_x0000_s1026" style="position:absolute;margin-left:88.35pt;margin-top:1.85pt;width:13.5pt;height:9pt;z-index:2515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" filled="f"/>
            </w:pict>
          </mc:Fallback>
        </mc:AlternateContent>
      </w:r>
      <w:r w:rsidR="007953E2">
        <w:rPr>
          <w:rFonts w:cstheme="minorHAnsi"/>
        </w:rPr>
        <w:tab/>
        <w:t xml:space="preserve"> 41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00384" behindDoc="0" locked="0" layoutInCell="1" allowOverlap="1" wp14:anchorId="251AC6A4" wp14:editId="0F4355A7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6" name="Oval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7AC68E6" id="Oval 89" o:spid="_x0000_s1026" style="position:absolute;margin-left:230.85pt;margin-top:1.85pt;width:13.5pt;height:9pt;z-index:2516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HeDks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99360" behindDoc="0" locked="0" layoutInCell="1" allowOverlap="1" wp14:anchorId="25399381" wp14:editId="2CDC794E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5" name="Oval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C425D68" id="Oval 88" o:spid="_x0000_s1026" style="position:absolute;margin-left:182.4pt;margin-top:1.85pt;width:13.5pt;height:9pt;z-index:2515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v4JTe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98336" behindDoc="0" locked="0" layoutInCell="1" allowOverlap="1" wp14:anchorId="21267D14" wp14:editId="5C9936A4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" name="Oval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9696BEE" id="Oval 87" o:spid="_x0000_s1026" style="position:absolute;margin-left:133.95pt;margin-top:1.85pt;width:13.5pt;height:9pt;z-index:2515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CW&#10;76RqFAIAAAU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97312" behindDoc="0" locked="0" layoutInCell="1" allowOverlap="1" wp14:anchorId="7CD20B44" wp14:editId="210719CE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" name="Oval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0F8E7B7" id="Oval 86" o:spid="_x0000_s1026" style="position:absolute;margin-left:88.35pt;margin-top:1.85pt;width:13.5pt;height:9pt;z-index:2515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+DmVVR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7953E2">
        <w:rPr>
          <w:rFonts w:cstheme="minorHAnsi"/>
        </w:rPr>
        <w:tab/>
        <w:t xml:space="preserve"> 42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04480" behindDoc="0" locked="0" layoutInCell="1" allowOverlap="1" wp14:anchorId="2875AF1B" wp14:editId="45CB6C49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2" name="Oval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CAEBD61" id="Oval 93" o:spid="_x0000_s1026" style="position:absolute;margin-left:230.85pt;margin-top:1.85pt;width:13.5pt;height:9pt;z-index:2516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03456" behindDoc="0" locked="0" layoutInCell="1" allowOverlap="1" wp14:anchorId="2805FF51" wp14:editId="09209541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1" name="Oval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6CE6538" id="Oval 92" o:spid="_x0000_s1026" style="position:absolute;margin-left:182.4pt;margin-top:1.85pt;width:13.5pt;height:9pt;z-index:2516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JFIGQ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HCAkUgZAgAALg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02432" behindDoc="0" locked="0" layoutInCell="1" allowOverlap="1" wp14:anchorId="420A9563" wp14:editId="2B11C857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0" name="Oval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93B26D7" id="Oval 91" o:spid="_x0000_s1026" style="position:absolute;margin-left:133.95pt;margin-top:1.85pt;width:13.5pt;height:9pt;z-index:2516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01408" behindDoc="0" locked="0" layoutInCell="1" allowOverlap="1" wp14:anchorId="643F6F1F" wp14:editId="7096D6F8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9" name="Oval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A595F6E" id="Oval 90" o:spid="_x0000_s1026" style="position:absolute;margin-left:88.35pt;margin-top:1.85pt;width:13.5pt;height:9pt;z-index:2516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"/>
            </w:pict>
          </mc:Fallback>
        </mc:AlternateContent>
      </w:r>
      <w:r w:rsidR="007953E2">
        <w:rPr>
          <w:rFonts w:cstheme="minorHAnsi"/>
        </w:rPr>
        <w:tab/>
        <w:t xml:space="preserve"> 43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36305" w:rsidRPr="009D2C92" w:rsidRDefault="00136305" w:rsidP="00136305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199A2BA3" wp14:editId="4A88BE57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8" name="Oval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A837FB8" id="Oval 49" o:spid="_x0000_s1026" style="position:absolute;margin-left:230.85pt;margin-top:1.85pt;width:13.5pt;height:9pt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D7&#10;40Fz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7AFAFD4C" wp14:editId="09D449D1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79" name="Oval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9B4AB10" id="Oval 48" o:spid="_x0000_s1026" style="position:absolute;margin-left:182.4pt;margin-top:1.85pt;width:13.5pt;height:9pt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U7uGwIAAC8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YgFO7h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30209E7C" wp14:editId="6E6CC06E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80" name="Oval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5BEBD43" id="Oval 47" o:spid="_x0000_s1026" style="position:absolute;margin-left:133.95pt;margin-top:1.85pt;width:13.5pt;height:9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JtxD/x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5D1F1D71" wp14:editId="0DB95E08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81" name="Oval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3143FC1" id="Oval 46" o:spid="_x0000_s1026" style="position:absolute;margin-left:88.35pt;margin-top:1.85pt;width:13.5pt;height:9pt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D6YJgo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44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36305" w:rsidRPr="009D2C92" w:rsidRDefault="00136305" w:rsidP="00136305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1B59148D" wp14:editId="43762F2D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82" name="Oval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FD2B543" id="Oval 53" o:spid="_x0000_s1026" style="position:absolute;margin-left:230.85pt;margin-top:1.85pt;width:13.5pt;height:9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rmVH4h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95616" behindDoc="0" locked="0" layoutInCell="1" allowOverlap="1" wp14:anchorId="27FCB5E7" wp14:editId="24DB2F9E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83" name="Oval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C0EB5FE" id="Oval 52" o:spid="_x0000_s1026" style="position:absolute;margin-left:182.4pt;margin-top:1.85pt;width:13.5pt;height:9pt;z-index:251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tiEiFx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07BE8BEE" wp14:editId="340AE089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84" name="Oval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8BB8A2E" id="Oval 51" o:spid="_x0000_s1026" style="position:absolute;margin-left:133.95pt;margin-top:1.85pt;width:13.5pt;height:9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v1Jt3B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93568" behindDoc="0" locked="0" layoutInCell="1" allowOverlap="1" wp14:anchorId="2054AEA7" wp14:editId="6BBD1010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5" name="Oval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43670B9" id="Oval 50" o:spid="_x0000_s1026" style="position:absolute;margin-left:88.35pt;margin-top:1.85pt;width:13.5pt;height:9pt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" filled="f"/>
            </w:pict>
          </mc:Fallback>
        </mc:AlternateContent>
      </w:r>
      <w:r>
        <w:rPr>
          <w:rFonts w:cstheme="minorHAnsi"/>
        </w:rPr>
        <w:tab/>
        <w:t xml:space="preserve"> 45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ind w:firstLine="7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40AAEE00" wp14:editId="787958FA">
                <wp:simplePos x="0" y="0"/>
                <wp:positionH relativeFrom="column">
                  <wp:posOffset>2931795</wp:posOffset>
                </wp:positionH>
                <wp:positionV relativeFrom="paragraph">
                  <wp:posOffset>31750</wp:posOffset>
                </wp:positionV>
                <wp:extent cx="171450" cy="114300"/>
                <wp:effectExtent l="0" t="0" r="19050" b="19050"/>
                <wp:wrapNone/>
                <wp:docPr id="210" name="Oval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437F6E7" id="Oval 9" o:spid="_x0000_s1026" style="position:absolute;margin-left:230.85pt;margin-top:2.5pt;width:13.5pt;height:9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BuoGQ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62576CFF" wp14:editId="4EFD6E58">
                <wp:simplePos x="0" y="0"/>
                <wp:positionH relativeFrom="column">
                  <wp:posOffset>2316480</wp:posOffset>
                </wp:positionH>
                <wp:positionV relativeFrom="paragraph">
                  <wp:posOffset>31750</wp:posOffset>
                </wp:positionV>
                <wp:extent cx="171450" cy="114300"/>
                <wp:effectExtent l="0" t="0" r="19050" b="19050"/>
                <wp:wrapNone/>
                <wp:docPr id="209" name="Oval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59A277E" id="Oval 8" o:spid="_x0000_s1026" style="position:absolute;margin-left:182.4pt;margin-top:2.5pt;width:13.5pt;height:9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gP2GgIAAC4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6B7EFB89" wp14:editId="0184A13F">
                <wp:simplePos x="0" y="0"/>
                <wp:positionH relativeFrom="column">
                  <wp:posOffset>1701165</wp:posOffset>
                </wp:positionH>
                <wp:positionV relativeFrom="paragraph">
                  <wp:posOffset>31750</wp:posOffset>
                </wp:positionV>
                <wp:extent cx="171450" cy="114300"/>
                <wp:effectExtent l="0" t="0" r="19050" b="19050"/>
                <wp:wrapNone/>
                <wp:docPr id="208" name="Oval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BB28136" id="Oval 7" o:spid="_x0000_s1026" style="position:absolute;margin-left:133.95pt;margin-top:2.5pt;width:13.5pt;height:9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FbRGgIAAC4EAAAOAAAAZHJzL2Uyb0RvYy54bWysU1Fv0zAQfkfiP1h+p0lKS1n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582AA5B5" wp14:editId="7723F6F4">
                <wp:simplePos x="0" y="0"/>
                <wp:positionH relativeFrom="column">
                  <wp:posOffset>1122045</wp:posOffset>
                </wp:positionH>
                <wp:positionV relativeFrom="paragraph">
                  <wp:posOffset>31750</wp:posOffset>
                </wp:positionV>
                <wp:extent cx="171450" cy="114300"/>
                <wp:effectExtent l="0" t="0" r="19050" b="19050"/>
                <wp:wrapNone/>
                <wp:docPr id="207" name="Oval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93BE2EA" id="Oval 6" o:spid="_x0000_s1026" style="position:absolute;margin-left:88.35pt;margin-top:2.5pt;width:13.5pt;height:9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" filled="f"/>
            </w:pict>
          </mc:Fallback>
        </mc:AlternateContent>
      </w:r>
      <w:r w:rsidR="007953E2">
        <w:rPr>
          <w:rFonts w:cstheme="minorHAnsi"/>
        </w:rPr>
        <w:t xml:space="preserve"> 46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08576" behindDoc="0" locked="0" layoutInCell="1" allowOverlap="1" wp14:anchorId="39C5F104" wp14:editId="79BC0263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11" name="Oval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848466F" id="Oval 9" o:spid="_x0000_s1026" style="position:absolute;margin-left:230.85pt;margin-top:1.85pt;width:13.5pt;height:9pt;z-index:2516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kJUGQ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JbmQlQ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07552" behindDoc="0" locked="0" layoutInCell="1" allowOverlap="1" wp14:anchorId="3CB48B4C" wp14:editId="7550BBB2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2" name="Oval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DD4698D" id="Oval 8" o:spid="_x0000_s1026" style="position:absolute;margin-left:182.4pt;margin-top:1.85pt;width:13.5pt;height:9pt;z-index:2516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Dy&#10;cmp7FAIAAAU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06528" behindDoc="0" locked="0" layoutInCell="1" allowOverlap="1" wp14:anchorId="353D9ABE" wp14:editId="17664743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13" name="Oval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ACD74A5" id="Oval 7" o:spid="_x0000_s1026" style="position:absolute;margin-left:133.95pt;margin-top:1.85pt;width:13.5pt;height:9pt;z-index:2516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wJyGgIAAC4EAAAOAAAAZHJzL2Uyb0RvYy54bWysU1Fv0zAQfkfiP1h+p0m6lrK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1fMCch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05504" behindDoc="0" locked="0" layoutInCell="1" allowOverlap="1" wp14:anchorId="49C89FD1" wp14:editId="30A803E5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14" name="Oval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C06ED16" id="Oval 6" o:spid="_x0000_s1026" style="position:absolute;margin-left:88.35pt;margin-top:1.85pt;width:13.5pt;height:9pt;z-index:2516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acFfiGQIAAC4EAAAOAAAAAAAAAAAAAAAAAC4CAABkcnMvZTJvRG9jLnhtbFBLAQItABQABgAI&#10;AAAAIQBCfJa02wAAAAgBAAAPAAAAAAAAAAAAAAAAAHMEAABkcnMvZG93bnJldi54bWxQSwUGAAAA&#10;AAQABADzAAAAewUAAAAA&#10;"/>
            </w:pict>
          </mc:Fallback>
        </mc:AlternateContent>
      </w:r>
      <w:r w:rsidR="007953E2">
        <w:rPr>
          <w:rFonts w:cstheme="minorHAnsi"/>
        </w:rPr>
        <w:tab/>
        <w:t xml:space="preserve"> 47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12672" behindDoc="0" locked="0" layoutInCell="1" allowOverlap="1" wp14:anchorId="38AA4268" wp14:editId="76C25DEE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15" name="Oval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042404E" id="Oval 13" o:spid="_x0000_s1026" style="position:absolute;margin-left:230.85pt;margin-top:1.85pt;width:13.5pt;height:9pt;z-index:2516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ltugU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11648" behindDoc="0" locked="0" layoutInCell="1" allowOverlap="1" wp14:anchorId="199A5E9C" wp14:editId="522C56C5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16" name="Oval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79C10CE" id="Oval 12" o:spid="_x0000_s1026" style="position:absolute;margin-left:182.4pt;margin-top:1.85pt;width:13.5pt;height:9pt;z-index:2516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NLkXm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10624" behindDoc="0" locked="0" layoutInCell="1" allowOverlap="1" wp14:anchorId="0A09A414" wp14:editId="2EE844F2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17" name="Oval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62C675C" id="Oval 11" o:spid="_x0000_s1026" style="position:absolute;margin-left:133.95pt;margin-top:1.85pt;width:13.5pt;height:9pt;z-index:2516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lDhTJR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09600" behindDoc="0" locked="0" layoutInCell="1" allowOverlap="1" wp14:anchorId="1FA9BBCD" wp14:editId="4D9670A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8" name="Oval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BE12D54" id="Oval 10" o:spid="_x0000_s1026" style="position:absolute;margin-left:88.35pt;margin-top:1.85pt;width:13.5pt;height:9pt;z-index:2516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" filled="f"/>
            </w:pict>
          </mc:Fallback>
        </mc:AlternateContent>
      </w:r>
      <w:r w:rsidR="007953E2">
        <w:rPr>
          <w:rFonts w:cstheme="minorHAnsi"/>
        </w:rPr>
        <w:tab/>
        <w:t xml:space="preserve"> 48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16768" behindDoc="0" locked="0" layoutInCell="1" allowOverlap="1" wp14:anchorId="1F6D8872" wp14:editId="481850F5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9" name="Oval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AF935C5" id="Oval 17" o:spid="_x0000_s1026" style="position:absolute;margin-left:230.85pt;margin-top:1.85pt;width:13.5pt;height:9pt;z-index:2516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DU&#10;WsuE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15744" behindDoc="0" locked="0" layoutInCell="1" allowOverlap="1" wp14:anchorId="67E6B525" wp14:editId="18C04D1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20" name="Oval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7A30CDB" id="Oval 16" o:spid="_x0000_s1026" style="position:absolute;margin-left:182.4pt;margin-top:1.85pt;width:13.5pt;height:9pt;z-index:2516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DnqC8s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14720" behindDoc="0" locked="0" layoutInCell="1" allowOverlap="1" wp14:anchorId="245A66D7" wp14:editId="3B2806C5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21" name="Oval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7470C63" id="Oval 15" o:spid="_x0000_s1026" style="position:absolute;margin-left:133.95pt;margin-top:1.85pt;width:13.5pt;height:9pt;z-index:2516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Pr457x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13696" behindDoc="0" locked="0" layoutInCell="1" allowOverlap="1" wp14:anchorId="0998840B" wp14:editId="3B0E509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22" name="Oval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653F06A" id="Oval 14" o:spid="_x0000_s1026" style="position:absolute;margin-left:88.35pt;margin-top:1.85pt;width:13.5pt;height:9pt;z-index:2516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liaUHR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7953E2">
        <w:rPr>
          <w:rFonts w:cstheme="minorHAnsi"/>
        </w:rPr>
        <w:tab/>
        <w:t xml:space="preserve"> 49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20864" behindDoc="0" locked="0" layoutInCell="1" allowOverlap="1" wp14:anchorId="2F37A733" wp14:editId="0516154A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23" name="Oval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536DF4E" id="Oval 21" o:spid="_x0000_s1026" style="position:absolute;margin-left:230.85pt;margin-top:1.85pt;width:13.5pt;height:9pt;z-index:2516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Chmge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19840" behindDoc="0" locked="0" layoutInCell="1" allowOverlap="1" wp14:anchorId="3B3B6F7B" wp14:editId="723092FA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24" name="Oval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0BD82DA" id="Oval 20" o:spid="_x0000_s1026" style="position:absolute;margin-left:182.4pt;margin-top:1.85pt;width:13.5pt;height:9pt;z-index:2516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AB&#10;7HC7FAIAAAY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18816" behindDoc="0" locked="0" layoutInCell="1" allowOverlap="1" wp14:anchorId="4C838418" wp14:editId="6C6F6F8C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25" name="Oval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CD64E17" id="Oval 19" o:spid="_x0000_s1026" style="position:absolute;margin-left:133.95pt;margin-top:1.85pt;width:13.5pt;height:9pt;z-index:2516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17792" behindDoc="0" locked="0" layoutInCell="1" allowOverlap="1" wp14:anchorId="0A173E1B" wp14:editId="38B64908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26" name="Oval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EC72674" id="Oval 18" o:spid="_x0000_s1026" style="position:absolute;margin-left:88.35pt;margin-top:1.85pt;width:13.5pt;height:9pt;z-index:2516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HBxLqc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 w:rsidR="007953E2">
        <w:rPr>
          <w:rFonts w:cstheme="minorHAnsi"/>
        </w:rPr>
        <w:tab/>
        <w:t xml:space="preserve"> 50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36305" w:rsidRDefault="00136305" w:rsidP="009D2C92">
      <w:pPr>
        <w:spacing w:after="120"/>
        <w:rPr>
          <w:rFonts w:cstheme="minorHAnsi"/>
        </w:rPr>
      </w:pPr>
    </w:p>
    <w:p w:rsidR="00136305" w:rsidRPr="009D2C92" w:rsidRDefault="00136305" w:rsidP="009D2C92">
      <w:pPr>
        <w:spacing w:after="120"/>
        <w:rPr>
          <w:rFonts w:cstheme="minorHAnsi"/>
        </w:rPr>
      </w:pP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27008" behindDoc="0" locked="0" layoutInCell="1" allowOverlap="1" wp14:anchorId="441C8CBA" wp14:editId="164F86BA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27" name="Oval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06700E1" id="Oval 25" o:spid="_x0000_s1026" style="position:absolute;margin-left:230.85pt;margin-top:1.85pt;width:13.5pt;height:9pt;z-index:2516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25984" behindDoc="0" locked="0" layoutInCell="1" allowOverlap="1" wp14:anchorId="03F0482B" wp14:editId="340D4EBF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28" name="Oval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72881AC" id="Oval 24" o:spid="_x0000_s1026" style="position:absolute;margin-left:182.4pt;margin-top:1.85pt;width:13.5pt;height:9pt;z-index:2516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kWCknBUCAAAG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23936" behindDoc="0" locked="0" layoutInCell="1" allowOverlap="1" wp14:anchorId="7D92C6E8" wp14:editId="02E5A41A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29" name="Oval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A5E0AF7" id="Oval 23" o:spid="_x0000_s1026" style="position:absolute;margin-left:133.95pt;margin-top:1.85pt;width:13.5pt;height:9pt;z-index:2516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HN68DA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21888" behindDoc="0" locked="0" layoutInCell="1" allowOverlap="1" wp14:anchorId="3ED529A0" wp14:editId="12AAB11A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0" name="Oval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B826BF4" id="Oval 22" o:spid="_x0000_s1026" style="position:absolute;margin-left:88.35pt;margin-top:1.85pt;width:13.5pt;height:9pt;z-index:2516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A3EFvx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7953E2">
        <w:rPr>
          <w:rFonts w:cstheme="minorHAnsi"/>
        </w:rPr>
        <w:tab/>
        <w:t xml:space="preserve"> 51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 wp14:anchorId="3958F1FC" wp14:editId="24482B96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31" name="Oval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591AF95" id="Oval 29" o:spid="_x0000_s1026" style="position:absolute;margin-left:230.85pt;margin-top:1.85pt;width:13.5pt;height:9pt;z-index:2516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Dj&#10;xUl7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30080" behindDoc="0" locked="0" layoutInCell="1" allowOverlap="1" wp14:anchorId="7FBCE790" wp14:editId="0D0C89DC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32" name="Oval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BED5791" id="Oval 28" o:spid="_x0000_s1026" style="position:absolute;margin-left:182.4pt;margin-top:1.85pt;width:13.5pt;height:9pt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drRzVx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29056" behindDoc="0" locked="0" layoutInCell="1" allowOverlap="1" wp14:anchorId="35116ADB" wp14:editId="783D144B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33" name="Oval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8E48CB2" id="Oval 27" o:spid="_x0000_s1026" style="position:absolute;margin-left:133.95pt;margin-top:1.85pt;width:13.5pt;height:9pt;z-index:2516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ClMTiE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28032" behindDoc="0" locked="0" layoutInCell="1" allowOverlap="1" wp14:anchorId="5A407F0D" wp14:editId="7756EEA9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4" name="Oval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09335EF" id="Oval 26" o:spid="_x0000_s1026" style="position:absolute;margin-left:88.35pt;margin-top:1.85pt;width:13.5pt;height:9pt;z-index:2516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XLcGwIAAC8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OFtctw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 w:rsidR="007953E2">
        <w:rPr>
          <w:rFonts w:cstheme="minorHAnsi"/>
        </w:rPr>
        <w:tab/>
        <w:t xml:space="preserve"> 52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 wp14:anchorId="5D0EBA89" wp14:editId="1916FE40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5" name="Oval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5674BF7" id="Oval 33" o:spid="_x0000_s1026" style="position:absolute;margin-left:230.85pt;margin-top:1.85pt;width:13.5pt;height:9pt;z-index: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wUzbMx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2224A6FB" wp14:editId="7326BAD4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36" name="Oval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AEE57CB" id="Oval 32" o:spid="_x0000_s1026" style="position:absolute;margin-left:182.4pt;margin-top:1.85pt;width:13.5pt;height:9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adR2wR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33152" behindDoc="0" locked="0" layoutInCell="1" allowOverlap="1" wp14:anchorId="2FDA5A71" wp14:editId="66CC6B74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37" name="Oval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2576C9B" id="Oval 31" o:spid="_x0000_s1026" style="position:absolute;margin-left:133.95pt;margin-top:1.85pt;width:13.5pt;height:9pt;z-index:2516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BL&#10;aUtQFAIAAAY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32128" behindDoc="0" locked="0" layoutInCell="1" allowOverlap="1" wp14:anchorId="4B432924" wp14:editId="6A8E2869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8" name="Oval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6DD058B" id="Oval 30" o:spid="_x0000_s1026" style="position:absolute;margin-left:88.35pt;margin-top:1.85pt;width:13.5pt;height:9pt;z-index: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uJF/4B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7953E2">
        <w:rPr>
          <w:rFonts w:cstheme="minorHAnsi"/>
        </w:rPr>
        <w:tab/>
        <w:t xml:space="preserve"> 53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6AB13848" wp14:editId="2BC910D4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9" name="Oval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CD6736E" id="Oval 37" o:spid="_x0000_s1026" style="position:absolute;margin-left:230.85pt;margin-top:1.85pt;width:13.5pt;height:9pt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4yKPTx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5B97535B" wp14:editId="5765A8B1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40" name="Oval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C5AC5A1" id="Oval 36" o:spid="_x0000_s1026" style="position:absolute;margin-left:182.4pt;margin-top:1.85pt;width:13.5pt;height:9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qFGGgIAAC8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AioqFG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720577F2" wp14:editId="56D78376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1" name="Oval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8247B65" id="Oval 35" o:spid="_x0000_s1026" style="position:absolute;margin-left:133.95pt;margin-top:1.85pt;width:13.5pt;height:9pt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24DB2C25" wp14:editId="07395EF6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42" name="Oval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44193C5" id="Oval 34" o:spid="_x0000_s1026" style="position:absolute;margin-left:88.35pt;margin-top:1.85pt;width:13.5pt;height:9pt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Uywadx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7953E2">
        <w:rPr>
          <w:rFonts w:cstheme="minorHAnsi"/>
        </w:rPr>
        <w:tab/>
        <w:t xml:space="preserve"> 54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3EFCBCD6" wp14:editId="00E543CC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43" name="Oval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B52C380" id="Oval 41" o:spid="_x0000_s1026" style="position:absolute;margin-left:230.85pt;margin-top:1.85pt;width:13.5pt;height:9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K6IPHcZAgAALw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7666ABB8" wp14:editId="5BD69E0A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44" name="Oval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F6525A0" id="Oval 40" o:spid="_x0000_s1026" style="position:absolute;margin-left:182.4pt;margin-top:1.85pt;width:13.5pt;height:9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GapAIoZAgAALw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5379D619" wp14:editId="04176F94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5" name="Oval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1102243" id="Oval 39" o:spid="_x0000_s1026" style="position:absolute;margin-left:133.95pt;margin-top:1.85pt;width:13.5pt;height:9pt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Cy&#10;DunfFAIAAAY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122022DC" wp14:editId="75E61E32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46" name="Oval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C9E035D" id="Oval 38" o:spid="_x0000_s1026" style="position:absolute;margin-left:88.35pt;margin-top:1.85pt;width:13.5pt;height:9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LV7oM0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 w:rsidR="007953E2">
        <w:rPr>
          <w:rFonts w:cstheme="minorHAnsi"/>
        </w:rPr>
        <w:tab/>
        <w:t xml:space="preserve"> 55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182160EC" wp14:editId="539001D8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47" name="Oval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12D816A" id="Oval 45" o:spid="_x0000_s1026" style="position:absolute;margin-left:230.85pt;margin-top:1.85pt;width:13.5pt;height:9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BMlEsU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56A39994" wp14:editId="5D47A1FF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48" name="Oval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1ECADA7" id="Oval 44" o:spid="_x0000_s1026" style="position:absolute;margin-left:182.4pt;margin-top:1.85pt;width:13.5pt;height:9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Ex1T2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201EAEAC" wp14:editId="541FB9B3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9" name="Oval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71982FD" id="Oval 43" o:spid="_x0000_s1026" style="position:absolute;margin-left:133.95pt;margin-top:1.85pt;width:13.5pt;height:9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6023F13A" wp14:editId="5DEA18C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50" name="Oval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A94CC3D" id="Oval 42" o:spid="_x0000_s1026" style="position:absolute;margin-left:88.35pt;margin-top:1.85pt;width:13.5pt;height:9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vf1HWGQIAAC8EAAAOAAAAAAAAAAAAAAAAAC4CAABkcnMvZTJvRG9jLnhtbFBLAQItABQABgAI&#10;AAAAIQBCfJa02wAAAAgBAAAPAAAAAAAAAAAAAAAAAHMEAABkcnMvZG93bnJldi54bWxQSwUGAAAA&#10;AAQABADzAAAAewUAAAAA&#10;"/>
            </w:pict>
          </mc:Fallback>
        </mc:AlternateContent>
      </w:r>
      <w:r w:rsidR="007953E2">
        <w:rPr>
          <w:rFonts w:cstheme="minorHAnsi"/>
        </w:rPr>
        <w:tab/>
        <w:t xml:space="preserve"> 56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78C695C3" wp14:editId="756C4E80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51" name="Oval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6A71312" id="Oval 49" o:spid="_x0000_s1026" style="position:absolute;margin-left:230.85pt;margin-top:1.85pt;width:13.5pt;height:9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BE&#10;Gn1Y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570C7DA8" wp14:editId="153D8B4C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52" name="Oval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A936229" id="Oval 48" o:spid="_x0000_s1026" style="position:absolute;margin-left:182.4pt;margin-top:1.85pt;width:13.5pt;height:9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Aauic+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7515A059" wp14:editId="59B569F2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53" name="Oval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4B575AE" id="Oval 47" o:spid="_x0000_s1026" style="position:absolute;margin-left:133.95pt;margin-top:1.85pt;width:13.5pt;height:9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hpIGwIAAC8EAAAOAAAAZHJzL2Uyb0RvYy54bWysU1Fv0zAQfkfiP1h+p0m6lrK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EVCGkg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1FAE4D3F" wp14:editId="7CD625A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54" name="Oval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92CECA4" id="Oval 46" o:spid="_x0000_s1026" style="position:absolute;margin-left:88.35pt;margin-top:1.85pt;width:13.5pt;height:9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ya1GgIAAC8EAAAOAAAAZHJzL2Uyb0RvYy54bWysU1Fv0zAQfkfiP1h+p0lKur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jWMmtR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7953E2">
        <w:rPr>
          <w:rFonts w:cstheme="minorHAnsi"/>
        </w:rPr>
        <w:tab/>
        <w:t xml:space="preserve"> 57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3E705C1A" wp14:editId="778A2DD4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55" name="Oval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F93DC76" id="Oval 53" o:spid="_x0000_s1026" style="position:absolute;margin-left:230.85pt;margin-top:1.85pt;width:13.5pt;height:9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CtQo9a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0B0D1CCC" wp14:editId="11167E7A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56" name="Oval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1280811" id="Oval 52" o:spid="_x0000_s1026" style="position:absolute;margin-left:182.4pt;margin-top:1.85pt;width:13.5pt;height:9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iKoGgIAAC8EAAAOAAAAZHJzL2Uyb0RvYy54bWysU1Fv0zAQfkfiP1h+p0lKs7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AF2iKo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26FEC2EC" wp14:editId="16889ED8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57" name="Oval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CB9BE18" id="Oval 51" o:spid="_x0000_s1026" style="position:absolute;margin-left:133.95pt;margin-top:1.85pt;width:13.5pt;height:9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3Mw0ax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12428669" wp14:editId="1D2B17A1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58" name="Oval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79D2740" id="Oval 50" o:spid="_x0000_s1026" style="position:absolute;margin-left:88.35pt;margin-top:1.85pt;width:13.5pt;height:9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" filled="f"/>
            </w:pict>
          </mc:Fallback>
        </mc:AlternateContent>
      </w:r>
      <w:r w:rsidR="007953E2">
        <w:rPr>
          <w:rFonts w:cstheme="minorHAnsi"/>
        </w:rPr>
        <w:tab/>
        <w:t xml:space="preserve"> 58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193638C8" wp14:editId="502D1A76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59" name="Oval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F60B213" id="Oval 57" o:spid="_x0000_s1026" style="position:absolute;margin-left:230.85pt;margin-top:1.85pt;width:13.5pt;height:9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Du&#10;zxO5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6D5CF77B" wp14:editId="228F28FD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60" name="Oval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1F651D0" id="Oval 56" o:spid="_x0000_s1026" style="position:absolute;margin-left:182.4pt;margin-top:1.85pt;width:13.5pt;height:9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CvXEhi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69243CC3" wp14:editId="2E3BF04A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1" name="Oval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4CC2BD4" id="Oval 55" o:spid="_x0000_s1026" style="position:absolute;margin-left:133.95pt;margin-top:1.85pt;width:13.5pt;height:9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4C7E0C7E" wp14:editId="1AB20DC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62" name="Oval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E4A55DC" id="Oval 54" o:spid="_x0000_s1026" style="position:absolute;margin-left:88.35pt;margin-top:1.85pt;width:13.5pt;height:9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vNTGgIAAC8EAAAOAAAAZHJzL2Uyb0RvYy54bWysU1Fv0zAQfkfiP1h+p0lKur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3tLzUx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7953E2">
        <w:rPr>
          <w:rFonts w:cstheme="minorHAnsi"/>
        </w:rPr>
        <w:tab/>
        <w:t xml:space="preserve"> 59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3BC824A6" wp14:editId="0832D078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3" name="Oval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4632B8D" id="Oval 61" o:spid="_x0000_s1026" style="position:absolute;margin-left:230.85pt;margin-top:1.85pt;width:13.5pt;height:9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20744F1B" wp14:editId="290B8B8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64" name="Oval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CE09C1C" id="Oval 60" o:spid="_x0000_s1026" style="position:absolute;margin-left:182.4pt;margin-top:1.85pt;width:13.5pt;height:9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CUzOt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3AF4E09C" wp14:editId="5F599258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65" name="Oval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E3057D9" id="Oval 59" o:spid="_x0000_s1026" style="position:absolute;margin-left:133.95pt;margin-top:1.85pt;width:13.5pt;height:9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eQbGwIAAC8EAAAOAAAAZHJzL2Uyb0RvYy54bWysU1Fv0zAQfkfiP1h+p0lKu9G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JAd5Bs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0A50135D" wp14:editId="3D037EA6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66" name="Oval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1BC3152" id="Oval 58" o:spid="_x0000_s1026" style="position:absolute;margin-left:88.35pt;margin-top:1.85pt;width:13.5pt;height:9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DiFSek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 w:rsidR="007953E2">
        <w:rPr>
          <w:rFonts w:cstheme="minorHAnsi"/>
        </w:rPr>
        <w:tab/>
        <w:t xml:space="preserve"> 60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36305" w:rsidRPr="009D2C92" w:rsidRDefault="00136305" w:rsidP="00136305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58104B8E" wp14:editId="042F629A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6" name="Oval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911C656" id="Oval 57" o:spid="_x0000_s1026" style="position:absolute;margin-left:230.85pt;margin-top:1.85pt;width:13.5pt;height:9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28E66385" wp14:editId="2984BA4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87" name="Oval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5B88807" id="Oval 56" o:spid="_x0000_s1026" style="position:absolute;margin-left:182.4pt;margin-top:1.85pt;width:13.5pt;height:9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VD1VdB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63EB5B9B" wp14:editId="57264863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8" name="Oval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18FE297" id="Oval 55" o:spid="_x0000_s1026" style="position:absolute;margin-left:133.95pt;margin-top:1.85pt;width:13.5pt;height:9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72B3DA33" wp14:editId="78C6C75E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89" name="Oval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482224D" id="Oval 54" o:spid="_x0000_s1026" style="position:absolute;margin-left:88.35pt;margin-top:1.85pt;width:13.5pt;height:9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FxVGwIAAC8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IV4XFU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61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36305" w:rsidRPr="009D2C92" w:rsidRDefault="00136305" w:rsidP="00136305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7CDB5044" wp14:editId="04A328EF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0" name="Oval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A87323F" id="Oval 61" o:spid="_x0000_s1026" style="position:absolute;margin-left:230.85pt;margin-top:1.85pt;width:13.5pt;height:9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0265FF6B" wp14:editId="1E044DE4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91" name="Oval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C031781" id="Oval 60" o:spid="_x0000_s1026" style="position:absolute;margin-left:182.4pt;margin-top:1.85pt;width:13.5pt;height:9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Ch01XZ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262CE924" wp14:editId="23F8D53C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92" name="Oval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B36A58B" id="Oval 59" o:spid="_x0000_s1026" style="position:absolute;margin-left:133.95pt;margin-top:1.85pt;width:13.5pt;height:9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UpoGgIAAC8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w0FKaB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1C191965" wp14:editId="09EFECD2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93" name="Oval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8F711A0" id="Oval 58" o:spid="_x0000_s1026" style="position:absolute;margin-left:88.35pt;margin-top:1.85pt;width:13.5pt;height:9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NsFL50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62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36305" w:rsidRPr="009D2C92" w:rsidRDefault="00136305" w:rsidP="00136305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765B25A1" wp14:editId="21BF85A1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29" name="Oval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6C60E3D" id="Oval 57" o:spid="_x0000_s1026" style="position:absolute;margin-left:230.85pt;margin-top:1.85pt;width:13.5pt;height:9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4B7639F2" wp14:editId="1199C532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230" name="Oval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80298CF" id="Oval 56" o:spid="_x0000_s1026" style="position:absolute;margin-left:182.4pt;margin-top:1.85pt;width:13.5pt;height:9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o75GwIAAC8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jj6O+R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532EBF31" wp14:editId="4369A533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31" name="Oval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DDF1F74" id="Oval 55" o:spid="_x0000_s1026" style="position:absolute;margin-left:133.95pt;margin-top:1.85pt;width:13.5pt;height:9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46F36CAB" wp14:editId="039CBF7B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32" name="Oval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0F441F0" id="Oval 54" o:spid="_x0000_s1026" style="position:absolute;margin-left:88.35pt;margin-top:1.85pt;width:13.5pt;height:9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P+wNcg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63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36305" w:rsidRDefault="00136305" w:rsidP="00136305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59004303" wp14:editId="7A17C0A0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33" name="Oval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24F4BBB" id="Oval 61" o:spid="_x0000_s1026" style="position:absolute;margin-left:230.85pt;margin-top:1.85pt;width:13.5pt;height:9pt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BG&#10;TUH9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0265FF6B" wp14:editId="1E044DE4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234" name="Oval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849590B" id="Oval 60" o:spid="_x0000_s1026" style="position:absolute;margin-left:182.4pt;margin-top:1.85pt;width:13.5pt;height:9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jMfU2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262CE924" wp14:editId="23F8D53C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235" name="Oval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5A76B4E" id="Oval 59" o:spid="_x0000_s1026" style="position:absolute;margin-left:133.95pt;margin-top:1.85pt;width:13.5pt;height:9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yKAGwIAAC8EAAAOAAAAZHJzL2Uyb0RvYy54bWysU1Fv0zAQfkfiP1h+p0m6ltG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LF/IoA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1C191965" wp14:editId="09EFECD2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36" name="Oval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BB6AB20" id="Oval 58" o:spid="_x0000_s1026" style="position:absolute;margin-left:88.35pt;margin-top:1.85pt;width:13.5pt;height:9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"/>
            </w:pict>
          </mc:Fallback>
        </mc:AlternateContent>
      </w:r>
      <w:r>
        <w:rPr>
          <w:rFonts w:cstheme="minorHAnsi"/>
        </w:rPr>
        <w:tab/>
        <w:t xml:space="preserve"> 64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36305" w:rsidRPr="009D2C92" w:rsidRDefault="00136305" w:rsidP="00136305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4B0C0ACC" wp14:editId="28070615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05" name="Oval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B1A6C8F" id="Oval 33" o:spid="_x0000_s1026" style="position:absolute;margin-left:230.85pt;margin-top:1.85pt;width:13.5pt;height:9pt;z-index:2517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OQoOnR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30812288" wp14:editId="65167925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06" name="Oval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1519F95" id="Oval 32" o:spid="_x0000_s1026" style="position:absolute;margin-left:182.4pt;margin-top:1.85pt;width:13.5pt;height:9pt;z-index:251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qNvGwIAAC8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kZKjbx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2A32740F" wp14:editId="6C9B2156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07" name="Oval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6495BB4" id="Oval 31" o:spid="_x0000_s1026" style="position:absolute;margin-left:133.95pt;margin-top:1.85pt;width:13.5pt;height:9pt;z-index:2516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AZ&#10;he3hFAIAAAY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 wp14:anchorId="165AE1CC" wp14:editId="379504D5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08" name="Oval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4B9338A" id="Oval 30" o:spid="_x0000_s1026" style="position:absolute;margin-left:88.35pt;margin-top:1.85pt;width:13.5pt;height:9pt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A16pOGQIAAC8EAAAOAAAAAAAAAAAAAAAAAC4CAABkcnMvZTJvRG9jLnhtbFBLAQItABQABgAI&#10;AAAAIQBCfJa02wAAAAgBAAAPAAAAAAAAAAAAAAAAAHMEAABkcnMvZG93bnJldi54bWxQSwUGAAAA&#10;AAQABADzAAAAewUAAAAA&#10;"/>
            </w:pict>
          </mc:Fallback>
        </mc:AlternateContent>
      </w:r>
      <w:r>
        <w:rPr>
          <w:rFonts w:cstheme="minorHAnsi"/>
        </w:rPr>
        <w:tab/>
        <w:t xml:space="preserve"> 65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36305" w:rsidRPr="009D2C92" w:rsidRDefault="00136305" w:rsidP="00136305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6AE74248" wp14:editId="44E6BB5E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09" name="Oval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3457BB4" id="Oval 37" o:spid="_x0000_s1026" style="position:absolute;margin-left:230.85pt;margin-top:1.85pt;width:13.5pt;height:9pt;z-index:2517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FrhGwIAAC8EAAAOAAAAZHJzL2Uyb0RvYy54bWysU1Fv0zAQfkfiP1h+p0m6ltG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G2Ra4R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3808" behindDoc="0" locked="0" layoutInCell="1" allowOverlap="1" wp14:anchorId="62AEDEB0" wp14:editId="69A1E21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67" name="Oval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C2DD9E8" id="Oval 36" o:spid="_x0000_s1026" style="position:absolute;margin-left:182.4pt;margin-top:1.85pt;width:13.5pt;height:9pt;z-index:2517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+tJ6hh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026BC2F6" wp14:editId="7B22FDBA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8" name="Oval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FF8EA2A" id="Oval 35" o:spid="_x0000_s1026" style="position:absolute;margin-left:133.95pt;margin-top:1.85pt;width:13.5pt;height:9pt;z-index:2517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1760" behindDoc="0" locked="0" layoutInCell="1" allowOverlap="1" wp14:anchorId="086CC8C7" wp14:editId="505F3C9B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69" name="Oval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7A81FE3" id="Oval 34" o:spid="_x0000_s1026" style="position:absolute;margin-left:88.35pt;margin-top:1.85pt;width:13.5pt;height:9pt;z-index:2517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CuXc6c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66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36305" w:rsidRPr="009D2C92" w:rsidRDefault="00136305" w:rsidP="00136305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70A4D6A1" wp14:editId="7ECAD3E6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70" name="Oval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DD5D4DA" id="Oval 41" o:spid="_x0000_s1026" style="position:absolute;margin-left:230.85pt;margin-top:1.85pt;width:13.5pt;height:9pt;z-index:2517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L58xd0ZAgAALw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7904" behindDoc="0" locked="0" layoutInCell="1" allowOverlap="1" wp14:anchorId="463010AC" wp14:editId="3CFC628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71" name="Oval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9377A98" id="Oval 40" o:spid="_x0000_s1026" style="position:absolute;margin-left:182.4pt;margin-top:1.85pt;width:13.5pt;height:9pt;z-index:2517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395D099F" wp14:editId="4146E929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2" name="Oval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F132FD8" id="Oval 39" o:spid="_x0000_s1026" style="position:absolute;margin-left:133.95pt;margin-top:1.85pt;width:13.5pt;height:9pt;z-index:2517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5856" behindDoc="0" locked="0" layoutInCell="1" allowOverlap="1" wp14:anchorId="586B9FE9" wp14:editId="33E29B91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73" name="Oval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91B9F95" id="Oval 38" o:spid="_x0000_s1026" style="position:absolute;margin-left:88.35pt;margin-top:1.85pt;width:13.5pt;height:9pt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HXqAG8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67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36305" w:rsidRPr="009D2C92" w:rsidRDefault="00136305" w:rsidP="00136305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3024" behindDoc="0" locked="0" layoutInCell="1" allowOverlap="1" wp14:anchorId="1776CF10" wp14:editId="43F253EE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74" name="Oval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2744AAD" id="Oval 45" o:spid="_x0000_s1026" style="position:absolute;margin-left:230.85pt;margin-top:1.85pt;width:13.5pt;height:9pt;z-index:2517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BcYLK+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2000" behindDoc="0" locked="0" layoutInCell="1" allowOverlap="1" wp14:anchorId="428AB75D" wp14:editId="5EA945D2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75" name="Oval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C6C4A7A" id="Oval 44" o:spid="_x0000_s1026" style="position:absolute;margin-left:182.4pt;margin-top:1.85pt;width:13.5pt;height:9pt;z-index:2517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EJNdL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0976" behindDoc="0" locked="0" layoutInCell="1" allowOverlap="1" wp14:anchorId="1EE87DBB" wp14:editId="582C2CC0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6" name="Oval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0E115AA" id="Oval 43" o:spid="_x0000_s1026" style="position:absolute;margin-left:133.95pt;margin-top:1.85pt;width:13.5pt;height:9pt;z-index:2517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9952" behindDoc="0" locked="0" layoutInCell="1" allowOverlap="1" wp14:anchorId="31BD95F8" wp14:editId="512F2B3A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77" name="Oval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427CC9C" id="Oval 42" o:spid="_x0000_s1026" style="position:absolute;margin-left:88.35pt;margin-top:1.85pt;width:13.5pt;height:9pt;z-index:2517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4oWGgIAAC8EAAAOAAAAZHJzL2Uyb0RvYy54bWysU1Fv0zAQfkfiP1h+p0lKS1n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tw+KFh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68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36305" w:rsidRPr="009D2C92" w:rsidRDefault="00136305" w:rsidP="00136305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 wp14:anchorId="199A2BA3" wp14:editId="4A88BE57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37" name="Oval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1A65684" id="Oval 49" o:spid="_x0000_s1026" style="position:absolute;margin-left:230.85pt;margin-top:1.85pt;width:13.5pt;height:9pt;z-index:2517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6096" behindDoc="0" locked="0" layoutInCell="1" allowOverlap="1" wp14:anchorId="7AFAFD4C" wp14:editId="09D449D1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238" name="Oval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6810229" id="Oval 48" o:spid="_x0000_s1026" style="position:absolute;margin-left:182.4pt;margin-top:1.85pt;width:13.5pt;height:9pt;z-index:2517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szDfEx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5072" behindDoc="0" locked="0" layoutInCell="1" allowOverlap="1" wp14:anchorId="30209E7C" wp14:editId="6E6CC06E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239" name="Oval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67C3226" id="Oval 47" o:spid="_x0000_s1026" style="position:absolute;margin-left:133.95pt;margin-top:1.85pt;width:13.5pt;height:9pt;z-index:2517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OJlGwIAAC8EAAAOAAAAZHJzL2Uyb0RvYy54bWysU1Fv0zAQfkfiP1h+p0m6ltG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OzI4mU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4048" behindDoc="0" locked="0" layoutInCell="1" allowOverlap="1" wp14:anchorId="5D1F1D71" wp14:editId="0DB95E08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40" name="Oval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4677D63" id="Oval 46" o:spid="_x0000_s1026" style="position:absolute;margin-left:88.35pt;margin-top:1.85pt;width:13.5pt;height:9pt;z-index:2517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MxsGgIAAC8EAAAOAAAAZHJzL2Uyb0RvYy54bWysU1Fv0zAQfkfiP1h+p0lKur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LUjMbB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69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36305" w:rsidRDefault="00136305" w:rsidP="00136305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1216" behindDoc="0" locked="0" layoutInCell="1" allowOverlap="1" wp14:anchorId="1B59148D" wp14:editId="43762F2D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41" name="Oval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CBF0F57" id="Oval 53" o:spid="_x0000_s1026" style="position:absolute;margin-left:230.85pt;margin-top:1.85pt;width:13.5pt;height:9pt;z-index:2517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DWllgx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0192" behindDoc="0" locked="0" layoutInCell="1" allowOverlap="1" wp14:anchorId="27FCB5E7" wp14:editId="24DB2F9E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242" name="Oval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16EE491" id="Oval 52" o:spid="_x0000_s1026" style="position:absolute;margin-left:182.4pt;margin-top:1.85pt;width:13.5pt;height:9pt;z-index:2517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pfHIcR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9168" behindDoc="0" locked="0" layoutInCell="1" allowOverlap="1" wp14:anchorId="07BE8BEE" wp14:editId="340AE089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243" name="Oval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A330925" id="Oval 51" o:spid="_x0000_s1026" style="position:absolute;margin-left:133.95pt;margin-top:1.85pt;width:13.5pt;height:9pt;z-index:2517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fOfesh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8144" behindDoc="0" locked="0" layoutInCell="1" allowOverlap="1" wp14:anchorId="2054AEA7" wp14:editId="6BBD1010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44" name="Oval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76F4CB4" id="Oval 50" o:spid="_x0000_s1026" style="position:absolute;margin-left:88.35pt;margin-top:1.85pt;width:13.5pt;height:9pt;z-index:2517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" filled="f"/>
            </w:pict>
          </mc:Fallback>
        </mc:AlternateContent>
      </w:r>
      <w:r>
        <w:rPr>
          <w:rFonts w:cstheme="minorHAnsi"/>
        </w:rPr>
        <w:tab/>
        <w:t xml:space="preserve"> 70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36305" w:rsidRPr="009D2C92" w:rsidRDefault="00136305" w:rsidP="00136305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5312" behindDoc="0" locked="0" layoutInCell="1" allowOverlap="1" wp14:anchorId="4B0C0ACC" wp14:editId="28070615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45" name="Oval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1DE02ED" id="Oval 33" o:spid="_x0000_s1026" style="position:absolute;margin-left:230.85pt;margin-top:1.85pt;width:13.5pt;height:9pt;z-index:2517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sFV7Yx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4288" behindDoc="0" locked="0" layoutInCell="1" allowOverlap="1" wp14:anchorId="30812288" wp14:editId="65167925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246" name="Oval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97F8F5A" id="Oval 32" o:spid="_x0000_s1026" style="position:absolute;margin-left:182.4pt;margin-top:1.85pt;width:13.5pt;height:9pt;z-index:2517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GM3WkR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3264" behindDoc="0" locked="0" layoutInCell="1" allowOverlap="1" wp14:anchorId="2A32740F" wp14:editId="6C9B2156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47" name="Oval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944640A" id="Oval 31" o:spid="_x0000_s1026" style="position:absolute;margin-left:133.95pt;margin-top:1.85pt;width:13.5pt;height:9pt;z-index:2517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BU&#10;esECFAIAAAY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2240" behindDoc="0" locked="0" layoutInCell="1" allowOverlap="1" wp14:anchorId="165AE1CC" wp14:editId="379504D5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48" name="Oval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A3306AF" id="Oval 30" o:spid="_x0000_s1026" style="position:absolute;margin-left:88.35pt;margin-top:1.85pt;width:13.5pt;height:9pt;z-index:2517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yYjfsB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71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36305" w:rsidRPr="009D2C92" w:rsidRDefault="00136305" w:rsidP="00136305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9408" behindDoc="0" locked="0" layoutInCell="1" allowOverlap="1" wp14:anchorId="6AE74248" wp14:editId="44E6BB5E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49" name="Oval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F8D76CC" id="Oval 37" o:spid="_x0000_s1026" style="position:absolute;margin-left:230.85pt;margin-top:1.85pt;width:13.5pt;height:9pt;z-index:2517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y8fGwIAAC8EAAAOAAAAZHJzL2Uyb0RvYy54bWysU1Fv0zAQfkfiP1h+p0m6ltG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kjsvHx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8384" behindDoc="0" locked="0" layoutInCell="1" allowOverlap="1" wp14:anchorId="62AEDEB0" wp14:editId="69A1E21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250" name="Oval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DE0CBF1" id="Oval 36" o:spid="_x0000_s1026" style="position:absolute;margin-left:182.4pt;margin-top:1.85pt;width:13.5pt;height:9pt;z-index:2517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NqQGgIAAC8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DiMNqQ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026BC2F6" wp14:editId="7B22FDBA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51" name="Oval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670AFFC" id="Oval 35" o:spid="_x0000_s1026" style="position:absolute;margin-left:133.95pt;margin-top:1.85pt;width:13.5pt;height:9pt;z-index:2517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6336" behindDoc="0" locked="0" layoutInCell="1" allowOverlap="1" wp14:anchorId="086CC8C7" wp14:editId="505F3C9B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52" name="Oval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3976CEE" id="Oval 34" o:spid="_x0000_s1026" style="position:absolute;margin-left:88.35pt;margin-top:1.85pt;width:13.5pt;height:9pt;z-index:2517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JO+YaE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72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36305" w:rsidRPr="009D2C92" w:rsidRDefault="00136305" w:rsidP="00136305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33504" behindDoc="0" locked="0" layoutInCell="1" allowOverlap="1" wp14:anchorId="70A4D6A1" wp14:editId="7ECAD3E6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53" name="Oval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7B091C5" id="Oval 41" o:spid="_x0000_s1026" style="position:absolute;margin-left:230.85pt;margin-top:1.85pt;width:13.5pt;height:9pt;z-index:2517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BuGkeh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32480" behindDoc="0" locked="0" layoutInCell="1" allowOverlap="1" wp14:anchorId="463010AC" wp14:editId="3CFC628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254" name="Oval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E353AF2" id="Oval 40" o:spid="_x0000_s1026" style="position:absolute;margin-left:182.4pt;margin-top:1.85pt;width:13.5pt;height:9pt;z-index:251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CmO3tc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31456" behindDoc="0" locked="0" layoutInCell="1" allowOverlap="1" wp14:anchorId="395D099F" wp14:editId="4146E929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55" name="Oval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701801D" id="Oval 39" o:spid="_x0000_s1026" style="position:absolute;margin-left:133.95pt;margin-top:1.85pt;width:13.5pt;height:9pt;z-index:2517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30432" behindDoc="0" locked="0" layoutInCell="1" allowOverlap="1" wp14:anchorId="586B9FE9" wp14:editId="33E29B91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56" name="Oval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4A5BA57" id="Oval 38" o:spid="_x0000_s1026" style="position:absolute;margin-left:88.35pt;margin-top:1.85pt;width:13.5pt;height:9pt;z-index:2517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"/>
            </w:pict>
          </mc:Fallback>
        </mc:AlternateContent>
      </w:r>
      <w:r>
        <w:rPr>
          <w:rFonts w:cstheme="minorHAnsi"/>
        </w:rPr>
        <w:tab/>
        <w:t xml:space="preserve"> 73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36305" w:rsidRPr="009D2C92" w:rsidRDefault="00136305" w:rsidP="00136305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37600" behindDoc="0" locked="0" layoutInCell="1" allowOverlap="1" wp14:anchorId="1776CF10" wp14:editId="43F253EE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57" name="Oval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1C3499D" id="Oval 45" o:spid="_x0000_s1026" style="position:absolute;margin-left:230.85pt;margin-top:1.85pt;width:13.5pt;height:9pt;z-index:2517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jAYwwh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36576" behindDoc="0" locked="0" layoutInCell="1" allowOverlap="1" wp14:anchorId="428AB75D" wp14:editId="5EA945D2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258" name="Oval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CD46324" id="Oval 44" o:spid="_x0000_s1026" style="position:absolute;margin-left:182.4pt;margin-top:1.85pt;width:13.5pt;height:9pt;z-index:251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CEVS8g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35552" behindDoc="0" locked="0" layoutInCell="1" allowOverlap="1" wp14:anchorId="1EE87DBB" wp14:editId="582C2CC0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59" name="Oval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F39754F" id="Oval 43" o:spid="_x0000_s1026" style="position:absolute;margin-left:133.95pt;margin-top:1.85pt;width:13.5pt;height:9pt;z-index:2517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34528" behindDoc="0" locked="0" layoutInCell="1" allowOverlap="1" wp14:anchorId="31BD95F8" wp14:editId="512F2B3A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60" name="Oval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73EBC4A" id="Oval 42" o:spid="_x0000_s1026" style="position:absolute;margin-left:88.35pt;margin-top:1.85pt;width:13.5pt;height:9pt;z-index:251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/5ZMyx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74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36305" w:rsidRPr="009D2C92" w:rsidRDefault="00136305" w:rsidP="00136305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41696" behindDoc="0" locked="0" layoutInCell="1" allowOverlap="1" wp14:anchorId="199A2BA3" wp14:editId="4A88BE57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61" name="Oval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FCAFD5D" id="Oval 49" o:spid="_x0000_s1026" style="position:absolute;margin-left:230.85pt;margin-top:1.85pt;width:13.5pt;height:9pt;z-index:2517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40672" behindDoc="0" locked="0" layoutInCell="1" allowOverlap="1" wp14:anchorId="7AFAFD4C" wp14:editId="09D449D1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262" name="Oval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880430A" id="Oval 48" o:spid="_x0000_s1026" style="position:absolute;margin-left:182.4pt;margin-top:1.85pt;width:13.5pt;height:9pt;z-index:251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39648" behindDoc="0" locked="0" layoutInCell="1" allowOverlap="1" wp14:anchorId="30209E7C" wp14:editId="6E6CC06E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263" name="Oval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20D6F3A" id="Oval 47" o:spid="_x0000_s1026" style="position:absolute;margin-left:133.95pt;margin-top:1.85pt;width:13.5pt;height:9pt;z-index:2517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wdVGwIAAC8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NWrB1U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38624" behindDoc="0" locked="0" layoutInCell="1" allowOverlap="1" wp14:anchorId="5D1F1D71" wp14:editId="0DB95E08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64" name="Oval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8BCBB3C" id="Oval 46" o:spid="_x0000_s1026" style="position:absolute;margin-left:88.35pt;margin-top:1.85pt;width:13.5pt;height:9pt;z-index:251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B2KO6g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75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36305" w:rsidRPr="009D2C92" w:rsidRDefault="00136305" w:rsidP="00136305">
      <w:pPr>
        <w:spacing w:after="120"/>
        <w:rPr>
          <w:rFonts w:cstheme="minorHAnsi"/>
        </w:rPr>
      </w:pPr>
    </w:p>
    <w:p w:rsidR="00136305" w:rsidRPr="009D2C92" w:rsidRDefault="00136305" w:rsidP="00136305">
      <w:pPr>
        <w:spacing w:after="120"/>
        <w:rPr>
          <w:rFonts w:cstheme="minorHAnsi"/>
        </w:rPr>
      </w:pPr>
    </w:p>
    <w:sectPr w:rsidR="00136305" w:rsidRPr="009D2C92" w:rsidSect="00620828">
      <w:type w:val="continuous"/>
      <w:pgSz w:w="11906" w:h="16838"/>
      <w:pgMar w:top="720" w:right="720" w:bottom="720" w:left="720" w:header="708" w:footer="708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D75A9" w:rsidRDefault="005D75A9" w:rsidP="00E24335">
      <w:r>
        <w:separator/>
      </w:r>
    </w:p>
  </w:endnote>
  <w:endnote w:type="continuationSeparator" w:id="0">
    <w:p w:rsidR="005D75A9" w:rsidRDefault="005D75A9" w:rsidP="00E243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ongolian Baiti">
    <w:panose1 w:val="03000500000000000000"/>
    <w:charset w:val="00"/>
    <w:family w:val="script"/>
    <w:pitch w:val="variable"/>
    <w:sig w:usb0="80000023" w:usb1="00000000" w:usb2="00020000" w:usb3="00000000" w:csb0="00000001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87" w:rightFromText="187" w:vertAnchor="text" w:tblpY="1"/>
      <w:tblW w:w="5000" w:type="pct"/>
      <w:tblLook w:val="04A0" w:firstRow="1" w:lastRow="0" w:firstColumn="1" w:lastColumn="0" w:noHBand="0" w:noVBand="1"/>
    </w:tblPr>
    <w:tblGrid>
      <w:gridCol w:w="4807"/>
      <w:gridCol w:w="1068"/>
      <w:gridCol w:w="4807"/>
    </w:tblGrid>
    <w:tr w:rsidR="003764B4" w:rsidRPr="001F2230" w:rsidTr="001F2230">
      <w:trPr>
        <w:trHeight w:val="151"/>
      </w:trPr>
      <w:tc>
        <w:tcPr>
          <w:tcW w:w="2250" w:type="pct"/>
          <w:tcBorders>
            <w:bottom w:val="single" w:sz="4" w:space="0" w:color="4F81BD"/>
          </w:tcBorders>
        </w:tcPr>
        <w:p w:rsidR="003764B4" w:rsidRPr="001F2230" w:rsidRDefault="003764B4">
          <w:pPr>
            <w:pStyle w:val="Header"/>
            <w:rPr>
              <w:rFonts w:ascii="Cambria" w:eastAsia="Times New Roman" w:hAnsi="Cambria"/>
              <w:b/>
              <w:bCs/>
            </w:rPr>
          </w:pPr>
        </w:p>
      </w:tc>
      <w:tc>
        <w:tcPr>
          <w:tcW w:w="500" w:type="pct"/>
          <w:vMerge w:val="restart"/>
          <w:noWrap/>
          <w:vAlign w:val="center"/>
        </w:tcPr>
        <w:p w:rsidR="003764B4" w:rsidRPr="001F2230" w:rsidRDefault="003764B4">
          <w:pPr>
            <w:pStyle w:val="NoSpacing"/>
            <w:rPr>
              <w:rFonts w:ascii="Cambria" w:hAnsi="Cambria"/>
            </w:rPr>
          </w:pPr>
          <w:r w:rsidRPr="001F2230">
            <w:rPr>
              <w:rFonts w:ascii="Calibri" w:hAnsi="Calibri"/>
            </w:rPr>
            <w:fldChar w:fldCharType="begin"/>
          </w:r>
          <w:r w:rsidRPr="001F2230">
            <w:instrText xml:space="preserve"> PAGE  \* MERGEFORMAT </w:instrText>
          </w:r>
          <w:r w:rsidRPr="001F2230">
            <w:rPr>
              <w:rFonts w:ascii="Calibri" w:hAnsi="Calibri"/>
            </w:rPr>
            <w:fldChar w:fldCharType="separate"/>
          </w:r>
          <w:r w:rsidR="00944AE7" w:rsidRPr="00944AE7">
            <w:rPr>
              <w:rFonts w:ascii="Cambria" w:hAnsi="Cambria"/>
              <w:b/>
              <w:noProof/>
            </w:rPr>
            <w:t>16</w:t>
          </w:r>
          <w:r w:rsidRPr="001F2230">
            <w:rPr>
              <w:rFonts w:ascii="Cambria" w:hAnsi="Cambria"/>
              <w:b/>
              <w:noProof/>
            </w:rPr>
            <w:fldChar w:fldCharType="end"/>
          </w:r>
        </w:p>
      </w:tc>
      <w:tc>
        <w:tcPr>
          <w:tcW w:w="2250" w:type="pct"/>
          <w:tcBorders>
            <w:bottom w:val="single" w:sz="4" w:space="0" w:color="4F81BD"/>
          </w:tcBorders>
        </w:tcPr>
        <w:p w:rsidR="003764B4" w:rsidRPr="001F2230" w:rsidRDefault="003764B4">
          <w:pPr>
            <w:pStyle w:val="Header"/>
            <w:rPr>
              <w:rFonts w:ascii="Cambria" w:eastAsia="Times New Roman" w:hAnsi="Cambria"/>
              <w:b/>
              <w:bCs/>
            </w:rPr>
          </w:pPr>
        </w:p>
      </w:tc>
    </w:tr>
    <w:tr w:rsidR="003764B4" w:rsidRPr="001F2230" w:rsidTr="001F2230">
      <w:trPr>
        <w:trHeight w:val="150"/>
      </w:trPr>
      <w:tc>
        <w:tcPr>
          <w:tcW w:w="2250" w:type="pct"/>
          <w:tcBorders>
            <w:top w:val="single" w:sz="4" w:space="0" w:color="4F81BD"/>
          </w:tcBorders>
        </w:tcPr>
        <w:p w:rsidR="003764B4" w:rsidRPr="001F2230" w:rsidRDefault="003764B4">
          <w:pPr>
            <w:pStyle w:val="Header"/>
            <w:rPr>
              <w:rFonts w:ascii="Cambria" w:eastAsia="Times New Roman" w:hAnsi="Cambria"/>
              <w:b/>
              <w:bCs/>
            </w:rPr>
          </w:pPr>
        </w:p>
      </w:tc>
      <w:tc>
        <w:tcPr>
          <w:tcW w:w="500" w:type="pct"/>
          <w:vMerge/>
        </w:tcPr>
        <w:p w:rsidR="003764B4" w:rsidRPr="001F2230" w:rsidRDefault="003764B4">
          <w:pPr>
            <w:pStyle w:val="Header"/>
            <w:jc w:val="center"/>
            <w:rPr>
              <w:rFonts w:ascii="Cambria" w:eastAsia="Times New Roman" w:hAnsi="Cambria"/>
              <w:b/>
              <w:bCs/>
            </w:rPr>
          </w:pPr>
        </w:p>
      </w:tc>
      <w:tc>
        <w:tcPr>
          <w:tcW w:w="2250" w:type="pct"/>
          <w:tcBorders>
            <w:top w:val="single" w:sz="4" w:space="0" w:color="4F81BD"/>
          </w:tcBorders>
        </w:tcPr>
        <w:p w:rsidR="003764B4" w:rsidRPr="001F2230" w:rsidRDefault="003764B4">
          <w:pPr>
            <w:pStyle w:val="Header"/>
            <w:rPr>
              <w:rFonts w:ascii="Cambria" w:eastAsia="Times New Roman" w:hAnsi="Cambria"/>
              <w:b/>
              <w:bCs/>
            </w:rPr>
          </w:pPr>
        </w:p>
      </w:tc>
    </w:tr>
  </w:tbl>
  <w:p w:rsidR="003764B4" w:rsidRDefault="003764B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D75A9" w:rsidRDefault="005D75A9" w:rsidP="00E24335">
      <w:r>
        <w:separator/>
      </w:r>
    </w:p>
  </w:footnote>
  <w:footnote w:type="continuationSeparator" w:id="0">
    <w:p w:rsidR="005D75A9" w:rsidRDefault="005D75A9" w:rsidP="00E2433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64B4" w:rsidRPr="00DD3062" w:rsidRDefault="005D75A9">
    <w:pPr>
      <w:pStyle w:val="Header"/>
      <w:rPr>
        <w:u w:val="single"/>
      </w:rPr>
    </w:pPr>
    <w:sdt>
      <w:sdtPr>
        <w:rPr>
          <w:u w:val="single"/>
        </w:rPr>
        <w:alias w:val="Category"/>
        <w:tag w:val=""/>
        <w:id w:val="402496732"/>
        <w:placeholder>
          <w:docPart w:val="F9C32A5DAA474A7499D76C1CEFC5C382"/>
        </w:placeholder>
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<w:text/>
      </w:sdtPr>
      <w:sdtEndPr/>
      <w:sdtContent>
        <w:r w:rsidR="003764B4">
          <w:rPr>
            <w:u w:val="single"/>
          </w:rPr>
          <w:t>Year 10</w:t>
        </w:r>
      </w:sdtContent>
    </w:sdt>
    <w:r w:rsidR="003764B4" w:rsidRPr="00DD3062">
      <w:rPr>
        <w:u w:val="single"/>
      </w:rPr>
      <w:tab/>
    </w:r>
    <w:sdt>
      <w:sdtPr>
        <w:rPr>
          <w:u w:val="single"/>
        </w:rPr>
        <w:alias w:val="Title"/>
        <w:tag w:val=""/>
        <w:id w:val="1849676530"/>
        <w:placeholder>
          <w:docPart w:val="9952C33089574D1182983B4BBDFD22A5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3764B4">
          <w:rPr>
            <w:u w:val="single"/>
          </w:rPr>
          <w:t>Mathematics</w:t>
        </w:r>
      </w:sdtContent>
    </w:sdt>
    <w:r w:rsidR="003764B4">
      <w:rPr>
        <w:u w:val="single"/>
      </w:rPr>
      <w:t xml:space="preserve"> - </w:t>
    </w:r>
    <w:sdt>
      <w:sdtPr>
        <w:rPr>
          <w:u w:val="single"/>
        </w:rPr>
        <w:alias w:val="Subject"/>
        <w:tag w:val=""/>
        <w:id w:val="-205728980"/>
        <w:placeholder>
          <w:docPart w:val="C989DDD6E80A40A9A2FF3EE936BB0083"/>
        </w:placeholder>
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<w:text/>
      </w:sdtPr>
      <w:sdtEndPr/>
      <w:sdtContent>
        <w:r w:rsidR="003764B4">
          <w:rPr>
            <w:u w:val="single"/>
          </w:rPr>
          <w:t>Yearly</w:t>
        </w:r>
      </w:sdtContent>
    </w:sdt>
    <w:r w:rsidR="003764B4" w:rsidRPr="00DD3062">
      <w:rPr>
        <w:u w:val="single"/>
      </w:rPr>
      <w:t xml:space="preserve"> Examination</w:t>
    </w:r>
    <w:r w:rsidR="003764B4">
      <w:rPr>
        <w:u w:val="single"/>
      </w:rPr>
      <w:tab/>
      <w:t xml:space="preserve"> </w:t>
    </w:r>
    <w:r w:rsidR="003764B4">
      <w:rPr>
        <w:u w:val="single"/>
      </w:rPr>
      <w:tab/>
    </w:r>
    <w:sdt>
      <w:sdtPr>
        <w:rPr>
          <w:u w:val="single"/>
        </w:rPr>
        <w:alias w:val="Status"/>
        <w:tag w:val=""/>
        <w:id w:val="181858543"/>
        <w:placeholder>
          <w:docPart w:val="EFB2216292464F6EACD5FD0EEBF57E4C"/>
        </w:placeholder>
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<w:text/>
      </w:sdtPr>
      <w:sdtEndPr/>
      <w:sdtContent>
        <w:r w:rsidR="003764B4">
          <w:rPr>
            <w:u w:val="single"/>
          </w:rPr>
          <w:t>2016</w:t>
        </w:r>
      </w:sdtContent>
    </w:sdt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64B4" w:rsidRPr="000D4274" w:rsidRDefault="003764B4" w:rsidP="000D4274">
    <w:pPr>
      <w:pStyle w:val="Header"/>
      <w:tabs>
        <w:tab w:val="clear" w:pos="9026"/>
        <w:tab w:val="left" w:pos="7050"/>
      </w:tabs>
      <w:rPr>
        <w:rFonts w:ascii="Lucida Calligraphy" w:hAnsi="Lucida Calligraphy"/>
        <w:sz w:val="40"/>
        <w:szCs w:val="40"/>
      </w:rPr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C5061A"/>
    <w:multiLevelType w:val="hybridMultilevel"/>
    <w:tmpl w:val="60BEF19E"/>
    <w:lvl w:ilvl="0" w:tplc="EED89D74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4"/>
        <w:szCs w:val="24"/>
      </w:rPr>
    </w:lvl>
    <w:lvl w:ilvl="1" w:tplc="0C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5B6688"/>
    <w:multiLevelType w:val="hybridMultilevel"/>
    <w:tmpl w:val="DA023172"/>
    <w:lvl w:ilvl="0" w:tplc="0C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EE2C98"/>
    <w:multiLevelType w:val="hybridMultilevel"/>
    <w:tmpl w:val="985EC3EC"/>
    <w:lvl w:ilvl="0" w:tplc="6EB48AD6">
      <w:start w:val="2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891601"/>
    <w:multiLevelType w:val="hybridMultilevel"/>
    <w:tmpl w:val="7458C06C"/>
    <w:lvl w:ilvl="0" w:tplc="0C090015">
      <w:start w:val="3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190C2F"/>
    <w:multiLevelType w:val="hybridMultilevel"/>
    <w:tmpl w:val="331896B4"/>
    <w:lvl w:ilvl="0" w:tplc="CFBE3DAA">
      <w:start w:val="1"/>
      <w:numFmt w:val="upperLetter"/>
      <w:lvlText w:val="%1."/>
      <w:lvlJc w:val="left"/>
      <w:pPr>
        <w:ind w:left="480" w:hanging="360"/>
      </w:pPr>
      <w:rPr>
        <w:sz w:val="24"/>
      </w:rPr>
    </w:lvl>
    <w:lvl w:ilvl="1" w:tplc="0C090019">
      <w:start w:val="1"/>
      <w:numFmt w:val="lowerLetter"/>
      <w:lvlText w:val="%2."/>
      <w:lvlJc w:val="left"/>
      <w:pPr>
        <w:ind w:left="1200" w:hanging="360"/>
      </w:pPr>
    </w:lvl>
    <w:lvl w:ilvl="2" w:tplc="0C09001B">
      <w:start w:val="1"/>
      <w:numFmt w:val="lowerRoman"/>
      <w:lvlText w:val="%3."/>
      <w:lvlJc w:val="right"/>
      <w:pPr>
        <w:ind w:left="1920" w:hanging="180"/>
      </w:pPr>
    </w:lvl>
    <w:lvl w:ilvl="3" w:tplc="0C09000F">
      <w:start w:val="1"/>
      <w:numFmt w:val="decimal"/>
      <w:lvlText w:val="%4."/>
      <w:lvlJc w:val="left"/>
      <w:pPr>
        <w:ind w:left="2640" w:hanging="360"/>
      </w:pPr>
    </w:lvl>
    <w:lvl w:ilvl="4" w:tplc="0C090019">
      <w:start w:val="1"/>
      <w:numFmt w:val="lowerLetter"/>
      <w:lvlText w:val="%5."/>
      <w:lvlJc w:val="left"/>
      <w:pPr>
        <w:ind w:left="3360" w:hanging="360"/>
      </w:pPr>
    </w:lvl>
    <w:lvl w:ilvl="5" w:tplc="0C09001B">
      <w:start w:val="1"/>
      <w:numFmt w:val="lowerRoman"/>
      <w:lvlText w:val="%6."/>
      <w:lvlJc w:val="right"/>
      <w:pPr>
        <w:ind w:left="4080" w:hanging="180"/>
      </w:pPr>
    </w:lvl>
    <w:lvl w:ilvl="6" w:tplc="0C09000F">
      <w:start w:val="1"/>
      <w:numFmt w:val="decimal"/>
      <w:lvlText w:val="%7."/>
      <w:lvlJc w:val="left"/>
      <w:pPr>
        <w:ind w:left="4800" w:hanging="360"/>
      </w:pPr>
    </w:lvl>
    <w:lvl w:ilvl="7" w:tplc="0C090019">
      <w:start w:val="1"/>
      <w:numFmt w:val="lowerLetter"/>
      <w:lvlText w:val="%8."/>
      <w:lvlJc w:val="left"/>
      <w:pPr>
        <w:ind w:left="5520" w:hanging="360"/>
      </w:pPr>
    </w:lvl>
    <w:lvl w:ilvl="8" w:tplc="0C09001B">
      <w:start w:val="1"/>
      <w:numFmt w:val="lowerRoman"/>
      <w:lvlText w:val="%9."/>
      <w:lvlJc w:val="right"/>
      <w:pPr>
        <w:ind w:left="6240" w:hanging="180"/>
      </w:pPr>
    </w:lvl>
  </w:abstractNum>
  <w:abstractNum w:abstractNumId="5" w15:restartNumberingAfterBreak="0">
    <w:nsid w:val="2CE61EAC"/>
    <w:multiLevelType w:val="multilevel"/>
    <w:tmpl w:val="02AE50C0"/>
    <w:styleLink w:val="Examstyle"/>
    <w:lvl w:ilvl="0">
      <w:start w:val="1"/>
      <w:numFmt w:val="lowerLetter"/>
      <w:lvlText w:val="%1)"/>
      <w:lvlJc w:val="left"/>
      <w:pPr>
        <w:ind w:left="680" w:hanging="680"/>
      </w:pPr>
      <w:rPr>
        <w:rFonts w:hint="default"/>
      </w:rPr>
    </w:lvl>
    <w:lvl w:ilvl="1">
      <w:start w:val="1"/>
      <w:numFmt w:val="lowerRoman"/>
      <w:lvlText w:val="(%2)"/>
      <w:lvlJc w:val="left"/>
      <w:pPr>
        <w:ind w:left="1134" w:hanging="774"/>
      </w:pPr>
      <w:rPr>
        <w:rFonts w:hint="default"/>
      </w:rPr>
    </w:lvl>
    <w:lvl w:ilvl="2">
      <w:start w:val="1"/>
      <w:numFmt w:val="upperLetter"/>
      <w:lvlText w:val="%3)"/>
      <w:lvlJc w:val="left"/>
      <w:pPr>
        <w:ind w:left="1758" w:hanging="737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2EFA68FB"/>
    <w:multiLevelType w:val="hybridMultilevel"/>
    <w:tmpl w:val="7BE816AE"/>
    <w:lvl w:ilvl="0" w:tplc="504268A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75C0322"/>
    <w:multiLevelType w:val="hybridMultilevel"/>
    <w:tmpl w:val="12EA087A"/>
    <w:lvl w:ilvl="0" w:tplc="04BC0708">
      <w:start w:val="1"/>
      <w:numFmt w:val="upperLetter"/>
      <w:lvlText w:val="%1."/>
      <w:lvlJc w:val="left"/>
      <w:pPr>
        <w:ind w:left="60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320" w:hanging="360"/>
      </w:pPr>
    </w:lvl>
    <w:lvl w:ilvl="2" w:tplc="0C09001B" w:tentative="1">
      <w:start w:val="1"/>
      <w:numFmt w:val="lowerRoman"/>
      <w:lvlText w:val="%3."/>
      <w:lvlJc w:val="right"/>
      <w:pPr>
        <w:ind w:left="2040" w:hanging="180"/>
      </w:pPr>
    </w:lvl>
    <w:lvl w:ilvl="3" w:tplc="0C09000F" w:tentative="1">
      <w:start w:val="1"/>
      <w:numFmt w:val="decimal"/>
      <w:lvlText w:val="%4."/>
      <w:lvlJc w:val="left"/>
      <w:pPr>
        <w:ind w:left="2760" w:hanging="360"/>
      </w:pPr>
    </w:lvl>
    <w:lvl w:ilvl="4" w:tplc="0C090019" w:tentative="1">
      <w:start w:val="1"/>
      <w:numFmt w:val="lowerLetter"/>
      <w:lvlText w:val="%5."/>
      <w:lvlJc w:val="left"/>
      <w:pPr>
        <w:ind w:left="3480" w:hanging="360"/>
      </w:pPr>
    </w:lvl>
    <w:lvl w:ilvl="5" w:tplc="0C09001B" w:tentative="1">
      <w:start w:val="1"/>
      <w:numFmt w:val="lowerRoman"/>
      <w:lvlText w:val="%6."/>
      <w:lvlJc w:val="right"/>
      <w:pPr>
        <w:ind w:left="4200" w:hanging="180"/>
      </w:pPr>
    </w:lvl>
    <w:lvl w:ilvl="6" w:tplc="0C09000F" w:tentative="1">
      <w:start w:val="1"/>
      <w:numFmt w:val="decimal"/>
      <w:lvlText w:val="%7."/>
      <w:lvlJc w:val="left"/>
      <w:pPr>
        <w:ind w:left="4920" w:hanging="360"/>
      </w:pPr>
    </w:lvl>
    <w:lvl w:ilvl="7" w:tplc="0C090019" w:tentative="1">
      <w:start w:val="1"/>
      <w:numFmt w:val="lowerLetter"/>
      <w:lvlText w:val="%8."/>
      <w:lvlJc w:val="left"/>
      <w:pPr>
        <w:ind w:left="5640" w:hanging="360"/>
      </w:pPr>
    </w:lvl>
    <w:lvl w:ilvl="8" w:tplc="0C09001B" w:tentative="1">
      <w:start w:val="1"/>
      <w:numFmt w:val="lowerRoman"/>
      <w:lvlText w:val="%9."/>
      <w:lvlJc w:val="right"/>
      <w:pPr>
        <w:ind w:left="6360" w:hanging="180"/>
      </w:pPr>
    </w:lvl>
  </w:abstractNum>
  <w:abstractNum w:abstractNumId="8" w15:restartNumberingAfterBreak="0">
    <w:nsid w:val="3B3E6B50"/>
    <w:multiLevelType w:val="hybridMultilevel"/>
    <w:tmpl w:val="EC367D90"/>
    <w:lvl w:ilvl="0" w:tplc="3760CCD0">
      <w:start w:val="1"/>
      <w:numFmt w:val="upperLetter"/>
      <w:lvlText w:val="%1."/>
      <w:lvlJc w:val="left"/>
      <w:pPr>
        <w:ind w:left="540" w:hanging="360"/>
      </w:pPr>
    </w:lvl>
    <w:lvl w:ilvl="1" w:tplc="0C090019">
      <w:start w:val="1"/>
      <w:numFmt w:val="lowerLetter"/>
      <w:lvlText w:val="%2."/>
      <w:lvlJc w:val="left"/>
      <w:pPr>
        <w:ind w:left="1260" w:hanging="360"/>
      </w:pPr>
    </w:lvl>
    <w:lvl w:ilvl="2" w:tplc="0C09001B">
      <w:start w:val="1"/>
      <w:numFmt w:val="lowerRoman"/>
      <w:lvlText w:val="%3."/>
      <w:lvlJc w:val="right"/>
      <w:pPr>
        <w:ind w:left="1980" w:hanging="180"/>
      </w:pPr>
    </w:lvl>
    <w:lvl w:ilvl="3" w:tplc="0C09000F">
      <w:start w:val="1"/>
      <w:numFmt w:val="decimal"/>
      <w:lvlText w:val="%4."/>
      <w:lvlJc w:val="left"/>
      <w:pPr>
        <w:ind w:left="2700" w:hanging="360"/>
      </w:pPr>
    </w:lvl>
    <w:lvl w:ilvl="4" w:tplc="0C090019">
      <w:start w:val="1"/>
      <w:numFmt w:val="lowerLetter"/>
      <w:lvlText w:val="%5."/>
      <w:lvlJc w:val="left"/>
      <w:pPr>
        <w:ind w:left="3420" w:hanging="360"/>
      </w:pPr>
    </w:lvl>
    <w:lvl w:ilvl="5" w:tplc="0C09001B">
      <w:start w:val="1"/>
      <w:numFmt w:val="lowerRoman"/>
      <w:lvlText w:val="%6."/>
      <w:lvlJc w:val="right"/>
      <w:pPr>
        <w:ind w:left="4140" w:hanging="180"/>
      </w:pPr>
    </w:lvl>
    <w:lvl w:ilvl="6" w:tplc="0C09000F">
      <w:start w:val="1"/>
      <w:numFmt w:val="decimal"/>
      <w:lvlText w:val="%7."/>
      <w:lvlJc w:val="left"/>
      <w:pPr>
        <w:ind w:left="4860" w:hanging="360"/>
      </w:pPr>
    </w:lvl>
    <w:lvl w:ilvl="7" w:tplc="0C090019">
      <w:start w:val="1"/>
      <w:numFmt w:val="lowerLetter"/>
      <w:lvlText w:val="%8."/>
      <w:lvlJc w:val="left"/>
      <w:pPr>
        <w:ind w:left="5580" w:hanging="360"/>
      </w:pPr>
    </w:lvl>
    <w:lvl w:ilvl="8" w:tplc="0C09001B">
      <w:start w:val="1"/>
      <w:numFmt w:val="lowerRoman"/>
      <w:lvlText w:val="%9."/>
      <w:lvlJc w:val="right"/>
      <w:pPr>
        <w:ind w:left="6300" w:hanging="180"/>
      </w:pPr>
    </w:lvl>
  </w:abstractNum>
  <w:abstractNum w:abstractNumId="9" w15:restartNumberingAfterBreak="0">
    <w:nsid w:val="3F531AF9"/>
    <w:multiLevelType w:val="hybridMultilevel"/>
    <w:tmpl w:val="0690FACA"/>
    <w:lvl w:ilvl="0" w:tplc="33E682C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534380"/>
    <w:multiLevelType w:val="hybridMultilevel"/>
    <w:tmpl w:val="23140CFA"/>
    <w:lvl w:ilvl="0" w:tplc="AA18FCF6">
      <w:start w:val="1"/>
      <w:numFmt w:val="upperLetter"/>
      <w:lvlText w:val="%1."/>
      <w:lvlJc w:val="left"/>
      <w:pPr>
        <w:ind w:left="4140" w:hanging="342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20F7025"/>
    <w:multiLevelType w:val="hybridMultilevel"/>
    <w:tmpl w:val="DB8E86EA"/>
    <w:lvl w:ilvl="0" w:tplc="945617C8">
      <w:start w:val="26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3457CA8"/>
    <w:multiLevelType w:val="hybridMultilevel"/>
    <w:tmpl w:val="359046DA"/>
    <w:lvl w:ilvl="0" w:tplc="0C090001">
      <w:start w:val="1"/>
      <w:numFmt w:val="bullet"/>
      <w:lvlText w:val=""/>
      <w:lvlJc w:val="left"/>
      <w:pPr>
        <w:ind w:left="10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7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4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1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9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3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0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780" w:hanging="360"/>
      </w:pPr>
      <w:rPr>
        <w:rFonts w:ascii="Wingdings" w:hAnsi="Wingdings" w:hint="default"/>
      </w:rPr>
    </w:lvl>
  </w:abstractNum>
  <w:abstractNum w:abstractNumId="13" w15:restartNumberingAfterBreak="0">
    <w:nsid w:val="443C764F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spacing w:val="0"/>
        <w:w w:val="100"/>
        <w:position w:val="0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2880" w:hanging="360"/>
      </w:pPr>
    </w:lvl>
    <w:lvl w:ilvl="4" w:tplc="0C090019">
      <w:start w:val="1"/>
      <w:numFmt w:val="lowerLetter"/>
      <w:lvlText w:val="%5."/>
      <w:lvlJc w:val="left"/>
      <w:pPr>
        <w:ind w:left="3600" w:hanging="360"/>
      </w:pPr>
    </w:lvl>
    <w:lvl w:ilvl="5" w:tplc="0C09001B">
      <w:start w:val="1"/>
      <w:numFmt w:val="lowerRoman"/>
      <w:lvlText w:val="%6."/>
      <w:lvlJc w:val="right"/>
      <w:pPr>
        <w:ind w:left="4320" w:hanging="180"/>
      </w:pPr>
    </w:lvl>
    <w:lvl w:ilvl="6" w:tplc="0C09000F">
      <w:start w:val="1"/>
      <w:numFmt w:val="decimal"/>
      <w:lvlText w:val="%7."/>
      <w:lvlJc w:val="left"/>
      <w:pPr>
        <w:ind w:left="5040" w:hanging="360"/>
      </w:pPr>
    </w:lvl>
    <w:lvl w:ilvl="7" w:tplc="0C090019">
      <w:start w:val="1"/>
      <w:numFmt w:val="lowerLetter"/>
      <w:lvlText w:val="%8."/>
      <w:lvlJc w:val="left"/>
      <w:pPr>
        <w:ind w:left="5760" w:hanging="360"/>
      </w:pPr>
    </w:lvl>
    <w:lvl w:ilvl="8" w:tplc="0C09001B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4A36D28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72A691A"/>
    <w:multiLevelType w:val="hybridMultilevel"/>
    <w:tmpl w:val="5A887D0C"/>
    <w:lvl w:ilvl="0" w:tplc="93DCC9CC">
      <w:start w:val="1"/>
      <w:numFmt w:val="lowerLetter"/>
      <w:pStyle w:val="ListParagraph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B4844FF"/>
    <w:multiLevelType w:val="hybridMultilevel"/>
    <w:tmpl w:val="2FE4BE3A"/>
    <w:lvl w:ilvl="0" w:tplc="1ED672F8">
      <w:start w:val="26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FA76550"/>
    <w:multiLevelType w:val="hybridMultilevel"/>
    <w:tmpl w:val="DA38441A"/>
    <w:lvl w:ilvl="0" w:tplc="C71299C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543124A"/>
    <w:multiLevelType w:val="hybridMultilevel"/>
    <w:tmpl w:val="9AB0E196"/>
    <w:lvl w:ilvl="0" w:tplc="0C09000F">
      <w:start w:val="1"/>
      <w:numFmt w:val="decimal"/>
      <w:lvlText w:val="%1."/>
      <w:lvlJc w:val="left"/>
      <w:pPr>
        <w:ind w:left="786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2880" w:hanging="360"/>
      </w:pPr>
    </w:lvl>
    <w:lvl w:ilvl="4" w:tplc="0C090019">
      <w:start w:val="1"/>
      <w:numFmt w:val="lowerLetter"/>
      <w:lvlText w:val="%5."/>
      <w:lvlJc w:val="left"/>
      <w:pPr>
        <w:ind w:left="3600" w:hanging="360"/>
      </w:pPr>
    </w:lvl>
    <w:lvl w:ilvl="5" w:tplc="0C09001B">
      <w:start w:val="1"/>
      <w:numFmt w:val="lowerRoman"/>
      <w:lvlText w:val="%6."/>
      <w:lvlJc w:val="right"/>
      <w:pPr>
        <w:ind w:left="4320" w:hanging="180"/>
      </w:pPr>
    </w:lvl>
    <w:lvl w:ilvl="6" w:tplc="0C09000F">
      <w:start w:val="1"/>
      <w:numFmt w:val="decimal"/>
      <w:lvlText w:val="%7."/>
      <w:lvlJc w:val="left"/>
      <w:pPr>
        <w:ind w:left="5040" w:hanging="360"/>
      </w:pPr>
    </w:lvl>
    <w:lvl w:ilvl="7" w:tplc="0C090019">
      <w:start w:val="1"/>
      <w:numFmt w:val="lowerLetter"/>
      <w:lvlText w:val="%8."/>
      <w:lvlJc w:val="left"/>
      <w:pPr>
        <w:ind w:left="5760" w:hanging="360"/>
      </w:pPr>
    </w:lvl>
    <w:lvl w:ilvl="8" w:tplc="0C09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6E04D2C"/>
    <w:multiLevelType w:val="hybridMultilevel"/>
    <w:tmpl w:val="B476A53C"/>
    <w:lvl w:ilvl="0" w:tplc="C4B2678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7A5434F"/>
    <w:multiLevelType w:val="hybridMultilevel"/>
    <w:tmpl w:val="736EACDA"/>
    <w:lvl w:ilvl="0" w:tplc="79926120">
      <w:start w:val="1"/>
      <w:numFmt w:val="lowerLetter"/>
      <w:pStyle w:val="Section3Style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"/>
  </w:num>
  <w:num w:numId="3">
    <w:abstractNumId w:val="3"/>
  </w:num>
  <w:num w:numId="4">
    <w:abstractNumId w:val="0"/>
  </w:num>
  <w:num w:numId="5">
    <w:abstractNumId w:val="11"/>
  </w:num>
  <w:num w:numId="6">
    <w:abstractNumId w:val="10"/>
  </w:num>
  <w:num w:numId="7">
    <w:abstractNumId w:val="7"/>
  </w:num>
  <w:num w:numId="8">
    <w:abstractNumId w:val="0"/>
  </w:num>
  <w:num w:numId="9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6"/>
  </w:num>
  <w:num w:numId="13">
    <w:abstractNumId w:val="14"/>
  </w:num>
  <w:num w:numId="14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0"/>
  </w:num>
  <w:num w:numId="16">
    <w:abstractNumId w:val="9"/>
  </w:num>
  <w:num w:numId="17">
    <w:abstractNumId w:val="17"/>
  </w:num>
  <w:num w:numId="18">
    <w:abstractNumId w:val="6"/>
  </w:num>
  <w:num w:numId="19">
    <w:abstractNumId w:val="15"/>
  </w:num>
  <w:num w:numId="20">
    <w:abstractNumId w:val="19"/>
  </w:num>
  <w:num w:numId="21">
    <w:abstractNumId w:val="20"/>
    <w:lvlOverride w:ilvl="0">
      <w:startOverride w:val="1"/>
    </w:lvlOverride>
  </w:num>
  <w:num w:numId="22">
    <w:abstractNumId w:val="20"/>
    <w:lvlOverride w:ilvl="0">
      <w:startOverride w:val="1"/>
    </w:lvlOverride>
  </w:num>
  <w:num w:numId="23">
    <w:abstractNumId w:val="20"/>
    <w:lvlOverride w:ilvl="0">
      <w:startOverride w:val="1"/>
    </w:lvlOverride>
  </w:num>
  <w:num w:numId="24">
    <w:abstractNumId w:val="20"/>
    <w:lvlOverride w:ilvl="0">
      <w:startOverride w:val="1"/>
    </w:lvlOverride>
  </w:num>
  <w:num w:numId="25">
    <w:abstractNumId w:val="20"/>
  </w:num>
  <w:num w:numId="26">
    <w:abstractNumId w:val="13"/>
  </w:num>
  <w:num w:numId="27">
    <w:abstractNumId w:val="20"/>
    <w:lvlOverride w:ilvl="0">
      <w:startOverride w:val="1"/>
    </w:lvlOverride>
  </w:num>
  <w:num w:numId="28">
    <w:abstractNumId w:val="20"/>
    <w:lvlOverride w:ilvl="0">
      <w:startOverride w:val="1"/>
    </w:lvlOverride>
  </w:num>
  <w:num w:numId="29">
    <w:abstractNumId w:val="20"/>
    <w:lvlOverride w:ilvl="0">
      <w:startOverride w:val="1"/>
    </w:lvlOverride>
  </w:num>
  <w:num w:numId="30">
    <w:abstractNumId w:val="20"/>
    <w:lvlOverride w:ilvl="0">
      <w:startOverride w:val="1"/>
    </w:lvlOverride>
  </w:num>
  <w:num w:numId="31">
    <w:abstractNumId w:val="20"/>
    <w:lvlOverride w:ilvl="0">
      <w:startOverride w:val="1"/>
    </w:lvlOverride>
  </w:num>
  <w:num w:numId="32">
    <w:abstractNumId w:val="20"/>
    <w:lvlOverride w:ilvl="0">
      <w:startOverride w:val="1"/>
    </w:lvlOverride>
  </w:num>
  <w:num w:numId="33">
    <w:abstractNumId w:val="20"/>
    <w:lvlOverride w:ilvl="0">
      <w:startOverride w:val="1"/>
    </w:lvlOverride>
  </w:num>
  <w:num w:numId="34">
    <w:abstractNumId w:val="2"/>
  </w:num>
  <w:num w:numId="35">
    <w:abstractNumId w:val="20"/>
  </w:num>
  <w:num w:numId="36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12"/>
  </w:num>
  <w:num w:numId="46">
    <w:abstractNumId w:val="20"/>
    <w:lvlOverride w:ilvl="0">
      <w:startOverride w:val="1"/>
    </w:lvlOverride>
  </w:num>
  <w:num w:numId="47">
    <w:abstractNumId w:val="2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ttachedTemplate r:id="rId1"/>
  <w:defaultTabStop w:val="720"/>
  <w:drawingGridHorizontalSpacing w:val="110"/>
  <w:displayHorizontalDrawingGridEvery w:val="2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D1B4F"/>
    <w:rsid w:val="00001103"/>
    <w:rsid w:val="00007AE4"/>
    <w:rsid w:val="00010603"/>
    <w:rsid w:val="000246E2"/>
    <w:rsid w:val="00031826"/>
    <w:rsid w:val="000335B3"/>
    <w:rsid w:val="00034138"/>
    <w:rsid w:val="000367B6"/>
    <w:rsid w:val="00041483"/>
    <w:rsid w:val="00054524"/>
    <w:rsid w:val="000557A8"/>
    <w:rsid w:val="0006151D"/>
    <w:rsid w:val="00066CC3"/>
    <w:rsid w:val="00075F8A"/>
    <w:rsid w:val="00076BF6"/>
    <w:rsid w:val="000770C2"/>
    <w:rsid w:val="00082F0C"/>
    <w:rsid w:val="000920D7"/>
    <w:rsid w:val="00095FA8"/>
    <w:rsid w:val="000A5B37"/>
    <w:rsid w:val="000B2D19"/>
    <w:rsid w:val="000B7B9B"/>
    <w:rsid w:val="000D00F2"/>
    <w:rsid w:val="000D4274"/>
    <w:rsid w:val="000D4E01"/>
    <w:rsid w:val="000F02B2"/>
    <w:rsid w:val="000F41E0"/>
    <w:rsid w:val="00107D6C"/>
    <w:rsid w:val="00110D99"/>
    <w:rsid w:val="00117AB2"/>
    <w:rsid w:val="0012244F"/>
    <w:rsid w:val="0012435E"/>
    <w:rsid w:val="00125D02"/>
    <w:rsid w:val="00131939"/>
    <w:rsid w:val="00133E0B"/>
    <w:rsid w:val="00136305"/>
    <w:rsid w:val="00141558"/>
    <w:rsid w:val="00142E29"/>
    <w:rsid w:val="00143E4C"/>
    <w:rsid w:val="00160D85"/>
    <w:rsid w:val="001617F0"/>
    <w:rsid w:val="00161DEB"/>
    <w:rsid w:val="00165E53"/>
    <w:rsid w:val="001771E2"/>
    <w:rsid w:val="001808F3"/>
    <w:rsid w:val="00180DD5"/>
    <w:rsid w:val="001812EC"/>
    <w:rsid w:val="001835BF"/>
    <w:rsid w:val="0018418B"/>
    <w:rsid w:val="00185CFD"/>
    <w:rsid w:val="0018614D"/>
    <w:rsid w:val="001879DC"/>
    <w:rsid w:val="0019427A"/>
    <w:rsid w:val="0019630A"/>
    <w:rsid w:val="001A190C"/>
    <w:rsid w:val="001A6367"/>
    <w:rsid w:val="001C2B8B"/>
    <w:rsid w:val="001D2CBF"/>
    <w:rsid w:val="001F2230"/>
    <w:rsid w:val="001F2B70"/>
    <w:rsid w:val="001F4F43"/>
    <w:rsid w:val="00205534"/>
    <w:rsid w:val="002105CB"/>
    <w:rsid w:val="00237AC9"/>
    <w:rsid w:val="00240B62"/>
    <w:rsid w:val="00241195"/>
    <w:rsid w:val="00257B32"/>
    <w:rsid w:val="00261C0A"/>
    <w:rsid w:val="00264D71"/>
    <w:rsid w:val="002677C2"/>
    <w:rsid w:val="00275621"/>
    <w:rsid w:val="002854AE"/>
    <w:rsid w:val="00290036"/>
    <w:rsid w:val="002A3D0B"/>
    <w:rsid w:val="002C28C6"/>
    <w:rsid w:val="002C76F1"/>
    <w:rsid w:val="002D539D"/>
    <w:rsid w:val="002E3F2A"/>
    <w:rsid w:val="002E468F"/>
    <w:rsid w:val="002F08A0"/>
    <w:rsid w:val="002F4AF9"/>
    <w:rsid w:val="00302BBD"/>
    <w:rsid w:val="00306FD6"/>
    <w:rsid w:val="003070C8"/>
    <w:rsid w:val="003157FF"/>
    <w:rsid w:val="00315C72"/>
    <w:rsid w:val="0032414F"/>
    <w:rsid w:val="003265EA"/>
    <w:rsid w:val="00327C7D"/>
    <w:rsid w:val="00332566"/>
    <w:rsid w:val="00335B15"/>
    <w:rsid w:val="00336031"/>
    <w:rsid w:val="0034106F"/>
    <w:rsid w:val="00343768"/>
    <w:rsid w:val="00343F07"/>
    <w:rsid w:val="00350B12"/>
    <w:rsid w:val="0035528D"/>
    <w:rsid w:val="003576D6"/>
    <w:rsid w:val="00373A46"/>
    <w:rsid w:val="003750CE"/>
    <w:rsid w:val="003764B4"/>
    <w:rsid w:val="003960B3"/>
    <w:rsid w:val="003A09E1"/>
    <w:rsid w:val="003A3EEB"/>
    <w:rsid w:val="003A403C"/>
    <w:rsid w:val="003A5079"/>
    <w:rsid w:val="003B5200"/>
    <w:rsid w:val="003B7902"/>
    <w:rsid w:val="003C35F2"/>
    <w:rsid w:val="003C3DFF"/>
    <w:rsid w:val="003D0A2E"/>
    <w:rsid w:val="003D0EFC"/>
    <w:rsid w:val="003D3EF1"/>
    <w:rsid w:val="003E2077"/>
    <w:rsid w:val="00401295"/>
    <w:rsid w:val="00404C70"/>
    <w:rsid w:val="00405DF5"/>
    <w:rsid w:val="00441E8A"/>
    <w:rsid w:val="004448EA"/>
    <w:rsid w:val="004472A2"/>
    <w:rsid w:val="00447C48"/>
    <w:rsid w:val="00473D83"/>
    <w:rsid w:val="0047646A"/>
    <w:rsid w:val="004A7FD9"/>
    <w:rsid w:val="004B2B02"/>
    <w:rsid w:val="004B36E1"/>
    <w:rsid w:val="004B3B3E"/>
    <w:rsid w:val="004B6414"/>
    <w:rsid w:val="004C54A5"/>
    <w:rsid w:val="004E16AE"/>
    <w:rsid w:val="004E1905"/>
    <w:rsid w:val="004E1F9D"/>
    <w:rsid w:val="004F5E05"/>
    <w:rsid w:val="005234FC"/>
    <w:rsid w:val="005250E9"/>
    <w:rsid w:val="00526644"/>
    <w:rsid w:val="00542F14"/>
    <w:rsid w:val="00551063"/>
    <w:rsid w:val="00553E7B"/>
    <w:rsid w:val="005639C8"/>
    <w:rsid w:val="0057279C"/>
    <w:rsid w:val="00591ABA"/>
    <w:rsid w:val="005B0F52"/>
    <w:rsid w:val="005B3228"/>
    <w:rsid w:val="005B4A76"/>
    <w:rsid w:val="005B560F"/>
    <w:rsid w:val="005C31AA"/>
    <w:rsid w:val="005C3683"/>
    <w:rsid w:val="005C4F22"/>
    <w:rsid w:val="005D3F68"/>
    <w:rsid w:val="005D7584"/>
    <w:rsid w:val="005D75A9"/>
    <w:rsid w:val="005E028C"/>
    <w:rsid w:val="005E182C"/>
    <w:rsid w:val="005E3906"/>
    <w:rsid w:val="005E3D07"/>
    <w:rsid w:val="00605251"/>
    <w:rsid w:val="006101BD"/>
    <w:rsid w:val="00612927"/>
    <w:rsid w:val="00616E4C"/>
    <w:rsid w:val="00620828"/>
    <w:rsid w:val="00621224"/>
    <w:rsid w:val="006237FC"/>
    <w:rsid w:val="00627A63"/>
    <w:rsid w:val="00627CC7"/>
    <w:rsid w:val="00630C79"/>
    <w:rsid w:val="00634E3C"/>
    <w:rsid w:val="00640856"/>
    <w:rsid w:val="006435D1"/>
    <w:rsid w:val="00646179"/>
    <w:rsid w:val="00656FD0"/>
    <w:rsid w:val="0066005A"/>
    <w:rsid w:val="006627EC"/>
    <w:rsid w:val="00674A0B"/>
    <w:rsid w:val="00676A45"/>
    <w:rsid w:val="00680E61"/>
    <w:rsid w:val="0068178A"/>
    <w:rsid w:val="00691B1E"/>
    <w:rsid w:val="0069793E"/>
    <w:rsid w:val="006A135F"/>
    <w:rsid w:val="006A26C6"/>
    <w:rsid w:val="006A283B"/>
    <w:rsid w:val="006B3D01"/>
    <w:rsid w:val="006B5F4C"/>
    <w:rsid w:val="006B6937"/>
    <w:rsid w:val="006C01B6"/>
    <w:rsid w:val="006C5AAA"/>
    <w:rsid w:val="006D4A82"/>
    <w:rsid w:val="006D5FE3"/>
    <w:rsid w:val="006D62FB"/>
    <w:rsid w:val="0070532A"/>
    <w:rsid w:val="007123B8"/>
    <w:rsid w:val="00713DF8"/>
    <w:rsid w:val="00721C6E"/>
    <w:rsid w:val="007222B1"/>
    <w:rsid w:val="00740161"/>
    <w:rsid w:val="007452A3"/>
    <w:rsid w:val="007500B4"/>
    <w:rsid w:val="00762CBC"/>
    <w:rsid w:val="00763613"/>
    <w:rsid w:val="00765D18"/>
    <w:rsid w:val="007822DF"/>
    <w:rsid w:val="00791AFF"/>
    <w:rsid w:val="007953E2"/>
    <w:rsid w:val="007A5314"/>
    <w:rsid w:val="007A5EA3"/>
    <w:rsid w:val="007B297D"/>
    <w:rsid w:val="007C1930"/>
    <w:rsid w:val="007C4FA1"/>
    <w:rsid w:val="007C759C"/>
    <w:rsid w:val="007E34C7"/>
    <w:rsid w:val="007E55E5"/>
    <w:rsid w:val="00812C3B"/>
    <w:rsid w:val="00830B05"/>
    <w:rsid w:val="00832DFB"/>
    <w:rsid w:val="0083673D"/>
    <w:rsid w:val="0083681F"/>
    <w:rsid w:val="008370ED"/>
    <w:rsid w:val="00852CA8"/>
    <w:rsid w:val="00860ADE"/>
    <w:rsid w:val="00861E8A"/>
    <w:rsid w:val="00864FAD"/>
    <w:rsid w:val="00870F5F"/>
    <w:rsid w:val="00877702"/>
    <w:rsid w:val="008839FB"/>
    <w:rsid w:val="00883D87"/>
    <w:rsid w:val="0089006F"/>
    <w:rsid w:val="00890B45"/>
    <w:rsid w:val="008A0D77"/>
    <w:rsid w:val="008B04E2"/>
    <w:rsid w:val="008B071B"/>
    <w:rsid w:val="008C4115"/>
    <w:rsid w:val="008D3E75"/>
    <w:rsid w:val="008E5149"/>
    <w:rsid w:val="008F29C9"/>
    <w:rsid w:val="00911D3E"/>
    <w:rsid w:val="0091213F"/>
    <w:rsid w:val="00915C54"/>
    <w:rsid w:val="0092530F"/>
    <w:rsid w:val="00932B35"/>
    <w:rsid w:val="00937562"/>
    <w:rsid w:val="00937BD2"/>
    <w:rsid w:val="00944AE7"/>
    <w:rsid w:val="00944D78"/>
    <w:rsid w:val="00945668"/>
    <w:rsid w:val="00953CC3"/>
    <w:rsid w:val="00970864"/>
    <w:rsid w:val="009920FA"/>
    <w:rsid w:val="00995DC9"/>
    <w:rsid w:val="009A3168"/>
    <w:rsid w:val="009B062B"/>
    <w:rsid w:val="009B61F5"/>
    <w:rsid w:val="009B7487"/>
    <w:rsid w:val="009D2C92"/>
    <w:rsid w:val="009E1D06"/>
    <w:rsid w:val="009E5068"/>
    <w:rsid w:val="00A07127"/>
    <w:rsid w:val="00A15E34"/>
    <w:rsid w:val="00A21938"/>
    <w:rsid w:val="00A24244"/>
    <w:rsid w:val="00A26B26"/>
    <w:rsid w:val="00A277D4"/>
    <w:rsid w:val="00A310D7"/>
    <w:rsid w:val="00A3116E"/>
    <w:rsid w:val="00A417C8"/>
    <w:rsid w:val="00A5087E"/>
    <w:rsid w:val="00A51578"/>
    <w:rsid w:val="00A6227E"/>
    <w:rsid w:val="00A66A0F"/>
    <w:rsid w:val="00A7363D"/>
    <w:rsid w:val="00A77136"/>
    <w:rsid w:val="00A80468"/>
    <w:rsid w:val="00AA5934"/>
    <w:rsid w:val="00AC2072"/>
    <w:rsid w:val="00AC4D72"/>
    <w:rsid w:val="00AC679E"/>
    <w:rsid w:val="00AD7ED2"/>
    <w:rsid w:val="00B05196"/>
    <w:rsid w:val="00B12F8E"/>
    <w:rsid w:val="00B15693"/>
    <w:rsid w:val="00B21BB3"/>
    <w:rsid w:val="00B25BAB"/>
    <w:rsid w:val="00B265F3"/>
    <w:rsid w:val="00B26E3B"/>
    <w:rsid w:val="00B3247D"/>
    <w:rsid w:val="00B32C2C"/>
    <w:rsid w:val="00B471C1"/>
    <w:rsid w:val="00B505BD"/>
    <w:rsid w:val="00B56A89"/>
    <w:rsid w:val="00B5773D"/>
    <w:rsid w:val="00B6190D"/>
    <w:rsid w:val="00B67412"/>
    <w:rsid w:val="00B82399"/>
    <w:rsid w:val="00B853C9"/>
    <w:rsid w:val="00B90C14"/>
    <w:rsid w:val="00B928F2"/>
    <w:rsid w:val="00B97A1D"/>
    <w:rsid w:val="00BC45AC"/>
    <w:rsid w:val="00BC7F25"/>
    <w:rsid w:val="00BD6FF3"/>
    <w:rsid w:val="00BE49EB"/>
    <w:rsid w:val="00BF2032"/>
    <w:rsid w:val="00BF3186"/>
    <w:rsid w:val="00C00D07"/>
    <w:rsid w:val="00C02683"/>
    <w:rsid w:val="00C03394"/>
    <w:rsid w:val="00C03F8D"/>
    <w:rsid w:val="00C204B9"/>
    <w:rsid w:val="00C25037"/>
    <w:rsid w:val="00C26CB2"/>
    <w:rsid w:val="00C3511B"/>
    <w:rsid w:val="00C43C12"/>
    <w:rsid w:val="00C67F16"/>
    <w:rsid w:val="00C838CC"/>
    <w:rsid w:val="00C86E25"/>
    <w:rsid w:val="00CA3D62"/>
    <w:rsid w:val="00CA4B54"/>
    <w:rsid w:val="00CA706C"/>
    <w:rsid w:val="00CB0814"/>
    <w:rsid w:val="00CB3E17"/>
    <w:rsid w:val="00CB5F53"/>
    <w:rsid w:val="00CD14C2"/>
    <w:rsid w:val="00CD330A"/>
    <w:rsid w:val="00CE5218"/>
    <w:rsid w:val="00CF2F39"/>
    <w:rsid w:val="00CF3FC6"/>
    <w:rsid w:val="00D01508"/>
    <w:rsid w:val="00D06D6C"/>
    <w:rsid w:val="00D077CC"/>
    <w:rsid w:val="00D213AC"/>
    <w:rsid w:val="00D32964"/>
    <w:rsid w:val="00D42F2A"/>
    <w:rsid w:val="00D43E1A"/>
    <w:rsid w:val="00D62457"/>
    <w:rsid w:val="00D6268F"/>
    <w:rsid w:val="00D73A65"/>
    <w:rsid w:val="00D777D5"/>
    <w:rsid w:val="00D80E89"/>
    <w:rsid w:val="00D8746B"/>
    <w:rsid w:val="00D878E0"/>
    <w:rsid w:val="00D9658D"/>
    <w:rsid w:val="00DA12A9"/>
    <w:rsid w:val="00DA2C54"/>
    <w:rsid w:val="00DA6DEA"/>
    <w:rsid w:val="00DB5487"/>
    <w:rsid w:val="00DB77AB"/>
    <w:rsid w:val="00DC5CBC"/>
    <w:rsid w:val="00DD3062"/>
    <w:rsid w:val="00DD4B23"/>
    <w:rsid w:val="00DD68BF"/>
    <w:rsid w:val="00DD70F6"/>
    <w:rsid w:val="00DD7D91"/>
    <w:rsid w:val="00DE0B9A"/>
    <w:rsid w:val="00DF1EBB"/>
    <w:rsid w:val="00DF28EC"/>
    <w:rsid w:val="00DF522C"/>
    <w:rsid w:val="00DF79B3"/>
    <w:rsid w:val="00E026A2"/>
    <w:rsid w:val="00E02FE2"/>
    <w:rsid w:val="00E24335"/>
    <w:rsid w:val="00E32203"/>
    <w:rsid w:val="00E3398D"/>
    <w:rsid w:val="00E417C3"/>
    <w:rsid w:val="00E457AC"/>
    <w:rsid w:val="00E61021"/>
    <w:rsid w:val="00E6664A"/>
    <w:rsid w:val="00E703F1"/>
    <w:rsid w:val="00E71ED7"/>
    <w:rsid w:val="00E7509B"/>
    <w:rsid w:val="00E76A22"/>
    <w:rsid w:val="00E9453D"/>
    <w:rsid w:val="00E96123"/>
    <w:rsid w:val="00EA2723"/>
    <w:rsid w:val="00EB17DB"/>
    <w:rsid w:val="00EB3A74"/>
    <w:rsid w:val="00EC0914"/>
    <w:rsid w:val="00ED1B4F"/>
    <w:rsid w:val="00EE3289"/>
    <w:rsid w:val="00EE67EA"/>
    <w:rsid w:val="00EE6832"/>
    <w:rsid w:val="00F020EB"/>
    <w:rsid w:val="00F02765"/>
    <w:rsid w:val="00F03C32"/>
    <w:rsid w:val="00F14586"/>
    <w:rsid w:val="00F214EC"/>
    <w:rsid w:val="00F266AD"/>
    <w:rsid w:val="00F27D76"/>
    <w:rsid w:val="00F331E0"/>
    <w:rsid w:val="00F33448"/>
    <w:rsid w:val="00F44F18"/>
    <w:rsid w:val="00F47CED"/>
    <w:rsid w:val="00F63297"/>
    <w:rsid w:val="00F6428C"/>
    <w:rsid w:val="00F670BA"/>
    <w:rsid w:val="00F72879"/>
    <w:rsid w:val="00F82BBE"/>
    <w:rsid w:val="00F92A06"/>
    <w:rsid w:val="00FA34CD"/>
    <w:rsid w:val="00FC3A2B"/>
    <w:rsid w:val="00FC70AD"/>
    <w:rsid w:val="00FD2F08"/>
    <w:rsid w:val="00FF1257"/>
    <w:rsid w:val="00FF52C2"/>
    <w:rsid w:val="00FF71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C66B4A76-FA48-44D8-BCC5-5FAFB6D32D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="Times New Roman"/>
        <w:sz w:val="22"/>
        <w:szCs w:val="22"/>
        <w:lang w:val="en-AU" w:eastAsia="en-AU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A15E34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15E34"/>
    <w:pPr>
      <w:keepNext/>
      <w:spacing w:before="240" w:after="60"/>
      <w:outlineLvl w:val="0"/>
    </w:pPr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15E34"/>
    <w:pPr>
      <w:keepNext/>
      <w:spacing w:before="240" w:after="60"/>
      <w:outlineLvl w:val="1"/>
    </w:pPr>
    <w:rPr>
      <w:rFonts w:asciiTheme="majorHAnsi" w:eastAsiaTheme="majorEastAsia" w:hAnsiTheme="majorHAns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15E34"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5E34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15E34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15E34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15E34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15E34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15E34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Examstyle">
    <w:name w:val="Exam style"/>
    <w:uiPriority w:val="99"/>
    <w:rsid w:val="00034138"/>
    <w:pPr>
      <w:numPr>
        <w:numId w:val="1"/>
      </w:numPr>
    </w:pPr>
  </w:style>
  <w:style w:type="table" w:styleId="TableGrid">
    <w:name w:val="Table Grid"/>
    <w:basedOn w:val="TableNormal"/>
    <w:uiPriority w:val="59"/>
    <w:rsid w:val="007E34C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A15E34"/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ListParagraph">
    <w:name w:val="List Paragraph"/>
    <w:basedOn w:val="Normal"/>
    <w:link w:val="ListParagraphChar"/>
    <w:uiPriority w:val="34"/>
    <w:qFormat/>
    <w:rsid w:val="00A15E34"/>
    <w:pPr>
      <w:numPr>
        <w:numId w:val="19"/>
      </w:numPr>
      <w:contextualSpacing/>
    </w:pPr>
    <w:rPr>
      <w:rFonts w:ascii="Times New Roman" w:eastAsiaTheme="minorHAnsi" w:hAnsi="Times New Roman" w:cstheme="minorBidi"/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E2433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24335"/>
  </w:style>
  <w:style w:type="paragraph" w:styleId="Footer">
    <w:name w:val="footer"/>
    <w:basedOn w:val="Normal"/>
    <w:link w:val="FooterChar"/>
    <w:uiPriority w:val="99"/>
    <w:unhideWhenUsed/>
    <w:rsid w:val="00E2433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24335"/>
  </w:style>
  <w:style w:type="paragraph" w:styleId="NoSpacing">
    <w:name w:val="No Spacing"/>
    <w:basedOn w:val="Normal"/>
    <w:link w:val="NoSpacingChar"/>
    <w:uiPriority w:val="1"/>
    <w:qFormat/>
    <w:rsid w:val="00A15E34"/>
    <w:rPr>
      <w:szCs w:val="32"/>
    </w:rPr>
  </w:style>
  <w:style w:type="character" w:customStyle="1" w:styleId="NoSpacingChar">
    <w:name w:val="No Spacing Char"/>
    <w:link w:val="NoSpacing"/>
    <w:uiPriority w:val="1"/>
    <w:rsid w:val="001617F0"/>
    <w:rPr>
      <w:sz w:val="24"/>
      <w:szCs w:val="32"/>
    </w:rPr>
  </w:style>
  <w:style w:type="paragraph" w:styleId="NormalWeb">
    <w:name w:val="Normal (Web)"/>
    <w:basedOn w:val="Normal"/>
    <w:uiPriority w:val="99"/>
    <w:semiHidden/>
    <w:unhideWhenUsed/>
    <w:rsid w:val="004E1F9D"/>
    <w:pPr>
      <w:spacing w:before="100" w:beforeAutospacing="1" w:after="100" w:afterAutospacing="1"/>
    </w:pPr>
    <w:rPr>
      <w:rFonts w:ascii="Times New Roman" w:hAnsi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E1F9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1F9D"/>
    <w:rPr>
      <w:rFonts w:ascii="Tahoma" w:hAnsi="Tahoma" w:cs="Tahoma"/>
      <w:sz w:val="16"/>
      <w:szCs w:val="16"/>
      <w:lang w:eastAsia="en-US"/>
    </w:rPr>
  </w:style>
  <w:style w:type="table" w:customStyle="1" w:styleId="TableGrid1">
    <w:name w:val="Table Grid1"/>
    <w:basedOn w:val="TableNormal"/>
    <w:next w:val="TableGrid"/>
    <w:uiPriority w:val="59"/>
    <w:rsid w:val="003A09E1"/>
    <w:rPr>
      <w:rFonts w:eastAsiaTheme="minorHAnsi" w:cstheme="minorBid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semiHidden/>
    <w:rsid w:val="00A15E34"/>
    <w:rPr>
      <w:rFonts w:asciiTheme="majorHAnsi" w:eastAsiaTheme="majorEastAsia" w:hAnsiTheme="majorHAns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5E34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5E34"/>
    <w:rPr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5E34"/>
    <w:rPr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5E34"/>
    <w:rPr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5E34"/>
    <w:rPr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5E34"/>
    <w:rPr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5E34"/>
    <w:rPr>
      <w:rFonts w:asciiTheme="majorHAnsi" w:eastAsiaTheme="majorEastAsia" w:hAnsiTheme="majorHAnsi"/>
    </w:rPr>
  </w:style>
  <w:style w:type="paragraph" w:styleId="Title">
    <w:name w:val="Title"/>
    <w:basedOn w:val="Normal"/>
    <w:next w:val="Normal"/>
    <w:link w:val="TitleChar"/>
    <w:uiPriority w:val="10"/>
    <w:qFormat/>
    <w:rsid w:val="00A15E34"/>
    <w:pPr>
      <w:spacing w:before="240"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A15E34"/>
    <w:rPr>
      <w:rFonts w:asciiTheme="majorHAnsi" w:eastAsiaTheme="majorEastAsia" w:hAnsiTheme="majorHAnsi"/>
      <w:b/>
      <w:bCs/>
      <w:kern w:val="28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A15E34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SubtitleChar">
    <w:name w:val="Subtitle Char"/>
    <w:basedOn w:val="DefaultParagraphFont"/>
    <w:link w:val="Subtitle"/>
    <w:uiPriority w:val="11"/>
    <w:rsid w:val="00A15E34"/>
    <w:rPr>
      <w:rFonts w:asciiTheme="majorHAnsi" w:eastAsiaTheme="majorEastAsia" w:hAnsiTheme="majorHAnsi"/>
      <w:sz w:val="24"/>
      <w:szCs w:val="24"/>
    </w:rPr>
  </w:style>
  <w:style w:type="character" w:styleId="Strong">
    <w:name w:val="Strong"/>
    <w:basedOn w:val="DefaultParagraphFont"/>
    <w:uiPriority w:val="22"/>
    <w:qFormat/>
    <w:rsid w:val="00A15E34"/>
    <w:rPr>
      <w:b/>
      <w:bCs/>
    </w:rPr>
  </w:style>
  <w:style w:type="character" w:styleId="Emphasis">
    <w:name w:val="Emphasis"/>
    <w:basedOn w:val="DefaultParagraphFont"/>
    <w:uiPriority w:val="20"/>
    <w:qFormat/>
    <w:rsid w:val="00A15E34"/>
    <w:rPr>
      <w:rFonts w:asciiTheme="minorHAnsi" w:hAnsiTheme="minorHAnsi"/>
      <w:b/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A15E34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A15E34"/>
    <w:rPr>
      <w:i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15E34"/>
    <w:pPr>
      <w:ind w:left="720" w:right="720"/>
    </w:pPr>
    <w:rPr>
      <w:b/>
      <w:i/>
      <w:szCs w:val="2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15E34"/>
    <w:rPr>
      <w:b/>
      <w:i/>
      <w:sz w:val="24"/>
    </w:rPr>
  </w:style>
  <w:style w:type="character" w:styleId="SubtleEmphasis">
    <w:name w:val="Subtle Emphasis"/>
    <w:uiPriority w:val="19"/>
    <w:qFormat/>
    <w:rsid w:val="00A15E34"/>
    <w:rPr>
      <w:i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A15E34"/>
    <w:rPr>
      <w:b/>
      <w:i/>
      <w:sz w:val="24"/>
      <w:szCs w:val="24"/>
      <w:u w:val="single"/>
    </w:rPr>
  </w:style>
  <w:style w:type="character" w:styleId="SubtleReference">
    <w:name w:val="Subtle Reference"/>
    <w:basedOn w:val="DefaultParagraphFont"/>
    <w:uiPriority w:val="31"/>
    <w:qFormat/>
    <w:rsid w:val="00A15E34"/>
    <w:rPr>
      <w:sz w:val="24"/>
      <w:szCs w:val="24"/>
      <w:u w:val="single"/>
    </w:rPr>
  </w:style>
  <w:style w:type="character" w:styleId="IntenseReference">
    <w:name w:val="Intense Reference"/>
    <w:basedOn w:val="DefaultParagraphFont"/>
    <w:uiPriority w:val="32"/>
    <w:qFormat/>
    <w:rsid w:val="00A15E34"/>
    <w:rPr>
      <w:b/>
      <w:sz w:val="24"/>
      <w:u w:val="single"/>
    </w:rPr>
  </w:style>
  <w:style w:type="character" w:styleId="BookTitle">
    <w:name w:val="Book Title"/>
    <w:basedOn w:val="DefaultParagraphFont"/>
    <w:uiPriority w:val="33"/>
    <w:qFormat/>
    <w:rsid w:val="00A15E34"/>
    <w:rPr>
      <w:rFonts w:asciiTheme="majorHAnsi" w:eastAsiaTheme="majorEastAsia" w:hAnsiTheme="majorHAnsi"/>
      <w:b/>
      <w:i/>
      <w:sz w:val="24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15E34"/>
    <w:pPr>
      <w:outlineLvl w:val="9"/>
    </w:pPr>
  </w:style>
  <w:style w:type="paragraph" w:customStyle="1" w:styleId="Section3Style">
    <w:name w:val="Section 3 Style"/>
    <w:basedOn w:val="ListParagraph"/>
    <w:link w:val="Section3StyleChar"/>
    <w:qFormat/>
    <w:rsid w:val="00A15E34"/>
    <w:pPr>
      <w:numPr>
        <w:numId w:val="35"/>
      </w:numPr>
    </w:pPr>
  </w:style>
  <w:style w:type="paragraph" w:customStyle="1" w:styleId="Section2Style">
    <w:name w:val="Section 2 Style"/>
    <w:basedOn w:val="NoSpacing"/>
    <w:link w:val="Section2StyleChar"/>
    <w:rsid w:val="00A15E34"/>
  </w:style>
  <w:style w:type="character" w:customStyle="1" w:styleId="ListParagraphChar">
    <w:name w:val="List Paragraph Char"/>
    <w:basedOn w:val="DefaultParagraphFont"/>
    <w:link w:val="ListParagraph"/>
    <w:uiPriority w:val="34"/>
    <w:rsid w:val="00A15E34"/>
    <w:rPr>
      <w:rFonts w:ascii="Times New Roman" w:eastAsiaTheme="minorHAnsi" w:hAnsi="Times New Roman" w:cstheme="minorBidi"/>
      <w:sz w:val="24"/>
      <w:szCs w:val="24"/>
      <w:lang w:eastAsia="en-US"/>
    </w:rPr>
  </w:style>
  <w:style w:type="character" w:customStyle="1" w:styleId="Section3StyleChar">
    <w:name w:val="Section 3 Style Char"/>
    <w:basedOn w:val="ListParagraphChar"/>
    <w:link w:val="Section3Style"/>
    <w:rsid w:val="00A15E34"/>
    <w:rPr>
      <w:rFonts w:ascii="Times New Roman" w:eastAsiaTheme="minorHAnsi" w:hAnsi="Times New Roman" w:cstheme="minorBidi"/>
      <w:sz w:val="24"/>
      <w:szCs w:val="24"/>
      <w:lang w:eastAsia="en-US"/>
    </w:rPr>
  </w:style>
  <w:style w:type="paragraph" w:customStyle="1" w:styleId="ShortAnswerStyle">
    <w:name w:val="Short Answer Style"/>
    <w:basedOn w:val="NoSpacing"/>
    <w:link w:val="ShortAnswerStyleChar"/>
    <w:qFormat/>
    <w:rsid w:val="000F02B2"/>
    <w:rPr>
      <w:rFonts w:ascii="Times New Roman" w:hAnsi="Times New Roman"/>
    </w:rPr>
  </w:style>
  <w:style w:type="character" w:customStyle="1" w:styleId="Section2StyleChar">
    <w:name w:val="Section 2 Style Char"/>
    <w:basedOn w:val="NoSpacingChar"/>
    <w:link w:val="Section2Style"/>
    <w:rsid w:val="00A15E34"/>
    <w:rPr>
      <w:sz w:val="24"/>
      <w:szCs w:val="32"/>
    </w:rPr>
  </w:style>
  <w:style w:type="paragraph" w:customStyle="1" w:styleId="Numbering">
    <w:name w:val="Numbering"/>
    <w:basedOn w:val="NoSpacing"/>
    <w:link w:val="NumberingChar"/>
    <w:qFormat/>
    <w:rsid w:val="00D73A65"/>
    <w:rPr>
      <w:szCs w:val="24"/>
    </w:rPr>
  </w:style>
  <w:style w:type="character" w:customStyle="1" w:styleId="ShortAnswerStyleChar">
    <w:name w:val="Short Answer Style Char"/>
    <w:basedOn w:val="NoSpacingChar"/>
    <w:link w:val="ShortAnswerStyle"/>
    <w:rsid w:val="000F02B2"/>
    <w:rPr>
      <w:rFonts w:ascii="Times New Roman" w:hAnsi="Times New Roman"/>
      <w:sz w:val="24"/>
      <w:szCs w:val="32"/>
    </w:rPr>
  </w:style>
  <w:style w:type="paragraph" w:customStyle="1" w:styleId="MCSectionStyle">
    <w:name w:val="MC Section Style"/>
    <w:basedOn w:val="Section2Style"/>
    <w:link w:val="MCSectionStyleChar"/>
    <w:qFormat/>
    <w:rsid w:val="000F02B2"/>
    <w:rPr>
      <w:rFonts w:ascii="Times New Roman" w:hAnsi="Times New Roman"/>
      <w:szCs w:val="24"/>
    </w:rPr>
  </w:style>
  <w:style w:type="character" w:customStyle="1" w:styleId="NumberingChar">
    <w:name w:val="Numbering Char"/>
    <w:basedOn w:val="NoSpacingChar"/>
    <w:link w:val="Numbering"/>
    <w:rsid w:val="00D73A65"/>
    <w:rPr>
      <w:sz w:val="24"/>
      <w:szCs w:val="24"/>
    </w:rPr>
  </w:style>
  <w:style w:type="character" w:customStyle="1" w:styleId="MCSectionStyleChar">
    <w:name w:val="MC Section Style Char"/>
    <w:basedOn w:val="Section2StyleChar"/>
    <w:link w:val="MCSectionStyle"/>
    <w:rsid w:val="000F02B2"/>
    <w:rPr>
      <w:rFonts w:ascii="Times New Roman" w:hAnsi="Times New Roman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69793E"/>
    <w:rPr>
      <w:color w:val="808080"/>
    </w:rPr>
  </w:style>
  <w:style w:type="paragraph" w:customStyle="1" w:styleId="QuestionStyle">
    <w:name w:val="Question Style"/>
    <w:basedOn w:val="Normal"/>
    <w:link w:val="QuestionStyleChar"/>
    <w:autoRedefine/>
    <w:qFormat/>
    <w:rsid w:val="00FF719D"/>
    <w:pPr>
      <w:spacing w:after="120"/>
    </w:pPr>
    <w:rPr>
      <w:rFonts w:ascii="Times New Roman" w:eastAsia="Calibri" w:hAnsi="Times New Roman"/>
      <w:lang w:eastAsia="en-US"/>
    </w:rPr>
  </w:style>
  <w:style w:type="character" w:customStyle="1" w:styleId="QuestionStyleChar">
    <w:name w:val="Question Style Char"/>
    <w:basedOn w:val="DefaultParagraphFont"/>
    <w:link w:val="QuestionStyle"/>
    <w:rsid w:val="00FF719D"/>
    <w:rPr>
      <w:rFonts w:ascii="Times New Roman" w:eastAsia="Calibri" w:hAnsi="Times New Roman"/>
      <w:sz w:val="24"/>
      <w:szCs w:val="24"/>
      <w:lang w:eastAsia="en-US"/>
    </w:rPr>
  </w:style>
  <w:style w:type="paragraph" w:customStyle="1" w:styleId="LongerQuestions">
    <w:name w:val="Longer Questions"/>
    <w:basedOn w:val="Normal"/>
    <w:link w:val="LongerQuestionsChar"/>
    <w:autoRedefine/>
    <w:qFormat/>
    <w:rsid w:val="00133E0B"/>
    <w:rPr>
      <w:rFonts w:ascii="Times New Roman" w:eastAsia="Calibri" w:hAnsi="Times New Roman"/>
      <w:lang w:eastAsia="en-US"/>
    </w:rPr>
  </w:style>
  <w:style w:type="character" w:customStyle="1" w:styleId="LongerQuestionsChar">
    <w:name w:val="Longer Questions Char"/>
    <w:basedOn w:val="DefaultParagraphFont"/>
    <w:link w:val="LongerQuestions"/>
    <w:rsid w:val="00133E0B"/>
    <w:rPr>
      <w:rFonts w:ascii="Times New Roman" w:eastAsia="Calibri" w:hAnsi="Times New Roman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13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59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6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9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46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8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77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8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96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34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4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8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35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02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9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3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6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2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1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7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2.bin"/><Relationship Id="rId299" Type="http://schemas.openxmlformats.org/officeDocument/2006/relationships/oleObject" Target="embeddings/oleObject145.bin"/><Relationship Id="rId303" Type="http://schemas.openxmlformats.org/officeDocument/2006/relationships/oleObject" Target="embeddings/oleObject147.bin"/><Relationship Id="rId21" Type="http://schemas.openxmlformats.org/officeDocument/2006/relationships/oleObject" Target="embeddings/oleObject7.bin"/><Relationship Id="rId42" Type="http://schemas.openxmlformats.org/officeDocument/2006/relationships/image" Target="media/image18.wmf"/><Relationship Id="rId63" Type="http://schemas.openxmlformats.org/officeDocument/2006/relationships/oleObject" Target="embeddings/oleObject28.bin"/><Relationship Id="rId84" Type="http://schemas.openxmlformats.org/officeDocument/2006/relationships/image" Target="media/image38.png"/><Relationship Id="rId138" Type="http://schemas.openxmlformats.org/officeDocument/2006/relationships/image" Target="media/image66.png"/><Relationship Id="rId159" Type="http://schemas.openxmlformats.org/officeDocument/2006/relationships/oleObject" Target="embeddings/oleObject73.bin"/><Relationship Id="rId324" Type="http://schemas.openxmlformats.org/officeDocument/2006/relationships/oleObject" Target="embeddings/oleObject157.bin"/><Relationship Id="rId345" Type="http://schemas.openxmlformats.org/officeDocument/2006/relationships/oleObject" Target="embeddings/oleObject167.bin"/><Relationship Id="rId366" Type="http://schemas.openxmlformats.org/officeDocument/2006/relationships/image" Target="media/image179.png"/><Relationship Id="rId170" Type="http://schemas.openxmlformats.org/officeDocument/2006/relationships/image" Target="media/image82.png"/><Relationship Id="rId191" Type="http://schemas.openxmlformats.org/officeDocument/2006/relationships/oleObject" Target="embeddings/oleObject89.bin"/><Relationship Id="rId205" Type="http://schemas.openxmlformats.org/officeDocument/2006/relationships/image" Target="media/image98.png"/><Relationship Id="rId226" Type="http://schemas.openxmlformats.org/officeDocument/2006/relationships/oleObject" Target="embeddings/oleObject108.bin"/><Relationship Id="rId247" Type="http://schemas.openxmlformats.org/officeDocument/2006/relationships/oleObject" Target="embeddings/oleObject119.bin"/><Relationship Id="rId107" Type="http://schemas.openxmlformats.org/officeDocument/2006/relationships/oleObject" Target="embeddings/oleObject47.bin"/><Relationship Id="rId268" Type="http://schemas.openxmlformats.org/officeDocument/2006/relationships/oleObject" Target="embeddings/oleObject130.bin"/><Relationship Id="rId289" Type="http://schemas.openxmlformats.org/officeDocument/2006/relationships/image" Target="media/image139.png"/><Relationship Id="rId11" Type="http://schemas.openxmlformats.org/officeDocument/2006/relationships/oleObject" Target="embeddings/oleObject2.bin"/><Relationship Id="rId32" Type="http://schemas.openxmlformats.org/officeDocument/2006/relationships/image" Target="media/image13.wmf"/><Relationship Id="rId53" Type="http://schemas.openxmlformats.org/officeDocument/2006/relationships/oleObject" Target="embeddings/oleObject23.bin"/><Relationship Id="rId74" Type="http://schemas.openxmlformats.org/officeDocument/2006/relationships/oleObject" Target="embeddings/oleObject32.bin"/><Relationship Id="rId128" Type="http://schemas.openxmlformats.org/officeDocument/2006/relationships/image" Target="media/image61.png"/><Relationship Id="rId149" Type="http://schemas.openxmlformats.org/officeDocument/2006/relationships/image" Target="media/image71.png"/><Relationship Id="rId314" Type="http://schemas.openxmlformats.org/officeDocument/2006/relationships/image" Target="media/image152.png"/><Relationship Id="rId335" Type="http://schemas.openxmlformats.org/officeDocument/2006/relationships/image" Target="media/image163.png"/><Relationship Id="rId356" Type="http://schemas.openxmlformats.org/officeDocument/2006/relationships/image" Target="media/image174.png"/><Relationship Id="rId377" Type="http://schemas.openxmlformats.org/officeDocument/2006/relationships/oleObject" Target="embeddings/oleObject183.bin"/><Relationship Id="rId5" Type="http://schemas.openxmlformats.org/officeDocument/2006/relationships/webSettings" Target="webSettings.xml"/><Relationship Id="rId95" Type="http://schemas.openxmlformats.org/officeDocument/2006/relationships/oleObject" Target="embeddings/oleObject41.bin"/><Relationship Id="rId160" Type="http://schemas.openxmlformats.org/officeDocument/2006/relationships/image" Target="media/image77.png"/><Relationship Id="rId181" Type="http://schemas.openxmlformats.org/officeDocument/2006/relationships/oleObject" Target="embeddings/oleObject84.bin"/><Relationship Id="rId216" Type="http://schemas.openxmlformats.org/officeDocument/2006/relationships/oleObject" Target="embeddings/oleObject103.bin"/><Relationship Id="rId237" Type="http://schemas.openxmlformats.org/officeDocument/2006/relationships/oleObject" Target="embeddings/oleObject114.bin"/><Relationship Id="rId258" Type="http://schemas.openxmlformats.org/officeDocument/2006/relationships/image" Target="media/image124.png"/><Relationship Id="rId279" Type="http://schemas.openxmlformats.org/officeDocument/2006/relationships/image" Target="media/image134.png"/><Relationship Id="rId22" Type="http://schemas.openxmlformats.org/officeDocument/2006/relationships/image" Target="media/image8.wmf"/><Relationship Id="rId43" Type="http://schemas.openxmlformats.org/officeDocument/2006/relationships/oleObject" Target="embeddings/oleObject18.bin"/><Relationship Id="rId64" Type="http://schemas.openxmlformats.org/officeDocument/2006/relationships/header" Target="header1.xml"/><Relationship Id="rId118" Type="http://schemas.openxmlformats.org/officeDocument/2006/relationships/image" Target="media/image56.png"/><Relationship Id="rId139" Type="http://schemas.openxmlformats.org/officeDocument/2006/relationships/oleObject" Target="embeddings/oleObject63.bin"/><Relationship Id="rId290" Type="http://schemas.openxmlformats.org/officeDocument/2006/relationships/oleObject" Target="embeddings/oleObject141.bin"/><Relationship Id="rId304" Type="http://schemas.openxmlformats.org/officeDocument/2006/relationships/image" Target="media/image147.png"/><Relationship Id="rId325" Type="http://schemas.openxmlformats.org/officeDocument/2006/relationships/image" Target="media/image158.png"/><Relationship Id="rId346" Type="http://schemas.openxmlformats.org/officeDocument/2006/relationships/image" Target="media/image169.png"/><Relationship Id="rId367" Type="http://schemas.openxmlformats.org/officeDocument/2006/relationships/oleObject" Target="embeddings/oleObject178.bin"/><Relationship Id="rId85" Type="http://schemas.openxmlformats.org/officeDocument/2006/relationships/oleObject" Target="embeddings/oleObject37.bin"/><Relationship Id="rId150" Type="http://schemas.openxmlformats.org/officeDocument/2006/relationships/oleObject" Target="embeddings/oleObject69.bin"/><Relationship Id="rId171" Type="http://schemas.openxmlformats.org/officeDocument/2006/relationships/oleObject" Target="embeddings/oleObject79.bin"/><Relationship Id="rId192" Type="http://schemas.openxmlformats.org/officeDocument/2006/relationships/image" Target="media/image93.png"/><Relationship Id="rId206" Type="http://schemas.openxmlformats.org/officeDocument/2006/relationships/oleObject" Target="embeddings/oleObject98.bin"/><Relationship Id="rId227" Type="http://schemas.openxmlformats.org/officeDocument/2006/relationships/image" Target="media/image109.png"/><Relationship Id="rId248" Type="http://schemas.openxmlformats.org/officeDocument/2006/relationships/image" Target="media/image119.png"/><Relationship Id="rId269" Type="http://schemas.openxmlformats.org/officeDocument/2006/relationships/image" Target="media/image129.png"/><Relationship Id="rId12" Type="http://schemas.openxmlformats.org/officeDocument/2006/relationships/image" Target="media/image3.wmf"/><Relationship Id="rId33" Type="http://schemas.openxmlformats.org/officeDocument/2006/relationships/oleObject" Target="embeddings/oleObject13.bin"/><Relationship Id="rId108" Type="http://schemas.openxmlformats.org/officeDocument/2006/relationships/image" Target="media/image51.png"/><Relationship Id="rId129" Type="http://schemas.openxmlformats.org/officeDocument/2006/relationships/oleObject" Target="embeddings/oleObject58.bin"/><Relationship Id="rId280" Type="http://schemas.openxmlformats.org/officeDocument/2006/relationships/oleObject" Target="embeddings/oleObject136.bin"/><Relationship Id="rId315" Type="http://schemas.openxmlformats.org/officeDocument/2006/relationships/oleObject" Target="embeddings/oleObject153.bin"/><Relationship Id="rId336" Type="http://schemas.openxmlformats.org/officeDocument/2006/relationships/oleObject" Target="embeddings/oleObject163.bin"/><Relationship Id="rId357" Type="http://schemas.openxmlformats.org/officeDocument/2006/relationships/oleObject" Target="embeddings/oleObject173.bin"/><Relationship Id="rId54" Type="http://schemas.openxmlformats.org/officeDocument/2006/relationships/image" Target="media/image24.wmf"/><Relationship Id="rId75" Type="http://schemas.openxmlformats.org/officeDocument/2006/relationships/image" Target="media/image33.jpeg"/><Relationship Id="rId96" Type="http://schemas.openxmlformats.org/officeDocument/2006/relationships/image" Target="media/image45.png"/><Relationship Id="rId140" Type="http://schemas.openxmlformats.org/officeDocument/2006/relationships/image" Target="media/image67.png"/><Relationship Id="rId161" Type="http://schemas.openxmlformats.org/officeDocument/2006/relationships/oleObject" Target="embeddings/oleObject74.bin"/><Relationship Id="rId182" Type="http://schemas.openxmlformats.org/officeDocument/2006/relationships/image" Target="media/image88.png"/><Relationship Id="rId217" Type="http://schemas.openxmlformats.org/officeDocument/2006/relationships/image" Target="media/image104.png"/><Relationship Id="rId378" Type="http://schemas.openxmlformats.org/officeDocument/2006/relationships/image" Target="media/image185.png"/><Relationship Id="rId6" Type="http://schemas.openxmlformats.org/officeDocument/2006/relationships/footnotes" Target="footnotes.xml"/><Relationship Id="rId238" Type="http://schemas.openxmlformats.org/officeDocument/2006/relationships/image" Target="media/image114.png"/><Relationship Id="rId259" Type="http://schemas.openxmlformats.org/officeDocument/2006/relationships/oleObject" Target="embeddings/oleObject125.bin"/><Relationship Id="rId23" Type="http://schemas.openxmlformats.org/officeDocument/2006/relationships/oleObject" Target="embeddings/oleObject8.bin"/><Relationship Id="rId119" Type="http://schemas.openxmlformats.org/officeDocument/2006/relationships/oleObject" Target="embeddings/oleObject53.bin"/><Relationship Id="rId270" Type="http://schemas.openxmlformats.org/officeDocument/2006/relationships/oleObject" Target="embeddings/oleObject131.bin"/><Relationship Id="rId291" Type="http://schemas.openxmlformats.org/officeDocument/2006/relationships/image" Target="media/image140.png"/><Relationship Id="rId305" Type="http://schemas.openxmlformats.org/officeDocument/2006/relationships/oleObject" Target="embeddings/oleObject148.bin"/><Relationship Id="rId326" Type="http://schemas.openxmlformats.org/officeDocument/2006/relationships/oleObject" Target="embeddings/oleObject158.bin"/><Relationship Id="rId347" Type="http://schemas.openxmlformats.org/officeDocument/2006/relationships/oleObject" Target="embeddings/oleObject168.bin"/><Relationship Id="rId44" Type="http://schemas.openxmlformats.org/officeDocument/2006/relationships/image" Target="media/image19.wmf"/><Relationship Id="rId65" Type="http://schemas.openxmlformats.org/officeDocument/2006/relationships/footer" Target="footer1.xml"/><Relationship Id="rId86" Type="http://schemas.openxmlformats.org/officeDocument/2006/relationships/image" Target="media/image39.png"/><Relationship Id="rId130" Type="http://schemas.openxmlformats.org/officeDocument/2006/relationships/image" Target="media/image62.png"/><Relationship Id="rId151" Type="http://schemas.openxmlformats.org/officeDocument/2006/relationships/image" Target="media/image72.png"/><Relationship Id="rId368" Type="http://schemas.openxmlformats.org/officeDocument/2006/relationships/image" Target="media/image180.png"/><Relationship Id="rId172" Type="http://schemas.openxmlformats.org/officeDocument/2006/relationships/image" Target="media/image83.png"/><Relationship Id="rId193" Type="http://schemas.openxmlformats.org/officeDocument/2006/relationships/oleObject" Target="embeddings/oleObject90.bin"/><Relationship Id="rId207" Type="http://schemas.openxmlformats.org/officeDocument/2006/relationships/image" Target="media/image99.png"/><Relationship Id="rId228" Type="http://schemas.openxmlformats.org/officeDocument/2006/relationships/oleObject" Target="embeddings/oleObject109.bin"/><Relationship Id="rId249" Type="http://schemas.openxmlformats.org/officeDocument/2006/relationships/oleObject" Target="embeddings/oleObject120.bin"/><Relationship Id="rId13" Type="http://schemas.openxmlformats.org/officeDocument/2006/relationships/oleObject" Target="embeddings/oleObject3.bin"/><Relationship Id="rId109" Type="http://schemas.openxmlformats.org/officeDocument/2006/relationships/oleObject" Target="embeddings/oleObject48.bin"/><Relationship Id="rId260" Type="http://schemas.openxmlformats.org/officeDocument/2006/relationships/image" Target="media/image125.png"/><Relationship Id="rId281" Type="http://schemas.openxmlformats.org/officeDocument/2006/relationships/image" Target="media/image135.png"/><Relationship Id="rId316" Type="http://schemas.openxmlformats.org/officeDocument/2006/relationships/image" Target="media/image153.png"/><Relationship Id="rId337" Type="http://schemas.openxmlformats.org/officeDocument/2006/relationships/image" Target="media/image164.png"/><Relationship Id="rId34" Type="http://schemas.openxmlformats.org/officeDocument/2006/relationships/image" Target="media/image14.wmf"/><Relationship Id="rId55" Type="http://schemas.openxmlformats.org/officeDocument/2006/relationships/oleObject" Target="embeddings/oleObject24.bin"/><Relationship Id="rId76" Type="http://schemas.openxmlformats.org/officeDocument/2006/relationships/image" Target="media/image34.png"/><Relationship Id="rId97" Type="http://schemas.openxmlformats.org/officeDocument/2006/relationships/oleObject" Target="embeddings/oleObject42.bin"/><Relationship Id="rId120" Type="http://schemas.openxmlformats.org/officeDocument/2006/relationships/image" Target="media/image57.png"/><Relationship Id="rId141" Type="http://schemas.openxmlformats.org/officeDocument/2006/relationships/oleObject" Target="embeddings/oleObject64.bin"/><Relationship Id="rId358" Type="http://schemas.openxmlformats.org/officeDocument/2006/relationships/image" Target="media/image175.png"/><Relationship Id="rId379" Type="http://schemas.openxmlformats.org/officeDocument/2006/relationships/oleObject" Target="embeddings/oleObject184.bin"/><Relationship Id="rId7" Type="http://schemas.openxmlformats.org/officeDocument/2006/relationships/endnotes" Target="endnotes.xml"/><Relationship Id="rId162" Type="http://schemas.openxmlformats.org/officeDocument/2006/relationships/image" Target="media/image78.png"/><Relationship Id="rId183" Type="http://schemas.openxmlformats.org/officeDocument/2006/relationships/oleObject" Target="embeddings/oleObject85.bin"/><Relationship Id="rId218" Type="http://schemas.openxmlformats.org/officeDocument/2006/relationships/oleObject" Target="embeddings/oleObject104.bin"/><Relationship Id="rId239" Type="http://schemas.openxmlformats.org/officeDocument/2006/relationships/oleObject" Target="embeddings/oleObject115.bin"/><Relationship Id="rId250" Type="http://schemas.openxmlformats.org/officeDocument/2006/relationships/image" Target="media/image120.png"/><Relationship Id="rId271" Type="http://schemas.openxmlformats.org/officeDocument/2006/relationships/image" Target="media/image130.png"/><Relationship Id="rId292" Type="http://schemas.openxmlformats.org/officeDocument/2006/relationships/oleObject" Target="embeddings/oleObject142.bin"/><Relationship Id="rId306" Type="http://schemas.openxmlformats.org/officeDocument/2006/relationships/image" Target="media/image148.png"/><Relationship Id="rId24" Type="http://schemas.openxmlformats.org/officeDocument/2006/relationships/image" Target="media/image9.wmf"/><Relationship Id="rId45" Type="http://schemas.openxmlformats.org/officeDocument/2006/relationships/oleObject" Target="embeddings/oleObject19.bin"/><Relationship Id="rId66" Type="http://schemas.openxmlformats.org/officeDocument/2006/relationships/header" Target="header2.xml"/><Relationship Id="rId87" Type="http://schemas.openxmlformats.org/officeDocument/2006/relationships/oleObject" Target="embeddings/oleObject38.bin"/><Relationship Id="rId110" Type="http://schemas.openxmlformats.org/officeDocument/2006/relationships/image" Target="media/image52.png"/><Relationship Id="rId131" Type="http://schemas.openxmlformats.org/officeDocument/2006/relationships/oleObject" Target="embeddings/oleObject59.bin"/><Relationship Id="rId327" Type="http://schemas.openxmlformats.org/officeDocument/2006/relationships/image" Target="media/image159.png"/><Relationship Id="rId348" Type="http://schemas.openxmlformats.org/officeDocument/2006/relationships/image" Target="media/image170.png"/><Relationship Id="rId369" Type="http://schemas.openxmlformats.org/officeDocument/2006/relationships/oleObject" Target="embeddings/oleObject179.bin"/><Relationship Id="rId152" Type="http://schemas.openxmlformats.org/officeDocument/2006/relationships/oleObject" Target="embeddings/oleObject70.bin"/><Relationship Id="rId173" Type="http://schemas.openxmlformats.org/officeDocument/2006/relationships/oleObject" Target="embeddings/oleObject80.bin"/><Relationship Id="rId194" Type="http://schemas.openxmlformats.org/officeDocument/2006/relationships/image" Target="media/image94.png"/><Relationship Id="rId208" Type="http://schemas.openxmlformats.org/officeDocument/2006/relationships/oleObject" Target="embeddings/oleObject99.bin"/><Relationship Id="rId229" Type="http://schemas.openxmlformats.org/officeDocument/2006/relationships/image" Target="media/image110.png"/><Relationship Id="rId380" Type="http://schemas.openxmlformats.org/officeDocument/2006/relationships/fontTable" Target="fontTable.xml"/><Relationship Id="rId240" Type="http://schemas.openxmlformats.org/officeDocument/2006/relationships/image" Target="media/image115.png"/><Relationship Id="rId261" Type="http://schemas.openxmlformats.org/officeDocument/2006/relationships/oleObject" Target="embeddings/oleObject126.bin"/><Relationship Id="rId14" Type="http://schemas.openxmlformats.org/officeDocument/2006/relationships/image" Target="media/image4.wmf"/><Relationship Id="rId35" Type="http://schemas.openxmlformats.org/officeDocument/2006/relationships/oleObject" Target="embeddings/oleObject14.bin"/><Relationship Id="rId56" Type="http://schemas.openxmlformats.org/officeDocument/2006/relationships/image" Target="media/image25.wmf"/><Relationship Id="rId77" Type="http://schemas.openxmlformats.org/officeDocument/2006/relationships/oleObject" Target="embeddings/oleObject33.bin"/><Relationship Id="rId100" Type="http://schemas.openxmlformats.org/officeDocument/2006/relationships/image" Target="media/image47.png"/><Relationship Id="rId282" Type="http://schemas.openxmlformats.org/officeDocument/2006/relationships/oleObject" Target="embeddings/oleObject137.bin"/><Relationship Id="rId317" Type="http://schemas.openxmlformats.org/officeDocument/2006/relationships/oleObject" Target="embeddings/oleObject154.bin"/><Relationship Id="rId338" Type="http://schemas.openxmlformats.org/officeDocument/2006/relationships/oleObject" Target="embeddings/oleObject164.bin"/><Relationship Id="rId359" Type="http://schemas.openxmlformats.org/officeDocument/2006/relationships/oleObject" Target="embeddings/oleObject174.bin"/><Relationship Id="rId8" Type="http://schemas.openxmlformats.org/officeDocument/2006/relationships/image" Target="media/image1.wmf"/><Relationship Id="rId98" Type="http://schemas.openxmlformats.org/officeDocument/2006/relationships/image" Target="media/image46.png"/><Relationship Id="rId121" Type="http://schemas.openxmlformats.org/officeDocument/2006/relationships/oleObject" Target="embeddings/oleObject54.bin"/><Relationship Id="rId142" Type="http://schemas.openxmlformats.org/officeDocument/2006/relationships/image" Target="media/image68.png"/><Relationship Id="rId163" Type="http://schemas.openxmlformats.org/officeDocument/2006/relationships/oleObject" Target="embeddings/oleObject75.bin"/><Relationship Id="rId184" Type="http://schemas.openxmlformats.org/officeDocument/2006/relationships/image" Target="media/image89.png"/><Relationship Id="rId219" Type="http://schemas.openxmlformats.org/officeDocument/2006/relationships/image" Target="media/image105.png"/><Relationship Id="rId370" Type="http://schemas.openxmlformats.org/officeDocument/2006/relationships/image" Target="media/image181.png"/><Relationship Id="rId230" Type="http://schemas.openxmlformats.org/officeDocument/2006/relationships/oleObject" Target="embeddings/oleObject110.bin"/><Relationship Id="rId251" Type="http://schemas.openxmlformats.org/officeDocument/2006/relationships/oleObject" Target="embeddings/oleObject121.bin"/><Relationship Id="rId25" Type="http://schemas.openxmlformats.org/officeDocument/2006/relationships/oleObject" Target="embeddings/oleObject9.bin"/><Relationship Id="rId46" Type="http://schemas.openxmlformats.org/officeDocument/2006/relationships/image" Target="media/image20.wmf"/><Relationship Id="rId67" Type="http://schemas.openxmlformats.org/officeDocument/2006/relationships/image" Target="media/image29.png"/><Relationship Id="rId272" Type="http://schemas.openxmlformats.org/officeDocument/2006/relationships/oleObject" Target="embeddings/oleObject132.bin"/><Relationship Id="rId293" Type="http://schemas.openxmlformats.org/officeDocument/2006/relationships/image" Target="media/image141.png"/><Relationship Id="rId307" Type="http://schemas.openxmlformats.org/officeDocument/2006/relationships/oleObject" Target="embeddings/oleObject149.bin"/><Relationship Id="rId328" Type="http://schemas.openxmlformats.org/officeDocument/2006/relationships/oleObject" Target="embeddings/oleObject159.bin"/><Relationship Id="rId349" Type="http://schemas.openxmlformats.org/officeDocument/2006/relationships/oleObject" Target="embeddings/oleObject169.bin"/><Relationship Id="rId88" Type="http://schemas.openxmlformats.org/officeDocument/2006/relationships/image" Target="media/image40.png"/><Relationship Id="rId111" Type="http://schemas.openxmlformats.org/officeDocument/2006/relationships/oleObject" Target="embeddings/oleObject49.bin"/><Relationship Id="rId132" Type="http://schemas.openxmlformats.org/officeDocument/2006/relationships/image" Target="media/image63.png"/><Relationship Id="rId153" Type="http://schemas.openxmlformats.org/officeDocument/2006/relationships/image" Target="media/image73.png"/><Relationship Id="rId174" Type="http://schemas.openxmlformats.org/officeDocument/2006/relationships/image" Target="media/image84.png"/><Relationship Id="rId195" Type="http://schemas.openxmlformats.org/officeDocument/2006/relationships/oleObject" Target="embeddings/oleObject91.bin"/><Relationship Id="rId209" Type="http://schemas.openxmlformats.org/officeDocument/2006/relationships/image" Target="media/image100.png"/><Relationship Id="rId360" Type="http://schemas.openxmlformats.org/officeDocument/2006/relationships/image" Target="media/image176.png"/><Relationship Id="rId381" Type="http://schemas.openxmlformats.org/officeDocument/2006/relationships/glossaryDocument" Target="glossary/document.xml"/><Relationship Id="rId220" Type="http://schemas.openxmlformats.org/officeDocument/2006/relationships/oleObject" Target="embeddings/oleObject105.bin"/><Relationship Id="rId241" Type="http://schemas.openxmlformats.org/officeDocument/2006/relationships/oleObject" Target="embeddings/oleObject116.bin"/><Relationship Id="rId15" Type="http://schemas.openxmlformats.org/officeDocument/2006/relationships/oleObject" Target="embeddings/oleObject4.bin"/><Relationship Id="rId36" Type="http://schemas.openxmlformats.org/officeDocument/2006/relationships/image" Target="media/image15.wmf"/><Relationship Id="rId57" Type="http://schemas.openxmlformats.org/officeDocument/2006/relationships/oleObject" Target="embeddings/oleObject25.bin"/><Relationship Id="rId262" Type="http://schemas.openxmlformats.org/officeDocument/2006/relationships/oleObject" Target="embeddings/oleObject127.bin"/><Relationship Id="rId283" Type="http://schemas.openxmlformats.org/officeDocument/2006/relationships/image" Target="media/image136.png"/><Relationship Id="rId318" Type="http://schemas.openxmlformats.org/officeDocument/2006/relationships/image" Target="media/image154.jpeg"/><Relationship Id="rId339" Type="http://schemas.openxmlformats.org/officeDocument/2006/relationships/image" Target="media/image165.png"/><Relationship Id="rId78" Type="http://schemas.openxmlformats.org/officeDocument/2006/relationships/image" Target="media/image35.png"/><Relationship Id="rId99" Type="http://schemas.openxmlformats.org/officeDocument/2006/relationships/oleObject" Target="embeddings/oleObject43.bin"/><Relationship Id="rId101" Type="http://schemas.openxmlformats.org/officeDocument/2006/relationships/oleObject" Target="embeddings/oleObject44.bin"/><Relationship Id="rId122" Type="http://schemas.openxmlformats.org/officeDocument/2006/relationships/image" Target="media/image58.png"/><Relationship Id="rId143" Type="http://schemas.openxmlformats.org/officeDocument/2006/relationships/oleObject" Target="embeddings/oleObject65.bin"/><Relationship Id="rId164" Type="http://schemas.openxmlformats.org/officeDocument/2006/relationships/image" Target="media/image79.png"/><Relationship Id="rId185" Type="http://schemas.openxmlformats.org/officeDocument/2006/relationships/oleObject" Target="embeddings/oleObject86.bin"/><Relationship Id="rId350" Type="http://schemas.openxmlformats.org/officeDocument/2006/relationships/image" Target="media/image171.png"/><Relationship Id="rId371" Type="http://schemas.openxmlformats.org/officeDocument/2006/relationships/oleObject" Target="embeddings/oleObject180.bin"/><Relationship Id="rId9" Type="http://schemas.openxmlformats.org/officeDocument/2006/relationships/oleObject" Target="embeddings/oleObject1.bin"/><Relationship Id="rId210" Type="http://schemas.openxmlformats.org/officeDocument/2006/relationships/oleObject" Target="embeddings/oleObject100.bin"/><Relationship Id="rId26" Type="http://schemas.openxmlformats.org/officeDocument/2006/relationships/image" Target="media/image10.wmf"/><Relationship Id="rId231" Type="http://schemas.openxmlformats.org/officeDocument/2006/relationships/image" Target="media/image111.png"/><Relationship Id="rId252" Type="http://schemas.openxmlformats.org/officeDocument/2006/relationships/image" Target="media/image121.png"/><Relationship Id="rId273" Type="http://schemas.openxmlformats.org/officeDocument/2006/relationships/image" Target="media/image131.png"/><Relationship Id="rId294" Type="http://schemas.openxmlformats.org/officeDocument/2006/relationships/oleObject" Target="embeddings/oleObject143.bin"/><Relationship Id="rId308" Type="http://schemas.openxmlformats.org/officeDocument/2006/relationships/image" Target="media/image149.png"/><Relationship Id="rId329" Type="http://schemas.openxmlformats.org/officeDocument/2006/relationships/image" Target="media/image160.png"/><Relationship Id="rId47" Type="http://schemas.openxmlformats.org/officeDocument/2006/relationships/oleObject" Target="embeddings/oleObject20.bin"/><Relationship Id="rId68" Type="http://schemas.openxmlformats.org/officeDocument/2006/relationships/oleObject" Target="embeddings/oleObject29.bin"/><Relationship Id="rId89" Type="http://schemas.openxmlformats.org/officeDocument/2006/relationships/oleObject" Target="embeddings/oleObject39.bin"/><Relationship Id="rId112" Type="http://schemas.openxmlformats.org/officeDocument/2006/relationships/image" Target="media/image53.png"/><Relationship Id="rId133" Type="http://schemas.openxmlformats.org/officeDocument/2006/relationships/oleObject" Target="embeddings/oleObject60.bin"/><Relationship Id="rId154" Type="http://schemas.openxmlformats.org/officeDocument/2006/relationships/oleObject" Target="embeddings/oleObject71.bin"/><Relationship Id="rId175" Type="http://schemas.openxmlformats.org/officeDocument/2006/relationships/oleObject" Target="embeddings/oleObject81.bin"/><Relationship Id="rId340" Type="http://schemas.openxmlformats.org/officeDocument/2006/relationships/image" Target="media/image166.png"/><Relationship Id="rId361" Type="http://schemas.openxmlformats.org/officeDocument/2006/relationships/oleObject" Target="embeddings/oleObject175.bin"/><Relationship Id="rId196" Type="http://schemas.openxmlformats.org/officeDocument/2006/relationships/image" Target="media/image95.png"/><Relationship Id="rId200" Type="http://schemas.openxmlformats.org/officeDocument/2006/relationships/image" Target="media/image97.png"/><Relationship Id="rId382" Type="http://schemas.openxmlformats.org/officeDocument/2006/relationships/theme" Target="theme/theme1.xml"/><Relationship Id="rId16" Type="http://schemas.openxmlformats.org/officeDocument/2006/relationships/image" Target="media/image5.wmf"/><Relationship Id="rId221" Type="http://schemas.openxmlformats.org/officeDocument/2006/relationships/image" Target="media/image106.png"/><Relationship Id="rId242" Type="http://schemas.openxmlformats.org/officeDocument/2006/relationships/image" Target="media/image116.png"/><Relationship Id="rId263" Type="http://schemas.openxmlformats.org/officeDocument/2006/relationships/image" Target="media/image126.png"/><Relationship Id="rId284" Type="http://schemas.openxmlformats.org/officeDocument/2006/relationships/oleObject" Target="embeddings/oleObject138.bin"/><Relationship Id="rId319" Type="http://schemas.openxmlformats.org/officeDocument/2006/relationships/image" Target="media/image155.png"/><Relationship Id="rId37" Type="http://schemas.openxmlformats.org/officeDocument/2006/relationships/oleObject" Target="embeddings/oleObject15.bin"/><Relationship Id="rId58" Type="http://schemas.openxmlformats.org/officeDocument/2006/relationships/image" Target="media/image26.wmf"/><Relationship Id="rId79" Type="http://schemas.openxmlformats.org/officeDocument/2006/relationships/oleObject" Target="embeddings/oleObject34.bin"/><Relationship Id="rId102" Type="http://schemas.openxmlformats.org/officeDocument/2006/relationships/image" Target="media/image48.png"/><Relationship Id="rId123" Type="http://schemas.openxmlformats.org/officeDocument/2006/relationships/oleObject" Target="embeddings/oleObject55.bin"/><Relationship Id="rId144" Type="http://schemas.openxmlformats.org/officeDocument/2006/relationships/image" Target="media/image69.png"/><Relationship Id="rId330" Type="http://schemas.openxmlformats.org/officeDocument/2006/relationships/oleObject" Target="embeddings/oleObject160.bin"/><Relationship Id="rId90" Type="http://schemas.openxmlformats.org/officeDocument/2006/relationships/image" Target="media/image41.png"/><Relationship Id="rId165" Type="http://schemas.openxmlformats.org/officeDocument/2006/relationships/oleObject" Target="embeddings/oleObject76.bin"/><Relationship Id="rId186" Type="http://schemas.openxmlformats.org/officeDocument/2006/relationships/image" Target="media/image90.png"/><Relationship Id="rId351" Type="http://schemas.openxmlformats.org/officeDocument/2006/relationships/oleObject" Target="embeddings/oleObject170.bin"/><Relationship Id="rId372" Type="http://schemas.openxmlformats.org/officeDocument/2006/relationships/image" Target="media/image182.png"/><Relationship Id="rId211" Type="http://schemas.openxmlformats.org/officeDocument/2006/relationships/image" Target="media/image101.png"/><Relationship Id="rId232" Type="http://schemas.openxmlformats.org/officeDocument/2006/relationships/oleObject" Target="embeddings/oleObject111.bin"/><Relationship Id="rId253" Type="http://schemas.openxmlformats.org/officeDocument/2006/relationships/oleObject" Target="embeddings/oleObject122.bin"/><Relationship Id="rId274" Type="http://schemas.openxmlformats.org/officeDocument/2006/relationships/oleObject" Target="embeddings/oleObject133.bin"/><Relationship Id="rId295" Type="http://schemas.openxmlformats.org/officeDocument/2006/relationships/image" Target="media/image142.png"/><Relationship Id="rId309" Type="http://schemas.openxmlformats.org/officeDocument/2006/relationships/oleObject" Target="embeddings/oleObject150.bin"/><Relationship Id="rId27" Type="http://schemas.openxmlformats.org/officeDocument/2006/relationships/oleObject" Target="embeddings/oleObject10.bin"/><Relationship Id="rId48" Type="http://schemas.openxmlformats.org/officeDocument/2006/relationships/image" Target="media/image21.wmf"/><Relationship Id="rId69" Type="http://schemas.openxmlformats.org/officeDocument/2006/relationships/image" Target="media/image30.png"/><Relationship Id="rId113" Type="http://schemas.openxmlformats.org/officeDocument/2006/relationships/oleObject" Target="embeddings/oleObject50.bin"/><Relationship Id="rId134" Type="http://schemas.openxmlformats.org/officeDocument/2006/relationships/image" Target="media/image64.png"/><Relationship Id="rId320" Type="http://schemas.openxmlformats.org/officeDocument/2006/relationships/oleObject" Target="embeddings/oleObject155.bin"/><Relationship Id="rId80" Type="http://schemas.openxmlformats.org/officeDocument/2006/relationships/image" Target="media/image36.png"/><Relationship Id="rId155" Type="http://schemas.openxmlformats.org/officeDocument/2006/relationships/image" Target="media/image74.png"/><Relationship Id="rId176" Type="http://schemas.openxmlformats.org/officeDocument/2006/relationships/image" Target="media/image85.png"/><Relationship Id="rId197" Type="http://schemas.openxmlformats.org/officeDocument/2006/relationships/oleObject" Target="embeddings/oleObject92.bin"/><Relationship Id="rId341" Type="http://schemas.openxmlformats.org/officeDocument/2006/relationships/oleObject" Target="embeddings/oleObject165.bin"/><Relationship Id="rId362" Type="http://schemas.openxmlformats.org/officeDocument/2006/relationships/image" Target="media/image177.png"/><Relationship Id="rId201" Type="http://schemas.openxmlformats.org/officeDocument/2006/relationships/oleObject" Target="embeddings/oleObject94.bin"/><Relationship Id="rId222" Type="http://schemas.openxmlformats.org/officeDocument/2006/relationships/oleObject" Target="embeddings/oleObject106.bin"/><Relationship Id="rId243" Type="http://schemas.openxmlformats.org/officeDocument/2006/relationships/oleObject" Target="embeddings/oleObject117.bin"/><Relationship Id="rId264" Type="http://schemas.openxmlformats.org/officeDocument/2006/relationships/oleObject" Target="embeddings/oleObject128.bin"/><Relationship Id="rId285" Type="http://schemas.openxmlformats.org/officeDocument/2006/relationships/image" Target="media/image137.png"/><Relationship Id="rId17" Type="http://schemas.openxmlformats.org/officeDocument/2006/relationships/oleObject" Target="embeddings/oleObject5.bin"/><Relationship Id="rId38" Type="http://schemas.openxmlformats.org/officeDocument/2006/relationships/image" Target="media/image16.wmf"/><Relationship Id="rId59" Type="http://schemas.openxmlformats.org/officeDocument/2006/relationships/oleObject" Target="embeddings/oleObject26.bin"/><Relationship Id="rId103" Type="http://schemas.openxmlformats.org/officeDocument/2006/relationships/oleObject" Target="embeddings/oleObject45.bin"/><Relationship Id="rId124" Type="http://schemas.openxmlformats.org/officeDocument/2006/relationships/image" Target="media/image59.png"/><Relationship Id="rId310" Type="http://schemas.openxmlformats.org/officeDocument/2006/relationships/image" Target="media/image150.png"/><Relationship Id="rId70" Type="http://schemas.openxmlformats.org/officeDocument/2006/relationships/oleObject" Target="embeddings/oleObject30.bin"/><Relationship Id="rId91" Type="http://schemas.openxmlformats.org/officeDocument/2006/relationships/oleObject" Target="embeddings/oleObject40.bin"/><Relationship Id="rId145" Type="http://schemas.openxmlformats.org/officeDocument/2006/relationships/oleObject" Target="embeddings/oleObject66.bin"/><Relationship Id="rId166" Type="http://schemas.openxmlformats.org/officeDocument/2006/relationships/image" Target="media/image80.png"/><Relationship Id="rId187" Type="http://schemas.openxmlformats.org/officeDocument/2006/relationships/oleObject" Target="embeddings/oleObject87.bin"/><Relationship Id="rId331" Type="http://schemas.openxmlformats.org/officeDocument/2006/relationships/image" Target="media/image161.png"/><Relationship Id="rId352" Type="http://schemas.openxmlformats.org/officeDocument/2006/relationships/image" Target="media/image172.png"/><Relationship Id="rId373" Type="http://schemas.openxmlformats.org/officeDocument/2006/relationships/oleObject" Target="embeddings/oleObject181.bin"/><Relationship Id="rId1" Type="http://schemas.openxmlformats.org/officeDocument/2006/relationships/customXml" Target="../customXml/item1.xml"/><Relationship Id="rId212" Type="http://schemas.openxmlformats.org/officeDocument/2006/relationships/oleObject" Target="embeddings/oleObject101.bin"/><Relationship Id="rId233" Type="http://schemas.openxmlformats.org/officeDocument/2006/relationships/image" Target="media/image112.png"/><Relationship Id="rId254" Type="http://schemas.openxmlformats.org/officeDocument/2006/relationships/image" Target="media/image122.png"/><Relationship Id="rId28" Type="http://schemas.openxmlformats.org/officeDocument/2006/relationships/image" Target="media/image11.wmf"/><Relationship Id="rId49" Type="http://schemas.openxmlformats.org/officeDocument/2006/relationships/oleObject" Target="embeddings/oleObject21.bin"/><Relationship Id="rId114" Type="http://schemas.openxmlformats.org/officeDocument/2006/relationships/image" Target="media/image54.png"/><Relationship Id="rId275" Type="http://schemas.openxmlformats.org/officeDocument/2006/relationships/image" Target="media/image132.png"/><Relationship Id="rId296" Type="http://schemas.openxmlformats.org/officeDocument/2006/relationships/oleObject" Target="embeddings/oleObject144.bin"/><Relationship Id="rId300" Type="http://schemas.openxmlformats.org/officeDocument/2006/relationships/image" Target="media/image145.png"/><Relationship Id="rId60" Type="http://schemas.openxmlformats.org/officeDocument/2006/relationships/image" Target="media/image27.wmf"/><Relationship Id="rId81" Type="http://schemas.openxmlformats.org/officeDocument/2006/relationships/oleObject" Target="embeddings/oleObject35.bin"/><Relationship Id="rId135" Type="http://schemas.openxmlformats.org/officeDocument/2006/relationships/oleObject" Target="embeddings/oleObject61.bin"/><Relationship Id="rId156" Type="http://schemas.openxmlformats.org/officeDocument/2006/relationships/oleObject" Target="embeddings/oleObject72.bin"/><Relationship Id="rId177" Type="http://schemas.openxmlformats.org/officeDocument/2006/relationships/oleObject" Target="embeddings/oleObject82.bin"/><Relationship Id="rId198" Type="http://schemas.openxmlformats.org/officeDocument/2006/relationships/image" Target="media/image96.png"/><Relationship Id="rId321" Type="http://schemas.openxmlformats.org/officeDocument/2006/relationships/image" Target="media/image156.png"/><Relationship Id="rId342" Type="http://schemas.openxmlformats.org/officeDocument/2006/relationships/image" Target="media/image167.png"/><Relationship Id="rId363" Type="http://schemas.openxmlformats.org/officeDocument/2006/relationships/oleObject" Target="embeddings/oleObject176.bin"/><Relationship Id="rId202" Type="http://schemas.openxmlformats.org/officeDocument/2006/relationships/oleObject" Target="embeddings/oleObject95.bin"/><Relationship Id="rId223" Type="http://schemas.openxmlformats.org/officeDocument/2006/relationships/image" Target="media/image107.png"/><Relationship Id="rId244" Type="http://schemas.openxmlformats.org/officeDocument/2006/relationships/image" Target="media/image117.png"/><Relationship Id="rId18" Type="http://schemas.openxmlformats.org/officeDocument/2006/relationships/image" Target="media/image6.wmf"/><Relationship Id="rId39" Type="http://schemas.openxmlformats.org/officeDocument/2006/relationships/oleObject" Target="embeddings/oleObject16.bin"/><Relationship Id="rId265" Type="http://schemas.openxmlformats.org/officeDocument/2006/relationships/image" Target="media/image127.png"/><Relationship Id="rId286" Type="http://schemas.openxmlformats.org/officeDocument/2006/relationships/oleObject" Target="embeddings/oleObject139.bin"/><Relationship Id="rId50" Type="http://schemas.openxmlformats.org/officeDocument/2006/relationships/image" Target="media/image22.wmf"/><Relationship Id="rId104" Type="http://schemas.openxmlformats.org/officeDocument/2006/relationships/image" Target="media/image49.png"/><Relationship Id="rId125" Type="http://schemas.openxmlformats.org/officeDocument/2006/relationships/oleObject" Target="embeddings/oleObject56.bin"/><Relationship Id="rId146" Type="http://schemas.openxmlformats.org/officeDocument/2006/relationships/oleObject" Target="embeddings/oleObject67.bin"/><Relationship Id="rId167" Type="http://schemas.openxmlformats.org/officeDocument/2006/relationships/oleObject" Target="embeddings/oleObject77.bin"/><Relationship Id="rId188" Type="http://schemas.openxmlformats.org/officeDocument/2006/relationships/image" Target="media/image91.png"/><Relationship Id="rId311" Type="http://schemas.openxmlformats.org/officeDocument/2006/relationships/oleObject" Target="embeddings/oleObject151.bin"/><Relationship Id="rId332" Type="http://schemas.openxmlformats.org/officeDocument/2006/relationships/oleObject" Target="embeddings/oleObject161.bin"/><Relationship Id="rId353" Type="http://schemas.openxmlformats.org/officeDocument/2006/relationships/oleObject" Target="embeddings/oleObject171.bin"/><Relationship Id="rId374" Type="http://schemas.openxmlformats.org/officeDocument/2006/relationships/image" Target="media/image183.png"/><Relationship Id="rId71" Type="http://schemas.openxmlformats.org/officeDocument/2006/relationships/image" Target="media/image31.png"/><Relationship Id="rId92" Type="http://schemas.openxmlformats.org/officeDocument/2006/relationships/image" Target="media/image42.png"/><Relationship Id="rId213" Type="http://schemas.openxmlformats.org/officeDocument/2006/relationships/image" Target="media/image102.png"/><Relationship Id="rId234" Type="http://schemas.openxmlformats.org/officeDocument/2006/relationships/oleObject" Target="embeddings/oleObject112.bin"/><Relationship Id="rId2" Type="http://schemas.openxmlformats.org/officeDocument/2006/relationships/numbering" Target="numbering.xml"/><Relationship Id="rId29" Type="http://schemas.openxmlformats.org/officeDocument/2006/relationships/oleObject" Target="embeddings/oleObject11.bin"/><Relationship Id="rId255" Type="http://schemas.openxmlformats.org/officeDocument/2006/relationships/oleObject" Target="embeddings/oleObject123.bin"/><Relationship Id="rId276" Type="http://schemas.openxmlformats.org/officeDocument/2006/relationships/oleObject" Target="embeddings/oleObject134.bin"/><Relationship Id="rId297" Type="http://schemas.openxmlformats.org/officeDocument/2006/relationships/image" Target="media/image143.jpeg"/><Relationship Id="rId40" Type="http://schemas.openxmlformats.org/officeDocument/2006/relationships/image" Target="media/image17.wmf"/><Relationship Id="rId115" Type="http://schemas.openxmlformats.org/officeDocument/2006/relationships/oleObject" Target="embeddings/oleObject51.bin"/><Relationship Id="rId136" Type="http://schemas.openxmlformats.org/officeDocument/2006/relationships/image" Target="media/image65.png"/><Relationship Id="rId157" Type="http://schemas.openxmlformats.org/officeDocument/2006/relationships/image" Target="media/image75.png"/><Relationship Id="rId178" Type="http://schemas.openxmlformats.org/officeDocument/2006/relationships/image" Target="media/image86.png"/><Relationship Id="rId301" Type="http://schemas.openxmlformats.org/officeDocument/2006/relationships/oleObject" Target="embeddings/oleObject146.bin"/><Relationship Id="rId322" Type="http://schemas.openxmlformats.org/officeDocument/2006/relationships/oleObject" Target="embeddings/oleObject156.bin"/><Relationship Id="rId343" Type="http://schemas.openxmlformats.org/officeDocument/2006/relationships/oleObject" Target="embeddings/oleObject166.bin"/><Relationship Id="rId364" Type="http://schemas.openxmlformats.org/officeDocument/2006/relationships/image" Target="media/image178.png"/><Relationship Id="rId61" Type="http://schemas.openxmlformats.org/officeDocument/2006/relationships/oleObject" Target="embeddings/oleObject27.bin"/><Relationship Id="rId82" Type="http://schemas.openxmlformats.org/officeDocument/2006/relationships/image" Target="media/image37.png"/><Relationship Id="rId199" Type="http://schemas.openxmlformats.org/officeDocument/2006/relationships/oleObject" Target="embeddings/oleObject93.bin"/><Relationship Id="rId203" Type="http://schemas.openxmlformats.org/officeDocument/2006/relationships/oleObject" Target="embeddings/oleObject96.bin"/><Relationship Id="rId19" Type="http://schemas.openxmlformats.org/officeDocument/2006/relationships/oleObject" Target="embeddings/oleObject6.bin"/><Relationship Id="rId224" Type="http://schemas.openxmlformats.org/officeDocument/2006/relationships/oleObject" Target="embeddings/oleObject107.bin"/><Relationship Id="rId245" Type="http://schemas.openxmlformats.org/officeDocument/2006/relationships/oleObject" Target="embeddings/oleObject118.bin"/><Relationship Id="rId266" Type="http://schemas.openxmlformats.org/officeDocument/2006/relationships/oleObject" Target="embeddings/oleObject129.bin"/><Relationship Id="rId287" Type="http://schemas.openxmlformats.org/officeDocument/2006/relationships/image" Target="media/image138.png"/><Relationship Id="rId30" Type="http://schemas.openxmlformats.org/officeDocument/2006/relationships/image" Target="media/image12.wmf"/><Relationship Id="rId105" Type="http://schemas.openxmlformats.org/officeDocument/2006/relationships/oleObject" Target="embeddings/oleObject46.bin"/><Relationship Id="rId126" Type="http://schemas.openxmlformats.org/officeDocument/2006/relationships/image" Target="media/image60.png"/><Relationship Id="rId147" Type="http://schemas.openxmlformats.org/officeDocument/2006/relationships/image" Target="media/image70.png"/><Relationship Id="rId168" Type="http://schemas.openxmlformats.org/officeDocument/2006/relationships/image" Target="media/image81.png"/><Relationship Id="rId312" Type="http://schemas.openxmlformats.org/officeDocument/2006/relationships/image" Target="media/image151.png"/><Relationship Id="rId333" Type="http://schemas.openxmlformats.org/officeDocument/2006/relationships/image" Target="media/image162.png"/><Relationship Id="rId354" Type="http://schemas.openxmlformats.org/officeDocument/2006/relationships/image" Target="media/image173.png"/><Relationship Id="rId51" Type="http://schemas.openxmlformats.org/officeDocument/2006/relationships/oleObject" Target="embeddings/oleObject22.bin"/><Relationship Id="rId72" Type="http://schemas.openxmlformats.org/officeDocument/2006/relationships/oleObject" Target="embeddings/oleObject31.bin"/><Relationship Id="rId93" Type="http://schemas.openxmlformats.org/officeDocument/2006/relationships/image" Target="media/image43.png"/><Relationship Id="rId189" Type="http://schemas.openxmlformats.org/officeDocument/2006/relationships/oleObject" Target="embeddings/oleObject88.bin"/><Relationship Id="rId375" Type="http://schemas.openxmlformats.org/officeDocument/2006/relationships/oleObject" Target="embeddings/oleObject182.bin"/><Relationship Id="rId3" Type="http://schemas.openxmlformats.org/officeDocument/2006/relationships/styles" Target="styles.xml"/><Relationship Id="rId214" Type="http://schemas.openxmlformats.org/officeDocument/2006/relationships/oleObject" Target="embeddings/oleObject102.bin"/><Relationship Id="rId235" Type="http://schemas.openxmlformats.org/officeDocument/2006/relationships/image" Target="media/image113.png"/><Relationship Id="rId256" Type="http://schemas.openxmlformats.org/officeDocument/2006/relationships/image" Target="media/image123.png"/><Relationship Id="rId277" Type="http://schemas.openxmlformats.org/officeDocument/2006/relationships/image" Target="media/image133.png"/><Relationship Id="rId298" Type="http://schemas.openxmlformats.org/officeDocument/2006/relationships/image" Target="media/image144.png"/><Relationship Id="rId116" Type="http://schemas.openxmlformats.org/officeDocument/2006/relationships/image" Target="media/image55.png"/><Relationship Id="rId137" Type="http://schemas.openxmlformats.org/officeDocument/2006/relationships/oleObject" Target="embeddings/oleObject62.bin"/><Relationship Id="rId158" Type="http://schemas.openxmlformats.org/officeDocument/2006/relationships/image" Target="media/image76.png"/><Relationship Id="rId302" Type="http://schemas.openxmlformats.org/officeDocument/2006/relationships/image" Target="media/image146.png"/><Relationship Id="rId323" Type="http://schemas.openxmlformats.org/officeDocument/2006/relationships/image" Target="media/image157.png"/><Relationship Id="rId344" Type="http://schemas.openxmlformats.org/officeDocument/2006/relationships/image" Target="media/image168.png"/><Relationship Id="rId20" Type="http://schemas.openxmlformats.org/officeDocument/2006/relationships/image" Target="media/image7.wmf"/><Relationship Id="rId41" Type="http://schemas.openxmlformats.org/officeDocument/2006/relationships/oleObject" Target="embeddings/oleObject17.bin"/><Relationship Id="rId62" Type="http://schemas.openxmlformats.org/officeDocument/2006/relationships/image" Target="media/image28.wmf"/><Relationship Id="rId83" Type="http://schemas.openxmlformats.org/officeDocument/2006/relationships/oleObject" Target="embeddings/oleObject36.bin"/><Relationship Id="rId179" Type="http://schemas.openxmlformats.org/officeDocument/2006/relationships/oleObject" Target="embeddings/oleObject83.bin"/><Relationship Id="rId365" Type="http://schemas.openxmlformats.org/officeDocument/2006/relationships/oleObject" Target="embeddings/oleObject177.bin"/><Relationship Id="rId190" Type="http://schemas.openxmlformats.org/officeDocument/2006/relationships/image" Target="media/image92.png"/><Relationship Id="rId204" Type="http://schemas.openxmlformats.org/officeDocument/2006/relationships/oleObject" Target="embeddings/oleObject97.bin"/><Relationship Id="rId225" Type="http://schemas.openxmlformats.org/officeDocument/2006/relationships/image" Target="media/image108.png"/><Relationship Id="rId246" Type="http://schemas.openxmlformats.org/officeDocument/2006/relationships/image" Target="media/image118.png"/><Relationship Id="rId267" Type="http://schemas.openxmlformats.org/officeDocument/2006/relationships/image" Target="media/image128.png"/><Relationship Id="rId288" Type="http://schemas.openxmlformats.org/officeDocument/2006/relationships/oleObject" Target="embeddings/oleObject140.bin"/><Relationship Id="rId106" Type="http://schemas.openxmlformats.org/officeDocument/2006/relationships/image" Target="media/image50.png"/><Relationship Id="rId127" Type="http://schemas.openxmlformats.org/officeDocument/2006/relationships/oleObject" Target="embeddings/oleObject57.bin"/><Relationship Id="rId313" Type="http://schemas.openxmlformats.org/officeDocument/2006/relationships/oleObject" Target="embeddings/oleObject152.bin"/><Relationship Id="rId10" Type="http://schemas.openxmlformats.org/officeDocument/2006/relationships/image" Target="media/image2.wmf"/><Relationship Id="rId31" Type="http://schemas.openxmlformats.org/officeDocument/2006/relationships/oleObject" Target="embeddings/oleObject12.bin"/><Relationship Id="rId52" Type="http://schemas.openxmlformats.org/officeDocument/2006/relationships/image" Target="media/image23.wmf"/><Relationship Id="rId73" Type="http://schemas.openxmlformats.org/officeDocument/2006/relationships/image" Target="media/image32.png"/><Relationship Id="rId94" Type="http://schemas.openxmlformats.org/officeDocument/2006/relationships/image" Target="media/image44.png"/><Relationship Id="rId148" Type="http://schemas.openxmlformats.org/officeDocument/2006/relationships/oleObject" Target="embeddings/oleObject68.bin"/><Relationship Id="rId169" Type="http://schemas.openxmlformats.org/officeDocument/2006/relationships/oleObject" Target="embeddings/oleObject78.bin"/><Relationship Id="rId334" Type="http://schemas.openxmlformats.org/officeDocument/2006/relationships/oleObject" Target="embeddings/oleObject162.bin"/><Relationship Id="rId355" Type="http://schemas.openxmlformats.org/officeDocument/2006/relationships/oleObject" Target="embeddings/oleObject172.bin"/><Relationship Id="rId376" Type="http://schemas.openxmlformats.org/officeDocument/2006/relationships/image" Target="media/image184.png"/><Relationship Id="rId4" Type="http://schemas.openxmlformats.org/officeDocument/2006/relationships/settings" Target="settings.xml"/><Relationship Id="rId180" Type="http://schemas.openxmlformats.org/officeDocument/2006/relationships/image" Target="media/image87.png"/><Relationship Id="rId215" Type="http://schemas.openxmlformats.org/officeDocument/2006/relationships/image" Target="media/image103.png"/><Relationship Id="rId236" Type="http://schemas.openxmlformats.org/officeDocument/2006/relationships/oleObject" Target="embeddings/oleObject113.bin"/><Relationship Id="rId257" Type="http://schemas.openxmlformats.org/officeDocument/2006/relationships/oleObject" Target="embeddings/oleObject124.bin"/><Relationship Id="rId278" Type="http://schemas.openxmlformats.org/officeDocument/2006/relationships/oleObject" Target="embeddings/oleObject135.bin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arry\Desktop\Draft%20Products\Draft%20products%202016\2016%207%2010%20Assessment%20Bank\Templates\Templates\Year%209%2010%20Maths%20Exam%20Template%202016%2080%20Marks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2DCCB3E8F7BF4E7ABCCC86B3C321DCA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83C5B03-2794-478C-B5DC-B5AE803C25DF}"/>
      </w:docPartPr>
      <w:docPartBody>
        <w:p w:rsidR="00D10378" w:rsidRDefault="00D10378">
          <w:pPr>
            <w:pStyle w:val="2DCCB3E8F7BF4E7ABCCC86B3C321DCA4"/>
          </w:pPr>
          <w:r w:rsidRPr="00A1070F">
            <w:rPr>
              <w:rStyle w:val="PlaceholderText"/>
            </w:rPr>
            <w:t>[Comments]</w:t>
          </w:r>
        </w:p>
      </w:docPartBody>
    </w:docPart>
    <w:docPart>
      <w:docPartPr>
        <w:name w:val="1AE291BCEDAA41958B0B9917FFD9FB4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1C62F74-2988-4BEA-8B74-1F467CC039CB}"/>
      </w:docPartPr>
      <w:docPartBody>
        <w:p w:rsidR="00D10378" w:rsidRDefault="00D10378">
          <w:pPr>
            <w:pStyle w:val="1AE291BCEDAA41958B0B9917FFD9FB43"/>
          </w:pPr>
          <w:r w:rsidRPr="00A1070F">
            <w:rPr>
              <w:rStyle w:val="PlaceholderText"/>
            </w:rPr>
            <w:t>[Subject]</w:t>
          </w:r>
        </w:p>
      </w:docPartBody>
    </w:docPart>
    <w:docPart>
      <w:docPartPr>
        <w:name w:val="F617D82A3EBE459C879F4B088FD2A97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0F0690B-C76E-47D5-A315-6AC6D4878B8F}"/>
      </w:docPartPr>
      <w:docPartBody>
        <w:p w:rsidR="00D10378" w:rsidRDefault="00D10378">
          <w:pPr>
            <w:pStyle w:val="F617D82A3EBE459C879F4B088FD2A97B"/>
          </w:pPr>
          <w:r w:rsidRPr="00A1070F">
            <w:rPr>
              <w:rStyle w:val="PlaceholderText"/>
            </w:rPr>
            <w:t>[Status]</w:t>
          </w:r>
        </w:p>
      </w:docPartBody>
    </w:docPart>
    <w:docPart>
      <w:docPartPr>
        <w:name w:val="A4B9A9BB97614542855E4C5F22A3839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3FE7858-4B48-4FAD-B124-21DD075F5B4D}"/>
      </w:docPartPr>
      <w:docPartBody>
        <w:p w:rsidR="00D10378" w:rsidRDefault="00D10378">
          <w:pPr>
            <w:pStyle w:val="A4B9A9BB97614542855E4C5F22A3839F"/>
          </w:pPr>
          <w:r w:rsidRPr="00A1070F">
            <w:rPr>
              <w:rStyle w:val="PlaceholderText"/>
            </w:rPr>
            <w:t>[Category]</w:t>
          </w:r>
        </w:p>
      </w:docPartBody>
    </w:docPart>
    <w:docPart>
      <w:docPartPr>
        <w:name w:val="CFBE4C1CAF2144388E0695492BBA7F5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A66EA8A-BE67-4645-9F37-B92DC7EA023E}"/>
      </w:docPartPr>
      <w:docPartBody>
        <w:p w:rsidR="00D10378" w:rsidRDefault="00D10378">
          <w:pPr>
            <w:pStyle w:val="CFBE4C1CAF2144388E0695492BBA7F53"/>
          </w:pPr>
          <w:r w:rsidRPr="00A1070F">
            <w:rPr>
              <w:rStyle w:val="PlaceholderText"/>
            </w:rPr>
            <w:t>[Title]</w:t>
          </w:r>
        </w:p>
      </w:docPartBody>
    </w:docPart>
    <w:docPart>
      <w:docPartPr>
        <w:name w:val="B9D493BCD4264513B39ACB15F32E7A3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72AAC38-EE26-4312-9DCB-94C4C4DA8ADE}"/>
      </w:docPartPr>
      <w:docPartBody>
        <w:p w:rsidR="00D10378" w:rsidRDefault="00D10378">
          <w:pPr>
            <w:pStyle w:val="B9D493BCD4264513B39ACB15F32E7A3C"/>
          </w:pPr>
          <w:r w:rsidRPr="00A1070F">
            <w:rPr>
              <w:rStyle w:val="PlaceholderText"/>
            </w:rPr>
            <w:t>[Comments]</w:t>
          </w:r>
        </w:p>
      </w:docPartBody>
    </w:docPart>
    <w:docPart>
      <w:docPartPr>
        <w:name w:val="A9D36DD52C154B92AB45A95D919BA18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2184678-58A7-461D-B1C1-1DE62B5A9D3E}"/>
      </w:docPartPr>
      <w:docPartBody>
        <w:p w:rsidR="00D10378" w:rsidRDefault="00D10378">
          <w:pPr>
            <w:pStyle w:val="A9D36DD52C154B92AB45A95D919BA180"/>
          </w:pPr>
          <w:r w:rsidRPr="00A1070F">
            <w:rPr>
              <w:rStyle w:val="PlaceholderText"/>
            </w:rPr>
            <w:t>[Subject]</w:t>
          </w:r>
        </w:p>
      </w:docPartBody>
    </w:docPart>
    <w:docPart>
      <w:docPartPr>
        <w:name w:val="EC9D5B7E29EA4460A954EC057086413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A553468-3A57-4F23-95EB-8C17F1054F67}"/>
      </w:docPartPr>
      <w:docPartBody>
        <w:p w:rsidR="00D10378" w:rsidRDefault="00D10378">
          <w:pPr>
            <w:pStyle w:val="EC9D5B7E29EA4460A954EC057086413A"/>
          </w:pPr>
          <w:r w:rsidRPr="00A1070F">
            <w:rPr>
              <w:rStyle w:val="PlaceholderText"/>
            </w:rPr>
            <w:t>[Title]</w:t>
          </w:r>
        </w:p>
      </w:docPartBody>
    </w:docPart>
    <w:docPart>
      <w:docPartPr>
        <w:name w:val="18A05AB1B1954031BBF8DF278305A2F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102AB5B-23EE-472F-8278-620D527A6D5A}"/>
      </w:docPartPr>
      <w:docPartBody>
        <w:p w:rsidR="00D10378" w:rsidRDefault="00D10378">
          <w:pPr>
            <w:pStyle w:val="18A05AB1B1954031BBF8DF278305A2FB"/>
          </w:pPr>
          <w:r w:rsidRPr="00A1070F">
            <w:rPr>
              <w:rStyle w:val="PlaceholderText"/>
            </w:rPr>
            <w:t>[Status]</w:t>
          </w:r>
        </w:p>
      </w:docPartBody>
    </w:docPart>
    <w:docPart>
      <w:docPartPr>
        <w:name w:val="0C238DA092D843AF9796AB587EDFA97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8638AF8-B669-4C9D-BDA0-0AEF71B55954}"/>
      </w:docPartPr>
      <w:docPartBody>
        <w:p w:rsidR="00D10378" w:rsidRDefault="00D10378">
          <w:pPr>
            <w:pStyle w:val="0C238DA092D843AF9796AB587EDFA97E"/>
          </w:pPr>
          <w:r w:rsidRPr="00A1070F">
            <w:rPr>
              <w:rStyle w:val="PlaceholderText"/>
            </w:rPr>
            <w:t>[Comments]</w:t>
          </w:r>
        </w:p>
      </w:docPartBody>
    </w:docPart>
    <w:docPart>
      <w:docPartPr>
        <w:name w:val="2EA20A687D574FA08BC0112D15CF5C4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7BB650E-8684-46DC-A508-8A54CDC37782}"/>
      </w:docPartPr>
      <w:docPartBody>
        <w:p w:rsidR="00D10378" w:rsidRDefault="00D10378">
          <w:pPr>
            <w:pStyle w:val="2EA20A687D574FA08BC0112D15CF5C4F"/>
          </w:pPr>
          <w:r w:rsidRPr="00A1070F">
            <w:rPr>
              <w:rStyle w:val="PlaceholderText"/>
            </w:rPr>
            <w:t>[Subject]</w:t>
          </w:r>
        </w:p>
      </w:docPartBody>
    </w:docPart>
    <w:docPart>
      <w:docPartPr>
        <w:name w:val="BF6F66BB64414825BF984D98709284E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E8BFAB7-AE4B-49F6-8F26-55ED1456D782}"/>
      </w:docPartPr>
      <w:docPartBody>
        <w:p w:rsidR="00D10378" w:rsidRDefault="00D10378">
          <w:pPr>
            <w:pStyle w:val="BF6F66BB64414825BF984D98709284E2"/>
          </w:pPr>
          <w:r w:rsidRPr="00A1070F">
            <w:rPr>
              <w:rStyle w:val="PlaceholderText"/>
            </w:rPr>
            <w:t>[Title]</w:t>
          </w:r>
        </w:p>
      </w:docPartBody>
    </w:docPart>
    <w:docPart>
      <w:docPartPr>
        <w:name w:val="B377776CCC434FE7A829C0604A7F637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24AB378-C348-4BE9-A99D-4AFBCF5B2856}"/>
      </w:docPartPr>
      <w:docPartBody>
        <w:p w:rsidR="00D10378" w:rsidRDefault="00D10378">
          <w:pPr>
            <w:pStyle w:val="B377776CCC434FE7A829C0604A7F6376"/>
          </w:pPr>
          <w:r w:rsidRPr="00A1070F">
            <w:rPr>
              <w:rStyle w:val="PlaceholderText"/>
            </w:rPr>
            <w:t>[Status]</w:t>
          </w:r>
        </w:p>
      </w:docPartBody>
    </w:docPart>
    <w:docPart>
      <w:docPartPr>
        <w:name w:val="C2349812A2E74D05A7C5666A0E98976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A8E097A-BE05-4380-A147-9B9A8B0B3A31}"/>
      </w:docPartPr>
      <w:docPartBody>
        <w:p w:rsidR="00D10378" w:rsidRDefault="00D10378">
          <w:pPr>
            <w:pStyle w:val="C2349812A2E74D05A7C5666A0E989767"/>
          </w:pPr>
          <w:r w:rsidRPr="00A1070F">
            <w:rPr>
              <w:rStyle w:val="PlaceholderText"/>
            </w:rPr>
            <w:t>[Comments]</w:t>
          </w:r>
        </w:p>
      </w:docPartBody>
    </w:docPart>
    <w:docPart>
      <w:docPartPr>
        <w:name w:val="12A5F4F2081C450FA8D40E4992B4217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A20053F-898A-439C-96CC-5A9C9C069B9E}"/>
      </w:docPartPr>
      <w:docPartBody>
        <w:p w:rsidR="00D10378" w:rsidRDefault="00D10378">
          <w:pPr>
            <w:pStyle w:val="12A5F4F2081C450FA8D40E4992B42171"/>
          </w:pPr>
          <w:r w:rsidRPr="00A1070F">
            <w:rPr>
              <w:rStyle w:val="PlaceholderText"/>
            </w:rPr>
            <w:t>[Subject]</w:t>
          </w:r>
        </w:p>
      </w:docPartBody>
    </w:docPart>
    <w:docPart>
      <w:docPartPr>
        <w:name w:val="8E71F704AB654737961918860754712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DB0A49E-E242-42F4-BC12-7F893CBBB051}"/>
      </w:docPartPr>
      <w:docPartBody>
        <w:p w:rsidR="00D10378" w:rsidRDefault="00D10378">
          <w:pPr>
            <w:pStyle w:val="8E71F704AB6547379619188607547125"/>
          </w:pPr>
          <w:r w:rsidRPr="00A1070F">
            <w:rPr>
              <w:rStyle w:val="PlaceholderText"/>
            </w:rPr>
            <w:t>[Title]</w:t>
          </w:r>
        </w:p>
      </w:docPartBody>
    </w:docPart>
    <w:docPart>
      <w:docPartPr>
        <w:name w:val="ADAE1CE95D5E40399A822BCC987F175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DB8BCBB-89E7-44CC-8FD3-EE079AB26C84}"/>
      </w:docPartPr>
      <w:docPartBody>
        <w:p w:rsidR="00D10378" w:rsidRDefault="00D10378">
          <w:pPr>
            <w:pStyle w:val="ADAE1CE95D5E40399A822BCC987F175B"/>
          </w:pPr>
          <w:r w:rsidRPr="00A1070F">
            <w:rPr>
              <w:rStyle w:val="PlaceholderText"/>
            </w:rPr>
            <w:t>[Status]</w:t>
          </w:r>
        </w:p>
      </w:docPartBody>
    </w:docPart>
    <w:docPart>
      <w:docPartPr>
        <w:name w:val="BE5DF741E9864320BFD02A25CF7B2BE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91B278E-2FF8-4FBA-AFCC-41C036A45731}"/>
      </w:docPartPr>
      <w:docPartBody>
        <w:p w:rsidR="00D10378" w:rsidRDefault="00D10378">
          <w:pPr>
            <w:pStyle w:val="BE5DF741E9864320BFD02A25CF7B2BE6"/>
          </w:pPr>
          <w:r w:rsidRPr="00A1070F">
            <w:rPr>
              <w:rStyle w:val="PlaceholderText"/>
            </w:rPr>
            <w:t>[Category]</w:t>
          </w:r>
        </w:p>
      </w:docPartBody>
    </w:docPart>
    <w:docPart>
      <w:docPartPr>
        <w:name w:val="4B275780D7D941A89B7AF6F6EADFFE8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2D8F862-8591-4C8B-8D67-348B74B97669}"/>
      </w:docPartPr>
      <w:docPartBody>
        <w:p w:rsidR="00D10378" w:rsidRDefault="00D10378">
          <w:pPr>
            <w:pStyle w:val="4B275780D7D941A89B7AF6F6EADFFE88"/>
          </w:pPr>
          <w:r w:rsidRPr="00A1070F">
            <w:rPr>
              <w:rStyle w:val="PlaceholderText"/>
            </w:rPr>
            <w:t>[Subject]</w:t>
          </w:r>
        </w:p>
      </w:docPartBody>
    </w:docPart>
    <w:docPart>
      <w:docPartPr>
        <w:name w:val="D968256D9BBC420E95C9BCC09EE7D1F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0F4C29D-FD0E-4F9C-AE65-07F1AA52FB46}"/>
      </w:docPartPr>
      <w:docPartBody>
        <w:p w:rsidR="00D10378" w:rsidRDefault="00D10378">
          <w:pPr>
            <w:pStyle w:val="D968256D9BBC420E95C9BCC09EE7D1F7"/>
          </w:pPr>
          <w:r w:rsidRPr="00A1070F">
            <w:rPr>
              <w:rStyle w:val="PlaceholderText"/>
            </w:rPr>
            <w:t>[Title]</w:t>
          </w:r>
        </w:p>
      </w:docPartBody>
    </w:docPart>
    <w:docPart>
      <w:docPartPr>
        <w:name w:val="F4C4C5B808EB4210979E38762DE4828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5BC15D8-3E30-477E-95B2-96CDB759F11D}"/>
      </w:docPartPr>
      <w:docPartBody>
        <w:p w:rsidR="00D10378" w:rsidRDefault="00D10378">
          <w:pPr>
            <w:pStyle w:val="F4C4C5B808EB4210979E38762DE48285"/>
          </w:pPr>
          <w:r w:rsidRPr="00A1070F">
            <w:rPr>
              <w:rStyle w:val="PlaceholderText"/>
            </w:rPr>
            <w:t>[Status]</w:t>
          </w:r>
        </w:p>
      </w:docPartBody>
    </w:docPart>
    <w:docPart>
      <w:docPartPr>
        <w:name w:val="F9C32A5DAA474A7499D76C1CEFC5C3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81EDE30-EFEA-4905-BAE0-0D4C9623244C}"/>
      </w:docPartPr>
      <w:docPartBody>
        <w:p w:rsidR="00D10378" w:rsidRDefault="00D10378">
          <w:pPr>
            <w:pStyle w:val="F9C32A5DAA474A7499D76C1CEFC5C382"/>
          </w:pPr>
          <w:r w:rsidRPr="00A1070F">
            <w:rPr>
              <w:rStyle w:val="PlaceholderText"/>
            </w:rPr>
            <w:t>[Category]</w:t>
          </w:r>
        </w:p>
      </w:docPartBody>
    </w:docPart>
    <w:docPart>
      <w:docPartPr>
        <w:name w:val="9952C33089574D1182983B4BBDFD22A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A3D7BC9-91D4-4AE1-8ED5-5F098027D833}"/>
      </w:docPartPr>
      <w:docPartBody>
        <w:p w:rsidR="00D10378" w:rsidRDefault="00D10378">
          <w:pPr>
            <w:pStyle w:val="9952C33089574D1182983B4BBDFD22A5"/>
          </w:pPr>
          <w:r w:rsidRPr="00A1070F">
            <w:rPr>
              <w:rStyle w:val="PlaceholderText"/>
            </w:rPr>
            <w:t>[Title]</w:t>
          </w:r>
        </w:p>
      </w:docPartBody>
    </w:docPart>
    <w:docPart>
      <w:docPartPr>
        <w:name w:val="C989DDD6E80A40A9A2FF3EE936BB008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114D120-1D49-4FE2-8A00-63436D8461DA}"/>
      </w:docPartPr>
      <w:docPartBody>
        <w:p w:rsidR="00D10378" w:rsidRDefault="00D10378">
          <w:pPr>
            <w:pStyle w:val="C989DDD6E80A40A9A2FF3EE936BB0083"/>
          </w:pPr>
          <w:r w:rsidRPr="00A1070F">
            <w:rPr>
              <w:rStyle w:val="PlaceholderText"/>
            </w:rPr>
            <w:t>[Subject]</w:t>
          </w:r>
        </w:p>
      </w:docPartBody>
    </w:docPart>
    <w:docPart>
      <w:docPartPr>
        <w:name w:val="EFB2216292464F6EACD5FD0EEBF57E4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0049F33-6FC3-48C6-B92E-76C7D6C1BE0C}"/>
      </w:docPartPr>
      <w:docPartBody>
        <w:p w:rsidR="00D10378" w:rsidRDefault="00D10378">
          <w:pPr>
            <w:pStyle w:val="EFB2216292464F6EACD5FD0EEBF57E4C"/>
          </w:pPr>
          <w:r w:rsidRPr="00A1070F">
            <w:rPr>
              <w:rStyle w:val="PlaceholderText"/>
            </w:rPr>
            <w:t>[Status]</w:t>
          </w:r>
        </w:p>
      </w:docPartBody>
    </w:docPart>
    <w:docPart>
      <w:docPartPr>
        <w:name w:val="DE9CEE7B7EA7445DB19D45E41E40001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263D700-CDE1-4AEA-A5D1-A9EF563CB37E}"/>
      </w:docPartPr>
      <w:docPartBody>
        <w:p w:rsidR="00D10378" w:rsidRDefault="00D10378">
          <w:r w:rsidRPr="007C1E57">
            <w:rPr>
              <w:rStyle w:val="PlaceholderText"/>
            </w:rPr>
            <w:t>[Comments]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ongolian Baiti">
    <w:panose1 w:val="03000500000000000000"/>
    <w:charset w:val="00"/>
    <w:family w:val="script"/>
    <w:pitch w:val="variable"/>
    <w:sig w:usb0="80000023" w:usb1="00000000" w:usb2="00020000" w:usb3="00000000" w:csb0="00000001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0378"/>
    <w:rsid w:val="00036444"/>
    <w:rsid w:val="000528DD"/>
    <w:rsid w:val="000C1565"/>
    <w:rsid w:val="00273965"/>
    <w:rsid w:val="00476E05"/>
    <w:rsid w:val="00595328"/>
    <w:rsid w:val="00704ADF"/>
    <w:rsid w:val="007B5AD1"/>
    <w:rsid w:val="00933A86"/>
    <w:rsid w:val="00C73029"/>
    <w:rsid w:val="00D10378"/>
    <w:rsid w:val="00E1391F"/>
    <w:rsid w:val="00E161B6"/>
    <w:rsid w:val="00EA1E76"/>
    <w:rsid w:val="00F159F4"/>
    <w:rsid w:val="00FB12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A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D10378"/>
    <w:rPr>
      <w:color w:val="808080"/>
    </w:rPr>
  </w:style>
  <w:style w:type="paragraph" w:customStyle="1" w:styleId="2DCCB3E8F7BF4E7ABCCC86B3C321DCA4">
    <w:name w:val="2DCCB3E8F7BF4E7ABCCC86B3C321DCA4"/>
  </w:style>
  <w:style w:type="paragraph" w:customStyle="1" w:styleId="1AE291BCEDAA41958B0B9917FFD9FB43">
    <w:name w:val="1AE291BCEDAA41958B0B9917FFD9FB43"/>
  </w:style>
  <w:style w:type="paragraph" w:customStyle="1" w:styleId="F617D82A3EBE459C879F4B088FD2A97B">
    <w:name w:val="F617D82A3EBE459C879F4B088FD2A97B"/>
  </w:style>
  <w:style w:type="paragraph" w:customStyle="1" w:styleId="A4B9A9BB97614542855E4C5F22A3839F">
    <w:name w:val="A4B9A9BB97614542855E4C5F22A3839F"/>
  </w:style>
  <w:style w:type="paragraph" w:customStyle="1" w:styleId="CFBE4C1CAF2144388E0695492BBA7F53">
    <w:name w:val="CFBE4C1CAF2144388E0695492BBA7F53"/>
  </w:style>
  <w:style w:type="paragraph" w:customStyle="1" w:styleId="B9D493BCD4264513B39ACB15F32E7A3C">
    <w:name w:val="B9D493BCD4264513B39ACB15F32E7A3C"/>
  </w:style>
  <w:style w:type="paragraph" w:customStyle="1" w:styleId="A9D36DD52C154B92AB45A95D919BA180">
    <w:name w:val="A9D36DD52C154B92AB45A95D919BA180"/>
  </w:style>
  <w:style w:type="paragraph" w:customStyle="1" w:styleId="EC9D5B7E29EA4460A954EC057086413A">
    <w:name w:val="EC9D5B7E29EA4460A954EC057086413A"/>
  </w:style>
  <w:style w:type="paragraph" w:customStyle="1" w:styleId="18A05AB1B1954031BBF8DF278305A2FB">
    <w:name w:val="18A05AB1B1954031BBF8DF278305A2FB"/>
  </w:style>
  <w:style w:type="paragraph" w:customStyle="1" w:styleId="0C238DA092D843AF9796AB587EDFA97E">
    <w:name w:val="0C238DA092D843AF9796AB587EDFA97E"/>
  </w:style>
  <w:style w:type="paragraph" w:customStyle="1" w:styleId="2EA20A687D574FA08BC0112D15CF5C4F">
    <w:name w:val="2EA20A687D574FA08BC0112D15CF5C4F"/>
  </w:style>
  <w:style w:type="paragraph" w:customStyle="1" w:styleId="BF6F66BB64414825BF984D98709284E2">
    <w:name w:val="BF6F66BB64414825BF984D98709284E2"/>
  </w:style>
  <w:style w:type="paragraph" w:customStyle="1" w:styleId="B377776CCC434FE7A829C0604A7F6376">
    <w:name w:val="B377776CCC434FE7A829C0604A7F6376"/>
  </w:style>
  <w:style w:type="paragraph" w:customStyle="1" w:styleId="C2349812A2E74D05A7C5666A0E989767">
    <w:name w:val="C2349812A2E74D05A7C5666A0E989767"/>
  </w:style>
  <w:style w:type="paragraph" w:customStyle="1" w:styleId="12A5F4F2081C450FA8D40E4992B42171">
    <w:name w:val="12A5F4F2081C450FA8D40E4992B42171"/>
  </w:style>
  <w:style w:type="paragraph" w:customStyle="1" w:styleId="8E71F704AB6547379619188607547125">
    <w:name w:val="8E71F704AB6547379619188607547125"/>
  </w:style>
  <w:style w:type="paragraph" w:customStyle="1" w:styleId="ADAE1CE95D5E40399A822BCC987F175B">
    <w:name w:val="ADAE1CE95D5E40399A822BCC987F175B"/>
  </w:style>
  <w:style w:type="paragraph" w:customStyle="1" w:styleId="BE5DF741E9864320BFD02A25CF7B2BE6">
    <w:name w:val="BE5DF741E9864320BFD02A25CF7B2BE6"/>
  </w:style>
  <w:style w:type="paragraph" w:customStyle="1" w:styleId="4B275780D7D941A89B7AF6F6EADFFE88">
    <w:name w:val="4B275780D7D941A89B7AF6F6EADFFE88"/>
  </w:style>
  <w:style w:type="paragraph" w:customStyle="1" w:styleId="D968256D9BBC420E95C9BCC09EE7D1F7">
    <w:name w:val="D968256D9BBC420E95C9BCC09EE7D1F7"/>
  </w:style>
  <w:style w:type="paragraph" w:customStyle="1" w:styleId="F4C4C5B808EB4210979E38762DE48285">
    <w:name w:val="F4C4C5B808EB4210979E38762DE48285"/>
  </w:style>
  <w:style w:type="paragraph" w:customStyle="1" w:styleId="F9C32A5DAA474A7499D76C1CEFC5C382">
    <w:name w:val="F9C32A5DAA474A7499D76C1CEFC5C382"/>
  </w:style>
  <w:style w:type="paragraph" w:customStyle="1" w:styleId="9952C33089574D1182983B4BBDFD22A5">
    <w:name w:val="9952C33089574D1182983B4BBDFD22A5"/>
  </w:style>
  <w:style w:type="paragraph" w:customStyle="1" w:styleId="C989DDD6E80A40A9A2FF3EE936BB0083">
    <w:name w:val="C989DDD6E80A40A9A2FF3EE936BB0083"/>
  </w:style>
  <w:style w:type="paragraph" w:customStyle="1" w:styleId="EFB2216292464F6EACD5FD0EEBF57E4C">
    <w:name w:val="EFB2216292464F6EACD5FD0EEBF57E4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C6A9629-EFE2-41B6-BCAB-89B493F9EF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Year 9 10 Maths Exam Template 2016 80 Marks.dotx</Template>
  <TotalTime>16032</TotalTime>
  <Pages>33</Pages>
  <Words>4589</Words>
  <Characters>26159</Characters>
  <Application>Microsoft Office Word</Application>
  <DocSecurity>0</DocSecurity>
  <Lines>217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Mathematics</vt:lpstr>
    </vt:vector>
  </TitlesOfParts>
  <Company>Western Trials</Company>
  <LinksUpToDate>false</LinksUpToDate>
  <CharactersWithSpaces>30687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Mathematics</dc:title>
  <dc:subject>Yearly</dc:subject>
  <dc:creator>Garry</dc:creator>
  <cp:keywords/>
  <dc:description>School Name</dc:description>
  <cp:lastModifiedBy>Garry Thorn</cp:lastModifiedBy>
  <cp:revision>110</cp:revision>
  <dcterms:created xsi:type="dcterms:W3CDTF">2016-03-28T10:16:00Z</dcterms:created>
  <dcterms:modified xsi:type="dcterms:W3CDTF">2016-06-22T04:04:00Z</dcterms:modified>
  <cp:category>Year 10</cp:category>
  <cp:contentStatus>2016</cp:contentStatus>
</cp:coreProperties>
</file>