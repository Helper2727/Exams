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0282F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  <w:r w:rsidRPr="007F77FC">
        <w:rPr>
          <w:rFonts w:ascii="Times New Roman" w:hAnsi="Times New Roman"/>
          <w:sz w:val="40"/>
          <w:szCs w:val="40"/>
        </w:rPr>
        <w:t>Western Mathematics Exams</w:t>
      </w:r>
    </w:p>
    <w:p w:rsidR="007F77FC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</w:p>
    <w:p w:rsidR="005A5F0B" w:rsidRPr="007F77FC" w:rsidRDefault="005A5F0B" w:rsidP="005A5F0B">
      <w:pPr>
        <w:jc w:val="center"/>
        <w:rPr>
          <w:rFonts w:ascii="Times New Roman" w:hAnsi="Times New Roman"/>
          <w:sz w:val="40"/>
          <w:szCs w:val="40"/>
        </w:rPr>
      </w:pPr>
    </w:p>
    <w:sdt>
      <w:sdtPr>
        <w:rPr>
          <w:rFonts w:ascii="Times New Roman" w:hAnsi="Times New Roman"/>
          <w:sz w:val="72"/>
          <w:szCs w:val="72"/>
        </w:rPr>
        <w:alias w:val="Comments"/>
        <w:tag w:val=""/>
        <w:id w:val="-1334439175"/>
        <w:placeholder>
          <w:docPart w:val="D79B9D73F9D2457CA62DB196F94D7B08"/>
        </w:placeholder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Content>
        <w:p w:rsidR="005A5F0B" w:rsidRPr="005A5F0B" w:rsidRDefault="00A30B83" w:rsidP="005A5F0B">
          <w:pPr>
            <w:jc w:val="center"/>
            <w:rPr>
              <w:rFonts w:ascii="Times New Roman" w:hAnsi="Times New Roman"/>
              <w:sz w:val="72"/>
              <w:szCs w:val="72"/>
            </w:rPr>
          </w:pPr>
          <w:r>
            <w:rPr>
              <w:rFonts w:ascii="Times New Roman" w:hAnsi="Times New Roman"/>
              <w:sz w:val="72"/>
              <w:szCs w:val="72"/>
            </w:rPr>
            <w:t>School Name</w:t>
          </w:r>
        </w:p>
      </w:sdtContent>
    </w:sdt>
    <w:p w:rsid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</w:p>
    <w:p w:rsidR="007F77FC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</w:p>
    <w:p w:rsidR="007F77FC" w:rsidRPr="007F77FC" w:rsidRDefault="00A475C2" w:rsidP="00A37AD8">
      <w:pPr>
        <w:jc w:val="center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 xml:space="preserve"> </w:t>
      </w:r>
      <w:sdt>
        <w:sdtPr>
          <w:rPr>
            <w:rFonts w:ascii="Times New Roman" w:hAnsi="Times New Roman"/>
            <w:sz w:val="40"/>
            <w:szCs w:val="40"/>
          </w:rPr>
          <w:alias w:val="Keywords"/>
          <w:tag w:val=""/>
          <w:id w:val="705289339"/>
          <w:placeholder>
            <w:docPart w:val="8244FA5019D84FB88861B96DBDBD52CF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Content>
          <w:r w:rsidR="00F81147">
            <w:rPr>
              <w:rFonts w:ascii="Times New Roman" w:hAnsi="Times New Roman"/>
              <w:sz w:val="40"/>
              <w:szCs w:val="40"/>
            </w:rPr>
            <w:t>Half Yearly</w:t>
          </w:r>
        </w:sdtContent>
      </w:sdt>
      <w:r w:rsidR="00A30B83">
        <w:rPr>
          <w:rFonts w:ascii="Times New Roman" w:hAnsi="Times New Roman"/>
          <w:sz w:val="40"/>
          <w:szCs w:val="40"/>
        </w:rPr>
        <w:t xml:space="preserve"> </w:t>
      </w:r>
      <w:r w:rsidR="007F77FC" w:rsidRPr="007F77FC">
        <w:rPr>
          <w:rFonts w:ascii="Times New Roman" w:hAnsi="Times New Roman"/>
          <w:sz w:val="40"/>
          <w:szCs w:val="40"/>
        </w:rPr>
        <w:t>Examination</w:t>
      </w:r>
    </w:p>
    <w:sdt>
      <w:sdtPr>
        <w:rPr>
          <w:rFonts w:ascii="Times New Roman" w:hAnsi="Times New Roman"/>
          <w:sz w:val="48"/>
          <w:szCs w:val="48"/>
        </w:rPr>
        <w:alias w:val="Status"/>
        <w:tag w:val=""/>
        <w:id w:val="-1103339388"/>
        <w:placeholder>
          <w:docPart w:val="D842A058242A41B3A4DA57CAB87CA6A8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Content>
        <w:p w:rsidR="007F77FC" w:rsidRPr="007F77FC" w:rsidRDefault="00F81147" w:rsidP="007F77FC">
          <w:pPr>
            <w:spacing w:before="100" w:beforeAutospacing="1" w:after="100" w:afterAutospacing="1"/>
            <w:jc w:val="center"/>
            <w:rPr>
              <w:rFonts w:ascii="Times New Roman" w:hAnsi="Times New Roman"/>
              <w:sz w:val="48"/>
              <w:szCs w:val="48"/>
            </w:rPr>
          </w:pPr>
          <w:r>
            <w:rPr>
              <w:rFonts w:ascii="Times New Roman" w:hAnsi="Times New Roman"/>
              <w:sz w:val="48"/>
              <w:szCs w:val="48"/>
            </w:rPr>
            <w:t>2016</w:t>
          </w:r>
        </w:p>
      </w:sdtContent>
    </w:sdt>
    <w:sdt>
      <w:sdtPr>
        <w:rPr>
          <w:rFonts w:ascii="Times New Roman" w:hAnsi="Times New Roman"/>
          <w:sz w:val="56"/>
          <w:szCs w:val="56"/>
        </w:rPr>
        <w:alias w:val="Category"/>
        <w:tag w:val=""/>
        <w:id w:val="-608815180"/>
        <w:placeholder>
          <w:docPart w:val="2D4175FCA4A14F9093AB54BA7501A31F"/>
        </w:placeholder>
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<w:text/>
      </w:sdtPr>
      <w:sdtContent>
        <w:p w:rsidR="007F77FC" w:rsidRPr="007F77FC" w:rsidRDefault="00F81147" w:rsidP="007F77FC">
          <w:pPr>
            <w:spacing w:before="100" w:beforeAutospacing="1" w:after="100" w:afterAutospacing="1"/>
            <w:jc w:val="center"/>
            <w:rPr>
              <w:rFonts w:ascii="Times New Roman" w:hAnsi="Times New Roman"/>
              <w:sz w:val="56"/>
              <w:szCs w:val="56"/>
            </w:rPr>
          </w:pPr>
          <w:r>
            <w:rPr>
              <w:rFonts w:ascii="Times New Roman" w:hAnsi="Times New Roman"/>
              <w:sz w:val="56"/>
              <w:szCs w:val="56"/>
            </w:rPr>
            <w:t>Year 10</w:t>
          </w:r>
        </w:p>
      </w:sdtContent>
    </w:sdt>
    <w:p w:rsidR="007F77FC" w:rsidRPr="007F77FC" w:rsidRDefault="00CC3151" w:rsidP="007F77FC">
      <w:pPr>
        <w:jc w:val="center"/>
        <w:rPr>
          <w:rFonts w:ascii="Times New Roman" w:hAnsi="Times New Roman"/>
          <w:sz w:val="56"/>
          <w:szCs w:val="56"/>
        </w:rPr>
      </w:pPr>
      <w:sdt>
        <w:sdtPr>
          <w:rPr>
            <w:rFonts w:ascii="Times New Roman" w:hAnsi="Times New Roman"/>
            <w:sz w:val="56"/>
            <w:szCs w:val="56"/>
          </w:rPr>
          <w:alias w:val="Subject"/>
          <w:tag w:val=""/>
          <w:id w:val="1792319970"/>
          <w:placeholder>
            <w:docPart w:val="67FFC477FE1D422480E16366D000B325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Content>
          <w:r w:rsidR="00F81147">
            <w:rPr>
              <w:rFonts w:ascii="Times New Roman" w:hAnsi="Times New Roman"/>
              <w:sz w:val="56"/>
              <w:szCs w:val="56"/>
            </w:rPr>
            <w:t>Mathematics</w:t>
          </w:r>
        </w:sdtContent>
      </w:sdt>
      <w:r w:rsidR="00AF3C31">
        <w:rPr>
          <w:rFonts w:ascii="Times New Roman" w:hAnsi="Times New Roman"/>
          <w:sz w:val="56"/>
          <w:szCs w:val="56"/>
        </w:rPr>
        <w:t xml:space="preserve"> </w:t>
      </w:r>
      <w:r w:rsidR="007F77FC" w:rsidRPr="007F77FC">
        <w:rPr>
          <w:rFonts w:ascii="Times New Roman" w:hAnsi="Times New Roman"/>
          <w:sz w:val="56"/>
          <w:szCs w:val="56"/>
        </w:rPr>
        <w:t xml:space="preserve">Course   </w:t>
      </w:r>
    </w:p>
    <w:p w:rsidR="007F77FC" w:rsidRPr="007F77FC" w:rsidRDefault="007F77FC" w:rsidP="007F77FC">
      <w:pPr>
        <w:jc w:val="center"/>
        <w:rPr>
          <w:rFonts w:ascii="Times New Roman" w:hAnsi="Times New Roman"/>
          <w:sz w:val="56"/>
          <w:szCs w:val="56"/>
        </w:rPr>
      </w:pPr>
    </w:p>
    <w:p w:rsidR="007F77FC" w:rsidRPr="007F77FC" w:rsidRDefault="007F77FC" w:rsidP="007F77FC">
      <w:pPr>
        <w:jc w:val="center"/>
        <w:rPr>
          <w:rFonts w:ascii="Times New Roman" w:hAnsi="Times New Roman"/>
          <w:sz w:val="40"/>
          <w:szCs w:val="40"/>
        </w:rPr>
        <w:sectPr w:rsidR="007F77FC" w:rsidRPr="007F77FC" w:rsidSect="00A37AD8">
          <w:headerReference w:type="default" r:id="rId7"/>
          <w:footerReference w:type="default" r:id="rId8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7F77FC">
        <w:rPr>
          <w:rFonts w:ascii="Times New Roman" w:hAnsi="Times New Roman"/>
          <w:sz w:val="56"/>
          <w:szCs w:val="56"/>
        </w:rPr>
        <w:t xml:space="preserve">Solutions  </w:t>
      </w: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bottom w:w="57" w:type="dxa"/>
        </w:tblCellMar>
        <w:tblLook w:val="04A0" w:firstRow="1" w:lastRow="0" w:firstColumn="1" w:lastColumn="0" w:noHBand="0" w:noVBand="1"/>
      </w:tblPr>
      <w:tblGrid>
        <w:gridCol w:w="988"/>
        <w:gridCol w:w="1002"/>
        <w:gridCol w:w="5240"/>
        <w:gridCol w:w="2977"/>
      </w:tblGrid>
      <w:tr w:rsidR="00E57468" w:rsidRPr="00325745" w:rsidTr="00CF50DE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132142659"/>
            <w:placeholder>
              <w:docPart w:val="1C0B43F0B77A4B8DA114C27CF632F4D1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Content>
            <w:tc>
              <w:tcPr>
                <w:tcW w:w="1990" w:type="dxa"/>
                <w:gridSpan w:val="2"/>
                <w:shd w:val="clear" w:color="auto" w:fill="B4C6E7" w:themeFill="accent5" w:themeFillTint="66"/>
                <w:vAlign w:val="center"/>
              </w:tcPr>
              <w:p w:rsidR="00E57468" w:rsidRPr="00325745" w:rsidRDefault="00F81147" w:rsidP="00A37AD8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10</w:t>
                </w:r>
              </w:p>
            </w:tc>
          </w:sdtContent>
        </w:sdt>
        <w:tc>
          <w:tcPr>
            <w:tcW w:w="5240" w:type="dxa"/>
            <w:shd w:val="clear" w:color="auto" w:fill="B4C6E7" w:themeFill="accent5" w:themeFillTint="66"/>
          </w:tcPr>
          <w:sdt>
            <w:sdtPr>
              <w:rPr>
                <w:rFonts w:asciiTheme="majorHAnsi" w:hAnsiTheme="majorHAnsi"/>
                <w:i/>
                <w:sz w:val="52"/>
                <w:szCs w:val="52"/>
              </w:rPr>
              <w:alias w:val="Title"/>
              <w:tag w:val=""/>
              <w:id w:val="-1511053743"/>
              <w:placeholder>
                <w:docPart w:val="238AB6D7A8C3468F82FEE339F52719D0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p w:rsidR="00E57468" w:rsidRDefault="00F81147" w:rsidP="001E02CC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WME Solutions</w:t>
                </w:r>
              </w:p>
            </w:sdtContent>
          </w:sdt>
          <w:sdt>
            <w:sdtPr>
              <w:rPr>
                <w:rFonts w:asciiTheme="majorHAnsi" w:hAnsiTheme="majorHAnsi"/>
                <w:i/>
                <w:sz w:val="52"/>
                <w:szCs w:val="52"/>
              </w:rPr>
              <w:alias w:val="Subject"/>
              <w:tag w:val=""/>
              <w:id w:val="1778293961"/>
              <w:placeholder>
                <w:docPart w:val="28EF8C7ED94B4FC890871479D582AB91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p w:rsidR="001E02CC" w:rsidRDefault="00F81147" w:rsidP="001E02CC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Mathematics</w:t>
                </w:r>
              </w:p>
            </w:sdtContent>
          </w:sdt>
          <w:sdt>
            <w:sdtPr>
              <w:rPr>
                <w:rFonts w:asciiTheme="majorHAnsi" w:hAnsiTheme="majorHAnsi"/>
                <w:i/>
                <w:sz w:val="52"/>
                <w:szCs w:val="52"/>
              </w:rPr>
              <w:alias w:val="Keywords"/>
              <w:tag w:val=""/>
              <w:id w:val="1921215574"/>
              <w:placeholder>
                <w:docPart w:val="EE5431E8B62746CCAB5F17B8D07F6D01"/>
              </w:placeholder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Content>
              <w:p w:rsidR="001E02CC" w:rsidRPr="005C44C0" w:rsidRDefault="00F81147" w:rsidP="001E02CC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Half Yearly</w:t>
                </w:r>
              </w:p>
            </w:sdtContent>
          </w:sdt>
        </w:tc>
        <w:tc>
          <w:tcPr>
            <w:tcW w:w="2977" w:type="dxa"/>
            <w:shd w:val="clear" w:color="auto" w:fill="1F3864" w:themeFill="accent5" w:themeFillShade="80"/>
          </w:tcPr>
          <w:p w:rsidR="00E57468" w:rsidRPr="00423CB0" w:rsidRDefault="00E57468" w:rsidP="00A37AD8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Non Calculator</w:t>
            </w:r>
          </w:p>
        </w:tc>
      </w:tr>
      <w:tr w:rsidR="00E57468" w:rsidRPr="00325745" w:rsidTr="00CF50DE">
        <w:trPr>
          <w:cantSplit/>
          <w:trHeight w:val="624"/>
        </w:trPr>
        <w:tc>
          <w:tcPr>
            <w:tcW w:w="10207" w:type="dxa"/>
            <w:gridSpan w:val="4"/>
            <w:shd w:val="clear" w:color="auto" w:fill="B4C6E7" w:themeFill="accent5" w:themeFillTint="66"/>
          </w:tcPr>
          <w:p w:rsidR="00E57468" w:rsidRPr="00885304" w:rsidRDefault="00E57468" w:rsidP="00A37AD8">
            <w:pPr>
              <w:rPr>
                <w:rFonts w:ascii="Times New Roman" w:hAnsi="Times New Roman"/>
                <w:sz w:val="40"/>
                <w:szCs w:val="40"/>
              </w:rPr>
            </w:pPr>
            <w:r>
              <w:rPr>
                <w:b/>
                <w:sz w:val="32"/>
                <w:szCs w:val="32"/>
              </w:rPr>
              <w:t xml:space="preserve">Section 1         </w:t>
            </w:r>
            <w:r>
              <w:rPr>
                <w:sz w:val="28"/>
                <w:szCs w:val="28"/>
              </w:rPr>
              <w:t>Short Answer Section</w:t>
            </w:r>
          </w:p>
        </w:tc>
      </w:tr>
      <w:tr w:rsidR="00E57468" w:rsidRPr="00325745" w:rsidTr="00CF50DE">
        <w:trPr>
          <w:cantSplit/>
          <w:trHeight w:val="624"/>
        </w:trPr>
        <w:tc>
          <w:tcPr>
            <w:tcW w:w="10207" w:type="dxa"/>
            <w:gridSpan w:val="4"/>
            <w:shd w:val="clear" w:color="auto" w:fill="B4C6E7" w:themeFill="accent5" w:themeFillTint="66"/>
          </w:tcPr>
          <w:p w:rsidR="00E57468" w:rsidRPr="00885304" w:rsidRDefault="00E57468" w:rsidP="00A37AD8">
            <w:pPr>
              <w:jc w:val="center"/>
              <w:rPr>
                <w:rFonts w:ascii="Times New Roman" w:hAnsi="Times New Roman"/>
                <w:sz w:val="40"/>
                <w:szCs w:val="40"/>
              </w:rPr>
            </w:pPr>
            <w:r w:rsidRPr="00885304">
              <w:rPr>
                <w:rFonts w:ascii="Times New Roman" w:hAnsi="Times New Roman"/>
                <w:sz w:val="40"/>
                <w:szCs w:val="40"/>
              </w:rPr>
              <w:t>ANSWERS</w:t>
            </w:r>
          </w:p>
        </w:tc>
      </w:tr>
      <w:tr w:rsidR="00E57468" w:rsidTr="00CF50D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</w:trPr>
        <w:tc>
          <w:tcPr>
            <w:tcW w:w="988" w:type="dxa"/>
          </w:tcPr>
          <w:p w:rsidR="00E57468" w:rsidRDefault="00E57468" w:rsidP="00A37AD8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No.</w:t>
            </w:r>
          </w:p>
        </w:tc>
        <w:tc>
          <w:tcPr>
            <w:tcW w:w="6242" w:type="dxa"/>
            <w:gridSpan w:val="2"/>
          </w:tcPr>
          <w:p w:rsidR="00E57468" w:rsidRDefault="00E57468" w:rsidP="00A37AD8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WORKING</w:t>
            </w:r>
          </w:p>
        </w:tc>
        <w:tc>
          <w:tcPr>
            <w:tcW w:w="2977" w:type="dxa"/>
          </w:tcPr>
          <w:p w:rsidR="00E57468" w:rsidRDefault="00E57468" w:rsidP="00A37AD8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ANSWER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2604B0" w:rsidRDefault="00ED3B0F" w:rsidP="00D062AF">
            <w:pPr>
              <w:pStyle w:val="LongerQuestions"/>
            </w:pPr>
            <w:r>
              <w:rPr>
                <w:lang w:eastAsia="en-AU"/>
              </w:rPr>
              <w:object w:dxaOrig="3094" w:dyaOrig="25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4.5pt;height:12.75pt" o:ole="">
                  <v:imagedata r:id="rId9" o:title=""/>
                </v:shape>
                <o:OLEObject Type="Embed" ProgID="FXEquation.Equation" ShapeID="_x0000_i1025" DrawAspect="Content" ObjectID="_1522491402" r:id="rId10"/>
              </w:object>
            </w:r>
          </w:p>
        </w:tc>
        <w:tc>
          <w:tcPr>
            <w:tcW w:w="2977" w:type="dxa"/>
            <w:vAlign w:val="center"/>
          </w:tcPr>
          <w:p w:rsidR="00E57468" w:rsidRPr="00A30B83" w:rsidRDefault="00ED3B0F" w:rsidP="00743C09">
            <w:pPr>
              <w:spacing w:before="120" w:after="120"/>
              <w:jc w:val="center"/>
              <w:rPr>
                <w:rFonts w:ascii="Times New Roman" w:hAnsi="Times New Roman"/>
                <w:position w:val="-20"/>
                <w:sz w:val="32"/>
                <w:szCs w:val="32"/>
              </w:rPr>
            </w:pPr>
            <w:r w:rsidRPr="00A30B83">
              <w:rPr>
                <w:rFonts w:ascii="Times New Roman" w:hAnsi="Times New Roman"/>
                <w:position w:val="-20"/>
                <w:sz w:val="32"/>
                <w:szCs w:val="32"/>
              </w:rPr>
              <w:t>32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2604B0" w:rsidRDefault="00936594" w:rsidP="00CF50DE">
            <w:pPr>
              <w:spacing w:before="120" w:after="12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Theme="minorHAnsi" w:eastAsiaTheme="minorEastAsia" w:hAnsiTheme="minorHAnsi"/>
                <w:color w:val="FF0000"/>
                <w:position w:val="-18"/>
                <w:sz w:val="24"/>
                <w:szCs w:val="24"/>
                <w:lang w:eastAsia="en-AU"/>
              </w:rPr>
              <w:object w:dxaOrig="2576" w:dyaOrig="1672">
                <v:shape id="_x0000_i1026" type="#_x0000_t75" style="width:129pt;height:83.25pt" o:ole="">
                  <v:imagedata r:id="rId11" o:title=""/>
                </v:shape>
                <o:OLEObject Type="Embed" ProgID="FXEquation.Equation" ShapeID="_x0000_i1026" DrawAspect="Content" ObjectID="_1522491403" r:id="rId12"/>
              </w:object>
            </w:r>
          </w:p>
        </w:tc>
        <w:tc>
          <w:tcPr>
            <w:tcW w:w="2977" w:type="dxa"/>
            <w:vAlign w:val="center"/>
          </w:tcPr>
          <w:p w:rsidR="00E57468" w:rsidRPr="00CA6C00" w:rsidRDefault="00936594" w:rsidP="00743C09">
            <w:pPr>
              <w:spacing w:before="120" w:after="120"/>
              <w:jc w:val="center"/>
              <w:rPr>
                <w:rFonts w:ascii="Times New Roman" w:hAnsi="Times New Roman"/>
                <w:position w:val="-4"/>
                <w:sz w:val="28"/>
                <w:szCs w:val="28"/>
              </w:rPr>
            </w:pPr>
            <w:r>
              <w:rPr>
                <w:rFonts w:ascii="Times New Roman" w:hAnsi="Times New Roman"/>
                <w:position w:val="-4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position w:val="-4"/>
                <w:sz w:val="28"/>
                <w:szCs w:val="28"/>
              </w:rPr>
              <w:object w:dxaOrig="172" w:dyaOrig="594">
                <v:shape id="_x0000_i1027" type="#_x0000_t75" style="width:8.25pt;height:30pt" o:ole="">
                  <v:imagedata r:id="rId13" o:title=""/>
                </v:shape>
                <o:OLEObject Type="Embed" ProgID="FXEquation.Equation" ShapeID="_x0000_i1027" DrawAspect="Content" ObjectID="_1522491404" r:id="rId14"/>
              </w:object>
            </w:r>
            <w:r>
              <w:rPr>
                <w:rFonts w:ascii="Times New Roman" w:hAnsi="Times New Roman"/>
                <w:position w:val="-4"/>
                <w:sz w:val="28"/>
                <w:szCs w:val="28"/>
              </w:rPr>
              <w:t xml:space="preserve"> </w:t>
            </w:r>
          </w:p>
        </w:tc>
      </w:tr>
      <w:tr w:rsidR="001E02CC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1E02CC" w:rsidRPr="00264EA8" w:rsidRDefault="001E02CC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1E02CC" w:rsidRPr="002604B0" w:rsidRDefault="00936594" w:rsidP="00CF50DE">
            <w:pPr>
              <w:spacing w:before="120" w:after="12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object w:dxaOrig="1728" w:dyaOrig="2072">
                <v:shape id="_x0000_i1028" type="#_x0000_t75" style="width:86.25pt;height:103.5pt" o:ole="">
                  <v:imagedata r:id="rId15" o:title=""/>
                </v:shape>
                <o:OLEObject Type="Embed" ProgID="FXEquation.Equation" ShapeID="_x0000_i1028" DrawAspect="Content" ObjectID="_1522491405" r:id="rId16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1E02CC" w:rsidRPr="00CA6C00" w:rsidRDefault="00936594" w:rsidP="00743C09">
            <w:pPr>
              <w:spacing w:before="120" w:after="120"/>
              <w:jc w:val="center"/>
              <w:rPr>
                <w:rFonts w:ascii="Times New Roman" w:hAnsi="Times New Roman"/>
                <w:position w:val="-4"/>
                <w:sz w:val="28"/>
                <w:szCs w:val="28"/>
              </w:rPr>
            </w:pPr>
            <w:r>
              <w:rPr>
                <w:rFonts w:ascii="Times New Roman" w:hAnsi="Times New Roman"/>
                <w:position w:val="-4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position w:val="-4"/>
                <w:sz w:val="28"/>
                <w:szCs w:val="28"/>
              </w:rPr>
              <w:object w:dxaOrig="308" w:dyaOrig="594">
                <v:shape id="_x0000_i1029" type="#_x0000_t75" style="width:15.75pt;height:30pt" o:ole="">
                  <v:imagedata r:id="rId17" o:title=""/>
                </v:shape>
                <o:OLEObject Type="Embed" ProgID="FXEquation.Equation" ShapeID="_x0000_i1029" DrawAspect="Content" ObjectID="_1522491406" r:id="rId18"/>
              </w:object>
            </w:r>
            <w:r>
              <w:rPr>
                <w:rFonts w:ascii="Times New Roman" w:hAnsi="Times New Roman"/>
                <w:position w:val="-4"/>
                <w:sz w:val="28"/>
                <w:szCs w:val="28"/>
              </w:rPr>
              <w:t xml:space="preserve"> </w:t>
            </w:r>
          </w:p>
        </w:tc>
      </w:tr>
      <w:tr w:rsidR="001E02CC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1E02CC" w:rsidRPr="00264EA8" w:rsidRDefault="001E02CC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1E02CC" w:rsidRDefault="00A30B83" w:rsidP="00CF50DE">
            <w:pPr>
              <w:spacing w:before="120" w:after="12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>From 4 pm to 11 pm is 7 hours.</w:t>
            </w:r>
          </w:p>
          <w:p w:rsidR="00A30B83" w:rsidRDefault="00A30B83" w:rsidP="00CF50DE">
            <w:pPr>
              <w:spacing w:before="120" w:after="12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>In 7 hours</w:t>
            </w:r>
            <w:r w:rsidR="00CC3151">
              <w:rPr>
                <w:rFonts w:ascii="Times New Roman" w:hAnsi="Times New Roman"/>
                <w:position w:val="-6"/>
                <w:sz w:val="24"/>
                <w:szCs w:val="24"/>
              </w:rPr>
              <w:t>, the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temp falls  </w:t>
            </w:r>
            <w:r w:rsidRPr="00A30B83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534" w:dyaOrig="192">
                <v:shape id="_x0000_i1030" type="#_x0000_t75" style="width:76.5pt;height:9.75pt" o:ole="">
                  <v:imagedata r:id="rId19" o:title=""/>
                </v:shape>
                <o:OLEObject Type="Embed" ProgID="FXEquation.Equation" ShapeID="_x0000_i1030" DrawAspect="Content" ObjectID="_1522491407" r:id="rId20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  <w:p w:rsidR="00A30B83" w:rsidRPr="002604B0" w:rsidRDefault="00A30B83" w:rsidP="00CF50DE">
            <w:pPr>
              <w:spacing w:before="120" w:after="12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Temp at 11 pm =  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object w:dxaOrig="1988" w:dyaOrig="192">
                <v:shape id="_x0000_i1031" type="#_x0000_t75" style="width:99.75pt;height:9.75pt" o:ole="">
                  <v:imagedata r:id="rId21" o:title=""/>
                </v:shape>
                <o:OLEObject Type="Embed" ProgID="FXEquation.Equation" ShapeID="_x0000_i1031" DrawAspect="Content" ObjectID="_1522491408" r:id="rId22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1E02CC" w:rsidRPr="00A30B83" w:rsidRDefault="00A30B83" w:rsidP="00743C09">
            <w:pPr>
              <w:spacing w:before="120" w:after="120"/>
              <w:jc w:val="center"/>
              <w:rPr>
                <w:rFonts w:ascii="Times New Roman" w:hAnsi="Times New Roman"/>
                <w:position w:val="-2"/>
                <w:sz w:val="28"/>
                <w:szCs w:val="28"/>
              </w:rPr>
            </w:pPr>
            <w:r w:rsidRPr="00A30B83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814" w:dyaOrig="192">
                <v:shape id="_x0000_i1032" type="#_x0000_t75" style="width:54.75pt;height:13.5pt" o:ole="">
                  <v:imagedata r:id="rId23" o:title=""/>
                </v:shape>
                <o:OLEObject Type="Embed" ProgID="FXEquation.Equation" ShapeID="_x0000_i1032" DrawAspect="Content" ObjectID="_1522491409" r:id="rId24"/>
              </w:object>
            </w:r>
          </w:p>
        </w:tc>
      </w:tr>
      <w:tr w:rsidR="001E02CC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1E02CC" w:rsidRPr="00264EA8" w:rsidRDefault="001E02CC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1E02CC" w:rsidRPr="002604B0" w:rsidRDefault="00FF0F60" w:rsidP="00CF50DE">
            <w:pPr>
              <w:spacing w:before="120" w:after="12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object w:dxaOrig="3364" w:dyaOrig="1362">
                <v:shape id="_x0000_i1033" type="#_x0000_t75" style="width:168pt;height:68.25pt" o:ole="">
                  <v:imagedata r:id="rId25" o:title=""/>
                </v:shape>
                <o:OLEObject Type="Embed" ProgID="FXEquation.Equation" ShapeID="_x0000_i1033" DrawAspect="Content" ObjectID="_1522491410" r:id="rId26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1E02CC" w:rsidRPr="00CA6C00" w:rsidRDefault="00FF0F60" w:rsidP="00743C09">
            <w:pPr>
              <w:spacing w:before="120" w:after="120"/>
              <w:jc w:val="center"/>
              <w:rPr>
                <w:rFonts w:ascii="Times New Roman" w:hAnsi="Times New Roman"/>
                <w:position w:val="-4"/>
                <w:sz w:val="28"/>
                <w:szCs w:val="28"/>
              </w:rPr>
            </w:pPr>
            <w:r>
              <w:rPr>
                <w:rFonts w:ascii="Times New Roman" w:hAnsi="Times New Roman"/>
                <w:position w:val="-4"/>
                <w:sz w:val="28"/>
                <w:szCs w:val="28"/>
              </w:rPr>
              <w:t>$84.00</w:t>
            </w:r>
          </w:p>
        </w:tc>
      </w:tr>
      <w:tr w:rsidR="001E02CC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1E02CC" w:rsidRPr="00264EA8" w:rsidRDefault="001E02CC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1E02CC" w:rsidRPr="002604B0" w:rsidRDefault="00744764" w:rsidP="00CF50DE">
            <w:pPr>
              <w:spacing w:before="120" w:after="12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object w:dxaOrig="3938" w:dyaOrig="1332">
                <v:shape id="_x0000_i1034" type="#_x0000_t75" style="width:197.25pt;height:66.75pt" o:ole="">
                  <v:imagedata r:id="rId27" o:title=""/>
                </v:shape>
                <o:OLEObject Type="Embed" ProgID="FXEquation.Equation" ShapeID="_x0000_i1034" DrawAspect="Content" ObjectID="_1522491411" r:id="rId28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1E02CC" w:rsidRPr="00CA6C00" w:rsidRDefault="00744764" w:rsidP="00744764">
            <w:pPr>
              <w:spacing w:before="120" w:after="120"/>
              <w:jc w:val="center"/>
              <w:rPr>
                <w:rFonts w:ascii="Times New Roman" w:hAnsi="Times New Roman"/>
                <w:position w:val="-4"/>
                <w:sz w:val="28"/>
                <w:szCs w:val="28"/>
              </w:rPr>
            </w:pPr>
            <w:r>
              <w:rPr>
                <w:rFonts w:ascii="Times New Roman" w:hAnsi="Times New Roman"/>
                <w:position w:val="-4"/>
                <w:sz w:val="28"/>
                <w:szCs w:val="28"/>
              </w:rPr>
              <w:t xml:space="preserve"> 160 tourists</w:t>
            </w:r>
          </w:p>
        </w:tc>
      </w:tr>
      <w:tr w:rsidR="001E02CC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1E02CC" w:rsidRPr="00264EA8" w:rsidRDefault="001E02CC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1E02CC" w:rsidRPr="002604B0" w:rsidRDefault="005160E1" w:rsidP="00CF50DE">
            <w:pPr>
              <w:spacing w:before="120" w:after="12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object w:dxaOrig="5777" w:dyaOrig="776">
                <v:shape id="_x0000_i1035" type="#_x0000_t75" style="width:288.75pt;height:39pt" o:ole="">
                  <v:imagedata r:id="rId29" o:title=""/>
                </v:shape>
                <o:OLEObject Type="Embed" ProgID="FXEquation.Equation" ShapeID="_x0000_i1035" DrawAspect="Content" ObjectID="_1522491412" r:id="rId30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1E02CC" w:rsidRPr="005160E1" w:rsidRDefault="005160E1" w:rsidP="00743C09">
            <w:pPr>
              <w:spacing w:before="120" w:after="120"/>
              <w:jc w:val="center"/>
              <w:rPr>
                <w:rFonts w:ascii="Times New Roman" w:hAnsi="Times New Roman"/>
                <w:position w:val="-2"/>
                <w:sz w:val="28"/>
                <w:szCs w:val="28"/>
              </w:rPr>
            </w:pPr>
            <w:r>
              <w:rPr>
                <w:rFonts w:ascii="Times New Roman" w:hAnsi="Times New Roman"/>
                <w:position w:val="-4"/>
                <w:sz w:val="28"/>
                <w:szCs w:val="28"/>
              </w:rPr>
              <w:t xml:space="preserve"> </w:t>
            </w:r>
            <w:r w:rsidRPr="005160E1">
              <w:rPr>
                <w:rFonts w:ascii="Times New Roman" w:hAnsi="Times New Roman"/>
                <w:color w:val="FF0000"/>
                <w:position w:val="-2"/>
                <w:sz w:val="28"/>
                <w:szCs w:val="28"/>
              </w:rPr>
              <w:object w:dxaOrig="753" w:dyaOrig="220">
                <v:shape id="_x0000_i1036" type="#_x0000_t75" style="width:37.5pt;height:11.25pt" o:ole="">
                  <v:imagedata r:id="rId31" o:title=""/>
                </v:shape>
                <o:OLEObject Type="Embed" ProgID="FXEquation.Equation" ShapeID="_x0000_i1036" DrawAspect="Content" ObjectID="_1522491413" r:id="rId32"/>
              </w:object>
            </w:r>
            <w:r w:rsidRPr="005160E1">
              <w:rPr>
                <w:rFonts w:ascii="Times New Roman" w:hAnsi="Times New Roman"/>
                <w:position w:val="-2"/>
                <w:sz w:val="28"/>
                <w:szCs w:val="28"/>
              </w:rPr>
              <w:t xml:space="preserve"> </w:t>
            </w:r>
          </w:p>
        </w:tc>
      </w:tr>
      <w:tr w:rsidR="001E02CC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1E02CC" w:rsidRPr="00264EA8" w:rsidRDefault="001E02CC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CC3151" w:rsidRPr="00CC3151" w:rsidRDefault="005160E1" w:rsidP="00CF50DE">
            <w:pPr>
              <w:spacing w:before="120"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  <w:r w:rsidRPr="00CC3151">
              <w:rPr>
                <w:rFonts w:ascii="Times New Roman" w:hAnsi="Times New Roman"/>
                <w:position w:val="-60"/>
                <w:sz w:val="24"/>
                <w:szCs w:val="24"/>
              </w:rPr>
              <w:t xml:space="preserve"> </w:t>
            </w:r>
            <w:r w:rsidR="00CC3151" w:rsidRPr="00CC3151">
              <w:rPr>
                <w:rFonts w:ascii="Times New Roman" w:hAnsi="Times New Roman"/>
                <w:position w:val="-60"/>
                <w:sz w:val="24"/>
                <w:szCs w:val="24"/>
              </w:rPr>
              <w:t xml:space="preserve"> </w:t>
            </w:r>
            <w:r w:rsidR="00CC3151" w:rsidRPr="00CC3151">
              <w:rPr>
                <w:rFonts w:ascii="Times New Roman" w:hAnsi="Times New Roman"/>
                <w:color w:val="FF0000"/>
                <w:position w:val="-60"/>
                <w:sz w:val="24"/>
                <w:szCs w:val="24"/>
              </w:rPr>
              <w:object w:dxaOrig="4534" w:dyaOrig="776">
                <v:shape id="_x0000_i1128" type="#_x0000_t75" style="width:226.5pt;height:39pt" o:ole="">
                  <v:imagedata r:id="rId33" o:title=""/>
                </v:shape>
                <o:OLEObject Type="Embed" ProgID="FXEquation.Equation" ShapeID="_x0000_i1128" DrawAspect="Content" ObjectID="_1522491414" r:id="rId34"/>
              </w:object>
            </w:r>
            <w:r w:rsidR="00CC3151" w:rsidRPr="00CC3151">
              <w:rPr>
                <w:rFonts w:ascii="Times New Roman" w:hAnsi="Times New Roman"/>
                <w:position w:val="-60"/>
                <w:sz w:val="24"/>
                <w:szCs w:val="24"/>
              </w:rPr>
              <w:t xml:space="preserve"> </w:t>
            </w:r>
          </w:p>
          <w:p w:rsidR="00CC3151" w:rsidRDefault="00CC3151" w:rsidP="00CF50DE">
            <w:pPr>
              <w:spacing w:before="120" w:after="12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>OR</w:t>
            </w:r>
          </w:p>
          <w:p w:rsidR="001E02CC" w:rsidRPr="00CC3151" w:rsidRDefault="00CC3151" w:rsidP="00CF50DE">
            <w:pPr>
              <w:spacing w:before="120" w:after="120"/>
              <w:rPr>
                <w:rFonts w:ascii="Times New Roman" w:hAnsi="Times New Roman"/>
                <w:position w:val="-258"/>
                <w:sz w:val="24"/>
                <w:szCs w:val="24"/>
              </w:rPr>
            </w:pPr>
            <w:r w:rsidRPr="00CC3151">
              <w:rPr>
                <w:rFonts w:ascii="Times New Roman" w:hAnsi="Times New Roman"/>
                <w:color w:val="FF0000"/>
                <w:position w:val="-258"/>
                <w:sz w:val="24"/>
                <w:szCs w:val="24"/>
              </w:rPr>
              <w:object w:dxaOrig="6304" w:dyaOrig="2756">
                <v:shape id="_x0000_i1138" type="#_x0000_t75" style="width:315pt;height:138pt" o:ole="">
                  <v:imagedata r:id="rId35" o:title=""/>
                </v:shape>
                <o:OLEObject Type="Embed" ProgID="FXEquation.Equation" ShapeID="_x0000_i1138" DrawAspect="Content" ObjectID="_1522491415" r:id="rId36"/>
              </w:object>
            </w:r>
            <w:r w:rsidR="005160E1" w:rsidRPr="00CC3151">
              <w:rPr>
                <w:rFonts w:ascii="Times New Roman" w:hAnsi="Times New Roman"/>
                <w:position w:val="-25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CC3151" w:rsidRPr="00EB4569" w:rsidRDefault="00EB4569" w:rsidP="00CC3151">
            <w:pPr>
              <w:spacing w:before="120" w:after="120"/>
              <w:jc w:val="center"/>
              <w:rPr>
                <w:rFonts w:ascii="Times New Roman" w:hAnsi="Times New Roman"/>
                <w:position w:val="-2"/>
                <w:sz w:val="28"/>
                <w:szCs w:val="28"/>
              </w:rPr>
            </w:pPr>
            <w:r>
              <w:rPr>
                <w:rFonts w:ascii="Times New Roman" w:hAnsi="Times New Roman"/>
                <w:position w:val="-4"/>
                <w:sz w:val="28"/>
                <w:szCs w:val="28"/>
              </w:rPr>
              <w:t xml:space="preserve"> </w:t>
            </w:r>
            <w:r w:rsidRPr="00EB4569">
              <w:rPr>
                <w:rFonts w:ascii="Times New Roman" w:hAnsi="Times New Roman"/>
                <w:color w:val="FF0000"/>
                <w:position w:val="-2"/>
                <w:sz w:val="28"/>
                <w:szCs w:val="28"/>
              </w:rPr>
              <w:object w:dxaOrig="1668" w:dyaOrig="224">
                <v:shape id="_x0000_i1038" type="#_x0000_t75" style="width:83.25pt;height:11.25pt" o:ole="">
                  <v:imagedata r:id="rId37" o:title=""/>
                </v:shape>
                <o:OLEObject Type="Embed" ProgID="FXEquation.Equation" ShapeID="_x0000_i1038" DrawAspect="Content" ObjectID="_1522491416" r:id="rId38"/>
              </w:object>
            </w:r>
            <w:r w:rsidRPr="00EB4569">
              <w:rPr>
                <w:rFonts w:ascii="Times New Roman" w:hAnsi="Times New Roman"/>
                <w:position w:val="-2"/>
                <w:sz w:val="28"/>
                <w:szCs w:val="28"/>
              </w:rPr>
              <w:t xml:space="preserve"> </w:t>
            </w:r>
          </w:p>
        </w:tc>
      </w:tr>
      <w:tr w:rsidR="001E02CC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1E02CC" w:rsidRPr="00264EA8" w:rsidRDefault="001E02CC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1E02CC" w:rsidRPr="002604B0" w:rsidRDefault="002F2EFD" w:rsidP="00CF50DE">
            <w:pPr>
              <w:spacing w:before="120" w:after="12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object w:dxaOrig="4954" w:dyaOrig="776">
                <v:shape id="_x0000_i1039" type="#_x0000_t75" style="width:247.5pt;height:39pt" o:ole="">
                  <v:imagedata r:id="rId39" o:title=""/>
                </v:shape>
                <o:OLEObject Type="Embed" ProgID="FXEquation.Equation" ShapeID="_x0000_i1039" DrawAspect="Content" ObjectID="_1522491417" r:id="rId40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1E02CC" w:rsidRPr="00CA6C00" w:rsidRDefault="002F2EFD" w:rsidP="00743C09">
            <w:pPr>
              <w:spacing w:before="120" w:after="120"/>
              <w:jc w:val="center"/>
              <w:rPr>
                <w:rFonts w:ascii="Times New Roman" w:hAnsi="Times New Roman"/>
                <w:position w:val="-4"/>
                <w:sz w:val="28"/>
                <w:szCs w:val="28"/>
              </w:rPr>
            </w:pPr>
            <w:r>
              <w:rPr>
                <w:rFonts w:ascii="Times New Roman" w:hAnsi="Times New Roman"/>
                <w:position w:val="-4"/>
                <w:sz w:val="28"/>
                <w:szCs w:val="28"/>
              </w:rPr>
              <w:t>10.4 m</w:t>
            </w:r>
          </w:p>
        </w:tc>
      </w:tr>
      <w:tr w:rsidR="001E02CC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1E02CC" w:rsidRPr="00264EA8" w:rsidRDefault="001E02CC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1E02CC" w:rsidRPr="002604B0" w:rsidRDefault="00DE7E3B" w:rsidP="00CF50DE">
            <w:pPr>
              <w:spacing w:before="120" w:after="12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object w:dxaOrig="3341" w:dyaOrig="1452">
                <v:shape id="_x0000_i1040" type="#_x0000_t75" style="width:167.25pt;height:72.75pt" o:ole="">
                  <v:imagedata r:id="rId41" o:title=""/>
                </v:shape>
                <o:OLEObject Type="Embed" ProgID="FXEquation.Equation" ShapeID="_x0000_i1040" DrawAspect="Content" ObjectID="_1522491418" r:id="rId42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1E02CC" w:rsidRPr="00CA6C00" w:rsidRDefault="00921E4F" w:rsidP="00743C09">
            <w:pPr>
              <w:spacing w:before="120" w:after="120"/>
              <w:jc w:val="center"/>
              <w:rPr>
                <w:rFonts w:ascii="Times New Roman" w:hAnsi="Times New Roman"/>
                <w:position w:val="-4"/>
                <w:sz w:val="28"/>
                <w:szCs w:val="28"/>
              </w:rPr>
            </w:pPr>
            <w:r>
              <w:rPr>
                <w:rFonts w:ascii="Times New Roman" w:hAnsi="Times New Roman"/>
                <w:position w:val="-4"/>
                <w:sz w:val="28"/>
                <w:szCs w:val="28"/>
              </w:rPr>
              <w:t>72 cm</w:t>
            </w:r>
            <w:r w:rsidRPr="00921E4F">
              <w:rPr>
                <w:rFonts w:ascii="Times New Roman" w:hAnsi="Times New Roman"/>
                <w:position w:val="-4"/>
                <w:sz w:val="28"/>
                <w:szCs w:val="28"/>
                <w:vertAlign w:val="superscript"/>
              </w:rPr>
              <w:t>2</w:t>
            </w:r>
          </w:p>
        </w:tc>
      </w:tr>
      <w:tr w:rsidR="001E02CC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1E02CC" w:rsidRPr="00264EA8" w:rsidRDefault="001E02CC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1E02CC" w:rsidRPr="002604B0" w:rsidRDefault="00921E4F" w:rsidP="00CF50DE">
            <w:pPr>
              <w:spacing w:before="120" w:after="12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object w:dxaOrig="4864" w:dyaOrig="1792">
                <v:shape id="_x0000_i1041" type="#_x0000_t75" style="width:243pt;height:89.25pt" o:ole="">
                  <v:imagedata r:id="rId43" o:title=""/>
                </v:shape>
                <o:OLEObject Type="Embed" ProgID="FXEquation.Equation" ShapeID="_x0000_i1041" DrawAspect="Content" ObjectID="_1522491419" r:id="rId44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1E02CC" w:rsidRPr="00CA6C00" w:rsidRDefault="00921E4F" w:rsidP="00743C09">
            <w:pPr>
              <w:spacing w:before="120" w:after="120"/>
              <w:jc w:val="center"/>
              <w:rPr>
                <w:rFonts w:ascii="Times New Roman" w:hAnsi="Times New Roman"/>
                <w:position w:val="-4"/>
                <w:sz w:val="28"/>
                <w:szCs w:val="28"/>
              </w:rPr>
            </w:pPr>
            <w:r>
              <w:rPr>
                <w:rFonts w:ascii="Times New Roman" w:hAnsi="Times New Roman"/>
                <w:position w:val="-4"/>
                <w:sz w:val="28"/>
                <w:szCs w:val="28"/>
              </w:rPr>
              <w:t>2.8 m</w:t>
            </w:r>
            <w:r w:rsidRPr="00921E4F">
              <w:rPr>
                <w:rFonts w:ascii="Times New Roman" w:hAnsi="Times New Roman"/>
                <w:position w:val="-4"/>
                <w:sz w:val="28"/>
                <w:szCs w:val="28"/>
                <w:vertAlign w:val="superscript"/>
              </w:rPr>
              <w:t>3</w:t>
            </w:r>
          </w:p>
        </w:tc>
      </w:tr>
      <w:tr w:rsidR="001E02CC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1E02CC" w:rsidRPr="00264EA8" w:rsidRDefault="001E02CC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1E02CC" w:rsidRPr="00846847" w:rsidRDefault="00846847" w:rsidP="00CF50DE">
            <w:pPr>
              <w:spacing w:before="120" w:after="120"/>
              <w:rPr>
                <w:rFonts w:ascii="Times New Roman" w:hAnsi="Times New Roman"/>
                <w:position w:val="-8"/>
                <w:sz w:val="24"/>
                <w:szCs w:val="24"/>
              </w:rPr>
            </w:pPr>
            <w:r w:rsidRPr="00846847">
              <w:rPr>
                <w:color w:val="FF0000"/>
                <w:position w:val="-8"/>
              </w:rPr>
              <w:object w:dxaOrig="3874" w:dyaOrig="252">
                <v:shape id="_x0000_i1042" type="#_x0000_t75" style="width:193.5pt;height:12.75pt" o:ole="">
                  <v:imagedata r:id="rId45" o:title=""/>
                </v:shape>
                <o:OLEObject Type="Embed" ProgID="FXEquation.Equation" ShapeID="_x0000_i1042" DrawAspect="Content" ObjectID="_1522491420" r:id="rId46"/>
              </w:object>
            </w:r>
          </w:p>
        </w:tc>
        <w:tc>
          <w:tcPr>
            <w:tcW w:w="2977" w:type="dxa"/>
            <w:vAlign w:val="center"/>
          </w:tcPr>
          <w:p w:rsidR="001E02CC" w:rsidRPr="00CA6C00" w:rsidRDefault="00846847" w:rsidP="00743C09">
            <w:pPr>
              <w:spacing w:before="120" w:after="120"/>
              <w:jc w:val="center"/>
              <w:rPr>
                <w:rFonts w:ascii="Times New Roman" w:hAnsi="Times New Roman"/>
                <w:position w:val="-4"/>
                <w:sz w:val="28"/>
                <w:szCs w:val="28"/>
              </w:rPr>
            </w:pPr>
            <w:r>
              <w:rPr>
                <w:rFonts w:ascii="Times New Roman" w:hAnsi="Times New Roman"/>
                <w:position w:val="-4"/>
                <w:sz w:val="28"/>
                <w:szCs w:val="28"/>
              </w:rPr>
              <w:t>14</w:t>
            </w:r>
            <w:r w:rsidRPr="00846847">
              <w:rPr>
                <w:rFonts w:ascii="Times New Roman" w:hAnsi="Times New Roman"/>
                <w:i/>
                <w:position w:val="-4"/>
                <w:sz w:val="28"/>
                <w:szCs w:val="28"/>
              </w:rPr>
              <w:t>xy</w:t>
            </w:r>
          </w:p>
        </w:tc>
      </w:tr>
      <w:tr w:rsidR="001E02CC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1E02CC" w:rsidRPr="00264EA8" w:rsidRDefault="001E02CC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1E02CC" w:rsidRPr="00DD703F" w:rsidRDefault="00DD703F" w:rsidP="00CF50DE">
            <w:pPr>
              <w:spacing w:before="120" w:after="120"/>
              <w:rPr>
                <w:rFonts w:ascii="Times New Roman" w:hAnsi="Times New Roman"/>
                <w:position w:val="-28"/>
                <w:sz w:val="24"/>
                <w:szCs w:val="24"/>
              </w:rPr>
            </w:pPr>
            <w:r w:rsidRPr="00DD703F">
              <w:rPr>
                <w:color w:val="FF0000"/>
                <w:position w:val="-28"/>
              </w:rPr>
              <w:object w:dxaOrig="1435" w:dyaOrig="732">
                <v:shape id="_x0000_i1043" type="#_x0000_t75" style="width:1in;height:36.75pt" o:ole="">
                  <v:imagedata r:id="rId47" o:title=""/>
                </v:shape>
                <o:OLEObject Type="Embed" ProgID="FXEquation.Equation" ShapeID="_x0000_i1043" DrawAspect="Content" ObjectID="_1522491421" r:id="rId48"/>
              </w:object>
            </w:r>
          </w:p>
        </w:tc>
        <w:tc>
          <w:tcPr>
            <w:tcW w:w="2977" w:type="dxa"/>
            <w:vAlign w:val="center"/>
          </w:tcPr>
          <w:p w:rsidR="001E02CC" w:rsidRPr="00CA6C00" w:rsidRDefault="00DD703F" w:rsidP="00743C09">
            <w:pPr>
              <w:spacing w:before="120" w:after="120"/>
              <w:jc w:val="center"/>
              <w:rPr>
                <w:rFonts w:ascii="Times New Roman" w:hAnsi="Times New Roman"/>
                <w:position w:val="-4"/>
                <w:sz w:val="28"/>
                <w:szCs w:val="28"/>
              </w:rPr>
            </w:pPr>
            <w:r>
              <w:rPr>
                <w:rFonts w:ascii="Times New Roman" w:hAnsi="Times New Roman"/>
                <w:position w:val="-4"/>
                <w:sz w:val="28"/>
                <w:szCs w:val="28"/>
              </w:rPr>
              <w:t>6</w:t>
            </w:r>
            <w:r w:rsidRPr="00DD703F">
              <w:rPr>
                <w:rFonts w:ascii="Times New Roman" w:hAnsi="Times New Roman"/>
                <w:i/>
                <w:position w:val="-4"/>
                <w:sz w:val="28"/>
                <w:szCs w:val="28"/>
              </w:rPr>
              <w:t>y</w:t>
            </w:r>
            <w:r w:rsidRPr="00DD703F">
              <w:rPr>
                <w:rFonts w:ascii="Times New Roman" w:hAnsi="Times New Roman"/>
                <w:position w:val="-4"/>
                <w:sz w:val="28"/>
                <w:szCs w:val="28"/>
                <w:vertAlign w:val="superscript"/>
              </w:rPr>
              <w:t>3</w:t>
            </w:r>
          </w:p>
        </w:tc>
      </w:tr>
      <w:tr w:rsidR="001E02CC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1E02CC" w:rsidRPr="00264EA8" w:rsidRDefault="001E02CC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1E02CC" w:rsidRPr="00CD6F23" w:rsidRDefault="00CD6F23" w:rsidP="00CF50DE">
            <w:pPr>
              <w:spacing w:before="120" w:after="120"/>
              <w:rPr>
                <w:rFonts w:ascii="Times New Roman" w:hAnsi="Times New Roman"/>
                <w:position w:val="-42"/>
                <w:sz w:val="24"/>
                <w:szCs w:val="24"/>
              </w:rPr>
            </w:pPr>
            <w:r w:rsidRPr="00CD6F23">
              <w:rPr>
                <w:color w:val="FF0000"/>
                <w:position w:val="-42"/>
              </w:rPr>
              <w:object w:dxaOrig="5704" w:dyaOrig="676">
                <v:shape id="_x0000_i1044" type="#_x0000_t75" style="width:285pt;height:33.75pt" o:ole="">
                  <v:imagedata r:id="rId49" o:title=""/>
                </v:shape>
                <o:OLEObject Type="Embed" ProgID="FXEquation.Equation" ShapeID="_x0000_i1044" DrawAspect="Content" ObjectID="_1522491422" r:id="rId50"/>
              </w:object>
            </w:r>
          </w:p>
        </w:tc>
        <w:tc>
          <w:tcPr>
            <w:tcW w:w="2977" w:type="dxa"/>
            <w:vAlign w:val="center"/>
          </w:tcPr>
          <w:p w:rsidR="001E02CC" w:rsidRPr="00CD6F23" w:rsidRDefault="00CD6F23" w:rsidP="00743C09">
            <w:pPr>
              <w:spacing w:before="120" w:after="120"/>
              <w:jc w:val="center"/>
              <w:rPr>
                <w:rFonts w:ascii="Times New Roman" w:hAnsi="Times New Roman"/>
                <w:position w:val="-8"/>
                <w:sz w:val="28"/>
                <w:szCs w:val="28"/>
              </w:rPr>
            </w:pPr>
            <w:r>
              <w:rPr>
                <w:rFonts w:ascii="Times New Roman" w:hAnsi="Times New Roman"/>
                <w:position w:val="-4"/>
                <w:sz w:val="28"/>
                <w:szCs w:val="28"/>
              </w:rPr>
              <w:t xml:space="preserve"> </w:t>
            </w:r>
            <w:r w:rsidRPr="00CD6F23">
              <w:rPr>
                <w:rFonts w:ascii="Times New Roman" w:hAnsi="Times New Roman"/>
                <w:color w:val="FF0000"/>
                <w:position w:val="-8"/>
                <w:sz w:val="28"/>
                <w:szCs w:val="28"/>
              </w:rPr>
              <w:object w:dxaOrig="1358" w:dyaOrig="355">
                <v:shape id="_x0000_i1045" type="#_x0000_t75" style="width:68.25pt;height:18pt" o:ole="">
                  <v:imagedata r:id="rId51" o:title=""/>
                </v:shape>
                <o:OLEObject Type="Embed" ProgID="FXEquation.Equation" ShapeID="_x0000_i1045" DrawAspect="Content" ObjectID="_1522491423" r:id="rId52"/>
              </w:object>
            </w:r>
            <w:r w:rsidRPr="00CD6F23">
              <w:rPr>
                <w:rFonts w:ascii="Times New Roman" w:hAnsi="Times New Roman"/>
                <w:position w:val="-8"/>
                <w:sz w:val="28"/>
                <w:szCs w:val="28"/>
              </w:rPr>
              <w:t xml:space="preserve"> </w:t>
            </w:r>
          </w:p>
        </w:tc>
      </w:tr>
      <w:tr w:rsidR="001E02CC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1E02CC" w:rsidRPr="00264EA8" w:rsidRDefault="001E02CC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1E02CC" w:rsidRPr="002604B0" w:rsidRDefault="00CD6F23" w:rsidP="00CF50DE">
            <w:pPr>
              <w:spacing w:before="120" w:after="12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object w:dxaOrig="2936" w:dyaOrig="1532">
                <v:shape id="_x0000_i1046" type="#_x0000_t75" style="width:147pt;height:76.5pt" o:ole="">
                  <v:imagedata r:id="rId53" o:title=""/>
                </v:shape>
                <o:OLEObject Type="Embed" ProgID="FXEquation.Equation" ShapeID="_x0000_i1046" DrawAspect="Content" ObjectID="_1522491424" r:id="rId54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1E02CC" w:rsidRPr="00CA6C00" w:rsidRDefault="003054DF" w:rsidP="00743C09">
            <w:pPr>
              <w:spacing w:before="120" w:after="120"/>
              <w:jc w:val="center"/>
              <w:rPr>
                <w:rFonts w:ascii="Times New Roman" w:hAnsi="Times New Roman"/>
                <w:position w:val="-4"/>
                <w:sz w:val="28"/>
                <w:szCs w:val="28"/>
              </w:rPr>
            </w:pPr>
            <w:r>
              <w:rPr>
                <w:rFonts w:ascii="Times New Roman" w:hAnsi="Times New Roman"/>
                <w:position w:val="-4"/>
                <w:sz w:val="28"/>
                <w:szCs w:val="28"/>
              </w:rPr>
              <w:t>(-8, 1)</w:t>
            </w:r>
          </w:p>
        </w:tc>
      </w:tr>
      <w:tr w:rsidR="001E02CC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1E02CC" w:rsidRPr="00264EA8" w:rsidRDefault="001E02CC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1E02CC" w:rsidRPr="00865A21" w:rsidRDefault="00865A21" w:rsidP="00CF50DE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865A21">
              <w:rPr>
                <w:color w:val="FF0000"/>
                <w:position w:val="-2"/>
              </w:rPr>
              <w:object w:dxaOrig="2538" w:dyaOrig="274">
                <v:shape id="_x0000_i1047" type="#_x0000_t75" style="width:126.75pt;height:13.5pt" o:ole="">
                  <v:imagedata r:id="rId55" o:title=""/>
                </v:shape>
                <o:OLEObject Type="Embed" ProgID="FXEquation.Equation" ShapeID="_x0000_i1047" DrawAspect="Content" ObjectID="_1522491425" r:id="rId56"/>
              </w:object>
            </w:r>
          </w:p>
        </w:tc>
        <w:tc>
          <w:tcPr>
            <w:tcW w:w="2977" w:type="dxa"/>
            <w:vAlign w:val="center"/>
          </w:tcPr>
          <w:p w:rsidR="001E02CC" w:rsidRPr="00CA6C00" w:rsidRDefault="00865A21" w:rsidP="00743C09">
            <w:pPr>
              <w:spacing w:before="120" w:after="120"/>
              <w:jc w:val="center"/>
              <w:rPr>
                <w:rFonts w:ascii="Times New Roman" w:hAnsi="Times New Roman"/>
                <w:position w:val="-4"/>
                <w:sz w:val="28"/>
                <w:szCs w:val="28"/>
              </w:rPr>
            </w:pPr>
            <w:r>
              <w:rPr>
                <w:rFonts w:ascii="Times New Roman" w:hAnsi="Times New Roman"/>
                <w:position w:val="-4"/>
                <w:sz w:val="28"/>
                <w:szCs w:val="28"/>
              </w:rPr>
              <w:t>0.00000055</w:t>
            </w:r>
            <w:r w:rsidR="0084242D">
              <w:rPr>
                <w:rFonts w:ascii="Times New Roman" w:hAnsi="Times New Roman"/>
                <w:position w:val="-4"/>
                <w:sz w:val="28"/>
                <w:szCs w:val="28"/>
              </w:rPr>
              <w:t xml:space="preserve"> metres</w:t>
            </w:r>
          </w:p>
        </w:tc>
      </w:tr>
      <w:tr w:rsidR="001E02CC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1E02CC" w:rsidRPr="00264EA8" w:rsidRDefault="001E02CC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1E02CC" w:rsidRPr="00B00BEB" w:rsidRDefault="00B00BEB" w:rsidP="00CF50DE">
            <w:pPr>
              <w:spacing w:before="120" w:after="120"/>
              <w:rPr>
                <w:rFonts w:ascii="Times New Roman" w:hAnsi="Times New Roman"/>
                <w:position w:val="-144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  <w:r w:rsidRPr="00B00BEB">
              <w:rPr>
                <w:rFonts w:ascii="Times New Roman" w:hAnsi="Times New Roman"/>
                <w:color w:val="FF0000"/>
                <w:position w:val="-144"/>
                <w:sz w:val="24"/>
                <w:szCs w:val="24"/>
              </w:rPr>
              <w:object w:dxaOrig="2478" w:dyaOrig="1612">
                <v:shape id="_x0000_i1048" type="#_x0000_t75" style="width:123.75pt;height:80.25pt" o:ole="">
                  <v:imagedata r:id="rId57" o:title=""/>
                </v:shape>
                <o:OLEObject Type="Embed" ProgID="FXEquation.Equation" ShapeID="_x0000_i1048" DrawAspect="Content" ObjectID="_1522491426" r:id="rId58"/>
              </w:object>
            </w:r>
            <w:r w:rsidRPr="00B00BEB">
              <w:rPr>
                <w:rFonts w:ascii="Times New Roman" w:hAnsi="Times New Roman"/>
                <w:position w:val="-144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1E02CC" w:rsidRPr="00B00BEB" w:rsidRDefault="00B00BEB" w:rsidP="00743C09">
            <w:pPr>
              <w:spacing w:before="120" w:after="120"/>
              <w:jc w:val="center"/>
              <w:rPr>
                <w:rFonts w:ascii="Times New Roman" w:hAnsi="Times New Roman"/>
                <w:position w:val="-12"/>
                <w:sz w:val="28"/>
                <w:szCs w:val="28"/>
              </w:rPr>
            </w:pPr>
            <w:r>
              <w:rPr>
                <w:rFonts w:ascii="Times New Roman" w:hAnsi="Times New Roman"/>
                <w:position w:val="-4"/>
                <w:sz w:val="28"/>
                <w:szCs w:val="28"/>
              </w:rPr>
              <w:t xml:space="preserve"> </w:t>
            </w:r>
            <w:r w:rsidRPr="00B00BEB">
              <w:rPr>
                <w:rFonts w:ascii="Times New Roman" w:hAnsi="Times New Roman"/>
                <w:color w:val="FF0000"/>
                <w:position w:val="-12"/>
                <w:sz w:val="28"/>
                <w:szCs w:val="28"/>
              </w:rPr>
              <w:object w:dxaOrig="1901" w:dyaOrig="382">
                <v:shape id="_x0000_i1049" type="#_x0000_t75" style="width:95.25pt;height:18.75pt" o:ole="">
                  <v:imagedata r:id="rId59" o:title=""/>
                </v:shape>
                <o:OLEObject Type="Embed" ProgID="FXEquation.Equation" ShapeID="_x0000_i1049" DrawAspect="Content" ObjectID="_1522491427" r:id="rId60"/>
              </w:object>
            </w:r>
            <w:r w:rsidRPr="00B00BEB">
              <w:rPr>
                <w:rFonts w:ascii="Times New Roman" w:hAnsi="Times New Roman"/>
                <w:position w:val="-12"/>
                <w:sz w:val="28"/>
                <w:szCs w:val="28"/>
              </w:rPr>
              <w:t xml:space="preserve"> </w:t>
            </w:r>
          </w:p>
        </w:tc>
      </w:tr>
      <w:tr w:rsidR="001E02CC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1E02CC" w:rsidRPr="00264EA8" w:rsidRDefault="001E02CC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1E02CC" w:rsidRPr="002604B0" w:rsidRDefault="00A32E48" w:rsidP="00CF50DE">
            <w:pPr>
              <w:spacing w:before="120" w:after="12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object w:dxaOrig="4702" w:dyaOrig="776">
                <v:shape id="_x0000_i1050" type="#_x0000_t75" style="width:234.75pt;height:39pt" o:ole="">
                  <v:imagedata r:id="rId61" o:title=""/>
                </v:shape>
                <o:OLEObject Type="Embed" ProgID="FXEquation.Equation" ShapeID="_x0000_i1050" DrawAspect="Content" ObjectID="_1522491428" r:id="rId62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1E02CC" w:rsidRDefault="00F00DBC" w:rsidP="00743C09">
            <w:pPr>
              <w:spacing w:before="120" w:after="120"/>
              <w:jc w:val="center"/>
              <w:rPr>
                <w:rFonts w:ascii="Times New Roman" w:hAnsi="Times New Roman"/>
                <w:position w:val="-4"/>
                <w:sz w:val="28"/>
                <w:szCs w:val="28"/>
              </w:rPr>
            </w:pPr>
            <w:r>
              <w:rPr>
                <w:rFonts w:ascii="Times New Roman" w:hAnsi="Times New Roman"/>
                <w:position w:val="-4"/>
                <w:sz w:val="28"/>
                <w:szCs w:val="28"/>
              </w:rPr>
              <w:t xml:space="preserve">Any of </w:t>
            </w:r>
          </w:p>
          <w:p w:rsidR="00F00DBC" w:rsidRPr="00F00DBC" w:rsidRDefault="00F00DBC" w:rsidP="00743C09">
            <w:pPr>
              <w:spacing w:before="120" w:after="120"/>
              <w:jc w:val="center"/>
              <w:rPr>
                <w:rFonts w:ascii="Times New Roman" w:hAnsi="Times New Roman"/>
                <w:position w:val="-18"/>
                <w:sz w:val="28"/>
                <w:szCs w:val="28"/>
              </w:rPr>
            </w:pPr>
            <w:r>
              <w:rPr>
                <w:rFonts w:ascii="Times New Roman" w:hAnsi="Times New Roman"/>
                <w:position w:val="-4"/>
                <w:sz w:val="28"/>
                <w:szCs w:val="28"/>
              </w:rPr>
              <w:t xml:space="preserve"> </w:t>
            </w:r>
            <w:r w:rsidRPr="00F00DBC">
              <w:rPr>
                <w:rFonts w:ascii="Times New Roman" w:hAnsi="Times New Roman"/>
                <w:color w:val="FF0000"/>
                <w:position w:val="-18"/>
                <w:sz w:val="28"/>
                <w:szCs w:val="28"/>
              </w:rPr>
              <w:object w:dxaOrig="1977" w:dyaOrig="594">
                <v:shape id="_x0000_i1051" type="#_x0000_t75" style="width:99pt;height:30pt" o:ole="">
                  <v:imagedata r:id="rId63" o:title=""/>
                </v:shape>
                <o:OLEObject Type="Embed" ProgID="FXEquation.Equation" ShapeID="_x0000_i1051" DrawAspect="Content" ObjectID="_1522491429" r:id="rId64"/>
              </w:object>
            </w:r>
            <w:r w:rsidRPr="00F00DBC">
              <w:rPr>
                <w:rFonts w:ascii="Times New Roman" w:hAnsi="Times New Roman"/>
                <w:position w:val="-18"/>
                <w:sz w:val="28"/>
                <w:szCs w:val="28"/>
              </w:rPr>
              <w:t xml:space="preserve"> </w:t>
            </w:r>
          </w:p>
        </w:tc>
      </w:tr>
      <w:tr w:rsidR="001E02CC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1E02CC" w:rsidRPr="00264EA8" w:rsidRDefault="001E02CC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1E02CC" w:rsidRDefault="00994332" w:rsidP="00CF50DE">
            <w:pPr>
              <w:spacing w:before="120" w:after="12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There are </w:t>
            </w:r>
            <w:r w:rsidR="002F4204">
              <w:rPr>
                <w:rFonts w:ascii="Times New Roman" w:hAnsi="Times New Roman"/>
                <w:position w:val="-6"/>
                <w:sz w:val="24"/>
                <w:szCs w:val="24"/>
              </w:rPr>
              <w:t>7 scores out of 20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which are less than 20.</w:t>
            </w:r>
          </w:p>
          <w:p w:rsidR="00994332" w:rsidRPr="002F4204" w:rsidRDefault="00994332" w:rsidP="00CF50DE">
            <w:pPr>
              <w:spacing w:before="120" w:after="120"/>
              <w:rPr>
                <w:rFonts w:ascii="Times New Roman" w:hAnsi="Times New Roman"/>
                <w:position w:val="-48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  <w:r w:rsidR="002F4204" w:rsidRPr="002F4204">
              <w:rPr>
                <w:rFonts w:ascii="Times New Roman" w:hAnsi="Times New Roman"/>
                <w:color w:val="FF0000"/>
                <w:position w:val="-48"/>
                <w:sz w:val="24"/>
                <w:szCs w:val="24"/>
              </w:rPr>
              <w:object w:dxaOrig="2388" w:dyaOrig="828">
                <v:shape id="_x0000_i1052" type="#_x0000_t75" style="width:119.25pt;height:41.25pt" o:ole="">
                  <v:imagedata r:id="rId65" o:title=""/>
                </v:shape>
                <o:OLEObject Type="Embed" ProgID="FXEquation.Equation" ShapeID="_x0000_i1052" DrawAspect="Content" ObjectID="_1522491430" r:id="rId66"/>
              </w:object>
            </w:r>
            <w:r w:rsidRPr="002F4204">
              <w:rPr>
                <w:rFonts w:ascii="Times New Roman" w:hAnsi="Times New Roman"/>
                <w:position w:val="-4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1E02CC" w:rsidRPr="00CA6C00" w:rsidRDefault="002F4204" w:rsidP="00743C09">
            <w:pPr>
              <w:spacing w:before="120" w:after="120"/>
              <w:jc w:val="center"/>
              <w:rPr>
                <w:rFonts w:ascii="Times New Roman" w:hAnsi="Times New Roman"/>
                <w:position w:val="-4"/>
                <w:sz w:val="28"/>
                <w:szCs w:val="28"/>
              </w:rPr>
            </w:pPr>
            <w:r>
              <w:rPr>
                <w:rFonts w:ascii="Times New Roman" w:hAnsi="Times New Roman"/>
                <w:position w:val="-4"/>
                <w:sz w:val="28"/>
                <w:szCs w:val="28"/>
              </w:rPr>
              <w:t>35</w:t>
            </w:r>
            <w:r w:rsidR="00994332">
              <w:rPr>
                <w:rFonts w:ascii="Times New Roman" w:hAnsi="Times New Roman"/>
                <w:position w:val="-4"/>
                <w:sz w:val="28"/>
                <w:szCs w:val="28"/>
              </w:rPr>
              <w:t>%</w:t>
            </w:r>
          </w:p>
        </w:tc>
      </w:tr>
      <w:tr w:rsidR="001E02CC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1E02CC" w:rsidRPr="00264EA8" w:rsidRDefault="001E02CC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994332" w:rsidRDefault="002F4204" w:rsidP="00CF50DE">
            <w:pPr>
              <w:spacing w:before="120" w:after="12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Sum of the scores = </w:t>
            </w:r>
            <w:r w:rsidR="00D8684C">
              <w:rPr>
                <w:rFonts w:ascii="Times New Roman" w:hAnsi="Times New Roman"/>
                <w:position w:val="-6"/>
                <w:sz w:val="24"/>
                <w:szCs w:val="24"/>
              </w:rPr>
              <w:t>12 + 61 + 122 + 69 + 167 + 107</w:t>
            </w:r>
          </w:p>
          <w:p w:rsidR="00D8684C" w:rsidRDefault="00D8684C" w:rsidP="00CF50DE">
            <w:pPr>
              <w:spacing w:before="120" w:after="12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                    = 538</w:t>
            </w:r>
          </w:p>
          <w:p w:rsidR="00D8684C" w:rsidRPr="002604B0" w:rsidRDefault="00D8684C" w:rsidP="00CF50DE">
            <w:pPr>
              <w:spacing w:before="120" w:after="12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Mean =  </w:t>
            </w:r>
            <w:r w:rsidRPr="00D8684C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2816" w:dyaOrig="532">
                <v:shape id="_x0000_i1053" type="#_x0000_t75" style="width:141pt;height:26.25pt" o:ole="">
                  <v:imagedata r:id="rId67" o:title=""/>
                </v:shape>
                <o:OLEObject Type="Embed" ProgID="FXEquation.Equation" ShapeID="_x0000_i1053" DrawAspect="Content" ObjectID="_1522491431" r:id="rId68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1E02CC" w:rsidRPr="00D8684C" w:rsidRDefault="00D8684C" w:rsidP="00743C09">
            <w:pPr>
              <w:spacing w:before="120" w:after="120"/>
              <w:jc w:val="center"/>
              <w:rPr>
                <w:rFonts w:ascii="Times New Roman" w:hAnsi="Times New Roman"/>
                <w:position w:val="-12"/>
                <w:sz w:val="28"/>
                <w:szCs w:val="28"/>
              </w:rPr>
            </w:pPr>
            <w:r>
              <w:rPr>
                <w:rFonts w:ascii="Times New Roman" w:hAnsi="Times New Roman"/>
                <w:position w:val="-4"/>
                <w:sz w:val="28"/>
                <w:szCs w:val="28"/>
              </w:rPr>
              <w:t xml:space="preserve"> </w:t>
            </w:r>
            <w:r w:rsidRPr="00D8684C">
              <w:rPr>
                <w:rFonts w:ascii="Times New Roman" w:hAnsi="Times New Roman"/>
                <w:color w:val="FF0000"/>
                <w:position w:val="-12"/>
                <w:sz w:val="28"/>
                <w:szCs w:val="28"/>
              </w:rPr>
              <w:object w:dxaOrig="1338" w:dyaOrig="382">
                <v:shape id="_x0000_i1054" type="#_x0000_t75" style="width:66.75pt;height:18.75pt" o:ole="">
                  <v:imagedata r:id="rId69" o:title=""/>
                </v:shape>
                <o:OLEObject Type="Embed" ProgID="FXEquation.Equation" ShapeID="_x0000_i1054" DrawAspect="Content" ObjectID="_1522491432" r:id="rId70"/>
              </w:object>
            </w:r>
            <w:r w:rsidRPr="00D8684C">
              <w:rPr>
                <w:rFonts w:ascii="Times New Roman" w:hAnsi="Times New Roman"/>
                <w:position w:val="-12"/>
                <w:sz w:val="28"/>
                <w:szCs w:val="28"/>
              </w:rPr>
              <w:t xml:space="preserve"> </w:t>
            </w:r>
          </w:p>
        </w:tc>
      </w:tr>
    </w:tbl>
    <w:p w:rsidR="00E57468" w:rsidRPr="00264EA8" w:rsidRDefault="00E57468" w:rsidP="00E57468">
      <w:pPr>
        <w:rPr>
          <w:rFonts w:ascii="Times New Roman" w:hAnsi="Times New Roman"/>
          <w:sz w:val="24"/>
          <w:szCs w:val="24"/>
        </w:rPr>
        <w:sectPr w:rsidR="00E57468" w:rsidRPr="00264EA8" w:rsidSect="00A37AD8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bottom w:w="28" w:type="dxa"/>
        </w:tblCellMar>
        <w:tblLook w:val="04A0" w:firstRow="1" w:lastRow="0" w:firstColumn="1" w:lastColumn="0" w:noHBand="0" w:noVBand="1"/>
      </w:tblPr>
      <w:tblGrid>
        <w:gridCol w:w="988"/>
        <w:gridCol w:w="431"/>
        <w:gridCol w:w="5243"/>
        <w:gridCol w:w="568"/>
        <w:gridCol w:w="2977"/>
      </w:tblGrid>
      <w:tr w:rsidR="005A5F0B" w:rsidRPr="00264EA8" w:rsidTr="00CF50DE">
        <w:trPr>
          <w:cantSplit/>
          <w:trHeight w:val="624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418944250"/>
            <w:placeholder>
              <w:docPart w:val="2EC613A1E2B342609477B672EA0EF425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Content>
            <w:tc>
              <w:tcPr>
                <w:tcW w:w="1419" w:type="dxa"/>
                <w:gridSpan w:val="2"/>
                <w:shd w:val="clear" w:color="auto" w:fill="B4C6E7" w:themeFill="accent5" w:themeFillTint="66"/>
                <w:vAlign w:val="center"/>
              </w:tcPr>
              <w:p w:rsidR="005A5F0B" w:rsidRPr="00264EA8" w:rsidRDefault="00F81147" w:rsidP="005A5F0B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10</w:t>
                </w:r>
              </w:p>
            </w:tc>
          </w:sdtContent>
        </w:sdt>
        <w:tc>
          <w:tcPr>
            <w:tcW w:w="5243" w:type="dxa"/>
            <w:tcBorders>
              <w:right w:val="single" w:sz="4" w:space="0" w:color="auto"/>
            </w:tcBorders>
            <w:shd w:val="clear" w:color="auto" w:fill="B4C6E7" w:themeFill="accent5" w:themeFillTint="66"/>
          </w:tcPr>
          <w:sdt>
            <w:sdtPr>
              <w:rPr>
                <w:rFonts w:asciiTheme="majorHAnsi" w:hAnsiTheme="majorHAnsi"/>
                <w:i/>
                <w:sz w:val="52"/>
                <w:szCs w:val="52"/>
              </w:rPr>
              <w:alias w:val="Title"/>
              <w:tag w:val=""/>
              <w:id w:val="-308323189"/>
              <w:placeholder>
                <w:docPart w:val="A3235227F5514BB6998A593F16CA49D7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p w:rsidR="005A5F0B" w:rsidRDefault="00F81147" w:rsidP="005A5F0B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WME Solutions</w:t>
                </w:r>
              </w:p>
            </w:sdtContent>
          </w:sdt>
          <w:sdt>
            <w:sdtPr>
              <w:rPr>
                <w:rFonts w:asciiTheme="majorHAnsi" w:hAnsiTheme="majorHAnsi"/>
                <w:i/>
                <w:sz w:val="52"/>
                <w:szCs w:val="52"/>
              </w:rPr>
              <w:alias w:val="Subject"/>
              <w:tag w:val=""/>
              <w:id w:val="-1558009616"/>
              <w:placeholder>
                <w:docPart w:val="9847BB6EAB60472FBD1574B31AE31E97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p w:rsidR="005A5F0B" w:rsidRDefault="00F81147" w:rsidP="005A5F0B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Mathematics</w:t>
                </w:r>
              </w:p>
            </w:sdtContent>
          </w:sdt>
          <w:sdt>
            <w:sdtPr>
              <w:rPr>
                <w:rFonts w:asciiTheme="majorHAnsi" w:hAnsiTheme="majorHAnsi"/>
                <w:i/>
                <w:sz w:val="52"/>
                <w:szCs w:val="52"/>
              </w:rPr>
              <w:alias w:val="Keywords"/>
              <w:tag w:val=""/>
              <w:id w:val="1895775556"/>
              <w:placeholder>
                <w:docPart w:val="79698AE1CB5E483EAE74B56F535ADF49"/>
              </w:placeholder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Content>
              <w:p w:rsidR="005A5F0B" w:rsidRPr="005C44C0" w:rsidRDefault="00F81147" w:rsidP="005A5F0B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Half Yearly</w:t>
                </w:r>
              </w:p>
            </w:sdtContent>
          </w:sdt>
        </w:tc>
        <w:tc>
          <w:tcPr>
            <w:tcW w:w="35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</w:tcPr>
          <w:p w:rsidR="005A5F0B" w:rsidRPr="00264EA8" w:rsidRDefault="005A5F0B" w:rsidP="005A5F0B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264EA8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5A5F0B" w:rsidRPr="00264EA8" w:rsidRDefault="005A5F0B" w:rsidP="005A5F0B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</w:p>
        </w:tc>
      </w:tr>
      <w:tr w:rsidR="005A5F0B" w:rsidRPr="00264EA8" w:rsidTr="00CF50DE">
        <w:trPr>
          <w:cantSplit/>
          <w:trHeight w:val="454"/>
        </w:trPr>
        <w:tc>
          <w:tcPr>
            <w:tcW w:w="10207" w:type="dxa"/>
            <w:gridSpan w:val="5"/>
            <w:shd w:val="clear" w:color="auto" w:fill="B4C6E7" w:themeFill="accent5" w:themeFillTint="66"/>
          </w:tcPr>
          <w:p w:rsidR="005A5F0B" w:rsidRPr="00264EA8" w:rsidRDefault="005A5F0B" w:rsidP="005A5F0B">
            <w:pPr>
              <w:rPr>
                <w:rFonts w:ascii="Times New Roman" w:hAnsi="Times New Roman"/>
              </w:rPr>
            </w:pPr>
            <w:r w:rsidRPr="00264EA8">
              <w:rPr>
                <w:rFonts w:ascii="Times New Roman" w:hAnsi="Times New Roman"/>
                <w:b/>
                <w:sz w:val="32"/>
                <w:szCs w:val="32"/>
              </w:rPr>
              <w:t xml:space="preserve">Section 2     Part A    </w:t>
            </w:r>
            <w:r w:rsidRPr="00264EA8">
              <w:rPr>
                <w:rFonts w:ascii="Times New Roman" w:hAnsi="Times New Roman"/>
                <w:sz w:val="28"/>
                <w:szCs w:val="28"/>
              </w:rPr>
              <w:t>Multiple Choice Section</w:t>
            </w:r>
          </w:p>
        </w:tc>
      </w:tr>
      <w:tr w:rsidR="005A5F0B" w:rsidRPr="00264EA8" w:rsidTr="00CF50DE">
        <w:trPr>
          <w:cantSplit/>
          <w:trHeight w:val="397"/>
        </w:trPr>
        <w:tc>
          <w:tcPr>
            <w:tcW w:w="10207" w:type="dxa"/>
            <w:gridSpan w:val="5"/>
            <w:shd w:val="clear" w:color="auto" w:fill="B4C6E7" w:themeFill="accent5" w:themeFillTint="66"/>
          </w:tcPr>
          <w:p w:rsidR="005A5F0B" w:rsidRPr="00264EA8" w:rsidRDefault="005A5F0B" w:rsidP="005A5F0B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264EA8">
              <w:rPr>
                <w:rFonts w:ascii="Times New Roman" w:hAnsi="Times New Roman"/>
                <w:sz w:val="40"/>
                <w:szCs w:val="40"/>
              </w:rPr>
              <w:t>ANSWERS</w:t>
            </w:r>
          </w:p>
        </w:tc>
      </w:tr>
      <w:tr w:rsidR="005A5F0B" w:rsidRPr="00264EA8" w:rsidTr="00CF50D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88" w:type="dxa"/>
          </w:tcPr>
          <w:p w:rsidR="005A5F0B" w:rsidRPr="00264EA8" w:rsidRDefault="005A5F0B" w:rsidP="005A5F0B">
            <w:pPr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No.</w:t>
            </w:r>
          </w:p>
        </w:tc>
        <w:tc>
          <w:tcPr>
            <w:tcW w:w="6242" w:type="dxa"/>
            <w:gridSpan w:val="3"/>
          </w:tcPr>
          <w:p w:rsidR="005A5F0B" w:rsidRPr="00264EA8" w:rsidRDefault="005A5F0B" w:rsidP="005A5F0B">
            <w:pPr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WORKING</w:t>
            </w:r>
          </w:p>
        </w:tc>
        <w:tc>
          <w:tcPr>
            <w:tcW w:w="2977" w:type="dxa"/>
          </w:tcPr>
          <w:p w:rsidR="005A5F0B" w:rsidRPr="00264EA8" w:rsidRDefault="005A5F0B" w:rsidP="005A5F0B">
            <w:pPr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5A5F0B" w:rsidRPr="00264EA8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5A5F0B" w:rsidRPr="00264EA8" w:rsidRDefault="005A5F0B" w:rsidP="005A5F0B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5A5F0B" w:rsidRPr="00A63484" w:rsidRDefault="00A83F65" w:rsidP="005A5F0B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20"/>
                <w:sz w:val="24"/>
                <w:szCs w:val="24"/>
              </w:rPr>
              <w:object w:dxaOrig="3956" w:dyaOrig="872">
                <v:shape id="_x0000_i1055" type="#_x0000_t75" style="width:198pt;height:43.5pt" o:ole="">
                  <v:imagedata r:id="rId71" o:title=""/>
                </v:shape>
                <o:OLEObject Type="Embed" ProgID="FXEquation.Equation" ShapeID="_x0000_i1055" DrawAspect="Content" ObjectID="_1522491433" r:id="rId72"/>
              </w:object>
            </w:r>
            <w:r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5A5F0B" w:rsidRPr="00A37AD8" w:rsidRDefault="00A83F65" w:rsidP="005A5F0B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5A5F0B" w:rsidRPr="00264EA8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5A5F0B" w:rsidRPr="00264EA8" w:rsidRDefault="005A5F0B" w:rsidP="005A5F0B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5A5F0B" w:rsidRPr="00733772" w:rsidRDefault="00733772" w:rsidP="005A5F0B">
            <w:pPr>
              <w:pStyle w:val="QuestionStyle"/>
              <w:spacing w:before="120"/>
              <w:rPr>
                <w:position w:val="-60"/>
              </w:rPr>
            </w:pPr>
            <w:r>
              <w:rPr>
                <w:position w:val="-6"/>
              </w:rPr>
              <w:t xml:space="preserve"> </w:t>
            </w:r>
            <w:r w:rsidRPr="00733772">
              <w:rPr>
                <w:color w:val="FF0000"/>
                <w:position w:val="-60"/>
              </w:rPr>
              <w:object w:dxaOrig="3874" w:dyaOrig="776">
                <v:shape id="_x0000_i1056" type="#_x0000_t75" style="width:193.5pt;height:39pt" o:ole="">
                  <v:imagedata r:id="rId73" o:title=""/>
                </v:shape>
                <o:OLEObject Type="Embed" ProgID="FXEquation.Equation" ShapeID="_x0000_i1056" DrawAspect="Content" ObjectID="_1522491434" r:id="rId74"/>
              </w:object>
            </w:r>
            <w:r w:rsidRPr="00733772">
              <w:rPr>
                <w:position w:val="-60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5A5F0B" w:rsidRPr="00A37AD8" w:rsidRDefault="00A30B83" w:rsidP="005A5F0B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5A5F0B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5A5F0B" w:rsidRPr="00FF09A0" w:rsidRDefault="005A5F0B" w:rsidP="005A5F0B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5A5F0B" w:rsidRPr="0044016E" w:rsidRDefault="0044016E" w:rsidP="005A5F0B">
            <w:pPr>
              <w:spacing w:before="120" w:after="120"/>
              <w:rPr>
                <w:rFonts w:ascii="Times New Roman" w:hAnsi="Times New Roman"/>
                <w:position w:val="-18"/>
                <w:sz w:val="24"/>
                <w:szCs w:val="24"/>
              </w:rPr>
            </w:pPr>
            <w:r>
              <w:rPr>
                <w:rFonts w:ascii="Times New Roman" w:hAnsi="Times New Roman"/>
                <w:position w:val="-30"/>
                <w:sz w:val="24"/>
                <w:szCs w:val="24"/>
              </w:rPr>
              <w:t xml:space="preserve"> </w:t>
            </w:r>
            <w:r w:rsidRPr="0044016E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2553" w:dyaOrig="532">
                <v:shape id="_x0000_i1057" type="#_x0000_t75" style="width:127.5pt;height:26.25pt" o:ole="">
                  <v:imagedata r:id="rId75" o:title=""/>
                </v:shape>
                <o:OLEObject Type="Embed" ProgID="FXEquation.Equation" ShapeID="_x0000_i1057" DrawAspect="Content" ObjectID="_1522491435" r:id="rId76"/>
              </w:object>
            </w:r>
            <w:r w:rsidRPr="0044016E">
              <w:rPr>
                <w:rFonts w:ascii="Times New Roman" w:hAnsi="Times New Roman"/>
                <w:position w:val="-1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5A5F0B" w:rsidRPr="00FF09A0" w:rsidRDefault="0044016E" w:rsidP="005A5F0B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5A5F0B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5A5F0B" w:rsidRPr="00FF09A0" w:rsidRDefault="005A5F0B" w:rsidP="005A5F0B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5A5F0B" w:rsidRPr="00C33916" w:rsidRDefault="0097283B" w:rsidP="005A5F0B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object w:dxaOrig="2636" w:dyaOrig="768">
                <v:shape id="_x0000_i1058" type="#_x0000_t75" style="width:132pt;height:38.25pt" o:ole="">
                  <v:imagedata r:id="rId77" o:title=""/>
                </v:shape>
                <o:OLEObject Type="Embed" ProgID="FXEquation.Equation" ShapeID="_x0000_i1058" DrawAspect="Content" ObjectID="_1522491436" r:id="rId78"/>
              </w:objec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5A5F0B" w:rsidRPr="00FF09A0" w:rsidRDefault="00B70F68" w:rsidP="005A5F0B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5A5F0B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5A5F0B" w:rsidRPr="00FF09A0" w:rsidRDefault="005A5F0B" w:rsidP="005A5F0B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5A5F0B" w:rsidRPr="00AE2D54" w:rsidRDefault="000D5A96" w:rsidP="005A5F0B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  <w:r w:rsidR="00AE2D54" w:rsidRPr="00AE2D54">
              <w:rPr>
                <w:rFonts w:ascii="Times New Roman" w:hAnsi="Times New Roman"/>
                <w:color w:val="FF0000"/>
                <w:position w:val="-36"/>
                <w:sz w:val="24"/>
                <w:szCs w:val="24"/>
              </w:rPr>
              <w:object w:dxaOrig="5626" w:dyaOrig="536">
                <v:shape id="_x0000_i1059" type="#_x0000_t75" style="width:281.25pt;height:27pt" o:ole="">
                  <v:imagedata r:id="rId79" o:title=""/>
                </v:shape>
                <o:OLEObject Type="Embed" ProgID="FXEquation.Equation" ShapeID="_x0000_i1059" DrawAspect="Content" ObjectID="_1522491437" r:id="rId80"/>
              </w:object>
            </w:r>
            <w:r w:rsidRPr="00AE2D54"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5A5F0B" w:rsidRPr="00FF09A0" w:rsidRDefault="00AE2D54" w:rsidP="005A5F0B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5A5F0B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5A5F0B" w:rsidRPr="00FF09A0" w:rsidRDefault="005A5F0B" w:rsidP="005A5F0B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5A5F0B" w:rsidRPr="00A70481" w:rsidRDefault="00A70481" w:rsidP="005A5F0B">
            <w:pPr>
              <w:spacing w:before="120" w:after="120"/>
              <w:rPr>
                <w:rFonts w:ascii="Times New Roman" w:hAnsi="Times New Roman"/>
                <w:position w:val="-88"/>
                <w:sz w:val="24"/>
                <w:szCs w:val="24"/>
              </w:rPr>
            </w:pPr>
            <w:r w:rsidRPr="00A70481">
              <w:rPr>
                <w:rFonts w:ascii="Times New Roman" w:hAnsi="Times New Roman"/>
                <w:color w:val="FF0000"/>
                <w:position w:val="-88"/>
                <w:sz w:val="24"/>
                <w:szCs w:val="24"/>
              </w:rPr>
              <w:object w:dxaOrig="7428" w:dyaOrig="1056">
                <v:shape id="_x0000_i1060" type="#_x0000_t75" style="width:371.25pt;height:52.5pt" o:ole="">
                  <v:imagedata r:id="rId81" o:title=""/>
                </v:shape>
                <o:OLEObject Type="Embed" ProgID="FXEquation.Equation" ShapeID="_x0000_i1060" DrawAspect="Content" ObjectID="_1522491438" r:id="rId82"/>
              </w:object>
            </w:r>
            <w:r w:rsidR="00AE2D54" w:rsidRPr="00A70481">
              <w:rPr>
                <w:rFonts w:ascii="Times New Roman" w:hAnsi="Times New Roman"/>
                <w:position w:val="-8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5A5F0B" w:rsidRPr="00FF09A0" w:rsidRDefault="00C86AA6" w:rsidP="005A5F0B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5A5F0B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5A5F0B" w:rsidRPr="00FF09A0" w:rsidRDefault="005A5F0B" w:rsidP="005A5F0B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385C41" w:rsidRDefault="00CC3151" w:rsidP="005A5F0B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position w:val="-36"/>
                <w:sz w:val="24"/>
                <w:szCs w:val="24"/>
                <w:lang w:eastAsia="en-AU"/>
              </w:rPr>
              <w:object w:dxaOrig="1440" w:dyaOrig="1440">
                <v:shape id="_x0000_s1033" type="#_x0000_t75" style="position:absolute;margin-left:13.15pt;margin-top:11.15pt;width:143.65pt;height:96.2pt;z-index:251823104;mso-position-horizontal-relative:text;mso-position-vertical-relative:text">
                  <v:imagedata r:id="rId83" o:title=""/>
                </v:shape>
                <o:OLEObject Type="Embed" ProgID="FXDraw.Graphic" ShapeID="_x0000_s1033" DrawAspect="Content" ObjectID="_1522491486" r:id="rId84"/>
              </w:object>
            </w:r>
          </w:p>
          <w:p w:rsidR="00385C41" w:rsidRDefault="00385C41" w:rsidP="005A5F0B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</w:p>
          <w:p w:rsidR="00385C41" w:rsidRDefault="00385C41" w:rsidP="005A5F0B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</w:p>
          <w:p w:rsidR="005A5F0B" w:rsidRPr="00C33916" w:rsidRDefault="005A5F0B" w:rsidP="005A5F0B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5A5F0B" w:rsidRPr="00FF09A0" w:rsidRDefault="00385C41" w:rsidP="005A5F0B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5A5F0B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5A5F0B" w:rsidRPr="00FF09A0" w:rsidRDefault="005A5F0B" w:rsidP="005A5F0B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5A5F0B" w:rsidRPr="00890EC2" w:rsidRDefault="007E29C5" w:rsidP="005A5F0B">
            <w:pPr>
              <w:spacing w:before="120" w:after="120"/>
              <w:rPr>
                <w:rFonts w:ascii="Times New Roman" w:hAnsi="Times New Roman"/>
                <w:position w:val="-248"/>
                <w:sz w:val="24"/>
                <w:szCs w:val="24"/>
              </w:rPr>
            </w:pP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  <w:r w:rsidR="00890EC2" w:rsidRPr="00890EC2">
              <w:rPr>
                <w:rFonts w:ascii="Times New Roman" w:hAnsi="Times New Roman"/>
                <w:color w:val="FF0000"/>
                <w:position w:val="-248"/>
                <w:sz w:val="24"/>
                <w:szCs w:val="24"/>
              </w:rPr>
              <w:object w:dxaOrig="4762" w:dyaOrig="2832">
                <v:shape id="_x0000_i1062" type="#_x0000_t75" style="width:237.75pt;height:141.75pt" o:ole="">
                  <v:imagedata r:id="rId85" o:title=""/>
                </v:shape>
                <o:OLEObject Type="Embed" ProgID="FXEquation.Equation" ShapeID="_x0000_i1062" DrawAspect="Content" ObjectID="_1522491439" r:id="rId86"/>
              </w:object>
            </w:r>
            <w:r w:rsidRPr="00890EC2">
              <w:rPr>
                <w:rFonts w:ascii="Times New Roman" w:hAnsi="Times New Roman"/>
                <w:position w:val="-24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5A5F0B" w:rsidRPr="00FF09A0" w:rsidRDefault="00890EC2" w:rsidP="005A5F0B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5A5F0B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5A5F0B" w:rsidRPr="00FF09A0" w:rsidRDefault="005A5F0B" w:rsidP="005A5F0B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5A5F0B" w:rsidRPr="00FF3C53" w:rsidRDefault="00FF3C53" w:rsidP="005A5F0B">
            <w:pPr>
              <w:spacing w:before="120" w:after="120"/>
              <w:rPr>
                <w:rFonts w:ascii="Times New Roman" w:hAnsi="Times New Roman"/>
                <w:position w:val="-82"/>
                <w:sz w:val="24"/>
                <w:szCs w:val="24"/>
              </w:rPr>
            </w:pP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  <w:r w:rsidRPr="00FF3C53">
              <w:rPr>
                <w:rFonts w:ascii="Times New Roman" w:hAnsi="Times New Roman"/>
                <w:color w:val="FF0000"/>
                <w:position w:val="-82"/>
                <w:sz w:val="24"/>
                <w:szCs w:val="24"/>
              </w:rPr>
              <w:object w:dxaOrig="5044" w:dyaOrig="1172">
                <v:shape id="_x0000_i1063" type="#_x0000_t75" style="width:252pt;height:58.5pt" o:ole="">
                  <v:imagedata r:id="rId87" o:title=""/>
                </v:shape>
                <o:OLEObject Type="Embed" ProgID="FXEquation.Equation" ShapeID="_x0000_i1063" DrawAspect="Content" ObjectID="_1522491440" r:id="rId88"/>
              </w:object>
            </w:r>
            <w:r w:rsidRPr="00FF3C53">
              <w:rPr>
                <w:rFonts w:ascii="Times New Roman" w:hAnsi="Times New Roman"/>
                <w:position w:val="-82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5A5F0B" w:rsidRPr="00FF09A0" w:rsidRDefault="00FF3C53" w:rsidP="005A5F0B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5A5F0B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5A5F0B" w:rsidRPr="00FF09A0" w:rsidRDefault="005A5F0B" w:rsidP="005A5F0B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5A5F0B" w:rsidRPr="001A1ED5" w:rsidRDefault="001A1ED5" w:rsidP="005A5F0B">
            <w:pPr>
              <w:spacing w:before="120" w:after="120"/>
              <w:rPr>
                <w:rFonts w:ascii="Times New Roman" w:hAnsi="Times New Roman"/>
                <w:position w:val="-112"/>
                <w:sz w:val="24"/>
                <w:szCs w:val="24"/>
              </w:rPr>
            </w:pPr>
            <w:r w:rsidRPr="001A1ED5">
              <w:rPr>
                <w:rFonts w:ascii="Times New Roman" w:hAnsi="Times New Roman"/>
                <w:color w:val="FF0000"/>
                <w:position w:val="-112"/>
                <w:sz w:val="24"/>
                <w:szCs w:val="24"/>
              </w:rPr>
              <w:object w:dxaOrig="6153" w:dyaOrig="1472">
                <v:shape id="_x0000_i1064" type="#_x0000_t75" style="width:307.5pt;height:73.5pt" o:ole="">
                  <v:imagedata r:id="rId89" o:title=""/>
                </v:shape>
                <o:OLEObject Type="Embed" ProgID="FXEquation.Equation" ShapeID="_x0000_i1064" DrawAspect="Content" ObjectID="_1522491441" r:id="rId90"/>
              </w:object>
            </w:r>
            <w:r w:rsidRPr="001A1ED5">
              <w:rPr>
                <w:rFonts w:ascii="Times New Roman" w:hAnsi="Times New Roman"/>
                <w:position w:val="-112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5A5F0B" w:rsidRPr="00FF09A0" w:rsidRDefault="001A1ED5" w:rsidP="005A5F0B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5A5F0B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5A5F0B" w:rsidRPr="00FF09A0" w:rsidRDefault="005A5F0B" w:rsidP="005A5F0B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5A5F0B" w:rsidRPr="00CC3151" w:rsidRDefault="00886582" w:rsidP="005A5F0B">
            <w:pPr>
              <w:spacing w:before="120" w:after="120"/>
              <w:rPr>
                <w:rFonts w:ascii="Times New Roman" w:hAnsi="Times New Roman"/>
                <w:position w:val="-128"/>
                <w:sz w:val="24"/>
                <w:szCs w:val="24"/>
              </w:rPr>
            </w:pP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  <w:r w:rsidR="00CC3151" w:rsidRPr="00CC3151">
              <w:rPr>
                <w:rFonts w:ascii="Times New Roman" w:hAnsi="Times New Roman"/>
                <w:color w:val="FF0000"/>
                <w:position w:val="-128"/>
                <w:sz w:val="24"/>
                <w:szCs w:val="24"/>
              </w:rPr>
              <w:object w:dxaOrig="3125" w:dyaOrig="1536">
                <v:shape id="_x0000_i1141" type="#_x0000_t75" style="width:156pt;height:76.5pt" o:ole="">
                  <v:imagedata r:id="rId91" o:title=""/>
                </v:shape>
                <o:OLEObject Type="Embed" ProgID="FXEquation.Equation" ShapeID="_x0000_i1141" DrawAspect="Content" ObjectID="_1522491442" r:id="rId92"/>
              </w:object>
            </w:r>
            <w:r w:rsidRPr="00CC3151">
              <w:rPr>
                <w:rFonts w:ascii="Times New Roman" w:hAnsi="Times New Roman"/>
                <w:position w:val="-12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5A5F0B" w:rsidRPr="00FF09A0" w:rsidRDefault="00886582" w:rsidP="005A5F0B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5A5F0B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5A5F0B" w:rsidRPr="00FF09A0" w:rsidRDefault="005A5F0B" w:rsidP="005A5F0B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5A5F0B" w:rsidRPr="00CA2E33" w:rsidRDefault="00CA2E33" w:rsidP="005A5F0B">
            <w:pPr>
              <w:spacing w:before="120" w:after="120"/>
              <w:rPr>
                <w:rFonts w:ascii="Times New Roman" w:hAnsi="Times New Roman"/>
                <w:position w:val="-18"/>
                <w:sz w:val="24"/>
                <w:szCs w:val="24"/>
              </w:rPr>
            </w:pP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  <w:r w:rsidRPr="00CA2E33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2448" w:dyaOrig="532">
                <v:shape id="_x0000_i1066" type="#_x0000_t75" style="width:122.25pt;height:26.25pt" o:ole="">
                  <v:imagedata r:id="rId93" o:title=""/>
                </v:shape>
                <o:OLEObject Type="Embed" ProgID="FXEquation.Equation" ShapeID="_x0000_i1066" DrawAspect="Content" ObjectID="_1522491443" r:id="rId94"/>
              </w:object>
            </w:r>
            <w:r w:rsidRPr="00CA2E33">
              <w:rPr>
                <w:rFonts w:ascii="Times New Roman" w:hAnsi="Times New Roman"/>
                <w:position w:val="-1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5A5F0B" w:rsidRPr="00FF09A0" w:rsidRDefault="00CA2E33" w:rsidP="005A5F0B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5A5F0B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5A5F0B" w:rsidRPr="00FF09A0" w:rsidRDefault="005A5F0B" w:rsidP="005A5F0B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5A5F0B" w:rsidRPr="00423EAD" w:rsidRDefault="00380A61" w:rsidP="005A5F0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 w:rsidRPr="004A3BB9">
              <w:rPr>
                <w:color w:val="FF0000"/>
                <w:position w:val="-18"/>
              </w:rPr>
              <w:object w:dxaOrig="2142" w:dyaOrig="1956">
                <v:shape id="_x0000_i1067" type="#_x0000_t75" style="width:107.25pt;height:97.5pt" o:ole="">
                  <v:imagedata r:id="rId95" o:title=""/>
                </v:shape>
                <o:OLEObject Type="Embed" ProgID="FXEquation.Equation" ShapeID="_x0000_i1067" DrawAspect="Content" ObjectID="_1522491444" r:id="rId96"/>
              </w:object>
            </w:r>
          </w:p>
        </w:tc>
        <w:tc>
          <w:tcPr>
            <w:tcW w:w="2977" w:type="dxa"/>
            <w:vAlign w:val="center"/>
          </w:tcPr>
          <w:p w:rsidR="005A5F0B" w:rsidRPr="00423EAD" w:rsidRDefault="00380A61" w:rsidP="005A5F0B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5A5F0B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5A5F0B" w:rsidRPr="00FF09A0" w:rsidRDefault="005A5F0B" w:rsidP="005A5F0B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5A5F0B" w:rsidRPr="00014ABB" w:rsidRDefault="00014ABB" w:rsidP="005A5F0B">
            <w:pPr>
              <w:spacing w:before="120" w:after="120"/>
              <w:rPr>
                <w:color w:val="FF0000"/>
                <w:position w:val="-8"/>
              </w:rPr>
            </w:pPr>
            <w:r w:rsidRPr="00014ABB">
              <w:rPr>
                <w:color w:val="FF0000"/>
                <w:position w:val="-8"/>
              </w:rPr>
              <w:object w:dxaOrig="4804" w:dyaOrig="336">
                <v:shape id="_x0000_i1068" type="#_x0000_t75" style="width:240pt;height:16.5pt" o:ole="">
                  <v:imagedata r:id="rId97" o:title=""/>
                </v:shape>
                <o:OLEObject Type="Embed" ProgID="FXEquation.Equation" ShapeID="_x0000_i1068" DrawAspect="Content" ObjectID="_1522491445" r:id="rId98"/>
              </w:object>
            </w:r>
          </w:p>
          <w:p w:rsidR="00014ABB" w:rsidRPr="00014ABB" w:rsidRDefault="00014ABB" w:rsidP="005A5F0B">
            <w:pPr>
              <w:spacing w:before="120" w:after="120"/>
              <w:rPr>
                <w:rFonts w:ascii="Times New Roman" w:hAnsi="Times New Roman"/>
                <w:position w:val="-8"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5A5F0B" w:rsidRPr="00423EAD" w:rsidRDefault="00014ABB" w:rsidP="005A5F0B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5A5F0B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5A5F0B" w:rsidRPr="00FF09A0" w:rsidRDefault="005A5F0B" w:rsidP="005A5F0B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4C2A2E" w:rsidRDefault="00CC3151" w:rsidP="005A5F0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72" type="#_x0000_t75" style="position:absolute;margin-left:11.55pt;margin-top:16.65pt;width:258.45pt;height:193.1pt;z-index:251829248;mso-position-horizontal-relative:text;mso-position-vertical-relative:text">
                  <v:imagedata r:id="rId99" o:title=""/>
                </v:shape>
                <o:OLEObject Type="Embed" ProgID="FXDraw.Graphic" ShapeID="_x0000_s1072" DrawAspect="Content" ObjectID="_1522491487" r:id="rId100"/>
              </w:object>
            </w:r>
          </w:p>
          <w:p w:rsidR="004C2A2E" w:rsidRDefault="004C2A2E" w:rsidP="005A5F0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4C2A2E" w:rsidRDefault="004C2A2E" w:rsidP="005A5F0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5A5F0B" w:rsidRDefault="005A5F0B" w:rsidP="005A5F0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4C2A2E" w:rsidRDefault="004C2A2E" w:rsidP="005A5F0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4C2A2E" w:rsidRDefault="004C2A2E" w:rsidP="005A5F0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4C2A2E" w:rsidRDefault="004C2A2E" w:rsidP="005A5F0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4C2A2E" w:rsidRDefault="004C2A2E" w:rsidP="005A5F0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4C2A2E" w:rsidRDefault="004C2A2E" w:rsidP="005A5F0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4C2A2E" w:rsidRDefault="004C2A2E" w:rsidP="005A5F0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4C2A2E" w:rsidRPr="00423EAD" w:rsidRDefault="004C2A2E" w:rsidP="005A5F0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5A5F0B" w:rsidRPr="00423EAD" w:rsidRDefault="004C2A2E" w:rsidP="005A5F0B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5A5F0B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5A5F0B" w:rsidRPr="00FF09A0" w:rsidRDefault="005A5F0B" w:rsidP="005A5F0B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5A5F0B" w:rsidRDefault="004610FF" w:rsidP="005A5F0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Line 1 has an error</w:t>
            </w:r>
          </w:p>
          <w:p w:rsidR="004610FF" w:rsidRPr="00423EAD" w:rsidRDefault="004610FF" w:rsidP="005A5F0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In expanding  </w:t>
            </w:r>
            <w:r w:rsidRPr="004610FF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4277" w:dyaOrig="256">
                <v:shape id="_x0000_i1070" type="#_x0000_t75" style="width:213.75pt;height:12.75pt" o:ole="">
                  <v:imagedata r:id="rId101" o:title=""/>
                </v:shape>
                <o:OLEObject Type="Embed" ProgID="FXEquation.Equation" ShapeID="_x0000_i1070" DrawAspect="Content" ObjectID="_1522491446" r:id="rId102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5A5F0B" w:rsidRPr="00423EAD" w:rsidRDefault="004610FF" w:rsidP="005A5F0B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5A5F0B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5A5F0B" w:rsidRPr="00FF09A0" w:rsidRDefault="005A5F0B" w:rsidP="005A5F0B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5A5F0B" w:rsidRPr="00C33916" w:rsidRDefault="00A64434" w:rsidP="005A5F0B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  <w:r>
              <w:rPr>
                <w:rFonts w:ascii="Times New Roman" w:hAnsi="Times New Roman"/>
                <w:position w:val="-36"/>
                <w:sz w:val="24"/>
                <w:szCs w:val="24"/>
              </w:rPr>
              <w:t>Splendid Snips distribution has more scores toward the lower values, so it is skewed (positively), while Cute cuts is evenly distributed about the centre, so is symmetrical.</w:t>
            </w:r>
          </w:p>
        </w:tc>
        <w:tc>
          <w:tcPr>
            <w:tcW w:w="2977" w:type="dxa"/>
            <w:vAlign w:val="center"/>
          </w:tcPr>
          <w:p w:rsidR="005A5F0B" w:rsidRPr="00FF09A0" w:rsidRDefault="00A64434" w:rsidP="005A5F0B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5A5F0B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5A5F0B" w:rsidRPr="00FF09A0" w:rsidRDefault="005A5F0B" w:rsidP="005A5F0B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5A5F0B" w:rsidRPr="00875CDA" w:rsidRDefault="00875CDA" w:rsidP="005A5F0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 w:rsidRPr="00875CDA">
              <w:rPr>
                <w:rFonts w:ascii="Times New Roman" w:hAnsi="Times New Roman"/>
                <w:sz w:val="24"/>
                <w:szCs w:val="24"/>
              </w:rPr>
              <w:t>Both distributions have 22 d</w:t>
            </w:r>
            <w:r>
              <w:rPr>
                <w:rFonts w:ascii="Times New Roman" w:hAnsi="Times New Roman"/>
                <w:sz w:val="24"/>
                <w:szCs w:val="24"/>
              </w:rPr>
              <w:t>ata points, so the middle scores</w:t>
            </w:r>
            <w:r w:rsidRPr="00875CDA">
              <w:rPr>
                <w:rFonts w:ascii="Times New Roman" w:hAnsi="Times New Roman"/>
                <w:sz w:val="24"/>
                <w:szCs w:val="24"/>
              </w:rPr>
              <w:t xml:space="preserve"> are the 11</w:t>
            </w:r>
            <w:r w:rsidRPr="00875CDA">
              <w:rPr>
                <w:rFonts w:ascii="Times New Roman" w:hAnsi="Times New Roman"/>
                <w:sz w:val="24"/>
                <w:szCs w:val="24"/>
                <w:vertAlign w:val="superscript"/>
              </w:rPr>
              <w:t>th</w:t>
            </w:r>
            <w:r w:rsidRPr="00875CDA">
              <w:rPr>
                <w:rFonts w:ascii="Times New Roman" w:hAnsi="Times New Roman"/>
                <w:sz w:val="24"/>
                <w:szCs w:val="24"/>
              </w:rPr>
              <w:t xml:space="preserve"> and 12</w:t>
            </w:r>
            <w:r w:rsidRPr="00875CDA">
              <w:rPr>
                <w:rFonts w:ascii="Times New Roman" w:hAnsi="Times New Roman"/>
                <w:sz w:val="24"/>
                <w:szCs w:val="24"/>
                <w:vertAlign w:val="superscript"/>
              </w:rPr>
              <w:t>th</w:t>
            </w:r>
            <w:r w:rsidRPr="00875CDA">
              <w:rPr>
                <w:rFonts w:ascii="Times New Roman" w:hAnsi="Times New Roman"/>
                <w:sz w:val="24"/>
                <w:szCs w:val="24"/>
              </w:rPr>
              <w:t xml:space="preserve"> scores.</w:t>
            </w:r>
          </w:p>
          <w:p w:rsidR="00875CDA" w:rsidRDefault="00875CDA" w:rsidP="00875CDA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  <w:r w:rsidRPr="00875CDA">
              <w:rPr>
                <w:rFonts w:ascii="Times New Roman" w:hAnsi="Times New Roman"/>
                <w:sz w:val="24"/>
                <w:szCs w:val="24"/>
              </w:rPr>
              <w:t xml:space="preserve">Median Splendid Snips = </w: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  <w:r w:rsidRPr="00875CDA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1406" w:dyaOrig="532">
                <v:shape id="_x0000_i1071" type="#_x0000_t75" style="width:70.5pt;height:26.25pt" o:ole="">
                  <v:imagedata r:id="rId103" o:title=""/>
                </v:shape>
                <o:OLEObject Type="Embed" ProgID="FXEquation.Equation" ShapeID="_x0000_i1071" DrawAspect="Content" ObjectID="_1522491447" r:id="rId104"/>
              </w:objec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</w:p>
          <w:p w:rsidR="00875CDA" w:rsidRDefault="00875CDA" w:rsidP="005A5F0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875CDA" w:rsidRDefault="00875CDA" w:rsidP="005A5F0B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  <w:r w:rsidRPr="00875CDA">
              <w:rPr>
                <w:rFonts w:ascii="Times New Roman" w:hAnsi="Times New Roman"/>
                <w:sz w:val="24"/>
                <w:szCs w:val="24"/>
              </w:rPr>
              <w:t xml:space="preserve">Median </w:t>
            </w:r>
            <w:r>
              <w:rPr>
                <w:rFonts w:ascii="Times New Roman" w:hAnsi="Times New Roman"/>
                <w:sz w:val="24"/>
                <w:szCs w:val="24"/>
              </w:rPr>
              <w:t>Cute Cut</w:t>
            </w:r>
            <w:r w:rsidRPr="00875CDA">
              <w:rPr>
                <w:rFonts w:ascii="Times New Roman" w:hAnsi="Times New Roman"/>
                <w:sz w:val="24"/>
                <w:szCs w:val="24"/>
              </w:rPr>
              <w:t xml:space="preserve">s = </w: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  <w:r w:rsidRPr="00875CDA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1976" w:dyaOrig="532">
                <v:shape id="_x0000_i1072" type="#_x0000_t75" style="width:99pt;height:26.25pt" o:ole="">
                  <v:imagedata r:id="rId105" o:title=""/>
                </v:shape>
                <o:OLEObject Type="Embed" ProgID="FXEquation.Equation" ShapeID="_x0000_i1072" DrawAspect="Content" ObjectID="_1522491448" r:id="rId106"/>
              </w:objec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</w:p>
          <w:p w:rsidR="00875CDA" w:rsidRPr="00C33916" w:rsidRDefault="00A64434" w:rsidP="00A64434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  <w:r>
              <w:rPr>
                <w:rFonts w:ascii="Times New Roman" w:hAnsi="Times New Roman"/>
                <w:position w:val="-36"/>
                <w:sz w:val="24"/>
                <w:szCs w:val="24"/>
              </w:rPr>
              <w:t>Difference = 47 – 31 = 16</w:t>
            </w:r>
          </w:p>
        </w:tc>
        <w:tc>
          <w:tcPr>
            <w:tcW w:w="2977" w:type="dxa"/>
            <w:vAlign w:val="center"/>
          </w:tcPr>
          <w:p w:rsidR="005A5F0B" w:rsidRPr="00FF09A0" w:rsidRDefault="00A64434" w:rsidP="005A5F0B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5A5F0B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5A5F0B" w:rsidRPr="00FF09A0" w:rsidRDefault="005A5F0B" w:rsidP="005A5F0B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9E471D" w:rsidRPr="009E471D" w:rsidRDefault="009E471D" w:rsidP="005A5F0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 w:rsidRPr="009E471D">
              <w:rPr>
                <w:rFonts w:ascii="Times New Roman" w:hAnsi="Times New Roman"/>
                <w:sz w:val="24"/>
                <w:szCs w:val="24"/>
              </w:rPr>
              <w:t>Total number of people = 4 + 14 + 9 + 24 + 30 + 24</w:t>
            </w:r>
          </w:p>
          <w:p w:rsidR="009E471D" w:rsidRPr="009E471D" w:rsidRDefault="009E471D" w:rsidP="005A5F0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 w:rsidRPr="009E471D">
              <w:rPr>
                <w:rFonts w:ascii="Times New Roman" w:hAnsi="Times New Roman"/>
                <w:sz w:val="24"/>
                <w:szCs w:val="24"/>
              </w:rPr>
              <w:t xml:space="preserve">                                       = 105</w:t>
            </w:r>
          </w:p>
          <w:p w:rsidR="009E471D" w:rsidRPr="009E471D" w:rsidRDefault="009E471D" w:rsidP="005A5F0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 w:rsidRPr="009E471D">
              <w:rPr>
                <w:rFonts w:ascii="Times New Roman" w:hAnsi="Times New Roman"/>
                <w:sz w:val="24"/>
                <w:szCs w:val="24"/>
              </w:rPr>
              <w:t>Number of dwellings  = 4 + 7 + 3 + 6 + 6 + 4 = 30</w:t>
            </w:r>
          </w:p>
          <w:p w:rsidR="005A5F0B" w:rsidRPr="00C33916" w:rsidRDefault="009E471D" w:rsidP="005A5F0B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  <w:r w:rsidRPr="009E471D">
              <w:rPr>
                <w:rFonts w:ascii="Times New Roman" w:hAnsi="Times New Roman"/>
                <w:sz w:val="24"/>
                <w:szCs w:val="24"/>
              </w:rPr>
              <w:t xml:space="preserve">Average   =   </w:t>
            </w:r>
            <w:r w:rsidRPr="009E471D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1075" w:dyaOrig="532">
                <v:shape id="_x0000_i1073" type="#_x0000_t75" style="width:54pt;height:26.25pt" o:ole="">
                  <v:imagedata r:id="rId107" o:title=""/>
                </v:shape>
                <o:OLEObject Type="Embed" ProgID="FXEquation.Equation" ShapeID="_x0000_i1073" DrawAspect="Content" ObjectID="_1522491449" r:id="rId108"/>
              </w:objec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5A5F0B" w:rsidRPr="00FF09A0" w:rsidRDefault="009E471D" w:rsidP="005A5F0B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385C41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385C41" w:rsidRPr="00FF09A0" w:rsidRDefault="00385C41" w:rsidP="00385C41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385C41" w:rsidRPr="00423EAD" w:rsidRDefault="00B86966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It was 6</w:t>
            </w:r>
            <w:r w:rsidRPr="00B86966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C at around 1:30 am, 6:00 am and at about 6:30 pm.</w:t>
            </w:r>
          </w:p>
        </w:tc>
        <w:tc>
          <w:tcPr>
            <w:tcW w:w="2977" w:type="dxa"/>
            <w:vAlign w:val="center"/>
          </w:tcPr>
          <w:p w:rsidR="00385C41" w:rsidRPr="00FF09A0" w:rsidRDefault="00B86966" w:rsidP="00385C4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385C41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385C41" w:rsidRPr="00FF09A0" w:rsidRDefault="00385C41" w:rsidP="00385C41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385C41" w:rsidRPr="00C33916" w:rsidRDefault="00385C41" w:rsidP="00385C41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object w:dxaOrig="3798" w:dyaOrig="772" w14:anchorId="594F36B4">
                <v:shape id="_x0000_i1074" type="#_x0000_t75" style="width:189.75pt;height:38.25pt" o:ole="">
                  <v:imagedata r:id="rId109" o:title=""/>
                </v:shape>
                <o:OLEObject Type="Embed" ProgID="FXEquation.Equation" ShapeID="_x0000_i1074" DrawAspect="Content" ObjectID="_1522491450" r:id="rId110"/>
              </w:objec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385C41" w:rsidRPr="00FF09A0" w:rsidRDefault="00385C41" w:rsidP="00385C4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385C41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385C41" w:rsidRPr="00FF09A0" w:rsidRDefault="00385C41" w:rsidP="00385C41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385C41" w:rsidRPr="00C33916" w:rsidRDefault="00385C41" w:rsidP="00385C41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object w:dxaOrig="4578" w:dyaOrig="1362">
                <v:shape id="_x0000_i1075" type="#_x0000_t75" style="width:228.75pt;height:68.25pt" o:ole="">
                  <v:imagedata r:id="rId111" o:title=""/>
                </v:shape>
                <o:OLEObject Type="Embed" ProgID="FXEquation.Equation" ShapeID="_x0000_i1075" DrawAspect="Content" ObjectID="_1522491451" r:id="rId112"/>
              </w:objec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385C41" w:rsidRPr="00FF09A0" w:rsidRDefault="00385C41" w:rsidP="00385C4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385C41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385C41" w:rsidRPr="00FF09A0" w:rsidRDefault="00385C41" w:rsidP="00385C41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385C41" w:rsidRPr="00C33916" w:rsidRDefault="00385C41" w:rsidP="00385C41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object w:dxaOrig="2418" w:dyaOrig="2248">
                <v:shape id="_x0000_i1076" type="#_x0000_t75" style="width:120.75pt;height:112.5pt" o:ole="">
                  <v:imagedata r:id="rId113" o:title=""/>
                </v:shape>
                <o:OLEObject Type="Embed" ProgID="FXEquation.Equation" ShapeID="_x0000_i1076" DrawAspect="Content" ObjectID="_1522491452" r:id="rId114"/>
              </w:objec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385C41" w:rsidRPr="00FF09A0" w:rsidRDefault="00385C41" w:rsidP="00385C4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385C41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385C41" w:rsidRPr="00FF09A0" w:rsidRDefault="00385C41" w:rsidP="00385C41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385C41" w:rsidRPr="00C33916" w:rsidRDefault="00907AEE" w:rsidP="00385C41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object w:dxaOrig="4860" w:dyaOrig="1396">
                <v:shape id="_x0000_i1077" type="#_x0000_t75" style="width:243pt;height:69.75pt" o:ole="">
                  <v:imagedata r:id="rId115" o:title=""/>
                </v:shape>
                <o:OLEObject Type="Embed" ProgID="FXEquation.Equation" ShapeID="_x0000_i1077" DrawAspect="Content" ObjectID="_1522491453" r:id="rId116"/>
              </w:objec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385C41" w:rsidRPr="00FF09A0" w:rsidRDefault="00907AEE" w:rsidP="00385C4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385C41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385C41" w:rsidRPr="00FF09A0" w:rsidRDefault="00385C41" w:rsidP="00385C41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385C41" w:rsidRPr="00C33916" w:rsidRDefault="00907AEE" w:rsidP="00385C41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object w:dxaOrig="6232" w:dyaOrig="1916">
                <v:shape id="_x0000_i1078" type="#_x0000_t75" style="width:311.25pt;height:96pt" o:ole="">
                  <v:imagedata r:id="rId117" o:title=""/>
                </v:shape>
                <o:OLEObject Type="Embed" ProgID="FXEquation.Equation" ShapeID="_x0000_i1078" DrawAspect="Content" ObjectID="_1522491454" r:id="rId118"/>
              </w:objec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385C41" w:rsidRPr="00FF09A0" w:rsidRDefault="00855EF0" w:rsidP="00385C4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385C41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385C41" w:rsidRPr="00FF09A0" w:rsidRDefault="00385C41" w:rsidP="00385C41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385C41" w:rsidRPr="00C33916" w:rsidRDefault="00855EF0" w:rsidP="00385C41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object w:dxaOrig="5568" w:dyaOrig="1336">
                <v:shape id="_x0000_i1079" type="#_x0000_t75" style="width:278.25pt;height:66.75pt" o:ole="">
                  <v:imagedata r:id="rId119" o:title=""/>
                </v:shape>
                <o:OLEObject Type="Embed" ProgID="FXEquation.Equation" ShapeID="_x0000_i1079" DrawAspect="Content" ObjectID="_1522491455" r:id="rId120"/>
              </w:objec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385C41" w:rsidRPr="00FF09A0" w:rsidRDefault="00855EF0" w:rsidP="00385C4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385C41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385C41" w:rsidRPr="00FF09A0" w:rsidRDefault="00385C41" w:rsidP="00385C41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385C41" w:rsidRPr="00C33916" w:rsidRDefault="00122294" w:rsidP="00385C41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object w:dxaOrig="4444" w:dyaOrig="1516">
                <v:shape id="_x0000_i1080" type="#_x0000_t75" style="width:222pt;height:75.75pt" o:ole="">
                  <v:imagedata r:id="rId121" o:title=""/>
                </v:shape>
                <o:OLEObject Type="Embed" ProgID="FXEquation.Equation" ShapeID="_x0000_i1080" DrawAspect="Content" ObjectID="_1522491456" r:id="rId122"/>
              </w:objec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385C41" w:rsidRPr="00FF09A0" w:rsidRDefault="00353FC9" w:rsidP="00385C4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385C41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385C41" w:rsidRPr="00FF09A0" w:rsidRDefault="00385C41" w:rsidP="00385C41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385C41" w:rsidRPr="00C33916" w:rsidRDefault="00901C10" w:rsidP="00385C41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object w:dxaOrig="4564" w:dyaOrig="1512">
                <v:shape id="_x0000_i1081" type="#_x0000_t75" style="width:228pt;height:75.75pt" o:ole="">
                  <v:imagedata r:id="rId123" o:title=""/>
                </v:shape>
                <o:OLEObject Type="Embed" ProgID="FXEquation.Equation" ShapeID="_x0000_i1081" DrawAspect="Content" ObjectID="_1522491457" r:id="rId124"/>
              </w:objec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385C41" w:rsidRPr="00FF09A0" w:rsidRDefault="00901C10" w:rsidP="00385C4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385C41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385C41" w:rsidRPr="00FF09A0" w:rsidRDefault="00385C41" w:rsidP="00385C41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385C41" w:rsidRPr="00C33916" w:rsidRDefault="00901C10" w:rsidP="00385C41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object w:dxaOrig="2947" w:dyaOrig="1116">
                <v:shape id="_x0000_i1082" type="#_x0000_t75" style="width:147pt;height:55.5pt" o:ole="">
                  <v:imagedata r:id="rId125" o:title=""/>
                </v:shape>
                <o:OLEObject Type="Embed" ProgID="FXEquation.Equation" ShapeID="_x0000_i1082" DrawAspect="Content" ObjectID="_1522491458" r:id="rId126"/>
              </w:object>
            </w: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385C41" w:rsidRPr="00FF09A0" w:rsidRDefault="007545C5" w:rsidP="00385C4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385C41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385C41" w:rsidRPr="00FF09A0" w:rsidRDefault="00385C41" w:rsidP="00385C41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385C41" w:rsidRDefault="00CC3151" w:rsidP="00385C41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position w:val="-36"/>
                <w:sz w:val="24"/>
                <w:szCs w:val="24"/>
                <w:lang w:eastAsia="en-AU"/>
              </w:rPr>
              <w:object w:dxaOrig="1440" w:dyaOrig="1440">
                <v:shape id="_x0000_s1070" type="#_x0000_t75" style="position:absolute;margin-left:9.45pt;margin-top:6.35pt;width:212pt;height:130.2pt;z-index:251827200;mso-position-horizontal-relative:text;mso-position-vertical-relative:text">
                  <v:imagedata r:id="rId127" o:title=""/>
                </v:shape>
                <o:OLEObject Type="Embed" ProgID="FXDraw.Graphic" ShapeID="_x0000_s1070" DrawAspect="Content" ObjectID="_1522491488" r:id="rId128"/>
              </w:object>
            </w:r>
          </w:p>
          <w:p w:rsidR="008059A8" w:rsidRDefault="008059A8" w:rsidP="00385C41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</w:p>
          <w:p w:rsidR="008059A8" w:rsidRDefault="008059A8" w:rsidP="00385C41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</w:p>
          <w:p w:rsidR="008059A8" w:rsidRDefault="008059A8" w:rsidP="00385C41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</w:p>
          <w:p w:rsidR="008059A8" w:rsidRPr="00C33916" w:rsidRDefault="008059A8" w:rsidP="00385C41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385C41" w:rsidRPr="00FF09A0" w:rsidRDefault="0037192E" w:rsidP="00385C4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385C41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385C41" w:rsidRPr="00FF09A0" w:rsidRDefault="00385C41" w:rsidP="00385C41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385C41" w:rsidRPr="002D1900" w:rsidRDefault="002D1900" w:rsidP="00385C41">
            <w:pPr>
              <w:spacing w:before="120" w:after="120"/>
              <w:rPr>
                <w:rFonts w:ascii="Times New Roman" w:hAnsi="Times New Roman"/>
                <w:position w:val="-88"/>
                <w:sz w:val="24"/>
                <w:szCs w:val="24"/>
              </w:rPr>
            </w:pPr>
            <w:r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  <w:r w:rsidRPr="002D1900">
              <w:rPr>
                <w:rFonts w:ascii="Times New Roman" w:hAnsi="Times New Roman"/>
                <w:color w:val="FF0000"/>
                <w:position w:val="-88"/>
                <w:sz w:val="24"/>
                <w:szCs w:val="24"/>
              </w:rPr>
              <w:object w:dxaOrig="3858" w:dyaOrig="1056">
                <v:shape id="_x0000_i1084" type="#_x0000_t75" style="width:192.75pt;height:52.5pt" o:ole="">
                  <v:imagedata r:id="rId129" o:title=""/>
                </v:shape>
                <o:OLEObject Type="Embed" ProgID="FXEquation.Equation" ShapeID="_x0000_i1084" DrawAspect="Content" ObjectID="_1522491459" r:id="rId130"/>
              </w:object>
            </w:r>
            <w:r w:rsidRPr="002D1900">
              <w:rPr>
                <w:rFonts w:ascii="Times New Roman" w:hAnsi="Times New Roman"/>
                <w:position w:val="-8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385C41" w:rsidRPr="00FF09A0" w:rsidRDefault="002D1900" w:rsidP="00385C4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385C41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385C41" w:rsidRPr="00FF09A0" w:rsidRDefault="00385C41" w:rsidP="00385C41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385C41" w:rsidRPr="000317EB" w:rsidRDefault="000317EB" w:rsidP="00385C41">
            <w:pPr>
              <w:spacing w:before="120" w:after="120"/>
              <w:rPr>
                <w:rFonts w:ascii="Times New Roman" w:hAnsi="Times New Roman"/>
                <w:position w:val="-8"/>
                <w:sz w:val="24"/>
                <w:szCs w:val="24"/>
              </w:rPr>
            </w:pPr>
            <w:r w:rsidRPr="000317EB">
              <w:rPr>
                <w:color w:val="FF0000"/>
                <w:position w:val="-8"/>
              </w:rPr>
              <w:object w:dxaOrig="3544" w:dyaOrig="336">
                <v:shape id="_x0000_i1085" type="#_x0000_t75" style="width:177pt;height:16.5pt" o:ole="">
                  <v:imagedata r:id="rId131" o:title=""/>
                </v:shape>
                <o:OLEObject Type="Embed" ProgID="FXEquation.Equation" ShapeID="_x0000_i1085" DrawAspect="Content" ObjectID="_1522491460" r:id="rId132"/>
              </w:object>
            </w:r>
          </w:p>
        </w:tc>
        <w:tc>
          <w:tcPr>
            <w:tcW w:w="2977" w:type="dxa"/>
            <w:vAlign w:val="center"/>
          </w:tcPr>
          <w:p w:rsidR="00385C41" w:rsidRPr="00423EAD" w:rsidRDefault="00016A01" w:rsidP="00385C4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385C41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385C41" w:rsidRPr="00FF09A0" w:rsidRDefault="00385C41" w:rsidP="00385C41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385C41" w:rsidRDefault="00CC3151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73" type="#_x0000_t75" style="position:absolute;margin-left:9.45pt;margin-top:7.5pt;width:244.2pt;height:248.85pt;z-index:251830272;mso-position-horizontal-relative:text;mso-position-vertical-relative:text">
                  <v:imagedata r:id="rId133" o:title=""/>
                </v:shape>
                <o:OLEObject Type="Embed" ProgID="FXDraw.Graphic" ShapeID="_x0000_s1073" DrawAspect="Content" ObjectID="_1522491489" r:id="rId134"/>
              </w:object>
            </w:r>
          </w:p>
          <w:p w:rsidR="00C757CE" w:rsidRDefault="00C757CE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C757CE" w:rsidRDefault="00C757CE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C757CE" w:rsidRDefault="00C757CE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C757CE" w:rsidRDefault="00C757CE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C757CE" w:rsidRDefault="00C757CE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C757CE" w:rsidRDefault="00C757CE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C757CE" w:rsidRDefault="00C757CE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C757CE" w:rsidRDefault="00C757CE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C757CE" w:rsidRDefault="00C757CE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C757CE" w:rsidRDefault="00C757CE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C757CE" w:rsidRDefault="00C757CE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C757CE" w:rsidRDefault="00C757CE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C757CE" w:rsidRPr="00423EAD" w:rsidRDefault="00C757CE" w:rsidP="00C757C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C757CE">
              <w:rPr>
                <w:rFonts w:ascii="Times New Roman" w:hAnsi="Times New Roman"/>
                <w:color w:val="FF0000"/>
                <w:position w:val="-178"/>
                <w:sz w:val="24"/>
                <w:szCs w:val="24"/>
              </w:rPr>
              <w:object w:dxaOrig="2154" w:dyaOrig="1956">
                <v:shape id="_x0000_i1087" type="#_x0000_t75" style="width:108pt;height:97.5pt" o:ole="">
                  <v:imagedata r:id="rId135" o:title=""/>
                </v:shape>
                <o:OLEObject Type="Embed" ProgID="FXEquation.Equation" ShapeID="_x0000_i1087" DrawAspect="Content" ObjectID="_1522491461" r:id="rId136"/>
              </w:object>
            </w:r>
            <w:r w:rsidRPr="00C757CE">
              <w:rPr>
                <w:rFonts w:ascii="Times New Roman" w:hAnsi="Times New Roman"/>
                <w:position w:val="-17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385C41" w:rsidRPr="00423EAD" w:rsidRDefault="00C757CE" w:rsidP="00385C4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385C41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385C41" w:rsidRPr="00FF09A0" w:rsidRDefault="00385C41" w:rsidP="00385C41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385C41" w:rsidRDefault="00C757CE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Draw the graph of  </w:t>
            </w:r>
            <w:r w:rsidRPr="00C757CE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1134" w:dyaOrig="252">
                <v:shape id="_x0000_i1088" type="#_x0000_t75" style="width:57pt;height:12.75pt" o:ole="">
                  <v:imagedata r:id="rId137" o:title=""/>
                </v:shape>
                <o:OLEObject Type="Embed" ProgID="FXEquation.Equation" ShapeID="_x0000_i1088" DrawAspect="Content" ObjectID="_1522491462" r:id="rId138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C757CE" w:rsidRDefault="00C757CE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 w:rsidRPr="00C757CE">
              <w:rPr>
                <w:rFonts w:ascii="Times New Roman" w:hAnsi="Times New Roman"/>
                <w:i/>
                <w:sz w:val="24"/>
                <w:szCs w:val="24"/>
              </w:rPr>
              <w:t>y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-intercept = -3, so mark -3 on </w:t>
            </w:r>
            <w:r w:rsidRPr="00C757CE">
              <w:rPr>
                <w:rFonts w:ascii="Times New Roman" w:hAnsi="Times New Roman"/>
                <w:i/>
                <w:sz w:val="24"/>
                <w:szCs w:val="24"/>
              </w:rPr>
              <w:t>y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axis</w:t>
            </w:r>
          </w:p>
          <w:p w:rsidR="00C757CE" w:rsidRDefault="00C757CE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Gradient = -1, so go across 1 and down 1 to obtain a second point, and draw the line as shown on graph above.</w:t>
            </w:r>
          </w:p>
          <w:p w:rsidR="00C757CE" w:rsidRPr="00423EAD" w:rsidRDefault="00C757CE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Point of intersection is (1, -4)</w:t>
            </w:r>
          </w:p>
        </w:tc>
        <w:tc>
          <w:tcPr>
            <w:tcW w:w="2977" w:type="dxa"/>
            <w:vAlign w:val="center"/>
          </w:tcPr>
          <w:p w:rsidR="00385C41" w:rsidRPr="00423EAD" w:rsidRDefault="003B68B9" w:rsidP="00385C4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385C41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385C41" w:rsidRPr="00FF09A0" w:rsidRDefault="00385C41" w:rsidP="00385C41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385C41" w:rsidRPr="004776AC" w:rsidRDefault="004776AC" w:rsidP="00385C41">
            <w:pPr>
              <w:spacing w:before="120" w:after="120"/>
              <w:rPr>
                <w:rFonts w:ascii="Times New Roman" w:hAnsi="Times New Roman"/>
                <w:position w:val="-152"/>
                <w:sz w:val="24"/>
                <w:szCs w:val="24"/>
              </w:rPr>
            </w:pPr>
            <w:r w:rsidRPr="004776AC">
              <w:rPr>
                <w:color w:val="FF0000"/>
                <w:position w:val="-152"/>
              </w:rPr>
              <w:object w:dxaOrig="4353" w:dyaOrig="1866">
                <v:shape id="_x0000_i1089" type="#_x0000_t75" style="width:217.5pt;height:93pt" o:ole="">
                  <v:imagedata r:id="rId139" o:title=""/>
                </v:shape>
                <o:OLEObject Type="Embed" ProgID="FXEquation.Equation" ShapeID="_x0000_i1089" DrawAspect="Content" ObjectID="_1522491463" r:id="rId140"/>
              </w:object>
            </w:r>
          </w:p>
        </w:tc>
        <w:tc>
          <w:tcPr>
            <w:tcW w:w="2977" w:type="dxa"/>
            <w:vAlign w:val="center"/>
          </w:tcPr>
          <w:p w:rsidR="00385C41" w:rsidRPr="00423EAD" w:rsidRDefault="005F3C02" w:rsidP="00385C4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385C41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385C41" w:rsidRPr="00FF09A0" w:rsidRDefault="00385C41" w:rsidP="00385C41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385C41" w:rsidRDefault="00AF5379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Open circle on -3 indicate  </w:t>
            </w:r>
            <w:r w:rsidRPr="00AF5379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214" w:dyaOrig="168">
                <v:shape id="_x0000_i1090" type="#_x0000_t75" style="width:10.5pt;height:8.25pt" o:ole="">
                  <v:imagedata r:id="rId141" o:title=""/>
                </v:shape>
                <o:OLEObject Type="Embed" ProgID="FXEquation.Equation" ShapeID="_x0000_i1090" DrawAspect="Content" ObjectID="_1522491464" r:id="rId142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 and closed on 2 indicates  </w:t>
            </w:r>
            <w:r w:rsidRPr="00AF5379">
              <w:rPr>
                <w:rFonts w:ascii="Times New Roman" w:hAnsi="Times New Roman"/>
                <w:color w:val="FF0000"/>
                <w:position w:val="-4"/>
                <w:sz w:val="24"/>
                <w:szCs w:val="24"/>
              </w:rPr>
              <w:object w:dxaOrig="304" w:dyaOrig="202">
                <v:shape id="_x0000_i1091" type="#_x0000_t75" style="width:15pt;height:9.75pt" o:ole="">
                  <v:imagedata r:id="rId143" o:title=""/>
                </v:shape>
                <o:OLEObject Type="Embed" ProgID="FXEquation.Equation" ShapeID="_x0000_i1091" DrawAspect="Content" ObjectID="_1522491465" r:id="rId144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AF5379" w:rsidRPr="00423EAD" w:rsidRDefault="00AF5379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 w:rsidRPr="005469D1">
              <w:rPr>
                <w:color w:val="FF0000"/>
                <w:position w:val="-4"/>
              </w:rPr>
              <w:object w:dxaOrig="1162" w:dyaOrig="211">
                <v:shape id="_x0000_i1092" type="#_x0000_t75" style="width:57.75pt;height:10.5pt" o:ole="">
                  <v:imagedata r:id="rId145" o:title=""/>
                </v:shape>
                <o:OLEObject Type="Embed" ProgID="FXEquation.Equation" ShapeID="_x0000_i1092" DrawAspect="Content" ObjectID="_1522491466" r:id="rId146"/>
              </w:object>
            </w:r>
            <w:r>
              <w:t xml:space="preserve">   </w:t>
            </w:r>
          </w:p>
        </w:tc>
        <w:tc>
          <w:tcPr>
            <w:tcW w:w="2977" w:type="dxa"/>
            <w:vAlign w:val="center"/>
          </w:tcPr>
          <w:p w:rsidR="00385C41" w:rsidRPr="00423EAD" w:rsidRDefault="005F3C02" w:rsidP="00385C4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385C41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385C41" w:rsidRPr="00FF09A0" w:rsidRDefault="00385C41" w:rsidP="00385C41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385C41" w:rsidRPr="00423EAD" w:rsidRDefault="00C02B99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It is bimodal as two scores occurred four times which is more than any other score.</w:t>
            </w:r>
          </w:p>
        </w:tc>
        <w:tc>
          <w:tcPr>
            <w:tcW w:w="2977" w:type="dxa"/>
            <w:vAlign w:val="center"/>
          </w:tcPr>
          <w:p w:rsidR="00385C41" w:rsidRPr="00423EAD" w:rsidRDefault="00C02B99" w:rsidP="00385C4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385C41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385C41" w:rsidRPr="00FF09A0" w:rsidRDefault="00385C41" w:rsidP="00385C41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385C41" w:rsidRDefault="006E7907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Median = average of 9</w:t>
            </w:r>
            <w:r w:rsidRPr="006E7907">
              <w:rPr>
                <w:rFonts w:ascii="Times New Roman" w:hAnsi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and 10</w:t>
            </w:r>
            <w:r w:rsidRPr="006E7907">
              <w:rPr>
                <w:rFonts w:ascii="Times New Roman" w:hAnsi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scores =  </w:t>
            </w:r>
            <w:r w:rsidRPr="006E7907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1226" w:dyaOrig="532">
                <v:shape id="_x0000_i1093" type="#_x0000_t75" style="width:61.5pt;height:26.25pt" o:ole="">
                  <v:imagedata r:id="rId147" o:title=""/>
                </v:shape>
                <o:OLEObject Type="Embed" ProgID="FXEquation.Equation" ShapeID="_x0000_i1093" DrawAspect="Content" ObjectID="_1522491467" r:id="rId148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6E7907" w:rsidRDefault="006E7907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Mean =  </w:t>
            </w:r>
            <w:r w:rsidR="007A12DA" w:rsidRPr="007A12DA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4015" w:dyaOrig="532">
                <v:shape id="_x0000_i1094" type="#_x0000_t75" style="width:201pt;height:26.25pt" o:ole="">
                  <v:imagedata r:id="rId149" o:title=""/>
                </v:shape>
                <o:OLEObject Type="Embed" ProgID="FXEquation.Equation" ShapeID="_x0000_i1094" DrawAspect="Content" ObjectID="_1522491468" r:id="rId150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7A12DA" w:rsidRDefault="007A12DA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Mode = 4 and 7</w:t>
            </w:r>
          </w:p>
          <w:p w:rsidR="007A12DA" w:rsidRDefault="007A12DA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Range is from 2 to 8, ie 6</w:t>
            </w:r>
          </w:p>
          <w:p w:rsidR="007A12DA" w:rsidRPr="00423EAD" w:rsidRDefault="007A12DA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</w:t>
            </w:r>
            <w:r w:rsidR="00AF5379">
              <w:rPr>
                <w:rFonts w:ascii="Times New Roman" w:hAnsi="Times New Roman"/>
                <w:sz w:val="24"/>
                <w:szCs w:val="24"/>
              </w:rPr>
              <w:t>t</w:t>
            </w:r>
            <w:r>
              <w:rPr>
                <w:rFonts w:ascii="Times New Roman" w:hAnsi="Times New Roman"/>
                <w:sz w:val="24"/>
                <w:szCs w:val="24"/>
              </w:rPr>
              <w:t>atement D is inaccurate as the most common (mode) is both 4 and 7, not just 7.</w:t>
            </w:r>
          </w:p>
        </w:tc>
        <w:tc>
          <w:tcPr>
            <w:tcW w:w="2977" w:type="dxa"/>
            <w:vAlign w:val="center"/>
          </w:tcPr>
          <w:p w:rsidR="00385C41" w:rsidRPr="00423EAD" w:rsidRDefault="007A12DA" w:rsidP="00385C4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C02B99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02B99" w:rsidRPr="00FF09A0" w:rsidRDefault="00C02B99" w:rsidP="00385C41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C02B99" w:rsidRDefault="00C02B99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There are 18 data scores altogether, and 4 of these represent groups of four.</w:t>
            </w:r>
          </w:p>
          <w:p w:rsidR="00C02B99" w:rsidRPr="00C02B99" w:rsidRDefault="00C02B99" w:rsidP="00385C41">
            <w:pPr>
              <w:spacing w:before="120" w:after="120"/>
              <w:rPr>
                <w:rFonts w:ascii="Times New Roman" w:hAnsi="Times New Roman"/>
                <w:position w:val="-1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C02B99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2974" w:dyaOrig="532">
                <v:shape id="_x0000_i1095" type="#_x0000_t75" style="width:148.5pt;height:26.25pt" o:ole="">
                  <v:imagedata r:id="rId151" o:title=""/>
                </v:shape>
                <o:OLEObject Type="Embed" ProgID="FXEquation.Equation" ShapeID="_x0000_i1095" DrawAspect="Content" ObjectID="_1522491469" r:id="rId152"/>
              </w:object>
            </w:r>
            <w:r w:rsidRPr="00C02B99">
              <w:rPr>
                <w:rFonts w:ascii="Times New Roman" w:hAnsi="Times New Roman"/>
                <w:position w:val="-1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C02B99" w:rsidRDefault="000317EB" w:rsidP="00385C4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385C41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385C41" w:rsidRPr="00FF09A0" w:rsidRDefault="00385C41" w:rsidP="00385C41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385C41" w:rsidRDefault="00FA72FD" w:rsidP="00385C4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/>
                <w:sz w:val="24"/>
                <w:szCs w:val="24"/>
              </w:rPr>
              <w:t>Mean :</w:t>
            </w:r>
            <w:proofErr w:type="gramEnd"/>
            <w:r>
              <w:rPr>
                <w:rFonts w:ascii="Times New Roman" w:hAnsi="Times New Roman"/>
                <w:sz w:val="24"/>
                <w:szCs w:val="24"/>
              </w:rPr>
              <w:t xml:space="preserve"> Since two</w:t>
            </w:r>
            <w:r w:rsidR="00423EAD">
              <w:rPr>
                <w:rFonts w:ascii="Times New Roman" w:hAnsi="Times New Roman"/>
                <w:sz w:val="24"/>
                <w:szCs w:val="24"/>
              </w:rPr>
              <w:t xml:space="preserve"> scores greater </w:t>
            </w:r>
            <w:bookmarkStart w:id="0" w:name="_GoBack"/>
            <w:bookmarkEnd w:id="0"/>
            <w:r w:rsidR="00423EAD">
              <w:rPr>
                <w:rFonts w:ascii="Times New Roman" w:hAnsi="Times New Roman"/>
                <w:sz w:val="24"/>
                <w:szCs w:val="24"/>
              </w:rPr>
              <w:t>than the mean are added, the mean will change.</w:t>
            </w:r>
          </w:p>
          <w:p w:rsidR="00423EAD" w:rsidRDefault="00423EAD" w:rsidP="00423EAD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Med</w:t>
            </w:r>
            <w:r w:rsidR="009D2DC3">
              <w:rPr>
                <w:rFonts w:ascii="Times New Roman" w:hAnsi="Times New Roman"/>
                <w:sz w:val="24"/>
                <w:szCs w:val="24"/>
              </w:rPr>
              <w:t>ian: Since the mode is 14 with 3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scores, </w:t>
            </w:r>
            <w:r w:rsidR="009D2DC3">
              <w:rPr>
                <w:rFonts w:ascii="Times New Roman" w:hAnsi="Times New Roman"/>
                <w:sz w:val="24"/>
                <w:szCs w:val="24"/>
              </w:rPr>
              <w:t xml:space="preserve">and the median is 11,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the most number of 11’s </w:t>
            </w:r>
            <w:r w:rsidR="009D2DC3">
              <w:rPr>
                <w:rFonts w:ascii="Times New Roman" w:hAnsi="Times New Roman"/>
                <w:sz w:val="24"/>
                <w:szCs w:val="24"/>
              </w:rPr>
              <w:t>possible is 2. Since there were an even number of sc</w:t>
            </w:r>
            <w:r w:rsidR="00FA72FD">
              <w:rPr>
                <w:rFonts w:ascii="Times New Roman" w:hAnsi="Times New Roman"/>
                <w:sz w:val="24"/>
                <w:szCs w:val="24"/>
              </w:rPr>
              <w:t>ores, the median came from two</w:t>
            </w:r>
            <w:r w:rsidR="009D2DC3">
              <w:rPr>
                <w:rFonts w:ascii="Times New Roman" w:hAnsi="Times New Roman"/>
                <w:sz w:val="24"/>
                <w:szCs w:val="24"/>
              </w:rPr>
              <w:t xml:space="preserve"> 11’</w:t>
            </w:r>
            <w:r w:rsidR="00FA72FD">
              <w:rPr>
                <w:rFonts w:ascii="Times New Roman" w:hAnsi="Times New Roman"/>
                <w:sz w:val="24"/>
                <w:szCs w:val="24"/>
              </w:rPr>
              <w:t>s or two</w:t>
            </w:r>
            <w:r w:rsidR="009D2DC3">
              <w:rPr>
                <w:rFonts w:ascii="Times New Roman" w:hAnsi="Times New Roman"/>
                <w:sz w:val="24"/>
                <w:szCs w:val="24"/>
              </w:rPr>
              <w:t xml:space="preserve"> other scores with an average of 11. When </w:t>
            </w:r>
            <w:r w:rsidR="00FA72FD">
              <w:rPr>
                <w:rFonts w:ascii="Times New Roman" w:hAnsi="Times New Roman"/>
                <w:sz w:val="24"/>
                <w:szCs w:val="24"/>
              </w:rPr>
              <w:t>two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scores greater t</w:t>
            </w:r>
            <w:r w:rsidR="009D2DC3">
              <w:rPr>
                <w:rFonts w:ascii="Times New Roman" w:hAnsi="Times New Roman"/>
                <w:sz w:val="24"/>
                <w:szCs w:val="24"/>
              </w:rPr>
              <w:t xml:space="preserve">han 11 are added, </w:t>
            </w:r>
            <w:r>
              <w:rPr>
                <w:rFonts w:ascii="Times New Roman" w:hAnsi="Times New Roman"/>
                <w:sz w:val="24"/>
                <w:szCs w:val="24"/>
              </w:rPr>
              <w:t>the median will</w:t>
            </w:r>
            <w:r w:rsidR="00FA72FD">
              <w:rPr>
                <w:rFonts w:ascii="Times New Roman" w:hAnsi="Times New Roman"/>
                <w:sz w:val="24"/>
                <w:szCs w:val="24"/>
              </w:rPr>
              <w:t xml:space="preserve"> move to the right, and hence will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change.</w:t>
            </w:r>
          </w:p>
          <w:p w:rsidR="00423EAD" w:rsidRDefault="00FA72FD" w:rsidP="00423EAD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Mode: Mode is 14 which occurs 3</w:t>
            </w:r>
            <w:r w:rsidR="00423EAD">
              <w:rPr>
                <w:rFonts w:ascii="Times New Roman" w:hAnsi="Times New Roman"/>
                <w:sz w:val="24"/>
                <w:szCs w:val="24"/>
              </w:rPr>
              <w:t xml:space="preserve"> times, and since the highest score is 9 (minimum) + 6 (range) = 15 there were no 16’</w:t>
            </w:r>
            <w:r>
              <w:rPr>
                <w:rFonts w:ascii="Times New Roman" w:hAnsi="Times New Roman"/>
                <w:sz w:val="24"/>
                <w:szCs w:val="24"/>
              </w:rPr>
              <w:t>s previously, so now there are two</w:t>
            </w:r>
            <w:r w:rsidR="00423EAD">
              <w:rPr>
                <w:rFonts w:ascii="Times New Roman" w:hAnsi="Times New Roman"/>
                <w:sz w:val="24"/>
                <w:szCs w:val="24"/>
              </w:rPr>
              <w:t xml:space="preserve"> 16’s, so 14 remains the mode.</w:t>
            </w:r>
          </w:p>
          <w:p w:rsidR="00423EAD" w:rsidRDefault="00423EAD" w:rsidP="00423EAD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Range : The range was 6, going from 9 to 15, so adding 2 16’s makes it 7, so it changes.</w:t>
            </w:r>
          </w:p>
          <w:p w:rsidR="00423EAD" w:rsidRPr="00423EAD" w:rsidRDefault="00423EAD" w:rsidP="00423EAD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Only the mode doesn’t change. </w:t>
            </w:r>
          </w:p>
        </w:tc>
        <w:tc>
          <w:tcPr>
            <w:tcW w:w="2977" w:type="dxa"/>
            <w:vAlign w:val="center"/>
          </w:tcPr>
          <w:p w:rsidR="00385C41" w:rsidRPr="00423EAD" w:rsidRDefault="00423EAD" w:rsidP="00385C4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</w:tbl>
    <w:p w:rsidR="00E33F93" w:rsidRDefault="00E33F93" w:rsidP="00E57468">
      <w:pPr>
        <w:rPr>
          <w:rFonts w:ascii="Times New Roman" w:hAnsi="Times New Roman"/>
          <w:sz w:val="24"/>
          <w:szCs w:val="24"/>
        </w:rPr>
        <w:sectPr w:rsidR="00E33F93" w:rsidSect="00A37AD8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597CBE" w:rsidRDefault="00597CBE" w:rsidP="007F77FC">
      <w:pPr>
        <w:tabs>
          <w:tab w:val="left" w:pos="2040"/>
        </w:tabs>
        <w:ind w:left="720"/>
        <w:jc w:val="center"/>
        <w:rPr>
          <w:rFonts w:ascii="Times New Roman" w:hAnsi="Times New Roman"/>
        </w:rPr>
        <w:sectPr w:rsidR="00597CBE" w:rsidSect="007F77FC">
          <w:type w:val="continuous"/>
          <w:pgSz w:w="11906" w:h="16838"/>
          <w:pgMar w:top="720" w:right="720" w:bottom="720" w:left="720" w:header="709" w:footer="709" w:gutter="0"/>
          <w:cols w:num="2" w:space="708"/>
          <w:docGrid w:linePitch="360"/>
        </w:sectPr>
      </w:pPr>
    </w:p>
    <w:sdt>
      <w:sdtPr>
        <w:rPr>
          <w:rFonts w:ascii="Times New Roman" w:hAnsi="Times New Roman"/>
          <w:sz w:val="40"/>
          <w:szCs w:val="40"/>
        </w:rPr>
        <w:alias w:val="Comments"/>
        <w:tag w:val=""/>
        <w:id w:val="1850759882"/>
        <w:placeholder>
          <w:docPart w:val="2A1A92B1EA22423481160CDAF29B522E"/>
        </w:placeholder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Content>
        <w:p w:rsidR="00597CBE" w:rsidRPr="007F6418" w:rsidRDefault="00A30B83" w:rsidP="007F6418">
          <w:pPr>
            <w:tabs>
              <w:tab w:val="left" w:pos="2040"/>
            </w:tabs>
            <w:ind w:left="720"/>
            <w:jc w:val="center"/>
            <w:rPr>
              <w:rFonts w:ascii="Times New Roman" w:hAnsi="Times New Roman"/>
              <w:sz w:val="40"/>
              <w:szCs w:val="40"/>
            </w:rPr>
          </w:pPr>
          <w:r>
            <w:rPr>
              <w:rFonts w:ascii="Times New Roman" w:hAnsi="Times New Roman"/>
              <w:sz w:val="40"/>
              <w:szCs w:val="40"/>
            </w:rPr>
            <w:t>School Name</w:t>
          </w:r>
        </w:p>
      </w:sdtContent>
    </w:sdt>
    <w:p w:rsidR="00597CBE" w:rsidRPr="00EB3A74" w:rsidRDefault="00CC3151" w:rsidP="00597CBE">
      <w:pPr>
        <w:jc w:val="center"/>
        <w:rPr>
          <w:rFonts w:ascii="Times New Roman" w:eastAsia="Times New Roman" w:hAnsi="Times New Roman"/>
          <w:sz w:val="32"/>
          <w:szCs w:val="32"/>
        </w:rPr>
      </w:pPr>
      <w:sdt>
        <w:sdtPr>
          <w:rPr>
            <w:rFonts w:ascii="Times New Roman" w:eastAsia="Times New Roman" w:hAnsi="Times New Roman"/>
            <w:sz w:val="32"/>
            <w:szCs w:val="32"/>
          </w:rPr>
          <w:alias w:val="Category"/>
          <w:tag w:val=""/>
          <w:id w:val="-1923253197"/>
          <w:placeholder>
            <w:docPart w:val="D9CFBF9793D741D6BE92584814FD7939"/>
          </w:placeholder>
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<w:text/>
        </w:sdtPr>
        <w:sdtContent>
          <w:r w:rsidR="00F81147">
            <w:rPr>
              <w:rFonts w:ascii="Times New Roman" w:eastAsia="Times New Roman" w:hAnsi="Times New Roman"/>
              <w:sz w:val="32"/>
              <w:szCs w:val="32"/>
            </w:rPr>
            <w:t>Year 10</w:t>
          </w:r>
        </w:sdtContent>
      </w:sdt>
      <w:r w:rsidR="00597CBE">
        <w:rPr>
          <w:rFonts w:ascii="Times New Roman" w:eastAsia="Times New Roman" w:hAnsi="Times New Roman"/>
          <w:sz w:val="32"/>
          <w:szCs w:val="32"/>
        </w:rPr>
        <w:t xml:space="preserve"> </w:t>
      </w:r>
      <w:sdt>
        <w:sdtPr>
          <w:rPr>
            <w:rFonts w:ascii="Times New Roman" w:eastAsia="Times New Roman" w:hAnsi="Times New Roman"/>
            <w:sz w:val="32"/>
            <w:szCs w:val="32"/>
          </w:rPr>
          <w:alias w:val="Keywords"/>
          <w:tag w:val=""/>
          <w:id w:val="449360832"/>
          <w:placeholder>
            <w:docPart w:val="06A44EED101F4415B50F7F37AE9802A8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Content>
          <w:r w:rsidR="00F81147">
            <w:rPr>
              <w:rFonts w:ascii="Times New Roman" w:eastAsia="Times New Roman" w:hAnsi="Times New Roman"/>
              <w:sz w:val="32"/>
              <w:szCs w:val="32"/>
            </w:rPr>
            <w:t>Half Yearly</w:t>
          </w:r>
        </w:sdtContent>
      </w:sdt>
      <w:r w:rsidR="00597CBE">
        <w:rPr>
          <w:rFonts w:ascii="Times New Roman" w:eastAsia="Times New Roman" w:hAnsi="Times New Roman"/>
          <w:sz w:val="32"/>
          <w:szCs w:val="32"/>
        </w:rPr>
        <w:t xml:space="preserve"> </w:t>
      </w:r>
      <w:r w:rsidR="00597CBE" w:rsidRPr="00EB3A74">
        <w:rPr>
          <w:rFonts w:ascii="Times New Roman" w:eastAsia="Times New Roman" w:hAnsi="Times New Roman"/>
          <w:sz w:val="32"/>
          <w:szCs w:val="32"/>
        </w:rPr>
        <w:t>Examination</w:t>
      </w:r>
      <w:r w:rsidR="00597CBE">
        <w:rPr>
          <w:rFonts w:ascii="Times New Roman" w:eastAsia="Times New Roman" w:hAnsi="Times New Roman"/>
          <w:sz w:val="32"/>
          <w:szCs w:val="32"/>
        </w:rPr>
        <w:t xml:space="preserve">  </w:t>
      </w:r>
    </w:p>
    <w:p w:rsidR="00597CBE" w:rsidRDefault="00CC3151" w:rsidP="003A7FD4">
      <w:pPr>
        <w:ind w:firstLine="720"/>
        <w:jc w:val="center"/>
        <w:rPr>
          <w:rFonts w:ascii="Times New Roman" w:eastAsia="Times New Roman" w:hAnsi="Times New Roman"/>
          <w:b/>
          <w:sz w:val="32"/>
          <w:szCs w:val="32"/>
        </w:rPr>
      </w:pP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Subject"/>
          <w:tag w:val=""/>
          <w:id w:val="-1529564335"/>
          <w:placeholder>
            <w:docPart w:val="FD33CB077C3D49B69668EEB77B43DED5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Content>
          <w:r w:rsidR="00F81147">
            <w:rPr>
              <w:rFonts w:ascii="Times New Roman" w:eastAsia="Times New Roman" w:hAnsi="Times New Roman"/>
              <w:b/>
              <w:sz w:val="32"/>
              <w:szCs w:val="32"/>
            </w:rPr>
            <w:t>Mathematics</w:t>
          </w:r>
        </w:sdtContent>
      </w:sdt>
      <w:r w:rsidR="007F6418">
        <w:rPr>
          <w:rFonts w:ascii="Times New Roman" w:eastAsia="Times New Roman" w:hAnsi="Times New Roman"/>
          <w:b/>
          <w:sz w:val="32"/>
          <w:szCs w:val="32"/>
        </w:rPr>
        <w:t xml:space="preserve"> </w:t>
      </w:r>
      <w:r w:rsidR="00597CBE">
        <w:rPr>
          <w:rFonts w:ascii="Times New Roman" w:eastAsia="Times New Roman" w:hAnsi="Times New Roman"/>
          <w:b/>
          <w:sz w:val="32"/>
          <w:szCs w:val="32"/>
        </w:rPr>
        <w:t xml:space="preserve">Course </w:t>
      </w: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Status"/>
          <w:tag w:val=""/>
          <w:id w:val="1635514080"/>
          <w:placeholder>
            <w:docPart w:val="FC987113477842CA9CF97E3F418BEB0B"/>
          </w:placeholder>
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<w:text/>
        </w:sdtPr>
        <w:sdtContent>
          <w:r w:rsidR="00F81147">
            <w:rPr>
              <w:rFonts w:ascii="Times New Roman" w:eastAsia="Times New Roman" w:hAnsi="Times New Roman"/>
              <w:b/>
              <w:sz w:val="32"/>
              <w:szCs w:val="32"/>
            </w:rPr>
            <w:t>2016</w:t>
          </w:r>
        </w:sdtContent>
      </w:sdt>
    </w:p>
    <w:p w:rsidR="00597CBE" w:rsidRDefault="00597CBE" w:rsidP="00597CBE">
      <w:pPr>
        <w:ind w:firstLine="720"/>
        <w:jc w:val="center"/>
        <w:rPr>
          <w:rFonts w:cstheme="minorHAnsi"/>
          <w:sz w:val="28"/>
        </w:rPr>
      </w:pPr>
      <w:r w:rsidRPr="004E1F9D">
        <w:rPr>
          <w:rFonts w:cstheme="minorHAnsi"/>
          <w:sz w:val="28"/>
        </w:rPr>
        <w:t>Multiple Choice Section Answer Sheet</w:t>
      </w:r>
    </w:p>
    <w:p w:rsidR="00597CBE" w:rsidRPr="004E1F9D" w:rsidRDefault="00597CBE" w:rsidP="00597CBE">
      <w:pPr>
        <w:ind w:firstLine="720"/>
        <w:jc w:val="center"/>
        <w:rPr>
          <w:rFonts w:cstheme="minorHAnsi"/>
          <w:sz w:val="28"/>
        </w:rPr>
      </w:pPr>
    </w:p>
    <w:p w:rsidR="00597CBE" w:rsidRPr="004E1F9D" w:rsidRDefault="00597CBE" w:rsidP="00597CBE">
      <w:pPr>
        <w:rPr>
          <w:rFonts w:cstheme="minorHAnsi"/>
        </w:rPr>
      </w:pPr>
      <w:r w:rsidRPr="009D2C92">
        <w:rPr>
          <w:rFonts w:ascii="Times New Roman" w:hAnsi="Times New Roman"/>
        </w:rPr>
        <w:tab/>
      </w:r>
      <w:r w:rsidRPr="009D2C92">
        <w:rPr>
          <w:rFonts w:ascii="Times New Roman" w:hAnsi="Times New Roman"/>
        </w:rPr>
        <w:tab/>
      </w:r>
      <w:r w:rsidRPr="004E1F9D">
        <w:rPr>
          <w:rFonts w:cstheme="minorHAnsi"/>
        </w:rPr>
        <w:t>Name ________________________________       Teacher ________________________</w:t>
      </w:r>
    </w:p>
    <w:p w:rsidR="00597CBE" w:rsidRPr="004E1F9D" w:rsidRDefault="00597CBE" w:rsidP="00597CBE">
      <w:pPr>
        <w:jc w:val="center"/>
        <w:rPr>
          <w:rFonts w:cstheme="minorHAnsi"/>
        </w:rPr>
      </w:pPr>
    </w:p>
    <w:p w:rsidR="00597CBE" w:rsidRDefault="00597CBE" w:rsidP="00597CBE">
      <w:pPr>
        <w:jc w:val="center"/>
        <w:rPr>
          <w:rFonts w:cstheme="minorHAnsi"/>
        </w:rPr>
      </w:pPr>
      <w:r w:rsidRPr="004E1F9D">
        <w:rPr>
          <w:rFonts w:cstheme="minorHAnsi"/>
        </w:rPr>
        <w:t>Completely fill the response oval representing the most correct answer.</w:t>
      </w:r>
    </w:p>
    <w:p w:rsidR="00597CBE" w:rsidRPr="004E1F9D" w:rsidRDefault="00597CBE" w:rsidP="00597CBE">
      <w:pPr>
        <w:jc w:val="center"/>
        <w:rPr>
          <w:rFonts w:cstheme="minorHAnsi"/>
        </w:rPr>
      </w:pPr>
      <w:r>
        <w:rPr>
          <w:rFonts w:cstheme="minorHAnsi"/>
        </w:rPr>
        <w:t>Use a black or blue pen or 2B pencil.</w:t>
      </w:r>
    </w:p>
    <w:p w:rsidR="00597CBE" w:rsidRPr="009D2C92" w:rsidRDefault="00597CBE" w:rsidP="00597CBE">
      <w:pPr>
        <w:spacing w:after="120"/>
      </w:pPr>
      <w:r w:rsidRPr="009D2C92">
        <w:tab/>
      </w:r>
    </w:p>
    <w:p w:rsidR="00597CBE" w:rsidRPr="009D2C92" w:rsidRDefault="00597CBE" w:rsidP="00597CBE">
      <w:pPr>
        <w:spacing w:after="120"/>
        <w:sectPr w:rsidR="00597CBE" w:rsidRPr="009D2C92" w:rsidSect="00597CBE"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p w:rsidR="00597CBE" w:rsidRPr="009D2C92" w:rsidRDefault="00597CBE" w:rsidP="00597CBE">
      <w:pPr>
        <w:spacing w:after="120"/>
        <w:ind w:firstLine="720"/>
        <w:rPr>
          <w:rFonts w:cstheme="minorHAnsi"/>
        </w:rPr>
      </w:pP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74B718" wp14:editId="00A0CB18">
                <wp:simplePos x="0" y="0"/>
                <wp:positionH relativeFrom="column">
                  <wp:posOffset>1131570</wp:posOffset>
                </wp:positionH>
                <wp:positionV relativeFrom="paragraph">
                  <wp:posOffset>50800</wp:posOffset>
                </wp:positionV>
                <wp:extent cx="171450" cy="111125"/>
                <wp:effectExtent l="0" t="0" r="19050" b="22225"/>
                <wp:wrapNone/>
                <wp:docPr id="97" name="Oval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D0F0D7" id="Oval 2" o:spid="_x0000_s1026" style="position:absolute;margin-left:89.1pt;margin-top:4pt;width:13.5pt;height: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"/>
            </w:pict>
          </mc:Fallback>
        </mc:AlternateContent>
      </w: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9C141D" wp14:editId="05BC5F74">
                <wp:simplePos x="0" y="0"/>
                <wp:positionH relativeFrom="column">
                  <wp:posOffset>2335530</wp:posOffset>
                </wp:positionH>
                <wp:positionV relativeFrom="paragraph">
                  <wp:posOffset>22225</wp:posOffset>
                </wp:positionV>
                <wp:extent cx="171450" cy="110490"/>
                <wp:effectExtent l="0" t="0" r="19050" b="22860"/>
                <wp:wrapNone/>
                <wp:docPr id="98" name="Oval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82F743" id="Oval 4" o:spid="_x0000_s1026" style="position:absolute;margin-left:183.9pt;margin-top:1.75pt;width:13.5pt;height:8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" fillcolor="black [3213]"/>
            </w:pict>
          </mc:Fallback>
        </mc:AlternateContent>
      </w: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A685A0" wp14:editId="5D6107DA">
                <wp:simplePos x="0" y="0"/>
                <wp:positionH relativeFrom="column">
                  <wp:posOffset>2922270</wp:posOffset>
                </wp:positionH>
                <wp:positionV relativeFrom="paragraph">
                  <wp:posOffset>12700</wp:posOffset>
                </wp:positionV>
                <wp:extent cx="171450" cy="110490"/>
                <wp:effectExtent l="0" t="0" r="19050" b="22860"/>
                <wp:wrapNone/>
                <wp:docPr id="99" name="Oval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72D3F6" id="Oval 5" o:spid="_x0000_s1026" style="position:absolute;margin-left:230.1pt;margin-top:1pt;width:13.5pt;height:8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" filled="f"/>
            </w:pict>
          </mc:Fallback>
        </mc:AlternateContent>
      </w: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E772BA5" wp14:editId="6CD23B3F">
                <wp:simplePos x="0" y="0"/>
                <wp:positionH relativeFrom="column">
                  <wp:posOffset>1710690</wp:posOffset>
                </wp:positionH>
                <wp:positionV relativeFrom="paragraph">
                  <wp:posOffset>31115</wp:posOffset>
                </wp:positionV>
                <wp:extent cx="171450" cy="111125"/>
                <wp:effectExtent l="0" t="0" r="19050" b="22225"/>
                <wp:wrapNone/>
                <wp:docPr id="100" name="Oval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0D1C5A" id="Oval 3" o:spid="_x0000_s1026" style="position:absolute;margin-left:134.7pt;margin-top:2.45pt;width:13.5pt;height:8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"/>
            </w:pict>
          </mc:Fallback>
        </mc:AlternateContent>
      </w:r>
      <w:r>
        <w:rPr>
          <w:rFonts w:cstheme="minorHAnsi"/>
        </w:rPr>
        <w:t xml:space="preserve"> 21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837C5B7" wp14:editId="6EA8D19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6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2B9550" id="Oval 9" o:spid="_x0000_s1026" style="position:absolute;margin-left:230.85pt;margin-top:1.85pt;width:13.5pt;height: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GiX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LqoaJc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D7EC04A" wp14:editId="62A3B6B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95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639A1E" id="Oval 8" o:spid="_x0000_s1026" style="position:absolute;margin-left:182.4pt;margin-top:1.85pt;width:13.5pt;height: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fH99lhgCAAAt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A57089" wp14:editId="0EDAFA6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4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E00F03" id="Oval 7" o:spid="_x0000_s1026" style="position:absolute;margin-left:133.95pt;margin-top:1.85pt;width:13.5pt;height: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C44770" wp14:editId="61F5524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3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982554" id="Oval 6" o:spid="_x0000_s1026" style="position:absolute;margin-left:88.35pt;margin-top:1.85pt;width:13.5pt;height: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zKdGl&#10;FAIAAAQ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Pr="009D2C92">
        <w:rPr>
          <w:rFonts w:cstheme="minorHAnsi"/>
        </w:rPr>
        <w:tab/>
        <w:t xml:space="preserve"> 2</w:t>
      </w:r>
      <w:r>
        <w:rPr>
          <w:rFonts w:cstheme="minorHAnsi"/>
        </w:rPr>
        <w:t>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B6154CB" wp14:editId="7FFEBDA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2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4F656D" id="Oval 13" o:spid="_x0000_s1026" style="position:absolute;margin-left:230.85pt;margin-top:1.85pt;width:13.5pt;height: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PMmGQIAAC4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Ejw8y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BF45B9" wp14:editId="46E2CD1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1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A1626C" id="Oval 12" o:spid="_x0000_s1026" style="position:absolute;margin-left:182.4pt;margin-top:1.85pt;width:13.5pt;height: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u&#10;r2Xq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E36B2A" wp14:editId="0092E26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90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6BE8FC" id="Oval 11" o:spid="_x0000_s1026" style="position:absolute;margin-left:133.95pt;margin-top:1.85pt;width:13.5pt;height: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kgXGA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Dl+SBc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037EF4" wp14:editId="072A16B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9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EB8D99" id="Oval 10" o:spid="_x0000_s1026" style="position:absolute;margin-left:88.35pt;margin-top:1.85pt;width:13.5pt;height: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" fillcolor="black [3213]"/>
            </w:pict>
          </mc:Fallback>
        </mc:AlternateContent>
      </w:r>
      <w:r>
        <w:rPr>
          <w:rFonts w:cstheme="minorHAnsi"/>
        </w:rPr>
        <w:tab/>
        <w:t xml:space="preserve"> 23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B5E858" wp14:editId="019F5E3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8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8F1059" id="Oval 17" o:spid="_x0000_s1026" style="position:absolute;margin-left:230.85pt;margin-top:1.85pt;width:13.5pt;height: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B1G0wc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9EDFE94" wp14:editId="1A4C601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87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694475" id="Oval 16" o:spid="_x0000_s1026" style="position:absolute;margin-left:182.4pt;margin-top:1.85pt;width:13.5pt;height: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LV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GpVS1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F10107F" wp14:editId="2655E1C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6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52F277" id="Oval 15" o:spid="_x0000_s1026" style="position:absolute;margin-left:133.95pt;margin-top:1.85pt;width:13.5pt;height: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0QW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xecWdFT&#10;jx53wrBiHrUZnC8p5dk9YazOu3uQ3zyzsOqEbdUtIgydEjUxKmJ+9upCdDxdZZvhM9SELLYBkkz7&#10;BvsISAKwferG4dQNtQ9M0mFxWczm1DNJoaKYvc9TtzJRvlx26MNHBT2LRsWVMdr5qJcoxe7eh8hH&#10;lC9ZiT8YXa+1McnBdrMyyKjaiq/TSiVQmedpxrKh4tfz6Twhv4r5c4g8rb9BIGxtnSYtavXhaAeh&#10;zWgTS2OP4kW9Rt03UB9IO4RxaOmTkdEB/uBsoIGtuP++Fag4M58s6X9dzGZxwpMzm19O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ODRBY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C3830F" wp14:editId="3287A24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5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46553B" id="Oval 14" o:spid="_x0000_s1026" style="position:absolute;margin-left:88.35pt;margin-top:1.85pt;width:13.5pt;height: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ZYX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OrWW&#10;F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24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86950BE" wp14:editId="1B4B3F6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4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9EFCC6" id="Oval 21" o:spid="_x0000_s1026" style="position:absolute;margin-left:230.85pt;margin-top:1.85pt;width:13.5pt;height: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xXn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9YwzK3rq&#10;0eNOGDYt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D+7Fec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0CCE721" wp14:editId="3FCBAF1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3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0A2FB4" id="Oval 20" o:spid="_x0000_s1026" style="position:absolute;margin-left:182.4pt;margin-top:1.85pt;width:13.5pt;height: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Tsl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2vLqRw0HOP&#10;HrdgxSR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uS+CziOr8wg4xVC1&#10;jFIczGU8DPvGk1l3/FKZy3V4y61oTdboldWRLM9alu74L9Iwn/v51uvvXfw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T&#10;ATsl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409A203" wp14:editId="0099029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2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68C69F" id="Oval 19" o:spid="_x0000_s1026" style="position:absolute;margin-left:133.95pt;margin-top:1.85pt;width:13.5pt;height: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P6s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dT+r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90528DC" wp14:editId="25FD36C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1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3D7DA8" id="Oval 18" o:spid="_x0000_s1026" style="position:absolute;margin-left:88.35pt;margin-top:1.85pt;width:13.5pt;height: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5noEBB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25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E2B0768" wp14:editId="53C80F3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0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BD6B4B" id="Oval 25" o:spid="_x0000_s1026" style="position:absolute;margin-left:230.85pt;margin-top:1.85pt;width:13.5pt;height: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FB83F9" wp14:editId="1802B1A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9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E38E19" id="Oval 24" o:spid="_x0000_s1026" style="position:absolute;margin-left:182.4pt;margin-top:1.85pt;width:13.5pt;height: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" fillcolor="#0d0d0d [3069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A658D50" wp14:editId="64EAFA6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8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64C9A75" id="Oval 23" o:spid="_x0000_s1026" style="position:absolute;margin-left:133.95pt;margin-top:1.85pt;width:13.5pt;height: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k&#10;uCWD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594E7B5" wp14:editId="5C89DDA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7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AA9166" id="Oval 22" o:spid="_x0000_s1026" style="position:absolute;margin-left:88.35pt;margin-top:1.85pt;width:13.5pt;height: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thbGgIAAC4EAAAOAAAAZHJzL2Uyb0RvYy54bWysU9tuEzEQfUfiHyy/k72QELr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SbYW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26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0818EB" wp14:editId="41B0C86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6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3F9059" id="Oval 29" o:spid="_x0000_s1026" style="position:absolute;margin-left:230.85pt;margin-top:1.85pt;width:13.5pt;height: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A1ybCO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6044FB6" wp14:editId="5E72D97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5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372841" id="Oval 28" o:spid="_x0000_s1026" style="position:absolute;margin-left:182.4pt;margin-top:1.85pt;width:13.5pt;height: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66z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Ys6ZFT31&#10;6GEvDJte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4466z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70DE76C" wp14:editId="6B740CB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4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CF985C" id="Oval 27" o:spid="_x0000_s1026" style="position:absolute;margin-left:133.95pt;margin-top:1.85pt;width:13.5pt;height: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5PF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YsaZFT31&#10;6GEvDJsuojaD8yWlPLlHjNV5dwfym2cW1p2wrbpBhKFToiZGRczPXlyIjqerbDt8hpqQxS5AkunQ&#10;YB8BSQB2SN04nruhDoFJOiwWxWxOPZMUKorZ2zx1KxPl82WHPnxU0LNoVFwZo52PeolS7O98iHxE&#10;+ZyV+IPR9UYbkxxst2uDjKqt+CatVAKVeZlmLBsqfjWfzhPyi5i/hMjT+hsEws7WadKiVh9OdhDa&#10;jDaxNPYkXtRr1H0L9ZG0QxiHlj4ZGR3gD84GGtiK++87gYoz88mS/lfFbBYnPDmz+WJ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xuTx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E190406" wp14:editId="00BC4CE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3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EC2996" id="Oval 26" o:spid="_x0000_s1026" style="position:absolute;margin-left:88.35pt;margin-top:1.85pt;width:13.5pt;height: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FZT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eS6Fg557&#10;9LgDK6YX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CqRW&#10;U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27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2DECA8D" wp14:editId="480D698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2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241DD9" id="Oval 33" o:spid="_x0000_s1026" style="position:absolute;margin-left:230.85pt;margin-top:1.85pt;width:13.5pt;height: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c&#10;fXRW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595367B" wp14:editId="0857E48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1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764174" id="Oval 32" o:spid="_x0000_s1026" style="position:absolute;margin-left:182.4pt;margin-top:1.85pt;width:13.5pt;height: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6sl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F3xRcGZFT31&#10;6GEvDLuaRm0G50tKeXKPGKvz7h7kN88srDthW3WLCEOnRE2MipifvbgQHU9X2Xb4BDUhi12AJNOh&#10;wT4CkgDskLpxPHdDHQKTdFgsitmceiYpVBSzq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g6sl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EE5D7D8" wp14:editId="42964F0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0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F4EA7D" id="Oval 31" o:spid="_x0000_s1026" style="position:absolute;margin-left:133.95pt;margin-top:1.85pt;width:13.5pt;height: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0cZ4Vx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B62F6BF" wp14:editId="3EA0B52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9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1BA79E" id="Oval 30" o:spid="_x0000_s1026" style="position:absolute;margin-left:88.35pt;margin-top:1.85pt;width:13.5pt;height: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Onkhp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28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651B896" wp14:editId="7823272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8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496DD8" id="Oval 37" o:spid="_x0000_s1026" style="position:absolute;margin-left:230.85pt;margin-top:1.85pt;width:13.5pt;height: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1&#10;QLmf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7A23379" wp14:editId="249D923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7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45BFA7" id="Oval 36" o:spid="_x0000_s1026" style="position:absolute;margin-left:182.4pt;margin-top:1.85pt;width:13.5pt;height: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HX6nJ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BFFC337" wp14:editId="2DF0F06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6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4CD5FC" id="Oval 35" o:spid="_x0000_s1026" style="position:absolute;margin-left:133.95pt;margin-top:1.85pt;width:13.5pt;height: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Rose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F431D40" wp14:editId="1CC5C97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5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771AD06" id="Oval 34" o:spid="_x0000_s1026" style="position:absolute;margin-left:88.35pt;margin-top:1.85pt;width:13.5pt;height: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w9xsTx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29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CE89F5" wp14:editId="108F70E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4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D0A0EB" id="Oval 41" o:spid="_x0000_s1026" style="position:absolute;margin-left:230.85pt;margin-top:1.85pt;width:13.5pt;height: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Fg8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FwVnVvQ0&#10;o8etMKz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uJxY&#10;PB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9EAC274" wp14:editId="6E32BDF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3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6DE810" id="Oval 40" o:spid="_x0000_s1026" style="position:absolute;margin-left:182.4pt;margin-top:1.85pt;width:13.5pt;height: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BAFC205" wp14:editId="10B3005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2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A05166" id="Oval 39" o:spid="_x0000_s1026" style="position:absolute;margin-left:133.95pt;margin-top:1.85pt;width:13.5pt;height: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wtd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l1POrOip&#10;Rw97YdjFIm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I/C10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E204712" wp14:editId="77534BF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1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62A467" id="Oval 38" o:spid="_x0000_s1026" style="position:absolute;margin-left:88.35pt;margin-top:1.85pt;width:13.5pt;height: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6av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Iqnpq8bAgAALg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30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1970991" wp14:editId="2A56E5C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0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37813F4" id="Oval 45" o:spid="_x0000_s1026" style="position:absolute;margin-left:230.85pt;margin-top:1.85pt;width:13.5pt;height: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12GQ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HNITX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2BAD96A" wp14:editId="35339F9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9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780695" id="Oval 44" o:spid="_x0000_s1026" style="position:absolute;margin-left:182.4pt;margin-top:1.85pt;width:13.5pt;height: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N4yGgIAAC4EAAAOAAAAZHJzL2Uyb0RvYy54bWysU1Fv0zAQfkfiP1h+p0lKymj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TON4y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87DFC6F" wp14:editId="3449F7F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8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F30DEB" id="Oval 43" o:spid="_x0000_s1026" style="position:absolute;margin-left:133.95pt;margin-top:1.85pt;width:13.5pt;height: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G15NdR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4BB20DE" wp14:editId="69E89F7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7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AE8307" id="Oval 42" o:spid="_x0000_s1026" style="position:absolute;margin-left:88.35pt;margin-top:1.85pt;width:13.5pt;height: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sf+a&#10;F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31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C3A88A0" wp14:editId="0C98274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6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5CA53A" id="Oval 49" o:spid="_x0000_s1026" style="position:absolute;margin-left:230.85pt;margin-top:1.85pt;width:13.5pt;height: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epl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dhepl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427E819" wp14:editId="49FFD2F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5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31244E" id="Oval 48" o:spid="_x0000_s1026" style="position:absolute;margin-left:182.4pt;margin-top:1.85pt;width:13.5pt;height: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ffc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LH33B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64DE775" wp14:editId="25B5728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4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6415EB" id="Oval 47" o:spid="_x0000_s1026" style="position:absolute;margin-left:133.95pt;margin-top:1.85pt;width:13.5pt;height: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XrhGgIAAC4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KuV64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CF6BA92" wp14:editId="6060489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3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6DB9C6" id="Oval 46" o:spid="_x0000_s1026" style="position:absolute;margin-left:88.35pt;margin-top:1.85pt;width:13.5pt;height: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z3kUox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32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8CE4CC8" wp14:editId="4D6472C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2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28BC38E" id="Oval 53" o:spid="_x0000_s1026" style="position:absolute;margin-left:230.85pt;margin-top:1.85pt;width:13.5pt;height: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CMcyXf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193A870" wp14:editId="38B1A55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1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BEF69E9" id="Oval 52" o:spid="_x0000_s1026" style="position:absolute;margin-left:182.4pt;margin-top:1.85pt;width:13.5pt;height: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UIBGgIAAC4EAAAOAAAAZHJzL2Uyb0RvYy54bWysU1Fv0zAQfkfiP1h+p0lKw1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qfUIB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22177A4" wp14:editId="28F7916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0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D737FA" id="Oval 51" o:spid="_x0000_s1026" style="position:absolute;margin-left:133.95pt;margin-top:1.85pt;width:13.5pt;height: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C926A3F" wp14:editId="5802CB7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9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8C40A1" id="Oval 50" o:spid="_x0000_s1026" style="position:absolute;margin-left:88.35pt;margin-top:1.85pt;width:13.5pt;height: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"/>
            </w:pict>
          </mc:Fallback>
        </mc:AlternateContent>
      </w:r>
      <w:r w:rsidRPr="009D2C92">
        <w:rPr>
          <w:rFonts w:cstheme="minorHAnsi"/>
        </w:rPr>
        <w:t xml:space="preserve"> </w:t>
      </w:r>
      <w:r>
        <w:rPr>
          <w:rFonts w:cstheme="minorHAnsi"/>
        </w:rPr>
        <w:tab/>
        <w:t xml:space="preserve"> 33.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E43EF70" wp14:editId="0F4594C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8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2A5566" id="Oval 57" o:spid="_x0000_s1026" style="position:absolute;margin-left:230.85pt;margin-top:1.85pt;width:13.5pt;height: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BXdRhg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B6937C8" wp14:editId="0E8DFB4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7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77874E3" id="Oval 56" o:spid="_x0000_s1026" style="position:absolute;margin-left:182.4pt;margin-top:1.85pt;width:13.5pt;height: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E4A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bMGZFT31&#10;6GEvDJtf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QgE4A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7EDA3F0" wp14:editId="72B7238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6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028592" id="Oval 55" o:spid="_x0000_s1026" style="position:absolute;margin-left:133.95pt;margin-top:1.85pt;width:13.5pt;height: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ljDGg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SZZYw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6DAB6E6" wp14:editId="3FA7930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5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9E8283" id="Oval 54" o:spid="_x0000_s1026" style="position:absolute;margin-left:88.35pt;margin-top:1.85pt;width:13.5pt;height: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vUxGgIAAC4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Q71M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AC189E2" wp14:editId="0DD3580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4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EA98AA" id="Oval 61" o:spid="_x0000_s1026" style="position:absolute;margin-left:230.85pt;margin-top:1.85pt;width:13.5pt;height: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rQi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RcGZFT3N&#10;6HErDLv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Jda0&#10;Ih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FE3DAFA" wp14:editId="6354A6F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3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35F526" id="Oval 60" o:spid="_x0000_s1026" style="position:absolute;margin-left:182.4pt;margin-top:1.85pt;width:13.5pt;height: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1978058" wp14:editId="6C23858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2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C88C0F" id="Oval 59" o:spid="_x0000_s1026" style="position:absolute;margin-left:133.95pt;margin-top:1.85pt;width:13.5pt;height: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eJ5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bMqZFT31&#10;6GEvDJsvojaD8yWlPLlHjNV5dwfym2cW1p2wrbpBhKFToiZGRczPXlyIjqerbDt8hpqQxS5AkunQ&#10;YB8BSQB2SN04nruhDoFJOiyuitmceiYpVBSzt3nqVibK58sOffiooGfRqLgyRjsf9RKl2N/5EPmI&#10;8jkr8Qej6402JjnYbtcGGVVb8U1aqQQq8zLNWDZUfDGfzhPyi5i/hMjT+hsEws7WadKiVh9OdhDa&#10;jDaxNPYkXtRr1H0L9ZG0QxiHlj4ZGR3gD84GGtiK++87gYoz88mS/otiNosTnpzZ/Gp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r8Hie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C6C33F" wp14:editId="493CFFB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1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E63BE2" id="Oval 58" o:spid="_x0000_s1026" style="position:absolute;margin-left:88.35pt;margin-top:1.85pt;width:13.5pt;height: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U+LGgIAAC4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1lPi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42AA8F5" wp14:editId="33A08F8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0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D28F62" id="Oval 65" o:spid="_x0000_s1026" style="position:absolute;margin-left:230.85pt;margin-top:1.85pt;width:13.5pt;height:9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n5R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FeyflE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1AFF82E" wp14:editId="46D0BC0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9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34694DD" id="Oval 64" o:spid="_x0000_s1026" style="position:absolute;margin-left:182.4pt;margin-top:1.85pt;width:13.5pt;height:9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lBY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FwvOrOip&#10;Rw97YdjlLG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ljJQW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0CA1EAD" wp14:editId="7507AD4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8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07D8A5" id="Oval 63" o:spid="_x0000_s1026" style="position:absolute;margin-left:133.95pt;margin-top:1.85pt;width:13.5pt;height: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aD3GwIAAC4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uuKz6hTVvTU&#10;o4e9MOxiFrUZnC8p5ck9YqzOuzuQ3zyzsO6EbdUNIgydEjUxKmJ+9upCdDxdZdvhM9SELHYBkkyH&#10;BvsISAKwQ+rG86kb6hCYpMPispgvqGeSQkUxn+WpW5koXy479OGjgp5Fo+LKGO181EuUYn/nQ+Qj&#10;ypesxB+MrjfamORgu10bZFRtxTdppRKozPM0Y9lQ8avFdJGQX8X8OUSe1t8gEHa2TpMWtfpwtIPQ&#10;ZrSJpbFH8aJeo+5bqJ9JO4RxaOmTkdEB/uBsoIGtuP++E6g4M58s6X9VzOdxwpMzX1x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2BoP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28FAC93" wp14:editId="1CDC625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7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EC7A8D" id="Oval 62" o:spid="_x0000_s1026" style="position:absolute;margin-left:88.35pt;margin-top:1.85pt;width:13.5pt;height: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w3VO7B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36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DB55C67" wp14:editId="41A6A91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6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CB2B14" id="Oval 69" o:spid="_x0000_s1026" style="position:absolute;margin-left:230.85pt;margin-top:1.85pt;width:13.5pt;height: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DX1cft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1B2CB9A" wp14:editId="3339956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5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ACB67B" id="Oval 68" o:spid="_x0000_s1026" style="position:absolute;margin-left:182.4pt;margin-top:1.85pt;width:13.5pt;height: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8n9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sBfJ/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325950B" wp14:editId="13D38DC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4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28BD08" id="Oval 67" o:spid="_x0000_s1026" style="position:absolute;margin-left:133.95pt;margin-top:1.85pt;width:13.5pt;height: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/SLGw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ixlnVvTU&#10;o8edMOzyKmozOF9SyrN7wlidd/cgv3lmYdUJ26pbRBg6JWpiVMT87NWF6Hi6yjbDZ6gJWWwDJJn2&#10;DfYRkARg+9SNw6kbah+YpMPiqpjNqWeSQkUxu8hTtzJRvlx26MNHBT2LRsWVMdr5qJcoxe7eh8hH&#10;lC9ZiT8YXa+1McnBdrMyyKjaiq/TSiVQmedpxrKh4tfz6Twhv4r5c4g8rb9BIGxtnSYtavXhaAeh&#10;zWgTS2OP4kW9Rt03UB9IO4RxaOmTkdEB/uBsoIGtuP++Fag4M58s6X9dzGZxwpMzm19N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O/v9Is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5F3E444" wp14:editId="6888C2A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3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514C4C" id="Oval 66" o:spid="_x0000_s1026" style="position:absolute;margin-left:88.35pt;margin-top:1.85pt;width:13.5pt;height: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MDG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37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1A0FC47" wp14:editId="77FB07A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2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330978" id="Oval 73" o:spid="_x0000_s1026" style="position:absolute;margin-left:230.85pt;margin-top:1.85pt;width:13.5pt;height:9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2GZGwIAAC4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B+9hmR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462A0E2" wp14:editId="06C2F5E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1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095F8E" id="Oval 72" o:spid="_x0000_s1026" style="position:absolute;margin-left:182.4pt;margin-top:1.85pt;width:13.5pt;height:9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zqKXLh0CAAAt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060D692" wp14:editId="1E145A3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0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D197E6" id="Oval 71" o:spid="_x0000_s1026" style="position:absolute;margin-left:133.95pt;margin-top:1.85pt;width:13.5pt;height: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dqo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K5LHip56&#10;9LgThl0X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B2Ydqo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DD6764F" wp14:editId="778573A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9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EB28A0F" id="Oval 70" o:spid="_x0000_s1026" style="position:absolute;margin-left:88.35pt;margin-top:1.85pt;width:13.5pt;height: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8nGQIAAC4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AGai8n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38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5B2243B" wp14:editId="2E24DA8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8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8913E8" id="Oval 77" o:spid="_x0000_s1026" style="position:absolute;margin-left:230.85pt;margin-top:1.85pt;width:13.5pt;height:9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d+I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d2d+I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6E13B5F" wp14:editId="19AF97C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7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CD5277" id="Oval 76" o:spid="_x0000_s1026" style="position:absolute;margin-left:182.4pt;margin-top:1.85pt;width:13.5pt;height:9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CQSc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05EBF8F" wp14:editId="4DE773A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6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41CEF0" id="Oval 75" o:spid="_x0000_s1026" style="position:absolute;margin-left:133.95pt;margin-top:1.85pt;width:13.5pt;height:9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ciaD4x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34C383D" wp14:editId="5E16665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82EC5A" id="Oval 74" o:spid="_x0000_s1026" style="position:absolute;margin-left:88.35pt;margin-top:1.85pt;width:13.5pt;height: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HtbFwIAAC4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JAR7WxcCAAAu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>
        <w:rPr>
          <w:rFonts w:cstheme="minorHAnsi"/>
        </w:rPr>
        <w:tab/>
        <w:t xml:space="preserve"> 39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C60B37B" wp14:editId="44D23F0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719F1B" id="Oval 81" o:spid="_x0000_s1026" style="position:absolute;margin-left:230.85pt;margin-top:1.85pt;width:13.5pt;height: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lc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dMaZFT31&#10;6HEnDLsu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Iup6Vw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0C935CD" wp14:editId="5221EB2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3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A27E5E" id="Oval 80" o:spid="_x0000_s1026" style="position:absolute;margin-left:182.4pt;margin-top:1.85pt;width:13.5pt;height:9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WZA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0nF1I46LlH&#10;j1uw4ip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J+zQeWR1HgGnGKqW&#10;UYqDuYyHYd94MuuOXypzuQ5vuRWtyRq9sjqS5VnL0h3/RRrmcz/fev29i1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6&#10;YWZA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A468C9B" wp14:editId="7F8D0FE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2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C1B5BF" id="Oval 79" o:spid="_x0000_s1026" style="position:absolute;margin-left:133.95pt;margin-top:1.85pt;width:13.5pt;height:9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hsXiiR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1A87CB7" wp14:editId="17C56A4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1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F9D62B" id="Oval 78" o:spid="_x0000_s1026" style="position:absolute;margin-left:88.35pt;margin-top:1.85pt;width:13.5pt;height:9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Hh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tODMip56&#10;9LAXhi2uojaD8yWlPLlHjNV5dw/ym2cW1p2wrbpFhKFToiZGRczPXlyIjqerbDt8gpqQxS5AkunQ&#10;YB8BSQB2SN04nruhDoFJOiwWxWxOPZMUKorZ2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wlPB4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40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E60A7" w:rsidRDefault="001E60A7" w:rsidP="00597CBE">
      <w:pPr>
        <w:spacing w:after="120"/>
        <w:rPr>
          <w:rFonts w:cstheme="minorHAnsi"/>
        </w:rPr>
      </w:pPr>
    </w:p>
    <w:p w:rsidR="001E60A7" w:rsidRDefault="001E60A7" w:rsidP="00597CBE">
      <w:pPr>
        <w:spacing w:after="120"/>
        <w:rPr>
          <w:rFonts w:cstheme="minorHAnsi"/>
        </w:rPr>
      </w:pPr>
    </w:p>
    <w:p w:rsidR="001E60A7" w:rsidRDefault="001E60A7" w:rsidP="00597CBE">
      <w:pPr>
        <w:spacing w:after="120"/>
        <w:rPr>
          <w:rFonts w:cstheme="minorHAnsi"/>
        </w:rPr>
      </w:pPr>
    </w:p>
    <w:p w:rsidR="001E60A7" w:rsidRDefault="001E60A7" w:rsidP="00597CBE">
      <w:pPr>
        <w:spacing w:after="120"/>
        <w:rPr>
          <w:rFonts w:cstheme="minorHAnsi"/>
        </w:rPr>
      </w:pPr>
    </w:p>
    <w:p w:rsidR="001E60A7" w:rsidRDefault="001E60A7" w:rsidP="00597CBE">
      <w:pPr>
        <w:spacing w:after="120"/>
        <w:rPr>
          <w:rFonts w:cstheme="minorHAnsi"/>
        </w:rPr>
      </w:pPr>
    </w:p>
    <w:p w:rsidR="001E60A7" w:rsidRDefault="001E60A7" w:rsidP="00597CBE">
      <w:pPr>
        <w:spacing w:after="120"/>
        <w:rPr>
          <w:rFonts w:cstheme="minorHAnsi"/>
        </w:rPr>
      </w:pPr>
    </w:p>
    <w:p w:rsidR="001E60A7" w:rsidRDefault="001E60A7" w:rsidP="00597CBE">
      <w:pPr>
        <w:spacing w:after="120"/>
        <w:rPr>
          <w:rFonts w:cstheme="minorHAnsi"/>
        </w:rPr>
      </w:pPr>
    </w:p>
    <w:p w:rsidR="001E60A7" w:rsidRDefault="001E60A7" w:rsidP="00597CBE">
      <w:pPr>
        <w:spacing w:after="120"/>
        <w:rPr>
          <w:rFonts w:cstheme="minorHAnsi"/>
        </w:rPr>
      </w:pPr>
    </w:p>
    <w:p w:rsidR="001E60A7" w:rsidRDefault="001E60A7" w:rsidP="00597CBE">
      <w:pPr>
        <w:spacing w:after="120"/>
        <w:rPr>
          <w:rFonts w:cstheme="minorHAnsi"/>
        </w:rPr>
      </w:pPr>
    </w:p>
    <w:p w:rsidR="001E60A7" w:rsidRDefault="001E60A7" w:rsidP="00597CBE">
      <w:pPr>
        <w:spacing w:after="120"/>
        <w:rPr>
          <w:rFonts w:cstheme="minorHAnsi"/>
        </w:rPr>
      </w:pPr>
    </w:p>
    <w:p w:rsidR="001E60A7" w:rsidRPr="009D2C92" w:rsidRDefault="001E60A7" w:rsidP="00597CBE">
      <w:pPr>
        <w:spacing w:after="120"/>
        <w:rPr>
          <w:rFonts w:cstheme="minorHAnsi"/>
        </w:rPr>
      </w:pP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B8BBC15" wp14:editId="0ABB164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7FBE64" id="Oval 85" o:spid="_x0000_s1026" style="position:absolute;margin-left:230.85pt;margin-top:1.85pt;width:13.5pt;height:9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Gm1nj8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6522816" wp14:editId="58D8B7B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AFA627A" id="Oval 84" o:spid="_x0000_s1026" style="position:absolute;margin-left:182.4pt;margin-top:1.85pt;width:13.5pt;height: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VB5fNR0CAAAt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D0D04FC" wp14:editId="4784E3A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49BA53" id="Oval 83" o:spid="_x0000_s1026" style="position:absolute;margin-left:133.95pt;margin-top:1.85pt;width:13.5pt;height: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Enb91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01F6386" wp14:editId="5F39F94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D680F7" id="Oval 82" o:spid="_x0000_s1026" style="position:absolute;margin-left:88.35pt;margin-top:1.85pt;width:13.5pt;height:9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gOd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LaVw0LNG&#10;D3uw4mKW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NkgOd&#10;FAIAAAU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>
        <w:rPr>
          <w:rFonts w:cstheme="minorHAnsi"/>
        </w:rPr>
        <w:tab/>
        <w:t xml:space="preserve"> 41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E1DCED8" wp14:editId="6895266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AE83CC" id="Oval 89" o:spid="_x0000_s1026" style="position:absolute;margin-left:230.85pt;margin-top:1.85pt;width:13.5pt;height:9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ksGgIAAC4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HeDks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CF054BB" wp14:editId="6AEF4CB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16CFFB" id="Oval 88" o:spid="_x0000_s1026" style="position:absolute;margin-left:182.4pt;margin-top:1.85pt;width:13.5pt;height: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JT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5pxZ0VOP&#10;HvbCsMUiajM4X1LKk3vEWJ139yC/eWZh3QnbqltEGDolamJUxPzsxYXoeLrKtsMnqAlZ7AIkmQ4N&#10;9hGQBGCH1I3juRvqEJikw+KqmM2pZ5JCRTF7m6duZaJ8vuzQhw8KehaNiitjtPNRL1GK/b0PkY8o&#10;n7MSfzC63mhjkoPtdm2QUbUV36SVSqAyL9OMZUPFr+fTeUJ+EfOXEHlaf4NA2Nk6TVrU6v3JDkKb&#10;0SaWxp7Ei3qNum+hPpJ2COPQ0icjowP8wdlAA1tx/30nUHFmPlrS/7q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v4JTe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95E1C6E" wp14:editId="2A75AB2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FCDC8A" id="Oval 87" o:spid="_x0000_s1026" style="position:absolute;margin-left:133.95pt;margin-top:1.85pt;width:13.5pt;height:9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M5x2Rx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F341FD4" wp14:editId="0DB6035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498FA8" id="Oval 86" o:spid="_x0000_s1026" style="position:absolute;margin-left:88.35pt;margin-top:1.85pt;width:13.5pt;height: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ZVVGg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+DmVV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42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AAB4693" wp14:editId="37BF35B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DC6269" id="Oval 93" o:spid="_x0000_s1026" style="position:absolute;margin-left:230.85pt;margin-top:1.85pt;width:13.5pt;height:9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BqJJ9l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D7B9B4C" wp14:editId="4A017DD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09A343" id="Oval 92" o:spid="_x0000_s1026" style="position:absolute;margin-left:182.4pt;margin-top:1.85pt;width:13.5pt;height:9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JFI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CAk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64562AB" wp14:editId="1EE7117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0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3F1F5A" id="Oval 91" o:spid="_x0000_s1026" style="position:absolute;margin-left:133.95pt;margin-top:1.85pt;width:13.5pt;height:9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oeLGAIAAC4EAAAOAAAAZHJzL2Uyb0RvYy54bWysU1Fv0zAQfkfiP1h+p0lKy2j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KmWh4s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196BA4F" wp14:editId="2E7630A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5194A0" id="Oval 90" o:spid="_x0000_s1026" style="position:absolute;margin-left:88.35pt;margin-top:1.85pt;width:13.5pt;height: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RzbFwIAAC0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UjUc2xcCAAAt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>
        <w:rPr>
          <w:rFonts w:cstheme="minorHAnsi"/>
        </w:rPr>
        <w:tab/>
        <w:t xml:space="preserve"> 43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73478B8" wp14:editId="0307D15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0C3AD0" id="Oval 97" o:spid="_x0000_s1026" style="position:absolute;margin-left:230.85pt;margin-top:1.85pt;width:13.5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ux0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AmG7HQ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DF777D5" wp14:editId="79BD162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C531EB" id="Oval 96" o:spid="_x0000_s1026" style="position:absolute;margin-left:182.4pt;margin-top:1.85pt;width:13.5pt;height:9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6088720" wp14:editId="7034BB4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8C0BA1" id="Oval 95" o:spid="_x0000_s1026" style="position:absolute;margin-left:133.95pt;margin-top:1.85pt;width:13.5pt;height: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J&#10;v2OZ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2008448" wp14:editId="58DF85B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D132C6" id="Oval 94" o:spid="_x0000_s1026" style="position:absolute;margin-left:88.35pt;margin-top:1.85pt;width:13.5pt;height:9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0in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wW0inGQIAAC0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44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21982DE" wp14:editId="77BE39C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4C4767" id="Oval 101" o:spid="_x0000_s1026" style="position:absolute;margin-left:230.85pt;margin-top:1.85pt;width:13.5pt;height: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C+AGQ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DakL4A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7BAFA1B" wp14:editId="3B19B8D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333006" id="Oval 100" o:spid="_x0000_s1026" style="position:absolute;margin-left:182.4pt;margin-top:1.85pt;width:13.5pt;height:9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bzjGlRgCAAAu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4D52AE8" wp14:editId="60DBEA7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7B9EEA" id="Oval 99" o:spid="_x0000_s1026" style="position:absolute;margin-left:133.95pt;margin-top:1.85pt;width:13.5pt;height:9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AT&#10;6ba+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FBE8516" wp14:editId="7B047D1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432EC8" id="Oval 98" o:spid="_x0000_s1026" style="position:absolute;margin-left:88.35pt;margin-top:1.85pt;width:13.5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" fillcolor="black [3213]"/>
            </w:pict>
          </mc:Fallback>
        </mc:AlternateContent>
      </w:r>
      <w:r>
        <w:rPr>
          <w:rFonts w:cstheme="minorHAnsi"/>
        </w:rPr>
        <w:tab/>
        <w:t xml:space="preserve"> 45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ind w:firstLine="7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6411042" wp14:editId="3919B9E0">
                <wp:simplePos x="0" y="0"/>
                <wp:positionH relativeFrom="column">
                  <wp:posOffset>2931795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10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664F5D" id="Oval 9" o:spid="_x0000_s1026" style="position:absolute;margin-left:230.85pt;margin-top:2.5pt;width:13.5pt;height:9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uo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AFC90A1" wp14:editId="36454A8E">
                <wp:simplePos x="0" y="0"/>
                <wp:positionH relativeFrom="column">
                  <wp:posOffset>2316480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9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57BC41C" id="Oval 8" o:spid="_x0000_s1026" style="position:absolute;margin-left:182.4pt;margin-top:2.5pt;width:13.5pt;height:9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B49E9CD" wp14:editId="7D9B2A7F">
                <wp:simplePos x="0" y="0"/>
                <wp:positionH relativeFrom="column">
                  <wp:posOffset>1701165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8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AEA2C9" id="Oval 7" o:spid="_x0000_s1026" style="position:absolute;margin-left:133.95pt;margin-top:2.5pt;width:13.5pt;height:9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FbR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4BA3FD9" wp14:editId="38304F75">
                <wp:simplePos x="0" y="0"/>
                <wp:positionH relativeFrom="column">
                  <wp:posOffset>1122045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7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C6C90C" id="Oval 6" o:spid="_x0000_s1026" style="position:absolute;margin-left:88.35pt;margin-top:2.5pt;width:13.5pt;height:9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" filled="f"/>
            </w:pict>
          </mc:Fallback>
        </mc:AlternateContent>
      </w:r>
      <w:r>
        <w:rPr>
          <w:rFonts w:cstheme="minorHAnsi"/>
        </w:rPr>
        <w:t xml:space="preserve"> 46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0651D5D" wp14:editId="322434C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1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85E811" id="Oval 9" o:spid="_x0000_s1026" style="position:absolute;margin-left:230.85pt;margin-top:1.85pt;width:13.5pt;height:9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JU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JbmQlQ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20A8945" wp14:editId="5940EC0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2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DB9C0B" id="Oval 8" o:spid="_x0000_s1026" style="position:absolute;margin-left:182.4pt;margin-top:1.85pt;width:13.5pt;height: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y&#10;cmp7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AAB2807" wp14:editId="032B4E7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3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F5A614" id="Oval 7" o:spid="_x0000_s1026" style="position:absolute;margin-left:133.95pt;margin-top:1.85pt;width:13.5pt;height: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WKkljB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F6DEE5E" wp14:editId="275E5C6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4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BEF3328" id="Oval 6" o:spid="_x0000_s1026" style="position:absolute;margin-left:88.35pt;margin-top:1.85pt;width:13.5pt;height: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Ffi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acFfi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47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A0B9423" wp14:editId="593EEFC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5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4B141B" id="Oval 13" o:spid="_x0000_s1026" style="position:absolute;margin-left:230.85pt;margin-top:1.85pt;width:13.5pt;height:9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CCU1tgHQIAAC4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E82C405" wp14:editId="59A6DC4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6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ACAE687" id="Oval 12" o:spid="_x0000_s1026" style="position:absolute;margin-left:182.4pt;margin-top:1.85pt;width:13.5pt;height:9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Xm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edSOOi5&#10;Sfc7sKKcJnEGHyrOefQPlMoL/g7VtyAcrjpwG31NhEOnoWFKZcovXlxITuCrYj18woaRYRsx67Rv&#10;qU+ArIDY53Y8Hduh91EoPiwvytmcm6Y4VJazt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NLkXm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15CFE7B" wp14:editId="179BB67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7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77EB0C" id="Oval 11" o:spid="_x0000_s1026" style="position:absolute;margin-left:133.95pt;margin-top:1.85pt;width:13.5pt;height:9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FMl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lDhTJR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BB3976C" wp14:editId="43C4D9C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8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B89203" id="Oval 10" o:spid="_x0000_s1026" style="position:absolute;margin-left:88.35pt;margin-top:1.85pt;width:13.5pt;height:9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tSe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N3S1J4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>
        <w:rPr>
          <w:rFonts w:cstheme="minorHAnsi"/>
        </w:rPr>
        <w:tab/>
        <w:t xml:space="preserve"> 48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1E4B04A" wp14:editId="6D4BFBC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9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80CE04" id="Oval 17" o:spid="_x0000_s1026" style="position:absolute;margin-left:230.85pt;margin-top:1.85pt;width:13.5pt;height:9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uE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8lIKBz2L&#10;9LAHK8q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WsuE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7069C32" wp14:editId="73A2E5B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20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8803C8" id="Oval 16" o:spid="_x0000_s1026" style="position:absolute;margin-left:182.4pt;margin-top:1.85pt;width:13.5pt;height:9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C8s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qC8s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B542048" wp14:editId="756752F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1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E1B476" id="Oval 15" o:spid="_x0000_s1026" style="position:absolute;margin-left:133.95pt;margin-top:1.85pt;width:13.5pt;height:9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r457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7E74572" wp14:editId="1E5FED6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2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98E1FD" id="Oval 14" o:spid="_x0000_s1026" style="position:absolute;margin-left:88.35pt;margin-top:1.85pt;width:13.5pt;height:9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" fillcolor="#0d0d0d [3069]"/>
            </w:pict>
          </mc:Fallback>
        </mc:AlternateContent>
      </w:r>
      <w:r>
        <w:rPr>
          <w:rFonts w:cstheme="minorHAnsi"/>
        </w:rPr>
        <w:tab/>
        <w:t xml:space="preserve"> 49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1222FE0" wp14:editId="7793807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3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750003" id="Oval 21" o:spid="_x0000_s1026" style="position:absolute;margin-left:230.85pt;margin-top:1.85pt;width:13.5pt;height:9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hmg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0B411C5" wp14:editId="471AA9C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4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0F44B4" id="Oval 20" o:spid="_x0000_s1026" style="position:absolute;margin-left:182.4pt;margin-top:1.85pt;width:13.5pt;height:9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HC7FA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B&#10;7HC7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4F010D5" wp14:editId="68C2978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5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55F40D" id="Oval 19" o:spid="_x0000_s1026" style="position:absolute;margin-left:133.95pt;margin-top:1.85pt;width:13.5pt;height:9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YNVGAIAAC8EAAAOAAAAZHJzL2Uyb0RvYy54bWysU9uO0zAQfUfiHyy/0ySlZWn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Njpg1UYAgAALw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C3C7303" wp14:editId="0614E07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6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BE568D" id="Oval 18" o:spid="_x0000_s1026" style="position:absolute;margin-left:88.35pt;margin-top:1.85pt;width:13.5pt;height:9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" fillcolor="#0d0d0d [3069]"/>
            </w:pict>
          </mc:Fallback>
        </mc:AlternateContent>
      </w:r>
      <w:r>
        <w:rPr>
          <w:rFonts w:cstheme="minorHAnsi"/>
        </w:rPr>
        <w:tab/>
        <w:t xml:space="preserve"> 50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9F39BFA" wp14:editId="41B3BDD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7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A55CB6" id="Oval 25" o:spid="_x0000_s1026" style="position:absolute;margin-left:230.85pt;margin-top:1.85pt;width:13.5pt;height:9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99GAIAAC8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8753F3" wp14:editId="0DAC5F8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8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1CF01A" id="Oval 24" o:spid="_x0000_s1026" style="position:absolute;margin-left:182.4pt;margin-top:1.85pt;width:13.5pt;height:9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" fillcolor="#0d0d0d [3069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8D8A39E" wp14:editId="1A09B06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9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CD493E" id="Oval 23" o:spid="_x0000_s1026" style="position:absolute;margin-left:133.95pt;margin-top:1.85pt;width:13.5pt;height:9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HN68DA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0C033C3" wp14:editId="688E6DF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0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3CDCD26" id="Oval 22" o:spid="_x0000_s1026" style="position:absolute;margin-left:88.35pt;margin-top:1.85pt;width:13.5pt;height:9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A3EFv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B1EA548" wp14:editId="21B791B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1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D6BF68" id="Oval 29" o:spid="_x0000_s1026" style="position:absolute;margin-left:230.85pt;margin-top:1.85pt;width:13.5pt;height:9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l7FQIAAAY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j&#10;xUl7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A5D5200" wp14:editId="091F98E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2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E4DD0E" id="Oval 28" o:spid="_x0000_s1026" style="position:absolute;margin-left:182.4pt;margin-top:1.85pt;width:13.5pt;height:9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drRzVx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C3993A9" wp14:editId="67E287A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3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E8930E" id="Oval 27" o:spid="_x0000_s1026" style="position:absolute;margin-left:133.95pt;margin-top:1.85pt;width:13.5pt;height:9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87AA931" wp14:editId="14B9BE5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4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1D424D" id="Oval 26" o:spid="_x0000_s1026" style="position:absolute;margin-left:88.35pt;margin-top:1.85pt;width:13.5pt;height:9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XLcGw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OFtctw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52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4C85EC8" wp14:editId="05E9019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5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BA3ABE" id="Oval 33" o:spid="_x0000_s1026" style="position:absolute;margin-left:230.85pt;margin-top:1.85pt;width:13.5pt;height:9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893gUR4CAAAu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6EDC229" wp14:editId="7A3E785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6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8927E3" id="Oval 32" o:spid="_x0000_s1026" style="position:absolute;margin-left:182.4pt;margin-top:1.85pt;width:13.5pt;height: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HbBGwIAAC8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adR2w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99C369D" wp14:editId="08E8131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7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B309DD" id="Oval 31" o:spid="_x0000_s1026" style="position:absolute;margin-left:133.95pt;margin-top:1.85pt;width:13.5pt;height:9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L&#10;aUtQ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A31C621" wp14:editId="728AB93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8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EEA1DB" id="Oval 30" o:spid="_x0000_s1026" style="position:absolute;margin-left:88.35pt;margin-top:1.85pt;width:13.5pt;height:9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JF/4B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EF0CCB9" wp14:editId="06EAA95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9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EB5FD2" id="Oval 37" o:spid="_x0000_s1026" style="position:absolute;margin-left:230.85pt;margin-top:1.85pt;width:13.5pt;height:9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4yKPT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36FBADB" wp14:editId="2060699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0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8EC827" id="Oval 36" o:spid="_x0000_s1026" style="position:absolute;margin-left:182.4pt;margin-top:1.85pt;width:13.5pt;height:9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qFGGg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ioqFG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DC03780" wp14:editId="421DFB5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1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BC3E1C" id="Oval 35" o:spid="_x0000_s1026" style="position:absolute;margin-left:133.95pt;margin-top:1.85pt;width:13.5pt;height:9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zNo1Wx0CAAAu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33F601E" wp14:editId="015724E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2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53CE021" id="Oval 34" o:spid="_x0000_s1026" style="position:absolute;margin-left:88.35pt;margin-top:1.85pt;width:13.5pt;height:9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Bp3GgIAAC8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845s2Kg&#10;Jt3vhWEXZRRndL6inEf3gLE87+5AfvPMwroXtlM3iDD2SjREqYj52YsL0fF0lW3HT9AQstgFSDod&#10;WhwiICnADqkdT6d2qENgkg6Ly6JcUNMkhYqivMh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ywad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72EBE9B" wp14:editId="2753053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3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323B82" id="Oval 41" o:spid="_x0000_s1026" style="position:absolute;margin-left:230.85pt;margin-top:1.85pt;width:13.5pt;height:9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x3GQ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K6IPHcZAgAALw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6FD0510" wp14:editId="23B7F75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4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62F6D2" id="Oval 40" o:spid="_x0000_s1026" style="position:absolute;margin-left:182.4pt;margin-top:1.85pt;width:13.5pt;height:9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GapAIo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39983F3" wp14:editId="1367E0F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5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DBD3BD" id="Oval 39" o:spid="_x0000_s1026" style="position:absolute;margin-left:133.95pt;margin-top:1.85pt;width:13.5pt;height:9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ODlUMR0CAAAu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32E157C" wp14:editId="69FB00E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6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75AA6D" id="Oval 38" o:spid="_x0000_s1026" style="position:absolute;margin-left:88.35pt;margin-top:1.85pt;width:13.5pt;height:9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6DNGwIAAC8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LV7oM0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55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D5E6300" wp14:editId="0908E2F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7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B24921" id="Oval 45" o:spid="_x0000_s1026" style="position:absolute;margin-left:230.85pt;margin-top:1.85pt;width:13.5pt;height:9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EsUGgIAAC8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MlEs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4F83A7B" wp14:editId="31E85A3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8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64147E" id="Oval 44" o:spid="_x0000_s1026" style="position:absolute;margin-left:182.4pt;margin-top:1.85pt;width:13.5pt;height:9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1T2Gg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Ex1T2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9DA18DF" wp14:editId="7EF8E68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9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0B291D" id="Oval 43" o:spid="_x0000_s1026" style="position:absolute;margin-left:133.95pt;margin-top:1.85pt;width:13.5pt;height:9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PzePp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DB06F68" wp14:editId="64AEC29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0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F52CD9" id="Oval 42" o:spid="_x0000_s1026" style="position:absolute;margin-left:88.35pt;margin-top:1.85pt;width:13.5pt;height:9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" fillcolor="#0d0d0d [3069]"/>
            </w:pict>
          </mc:Fallback>
        </mc:AlternateContent>
      </w:r>
      <w:r>
        <w:rPr>
          <w:rFonts w:cstheme="minorHAnsi"/>
        </w:rPr>
        <w:tab/>
        <w:t xml:space="preserve"> 56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F6D1F70" wp14:editId="385BBEB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1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DFE056" id="Oval 49" o:spid="_x0000_s1026" style="position:absolute;margin-left:230.85pt;margin-top:1.85pt;width:13.5pt;height:9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n1Y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RSmFg55F&#10;etiDFfP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E&#10;Gn1Y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2B040B5" wp14:editId="2EAF2B8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2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05FAC1" id="Oval 48" o:spid="_x0000_s1026" style="position:absolute;margin-left:182.4pt;margin-top:1.85pt;width:13.5pt;height:9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c+GgIAAC8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EO9W8w5s2Kg&#10;Jt3vhWHlZRRndL6inEf3gLE87+5AfvPMwroXtlM3iDD2SjREqYj52YsL0fF0lW3HT9AQstgFSDod&#10;WhwiICnADqkdT6d2qENgkg6Li6JcUNMkhYqifJundmWier7s0IcPCgYWjZorY7TzUTBRif2dD5GP&#10;qJ6zEn8wutloY5KD3XZtkFG1Nd+klUqgMs/TjGVjza8W80VCfhHz5xB5Wn+DQNjZJo1a1Or90Q5C&#10;m8kmlsYexYt6TbpvoXki7RCmqaVfRkYP+IOzkSa25v77TqDizHy0pP9VUZZxxJNTLi7m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auic+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124E635" wp14:editId="4FA039C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3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1D0A21" id="Oval 47" o:spid="_x0000_s1026" style="position:absolute;margin-left:133.95pt;margin-top:1.85pt;width:13.5pt;height:9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hpI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m19xZkVP&#10;TXrYC8Nmi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EVCGkg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0D53573" wp14:editId="1E70526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4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524356" id="Oval 46" o:spid="_x0000_s1026" style="position:absolute;margin-left:88.35pt;margin-top:1.85pt;width:13.5pt;height:9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" fillcolor="#0d0d0d [3069]"/>
            </w:pict>
          </mc:Fallback>
        </mc:AlternateContent>
      </w:r>
      <w:r>
        <w:rPr>
          <w:rFonts w:cstheme="minorHAnsi"/>
        </w:rPr>
        <w:tab/>
        <w:t xml:space="preserve"> 57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616C450" wp14:editId="42760B0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5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72DFC8" id="Oval 53" o:spid="_x0000_s1026" style="position:absolute;margin-left:230.85pt;margin-top:1.85pt;width:13.5pt;height:9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BgTywDHQIAAC4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592D155" wp14:editId="2C757B0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6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86D94D" id="Oval 52" o:spid="_x0000_s1026" style="position:absolute;margin-left:182.4pt;margin-top:1.85pt;width:13.5pt;height:9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iKoGgIAAC8EAAAOAAAAZHJzL2Uyb0RvYy54bWysU1Fv0zAQfkfiP1h+p0lKs7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Ky84s2Kg&#10;Jt3vhWHlPIozOl9RzqN7wFied3cgv3lmYd0L26kbRBh7JRqiVMT87MWF6Hi6yrbjJ2gIWewCJJ0O&#10;LQ4RkBRgh9SOp1M71CEwSYfFZbEoqWmSQkWxeJundmWier7s0IcPCgYWjZorY7TzUTBRif2dD5GP&#10;qJ6zEn8wutloY5KD3XZtkFG1Nd+klUqgMs/TjGVjza/KeZmQX8T8OUSe1t8gEHa2SaMWtXp/tIPQ&#10;ZrKJpbFH8aJek+5baJ5IO4RpaumXkdED/uBspImtuf++E6g4Mx8t6X9VLBZxxJOzKC/n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F2iKo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1FD8A85" wp14:editId="66B7D50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7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560407" id="Oval 51" o:spid="_x0000_s1026" style="position:absolute;margin-left:133.95pt;margin-top:1.85pt;width:13.5pt;height:9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DRr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3Mw0a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57436AD" wp14:editId="4662491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8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74369A" id="Oval 50" o:spid="_x0000_s1026" style="position:absolute;margin-left:88.35pt;margin-top:1.85pt;width:13.5pt;height:9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wyj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OdHDKM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>
        <w:rPr>
          <w:rFonts w:cstheme="minorHAnsi"/>
        </w:rPr>
        <w:tab/>
        <w:t xml:space="preserve"> 58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39BB534" wp14:editId="4783534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9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266863" id="Oval 57" o:spid="_x0000_s1026" style="position:absolute;margin-left:230.85pt;margin-top:1.85pt;width:13.5pt;height:9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" fillcolor="#0d0d0d [3069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41F686C" wp14:editId="13F5BA9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0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47F580" id="Oval 56" o:spid="_x0000_s1026" style="position:absolute;margin-left:182.4pt;margin-top:1.85pt;width:13.5pt;height:9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Ehi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vXEhi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5043E5F" wp14:editId="1ED9A49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1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5AD026" id="Oval 55" o:spid="_x0000_s1026" style="position:absolute;margin-left:133.95pt;margin-top:1.85pt;width:13.5pt;height:9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Nu7wv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E8C2C25" wp14:editId="0286418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2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C6A987" id="Oval 54" o:spid="_x0000_s1026" style="position:absolute;margin-left:88.35pt;margin-top:1.85pt;width:13.5pt;height:9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vNT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3tLzU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Pr="009D2C92" w:rsidRDefault="00597CBE" w:rsidP="00597CBE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38C0FA9" wp14:editId="5F41B4C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3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A13B89" id="Oval 61" o:spid="_x0000_s1026" style="position:absolute;margin-left:230.85pt;margin-top:1.85pt;width:13.5pt;height:9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MXp&#10;D3EUAgAABg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6C0A309" wp14:editId="573B765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4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1BEA76" id="Oval 60" o:spid="_x0000_s1026" style="position:absolute;margin-left:182.4pt;margin-top:1.85pt;width:13.5pt;height:9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9P1q3R0CAAAu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F3710EA" wp14:editId="1E90B4C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65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275C15" id="Oval 59" o:spid="_x0000_s1026" style="position:absolute;margin-left:133.95pt;margin-top:1.85pt;width:13.5pt;height:9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eQb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c05s6Kn&#10;Jj3shWHzR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Ad5Bs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07412FB" wp14:editId="7008F51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6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939A3D" id="Oval 58" o:spid="_x0000_s1026" style="position:absolute;margin-left:88.35pt;margin-top:1.85pt;width:13.5pt;height:9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iFSek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97CBE" w:rsidRDefault="00597CBE" w:rsidP="00597CBE">
      <w:pPr>
        <w:spacing w:after="120"/>
      </w:pPr>
    </w:p>
    <w:p w:rsidR="002D41D9" w:rsidRPr="009D2C92" w:rsidRDefault="002D41D9" w:rsidP="00597CBE">
      <w:pPr>
        <w:spacing w:after="120"/>
        <w:sectPr w:rsidR="002D41D9" w:rsidRPr="009D2C92" w:rsidSect="001E60A7">
          <w:type w:val="continuous"/>
          <w:pgSz w:w="11906" w:h="16838"/>
          <w:pgMar w:top="720" w:right="720" w:bottom="720" w:left="720" w:header="708" w:footer="708" w:gutter="0"/>
          <w:cols w:num="2" w:space="709"/>
          <w:docGrid w:linePitch="360"/>
        </w:sectPr>
      </w:pPr>
    </w:p>
    <w:p w:rsidR="002D41D9" w:rsidRDefault="002D41D9"/>
    <w:tbl>
      <w:tblPr>
        <w:tblW w:w="10339" w:type="dxa"/>
        <w:tblInd w:w="-284" w:type="dxa"/>
        <w:tblLook w:val="04A0" w:firstRow="1" w:lastRow="0" w:firstColumn="1" w:lastColumn="0" w:noHBand="0" w:noVBand="1"/>
      </w:tblPr>
      <w:tblGrid>
        <w:gridCol w:w="4670"/>
        <w:gridCol w:w="5669"/>
      </w:tblGrid>
      <w:tr w:rsidR="002D41D9" w:rsidTr="002D41D9">
        <w:trPr>
          <w:cantSplit/>
        </w:trPr>
        <w:tc>
          <w:tcPr>
            <w:tcW w:w="4670" w:type="dxa"/>
            <w:shd w:val="clear" w:color="auto" w:fill="auto"/>
            <w:tcMar>
              <w:top w:w="113" w:type="dxa"/>
            </w:tcMar>
            <w:vAlign w:val="center"/>
          </w:tcPr>
          <w:sdt>
            <w:sdtPr>
              <w:rPr>
                <w:rFonts w:ascii="Times New Roman" w:eastAsia="Times New Roman" w:hAnsi="Times New Roman"/>
                <w:sz w:val="32"/>
                <w:szCs w:val="32"/>
              </w:rPr>
              <w:alias w:val="Comments"/>
              <w:tag w:val=""/>
              <w:id w:val="15659256"/>
              <w:placeholder>
                <w:docPart w:val="05EFF4737F6544328DC19FF9A3D151A0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Content>
              <w:p w:rsidR="002D41D9" w:rsidRDefault="002D41D9" w:rsidP="00ED006A">
                <w:pPr>
                  <w:rPr>
                    <w:rFonts w:ascii="Times New Roman" w:eastAsia="Times New Roman" w:hAnsi="Times New Roman"/>
                    <w:sz w:val="32"/>
                    <w:szCs w:val="32"/>
                  </w:rPr>
                </w:pPr>
                <w:r>
                  <w:rPr>
                    <w:rFonts w:ascii="Times New Roman" w:eastAsia="Times New Roman" w:hAnsi="Times New Roman"/>
                    <w:sz w:val="32"/>
                    <w:szCs w:val="32"/>
                  </w:rPr>
                  <w:t>School Name</w:t>
                </w:r>
              </w:p>
            </w:sdtContent>
          </w:sdt>
          <w:p w:rsidR="002D41D9" w:rsidRPr="00EB3A74" w:rsidRDefault="00ED006A" w:rsidP="00ED006A">
            <w:pPr>
              <w:rPr>
                <w:rFonts w:ascii="Times New Roman" w:eastAsia="Times New Roman" w:hAnsi="Times New Roman"/>
                <w:sz w:val="32"/>
                <w:szCs w:val="32"/>
              </w:rPr>
            </w:pPr>
            <w:r w:rsidRPr="00ED006A">
              <w:rPr>
                <w:rFonts w:ascii="Times New Roman" w:eastAsia="Times New Roman" w:hAnsi="Times New Roman"/>
                <w:sz w:val="32"/>
                <w:szCs w:val="32"/>
              </w:rPr>
              <w:t>Half Yearly</w:t>
            </w:r>
            <w:r>
              <w:rPr>
                <w:rFonts w:ascii="Times New Roman" w:eastAsia="Times New Roman" w:hAnsi="Times New Roman"/>
                <w:sz w:val="32"/>
                <w:szCs w:val="32"/>
              </w:rPr>
              <w:t xml:space="preserve"> </w:t>
            </w:r>
            <w:r w:rsidR="002D41D9" w:rsidRPr="00EB3A74">
              <w:rPr>
                <w:rFonts w:ascii="Times New Roman" w:eastAsia="Times New Roman" w:hAnsi="Times New Roman"/>
                <w:sz w:val="32"/>
                <w:szCs w:val="32"/>
              </w:rPr>
              <w:t xml:space="preserve">Examination             </w:t>
            </w:r>
          </w:p>
          <w:p w:rsidR="002D41D9" w:rsidRDefault="002D41D9" w:rsidP="00ED006A">
            <w:pPr>
              <w:rPr>
                <w:b/>
                <w:sz w:val="32"/>
                <w:szCs w:val="32"/>
              </w:rPr>
            </w:pPr>
          </w:p>
        </w:tc>
        <w:tc>
          <w:tcPr>
            <w:tcW w:w="5669" w:type="dxa"/>
            <w:shd w:val="clear" w:color="auto" w:fill="auto"/>
            <w:tcMar>
              <w:top w:w="113" w:type="dxa"/>
            </w:tcMar>
            <w:vAlign w:val="center"/>
          </w:tcPr>
          <w:p w:rsidR="002D41D9" w:rsidRDefault="00CC3151" w:rsidP="00ED006A">
            <w:pPr>
              <w:rPr>
                <w:rFonts w:ascii="Times New Roman" w:eastAsia="Times New Roman" w:hAnsi="Times New Roman"/>
                <w:b/>
                <w:sz w:val="32"/>
                <w:szCs w:val="32"/>
              </w:rPr>
            </w:pPr>
            <w:sdt>
              <w:sdtPr>
                <w:rPr>
                  <w:rFonts w:ascii="Times New Roman" w:eastAsia="Times New Roman" w:hAnsi="Times New Roman"/>
                  <w:b/>
                  <w:sz w:val="32"/>
                  <w:szCs w:val="32"/>
                </w:rPr>
                <w:alias w:val="Subject"/>
                <w:tag w:val=""/>
                <w:id w:val="-859735433"/>
                <w:placeholder>
                  <w:docPart w:val="FEB36B14313C4D9F981EAE800FA85AD8"/>
                </w:placeholder>
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<w:text/>
              </w:sdtPr>
              <w:sdtContent>
                <w:r w:rsidR="00ED006A" w:rsidRPr="00ED006A">
                  <w:rPr>
                    <w:rFonts w:ascii="Times New Roman" w:eastAsia="Times New Roman" w:hAnsi="Times New Roman"/>
                    <w:b/>
                    <w:sz w:val="32"/>
                    <w:szCs w:val="32"/>
                  </w:rPr>
                  <w:t>Mathematics</w:t>
                </w:r>
              </w:sdtContent>
            </w:sdt>
            <w:r w:rsidR="00ED006A" w:rsidRPr="00ED006A">
              <w:rPr>
                <w:rFonts w:ascii="Times New Roman" w:eastAsia="Times New Roman" w:hAnsi="Times New Roman"/>
                <w:b/>
                <w:sz w:val="32"/>
                <w:szCs w:val="32"/>
              </w:rPr>
              <w:t xml:space="preserve"> </w:t>
            </w:r>
            <w:r w:rsidR="002D41D9">
              <w:rPr>
                <w:rFonts w:ascii="Times New Roman" w:eastAsia="Times New Roman" w:hAnsi="Times New Roman"/>
                <w:b/>
                <w:sz w:val="32"/>
                <w:szCs w:val="32"/>
              </w:rPr>
              <w:t>Course</w:t>
            </w:r>
            <w:r w:rsidR="002D41D9" w:rsidRPr="00C25037">
              <w:rPr>
                <w:rFonts w:ascii="Times New Roman" w:eastAsia="Times New Roman" w:hAnsi="Times New Roman"/>
                <w:b/>
                <w:sz w:val="32"/>
                <w:szCs w:val="32"/>
              </w:rPr>
              <w:tab/>
            </w:r>
          </w:p>
          <w:p w:rsidR="002D41D9" w:rsidRPr="00551063" w:rsidRDefault="00CC3151" w:rsidP="00ED006A">
            <w:pPr>
              <w:rPr>
                <w:rFonts w:ascii="Times New Roman" w:eastAsia="Times New Roman" w:hAnsi="Times New Roman"/>
                <w:b/>
                <w:sz w:val="32"/>
                <w:szCs w:val="32"/>
              </w:rPr>
            </w:pPr>
            <w:sdt>
              <w:sdtPr>
                <w:rPr>
                  <w:rFonts w:ascii="Times New Roman" w:eastAsia="Times New Roman" w:hAnsi="Times New Roman"/>
                  <w:b/>
                  <w:sz w:val="32"/>
                  <w:szCs w:val="32"/>
                </w:rPr>
                <w:alias w:val="Status"/>
                <w:tag w:val=""/>
                <w:id w:val="987521952"/>
                <w:placeholder>
                  <w:docPart w:val="5AE350B61C354B0D9EFB29946D90FF85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Content>
                <w:r w:rsidR="002D41D9">
                  <w:rPr>
                    <w:rFonts w:ascii="Times New Roman" w:eastAsia="Times New Roman" w:hAnsi="Times New Roman"/>
                    <w:b/>
                    <w:sz w:val="32"/>
                    <w:szCs w:val="32"/>
                  </w:rPr>
                  <w:t>2016</w:t>
                </w:r>
              </w:sdtContent>
            </w:sdt>
            <w:r w:rsidR="002D41D9" w:rsidRPr="00551063">
              <w:rPr>
                <w:rFonts w:ascii="Times New Roman" w:eastAsia="Times New Roman" w:hAnsi="Times New Roman"/>
                <w:b/>
                <w:sz w:val="32"/>
                <w:szCs w:val="32"/>
              </w:rPr>
              <w:tab/>
            </w:r>
          </w:p>
          <w:p w:rsidR="002D41D9" w:rsidRDefault="002D41D9" w:rsidP="00ED006A">
            <w:pPr>
              <w:spacing w:before="24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2D41D9" w:rsidTr="002D41D9">
        <w:trPr>
          <w:cantSplit/>
        </w:trPr>
        <w:tc>
          <w:tcPr>
            <w:tcW w:w="4670" w:type="dxa"/>
            <w:vMerge w:val="restart"/>
            <w:shd w:val="clear" w:color="auto" w:fill="auto"/>
            <w:tcMar>
              <w:top w:w="113" w:type="dxa"/>
            </w:tcMar>
            <w:vAlign w:val="center"/>
          </w:tcPr>
          <w:p w:rsidR="002D41D9" w:rsidRDefault="002D41D9" w:rsidP="00ED006A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Section 2 </w:t>
            </w:r>
          </w:p>
          <w:p w:rsidR="002D41D9" w:rsidRPr="001F2230" w:rsidRDefault="002D41D9" w:rsidP="00ED006A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Part B</w:t>
            </w:r>
            <w:r w:rsidRPr="001F2230">
              <w:rPr>
                <w:b/>
                <w:sz w:val="32"/>
                <w:szCs w:val="32"/>
              </w:rPr>
              <w:t xml:space="preserve"> </w:t>
            </w:r>
          </w:p>
          <w:p w:rsidR="002D41D9" w:rsidRPr="009D2C92" w:rsidRDefault="002D41D9" w:rsidP="00ED006A">
            <w:pPr>
              <w:rPr>
                <w:sz w:val="28"/>
                <w:szCs w:val="28"/>
              </w:rPr>
            </w:pPr>
            <w:r w:rsidRPr="001F2230">
              <w:rPr>
                <w:sz w:val="28"/>
                <w:szCs w:val="28"/>
              </w:rPr>
              <w:t>Longer Answer Section</w:t>
            </w:r>
          </w:p>
        </w:tc>
        <w:tc>
          <w:tcPr>
            <w:tcW w:w="5669" w:type="dxa"/>
            <w:shd w:val="clear" w:color="auto" w:fill="auto"/>
            <w:tcMar>
              <w:top w:w="113" w:type="dxa"/>
            </w:tcMar>
            <w:vAlign w:val="center"/>
          </w:tcPr>
          <w:p w:rsidR="002D41D9" w:rsidRDefault="00CC3151" w:rsidP="00ED006A">
            <w:pPr>
              <w:spacing w:before="240"/>
              <w:rPr>
                <w:rFonts w:ascii="Times New Roman" w:hAnsi="Times New Roman"/>
                <w:sz w:val="36"/>
                <w:szCs w:val="36"/>
              </w:rPr>
            </w:pPr>
            <w:sdt>
              <w:sdtPr>
                <w:rPr>
                  <w:rFonts w:ascii="Times New Roman" w:eastAsia="Times New Roman" w:hAnsi="Times New Roman"/>
                  <w:b/>
                  <w:sz w:val="32"/>
                  <w:szCs w:val="32"/>
                </w:rPr>
                <w:alias w:val="Title"/>
                <w:tag w:val=""/>
                <w:id w:val="-2085297366"/>
                <w:placeholder>
                  <w:docPart w:val="0E3FE909DD2D489299F974C6816448BB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Content>
                <w:r w:rsidR="00ED006A">
                  <w:rPr>
                    <w:rFonts w:ascii="Times New Roman" w:eastAsia="Times New Roman" w:hAnsi="Times New Roman"/>
                    <w:b/>
                    <w:sz w:val="32"/>
                    <w:szCs w:val="32"/>
                  </w:rPr>
                  <w:t>WME Solutions</w:t>
                </w:r>
              </w:sdtContent>
            </w:sdt>
          </w:p>
        </w:tc>
      </w:tr>
      <w:tr w:rsidR="002D41D9" w:rsidTr="002D41D9">
        <w:trPr>
          <w:cantSplit/>
        </w:trPr>
        <w:tc>
          <w:tcPr>
            <w:tcW w:w="4670" w:type="dxa"/>
            <w:vMerge/>
            <w:shd w:val="clear" w:color="auto" w:fill="auto"/>
            <w:tcMar>
              <w:top w:w="113" w:type="dxa"/>
            </w:tcMar>
            <w:vAlign w:val="center"/>
          </w:tcPr>
          <w:p w:rsidR="002D41D9" w:rsidRPr="001F2230" w:rsidRDefault="002D41D9" w:rsidP="00ED006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</w:p>
        </w:tc>
        <w:tc>
          <w:tcPr>
            <w:tcW w:w="5669" w:type="dxa"/>
            <w:shd w:val="clear" w:color="auto" w:fill="auto"/>
            <w:tcMar>
              <w:top w:w="113" w:type="dxa"/>
            </w:tcMar>
            <w:vAlign w:val="bottom"/>
          </w:tcPr>
          <w:p w:rsidR="002D41D9" w:rsidRDefault="002D41D9" w:rsidP="00ED006A">
            <w:pPr>
              <w:spacing w:before="240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tbl>
      <w:tblPr>
        <w:tblStyle w:val="TableGrid"/>
        <w:tblW w:w="10378" w:type="dxa"/>
        <w:tblInd w:w="-318" w:type="dxa"/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597"/>
        <w:gridCol w:w="425"/>
        <w:gridCol w:w="6946"/>
        <w:gridCol w:w="2410"/>
      </w:tblGrid>
      <w:tr w:rsidR="002D41D9" w:rsidRPr="000D6C61" w:rsidTr="0084349F">
        <w:trPr>
          <w:cantSplit/>
          <w:trHeight w:val="850"/>
        </w:trPr>
        <w:tc>
          <w:tcPr>
            <w:tcW w:w="597" w:type="dxa"/>
            <w:shd w:val="clear" w:color="auto" w:fill="auto"/>
          </w:tcPr>
          <w:p w:rsidR="002D41D9" w:rsidRPr="000D6C61" w:rsidRDefault="002D41D9" w:rsidP="005A5F0B">
            <w:pPr>
              <w:ind w:right="-149"/>
              <w:rPr>
                <w:rFonts w:ascii="Times New Roman" w:hAnsi="Times New Roman"/>
                <w:sz w:val="24"/>
                <w:szCs w:val="24"/>
              </w:rPr>
            </w:pPr>
            <w:r w:rsidRPr="000D6C61">
              <w:rPr>
                <w:rFonts w:ascii="Times New Roman" w:hAnsi="Times New Roman"/>
                <w:sz w:val="24"/>
                <w:szCs w:val="24"/>
              </w:rPr>
              <w:t>61.</w:t>
            </w:r>
          </w:p>
        </w:tc>
        <w:tc>
          <w:tcPr>
            <w:tcW w:w="425" w:type="dxa"/>
            <w:tcBorders>
              <w:right w:val="nil"/>
            </w:tcBorders>
          </w:tcPr>
          <w:p w:rsidR="002D41D9" w:rsidRDefault="002D41D9" w:rsidP="00D062AF">
            <w:pPr>
              <w:pStyle w:val="LongerQuestions"/>
              <w:rPr>
                <w:noProof/>
                <w:lang w:eastAsia="en-AU"/>
              </w:rPr>
            </w:pPr>
          </w:p>
        </w:tc>
        <w:tc>
          <w:tcPr>
            <w:tcW w:w="6946" w:type="dxa"/>
            <w:tcBorders>
              <w:left w:val="nil"/>
            </w:tcBorders>
          </w:tcPr>
          <w:p w:rsidR="002D41D9" w:rsidRDefault="00CC3151" w:rsidP="00D062AF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035" type="#_x0000_t75" style="position:absolute;margin-left:9.1pt;margin-top:.15pt;width:209.25pt;height:100.05pt;z-index:251826176;mso-position-horizontal-relative:text;mso-position-vertical-relative:text">
                  <v:imagedata r:id="rId153" o:title=""/>
                </v:shape>
                <o:OLEObject Type="Embed" ProgID="FXDraw.Graphic" ShapeID="_x0000_s1035" DrawAspect="Content" ObjectID="_1522491490" r:id="rId154"/>
              </w:object>
            </w:r>
          </w:p>
          <w:p w:rsidR="002D41D9" w:rsidRDefault="002D41D9" w:rsidP="00D062AF">
            <w:pPr>
              <w:pStyle w:val="LongerQuestions"/>
            </w:pPr>
          </w:p>
          <w:p w:rsidR="002D41D9" w:rsidRDefault="002D41D9" w:rsidP="00D062AF">
            <w:pPr>
              <w:pStyle w:val="LongerQuestions"/>
            </w:pPr>
          </w:p>
          <w:p w:rsidR="002D41D9" w:rsidRDefault="002D41D9" w:rsidP="00D062AF">
            <w:pPr>
              <w:pStyle w:val="LongerQuestions"/>
            </w:pPr>
          </w:p>
          <w:p w:rsidR="002D41D9" w:rsidRDefault="002D41D9" w:rsidP="00D062AF">
            <w:pPr>
              <w:pStyle w:val="LongerQuestions"/>
            </w:pPr>
          </w:p>
          <w:p w:rsidR="002D41D9" w:rsidRDefault="002D41D9" w:rsidP="00D062AF">
            <w:pPr>
              <w:pStyle w:val="LongerQuestions"/>
            </w:pPr>
          </w:p>
          <w:p w:rsidR="002D41D9" w:rsidRPr="003C55A1" w:rsidRDefault="002D41D9" w:rsidP="00D062AF">
            <w:pPr>
              <w:pStyle w:val="LongerQuestions"/>
              <w:rPr>
                <w:position w:val="-150"/>
              </w:rPr>
            </w:pPr>
            <w:r>
              <w:t xml:space="preserve"> </w:t>
            </w:r>
            <w:r w:rsidR="003C55A1" w:rsidRPr="003C55A1">
              <w:rPr>
                <w:color w:val="FF0000"/>
                <w:position w:val="-150"/>
              </w:rPr>
              <w:object w:dxaOrig="6124" w:dyaOrig="1676">
                <v:shape id="_x0000_i1097" type="#_x0000_t75" style="width:306pt;height:84pt" o:ole="">
                  <v:imagedata r:id="rId155" o:title=""/>
                </v:shape>
                <o:OLEObject Type="Embed" ProgID="FXEquation.Equation" ShapeID="_x0000_i1097" DrawAspect="Content" ObjectID="_1522491470" r:id="rId156"/>
              </w:object>
            </w:r>
            <w:r w:rsidRPr="003C55A1">
              <w:rPr>
                <w:position w:val="-150"/>
              </w:rPr>
              <w:t xml:space="preserve"> </w:t>
            </w:r>
          </w:p>
        </w:tc>
        <w:tc>
          <w:tcPr>
            <w:tcW w:w="2410" w:type="dxa"/>
          </w:tcPr>
          <w:p w:rsidR="002D41D9" w:rsidRDefault="002D41D9" w:rsidP="00CF5614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2 marks for any complete proof or explanation which logically shows that the base angles are equal. </w:t>
            </w:r>
          </w:p>
          <w:p w:rsidR="002D41D9" w:rsidRDefault="002D41D9" w:rsidP="00CF5614">
            <w:pPr>
              <w:rPr>
                <w:rFonts w:ascii="Times New Roman" w:hAnsi="Times New Roman"/>
                <w:sz w:val="24"/>
              </w:rPr>
            </w:pPr>
          </w:p>
          <w:p w:rsidR="002D41D9" w:rsidRDefault="002D41D9" w:rsidP="00CF5614">
            <w:pPr>
              <w:rPr>
                <w:rFonts w:ascii="Times New Roman" w:hAnsi="Times New Roman"/>
                <w:sz w:val="24"/>
              </w:rPr>
            </w:pPr>
          </w:p>
          <w:p w:rsidR="002D41D9" w:rsidRDefault="002D41D9" w:rsidP="00CF5614">
            <w:pPr>
              <w:rPr>
                <w:rFonts w:ascii="Times New Roman" w:hAnsi="Times New Roman"/>
                <w:sz w:val="24"/>
              </w:rPr>
            </w:pPr>
          </w:p>
          <w:p w:rsidR="002D41D9" w:rsidRPr="000D6C61" w:rsidRDefault="002D41D9" w:rsidP="00CF5614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 mark for any proof or explanation which finds at least two of the relevant angles in the triangles, but is not complete.</w:t>
            </w:r>
          </w:p>
        </w:tc>
      </w:tr>
      <w:tr w:rsidR="002D41D9" w:rsidRPr="000D6C61" w:rsidTr="0084349F">
        <w:trPr>
          <w:cantSplit/>
          <w:trHeight w:val="850"/>
        </w:trPr>
        <w:tc>
          <w:tcPr>
            <w:tcW w:w="597" w:type="dxa"/>
            <w:shd w:val="clear" w:color="auto" w:fill="auto"/>
          </w:tcPr>
          <w:p w:rsidR="002D41D9" w:rsidRPr="000D6C61" w:rsidRDefault="002D41D9" w:rsidP="005A5F0B">
            <w:pPr>
              <w:pStyle w:val="ListParagraph"/>
              <w:ind w:left="34"/>
              <w:rPr>
                <w:rFonts w:ascii="Times New Roman" w:hAnsi="Times New Roman"/>
                <w:sz w:val="24"/>
                <w:szCs w:val="24"/>
              </w:rPr>
            </w:pPr>
            <w:r w:rsidRPr="000D6C61">
              <w:rPr>
                <w:rFonts w:ascii="Times New Roman" w:hAnsi="Times New Roman"/>
                <w:sz w:val="24"/>
                <w:szCs w:val="24"/>
              </w:rPr>
              <w:t>62.</w:t>
            </w:r>
          </w:p>
        </w:tc>
        <w:tc>
          <w:tcPr>
            <w:tcW w:w="425" w:type="dxa"/>
            <w:tcBorders>
              <w:right w:val="nil"/>
            </w:tcBorders>
          </w:tcPr>
          <w:p w:rsidR="002D41D9" w:rsidRPr="000D6C61" w:rsidRDefault="0084349F" w:rsidP="00D062AF">
            <w:pPr>
              <w:pStyle w:val="LongerQuestions"/>
            </w:pPr>
            <w:r>
              <w:t>a)</w:t>
            </w:r>
          </w:p>
        </w:tc>
        <w:tc>
          <w:tcPr>
            <w:tcW w:w="6946" w:type="dxa"/>
            <w:tcBorders>
              <w:left w:val="nil"/>
            </w:tcBorders>
          </w:tcPr>
          <w:p w:rsidR="002D41D9" w:rsidRPr="000D6C61" w:rsidRDefault="0084349F" w:rsidP="00D062AF">
            <w:pPr>
              <w:pStyle w:val="LongerQuestions"/>
            </w:pPr>
            <w:r>
              <w:t xml:space="preserve"> </w:t>
            </w:r>
            <w:r>
              <w:object w:dxaOrig="3952" w:dyaOrig="956">
                <v:shape id="_x0000_i1098" type="#_x0000_t75" style="width:197.25pt;height:48pt" o:ole="">
                  <v:imagedata r:id="rId157" o:title=""/>
                </v:shape>
                <o:OLEObject Type="Embed" ProgID="FXEquation.Equation" ShapeID="_x0000_i1098" DrawAspect="Content" ObjectID="_1522491471" r:id="rId158"/>
              </w:object>
            </w:r>
            <w:r>
              <w:t xml:space="preserve"> </w:t>
            </w:r>
          </w:p>
        </w:tc>
        <w:tc>
          <w:tcPr>
            <w:tcW w:w="2410" w:type="dxa"/>
          </w:tcPr>
          <w:p w:rsidR="002D41D9" w:rsidRPr="000D6C61" w:rsidRDefault="0084349F" w:rsidP="005A5F0B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 mark for correct answer.</w:t>
            </w:r>
          </w:p>
        </w:tc>
      </w:tr>
      <w:tr w:rsidR="002D41D9" w:rsidRPr="000D6C61" w:rsidTr="0084349F">
        <w:trPr>
          <w:cantSplit/>
          <w:trHeight w:val="850"/>
        </w:trPr>
        <w:tc>
          <w:tcPr>
            <w:tcW w:w="597" w:type="dxa"/>
            <w:shd w:val="clear" w:color="auto" w:fill="auto"/>
          </w:tcPr>
          <w:p w:rsidR="002D41D9" w:rsidRPr="000D6C61" w:rsidRDefault="002D41D9" w:rsidP="005A5F0B">
            <w:pPr>
              <w:pStyle w:val="ListParagraph"/>
              <w:ind w:left="34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  <w:tcBorders>
              <w:right w:val="nil"/>
            </w:tcBorders>
          </w:tcPr>
          <w:p w:rsidR="002D41D9" w:rsidRPr="000D6C61" w:rsidRDefault="0084349F" w:rsidP="00D062AF">
            <w:pPr>
              <w:pStyle w:val="LongerQuestions"/>
            </w:pPr>
            <w:r>
              <w:t>b)</w:t>
            </w:r>
          </w:p>
        </w:tc>
        <w:tc>
          <w:tcPr>
            <w:tcW w:w="6946" w:type="dxa"/>
            <w:tcBorders>
              <w:left w:val="nil"/>
            </w:tcBorders>
          </w:tcPr>
          <w:p w:rsidR="002D41D9" w:rsidRPr="000D6C61" w:rsidRDefault="00DE02E5" w:rsidP="00D062AF">
            <w:pPr>
              <w:pStyle w:val="LongerQuestions"/>
            </w:pPr>
            <w:r>
              <w:t xml:space="preserve"> </w:t>
            </w:r>
            <w:r>
              <w:object w:dxaOrig="4564" w:dyaOrig="1336">
                <v:shape id="_x0000_i1099" type="#_x0000_t75" style="width:228pt;height:66.75pt" o:ole="">
                  <v:imagedata r:id="rId159" o:title=""/>
                </v:shape>
                <o:OLEObject Type="Embed" ProgID="FXEquation.Equation" ShapeID="_x0000_i1099" DrawAspect="Content" ObjectID="_1522491472" r:id="rId160"/>
              </w:object>
            </w:r>
            <w:r>
              <w:t xml:space="preserve"> </w:t>
            </w:r>
          </w:p>
        </w:tc>
        <w:tc>
          <w:tcPr>
            <w:tcW w:w="2410" w:type="dxa"/>
          </w:tcPr>
          <w:p w:rsidR="002D41D9" w:rsidRPr="000D6C61" w:rsidRDefault="00AC41F5" w:rsidP="005A5F0B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 mark for correct answer.</w:t>
            </w:r>
          </w:p>
        </w:tc>
      </w:tr>
      <w:tr w:rsidR="00FF3269" w:rsidRPr="000D6C61" w:rsidTr="0084349F">
        <w:trPr>
          <w:cantSplit/>
          <w:trHeight w:val="850"/>
        </w:trPr>
        <w:tc>
          <w:tcPr>
            <w:tcW w:w="597" w:type="dxa"/>
            <w:shd w:val="clear" w:color="auto" w:fill="auto"/>
          </w:tcPr>
          <w:p w:rsidR="00FF3269" w:rsidRPr="000D6C61" w:rsidRDefault="00FF3269" w:rsidP="00FF3269">
            <w:pPr>
              <w:rPr>
                <w:rFonts w:ascii="Times New Roman" w:hAnsi="Times New Roman"/>
                <w:sz w:val="24"/>
                <w:szCs w:val="24"/>
              </w:rPr>
            </w:pPr>
            <w:r w:rsidRPr="000D6C61">
              <w:rPr>
                <w:rFonts w:ascii="Times New Roman" w:hAnsi="Times New Roman"/>
                <w:sz w:val="24"/>
                <w:szCs w:val="24"/>
              </w:rPr>
              <w:t xml:space="preserve"> 63.</w:t>
            </w:r>
          </w:p>
        </w:tc>
        <w:tc>
          <w:tcPr>
            <w:tcW w:w="425" w:type="dxa"/>
            <w:tcBorders>
              <w:right w:val="nil"/>
            </w:tcBorders>
          </w:tcPr>
          <w:p w:rsidR="00FF3269" w:rsidRPr="000D6C61" w:rsidRDefault="00FF3269" w:rsidP="00FF3269">
            <w:pPr>
              <w:pStyle w:val="LongerQuestions"/>
            </w:pPr>
            <w:r>
              <w:t>a)</w:t>
            </w:r>
          </w:p>
        </w:tc>
        <w:tc>
          <w:tcPr>
            <w:tcW w:w="6946" w:type="dxa"/>
            <w:tcBorders>
              <w:left w:val="nil"/>
            </w:tcBorders>
          </w:tcPr>
          <w:p w:rsidR="00FF3269" w:rsidRPr="000D6C61" w:rsidRDefault="00FF3269" w:rsidP="00FF3269">
            <w:pPr>
              <w:pStyle w:val="LongerQuestions"/>
            </w:pPr>
            <w:r>
              <w:t xml:space="preserve"> </w:t>
            </w:r>
            <w:r>
              <w:object w:dxaOrig="2841" w:dyaOrig="1108">
                <v:shape id="_x0000_i1100" type="#_x0000_t75" style="width:141.75pt;height:55.5pt" o:ole="">
                  <v:imagedata r:id="rId161" o:title=""/>
                </v:shape>
                <o:OLEObject Type="Embed" ProgID="FXEquation.Equation" ShapeID="_x0000_i1100" DrawAspect="Content" ObjectID="_1522491473" r:id="rId162"/>
              </w:object>
            </w:r>
            <w:r>
              <w:t xml:space="preserve"> </w:t>
            </w:r>
          </w:p>
        </w:tc>
        <w:tc>
          <w:tcPr>
            <w:tcW w:w="2410" w:type="dxa"/>
          </w:tcPr>
          <w:p w:rsidR="00FF3269" w:rsidRPr="000D6C61" w:rsidRDefault="00AC41F5" w:rsidP="00FF3269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 mark for correct answer.</w:t>
            </w:r>
          </w:p>
        </w:tc>
      </w:tr>
      <w:tr w:rsidR="00FF3269" w:rsidRPr="000D6C61" w:rsidTr="0084349F">
        <w:trPr>
          <w:cantSplit/>
          <w:trHeight w:val="850"/>
        </w:trPr>
        <w:tc>
          <w:tcPr>
            <w:tcW w:w="597" w:type="dxa"/>
            <w:shd w:val="clear" w:color="auto" w:fill="auto"/>
          </w:tcPr>
          <w:p w:rsidR="00FF3269" w:rsidRPr="000D6C61" w:rsidRDefault="00FF3269" w:rsidP="00FF3269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  <w:tcBorders>
              <w:right w:val="nil"/>
            </w:tcBorders>
          </w:tcPr>
          <w:p w:rsidR="00FF3269" w:rsidRPr="000D6C61" w:rsidRDefault="00FF3269" w:rsidP="00FF3269">
            <w:pPr>
              <w:pStyle w:val="LongerQuestions"/>
            </w:pPr>
            <w:r>
              <w:t>b)</w:t>
            </w:r>
          </w:p>
        </w:tc>
        <w:tc>
          <w:tcPr>
            <w:tcW w:w="6946" w:type="dxa"/>
            <w:tcBorders>
              <w:left w:val="nil"/>
            </w:tcBorders>
          </w:tcPr>
          <w:p w:rsidR="00FF3269" w:rsidRPr="000D6C61" w:rsidRDefault="00FF3269" w:rsidP="00FF3269">
            <w:pPr>
              <w:pStyle w:val="LongerQuestions"/>
            </w:pPr>
            <w:r>
              <w:t xml:space="preserve"> </w:t>
            </w:r>
            <w:r w:rsidR="00AC41F5">
              <w:object w:dxaOrig="4712" w:dyaOrig="3112">
                <v:shape id="_x0000_i1101" type="#_x0000_t75" style="width:235.5pt;height:155.25pt" o:ole="">
                  <v:imagedata r:id="rId163" o:title=""/>
                </v:shape>
                <o:OLEObject Type="Embed" ProgID="FXEquation.Equation" ShapeID="_x0000_i1101" DrawAspect="Content" ObjectID="_1522491474" r:id="rId164"/>
              </w:object>
            </w:r>
            <w:r>
              <w:t xml:space="preserve"> </w:t>
            </w:r>
          </w:p>
        </w:tc>
        <w:tc>
          <w:tcPr>
            <w:tcW w:w="2410" w:type="dxa"/>
          </w:tcPr>
          <w:p w:rsidR="00FF3269" w:rsidRDefault="00AC41F5" w:rsidP="00AC41F5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 marks for the correct answer, or an answer calculated correctly from part a)</w:t>
            </w:r>
          </w:p>
          <w:p w:rsidR="00AC41F5" w:rsidRDefault="00AC41F5" w:rsidP="00AC41F5">
            <w:pPr>
              <w:rPr>
                <w:rFonts w:ascii="Times New Roman" w:hAnsi="Times New Roman"/>
                <w:sz w:val="24"/>
              </w:rPr>
            </w:pPr>
          </w:p>
          <w:p w:rsidR="00AC41F5" w:rsidRPr="000D6C61" w:rsidRDefault="00AC41F5" w:rsidP="00AC41F5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 mark for an incorrect or incomplete answer which has some correct working</w:t>
            </w:r>
          </w:p>
        </w:tc>
      </w:tr>
      <w:tr w:rsidR="002D41D9" w:rsidRPr="000D6C61" w:rsidTr="0084349F">
        <w:trPr>
          <w:cantSplit/>
          <w:trHeight w:val="850"/>
        </w:trPr>
        <w:tc>
          <w:tcPr>
            <w:tcW w:w="597" w:type="dxa"/>
            <w:shd w:val="clear" w:color="auto" w:fill="auto"/>
          </w:tcPr>
          <w:p w:rsidR="002D41D9" w:rsidRPr="000D6C61" w:rsidRDefault="002D41D9" w:rsidP="005A5F0B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 w:rsidRPr="000D6C61">
              <w:rPr>
                <w:rFonts w:ascii="Times New Roman" w:hAnsi="Times New Roman"/>
                <w:sz w:val="24"/>
                <w:szCs w:val="24"/>
              </w:rPr>
              <w:t>64.</w:t>
            </w:r>
          </w:p>
        </w:tc>
        <w:tc>
          <w:tcPr>
            <w:tcW w:w="425" w:type="dxa"/>
            <w:tcBorders>
              <w:right w:val="nil"/>
            </w:tcBorders>
          </w:tcPr>
          <w:p w:rsidR="002D41D9" w:rsidRPr="000D6C61" w:rsidRDefault="002D41D9" w:rsidP="00D062AF">
            <w:pPr>
              <w:pStyle w:val="LongerQuestions"/>
            </w:pPr>
            <w:r>
              <w:t>a)</w:t>
            </w:r>
          </w:p>
        </w:tc>
        <w:tc>
          <w:tcPr>
            <w:tcW w:w="6946" w:type="dxa"/>
            <w:tcBorders>
              <w:left w:val="nil"/>
            </w:tcBorders>
          </w:tcPr>
          <w:p w:rsidR="002D41D9" w:rsidRDefault="00ED006A" w:rsidP="00D062AF">
            <w:pPr>
              <w:pStyle w:val="LongerQuestions"/>
            </w:pPr>
            <w:r>
              <w:t>40 people out of 60 would recommend the movie.</w:t>
            </w:r>
          </w:p>
          <w:p w:rsidR="00ED006A" w:rsidRPr="00ED006A" w:rsidRDefault="00ED006A" w:rsidP="00D062AF">
            <w:pPr>
              <w:pStyle w:val="LongerQuestions"/>
            </w:pPr>
            <w:r>
              <w:t xml:space="preserve"> </w:t>
            </w:r>
            <w:r w:rsidRPr="00ED006A">
              <w:object w:dxaOrig="3341" w:dyaOrig="532">
                <v:shape id="_x0000_i1102" type="#_x0000_t75" style="width:167.25pt;height:26.25pt" o:ole="">
                  <v:imagedata r:id="rId165" o:title=""/>
                </v:shape>
                <o:OLEObject Type="Embed" ProgID="FXEquation.Equation" ShapeID="_x0000_i1102" DrawAspect="Content" ObjectID="_1522491475" r:id="rId166"/>
              </w:object>
            </w:r>
            <w:r w:rsidRPr="00ED006A">
              <w:t xml:space="preserve"> </w:t>
            </w:r>
          </w:p>
        </w:tc>
        <w:tc>
          <w:tcPr>
            <w:tcW w:w="2410" w:type="dxa"/>
          </w:tcPr>
          <w:p w:rsidR="002D41D9" w:rsidRPr="000D6C61" w:rsidRDefault="00ED006A" w:rsidP="005A5F0B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 mark for correct answer</w:t>
            </w:r>
          </w:p>
        </w:tc>
      </w:tr>
      <w:tr w:rsidR="002D41D9" w:rsidRPr="000D6C61" w:rsidTr="0084349F">
        <w:trPr>
          <w:cantSplit/>
          <w:trHeight w:val="850"/>
        </w:trPr>
        <w:tc>
          <w:tcPr>
            <w:tcW w:w="597" w:type="dxa"/>
            <w:shd w:val="clear" w:color="auto" w:fill="auto"/>
          </w:tcPr>
          <w:p w:rsidR="002D41D9" w:rsidRPr="000D6C61" w:rsidRDefault="002D41D9" w:rsidP="005A5F0B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  <w:tcBorders>
              <w:right w:val="nil"/>
            </w:tcBorders>
          </w:tcPr>
          <w:p w:rsidR="002D41D9" w:rsidRPr="000D6C61" w:rsidRDefault="002D41D9" w:rsidP="00D062AF">
            <w:pPr>
              <w:pStyle w:val="LongerQuestions"/>
            </w:pPr>
            <w:r>
              <w:t>b)</w:t>
            </w:r>
          </w:p>
        </w:tc>
        <w:tc>
          <w:tcPr>
            <w:tcW w:w="6946" w:type="dxa"/>
            <w:tcBorders>
              <w:left w:val="nil"/>
            </w:tcBorders>
          </w:tcPr>
          <w:p w:rsidR="002D41D9" w:rsidRDefault="00ED006A" w:rsidP="00D062AF">
            <w:pPr>
              <w:pStyle w:val="LongerQuestions"/>
            </w:pPr>
            <w:r>
              <w:t>6 males would not recommend the movie.</w:t>
            </w:r>
          </w:p>
          <w:p w:rsidR="00ED006A" w:rsidRPr="00ED006A" w:rsidRDefault="00ED006A" w:rsidP="00D062AF">
            <w:pPr>
              <w:pStyle w:val="LongerQuestions"/>
            </w:pPr>
            <w:r w:rsidRPr="00ED006A">
              <w:object w:dxaOrig="4856" w:dyaOrig="532">
                <v:shape id="_x0000_i1103" type="#_x0000_t75" style="width:243pt;height:26.25pt" o:ole="">
                  <v:imagedata r:id="rId167" o:title=""/>
                </v:shape>
                <o:OLEObject Type="Embed" ProgID="FXEquation.Equation" ShapeID="_x0000_i1103" DrawAspect="Content" ObjectID="_1522491476" r:id="rId168"/>
              </w:object>
            </w:r>
          </w:p>
        </w:tc>
        <w:tc>
          <w:tcPr>
            <w:tcW w:w="2410" w:type="dxa"/>
          </w:tcPr>
          <w:p w:rsidR="002D41D9" w:rsidRPr="000D6C61" w:rsidRDefault="00ED006A" w:rsidP="005A5F0B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 mark for correct answer</w:t>
            </w:r>
          </w:p>
        </w:tc>
      </w:tr>
      <w:tr w:rsidR="002D41D9" w:rsidRPr="000D6C61" w:rsidTr="0084349F">
        <w:trPr>
          <w:cantSplit/>
          <w:trHeight w:val="850"/>
        </w:trPr>
        <w:tc>
          <w:tcPr>
            <w:tcW w:w="597" w:type="dxa"/>
            <w:shd w:val="clear" w:color="auto" w:fill="auto"/>
          </w:tcPr>
          <w:p w:rsidR="002D41D9" w:rsidRPr="000D6C61" w:rsidRDefault="002D41D9" w:rsidP="005A5F0B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  <w:tcBorders>
              <w:right w:val="nil"/>
            </w:tcBorders>
          </w:tcPr>
          <w:p w:rsidR="002D41D9" w:rsidRPr="000D6C61" w:rsidRDefault="002D41D9" w:rsidP="00D062AF">
            <w:pPr>
              <w:pStyle w:val="LongerQuestions"/>
            </w:pPr>
            <w:r>
              <w:t>c)</w:t>
            </w:r>
          </w:p>
        </w:tc>
        <w:tc>
          <w:tcPr>
            <w:tcW w:w="6946" w:type="dxa"/>
            <w:tcBorders>
              <w:left w:val="nil"/>
            </w:tcBorders>
          </w:tcPr>
          <w:p w:rsidR="002D41D9" w:rsidRDefault="00ED006A" w:rsidP="00D062AF">
            <w:pPr>
              <w:pStyle w:val="LongerQuestions"/>
            </w:pPr>
            <w:r>
              <w:t xml:space="preserve">If person is male </w:t>
            </w:r>
          </w:p>
          <w:p w:rsidR="00ED006A" w:rsidRDefault="00ED006A" w:rsidP="00D062AF">
            <w:pPr>
              <w:pStyle w:val="LongerQuestions"/>
            </w:pPr>
            <w:r w:rsidRPr="00ED006A">
              <w:object w:dxaOrig="4482" w:dyaOrig="532">
                <v:shape id="_x0000_i1104" type="#_x0000_t75" style="width:224.25pt;height:26.25pt" o:ole="">
                  <v:imagedata r:id="rId169" o:title=""/>
                </v:shape>
                <o:OLEObject Type="Embed" ProgID="FXEquation.Equation" ShapeID="_x0000_i1104" DrawAspect="Content" ObjectID="_1522491477" r:id="rId170"/>
              </w:object>
            </w:r>
          </w:p>
          <w:p w:rsidR="00ED006A" w:rsidRDefault="00ED006A" w:rsidP="00D062AF">
            <w:pPr>
              <w:pStyle w:val="LongerQuestions"/>
            </w:pPr>
            <w:r>
              <w:t xml:space="preserve">If person is female </w:t>
            </w:r>
          </w:p>
          <w:p w:rsidR="00ED006A" w:rsidRDefault="00D062AF" w:rsidP="00D062AF">
            <w:pPr>
              <w:pStyle w:val="LongerQuestions"/>
            </w:pPr>
            <w:r w:rsidRPr="00ED006A">
              <w:object w:dxaOrig="5216" w:dyaOrig="532">
                <v:shape id="_x0000_i1105" type="#_x0000_t75" style="width:261pt;height:26.25pt" o:ole="">
                  <v:imagedata r:id="rId171" o:title=""/>
                </v:shape>
                <o:OLEObject Type="Embed" ProgID="FXEquation.Equation" ShapeID="_x0000_i1105" DrawAspect="Content" ObjectID="_1522491478" r:id="rId172"/>
              </w:object>
            </w:r>
          </w:p>
          <w:p w:rsidR="00D062AF" w:rsidRPr="000D6C61" w:rsidRDefault="00D062AF" w:rsidP="00D062AF">
            <w:pPr>
              <w:pStyle w:val="LongerQuestions"/>
            </w:pPr>
            <w:r w:rsidRPr="00D062AF">
              <w:t>A male is more likely to recommend the movie.</w:t>
            </w:r>
          </w:p>
        </w:tc>
        <w:tc>
          <w:tcPr>
            <w:tcW w:w="2410" w:type="dxa"/>
          </w:tcPr>
          <w:p w:rsidR="002D41D9" w:rsidRPr="000D6C61" w:rsidRDefault="00ED006A" w:rsidP="005A5F0B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 mark for correct explanation</w:t>
            </w:r>
          </w:p>
        </w:tc>
      </w:tr>
      <w:tr w:rsidR="002D41D9" w:rsidRPr="000D6C61" w:rsidTr="0084349F">
        <w:trPr>
          <w:cantSplit/>
          <w:trHeight w:val="850"/>
        </w:trPr>
        <w:tc>
          <w:tcPr>
            <w:tcW w:w="597" w:type="dxa"/>
            <w:shd w:val="clear" w:color="auto" w:fill="auto"/>
          </w:tcPr>
          <w:p w:rsidR="002D41D9" w:rsidRPr="000D6C61" w:rsidRDefault="002D41D9" w:rsidP="002D41D9">
            <w:pPr>
              <w:rPr>
                <w:rFonts w:ascii="Times New Roman" w:hAnsi="Times New Roman"/>
                <w:sz w:val="24"/>
                <w:szCs w:val="24"/>
              </w:rPr>
            </w:pPr>
            <w:r w:rsidRPr="000D6C61">
              <w:rPr>
                <w:rFonts w:ascii="Times New Roman" w:hAnsi="Times New Roman"/>
                <w:sz w:val="24"/>
                <w:szCs w:val="24"/>
              </w:rPr>
              <w:t>65.</w:t>
            </w:r>
          </w:p>
        </w:tc>
        <w:tc>
          <w:tcPr>
            <w:tcW w:w="425" w:type="dxa"/>
            <w:tcBorders>
              <w:right w:val="nil"/>
            </w:tcBorders>
          </w:tcPr>
          <w:p w:rsidR="002D41D9" w:rsidRPr="000D6C61" w:rsidRDefault="002D41D9" w:rsidP="00D062AF">
            <w:pPr>
              <w:pStyle w:val="LongerQuestions"/>
            </w:pPr>
            <w:r>
              <w:t>a)</w:t>
            </w:r>
          </w:p>
        </w:tc>
        <w:tc>
          <w:tcPr>
            <w:tcW w:w="6946" w:type="dxa"/>
            <w:tcBorders>
              <w:left w:val="nil"/>
            </w:tcBorders>
          </w:tcPr>
          <w:p w:rsidR="002D41D9" w:rsidRPr="000D6C61" w:rsidRDefault="00972AF7" w:rsidP="00D062AF">
            <w:pPr>
              <w:pStyle w:val="LongerQuestions"/>
            </w:pPr>
            <w:r>
              <w:t xml:space="preserve"> </w:t>
            </w:r>
            <w:r>
              <w:object w:dxaOrig="6528" w:dyaOrig="1392">
                <v:shape id="_x0000_i1106" type="#_x0000_t75" style="width:326.25pt;height:69.75pt" o:ole="">
                  <v:imagedata r:id="rId173" o:title=""/>
                </v:shape>
                <o:OLEObject Type="Embed" ProgID="FXEquation.Equation" ShapeID="_x0000_i1106" DrawAspect="Content" ObjectID="_1522491479" r:id="rId174"/>
              </w:object>
            </w:r>
            <w:r>
              <w:t xml:space="preserve"> </w:t>
            </w:r>
          </w:p>
        </w:tc>
        <w:tc>
          <w:tcPr>
            <w:tcW w:w="2410" w:type="dxa"/>
          </w:tcPr>
          <w:p w:rsidR="002D41D9" w:rsidRPr="000D6C61" w:rsidRDefault="000A7BFE" w:rsidP="002D41D9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 mark for correct answer</w:t>
            </w:r>
          </w:p>
        </w:tc>
      </w:tr>
      <w:tr w:rsidR="002D41D9" w:rsidRPr="000D6C61" w:rsidTr="0084349F">
        <w:trPr>
          <w:cantSplit/>
          <w:trHeight w:val="850"/>
        </w:trPr>
        <w:tc>
          <w:tcPr>
            <w:tcW w:w="597" w:type="dxa"/>
            <w:shd w:val="clear" w:color="auto" w:fill="auto"/>
          </w:tcPr>
          <w:p w:rsidR="002D41D9" w:rsidRPr="000D6C61" w:rsidRDefault="002D41D9" w:rsidP="002D41D9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  <w:tcBorders>
              <w:right w:val="nil"/>
            </w:tcBorders>
          </w:tcPr>
          <w:p w:rsidR="002D41D9" w:rsidRPr="000D6C61" w:rsidRDefault="002D41D9" w:rsidP="00D062AF">
            <w:pPr>
              <w:pStyle w:val="LongerQuestions"/>
            </w:pPr>
            <w:r>
              <w:t>b)</w:t>
            </w:r>
          </w:p>
        </w:tc>
        <w:tc>
          <w:tcPr>
            <w:tcW w:w="6946" w:type="dxa"/>
            <w:tcBorders>
              <w:left w:val="nil"/>
            </w:tcBorders>
          </w:tcPr>
          <w:p w:rsidR="002D41D9" w:rsidRPr="00972AF7" w:rsidRDefault="00972AF7" w:rsidP="00D062AF">
            <w:pPr>
              <w:pStyle w:val="LongerQuestions"/>
              <w:rPr>
                <w:position w:val="0"/>
              </w:rPr>
            </w:pPr>
            <w:r w:rsidRPr="00972AF7">
              <w:rPr>
                <w:position w:val="0"/>
              </w:rPr>
              <w:t>Median is the average of the 25</w:t>
            </w:r>
            <w:r w:rsidRPr="00972AF7">
              <w:rPr>
                <w:position w:val="0"/>
                <w:vertAlign w:val="superscript"/>
              </w:rPr>
              <w:t>th</w:t>
            </w:r>
            <w:r w:rsidRPr="00972AF7">
              <w:rPr>
                <w:position w:val="0"/>
              </w:rPr>
              <w:t xml:space="preserve"> and 26</w:t>
            </w:r>
            <w:r w:rsidRPr="00972AF7">
              <w:rPr>
                <w:position w:val="0"/>
                <w:vertAlign w:val="superscript"/>
              </w:rPr>
              <w:t>th</w:t>
            </w:r>
            <w:r w:rsidRPr="00972AF7">
              <w:rPr>
                <w:position w:val="0"/>
              </w:rPr>
              <w:t xml:space="preserve"> scores</w:t>
            </w:r>
          </w:p>
          <w:p w:rsidR="00972AF7" w:rsidRPr="000D6C61" w:rsidRDefault="00972AF7" w:rsidP="00972AF7">
            <w:pPr>
              <w:pStyle w:val="LongerQuestions"/>
            </w:pPr>
            <w:r>
              <w:rPr>
                <w:position w:val="0"/>
              </w:rPr>
              <w:t xml:space="preserve">Both of these are 16, so </w:t>
            </w:r>
            <w:r w:rsidRPr="00972AF7">
              <w:rPr>
                <w:position w:val="0"/>
              </w:rPr>
              <w:t>Median =</w:t>
            </w:r>
            <w:r>
              <w:rPr>
                <w:position w:val="0"/>
              </w:rPr>
              <w:t xml:space="preserve"> 16.</w:t>
            </w:r>
            <w:r>
              <w:t xml:space="preserve"> </w:t>
            </w:r>
          </w:p>
        </w:tc>
        <w:tc>
          <w:tcPr>
            <w:tcW w:w="2410" w:type="dxa"/>
          </w:tcPr>
          <w:p w:rsidR="002D41D9" w:rsidRPr="000D6C61" w:rsidRDefault="000A7BFE" w:rsidP="002D41D9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 mark for correct answer</w:t>
            </w:r>
          </w:p>
        </w:tc>
      </w:tr>
      <w:tr w:rsidR="002D41D9" w:rsidRPr="000D6C61" w:rsidTr="0084349F">
        <w:trPr>
          <w:cantSplit/>
          <w:trHeight w:val="850"/>
        </w:trPr>
        <w:tc>
          <w:tcPr>
            <w:tcW w:w="597" w:type="dxa"/>
            <w:shd w:val="clear" w:color="auto" w:fill="auto"/>
          </w:tcPr>
          <w:p w:rsidR="002D41D9" w:rsidRPr="000D6C61" w:rsidRDefault="002D41D9" w:rsidP="002D41D9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  <w:tcBorders>
              <w:right w:val="nil"/>
            </w:tcBorders>
          </w:tcPr>
          <w:p w:rsidR="002D41D9" w:rsidRPr="000D6C61" w:rsidRDefault="002D41D9" w:rsidP="00D062AF">
            <w:pPr>
              <w:pStyle w:val="LongerQuestions"/>
            </w:pPr>
            <w:r>
              <w:t>c)</w:t>
            </w:r>
          </w:p>
        </w:tc>
        <w:tc>
          <w:tcPr>
            <w:tcW w:w="6946" w:type="dxa"/>
            <w:tcBorders>
              <w:left w:val="nil"/>
            </w:tcBorders>
          </w:tcPr>
          <w:p w:rsidR="002D41D9" w:rsidRDefault="00CC3151" w:rsidP="00D062AF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071" type="#_x0000_t75" style="position:absolute;margin-left:5.85pt;margin-top:1.25pt;width:321.15pt;height:257.6pt;z-index:251828224;mso-position-horizontal-relative:text;mso-position-vertical-relative:text">
                  <v:imagedata r:id="rId175" o:title=""/>
                </v:shape>
                <o:OLEObject Type="Embed" ProgID="FXDraw.Graphic" ShapeID="_x0000_s1071" DrawAspect="Content" ObjectID="_1522491491" r:id="rId176"/>
              </w:object>
            </w:r>
          </w:p>
          <w:p w:rsidR="000A7BFE" w:rsidRDefault="000A7BFE" w:rsidP="00D062AF">
            <w:pPr>
              <w:pStyle w:val="LongerQuestions"/>
            </w:pPr>
          </w:p>
          <w:p w:rsidR="000A7BFE" w:rsidRDefault="000A7BFE" w:rsidP="00D062AF">
            <w:pPr>
              <w:pStyle w:val="LongerQuestions"/>
            </w:pPr>
          </w:p>
          <w:p w:rsidR="000A7BFE" w:rsidRDefault="000A7BFE" w:rsidP="00D062AF">
            <w:pPr>
              <w:pStyle w:val="LongerQuestions"/>
            </w:pPr>
          </w:p>
          <w:p w:rsidR="000A7BFE" w:rsidRDefault="000A7BFE" w:rsidP="00D062AF">
            <w:pPr>
              <w:pStyle w:val="LongerQuestions"/>
            </w:pPr>
          </w:p>
          <w:p w:rsidR="000A7BFE" w:rsidRDefault="000A7BFE" w:rsidP="00D062AF">
            <w:pPr>
              <w:pStyle w:val="LongerQuestions"/>
            </w:pPr>
          </w:p>
          <w:p w:rsidR="000A7BFE" w:rsidRDefault="000A7BFE" w:rsidP="00D062AF">
            <w:pPr>
              <w:pStyle w:val="LongerQuestions"/>
            </w:pPr>
          </w:p>
          <w:p w:rsidR="000A7BFE" w:rsidRDefault="000A7BFE" w:rsidP="00D062AF">
            <w:pPr>
              <w:pStyle w:val="LongerQuestions"/>
            </w:pPr>
          </w:p>
          <w:p w:rsidR="000A7BFE" w:rsidRDefault="000A7BFE" w:rsidP="00D062AF">
            <w:pPr>
              <w:pStyle w:val="LongerQuestions"/>
            </w:pPr>
          </w:p>
          <w:p w:rsidR="000A7BFE" w:rsidRDefault="000A7BFE" w:rsidP="00D062AF">
            <w:pPr>
              <w:pStyle w:val="LongerQuestions"/>
            </w:pPr>
          </w:p>
          <w:p w:rsidR="000A7BFE" w:rsidRDefault="000A7BFE" w:rsidP="00D062AF">
            <w:pPr>
              <w:pStyle w:val="LongerQuestions"/>
            </w:pPr>
          </w:p>
          <w:p w:rsidR="000A7BFE" w:rsidRDefault="000A7BFE" w:rsidP="00D062AF">
            <w:pPr>
              <w:pStyle w:val="LongerQuestions"/>
            </w:pPr>
          </w:p>
          <w:p w:rsidR="000A7BFE" w:rsidRDefault="000A7BFE" w:rsidP="00D062AF">
            <w:pPr>
              <w:pStyle w:val="LongerQuestions"/>
            </w:pPr>
          </w:p>
          <w:p w:rsidR="000A7BFE" w:rsidRPr="000D6C61" w:rsidRDefault="000A7BFE" w:rsidP="00D062AF">
            <w:pPr>
              <w:pStyle w:val="LongerQuestions"/>
            </w:pPr>
          </w:p>
        </w:tc>
        <w:tc>
          <w:tcPr>
            <w:tcW w:w="2410" w:type="dxa"/>
          </w:tcPr>
          <w:p w:rsidR="002D41D9" w:rsidRPr="000D6C61" w:rsidRDefault="000A7BFE" w:rsidP="002D41D9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 mark for correct line graph added to the diagram.</w:t>
            </w:r>
          </w:p>
        </w:tc>
      </w:tr>
      <w:tr w:rsidR="002D41D9" w:rsidRPr="000D6C61" w:rsidTr="0084349F">
        <w:trPr>
          <w:cantSplit/>
          <w:trHeight w:val="850"/>
        </w:trPr>
        <w:tc>
          <w:tcPr>
            <w:tcW w:w="597" w:type="dxa"/>
            <w:shd w:val="clear" w:color="auto" w:fill="auto"/>
          </w:tcPr>
          <w:p w:rsidR="002D41D9" w:rsidRPr="000D6C61" w:rsidRDefault="002D41D9" w:rsidP="002D41D9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 w:rsidRPr="000D6C61">
              <w:rPr>
                <w:rFonts w:ascii="Times New Roman" w:hAnsi="Times New Roman"/>
                <w:sz w:val="24"/>
                <w:szCs w:val="24"/>
              </w:rPr>
              <w:t>66.</w:t>
            </w:r>
          </w:p>
        </w:tc>
        <w:tc>
          <w:tcPr>
            <w:tcW w:w="425" w:type="dxa"/>
            <w:tcBorders>
              <w:right w:val="nil"/>
            </w:tcBorders>
          </w:tcPr>
          <w:p w:rsidR="002D41D9" w:rsidRPr="000D6C61" w:rsidRDefault="002D41D9" w:rsidP="00D062AF">
            <w:pPr>
              <w:pStyle w:val="LongerQuestions"/>
            </w:pPr>
            <w:r>
              <w:t>a)</w:t>
            </w:r>
          </w:p>
        </w:tc>
        <w:tc>
          <w:tcPr>
            <w:tcW w:w="6946" w:type="dxa"/>
            <w:tcBorders>
              <w:left w:val="nil"/>
            </w:tcBorders>
          </w:tcPr>
          <w:p w:rsidR="002D41D9" w:rsidRPr="00A45326" w:rsidRDefault="00A45326" w:rsidP="00D062AF">
            <w:pPr>
              <w:pStyle w:val="LongerQuestions"/>
            </w:pPr>
            <w:r w:rsidRPr="00A45326">
              <w:rPr>
                <w:color w:val="FF0000"/>
              </w:rPr>
              <w:object w:dxaOrig="2794" w:dyaOrig="532">
                <v:shape id="_x0000_i1108" type="#_x0000_t75" style="width:139.5pt;height:26.25pt" o:ole="">
                  <v:imagedata r:id="rId177" o:title=""/>
                </v:shape>
                <o:OLEObject Type="Embed" ProgID="FXEquation.Equation" ShapeID="_x0000_i1108" DrawAspect="Content" ObjectID="_1522491480" r:id="rId178"/>
              </w:object>
            </w:r>
          </w:p>
        </w:tc>
        <w:tc>
          <w:tcPr>
            <w:tcW w:w="2410" w:type="dxa"/>
          </w:tcPr>
          <w:p w:rsidR="002D41D9" w:rsidRPr="000D6C61" w:rsidRDefault="00A45326" w:rsidP="002D41D9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 mark for correct answer</w:t>
            </w:r>
          </w:p>
        </w:tc>
      </w:tr>
      <w:tr w:rsidR="002D41D9" w:rsidRPr="000D6C61" w:rsidTr="0084349F">
        <w:trPr>
          <w:cantSplit/>
          <w:trHeight w:val="850"/>
        </w:trPr>
        <w:tc>
          <w:tcPr>
            <w:tcW w:w="597" w:type="dxa"/>
            <w:shd w:val="clear" w:color="auto" w:fill="auto"/>
          </w:tcPr>
          <w:p w:rsidR="002D41D9" w:rsidRPr="000D6C61" w:rsidRDefault="002D41D9" w:rsidP="002D41D9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  <w:tcBorders>
              <w:right w:val="nil"/>
            </w:tcBorders>
          </w:tcPr>
          <w:p w:rsidR="002D41D9" w:rsidRPr="000D6C61" w:rsidRDefault="002D41D9" w:rsidP="00D062AF">
            <w:pPr>
              <w:pStyle w:val="LongerQuestions"/>
            </w:pPr>
            <w:r>
              <w:t>b)</w:t>
            </w:r>
          </w:p>
        </w:tc>
        <w:tc>
          <w:tcPr>
            <w:tcW w:w="6946" w:type="dxa"/>
            <w:tcBorders>
              <w:left w:val="nil"/>
            </w:tcBorders>
          </w:tcPr>
          <w:p w:rsidR="002D41D9" w:rsidRPr="00A45326" w:rsidRDefault="00A45326" w:rsidP="00D062AF">
            <w:pPr>
              <w:pStyle w:val="LongerQuestions"/>
              <w:rPr>
                <w:position w:val="-76"/>
              </w:rPr>
            </w:pPr>
            <w:r w:rsidRPr="00A45326">
              <w:rPr>
                <w:color w:val="FF0000"/>
                <w:position w:val="-76"/>
              </w:rPr>
              <w:object w:dxaOrig="2562" w:dyaOrig="1196">
                <v:shape id="_x0000_i1109" type="#_x0000_t75" style="width:128.25pt;height:60pt" o:ole="">
                  <v:imagedata r:id="rId179" o:title=""/>
                </v:shape>
                <o:OLEObject Type="Embed" ProgID="FXEquation.Equation" ShapeID="_x0000_i1109" DrawAspect="Content" ObjectID="_1522491481" r:id="rId180"/>
              </w:object>
            </w:r>
          </w:p>
        </w:tc>
        <w:tc>
          <w:tcPr>
            <w:tcW w:w="2410" w:type="dxa"/>
          </w:tcPr>
          <w:p w:rsidR="002D41D9" w:rsidRPr="000D6C61" w:rsidRDefault="00A45326" w:rsidP="002D41D9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 mark for correct answer</w:t>
            </w:r>
          </w:p>
        </w:tc>
      </w:tr>
      <w:tr w:rsidR="002D41D9" w:rsidRPr="000D6C61" w:rsidTr="0084349F">
        <w:trPr>
          <w:cantSplit/>
          <w:trHeight w:val="850"/>
        </w:trPr>
        <w:tc>
          <w:tcPr>
            <w:tcW w:w="597" w:type="dxa"/>
            <w:shd w:val="clear" w:color="auto" w:fill="auto"/>
          </w:tcPr>
          <w:p w:rsidR="002D41D9" w:rsidRPr="000D6C61" w:rsidRDefault="002D41D9" w:rsidP="002D41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67</w:t>
            </w:r>
            <w:r w:rsidRPr="000D6C6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425" w:type="dxa"/>
            <w:tcBorders>
              <w:right w:val="nil"/>
            </w:tcBorders>
          </w:tcPr>
          <w:p w:rsidR="002D41D9" w:rsidRPr="000D6C61" w:rsidRDefault="002D41D9" w:rsidP="00D062AF">
            <w:pPr>
              <w:pStyle w:val="LongerQuestions"/>
            </w:pPr>
          </w:p>
        </w:tc>
        <w:tc>
          <w:tcPr>
            <w:tcW w:w="6946" w:type="dxa"/>
            <w:tcBorders>
              <w:left w:val="nil"/>
            </w:tcBorders>
          </w:tcPr>
          <w:p w:rsidR="002D41D9" w:rsidRPr="00614B32" w:rsidRDefault="00614B32" w:rsidP="00D062AF">
            <w:pPr>
              <w:pStyle w:val="LongerQuestions"/>
            </w:pPr>
            <w:r w:rsidRPr="00614B32">
              <w:rPr>
                <w:color w:val="FF0000"/>
              </w:rPr>
              <w:object w:dxaOrig="2913" w:dyaOrig="2812">
                <v:shape id="_x0000_i1110" type="#_x0000_t75" style="width:145.5pt;height:140.25pt" o:ole="">
                  <v:imagedata r:id="rId181" o:title=""/>
                </v:shape>
                <o:OLEObject Type="Embed" ProgID="FXEquation.Equation" ShapeID="_x0000_i1110" DrawAspect="Content" ObjectID="_1522491482" r:id="rId182"/>
              </w:object>
            </w:r>
          </w:p>
        </w:tc>
        <w:tc>
          <w:tcPr>
            <w:tcW w:w="2410" w:type="dxa"/>
          </w:tcPr>
          <w:p w:rsidR="002D41D9" w:rsidRDefault="00614B32" w:rsidP="002D41D9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 marks for correct solution.</w:t>
            </w:r>
          </w:p>
          <w:p w:rsidR="00614B32" w:rsidRDefault="00614B32" w:rsidP="002D41D9">
            <w:pPr>
              <w:rPr>
                <w:rFonts w:ascii="Times New Roman" w:hAnsi="Times New Roman"/>
                <w:sz w:val="24"/>
              </w:rPr>
            </w:pPr>
          </w:p>
          <w:p w:rsidR="00614B32" w:rsidRDefault="00614B32" w:rsidP="002D41D9">
            <w:pPr>
              <w:rPr>
                <w:rFonts w:ascii="Times New Roman" w:hAnsi="Times New Roman"/>
                <w:sz w:val="24"/>
              </w:rPr>
            </w:pPr>
          </w:p>
          <w:p w:rsidR="00614B32" w:rsidRPr="000D6C61" w:rsidRDefault="00614B32" w:rsidP="002D41D9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 mark for a solution with a minor error in reasoning or calculation.</w:t>
            </w:r>
          </w:p>
        </w:tc>
      </w:tr>
      <w:tr w:rsidR="002D41D9" w:rsidRPr="000D6C61" w:rsidTr="0084349F">
        <w:trPr>
          <w:cantSplit/>
          <w:trHeight w:val="850"/>
        </w:trPr>
        <w:tc>
          <w:tcPr>
            <w:tcW w:w="597" w:type="dxa"/>
            <w:shd w:val="clear" w:color="auto" w:fill="auto"/>
          </w:tcPr>
          <w:p w:rsidR="002D41D9" w:rsidRPr="000D6C61" w:rsidRDefault="002D41D9" w:rsidP="002D41D9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68</w:t>
            </w:r>
            <w:r w:rsidRPr="000D6C6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425" w:type="dxa"/>
            <w:tcBorders>
              <w:right w:val="nil"/>
            </w:tcBorders>
          </w:tcPr>
          <w:p w:rsidR="002D41D9" w:rsidRPr="000D6C61" w:rsidRDefault="002D41D9" w:rsidP="00D062AF">
            <w:pPr>
              <w:pStyle w:val="LongerQuestions"/>
            </w:pPr>
          </w:p>
        </w:tc>
        <w:tc>
          <w:tcPr>
            <w:tcW w:w="6946" w:type="dxa"/>
            <w:tcBorders>
              <w:left w:val="nil"/>
            </w:tcBorders>
          </w:tcPr>
          <w:p w:rsidR="002D41D9" w:rsidRDefault="00CC3151" w:rsidP="00D062AF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074" type="#_x0000_t75" style="position:absolute;margin-left:29.1pt;margin-top:1.9pt;width:268.4pt;height:251.8pt;z-index:251831296;mso-position-horizontal-relative:text;mso-position-vertical-relative:text">
                  <v:imagedata r:id="rId183" o:title=""/>
                </v:shape>
                <o:OLEObject Type="Embed" ProgID="FXDraw.Graphic" ShapeID="_x0000_s1074" DrawAspect="Content" ObjectID="_1522491492" r:id="rId184"/>
              </w:object>
            </w:r>
          </w:p>
          <w:p w:rsidR="00966121" w:rsidRDefault="00966121" w:rsidP="00D062AF">
            <w:pPr>
              <w:pStyle w:val="LongerQuestions"/>
            </w:pPr>
          </w:p>
          <w:p w:rsidR="00966121" w:rsidRDefault="00966121" w:rsidP="00D062AF">
            <w:pPr>
              <w:pStyle w:val="LongerQuestions"/>
            </w:pPr>
          </w:p>
          <w:p w:rsidR="00966121" w:rsidRDefault="00966121" w:rsidP="00D062AF">
            <w:pPr>
              <w:pStyle w:val="LongerQuestions"/>
            </w:pPr>
          </w:p>
          <w:p w:rsidR="00966121" w:rsidRDefault="00966121" w:rsidP="00D062AF">
            <w:pPr>
              <w:pStyle w:val="LongerQuestions"/>
            </w:pPr>
          </w:p>
          <w:p w:rsidR="00966121" w:rsidRDefault="00966121" w:rsidP="00D062AF">
            <w:pPr>
              <w:pStyle w:val="LongerQuestions"/>
            </w:pPr>
          </w:p>
          <w:p w:rsidR="00966121" w:rsidRDefault="00966121" w:rsidP="00D062AF">
            <w:pPr>
              <w:pStyle w:val="LongerQuestions"/>
            </w:pPr>
          </w:p>
          <w:p w:rsidR="00966121" w:rsidRDefault="00966121" w:rsidP="00D062AF">
            <w:pPr>
              <w:pStyle w:val="LongerQuestions"/>
            </w:pPr>
          </w:p>
          <w:p w:rsidR="00966121" w:rsidRDefault="00966121" w:rsidP="00D062AF">
            <w:pPr>
              <w:pStyle w:val="LongerQuestions"/>
            </w:pPr>
          </w:p>
          <w:p w:rsidR="00966121" w:rsidRDefault="00966121" w:rsidP="00D062AF">
            <w:pPr>
              <w:pStyle w:val="LongerQuestions"/>
            </w:pPr>
          </w:p>
          <w:p w:rsidR="00966121" w:rsidRDefault="00966121" w:rsidP="00D062AF">
            <w:pPr>
              <w:pStyle w:val="LongerQuestions"/>
            </w:pPr>
          </w:p>
          <w:p w:rsidR="00966121" w:rsidRDefault="00966121" w:rsidP="00D062AF">
            <w:pPr>
              <w:pStyle w:val="LongerQuestions"/>
            </w:pPr>
          </w:p>
          <w:p w:rsidR="00966121" w:rsidRDefault="00966121" w:rsidP="00D062AF">
            <w:pPr>
              <w:pStyle w:val="LongerQuestions"/>
            </w:pPr>
          </w:p>
          <w:p w:rsidR="00966121" w:rsidRPr="000D6C61" w:rsidRDefault="00966121" w:rsidP="00D062AF">
            <w:pPr>
              <w:pStyle w:val="LongerQuestions"/>
            </w:pPr>
          </w:p>
        </w:tc>
        <w:tc>
          <w:tcPr>
            <w:tcW w:w="2410" w:type="dxa"/>
          </w:tcPr>
          <w:p w:rsidR="002D41D9" w:rsidRPr="000D6C61" w:rsidRDefault="002D41D9" w:rsidP="002D41D9">
            <w:pPr>
              <w:rPr>
                <w:rFonts w:ascii="Times New Roman" w:hAnsi="Times New Roman"/>
                <w:sz w:val="24"/>
              </w:rPr>
            </w:pPr>
          </w:p>
        </w:tc>
      </w:tr>
      <w:tr w:rsidR="00966121" w:rsidRPr="000D6C61" w:rsidTr="0084349F">
        <w:trPr>
          <w:cantSplit/>
          <w:trHeight w:val="850"/>
        </w:trPr>
        <w:tc>
          <w:tcPr>
            <w:tcW w:w="597" w:type="dxa"/>
            <w:shd w:val="clear" w:color="auto" w:fill="auto"/>
          </w:tcPr>
          <w:p w:rsidR="00966121" w:rsidRPr="000D6C61" w:rsidRDefault="00966121" w:rsidP="00966121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  <w:tcBorders>
              <w:right w:val="nil"/>
            </w:tcBorders>
          </w:tcPr>
          <w:p w:rsidR="00966121" w:rsidRPr="000D6C61" w:rsidRDefault="00966121" w:rsidP="00966121">
            <w:pPr>
              <w:pStyle w:val="LongerQuestions"/>
            </w:pPr>
            <w:r>
              <w:t>a)</w:t>
            </w:r>
          </w:p>
        </w:tc>
        <w:tc>
          <w:tcPr>
            <w:tcW w:w="6946" w:type="dxa"/>
            <w:tcBorders>
              <w:left w:val="nil"/>
            </w:tcBorders>
          </w:tcPr>
          <w:p w:rsidR="00966121" w:rsidRPr="00966121" w:rsidRDefault="00966121" w:rsidP="00966121">
            <w:pPr>
              <w:pStyle w:val="LongerQuestions"/>
              <w:rPr>
                <w:position w:val="-96"/>
              </w:rPr>
            </w:pPr>
            <w:r>
              <w:t xml:space="preserve"> </w:t>
            </w:r>
            <w:r w:rsidRPr="00966121">
              <w:rPr>
                <w:color w:val="FF0000"/>
                <w:position w:val="-96"/>
              </w:rPr>
              <w:object w:dxaOrig="2746" w:dyaOrig="1216">
                <v:shape id="_x0000_i1112" type="#_x0000_t75" style="width:137.25pt;height:60.75pt" o:ole="">
                  <v:imagedata r:id="rId185" o:title=""/>
                </v:shape>
                <o:OLEObject Type="Embed" ProgID="FXEquation.Equation" ShapeID="_x0000_i1112" DrawAspect="Content" ObjectID="_1522491483" r:id="rId186"/>
              </w:object>
            </w:r>
            <w:r w:rsidR="007E4133">
              <w:rPr>
                <w:color w:val="FF0000"/>
                <w:position w:val="-96"/>
              </w:rPr>
              <w:t xml:space="preserve">  OR</w:t>
            </w:r>
            <w:r w:rsidRPr="00966121">
              <w:rPr>
                <w:position w:val="-96"/>
              </w:rPr>
              <w:t xml:space="preserve"> </w:t>
            </w:r>
            <w:r w:rsidR="007E4133">
              <w:rPr>
                <w:position w:val="-96"/>
              </w:rPr>
              <w:t xml:space="preserve"> </w:t>
            </w:r>
            <w:r w:rsidR="007E4133" w:rsidRPr="007E4133">
              <w:rPr>
                <w:color w:val="FF0000"/>
                <w:position w:val="-138"/>
              </w:rPr>
              <w:object w:dxaOrig="2718" w:dyaOrig="1714">
                <v:shape id="_x0000_i1113" type="#_x0000_t75" style="width:135.75pt;height:85.5pt" o:ole="">
                  <v:imagedata r:id="rId187" o:title=""/>
                </v:shape>
                <o:OLEObject Type="Embed" ProgID="FXEquation.Equation" ShapeID="_x0000_i1113" DrawAspect="Content" ObjectID="_1522491484" r:id="rId188"/>
              </w:object>
            </w:r>
            <w:r w:rsidR="007E4133">
              <w:rPr>
                <w:position w:val="-96"/>
              </w:rPr>
              <w:t xml:space="preserve"> </w:t>
            </w:r>
          </w:p>
        </w:tc>
        <w:tc>
          <w:tcPr>
            <w:tcW w:w="2410" w:type="dxa"/>
          </w:tcPr>
          <w:p w:rsidR="00966121" w:rsidRPr="000D6C61" w:rsidRDefault="00966121" w:rsidP="00966121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 mark for correct answer</w:t>
            </w:r>
          </w:p>
        </w:tc>
      </w:tr>
      <w:tr w:rsidR="00966121" w:rsidRPr="000D6C61" w:rsidTr="0084349F">
        <w:trPr>
          <w:cantSplit/>
          <w:trHeight w:val="850"/>
        </w:trPr>
        <w:tc>
          <w:tcPr>
            <w:tcW w:w="597" w:type="dxa"/>
            <w:shd w:val="clear" w:color="auto" w:fill="auto"/>
          </w:tcPr>
          <w:p w:rsidR="00966121" w:rsidRPr="000D6C61" w:rsidRDefault="00966121" w:rsidP="00966121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  <w:tcBorders>
              <w:right w:val="nil"/>
            </w:tcBorders>
          </w:tcPr>
          <w:p w:rsidR="00966121" w:rsidRPr="000D6C61" w:rsidRDefault="00966121" w:rsidP="00966121">
            <w:pPr>
              <w:pStyle w:val="LongerQuestions"/>
            </w:pPr>
            <w:r>
              <w:t>b)</w:t>
            </w:r>
          </w:p>
        </w:tc>
        <w:tc>
          <w:tcPr>
            <w:tcW w:w="6946" w:type="dxa"/>
            <w:tcBorders>
              <w:left w:val="nil"/>
            </w:tcBorders>
          </w:tcPr>
          <w:p w:rsidR="00966121" w:rsidRPr="009469ED" w:rsidRDefault="007E4133" w:rsidP="00966121">
            <w:pPr>
              <w:pStyle w:val="LongerQuestions"/>
              <w:rPr>
                <w:position w:val="-248"/>
              </w:rPr>
            </w:pPr>
            <w:r>
              <w:t xml:space="preserve"> </w:t>
            </w:r>
            <w:r w:rsidR="009469ED" w:rsidRPr="009469ED">
              <w:rPr>
                <w:color w:val="FF0000"/>
                <w:position w:val="-248"/>
              </w:rPr>
              <w:object w:dxaOrig="6930" w:dyaOrig="2832">
                <v:shape id="_x0000_i1114" type="#_x0000_t75" style="width:321.75pt;height:132pt" o:ole="">
                  <v:imagedata r:id="rId189" o:title=""/>
                </v:shape>
                <o:OLEObject Type="Embed" ProgID="FXEquation.Equation" ShapeID="_x0000_i1114" DrawAspect="Content" ObjectID="_1522491485" r:id="rId190"/>
              </w:object>
            </w:r>
            <w:r w:rsidRPr="009469ED">
              <w:rPr>
                <w:position w:val="-248"/>
              </w:rPr>
              <w:t xml:space="preserve"> </w:t>
            </w:r>
          </w:p>
        </w:tc>
        <w:tc>
          <w:tcPr>
            <w:tcW w:w="2410" w:type="dxa"/>
          </w:tcPr>
          <w:p w:rsidR="00966121" w:rsidRDefault="00966121" w:rsidP="00966121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 marks for correct equation.</w:t>
            </w:r>
          </w:p>
          <w:p w:rsidR="00966121" w:rsidRDefault="00966121" w:rsidP="00966121">
            <w:pPr>
              <w:rPr>
                <w:rFonts w:ascii="Times New Roman" w:hAnsi="Times New Roman"/>
                <w:sz w:val="24"/>
              </w:rPr>
            </w:pPr>
          </w:p>
          <w:p w:rsidR="00966121" w:rsidRDefault="00966121" w:rsidP="00966121">
            <w:pPr>
              <w:rPr>
                <w:rFonts w:ascii="Times New Roman" w:hAnsi="Times New Roman"/>
                <w:sz w:val="24"/>
              </w:rPr>
            </w:pPr>
          </w:p>
          <w:p w:rsidR="00966121" w:rsidRPr="000D6C61" w:rsidRDefault="007E4133" w:rsidP="007E4133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 mark for a working which has</w:t>
            </w:r>
            <w:r w:rsidR="00966121">
              <w:rPr>
                <w:rFonts w:ascii="Times New Roman" w:hAnsi="Times New Roman"/>
                <w:sz w:val="24"/>
              </w:rPr>
              <w:t xml:space="preserve"> a minor error in reasoning or calculation</w:t>
            </w:r>
            <w:r>
              <w:rPr>
                <w:rFonts w:ascii="Times New Roman" w:hAnsi="Times New Roman"/>
                <w:sz w:val="24"/>
              </w:rPr>
              <w:t>, or which is incomplete, (e.g., finding the gradient only)</w:t>
            </w:r>
            <w:r w:rsidR="00966121">
              <w:rPr>
                <w:rFonts w:ascii="Times New Roman" w:hAnsi="Times New Roman"/>
                <w:sz w:val="24"/>
              </w:rPr>
              <w:t>.</w:t>
            </w:r>
          </w:p>
        </w:tc>
      </w:tr>
    </w:tbl>
    <w:p w:rsidR="00D46824" w:rsidRPr="000D6C61" w:rsidRDefault="00D46824">
      <w:pPr>
        <w:rPr>
          <w:rFonts w:ascii="Times New Roman" w:hAnsi="Times New Roman"/>
          <w:sz w:val="24"/>
        </w:rPr>
      </w:pPr>
    </w:p>
    <w:sectPr w:rsidR="00D46824" w:rsidRPr="000D6C61" w:rsidSect="00A37AD8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71D3" w:rsidRDefault="00B771D3" w:rsidP="00264EA8">
      <w:r>
        <w:separator/>
      </w:r>
    </w:p>
  </w:endnote>
  <w:endnote w:type="continuationSeparator" w:id="0">
    <w:p w:rsidR="00B771D3" w:rsidRDefault="00B771D3" w:rsidP="00264E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8579691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C3151" w:rsidRDefault="00CC315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804A7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CC3151" w:rsidRDefault="00CC31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71D3" w:rsidRDefault="00B771D3" w:rsidP="00264EA8">
      <w:r>
        <w:separator/>
      </w:r>
    </w:p>
  </w:footnote>
  <w:footnote w:type="continuationSeparator" w:id="0">
    <w:p w:rsidR="00B771D3" w:rsidRDefault="00B771D3" w:rsidP="00264E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151" w:rsidRDefault="00CC3151">
    <w:pPr>
      <w:pStyle w:val="Header"/>
    </w:pPr>
    <w:sdt>
      <w:sdtPr>
        <w:alias w:val="Keywords"/>
        <w:tag w:val=""/>
        <w:id w:val="43035091"/>
        <w:placeholder>
          <w:docPart w:val="05E682072467425296854A7230233A19"/>
        </w:placeholder>
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<w:text/>
      </w:sdtPr>
      <w:sdtContent>
        <w:r>
          <w:t>Half Yearly</w:t>
        </w:r>
      </w:sdtContent>
    </w:sdt>
    <w:r>
      <w:t xml:space="preserve"> Exam 2015</w:t>
    </w:r>
    <w:r>
      <w:tab/>
    </w:r>
    <w:sdt>
      <w:sdtPr>
        <w:alias w:val="Subject"/>
        <w:tag w:val=""/>
        <w:id w:val="-1903664784"/>
        <w:placeholder>
          <w:docPart w:val="C33B7BF535264067804FE15048F2902C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r>
          <w:t>Mathematics</w:t>
        </w:r>
      </w:sdtContent>
    </w:sdt>
    <w:r>
      <w:t xml:space="preserve"> Course</w:t>
    </w:r>
    <w:r>
      <w:tab/>
      <w:t>Solutions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44385"/>
    <w:multiLevelType w:val="hybridMultilevel"/>
    <w:tmpl w:val="A72CE424"/>
    <w:lvl w:ilvl="0" w:tplc="E4B6BC0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C71F4C"/>
    <w:multiLevelType w:val="hybridMultilevel"/>
    <w:tmpl w:val="5FFEFEF6"/>
    <w:lvl w:ilvl="0" w:tplc="AF3E702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F234D6"/>
    <w:multiLevelType w:val="hybridMultilevel"/>
    <w:tmpl w:val="8A929598"/>
    <w:lvl w:ilvl="0" w:tplc="FB8A973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B038EB"/>
    <w:multiLevelType w:val="hybridMultilevel"/>
    <w:tmpl w:val="F93C1FA4"/>
    <w:lvl w:ilvl="0" w:tplc="6214024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295AD4"/>
    <w:multiLevelType w:val="hybridMultilevel"/>
    <w:tmpl w:val="E0E2003E"/>
    <w:lvl w:ilvl="0" w:tplc="782A7F7A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C2D86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F313EE"/>
    <w:multiLevelType w:val="hybridMultilevel"/>
    <w:tmpl w:val="8D463752"/>
    <w:lvl w:ilvl="0" w:tplc="D3A01F6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AC6303"/>
    <w:multiLevelType w:val="hybridMultilevel"/>
    <w:tmpl w:val="8AD23C6A"/>
    <w:lvl w:ilvl="0" w:tplc="3E50E9B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5924C8"/>
    <w:multiLevelType w:val="hybridMultilevel"/>
    <w:tmpl w:val="4EBCECF8"/>
    <w:lvl w:ilvl="0" w:tplc="7ABAD23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796231"/>
    <w:multiLevelType w:val="hybridMultilevel"/>
    <w:tmpl w:val="6F58F70E"/>
    <w:lvl w:ilvl="0" w:tplc="33E682C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0F7D05"/>
    <w:multiLevelType w:val="hybridMultilevel"/>
    <w:tmpl w:val="07F6E49E"/>
    <w:lvl w:ilvl="0" w:tplc="D30AD6B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A5434F"/>
    <w:multiLevelType w:val="hybridMultilevel"/>
    <w:tmpl w:val="61DA6788"/>
    <w:lvl w:ilvl="0" w:tplc="1722BF4C">
      <w:start w:val="1"/>
      <w:numFmt w:val="lowerLetter"/>
      <w:pStyle w:val="Section3Style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11"/>
  </w:num>
  <w:num w:numId="4">
    <w:abstractNumId w:val="9"/>
  </w:num>
  <w:num w:numId="5">
    <w:abstractNumId w:val="6"/>
  </w:num>
  <w:num w:numId="6">
    <w:abstractNumId w:val="10"/>
  </w:num>
  <w:num w:numId="7">
    <w:abstractNumId w:val="2"/>
  </w:num>
  <w:num w:numId="8">
    <w:abstractNumId w:val="8"/>
  </w:num>
  <w:num w:numId="9">
    <w:abstractNumId w:val="1"/>
  </w:num>
  <w:num w:numId="10">
    <w:abstractNumId w:val="7"/>
  </w:num>
  <w:num w:numId="11">
    <w:abstractNumId w:val="0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00AF"/>
    <w:rsid w:val="00005DE5"/>
    <w:rsid w:val="0001414E"/>
    <w:rsid w:val="00014ABB"/>
    <w:rsid w:val="00016A01"/>
    <w:rsid w:val="00023706"/>
    <w:rsid w:val="000313BA"/>
    <w:rsid w:val="000317EB"/>
    <w:rsid w:val="00037568"/>
    <w:rsid w:val="00043011"/>
    <w:rsid w:val="0004795D"/>
    <w:rsid w:val="0005507E"/>
    <w:rsid w:val="0005673E"/>
    <w:rsid w:val="00056AF1"/>
    <w:rsid w:val="00075F93"/>
    <w:rsid w:val="000A3A18"/>
    <w:rsid w:val="000A761A"/>
    <w:rsid w:val="000A7BFE"/>
    <w:rsid w:val="000B4931"/>
    <w:rsid w:val="000D5A96"/>
    <w:rsid w:val="000D6C61"/>
    <w:rsid w:val="000D7533"/>
    <w:rsid w:val="000E21C0"/>
    <w:rsid w:val="000F04C2"/>
    <w:rsid w:val="00100D4A"/>
    <w:rsid w:val="0011253C"/>
    <w:rsid w:val="00122294"/>
    <w:rsid w:val="00133A1D"/>
    <w:rsid w:val="00142580"/>
    <w:rsid w:val="001608F0"/>
    <w:rsid w:val="001671AE"/>
    <w:rsid w:val="00172868"/>
    <w:rsid w:val="00187CCB"/>
    <w:rsid w:val="001975FC"/>
    <w:rsid w:val="001A1ED5"/>
    <w:rsid w:val="001A5B3C"/>
    <w:rsid w:val="001B21CD"/>
    <w:rsid w:val="001C75F8"/>
    <w:rsid w:val="001E02CC"/>
    <w:rsid w:val="001E11DD"/>
    <w:rsid w:val="001E3556"/>
    <w:rsid w:val="001E60A7"/>
    <w:rsid w:val="001E6E14"/>
    <w:rsid w:val="00225F4E"/>
    <w:rsid w:val="00233B7B"/>
    <w:rsid w:val="00244B29"/>
    <w:rsid w:val="00245719"/>
    <w:rsid w:val="002604B0"/>
    <w:rsid w:val="002649CC"/>
    <w:rsid w:val="00264EA8"/>
    <w:rsid w:val="00274E4E"/>
    <w:rsid w:val="00281441"/>
    <w:rsid w:val="002864DB"/>
    <w:rsid w:val="00297732"/>
    <w:rsid w:val="002A1A10"/>
    <w:rsid w:val="002B3C68"/>
    <w:rsid w:val="002B7675"/>
    <w:rsid w:val="002D0217"/>
    <w:rsid w:val="002D1900"/>
    <w:rsid w:val="002D41D9"/>
    <w:rsid w:val="002D7B8C"/>
    <w:rsid w:val="002E34DA"/>
    <w:rsid w:val="002E4155"/>
    <w:rsid w:val="002E64E0"/>
    <w:rsid w:val="002F157C"/>
    <w:rsid w:val="002F2CB8"/>
    <w:rsid w:val="002F2EFD"/>
    <w:rsid w:val="002F4204"/>
    <w:rsid w:val="002F6438"/>
    <w:rsid w:val="002F7A27"/>
    <w:rsid w:val="0030431C"/>
    <w:rsid w:val="00304F6F"/>
    <w:rsid w:val="003054DF"/>
    <w:rsid w:val="00310C17"/>
    <w:rsid w:val="003163F0"/>
    <w:rsid w:val="00321E31"/>
    <w:rsid w:val="00325CDC"/>
    <w:rsid w:val="003369D1"/>
    <w:rsid w:val="00353FC9"/>
    <w:rsid w:val="00363C90"/>
    <w:rsid w:val="003670AC"/>
    <w:rsid w:val="0037192E"/>
    <w:rsid w:val="0037555F"/>
    <w:rsid w:val="00380A61"/>
    <w:rsid w:val="00381206"/>
    <w:rsid w:val="00381892"/>
    <w:rsid w:val="00385C41"/>
    <w:rsid w:val="003A2ACE"/>
    <w:rsid w:val="003A7FD4"/>
    <w:rsid w:val="003B68B9"/>
    <w:rsid w:val="003C0192"/>
    <w:rsid w:val="003C55A1"/>
    <w:rsid w:val="003E4300"/>
    <w:rsid w:val="003F5C0B"/>
    <w:rsid w:val="00404F4A"/>
    <w:rsid w:val="0041227C"/>
    <w:rsid w:val="00423EAD"/>
    <w:rsid w:val="0044016E"/>
    <w:rsid w:val="00440581"/>
    <w:rsid w:val="00447EB4"/>
    <w:rsid w:val="0045707D"/>
    <w:rsid w:val="0046104E"/>
    <w:rsid w:val="004610FF"/>
    <w:rsid w:val="004776AC"/>
    <w:rsid w:val="00481615"/>
    <w:rsid w:val="004C2A2E"/>
    <w:rsid w:val="004D38CC"/>
    <w:rsid w:val="004F332A"/>
    <w:rsid w:val="005160E1"/>
    <w:rsid w:val="00545928"/>
    <w:rsid w:val="00571DBF"/>
    <w:rsid w:val="00583DB4"/>
    <w:rsid w:val="00585FD0"/>
    <w:rsid w:val="00597CBE"/>
    <w:rsid w:val="005A3E20"/>
    <w:rsid w:val="005A5F0B"/>
    <w:rsid w:val="005B1B72"/>
    <w:rsid w:val="005C0548"/>
    <w:rsid w:val="005C1BF9"/>
    <w:rsid w:val="005D0851"/>
    <w:rsid w:val="005E2A2C"/>
    <w:rsid w:val="005E7D72"/>
    <w:rsid w:val="005F3C02"/>
    <w:rsid w:val="00600C0E"/>
    <w:rsid w:val="00614B32"/>
    <w:rsid w:val="00626FA6"/>
    <w:rsid w:val="00631644"/>
    <w:rsid w:val="00632A5B"/>
    <w:rsid w:val="0065512B"/>
    <w:rsid w:val="006573AF"/>
    <w:rsid w:val="00657C73"/>
    <w:rsid w:val="006602C4"/>
    <w:rsid w:val="00680372"/>
    <w:rsid w:val="00697E38"/>
    <w:rsid w:val="006A21C0"/>
    <w:rsid w:val="006A2F6A"/>
    <w:rsid w:val="006C1003"/>
    <w:rsid w:val="006C5550"/>
    <w:rsid w:val="006C7344"/>
    <w:rsid w:val="006D0213"/>
    <w:rsid w:val="006D5BF9"/>
    <w:rsid w:val="006E50D6"/>
    <w:rsid w:val="006E52ED"/>
    <w:rsid w:val="006E7907"/>
    <w:rsid w:val="006F51BC"/>
    <w:rsid w:val="006F6DB6"/>
    <w:rsid w:val="00711E03"/>
    <w:rsid w:val="00714CCA"/>
    <w:rsid w:val="00727FEA"/>
    <w:rsid w:val="00733772"/>
    <w:rsid w:val="00743C09"/>
    <w:rsid w:val="00744764"/>
    <w:rsid w:val="007539A5"/>
    <w:rsid w:val="007545C5"/>
    <w:rsid w:val="00761DD6"/>
    <w:rsid w:val="00767426"/>
    <w:rsid w:val="007922D5"/>
    <w:rsid w:val="00792DDF"/>
    <w:rsid w:val="007A12DA"/>
    <w:rsid w:val="007A5950"/>
    <w:rsid w:val="007B702E"/>
    <w:rsid w:val="007C7733"/>
    <w:rsid w:val="007C7E2E"/>
    <w:rsid w:val="007E29C5"/>
    <w:rsid w:val="007E4133"/>
    <w:rsid w:val="007F37E2"/>
    <w:rsid w:val="007F3D35"/>
    <w:rsid w:val="007F5761"/>
    <w:rsid w:val="007F6418"/>
    <w:rsid w:val="007F77FC"/>
    <w:rsid w:val="0080315F"/>
    <w:rsid w:val="008059A8"/>
    <w:rsid w:val="008076C5"/>
    <w:rsid w:val="00811E78"/>
    <w:rsid w:val="00817552"/>
    <w:rsid w:val="00832295"/>
    <w:rsid w:val="0084242D"/>
    <w:rsid w:val="0084349F"/>
    <w:rsid w:val="00845CA9"/>
    <w:rsid w:val="00846847"/>
    <w:rsid w:val="00846D83"/>
    <w:rsid w:val="00850126"/>
    <w:rsid w:val="00855EF0"/>
    <w:rsid w:val="00860AB8"/>
    <w:rsid w:val="00863713"/>
    <w:rsid w:val="00863F75"/>
    <w:rsid w:val="00865A21"/>
    <w:rsid w:val="00875CDA"/>
    <w:rsid w:val="0088022A"/>
    <w:rsid w:val="00886582"/>
    <w:rsid w:val="00886EAE"/>
    <w:rsid w:val="00890EC2"/>
    <w:rsid w:val="00891A52"/>
    <w:rsid w:val="00894460"/>
    <w:rsid w:val="008A2771"/>
    <w:rsid w:val="008A7C75"/>
    <w:rsid w:val="008C271E"/>
    <w:rsid w:val="008D4216"/>
    <w:rsid w:val="008E3B3E"/>
    <w:rsid w:val="00901C10"/>
    <w:rsid w:val="00906DC5"/>
    <w:rsid w:val="00907AEE"/>
    <w:rsid w:val="00921E4F"/>
    <w:rsid w:val="00936594"/>
    <w:rsid w:val="009379E0"/>
    <w:rsid w:val="00944A11"/>
    <w:rsid w:val="00945E1A"/>
    <w:rsid w:val="009469ED"/>
    <w:rsid w:val="00950A62"/>
    <w:rsid w:val="00952109"/>
    <w:rsid w:val="00953392"/>
    <w:rsid w:val="009608AB"/>
    <w:rsid w:val="00964985"/>
    <w:rsid w:val="00966121"/>
    <w:rsid w:val="0097283B"/>
    <w:rsid w:val="00972AF7"/>
    <w:rsid w:val="0098427B"/>
    <w:rsid w:val="00984C3E"/>
    <w:rsid w:val="00993216"/>
    <w:rsid w:val="00994332"/>
    <w:rsid w:val="009A75E5"/>
    <w:rsid w:val="009B0A3E"/>
    <w:rsid w:val="009C1EA7"/>
    <w:rsid w:val="009C664E"/>
    <w:rsid w:val="009D2DC3"/>
    <w:rsid w:val="009E471D"/>
    <w:rsid w:val="009E72F7"/>
    <w:rsid w:val="009F2DE5"/>
    <w:rsid w:val="009F636D"/>
    <w:rsid w:val="00A00123"/>
    <w:rsid w:val="00A0282F"/>
    <w:rsid w:val="00A03439"/>
    <w:rsid w:val="00A24E9A"/>
    <w:rsid w:val="00A30B83"/>
    <w:rsid w:val="00A31226"/>
    <w:rsid w:val="00A32E48"/>
    <w:rsid w:val="00A3725F"/>
    <w:rsid w:val="00A37AD8"/>
    <w:rsid w:val="00A37CA8"/>
    <w:rsid w:val="00A4512E"/>
    <w:rsid w:val="00A45326"/>
    <w:rsid w:val="00A475C2"/>
    <w:rsid w:val="00A50FB2"/>
    <w:rsid w:val="00A6136F"/>
    <w:rsid w:val="00A632F9"/>
    <w:rsid w:val="00A63484"/>
    <w:rsid w:val="00A64434"/>
    <w:rsid w:val="00A70481"/>
    <w:rsid w:val="00A75DFD"/>
    <w:rsid w:val="00A83F65"/>
    <w:rsid w:val="00AA54EF"/>
    <w:rsid w:val="00AC0181"/>
    <w:rsid w:val="00AC41F5"/>
    <w:rsid w:val="00AC5110"/>
    <w:rsid w:val="00AD3338"/>
    <w:rsid w:val="00AE2D54"/>
    <w:rsid w:val="00AF16C2"/>
    <w:rsid w:val="00AF3C31"/>
    <w:rsid w:val="00AF5379"/>
    <w:rsid w:val="00B00549"/>
    <w:rsid w:val="00B0069B"/>
    <w:rsid w:val="00B00BEB"/>
    <w:rsid w:val="00B2554C"/>
    <w:rsid w:val="00B2712D"/>
    <w:rsid w:val="00B400E7"/>
    <w:rsid w:val="00B700CE"/>
    <w:rsid w:val="00B70F68"/>
    <w:rsid w:val="00B771D3"/>
    <w:rsid w:val="00B8377B"/>
    <w:rsid w:val="00B86966"/>
    <w:rsid w:val="00B900AF"/>
    <w:rsid w:val="00B93E3D"/>
    <w:rsid w:val="00BB5719"/>
    <w:rsid w:val="00BC4434"/>
    <w:rsid w:val="00BC5BB2"/>
    <w:rsid w:val="00BD3943"/>
    <w:rsid w:val="00BD4A90"/>
    <w:rsid w:val="00BD563B"/>
    <w:rsid w:val="00BE4F04"/>
    <w:rsid w:val="00C02B99"/>
    <w:rsid w:val="00C22C47"/>
    <w:rsid w:val="00C23AF0"/>
    <w:rsid w:val="00C33916"/>
    <w:rsid w:val="00C55619"/>
    <w:rsid w:val="00C70970"/>
    <w:rsid w:val="00C757CE"/>
    <w:rsid w:val="00C86AA6"/>
    <w:rsid w:val="00C9134C"/>
    <w:rsid w:val="00C972FC"/>
    <w:rsid w:val="00CA2E33"/>
    <w:rsid w:val="00CA6C00"/>
    <w:rsid w:val="00CA7C77"/>
    <w:rsid w:val="00CC0696"/>
    <w:rsid w:val="00CC282F"/>
    <w:rsid w:val="00CC3151"/>
    <w:rsid w:val="00CD0A42"/>
    <w:rsid w:val="00CD5688"/>
    <w:rsid w:val="00CD6C24"/>
    <w:rsid w:val="00CD6F23"/>
    <w:rsid w:val="00CF50DE"/>
    <w:rsid w:val="00CF5436"/>
    <w:rsid w:val="00CF5614"/>
    <w:rsid w:val="00CF769E"/>
    <w:rsid w:val="00D00EDE"/>
    <w:rsid w:val="00D062AF"/>
    <w:rsid w:val="00D10CB2"/>
    <w:rsid w:val="00D21237"/>
    <w:rsid w:val="00D46824"/>
    <w:rsid w:val="00D56A7D"/>
    <w:rsid w:val="00D8684C"/>
    <w:rsid w:val="00DB64F0"/>
    <w:rsid w:val="00DC6830"/>
    <w:rsid w:val="00DC7A09"/>
    <w:rsid w:val="00DD6F38"/>
    <w:rsid w:val="00DD703F"/>
    <w:rsid w:val="00DE02E5"/>
    <w:rsid w:val="00DE096A"/>
    <w:rsid w:val="00DE6148"/>
    <w:rsid w:val="00DE7E3B"/>
    <w:rsid w:val="00DF2898"/>
    <w:rsid w:val="00E33F93"/>
    <w:rsid w:val="00E35B2B"/>
    <w:rsid w:val="00E450A5"/>
    <w:rsid w:val="00E57275"/>
    <w:rsid w:val="00E57468"/>
    <w:rsid w:val="00E66134"/>
    <w:rsid w:val="00E70FC8"/>
    <w:rsid w:val="00E76587"/>
    <w:rsid w:val="00E91985"/>
    <w:rsid w:val="00EA30BB"/>
    <w:rsid w:val="00EA56DD"/>
    <w:rsid w:val="00EA63BD"/>
    <w:rsid w:val="00EA76E6"/>
    <w:rsid w:val="00EB1F44"/>
    <w:rsid w:val="00EB4335"/>
    <w:rsid w:val="00EB4569"/>
    <w:rsid w:val="00EC253F"/>
    <w:rsid w:val="00EC3A02"/>
    <w:rsid w:val="00EC4552"/>
    <w:rsid w:val="00EC5EAB"/>
    <w:rsid w:val="00ED006A"/>
    <w:rsid w:val="00ED193D"/>
    <w:rsid w:val="00ED2D3A"/>
    <w:rsid w:val="00ED3B0F"/>
    <w:rsid w:val="00ED5FC2"/>
    <w:rsid w:val="00EE6C72"/>
    <w:rsid w:val="00EF1D69"/>
    <w:rsid w:val="00F00DBC"/>
    <w:rsid w:val="00F02796"/>
    <w:rsid w:val="00F06D50"/>
    <w:rsid w:val="00F227C0"/>
    <w:rsid w:val="00F2498A"/>
    <w:rsid w:val="00F25017"/>
    <w:rsid w:val="00F35A6A"/>
    <w:rsid w:val="00F4764F"/>
    <w:rsid w:val="00F54DB3"/>
    <w:rsid w:val="00F56F55"/>
    <w:rsid w:val="00F57EEC"/>
    <w:rsid w:val="00F64880"/>
    <w:rsid w:val="00F65490"/>
    <w:rsid w:val="00F723EE"/>
    <w:rsid w:val="00F804A7"/>
    <w:rsid w:val="00F80FAB"/>
    <w:rsid w:val="00F81147"/>
    <w:rsid w:val="00F81668"/>
    <w:rsid w:val="00F86922"/>
    <w:rsid w:val="00F94E2A"/>
    <w:rsid w:val="00FA1095"/>
    <w:rsid w:val="00FA18C3"/>
    <w:rsid w:val="00FA41D3"/>
    <w:rsid w:val="00FA72FD"/>
    <w:rsid w:val="00FB1B69"/>
    <w:rsid w:val="00FB6FA8"/>
    <w:rsid w:val="00FC38FA"/>
    <w:rsid w:val="00FE0A81"/>
    <w:rsid w:val="00FE3ACF"/>
    <w:rsid w:val="00FE6E43"/>
    <w:rsid w:val="00FF09A0"/>
    <w:rsid w:val="00FF0F60"/>
    <w:rsid w:val="00FF3269"/>
    <w:rsid w:val="00FF3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5"/>
    <o:shapelayout v:ext="edit">
      <o:idmap v:ext="edit" data="1"/>
    </o:shapelayout>
  </w:shapeDefaults>
  <w:decimalSymbol w:val="."/>
  <w:listSeparator w:val=","/>
  <w14:docId w14:val="0E18A374"/>
  <w15:chartTrackingRefBased/>
  <w15:docId w15:val="{5D35816A-4A07-450F-8267-279EBC11D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E57468"/>
    <w:pPr>
      <w:spacing w:after="0" w:line="240" w:lineRule="auto"/>
    </w:pPr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E574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E57468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E57468"/>
    <w:rPr>
      <w:rFonts w:ascii="Calibri" w:eastAsia="Calibri" w:hAnsi="Calibri" w:cs="Times New Roman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D062AF"/>
    <w:pPr>
      <w:spacing w:after="120"/>
    </w:pPr>
    <w:rPr>
      <w:rFonts w:ascii="Times New Roman" w:hAnsi="Times New Roman"/>
      <w:position w:val="-18"/>
      <w:sz w:val="24"/>
      <w:szCs w:val="24"/>
    </w:rPr>
  </w:style>
  <w:style w:type="character" w:customStyle="1" w:styleId="LongerQuestionsChar">
    <w:name w:val="Longer Questions Char"/>
    <w:basedOn w:val="DefaultParagraphFont"/>
    <w:link w:val="LongerQuestions"/>
    <w:rsid w:val="00D062AF"/>
    <w:rPr>
      <w:rFonts w:ascii="Times New Roman" w:eastAsia="Calibri" w:hAnsi="Times New Roman" w:cs="Times New Roman"/>
      <w:position w:val="-18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E5746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264EA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64EA8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264EA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64EA8"/>
    <w:rPr>
      <w:rFonts w:ascii="Calibri" w:eastAsia="Calibri" w:hAnsi="Calibri" w:cs="Times New Roman"/>
    </w:rPr>
  </w:style>
  <w:style w:type="paragraph" w:customStyle="1" w:styleId="QuestionStyle">
    <w:name w:val="Question Style"/>
    <w:basedOn w:val="Normal"/>
    <w:link w:val="QuestionStyleChar"/>
    <w:autoRedefine/>
    <w:qFormat/>
    <w:rsid w:val="00FF09A0"/>
    <w:pPr>
      <w:spacing w:after="120"/>
    </w:pPr>
    <w:rPr>
      <w:rFonts w:ascii="Times New Roman" w:hAnsi="Times New Roman"/>
      <w:sz w:val="24"/>
      <w:szCs w:val="24"/>
    </w:rPr>
  </w:style>
  <w:style w:type="character" w:customStyle="1" w:styleId="QuestionStyleChar">
    <w:name w:val="Question Style Char"/>
    <w:basedOn w:val="DefaultParagraphFont"/>
    <w:link w:val="QuestionStyle"/>
    <w:rsid w:val="00FF09A0"/>
    <w:rPr>
      <w:rFonts w:ascii="Times New Roman" w:eastAsia="Calibri" w:hAnsi="Times New Roman" w:cs="Times New Roman"/>
      <w:sz w:val="24"/>
      <w:szCs w:val="24"/>
    </w:rPr>
  </w:style>
  <w:style w:type="paragraph" w:customStyle="1" w:styleId="Section3Style">
    <w:name w:val="Section 3 Style"/>
    <w:basedOn w:val="ListParagraph"/>
    <w:link w:val="Section3StyleChar"/>
    <w:qFormat/>
    <w:rsid w:val="00100D4A"/>
    <w:pPr>
      <w:numPr>
        <w:numId w:val="3"/>
      </w:numPr>
    </w:pPr>
    <w:rPr>
      <w:rFonts w:ascii="Times New Roman" w:hAnsi="Times New Roman"/>
      <w:sz w:val="24"/>
      <w:szCs w:val="24"/>
    </w:rPr>
  </w:style>
  <w:style w:type="character" w:customStyle="1" w:styleId="Section3StyleChar">
    <w:name w:val="Section 3 Style Char"/>
    <w:basedOn w:val="ListParagraphChar"/>
    <w:link w:val="Section3Style"/>
    <w:rsid w:val="00100D4A"/>
    <w:rPr>
      <w:rFonts w:ascii="Times New Roman" w:eastAsia="Calibri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670AC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70AC"/>
    <w:rPr>
      <w:rFonts w:ascii="Segoe UI" w:eastAsia="Calibr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png"/><Relationship Id="rId21" Type="http://schemas.openxmlformats.org/officeDocument/2006/relationships/image" Target="media/image7.png"/><Relationship Id="rId42" Type="http://schemas.openxmlformats.org/officeDocument/2006/relationships/oleObject" Target="embeddings/oleObject17.bin"/><Relationship Id="rId47" Type="http://schemas.openxmlformats.org/officeDocument/2006/relationships/image" Target="media/image20.png"/><Relationship Id="rId63" Type="http://schemas.openxmlformats.org/officeDocument/2006/relationships/image" Target="media/image28.png"/><Relationship Id="rId68" Type="http://schemas.openxmlformats.org/officeDocument/2006/relationships/oleObject" Target="embeddings/oleObject30.bin"/><Relationship Id="rId84" Type="http://schemas.openxmlformats.org/officeDocument/2006/relationships/oleObject" Target="embeddings/oleObject38.bin"/><Relationship Id="rId89" Type="http://schemas.openxmlformats.org/officeDocument/2006/relationships/image" Target="media/image41.png"/><Relationship Id="rId112" Type="http://schemas.openxmlformats.org/officeDocument/2006/relationships/oleObject" Target="embeddings/oleObject52.bin"/><Relationship Id="rId133" Type="http://schemas.openxmlformats.org/officeDocument/2006/relationships/image" Target="media/image63.png"/><Relationship Id="rId138" Type="http://schemas.openxmlformats.org/officeDocument/2006/relationships/oleObject" Target="embeddings/oleObject65.bin"/><Relationship Id="rId154" Type="http://schemas.openxmlformats.org/officeDocument/2006/relationships/oleObject" Target="embeddings/oleObject73.bin"/><Relationship Id="rId159" Type="http://schemas.openxmlformats.org/officeDocument/2006/relationships/image" Target="media/image76.png"/><Relationship Id="rId175" Type="http://schemas.openxmlformats.org/officeDocument/2006/relationships/image" Target="media/image84.png"/><Relationship Id="rId170" Type="http://schemas.openxmlformats.org/officeDocument/2006/relationships/oleObject" Target="embeddings/oleObject81.bin"/><Relationship Id="rId191" Type="http://schemas.openxmlformats.org/officeDocument/2006/relationships/fontTable" Target="fontTable.xml"/><Relationship Id="rId16" Type="http://schemas.openxmlformats.org/officeDocument/2006/relationships/oleObject" Target="embeddings/oleObject4.bin"/><Relationship Id="rId107" Type="http://schemas.openxmlformats.org/officeDocument/2006/relationships/image" Target="media/image50.png"/><Relationship Id="rId11" Type="http://schemas.openxmlformats.org/officeDocument/2006/relationships/image" Target="media/image2.png"/><Relationship Id="rId32" Type="http://schemas.openxmlformats.org/officeDocument/2006/relationships/oleObject" Target="embeddings/oleObject12.bin"/><Relationship Id="rId37" Type="http://schemas.openxmlformats.org/officeDocument/2006/relationships/image" Target="media/image15.png"/><Relationship Id="rId53" Type="http://schemas.openxmlformats.org/officeDocument/2006/relationships/image" Target="media/image23.png"/><Relationship Id="rId58" Type="http://schemas.openxmlformats.org/officeDocument/2006/relationships/oleObject" Target="embeddings/oleObject25.bin"/><Relationship Id="rId74" Type="http://schemas.openxmlformats.org/officeDocument/2006/relationships/oleObject" Target="embeddings/oleObject33.bin"/><Relationship Id="rId79" Type="http://schemas.openxmlformats.org/officeDocument/2006/relationships/image" Target="media/image36.png"/><Relationship Id="rId102" Type="http://schemas.openxmlformats.org/officeDocument/2006/relationships/oleObject" Target="embeddings/oleObject47.bin"/><Relationship Id="rId123" Type="http://schemas.openxmlformats.org/officeDocument/2006/relationships/image" Target="media/image58.png"/><Relationship Id="rId128" Type="http://schemas.openxmlformats.org/officeDocument/2006/relationships/oleObject" Target="embeddings/oleObject60.bin"/><Relationship Id="rId144" Type="http://schemas.openxmlformats.org/officeDocument/2006/relationships/oleObject" Target="embeddings/oleObject68.bin"/><Relationship Id="rId149" Type="http://schemas.openxmlformats.org/officeDocument/2006/relationships/image" Target="media/image71.png"/><Relationship Id="rId5" Type="http://schemas.openxmlformats.org/officeDocument/2006/relationships/footnotes" Target="footnotes.xml"/><Relationship Id="rId90" Type="http://schemas.openxmlformats.org/officeDocument/2006/relationships/oleObject" Target="embeddings/oleObject41.bin"/><Relationship Id="rId95" Type="http://schemas.openxmlformats.org/officeDocument/2006/relationships/image" Target="media/image44.png"/><Relationship Id="rId160" Type="http://schemas.openxmlformats.org/officeDocument/2006/relationships/oleObject" Target="embeddings/oleObject76.bin"/><Relationship Id="rId165" Type="http://schemas.openxmlformats.org/officeDocument/2006/relationships/image" Target="media/image79.png"/><Relationship Id="rId181" Type="http://schemas.openxmlformats.org/officeDocument/2006/relationships/image" Target="media/image87.png"/><Relationship Id="rId186" Type="http://schemas.openxmlformats.org/officeDocument/2006/relationships/oleObject" Target="embeddings/oleObject89.bin"/><Relationship Id="rId22" Type="http://schemas.openxmlformats.org/officeDocument/2006/relationships/oleObject" Target="embeddings/oleObject7.bin"/><Relationship Id="rId27" Type="http://schemas.openxmlformats.org/officeDocument/2006/relationships/image" Target="media/image10.png"/><Relationship Id="rId43" Type="http://schemas.openxmlformats.org/officeDocument/2006/relationships/image" Target="media/image18.png"/><Relationship Id="rId48" Type="http://schemas.openxmlformats.org/officeDocument/2006/relationships/oleObject" Target="embeddings/oleObject20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1.png"/><Relationship Id="rId113" Type="http://schemas.openxmlformats.org/officeDocument/2006/relationships/image" Target="media/image53.png"/><Relationship Id="rId118" Type="http://schemas.openxmlformats.org/officeDocument/2006/relationships/oleObject" Target="embeddings/oleObject55.bin"/><Relationship Id="rId134" Type="http://schemas.openxmlformats.org/officeDocument/2006/relationships/oleObject" Target="embeddings/oleObject63.bin"/><Relationship Id="rId139" Type="http://schemas.openxmlformats.org/officeDocument/2006/relationships/image" Target="media/image66.png"/><Relationship Id="rId80" Type="http://schemas.openxmlformats.org/officeDocument/2006/relationships/oleObject" Target="embeddings/oleObject36.bin"/><Relationship Id="rId85" Type="http://schemas.openxmlformats.org/officeDocument/2006/relationships/image" Target="media/image39.png"/><Relationship Id="rId150" Type="http://schemas.openxmlformats.org/officeDocument/2006/relationships/oleObject" Target="embeddings/oleObject71.bin"/><Relationship Id="rId155" Type="http://schemas.openxmlformats.org/officeDocument/2006/relationships/image" Target="media/image74.png"/><Relationship Id="rId171" Type="http://schemas.openxmlformats.org/officeDocument/2006/relationships/image" Target="media/image82.png"/><Relationship Id="rId176" Type="http://schemas.openxmlformats.org/officeDocument/2006/relationships/oleObject" Target="embeddings/oleObject84.bin"/><Relationship Id="rId192" Type="http://schemas.openxmlformats.org/officeDocument/2006/relationships/glossaryDocument" Target="glossary/document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oleObject" Target="embeddings/oleObject15.bin"/><Relationship Id="rId59" Type="http://schemas.openxmlformats.org/officeDocument/2006/relationships/image" Target="media/image26.png"/><Relationship Id="rId103" Type="http://schemas.openxmlformats.org/officeDocument/2006/relationships/image" Target="media/image48.png"/><Relationship Id="rId108" Type="http://schemas.openxmlformats.org/officeDocument/2006/relationships/oleObject" Target="embeddings/oleObject50.bin"/><Relationship Id="rId124" Type="http://schemas.openxmlformats.org/officeDocument/2006/relationships/oleObject" Target="embeddings/oleObject58.bin"/><Relationship Id="rId129" Type="http://schemas.openxmlformats.org/officeDocument/2006/relationships/image" Target="media/image61.png"/><Relationship Id="rId54" Type="http://schemas.openxmlformats.org/officeDocument/2006/relationships/oleObject" Target="embeddings/oleObject23.bin"/><Relationship Id="rId70" Type="http://schemas.openxmlformats.org/officeDocument/2006/relationships/oleObject" Target="embeddings/oleObject31.bin"/><Relationship Id="rId75" Type="http://schemas.openxmlformats.org/officeDocument/2006/relationships/image" Target="media/image34.png"/><Relationship Id="rId91" Type="http://schemas.openxmlformats.org/officeDocument/2006/relationships/image" Target="media/image42.png"/><Relationship Id="rId96" Type="http://schemas.openxmlformats.org/officeDocument/2006/relationships/oleObject" Target="embeddings/oleObject44.bin"/><Relationship Id="rId140" Type="http://schemas.openxmlformats.org/officeDocument/2006/relationships/oleObject" Target="embeddings/oleObject66.bin"/><Relationship Id="rId145" Type="http://schemas.openxmlformats.org/officeDocument/2006/relationships/image" Target="media/image69.png"/><Relationship Id="rId161" Type="http://schemas.openxmlformats.org/officeDocument/2006/relationships/image" Target="media/image77.png"/><Relationship Id="rId166" Type="http://schemas.openxmlformats.org/officeDocument/2006/relationships/oleObject" Target="embeddings/oleObject79.bin"/><Relationship Id="rId182" Type="http://schemas.openxmlformats.org/officeDocument/2006/relationships/oleObject" Target="embeddings/oleObject87.bin"/><Relationship Id="rId187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8.png"/><Relationship Id="rId28" Type="http://schemas.openxmlformats.org/officeDocument/2006/relationships/oleObject" Target="embeddings/oleObject10.bin"/><Relationship Id="rId49" Type="http://schemas.openxmlformats.org/officeDocument/2006/relationships/image" Target="media/image21.png"/><Relationship Id="rId114" Type="http://schemas.openxmlformats.org/officeDocument/2006/relationships/oleObject" Target="embeddings/oleObject53.bin"/><Relationship Id="rId119" Type="http://schemas.openxmlformats.org/officeDocument/2006/relationships/image" Target="media/image56.png"/><Relationship Id="rId44" Type="http://schemas.openxmlformats.org/officeDocument/2006/relationships/oleObject" Target="embeddings/oleObject18.bin"/><Relationship Id="rId60" Type="http://schemas.openxmlformats.org/officeDocument/2006/relationships/oleObject" Target="embeddings/oleObject26.bin"/><Relationship Id="rId65" Type="http://schemas.openxmlformats.org/officeDocument/2006/relationships/image" Target="media/image29.png"/><Relationship Id="rId81" Type="http://schemas.openxmlformats.org/officeDocument/2006/relationships/image" Target="media/image37.png"/><Relationship Id="rId86" Type="http://schemas.openxmlformats.org/officeDocument/2006/relationships/oleObject" Target="embeddings/oleObject39.bin"/><Relationship Id="rId130" Type="http://schemas.openxmlformats.org/officeDocument/2006/relationships/oleObject" Target="embeddings/oleObject61.bin"/><Relationship Id="rId135" Type="http://schemas.openxmlformats.org/officeDocument/2006/relationships/image" Target="media/image64.png"/><Relationship Id="rId151" Type="http://schemas.openxmlformats.org/officeDocument/2006/relationships/image" Target="media/image72.png"/><Relationship Id="rId156" Type="http://schemas.openxmlformats.org/officeDocument/2006/relationships/oleObject" Target="embeddings/oleObject74.bin"/><Relationship Id="rId177" Type="http://schemas.openxmlformats.org/officeDocument/2006/relationships/image" Target="media/image85.png"/><Relationship Id="rId172" Type="http://schemas.openxmlformats.org/officeDocument/2006/relationships/oleObject" Target="embeddings/oleObject82.bin"/><Relationship Id="rId193" Type="http://schemas.openxmlformats.org/officeDocument/2006/relationships/theme" Target="theme/theme1.xml"/><Relationship Id="rId13" Type="http://schemas.openxmlformats.org/officeDocument/2006/relationships/image" Target="media/image3.png"/><Relationship Id="rId18" Type="http://schemas.openxmlformats.org/officeDocument/2006/relationships/oleObject" Target="embeddings/oleObject5.bin"/><Relationship Id="rId39" Type="http://schemas.openxmlformats.org/officeDocument/2006/relationships/image" Target="media/image16.png"/><Relationship Id="rId109" Type="http://schemas.openxmlformats.org/officeDocument/2006/relationships/image" Target="media/image51.png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21.bin"/><Relationship Id="rId55" Type="http://schemas.openxmlformats.org/officeDocument/2006/relationships/image" Target="media/image24.png"/><Relationship Id="rId76" Type="http://schemas.openxmlformats.org/officeDocument/2006/relationships/oleObject" Target="embeddings/oleObject34.bin"/><Relationship Id="rId97" Type="http://schemas.openxmlformats.org/officeDocument/2006/relationships/image" Target="media/image45.png"/><Relationship Id="rId104" Type="http://schemas.openxmlformats.org/officeDocument/2006/relationships/oleObject" Target="embeddings/oleObject48.bin"/><Relationship Id="rId120" Type="http://schemas.openxmlformats.org/officeDocument/2006/relationships/oleObject" Target="embeddings/oleObject56.bin"/><Relationship Id="rId125" Type="http://schemas.openxmlformats.org/officeDocument/2006/relationships/image" Target="media/image59.png"/><Relationship Id="rId141" Type="http://schemas.openxmlformats.org/officeDocument/2006/relationships/image" Target="media/image67.png"/><Relationship Id="rId146" Type="http://schemas.openxmlformats.org/officeDocument/2006/relationships/oleObject" Target="embeddings/oleObject69.bin"/><Relationship Id="rId167" Type="http://schemas.openxmlformats.org/officeDocument/2006/relationships/image" Target="media/image80.png"/><Relationship Id="rId188" Type="http://schemas.openxmlformats.org/officeDocument/2006/relationships/oleObject" Target="embeddings/oleObject90.bin"/><Relationship Id="rId7" Type="http://schemas.openxmlformats.org/officeDocument/2006/relationships/header" Target="header1.xml"/><Relationship Id="rId71" Type="http://schemas.openxmlformats.org/officeDocument/2006/relationships/image" Target="media/image32.png"/><Relationship Id="rId92" Type="http://schemas.openxmlformats.org/officeDocument/2006/relationships/oleObject" Target="embeddings/oleObject42.bin"/><Relationship Id="rId162" Type="http://schemas.openxmlformats.org/officeDocument/2006/relationships/oleObject" Target="embeddings/oleObject77.bin"/><Relationship Id="rId183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11.png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image" Target="media/image19.png"/><Relationship Id="rId66" Type="http://schemas.openxmlformats.org/officeDocument/2006/relationships/oleObject" Target="embeddings/oleObject29.bin"/><Relationship Id="rId87" Type="http://schemas.openxmlformats.org/officeDocument/2006/relationships/image" Target="media/image40.png"/><Relationship Id="rId110" Type="http://schemas.openxmlformats.org/officeDocument/2006/relationships/oleObject" Target="embeddings/oleObject51.bin"/><Relationship Id="rId115" Type="http://schemas.openxmlformats.org/officeDocument/2006/relationships/image" Target="media/image54.png"/><Relationship Id="rId131" Type="http://schemas.openxmlformats.org/officeDocument/2006/relationships/image" Target="media/image62.png"/><Relationship Id="rId136" Type="http://schemas.openxmlformats.org/officeDocument/2006/relationships/oleObject" Target="embeddings/oleObject64.bin"/><Relationship Id="rId157" Type="http://schemas.openxmlformats.org/officeDocument/2006/relationships/image" Target="media/image75.png"/><Relationship Id="rId178" Type="http://schemas.openxmlformats.org/officeDocument/2006/relationships/oleObject" Target="embeddings/oleObject85.bin"/><Relationship Id="rId61" Type="http://schemas.openxmlformats.org/officeDocument/2006/relationships/image" Target="media/image27.png"/><Relationship Id="rId82" Type="http://schemas.openxmlformats.org/officeDocument/2006/relationships/oleObject" Target="embeddings/oleObject37.bin"/><Relationship Id="rId152" Type="http://schemas.openxmlformats.org/officeDocument/2006/relationships/oleObject" Target="embeddings/oleObject72.bin"/><Relationship Id="rId173" Type="http://schemas.openxmlformats.org/officeDocument/2006/relationships/image" Target="media/image83.png"/><Relationship Id="rId19" Type="http://schemas.openxmlformats.org/officeDocument/2006/relationships/image" Target="media/image6.png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image" Target="media/image14.png"/><Relationship Id="rId56" Type="http://schemas.openxmlformats.org/officeDocument/2006/relationships/oleObject" Target="embeddings/oleObject24.bin"/><Relationship Id="rId77" Type="http://schemas.openxmlformats.org/officeDocument/2006/relationships/image" Target="media/image35.png"/><Relationship Id="rId100" Type="http://schemas.openxmlformats.org/officeDocument/2006/relationships/oleObject" Target="embeddings/oleObject46.bin"/><Relationship Id="rId105" Type="http://schemas.openxmlformats.org/officeDocument/2006/relationships/image" Target="media/image49.png"/><Relationship Id="rId126" Type="http://schemas.openxmlformats.org/officeDocument/2006/relationships/oleObject" Target="embeddings/oleObject59.bin"/><Relationship Id="rId147" Type="http://schemas.openxmlformats.org/officeDocument/2006/relationships/image" Target="media/image70.png"/><Relationship Id="rId168" Type="http://schemas.openxmlformats.org/officeDocument/2006/relationships/oleObject" Target="embeddings/oleObject80.bin"/><Relationship Id="rId8" Type="http://schemas.openxmlformats.org/officeDocument/2006/relationships/footer" Target="footer1.xml"/><Relationship Id="rId51" Type="http://schemas.openxmlformats.org/officeDocument/2006/relationships/image" Target="media/image22.png"/><Relationship Id="rId72" Type="http://schemas.openxmlformats.org/officeDocument/2006/relationships/oleObject" Target="embeddings/oleObject32.bin"/><Relationship Id="rId93" Type="http://schemas.openxmlformats.org/officeDocument/2006/relationships/image" Target="media/image43.png"/><Relationship Id="rId98" Type="http://schemas.openxmlformats.org/officeDocument/2006/relationships/oleObject" Target="embeddings/oleObject45.bin"/><Relationship Id="rId121" Type="http://schemas.openxmlformats.org/officeDocument/2006/relationships/image" Target="media/image57.png"/><Relationship Id="rId142" Type="http://schemas.openxmlformats.org/officeDocument/2006/relationships/oleObject" Target="embeddings/oleObject67.bin"/><Relationship Id="rId163" Type="http://schemas.openxmlformats.org/officeDocument/2006/relationships/image" Target="media/image78.png"/><Relationship Id="rId184" Type="http://schemas.openxmlformats.org/officeDocument/2006/relationships/oleObject" Target="embeddings/oleObject88.bin"/><Relationship Id="rId189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oleObject" Target="embeddings/oleObject19.bin"/><Relationship Id="rId67" Type="http://schemas.openxmlformats.org/officeDocument/2006/relationships/image" Target="media/image30.png"/><Relationship Id="rId116" Type="http://schemas.openxmlformats.org/officeDocument/2006/relationships/oleObject" Target="embeddings/oleObject54.bin"/><Relationship Id="rId137" Type="http://schemas.openxmlformats.org/officeDocument/2006/relationships/image" Target="media/image65.png"/><Relationship Id="rId158" Type="http://schemas.openxmlformats.org/officeDocument/2006/relationships/oleObject" Target="embeddings/oleObject75.bin"/><Relationship Id="rId20" Type="http://schemas.openxmlformats.org/officeDocument/2006/relationships/oleObject" Target="embeddings/oleObject6.bin"/><Relationship Id="rId41" Type="http://schemas.openxmlformats.org/officeDocument/2006/relationships/image" Target="media/image17.png"/><Relationship Id="rId62" Type="http://schemas.openxmlformats.org/officeDocument/2006/relationships/oleObject" Target="embeddings/oleObject27.bin"/><Relationship Id="rId83" Type="http://schemas.openxmlformats.org/officeDocument/2006/relationships/image" Target="media/image38.png"/><Relationship Id="rId88" Type="http://schemas.openxmlformats.org/officeDocument/2006/relationships/oleObject" Target="embeddings/oleObject40.bin"/><Relationship Id="rId111" Type="http://schemas.openxmlformats.org/officeDocument/2006/relationships/image" Target="media/image52.png"/><Relationship Id="rId132" Type="http://schemas.openxmlformats.org/officeDocument/2006/relationships/oleObject" Target="embeddings/oleObject62.bin"/><Relationship Id="rId153" Type="http://schemas.openxmlformats.org/officeDocument/2006/relationships/image" Target="media/image73.png"/><Relationship Id="rId174" Type="http://schemas.openxmlformats.org/officeDocument/2006/relationships/oleObject" Target="embeddings/oleObject83.bin"/><Relationship Id="rId179" Type="http://schemas.openxmlformats.org/officeDocument/2006/relationships/image" Target="media/image86.png"/><Relationship Id="rId190" Type="http://schemas.openxmlformats.org/officeDocument/2006/relationships/oleObject" Target="embeddings/oleObject91.bin"/><Relationship Id="rId15" Type="http://schemas.openxmlformats.org/officeDocument/2006/relationships/image" Target="media/image4.png"/><Relationship Id="rId36" Type="http://schemas.openxmlformats.org/officeDocument/2006/relationships/oleObject" Target="embeddings/oleObject14.bin"/><Relationship Id="rId57" Type="http://schemas.openxmlformats.org/officeDocument/2006/relationships/image" Target="media/image25.png"/><Relationship Id="rId106" Type="http://schemas.openxmlformats.org/officeDocument/2006/relationships/oleObject" Target="embeddings/oleObject49.bin"/><Relationship Id="rId127" Type="http://schemas.openxmlformats.org/officeDocument/2006/relationships/image" Target="media/image60.png"/><Relationship Id="rId10" Type="http://schemas.openxmlformats.org/officeDocument/2006/relationships/oleObject" Target="embeddings/oleObject1.bin"/><Relationship Id="rId31" Type="http://schemas.openxmlformats.org/officeDocument/2006/relationships/image" Target="media/image12.png"/><Relationship Id="rId52" Type="http://schemas.openxmlformats.org/officeDocument/2006/relationships/oleObject" Target="embeddings/oleObject22.bin"/><Relationship Id="rId73" Type="http://schemas.openxmlformats.org/officeDocument/2006/relationships/image" Target="media/image33.png"/><Relationship Id="rId78" Type="http://schemas.openxmlformats.org/officeDocument/2006/relationships/oleObject" Target="embeddings/oleObject35.bin"/><Relationship Id="rId94" Type="http://schemas.openxmlformats.org/officeDocument/2006/relationships/oleObject" Target="embeddings/oleObject43.bin"/><Relationship Id="rId99" Type="http://schemas.openxmlformats.org/officeDocument/2006/relationships/image" Target="media/image46.png"/><Relationship Id="rId101" Type="http://schemas.openxmlformats.org/officeDocument/2006/relationships/image" Target="media/image47.png"/><Relationship Id="rId122" Type="http://schemas.openxmlformats.org/officeDocument/2006/relationships/oleObject" Target="embeddings/oleObject57.bin"/><Relationship Id="rId143" Type="http://schemas.openxmlformats.org/officeDocument/2006/relationships/image" Target="media/image68.png"/><Relationship Id="rId148" Type="http://schemas.openxmlformats.org/officeDocument/2006/relationships/oleObject" Target="embeddings/oleObject70.bin"/><Relationship Id="rId164" Type="http://schemas.openxmlformats.org/officeDocument/2006/relationships/oleObject" Target="embeddings/oleObject78.bin"/><Relationship Id="rId169" Type="http://schemas.openxmlformats.org/officeDocument/2006/relationships/image" Target="media/image81.png"/><Relationship Id="rId185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80" Type="http://schemas.openxmlformats.org/officeDocument/2006/relationships/oleObject" Target="embeddings/oleObject86.bin"/><Relationship Id="rId26" Type="http://schemas.openxmlformats.org/officeDocument/2006/relationships/oleObject" Target="embeddings/oleObject9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esktop\Draft%20Products\Draft%20products%202016\2016%207%2010%20Assessment%20Bank\Templates\Templates\Year%209%2010%20Maths%20Exam%20Solutions%20Template%202016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8244FA5019D84FB88861B96DBDBD52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7D4715-3971-464B-B799-AEA5F06E1C21}"/>
      </w:docPartPr>
      <w:docPartBody>
        <w:p w:rsidR="00207D31" w:rsidRDefault="000B5B6E">
          <w:pPr>
            <w:pStyle w:val="8244FA5019D84FB88861B96DBDBD52CF"/>
          </w:pPr>
          <w:r w:rsidRPr="007C1E57">
            <w:rPr>
              <w:rStyle w:val="PlaceholderText"/>
            </w:rPr>
            <w:t>[Keywords]</w:t>
          </w:r>
        </w:p>
      </w:docPartBody>
    </w:docPart>
    <w:docPart>
      <w:docPartPr>
        <w:name w:val="D842A058242A41B3A4DA57CAB87CA6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C2B96A-DE6D-4433-AAF5-832343E37DBE}"/>
      </w:docPartPr>
      <w:docPartBody>
        <w:p w:rsidR="00207D31" w:rsidRDefault="000B5B6E">
          <w:pPr>
            <w:pStyle w:val="D842A058242A41B3A4DA57CAB87CA6A8"/>
          </w:pPr>
          <w:r w:rsidRPr="007C1E57">
            <w:rPr>
              <w:rStyle w:val="PlaceholderText"/>
            </w:rPr>
            <w:t>[Status]</w:t>
          </w:r>
        </w:p>
      </w:docPartBody>
    </w:docPart>
    <w:docPart>
      <w:docPartPr>
        <w:name w:val="2D4175FCA4A14F9093AB54BA7501A3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03CDB4-D34C-494F-9C13-F46ED7EEE293}"/>
      </w:docPartPr>
      <w:docPartBody>
        <w:p w:rsidR="00207D31" w:rsidRDefault="000B5B6E">
          <w:pPr>
            <w:pStyle w:val="2D4175FCA4A14F9093AB54BA7501A31F"/>
          </w:pPr>
          <w:r w:rsidRPr="007C1E57">
            <w:rPr>
              <w:rStyle w:val="PlaceholderText"/>
            </w:rPr>
            <w:t>[Category]</w:t>
          </w:r>
        </w:p>
      </w:docPartBody>
    </w:docPart>
    <w:docPart>
      <w:docPartPr>
        <w:name w:val="67FFC477FE1D422480E16366D000B32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D477AD-BE98-44D2-8E2F-17CED3DB5698}"/>
      </w:docPartPr>
      <w:docPartBody>
        <w:p w:rsidR="00207D31" w:rsidRDefault="000B5B6E">
          <w:pPr>
            <w:pStyle w:val="67FFC477FE1D422480E16366D000B325"/>
          </w:pPr>
          <w:r w:rsidRPr="007C1E57">
            <w:rPr>
              <w:rStyle w:val="PlaceholderText"/>
            </w:rPr>
            <w:t>[Subject]</w:t>
          </w:r>
        </w:p>
      </w:docPartBody>
    </w:docPart>
    <w:docPart>
      <w:docPartPr>
        <w:name w:val="1C0B43F0B77A4B8DA114C27CF632F4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26D506-DF0F-4A3A-8020-6F60C62EB6C5}"/>
      </w:docPartPr>
      <w:docPartBody>
        <w:p w:rsidR="00207D31" w:rsidRDefault="000B5B6E">
          <w:pPr>
            <w:pStyle w:val="1C0B43F0B77A4B8DA114C27CF632F4D1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238AB6D7A8C3468F82FEE339F52719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A5E479-E95C-4B38-A6B1-CF2C58F73A0D}"/>
      </w:docPartPr>
      <w:docPartBody>
        <w:p w:rsidR="00207D31" w:rsidRDefault="000B5B6E">
          <w:pPr>
            <w:pStyle w:val="238AB6D7A8C3468F82FEE339F52719D0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28EF8C7ED94B4FC890871479D582AB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DFE7CA-58F9-46A4-B18F-49312B800A7A}"/>
      </w:docPartPr>
      <w:docPartBody>
        <w:p w:rsidR="00207D31" w:rsidRDefault="000B5B6E">
          <w:pPr>
            <w:pStyle w:val="28EF8C7ED94B4FC890871479D582AB91"/>
          </w:pPr>
          <w:r w:rsidRPr="007C1E57">
            <w:rPr>
              <w:rStyle w:val="PlaceholderText"/>
            </w:rPr>
            <w:t>[Subject]</w:t>
          </w:r>
        </w:p>
      </w:docPartBody>
    </w:docPart>
    <w:docPart>
      <w:docPartPr>
        <w:name w:val="EE5431E8B62746CCAB5F17B8D07F6D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9483E5-6838-43BF-913A-36E47D0C9987}"/>
      </w:docPartPr>
      <w:docPartBody>
        <w:p w:rsidR="00207D31" w:rsidRDefault="000B5B6E">
          <w:pPr>
            <w:pStyle w:val="EE5431E8B62746CCAB5F17B8D07F6D01"/>
          </w:pPr>
          <w:r w:rsidRPr="007C1E57">
            <w:rPr>
              <w:rStyle w:val="PlaceholderText"/>
            </w:rPr>
            <w:t>[Keywords]</w:t>
          </w:r>
        </w:p>
      </w:docPartBody>
    </w:docPart>
    <w:docPart>
      <w:docPartPr>
        <w:name w:val="2A1A92B1EA22423481160CDAF29B52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12BA85-436D-43FC-9DF7-DE69C4072F6B}"/>
      </w:docPartPr>
      <w:docPartBody>
        <w:p w:rsidR="00207D31" w:rsidRDefault="000B5B6E">
          <w:pPr>
            <w:pStyle w:val="2A1A92B1EA22423481160CDAF29B522E"/>
          </w:pPr>
          <w:r w:rsidRPr="007C1E57">
            <w:rPr>
              <w:rStyle w:val="PlaceholderText"/>
            </w:rPr>
            <w:t>[Comments]</w:t>
          </w:r>
        </w:p>
      </w:docPartBody>
    </w:docPart>
    <w:docPart>
      <w:docPartPr>
        <w:name w:val="D9CFBF9793D741D6BE92584814FD793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33D2CE-D713-4E04-98B9-15F696A28BD2}"/>
      </w:docPartPr>
      <w:docPartBody>
        <w:p w:rsidR="00207D31" w:rsidRDefault="000B5B6E">
          <w:pPr>
            <w:pStyle w:val="D9CFBF9793D741D6BE92584814FD7939"/>
          </w:pPr>
          <w:r w:rsidRPr="00A1070F">
            <w:rPr>
              <w:rStyle w:val="PlaceholderText"/>
            </w:rPr>
            <w:t>[Category]</w:t>
          </w:r>
        </w:p>
      </w:docPartBody>
    </w:docPart>
    <w:docPart>
      <w:docPartPr>
        <w:name w:val="06A44EED101F4415B50F7F37AE9802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E53877-9579-4470-BFF5-E8FB7EF6958D}"/>
      </w:docPartPr>
      <w:docPartBody>
        <w:p w:rsidR="00207D31" w:rsidRDefault="000B5B6E">
          <w:pPr>
            <w:pStyle w:val="06A44EED101F4415B50F7F37AE9802A8"/>
          </w:pPr>
          <w:r w:rsidRPr="007C1E57">
            <w:rPr>
              <w:rStyle w:val="PlaceholderText"/>
            </w:rPr>
            <w:t>[Keywords]</w:t>
          </w:r>
        </w:p>
      </w:docPartBody>
    </w:docPart>
    <w:docPart>
      <w:docPartPr>
        <w:name w:val="FD33CB077C3D49B69668EEB77B43DE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E6F8B3-3F3B-4138-A22D-A852BD9CC954}"/>
      </w:docPartPr>
      <w:docPartBody>
        <w:p w:rsidR="00207D31" w:rsidRDefault="000B5B6E">
          <w:pPr>
            <w:pStyle w:val="FD33CB077C3D49B69668EEB77B43DED5"/>
          </w:pPr>
          <w:r w:rsidRPr="007C1E57">
            <w:rPr>
              <w:rStyle w:val="PlaceholderText"/>
            </w:rPr>
            <w:t>[Subject]</w:t>
          </w:r>
        </w:p>
      </w:docPartBody>
    </w:docPart>
    <w:docPart>
      <w:docPartPr>
        <w:name w:val="FC987113477842CA9CF97E3F418BEB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47903C-795B-4B97-B443-8E572A7B1C8F}"/>
      </w:docPartPr>
      <w:docPartBody>
        <w:p w:rsidR="00207D31" w:rsidRDefault="000B5B6E">
          <w:pPr>
            <w:pStyle w:val="FC987113477842CA9CF97E3F418BEB0B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D79B9D73F9D2457CA62DB196F94D7B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73998E-C484-417B-99FB-5431815F1018}"/>
      </w:docPartPr>
      <w:docPartBody>
        <w:p w:rsidR="00207D31" w:rsidRDefault="00800158" w:rsidP="00800158">
          <w:pPr>
            <w:pStyle w:val="D79B9D73F9D2457CA62DB196F94D7B08"/>
          </w:pPr>
          <w:r w:rsidRPr="007C1E57">
            <w:rPr>
              <w:rStyle w:val="PlaceholderText"/>
            </w:rPr>
            <w:t>[Comments]</w:t>
          </w:r>
        </w:p>
      </w:docPartBody>
    </w:docPart>
    <w:docPart>
      <w:docPartPr>
        <w:name w:val="C33B7BF535264067804FE15048F290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8B8855-7C5C-4C19-B87B-919599916C69}"/>
      </w:docPartPr>
      <w:docPartBody>
        <w:p w:rsidR="00207D31" w:rsidRDefault="00800158">
          <w:r w:rsidRPr="007C1E57">
            <w:rPr>
              <w:rStyle w:val="PlaceholderText"/>
            </w:rPr>
            <w:t>[Subject]</w:t>
          </w:r>
        </w:p>
      </w:docPartBody>
    </w:docPart>
    <w:docPart>
      <w:docPartPr>
        <w:name w:val="05E682072467425296854A7230233A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D8CFE1-297E-4AC6-8429-FCDFD18F9704}"/>
      </w:docPartPr>
      <w:docPartBody>
        <w:p w:rsidR="00207D31" w:rsidRDefault="00800158">
          <w:r w:rsidRPr="007C1E57">
            <w:rPr>
              <w:rStyle w:val="PlaceholderText"/>
            </w:rPr>
            <w:t>[Keywords]</w:t>
          </w:r>
        </w:p>
      </w:docPartBody>
    </w:docPart>
    <w:docPart>
      <w:docPartPr>
        <w:name w:val="2EC613A1E2B342609477B672EA0EF42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A63E5C-BE7E-4B17-97A9-8B78E83A89D8}"/>
      </w:docPartPr>
      <w:docPartBody>
        <w:p w:rsidR="00207D31" w:rsidRDefault="00800158" w:rsidP="00800158">
          <w:pPr>
            <w:pStyle w:val="2EC613A1E2B342609477B672EA0EF425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A3235227F5514BB6998A593F16CA49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4532EA-BD5D-4D5B-8DDA-C2C311D03298}"/>
      </w:docPartPr>
      <w:docPartBody>
        <w:p w:rsidR="00207D31" w:rsidRDefault="00800158" w:rsidP="00800158">
          <w:pPr>
            <w:pStyle w:val="A3235227F5514BB6998A593F16CA49D7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9847BB6EAB60472FBD1574B31AE31E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06362D-6EF6-41A1-8D06-9B2237C81F55}"/>
      </w:docPartPr>
      <w:docPartBody>
        <w:p w:rsidR="00207D31" w:rsidRDefault="00800158" w:rsidP="00800158">
          <w:pPr>
            <w:pStyle w:val="9847BB6EAB60472FBD1574B31AE31E97"/>
          </w:pPr>
          <w:r w:rsidRPr="007C1E57">
            <w:rPr>
              <w:rStyle w:val="PlaceholderText"/>
            </w:rPr>
            <w:t>[Subject]</w:t>
          </w:r>
        </w:p>
      </w:docPartBody>
    </w:docPart>
    <w:docPart>
      <w:docPartPr>
        <w:name w:val="79698AE1CB5E483EAE74B56F535ADF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0C4C7F-D23B-4AD4-9F84-00B3D3479495}"/>
      </w:docPartPr>
      <w:docPartBody>
        <w:p w:rsidR="00207D31" w:rsidRDefault="00800158" w:rsidP="00800158">
          <w:pPr>
            <w:pStyle w:val="79698AE1CB5E483EAE74B56F535ADF49"/>
          </w:pPr>
          <w:r w:rsidRPr="007C1E57">
            <w:rPr>
              <w:rStyle w:val="PlaceholderText"/>
            </w:rPr>
            <w:t>[Keywords]</w:t>
          </w:r>
        </w:p>
      </w:docPartBody>
    </w:docPart>
    <w:docPart>
      <w:docPartPr>
        <w:name w:val="05EFF4737F6544328DC19FF9A3D151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458792-2795-4EB5-B2A6-FA3DE1CD0615}"/>
      </w:docPartPr>
      <w:docPartBody>
        <w:p w:rsidR="004862C3" w:rsidRDefault="004862C3" w:rsidP="004862C3">
          <w:pPr>
            <w:pStyle w:val="05EFF4737F6544328DC19FF9A3D151A0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5AE350B61C354B0D9EFB29946D90FF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34D646-B9BD-483B-967A-265A960DEAF8}"/>
      </w:docPartPr>
      <w:docPartBody>
        <w:p w:rsidR="004862C3" w:rsidRDefault="004862C3" w:rsidP="004862C3">
          <w:pPr>
            <w:pStyle w:val="5AE350B61C354B0D9EFB29946D90FF85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FEB36B14313C4D9F981EAE800FA85A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83062B-07BF-41E6-9C00-B065D0A5077D}"/>
      </w:docPartPr>
      <w:docPartBody>
        <w:p w:rsidR="004862C3" w:rsidRDefault="004862C3" w:rsidP="004862C3">
          <w:pPr>
            <w:pStyle w:val="FEB36B14313C4D9F981EAE800FA85AD8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0E3FE909DD2D489299F974C6816448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FAF75E-8D46-4D5D-AED7-053EA17C8356}"/>
      </w:docPartPr>
      <w:docPartBody>
        <w:p w:rsidR="004862C3" w:rsidRDefault="004862C3" w:rsidP="004862C3">
          <w:pPr>
            <w:pStyle w:val="0E3FE909DD2D489299F974C6816448BB"/>
          </w:pPr>
          <w:r w:rsidRPr="00A1070F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0158"/>
    <w:rsid w:val="000B5B6E"/>
    <w:rsid w:val="00207D31"/>
    <w:rsid w:val="00422AA5"/>
    <w:rsid w:val="004862C3"/>
    <w:rsid w:val="005F4D10"/>
    <w:rsid w:val="00800158"/>
    <w:rsid w:val="0093224A"/>
    <w:rsid w:val="00CE0798"/>
    <w:rsid w:val="00E57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862C3"/>
    <w:rPr>
      <w:color w:val="808080"/>
    </w:rPr>
  </w:style>
  <w:style w:type="paragraph" w:customStyle="1" w:styleId="8244FA5019D84FB88861B96DBDBD52CF">
    <w:name w:val="8244FA5019D84FB88861B96DBDBD52CF"/>
  </w:style>
  <w:style w:type="paragraph" w:customStyle="1" w:styleId="2B21D0B81D4046FDBB2F1B69EF0FE16D">
    <w:name w:val="2B21D0B81D4046FDBB2F1B69EF0FE16D"/>
  </w:style>
  <w:style w:type="paragraph" w:customStyle="1" w:styleId="19D7A161EB26405A94DF1442899B4029">
    <w:name w:val="19D7A161EB26405A94DF1442899B4029"/>
  </w:style>
  <w:style w:type="paragraph" w:customStyle="1" w:styleId="D842A058242A41B3A4DA57CAB87CA6A8">
    <w:name w:val="D842A058242A41B3A4DA57CAB87CA6A8"/>
  </w:style>
  <w:style w:type="paragraph" w:customStyle="1" w:styleId="2D4175FCA4A14F9093AB54BA7501A31F">
    <w:name w:val="2D4175FCA4A14F9093AB54BA7501A31F"/>
  </w:style>
  <w:style w:type="paragraph" w:customStyle="1" w:styleId="67FFC477FE1D422480E16366D000B325">
    <w:name w:val="67FFC477FE1D422480E16366D000B325"/>
  </w:style>
  <w:style w:type="paragraph" w:customStyle="1" w:styleId="1C0B43F0B77A4B8DA114C27CF632F4D1">
    <w:name w:val="1C0B43F0B77A4B8DA114C27CF632F4D1"/>
  </w:style>
  <w:style w:type="paragraph" w:customStyle="1" w:styleId="238AB6D7A8C3468F82FEE339F52719D0">
    <w:name w:val="238AB6D7A8C3468F82FEE339F52719D0"/>
  </w:style>
  <w:style w:type="paragraph" w:customStyle="1" w:styleId="28EF8C7ED94B4FC890871479D582AB91">
    <w:name w:val="28EF8C7ED94B4FC890871479D582AB91"/>
  </w:style>
  <w:style w:type="paragraph" w:customStyle="1" w:styleId="EE5431E8B62746CCAB5F17B8D07F6D01">
    <w:name w:val="EE5431E8B62746CCAB5F17B8D07F6D01"/>
  </w:style>
  <w:style w:type="paragraph" w:customStyle="1" w:styleId="B85FFCF87F9B4CDDB0150311D52EDDAD">
    <w:name w:val="B85FFCF87F9B4CDDB0150311D52EDDAD"/>
  </w:style>
  <w:style w:type="paragraph" w:customStyle="1" w:styleId="FEDDC6999F8B4EBCB794CD635423F995">
    <w:name w:val="FEDDC6999F8B4EBCB794CD635423F995"/>
  </w:style>
  <w:style w:type="paragraph" w:customStyle="1" w:styleId="2A1A92B1EA22423481160CDAF29B522E">
    <w:name w:val="2A1A92B1EA22423481160CDAF29B522E"/>
  </w:style>
  <w:style w:type="paragraph" w:customStyle="1" w:styleId="D9CFBF9793D741D6BE92584814FD7939">
    <w:name w:val="D9CFBF9793D741D6BE92584814FD7939"/>
  </w:style>
  <w:style w:type="paragraph" w:customStyle="1" w:styleId="06A44EED101F4415B50F7F37AE9802A8">
    <w:name w:val="06A44EED101F4415B50F7F37AE9802A8"/>
  </w:style>
  <w:style w:type="paragraph" w:customStyle="1" w:styleId="FD33CB077C3D49B69668EEB77B43DED5">
    <w:name w:val="FD33CB077C3D49B69668EEB77B43DED5"/>
  </w:style>
  <w:style w:type="paragraph" w:customStyle="1" w:styleId="FC987113477842CA9CF97E3F418BEB0B">
    <w:name w:val="FC987113477842CA9CF97E3F418BEB0B"/>
  </w:style>
  <w:style w:type="paragraph" w:customStyle="1" w:styleId="2D9DAEF14D1241C9B323D708DE624F66">
    <w:name w:val="2D9DAEF14D1241C9B323D708DE624F66"/>
  </w:style>
  <w:style w:type="paragraph" w:customStyle="1" w:styleId="736E337A20FD4C6FAE8B92F1E0F1F0CA">
    <w:name w:val="736E337A20FD4C6FAE8B92F1E0F1F0CA"/>
  </w:style>
  <w:style w:type="paragraph" w:customStyle="1" w:styleId="D79B9D73F9D2457CA62DB196F94D7B08">
    <w:name w:val="D79B9D73F9D2457CA62DB196F94D7B08"/>
    <w:rsid w:val="00800158"/>
  </w:style>
  <w:style w:type="paragraph" w:customStyle="1" w:styleId="A2A74A08D6E54B93AD548D25F010FA04">
    <w:name w:val="A2A74A08D6E54B93AD548D25F010FA04"/>
    <w:rsid w:val="00800158"/>
  </w:style>
  <w:style w:type="paragraph" w:customStyle="1" w:styleId="6E5A0F578B5A43C79301E816860F5B2D">
    <w:name w:val="6E5A0F578B5A43C79301E816860F5B2D"/>
    <w:rsid w:val="00800158"/>
  </w:style>
  <w:style w:type="paragraph" w:customStyle="1" w:styleId="E3B4B178D21E4A799FCE2DC16D9D9429">
    <w:name w:val="E3B4B178D21E4A799FCE2DC16D9D9429"/>
    <w:rsid w:val="00800158"/>
  </w:style>
  <w:style w:type="paragraph" w:customStyle="1" w:styleId="2EC613A1E2B342609477B672EA0EF425">
    <w:name w:val="2EC613A1E2B342609477B672EA0EF425"/>
    <w:rsid w:val="00800158"/>
  </w:style>
  <w:style w:type="paragraph" w:customStyle="1" w:styleId="A3235227F5514BB6998A593F16CA49D7">
    <w:name w:val="A3235227F5514BB6998A593F16CA49D7"/>
    <w:rsid w:val="00800158"/>
  </w:style>
  <w:style w:type="paragraph" w:customStyle="1" w:styleId="9847BB6EAB60472FBD1574B31AE31E97">
    <w:name w:val="9847BB6EAB60472FBD1574B31AE31E97"/>
    <w:rsid w:val="00800158"/>
  </w:style>
  <w:style w:type="paragraph" w:customStyle="1" w:styleId="79698AE1CB5E483EAE74B56F535ADF49">
    <w:name w:val="79698AE1CB5E483EAE74B56F535ADF49"/>
    <w:rsid w:val="00800158"/>
  </w:style>
  <w:style w:type="paragraph" w:customStyle="1" w:styleId="D7D68D4741FA4A9C8196CBD4A243D32B">
    <w:name w:val="D7D68D4741FA4A9C8196CBD4A243D32B"/>
    <w:rsid w:val="00800158"/>
  </w:style>
  <w:style w:type="paragraph" w:customStyle="1" w:styleId="02811E28BEBC4A5E90007202A78FFB50">
    <w:name w:val="02811E28BEBC4A5E90007202A78FFB50"/>
    <w:rsid w:val="00800158"/>
  </w:style>
  <w:style w:type="paragraph" w:customStyle="1" w:styleId="E1894128013F488085F9AD725FC5B4EA">
    <w:name w:val="E1894128013F488085F9AD725FC5B4EA"/>
    <w:rsid w:val="00800158"/>
  </w:style>
  <w:style w:type="paragraph" w:customStyle="1" w:styleId="4A734CD771C44AAD957C061BB082A740">
    <w:name w:val="4A734CD771C44AAD957C061BB082A740"/>
    <w:rsid w:val="00800158"/>
  </w:style>
  <w:style w:type="paragraph" w:customStyle="1" w:styleId="C983F32E2D71432896990B0B3734DD2D">
    <w:name w:val="C983F32E2D71432896990B0B3734DD2D"/>
    <w:rsid w:val="004862C3"/>
  </w:style>
  <w:style w:type="paragraph" w:customStyle="1" w:styleId="C7877933C0504D3EB372F052144FB2B8">
    <w:name w:val="C7877933C0504D3EB372F052144FB2B8"/>
    <w:rsid w:val="004862C3"/>
  </w:style>
  <w:style w:type="paragraph" w:customStyle="1" w:styleId="7D892506634A4F95BF5617C895A00A58">
    <w:name w:val="7D892506634A4F95BF5617C895A00A58"/>
    <w:rsid w:val="004862C3"/>
  </w:style>
  <w:style w:type="paragraph" w:customStyle="1" w:styleId="B42A50E23B2A42D9A758DF67DBAC82F8">
    <w:name w:val="B42A50E23B2A42D9A758DF67DBAC82F8"/>
    <w:rsid w:val="004862C3"/>
  </w:style>
  <w:style w:type="paragraph" w:customStyle="1" w:styleId="05EFF4737F6544328DC19FF9A3D151A0">
    <w:name w:val="05EFF4737F6544328DC19FF9A3D151A0"/>
    <w:rsid w:val="004862C3"/>
  </w:style>
  <w:style w:type="paragraph" w:customStyle="1" w:styleId="2DB08AAB9C10456A98D4DEAEF66D5648">
    <w:name w:val="2DB08AAB9C10456A98D4DEAEF66D5648"/>
    <w:rsid w:val="004862C3"/>
  </w:style>
  <w:style w:type="paragraph" w:customStyle="1" w:styleId="7088F660562B4996A055925B131ED581">
    <w:name w:val="7088F660562B4996A055925B131ED581"/>
    <w:rsid w:val="004862C3"/>
  </w:style>
  <w:style w:type="paragraph" w:customStyle="1" w:styleId="5AE350B61C354B0D9EFB29946D90FF85">
    <w:name w:val="5AE350B61C354B0D9EFB29946D90FF85"/>
    <w:rsid w:val="004862C3"/>
  </w:style>
  <w:style w:type="paragraph" w:customStyle="1" w:styleId="FEB36B14313C4D9F981EAE800FA85AD8">
    <w:name w:val="FEB36B14313C4D9F981EAE800FA85AD8"/>
    <w:rsid w:val="004862C3"/>
  </w:style>
  <w:style w:type="paragraph" w:customStyle="1" w:styleId="0E3FE909DD2D489299F974C6816448BB">
    <w:name w:val="0E3FE909DD2D489299F974C6816448BB"/>
    <w:rsid w:val="004862C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Year 9 10 Maths Exam Solutions Template 2016.dotx</Template>
  <TotalTime>1871</TotalTime>
  <Pages>16</Pages>
  <Words>1328</Words>
  <Characters>7575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WME Solutions</vt:lpstr>
    </vt:vector>
  </TitlesOfParts>
  <Company>Western Mathematics</Company>
  <LinksUpToDate>false</LinksUpToDate>
  <CharactersWithSpaces>8886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WME Solutions</dc:title>
  <dc:subject>Mathematics</dc:subject>
  <dc:creator>Garry</dc:creator>
  <cp:keywords>Half Yearly</cp:keywords>
  <dc:description>School Name</dc:description>
  <cp:lastModifiedBy>Garry Thorn</cp:lastModifiedBy>
  <cp:revision>48</cp:revision>
  <cp:lastPrinted>2015-05-21T08:43:00Z</cp:lastPrinted>
  <dcterms:created xsi:type="dcterms:W3CDTF">2016-03-25T13:23:00Z</dcterms:created>
  <dcterms:modified xsi:type="dcterms:W3CDTF">2016-04-18T03:14:00Z</dcterms:modified>
  <cp:category>Year 10</cp:category>
  <cp:contentStatus>2016</cp:contentStatus>
</cp:coreProperties>
</file>