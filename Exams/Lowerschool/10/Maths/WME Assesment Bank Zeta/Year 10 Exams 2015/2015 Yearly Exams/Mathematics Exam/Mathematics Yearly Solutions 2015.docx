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282F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Western Mathematics Exams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Yearly Examination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48"/>
          <w:szCs w:val="48"/>
        </w:rPr>
      </w:pPr>
      <w:r w:rsidRPr="007F77FC">
        <w:rPr>
          <w:rFonts w:ascii="Times New Roman" w:hAnsi="Times New Roman"/>
          <w:sz w:val="48"/>
          <w:szCs w:val="48"/>
        </w:rPr>
        <w:t>2015</w:t>
      </w: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56"/>
          <w:szCs w:val="56"/>
        </w:rPr>
      </w:pPr>
      <w:r w:rsidRPr="007F77FC">
        <w:rPr>
          <w:rFonts w:ascii="Times New Roman" w:hAnsi="Times New Roman"/>
          <w:sz w:val="56"/>
          <w:szCs w:val="56"/>
        </w:rPr>
        <w:t>Year 10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  <w:r w:rsidRPr="007F77FC">
        <w:rPr>
          <w:rFonts w:ascii="Times New Roman" w:hAnsi="Times New Roman"/>
          <w:sz w:val="56"/>
          <w:szCs w:val="56"/>
        </w:rPr>
        <w:t xml:space="preserve">Mathematics Course   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</w:p>
    <w:p w:rsidR="007F77FC" w:rsidRPr="007F77FC" w:rsidRDefault="007F77FC" w:rsidP="007F77FC">
      <w:pPr>
        <w:jc w:val="center"/>
        <w:rPr>
          <w:rFonts w:ascii="Times New Roman" w:hAnsi="Times New Roman"/>
          <w:sz w:val="40"/>
          <w:szCs w:val="40"/>
        </w:rPr>
        <w:sectPr w:rsidR="007F77FC" w:rsidRPr="007F77FC" w:rsidSect="00A37AD8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7F77FC">
        <w:rPr>
          <w:rFonts w:ascii="Times New Roman" w:hAnsi="Times New Roman"/>
          <w:sz w:val="56"/>
          <w:szCs w:val="56"/>
        </w:rPr>
        <w:t xml:space="preserve">Solutions  </w:t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E57468" w:rsidRPr="00325745" w:rsidTr="00CF50D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A86A6A8BB536473A9E0DB480E15466A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325745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CD7D9899244942869B3A539CA91870D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4C6E7" w:themeFill="accent5" w:themeFillTint="66"/>
              </w:tcPr>
              <w:p w:rsidR="00E57468" w:rsidRPr="005C44C0" w:rsidRDefault="00944A11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 xml:space="preserve">WME </w:t>
                </w:r>
                <w:r w:rsidR="007F77FC">
                  <w:rPr>
                    <w:rFonts w:asciiTheme="majorHAnsi" w:hAnsiTheme="majorHAnsi"/>
                    <w:i/>
                    <w:sz w:val="52"/>
                    <w:szCs w:val="52"/>
                  </w:rPr>
                  <w:t>Yearly Maths</w:t>
                </w:r>
              </w:p>
            </w:tc>
          </w:sdtContent>
        </w:sdt>
        <w:tc>
          <w:tcPr>
            <w:tcW w:w="2977" w:type="dxa"/>
            <w:shd w:val="clear" w:color="auto" w:fill="1F3864" w:themeFill="accent5" w:themeFillShade="80"/>
          </w:tcPr>
          <w:p w:rsidR="00E57468" w:rsidRPr="00423CB0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rPr>
                <w:rFonts w:ascii="Times New Roman" w:hAnsi="Times New Roman"/>
                <w:sz w:val="40"/>
                <w:szCs w:val="40"/>
              </w:rPr>
            </w:pPr>
            <w:r>
              <w:rPr>
                <w:b/>
                <w:sz w:val="32"/>
                <w:szCs w:val="32"/>
              </w:rPr>
              <w:t xml:space="preserve">Section 1         </w:t>
            </w:r>
            <w:r>
              <w:rPr>
                <w:sz w:val="28"/>
                <w:szCs w:val="28"/>
              </w:rPr>
              <w:t>Short Answer Section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056AF1" w:rsidP="00CF50DE">
            <w:pPr>
              <w:spacing w:before="120" w:after="120"/>
              <w:rPr>
                <w:color w:val="FF0000"/>
                <w:position w:val="-20"/>
              </w:rPr>
            </w:pPr>
            <w:r w:rsidRPr="00056AF1">
              <w:rPr>
                <w:color w:val="FF0000"/>
                <w:position w:val="-20"/>
              </w:rPr>
              <w:object w:dxaOrig="2906" w:dyaOrig="5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28.35pt" o:ole="">
                  <v:imagedata r:id="rId9" o:title=""/>
                </v:shape>
                <o:OLEObject Type="Embed" ProgID="FXEquation.Equation" ShapeID="_x0000_i1025" DrawAspect="Content" ObjectID="_1501274948" r:id="rId10"/>
              </w:object>
            </w:r>
          </w:p>
          <w:p w:rsidR="00056AF1" w:rsidRPr="00056AF1" w:rsidRDefault="00056AF1" w:rsidP="00CF50DE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>
              <w:rPr>
                <w:color w:val="FF0000"/>
                <w:position w:val="-20"/>
              </w:rPr>
              <w:t xml:space="preserve"> </w:t>
            </w:r>
            <w:r w:rsidRPr="00056AF1">
              <w:rPr>
                <w:color w:val="FF0000"/>
                <w:position w:val="-68"/>
              </w:rPr>
              <w:object w:dxaOrig="1174" w:dyaOrig="854">
                <v:shape id="_x0000_i1026" type="#_x0000_t75" style="width:57.8pt;height:43.65pt" o:ole="">
                  <v:imagedata r:id="rId11" o:title=""/>
                </v:shape>
                <o:OLEObject Type="Embed" ProgID="FXEquation.Equation" ShapeID="_x0000_i1026" DrawAspect="Content" ObjectID="_1501274949" r:id="rId12"/>
              </w:object>
            </w:r>
            <w:r w:rsidRPr="00056AF1">
              <w:rPr>
                <w:color w:val="FF0000"/>
                <w:position w:val="-68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056AF1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0.65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04B0" w:rsidRDefault="00056AF1" w:rsidP="002E64E0">
            <w:pPr>
              <w:pStyle w:val="LongerQuestions"/>
            </w:pPr>
            <w:r>
              <w:t xml:space="preserve"> </w:t>
            </w:r>
            <w:r w:rsidR="002604B0" w:rsidRPr="002604B0">
              <w:object w:dxaOrig="6098" w:dyaOrig="818">
                <v:shape id="_x0000_i1027" type="#_x0000_t75" style="width:302.2pt;height:43.65pt" o:ole="">
                  <v:imagedata r:id="rId13" o:title=""/>
                </v:shape>
                <o:OLEObject Type="Embed" ProgID="FXEquation.Equation" ShapeID="_x0000_i1027" DrawAspect="Content" ObjectID="_1501274950" r:id="rId14"/>
              </w:object>
            </w:r>
          </w:p>
        </w:tc>
        <w:tc>
          <w:tcPr>
            <w:tcW w:w="2977" w:type="dxa"/>
            <w:vAlign w:val="center"/>
          </w:tcPr>
          <w:p w:rsidR="00E57468" w:rsidRPr="00CA6C00" w:rsidRDefault="00056AF1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0"/>
                <w:sz w:val="28"/>
                <w:szCs w:val="28"/>
              </w:rPr>
              <w:t>$40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04B0" w:rsidRDefault="002604B0" w:rsidP="00CF50DE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90"/>
                <w:sz w:val="24"/>
                <w:szCs w:val="24"/>
              </w:rPr>
              <w:t xml:space="preserve"> </w:t>
            </w:r>
            <w:r w:rsidRPr="002604B0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614" w:dyaOrig="244">
                <v:shape id="_x0000_i1028" type="#_x0000_t75" style="width:129.8pt;height:14.2pt" o:ole="">
                  <v:imagedata r:id="rId15" o:title=""/>
                </v:shape>
                <o:OLEObject Type="Embed" ProgID="FXEquation.Equation" ShapeID="_x0000_i1028" DrawAspect="Content" ObjectID="_1501274951" r:id="rId16"/>
              </w:object>
            </w:r>
            <w:r w:rsidRPr="002604B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CA6C00" w:rsidRDefault="002604B0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$960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EC253F" w:rsidRDefault="00244B29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  <w:r w:rsidR="00EC253F" w:rsidRPr="00EC253F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5118" w:dyaOrig="1054">
                <v:shape id="_x0000_i1029" type="#_x0000_t75" style="width:259.65pt;height:50.75pt" o:ole="">
                  <v:imagedata r:id="rId17" o:title=""/>
                </v:shape>
                <o:OLEObject Type="Embed" ProgID="FXEquation.Equation" ShapeID="_x0000_i1029" DrawAspect="Content" ObjectID="_1501274952" r:id="rId18"/>
              </w:object>
            </w:r>
            <w:r w:rsidRPr="00EC253F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EC253F" w:rsidRDefault="00244B29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EC253F" w:rsidRPr="00EC253F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778" w:dyaOrig="194">
                <v:shape id="_x0000_i1030" type="#_x0000_t75" style="width:36pt;height:7.1pt" o:ole="">
                  <v:imagedata r:id="rId19" o:title=""/>
                </v:shape>
                <o:OLEObject Type="Embed" ProgID="FXEquation.Equation" ShapeID="_x0000_i1030" DrawAspect="Content" ObjectID="_1501274953" r:id="rId20"/>
              </w:object>
            </w:r>
            <w:r w:rsidRPr="00EC253F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743C09" w:rsidRPr="00EC253F" w:rsidRDefault="00EC253F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 w:rsidRPr="00EC253F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4281" w:dyaOrig="1054">
                <v:shape id="_x0000_i1031" type="#_x0000_t75" style="width:3in;height:50.75pt" o:ole="">
                  <v:imagedata r:id="rId21" o:title=""/>
                </v:shape>
                <o:OLEObject Type="Embed" ProgID="FXEquation.Equation" ShapeID="_x0000_i1031" DrawAspect="Content" ObjectID="_1501274954" r:id="rId22"/>
              </w:object>
            </w:r>
          </w:p>
        </w:tc>
        <w:tc>
          <w:tcPr>
            <w:tcW w:w="2977" w:type="dxa"/>
            <w:vAlign w:val="center"/>
          </w:tcPr>
          <w:p w:rsidR="00E57468" w:rsidRPr="00EC253F" w:rsidRDefault="00EC253F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EC253F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1294" w:dyaOrig="194">
                <v:shape id="_x0000_i1032" type="#_x0000_t75" style="width:64.9pt;height:7.1pt" o:ole="">
                  <v:imagedata r:id="rId23" o:title=""/>
                </v:shape>
                <o:OLEObject Type="Embed" ProgID="FXEquation.Equation" ShapeID="_x0000_i1032" DrawAspect="Content" ObjectID="_1501274955" r:id="rId24"/>
              </w:object>
            </w:r>
            <w:r w:rsidRPr="00EC253F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953392" w:rsidRDefault="00953392" w:rsidP="00CF50DE">
            <w:pPr>
              <w:spacing w:before="120" w:after="120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53392">
              <w:rPr>
                <w:rFonts w:ascii="Times New Roman" w:hAnsi="Times New Roman"/>
                <w:color w:val="FF0000"/>
                <w:position w:val="-120"/>
                <w:sz w:val="24"/>
                <w:szCs w:val="24"/>
              </w:rPr>
              <w:object w:dxaOrig="5148" w:dyaOrig="1378">
                <v:shape id="_x0000_i1033" type="#_x0000_t75" style="width:259.65pt;height:1in" o:ole="">
                  <v:imagedata r:id="rId25" o:title=""/>
                </v:shape>
                <o:OLEObject Type="Embed" ProgID="FXEquation.Equation" ShapeID="_x0000_i1033" DrawAspect="Content" ObjectID="_1501274956" r:id="rId26"/>
              </w:object>
            </w:r>
            <w:r w:rsidRPr="00953392">
              <w:rPr>
                <w:rFonts w:ascii="Times New Roman" w:hAnsi="Times New Roman"/>
                <w:position w:val="-1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953392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6.6 kg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CA7C77" w:rsidRDefault="00CF769E" w:rsidP="00CF50DE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0"/>
                <w:sz w:val="24"/>
                <w:szCs w:val="24"/>
              </w:rPr>
              <w:object w:dxaOrig="2298" w:dyaOrig="1178">
                <v:shape id="_x0000_i1034" type="#_x0000_t75" style="width:115.1pt;height:57.8pt" o:ole="">
                  <v:imagedata r:id="rId27" o:title=""/>
                </v:shape>
                <o:OLEObject Type="Embed" ProgID="FXEquation.Equation" ShapeID="_x0000_i1034" DrawAspect="Content" ObjectID="_1501274957" r:id="rId28"/>
              </w:object>
            </w: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CF769E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15 000 cm</w:t>
            </w:r>
            <w:r w:rsidRPr="00CF769E">
              <w:rPr>
                <w:rFonts w:ascii="Times New Roman" w:hAnsi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81441" w:rsidRDefault="002F157C" w:rsidP="00CF50DE">
            <w:pPr>
              <w:spacing w:before="120" w:after="120"/>
              <w:rPr>
                <w:rFonts w:ascii="Times New Roman" w:hAnsi="Times New Roman"/>
                <w:position w:val="-234"/>
                <w:sz w:val="24"/>
                <w:szCs w:val="24"/>
              </w:rPr>
            </w:pP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  <w:r w:rsidR="00281441" w:rsidRPr="00281441">
              <w:rPr>
                <w:rFonts w:ascii="Times New Roman" w:hAnsi="Times New Roman"/>
                <w:color w:val="FF0000"/>
                <w:position w:val="-234"/>
                <w:sz w:val="24"/>
                <w:szCs w:val="24"/>
              </w:rPr>
              <w:object w:dxaOrig="4068" w:dyaOrig="2678">
                <v:shape id="_x0000_i1035" type="#_x0000_t75" style="width:201.8pt;height:136.9pt" o:ole="">
                  <v:imagedata r:id="rId29" o:title=""/>
                </v:shape>
                <o:OLEObject Type="Embed" ProgID="FXEquation.Equation" ShapeID="_x0000_i1035" DrawAspect="Content" ObjectID="_1501274958" r:id="rId30"/>
              </w:object>
            </w:r>
            <w:r w:rsidRPr="00281441">
              <w:rPr>
                <w:rFonts w:ascii="Times New Roman" w:hAnsi="Times New Roman"/>
                <w:position w:val="-23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281441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18 000 cm</w:t>
            </w:r>
            <w:r w:rsidRPr="00281441">
              <w:rPr>
                <w:rFonts w:ascii="Times New Roman" w:hAnsi="Times New Roman"/>
                <w:sz w:val="28"/>
                <w:szCs w:val="28"/>
                <w:vertAlign w:val="superscript"/>
              </w:rPr>
              <w:t>3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245719" w:rsidRPr="00631644" w:rsidRDefault="00631644" w:rsidP="009608AB">
            <w:pPr>
              <w:spacing w:before="120" w:after="120"/>
              <w:rPr>
                <w:rFonts w:ascii="Times New Roman" w:hAnsi="Times New Roman"/>
                <w:position w:val="-48"/>
                <w:sz w:val="24"/>
                <w:szCs w:val="24"/>
              </w:rPr>
            </w:pPr>
            <w:r w:rsidRPr="00631644">
              <w:rPr>
                <w:color w:val="FF0000"/>
                <w:position w:val="-48"/>
              </w:rPr>
              <w:object w:dxaOrig="6018" w:dyaOrig="920">
                <v:shape id="_x0000_i1036" type="#_x0000_t75" style="width:302.2pt;height:43.65pt" o:ole="">
                  <v:imagedata r:id="rId31" o:title=""/>
                </v:shape>
                <o:OLEObject Type="Embed" ProgID="FXEquation.Equation" ShapeID="_x0000_i1036" DrawAspect="Content" ObjectID="_1501274959" r:id="rId32"/>
              </w:object>
            </w:r>
          </w:p>
        </w:tc>
        <w:tc>
          <w:tcPr>
            <w:tcW w:w="2977" w:type="dxa"/>
            <w:vAlign w:val="center"/>
          </w:tcPr>
          <w:p w:rsidR="00E57468" w:rsidRPr="00631644" w:rsidRDefault="00631644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  <w:r w:rsidRPr="00631644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558" w:dyaOrig="194">
                <v:shape id="_x0000_i1037" type="#_x0000_t75" style="width:36pt;height:14.2pt" o:ole="">
                  <v:imagedata r:id="rId33" o:title=""/>
                </v:shape>
                <o:OLEObject Type="Embed" ProgID="FXEquation.Equation" ShapeID="_x0000_i1037" DrawAspect="Content" ObjectID="_1501274960" r:id="rId34"/>
              </w:object>
            </w:r>
            <w:r w:rsidRPr="00631644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631644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631644" w:rsidRPr="00264EA8" w:rsidRDefault="00631644" w:rsidP="00631644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631644" w:rsidRPr="00281441" w:rsidRDefault="00631644" w:rsidP="00631644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81441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6454" w:dyaOrig="478" w14:anchorId="3D604D7C">
                <v:shape id="_x0000_i1038" type="#_x0000_t75" style="width:323.45pt;height:21.25pt" o:ole="">
                  <v:imagedata r:id="rId35" o:title=""/>
                </v:shape>
                <o:OLEObject Type="Embed" ProgID="FXEquation.Equation" ShapeID="_x0000_i1038" DrawAspect="Content" ObjectID="_1501274961" r:id="rId36"/>
              </w:object>
            </w:r>
            <w:r w:rsidRPr="00281441"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631644" w:rsidRPr="00281441" w:rsidRDefault="00631644" w:rsidP="00631644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281441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918" w:dyaOrig="194" w14:anchorId="32895874">
                <v:shape id="_x0000_i1039" type="#_x0000_t75" style="width:57.8pt;height:14.2pt" o:ole="">
                  <v:imagedata r:id="rId37" o:title=""/>
                </v:shape>
                <o:OLEObject Type="Embed" ProgID="FXEquation.Equation" ShapeID="_x0000_i1039" DrawAspect="Content" ObjectID="_1501274962" r:id="rId38"/>
              </w:object>
            </w:r>
            <w:r w:rsidRPr="00281441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1B21CD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860F3F2">
                <v:shape id="_x0000_s1031" type="#_x0000_t75" style="position:absolute;margin-left:7.05pt;margin-top:6.4pt;width:239.95pt;height:220.05pt;z-index:252078080;mso-position-horizontal-relative:text;mso-position-vertical-relative:text">
                  <v:imagedata r:id="rId39" o:title=""/>
                </v:shape>
                <o:OLEObject Type="Embed" ProgID="FXDraw.Graphic" ShapeID="_x0000_s1031" DrawAspect="Content" ObjectID="_1501275048" r:id="rId40"/>
              </w:object>
            </w: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F4764F" w:rsidRPr="00FE3ACF" w:rsidRDefault="00F4764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57468" w:rsidRPr="00264EA8" w:rsidRDefault="00F4764F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Gradient = 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5E7D72" w:rsidRDefault="005E7D72" w:rsidP="00CF50DE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 w:rsidRPr="005E7D72">
              <w:rPr>
                <w:color w:val="FF0000"/>
                <w:position w:val="-68"/>
              </w:rPr>
              <w:object w:dxaOrig="4061" w:dyaOrig="1134">
                <v:shape id="_x0000_i1040" type="#_x0000_t75" style="width:201.8pt;height:57.8pt" o:ole="">
                  <v:imagedata r:id="rId41" o:title=""/>
                </v:shape>
                <o:OLEObject Type="Embed" ProgID="FXEquation.Equation" ShapeID="_x0000_i1040" DrawAspect="Content" ObjectID="_1501274963" r:id="rId42"/>
              </w:object>
            </w:r>
          </w:p>
        </w:tc>
        <w:tc>
          <w:tcPr>
            <w:tcW w:w="2977" w:type="dxa"/>
            <w:vAlign w:val="center"/>
          </w:tcPr>
          <w:p w:rsidR="00E57468" w:rsidRPr="005E7D72" w:rsidRDefault="005E7D72" w:rsidP="00743C09">
            <w:pPr>
              <w:spacing w:before="120" w:after="120"/>
              <w:jc w:val="center"/>
              <w:rPr>
                <w:rFonts w:ascii="Times New Roman" w:hAnsi="Times New Roman"/>
                <w:position w:val="-8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5E7D72">
              <w:rPr>
                <w:rFonts w:ascii="Times New Roman" w:hAnsi="Times New Roman"/>
                <w:color w:val="FF0000"/>
                <w:position w:val="-8"/>
                <w:sz w:val="28"/>
                <w:szCs w:val="28"/>
              </w:rPr>
              <w:object w:dxaOrig="544" w:dyaOrig="354">
                <v:shape id="_x0000_i1041" type="#_x0000_t75" style="width:28.35pt;height:21.25pt" o:ole="">
                  <v:imagedata r:id="rId43" o:title=""/>
                </v:shape>
                <o:OLEObject Type="Embed" ProgID="FXEquation.Equation" ShapeID="_x0000_i1041" DrawAspect="Content" ObjectID="_1501274964" r:id="rId44"/>
              </w:object>
            </w:r>
            <w:r w:rsidRPr="005E7D72"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571DBF" w:rsidRPr="00571DBF" w:rsidRDefault="00CC282F" w:rsidP="00CF50DE">
            <w:pPr>
              <w:spacing w:before="120" w:after="120"/>
              <w:rPr>
                <w:rFonts w:ascii="Times New Roman" w:hAnsi="Times New Roman"/>
                <w:position w:val="-84"/>
                <w:sz w:val="24"/>
                <w:szCs w:val="24"/>
              </w:rPr>
            </w:pPr>
            <w:r w:rsidRPr="00502AE7">
              <w:rPr>
                <w:color w:val="FF0000"/>
                <w:position w:val="-6"/>
              </w:rPr>
              <w:object w:dxaOrig="2448" w:dyaOrig="1918">
                <v:shape id="_x0000_i1123" type="#_x0000_t75" style="width:123.25pt;height:115.1pt" o:ole="">
                  <v:imagedata r:id="rId45" o:title=""/>
                </v:shape>
                <o:OLEObject Type="Embed" ProgID="FXEquation.Equation" ShapeID="_x0000_i1123" DrawAspect="Content" ObjectID="_1501274965" r:id="rId46"/>
              </w:object>
            </w:r>
          </w:p>
        </w:tc>
        <w:tc>
          <w:tcPr>
            <w:tcW w:w="2977" w:type="dxa"/>
            <w:vAlign w:val="center"/>
          </w:tcPr>
          <w:p w:rsidR="00E57468" w:rsidRPr="00264EA8" w:rsidRDefault="00CC282F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object w:dxaOrig="604" w:dyaOrig="216">
                <v:shape id="_x0000_i1124" type="#_x0000_t75" style="width:30pt;height:10.9pt" o:ole="">
                  <v:imagedata r:id="rId47" o:title=""/>
                </v:shape>
                <o:OLEObject Type="Embed" ProgID="FXEquation.Equation" ShapeID="_x0000_i1124" DrawAspect="Content" ObjectID="_1501274966" r:id="rId48"/>
              </w:objec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2E34DA" w:rsidTr="00EA56DD"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right w:val="single" w:sz="4" w:space="0" w:color="auto"/>
                  </w:tcBorders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left w:val="single" w:sz="4" w:space="0" w:color="auto"/>
                  </w:tcBorders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</w:tr>
            <w:tr w:rsidR="002E34DA" w:rsidTr="00EA56DD"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right w:val="single" w:sz="4" w:space="0" w:color="auto"/>
                  </w:tcBorders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left w:val="single" w:sz="4" w:space="0" w:color="auto"/>
                  </w:tcBorders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</w:tr>
            <w:tr w:rsidR="002E34DA" w:rsidTr="00EA56DD"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right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left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</w:tr>
            <w:tr w:rsidR="002E34DA" w:rsidTr="00EA56DD"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right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left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</w:p>
              </w:tc>
            </w:tr>
            <w:tr w:rsidR="002E34DA" w:rsidTr="00EA56DD"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 w:rsidRPr="002E34DA"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Pr="002E34DA" w:rsidRDefault="002E34DA" w:rsidP="00EA56DD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bottom w:val="single" w:sz="4" w:space="0" w:color="auto"/>
                  </w:tcBorders>
                  <w:vAlign w:val="center"/>
                </w:tcPr>
                <w:p w:rsidR="002E34DA" w:rsidRDefault="002E34DA" w:rsidP="00EA56DD">
                  <w:pPr>
                    <w:pStyle w:val="LongerQuestions"/>
                    <w:jc w:val="center"/>
                  </w:pPr>
                  <w:r w:rsidRPr="002E34DA"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</w:tr>
            <w:tr w:rsidR="002E34DA" w:rsidTr="00C33916"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46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47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48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49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50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51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52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</w:tcBorders>
                </w:tcPr>
                <w:p w:rsidR="002E34DA" w:rsidRDefault="002E34DA" w:rsidP="002E64E0">
                  <w:pPr>
                    <w:pStyle w:val="LongerQuestions"/>
                  </w:pPr>
                  <w:r>
                    <w:t>53</w:t>
                  </w:r>
                </w:p>
              </w:tc>
            </w:tr>
          </w:tbl>
          <w:p w:rsidR="00E57468" w:rsidRPr="002E34DA" w:rsidRDefault="002E34DA" w:rsidP="00CF50DE">
            <w:pPr>
              <w:spacing w:before="120" w:after="120"/>
              <w:rPr>
                <w:rFonts w:ascii="Times New Roman" w:hAnsi="Times New Roman"/>
                <w:position w:val="-116"/>
                <w:sz w:val="24"/>
                <w:szCs w:val="24"/>
              </w:rPr>
            </w:pPr>
            <w:r>
              <w:rPr>
                <w:rFonts w:ascii="Times New Roman" w:hAnsi="Times New Roman"/>
                <w:position w:val="-168"/>
                <w:sz w:val="24"/>
                <w:szCs w:val="24"/>
              </w:rPr>
              <w:t xml:space="preserve"> </w:t>
            </w:r>
            <w:r w:rsidRPr="002E34DA">
              <w:rPr>
                <w:rFonts w:ascii="Times New Roman" w:hAnsi="Times New Roman"/>
                <w:color w:val="FF0000"/>
                <w:position w:val="-116"/>
                <w:sz w:val="24"/>
                <w:szCs w:val="24"/>
              </w:rPr>
              <w:object w:dxaOrig="4968" w:dyaOrig="1338">
                <v:shape id="_x0000_i1042" type="#_x0000_t75" style="width:244.9pt;height:64.9pt" o:ole="">
                  <v:imagedata r:id="rId49" o:title=""/>
                </v:shape>
                <o:OLEObject Type="Embed" ProgID="FXEquation.Equation" ShapeID="_x0000_i1042" DrawAspect="Content" ObjectID="_1501274967" r:id="rId50"/>
              </w:object>
            </w:r>
            <w:r w:rsidRPr="002E34DA">
              <w:rPr>
                <w:rFonts w:ascii="Times New Roman" w:hAnsi="Times New Roman"/>
                <w:position w:val="-11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2E34DA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35%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FA41D3" w:rsidRPr="002E34DA" w:rsidRDefault="002E34DA" w:rsidP="00FA41D3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position w:val="-150"/>
                <w:sz w:val="24"/>
                <w:szCs w:val="24"/>
              </w:rPr>
              <w:t xml:space="preserve"> </w:t>
            </w:r>
            <w:r w:rsidRPr="002E34DA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5194" w:dyaOrig="778">
                <v:shape id="_x0000_i1043" type="#_x0000_t75" style="width:259.65pt;height:36pt" o:ole="">
                  <v:imagedata r:id="rId51" o:title=""/>
                </v:shape>
                <o:OLEObject Type="Embed" ProgID="FXEquation.Equation" ShapeID="_x0000_i1043" DrawAspect="Content" ObjectID="_1501274968" r:id="rId52"/>
              </w:object>
            </w:r>
            <w:r w:rsidRPr="002E34DA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2E34DA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50.5</w:t>
            </w:r>
          </w:p>
        </w:tc>
      </w:tr>
      <w:tr w:rsidR="008A2771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A2771" w:rsidRPr="00264EA8" w:rsidRDefault="008A2771" w:rsidP="008A2771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8A2771" w:rsidRPr="00FA41D3" w:rsidRDefault="008A2771" w:rsidP="008A277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FA41D3">
              <w:rPr>
                <w:rFonts w:ascii="Times New Roman" w:hAnsi="Times New Roman"/>
                <w:sz w:val="24"/>
                <w:szCs w:val="24"/>
              </w:rPr>
              <w:t>12.5 : 50  = 125 : 500</w:t>
            </w:r>
          </w:p>
          <w:p w:rsidR="008A2771" w:rsidRDefault="008A2771" w:rsidP="008A2771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FA41D3">
              <w:rPr>
                <w:rFonts w:ascii="Times New Roman" w:hAnsi="Times New Roman"/>
                <w:sz w:val="24"/>
                <w:szCs w:val="24"/>
              </w:rPr>
              <w:t xml:space="preserve">                =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5 :  20</w:t>
            </w:r>
          </w:p>
          <w:p w:rsidR="008A2771" w:rsidRPr="00FA41D3" w:rsidRDefault="008A2771" w:rsidP="008A2771">
            <w:pPr>
              <w:spacing w:before="120" w:after="120"/>
              <w:rPr>
                <w:rFonts w:ascii="Times New Roman" w:hAnsi="Times New Roman"/>
                <w:position w:val="-15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= 1 : 4</w:t>
            </w:r>
          </w:p>
        </w:tc>
        <w:tc>
          <w:tcPr>
            <w:tcW w:w="2977" w:type="dxa"/>
            <w:vAlign w:val="center"/>
          </w:tcPr>
          <w:p w:rsidR="008A2771" w:rsidRPr="00264EA8" w:rsidRDefault="008A2771" w:rsidP="008A277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: 4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6C5550" w:rsidRDefault="001B21CD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36089EC">
                <v:shape id="_x0000_s1032" type="#_x0000_t75" style="position:absolute;margin-left:.55pt;margin-top:9.3pt;width:220.05pt;height:214.1pt;z-index:252079104;mso-position-horizontal-relative:text;mso-position-vertical-relative:text">
                  <v:imagedata r:id="rId53" o:title=""/>
                </v:shape>
                <o:OLEObject Type="Embed" ProgID="FXDraw.Graphic" ShapeID="_x0000_s1032" DrawAspect="Content" ObjectID="_1501275049" r:id="rId54"/>
              </w:object>
            </w:r>
          </w:p>
          <w:p w:rsidR="006C5550" w:rsidRDefault="006C5550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6C5550" w:rsidRDefault="006C5550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6C5550" w:rsidRDefault="006C5550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6C5550" w:rsidRDefault="006C5550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E57468" w:rsidRPr="007F5761" w:rsidRDefault="00E57468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57468" w:rsidRPr="00B93E3D" w:rsidRDefault="00B93E3D" w:rsidP="00743C09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  <w:r w:rsidRPr="00B93E3D">
              <w:rPr>
                <w:rFonts w:ascii="Times New Roman" w:hAnsi="Times New Roman"/>
                <w:color w:val="FF0000"/>
                <w:position w:val="-6"/>
                <w:sz w:val="28"/>
                <w:szCs w:val="28"/>
              </w:rPr>
              <w:object w:dxaOrig="2156" w:dyaOrig="334">
                <v:shape id="_x0000_i1044" type="#_x0000_t75" style="width:108pt;height:14.2pt" o:ole="">
                  <v:imagedata r:id="rId55" o:title=""/>
                </v:shape>
                <o:OLEObject Type="Embed" ProgID="FXEquation.Equation" ShapeID="_x0000_i1044" DrawAspect="Content" ObjectID="_1501274969" r:id="rId56"/>
              </w:object>
            </w:r>
            <w:r w:rsidRPr="00B93E3D">
              <w:rPr>
                <w:rFonts w:ascii="Times New Roman" w:hAnsi="Times New Roman"/>
                <w:position w:val="-6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A3725F" w:rsidRDefault="00A3725F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</w:t>
            </w:r>
            <w:r w:rsidRPr="00A3725F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878" w:dyaOrig="537">
                <v:shape id="_x0000_i1045" type="#_x0000_t75" style="width:93.25pt;height:28.35pt" o:ole="">
                  <v:imagedata r:id="rId57" o:title=""/>
                </v:shape>
                <o:OLEObject Type="Embed" ProgID="FXEquation.Equation" ShapeID="_x0000_i1045" DrawAspect="Content" ObjectID="_1501274970" r:id="rId58"/>
              </w:object>
            </w:r>
            <w:r w:rsidRPr="00A3725F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A3725F" w:rsidRDefault="00A3725F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  <w:r w:rsidRPr="00A3725F">
              <w:rPr>
                <w:rFonts w:ascii="Times New Roman" w:hAnsi="Times New Roman"/>
                <w:color w:val="FF0000"/>
                <w:position w:val="-20"/>
                <w:sz w:val="28"/>
                <w:szCs w:val="28"/>
              </w:rPr>
              <w:object w:dxaOrig="274" w:dyaOrig="533">
                <v:shape id="_x0000_i1046" type="#_x0000_t75" style="width:14.2pt;height:28.35pt" o:ole="">
                  <v:imagedata r:id="rId59" o:title=""/>
                </v:shape>
                <o:OLEObject Type="Embed" ProgID="FXEquation.Equation" ShapeID="_x0000_i1046" DrawAspect="Content" ObjectID="_1501274971" r:id="rId60"/>
              </w:object>
            </w:r>
            <w:r w:rsidRPr="00A3725F">
              <w:rPr>
                <w:rFonts w:ascii="Times New Roman" w:hAnsi="Times New Roman"/>
                <w:position w:val="-20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91985" w:rsidRPr="00264EA8" w:rsidRDefault="00A3725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018" w:dyaOrig="1414">
                <v:shape id="_x0000_i1047" type="#_x0000_t75" style="width:151.1pt;height:1in" o:ole="">
                  <v:imagedata r:id="rId61" o:title=""/>
                </v:shape>
                <o:OLEObject Type="Embed" ProgID="FXEquation.Equation" ShapeID="_x0000_i1047" DrawAspect="Content" ObjectID="_1501274972" r:id="rId6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E91985" w:rsidRDefault="00A3725F" w:rsidP="00743C09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position w:val="-6"/>
                <w:sz w:val="28"/>
                <w:szCs w:val="28"/>
              </w:rPr>
              <w:t>1300 cm</w:t>
            </w:r>
            <w:r w:rsidRPr="00A3725F">
              <w:rPr>
                <w:rFonts w:ascii="Times New Roman" w:hAnsi="Times New Roman"/>
                <w:position w:val="-6"/>
                <w:sz w:val="28"/>
                <w:szCs w:val="28"/>
                <w:vertAlign w:val="superscript"/>
              </w:rPr>
              <w:t>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850126" w:rsidRDefault="00A3725F" w:rsidP="00CF50DE">
            <w:pPr>
              <w:spacing w:before="120" w:after="120"/>
              <w:rPr>
                <w:rFonts w:ascii="Times New Roman" w:hAnsi="Times New Roman"/>
                <w:position w:val="-142"/>
                <w:sz w:val="24"/>
                <w:szCs w:val="24"/>
              </w:rPr>
            </w:pPr>
            <w:r>
              <w:rPr>
                <w:rFonts w:ascii="Times New Roman" w:hAnsi="Times New Roman"/>
                <w:position w:val="-62"/>
                <w:sz w:val="24"/>
                <w:szCs w:val="24"/>
              </w:rPr>
              <w:t xml:space="preserve"> </w:t>
            </w:r>
            <w:r w:rsidR="00850126" w:rsidRPr="00850126">
              <w:rPr>
                <w:rFonts w:ascii="Times New Roman" w:hAnsi="Times New Roman"/>
                <w:color w:val="FF0000"/>
                <w:position w:val="-142"/>
                <w:sz w:val="24"/>
                <w:szCs w:val="24"/>
              </w:rPr>
              <w:object w:dxaOrig="2688" w:dyaOrig="1757">
                <v:shape id="_x0000_i1048" type="#_x0000_t75" style="width:136.9pt;height:86.2pt" o:ole="">
                  <v:imagedata r:id="rId63" o:title=""/>
                </v:shape>
                <o:OLEObject Type="Embed" ProgID="FXEquation.Equation" ShapeID="_x0000_i1048" DrawAspect="Content" ObjectID="_1501274973" r:id="rId64"/>
              </w:object>
            </w:r>
            <w:r w:rsidRPr="00850126">
              <w:rPr>
                <w:rFonts w:ascii="Times New Roman" w:hAnsi="Times New Roman"/>
                <w:position w:val="-14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D21237" w:rsidRDefault="00850126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>120 cm</w:t>
            </w:r>
            <w:r w:rsidRPr="00850126">
              <w:rPr>
                <w:rFonts w:ascii="Times New Roman" w:hAnsi="Times New Roman"/>
                <w:position w:val="-2"/>
                <w:sz w:val="28"/>
                <w:szCs w:val="28"/>
                <w:vertAlign w:val="superscript"/>
              </w:rPr>
              <w:t>3</w:t>
            </w:r>
          </w:p>
        </w:tc>
      </w:tr>
      <w:tr w:rsidR="00404F4A" w:rsidRPr="00264EA8" w:rsidTr="00C3391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404F4A" w:rsidRPr="00264EA8" w:rsidRDefault="00404F4A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19" w:type="dxa"/>
            <w:gridSpan w:val="3"/>
          </w:tcPr>
          <w:p w:rsidR="00404F4A" w:rsidRPr="00404F4A" w:rsidRDefault="00F227C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points </w:t>
            </w:r>
            <w:r w:rsidRPr="00F227C0">
              <w:rPr>
                <w:rFonts w:ascii="Times New Roman" w:hAnsi="Times New Roman"/>
                <w:i/>
                <w:sz w:val="24"/>
                <w:szCs w:val="24"/>
              </w:rPr>
              <w:t>A’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F227C0">
              <w:rPr>
                <w:rFonts w:ascii="Times New Roman" w:hAnsi="Times New Roman"/>
                <w:i/>
                <w:sz w:val="24"/>
                <w:szCs w:val="24"/>
              </w:rPr>
              <w:t>B’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need to be located by any reasonable construction method and the triangle drawn and labelled.</w:t>
            </w:r>
          </w:p>
          <w:p w:rsidR="00404F4A" w:rsidRPr="00404F4A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4" type="#_x0000_t75" style="position:absolute;margin-left:27.9pt;margin-top:-.15pt;width:361.55pt;height:326.6pt;z-index:252082176;mso-position-horizontal-relative:text;mso-position-vertical-relative:text">
                  <v:imagedata r:id="rId65" o:title=""/>
                </v:shape>
                <o:OLEObject Type="Embed" ProgID="FXDraw.Graphic" ShapeID="_x0000_s1034" DrawAspect="Content" ObjectID="_1501275050" r:id="rId66"/>
              </w:object>
            </w:r>
          </w:p>
          <w:p w:rsidR="00404F4A" w:rsidRPr="00404F4A" w:rsidRDefault="00404F4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404F4A" w:rsidRDefault="00404F4A" w:rsidP="00CF50DE">
            <w:pPr>
              <w:spacing w:before="120" w:after="120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404F4A" w:rsidRDefault="00404F4A" w:rsidP="00CF50DE">
            <w:pPr>
              <w:spacing w:before="120" w:after="120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404F4A" w:rsidRDefault="00404F4A" w:rsidP="00CF50DE">
            <w:pPr>
              <w:spacing w:before="120" w:after="120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404F4A" w:rsidRPr="00264EA8" w:rsidRDefault="00404F4A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275" w:rsidRPr="00264EA8" w:rsidRDefault="00A3725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5 black counters, 5 patterned counters and 4 white counters, so both black and patterned have a  </w:t>
            </w:r>
            <w:r w:rsidRPr="00A3725F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3">
                <v:shape id="_x0000_i1049" type="#_x0000_t75" style="width:14.2pt;height:28.35pt" o:ole="">
                  <v:imagedata r:id="rId67" o:title=""/>
                </v:shape>
                <o:OLEObject Type="Embed" ProgID="FXEquation.Equation" ShapeID="_x0000_i1049" DrawAspect="Content" ObjectID="_1501274974" r:id="rId6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chance of being picked up. </w:t>
            </w:r>
          </w:p>
        </w:tc>
        <w:tc>
          <w:tcPr>
            <w:tcW w:w="2977" w:type="dxa"/>
            <w:vAlign w:val="center"/>
          </w:tcPr>
          <w:p w:rsidR="00E57468" w:rsidRPr="00E57275" w:rsidRDefault="00A3725F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0"/>
                <w:sz w:val="28"/>
                <w:szCs w:val="28"/>
              </w:rPr>
              <w:t>Black and Patterned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B2554C" w:rsidRPr="001671AE" w:rsidRDefault="001671AE" w:rsidP="00B2554C">
            <w:pPr>
              <w:spacing w:before="120" w:after="120"/>
              <w:rPr>
                <w:rFonts w:ascii="Times New Roman" w:hAnsi="Times New Roman"/>
                <w:position w:val="-82"/>
                <w:sz w:val="24"/>
                <w:szCs w:val="24"/>
              </w:rPr>
            </w:pPr>
            <w:r>
              <w:rPr>
                <w:rFonts w:ascii="Times New Roman" w:hAnsi="Times New Roman"/>
                <w:position w:val="-76"/>
                <w:sz w:val="24"/>
                <w:szCs w:val="24"/>
              </w:rPr>
              <w:t xml:space="preserve"> </w:t>
            </w:r>
            <w:r w:rsidRPr="001671AE">
              <w:rPr>
                <w:rFonts w:ascii="Times New Roman" w:hAnsi="Times New Roman"/>
                <w:color w:val="FF0000"/>
                <w:position w:val="-82"/>
                <w:sz w:val="24"/>
                <w:szCs w:val="24"/>
              </w:rPr>
              <w:object w:dxaOrig="2718" w:dyaOrig="1158">
                <v:shape id="_x0000_i1050" type="#_x0000_t75" style="width:136.9pt;height:57.8pt" o:ole="">
                  <v:imagedata r:id="rId69" o:title=""/>
                </v:shape>
                <o:OLEObject Type="Embed" ProgID="FXEquation.Equation" ShapeID="_x0000_i1050" DrawAspect="Content" ObjectID="_1501274975" r:id="rId70"/>
              </w:object>
            </w:r>
            <w:r w:rsidRPr="001671AE">
              <w:rPr>
                <w:rFonts w:ascii="Times New Roman" w:hAnsi="Times New Roman"/>
                <w:position w:val="-8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1671AE" w:rsidRDefault="001671AE" w:rsidP="00743C09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1671AE">
              <w:rPr>
                <w:rFonts w:ascii="Times New Roman" w:hAnsi="Times New Roman"/>
                <w:color w:val="FF0000"/>
                <w:position w:val="-6"/>
                <w:sz w:val="28"/>
                <w:szCs w:val="28"/>
              </w:rPr>
              <w:object w:dxaOrig="1164" w:dyaOrig="234">
                <v:shape id="_x0000_i1051" type="#_x0000_t75" style="width:57.8pt;height:14.2pt" o:ole="">
                  <v:imagedata r:id="rId71" o:title=""/>
                </v:shape>
                <o:OLEObject Type="Embed" ProgID="FXEquation.Equation" ShapeID="_x0000_i1051" DrawAspect="Content" ObjectID="_1501274976" r:id="rId72"/>
              </w:object>
            </w:r>
            <w:r w:rsidRPr="001671AE">
              <w:rPr>
                <w:rFonts w:ascii="Times New Roman" w:hAnsi="Times New Roman"/>
                <w:position w:val="-6"/>
                <w:sz w:val="28"/>
                <w:szCs w:val="28"/>
              </w:rPr>
              <w:t xml:space="preserve"> </w:t>
            </w:r>
          </w:p>
        </w:tc>
      </w:tr>
      <w:tr w:rsidR="001671AE" w:rsidRPr="00264EA8" w:rsidTr="00C3391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671AE" w:rsidRPr="00264EA8" w:rsidRDefault="001671AE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19" w:type="dxa"/>
            <w:gridSpan w:val="3"/>
          </w:tcPr>
          <w:p w:rsidR="001671AE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6" type="#_x0000_t75" style="position:absolute;margin-left:3.95pt;margin-top:8.2pt;width:444.7pt;height:354.95pt;z-index:252085248;mso-position-horizontal-relative:text;mso-position-vertical-relative:text">
                  <v:imagedata r:id="rId73" o:title=""/>
                </v:shape>
                <o:OLEObject Type="Embed" ProgID="FXDraw.Graphic" ShapeID="_x0000_s1036" DrawAspect="Content" ObjectID="_1501275051" r:id="rId74"/>
              </w:object>
            </w: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Default="001671A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671AE" w:rsidRPr="00264EA8" w:rsidRDefault="001671AE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65512B" w:rsidRDefault="0065512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7" type="#_x0000_t75" style="position:absolute;margin-left:8.8pt;margin-top:8.75pt;width:272.8pt;height:154.1pt;z-index:252086272;mso-position-horizontal-relative:text;mso-position-vertical-relative:text">
                  <v:imagedata r:id="rId75" o:title=""/>
                </v:shape>
                <o:OLEObject Type="Embed" ProgID="FXDraw.Graphic" ShapeID="_x0000_s1037" DrawAspect="Content" ObjectID="_1501275052" r:id="rId76"/>
              </w:object>
            </w: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Default="001A5B3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A5B3C" w:rsidRPr="001A5B3C" w:rsidRDefault="001A5B3C" w:rsidP="00CF50DE">
            <w:pPr>
              <w:spacing w:before="120" w:after="120"/>
              <w:rPr>
                <w:rFonts w:ascii="Times New Roman" w:hAnsi="Times New Roman"/>
                <w:position w:val="-32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A5B3C">
              <w:rPr>
                <w:rFonts w:ascii="Times New Roman" w:hAnsi="Times New Roman"/>
                <w:color w:val="FF0000"/>
                <w:position w:val="-324"/>
                <w:sz w:val="24"/>
                <w:szCs w:val="24"/>
              </w:rPr>
              <w:object w:dxaOrig="5827" w:dyaOrig="3417">
                <v:shape id="_x0000_i1052" type="#_x0000_t75" style="width:4in;height:172.35pt" o:ole="">
                  <v:imagedata r:id="rId77" o:title=""/>
                </v:shape>
                <o:OLEObject Type="Embed" ProgID="FXEquation.Equation" ShapeID="_x0000_i1052" DrawAspect="Content" ObjectID="_1501274977" r:id="rId78"/>
              </w:object>
            </w:r>
            <w:r w:rsidRPr="001A5B3C">
              <w:rPr>
                <w:rFonts w:ascii="Times New Roman" w:hAnsi="Times New Roman"/>
                <w:position w:val="-324"/>
                <w:sz w:val="24"/>
                <w:szCs w:val="24"/>
              </w:rPr>
              <w:t xml:space="preserve"> </w:t>
            </w:r>
          </w:p>
          <w:p w:rsidR="007F37E2" w:rsidRPr="00C920F5" w:rsidRDefault="007F37E2" w:rsidP="007F37E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 w:rsidRPr="00C920F5">
              <w:rPr>
                <w:b/>
                <w:sz w:val="24"/>
                <w:szCs w:val="24"/>
              </w:rPr>
              <w:t xml:space="preserve">an </w:t>
            </w:r>
            <w:r>
              <w:rPr>
                <w:b/>
                <w:sz w:val="24"/>
                <w:szCs w:val="24"/>
              </w:rPr>
              <w:t xml:space="preserve">also </w:t>
            </w:r>
            <w:r w:rsidRPr="00C920F5">
              <w:rPr>
                <w:b/>
                <w:sz w:val="24"/>
                <w:szCs w:val="24"/>
              </w:rPr>
              <w:t>be done by ratio of areas.</w:t>
            </w:r>
          </w:p>
          <w:p w:rsidR="007F37E2" w:rsidRPr="00583DB4" w:rsidRDefault="007F37E2" w:rsidP="007F37E2">
            <w:pPr>
              <w:rPr>
                <w:rFonts w:ascii="Times New Roman" w:hAnsi="Times New Roman"/>
                <w:sz w:val="24"/>
                <w:szCs w:val="24"/>
              </w:rPr>
            </w:pPr>
            <w:r w:rsidRPr="00583DB4">
              <w:rPr>
                <w:rFonts w:ascii="Times New Roman" w:hAnsi="Times New Roman"/>
                <w:sz w:val="24"/>
                <w:szCs w:val="24"/>
              </w:rPr>
              <w:t>Ratios of Length A : Length B = 4:3</w:t>
            </w:r>
          </w:p>
          <w:p w:rsidR="007F37E2" w:rsidRPr="00583DB4" w:rsidRDefault="007F37E2" w:rsidP="007F37E2">
            <w:pPr>
              <w:rPr>
                <w:rFonts w:ascii="Times New Roman" w:hAnsi="Times New Roman"/>
                <w:sz w:val="24"/>
                <w:szCs w:val="24"/>
              </w:rPr>
            </w:pPr>
            <w:r w:rsidRPr="00583DB4">
              <w:rPr>
                <w:rFonts w:ascii="Times New Roman" w:hAnsi="Times New Roman"/>
                <w:sz w:val="24"/>
                <w:szCs w:val="24"/>
              </w:rPr>
              <w:t>So ratio Area A : Area B = 16:9</w:t>
            </w:r>
          </w:p>
          <w:p w:rsidR="007F37E2" w:rsidRPr="00583DB4" w:rsidRDefault="007F37E2" w:rsidP="007F37E2">
            <w:pPr>
              <w:rPr>
                <w:b/>
                <w:position w:val="-78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  <w:r w:rsidR="00583DB4" w:rsidRPr="00583DB4">
              <w:rPr>
                <w:b/>
                <w:color w:val="FF0000"/>
                <w:position w:val="-78"/>
                <w:sz w:val="24"/>
                <w:szCs w:val="24"/>
              </w:rPr>
              <w:object w:dxaOrig="3146" w:dyaOrig="1118">
                <v:shape id="_x0000_i1053" type="#_x0000_t75" style="width:157.65pt;height:55.65pt" o:ole="">
                  <v:imagedata r:id="rId79" o:title=""/>
                </v:shape>
                <o:OLEObject Type="Embed" ProgID="FXEquation.Equation" ShapeID="_x0000_i1053" DrawAspect="Content" ObjectID="_1501274978" r:id="rId80"/>
              </w:object>
            </w:r>
            <w:r w:rsidRPr="00583DB4">
              <w:rPr>
                <w:b/>
                <w:position w:val="-78"/>
                <w:sz w:val="24"/>
                <w:szCs w:val="24"/>
              </w:rPr>
              <w:t xml:space="preserve"> </w:t>
            </w:r>
          </w:p>
          <w:p w:rsidR="001A5B3C" w:rsidRPr="00264EA8" w:rsidRDefault="001A5B3C" w:rsidP="007F37E2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57468" w:rsidRPr="00264EA8" w:rsidRDefault="001A5B3C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cm</w:t>
            </w:r>
            <w:r w:rsidRPr="001A5B3C">
              <w:rPr>
                <w:rFonts w:ascii="Times New Roman" w:hAnsi="Times New Roman"/>
                <w:sz w:val="28"/>
                <w:szCs w:val="28"/>
                <w:vertAlign w:val="superscript"/>
              </w:rPr>
              <w:t>2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  <w:sectPr w:rsidR="00E57468" w:rsidRPr="00264EA8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28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E57468" w:rsidRPr="00264EA8" w:rsidTr="00CF50DE">
        <w:trPr>
          <w:cantSplit/>
          <w:trHeight w:val="624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C25B3276871041EB9ADC9BA377AF8C6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264EA8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713930614"/>
            <w:placeholder>
              <w:docPart w:val="8503718DB2924904B9BDBB2C4747BF1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4C6E7" w:themeFill="accent5" w:themeFillTint="66"/>
              </w:tcPr>
              <w:p w:rsidR="00E57468" w:rsidRPr="00264EA8" w:rsidRDefault="00944A11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WME Yearly Maths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</w:tr>
      <w:tr w:rsidR="00E57468" w:rsidRPr="00264EA8" w:rsidTr="00CF50DE">
        <w:trPr>
          <w:cantSplit/>
          <w:trHeight w:val="454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rPr>
                <w:rFonts w:ascii="Times New Roman" w:hAnsi="Times New Roman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Section 2     </w:t>
            </w:r>
            <w:r w:rsidR="00A0282F" w:rsidRPr="00264EA8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    </w:t>
            </w:r>
            <w:r w:rsidRPr="00264EA8">
              <w:rPr>
                <w:rFonts w:ascii="Times New Roman" w:hAnsi="Times New Roman"/>
                <w:sz w:val="28"/>
                <w:szCs w:val="28"/>
              </w:rPr>
              <w:t>Multiple Choice Section</w:t>
            </w:r>
          </w:p>
        </w:tc>
      </w:tr>
      <w:tr w:rsidR="00E57468" w:rsidRPr="00264EA8" w:rsidTr="00CF50DE">
        <w:trPr>
          <w:cantSplit/>
          <w:trHeight w:val="39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RPr="00264EA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57468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37AD8" w:rsidRPr="00A63484" w:rsidRDefault="00A63484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  <w:r w:rsidRPr="00A6348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976" w:dyaOrig="533">
                <v:shape id="_x0000_i1054" type="#_x0000_t75" style="width:100.9pt;height:28.9pt" o:ole="">
                  <v:imagedata r:id="rId81" o:title=""/>
                </v:shape>
                <o:OLEObject Type="Embed" ProgID="FXEquation.Equation" ShapeID="_x0000_i1054" DrawAspect="Content" ObjectID="_1501274979" r:id="rId82"/>
              </w:object>
            </w:r>
            <w:r w:rsidRPr="00A63484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A37AD8" w:rsidRDefault="00A6348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A63484" w:rsidRDefault="00A63484" w:rsidP="00FF09A0">
            <w:pPr>
              <w:pStyle w:val="QuestionStyle"/>
              <w:spacing w:before="120"/>
              <w:rPr>
                <w:position w:val="-6"/>
              </w:rPr>
            </w:pPr>
            <w:r w:rsidRPr="00A63484">
              <w:rPr>
                <w:color w:val="FF0000"/>
                <w:position w:val="-6"/>
              </w:rPr>
              <w:object w:dxaOrig="4398" w:dyaOrig="238">
                <v:shape id="_x0000_i1055" type="#_x0000_t75" style="width:3in;height:14.2pt" o:ole="">
                  <v:imagedata r:id="rId83" o:title=""/>
                </v:shape>
                <o:OLEObject Type="Embed" ProgID="FXEquation.Equation" ShapeID="_x0000_i1055" DrawAspect="Content" ObjectID="_1501274980" r:id="rId84"/>
              </w:object>
            </w:r>
          </w:p>
        </w:tc>
        <w:tc>
          <w:tcPr>
            <w:tcW w:w="2977" w:type="dxa"/>
            <w:vAlign w:val="center"/>
          </w:tcPr>
          <w:p w:rsidR="00E57468" w:rsidRPr="00A37AD8" w:rsidRDefault="00A6348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A30BB" w:rsidRPr="00EA30BB" w:rsidRDefault="00EA30BB" w:rsidP="00EA30BB">
            <w:pPr>
              <w:pStyle w:val="QuestionStyle"/>
            </w:pPr>
          </w:p>
          <w:p w:rsidR="00EA30BB" w:rsidRPr="00EA30BB" w:rsidRDefault="00EA30BB" w:rsidP="00EA30BB">
            <w:pPr>
              <w:pStyle w:val="QuestionStyle"/>
            </w:pPr>
            <w:r w:rsidRPr="00EA30BB">
              <w:t xml:space="preserve">     </w:t>
            </w:r>
            <w:r w:rsidRPr="00EA30BB">
              <w:rPr>
                <w:highlight w:val="yellow"/>
              </w:rPr>
              <w:t>A.    $840 per week</w:t>
            </w:r>
            <w:r w:rsidRPr="00EA30BB">
              <w:t xml:space="preserve"> =  </w:t>
            </w:r>
            <w:r w:rsidRPr="00EA30BB">
              <w:rPr>
                <w:color w:val="FF0000"/>
                <w:position w:val="-6"/>
              </w:rPr>
              <w:object w:dxaOrig="3084" w:dyaOrig="244">
                <v:shape id="_x0000_i1056" type="#_x0000_t75" style="width:151.1pt;height:14.2pt" o:ole="">
                  <v:imagedata r:id="rId85" o:title=""/>
                </v:shape>
                <o:OLEObject Type="Embed" ProgID="FXEquation.Equation" ShapeID="_x0000_i1056" DrawAspect="Content" ObjectID="_1501274981" r:id="rId86"/>
              </w:object>
            </w:r>
            <w:r w:rsidRPr="00EA30BB">
              <w:t xml:space="preserve">     </w:t>
            </w:r>
          </w:p>
          <w:p w:rsidR="00EA30BB" w:rsidRPr="00EA30BB" w:rsidRDefault="00EA30BB" w:rsidP="00EA30BB">
            <w:pPr>
              <w:pStyle w:val="QuestionStyle"/>
            </w:pPr>
            <w:r w:rsidRPr="00EA30BB">
              <w:t xml:space="preserve">     B.    $1650 per fortnight =</w:t>
            </w:r>
            <w:r w:rsidRPr="00EA30BB">
              <w:rPr>
                <w:color w:val="FF0000"/>
                <w:position w:val="-6"/>
              </w:rPr>
              <w:object w:dxaOrig="3204" w:dyaOrig="244">
                <v:shape id="_x0000_i1057" type="#_x0000_t75" style="width:158.2pt;height:14.2pt" o:ole="">
                  <v:imagedata r:id="rId87" o:title=""/>
                </v:shape>
                <o:OLEObject Type="Embed" ProgID="FXEquation.Equation" ShapeID="_x0000_i1057" DrawAspect="Content" ObjectID="_1501274982" r:id="rId88"/>
              </w:object>
            </w:r>
          </w:p>
          <w:p w:rsidR="00EA30BB" w:rsidRPr="00EA30BB" w:rsidRDefault="00EA30BB" w:rsidP="00EA30BB">
            <w:pPr>
              <w:pStyle w:val="QuestionStyle"/>
            </w:pPr>
            <w:r w:rsidRPr="00EA30BB">
              <w:t xml:space="preserve">     C.    $3580 per month =  </w:t>
            </w:r>
            <w:r w:rsidRPr="00EA30BB">
              <w:rPr>
                <w:color w:val="FF0000"/>
                <w:position w:val="-6"/>
              </w:rPr>
              <w:object w:dxaOrig="3204" w:dyaOrig="244">
                <v:shape id="_x0000_i1058" type="#_x0000_t75" style="width:158.2pt;height:14.2pt" o:ole="">
                  <v:imagedata r:id="rId89" o:title=""/>
                </v:shape>
                <o:OLEObject Type="Embed" ProgID="FXEquation.Equation" ShapeID="_x0000_i1058" DrawAspect="Content" ObjectID="_1501274983" r:id="rId90"/>
              </w:object>
            </w:r>
          </w:p>
          <w:p w:rsidR="00E57468" w:rsidRPr="00FF09A0" w:rsidRDefault="00EA30BB" w:rsidP="00EA30BB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EA30BB">
              <w:rPr>
                <w:rFonts w:ascii="Times New Roman" w:hAnsi="Times New Roman"/>
                <w:sz w:val="24"/>
                <w:szCs w:val="24"/>
              </w:rPr>
              <w:t xml:space="preserve">     D.    $43 500 per annum.</w:t>
            </w:r>
          </w:p>
        </w:tc>
        <w:tc>
          <w:tcPr>
            <w:tcW w:w="2977" w:type="dxa"/>
            <w:vAlign w:val="center"/>
          </w:tcPr>
          <w:p w:rsidR="00E57468" w:rsidRPr="00FF09A0" w:rsidRDefault="00EA30B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C33916" w:rsidRDefault="00C33916" w:rsidP="00CF50DE">
            <w:pPr>
              <w:spacing w:before="120" w:after="120"/>
              <w:rPr>
                <w:rFonts w:ascii="Times New Roman" w:hAnsi="Times New Roman"/>
                <w:position w:val="-3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33916"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  <w:object w:dxaOrig="5062" w:dyaOrig="544">
                <v:shape id="_x0000_i1059" type="#_x0000_t75" style="width:252pt;height:28.9pt" o:ole="">
                  <v:imagedata r:id="rId91" o:title=""/>
                </v:shape>
                <o:OLEObject Type="Embed" ProgID="FXEquation.Equation" ShapeID="_x0000_i1059" DrawAspect="Content" ObjectID="_1501274984" r:id="rId92"/>
              </w:object>
            </w:r>
            <w:r w:rsidRPr="00C33916">
              <w:rPr>
                <w:rFonts w:ascii="Times New Roman" w:hAnsi="Times New Roman"/>
                <w:position w:val="-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C3391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64880" w:rsidRDefault="00F64880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64880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6903" w:dyaOrig="1058">
                <v:shape id="_x0000_i1060" type="#_x0000_t75" style="width:345.25pt;height:50.2pt" o:ole="">
                  <v:imagedata r:id="rId93" o:title=""/>
                </v:shape>
                <o:OLEObject Type="Embed" ProgID="FXEquation.Equation" ShapeID="_x0000_i1060" DrawAspect="Content" ObjectID="_1501274985" r:id="rId94"/>
              </w:object>
            </w:r>
            <w:r w:rsidRPr="00F64880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6488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7C7733" w:rsidRDefault="007C7733" w:rsidP="00CF50DE">
            <w:pPr>
              <w:spacing w:before="120" w:after="120"/>
              <w:rPr>
                <w:rFonts w:ascii="Times New Roman" w:hAnsi="Times New Roman"/>
                <w:position w:val="-38"/>
                <w:sz w:val="24"/>
                <w:szCs w:val="24"/>
              </w:rPr>
            </w:pP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  <w:r w:rsidRPr="007C7733">
              <w:rPr>
                <w:rFonts w:ascii="Times New Roman" w:hAnsi="Times New Roman"/>
                <w:color w:val="FF0000"/>
                <w:position w:val="-38"/>
                <w:sz w:val="24"/>
                <w:szCs w:val="24"/>
              </w:rPr>
              <w:object w:dxaOrig="2778" w:dyaOrig="654">
                <v:shape id="_x0000_i1061" type="#_x0000_t75" style="width:136.9pt;height:36pt" o:ole="">
                  <v:imagedata r:id="rId95" o:title=""/>
                </v:shape>
                <o:OLEObject Type="Embed" ProgID="FXEquation.Equation" ShapeID="_x0000_i1061" DrawAspect="Content" ObjectID="_1501274986" r:id="rId96"/>
              </w:object>
            </w:r>
            <w:r w:rsidRPr="007C7733"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7C7733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2B7675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2B7675" w:rsidRPr="00FF09A0" w:rsidRDefault="002B7675" w:rsidP="002B7675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2B7675" w:rsidRPr="00FF09A0" w:rsidRDefault="002B7675" w:rsidP="002B7675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888" w:dyaOrig="1478" w14:anchorId="011B2D70">
                <v:shape id="_x0000_i1062" type="#_x0000_t75" style="width:194.2pt;height:1in" o:ole="">
                  <v:imagedata r:id="rId97" o:title=""/>
                </v:shape>
                <o:OLEObject Type="Embed" ProgID="FXEquation.Equation" ShapeID="_x0000_i1062" DrawAspect="Content" ObjectID="_1501274987" r:id="rId9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2B7675" w:rsidRPr="00FF09A0" w:rsidRDefault="002B7675" w:rsidP="002B7675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447EB4" w:rsidRPr="00363C90" w:rsidRDefault="00363C90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363C90">
              <w:rPr>
                <w:color w:val="FF0000"/>
                <w:position w:val="-2"/>
              </w:rPr>
              <w:object w:dxaOrig="2688" w:dyaOrig="198">
                <v:shape id="_x0000_i1063" type="#_x0000_t75" style="width:136.9pt;height:7.1pt" o:ole="">
                  <v:imagedata r:id="rId99" o:title=""/>
                </v:shape>
                <o:OLEObject Type="Embed" ProgID="FXEquation.Equation" ShapeID="_x0000_i1063" DrawAspect="Content" ObjectID="_1501274988" r:id="rId100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363C9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68" type="#_x0000_t75" style="position:absolute;margin-left:1.15pt;margin-top:9.7pt;width:296.65pt;height:85.7pt;z-index:252088320;mso-position-horizontal-relative:text;mso-position-vertical-relative:text">
                  <v:imagedata r:id="rId101" o:title=""/>
                </v:shape>
                <o:OLEObject Type="Embed" ProgID="FXDraw.Graphic" ShapeID="_x0000_s1068" DrawAspect="Content" ObjectID="_1501275053" r:id="rId102"/>
              </w:object>
            </w:r>
          </w:p>
          <w:p w:rsidR="00AC0181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AC0181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AC0181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AC0181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AC0181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Completing the missing angles, all three triangles are equiangular.</w:t>
            </w:r>
          </w:p>
          <w:p w:rsidR="00AC0181" w:rsidRPr="00FF09A0" w:rsidRDefault="00AC018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Comparing the known side, only  </w:t>
            </w:r>
            <w:r w:rsidRPr="00AC018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38" w:dyaOrig="198">
                <v:shape id="_x0000_i1064" type="#_x0000_t75" style="width:93.8pt;height:7.1pt" o:ole="">
                  <v:imagedata r:id="rId103" o:title=""/>
                </v:shape>
                <o:OLEObject Type="Embed" ProgID="FXEquation.Equation" ShapeID="_x0000_i1064" DrawAspect="Content" ObjectID="_1501274989" r:id="rId10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have the side between the same angles, so they are congruent.</w:t>
            </w:r>
          </w:p>
        </w:tc>
        <w:tc>
          <w:tcPr>
            <w:tcW w:w="2977" w:type="dxa"/>
            <w:vAlign w:val="center"/>
          </w:tcPr>
          <w:p w:rsidR="00E57468" w:rsidRPr="00FF09A0" w:rsidRDefault="00AC0181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14CCA" w:rsidRPr="00BD563B" w:rsidRDefault="00BD563B" w:rsidP="00CF50DE">
            <w:pPr>
              <w:spacing w:before="120" w:after="120"/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BD563B">
              <w:rPr>
                <w:color w:val="FF0000"/>
                <w:position w:val="-38"/>
              </w:rPr>
              <w:object w:dxaOrig="6378" w:dyaOrig="654">
                <v:shape id="_x0000_i1065" type="#_x0000_t75" style="width:316.9pt;height:36pt" o:ole="">
                  <v:imagedata r:id="rId105" o:title=""/>
                </v:shape>
                <o:OLEObject Type="Embed" ProgID="FXEquation.Equation" ShapeID="_x0000_i1065" DrawAspect="Content" ObjectID="_1501274990" r:id="rId106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BD563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2A1A10" w:rsidRPr="00FF09A0" w:rsidRDefault="00A50FB2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Between 1900 and 1920 there was a drop of 1800, (50% decrease) which is the biggest change, in both absolute and relative terms.</w:t>
            </w:r>
          </w:p>
        </w:tc>
        <w:tc>
          <w:tcPr>
            <w:tcW w:w="2977" w:type="dxa"/>
            <w:vAlign w:val="center"/>
          </w:tcPr>
          <w:p w:rsidR="00E57468" w:rsidRPr="00FF09A0" w:rsidRDefault="005E2A2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F56F55" w:rsidRDefault="005E2A2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5E2A2C">
              <w:rPr>
                <w:rFonts w:ascii="Times New Roman" w:hAnsi="Times New Roman"/>
                <w:sz w:val="24"/>
                <w:szCs w:val="24"/>
              </w:rPr>
              <w:t>A(–4, 6) and B(–10, –8).</w:t>
            </w:r>
          </w:p>
          <w:p w:rsidR="005E2A2C" w:rsidRPr="005E2A2C" w:rsidRDefault="005E2A2C" w:rsidP="00CF50DE">
            <w:pPr>
              <w:spacing w:before="120" w:after="120"/>
              <w:rPr>
                <w:rFonts w:ascii="Times New Roman" w:hAnsi="Times New Roman"/>
                <w:position w:val="-11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E2A2C">
              <w:rPr>
                <w:rFonts w:ascii="Times New Roman" w:hAnsi="Times New Roman"/>
                <w:color w:val="FF0000"/>
                <w:position w:val="-116"/>
                <w:sz w:val="24"/>
                <w:szCs w:val="24"/>
              </w:rPr>
              <w:object w:dxaOrig="2812" w:dyaOrig="1498">
                <v:shape id="_x0000_i1066" type="#_x0000_t75" style="width:2in;height:1in" o:ole="">
                  <v:imagedata r:id="rId107" o:title=""/>
                </v:shape>
                <o:OLEObject Type="Embed" ProgID="FXEquation.Equation" ShapeID="_x0000_i1066" DrawAspect="Content" ObjectID="_1501274991" r:id="rId108"/>
              </w:object>
            </w:r>
            <w:r w:rsidRPr="005E2A2C">
              <w:rPr>
                <w:rFonts w:ascii="Times New Roman" w:hAnsi="Times New Roman"/>
                <w:position w:val="-11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41227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187CCB" w:rsidRDefault="00187CCB" w:rsidP="00CF50DE">
            <w:pPr>
              <w:spacing w:before="120" w:after="120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 w:rsidRPr="00187CCB">
              <w:rPr>
                <w:color w:val="FF0000"/>
                <w:position w:val="-120"/>
              </w:rPr>
              <w:object w:dxaOrig="3197" w:dyaOrig="1700">
                <v:shape id="_x0000_i1067" type="#_x0000_t75" style="width:158.2pt;height:86.2pt" o:ole="">
                  <v:imagedata r:id="rId109" o:title=""/>
                </v:shape>
                <o:OLEObject Type="Embed" ProgID="FXEquation.Equation" ShapeID="_x0000_i1067" DrawAspect="Content" ObjectID="_1501274992" r:id="rId110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2D7B8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CD0A42" w:rsidRDefault="00CD0A42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CD0A42">
              <w:rPr>
                <w:color w:val="FF0000"/>
                <w:position w:val="-60"/>
              </w:rPr>
              <w:object w:dxaOrig="1998" w:dyaOrig="774">
                <v:shape id="_x0000_i1068" type="#_x0000_t75" style="width:100.9pt;height:36pt" o:ole="">
                  <v:imagedata r:id="rId111" o:title=""/>
                </v:shape>
                <o:OLEObject Type="Embed" ProgID="FXEquation.Equation" ShapeID="_x0000_i1068" DrawAspect="Content" ObjectID="_1501274993" r:id="rId112"/>
              </w:object>
            </w:r>
          </w:p>
        </w:tc>
        <w:tc>
          <w:tcPr>
            <w:tcW w:w="2977" w:type="dxa"/>
            <w:vAlign w:val="center"/>
          </w:tcPr>
          <w:p w:rsidR="00E57468" w:rsidRPr="007922D5" w:rsidRDefault="00CD0A42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7F3D35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F3D3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3" w:dyaOrig="29">
                <v:shape id="_x0000_i1069" type="#_x0000_t75" style="width:7.1pt;height:7.1pt" o:ole="">
                  <v:imagedata r:id="rId113" o:title=""/>
                </v:shape>
                <o:OLEObject Type="Embed" ProgID="FXEquation.Equation" ShapeID="_x0000_i1069" DrawAspect="Content" ObjectID="_1501274994" r:id="rId114"/>
              </w:object>
            </w:r>
            <w:r w:rsidRPr="007F3D35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>Training time : Playing time  =  7 : 5</w:t>
            </w:r>
          </w:p>
          <w:p w:rsidR="007F3D35" w:rsidRDefault="007F3D35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= 28 : </w:t>
            </w:r>
            <w:r w:rsidRPr="007F3D35">
              <w:rPr>
                <w:rFonts w:ascii="Times New Roman" w:hAnsi="Times New Roman"/>
                <w:i/>
                <w:position w:val="-2"/>
                <w:sz w:val="24"/>
                <w:szCs w:val="24"/>
              </w:rPr>
              <w:t>P</w:t>
            </w:r>
          </w:p>
          <w:p w:rsidR="007F3D35" w:rsidRPr="007F3D35" w:rsidRDefault="007F3D35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Pr="007F3D35"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  <w:object w:dxaOrig="1466" w:dyaOrig="1394">
                <v:shape id="_x0000_i1070" type="#_x0000_t75" style="width:1in;height:1in" o:ole="">
                  <v:imagedata r:id="rId115" o:title=""/>
                </v:shape>
                <o:OLEObject Type="Embed" ProgID="FXEquation.Equation" ShapeID="_x0000_i1070" DrawAspect="Content" ObjectID="_1501274995" r:id="rId116"/>
              </w:object>
            </w:r>
            <w:r w:rsidRPr="007F3D35">
              <w:rPr>
                <w:rFonts w:ascii="Times New Roman" w:hAnsi="Times New Roman"/>
                <w:position w:val="-10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7F3D3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EF1D69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drawing>
                <wp:inline distT="0" distB="0" distL="0" distR="0" wp14:anchorId="7E3E4C06" wp14:editId="3BB0A117">
                  <wp:extent cx="3355455" cy="2182783"/>
                  <wp:effectExtent l="0" t="0" r="0" b="8255"/>
                  <wp:docPr id="227" name="Picture 2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1" t="2342" r="1379" b="1608"/>
                          <a:stretch/>
                        </pic:blipFill>
                        <pic:spPr bwMode="auto">
                          <a:xfrm>
                            <a:off x="0" y="0"/>
                            <a:ext cx="3371284" cy="21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2498A" w:rsidRDefault="00F2498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Number with more than four = 12 + 11 + 8 + 7 = 38</w:t>
            </w:r>
          </w:p>
          <w:p w:rsidR="00F2498A" w:rsidRPr="00FF09A0" w:rsidRDefault="00F2498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Percentage =  </w:t>
            </w:r>
            <w:r w:rsidRPr="00F2498A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901" w:dyaOrig="537">
                <v:shape id="_x0000_i1071" type="#_x0000_t75" style="width:93.8pt;height:28.9pt" o:ole="">
                  <v:imagedata r:id="rId118" o:title=""/>
                </v:shape>
                <o:OLEObject Type="Embed" ProgID="FXEquation.Equation" ShapeID="_x0000_i1071" DrawAspect="Content" ObjectID="_1501274996" r:id="rId11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2498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2498A" w:rsidRDefault="00F2498A" w:rsidP="00CF50DE">
            <w:pPr>
              <w:spacing w:before="120" w:after="120"/>
              <w:rPr>
                <w:rFonts w:ascii="Times New Roman" w:hAnsi="Times New Roman"/>
                <w:position w:val="-14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2498A">
              <w:rPr>
                <w:rFonts w:ascii="Times New Roman" w:hAnsi="Times New Roman"/>
                <w:color w:val="FF0000"/>
                <w:position w:val="-140"/>
                <w:sz w:val="24"/>
                <w:szCs w:val="24"/>
              </w:rPr>
              <w:object w:dxaOrig="4572" w:dyaOrig="1738">
                <v:shape id="_x0000_i1072" type="#_x0000_t75" style="width:230.2pt;height:86.2pt" o:ole="">
                  <v:imagedata r:id="rId120" o:title=""/>
                </v:shape>
                <o:OLEObject Type="Embed" ProgID="FXEquation.Equation" ShapeID="_x0000_i1072" DrawAspect="Content" ObjectID="_1501274997" r:id="rId121"/>
              </w:object>
            </w:r>
            <w:r w:rsidRPr="00F2498A">
              <w:rPr>
                <w:rFonts w:ascii="Times New Roman" w:hAnsi="Times New Roman"/>
                <w:position w:val="-14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2498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01414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888" w:dyaOrig="1062">
                <v:shape id="_x0000_i1073" type="#_x0000_t75" style="width:2in;height:50.2pt" o:ole="">
                  <v:imagedata r:id="rId122" o:title=""/>
                </v:shape>
                <o:OLEObject Type="Embed" ProgID="FXEquation.Equation" ShapeID="_x0000_i1073" DrawAspect="Content" ObjectID="_1501274998" r:id="rId12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01414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80FAB" w:rsidRDefault="00DD6F38" w:rsidP="00CF50DE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>
              <w:rPr>
                <w:rFonts w:ascii="Times New Roman" w:hAnsi="Times New Roman"/>
                <w:position w:val="-6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8"/>
                <w:sz w:val="24"/>
                <w:szCs w:val="24"/>
              </w:rPr>
              <w:object w:dxaOrig="2332" w:dyaOrig="1438">
                <v:shape id="_x0000_i1074" type="#_x0000_t75" style="width:115.1pt;height:1in" o:ole="">
                  <v:imagedata r:id="rId124" o:title=""/>
                </v:shape>
                <o:OLEObject Type="Embed" ProgID="FXEquation.Equation" ShapeID="_x0000_i1074" DrawAspect="Content" ObjectID="_1501274999" r:id="rId125"/>
              </w:object>
            </w:r>
            <w:r>
              <w:rPr>
                <w:rFonts w:ascii="Times New Roman" w:hAnsi="Times New Roman"/>
                <w:position w:val="-6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DD6F3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5C0548" w:rsidRPr="006C7344" w:rsidRDefault="006C7344" w:rsidP="00CF50DE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  <w:r w:rsidRPr="006C7344"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1752" w:dyaOrig="1216">
                <v:shape id="_x0000_i1075" type="#_x0000_t75" style="width:86.2pt;height:57.8pt" o:ole="">
                  <v:imagedata r:id="rId126" o:title=""/>
                </v:shape>
                <o:OLEObject Type="Embed" ProgID="FXEquation.Equation" ShapeID="_x0000_i1075" DrawAspect="Content" ObjectID="_1501275000" r:id="rId127"/>
              </w:object>
            </w:r>
            <w:r w:rsidRPr="006C7344"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6C734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B2712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E52ED">
              <w:rPr>
                <w:rFonts w:ascii="Times New Roman" w:hAnsi="Times New Roman"/>
                <w:sz w:val="24"/>
                <w:szCs w:val="24"/>
              </w:rPr>
              <w:object w:dxaOrig="4248" w:dyaOrig="1294">
                <v:shape id="_x0000_i1076" type="#_x0000_t75" style="width:3in;height:64.9pt" o:ole="">
                  <v:imagedata r:id="rId128" o:title=""/>
                </v:shape>
                <o:OLEObject Type="Embed" ProgID="FXEquation.Equation" ShapeID="_x0000_i1076" DrawAspect="Content" ObjectID="_1501275001" r:id="rId12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6E52E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9E72F7" w:rsidRPr="00FF09A0" w:rsidRDefault="007B702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168" w:dyaOrig="1478">
                <v:shape id="_x0000_i1077" type="#_x0000_t75" style="width:158.2pt;height:1in" o:ole="">
                  <v:imagedata r:id="rId130" o:title=""/>
                </v:shape>
                <o:OLEObject Type="Embed" ProgID="FXEquation.Equation" ShapeID="_x0000_i1077" DrawAspect="Content" ObjectID="_1501275002" r:id="rId13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B0069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6573A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756" w:dyaOrig="1918">
                <v:shape id="_x0000_i1078" type="#_x0000_t75" style="width:136.9pt;height:93.8pt" o:ole="">
                  <v:imagedata r:id="rId132" o:title=""/>
                </v:shape>
                <o:OLEObject Type="Embed" ProgID="FXEquation.Equation" ShapeID="_x0000_i1078" DrawAspect="Content" ObjectID="_1501275003" r:id="rId13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6573AF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0123" w:rsidRPr="00626FA6" w:rsidRDefault="00626FA6" w:rsidP="00CF50DE">
            <w:pPr>
              <w:spacing w:before="120" w:after="120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 w:rsidRPr="00626FA6">
              <w:rPr>
                <w:color w:val="FF0000"/>
                <w:position w:val="-120"/>
              </w:rPr>
              <w:object w:dxaOrig="5268" w:dyaOrig="1378">
                <v:shape id="_x0000_i1079" type="#_x0000_t75" style="width:266.2pt;height:1in" o:ole="">
                  <v:imagedata r:id="rId134" o:title=""/>
                </v:shape>
                <o:OLEObject Type="Embed" ProgID="FXEquation.Equation" ShapeID="_x0000_i1079" DrawAspect="Content" ObjectID="_1501275004" r:id="rId135"/>
              </w:object>
            </w:r>
          </w:p>
          <w:p w:rsidR="00626FA6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3" type="#_x0000_t75" style="position:absolute;margin-left:17.85pt;margin-top:16.4pt;width:250.9pt;height:112.6pt;z-index:252099584;mso-position-horizontal-relative:text;mso-position-vertical-relative:text">
                  <v:imagedata r:id="rId136" o:title=""/>
                </v:shape>
                <o:OLEObject Type="Embed" ProgID="FXDraw.Graphic" ShapeID="_x0000_s1153" DrawAspect="Content" ObjectID="_1501275054" r:id="rId137"/>
              </w:object>
            </w:r>
          </w:p>
          <w:p w:rsidR="00626FA6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26FA6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26FA6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26FA6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26FA6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26FA6" w:rsidRPr="00FF09A0" w:rsidRDefault="00626FA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57468" w:rsidRPr="00FF09A0" w:rsidRDefault="00F25017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297732" w:rsidRDefault="00DB64F0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object w:dxaOrig="2628" w:dyaOrig="2478">
                <v:shape id="_x0000_i1080" type="#_x0000_t75" style="width:129.8pt;height:122.2pt" o:ole="">
                  <v:imagedata r:id="rId138" o:title=""/>
                </v:shape>
                <o:OLEObject Type="Embed" ProgID="FXEquation.Equation" ShapeID="_x0000_i1080" DrawAspect="Content" ObjectID="_1501275005" r:id="rId139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  <w:p w:rsidR="00DB64F0" w:rsidRPr="00274E4E" w:rsidRDefault="00DB64F0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Slowest is 67 km/h</w:t>
            </w:r>
          </w:p>
        </w:tc>
        <w:tc>
          <w:tcPr>
            <w:tcW w:w="2977" w:type="dxa"/>
            <w:vAlign w:val="center"/>
          </w:tcPr>
          <w:p w:rsidR="00E57468" w:rsidRPr="00FF09A0" w:rsidRDefault="00DB64F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817552" w:rsidRDefault="00817552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817552">
              <w:rPr>
                <w:color w:val="FF0000"/>
                <w:position w:val="-20"/>
              </w:rPr>
              <w:object w:dxaOrig="4728" w:dyaOrig="537">
                <v:shape id="_x0000_i1081" type="#_x0000_t75" style="width:237.8pt;height:28.9pt" o:ole="">
                  <v:imagedata r:id="rId140" o:title=""/>
                </v:shape>
                <o:OLEObject Type="Embed" ProgID="FXEquation.Equation" ShapeID="_x0000_i1081" DrawAspect="Content" ObjectID="_1501275006" r:id="rId141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3E430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CD5688" w:rsidRPr="00CD5688" w:rsidRDefault="00EA30BB" w:rsidP="00CF50DE">
            <w:pPr>
              <w:spacing w:before="120" w:after="120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  <w:r w:rsidR="00C33916">
              <w:rPr>
                <w:rFonts w:ascii="Times New Roman" w:hAnsi="Times New Roman"/>
                <w:position w:val="-4"/>
                <w:sz w:val="24"/>
                <w:szCs w:val="24"/>
              </w:rPr>
              <w:object w:dxaOrig="5734" w:dyaOrig="818">
                <v:shape id="_x0000_i1082" type="#_x0000_t75" style="width:4in;height:43.1pt" o:ole="">
                  <v:imagedata r:id="rId142" o:title=""/>
                </v:shape>
                <o:OLEObject Type="Embed" ProgID="FXEquation.Equation" ShapeID="_x0000_i1082" DrawAspect="Content" ObjectID="_1501275007" r:id="rId143"/>
              </w:object>
            </w:r>
            <w:r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C3391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F6488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794" w:dyaOrig="1058">
                <v:shape id="_x0000_i1083" type="#_x0000_t75" style="width:187.1pt;height:50.2pt" o:ole="">
                  <v:imagedata r:id="rId144" o:title=""/>
                </v:shape>
                <o:OLEObject Type="Embed" ProgID="FXEquation.Equation" ShapeID="_x0000_i1083" DrawAspect="Content" ObjectID="_1501275008" r:id="rId14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F6488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67" type="#_x0000_t75" style="position:absolute;margin-left:40.3pt;margin-top:1.5pt;width:193.35pt;height:119.55pt;z-index:252087296;mso-position-horizontal-relative:text;mso-position-vertical-relative:text">
                  <v:imagedata r:id="rId146" o:title=""/>
                </v:shape>
                <o:OLEObject Type="Embed" ProgID="FXDraw.Graphic" ShapeID="_x0000_s1067" DrawAspect="Content" ObjectID="_1501275055" r:id="rId147"/>
              </w:object>
            </w: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76587" w:rsidRPr="00FF09A0" w:rsidRDefault="00E7658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D56A7D">
              <w:rPr>
                <w:rFonts w:ascii="Times New Roman" w:hAnsi="Times New Roman"/>
                <w:sz w:val="24"/>
                <w:szCs w:val="24"/>
              </w:rPr>
              <w:object w:dxaOrig="6664" w:dyaOrig="1058">
                <v:shape id="_x0000_i1084" type="#_x0000_t75" style="width:302.75pt;height:50.2pt" o:ole="">
                  <v:imagedata r:id="rId148" o:title=""/>
                </v:shape>
                <o:OLEObject Type="Embed" ProgID="FXEquation.Equation" ShapeID="_x0000_i1084" DrawAspect="Content" ObjectID="_1501275009" r:id="rId14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D56A7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2B7675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2B7675" w:rsidRPr="00FF09A0" w:rsidRDefault="002B7675" w:rsidP="002B7675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2B7675" w:rsidRPr="002B7675" w:rsidRDefault="002B7675" w:rsidP="002B7675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B7675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6618" w:dyaOrig="1058" w14:anchorId="5939EFDD">
                <v:shape id="_x0000_i1085" type="#_x0000_t75" style="width:302.2pt;height:50.2pt" o:ole="">
                  <v:imagedata r:id="rId150" o:title=""/>
                </v:shape>
                <o:OLEObject Type="Embed" ProgID="FXEquation.Equation" ShapeID="_x0000_i1085" DrawAspect="Content" ObjectID="_1501275010" r:id="rId151"/>
              </w:object>
            </w:r>
            <w:r w:rsidRPr="002B7675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2B7675" w:rsidRPr="00FF09A0" w:rsidRDefault="002B7675" w:rsidP="002B7675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B4335" w:rsidRPr="00FF09A0" w:rsidRDefault="00727FE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548" w:dyaOrig="1178">
                <v:shape id="_x0000_i1086" type="#_x0000_t75" style="width:230.2pt;height:57.8pt" o:ole="">
                  <v:imagedata r:id="rId152" o:title=""/>
                </v:shape>
                <o:OLEObject Type="Embed" ProgID="FXEquation.Equation" ShapeID="_x0000_i1086" DrawAspect="Content" ObjectID="_1501275011" r:id="rId15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A4512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037568" w:rsidRDefault="00037568" w:rsidP="00037568">
            <w:pPr>
              <w:spacing w:before="120" w:after="120"/>
              <w:rPr>
                <w:color w:val="FF0000"/>
                <w:position w:val="-6"/>
              </w:rPr>
            </w:pPr>
            <w:r>
              <w:t xml:space="preserve">  </w:t>
            </w:r>
            <w:r w:rsidRPr="00FF422A">
              <w:rPr>
                <w:color w:val="FF0000"/>
                <w:position w:val="-6"/>
              </w:rPr>
              <w:object w:dxaOrig="2024" w:dyaOrig="238">
                <v:shape id="_x0000_i1087" type="#_x0000_t75" style="width:100.9pt;height:14.2pt" o:ole="">
                  <v:imagedata r:id="rId154" o:title=""/>
                </v:shape>
                <o:OLEObject Type="Embed" ProgID="FXEquation.Equation" ShapeID="_x0000_i1087" DrawAspect="Content" ObjectID="_1501275012" r:id="rId155"/>
              </w:object>
            </w:r>
          </w:p>
          <w:p w:rsidR="00A0282F" w:rsidRPr="00037568" w:rsidRDefault="00037568" w:rsidP="00037568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037568">
              <w:rPr>
                <w:color w:val="FF0000"/>
                <w:position w:val="-60"/>
              </w:rPr>
              <w:object w:dxaOrig="4474" w:dyaOrig="874">
                <v:shape id="_x0000_i1088" type="#_x0000_t75" style="width:223.1pt;height:43.1pt" o:ole="">
                  <v:imagedata r:id="rId156" o:title=""/>
                </v:shape>
                <o:OLEObject Type="Embed" ProgID="FXEquation.Equation" ShapeID="_x0000_i1088" DrawAspect="Content" ObjectID="_1501275013" r:id="rId157"/>
              </w:object>
            </w:r>
            <w:r w:rsidRPr="00037568">
              <w:rPr>
                <w:position w:val="-60"/>
              </w:rPr>
              <w:t xml:space="preserve">  </w:t>
            </w:r>
          </w:p>
        </w:tc>
        <w:tc>
          <w:tcPr>
            <w:tcW w:w="2977" w:type="dxa"/>
            <w:vAlign w:val="center"/>
          </w:tcPr>
          <w:p w:rsidR="00A0282F" w:rsidRPr="00FF09A0" w:rsidRDefault="0003756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037568" w:rsidRDefault="00037568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037568">
              <w:rPr>
                <w:color w:val="FF0000"/>
                <w:position w:val="-20"/>
              </w:rPr>
              <w:object w:dxaOrig="2644" w:dyaOrig="639">
                <v:shape id="_x0000_i1089" type="#_x0000_t75" style="width:129.8pt;height:28.9pt" o:ole="">
                  <v:imagedata r:id="rId158" o:title=""/>
                </v:shape>
                <o:OLEObject Type="Embed" ProgID="FXEquation.Equation" ShapeID="_x0000_i1089" DrawAspect="Content" ObjectID="_1501275014" r:id="rId159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03756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2D0217" w:rsidRDefault="001B21C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0" type="#_x0000_t75" style="position:absolute;margin-left:34.5pt;margin-top:8.55pt;width:224pt;height:149.3pt;z-index:252089344;mso-position-horizontal-relative:text;mso-position-vertical-relative:text">
                  <v:imagedata r:id="rId160" o:title=""/>
                </v:shape>
                <o:OLEObject Type="Embed" ProgID="FXDraw.Graphic" ShapeID="_x0000_s1070" DrawAspect="Content" ObjectID="_1501275056" r:id="rId161"/>
              </w:object>
            </w: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33A1D" w:rsidRPr="00FF09A0" w:rsidRDefault="00133A1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133A1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CD6C24" w:rsidRPr="00DE6148" w:rsidRDefault="00DE6148" w:rsidP="00CD6C24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DE6148">
              <w:rPr>
                <w:color w:val="FF0000"/>
                <w:position w:val="-2"/>
              </w:rPr>
              <w:object w:dxaOrig="3234" w:dyaOrig="294">
                <v:shape id="_x0000_i1090" type="#_x0000_t75" style="width:158.75pt;height:14.2pt" o:ole="">
                  <v:imagedata r:id="rId162" o:title=""/>
                </v:shape>
                <o:OLEObject Type="Embed" ProgID="FXEquation.Equation" ShapeID="_x0000_i1090" DrawAspect="Content" ObjectID="_1501275015" r:id="rId163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DE614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CD0A42" w:rsidP="00CF50DE">
            <w:pPr>
              <w:spacing w:before="120" w:after="120"/>
              <w:rPr>
                <w:color w:val="FF0000"/>
                <w:position w:val="-60"/>
              </w:rPr>
            </w:pPr>
            <w:r w:rsidRPr="00CD0A42">
              <w:rPr>
                <w:color w:val="FF0000"/>
                <w:position w:val="-60"/>
              </w:rPr>
              <w:object w:dxaOrig="1138" w:dyaOrig="774">
                <v:shape id="_x0000_i1091" type="#_x0000_t75" style="width:57.8pt;height:36pt" o:ole="">
                  <v:imagedata r:id="rId164" o:title=""/>
                </v:shape>
                <o:OLEObject Type="Embed" ProgID="FXEquation.Equation" ShapeID="_x0000_i1091" DrawAspect="Content" ObjectID="_1501275016" r:id="rId165"/>
              </w:object>
            </w:r>
          </w:p>
          <w:p w:rsidR="00CD0A42" w:rsidRDefault="001B21CD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60"/>
                <w:sz w:val="24"/>
                <w:szCs w:val="24"/>
                <w:lang w:eastAsia="en-AU"/>
              </w:rPr>
              <w:object w:dxaOrig="1440" w:dyaOrig="1440">
                <v:shape id="_x0000_s1071" type="#_x0000_t75" style="position:absolute;margin-left:6.5pt;margin-top:24.6pt;width:273.6pt;height:33.45pt;z-index:252090368;mso-position-horizontal-relative:text;mso-position-vertical-relative:text">
                  <v:imagedata r:id="rId166" o:title=""/>
                </v:shape>
                <o:OLEObject Type="Embed" ProgID="FXDraw.Graphic" ShapeID="_x0000_s1071" DrawAspect="Content" ObjectID="_1501275057" r:id="rId167"/>
              </w:object>
            </w:r>
          </w:p>
          <w:p w:rsidR="00CD0A42" w:rsidRPr="00CD0A42" w:rsidRDefault="00CD0A42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CD0A42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E6613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data is numerical and since there are points, it is discrete.</w:t>
            </w:r>
          </w:p>
        </w:tc>
        <w:tc>
          <w:tcPr>
            <w:tcW w:w="2977" w:type="dxa"/>
            <w:vAlign w:val="center"/>
          </w:tcPr>
          <w:p w:rsidR="00A0282F" w:rsidRPr="00FF09A0" w:rsidRDefault="00E6613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tbl>
            <w:tblPr>
              <w:tblStyle w:val="TableGrid"/>
              <w:tblW w:w="6014" w:type="dxa"/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1020"/>
            </w:tblGrid>
            <w:tr w:rsidR="00E66134" w:rsidTr="00E66134"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rPr>
                      <w:noProof/>
                      <w:lang w:eastAsia="en-A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91392" behindDoc="0" locked="0" layoutInCell="1" allowOverlap="1">
                            <wp:simplePos x="0" y="0"/>
                            <wp:positionH relativeFrom="column">
                              <wp:posOffset>221629</wp:posOffset>
                            </wp:positionH>
                            <wp:positionV relativeFrom="paragraph">
                              <wp:posOffset>121777</wp:posOffset>
                            </wp:positionV>
                            <wp:extent cx="2777576" cy="426261"/>
                            <wp:effectExtent l="38100" t="0" r="22860" b="88265"/>
                            <wp:wrapNone/>
                            <wp:docPr id="224" name="Straight Arrow Connector 2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2777576" cy="426261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accent1">
                                          <a:lumMod val="50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type w14:anchorId="56B7EA75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Straight Arrow Connector 224" o:spid="_x0000_s1026" type="#_x0000_t32" style="position:absolute;margin-left:17.45pt;margin-top:9.6pt;width:218.7pt;height:33.55pt;flip:x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" strokecolor="#1f4d78 [1604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Q1</w:t>
                  </w:r>
                </w:p>
              </w:tc>
            </w:tr>
            <w:tr w:rsidR="00E66134" w:rsidTr="00E66134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 xml:space="preserve"> 3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9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</w:tr>
            <w:tr w:rsidR="00E66134" w:rsidTr="00E66134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005DE5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auto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auto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Q2</w:t>
                  </w:r>
                </w:p>
              </w:tc>
            </w:tr>
            <w:tr w:rsidR="00E66134" w:rsidTr="00E66134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rPr>
                      <w:noProof/>
                      <w:lang w:eastAsia="en-A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93440" behindDoc="0" locked="0" layoutInCell="1" allowOverlap="1" wp14:anchorId="5F4C7659" wp14:editId="1365173E">
                            <wp:simplePos x="0" y="0"/>
                            <wp:positionH relativeFrom="column">
                              <wp:posOffset>800735</wp:posOffset>
                            </wp:positionH>
                            <wp:positionV relativeFrom="paragraph">
                              <wp:posOffset>-206375</wp:posOffset>
                            </wp:positionV>
                            <wp:extent cx="1333500" cy="48260"/>
                            <wp:effectExtent l="19050" t="76200" r="19050" b="46990"/>
                            <wp:wrapNone/>
                            <wp:docPr id="225" name="Straight Arrow Connector 2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 flipV="1">
                                      <a:off x="0" y="0"/>
                                      <a:ext cx="1333700" cy="48303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accent1">
                                          <a:lumMod val="50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67C40F4" id="Straight Arrow Connector 225" o:spid="_x0000_s1026" type="#_x0000_t32" style="position:absolute;margin-left:63.05pt;margin-top:-16.25pt;width:105pt;height:3.8pt;flip:x y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" strokecolor="#1f4d78 [1604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9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Q3</w:t>
                  </w:r>
                </w:p>
              </w:tc>
            </w:tr>
            <w:tr w:rsidR="00E66134" w:rsidTr="00E66134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6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t>0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  <w:r>
                    <w:rPr>
                      <w:noProof/>
                      <w:lang w:eastAsia="en-A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95488" behindDoc="0" locked="0" layoutInCell="1" allowOverlap="1" wp14:anchorId="31890F5D" wp14:editId="721F228C">
                            <wp:simplePos x="0" y="0"/>
                            <wp:positionH relativeFrom="column">
                              <wp:posOffset>236855</wp:posOffset>
                            </wp:positionH>
                            <wp:positionV relativeFrom="paragraph">
                              <wp:posOffset>-137795</wp:posOffset>
                            </wp:positionV>
                            <wp:extent cx="1608455" cy="45085"/>
                            <wp:effectExtent l="38100" t="38100" r="10795" b="88265"/>
                            <wp:wrapNone/>
                            <wp:docPr id="226" name="Straight Arrow Connector 2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1608708" cy="45719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accent1">
                                          <a:lumMod val="50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C4F975" id="Straight Arrow Connector 226" o:spid="_x0000_s1026" type="#_x0000_t32" style="position:absolute;margin-left:18.65pt;margin-top:-10.85pt;width:126.65pt;height:3.55pt;flip:x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" strokecolor="#1f4d78 [1604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6134" w:rsidRDefault="00E66134" w:rsidP="00E66134">
                  <w:pPr>
                    <w:pStyle w:val="QuestionStyle"/>
                    <w:jc w:val="center"/>
                  </w:pPr>
                </w:p>
              </w:tc>
            </w:tr>
          </w:tbl>
          <w:p w:rsidR="00E66134" w:rsidRDefault="00E6613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Q2 (median) =  </w:t>
            </w:r>
            <w:r w:rsidRPr="00E661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06" w:dyaOrig="537">
                <v:shape id="_x0000_i1092" type="#_x0000_t75" style="width:1in;height:28.9pt" o:ole="">
                  <v:imagedata r:id="rId168" o:title=""/>
                </v:shape>
                <o:OLEObject Type="Embed" ProgID="FXEquation.Equation" ShapeID="_x0000_i1092" DrawAspect="Content" ObjectID="_1501275017" r:id="rId16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E66134" w:rsidRDefault="00E66134" w:rsidP="00E66134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Q1 (1</w:t>
            </w:r>
            <w:r w:rsidRPr="00E66134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quartile ) =  </w:t>
            </w:r>
            <w:r w:rsidRPr="00E661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06" w:dyaOrig="537">
                <v:shape id="_x0000_i1093" type="#_x0000_t75" style="width:1in;height:28.9pt" o:ole="">
                  <v:imagedata r:id="rId170" o:title=""/>
                </v:shape>
                <o:OLEObject Type="Embed" ProgID="FXEquation.Equation" ShapeID="_x0000_i1093" DrawAspect="Content" ObjectID="_1501275018" r:id="rId17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E66134" w:rsidRDefault="00E66134" w:rsidP="00E66134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Q3 (3</w:t>
            </w:r>
            <w:r w:rsidRPr="00E66134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quartile) =  </w:t>
            </w:r>
            <w:r w:rsidRPr="00E661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06" w:dyaOrig="533">
                <v:shape id="_x0000_i1094" type="#_x0000_t75" style="width:1in;height:28.9pt" o:ole="">
                  <v:imagedata r:id="rId172" o:title=""/>
                </v:shape>
                <o:OLEObject Type="Embed" ProgID="FXEquation.Equation" ShapeID="_x0000_i1094" DrawAspect="Content" ObjectID="_1501275019" r:id="rId17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A0282F" w:rsidRPr="00FF09A0" w:rsidRDefault="00E6613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Interquartile range = 57 – 46 = 11</w:t>
            </w:r>
          </w:p>
        </w:tc>
        <w:tc>
          <w:tcPr>
            <w:tcW w:w="2977" w:type="dxa"/>
            <w:vAlign w:val="center"/>
          </w:tcPr>
          <w:p w:rsidR="00A0282F" w:rsidRPr="00FF09A0" w:rsidRDefault="00E6613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E6613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 (56 or greater) =  </w:t>
            </w:r>
            <w:r w:rsidRPr="00E661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904" w:dyaOrig="537">
                <v:shape id="_x0000_i1095" type="#_x0000_t75" style="width:43.1pt;height:28.9pt" o:ole="">
                  <v:imagedata r:id="rId174" o:title=""/>
                </v:shape>
                <o:OLEObject Type="Embed" ProgID="FXEquation.Equation" ShapeID="_x0000_i1095" DrawAspect="Content" ObjectID="_1501275020" r:id="rId17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E66134" w:rsidRDefault="00E66134" w:rsidP="00E66134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 (less than 56) =  </w:t>
            </w:r>
            <w:r w:rsidRPr="00E661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376" w:dyaOrig="537">
                <v:shape id="_x0000_i1096" type="#_x0000_t75" style="width:1in;height:28.9pt" o:ole="">
                  <v:imagedata r:id="rId176" o:title=""/>
                </v:shape>
                <o:OLEObject Type="Embed" ProgID="FXEquation.Equation" ShapeID="_x0000_i1096" DrawAspect="Content" ObjectID="_1501275021" r:id="rId177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E66134" w:rsidRPr="00FF09A0" w:rsidRDefault="00E6613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E6613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92DDF" w:rsidRPr="00DD6F38" w:rsidRDefault="00DD6F38" w:rsidP="00CF50DE">
            <w:pPr>
              <w:spacing w:before="120" w:after="120"/>
              <w:rPr>
                <w:rFonts w:ascii="Times New Roman" w:hAnsi="Times New Roman"/>
                <w:position w:val="-7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D6F38">
              <w:rPr>
                <w:rFonts w:ascii="Times New Roman" w:hAnsi="Times New Roman"/>
                <w:color w:val="FF0000"/>
                <w:position w:val="-78"/>
                <w:sz w:val="24"/>
                <w:szCs w:val="24"/>
              </w:rPr>
              <w:object w:dxaOrig="2828" w:dyaOrig="1122">
                <v:shape id="_x0000_i1097" type="#_x0000_t75" style="width:2in;height:57.8pt" o:ole="">
                  <v:imagedata r:id="rId178" o:title=""/>
                </v:shape>
                <o:OLEObject Type="Embed" ProgID="FXEquation.Equation" ShapeID="_x0000_i1097" DrawAspect="Content" ObjectID="_1501275022" r:id="rId179"/>
              </w:object>
            </w:r>
            <w:r w:rsidRPr="00DD6F38">
              <w:rPr>
                <w:rFonts w:ascii="Times New Roman" w:hAnsi="Times New Roman"/>
                <w:position w:val="-78"/>
                <w:sz w:val="24"/>
                <w:szCs w:val="24"/>
              </w:rPr>
              <w:t xml:space="preserve"> </w:t>
            </w:r>
            <w:r w:rsidR="001B21CD">
              <w:rPr>
                <w:rFonts w:ascii="Times New Roman" w:hAnsi="Times New Roman"/>
                <w:noProof/>
                <w:position w:val="-78"/>
                <w:sz w:val="24"/>
                <w:szCs w:val="24"/>
                <w:lang w:eastAsia="en-AU"/>
              </w:rPr>
              <w:object w:dxaOrig="1440" w:dyaOrig="1440">
                <v:shape id="_x0000_s1073" type="#_x0000_t75" style="position:absolute;margin-left:169.2pt;margin-top:6.9pt;width:128.95pt;height:170.75pt;z-index:252096512;mso-position-horizontal-relative:text;mso-position-vertical-relative:text">
                  <v:imagedata r:id="rId180" o:title=""/>
                </v:shape>
                <o:OLEObject Type="Embed" ProgID="FXDraw.Graphic" ShapeID="_x0000_s1073" DrawAspect="Content" ObjectID="_1501275058" r:id="rId181"/>
              </w:object>
            </w:r>
          </w:p>
          <w:p w:rsidR="00DD6F38" w:rsidRDefault="00DD6F3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C1003" w:rsidRDefault="006C10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C1003" w:rsidRDefault="006C10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DD6F38" w:rsidRDefault="00DD6F3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DD6F38" w:rsidRDefault="00DD6F3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DD6F38" w:rsidRPr="00FF09A0" w:rsidRDefault="00DD6F3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6C1003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6C1003" w:rsidRPr="00ED5FC2" w:rsidRDefault="006C1003" w:rsidP="006C1003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 w:rsidRPr="006C1003">
              <w:rPr>
                <w:rFonts w:ascii="Times New Roman" w:hAnsi="Times New Roman"/>
                <w:color w:val="FF0000"/>
                <w:position w:val="-206"/>
                <w:sz w:val="24"/>
                <w:szCs w:val="24"/>
              </w:rPr>
              <w:object w:dxaOrig="2662" w:dyaOrig="2238">
                <v:shape id="_x0000_i1098" type="#_x0000_t75" style="width:129.8pt;height:115.1pt" o:ole="">
                  <v:imagedata r:id="rId182" o:title=""/>
                </v:shape>
                <o:OLEObject Type="Embed" ProgID="FXEquation.Equation" ShapeID="_x0000_i1098" DrawAspect="Content" ObjectID="_1501275023" r:id="rId183"/>
              </w:object>
            </w:r>
            <w:r w:rsidRPr="006C1003">
              <w:rPr>
                <w:rFonts w:ascii="Times New Roman" w:hAnsi="Times New Roman"/>
                <w:position w:val="-206"/>
                <w:sz w:val="24"/>
                <w:szCs w:val="24"/>
              </w:rPr>
              <w:t xml:space="preserve"> </w:t>
            </w:r>
            <w:r w:rsidR="001B21CD">
              <w:rPr>
                <w:rFonts w:ascii="Times New Roman" w:hAnsi="Times New Roman"/>
                <w:noProof/>
                <w:position w:val="-206"/>
                <w:sz w:val="24"/>
                <w:szCs w:val="24"/>
                <w:lang w:eastAsia="en-AU"/>
              </w:rPr>
              <w:object w:dxaOrig="1440" w:dyaOrig="1440">
                <v:shape id="_x0000_s1074" type="#_x0000_t75" style="position:absolute;margin-left:127.75pt;margin-top:15.3pt;width:178.05pt;height:98.95pt;z-index:252097536;mso-position-horizontal-relative:text;mso-position-vertical-relative:text">
                  <v:imagedata r:id="rId184" o:title=""/>
                </v:shape>
                <o:OLEObject Type="Embed" ProgID="FXDraw.Graphic" ShapeID="_x0000_s1074" DrawAspect="Content" ObjectID="_1501275059" r:id="rId185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C972F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5C1BF9" w:rsidRDefault="005C1BF9" w:rsidP="00CF50DE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position w:val="-196"/>
                <w:sz w:val="24"/>
                <w:szCs w:val="24"/>
              </w:rPr>
              <w:t xml:space="preserve"> </w:t>
            </w:r>
            <w:r w:rsidRPr="005C1BF9"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2223" w:dyaOrig="1216">
                <v:shape id="_x0000_i1099" type="#_x0000_t75" style="width:108pt;height:57.8pt" o:ole="">
                  <v:imagedata r:id="rId186" o:title=""/>
                </v:shape>
                <o:OLEObject Type="Embed" ProgID="FXEquation.Equation" ShapeID="_x0000_i1099" DrawAspect="Content" ObjectID="_1501275024" r:id="rId187"/>
              </w:object>
            </w:r>
            <w:r w:rsidRPr="005C1BF9"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F8166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A75DF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648" w:dyaOrig="2758">
                <v:shape id="_x0000_i1100" type="#_x0000_t75" style="width:180pt;height:136.9pt" o:ole="">
                  <v:imagedata r:id="rId188" o:title=""/>
                </v:shape>
                <o:OLEObject Type="Embed" ProgID="FXEquation.Equation" ShapeID="_x0000_i1100" DrawAspect="Content" ObjectID="_1501275025" r:id="rId18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A75DF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88022A" w:rsidRDefault="00B0069B" w:rsidP="00CF50DE">
            <w:pPr>
              <w:spacing w:before="120" w:after="120"/>
              <w:rPr>
                <w:rFonts w:ascii="Times New Roman" w:hAnsi="Times New Roman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object w:dxaOrig="2178" w:dyaOrig="1478">
                <v:shape id="_x0000_i1101" type="#_x0000_t75" style="width:108pt;height:1in" o:ole="">
                  <v:imagedata r:id="rId190" o:title=""/>
                </v:shape>
                <o:OLEObject Type="Embed" ProgID="FXEquation.Equation" ShapeID="_x0000_i1101" DrawAspect="Content" ObjectID="_1501275026" r:id="rId191"/>
              </w:objec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B0069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FE0A81" w:rsidRDefault="001B21CD" w:rsidP="00CF50DE">
            <w:pPr>
              <w:spacing w:before="120" w:after="120"/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96"/>
                <w:sz w:val="24"/>
                <w:szCs w:val="24"/>
                <w:lang w:eastAsia="en-AU"/>
              </w:rPr>
              <w:object w:dxaOrig="1440" w:dyaOrig="1440">
                <v:shape id="_x0000_s1075" type="#_x0000_t75" style="position:absolute;margin-left:147.2pt;margin-top:33.2pt;width:154.95pt;height:145.95pt;z-index:252098560;mso-position-horizontal-relative:text;mso-position-vertical-relative:text">
                  <v:imagedata r:id="rId192" o:title=""/>
                </v:shape>
                <o:OLEObject Type="Embed" ProgID="FXDraw.Graphic" ShapeID="_x0000_s1075" DrawAspect="Content" ObjectID="_1501275060" r:id="rId193"/>
              </w:object>
            </w:r>
            <w:r w:rsidR="00FE0A81">
              <w:rPr>
                <w:rFonts w:ascii="Times New Roman" w:hAnsi="Times New Roman"/>
                <w:position w:val="-106"/>
                <w:sz w:val="24"/>
                <w:szCs w:val="24"/>
              </w:rPr>
              <w:t xml:space="preserve"> </w:t>
            </w:r>
            <w:r w:rsidR="00FE0A81" w:rsidRPr="00FE0A81"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4144" w:dyaOrig="1138">
                <v:shape id="_x0000_i1102" type="#_x0000_t75" style="width:208.9pt;height:57.8pt" o:ole="">
                  <v:imagedata r:id="rId194" o:title=""/>
                </v:shape>
                <o:OLEObject Type="Embed" ProgID="FXEquation.Equation" ShapeID="_x0000_i1102" DrawAspect="Content" ObjectID="_1501275027" r:id="rId195"/>
              </w:object>
            </w:r>
          </w:p>
          <w:p w:rsidR="00FE0A81" w:rsidRDefault="00FE0A81" w:rsidP="00CF50DE">
            <w:pPr>
              <w:spacing w:before="120" w:after="120"/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</w:pPr>
          </w:p>
          <w:p w:rsidR="00FE0A81" w:rsidRPr="00FE0A81" w:rsidRDefault="00FE0A81" w:rsidP="00CF50DE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 w:rsidRPr="00FE0A81"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89446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1E3556" w:rsidRDefault="001E3556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075F93" w:rsidRDefault="001B21CD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  <w:object w:dxaOrig="1440" w:dyaOrig="1440">
                <v:shape id="_x0000_s1154" type="#_x0000_t75" style="position:absolute;margin-left:3.05pt;margin-top:4.3pt;width:288.3pt;height:74.65pt;z-index:252100608;mso-position-horizontal-relative:text;mso-position-vertical-relative:text">
                  <v:imagedata r:id="rId196" o:title=""/>
                </v:shape>
                <o:OLEObject Type="Embed" ProgID="FXDraw.Graphic" ShapeID="_x0000_s1154" DrawAspect="Content" ObjectID="_1501275061" r:id="rId197"/>
              </w:object>
            </w: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24 is the bottom of the box, so the lower quartile (25% mark).</w:t>
            </w:r>
          </w:p>
          <w:p w:rsidR="00075F93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44 is the top extreme (100% mark)</w:t>
            </w:r>
          </w:p>
          <w:p w:rsidR="00075F93" w:rsidRPr="001E3556" w:rsidRDefault="00075F93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There are 75% of scores between these.</w:t>
            </w:r>
          </w:p>
        </w:tc>
        <w:tc>
          <w:tcPr>
            <w:tcW w:w="2977" w:type="dxa"/>
            <w:vAlign w:val="center"/>
          </w:tcPr>
          <w:p w:rsidR="00A0282F" w:rsidRPr="00FF09A0" w:rsidRDefault="00075F93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133A1D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133A1D" w:rsidRPr="00FF09A0" w:rsidRDefault="00133A1D" w:rsidP="00133A1D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133A1D" w:rsidRDefault="00133A1D" w:rsidP="00133A1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887FDD">
              <w:rPr>
                <w:color w:val="FF0000"/>
                <w:position w:val="-6"/>
              </w:rPr>
              <w:object w:dxaOrig="2798" w:dyaOrig="238" w14:anchorId="3BB69D75">
                <v:shape id="_x0000_i1103" type="#_x0000_t75" style="width:136.9pt;height:14.2pt" o:ole="">
                  <v:imagedata r:id="rId198" o:title=""/>
                </v:shape>
                <o:OLEObject Type="Embed" ProgID="FXEquation.Equation" ShapeID="_x0000_i1103" DrawAspect="Content" ObjectID="_1501275028" r:id="rId199"/>
              </w:object>
            </w:r>
          </w:p>
          <w:p w:rsidR="00133A1D" w:rsidRPr="00FF09A0" w:rsidRDefault="00133A1D" w:rsidP="00133A1D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Both have a gradient of 2, so are parallel.</w:t>
            </w:r>
          </w:p>
        </w:tc>
        <w:tc>
          <w:tcPr>
            <w:tcW w:w="2977" w:type="dxa"/>
            <w:vAlign w:val="center"/>
          </w:tcPr>
          <w:p w:rsidR="00133A1D" w:rsidRPr="00FF09A0" w:rsidRDefault="00133A1D" w:rsidP="00133A1D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761DD6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761DD6" w:rsidRPr="00FF09A0" w:rsidRDefault="00761DD6" w:rsidP="00761DD6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61DD6" w:rsidRPr="00FF09A0" w:rsidRDefault="00845CA9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It is a concave down parabola, so the equation could be </w:t>
            </w:r>
            <w:r>
              <w:t xml:space="preserve">  </w:t>
            </w:r>
            <w:r w:rsidRPr="00420468">
              <w:rPr>
                <w:color w:val="FF0000"/>
                <w:position w:val="-8"/>
              </w:rPr>
              <w:object w:dxaOrig="984" w:dyaOrig="354">
                <v:shape id="_x0000_i1104" type="#_x0000_t75" style="width:50.2pt;height:14.2pt" o:ole="">
                  <v:imagedata r:id="rId200" o:title=""/>
                </v:shape>
                <o:OLEObject Type="Embed" ProgID="FXEquation.Equation" ShapeID="_x0000_i1104" DrawAspect="Content" ObjectID="_1501275029" r:id="rId201"/>
              </w:object>
            </w:r>
            <w:r>
              <w:t xml:space="preserve">  </w:t>
            </w:r>
          </w:p>
        </w:tc>
        <w:tc>
          <w:tcPr>
            <w:tcW w:w="2977" w:type="dxa"/>
            <w:vAlign w:val="center"/>
          </w:tcPr>
          <w:p w:rsidR="00761DD6" w:rsidRPr="00FF09A0" w:rsidRDefault="00845CA9" w:rsidP="00761DD6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846D8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triangles are similar, one pair of equal angles given, and a pair of vertically opposite angles equal, so triangles are equiangular and hence similar.</w:t>
            </w:r>
          </w:p>
          <w:p w:rsidR="00846D83" w:rsidRPr="00FF09A0" w:rsidRDefault="00846D8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1946" w:dyaOrig="1397">
                <v:shape id="_x0000_i1105" type="#_x0000_t75" style="width:100.9pt;height:1in" o:ole="">
                  <v:imagedata r:id="rId202" o:title=""/>
                </v:shape>
                <o:OLEObject Type="Embed" ProgID="FXEquation.Equation" ShapeID="_x0000_i1105" DrawAspect="Content" ObjectID="_1501275030" r:id="rId20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7A595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142580" w:rsidP="00142580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strong positive relationship indicates the points group around a straight line which has a positive gradient, so A meets this criteria.</w:t>
            </w:r>
          </w:p>
        </w:tc>
        <w:tc>
          <w:tcPr>
            <w:tcW w:w="2977" w:type="dxa"/>
            <w:vAlign w:val="center"/>
          </w:tcPr>
          <w:p w:rsidR="00A0282F" w:rsidRPr="00FF09A0" w:rsidRDefault="0014258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</w:tbl>
    <w:p w:rsidR="00E33F93" w:rsidRDefault="00E33F93" w:rsidP="00E57468">
      <w:pPr>
        <w:rPr>
          <w:rFonts w:ascii="Times New Roman" w:hAnsi="Times New Roman"/>
          <w:sz w:val="24"/>
          <w:szCs w:val="24"/>
        </w:rPr>
        <w:sectPr w:rsidR="00E33F93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/>
          <w:sz w:val="32"/>
          <w:szCs w:val="32"/>
          <w:lang w:eastAsia="en-AU"/>
        </w:rPr>
        <w:alias w:val="Comments"/>
        <w:tag w:val=""/>
        <w:id w:val="1074854702"/>
        <w:placeholder>
          <w:docPart w:val="CD3ECA31ACB84DBC904DC06272D46F4D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p w:rsidR="00E33F93" w:rsidRPr="00AE6AE8" w:rsidRDefault="00E33F93" w:rsidP="00E33F93">
          <w:pPr>
            <w:jc w:val="center"/>
            <w:rPr>
              <w:rFonts w:ascii="Times New Roman" w:eastAsia="Times New Roman" w:hAnsi="Times New Roman"/>
              <w:sz w:val="32"/>
              <w:szCs w:val="32"/>
            </w:rPr>
          </w:pPr>
          <w:r w:rsidRPr="00D85991">
            <w:rPr>
              <w:rFonts w:ascii="Times New Roman" w:eastAsia="Times New Roman" w:hAnsi="Times New Roman"/>
              <w:sz w:val="32"/>
              <w:szCs w:val="32"/>
              <w:lang w:eastAsia="en-AU"/>
            </w:rPr>
            <w:t>School Name</w:t>
          </w:r>
        </w:p>
      </w:sdtContent>
    </w:sdt>
    <w:p w:rsidR="00E33F93" w:rsidRPr="00EB3A74" w:rsidRDefault="001B21CD" w:rsidP="00E33F93">
      <w:pPr>
        <w:tabs>
          <w:tab w:val="left" w:pos="2040"/>
        </w:tabs>
        <w:ind w:left="720"/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3CB69F664BF643A8BE5ACAF7CAC40F2D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E33F93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E33F93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B0B486C5F27F44BCBA27AED6E8625BD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E33F93" w:rsidRPr="00154D36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E33F93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E33F93" w:rsidRDefault="001B21CD" w:rsidP="00E33F93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959CCFB68BEE4298B26EBB086F12AE6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E33F93">
            <w:rPr>
              <w:rFonts w:ascii="Times New Roman" w:eastAsia="Times New Roman" w:hAnsi="Times New Roman"/>
              <w:b/>
              <w:sz w:val="32"/>
              <w:szCs w:val="32"/>
            </w:rPr>
            <w:t>WME Yearly Maths</w:t>
          </w:r>
        </w:sdtContent>
      </w:sdt>
      <w:r w:rsidR="00E33F93">
        <w:rPr>
          <w:rFonts w:ascii="Times New Roman" w:eastAsia="Times New Roman" w:hAnsi="Times New Roman"/>
          <w:b/>
          <w:sz w:val="32"/>
          <w:szCs w:val="32"/>
        </w:rPr>
        <w:t xml:space="preserve"> Course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31B5CC94463047CD85AB69E9E93D5164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EndPr/>
        <w:sdtContent>
          <w:r w:rsidR="00E33F93" w:rsidRPr="007E56F9"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sdtContent>
      </w:sdt>
    </w:p>
    <w:p w:rsidR="00E33F93" w:rsidRPr="004E1F9D" w:rsidRDefault="00E33F93" w:rsidP="00E33F93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E33F93" w:rsidRPr="004E1F9D" w:rsidRDefault="00E33F93" w:rsidP="00E33F93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E33F93" w:rsidRPr="004E1F9D" w:rsidRDefault="00E33F93" w:rsidP="00E33F93">
      <w:pPr>
        <w:jc w:val="center"/>
        <w:rPr>
          <w:rFonts w:cstheme="minorHAnsi"/>
        </w:rPr>
      </w:pPr>
    </w:p>
    <w:p w:rsidR="00E33F93" w:rsidRDefault="00E33F93" w:rsidP="00E33F93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E33F93" w:rsidRDefault="00E33F93" w:rsidP="00E33F93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E33F93" w:rsidRDefault="00E33F93" w:rsidP="00E33F93">
      <w:pPr>
        <w:jc w:val="center"/>
        <w:rPr>
          <w:rFonts w:cstheme="minorHAnsi"/>
        </w:rPr>
        <w:sectPr w:rsidR="00E33F93" w:rsidSect="00E33F9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E33F93" w:rsidRPr="004E1F9D" w:rsidRDefault="00E33F93" w:rsidP="00E33F93">
      <w:pPr>
        <w:jc w:val="center"/>
        <w:rPr>
          <w:rFonts w:cstheme="minorHAnsi"/>
        </w:rPr>
      </w:pPr>
    </w:p>
    <w:p w:rsidR="00E33F93" w:rsidRPr="009D2C92" w:rsidRDefault="00E33F93" w:rsidP="00E33F93">
      <w:pPr>
        <w:spacing w:before="120" w:after="1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F346C8" wp14:editId="3BEF39AD">
                <wp:simplePos x="0" y="0"/>
                <wp:positionH relativeFrom="column">
                  <wp:posOffset>1131570</wp:posOffset>
                </wp:positionH>
                <wp:positionV relativeFrom="paragraph">
                  <wp:posOffset>120650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BB9C4A" id="Oval 2" o:spid="_x0000_s1026" style="position:absolute;margin-left:89.1pt;margin-top:9.5pt;width:13.5pt;height:8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4B18107" wp14:editId="28AFA410">
                <wp:simplePos x="0" y="0"/>
                <wp:positionH relativeFrom="column">
                  <wp:posOffset>2335530</wp:posOffset>
                </wp:positionH>
                <wp:positionV relativeFrom="paragraph">
                  <wp:posOffset>92075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B35092" id="Oval 4" o:spid="_x0000_s1026" style="position:absolute;margin-left:183.9pt;margin-top:7.25pt;width:13.5pt;height:8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63305F6" wp14:editId="4E78A07B">
                <wp:simplePos x="0" y="0"/>
                <wp:positionH relativeFrom="column">
                  <wp:posOffset>2922270</wp:posOffset>
                </wp:positionH>
                <wp:positionV relativeFrom="paragraph">
                  <wp:posOffset>82550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2799D7" id="Oval 5" o:spid="_x0000_s1026" style="position:absolute;margin-left:230.1pt;margin-top:6.5pt;width:13.5pt;height:8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" filled="f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CC933A1" wp14:editId="2DCE80E1">
                <wp:simplePos x="0" y="0"/>
                <wp:positionH relativeFrom="column">
                  <wp:posOffset>1710690</wp:posOffset>
                </wp:positionH>
                <wp:positionV relativeFrom="paragraph">
                  <wp:posOffset>101075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E8D946" id="Oval 3" o:spid="_x0000_s1026" style="position:absolute;margin-left:134.7pt;margin-top:7.95pt;width:13.5pt;height:8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"/>
            </w:pict>
          </mc:Fallback>
        </mc:AlternateContent>
      </w:r>
      <w:r w:rsidRPr="009D2C92">
        <w:tab/>
      </w:r>
      <w:r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2913CD" wp14:editId="62E96D5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6E6369" id="Oval 9" o:spid="_x0000_s1026" style="position:absolute;margin-left:230.85pt;margin-top:1.85pt;width:13.5pt;height: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13D86E" wp14:editId="0462AE2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1BC09E" id="Oval 8" o:spid="_x0000_s1026" style="position:absolute;margin-left:182.4pt;margin-top:1.85pt;width:13.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2b9GwIAACw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8C0F9B8" wp14:editId="7E38EDF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BFCB8C" id="Oval 7" o:spid="_x0000_s1026" style="position:absolute;margin-left:133.95pt;margin-top:1.85pt;width:13.5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90E3309" wp14:editId="60C8C87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C17AE3" id="Oval 6" o:spid="_x0000_s1026" style="position:absolute;margin-left:88.35pt;margin-top:1.85pt;width:13.5pt;height: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1C07D04" wp14:editId="2088C3D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77B957" id="Oval 13" o:spid="_x0000_s1026" style="position:absolute;margin-left:230.85pt;margin-top:1.85pt;width:13.5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9CEE514" wp14:editId="51370A6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9F9575" id="Oval 12" o:spid="_x0000_s1026" style="position:absolute;margin-left:182.4pt;margin-top:1.85pt;width:13.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796FEF7" wp14:editId="06C012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0D2287" id="Oval 11" o:spid="_x0000_s1026" style="position:absolute;margin-left:133.95pt;margin-top:1.85pt;width:13.5pt;height: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197C6F1" wp14:editId="06B7C93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4908EA" id="Oval 10" o:spid="_x0000_s1026" style="position:absolute;margin-left:88.35pt;margin-top:1.85pt;width:13.5pt;height: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DcDOTm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3AF2FA0" wp14:editId="02C2F58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B034BE" id="Oval 17" o:spid="_x0000_s1026" style="position:absolute;margin-left:230.85pt;margin-top:1.85pt;width:13.5pt;height: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C510A51" wp14:editId="1C057E9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ACAEA9" id="Oval 16" o:spid="_x0000_s1026" style="position:absolute;margin-left:182.4pt;margin-top:1.85pt;width:13.5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9D694C2" wp14:editId="5815914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F8949" id="Oval 15" o:spid="_x0000_s1026" style="position:absolute;margin-left:133.95pt;margin-top:1.85pt;width:13.5pt;height: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QX/9o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E726AB4" wp14:editId="167455C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DB6D00" id="Oval 14" o:spid="_x0000_s1026" style="position:absolute;margin-left:88.35pt;margin-top:1.85pt;width:13.5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80AA934" wp14:editId="1C09EC6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31E765" id="Oval 21" o:spid="_x0000_s1026" style="position:absolute;margin-left:230.85pt;margin-top:1.85pt;width:13.5pt;height: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3C02F2C" wp14:editId="3EDE847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DD989C" id="Oval 20" o:spid="_x0000_s1026" style="position:absolute;margin-left:182.4pt;margin-top:1.85pt;width:13.5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98C04F8" wp14:editId="0BA78C1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5D46D5" id="Oval 19" o:spid="_x0000_s1026" style="position:absolute;margin-left:133.95pt;margin-top:1.85pt;width:13.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5B61AB5" wp14:editId="262B6F1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CDE48D" id="Oval 18" o:spid="_x0000_s1026" style="position:absolute;margin-left:88.35pt;margin-top:1.85pt;width:13.5pt;height: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QEHQIAAC0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5noEB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B5291CF" wp14:editId="59B0B01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8C9BC" id="Oval 25" o:spid="_x0000_s1026" style="position:absolute;margin-left:230.85pt;margin-top:1.85pt;width:13.5pt;height: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A5FCF19" wp14:editId="7898D8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54CCC4" id="Oval 24" o:spid="_x0000_s1026" style="position:absolute;margin-left:182.4pt;margin-top:1.85pt;width:13.5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AA87954" wp14:editId="4C43516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1AB126" id="Oval 23" o:spid="_x0000_s1026" style="position:absolute;margin-left:133.95pt;margin-top:1.85pt;width:13.5pt;height: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D978821" wp14:editId="494E496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11AEE7" id="Oval 22" o:spid="_x0000_s1026" style="position:absolute;margin-left:88.35pt;margin-top:1.85pt;width:13.5pt;height: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B62F871" wp14:editId="7EE1E2D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6B6124" id="Oval 29" o:spid="_x0000_s1026" style="position:absolute;margin-left:230.85pt;margin-top:1.85pt;width:13.5pt;height: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AC81923" wp14:editId="2979350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EBFCE5" id="Oval 28" o:spid="_x0000_s1026" style="position:absolute;margin-left:182.4pt;margin-top:1.85pt;width:13.5pt;height: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yhB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Zi8oQ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9F4E554" wp14:editId="330E846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BD910A" id="Oval 27" o:spid="_x0000_s1026" style="position:absolute;margin-left:133.95pt;margin-top:1.85pt;width:13.5pt;height: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EFB63A6" wp14:editId="1D2AC28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7390B7" id="Oval 26" o:spid="_x0000_s1026" style="position:absolute;margin-left:88.35pt;margin-top:1.85pt;width:13.5pt;height: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C758C1D" wp14:editId="148CEA9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34A294" id="Oval 33" o:spid="_x0000_s1026" style="position:absolute;margin-left:230.85pt;margin-top:1.85pt;width:13.5pt;height: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0F485C" wp14:editId="4E57FE8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3D1D19" id="Oval 32" o:spid="_x0000_s1026" style="position:absolute;margin-left:182.4pt;margin-top:1.85pt;width:13.5pt;height: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BN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L7gT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0CBC2A1" wp14:editId="43F6689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DEDD01" id="Oval 31" o:spid="_x0000_s1026" style="position:absolute;margin-left:133.95pt;margin-top:1.85pt;width:13.5pt;height: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F16407D" wp14:editId="73B4F5F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AF0268" id="Oval 30" o:spid="_x0000_s1026" style="position:absolute;margin-left:88.35pt;margin-top:1.85pt;width:13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04DF169" wp14:editId="4932FE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B1079F" id="Oval 37" o:spid="_x0000_s1026" style="position:absolute;margin-left:230.85pt;margin-top:1.85pt;width:13.5pt;height: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4572E55" wp14:editId="5F99447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A7F785" id="Oval 36" o:spid="_x0000_s1026" style="position:absolute;margin-left:182.4pt;margin-top:1.85pt;width:13.5pt;height: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5E4CEBF" wp14:editId="05DC21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024B4E" id="Oval 35" o:spid="_x0000_s1026" style="position:absolute;margin-left:133.95pt;margin-top:1.85pt;width:13.5pt;height: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Dr0g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8F904E3" wp14:editId="343D6E5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6BFC4E" id="Oval 34" o:spid="_x0000_s1026" style="position:absolute;margin-left:88.35pt;margin-top:1.85pt;width:13.5pt;height: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3BE5BA4" wp14:editId="28CE753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6C8FC2" id="Oval 41" o:spid="_x0000_s1026" style="position:absolute;margin-left:230.85pt;margin-top:1.85pt;width:13.5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DIchp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373F2F6" wp14:editId="623C866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AC6368" id="Oval 40" o:spid="_x0000_s1026" style="position:absolute;margin-left:182.4pt;margin-top:1.85pt;width:13.5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6FC2E39" wp14:editId="53862BA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B914BB" id="Oval 39" o:spid="_x0000_s1026" style="position:absolute;margin-left:133.95pt;margin-top:1.85pt;width:13.5pt;height: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D44A10B" wp14:editId="2CE30FD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7A9C12" id="Oval 38" o:spid="_x0000_s1026" style="position:absolute;margin-left:88.35pt;margin-top:1.85pt;width:13.5pt;height: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DE48E91" wp14:editId="643E1F2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3666A5" id="Oval 45" o:spid="_x0000_s1026" style="position:absolute;margin-left:230.85pt;margin-top:1.85pt;width:13.5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N4auBg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3CEF48" wp14:editId="42B4832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F390B7" id="Oval 44" o:spid="_x0000_s1026" style="position:absolute;margin-left:182.4pt;margin-top:1.85pt;width:13.5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217915C" wp14:editId="7D30405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E0CEEF" id="Oval 43" o:spid="_x0000_s1026" style="position:absolute;margin-left:133.95pt;margin-top:1.85pt;width:13.5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F22876E" wp14:editId="2AB257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4A403E" id="Oval 42" o:spid="_x0000_s1026" style="position:absolute;margin-left:88.35pt;margin-top:1.85pt;width:13.5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6DF79AB" wp14:editId="164B43F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7DF3C2" id="Oval 49" o:spid="_x0000_s1026" style="position:absolute;margin-left:230.85pt;margin-top:1.85pt;width:13.5pt;height:9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07AAF45" wp14:editId="5DA2DCC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B5DCE" id="Oval 48" o:spid="_x0000_s1026" style="position:absolute;margin-left:182.4pt;margin-top:1.85pt;width:13.5pt;height: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BFCC204" wp14:editId="3AABF9B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A81001" id="Oval 47" o:spid="_x0000_s1026" style="position:absolute;margin-left:133.95pt;margin-top:1.85pt;width:13.5pt;height: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8z9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1cvM/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2985272" wp14:editId="589FE59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E1E96D" id="Oval 46" o:spid="_x0000_s1026" style="position:absolute;margin-left:88.35pt;margin-top:1.85pt;width:13.5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93877CE" wp14:editId="5658BD0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8B616D" id="Oval 53" o:spid="_x0000_s1026" style="position:absolute;margin-left:230.85pt;margin-top:1.85pt;width:13.5pt;height: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yXfHQIAAC0EAAAOAAAAZHJzL2Uyb0RvYy54bWysU8Fu2zAMvQ/YPwi6L7bTeF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McyXf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55983CD" wp14:editId="76220E6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C978A6" id="Oval 52" o:spid="_x0000_s1026" style="position:absolute;margin-left:182.4pt;margin-top:1.85pt;width:13.5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38FC22A" wp14:editId="0D188E0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54C0F" id="Oval 51" o:spid="_x0000_s1026" style="position:absolute;margin-left:133.95pt;margin-top:1.85pt;width:13.5pt;height: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20CF13F" wp14:editId="458F9D6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D8FF0A" id="Oval 50" o:spid="_x0000_s1026" style="position:absolute;margin-left:88.35pt;margin-top:1.85pt;width:13.5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19770DC" wp14:editId="19D187F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38A29F" id="Oval 57" o:spid="_x0000_s1026" style="position:absolute;margin-left:230.85pt;margin-top:1.85pt;width:13.5pt;height: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65A7CC8" wp14:editId="2871BA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45691C" id="Oval 56" o:spid="_x0000_s1026" style="position:absolute;margin-left:182.4pt;margin-top:1.85pt;width:13.5pt;height: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E1C1D3D" wp14:editId="079A878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4710EB" id="Oval 55" o:spid="_x0000_s1026" style="position:absolute;margin-left:133.95pt;margin-top:1.85pt;width:13.5pt;height: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E4DFBC4" wp14:editId="20C0711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AD5F20" id="Oval 54" o:spid="_x0000_s1026" style="position:absolute;margin-left:88.35pt;margin-top:1.85pt;width:13.5pt;height: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ES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MPcxE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1C01006" wp14:editId="103369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80487F" id="Oval 61" o:spid="_x0000_s1026" style="position:absolute;margin-left:230.85pt;margin-top:1.85pt;width:13.5pt;height: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F5AC45A" wp14:editId="782B785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0A7CED" id="Oval 60" o:spid="_x0000_s1026" style="position:absolute;margin-left:182.4pt;margin-top:1.85pt;width:13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6B3FADE" wp14:editId="31ABF41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4AD517" id="Oval 59" o:spid="_x0000_s1026" style="position:absolute;margin-left:133.95pt;margin-top:1.85pt;width:13.5pt;height: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CBFB6E0" wp14:editId="51D782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2C7117" id="Oval 58" o:spid="_x0000_s1026" style="position:absolute;margin-left:88.35pt;margin-top:1.85pt;width:13.5pt;height: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B4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xBRQe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3C09FC6" wp14:editId="1FBE51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02D93A" id="Oval 65" o:spid="_x0000_s1026" style="position:absolute;margin-left:230.85pt;margin-top:1.85pt;width:13.5pt;height: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347F03C" wp14:editId="59D81BD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E2C1DC" id="Oval 64" o:spid="_x0000_s1026" style="position:absolute;margin-left:182.4pt;margin-top:1.85pt;width:13.5pt;height: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2B1E6F8" wp14:editId="0DF6915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668552" id="Oval 63" o:spid="_x0000_s1026" style="position:absolute;margin-left:133.95pt;margin-top:1.85pt;width:13.5pt;height: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CmlnS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7325088" wp14:editId="7048456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103DD5" id="Oval 62" o:spid="_x0000_s1026" style="position:absolute;margin-left:88.35pt;margin-top:1.85pt;width:13.5pt;height: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F9B4BA6" wp14:editId="23B1E0D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8DBAD2" id="Oval 69" o:spid="_x0000_s1026" style="position:absolute;margin-left:230.85pt;margin-top:1.85pt;width:13.5pt;height: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X1cft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A0C7C03" wp14:editId="4BFE775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A7606A" id="Oval 68" o:spid="_x0000_s1026" style="position:absolute;margin-left:182.4pt;margin-top:1.85pt;width:13.5pt;height: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C357FB3" wp14:editId="2B70E5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08247C" id="Oval 67" o:spid="_x0000_s1026" style="position:absolute;margin-left:133.95pt;margin-top:1.85pt;width:13.5pt;height: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5168477" wp14:editId="6BE48B0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1470B3" id="Oval 66" o:spid="_x0000_s1026" style="position:absolute;margin-left:88.35pt;margin-top:1.85pt;width:13.5pt;height: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9B604BA" wp14:editId="16E0192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E552A8" id="Oval 73" o:spid="_x0000_s1026" style="position:absolute;margin-left:230.85pt;margin-top:1.85pt;width:13.5pt;height: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E32C9BC" wp14:editId="6D720AD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E2054C" id="Oval 72" o:spid="_x0000_s1026" style="position:absolute;margin-left:182.4pt;margin-top:1.85pt;width:13.5pt;height: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B168FE7" wp14:editId="3B9B7A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8D6BB1" id="Oval 71" o:spid="_x0000_s1026" style="position:absolute;margin-left:133.95pt;margin-top:1.85pt;width:13.5pt;height: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g80HQIAAC0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M9oPN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6C84A37" wp14:editId="5CD3F1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301D39" id="Oval 70" o:spid="_x0000_s1026" style="position:absolute;margin-left:88.35pt;margin-top:1.85pt;width:13.5pt;height: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9E78D30" wp14:editId="53203CC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7F660D" id="Oval 77" o:spid="_x0000_s1026" style="position:absolute;margin-left:230.85pt;margin-top:1.85pt;width:13.5pt;height: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GQjJe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6C8B666" wp14:editId="2D0A368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6C0F10" id="Oval 76" o:spid="_x0000_s1026" style="position:absolute;margin-left:182.4pt;margin-top:1.85pt;width:13.5pt;height: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BDBB4B5" wp14:editId="36B07CC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7E27DB" id="Oval 75" o:spid="_x0000_s1026" style="position:absolute;margin-left:133.95pt;margin-top:1.85pt;width:13.5pt;height: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BAF2C2B" wp14:editId="7A3E339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05C7E6" id="Oval 74" o:spid="_x0000_s1026" style="position:absolute;margin-left:88.35pt;margin-top:1.85pt;width:13.5pt;height: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F4E8DD0" wp14:editId="43A3299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5531FB" id="Oval 81" o:spid="_x0000_s1026" style="position:absolute;margin-left:230.85pt;margin-top:1.85pt;width:13.5pt;height:9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57EAB0A" wp14:editId="4774992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48A9A1" id="Oval 80" o:spid="_x0000_s1026" style="position:absolute;margin-left:182.4pt;margin-top:1.85pt;width:13.5pt;height:9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A/xKqN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F23D33E" wp14:editId="7C6BD13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FFD74C" id="Oval 79" o:spid="_x0000_s1026" style="position:absolute;margin-left:133.95pt;margin-top:1.85pt;width:13.5pt;height: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F45B65E" wp14:editId="407225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44804B" id="Oval 78" o:spid="_x0000_s1026" style="position:absolute;margin-left:88.35pt;margin-top:1.85pt;width:13.5pt;height: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6104C3B" wp14:editId="6A495F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FFAF76" id="Oval 85" o:spid="_x0000_s1026" style="position:absolute;margin-left:230.85pt;margin-top:1.85pt;width:13.5pt;height: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DzBNwIAAGc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KgsPME3AgAAZw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BDDE8E2" wp14:editId="2B3BE03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81586F" id="Oval 84" o:spid="_x0000_s1026" style="position:absolute;margin-left:182.4pt;margin-top:1.85pt;width:13.5pt;height:9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316A8EE" wp14:editId="075B765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230C67" id="Oval 83" o:spid="_x0000_s1026" style="position:absolute;margin-left:133.95pt;margin-top:1.85pt;width:13.5pt;height: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D7FD89" wp14:editId="2B265C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ED9E2D" id="Oval 82" o:spid="_x0000_s1026" style="position:absolute;margin-left:88.35pt;margin-top:1.85pt;width:13.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9B255B1" wp14:editId="498E557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3B620D" id="Oval 89" o:spid="_x0000_s1026" style="position:absolute;margin-left:230.85pt;margin-top:1.85pt;width:13.5pt;height: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470D0DA" wp14:editId="27091E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CDF7DD" id="Oval 88" o:spid="_x0000_s1026" style="position:absolute;margin-left:182.4pt;margin-top:1.85pt;width:13.5pt;height:9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3DA5C30" wp14:editId="0B0F563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168B6A" id="Oval 87" o:spid="_x0000_s1026" style="position:absolute;margin-left:133.95pt;margin-top:1.85pt;width:13.5pt;height: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66C097F" wp14:editId="59B534D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C27076" id="Oval 86" o:spid="_x0000_s1026" style="position:absolute;margin-left:88.35pt;margin-top:1.85pt;width:13.5pt;height: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KS6uGR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7B8DE92" wp14:editId="2A3F3EF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65FEAB" id="Oval 93" o:spid="_x0000_s1026" style="position:absolute;margin-left:230.85pt;margin-top:1.85pt;width:13.5pt;height: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75E43FE" wp14:editId="56635A1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73148" id="Oval 92" o:spid="_x0000_s1026" style="position:absolute;margin-left:182.4pt;margin-top:1.85pt;width:13.5pt;height:9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yZGNgIAAGc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82FC24" wp14:editId="080FD33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304ABA" id="Oval 91" o:spid="_x0000_s1026" style="position:absolute;margin-left:133.95pt;margin-top:1.85pt;width:13.5pt;height:9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2277CB0" wp14:editId="1FE7484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5B1E0C" id="Oval 90" o:spid="_x0000_s1026" style="position:absolute;margin-left:88.35pt;margin-top:1.85pt;width:13.5pt;height:9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6CB90B3" wp14:editId="4A7AE78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527666" id="Oval 97" o:spid="_x0000_s1026" style="position:absolute;margin-left:230.85pt;margin-top:1.85pt;width:13.5pt;height: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810672D" wp14:editId="58531A5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B8889D" id="Oval 96" o:spid="_x0000_s1026" style="position:absolute;margin-left:182.4pt;margin-top:1.85pt;width:13.5pt;height:9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7265227" wp14:editId="642A4DC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791A1B" id="Oval 95" o:spid="_x0000_s1026" style="position:absolute;margin-left:133.95pt;margin-top:1.85pt;width:13.5pt;height:9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5F69A31" wp14:editId="20862DE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EE17EB" id="Oval 94" o:spid="_x0000_s1026" style="position:absolute;margin-left:88.35pt;margin-top:1.85pt;width:13.5pt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pYNgIAAGY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" fillcolor="#0d0d0d [3069]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69BEA88" wp14:editId="368147A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5EB3E1" id="Oval 101" o:spid="_x0000_s1026" style="position:absolute;margin-left:230.85pt;margin-top:1.85pt;width:13.5pt;height:9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8A6F996" wp14:editId="58C1A52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35EFD9" id="Oval 100" o:spid="_x0000_s1026" style="position:absolute;margin-left:182.4pt;margin-top:1.85pt;width:13.5pt;height:9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7E93205" wp14:editId="6830986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1ECD59" id="Oval 99" o:spid="_x0000_s1026" style="position:absolute;margin-left:133.95pt;margin-top:1.85pt;width:13.5pt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4QwNgIAAGY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B544053" wp14:editId="5A3488D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586DD5" id="Oval 98" o:spid="_x0000_s1026" style="position:absolute;margin-left:88.35pt;margin-top:1.85pt;width:13.5pt;height:9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ind w:firstLine="720"/>
        <w:rPr>
          <w:rFonts w:cstheme="minorHAnsi"/>
        </w:rPr>
      </w:pPr>
    </w:p>
    <w:p w:rsidR="00E33F93" w:rsidRPr="009D2C92" w:rsidRDefault="00E33F93" w:rsidP="00E33F93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C7388E3" wp14:editId="675736F1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61612E" id="Oval 9" o:spid="_x0000_s1026" style="position:absolute;margin-left:230.85pt;margin-top:2.5pt;width:13.5pt;height:9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7E3AA86" wp14:editId="14118A8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1C37B3" id="Oval 8" o:spid="_x0000_s1026" style="position:absolute;margin-left:182.4pt;margin-top:2.5pt;width:13.5pt;height:9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FFC518E" wp14:editId="0DD19FBD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0378B3" id="Oval 7" o:spid="_x0000_s1026" style="position:absolute;margin-left:133.95pt;margin-top:2.5pt;width:13.5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E9BF8C" wp14:editId="4B6625F1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AC6C69" id="Oval 6" o:spid="_x0000_s1026" style="position:absolute;margin-left:88.35pt;margin-top:2.5pt;width:13.5pt;height:9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8CA5E5A" wp14:editId="7692675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AA9138" id="Oval 9" o:spid="_x0000_s1026" style="position:absolute;margin-left:230.85pt;margin-top:1.85pt;width:1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992EA0A" wp14:editId="44296A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0C74CE" id="Oval 8" o:spid="_x0000_s1026" style="position:absolute;margin-left:182.4pt;margin-top:1.85pt;width:13.5pt;height:9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3E5E8C5" wp14:editId="261F6E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7E043B" id="Oval 7" o:spid="_x0000_s1026" style="position:absolute;margin-left:133.95pt;margin-top:1.85pt;width:13.5pt;height:9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WM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WKklj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ECC3585" wp14:editId="1B2DED4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0D538B" id="Oval 6" o:spid="_x0000_s1026" style="position:absolute;margin-left:88.35pt;margin-top:1.85pt;width:13.5pt;height:9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BF4C550" wp14:editId="084265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D19509" id="Oval 13" o:spid="_x0000_s1026" style="position:absolute;margin-left:230.85pt;margin-top:1.85pt;width:13.5pt;height:9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64E1DF3" wp14:editId="2DDFEB1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7F8B52" id="Oval 12" o:spid="_x0000_s1026" style="position:absolute;margin-left:182.4pt;margin-top:1.85pt;width:13.5pt;height:9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24A95EB" wp14:editId="0266139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8D3164" id="Oval 11" o:spid="_x0000_s1026" style="position:absolute;margin-left:133.95pt;margin-top:1.85pt;width:13.5pt;height:9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u1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LM1bt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096830" wp14:editId="00EEC0F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F4426B" id="Oval 10" o:spid="_x0000_s1026" style="position:absolute;margin-left:88.35pt;margin-top:1.85pt;width:13.5pt;height:9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26E8E03" wp14:editId="464AFC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32BE08" id="Oval 17" o:spid="_x0000_s1026" style="position:absolute;margin-left:230.85pt;margin-top:1.85pt;width:13.5pt;height:9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5CD751C" wp14:editId="7612865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9C011A" id="Oval 16" o:spid="_x0000_s1026" style="position:absolute;margin-left:182.4pt;margin-top:1.85pt;width:13.5pt;height:9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FB8A946" wp14:editId="2A42AB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B20723" id="Oval 15" o:spid="_x0000_s1026" style="position:absolute;margin-left:133.95pt;margin-top:1.85pt;width:13.5pt;height: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AA8527B" wp14:editId="06712D3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6884F7" id="Oval 14" o:spid="_x0000_s1026" style="position:absolute;margin-left:88.35pt;margin-top:1.85pt;width:13.5pt;height:9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jguHqh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EDFC250" wp14:editId="292E472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EC097E" id="Oval 21" o:spid="_x0000_s1026" style="position:absolute;margin-left:230.85pt;margin-top:1.85pt;width:13.5pt;height:9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DFPF4B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F6CD066" wp14:editId="3C83D77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FB7DF6" id="Oval 20" o:spid="_x0000_s1026" style="position:absolute;margin-left:182.4pt;margin-top:1.85pt;width:13.5pt;height:9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8ED8DD4" wp14:editId="3C66CE3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53F366" id="Oval 19" o:spid="_x0000_s1026" style="position:absolute;margin-left:133.95pt;margin-top:1.85pt;width:13.5pt;height:9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F00EEEA" wp14:editId="71DA5AE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4E83FF" id="Oval 18" o:spid="_x0000_s1026" style="position:absolute;margin-left:88.35pt;margin-top:1.85pt;width:13.5pt;height: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F20B8" wp14:editId="6AF71EF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AC493" id="Oval 25" o:spid="_x0000_s1026" style="position:absolute;margin-left:230.85pt;margin-top:1.85pt;width:13.5pt;height:9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56BC7B1" wp14:editId="32D8A2C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F0DB6F" id="Oval 24" o:spid="_x0000_s1026" style="position:absolute;margin-left:182.4pt;margin-top:1.85pt;width:13.5pt;height:9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2HScNh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BE8643C" wp14:editId="5D5A2C6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978E4F" id="Oval 23" o:spid="_x0000_s1026" style="position:absolute;margin-left:133.95pt;margin-top:1.85pt;width:13.5pt;height:9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7659C97" wp14:editId="403549C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E599BF" id="Oval 22" o:spid="_x0000_s1026" style="position:absolute;margin-left:88.35pt;margin-top:1.85pt;width:13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75B8FCF" wp14:editId="6EA8ED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059F49" id="Oval 29" o:spid="_x0000_s1026" style="position:absolute;margin-left:230.85pt;margin-top:1.85pt;width:13.5pt;height:9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1AAABF8" wp14:editId="6B943CB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EE1903" id="Oval 28" o:spid="_x0000_s1026" style="position:absolute;margin-left:182.4pt;margin-top:1.85pt;width:13.5pt;height:9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0E9D002" wp14:editId="14DDB81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AE3B1A" id="Oval 27" o:spid="_x0000_s1026" style="position:absolute;margin-left:133.95pt;margin-top:1.85pt;width:13.5pt;height:9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8EB27C4" wp14:editId="1061378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407C9E" id="Oval 26" o:spid="_x0000_s1026" style="position:absolute;margin-left:88.35pt;margin-top:1.85pt;width:13.5pt;height: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LDX0S0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C9C587C" wp14:editId="14FB85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F33F70" id="Oval 33" o:spid="_x0000_s1026" style="position:absolute;margin-left:230.85pt;margin-top:1.85pt;width:13.5pt;height:9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03BAF73" wp14:editId="5CC68F5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3C1AB0" id="Oval 32" o:spid="_x0000_s1026" style="position:absolute;margin-left:182.4pt;margin-top:1.85pt;width:13.5pt;height:9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876D2A7" wp14:editId="117C31C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E73316" id="Oval 31" o:spid="_x0000_s1026" style="position:absolute;margin-left:133.95pt;margin-top:1.85pt;width:13.5pt;height:9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F1D4IQ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48E625A" wp14:editId="4560065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6FF993" id="Oval 30" o:spid="_x0000_s1026" style="position:absolute;margin-left:88.35pt;margin-top:1.85pt;width:13.5pt;height:9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FE003D0" wp14:editId="1FFEEB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A133F8" id="Oval 37" o:spid="_x0000_s1026" style="position:absolute;margin-left:230.85pt;margin-top:1.85pt;width:13.5pt;height:9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GHZHgIAAC4EAAAOAAAAZHJzL2Uyb0RvYy54bWysU9tu2zAMfR+wfxD0vtjOZV2M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PUhh2R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1A22149" wp14:editId="13E39DE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32BEFD" id="Oval 36" o:spid="_x0000_s1026" style="position:absolute;margin-left:182.4pt;margin-top:1.85pt;width:13.5pt;height: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E2E4D9D" wp14:editId="7164429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1920E6" id="Oval 35" o:spid="_x0000_s1026" style="position:absolute;margin-left:133.95pt;margin-top:1.85pt;width:13.5pt;height:9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E5AC045" wp14:editId="6A8ED9D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CCC7C4" id="Oval 34" o:spid="_x0000_s1026" style="position:absolute;margin-left:88.35pt;margin-top:1.85pt;width:13.5pt;height:9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5476DCA" wp14:editId="204B94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4DEF90" id="Oval 41" o:spid="_x0000_s1026" style="position:absolute;margin-left:230.85pt;margin-top:1.85pt;width:13.5pt;height:9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E94B1AF" wp14:editId="7971367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4F133E" id="Oval 40" o:spid="_x0000_s1026" style="position:absolute;margin-left:182.4pt;margin-top:1.85pt;width:13.5pt;height:9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9HsHAIAAC4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CFc9HsHAIAAC4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742DC9B" wp14:editId="2B15DF7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E8A64D" id="Oval 39" o:spid="_x0000_s1026" style="position:absolute;margin-left:133.95pt;margin-top:1.85pt;width:13.5pt;height:9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12B3BDE" wp14:editId="72A4606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651313" id="Oval 38" o:spid="_x0000_s1026" style="position:absolute;margin-left:88.35pt;margin-top:1.85pt;width:13.5pt;height:9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71253F0" wp14:editId="052AF66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60F420" id="Oval 45" o:spid="_x0000_s1026" style="position:absolute;margin-left:230.85pt;margin-top:1.85pt;width:13.5pt;height:9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C3AB90F" wp14:editId="53DA5BC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381D21" id="Oval 44" o:spid="_x0000_s1026" style="position:absolute;margin-left:182.4pt;margin-top:1.85pt;width:13.5pt;height:9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BkHQIAAC4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S+ZQZ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AFFA746" wp14:editId="3CC11B4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3348B1" id="Oval 43" o:spid="_x0000_s1026" style="position:absolute;margin-left:133.95pt;margin-top:1.85pt;width:13.5pt;height: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740F79E" wp14:editId="72684D6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A026DF" id="Oval 42" o:spid="_x0000_s1026" style="position:absolute;margin-left:88.35pt;margin-top:1.85pt;width:13.5pt;height:9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66E3C90" wp14:editId="6E16398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673B91" id="Oval 49" o:spid="_x0000_s1026" style="position:absolute;margin-left:230.85pt;margin-top:1.85pt;width:13.5pt;height:9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5AABCDF" wp14:editId="621CB18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CE576E" id="Oval 48" o:spid="_x0000_s1026" style="position:absolute;margin-left:182.4pt;margin-top:1.85pt;width:13.5pt;height:9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HzAHQIAAC4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eTh8w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1D3147C" wp14:editId="19C5925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2E0F16" id="Oval 47" o:spid="_x0000_s1026" style="position:absolute;margin-left:133.95pt;margin-top:1.85pt;width:13.5pt;height:9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B8CF844" wp14:editId="7A1D2A8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1BA8AE" id="Oval 46" o:spid="_x0000_s1026" style="position:absolute;margin-left:88.35pt;margin-top:1.85pt;width:13.5pt;height:9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BF69254" wp14:editId="4D588D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663238" id="Oval 53" o:spid="_x0000_s1026" style="position:absolute;margin-left:230.85pt;margin-top:1.85pt;width:13.5pt;height:9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934E5E1" wp14:editId="5D63DD8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17F373" id="Oval 52" o:spid="_x0000_s1026" style="position:absolute;margin-left:182.4pt;margin-top:1.85pt;width:13.5pt;height:9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B374AE1" wp14:editId="73407FB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5B4C29" id="Oval 51" o:spid="_x0000_s1026" style="position:absolute;margin-left:133.95pt;margin-top:1.85pt;width:13.5pt;height:9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SzW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ztEs1h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C70717D" wp14:editId="50BE92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101878" id="Oval 50" o:spid="_x0000_s1026" style="position:absolute;margin-left:88.35pt;margin-top:1.85pt;width:13.5pt;height:9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A01DE57" wp14:editId="74BB804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5EF206" id="Oval 57" o:spid="_x0000_s1026" style="position:absolute;margin-left:230.85pt;margin-top:1.85pt;width:13.5pt;height:9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q2LHgIAAC4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rtqti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835FBDD" wp14:editId="2A0C2AB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2C0499" id="Oval 56" o:spid="_x0000_s1026" style="position:absolute;margin-left:182.4pt;margin-top:1.85pt;width:13.5pt;height:9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FCFC217" wp14:editId="5055BFC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1B5BFD" id="Oval 55" o:spid="_x0000_s1026" style="position:absolute;margin-left:133.95pt;margin-top:1.85pt;width:13.5pt;height:9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4AA08F6" wp14:editId="0A26818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6AED52" id="Oval 54" o:spid="_x0000_s1026" style="position:absolute;margin-left:88.35pt;margin-top:1.85pt;width:13.5pt;height:9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2443925" wp14:editId="0E50E1C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3E0652" id="Oval 61" o:spid="_x0000_s1026" style="position:absolute;margin-left:230.85pt;margin-top:1.85pt;width:13.5pt;height:9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7k+yg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FF2AF57" wp14:editId="2C3D8CD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A54CA4" id="Oval 60" o:spid="_x0000_s1026" style="position:absolute;margin-left:182.4pt;margin-top:1.85pt;width:13.5pt;height: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0513E6B" wp14:editId="57D463B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DCE256" id="Oval 59" o:spid="_x0000_s1026" style="position:absolute;margin-left:133.95pt;margin-top:1.85pt;width:13.5pt;height:9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A014875" wp14:editId="6E456B1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800778" id="Oval 58" o:spid="_x0000_s1026" style="position:absolute;margin-left:88.35pt;margin-top:1.85pt;width:13.5pt;height: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82A7991" wp14:editId="1086A7A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4AE2D3" id="Oval 65" o:spid="_x0000_s1026" style="position:absolute;margin-left:230.85pt;margin-top:1.85pt;width:13.5pt;height:9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83TC8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8D9EAB7" wp14:editId="7B0E216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ADD6F6" id="Oval 64" o:spid="_x0000_s1026" style="position:absolute;margin-left:182.4pt;margin-top:1.85pt;width:13.5pt;height:9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8256694" wp14:editId="7DDD321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F62374" id="Oval 63" o:spid="_x0000_s1026" style="position:absolute;margin-left:133.95pt;margin-top:1.85pt;width:13.5pt;height: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9D6FBD7" wp14:editId="3788212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F1A421" id="Oval 62" o:spid="_x0000_s1026" style="position:absolute;margin-left:88.35pt;margin-top:1.85pt;width:13.5pt;height:9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C6D8C6B" wp14:editId="11B0D33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CEA0A1" id="Oval 69" o:spid="_x0000_s1026" style="position:absolute;margin-left:230.85pt;margin-top:1.85pt;width:13.5pt;height:9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7A4BA6E" wp14:editId="1590DDB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F21F7C" id="Oval 68" o:spid="_x0000_s1026" style="position:absolute;margin-left:182.4pt;margin-top:1.85pt;width:13.5pt;height:9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195669A" wp14:editId="0B8E0E9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0804D3" id="Oval 67" o:spid="_x0000_s1026" style="position:absolute;margin-left:133.95pt;margin-top:1.85pt;width:13.5pt;height:9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3D29F61" wp14:editId="223934F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BED43E" id="Oval 66" o:spid="_x0000_s1026" style="position:absolute;margin-left:88.35pt;margin-top:1.85pt;width:13.5pt;height:9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FLLpk4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7B2A535" wp14:editId="6B7886D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0A0127" id="Oval 73" o:spid="_x0000_s1026" style="position:absolute;margin-left:230.85pt;margin-top:1.85pt;width:13.5pt;height: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9D8F258" wp14:editId="62D5DB8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A0975E" id="Oval 72" o:spid="_x0000_s1026" style="position:absolute;margin-left:182.4pt;margin-top:1.85pt;width:13.5pt;height:9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153C7C6" wp14:editId="4623C8D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ECB052" id="Oval 71" o:spid="_x0000_s1026" style="position:absolute;margin-left:133.95pt;margin-top:1.85pt;width:13.5pt;height:9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65DC34F2" wp14:editId="4BE8102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994266" id="Oval 70" o:spid="_x0000_s1026" style="position:absolute;margin-left:88.35pt;margin-top:1.85pt;width:13.5pt;height: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B2Q75A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0C001F5" wp14:editId="0117D56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478E96" id="Oval 77" o:spid="_x0000_s1026" style="position:absolute;margin-left:230.85pt;margin-top:1.85pt;width:13.5pt;height: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A63334E" wp14:editId="1AB3EB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D51314" id="Oval 76" o:spid="_x0000_s1026" style="position:absolute;margin-left:182.4pt;margin-top:1.85pt;width:13.5pt;height:9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34F8A39" wp14:editId="1D765DE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25B5ED" id="Oval 75" o:spid="_x0000_s1026" style="position:absolute;margin-left:133.95pt;margin-top:1.85pt;width:13.5pt;height: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0FD10B1" wp14:editId="67763E1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513A6E" id="Oval 74" o:spid="_x0000_s1026" style="position:absolute;margin-left:88.35pt;margin-top:1.85pt;width:13.5pt;height: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VEfOAIAAGg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" fillcolor="#0d0d0d [3069]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E39BE98" wp14:editId="4851A1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2D3BB2" id="Oval 81" o:spid="_x0000_s1026" style="position:absolute;margin-left:230.85pt;margin-top:1.85pt;width:13.5pt;height:9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EB9852C" wp14:editId="2E36D6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CECDBB" id="Oval 80" o:spid="_x0000_s1026" style="position:absolute;margin-left:182.4pt;margin-top:1.85pt;width:13.5pt;height: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8C848C7" wp14:editId="069CB6F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CB431C" id="Oval 79" o:spid="_x0000_s1026" style="position:absolute;margin-left:133.95pt;margin-top:1.85pt;width:13.5pt;height:9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524C055" wp14:editId="2DF34E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772816" id="Oval 78" o:spid="_x0000_s1026" style="position:absolute;margin-left:88.35pt;margin-top:1.85pt;width:13.5pt;height: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A081163" wp14:editId="528FE9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CC5800" id="Oval 85" o:spid="_x0000_s1026" style="position:absolute;margin-left:230.85pt;margin-top:1.85pt;width:13.5pt;height:9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60DA5DF" wp14:editId="04A1637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32FFFD" id="Oval 84" o:spid="_x0000_s1026" style="position:absolute;margin-left:182.4pt;margin-top:1.85pt;width:13.5pt;height:9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724F1C" wp14:editId="4251AE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68AA8" id="Oval 83" o:spid="_x0000_s1026" style="position:absolute;margin-left:133.95pt;margin-top:1.85pt;width:13.5pt;height:9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29E6458" wp14:editId="217C536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D99099" id="Oval 82" o:spid="_x0000_s1026" style="position:absolute;margin-left:88.35pt;margin-top:1.85pt;width:13.5pt;height:9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99811D9" wp14:editId="19F1889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AA8CD9" id="Oval 89" o:spid="_x0000_s1026" style="position:absolute;margin-left:230.85pt;margin-top:1.85pt;width:13.5pt;height:9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2123C75" wp14:editId="70A63D6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0A2CBF" id="Oval 88" o:spid="_x0000_s1026" style="position:absolute;margin-left:182.4pt;margin-top:1.85pt;width:13.5pt;height: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F8d5WU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48E7DA6" wp14:editId="59770C1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6BAD6B" id="Oval 87" o:spid="_x0000_s1026" style="position:absolute;margin-left:133.95pt;margin-top:1.85pt;width:13.5pt;height: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716BBF2" wp14:editId="4E350F9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D0A0B" id="Oval 86" o:spid="_x0000_s1026" style="position:absolute;margin-left:88.35pt;margin-top:1.85pt;width:13.5pt;height: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4A454DE" wp14:editId="0F58C5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14AAE2" id="Oval 93" o:spid="_x0000_s1026" style="position:absolute;margin-left:230.85pt;margin-top:1.85pt;width:13.5pt;height:9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B942B13" wp14:editId="5E45574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C1A8FD" id="Oval 92" o:spid="_x0000_s1026" style="position:absolute;margin-left:182.4pt;margin-top:1.85pt;width:13.5pt;height:9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5326E21" wp14:editId="1AB79CF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D79A84" id="Oval 91" o:spid="_x0000_s1026" style="position:absolute;margin-left:133.95pt;margin-top:1.85pt;width:13.5pt;height:9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10D7352" wp14:editId="4C0DBE1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A048D9" id="Oval 90" o:spid="_x0000_s1026" style="position:absolute;margin-left:88.35pt;margin-top:1.85pt;width:13.5pt;height:9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64380FB" wp14:editId="26B7EF3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FE7329" id="Oval 97" o:spid="_x0000_s1026" style="position:absolute;margin-left:230.85pt;margin-top:1.85pt;width:13.5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961804C" wp14:editId="2C83E9F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FFFE3C" id="Oval 96" o:spid="_x0000_s1026" style="position:absolute;margin-left:182.4pt;margin-top:1.85pt;width:13.5pt;height: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BB329B4" wp14:editId="0353C61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89D7BF" id="Oval 95" o:spid="_x0000_s1026" style="position:absolute;margin-left:133.95pt;margin-top:1.85pt;width:13.5pt;height:9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+CNwIAAGg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CNp6+CNwIAAGg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FE3492E" wp14:editId="0D7B47F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BB1FB1" id="Oval 94" o:spid="_x0000_s1026" style="position:absolute;margin-left:88.35pt;margin-top:1.85pt;width:13.5pt;height:9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D84F944" wp14:editId="015B8F6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0A97D8" id="Oval 101" o:spid="_x0000_s1026" style="position:absolute;margin-left:230.85pt;margin-top:1.85pt;width:13.5pt;height:9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09A2DC1" wp14:editId="25DA00D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24D71A" id="Oval 100" o:spid="_x0000_s1026" style="position:absolute;margin-left:182.4pt;margin-top:1.85pt;width:13.5pt;height:9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75EC7CE" wp14:editId="4A23F28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C424C7" id="Oval 99" o:spid="_x0000_s1026" style="position:absolute;margin-left:133.95pt;margin-top:1.85pt;width:13.5pt;height:9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01D031B" wp14:editId="540D14A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580E61" id="Oval 98" o:spid="_x0000_s1026" style="position:absolute;margin-left:88.35pt;margin-top:1.85pt;width:13.5pt;height:9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DY5NrA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</w:rPr>
        <w:tab/>
      </w:r>
      <w:r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Default="00E33F93" w:rsidP="00E57468">
      <w:pPr>
        <w:rPr>
          <w:rFonts w:ascii="Times New Roman" w:hAnsi="Times New Roman"/>
          <w:sz w:val="24"/>
          <w:szCs w:val="24"/>
        </w:rPr>
        <w:sectPr w:rsidR="00E33F93" w:rsidSect="00E33F93">
          <w:type w:val="continuous"/>
          <w:pgSz w:w="11906" w:h="16838"/>
          <w:pgMar w:top="720" w:right="720" w:bottom="720" w:left="720" w:header="708" w:footer="708" w:gutter="0"/>
          <w:cols w:num="2" w:space="708"/>
          <w:titlePg/>
          <w:docGrid w:linePitch="360"/>
        </w:sectPr>
      </w:pPr>
    </w:p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  <w:sectPr w:rsidR="00E57468" w:rsidRPr="00FF09A0" w:rsidSect="00E33F9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40"/>
          <w:szCs w:val="40"/>
        </w:rPr>
      </w:pP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</w:p>
    <w:p w:rsidR="007F77FC" w:rsidRPr="00264EA8" w:rsidRDefault="007F77FC" w:rsidP="007F77FC">
      <w:pPr>
        <w:rPr>
          <w:rFonts w:ascii="Times New Roman" w:hAnsi="Times New Roman"/>
        </w:rPr>
        <w:sectPr w:rsidR="007F77FC" w:rsidRPr="00264EA8" w:rsidSect="007F77FC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60"/>
        </w:sectPr>
      </w:pPr>
    </w:p>
    <w:tbl>
      <w:tblPr>
        <w:tblStyle w:val="TableGrid"/>
        <w:tblW w:w="10241" w:type="dxa"/>
        <w:tblInd w:w="-318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103"/>
        <w:gridCol w:w="742"/>
        <w:gridCol w:w="2943"/>
        <w:gridCol w:w="34"/>
      </w:tblGrid>
      <w:tr w:rsidR="00E57468" w:rsidRPr="00264EA8" w:rsidTr="00381892">
        <w:trPr>
          <w:gridAfter w:val="1"/>
          <w:wAfter w:w="34" w:type="dxa"/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744551391"/>
            <w:placeholder>
              <w:docPart w:val="97728C07BDB64D0D883A17B611FC603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264EA8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1236743850"/>
            <w:placeholder>
              <w:docPart w:val="373AE04E8ACC4D1D8A89BE5AAFD7040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4C6E7" w:themeFill="accent5" w:themeFillTint="66"/>
              </w:tcPr>
              <w:p w:rsidR="00E57468" w:rsidRPr="00264EA8" w:rsidRDefault="00944A11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WME Yearly Maths</w:t>
                </w:r>
              </w:p>
            </w:tc>
          </w:sdtContent>
        </w:sdt>
        <w:tc>
          <w:tcPr>
            <w:tcW w:w="3685" w:type="dxa"/>
            <w:gridSpan w:val="2"/>
            <w:shd w:val="clear" w:color="auto" w:fill="1F3864" w:themeFill="accent5" w:themeFillShade="80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</w:tc>
      </w:tr>
      <w:tr w:rsidR="00E57468" w:rsidRPr="00264EA8" w:rsidTr="00381892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A0282F" w:rsidP="00A37AD8">
            <w:pPr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>Section 2 Part B</w:t>
            </w:r>
            <w:r w:rsidR="00E57468"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         </w:t>
            </w:r>
            <w:r w:rsidR="00E57468" w:rsidRPr="00264EA8">
              <w:rPr>
                <w:rFonts w:ascii="Times New Roman" w:hAnsi="Times New Roman"/>
                <w:sz w:val="28"/>
                <w:szCs w:val="28"/>
              </w:rPr>
              <w:t>Longer Answer Section</w:t>
            </w:r>
          </w:p>
        </w:tc>
      </w:tr>
      <w:tr w:rsidR="00E57468" w:rsidRPr="00264EA8" w:rsidTr="00381892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36"/>
                <w:szCs w:val="36"/>
              </w:rPr>
              <w:t>ANSWERS</w:t>
            </w:r>
          </w:p>
        </w:tc>
      </w:tr>
      <w:tr w:rsidR="00E57468" w:rsidRPr="00264EA8" w:rsidTr="00381892">
        <w:trPr>
          <w:cantSplit/>
          <w:trHeight w:val="227"/>
          <w:tblHeader/>
        </w:trPr>
        <w:tc>
          <w:tcPr>
            <w:tcW w:w="7264" w:type="dxa"/>
            <w:gridSpan w:val="4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gridSpan w:val="2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64EA8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76.</w:t>
            </w:r>
          </w:p>
        </w:tc>
        <w:tc>
          <w:tcPr>
            <w:tcW w:w="6312" w:type="dxa"/>
            <w:gridSpan w:val="3"/>
          </w:tcPr>
          <w:p w:rsidR="00F54DB3" w:rsidRPr="00264EA8" w:rsidRDefault="00F54DB3" w:rsidP="002E64E0">
            <w:pPr>
              <w:pStyle w:val="LongerQuestions"/>
              <w:numPr>
                <w:ilvl w:val="0"/>
                <w:numId w:val="4"/>
              </w:numPr>
            </w:pPr>
            <w:r>
              <w:t>The data is (positively) skewed.</w:t>
            </w:r>
          </w:p>
        </w:tc>
        <w:tc>
          <w:tcPr>
            <w:tcW w:w="2943" w:type="dxa"/>
          </w:tcPr>
          <w:p w:rsidR="00F54DB3" w:rsidRDefault="00F54DB3" w:rsidP="00F54DB3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233B7B" w:rsidRDefault="00233B7B" w:rsidP="002E64E0">
            <w:pPr>
              <w:pStyle w:val="LongerQuestions"/>
              <w:numPr>
                <w:ilvl w:val="0"/>
                <w:numId w:val="4"/>
              </w:numPr>
            </w:pPr>
          </w:p>
          <w:p w:rsidR="00F54DB3" w:rsidRPr="00F54DB3" w:rsidRDefault="00F54DB3" w:rsidP="002E64E0">
            <w:pPr>
              <w:pStyle w:val="LongerQuestions"/>
            </w:pPr>
            <w:r>
              <w:t xml:space="preserve">   </w:t>
            </w:r>
            <w:r w:rsidRPr="00F54DB3">
              <w:t xml:space="preserve"> </w:t>
            </w:r>
            <w:r w:rsidRPr="00F54DB3">
              <w:object w:dxaOrig="3708" w:dyaOrig="602">
                <v:shape id="_x0000_i1106" type="#_x0000_t75" style="width:187.1pt;height:28.9pt" o:ole="">
                  <v:imagedata r:id="rId204" o:title=""/>
                </v:shape>
                <o:OLEObject Type="Embed" ProgID="FXEquation.Equation" ShapeID="_x0000_i1106" DrawAspect="Content" ObjectID="_1501275031" r:id="rId205"/>
              </w:object>
            </w:r>
            <w:r w:rsidRPr="00F54DB3">
              <w:t xml:space="preserve"> </w:t>
            </w:r>
          </w:p>
        </w:tc>
        <w:tc>
          <w:tcPr>
            <w:tcW w:w="2943" w:type="dxa"/>
          </w:tcPr>
          <w:p w:rsidR="00F54DB3" w:rsidRDefault="00F54DB3" w:rsidP="00F54DB3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F54DB3" w:rsidRDefault="00F54DB3" w:rsidP="002E64E0">
            <w:pPr>
              <w:pStyle w:val="LongerQuestions"/>
              <w:numPr>
                <w:ilvl w:val="0"/>
                <w:numId w:val="4"/>
              </w:numPr>
            </w:pPr>
            <w:r>
              <w:t>Median = middle of 30 which are 15</w:t>
            </w:r>
            <w:r w:rsidRPr="00F54DB3">
              <w:rPr>
                <w:vertAlign w:val="superscript"/>
              </w:rPr>
              <w:t>th</w:t>
            </w:r>
            <w:r>
              <w:t xml:space="preserve"> and 16</w:t>
            </w:r>
            <w:r w:rsidRPr="00F54DB3">
              <w:rPr>
                <w:vertAlign w:val="superscript"/>
              </w:rPr>
              <w:t>th</w:t>
            </w:r>
            <w:r>
              <w:t xml:space="preserve"> scores.</w:t>
            </w:r>
          </w:p>
          <w:p w:rsidR="00F54DB3" w:rsidRPr="00264EA8" w:rsidRDefault="00005DE5" w:rsidP="002E64E0">
            <w:pPr>
              <w:pStyle w:val="LongerQuestions"/>
            </w:pPr>
            <w:r>
              <w:t>From CF column Median = 3</w:t>
            </w:r>
          </w:p>
        </w:tc>
        <w:tc>
          <w:tcPr>
            <w:tcW w:w="2943" w:type="dxa"/>
          </w:tcPr>
          <w:p w:rsidR="00F54DB3" w:rsidRDefault="00F54DB3" w:rsidP="00F54DB3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E57468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3F5C0B" w:rsidRDefault="00F54DB3" w:rsidP="002E64E0">
            <w:pPr>
              <w:pStyle w:val="LongerQuestions"/>
              <w:numPr>
                <w:ilvl w:val="0"/>
                <w:numId w:val="4"/>
              </w:numPr>
            </w:pPr>
            <w:r>
              <w:t>LQ = 8</w:t>
            </w:r>
            <w:r w:rsidRPr="00F54DB3">
              <w:rPr>
                <w:vertAlign w:val="superscript"/>
              </w:rPr>
              <w:t>th</w:t>
            </w:r>
            <w:r>
              <w:t xml:space="preserve"> score  = 2</w:t>
            </w:r>
          </w:p>
          <w:p w:rsidR="00F54DB3" w:rsidRDefault="00F54DB3" w:rsidP="002E64E0">
            <w:pPr>
              <w:pStyle w:val="LongerQuestions"/>
            </w:pPr>
            <w:r>
              <w:t>UQ = 23</w:t>
            </w:r>
            <w:r w:rsidRPr="00F54DB3">
              <w:rPr>
                <w:vertAlign w:val="superscript"/>
              </w:rPr>
              <w:t>rd</w:t>
            </w:r>
            <w:r>
              <w:t xml:space="preserve"> score = 4</w:t>
            </w:r>
          </w:p>
          <w:p w:rsidR="00F54DB3" w:rsidRPr="00264EA8" w:rsidRDefault="00F54DB3" w:rsidP="002E64E0">
            <w:pPr>
              <w:pStyle w:val="LongerQuestions"/>
            </w:pPr>
            <w:r>
              <w:t>Interquartile range = 4 – 2 = 2</w:t>
            </w:r>
          </w:p>
        </w:tc>
        <w:tc>
          <w:tcPr>
            <w:tcW w:w="2943" w:type="dxa"/>
          </w:tcPr>
          <w:p w:rsidR="003F5C0B" w:rsidRPr="00657C73" w:rsidRDefault="00F54DB3" w:rsidP="00A37AD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77.</w:t>
            </w:r>
          </w:p>
        </w:tc>
        <w:tc>
          <w:tcPr>
            <w:tcW w:w="6312" w:type="dxa"/>
            <w:gridSpan w:val="3"/>
          </w:tcPr>
          <w:p w:rsidR="00233B7B" w:rsidRDefault="00FA1095" w:rsidP="002E64E0">
            <w:pPr>
              <w:pStyle w:val="LongerQuestions"/>
            </w:pPr>
            <w:r>
              <w:t>(a)</w:t>
            </w:r>
          </w:p>
          <w:p w:rsidR="00F54DB3" w:rsidRPr="00767426" w:rsidRDefault="00767426" w:rsidP="002E64E0">
            <w:pPr>
              <w:pStyle w:val="LongerQuestions"/>
            </w:pPr>
            <w:r>
              <w:t xml:space="preserve">    </w:t>
            </w:r>
            <w:r w:rsidRPr="00767426">
              <w:object w:dxaOrig="2238" w:dyaOrig="1014">
                <v:shape id="_x0000_i1107" type="#_x0000_t75" style="width:115.1pt;height:50.2pt" o:ole="">
                  <v:imagedata r:id="rId206" o:title=""/>
                </v:shape>
                <o:OLEObject Type="Embed" ProgID="FXEquation.Equation" ShapeID="_x0000_i1107" DrawAspect="Content" ObjectID="_1501275032" r:id="rId207"/>
              </w:object>
            </w:r>
            <w:r w:rsidRPr="00767426">
              <w:t xml:space="preserve"> </w:t>
            </w:r>
          </w:p>
        </w:tc>
        <w:tc>
          <w:tcPr>
            <w:tcW w:w="2943" w:type="dxa"/>
          </w:tcPr>
          <w:p w:rsidR="00F54DB3" w:rsidRDefault="00F54DB3" w:rsidP="00F54DB3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233B7B" w:rsidRDefault="00FA1095" w:rsidP="002E64E0">
            <w:pPr>
              <w:pStyle w:val="LongerQuestions"/>
            </w:pPr>
            <w:r>
              <w:t>(b)</w:t>
            </w:r>
          </w:p>
          <w:p w:rsidR="00F54DB3" w:rsidRPr="00F54DB3" w:rsidRDefault="00FA1095" w:rsidP="002E64E0">
            <w:pPr>
              <w:pStyle w:val="LongerQuestions"/>
              <w:rPr>
                <w:position w:val="-16"/>
              </w:rPr>
            </w:pPr>
            <w:r>
              <w:rPr>
                <w:position w:val="-16"/>
              </w:rPr>
              <w:t xml:space="preserve">     </w:t>
            </w:r>
            <w:r w:rsidRPr="00FA1095">
              <w:object w:dxaOrig="4942" w:dyaOrig="1634">
                <v:shape id="_x0000_i1108" type="#_x0000_t75" style="width:244.9pt;height:79.1pt" o:ole="">
                  <v:imagedata r:id="rId208" o:title=""/>
                </v:shape>
                <o:OLEObject Type="Embed" ProgID="FXEquation.Equation" ShapeID="_x0000_i1108" DrawAspect="Content" ObjectID="_1501275033" r:id="rId209"/>
              </w:object>
            </w:r>
            <w:r>
              <w:rPr>
                <w:position w:val="-16"/>
              </w:rPr>
              <w:t xml:space="preserve"> </w:t>
            </w:r>
          </w:p>
        </w:tc>
        <w:tc>
          <w:tcPr>
            <w:tcW w:w="2943" w:type="dxa"/>
          </w:tcPr>
          <w:p w:rsidR="008A7C75" w:rsidRDefault="00F54DB3" w:rsidP="00F54DB3">
            <w:pPr>
              <w:rPr>
                <w:rFonts w:ascii="Times New Roman" w:hAnsi="Times New Roman"/>
                <w:sz w:val="24"/>
                <w:szCs w:val="24"/>
              </w:rPr>
            </w:pPr>
            <w:r w:rsidRPr="0010150E">
              <w:rPr>
                <w:rFonts w:ascii="Times New Roman" w:hAnsi="Times New Roman"/>
                <w:sz w:val="24"/>
                <w:szCs w:val="24"/>
              </w:rPr>
              <w:t>1 mark for</w:t>
            </w:r>
            <w:r w:rsidR="00FA1095">
              <w:rPr>
                <w:rFonts w:ascii="Times New Roman" w:hAnsi="Times New Roman"/>
                <w:sz w:val="24"/>
                <w:szCs w:val="24"/>
              </w:rPr>
              <w:t xml:space="preserve"> correct SA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F54DB3" w:rsidRDefault="008A7C75" w:rsidP="00F54DB3">
            <w:r>
              <w:rPr>
                <w:rFonts w:ascii="Times New Roman" w:hAnsi="Times New Roman"/>
                <w:sz w:val="24"/>
                <w:szCs w:val="24"/>
              </w:rPr>
              <w:t>1 mark for correct mass</w:t>
            </w:r>
            <w:r w:rsidR="0005507E">
              <w:rPr>
                <w:rFonts w:ascii="Times New Roman" w:hAnsi="Times New Roman"/>
                <w:sz w:val="24"/>
                <w:szCs w:val="24"/>
              </w:rPr>
              <w:t xml:space="preserve"> calculated from SA found.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 xml:space="preserve"> 78.</w:t>
            </w:r>
          </w:p>
        </w:tc>
        <w:tc>
          <w:tcPr>
            <w:tcW w:w="6312" w:type="dxa"/>
            <w:gridSpan w:val="3"/>
          </w:tcPr>
          <w:p w:rsidR="002E64E0" w:rsidRPr="002E64E0" w:rsidRDefault="002E64E0" w:rsidP="002E64E0">
            <w:pPr>
              <w:pStyle w:val="LongerQuestions"/>
            </w:pPr>
            <w:r w:rsidRPr="002E64E0">
              <w:t>(a)</w:t>
            </w:r>
          </w:p>
          <w:p w:rsidR="00F54DB3" w:rsidRPr="002E64E0" w:rsidRDefault="002E64E0" w:rsidP="002E64E0">
            <w:pPr>
              <w:pStyle w:val="LongerQuestions"/>
            </w:pPr>
            <w:r w:rsidRPr="002E64E0">
              <w:object w:dxaOrig="5268" w:dyaOrig="3042">
                <v:shape id="_x0000_i1109" type="#_x0000_t75" style="width:266.2pt;height:151.1pt" o:ole="">
                  <v:imagedata r:id="rId210" o:title=""/>
                </v:shape>
                <o:OLEObject Type="Embed" ProgID="FXEquation.Equation" ShapeID="_x0000_i1109" DrawAspect="Content" ObjectID="_1501275034" r:id="rId211"/>
              </w:object>
            </w:r>
          </w:p>
        </w:tc>
        <w:tc>
          <w:tcPr>
            <w:tcW w:w="2943" w:type="dxa"/>
          </w:tcPr>
          <w:p w:rsidR="00EC4552" w:rsidRDefault="00EC4552" w:rsidP="00EC45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with working.</w:t>
            </w:r>
          </w:p>
          <w:p w:rsidR="002E64E0" w:rsidRDefault="002E64E0" w:rsidP="00EC455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C4552" w:rsidRDefault="00EC4552" w:rsidP="00EC45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incorrect answer with minor error in working </w:t>
            </w:r>
          </w:p>
          <w:p w:rsidR="002E64E0" w:rsidRDefault="002E64E0" w:rsidP="00EC455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54DB3" w:rsidRDefault="00EC4552" w:rsidP="00EC4552">
            <w:r>
              <w:rPr>
                <w:rFonts w:ascii="Times New Roman" w:hAnsi="Times New Roman"/>
                <w:sz w:val="24"/>
                <w:szCs w:val="24"/>
              </w:rPr>
              <w:t>1 mark for correct answer without working.</w:t>
            </w:r>
          </w:p>
        </w:tc>
      </w:tr>
      <w:tr w:rsidR="00F54DB3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F54DB3" w:rsidRPr="00264EA8" w:rsidRDefault="00F54DB3" w:rsidP="00F54DB3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F54DB3" w:rsidRPr="00F54DB3" w:rsidRDefault="00BC4434" w:rsidP="002E64E0">
            <w:pPr>
              <w:pStyle w:val="LongerQuestions"/>
              <w:rPr>
                <w:position w:val="-16"/>
              </w:rPr>
            </w:pPr>
            <w:r>
              <w:rPr>
                <w:position w:val="-16"/>
              </w:rPr>
              <w:t xml:space="preserve">(b)  </w:t>
            </w:r>
            <w:r w:rsidR="00F86922">
              <w:rPr>
                <w:position w:val="-16"/>
              </w:rPr>
              <w:t xml:space="preserve"> </w:t>
            </w:r>
            <w:r w:rsidR="00BC5BB2" w:rsidRPr="00BC5BB2">
              <w:rPr>
                <w:color w:val="FF0000"/>
                <w:position w:val="-330"/>
              </w:rPr>
              <w:object w:dxaOrig="4428" w:dyaOrig="3574">
                <v:shape id="_x0000_i1110" type="#_x0000_t75" style="width:223.1pt;height:180pt" o:ole="">
                  <v:imagedata r:id="rId212" o:title=""/>
                </v:shape>
                <o:OLEObject Type="Embed" ProgID="FXEquation.Equation" ShapeID="_x0000_i1110" DrawAspect="Content" ObjectID="_1501275035" r:id="rId213"/>
              </w:object>
            </w:r>
            <w:r w:rsidR="00F86922">
              <w:rPr>
                <w:position w:val="-16"/>
              </w:rPr>
              <w:t xml:space="preserve"> </w:t>
            </w:r>
            <w:r>
              <w:rPr>
                <w:position w:val="-16"/>
              </w:rPr>
              <w:t xml:space="preserve">   </w:t>
            </w:r>
          </w:p>
        </w:tc>
        <w:tc>
          <w:tcPr>
            <w:tcW w:w="2943" w:type="dxa"/>
          </w:tcPr>
          <w:p w:rsidR="00BC5BB2" w:rsidRDefault="00BC5BB2" w:rsidP="00BC5BB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with working.</w:t>
            </w:r>
          </w:p>
          <w:p w:rsidR="00BC5BB2" w:rsidRDefault="00BC5BB2" w:rsidP="00BC5BB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C5BB2" w:rsidRDefault="00BC5BB2" w:rsidP="00BC5BB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C5BB2" w:rsidRDefault="00BC5BB2" w:rsidP="00BC5BB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incorrect answer with minor error in working </w:t>
            </w:r>
          </w:p>
          <w:p w:rsidR="00BC5BB2" w:rsidRDefault="00BC5BB2" w:rsidP="00BC5BB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54DB3" w:rsidRDefault="00F54DB3" w:rsidP="00BC5BB2"/>
        </w:tc>
      </w:tr>
      <w:tr w:rsidR="00863F75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79.</w:t>
            </w:r>
          </w:p>
        </w:tc>
        <w:tc>
          <w:tcPr>
            <w:tcW w:w="6312" w:type="dxa"/>
            <w:gridSpan w:val="3"/>
          </w:tcPr>
          <w:p w:rsidR="00043011" w:rsidRPr="002F6438" w:rsidRDefault="00043011" w:rsidP="002F6438">
            <w:pPr>
              <w:pStyle w:val="LongerQuestions"/>
              <w:rPr>
                <w:position w:val="-96"/>
              </w:rPr>
            </w:pPr>
            <w:r>
              <w:t xml:space="preserve">(a)     </w:t>
            </w:r>
            <w:r w:rsidR="002F6438" w:rsidRPr="002F6438">
              <w:rPr>
                <w:color w:val="FF0000"/>
                <w:position w:val="-96"/>
              </w:rPr>
              <w:object w:dxaOrig="4338" w:dyaOrig="1134">
                <v:shape id="_x0000_i1111" type="#_x0000_t75" style="width:3in;height:57.8pt" o:ole="">
                  <v:imagedata r:id="rId214" o:title=""/>
                </v:shape>
                <o:OLEObject Type="Embed" ProgID="FXEquation.Equation" ShapeID="_x0000_i1111" DrawAspect="Content" ObjectID="_1501275036" r:id="rId215"/>
              </w:object>
            </w:r>
            <w:r w:rsidRPr="002F6438">
              <w:rPr>
                <w:position w:val="-96"/>
              </w:rPr>
              <w:t xml:space="preserve"> </w: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863F75" w:rsidRPr="002F6438" w:rsidRDefault="00863F75" w:rsidP="002E64E0">
            <w:pPr>
              <w:pStyle w:val="LongerQuestions"/>
              <w:rPr>
                <w:position w:val="-154"/>
              </w:rPr>
            </w:pPr>
            <w:r>
              <w:t xml:space="preserve">   </w:t>
            </w:r>
            <w:r w:rsidR="002F6438">
              <w:t xml:space="preserve">(b) </w:t>
            </w:r>
            <w:r w:rsidRPr="00F54DB3">
              <w:rPr>
                <w:position w:val="-16"/>
              </w:rPr>
              <w:t xml:space="preserve"> </w:t>
            </w:r>
            <w:r w:rsidR="002F6438" w:rsidRPr="002F6438">
              <w:rPr>
                <w:color w:val="FF0000"/>
                <w:position w:val="-154"/>
              </w:rPr>
              <w:object w:dxaOrig="4458" w:dyaOrig="1718">
                <v:shape id="_x0000_i1112" type="#_x0000_t75" style="width:223.1pt;height:86.2pt" o:ole="">
                  <v:imagedata r:id="rId216" o:title=""/>
                </v:shape>
                <o:OLEObject Type="Embed" ProgID="FXEquation.Equation" ShapeID="_x0000_i1112" DrawAspect="Content" ObjectID="_1501275037" r:id="rId217"/>
              </w:objec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80.</w:t>
            </w:r>
          </w:p>
        </w:tc>
        <w:tc>
          <w:tcPr>
            <w:tcW w:w="6312" w:type="dxa"/>
            <w:gridSpan w:val="3"/>
          </w:tcPr>
          <w:p w:rsidR="00F57EEC" w:rsidRDefault="00F57EEC" w:rsidP="002E64E0">
            <w:pPr>
              <w:pStyle w:val="LongerQuestions"/>
            </w:pPr>
            <w:r>
              <w:t xml:space="preserve">The triangles AED and ABC are similar;  </w:t>
            </w:r>
          </w:p>
          <w:bookmarkStart w:id="0" w:name="_GoBack"/>
          <w:p w:rsidR="00863F75" w:rsidRDefault="00F57EEC" w:rsidP="002E64E0">
            <w:pPr>
              <w:pStyle w:val="LongerQuestions"/>
            </w:pPr>
            <w:r w:rsidRPr="00F57EEC">
              <w:rPr>
                <w:color w:val="FF0000"/>
                <w:position w:val="-36"/>
              </w:rPr>
              <w:object w:dxaOrig="4128" w:dyaOrig="537">
                <v:shape id="_x0000_i1113" type="#_x0000_t75" style="width:208.9pt;height:28.9pt" o:ole="">
                  <v:imagedata r:id="rId218" o:title=""/>
                </v:shape>
                <o:OLEObject Type="Embed" ProgID="FXEquation.Equation" ShapeID="_x0000_i1113" DrawAspect="Content" ObjectID="_1501275038" r:id="rId219"/>
              </w:object>
            </w:r>
            <w:bookmarkEnd w:id="0"/>
            <w:r>
              <w:t xml:space="preserve"> </w:t>
            </w:r>
          </w:p>
          <w:p w:rsidR="00F57EEC" w:rsidRPr="00F57EEC" w:rsidRDefault="001B21CD" w:rsidP="002E64E0">
            <w:pPr>
              <w:pStyle w:val="LongerQuestions"/>
              <w:rPr>
                <w:position w:val="-248"/>
              </w:rPr>
            </w:pPr>
            <w:r>
              <w:rPr>
                <w:noProof/>
                <w:position w:val="-248"/>
                <w:lang w:eastAsia="en-AU"/>
              </w:rPr>
              <w:object w:dxaOrig="1440" w:dyaOrig="1440">
                <v:shape id="_x0000_s1237" type="#_x0000_t75" style="position:absolute;margin-left:132.05pt;margin-top:29.75pt;width:168.9pt;height:90.3pt;z-index:252101632;mso-position-horizontal-relative:text;mso-position-vertical-relative:text">
                  <v:imagedata r:id="rId220" o:title=""/>
                </v:shape>
                <o:OLEObject Type="Embed" ProgID="FXDraw.Graphic" ShapeID="_x0000_s1237" DrawAspect="Content" ObjectID="_1501275062" r:id="rId221"/>
              </w:object>
            </w:r>
            <w:r w:rsidR="00F57EEC">
              <w:t xml:space="preserve"> </w:t>
            </w:r>
            <w:r w:rsidR="00F57EEC" w:rsidRPr="00F57EEC">
              <w:rPr>
                <w:color w:val="FF0000"/>
                <w:position w:val="-248"/>
              </w:rPr>
              <w:object w:dxaOrig="2546" w:dyaOrig="2818">
                <v:shape id="_x0000_i1114" type="#_x0000_t75" style="width:129.8pt;height:2in" o:ole="">
                  <v:imagedata r:id="rId222" o:title=""/>
                </v:shape>
                <o:OLEObject Type="Embed" ProgID="FXEquation.Equation" ShapeID="_x0000_i1114" DrawAspect="Content" ObjectID="_1501275039" r:id="rId223"/>
              </w:object>
            </w:r>
            <w:r w:rsidR="00F57EEC" w:rsidRPr="00F57EEC">
              <w:rPr>
                <w:position w:val="-248"/>
              </w:rPr>
              <w:t xml:space="preserve"> </w:t>
            </w:r>
          </w:p>
        </w:tc>
        <w:tc>
          <w:tcPr>
            <w:tcW w:w="2943" w:type="dxa"/>
          </w:tcPr>
          <w:p w:rsidR="00F57EEC" w:rsidRDefault="00F57EEC" w:rsidP="00F57EE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F57EEC" w:rsidRDefault="00F57EEC" w:rsidP="00F57EE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57EEC" w:rsidRDefault="00F57EEC" w:rsidP="00F57EE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57EEC" w:rsidRDefault="00F57EEC" w:rsidP="00F57EE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incorrect answer with minor error in working </w:t>
            </w:r>
          </w:p>
          <w:p w:rsidR="00F57EEC" w:rsidRDefault="00F57EEC" w:rsidP="00F57EE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63F75" w:rsidRDefault="00863F75" w:rsidP="00F57EEC"/>
        </w:tc>
      </w:tr>
      <w:tr w:rsidR="00863F75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81.</w:t>
            </w:r>
          </w:p>
        </w:tc>
        <w:tc>
          <w:tcPr>
            <w:tcW w:w="6312" w:type="dxa"/>
            <w:gridSpan w:val="3"/>
          </w:tcPr>
          <w:p w:rsidR="00886EAE" w:rsidRDefault="001B21CD" w:rsidP="002E64E0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38" type="#_x0000_t75" style="position:absolute;margin-left:48.55pt;margin-top:-2.75pt;width:226.65pt;height:134.8pt;z-index:252102656;mso-position-horizontal-relative:text;mso-position-vertical-relative:text">
                  <v:imagedata r:id="rId224" o:title=""/>
                </v:shape>
                <o:OLEObject Type="Embed" ProgID="FXDraw.Graphic" ShapeID="_x0000_s1238" DrawAspect="Content" ObjectID="_1501275063" r:id="rId225"/>
              </w:object>
            </w:r>
            <w:r w:rsidR="003A2ACE">
              <w:t xml:space="preserve">(a)  </w:t>
            </w:r>
          </w:p>
          <w:p w:rsidR="00886EAE" w:rsidRDefault="00886EAE" w:rsidP="002E64E0">
            <w:pPr>
              <w:pStyle w:val="LongerQuestions"/>
            </w:pPr>
          </w:p>
          <w:p w:rsidR="00886EAE" w:rsidRDefault="00886EAE" w:rsidP="002E64E0">
            <w:pPr>
              <w:pStyle w:val="LongerQuestions"/>
            </w:pPr>
          </w:p>
          <w:p w:rsidR="00886EAE" w:rsidRDefault="00886EAE" w:rsidP="002E64E0">
            <w:pPr>
              <w:pStyle w:val="LongerQuestions"/>
            </w:pPr>
          </w:p>
          <w:p w:rsidR="00886EAE" w:rsidRDefault="00886EAE" w:rsidP="002E64E0">
            <w:pPr>
              <w:pStyle w:val="LongerQuestions"/>
            </w:pPr>
          </w:p>
          <w:p w:rsidR="00886EAE" w:rsidRDefault="00886EAE" w:rsidP="002E64E0">
            <w:pPr>
              <w:pStyle w:val="LongerQuestions"/>
            </w:pPr>
          </w:p>
          <w:p w:rsidR="00886EAE" w:rsidRDefault="00886EAE" w:rsidP="002E64E0">
            <w:pPr>
              <w:pStyle w:val="LongerQuestions"/>
            </w:pPr>
          </w:p>
          <w:p w:rsidR="00863F75" w:rsidRPr="00886EAE" w:rsidRDefault="003A2ACE" w:rsidP="002E64E0">
            <w:pPr>
              <w:pStyle w:val="LongerQuestions"/>
              <w:rPr>
                <w:position w:val="-174"/>
              </w:rPr>
            </w:pPr>
            <w:r>
              <w:t xml:space="preserve">       </w:t>
            </w:r>
            <w:r w:rsidR="00886EAE" w:rsidRPr="00886EAE">
              <w:rPr>
                <w:color w:val="FF0000"/>
                <w:position w:val="-174"/>
              </w:rPr>
              <w:object w:dxaOrig="4008" w:dyaOrig="1914">
                <v:shape id="_x0000_i1115" type="#_x0000_t75" style="width:201.8pt;height:93.8pt" o:ole="">
                  <v:imagedata r:id="rId226" o:title=""/>
                </v:shape>
                <o:OLEObject Type="Embed" ProgID="FXEquation.Equation" ShapeID="_x0000_i1115" DrawAspect="Content" ObjectID="_1501275040" r:id="rId227"/>
              </w:object>
            </w:r>
            <w:r w:rsidRPr="00886EAE">
              <w:rPr>
                <w:position w:val="-174"/>
              </w:rPr>
              <w:t xml:space="preserve"> </w:t>
            </w:r>
          </w:p>
        </w:tc>
        <w:tc>
          <w:tcPr>
            <w:tcW w:w="2943" w:type="dxa"/>
          </w:tcPr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incorrect answer with minor error in working </w:t>
            </w:r>
          </w:p>
          <w:p w:rsidR="00886EAE" w:rsidRDefault="00886EAE" w:rsidP="003A2A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Or if ND found correctly but not the height of Mt.</w:t>
            </w: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63F75" w:rsidRDefault="00863F75" w:rsidP="003A2ACE"/>
        </w:tc>
      </w:tr>
      <w:tr w:rsidR="00863F75" w:rsidRPr="00264EA8" w:rsidTr="00381892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863F75" w:rsidRDefault="001B21CD" w:rsidP="002E64E0">
            <w:pPr>
              <w:pStyle w:val="LongerQuestions"/>
              <w:rPr>
                <w:position w:val="-16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239" type="#_x0000_t75" style="position:absolute;margin-left:66.25pt;margin-top:-1.35pt;width:160.55pt;height:197.9pt;z-index:252103680;mso-position-horizontal-relative:text;mso-position-vertical-relative:text">
                  <v:imagedata r:id="rId228" o:title=""/>
                </v:shape>
                <o:OLEObject Type="Embed" ProgID="FXDraw.Graphic" ShapeID="_x0000_s1239" DrawAspect="Content" ObjectID="_1501275064" r:id="rId229"/>
              </w:object>
            </w:r>
            <w:r w:rsidR="00863F75">
              <w:t xml:space="preserve">   </w:t>
            </w:r>
            <w:r w:rsidR="00863F75" w:rsidRPr="00F54DB3">
              <w:rPr>
                <w:position w:val="-16"/>
              </w:rPr>
              <w:t xml:space="preserve"> </w:t>
            </w:r>
            <w:r w:rsidR="00886EAE">
              <w:rPr>
                <w:position w:val="-16"/>
              </w:rPr>
              <w:t xml:space="preserve">(b)   </w:t>
            </w: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BD3943" w:rsidRDefault="00BD3943" w:rsidP="002E64E0">
            <w:pPr>
              <w:pStyle w:val="LongerQuestions"/>
              <w:rPr>
                <w:position w:val="-16"/>
              </w:rPr>
            </w:pPr>
          </w:p>
          <w:p w:rsidR="00886EAE" w:rsidRDefault="00886EAE" w:rsidP="002E64E0">
            <w:pPr>
              <w:pStyle w:val="LongerQuestions"/>
              <w:rPr>
                <w:position w:val="-16"/>
              </w:rPr>
            </w:pPr>
          </w:p>
          <w:p w:rsidR="00886EAE" w:rsidRPr="00BD3943" w:rsidRDefault="00886EAE" w:rsidP="002E64E0">
            <w:pPr>
              <w:pStyle w:val="LongerQuestions"/>
              <w:rPr>
                <w:position w:val="-292"/>
              </w:rPr>
            </w:pPr>
            <w:r>
              <w:rPr>
                <w:position w:val="-16"/>
              </w:rPr>
              <w:t xml:space="preserve"> </w:t>
            </w:r>
            <w:r w:rsidR="00BD3943" w:rsidRPr="00BD3943">
              <w:rPr>
                <w:color w:val="FF0000"/>
                <w:position w:val="-292"/>
              </w:rPr>
              <w:object w:dxaOrig="4582" w:dyaOrig="3094">
                <v:shape id="_x0000_i1116" type="#_x0000_t75" style="width:230.75pt;height:151.1pt" o:ole="">
                  <v:imagedata r:id="rId230" o:title=""/>
                </v:shape>
                <o:OLEObject Type="Embed" ProgID="FXEquation.Equation" ShapeID="_x0000_i1116" DrawAspect="Content" ObjectID="_1501275041" r:id="rId231"/>
              </w:object>
            </w:r>
            <w:r w:rsidRPr="00BD3943">
              <w:rPr>
                <w:position w:val="-292"/>
              </w:rPr>
              <w:t xml:space="preserve"> </w:t>
            </w:r>
          </w:p>
        </w:tc>
        <w:tc>
          <w:tcPr>
            <w:tcW w:w="2943" w:type="dxa"/>
          </w:tcPr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="00BD3943">
              <w:rPr>
                <w:rFonts w:ascii="Times New Roman" w:hAnsi="Times New Roman"/>
                <w:sz w:val="24"/>
                <w:szCs w:val="24"/>
              </w:rPr>
              <w:t xml:space="preserve"> for correct distance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</w:t>
            </w:r>
            <w:r w:rsidR="00BD3943">
              <w:rPr>
                <w:rFonts w:ascii="Times New Roman" w:hAnsi="Times New Roman"/>
                <w:sz w:val="24"/>
                <w:szCs w:val="24"/>
              </w:rPr>
              <w:t>for an answer with working which has minor errors in reasoning or calculation.</w:t>
            </w:r>
          </w:p>
          <w:p w:rsidR="003A2ACE" w:rsidRDefault="003A2ACE" w:rsidP="003A2A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63F75" w:rsidRDefault="00863F75" w:rsidP="003A2ACE"/>
        </w:tc>
      </w:tr>
    </w:tbl>
    <w:p w:rsidR="00D46824" w:rsidRDefault="00D46824"/>
    <w:p w:rsidR="00D46824" w:rsidRDefault="00D46824">
      <w:pPr>
        <w:spacing w:after="160" w:line="259" w:lineRule="auto"/>
      </w:pPr>
      <w:r>
        <w:br w:type="page"/>
      </w:r>
    </w:p>
    <w:p w:rsidR="00D46824" w:rsidRDefault="00D46824"/>
    <w:tbl>
      <w:tblPr>
        <w:tblStyle w:val="TableGrid"/>
        <w:tblW w:w="10207" w:type="dxa"/>
        <w:tblInd w:w="-318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6312"/>
        <w:gridCol w:w="2943"/>
      </w:tblGrid>
      <w:tr w:rsidR="003C0192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3C0192" w:rsidRPr="00264EA8" w:rsidRDefault="00D46824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82.</w:t>
            </w:r>
          </w:p>
        </w:tc>
        <w:tc>
          <w:tcPr>
            <w:tcW w:w="6312" w:type="dxa"/>
          </w:tcPr>
          <w:p w:rsidR="003C0192" w:rsidRDefault="001B21CD" w:rsidP="002E64E0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40" type="#_x0000_t75" style="position:absolute;margin-left:48.05pt;margin-top:2pt;width:208.25pt;height:194.4pt;z-index:252104704;mso-position-horizontal-relative:text;mso-position-vertical-relative:text">
                  <v:imagedata r:id="rId232" o:title=""/>
                </v:shape>
                <o:OLEObject Type="Embed" ProgID="FXDraw.Graphic" ShapeID="_x0000_s1240" DrawAspect="Content" ObjectID="_1501275065" r:id="rId233"/>
              </w:object>
            </w: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  <w:p w:rsidR="003C0192" w:rsidRDefault="003C0192" w:rsidP="002E64E0">
            <w:pPr>
              <w:pStyle w:val="LongerQuestions"/>
            </w:pPr>
          </w:p>
        </w:tc>
        <w:tc>
          <w:tcPr>
            <w:tcW w:w="2943" w:type="dxa"/>
          </w:tcPr>
          <w:p w:rsidR="003C0192" w:rsidRPr="0010150E" w:rsidRDefault="003C0192" w:rsidP="00863F7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D46824" w:rsidRDefault="00D46824" w:rsidP="00D46824">
            <w:pPr>
              <w:pStyle w:val="ListParagraph"/>
              <w:ind w:left="57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6312" w:type="dxa"/>
          </w:tcPr>
          <w:p w:rsidR="00863F75" w:rsidRDefault="003C0192" w:rsidP="002E64E0">
            <w:pPr>
              <w:pStyle w:val="LongerQuestions"/>
            </w:pPr>
            <w:r>
              <w:t xml:space="preserve">(a)      </w:t>
            </w:r>
          </w:p>
          <w:p w:rsidR="003C0192" w:rsidRPr="00264EA8" w:rsidRDefault="003C0192" w:rsidP="002E64E0">
            <w:pPr>
              <w:pStyle w:val="LongerQuestions"/>
            </w:pPr>
            <w:r>
              <w:t xml:space="preserve">        </w:t>
            </w:r>
            <w:r>
              <w:object w:dxaOrig="2752" w:dyaOrig="1897">
                <v:shape id="_x0000_i1117" type="#_x0000_t75" style="width:136.9pt;height:93.8pt" o:ole="">
                  <v:imagedata r:id="rId234" o:title=""/>
                </v:shape>
                <o:OLEObject Type="Embed" ProgID="FXEquation.Equation" ShapeID="_x0000_i1117" DrawAspect="Content" ObjectID="_1501275042" r:id="rId235"/>
              </w:object>
            </w:r>
            <w:r>
              <w:t xml:space="preserve"> </w: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</w:tcPr>
          <w:p w:rsidR="00863F75" w:rsidRDefault="003C0192" w:rsidP="002E64E0">
            <w:pPr>
              <w:pStyle w:val="LongerQuestions"/>
              <w:rPr>
                <w:position w:val="-16"/>
              </w:rPr>
            </w:pPr>
            <w:r>
              <w:rPr>
                <w:position w:val="-16"/>
              </w:rPr>
              <w:t xml:space="preserve">(b)   </w:t>
            </w:r>
          </w:p>
          <w:p w:rsidR="003C0192" w:rsidRPr="00F54DB3" w:rsidRDefault="003C0192" w:rsidP="002E64E0">
            <w:pPr>
              <w:pStyle w:val="LongerQuestions"/>
              <w:rPr>
                <w:position w:val="-16"/>
              </w:rPr>
            </w:pPr>
            <w:r>
              <w:rPr>
                <w:position w:val="-16"/>
              </w:rPr>
              <w:t xml:space="preserve">              </w:t>
            </w:r>
            <w:r>
              <w:rPr>
                <w:position w:val="-16"/>
              </w:rPr>
              <w:object w:dxaOrig="2238" w:dyaOrig="1234">
                <v:shape id="_x0000_i1118" type="#_x0000_t75" style="width:115.1pt;height:64.9pt" o:ole="">
                  <v:imagedata r:id="rId236" o:title=""/>
                </v:shape>
                <o:OLEObject Type="Embed" ProgID="FXEquation.Equation" ShapeID="_x0000_i1118" DrawAspect="Content" ObjectID="_1501275043" r:id="rId237"/>
              </w:object>
            </w:r>
            <w:r>
              <w:rPr>
                <w:position w:val="-16"/>
              </w:rPr>
              <w:t xml:space="preserve"> </w: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</w:tcPr>
          <w:p w:rsidR="003C0192" w:rsidRDefault="003C0192" w:rsidP="002E64E0">
            <w:pPr>
              <w:pStyle w:val="LongerQuestions"/>
            </w:pPr>
            <w:r>
              <w:t xml:space="preserve">(c) </w:t>
            </w:r>
          </w:p>
          <w:p w:rsidR="00863F75" w:rsidRPr="00264EA8" w:rsidRDefault="003C0192" w:rsidP="002E64E0">
            <w:pPr>
              <w:pStyle w:val="LongerQuestions"/>
            </w:pPr>
            <w:r>
              <w:t xml:space="preserve">              </w:t>
            </w:r>
            <w:r>
              <w:object w:dxaOrig="1757" w:dyaOrig="537">
                <v:shape id="_x0000_i1119" type="#_x0000_t75" style="width:86.2pt;height:28.9pt" o:ole="">
                  <v:imagedata r:id="rId238" o:title=""/>
                </v:shape>
                <o:OLEObject Type="Embed" ProgID="FXEquation.Equation" ShapeID="_x0000_i1119" DrawAspect="Content" ObjectID="_1501275044" r:id="rId239"/>
              </w:object>
            </w:r>
            <w:r>
              <w:t xml:space="preserve">   </w:t>
            </w:r>
          </w:p>
          <w:p w:rsidR="00863F75" w:rsidRPr="00264EA8" w:rsidRDefault="00863F75" w:rsidP="002E64E0">
            <w:pPr>
              <w:pStyle w:val="LongerQuestions"/>
            </w:pP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</w:tcPr>
          <w:p w:rsidR="00863F75" w:rsidRDefault="00D46824" w:rsidP="002E64E0">
            <w:pPr>
              <w:pStyle w:val="LongerQuestions"/>
            </w:pPr>
            <w:r>
              <w:t xml:space="preserve">(d)   </w:t>
            </w:r>
          </w:p>
          <w:p w:rsidR="00D46824" w:rsidRPr="00005DE5" w:rsidRDefault="00D46824" w:rsidP="002E64E0">
            <w:pPr>
              <w:pStyle w:val="LongerQuestions"/>
              <w:rPr>
                <w:position w:val="-120"/>
              </w:rPr>
            </w:pPr>
            <w:r>
              <w:t xml:space="preserve">      </w:t>
            </w:r>
            <w:r w:rsidR="00005DE5" w:rsidRPr="00005DE5">
              <w:rPr>
                <w:color w:val="FF0000"/>
                <w:position w:val="-120"/>
              </w:rPr>
              <w:object w:dxaOrig="3998" w:dyaOrig="1378">
                <v:shape id="_x0000_i1120" type="#_x0000_t75" style="width:201.8pt;height:1in" o:ole="">
                  <v:imagedata r:id="rId240" o:title=""/>
                </v:shape>
                <o:OLEObject Type="Embed" ProgID="FXEquation.Equation" ShapeID="_x0000_i1120" DrawAspect="Content" ObjectID="_1501275045" r:id="rId241"/>
              </w:object>
            </w:r>
            <w:r w:rsidRPr="00005DE5">
              <w:rPr>
                <w:position w:val="-120"/>
              </w:rPr>
              <w:t xml:space="preserve">   </w:t>
            </w:r>
          </w:p>
          <w:p w:rsidR="00863F75" w:rsidRPr="00264EA8" w:rsidRDefault="00863F75" w:rsidP="002E64E0">
            <w:pPr>
              <w:pStyle w:val="LongerQuestions"/>
            </w:pPr>
          </w:p>
        </w:tc>
        <w:tc>
          <w:tcPr>
            <w:tcW w:w="2943" w:type="dxa"/>
          </w:tcPr>
          <w:p w:rsidR="00863F75" w:rsidRPr="00657C73" w:rsidRDefault="00863F75" w:rsidP="00863F75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6D5BF9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6D5BF9" w:rsidRPr="00264EA8" w:rsidRDefault="006D5BF9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83.</w:t>
            </w:r>
          </w:p>
        </w:tc>
        <w:tc>
          <w:tcPr>
            <w:tcW w:w="6312" w:type="dxa"/>
          </w:tcPr>
          <w:p w:rsidR="006D5BF9" w:rsidRDefault="001B21CD" w:rsidP="002E64E0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41" type="#_x0000_t75" style="position:absolute;margin-left:70pt;margin-top:12.85pt;width:172.7pt;height:179.25pt;z-index:252105728;mso-position-horizontal-relative:text;mso-position-vertical-relative:text">
                  <v:imagedata r:id="rId242" o:title=""/>
                </v:shape>
                <o:OLEObject Type="Embed" ProgID="FXDraw.Graphic" ShapeID="_x0000_s1241" DrawAspect="Content" ObjectID="_1501275066" r:id="rId243"/>
              </w:object>
            </w: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  <w:p w:rsidR="006D5BF9" w:rsidRDefault="006D5BF9" w:rsidP="002E64E0">
            <w:pPr>
              <w:pStyle w:val="LongerQuestions"/>
            </w:pPr>
          </w:p>
        </w:tc>
        <w:tc>
          <w:tcPr>
            <w:tcW w:w="2943" w:type="dxa"/>
          </w:tcPr>
          <w:p w:rsidR="006D5BF9" w:rsidRPr="0010150E" w:rsidRDefault="006D5BF9" w:rsidP="00863F7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</w:tcPr>
          <w:p w:rsidR="00D46824" w:rsidRDefault="00D46824" w:rsidP="002E64E0">
            <w:pPr>
              <w:pStyle w:val="LongerQuestions"/>
            </w:pPr>
            <w:r>
              <w:t xml:space="preserve">(a) </w:t>
            </w:r>
          </w:p>
          <w:p w:rsidR="00863F75" w:rsidRPr="00D46824" w:rsidRDefault="00D46824" w:rsidP="002E64E0">
            <w:pPr>
              <w:pStyle w:val="LongerQuestions"/>
              <w:rPr>
                <w:position w:val="-30"/>
              </w:rPr>
            </w:pPr>
            <w:r w:rsidRPr="00D46824">
              <w:rPr>
                <w:color w:val="FF0000"/>
                <w:position w:val="-30"/>
              </w:rPr>
              <w:object w:dxaOrig="5628" w:dyaOrig="478">
                <v:shape id="_x0000_i1121" type="#_x0000_t75" style="width:280.9pt;height:21.8pt" o:ole="">
                  <v:imagedata r:id="rId244" o:title=""/>
                </v:shape>
                <o:OLEObject Type="Embed" ProgID="FXEquation.Equation" ShapeID="_x0000_i1121" DrawAspect="Content" ObjectID="_1501275046" r:id="rId245"/>
              </w:object>
            </w:r>
            <w:r w:rsidRPr="00D46824">
              <w:rPr>
                <w:position w:val="-30"/>
              </w:rPr>
              <w:t xml:space="preserve"> </w: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3F75" w:rsidRPr="00264EA8" w:rsidTr="00D46824">
        <w:trPr>
          <w:cantSplit/>
          <w:trHeight w:val="851"/>
        </w:trPr>
        <w:tc>
          <w:tcPr>
            <w:tcW w:w="952" w:type="dxa"/>
            <w:shd w:val="clear" w:color="auto" w:fill="auto"/>
          </w:tcPr>
          <w:p w:rsidR="00863F75" w:rsidRPr="00264EA8" w:rsidRDefault="00863F75" w:rsidP="00863F7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</w:tcPr>
          <w:p w:rsidR="00863F75" w:rsidRDefault="00D46824" w:rsidP="002E64E0">
            <w:pPr>
              <w:pStyle w:val="LongerQuestions"/>
            </w:pPr>
            <w:r>
              <w:t xml:space="preserve">(b)  </w:t>
            </w:r>
          </w:p>
          <w:p w:rsidR="00D46824" w:rsidRPr="00D10CB2" w:rsidRDefault="00D46824" w:rsidP="002E64E0">
            <w:pPr>
              <w:pStyle w:val="LongerQuestions"/>
              <w:rPr>
                <w:position w:val="-202"/>
              </w:rPr>
            </w:pPr>
            <w:r>
              <w:t xml:space="preserve"> </w:t>
            </w:r>
            <w:r w:rsidR="00D10CB2" w:rsidRPr="00D10CB2">
              <w:rPr>
                <w:color w:val="FF0000"/>
                <w:position w:val="-202"/>
              </w:rPr>
              <w:object w:dxaOrig="7418" w:dyaOrig="2198">
                <v:shape id="_x0000_i1122" type="#_x0000_t75" style="width:374.2pt;height:108pt" o:ole="">
                  <v:imagedata r:id="rId246" o:title=""/>
                </v:shape>
                <o:OLEObject Type="Embed" ProgID="FXEquation.Equation" ShapeID="_x0000_i1122" DrawAspect="Content" ObjectID="_1501275047" r:id="rId247"/>
              </w:object>
            </w:r>
            <w:r w:rsidRPr="00D10CB2">
              <w:rPr>
                <w:position w:val="-202"/>
              </w:rPr>
              <w:t xml:space="preserve"> </w:t>
            </w:r>
          </w:p>
        </w:tc>
        <w:tc>
          <w:tcPr>
            <w:tcW w:w="2943" w:type="dxa"/>
          </w:tcPr>
          <w:p w:rsidR="00863F75" w:rsidRDefault="00863F75" w:rsidP="00863F75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264EA8" w:rsidRDefault="00E57468" w:rsidP="00E57468">
      <w:pPr>
        <w:spacing w:after="120"/>
        <w:rPr>
          <w:rFonts w:ascii="Times New Roman" w:hAnsi="Times New Roman"/>
        </w:rPr>
      </w:pPr>
    </w:p>
    <w:p w:rsidR="00A37AD8" w:rsidRPr="00264EA8" w:rsidRDefault="00A37AD8">
      <w:pPr>
        <w:rPr>
          <w:rFonts w:ascii="Times New Roman" w:hAnsi="Times New Roman"/>
        </w:rPr>
      </w:pPr>
    </w:p>
    <w:sectPr w:rsidR="00A37AD8" w:rsidRPr="00264EA8" w:rsidSect="00A37AD8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21CD" w:rsidRDefault="001B21CD" w:rsidP="00264EA8">
      <w:r>
        <w:separator/>
      </w:r>
    </w:p>
  </w:endnote>
  <w:endnote w:type="continuationSeparator" w:id="0">
    <w:p w:rsidR="001B21CD" w:rsidRDefault="001B21CD" w:rsidP="00264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2854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F37E2" w:rsidRDefault="007F37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82F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7F37E2" w:rsidRDefault="007F37E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21CD" w:rsidRDefault="001B21CD" w:rsidP="00264EA8">
      <w:r>
        <w:separator/>
      </w:r>
    </w:p>
  </w:footnote>
  <w:footnote w:type="continuationSeparator" w:id="0">
    <w:p w:rsidR="001B21CD" w:rsidRDefault="001B21CD" w:rsidP="00264E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7E2" w:rsidRDefault="007F37E2">
    <w:pPr>
      <w:pStyle w:val="Header"/>
    </w:pPr>
    <w:r>
      <w:t>Yearly Exam 2015</w:t>
    </w:r>
    <w:r>
      <w:tab/>
      <w:t>Mathematics Course</w:t>
    </w:r>
    <w:r>
      <w:tab/>
      <w:t>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44385"/>
    <w:multiLevelType w:val="hybridMultilevel"/>
    <w:tmpl w:val="A72CE424"/>
    <w:lvl w:ilvl="0" w:tplc="E4B6BC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71F4C"/>
    <w:multiLevelType w:val="hybridMultilevel"/>
    <w:tmpl w:val="5FFEFEF6"/>
    <w:lvl w:ilvl="0" w:tplc="AF3E70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234D6"/>
    <w:multiLevelType w:val="hybridMultilevel"/>
    <w:tmpl w:val="8A929598"/>
    <w:lvl w:ilvl="0" w:tplc="FB8A97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038EB"/>
    <w:multiLevelType w:val="hybridMultilevel"/>
    <w:tmpl w:val="F93C1FA4"/>
    <w:lvl w:ilvl="0" w:tplc="6214024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95AD4"/>
    <w:multiLevelType w:val="hybridMultilevel"/>
    <w:tmpl w:val="E0E2003E"/>
    <w:lvl w:ilvl="0" w:tplc="782A7F7A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313EE"/>
    <w:multiLevelType w:val="hybridMultilevel"/>
    <w:tmpl w:val="8D463752"/>
    <w:lvl w:ilvl="0" w:tplc="D3A01F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AC6303"/>
    <w:multiLevelType w:val="hybridMultilevel"/>
    <w:tmpl w:val="8AD23C6A"/>
    <w:lvl w:ilvl="0" w:tplc="3E50E9B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924C8"/>
    <w:multiLevelType w:val="hybridMultilevel"/>
    <w:tmpl w:val="4EBCECF8"/>
    <w:lvl w:ilvl="0" w:tplc="7ABAD23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796231"/>
    <w:multiLevelType w:val="hybridMultilevel"/>
    <w:tmpl w:val="6F58F70E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0F7D05"/>
    <w:multiLevelType w:val="hybridMultilevel"/>
    <w:tmpl w:val="07F6E49E"/>
    <w:lvl w:ilvl="0" w:tplc="D30AD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1"/>
  </w:num>
  <w:num w:numId="4">
    <w:abstractNumId w:val="9"/>
  </w:num>
  <w:num w:numId="5">
    <w:abstractNumId w:val="6"/>
  </w:num>
  <w:num w:numId="6">
    <w:abstractNumId w:val="10"/>
  </w:num>
  <w:num w:numId="7">
    <w:abstractNumId w:val="2"/>
  </w:num>
  <w:num w:numId="8">
    <w:abstractNumId w:val="8"/>
  </w:num>
  <w:num w:numId="9">
    <w:abstractNumId w:val="1"/>
  </w:num>
  <w:num w:numId="10">
    <w:abstractNumId w:val="7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830"/>
    <w:rsid w:val="00005DE5"/>
    <w:rsid w:val="0001414E"/>
    <w:rsid w:val="00023706"/>
    <w:rsid w:val="000313BA"/>
    <w:rsid w:val="00037568"/>
    <w:rsid w:val="00043011"/>
    <w:rsid w:val="0004795D"/>
    <w:rsid w:val="0005507E"/>
    <w:rsid w:val="0005673E"/>
    <w:rsid w:val="00056AF1"/>
    <w:rsid w:val="00075F93"/>
    <w:rsid w:val="000A761A"/>
    <w:rsid w:val="000B4931"/>
    <w:rsid w:val="000D7533"/>
    <w:rsid w:val="000E21C0"/>
    <w:rsid w:val="000F04C2"/>
    <w:rsid w:val="00100D4A"/>
    <w:rsid w:val="00133A1D"/>
    <w:rsid w:val="00142580"/>
    <w:rsid w:val="001608F0"/>
    <w:rsid w:val="001671AE"/>
    <w:rsid w:val="00172868"/>
    <w:rsid w:val="00187CCB"/>
    <w:rsid w:val="001975FC"/>
    <w:rsid w:val="001A5B3C"/>
    <w:rsid w:val="001B21CD"/>
    <w:rsid w:val="001C75F8"/>
    <w:rsid w:val="001E11DD"/>
    <w:rsid w:val="001E3556"/>
    <w:rsid w:val="001E6E14"/>
    <w:rsid w:val="00225F4E"/>
    <w:rsid w:val="00233B7B"/>
    <w:rsid w:val="00244B29"/>
    <w:rsid w:val="00245719"/>
    <w:rsid w:val="002604B0"/>
    <w:rsid w:val="00264EA8"/>
    <w:rsid w:val="00274E4E"/>
    <w:rsid w:val="00281441"/>
    <w:rsid w:val="002864DB"/>
    <w:rsid w:val="00297732"/>
    <w:rsid w:val="002A1A10"/>
    <w:rsid w:val="002B3C68"/>
    <w:rsid w:val="002B7675"/>
    <w:rsid w:val="002D0217"/>
    <w:rsid w:val="002D7B8C"/>
    <w:rsid w:val="002E34DA"/>
    <w:rsid w:val="002E64E0"/>
    <w:rsid w:val="002F157C"/>
    <w:rsid w:val="002F6438"/>
    <w:rsid w:val="002F7A27"/>
    <w:rsid w:val="0030431C"/>
    <w:rsid w:val="00310C17"/>
    <w:rsid w:val="00325CDC"/>
    <w:rsid w:val="003369D1"/>
    <w:rsid w:val="00363C90"/>
    <w:rsid w:val="003670AC"/>
    <w:rsid w:val="0037555F"/>
    <w:rsid w:val="00381206"/>
    <w:rsid w:val="00381892"/>
    <w:rsid w:val="003A2ACE"/>
    <w:rsid w:val="003C0192"/>
    <w:rsid w:val="003E4300"/>
    <w:rsid w:val="003F5C0B"/>
    <w:rsid w:val="00404F4A"/>
    <w:rsid w:val="0041227C"/>
    <w:rsid w:val="00440581"/>
    <w:rsid w:val="00447EB4"/>
    <w:rsid w:val="0045707D"/>
    <w:rsid w:val="0046104E"/>
    <w:rsid w:val="00481615"/>
    <w:rsid w:val="004D38CC"/>
    <w:rsid w:val="004F332A"/>
    <w:rsid w:val="00545928"/>
    <w:rsid w:val="00571DBF"/>
    <w:rsid w:val="00583DB4"/>
    <w:rsid w:val="00585FD0"/>
    <w:rsid w:val="005A3E20"/>
    <w:rsid w:val="005B1B72"/>
    <w:rsid w:val="005C0548"/>
    <w:rsid w:val="005C1BF9"/>
    <w:rsid w:val="005D0851"/>
    <w:rsid w:val="005E2A2C"/>
    <w:rsid w:val="005E7D72"/>
    <w:rsid w:val="00600C0E"/>
    <w:rsid w:val="00626FA6"/>
    <w:rsid w:val="00631644"/>
    <w:rsid w:val="00632A5B"/>
    <w:rsid w:val="0065512B"/>
    <w:rsid w:val="006573AF"/>
    <w:rsid w:val="00657C73"/>
    <w:rsid w:val="006602C4"/>
    <w:rsid w:val="006A21C0"/>
    <w:rsid w:val="006A2F6A"/>
    <w:rsid w:val="006C1003"/>
    <w:rsid w:val="006C5550"/>
    <w:rsid w:val="006C7344"/>
    <w:rsid w:val="006D0213"/>
    <w:rsid w:val="006D5BF9"/>
    <w:rsid w:val="006E50D6"/>
    <w:rsid w:val="006E52ED"/>
    <w:rsid w:val="006F51BC"/>
    <w:rsid w:val="006F6DB6"/>
    <w:rsid w:val="00711E03"/>
    <w:rsid w:val="00714CCA"/>
    <w:rsid w:val="00727FEA"/>
    <w:rsid w:val="00743C09"/>
    <w:rsid w:val="00761DD6"/>
    <w:rsid w:val="00767426"/>
    <w:rsid w:val="007922D5"/>
    <w:rsid w:val="00792DDF"/>
    <w:rsid w:val="007A5950"/>
    <w:rsid w:val="007B702E"/>
    <w:rsid w:val="007C7733"/>
    <w:rsid w:val="007C7E2E"/>
    <w:rsid w:val="007F37E2"/>
    <w:rsid w:val="007F3D35"/>
    <w:rsid w:val="007F5761"/>
    <w:rsid w:val="007F77FC"/>
    <w:rsid w:val="0080315F"/>
    <w:rsid w:val="008076C5"/>
    <w:rsid w:val="00811E78"/>
    <w:rsid w:val="00817552"/>
    <w:rsid w:val="00845CA9"/>
    <w:rsid w:val="00846D83"/>
    <w:rsid w:val="00850126"/>
    <w:rsid w:val="00863F75"/>
    <w:rsid w:val="0088022A"/>
    <w:rsid w:val="00886EAE"/>
    <w:rsid w:val="00891A52"/>
    <w:rsid w:val="00894460"/>
    <w:rsid w:val="008A2771"/>
    <w:rsid w:val="008A7C75"/>
    <w:rsid w:val="008C271E"/>
    <w:rsid w:val="00906DC5"/>
    <w:rsid w:val="009379E0"/>
    <w:rsid w:val="00944A11"/>
    <w:rsid w:val="00945E1A"/>
    <w:rsid w:val="00950A62"/>
    <w:rsid w:val="00952109"/>
    <w:rsid w:val="00953392"/>
    <w:rsid w:val="009608AB"/>
    <w:rsid w:val="0098427B"/>
    <w:rsid w:val="00984C3E"/>
    <w:rsid w:val="00993216"/>
    <w:rsid w:val="009A75E5"/>
    <w:rsid w:val="009B0A3E"/>
    <w:rsid w:val="009C1EA7"/>
    <w:rsid w:val="009C664E"/>
    <w:rsid w:val="009E72F7"/>
    <w:rsid w:val="009F2DE5"/>
    <w:rsid w:val="00A00123"/>
    <w:rsid w:val="00A0282F"/>
    <w:rsid w:val="00A03439"/>
    <w:rsid w:val="00A24E9A"/>
    <w:rsid w:val="00A31226"/>
    <w:rsid w:val="00A3725F"/>
    <w:rsid w:val="00A37AD8"/>
    <w:rsid w:val="00A37CA8"/>
    <w:rsid w:val="00A4512E"/>
    <w:rsid w:val="00A50FB2"/>
    <w:rsid w:val="00A63484"/>
    <w:rsid w:val="00A75DFD"/>
    <w:rsid w:val="00AA54EF"/>
    <w:rsid w:val="00AC0181"/>
    <w:rsid w:val="00AC5110"/>
    <w:rsid w:val="00AD3338"/>
    <w:rsid w:val="00AF16C2"/>
    <w:rsid w:val="00B0069B"/>
    <w:rsid w:val="00B2554C"/>
    <w:rsid w:val="00B2712D"/>
    <w:rsid w:val="00B400E7"/>
    <w:rsid w:val="00B700CE"/>
    <w:rsid w:val="00B93E3D"/>
    <w:rsid w:val="00BB5719"/>
    <w:rsid w:val="00BC4434"/>
    <w:rsid w:val="00BC5BB2"/>
    <w:rsid w:val="00BD3943"/>
    <w:rsid w:val="00BD4A90"/>
    <w:rsid w:val="00BD563B"/>
    <w:rsid w:val="00BE4F04"/>
    <w:rsid w:val="00C33916"/>
    <w:rsid w:val="00C55619"/>
    <w:rsid w:val="00C9134C"/>
    <w:rsid w:val="00C972FC"/>
    <w:rsid w:val="00CA6C00"/>
    <w:rsid w:val="00CA7C77"/>
    <w:rsid w:val="00CC0696"/>
    <w:rsid w:val="00CC282F"/>
    <w:rsid w:val="00CD0A42"/>
    <w:rsid w:val="00CD5688"/>
    <w:rsid w:val="00CD6C24"/>
    <w:rsid w:val="00CF50DE"/>
    <w:rsid w:val="00CF769E"/>
    <w:rsid w:val="00D00EDE"/>
    <w:rsid w:val="00D10CB2"/>
    <w:rsid w:val="00D21237"/>
    <w:rsid w:val="00D46824"/>
    <w:rsid w:val="00D56A7D"/>
    <w:rsid w:val="00DB64F0"/>
    <w:rsid w:val="00DC6830"/>
    <w:rsid w:val="00DD6F38"/>
    <w:rsid w:val="00DE096A"/>
    <w:rsid w:val="00DE6148"/>
    <w:rsid w:val="00DF2898"/>
    <w:rsid w:val="00E33F93"/>
    <w:rsid w:val="00E35B2B"/>
    <w:rsid w:val="00E57275"/>
    <w:rsid w:val="00E57468"/>
    <w:rsid w:val="00E66134"/>
    <w:rsid w:val="00E70FC8"/>
    <w:rsid w:val="00E76587"/>
    <w:rsid w:val="00E91985"/>
    <w:rsid w:val="00EA30BB"/>
    <w:rsid w:val="00EA56DD"/>
    <w:rsid w:val="00EA63BD"/>
    <w:rsid w:val="00EA76E6"/>
    <w:rsid w:val="00EB1F44"/>
    <w:rsid w:val="00EB4335"/>
    <w:rsid w:val="00EC253F"/>
    <w:rsid w:val="00EC4552"/>
    <w:rsid w:val="00ED2D3A"/>
    <w:rsid w:val="00ED5FC2"/>
    <w:rsid w:val="00EE6C72"/>
    <w:rsid w:val="00EF1D69"/>
    <w:rsid w:val="00F02796"/>
    <w:rsid w:val="00F06D50"/>
    <w:rsid w:val="00F227C0"/>
    <w:rsid w:val="00F2498A"/>
    <w:rsid w:val="00F25017"/>
    <w:rsid w:val="00F35A6A"/>
    <w:rsid w:val="00F4764F"/>
    <w:rsid w:val="00F54DB3"/>
    <w:rsid w:val="00F56F55"/>
    <w:rsid w:val="00F57EEC"/>
    <w:rsid w:val="00F64880"/>
    <w:rsid w:val="00F65490"/>
    <w:rsid w:val="00F80FAB"/>
    <w:rsid w:val="00F81668"/>
    <w:rsid w:val="00F86922"/>
    <w:rsid w:val="00F94E2A"/>
    <w:rsid w:val="00FA1095"/>
    <w:rsid w:val="00FA18C3"/>
    <w:rsid w:val="00FA41D3"/>
    <w:rsid w:val="00FB6FA8"/>
    <w:rsid w:val="00FC38FA"/>
    <w:rsid w:val="00FE0A81"/>
    <w:rsid w:val="00FE3ACF"/>
    <w:rsid w:val="00FE6E43"/>
    <w:rsid w:val="00FF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2"/>
    <o:shapelayout v:ext="edit">
      <o:idmap v:ext="edit" data="1"/>
    </o:shapelayout>
  </w:shapeDefaults>
  <w:decimalSymbol w:val="."/>
  <w:listSeparator w:val=","/>
  <w15:chartTrackingRefBased/>
  <w15:docId w15:val="{8D5F14D0-74BC-446B-9C2C-089B3726E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7468"/>
    <w:pPr>
      <w:spacing w:after="0" w:line="240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57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5746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57468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2E64E0"/>
    <w:pPr>
      <w:spacing w:after="120"/>
    </w:pPr>
    <w:rPr>
      <w:rFonts w:ascii="Times New Roman" w:hAnsi="Times New Roman"/>
      <w:color w:val="000000" w:themeColor="text1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2E64E0"/>
    <w:rPr>
      <w:rFonts w:ascii="Times New Roman" w:eastAsia="Calibri" w:hAnsi="Times New Roman" w:cs="Times New Roman"/>
      <w:color w:val="000000" w:themeColor="text1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5746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EA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EA8"/>
    <w:rPr>
      <w:rFonts w:ascii="Calibri" w:eastAsia="Calibri" w:hAnsi="Calibri" w:cs="Times New Roman"/>
    </w:rPr>
  </w:style>
  <w:style w:type="paragraph" w:customStyle="1" w:styleId="QuestionStyle">
    <w:name w:val="Question Style"/>
    <w:basedOn w:val="Normal"/>
    <w:link w:val="QuestionStyleChar"/>
    <w:autoRedefine/>
    <w:qFormat/>
    <w:rsid w:val="00FF09A0"/>
    <w:pPr>
      <w:spacing w:after="120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FF09A0"/>
    <w:rPr>
      <w:rFonts w:ascii="Times New Roman" w:eastAsia="Calibri" w:hAnsi="Times New Roman" w:cs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100D4A"/>
    <w:pPr>
      <w:numPr>
        <w:numId w:val="3"/>
      </w:numPr>
    </w:pPr>
    <w:rPr>
      <w:rFonts w:ascii="Times New Roman" w:hAnsi="Times New Roman"/>
      <w:sz w:val="24"/>
      <w:szCs w:val="24"/>
    </w:rPr>
  </w:style>
  <w:style w:type="character" w:customStyle="1" w:styleId="Section3StyleChar">
    <w:name w:val="Section 3 Style Char"/>
    <w:basedOn w:val="ListParagraphChar"/>
    <w:link w:val="Section3Style"/>
    <w:rsid w:val="00100D4A"/>
    <w:rPr>
      <w:rFonts w:ascii="Times New Roman" w:eastAsia="Calibri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0A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0AC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oleObject" Target="embeddings/oleObject17.bin"/><Relationship Id="rId63" Type="http://schemas.openxmlformats.org/officeDocument/2006/relationships/image" Target="media/image28.png"/><Relationship Id="rId84" Type="http://schemas.openxmlformats.org/officeDocument/2006/relationships/oleObject" Target="embeddings/oleObject38.bin"/><Relationship Id="rId138" Type="http://schemas.openxmlformats.org/officeDocument/2006/relationships/image" Target="media/image66.png"/><Relationship Id="rId159" Type="http://schemas.openxmlformats.org/officeDocument/2006/relationships/oleObject" Target="embeddings/oleObject75.bin"/><Relationship Id="rId170" Type="http://schemas.openxmlformats.org/officeDocument/2006/relationships/image" Target="media/image82.png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26" Type="http://schemas.openxmlformats.org/officeDocument/2006/relationships/image" Target="media/image110.png"/><Relationship Id="rId247" Type="http://schemas.openxmlformats.org/officeDocument/2006/relationships/oleObject" Target="embeddings/oleObject119.bin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oleObject" Target="embeddings/oleObject12.bin"/><Relationship Id="rId53" Type="http://schemas.openxmlformats.org/officeDocument/2006/relationships/image" Target="media/image23.png"/><Relationship Id="rId74" Type="http://schemas.openxmlformats.org/officeDocument/2006/relationships/oleObject" Target="embeddings/oleObject33.bin"/><Relationship Id="rId128" Type="http://schemas.openxmlformats.org/officeDocument/2006/relationships/image" Target="media/image61.png"/><Relationship Id="rId149" Type="http://schemas.openxmlformats.org/officeDocument/2006/relationships/oleObject" Target="embeddings/oleObject70.bin"/><Relationship Id="rId5" Type="http://schemas.openxmlformats.org/officeDocument/2006/relationships/footnotes" Target="footnotes.xml"/><Relationship Id="rId95" Type="http://schemas.openxmlformats.org/officeDocument/2006/relationships/image" Target="media/image44.png"/><Relationship Id="rId160" Type="http://schemas.openxmlformats.org/officeDocument/2006/relationships/image" Target="media/image77.png"/><Relationship Id="rId181" Type="http://schemas.openxmlformats.org/officeDocument/2006/relationships/oleObject" Target="embeddings/oleObject86.bin"/><Relationship Id="rId216" Type="http://schemas.openxmlformats.org/officeDocument/2006/relationships/image" Target="media/image105.png"/><Relationship Id="rId237" Type="http://schemas.openxmlformats.org/officeDocument/2006/relationships/oleObject" Target="embeddings/oleObject114.bin"/><Relationship Id="rId22" Type="http://schemas.openxmlformats.org/officeDocument/2006/relationships/oleObject" Target="embeddings/oleObject7.bin"/><Relationship Id="rId43" Type="http://schemas.openxmlformats.org/officeDocument/2006/relationships/image" Target="media/image18.png"/><Relationship Id="rId64" Type="http://schemas.openxmlformats.org/officeDocument/2006/relationships/oleObject" Target="embeddings/oleObject28.bin"/><Relationship Id="rId118" Type="http://schemas.openxmlformats.org/officeDocument/2006/relationships/image" Target="media/image56.png"/><Relationship Id="rId139" Type="http://schemas.openxmlformats.org/officeDocument/2006/relationships/oleObject" Target="embeddings/oleObject65.bin"/><Relationship Id="rId85" Type="http://schemas.openxmlformats.org/officeDocument/2006/relationships/image" Target="media/image39.png"/><Relationship Id="rId150" Type="http://schemas.openxmlformats.org/officeDocument/2006/relationships/image" Target="media/image72.png"/><Relationship Id="rId171" Type="http://schemas.openxmlformats.org/officeDocument/2006/relationships/oleObject" Target="embeddings/oleObject81.bin"/><Relationship Id="rId192" Type="http://schemas.openxmlformats.org/officeDocument/2006/relationships/image" Target="media/image93.png"/><Relationship Id="rId206" Type="http://schemas.openxmlformats.org/officeDocument/2006/relationships/image" Target="media/image100.png"/><Relationship Id="rId227" Type="http://schemas.openxmlformats.org/officeDocument/2006/relationships/oleObject" Target="embeddings/oleObject109.bin"/><Relationship Id="rId248" Type="http://schemas.openxmlformats.org/officeDocument/2006/relationships/fontTable" Target="fontTable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08" Type="http://schemas.openxmlformats.org/officeDocument/2006/relationships/oleObject" Target="embeddings/oleObject50.bin"/><Relationship Id="rId124" Type="http://schemas.openxmlformats.org/officeDocument/2006/relationships/image" Target="media/image59.png"/><Relationship Id="rId129" Type="http://schemas.openxmlformats.org/officeDocument/2006/relationships/oleObject" Target="embeddings/oleObject60.bin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oleObject" Target="embeddings/oleObject44.bin"/><Relationship Id="rId140" Type="http://schemas.openxmlformats.org/officeDocument/2006/relationships/image" Target="media/image67.png"/><Relationship Id="rId145" Type="http://schemas.openxmlformats.org/officeDocument/2006/relationships/oleObject" Target="embeddings/oleObject68.bin"/><Relationship Id="rId161" Type="http://schemas.openxmlformats.org/officeDocument/2006/relationships/oleObject" Target="embeddings/oleObject76.bin"/><Relationship Id="rId166" Type="http://schemas.openxmlformats.org/officeDocument/2006/relationships/image" Target="media/image80.png"/><Relationship Id="rId182" Type="http://schemas.openxmlformats.org/officeDocument/2006/relationships/image" Target="media/image88.png"/><Relationship Id="rId187" Type="http://schemas.openxmlformats.org/officeDocument/2006/relationships/oleObject" Target="embeddings/oleObject89.bin"/><Relationship Id="rId217" Type="http://schemas.openxmlformats.org/officeDocument/2006/relationships/oleObject" Target="embeddings/oleObject104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3.png"/><Relationship Id="rId233" Type="http://schemas.openxmlformats.org/officeDocument/2006/relationships/oleObject" Target="embeddings/oleObject112.bin"/><Relationship Id="rId238" Type="http://schemas.openxmlformats.org/officeDocument/2006/relationships/image" Target="media/image116.png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3.bin"/><Relationship Id="rId119" Type="http://schemas.openxmlformats.org/officeDocument/2006/relationships/oleObject" Target="embeddings/oleObject55.bin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oleObject" Target="embeddings/oleObject39.bin"/><Relationship Id="rId130" Type="http://schemas.openxmlformats.org/officeDocument/2006/relationships/image" Target="media/image62.png"/><Relationship Id="rId135" Type="http://schemas.openxmlformats.org/officeDocument/2006/relationships/oleObject" Target="embeddings/oleObject63.bin"/><Relationship Id="rId151" Type="http://schemas.openxmlformats.org/officeDocument/2006/relationships/oleObject" Target="embeddings/oleObject71.bin"/><Relationship Id="rId156" Type="http://schemas.openxmlformats.org/officeDocument/2006/relationships/image" Target="media/image75.png"/><Relationship Id="rId177" Type="http://schemas.openxmlformats.org/officeDocument/2006/relationships/oleObject" Target="embeddings/oleObject84.bin"/><Relationship Id="rId198" Type="http://schemas.openxmlformats.org/officeDocument/2006/relationships/image" Target="media/image96.png"/><Relationship Id="rId172" Type="http://schemas.openxmlformats.org/officeDocument/2006/relationships/image" Target="media/image83.png"/><Relationship Id="rId193" Type="http://schemas.openxmlformats.org/officeDocument/2006/relationships/oleObject" Target="embeddings/oleObject92.bin"/><Relationship Id="rId202" Type="http://schemas.openxmlformats.org/officeDocument/2006/relationships/image" Target="media/image98.png"/><Relationship Id="rId207" Type="http://schemas.openxmlformats.org/officeDocument/2006/relationships/oleObject" Target="embeddings/oleObject99.bin"/><Relationship Id="rId223" Type="http://schemas.openxmlformats.org/officeDocument/2006/relationships/oleObject" Target="embeddings/oleObject107.bin"/><Relationship Id="rId228" Type="http://schemas.openxmlformats.org/officeDocument/2006/relationships/image" Target="media/image111.png"/><Relationship Id="rId244" Type="http://schemas.openxmlformats.org/officeDocument/2006/relationships/image" Target="media/image119.png"/><Relationship Id="rId249" Type="http://schemas.openxmlformats.org/officeDocument/2006/relationships/glossaryDocument" Target="glossary/document.xml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5.png"/><Relationship Id="rId104" Type="http://schemas.openxmlformats.org/officeDocument/2006/relationships/oleObject" Target="embeddings/oleObject48.bin"/><Relationship Id="rId120" Type="http://schemas.openxmlformats.org/officeDocument/2006/relationships/image" Target="media/image57.png"/><Relationship Id="rId125" Type="http://schemas.openxmlformats.org/officeDocument/2006/relationships/oleObject" Target="embeddings/oleObject58.bin"/><Relationship Id="rId141" Type="http://schemas.openxmlformats.org/officeDocument/2006/relationships/oleObject" Target="embeddings/oleObject66.bin"/><Relationship Id="rId146" Type="http://schemas.openxmlformats.org/officeDocument/2006/relationships/image" Target="media/image70.png"/><Relationship Id="rId167" Type="http://schemas.openxmlformats.org/officeDocument/2006/relationships/oleObject" Target="embeddings/oleObject79.bin"/><Relationship Id="rId188" Type="http://schemas.openxmlformats.org/officeDocument/2006/relationships/image" Target="media/image91.png"/><Relationship Id="rId7" Type="http://schemas.openxmlformats.org/officeDocument/2006/relationships/header" Target="header1.xml"/><Relationship Id="rId71" Type="http://schemas.openxmlformats.org/officeDocument/2006/relationships/image" Target="media/image32.png"/><Relationship Id="rId92" Type="http://schemas.openxmlformats.org/officeDocument/2006/relationships/oleObject" Target="embeddings/oleObject42.bin"/><Relationship Id="rId162" Type="http://schemas.openxmlformats.org/officeDocument/2006/relationships/image" Target="media/image78.png"/><Relationship Id="rId183" Type="http://schemas.openxmlformats.org/officeDocument/2006/relationships/oleObject" Target="embeddings/oleObject87.bin"/><Relationship Id="rId213" Type="http://schemas.openxmlformats.org/officeDocument/2006/relationships/oleObject" Target="embeddings/oleObject102.bin"/><Relationship Id="rId218" Type="http://schemas.openxmlformats.org/officeDocument/2006/relationships/image" Target="media/image106.png"/><Relationship Id="rId234" Type="http://schemas.openxmlformats.org/officeDocument/2006/relationships/image" Target="media/image114.png"/><Relationship Id="rId239" Type="http://schemas.openxmlformats.org/officeDocument/2006/relationships/oleObject" Target="embeddings/oleObject115.bin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50" Type="http://schemas.openxmlformats.org/officeDocument/2006/relationships/theme" Target="theme/theme1.xml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4.png"/><Relationship Id="rId131" Type="http://schemas.openxmlformats.org/officeDocument/2006/relationships/oleObject" Target="embeddings/oleObject61.bin"/><Relationship Id="rId136" Type="http://schemas.openxmlformats.org/officeDocument/2006/relationships/image" Target="media/image65.png"/><Relationship Id="rId157" Type="http://schemas.openxmlformats.org/officeDocument/2006/relationships/oleObject" Target="embeddings/oleObject74.bin"/><Relationship Id="rId178" Type="http://schemas.openxmlformats.org/officeDocument/2006/relationships/image" Target="media/image86.png"/><Relationship Id="rId61" Type="http://schemas.openxmlformats.org/officeDocument/2006/relationships/image" Target="media/image27.png"/><Relationship Id="rId82" Type="http://schemas.openxmlformats.org/officeDocument/2006/relationships/oleObject" Target="embeddings/oleObject37.bin"/><Relationship Id="rId152" Type="http://schemas.openxmlformats.org/officeDocument/2006/relationships/image" Target="media/image73.png"/><Relationship Id="rId173" Type="http://schemas.openxmlformats.org/officeDocument/2006/relationships/oleObject" Target="embeddings/oleObject82.bin"/><Relationship Id="rId194" Type="http://schemas.openxmlformats.org/officeDocument/2006/relationships/image" Target="media/image94.png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208" Type="http://schemas.openxmlformats.org/officeDocument/2006/relationships/image" Target="media/image101.png"/><Relationship Id="rId229" Type="http://schemas.openxmlformats.org/officeDocument/2006/relationships/oleObject" Target="embeddings/oleObject110.bin"/><Relationship Id="rId19" Type="http://schemas.openxmlformats.org/officeDocument/2006/relationships/image" Target="media/image6.png"/><Relationship Id="rId224" Type="http://schemas.openxmlformats.org/officeDocument/2006/relationships/image" Target="media/image109.png"/><Relationship Id="rId240" Type="http://schemas.openxmlformats.org/officeDocument/2006/relationships/image" Target="media/image117.png"/><Relationship Id="rId245" Type="http://schemas.openxmlformats.org/officeDocument/2006/relationships/oleObject" Target="embeddings/oleObject118.bin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49.png"/><Relationship Id="rId126" Type="http://schemas.openxmlformats.org/officeDocument/2006/relationships/image" Target="media/image60.png"/><Relationship Id="rId147" Type="http://schemas.openxmlformats.org/officeDocument/2006/relationships/oleObject" Target="embeddings/oleObject69.bin"/><Relationship Id="rId168" Type="http://schemas.openxmlformats.org/officeDocument/2006/relationships/image" Target="media/image81.png"/><Relationship Id="rId8" Type="http://schemas.openxmlformats.org/officeDocument/2006/relationships/footer" Target="footer1.xml"/><Relationship Id="rId51" Type="http://schemas.openxmlformats.org/officeDocument/2006/relationships/image" Target="media/image22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6.bin"/><Relationship Id="rId142" Type="http://schemas.openxmlformats.org/officeDocument/2006/relationships/image" Target="media/image68.png"/><Relationship Id="rId163" Type="http://schemas.openxmlformats.org/officeDocument/2006/relationships/oleObject" Target="embeddings/oleObject77.bin"/><Relationship Id="rId184" Type="http://schemas.openxmlformats.org/officeDocument/2006/relationships/image" Target="media/image89.png"/><Relationship Id="rId189" Type="http://schemas.openxmlformats.org/officeDocument/2006/relationships/oleObject" Target="embeddings/oleObject90.bin"/><Relationship Id="rId219" Type="http://schemas.openxmlformats.org/officeDocument/2006/relationships/oleObject" Target="embeddings/oleObject105.bin"/><Relationship Id="rId3" Type="http://schemas.openxmlformats.org/officeDocument/2006/relationships/settings" Target="settings.xml"/><Relationship Id="rId214" Type="http://schemas.openxmlformats.org/officeDocument/2006/relationships/image" Target="media/image104.png"/><Relationship Id="rId230" Type="http://schemas.openxmlformats.org/officeDocument/2006/relationships/image" Target="media/image112.png"/><Relationship Id="rId235" Type="http://schemas.openxmlformats.org/officeDocument/2006/relationships/oleObject" Target="embeddings/oleObject113.bin"/><Relationship Id="rId25" Type="http://schemas.openxmlformats.org/officeDocument/2006/relationships/image" Target="media/image9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0.png"/><Relationship Id="rId116" Type="http://schemas.openxmlformats.org/officeDocument/2006/relationships/oleObject" Target="embeddings/oleObject54.bin"/><Relationship Id="rId137" Type="http://schemas.openxmlformats.org/officeDocument/2006/relationships/oleObject" Target="embeddings/oleObject64.bin"/><Relationship Id="rId158" Type="http://schemas.openxmlformats.org/officeDocument/2006/relationships/image" Target="media/image76.png"/><Relationship Id="rId20" Type="http://schemas.openxmlformats.org/officeDocument/2006/relationships/oleObject" Target="embeddings/oleObject6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8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2.png"/><Relationship Id="rId132" Type="http://schemas.openxmlformats.org/officeDocument/2006/relationships/image" Target="media/image63.png"/><Relationship Id="rId153" Type="http://schemas.openxmlformats.org/officeDocument/2006/relationships/oleObject" Target="embeddings/oleObject72.bin"/><Relationship Id="rId174" Type="http://schemas.openxmlformats.org/officeDocument/2006/relationships/image" Target="media/image84.png"/><Relationship Id="rId179" Type="http://schemas.openxmlformats.org/officeDocument/2006/relationships/oleObject" Target="embeddings/oleObject85.bin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190" Type="http://schemas.openxmlformats.org/officeDocument/2006/relationships/image" Target="media/image92.png"/><Relationship Id="rId204" Type="http://schemas.openxmlformats.org/officeDocument/2006/relationships/image" Target="media/image99.png"/><Relationship Id="rId220" Type="http://schemas.openxmlformats.org/officeDocument/2006/relationships/image" Target="media/image107.png"/><Relationship Id="rId225" Type="http://schemas.openxmlformats.org/officeDocument/2006/relationships/oleObject" Target="embeddings/oleObject108.bin"/><Relationship Id="rId241" Type="http://schemas.openxmlformats.org/officeDocument/2006/relationships/oleObject" Target="embeddings/oleObject116.bin"/><Relationship Id="rId246" Type="http://schemas.openxmlformats.org/officeDocument/2006/relationships/image" Target="media/image120.png"/><Relationship Id="rId15" Type="http://schemas.openxmlformats.org/officeDocument/2006/relationships/image" Target="media/image4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5.png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59.bin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image" Target="media/image58.png"/><Relationship Id="rId143" Type="http://schemas.openxmlformats.org/officeDocument/2006/relationships/oleObject" Target="embeddings/oleObject67.bin"/><Relationship Id="rId148" Type="http://schemas.openxmlformats.org/officeDocument/2006/relationships/image" Target="media/image71.png"/><Relationship Id="rId164" Type="http://schemas.openxmlformats.org/officeDocument/2006/relationships/image" Target="media/image79.png"/><Relationship Id="rId169" Type="http://schemas.openxmlformats.org/officeDocument/2006/relationships/oleObject" Target="embeddings/oleObject80.bin"/><Relationship Id="rId185" Type="http://schemas.openxmlformats.org/officeDocument/2006/relationships/oleObject" Target="embeddings/oleObject88.bin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87.png"/><Relationship Id="rId210" Type="http://schemas.openxmlformats.org/officeDocument/2006/relationships/image" Target="media/image102.png"/><Relationship Id="rId215" Type="http://schemas.openxmlformats.org/officeDocument/2006/relationships/oleObject" Target="embeddings/oleObject103.bin"/><Relationship Id="rId236" Type="http://schemas.openxmlformats.org/officeDocument/2006/relationships/image" Target="media/image115.png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1.bin"/><Relationship Id="rId47" Type="http://schemas.openxmlformats.org/officeDocument/2006/relationships/image" Target="media/image20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2.bin"/><Relationship Id="rId133" Type="http://schemas.openxmlformats.org/officeDocument/2006/relationships/oleObject" Target="embeddings/oleObject62.bin"/><Relationship Id="rId154" Type="http://schemas.openxmlformats.org/officeDocument/2006/relationships/image" Target="media/image74.png"/><Relationship Id="rId175" Type="http://schemas.openxmlformats.org/officeDocument/2006/relationships/oleObject" Target="embeddings/oleObject83.bin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6.bin"/><Relationship Id="rId242" Type="http://schemas.openxmlformats.org/officeDocument/2006/relationships/image" Target="media/image118.png"/><Relationship Id="rId37" Type="http://schemas.openxmlformats.org/officeDocument/2006/relationships/image" Target="media/image15.png"/><Relationship Id="rId58" Type="http://schemas.openxmlformats.org/officeDocument/2006/relationships/oleObject" Target="embeddings/oleObject25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7.bin"/><Relationship Id="rId144" Type="http://schemas.openxmlformats.org/officeDocument/2006/relationships/image" Target="media/image69.png"/><Relationship Id="rId90" Type="http://schemas.openxmlformats.org/officeDocument/2006/relationships/oleObject" Target="embeddings/oleObject41.bin"/><Relationship Id="rId165" Type="http://schemas.openxmlformats.org/officeDocument/2006/relationships/oleObject" Target="embeddings/oleObject78.bin"/><Relationship Id="rId186" Type="http://schemas.openxmlformats.org/officeDocument/2006/relationships/image" Target="media/image90.png"/><Relationship Id="rId211" Type="http://schemas.openxmlformats.org/officeDocument/2006/relationships/oleObject" Target="embeddings/oleObject101.bin"/><Relationship Id="rId232" Type="http://schemas.openxmlformats.org/officeDocument/2006/relationships/image" Target="media/image113.png"/><Relationship Id="rId27" Type="http://schemas.openxmlformats.org/officeDocument/2006/relationships/image" Target="media/image10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image" Target="media/image64.png"/><Relationship Id="rId80" Type="http://schemas.openxmlformats.org/officeDocument/2006/relationships/oleObject" Target="embeddings/oleObject36.bin"/><Relationship Id="rId155" Type="http://schemas.openxmlformats.org/officeDocument/2006/relationships/oleObject" Target="embeddings/oleObject73.bin"/><Relationship Id="rId176" Type="http://schemas.openxmlformats.org/officeDocument/2006/relationships/image" Target="media/image85.png"/><Relationship Id="rId197" Type="http://schemas.openxmlformats.org/officeDocument/2006/relationships/oleObject" Target="embeddings/oleObject94.bin"/><Relationship Id="rId201" Type="http://schemas.openxmlformats.org/officeDocument/2006/relationships/oleObject" Target="embeddings/oleObject96.bin"/><Relationship Id="rId222" Type="http://schemas.openxmlformats.org/officeDocument/2006/relationships/image" Target="media/image108.png"/><Relationship Id="rId243" Type="http://schemas.openxmlformats.org/officeDocument/2006/relationships/oleObject" Target="embeddings/oleObject117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Answers%209%201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86A6A8BB536473A9E0DB480E154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C8D39A-650A-4709-9B3B-20BEBDC35D53}"/>
      </w:docPartPr>
      <w:docPartBody>
        <w:p w:rsidR="003F47F1" w:rsidRDefault="00A121BA">
          <w:pPr>
            <w:pStyle w:val="A86A6A8BB536473A9E0DB480E15466A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CD7D9899244942869B3A539CA91870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0E9658-9BF7-4380-A44B-7C686DD51B5B}"/>
      </w:docPartPr>
      <w:docPartBody>
        <w:p w:rsidR="003F47F1" w:rsidRDefault="00A121BA">
          <w:pPr>
            <w:pStyle w:val="CD7D9899244942869B3A539CA91870D3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25B3276871041EB9ADC9BA377AF8C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4AFC4E-73DA-469E-A83C-D1ECEDB2D9B9}"/>
      </w:docPartPr>
      <w:docPartBody>
        <w:p w:rsidR="003F47F1" w:rsidRDefault="00A121BA">
          <w:pPr>
            <w:pStyle w:val="C25B3276871041EB9ADC9BA377AF8C6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8503718DB2924904B9BDBB2C4747B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A7B77E-6CBB-453F-A47D-6E735FDAA737}"/>
      </w:docPartPr>
      <w:docPartBody>
        <w:p w:rsidR="003F47F1" w:rsidRDefault="00A121BA">
          <w:pPr>
            <w:pStyle w:val="8503718DB2924904B9BDBB2C4747BF17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97728C07BDB64D0D883A17B611FC60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76689E-2E7D-4AF0-BBF3-9970C2623B0A}"/>
      </w:docPartPr>
      <w:docPartBody>
        <w:p w:rsidR="003F47F1" w:rsidRDefault="00A121BA">
          <w:pPr>
            <w:pStyle w:val="97728C07BDB64D0D883A17B611FC603E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373AE04E8ACC4D1D8A89BE5AAFD704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81D8B-CDC1-4461-9BAA-6922BEA8D44E}"/>
      </w:docPartPr>
      <w:docPartBody>
        <w:p w:rsidR="003F47F1" w:rsidRDefault="00A121BA">
          <w:pPr>
            <w:pStyle w:val="373AE04E8ACC4D1D8A89BE5AAFD7040D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D3ECA31ACB84DBC904DC06272D46F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444679-17CA-4C1C-A443-4C52E6317F8C}"/>
      </w:docPartPr>
      <w:docPartBody>
        <w:p w:rsidR="004855C9" w:rsidRDefault="00FA4D6F" w:rsidP="00FA4D6F">
          <w:pPr>
            <w:pStyle w:val="CD3ECA31ACB84DBC904DC06272D46F4D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3CB69F664BF643A8BE5ACAF7CAC40F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B10770-4D08-45E3-9FFD-28132A8D293B}"/>
      </w:docPartPr>
      <w:docPartBody>
        <w:p w:rsidR="004855C9" w:rsidRDefault="00FA4D6F" w:rsidP="00FA4D6F">
          <w:pPr>
            <w:pStyle w:val="3CB69F664BF643A8BE5ACAF7CAC40F2D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B0B486C5F27F44BCBA27AED6E8625B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393586-D951-4902-A19C-ADCBE833BF92}"/>
      </w:docPartPr>
      <w:docPartBody>
        <w:p w:rsidR="004855C9" w:rsidRDefault="00FA4D6F" w:rsidP="00FA4D6F">
          <w:pPr>
            <w:pStyle w:val="B0B486C5F27F44BCBA27AED6E8625BD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959CCFB68BEE4298B26EBB086F12AE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C4757E-8CCF-43C6-899A-7DB5087F2FF1}"/>
      </w:docPartPr>
      <w:docPartBody>
        <w:p w:rsidR="004855C9" w:rsidRDefault="00FA4D6F" w:rsidP="00FA4D6F">
          <w:pPr>
            <w:pStyle w:val="959CCFB68BEE4298B26EBB086F12AE6D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31B5CC94463047CD85AB69E9E93D51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C5E821-9BFA-4DB7-9197-70C5F885E42D}"/>
      </w:docPartPr>
      <w:docPartBody>
        <w:p w:rsidR="004855C9" w:rsidRDefault="00FA4D6F" w:rsidP="00FA4D6F">
          <w:pPr>
            <w:pStyle w:val="31B5CC94463047CD85AB69E9E93D5164"/>
          </w:pPr>
          <w:r w:rsidRPr="00A1070F">
            <w:rPr>
              <w:rStyle w:val="PlaceholderText"/>
            </w:rPr>
            <w:t>[Status]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BA"/>
    <w:rsid w:val="002348A4"/>
    <w:rsid w:val="00335D30"/>
    <w:rsid w:val="003F47F1"/>
    <w:rsid w:val="004855C9"/>
    <w:rsid w:val="005853E5"/>
    <w:rsid w:val="006C038C"/>
    <w:rsid w:val="007B3201"/>
    <w:rsid w:val="00852669"/>
    <w:rsid w:val="008D7FD4"/>
    <w:rsid w:val="00A121BA"/>
    <w:rsid w:val="00BA2262"/>
    <w:rsid w:val="00BD1DAF"/>
    <w:rsid w:val="00C41E6D"/>
    <w:rsid w:val="00CD05B2"/>
    <w:rsid w:val="00D149C9"/>
    <w:rsid w:val="00DA0D07"/>
    <w:rsid w:val="00EB0EC3"/>
    <w:rsid w:val="00EC4FF8"/>
    <w:rsid w:val="00FA4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A4D6F"/>
    <w:rPr>
      <w:color w:val="808080"/>
    </w:rPr>
  </w:style>
  <w:style w:type="paragraph" w:customStyle="1" w:styleId="A86A6A8BB536473A9E0DB480E15466A2">
    <w:name w:val="A86A6A8BB536473A9E0DB480E15466A2"/>
  </w:style>
  <w:style w:type="paragraph" w:customStyle="1" w:styleId="CD7D9899244942869B3A539CA91870D3">
    <w:name w:val="CD7D9899244942869B3A539CA91870D3"/>
  </w:style>
  <w:style w:type="paragraph" w:customStyle="1" w:styleId="C25B3276871041EB9ADC9BA377AF8C61">
    <w:name w:val="C25B3276871041EB9ADC9BA377AF8C61"/>
  </w:style>
  <w:style w:type="paragraph" w:customStyle="1" w:styleId="8503718DB2924904B9BDBB2C4747BF17">
    <w:name w:val="8503718DB2924904B9BDBB2C4747BF17"/>
  </w:style>
  <w:style w:type="paragraph" w:customStyle="1" w:styleId="DF45CFE3A789451D8ED60CD909B8C61C">
    <w:name w:val="DF45CFE3A789451D8ED60CD909B8C61C"/>
  </w:style>
  <w:style w:type="paragraph" w:customStyle="1" w:styleId="97728C07BDB64D0D883A17B611FC603E">
    <w:name w:val="97728C07BDB64D0D883A17B611FC603E"/>
  </w:style>
  <w:style w:type="paragraph" w:customStyle="1" w:styleId="373AE04E8ACC4D1D8A89BE5AAFD7040D">
    <w:name w:val="373AE04E8ACC4D1D8A89BE5AAFD7040D"/>
  </w:style>
  <w:style w:type="paragraph" w:customStyle="1" w:styleId="A881A229E8FB4B299DE6ED5D29D55EF3">
    <w:name w:val="A881A229E8FB4B299DE6ED5D29D55EF3"/>
    <w:rsid w:val="00FA4D6F"/>
  </w:style>
  <w:style w:type="paragraph" w:customStyle="1" w:styleId="20067A5D6FBF4C059C89089450846229">
    <w:name w:val="20067A5D6FBF4C059C89089450846229"/>
    <w:rsid w:val="00FA4D6F"/>
  </w:style>
  <w:style w:type="paragraph" w:customStyle="1" w:styleId="4747A2E61604459DB9145956237FF988">
    <w:name w:val="4747A2E61604459DB9145956237FF988"/>
    <w:rsid w:val="00FA4D6F"/>
  </w:style>
  <w:style w:type="paragraph" w:customStyle="1" w:styleId="78EB13FE152947D9A6B4E412E56FE316">
    <w:name w:val="78EB13FE152947D9A6B4E412E56FE316"/>
    <w:rsid w:val="00FA4D6F"/>
  </w:style>
  <w:style w:type="paragraph" w:customStyle="1" w:styleId="4E33B1D9E4BE4FA7B500BAA3168CD488">
    <w:name w:val="4E33B1D9E4BE4FA7B500BAA3168CD488"/>
    <w:rsid w:val="00FA4D6F"/>
  </w:style>
  <w:style w:type="paragraph" w:customStyle="1" w:styleId="DD501E7F20AF4678A7D438438969F090">
    <w:name w:val="DD501E7F20AF4678A7D438438969F090"/>
    <w:rsid w:val="00FA4D6F"/>
  </w:style>
  <w:style w:type="paragraph" w:customStyle="1" w:styleId="837C4F6248B548AC9C93A8F2B545EB4E">
    <w:name w:val="837C4F6248B548AC9C93A8F2B545EB4E"/>
    <w:rsid w:val="00FA4D6F"/>
  </w:style>
  <w:style w:type="paragraph" w:customStyle="1" w:styleId="3D0E082260244501A41C03F7153E6477">
    <w:name w:val="3D0E082260244501A41C03F7153E6477"/>
    <w:rsid w:val="00FA4D6F"/>
  </w:style>
  <w:style w:type="paragraph" w:customStyle="1" w:styleId="65FC0D51CC764E2283E939D2CABB2657">
    <w:name w:val="65FC0D51CC764E2283E939D2CABB2657"/>
    <w:rsid w:val="00FA4D6F"/>
  </w:style>
  <w:style w:type="paragraph" w:customStyle="1" w:styleId="E7285A75535545A9AF735800CF2ED1DC">
    <w:name w:val="E7285A75535545A9AF735800CF2ED1DC"/>
    <w:rsid w:val="00FA4D6F"/>
  </w:style>
  <w:style w:type="paragraph" w:customStyle="1" w:styleId="7A08691BC19E459C8F7B0D5CD59E4109">
    <w:name w:val="7A08691BC19E459C8F7B0D5CD59E4109"/>
    <w:rsid w:val="00FA4D6F"/>
  </w:style>
  <w:style w:type="paragraph" w:customStyle="1" w:styleId="0CA46D5EBC424A218F7217FD4C93546B">
    <w:name w:val="0CA46D5EBC424A218F7217FD4C93546B"/>
    <w:rsid w:val="00FA4D6F"/>
  </w:style>
  <w:style w:type="paragraph" w:customStyle="1" w:styleId="3EB98702DBE24464A353EDD4376F5C47">
    <w:name w:val="3EB98702DBE24464A353EDD4376F5C47"/>
    <w:rsid w:val="00FA4D6F"/>
  </w:style>
  <w:style w:type="paragraph" w:customStyle="1" w:styleId="53146CE78E4A4A9EA3E54A0A3774084D">
    <w:name w:val="53146CE78E4A4A9EA3E54A0A3774084D"/>
    <w:rsid w:val="00FA4D6F"/>
  </w:style>
  <w:style w:type="paragraph" w:customStyle="1" w:styleId="4BFAEB8FF77F4EDB9F3F8B37D349B008">
    <w:name w:val="4BFAEB8FF77F4EDB9F3F8B37D349B008"/>
    <w:rsid w:val="00FA4D6F"/>
  </w:style>
  <w:style w:type="paragraph" w:customStyle="1" w:styleId="CD3ECA31ACB84DBC904DC06272D46F4D">
    <w:name w:val="CD3ECA31ACB84DBC904DC06272D46F4D"/>
    <w:rsid w:val="00FA4D6F"/>
  </w:style>
  <w:style w:type="paragraph" w:customStyle="1" w:styleId="3CB69F664BF643A8BE5ACAF7CAC40F2D">
    <w:name w:val="3CB69F664BF643A8BE5ACAF7CAC40F2D"/>
    <w:rsid w:val="00FA4D6F"/>
  </w:style>
  <w:style w:type="paragraph" w:customStyle="1" w:styleId="B0B486C5F27F44BCBA27AED6E8625BD8">
    <w:name w:val="B0B486C5F27F44BCBA27AED6E8625BD8"/>
    <w:rsid w:val="00FA4D6F"/>
  </w:style>
  <w:style w:type="paragraph" w:customStyle="1" w:styleId="959CCFB68BEE4298B26EBB086F12AE6D">
    <w:name w:val="959CCFB68BEE4298B26EBB086F12AE6D"/>
    <w:rsid w:val="00FA4D6F"/>
  </w:style>
  <w:style w:type="paragraph" w:customStyle="1" w:styleId="31B5CC94463047CD85AB69E9E93D5164">
    <w:name w:val="31B5CC94463047CD85AB69E9E93D5164"/>
    <w:rsid w:val="00FA4D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Answers 9 10.dotx</Template>
  <TotalTime>4337</TotalTime>
  <Pages>22</Pages>
  <Words>1462</Words>
  <Characters>8335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WME Yearly Maths</vt:lpstr>
    </vt:vector>
  </TitlesOfParts>
  <Company>Western Mathematics</Company>
  <LinksUpToDate>false</LinksUpToDate>
  <CharactersWithSpaces>9778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WME Yearly Maths</dc:title>
  <dc:subject>Yearly</dc:subject>
  <dc:creator>Garry</dc:creator>
  <cp:keywords/>
  <dc:description>School Name</dc:description>
  <cp:lastModifiedBy>Garry Thorn</cp:lastModifiedBy>
  <cp:revision>50</cp:revision>
  <cp:lastPrinted>2015-05-21T08:43:00Z</cp:lastPrinted>
  <dcterms:created xsi:type="dcterms:W3CDTF">2015-07-15T00:35:00Z</dcterms:created>
  <dcterms:modified xsi:type="dcterms:W3CDTF">2015-08-16T14:01:00Z</dcterms:modified>
  <cp:category>Year 10</cp:category>
  <cp:contentStatus>2015</cp:contentStatus>
</cp:coreProperties>
</file>