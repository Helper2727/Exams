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AE6AE8" w:rsidRDefault="004E1F9D">
            <w:pPr>
              <w:spacing w:before="100" w:beforeAutospacing="1" w:after="100" w:afterAutospacing="1"/>
              <w:jc w:val="center"/>
              <w:rPr>
                <w:rFonts w:ascii="Times New Roman" w:hAnsi="Times New Roman"/>
              </w:rPr>
            </w:pPr>
            <w:r w:rsidRPr="00AE6AE8">
              <w:rPr>
                <w:rFonts w:ascii="Times New Roman" w:hAnsi="Times New Roman"/>
              </w:rPr>
              <w:t xml:space="preserve">             </w:t>
            </w:r>
          </w:p>
          <w:p w:rsidR="004E1F9D" w:rsidRPr="00AE6AE8" w:rsidRDefault="00D96682" w:rsidP="00551063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Comments"/>
                <w:tag w:val=""/>
                <w:id w:val="-1971501494"/>
                <w:placeholder>
                  <w:docPart w:val="2C72FF0E43F64BFAB598970290B85B97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:text w:multiLine="1"/>
              </w:sdtPr>
              <w:sdtEndPr/>
              <w:sdtContent>
                <w:r w:rsidR="003C35F2" w:rsidRPr="00AE6AE8">
                  <w:rPr>
                    <w:rFonts w:ascii="Times New Roman" w:hAnsi="Times New Roman"/>
                    <w:sz w:val="56"/>
                    <w:szCs w:val="56"/>
                  </w:rPr>
                  <w:t>School Name</w:t>
                </w:r>
              </w:sdtContent>
            </w:sdt>
            <w:r w:rsidR="004E1F9D" w:rsidRPr="00AE6AE8">
              <w:rPr>
                <w:rFonts w:ascii="Times New Roman" w:hAnsi="Times New Roman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AE6AE8" w:rsidRDefault="00D96682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Subject"/>
                <w:tag w:val=""/>
                <w:id w:val="1254174381"/>
                <w:placeholder>
                  <w:docPart w:val="B4CDBFFE9B4044E792C1D5558E99F436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r w:rsidR="00EB3A74" w:rsidRPr="00AE6AE8">
                  <w:rPr>
                    <w:rFonts w:ascii="Times New Roman" w:hAnsi="Times New Roman"/>
                    <w:sz w:val="56"/>
                    <w:szCs w:val="56"/>
                  </w:rPr>
                  <w:t>Yearly</w:t>
                </w:r>
              </w:sdtContent>
            </w:sdt>
            <w:r w:rsidR="00EB3A74" w:rsidRPr="00AE6AE8">
              <w:rPr>
                <w:rFonts w:ascii="Times New Roman" w:hAnsi="Times New Roman"/>
                <w:sz w:val="56"/>
                <w:szCs w:val="56"/>
              </w:rPr>
              <w:t xml:space="preserve"> </w:t>
            </w:r>
            <w:r w:rsidR="00A277D4" w:rsidRPr="00AE6AE8">
              <w:rPr>
                <w:rFonts w:ascii="Times New Roman" w:hAnsi="Times New Roman"/>
                <w:sz w:val="56"/>
                <w:szCs w:val="56"/>
              </w:rPr>
              <w:t xml:space="preserve">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sdt>
            <w:sdtPr>
              <w:rPr>
                <w:rFonts w:ascii="Times New Roman" w:hAnsi="Times New Roman"/>
                <w:sz w:val="48"/>
                <w:szCs w:val="48"/>
              </w:rPr>
              <w:alias w:val="Status"/>
              <w:tag w:val=""/>
              <w:id w:val="1304048398"/>
              <w:placeholder>
                <w:docPart w:val="AE284A8AEE694C0C8AB13FE51A274252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EndPr/>
            <w:sdtContent>
              <w:p w:rsidR="004E1F9D" w:rsidRPr="00AE6AE8" w:rsidRDefault="00542F14">
                <w:pPr>
                  <w:spacing w:before="100" w:beforeAutospacing="1" w:after="100" w:afterAutospacing="1"/>
                  <w:jc w:val="center"/>
                  <w:rPr>
                    <w:rFonts w:ascii="Times New Roman" w:hAnsi="Times New Roman"/>
                    <w:sz w:val="48"/>
                    <w:szCs w:val="48"/>
                  </w:rPr>
                </w:pPr>
                <w:r w:rsidRPr="00AE6AE8">
                  <w:rPr>
                    <w:rFonts w:ascii="Times New Roman" w:hAnsi="Times New Roman"/>
                    <w:sz w:val="48"/>
                    <w:szCs w:val="48"/>
                  </w:rPr>
                  <w:t>2015</w:t>
                </w:r>
              </w:p>
            </w:sdtContent>
          </w:sdt>
          <w:p w:rsidR="004E1F9D" w:rsidRPr="00AE6AE8" w:rsidRDefault="00A417C8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r w:rsidRPr="00AE6AE8">
              <w:rPr>
                <w:rFonts w:ascii="Times New Roman" w:hAnsi="Times New Roman"/>
                <w:sz w:val="56"/>
                <w:szCs w:val="56"/>
              </w:rPr>
              <w:t xml:space="preserve"> </w:t>
            </w: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Category"/>
                <w:tag w:val=""/>
                <w:id w:val="1916199263"/>
                <w:placeholder>
                  <w:docPart w:val="7AE712188DA54037BA90EB3D46C02546"/>
                </w:placeholder>
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<w:text/>
              </w:sdtPr>
              <w:sdtEndPr/>
              <w:sdtContent>
                <w:r w:rsidR="00AE6AE8">
                  <w:rPr>
                    <w:rFonts w:ascii="Times New Roman" w:hAnsi="Times New Roman"/>
                    <w:sz w:val="56"/>
                    <w:szCs w:val="56"/>
                  </w:rPr>
                  <w:t>Year 10</w:t>
                </w:r>
              </w:sdtContent>
            </w:sdt>
          </w:p>
          <w:p w:rsidR="00591ABA" w:rsidRPr="00AE6AE8" w:rsidRDefault="00591ABA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</w:p>
          <w:p w:rsidR="004E1F9D" w:rsidRPr="00AE6AE8" w:rsidRDefault="00D96682" w:rsidP="0069793E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Title"/>
                <w:tag w:val=""/>
                <w:id w:val="-257059815"/>
                <w:placeholder>
                  <w:docPart w:val="B20D62DE5A574EDEA0021E0BC7EF1069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69793E" w:rsidRPr="00AE6AE8">
                  <w:rPr>
                    <w:rFonts w:ascii="Times New Roman" w:hAnsi="Times New Roman"/>
                    <w:sz w:val="56"/>
                    <w:szCs w:val="56"/>
                  </w:rPr>
                  <w:t>Mathematics</w:t>
                </w:r>
              </w:sdtContent>
            </w:sdt>
            <w:r w:rsidR="0069793E" w:rsidRPr="00AE6AE8">
              <w:rPr>
                <w:rFonts w:ascii="Times New Roman" w:hAnsi="Times New Roman"/>
                <w:sz w:val="56"/>
                <w:szCs w:val="56"/>
              </w:rPr>
              <w:t xml:space="preserve">  </w:t>
            </w:r>
            <w:r w:rsidR="004E1F9D" w:rsidRPr="00AE6AE8">
              <w:rPr>
                <w:rFonts w:ascii="Times New Roman" w:hAnsi="Times New Roman"/>
                <w:sz w:val="56"/>
                <w:szCs w:val="56"/>
              </w:rPr>
              <w:t xml:space="preserve">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C02235" w:rsidRPr="00C25037" w:rsidRDefault="00C02235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 Ruler and Geometric Instruments will be needed for all parts of the test.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Total Marks – 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30 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50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bookmarkStart w:id="0" w:name="_GoBack"/>
        <w:bookmarkEnd w:id="0"/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55pt;height:18pt" o:ole="">
            <v:imagedata r:id="rId8" o:title=""/>
          </v:shape>
          <o:OLEObject Type="Embed" ProgID="FXEquation.Equation" ShapeID="_x0000_i1025" DrawAspect="Content" ObjectID="_1501274977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1.45pt;height:15.8pt" o:ole="">
            <v:imagedata r:id="rId10" o:title=""/>
          </v:shape>
          <o:OLEObject Type="Embed" ProgID="FXEquation.Equation" ShapeID="_x0000_i1026" DrawAspect="Content" ObjectID="_1501274978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55pt;height:18pt" o:ole="">
            <v:imagedata r:id="rId12" o:title=""/>
          </v:shape>
          <o:OLEObject Type="Embed" ProgID="FXEquation.Equation" ShapeID="_x0000_i1027" DrawAspect="Content" ObjectID="_1501274979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 w:rsidR="00E96123">
        <w:rPr>
          <w:rFonts w:ascii="Times New Roman" w:eastAsia="Times New Roman" w:hAnsi="Times New Roman"/>
          <w:position w:val="-10"/>
        </w:rPr>
        <w:t>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.55pt;height:13.65pt" o:ole="">
            <v:imagedata r:id="rId14" o:title=""/>
          </v:shape>
          <o:OLEObject Type="Embed" ProgID="FXEquation.Equation" ShapeID="_x0000_i1028" DrawAspect="Content" ObjectID="_1501274980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35pt;height:26.2pt" o:ole="">
            <v:imagedata r:id="rId16" o:title=""/>
          </v:shape>
          <o:OLEObject Type="Embed" ProgID="FXEquation.Equation" ShapeID="_x0000_i1029" DrawAspect="Content" ObjectID="_1501274981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1.8pt;height:26.2pt" o:ole="">
            <v:imagedata r:id="rId18" o:title=""/>
          </v:shape>
          <o:OLEObject Type="Embed" ProgID="FXEquation.Equation" ShapeID="_x0000_i1030" DrawAspect="Content" ObjectID="_1501274982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65pt;height:13.65pt" o:ole="">
            <v:imagedata r:id="rId20" o:title=""/>
          </v:shape>
          <o:OLEObject Type="Embed" ProgID="FXEquation.Equation" ShapeID="_x0000_i1031" DrawAspect="Content" ObjectID="_1501274983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35pt;height:26.2pt" o:ole="">
            <v:imagedata r:id="rId22" o:title=""/>
          </v:shape>
          <o:OLEObject Type="Embed" ProgID="FXEquation.Equation" ShapeID="_x0000_i1032" DrawAspect="Content" ObjectID="_1501274984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8pt;height:18pt" o:ole="">
            <v:imagedata r:id="rId24" o:title=""/>
          </v:shape>
          <o:OLEObject Type="Embed" ProgID="FXEquation.Equation" ShapeID="_x0000_i1033" DrawAspect="Content" ObjectID="_1501274985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>
        <w:rPr>
          <w:rFonts w:ascii="Times New Roman" w:eastAsia="Times New Roman" w:hAnsi="Times New Roman"/>
          <w:position w:val="-10"/>
        </w:rPr>
        <w:t>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4.35pt;height:26.2pt" o:ole="">
            <v:imagedata r:id="rId26" o:title=""/>
          </v:shape>
          <o:OLEObject Type="Embed" ProgID="FXEquation.Equation" ShapeID="_x0000_i1034" DrawAspect="Content" ObjectID="_1501274986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pt;height:26.2pt" o:ole="">
            <v:imagedata r:id="rId28" o:title=""/>
          </v:shape>
          <o:OLEObject Type="Embed" ProgID="FXEquation.Equation" ShapeID="_x0000_i1035" DrawAspect="Content" ObjectID="_1501274987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35pt;height:18pt" o:ole="">
            <v:imagedata r:id="rId30" o:title=""/>
          </v:shape>
          <o:OLEObject Type="Embed" ProgID="FXEquation.Equation" ShapeID="_x0000_i1036" DrawAspect="Content" ObjectID="_1501274988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1.8pt;height:18pt" o:ole="">
            <v:imagedata r:id="rId32" o:title=""/>
          </v:shape>
          <o:OLEObject Type="Embed" ProgID="FXEquation.Equation" ShapeID="_x0000_i1037" DrawAspect="Content" ObjectID="_1501274989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pt;height:18pt" o:ole="">
            <v:imagedata r:id="rId34" o:title=""/>
          </v:shape>
          <o:OLEObject Type="Embed" ProgID="FXEquation.Equation" ShapeID="_x0000_i1038" DrawAspect="Content" ObjectID="_1501274990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2pt;height:26.2pt" o:ole="">
            <v:imagedata r:id="rId36" o:title=""/>
          </v:shape>
          <o:OLEObject Type="Embed" ProgID="FXEquation.Equation" ShapeID="_x0000_i1039" DrawAspect="Content" ObjectID="_1501274991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45pt;height:18pt" o:ole="">
            <v:imagedata r:id="rId38" o:title=""/>
          </v:shape>
          <o:OLEObject Type="Embed" ProgID="FXEquation.Equation" ShapeID="_x0000_i1040" DrawAspect="Content" ObjectID="_1501274992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1.25pt;height:30.55pt" o:ole="">
            <v:imagedata r:id="rId40" o:title=""/>
          </v:shape>
          <o:OLEObject Type="Embed" ProgID="FXEquation.Equation" ShapeID="_x0000_i1041" DrawAspect="Content" ObjectID="_1501274993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45pt;height:26.2pt" o:ole="">
            <v:imagedata r:id="rId42" o:title=""/>
          </v:shape>
          <o:OLEObject Type="Embed" ProgID="FXEquation.Equation" ShapeID="_x0000_i1042" DrawAspect="Content" ObjectID="_1501274994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65pt" o:ole="">
            <v:imagedata r:id="rId44" o:title=""/>
          </v:shape>
          <o:OLEObject Type="Embed" ProgID="FXEquation.Equation" ShapeID="_x0000_i1043" DrawAspect="Content" ObjectID="_1501274995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.25pt;height:18pt" o:ole="">
            <v:imagedata r:id="rId46" o:title=""/>
          </v:shape>
          <o:OLEObject Type="Embed" ProgID="FXEquation.Equation" ShapeID="_x0000_i1044" DrawAspect="Content" ObjectID="_1501274996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1.8pt;height:18pt" o:ole="">
            <v:imagedata r:id="rId48" o:title=""/>
          </v:shape>
          <o:OLEObject Type="Embed" ProgID="FXEquation.Equation" ShapeID="_x0000_i1045" DrawAspect="Content" ObjectID="_1501274997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 w:rsidR="00591ABA">
        <w:rPr>
          <w:rFonts w:ascii="Times New Roman" w:hAnsi="Times New Roman"/>
        </w:rPr>
        <w:t xml:space="preserve"> Salvage Value to which </w:t>
      </w:r>
      <w:r>
        <w:rPr>
          <w:rFonts w:ascii="Times New Roman" w:hAnsi="Times New Roman"/>
        </w:rPr>
        <w:t>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35pt" o:ole="">
            <v:imagedata r:id="rId50" o:title=""/>
          </v:shape>
          <o:OLEObject Type="Embed" ProgID="FXEquation.Equation" ShapeID="_x0000_i1046" DrawAspect="Content" ObjectID="_1501274998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45pt;height:13.65pt" o:ole="">
            <v:imagedata r:id="rId52" o:title=""/>
          </v:shape>
          <o:OLEObject Type="Embed" ProgID="FXEquation.Equation" ShapeID="_x0000_i1047" DrawAspect="Content" ObjectID="_1501274999" r:id="rId53"/>
        </w:object>
      </w:r>
      <w:r>
        <w:rPr>
          <w:rFonts w:ascii="Times New Roman" w:hAnsi="Times New Roman"/>
        </w:rPr>
        <w:t xml:space="preserve"> and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45pt;height:13.65pt" o:ole="">
            <v:imagedata r:id="rId54" o:title=""/>
          </v:shape>
          <o:OLEObject Type="Embed" ProgID="FXEquation.Equation" ShapeID="_x0000_i1048" DrawAspect="Content" ObjectID="_1501275000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65pt;height:28.35pt" o:ole="">
            <v:imagedata r:id="rId56" o:title=""/>
          </v:shape>
          <o:OLEObject Type="Embed" ProgID="FXEquation.Equation" ShapeID="_x0000_i1049" DrawAspect="Content" ObjectID="_1501275001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5.45pt;height:22.9pt" o:ole="">
            <v:imagedata r:id="rId58" o:title=""/>
          </v:shape>
          <o:OLEObject Type="Embed" ProgID="FXEquation.Equation" ShapeID="_x0000_i1050" DrawAspect="Content" ObjectID="_1501275002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35pt;height:13.65pt" o:ole="">
            <v:imagedata r:id="rId60" o:title=""/>
          </v:shape>
          <o:OLEObject Type="Embed" ProgID="FXEquation.Equation" ShapeID="_x0000_i1051" DrawAspect="Content" ObjectID="_1501275003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05pt;height:13.25pt" o:ole="">
            <v:imagedata r:id="rId62" o:title=""/>
          </v:shape>
          <o:OLEObject Type="Embed" ProgID="FXEquation.Equation" ShapeID="_x0000_i1052" DrawAspect="Content" ObjectID="_1501275004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551063" w:rsidRDefault="00E96123" w:rsidP="004E1F9D">
      <w:pPr>
        <w:rPr>
          <w:rFonts w:ascii="Arial" w:eastAsia="Times New Roman" w:hAnsi="Arial" w:cs="Arial"/>
          <w:sz w:val="32"/>
          <w:szCs w:val="32"/>
        </w:rPr>
        <w:sectPr w:rsidR="00551063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Arial" w:eastAsia="Times New Roman" w:hAnsi="Arial" w:cs="Arial"/>
          <w:sz w:val="32"/>
          <w:szCs w:val="32"/>
        </w:rPr>
        <w:br w:type="page"/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-1151671520"/>
        <w:placeholder>
          <w:docPart w:val="61678FA33DCF49BFB675750A30127FDA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3C35F2" w:rsidRPr="00AE6AE8" w:rsidRDefault="003C35F2" w:rsidP="00AE6AE8">
          <w:pPr>
            <w:rPr>
              <w:rFonts w:ascii="Times New Roman" w:eastAsia="Times New Roman" w:hAnsi="Times New Roman"/>
              <w:sz w:val="32"/>
              <w:szCs w:val="32"/>
            </w:rPr>
          </w:pPr>
          <w:r w:rsidRPr="00AE6AE8"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AE6AE8" w:rsidRPr="00AE6AE8" w:rsidRDefault="00D96682" w:rsidP="00AE6AE8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1423335490"/>
          <w:placeholder>
            <w:docPart w:val="A14DCAD14AC34055A5CD85C3AA43BDA1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EB3A74" w:rsidRPr="00AE6AE8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4E1F9D" w:rsidRPr="00AE6AE8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4E1F9D" w:rsidRPr="00AE6AE8" w:rsidRDefault="00D96682" w:rsidP="00AE6AE8">
      <w:pPr>
        <w:rPr>
          <w:rFonts w:ascii="Times New Roman" w:hAnsi="Times New Roman"/>
          <w:sz w:val="32"/>
          <w:szCs w:val="32"/>
        </w:rPr>
      </w:pPr>
      <w:sdt>
        <w:sdtPr>
          <w:rPr>
            <w:rFonts w:ascii="Times New Roman" w:hAnsi="Times New Roman"/>
            <w:sz w:val="32"/>
            <w:szCs w:val="32"/>
          </w:rPr>
          <w:alias w:val="Category"/>
          <w:tag w:val=""/>
          <w:id w:val="-1479765494"/>
          <w:placeholder>
            <w:docPart w:val="D14F7ED8718D41FAA9A604B221969BD4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EndPr/>
        <w:sdtContent>
          <w:r w:rsidR="00AE6AE8" w:rsidRPr="00AE6AE8">
            <w:rPr>
              <w:rFonts w:ascii="Times New Roman" w:hAnsi="Times New Roman"/>
              <w:sz w:val="32"/>
              <w:szCs w:val="32"/>
            </w:rPr>
            <w:t>Year 10</w:t>
          </w:r>
        </w:sdtContent>
      </w:sdt>
    </w:p>
    <w:p w:rsidR="00551063" w:rsidRPr="00AE6AE8" w:rsidRDefault="00D96682" w:rsidP="00AE6AE8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510111403"/>
          <w:placeholder>
            <w:docPart w:val="894D1D45894E45E0962DC817553412F7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EB3A74" w:rsidRPr="00AE6AE8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EB3A74" w:rsidRPr="00AE6AE8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4E1F9D" w:rsidRPr="00AE6AE8">
        <w:rPr>
          <w:rFonts w:ascii="Times New Roman" w:eastAsia="Times New Roman" w:hAnsi="Times New Roman"/>
          <w:b/>
          <w:sz w:val="32"/>
          <w:szCs w:val="32"/>
        </w:rPr>
        <w:tab/>
      </w:r>
    </w:p>
    <w:sdt>
      <w:sdtPr>
        <w:rPr>
          <w:rFonts w:ascii="Times New Roman" w:eastAsia="Times New Roman" w:hAnsi="Times New Roman"/>
          <w:b/>
          <w:sz w:val="32"/>
          <w:szCs w:val="32"/>
        </w:rPr>
        <w:alias w:val="Status"/>
        <w:tag w:val=""/>
        <w:id w:val="-893739881"/>
        <w:placeholder>
          <w:docPart w:val="9F98C7A3B79C4E7B86AF0A091B3573E4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p w:rsidR="004E1F9D" w:rsidRPr="00C25037" w:rsidRDefault="00551063" w:rsidP="00AE6AE8">
          <w:pPr>
            <w:rPr>
              <w:rFonts w:ascii="Times New Roman" w:eastAsia="Times New Roman" w:hAnsi="Times New Roman"/>
              <w:b/>
              <w:sz w:val="32"/>
              <w:szCs w:val="32"/>
            </w:rPr>
          </w:pPr>
          <w:r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p>
      </w:sdtContent>
    </w:sdt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A8E10C6" wp14:editId="27263D7E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 marks</w:t>
                            </w: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 in the spaces provided.</w:t>
                            </w: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DB31EB" w:rsidRPr="00C25037" w:rsidRDefault="00DB31EB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A8E10C6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" stroked="f">
                <v:textbox>
                  <w:txbxContent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 marks</w:t>
                      </w: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 in the spaces provided.</w:t>
                      </w: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DB31EB" w:rsidRPr="00C25037" w:rsidRDefault="00DB31EB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11E225" wp14:editId="261D50FA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794343" id="Straight Connector 110" o:spid="_x0000_s1026" style="position:absolute;flip:y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4E1F9D" w:rsidTr="00343768">
        <w:trPr>
          <w:cantSplit/>
        </w:trPr>
        <w:tc>
          <w:tcPr>
            <w:tcW w:w="10740" w:type="dxa"/>
            <w:gridSpan w:val="2"/>
            <w:hideMark/>
          </w:tcPr>
          <w:p w:rsidR="004E1F9D" w:rsidRDefault="003070C8" w:rsidP="001617F0">
            <w:pPr>
              <w:pStyle w:val="NoSpacing"/>
              <w:rPr>
                <w:b/>
                <w:sz w:val="32"/>
              </w:rPr>
            </w:pPr>
            <w:r>
              <w:br w:type="page"/>
            </w:r>
            <w:r w:rsidR="004E1F9D">
              <w:rPr>
                <w:b/>
                <w:sz w:val="32"/>
              </w:rPr>
              <w:t xml:space="preserve">Section 1         </w:t>
            </w:r>
            <w:r w:rsidR="004E1F9D">
              <w:t>Non Calculator Section</w:t>
            </w:r>
          </w:p>
        </w:tc>
      </w:tr>
      <w:tr w:rsidR="004E1F9D" w:rsidTr="00343768">
        <w:trPr>
          <w:cantSplit/>
        </w:trPr>
        <w:tc>
          <w:tcPr>
            <w:tcW w:w="534" w:type="dxa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4E1F9D" w:rsidRDefault="004E1F9D" w:rsidP="001617F0">
            <w:pPr>
              <w:pStyle w:val="NoSpacing"/>
              <w:rPr>
                <w:szCs w:val="24"/>
              </w:rPr>
            </w:pPr>
            <w:r>
              <w:rPr>
                <w:szCs w:val="24"/>
              </w:rPr>
              <w:t>Write all working and answers in the spaces provided on this test paper.</w:t>
            </w:r>
          </w:p>
          <w:p w:rsidR="004E1F9D" w:rsidRDefault="004E1F9D" w:rsidP="001617F0">
            <w:pPr>
              <w:pStyle w:val="NoSpacing"/>
              <w:rPr>
                <w:szCs w:val="24"/>
              </w:rPr>
            </w:pPr>
          </w:p>
        </w:tc>
      </w:tr>
      <w:tr w:rsidR="004E1F9D" w:rsidTr="00343768">
        <w:trPr>
          <w:cantSplit/>
        </w:trPr>
        <w:tc>
          <w:tcPr>
            <w:tcW w:w="534" w:type="dxa"/>
            <w:hideMark/>
          </w:tcPr>
          <w:p w:rsidR="004E1F9D" w:rsidRPr="00B15693" w:rsidRDefault="004E1F9D" w:rsidP="003E0D0B">
            <w:pPr>
              <w:pStyle w:val="Numbering"/>
              <w:spacing w:before="12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4E1F9D" w:rsidRDefault="00B65F6B" w:rsidP="00B15693">
            <w:pPr>
              <w:pStyle w:val="ShortAnswerStyle"/>
            </w:pPr>
            <w:r>
              <w:t xml:space="preserve">Write a decimal which is equivalent to  </w:t>
            </w:r>
            <w:r w:rsidRPr="00B65F6B">
              <w:rPr>
                <w:color w:val="FF0000"/>
                <w:position w:val="-20"/>
              </w:rPr>
              <w:object w:dxaOrig="326" w:dyaOrig="537">
                <v:shape id="_x0000_i1053" type="#_x0000_t75" style="width:16.15pt;height:27.05pt" o:ole="">
                  <v:imagedata r:id="rId67" o:title=""/>
                </v:shape>
                <o:OLEObject Type="Embed" ProgID="FXEquation.Equation" ShapeID="_x0000_i1053" DrawAspect="Content" ObjectID="_1501275005" r:id="rId68"/>
              </w:object>
            </w:r>
            <w:r>
              <w:t xml:space="preserve"> </w:t>
            </w:r>
          </w:p>
          <w:p w:rsidR="00B65F6B" w:rsidRDefault="00B65F6B" w:rsidP="00B65F6B">
            <w:pPr>
              <w:pStyle w:val="LongerQuestions"/>
              <w:ind w:left="0"/>
            </w:pPr>
          </w:p>
          <w:p w:rsidR="00B65F6B" w:rsidRDefault="00B65F6B" w:rsidP="00B65F6B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B65F6B">
            <w:pPr>
              <w:pStyle w:val="LongerQuestions"/>
              <w:spacing w:after="0"/>
              <w:ind w:left="0"/>
            </w:pPr>
          </w:p>
          <w:p w:rsidR="00B65F6B" w:rsidRPr="00B15693" w:rsidRDefault="00B65F6B" w:rsidP="00B65F6B">
            <w:pPr>
              <w:pStyle w:val="ShortAnswer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3E0D0B" w:rsidRDefault="003E0D0B" w:rsidP="003E0D0B">
            <w:pPr>
              <w:pStyle w:val="LongerQuestions"/>
              <w:spacing w:after="240"/>
              <w:ind w:left="0"/>
            </w:pPr>
            <w:r>
              <w:t>Find 32% of $125.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B65F6B" w:rsidRDefault="007E4812" w:rsidP="00B65F6B">
            <w:pPr>
              <w:pStyle w:val="LongerQuestions"/>
              <w:ind w:left="0"/>
            </w:pPr>
            <w:r>
              <w:t xml:space="preserve">Samantha is paid at a wage rate of $24.00 per hour. </w:t>
            </w:r>
            <w:r w:rsidR="000C58DB">
              <w:t>What would she earn for working a 40 hour week?</w:t>
            </w:r>
          </w:p>
          <w:p w:rsidR="000C58DB" w:rsidRDefault="000C58DB" w:rsidP="00B65F6B">
            <w:pPr>
              <w:pStyle w:val="LongerQuestions"/>
              <w:ind w:left="0"/>
            </w:pP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B65F6B" w:rsidRDefault="00D96682" w:rsidP="000C58DB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54" type="#_x0000_t75" style="position:absolute;margin-left:309.75pt;margin-top:1.95pt;width:166.55pt;height:111.55pt;z-index:251988992;mso-position-horizontal-relative:text;mso-position-vertical-relative:text">
                  <v:imagedata r:id="rId69" o:title=""/>
                </v:shape>
                <o:OLEObject Type="Embed" ProgID="FXDraw.Graphic" ShapeID="_x0000_s1054" DrawAspect="Content" ObjectID="_1501275098" r:id="rId70"/>
              </w:object>
            </w:r>
            <w:r w:rsidR="000C58DB">
              <w:t xml:space="preserve">What is the value of  </w:t>
            </w:r>
            <w:r w:rsidR="000C58DB" w:rsidRPr="000C58DB">
              <w:rPr>
                <w:color w:val="FF0000"/>
                <w:position w:val="-2"/>
              </w:rPr>
              <w:object w:dxaOrig="314" w:dyaOrig="194">
                <v:shape id="_x0000_i1054" type="#_x0000_t75" style="width:15.55pt;height:9.8pt" o:ole="">
                  <v:imagedata r:id="rId71" o:title=""/>
                </v:shape>
                <o:OLEObject Type="Embed" ProgID="FXEquation.Equation" ShapeID="_x0000_i1054" DrawAspect="Content" ObjectID="_1501275006" r:id="rId72"/>
              </w:object>
            </w:r>
            <w:r w:rsidR="000C58DB">
              <w:t xml:space="preserve"> </w:t>
            </w:r>
          </w:p>
          <w:p w:rsidR="000C58DB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0C58DB" w:rsidRDefault="000C58DB" w:rsidP="003E1A4B">
            <w:pPr>
              <w:pStyle w:val="LongerQuestions"/>
              <w:spacing w:after="0"/>
              <w:ind w:left="0"/>
            </w:pPr>
          </w:p>
          <w:p w:rsidR="00B65F6B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B65F6B" w:rsidRDefault="00B65F6B" w:rsidP="003E1A4B">
            <w:pPr>
              <w:pStyle w:val="LongerQuestions"/>
              <w:spacing w:after="0"/>
              <w:ind w:left="0"/>
            </w:pPr>
          </w:p>
          <w:p w:rsidR="000C58DB" w:rsidRDefault="00B65F6B" w:rsidP="00DB31EB">
            <w:pPr>
              <w:pStyle w:val="QuestionStyle"/>
            </w:pPr>
            <w:r>
              <w:t>………………………………………………</w:t>
            </w:r>
          </w:p>
          <w:p w:rsidR="000C58DB" w:rsidRDefault="000C58DB" w:rsidP="00DB31EB">
            <w:pPr>
              <w:pStyle w:val="QuestionStyle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5D6476" w:rsidRDefault="00D96682" w:rsidP="005D6476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85" type="#_x0000_t75" style="position:absolute;margin-left:16.3pt;margin-top:25pt;width:175.45pt;height:106.8pt;z-index:251991040;mso-position-horizontal-relative:text;mso-position-vertical-relative:text">
                  <v:imagedata r:id="rId73" o:title=""/>
                </v:shape>
                <o:OLEObject Type="Embed" ProgID="FXDraw.Graphic" ShapeID="_x0000_s1085" DrawAspect="Content" ObjectID="_1501275099" r:id="rId74"/>
              </w:object>
            </w:r>
            <w:r w:rsidR="005D6476">
              <w:t xml:space="preserve">What is the size of  </w:t>
            </w:r>
            <w:r w:rsidR="005D6476" w:rsidRPr="005D6476">
              <w:rPr>
                <w:color w:val="FF0000"/>
                <w:position w:val="-2"/>
              </w:rPr>
              <w:object w:dxaOrig="858" w:dyaOrig="194">
                <v:shape id="_x0000_i1055" type="#_x0000_t75" style="width:43.2pt;height:9.8pt" o:ole="">
                  <v:imagedata r:id="rId75" o:title=""/>
                </v:shape>
                <o:OLEObject Type="Embed" ProgID="FXEquation.Equation" ShapeID="_x0000_i1055" DrawAspect="Content" ObjectID="_1501275007" r:id="rId76"/>
              </w:object>
            </w:r>
            <w:r w:rsidR="005D6476">
              <w:t xml:space="preserve"> </w:t>
            </w:r>
          </w:p>
          <w:p w:rsidR="005D6476" w:rsidRDefault="005D6476" w:rsidP="003E1A4B">
            <w:pPr>
              <w:pStyle w:val="LongerQuestions"/>
              <w:spacing w:after="0"/>
              <w:ind w:left="0"/>
              <w:jc w:val="right"/>
            </w:pPr>
          </w:p>
          <w:p w:rsidR="005D6476" w:rsidRDefault="005D6476" w:rsidP="003E1A4B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………………………………………………</w:t>
            </w:r>
          </w:p>
          <w:p w:rsidR="005D6476" w:rsidRDefault="005D6476" w:rsidP="003E1A4B">
            <w:pPr>
              <w:pStyle w:val="LongerQuestions"/>
              <w:spacing w:after="0"/>
              <w:ind w:left="0"/>
              <w:jc w:val="right"/>
            </w:pPr>
          </w:p>
          <w:p w:rsidR="005D6476" w:rsidRDefault="005D6476" w:rsidP="003E1A4B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……………………………………………....</w:t>
            </w:r>
          </w:p>
          <w:p w:rsidR="005D6476" w:rsidRDefault="005D6476" w:rsidP="003E1A4B">
            <w:pPr>
              <w:pStyle w:val="LongerQuestions"/>
              <w:spacing w:after="0"/>
              <w:ind w:left="0"/>
              <w:jc w:val="right"/>
            </w:pPr>
          </w:p>
          <w:p w:rsidR="005D6476" w:rsidRDefault="005D6476" w:rsidP="00DB31EB">
            <w:pPr>
              <w:pStyle w:val="QuestionStyle"/>
            </w:pPr>
            <w:r>
              <w:t>………………………………………………</w:t>
            </w:r>
          </w:p>
          <w:p w:rsidR="005D6476" w:rsidRDefault="005D6476" w:rsidP="00DB31EB">
            <w:pPr>
              <w:pStyle w:val="QuestionStyle"/>
            </w:pPr>
          </w:p>
          <w:p w:rsidR="00B65F6B" w:rsidRPr="00D1063D" w:rsidRDefault="005D6476" w:rsidP="00DB31EB">
            <w:pPr>
              <w:pStyle w:val="QuestionStyle"/>
            </w:pPr>
            <w:r>
              <w:t>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B65F6B" w:rsidRDefault="005D648A" w:rsidP="005D648A">
            <w:pPr>
              <w:pStyle w:val="LongerQuestions"/>
              <w:spacing w:after="240"/>
              <w:ind w:left="0" w:right="4536"/>
            </w:pPr>
            <w:r w:rsidRPr="005D648A">
              <w:rPr>
                <w:noProof/>
                <w:lang w:eastAsia="en-AU"/>
              </w:rPr>
              <w:drawing>
                <wp:anchor distT="0" distB="0" distL="114300" distR="114300" simplePos="0" relativeHeight="251650048" behindDoc="0" locked="0" layoutInCell="1" allowOverlap="1" wp14:anchorId="33AD8233" wp14:editId="2268A3EA">
                  <wp:simplePos x="0" y="0"/>
                  <wp:positionH relativeFrom="column">
                    <wp:posOffset>4022758</wp:posOffset>
                  </wp:positionH>
                  <wp:positionV relativeFrom="paragraph">
                    <wp:posOffset>-32043</wp:posOffset>
                  </wp:positionV>
                  <wp:extent cx="1896712" cy="1257992"/>
                  <wp:effectExtent l="0" t="0" r="8890" b="0"/>
                  <wp:wrapNone/>
                  <wp:docPr id="101" name="Picture 101" descr="C:\Users\Garry\Downloads\shutterstock_878659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 descr="C:\Users\Garry\Downloads\shutterstock_8786596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2" t="14444" r="12408" b="16652"/>
                          <a:stretch/>
                        </pic:blipFill>
                        <pic:spPr bwMode="auto">
                          <a:xfrm>
                            <a:off x="0" y="0"/>
                            <a:ext cx="1896712" cy="1257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31BDA">
              <w:t xml:space="preserve">Rob packs </w:t>
            </w:r>
            <w:r w:rsidR="001F7E33">
              <w:t>20</w:t>
            </w:r>
            <w:r w:rsidR="00031BDA">
              <w:t xml:space="preserve">0 thumb drives which each have a mass </w:t>
            </w:r>
            <w:r w:rsidR="001F7E33">
              <w:t>of 24 grams into a carton which has a mass of 1.8 kg.</w:t>
            </w:r>
            <w:r w:rsidR="00031BDA">
              <w:t xml:space="preserve"> </w:t>
            </w:r>
            <w:r w:rsidR="001F7E33">
              <w:t>What is the mass of the fully packed carton? (Answer in kilograms.)</w:t>
            </w:r>
          </w:p>
          <w:p w:rsidR="005D648A" w:rsidRDefault="005D648A" w:rsidP="005D648A">
            <w:pPr>
              <w:pStyle w:val="LongerQuestions"/>
              <w:spacing w:after="240"/>
              <w:ind w:left="0" w:right="4536"/>
            </w:pPr>
            <w:r>
              <w:t>`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1F7E33" w:rsidRDefault="00D96682" w:rsidP="001F7E33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86" type="#_x0000_t75" style="position:absolute;margin-left:295.15pt;margin-top:3.7pt;width:191.6pt;height:106.7pt;z-index:251993088;mso-position-horizontal-relative:text;mso-position-vertical-relative:text">
                  <v:imagedata r:id="rId78" o:title=""/>
                </v:shape>
                <o:OLEObject Type="Embed" ProgID="FXDraw.Graphic" ShapeID="_x0000_s1086" DrawAspect="Content" ObjectID="_1501275100" r:id="rId79"/>
              </w:object>
            </w:r>
            <w:r w:rsidR="001F7E33">
              <w:t xml:space="preserve">What is the area </w:t>
            </w:r>
            <w:r w:rsidR="00326630">
              <w:t>of this</w:t>
            </w:r>
            <w:r w:rsidR="001F7E33">
              <w:t xml:space="preserve"> triangle?</w:t>
            </w:r>
          </w:p>
          <w:p w:rsidR="001F7E33" w:rsidRDefault="001F7E33" w:rsidP="003E1A4B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1F7E33" w:rsidRDefault="001F7E33" w:rsidP="003E1A4B">
            <w:pPr>
              <w:pStyle w:val="LongerQuestions"/>
              <w:spacing w:after="0"/>
              <w:ind w:left="0"/>
            </w:pPr>
          </w:p>
          <w:p w:rsidR="001F7E33" w:rsidRDefault="001F7E33" w:rsidP="003E1A4B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1F7E33" w:rsidRDefault="001F7E33" w:rsidP="003E1A4B">
            <w:pPr>
              <w:pStyle w:val="LongerQuestions"/>
              <w:spacing w:after="0"/>
              <w:ind w:left="0"/>
            </w:pPr>
          </w:p>
          <w:p w:rsidR="001F7E33" w:rsidRDefault="001F7E33" w:rsidP="00DB31EB">
            <w:pPr>
              <w:pStyle w:val="QuestionStyle"/>
            </w:pPr>
            <w:r>
              <w:t>………………………………………………</w:t>
            </w:r>
          </w:p>
          <w:p w:rsidR="001F7E33" w:rsidRDefault="001F7E33" w:rsidP="00DB31EB">
            <w:pPr>
              <w:pStyle w:val="QuestionStyle"/>
            </w:pPr>
          </w:p>
          <w:p w:rsidR="00B65F6B" w:rsidRDefault="001F7E33" w:rsidP="00DB31EB">
            <w:pPr>
              <w:pStyle w:val="QuestionStyle"/>
            </w:pPr>
            <w:r>
              <w:t>……………………………………………….</w:t>
            </w:r>
          </w:p>
          <w:p w:rsidR="003E1A4B" w:rsidRPr="00D1063D" w:rsidRDefault="003E1A4B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AA65C6" w:rsidRDefault="00D96682" w:rsidP="003E1A4B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87" type="#_x0000_t75" style="position:absolute;margin-left:270.2pt;margin-top:8.55pt;width:206pt;height:138.35pt;z-index:251995136;mso-position-horizontal-relative:text;mso-position-vertical-relative:text">
                  <v:imagedata r:id="rId80" o:title=""/>
                </v:shape>
                <o:OLEObject Type="Embed" ProgID="FXDraw.Graphic" ShapeID="_x0000_s1087" DrawAspect="Content" ObjectID="_1501275101" r:id="rId81"/>
              </w:object>
            </w:r>
            <w:r w:rsidR="0045702B">
              <w:t xml:space="preserve">What is the volume </w:t>
            </w:r>
            <w:r w:rsidR="00326630">
              <w:t>of this solid</w:t>
            </w:r>
            <w:r w:rsidR="0045702B">
              <w:t>?</w:t>
            </w:r>
          </w:p>
          <w:p w:rsidR="0045702B" w:rsidRDefault="0045702B" w:rsidP="003E1A4B">
            <w:pPr>
              <w:pStyle w:val="LongerQuestions"/>
              <w:tabs>
                <w:tab w:val="left" w:pos="4815"/>
              </w:tabs>
              <w:spacing w:after="0"/>
              <w:ind w:left="0"/>
            </w:pPr>
            <w:r>
              <w:t>………………………………………………</w:t>
            </w:r>
          </w:p>
          <w:p w:rsidR="0045702B" w:rsidRDefault="0045702B" w:rsidP="003E1A4B">
            <w:pPr>
              <w:pStyle w:val="LongerQuestions"/>
              <w:tabs>
                <w:tab w:val="left" w:pos="4815"/>
              </w:tabs>
              <w:spacing w:after="0"/>
              <w:ind w:left="0"/>
            </w:pPr>
          </w:p>
          <w:p w:rsidR="0045702B" w:rsidRDefault="0045702B" w:rsidP="003E1A4B">
            <w:pPr>
              <w:pStyle w:val="LongerQuestions"/>
              <w:tabs>
                <w:tab w:val="left" w:pos="4815"/>
              </w:tabs>
              <w:spacing w:after="0"/>
              <w:ind w:left="0"/>
            </w:pPr>
            <w:r>
              <w:t>……………………………………………....</w:t>
            </w:r>
          </w:p>
          <w:p w:rsidR="0045702B" w:rsidRDefault="0045702B" w:rsidP="003E1A4B">
            <w:pPr>
              <w:pStyle w:val="LongerQuestions"/>
              <w:tabs>
                <w:tab w:val="left" w:pos="4815"/>
              </w:tabs>
              <w:spacing w:after="0"/>
              <w:ind w:left="0"/>
            </w:pPr>
          </w:p>
          <w:p w:rsidR="0045702B" w:rsidRDefault="0045702B" w:rsidP="00DB31EB">
            <w:pPr>
              <w:pStyle w:val="QuestionStyle"/>
            </w:pPr>
            <w:r>
              <w:t>………………………………………………</w:t>
            </w:r>
          </w:p>
          <w:p w:rsidR="0045702B" w:rsidRDefault="0045702B" w:rsidP="00DB31EB">
            <w:pPr>
              <w:pStyle w:val="QuestionStyle"/>
            </w:pPr>
          </w:p>
          <w:p w:rsidR="00B65F6B" w:rsidRDefault="0045702B" w:rsidP="00DB31EB">
            <w:pPr>
              <w:pStyle w:val="QuestionStyle"/>
            </w:pPr>
            <w:r>
              <w:t>……………………………………………….</w:t>
            </w:r>
          </w:p>
          <w:p w:rsidR="003E1A4B" w:rsidRPr="00D1063D" w:rsidRDefault="003E1A4B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4063E1">
            <w:pPr>
              <w:pStyle w:val="Numbering"/>
              <w:spacing w:before="18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10206" w:type="dxa"/>
          </w:tcPr>
          <w:p w:rsidR="00B65F6B" w:rsidRPr="004063E1" w:rsidRDefault="004063E1" w:rsidP="00AA65C6">
            <w:pPr>
              <w:pStyle w:val="LongerQuestions"/>
              <w:spacing w:after="240"/>
              <w:ind w:left="0"/>
              <w:rPr>
                <w:position w:val="-20"/>
              </w:rPr>
            </w:pPr>
            <w:r w:rsidRPr="004063E1">
              <w:rPr>
                <w:color w:val="FF0000"/>
                <w:position w:val="-20"/>
              </w:rPr>
              <w:object w:dxaOrig="3244" w:dyaOrig="639">
                <v:shape id="_x0000_i1056" type="#_x0000_t75" style="width:162.45pt;height:31.7pt" o:ole="">
                  <v:imagedata r:id="rId82" o:title=""/>
                </v:shape>
                <o:OLEObject Type="Embed" ProgID="FXEquation.Equation" ShapeID="_x0000_i1056" DrawAspect="Content" ObjectID="_1501275008" r:id="rId83"/>
              </w:objec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p w:rsidR="00B65F6B" w:rsidRDefault="004063E1" w:rsidP="00B65F6B">
            <w:pPr>
              <w:pStyle w:val="LongerQuestions"/>
              <w:ind w:left="0"/>
              <w:rPr>
                <w:color w:val="FF0000"/>
              </w:rPr>
            </w:pPr>
            <w:r w:rsidRPr="00AA65C6">
              <w:rPr>
                <w:color w:val="FF0000"/>
                <w:position w:val="-6"/>
              </w:rPr>
              <w:object w:dxaOrig="3094" w:dyaOrig="238">
                <v:shape id="_x0000_i1057" type="#_x0000_t75" style="width:154.95pt;height:12.1pt" o:ole="">
                  <v:imagedata r:id="rId84" o:title=""/>
                </v:shape>
                <o:OLEObject Type="Embed" ProgID="FXEquation.Equation" ShapeID="_x0000_i1057" DrawAspect="Content" ObjectID="_1501275009" r:id="rId85"/>
              </w:object>
            </w:r>
          </w:p>
          <w:p w:rsidR="00E76DC5" w:rsidRDefault="00E76DC5" w:rsidP="00E76DC5">
            <w:pPr>
              <w:pStyle w:val="LongerQuestions"/>
              <w:spacing w:after="0"/>
              <w:ind w:left="0"/>
            </w:pP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4063E1" w:rsidTr="00343768">
        <w:trPr>
          <w:cantSplit/>
        </w:trPr>
        <w:tc>
          <w:tcPr>
            <w:tcW w:w="534" w:type="dxa"/>
            <w:hideMark/>
          </w:tcPr>
          <w:p w:rsidR="004063E1" w:rsidRPr="00B15693" w:rsidRDefault="004063E1" w:rsidP="004063E1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4063E1" w:rsidRDefault="00D96682" w:rsidP="004063E1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 w14:anchorId="3860F3F2">
                <v:shape id="_x0000_s1088" type="#_x0000_t75" style="position:absolute;margin-left:10.85pt;margin-top:21.45pt;width:232.05pt;height:220pt;z-index:251997184;mso-position-horizontal-relative:text;mso-position-vertical-relative:text">
                  <v:imagedata r:id="rId86" o:title=""/>
                </v:shape>
                <o:OLEObject Type="Embed" ProgID="FXDraw.Graphic" ShapeID="_x0000_s1088" DrawAspect="Content" ObjectID="_1501275102" r:id="rId87"/>
              </w:object>
            </w:r>
            <w:r w:rsidR="00593955">
              <w:t>What is the gradient of the interval</w:t>
            </w:r>
            <w:r w:rsidR="004063E1">
              <w:t xml:space="preserve"> </w:t>
            </w:r>
            <w:r w:rsidR="00593955" w:rsidRPr="00593955">
              <w:rPr>
                <w:color w:val="FF0000"/>
                <w:position w:val="-2"/>
              </w:rPr>
              <w:object w:dxaOrig="516" w:dyaOrig="194" w14:anchorId="7A7B5AC9">
                <v:shape id="_x0000_i1058" type="#_x0000_t75" style="width:25.9pt;height:9.8pt" o:ole="">
                  <v:imagedata r:id="rId88" o:title=""/>
                </v:shape>
                <o:OLEObject Type="Embed" ProgID="FXEquation.Equation" ShapeID="_x0000_i1058" DrawAspect="Content" ObjectID="_1501275010" r:id="rId89"/>
              </w:object>
            </w:r>
            <w:r w:rsidR="004063E1">
              <w:t xml:space="preserve"> </w:t>
            </w:r>
          </w:p>
          <w:p w:rsidR="004063E1" w:rsidRDefault="004063E1" w:rsidP="004063E1">
            <w:pPr>
              <w:pStyle w:val="LongerQuestions"/>
              <w:spacing w:after="240"/>
              <w:ind w:left="0"/>
            </w:pPr>
          </w:p>
          <w:p w:rsidR="003E1A4B" w:rsidRDefault="003E1A4B" w:rsidP="004063E1">
            <w:pPr>
              <w:pStyle w:val="LongerQuestions"/>
              <w:spacing w:after="240"/>
              <w:ind w:left="0"/>
            </w:pPr>
          </w:p>
          <w:p w:rsidR="003E1A4B" w:rsidRDefault="003E1A4B" w:rsidP="004063E1">
            <w:pPr>
              <w:pStyle w:val="LongerQuestions"/>
              <w:spacing w:after="240"/>
              <w:ind w:left="0"/>
            </w:pPr>
          </w:p>
          <w:p w:rsidR="00593955" w:rsidRDefault="00593955" w:rsidP="003E1A4B">
            <w:pPr>
              <w:pStyle w:val="LongerQuestions"/>
              <w:spacing w:after="0"/>
              <w:ind w:left="0"/>
              <w:jc w:val="right"/>
            </w:pPr>
          </w:p>
          <w:p w:rsidR="004063E1" w:rsidRDefault="004063E1" w:rsidP="003E1A4B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………………………………………………</w:t>
            </w:r>
          </w:p>
          <w:p w:rsidR="004063E1" w:rsidRDefault="004063E1" w:rsidP="003E1A4B">
            <w:pPr>
              <w:pStyle w:val="LongerQuestions"/>
              <w:spacing w:after="0"/>
              <w:ind w:left="0"/>
              <w:jc w:val="right"/>
            </w:pPr>
          </w:p>
          <w:p w:rsidR="004063E1" w:rsidRDefault="004063E1" w:rsidP="003E1A4B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……………………………………………....</w:t>
            </w:r>
          </w:p>
          <w:p w:rsidR="004063E1" w:rsidRDefault="004063E1" w:rsidP="003E1A4B">
            <w:pPr>
              <w:pStyle w:val="LongerQuestions"/>
              <w:spacing w:after="0"/>
              <w:ind w:left="0"/>
              <w:jc w:val="right"/>
            </w:pPr>
          </w:p>
          <w:p w:rsidR="004063E1" w:rsidRDefault="004063E1" w:rsidP="00DB31EB">
            <w:pPr>
              <w:pStyle w:val="QuestionStyle"/>
            </w:pPr>
            <w:r>
              <w:t>………………………………………………</w:t>
            </w:r>
          </w:p>
          <w:p w:rsidR="004063E1" w:rsidRDefault="004063E1" w:rsidP="00DB31EB">
            <w:pPr>
              <w:pStyle w:val="QuestionStyle"/>
            </w:pPr>
          </w:p>
          <w:p w:rsidR="004063E1" w:rsidRDefault="004063E1" w:rsidP="00DB31EB">
            <w:pPr>
              <w:pStyle w:val="QuestionStyle"/>
            </w:pPr>
            <w:r>
              <w:t>……………………………………………….</w:t>
            </w:r>
          </w:p>
          <w:p w:rsidR="00593955" w:rsidRDefault="00593955" w:rsidP="00DB31EB">
            <w:pPr>
              <w:pStyle w:val="QuestionStyle"/>
            </w:pPr>
          </w:p>
          <w:p w:rsidR="00593955" w:rsidRDefault="00593955" w:rsidP="00DB31EB">
            <w:pPr>
              <w:pStyle w:val="QuestionStyle"/>
            </w:pPr>
          </w:p>
          <w:p w:rsidR="00593955" w:rsidRPr="00D1063D" w:rsidRDefault="00593955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  <w:hideMark/>
          </w:tcPr>
          <w:p w:rsidR="00B65F6B" w:rsidRPr="00B15693" w:rsidRDefault="00B65F6B" w:rsidP="00593955">
            <w:pPr>
              <w:pStyle w:val="Numbering"/>
              <w:spacing w:before="24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B65F6B" w:rsidRPr="00593955" w:rsidRDefault="00593955" w:rsidP="00502AE7">
            <w:pPr>
              <w:pStyle w:val="LongerQuestions"/>
              <w:spacing w:after="240"/>
              <w:ind w:left="0"/>
              <w:rPr>
                <w:position w:val="-32"/>
              </w:rPr>
            </w:pPr>
            <w:r>
              <w:t xml:space="preserve"> </w:t>
            </w:r>
            <w:r w:rsidRPr="00593955">
              <w:rPr>
                <w:color w:val="FF0000"/>
                <w:position w:val="-32"/>
              </w:rPr>
              <w:object w:dxaOrig="2524" w:dyaOrig="774">
                <v:shape id="_x0000_i1059" type="#_x0000_t75" style="width:126.15pt;height:38.6pt" o:ole="">
                  <v:imagedata r:id="rId90" o:title=""/>
                </v:shape>
                <o:OLEObject Type="Embed" ProgID="FXEquation.Equation" ShapeID="_x0000_i1059" DrawAspect="Content" ObjectID="_1501275011" r:id="rId91"/>
              </w:object>
            </w:r>
            <w:r w:rsidRPr="00593955">
              <w:rPr>
                <w:position w:val="-32"/>
              </w:rPr>
              <w:t xml:space="preserve"> 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B65F6B" w:rsidRDefault="00502AE7" w:rsidP="00502AE7">
            <w:pPr>
              <w:pStyle w:val="LongerQuestions"/>
              <w:spacing w:after="240"/>
              <w:ind w:left="0"/>
            </w:pPr>
            <w:r>
              <w:t xml:space="preserve">Solve:  </w:t>
            </w:r>
            <w:r w:rsidRPr="00502AE7">
              <w:rPr>
                <w:color w:val="FF0000"/>
                <w:position w:val="-6"/>
              </w:rPr>
              <w:object w:dxaOrig="1714" w:dyaOrig="238">
                <v:shape id="_x0000_i1060" type="#_x0000_t75" style="width:85.25pt;height:12.1pt" o:ole="">
                  <v:imagedata r:id="rId92" o:title=""/>
                </v:shape>
                <o:OLEObject Type="Embed" ProgID="FXEquation.Equation" ShapeID="_x0000_i1060" DrawAspect="Content" ObjectID="_1501275012" r:id="rId93"/>
              </w:object>
            </w:r>
            <w:r>
              <w:t>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9917B2" w:rsidTr="00343768">
        <w:trPr>
          <w:cantSplit/>
        </w:trPr>
        <w:tc>
          <w:tcPr>
            <w:tcW w:w="534" w:type="dxa"/>
          </w:tcPr>
          <w:p w:rsidR="009917B2" w:rsidRPr="00B15693" w:rsidRDefault="009917B2" w:rsidP="00B65F6B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9917B2" w:rsidRDefault="009917B2" w:rsidP="00B65F6B">
            <w:pPr>
              <w:pStyle w:val="LongerQuestions"/>
              <w:ind w:left="0"/>
            </w:pPr>
            <w:r w:rsidRPr="009917B2">
              <w:rPr>
                <w:b/>
              </w:rPr>
              <w:t>Questi</w:t>
            </w:r>
            <w:r w:rsidR="005D648A">
              <w:rPr>
                <w:b/>
              </w:rPr>
              <w:t>ons 14 and 15 refer to the dot plot</w:t>
            </w:r>
            <w:r w:rsidRPr="009917B2">
              <w:rPr>
                <w:b/>
              </w:rPr>
              <w:t xml:space="preserve"> below.</w:t>
            </w:r>
          </w:p>
          <w:p w:rsidR="005D648A" w:rsidRPr="005D648A" w:rsidRDefault="006F17FF" w:rsidP="00B65F6B">
            <w:pPr>
              <w:pStyle w:val="LongerQuestions"/>
              <w:ind w:left="0"/>
            </w:pPr>
            <w:r w:rsidRPr="006F17FF">
              <w:rPr>
                <w:noProof/>
                <w:position w:val="-32"/>
                <w:lang w:eastAsia="en-AU"/>
              </w:rPr>
              <w:drawing>
                <wp:anchor distT="0" distB="0" distL="114300" distR="114300" simplePos="0" relativeHeight="251653120" behindDoc="0" locked="0" layoutInCell="1" allowOverlap="1" wp14:anchorId="09A5D109" wp14:editId="3950F301">
                  <wp:simplePos x="0" y="0"/>
                  <wp:positionH relativeFrom="column">
                    <wp:posOffset>4407755</wp:posOffset>
                  </wp:positionH>
                  <wp:positionV relativeFrom="paragraph">
                    <wp:posOffset>210672</wp:posOffset>
                  </wp:positionV>
                  <wp:extent cx="1910715" cy="1489710"/>
                  <wp:effectExtent l="0" t="0" r="0" b="0"/>
                  <wp:wrapNone/>
                  <wp:docPr id="102" name="Picture 102" descr="C:\Users\Garry\Downloads\shutterstock_1910945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 descr="C:\Users\Garry\Downloads\shutterstock_19109456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28" b="6441"/>
                          <a:stretch/>
                        </pic:blipFill>
                        <pic:spPr bwMode="auto">
                          <a:xfrm>
                            <a:off x="0" y="0"/>
                            <a:ext cx="1910715" cy="1489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D648A">
              <w:t>The plot shows the scores by 20 golfers over a full round of a course.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46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5D648A" w:rsidTr="00415D00">
              <w:tc>
                <w:tcPr>
                  <w:tcW w:w="1246" w:type="dxa"/>
                </w:tcPr>
                <w:p w:rsidR="005D648A" w:rsidRDefault="005D648A" w:rsidP="00B65F6B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</w:tr>
            <w:tr w:rsidR="005D648A" w:rsidTr="00415D00">
              <w:tc>
                <w:tcPr>
                  <w:tcW w:w="1246" w:type="dxa"/>
                </w:tcPr>
                <w:p w:rsidR="005D648A" w:rsidRDefault="005D648A" w:rsidP="00B65F6B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</w:tr>
            <w:tr w:rsidR="005D648A" w:rsidTr="00415D00">
              <w:tc>
                <w:tcPr>
                  <w:tcW w:w="1246" w:type="dxa"/>
                </w:tcPr>
                <w:p w:rsidR="005D648A" w:rsidRDefault="005D648A" w:rsidP="00B65F6B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</w:tr>
            <w:tr w:rsidR="005D648A" w:rsidTr="00415D00">
              <w:tc>
                <w:tcPr>
                  <w:tcW w:w="1246" w:type="dxa"/>
                </w:tcPr>
                <w:p w:rsidR="005D648A" w:rsidRDefault="005D648A" w:rsidP="00B65F6B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  <w:rPr>
                      <w:rFonts w:ascii="Calibri" w:hAnsi="Calibri"/>
                    </w:rPr>
                  </w:pPr>
                </w:p>
              </w:tc>
            </w:tr>
            <w:tr w:rsidR="005D648A" w:rsidTr="00415D00">
              <w:tc>
                <w:tcPr>
                  <w:tcW w:w="1246" w:type="dxa"/>
                </w:tcPr>
                <w:p w:rsidR="005D648A" w:rsidRDefault="005D648A" w:rsidP="00B65F6B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</w:tr>
            <w:tr w:rsidR="005D648A" w:rsidTr="00415D00">
              <w:tc>
                <w:tcPr>
                  <w:tcW w:w="1246" w:type="dxa"/>
                </w:tcPr>
                <w:p w:rsidR="005D648A" w:rsidRDefault="005D648A" w:rsidP="00B65F6B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46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47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48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49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50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51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52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5D648A" w:rsidRDefault="005D648A" w:rsidP="005D648A">
                  <w:pPr>
                    <w:pStyle w:val="LongerQuestions"/>
                    <w:ind w:left="0"/>
                    <w:jc w:val="center"/>
                  </w:pPr>
                  <w:r>
                    <w:t>53</w:t>
                  </w:r>
                </w:p>
              </w:tc>
            </w:tr>
          </w:tbl>
          <w:p w:rsidR="009917B2" w:rsidRPr="009917B2" w:rsidRDefault="009917B2" w:rsidP="00B65F6B">
            <w:pPr>
              <w:pStyle w:val="LongerQuestions"/>
              <w:ind w:left="0"/>
            </w:pP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B65F6B" w:rsidRDefault="005D648A" w:rsidP="00B65F6B">
            <w:pPr>
              <w:pStyle w:val="LongerQuestions"/>
              <w:ind w:left="0"/>
            </w:pPr>
            <w:r>
              <w:t>The par for the course is a score of 50.</w:t>
            </w:r>
          </w:p>
          <w:p w:rsidR="005D648A" w:rsidRDefault="005D648A" w:rsidP="00B65F6B">
            <w:pPr>
              <w:pStyle w:val="LongerQuestions"/>
              <w:ind w:left="0"/>
            </w:pPr>
            <w:r>
              <w:t>What percentage of the golfers scored below 50?</w:t>
            </w:r>
          </w:p>
          <w:p w:rsidR="005D648A" w:rsidRDefault="005D648A" w:rsidP="00E76DC5">
            <w:pPr>
              <w:pStyle w:val="LongerQuestions"/>
              <w:spacing w:after="0"/>
              <w:ind w:left="0"/>
            </w:pP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5D648A" w:rsidRDefault="005D648A" w:rsidP="00B65F6B">
            <w:pPr>
              <w:pStyle w:val="LongerQuestions"/>
              <w:spacing w:after="0"/>
              <w:ind w:left="0"/>
            </w:pPr>
            <w:r>
              <w:t>What was the median score for the 20 golfers?</w:t>
            </w:r>
          </w:p>
          <w:p w:rsidR="005D648A" w:rsidRDefault="005D648A" w:rsidP="00B65F6B">
            <w:pPr>
              <w:pStyle w:val="LongerQuestions"/>
              <w:spacing w:after="0"/>
              <w:ind w:left="0"/>
            </w:pP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9917B2" w:rsidRDefault="009917B2" w:rsidP="009917B2">
            <w:pPr>
              <w:pStyle w:val="LongerQuestions"/>
              <w:spacing w:after="240"/>
              <w:ind w:left="0"/>
            </w:pPr>
            <w:r>
              <w:t>Simplify the ratio 12.5 : 50.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B65F6B" w:rsidRDefault="00B65F6B" w:rsidP="00E76DC5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F7015D" w:rsidTr="00343768">
        <w:trPr>
          <w:cantSplit/>
        </w:trPr>
        <w:tc>
          <w:tcPr>
            <w:tcW w:w="534" w:type="dxa"/>
          </w:tcPr>
          <w:p w:rsidR="00F7015D" w:rsidRPr="00B15693" w:rsidRDefault="00F7015D" w:rsidP="00F7015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F7015D" w:rsidRDefault="00D96682" w:rsidP="00E76DC5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436089EC">
                <v:shape id="_x0000_s1089" type="#_x0000_t75" style="position:absolute;margin-left:10.85pt;margin-top:21.15pt;width:219.85pt;height:208.45pt;z-index:251999232;mso-position-horizontal-relative:text;mso-position-vertical-relative:text">
                  <v:imagedata r:id="rId95" o:title=""/>
                </v:shape>
                <o:OLEObject Type="Embed" ProgID="FXDraw.Graphic" ShapeID="_x0000_s1089" DrawAspect="Content" ObjectID="_1501275103" r:id="rId96"/>
              </w:object>
            </w:r>
            <w:r w:rsidR="00F7015D">
              <w:t xml:space="preserve">What is the length of the interval </w:t>
            </w:r>
            <w:r w:rsidR="00F7015D" w:rsidRPr="00F7015D">
              <w:rPr>
                <w:color w:val="FF0000"/>
                <w:position w:val="-6"/>
              </w:rPr>
              <w:object w:dxaOrig="530" w:dyaOrig="234" w14:anchorId="6997FBBF">
                <v:shape id="_x0000_i1061" type="#_x0000_t75" style="width:26.5pt;height:12.1pt" o:ole="">
                  <v:imagedata r:id="rId97" o:title=""/>
                </v:shape>
                <o:OLEObject Type="Embed" ProgID="FXEquation.Equation" ShapeID="_x0000_i1061" DrawAspect="Content" ObjectID="_1501275013" r:id="rId98"/>
              </w:object>
            </w:r>
            <w:r w:rsidR="00F7015D">
              <w:t xml:space="preserve"> </w:t>
            </w:r>
          </w:p>
          <w:p w:rsidR="00F7015D" w:rsidRDefault="00F7015D" w:rsidP="00E76DC5">
            <w:pPr>
              <w:pStyle w:val="LongerQuestions"/>
              <w:ind w:left="0"/>
            </w:pPr>
          </w:p>
          <w:p w:rsidR="00E76DC5" w:rsidRDefault="00E76DC5" w:rsidP="00E76DC5">
            <w:pPr>
              <w:pStyle w:val="LongerQuestions"/>
              <w:ind w:left="0"/>
            </w:pPr>
          </w:p>
          <w:p w:rsidR="00E76DC5" w:rsidRDefault="00E76DC5" w:rsidP="003E1A4B">
            <w:pPr>
              <w:pStyle w:val="LongerQuestions"/>
              <w:spacing w:after="0"/>
              <w:ind w:left="0"/>
              <w:jc w:val="right"/>
            </w:pPr>
          </w:p>
          <w:p w:rsidR="00E76DC5" w:rsidRDefault="00E76DC5" w:rsidP="003E1A4B">
            <w:pPr>
              <w:pStyle w:val="LongerQuestions"/>
              <w:spacing w:after="0"/>
              <w:ind w:left="0"/>
              <w:jc w:val="right"/>
            </w:pPr>
          </w:p>
          <w:p w:rsidR="00F7015D" w:rsidRDefault="00F7015D" w:rsidP="003E1A4B">
            <w:pPr>
              <w:pStyle w:val="LongerQuestions"/>
              <w:spacing w:after="0"/>
              <w:ind w:left="0"/>
              <w:jc w:val="right"/>
            </w:pPr>
          </w:p>
          <w:p w:rsidR="00F7015D" w:rsidRDefault="00F7015D" w:rsidP="003E1A4B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………………………………………………</w:t>
            </w:r>
          </w:p>
          <w:p w:rsidR="00F7015D" w:rsidRDefault="00F7015D" w:rsidP="003E1A4B">
            <w:pPr>
              <w:pStyle w:val="LongerQuestions"/>
              <w:spacing w:after="0"/>
              <w:ind w:left="0"/>
              <w:jc w:val="right"/>
            </w:pPr>
          </w:p>
          <w:p w:rsidR="00F7015D" w:rsidRDefault="00F7015D" w:rsidP="003E1A4B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……………………………………………....</w:t>
            </w:r>
          </w:p>
          <w:p w:rsidR="00F7015D" w:rsidRDefault="00F7015D" w:rsidP="003E1A4B">
            <w:pPr>
              <w:pStyle w:val="LongerQuestions"/>
              <w:spacing w:after="0"/>
              <w:ind w:left="0"/>
              <w:jc w:val="right"/>
            </w:pPr>
          </w:p>
          <w:p w:rsidR="00F7015D" w:rsidRDefault="00F7015D" w:rsidP="00DB31EB">
            <w:pPr>
              <w:pStyle w:val="QuestionStyle"/>
            </w:pPr>
            <w:r>
              <w:t>………………………………………………</w:t>
            </w:r>
          </w:p>
          <w:p w:rsidR="00F7015D" w:rsidRDefault="00F7015D" w:rsidP="00DB31EB">
            <w:pPr>
              <w:pStyle w:val="QuestionStyle"/>
            </w:pPr>
          </w:p>
          <w:p w:rsidR="00F7015D" w:rsidRDefault="00F7015D" w:rsidP="00DB31EB">
            <w:pPr>
              <w:pStyle w:val="QuestionStyle"/>
            </w:pPr>
            <w:r>
              <w:t>……………………………………………….</w:t>
            </w:r>
          </w:p>
          <w:p w:rsidR="00F7015D" w:rsidRDefault="00F7015D" w:rsidP="00DB31EB">
            <w:pPr>
              <w:pStyle w:val="QuestionStyle"/>
            </w:pPr>
          </w:p>
          <w:p w:rsidR="00F7015D" w:rsidRPr="00D1063D" w:rsidRDefault="00F7015D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B65F6B" w:rsidRDefault="00D96682" w:rsidP="00B65F6B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90" type="#_x0000_t75" style="position:absolute;margin-left:263.1pt;margin-top:13.6pt;width:214.45pt;height:97.9pt;z-index:252000256;mso-position-horizontal-relative:text;mso-position-vertical-relative:text">
                  <v:imagedata r:id="rId99" o:title=""/>
                </v:shape>
                <o:OLEObject Type="Embed" ProgID="FXDraw.Graphic" ShapeID="_x0000_s1090" DrawAspect="Content" ObjectID="_1501275104" r:id="rId100"/>
              </w:object>
            </w:r>
            <w:r w:rsidR="005D648A">
              <w:t xml:space="preserve">What is the value of  </w:t>
            </w:r>
            <w:r w:rsidR="005D648A" w:rsidRPr="005D648A">
              <w:rPr>
                <w:color w:val="FF0000"/>
                <w:position w:val="-2"/>
              </w:rPr>
              <w:object w:dxaOrig="604" w:dyaOrig="190">
                <v:shape id="_x0000_i1062" type="#_x0000_t75" style="width:30.55pt;height:9.8pt" o:ole="">
                  <v:imagedata r:id="rId101" o:title=""/>
                </v:shape>
                <o:OLEObject Type="Embed" ProgID="FXEquation.Equation" ShapeID="_x0000_i1062" DrawAspect="Content" ObjectID="_1501275014" r:id="rId102"/>
              </w:object>
            </w:r>
            <w:r w:rsidR="005D648A">
              <w:t xml:space="preserve"> in the right triangle shown?</w:t>
            </w:r>
          </w:p>
          <w:p w:rsidR="003E1A4B" w:rsidRDefault="003E1A4B" w:rsidP="00B65F6B">
            <w:pPr>
              <w:pStyle w:val="LongerQuestions"/>
              <w:ind w:left="0"/>
            </w:pPr>
          </w:p>
          <w:p w:rsidR="005D648A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5D648A" w:rsidRDefault="005D648A" w:rsidP="003E1A4B">
            <w:pPr>
              <w:pStyle w:val="LongerQuestions"/>
              <w:spacing w:after="0"/>
              <w:ind w:left="0"/>
            </w:pPr>
          </w:p>
          <w:p w:rsidR="00B65F6B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B65F6B" w:rsidRDefault="00B65F6B" w:rsidP="003E1A4B">
            <w:pPr>
              <w:pStyle w:val="LongerQuestions"/>
              <w:spacing w:after="0"/>
              <w:ind w:left="0"/>
            </w:pPr>
          </w:p>
          <w:p w:rsidR="005D648A" w:rsidRDefault="00B65F6B" w:rsidP="00DB31EB">
            <w:pPr>
              <w:pStyle w:val="QuestionStyle"/>
            </w:pPr>
            <w:r>
              <w:t>………………………………………………</w:t>
            </w:r>
          </w:p>
          <w:p w:rsidR="005D648A" w:rsidRDefault="005D648A" w:rsidP="00DB31EB">
            <w:pPr>
              <w:pStyle w:val="QuestionStyle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B65F6B" w:rsidRDefault="00D96682" w:rsidP="00B65F6B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91" type="#_x0000_t75" style="position:absolute;margin-left:10.85pt;margin-top:15.8pt;width:200.35pt;height:116.65pt;z-index:252001280;mso-position-horizontal-relative:text;mso-position-vertical-relative:text">
                  <v:imagedata r:id="rId103" o:title=""/>
                </v:shape>
                <o:OLEObject Type="Embed" ProgID="FXDraw.Graphic" ShapeID="_x0000_s1091" DrawAspect="Content" ObjectID="_1501275105" r:id="rId104"/>
              </w:object>
            </w:r>
            <w:r w:rsidR="005D648A">
              <w:t>Find the surface area of the rectangular prism shown.</w:t>
            </w:r>
          </w:p>
          <w:p w:rsidR="003E1A4B" w:rsidRDefault="003E1A4B" w:rsidP="00B65F6B">
            <w:pPr>
              <w:pStyle w:val="LongerQuestions"/>
              <w:ind w:left="0"/>
            </w:pPr>
          </w:p>
          <w:p w:rsidR="005D648A" w:rsidRDefault="005D648A" w:rsidP="003E1A4B">
            <w:pPr>
              <w:pStyle w:val="LongerQuestions"/>
              <w:spacing w:after="0"/>
              <w:ind w:left="0"/>
              <w:jc w:val="right"/>
            </w:pPr>
          </w:p>
          <w:p w:rsidR="005D648A" w:rsidRDefault="005D648A" w:rsidP="003E1A4B">
            <w:pPr>
              <w:pStyle w:val="LongerQuestions"/>
              <w:spacing w:after="0"/>
              <w:jc w:val="right"/>
            </w:pPr>
            <w:r>
              <w:t>………………………………………………</w:t>
            </w:r>
          </w:p>
          <w:p w:rsidR="005D648A" w:rsidRDefault="005D648A" w:rsidP="003E1A4B">
            <w:pPr>
              <w:pStyle w:val="LongerQuestions"/>
              <w:spacing w:after="0"/>
              <w:jc w:val="right"/>
            </w:pPr>
          </w:p>
          <w:p w:rsidR="005D648A" w:rsidRDefault="005D648A" w:rsidP="003E1A4B">
            <w:pPr>
              <w:pStyle w:val="LongerQuestions"/>
              <w:spacing w:after="0"/>
              <w:jc w:val="right"/>
            </w:pPr>
            <w:r>
              <w:t>……………………………………………....</w:t>
            </w:r>
          </w:p>
          <w:p w:rsidR="005D648A" w:rsidRDefault="005D648A" w:rsidP="003E1A4B">
            <w:pPr>
              <w:pStyle w:val="LongerQuestions"/>
              <w:spacing w:after="0"/>
              <w:jc w:val="right"/>
            </w:pPr>
          </w:p>
          <w:p w:rsidR="005D648A" w:rsidRDefault="005D648A" w:rsidP="003E1A4B">
            <w:pPr>
              <w:pStyle w:val="LongerQuestions"/>
              <w:spacing w:after="0"/>
              <w:jc w:val="right"/>
            </w:pPr>
            <w:r>
              <w:t>………………………………………………</w:t>
            </w:r>
          </w:p>
          <w:p w:rsidR="005D648A" w:rsidRDefault="005D648A" w:rsidP="003E1A4B">
            <w:pPr>
              <w:pStyle w:val="LongerQuestions"/>
              <w:spacing w:after="0"/>
              <w:jc w:val="right"/>
            </w:pPr>
          </w:p>
          <w:p w:rsidR="00B65F6B" w:rsidRDefault="005D648A" w:rsidP="003E1A4B">
            <w:pPr>
              <w:pStyle w:val="LongerQuestions"/>
              <w:spacing w:after="0"/>
              <w:jc w:val="right"/>
            </w:pPr>
            <w:r>
              <w:t>……………………………………………….</w:t>
            </w:r>
          </w:p>
          <w:p w:rsidR="003E1A4B" w:rsidRPr="00D1063D" w:rsidRDefault="003E1A4B" w:rsidP="003E1A4B">
            <w:pPr>
              <w:pStyle w:val="LongerQuestions"/>
              <w:spacing w:after="0"/>
              <w:jc w:val="right"/>
            </w:pP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5D648A" w:rsidRDefault="00D96682" w:rsidP="00E12444">
            <w:pPr>
              <w:pStyle w:val="LongerQuestions"/>
              <w:ind w:left="0" w:right="4536"/>
            </w:pPr>
            <w:r>
              <w:rPr>
                <w:noProof/>
                <w:lang w:eastAsia="en-AU"/>
              </w:rPr>
              <w:object w:dxaOrig="1440" w:dyaOrig="1440">
                <v:shape id="_x0000_s1092" type="#_x0000_t75" style="position:absolute;margin-left:334pt;margin-top:-1pt;width:102pt;height:160.3pt;z-index:252004352;mso-position-horizontal-relative:text;mso-position-vertical-relative:text">
                  <v:imagedata r:id="rId105" o:title=""/>
                </v:shape>
                <o:OLEObject Type="Embed" ProgID="FXDraw.Graphic" ShapeID="_x0000_s1092" DrawAspect="Content" ObjectID="_1501275106" r:id="rId106"/>
              </w:object>
            </w:r>
            <w:r w:rsidR="005D648A">
              <w:t>A glass pyramid is used as a trophy for a netball competition.</w:t>
            </w:r>
          </w:p>
          <w:p w:rsidR="00B65F6B" w:rsidRDefault="005D648A" w:rsidP="00E12444">
            <w:pPr>
              <w:pStyle w:val="LongerQuestions"/>
              <w:ind w:left="0" w:right="4536"/>
            </w:pPr>
            <w:r>
              <w:t>It has a h</w:t>
            </w:r>
            <w:r w:rsidR="006F17FF">
              <w:t>exagonal base with an area of 30</w:t>
            </w:r>
            <w:r>
              <w:t>cm</w:t>
            </w:r>
            <w:r w:rsidRPr="006F17FF">
              <w:rPr>
                <w:vertAlign w:val="superscript"/>
              </w:rPr>
              <w:t>2</w:t>
            </w:r>
            <w:r>
              <w:t xml:space="preserve"> and a perpendicular height of </w:t>
            </w:r>
            <w:r w:rsidR="006F17FF">
              <w:t>12 cm.</w:t>
            </w:r>
          </w:p>
          <w:p w:rsidR="006F17FF" w:rsidRDefault="006F17FF" w:rsidP="00E12444">
            <w:pPr>
              <w:pStyle w:val="LongerQuestions"/>
              <w:ind w:left="0" w:right="4536"/>
            </w:pPr>
            <w:r>
              <w:t>What volume of glass is used in the trophy?</w:t>
            </w:r>
          </w:p>
          <w:p w:rsidR="005D648A" w:rsidRDefault="005D648A" w:rsidP="003E1A4B">
            <w:pPr>
              <w:pStyle w:val="LongerQuestions"/>
              <w:spacing w:after="0"/>
              <w:ind w:left="0"/>
            </w:pPr>
          </w:p>
          <w:p w:rsidR="005D648A" w:rsidRDefault="005D648A" w:rsidP="003E1A4B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5D648A" w:rsidRDefault="005D648A" w:rsidP="003E1A4B">
            <w:pPr>
              <w:pStyle w:val="LongerQuestions"/>
              <w:spacing w:after="0"/>
              <w:ind w:left="0"/>
            </w:pPr>
          </w:p>
          <w:p w:rsidR="005D648A" w:rsidRDefault="005D648A" w:rsidP="00DB31EB">
            <w:pPr>
              <w:pStyle w:val="QuestionStyle"/>
            </w:pPr>
            <w:r>
              <w:t>………………………………………………</w:t>
            </w:r>
          </w:p>
          <w:p w:rsidR="005D648A" w:rsidRDefault="005D648A" w:rsidP="00DB31EB">
            <w:pPr>
              <w:pStyle w:val="QuestionStyle"/>
            </w:pPr>
          </w:p>
          <w:p w:rsidR="00B65F6B" w:rsidRPr="00D1063D" w:rsidRDefault="005D648A" w:rsidP="00DB31EB">
            <w:pPr>
              <w:pStyle w:val="QuestionStyle"/>
            </w:pPr>
            <w:r>
              <w:t>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7D2056" w:rsidRDefault="00E12444" w:rsidP="00B65F6B">
            <w:pPr>
              <w:pStyle w:val="LongerQuestions"/>
              <w:ind w:left="0"/>
            </w:pPr>
            <w:r>
              <w:t>Use geometric instruments to draw a</w:t>
            </w:r>
            <w:r w:rsidR="00C02235">
              <w:t xml:space="preserve"> </w:t>
            </w:r>
            <w:r w:rsidR="00C02235" w:rsidRPr="00C02235">
              <w:rPr>
                <w:color w:val="FF0000"/>
                <w:position w:val="-2"/>
              </w:rPr>
              <w:object w:dxaOrig="888" w:dyaOrig="194">
                <v:shape id="_x0000_i1063" type="#_x0000_t75" style="width:44.35pt;height:9.8pt" o:ole="">
                  <v:imagedata r:id="rId107" o:title=""/>
                </v:shape>
                <o:OLEObject Type="Embed" ProgID="FXEquation.Equation" ShapeID="_x0000_i1063" DrawAspect="Content" ObjectID="_1501275015" r:id="rId108"/>
              </w:object>
            </w:r>
            <w:r w:rsidR="00C02235">
              <w:t xml:space="preserve"> </w:t>
            </w:r>
            <w:r>
              <w:t xml:space="preserve"> </w:t>
            </w:r>
            <w:r w:rsidR="00C02235">
              <w:t>which is congruent to</w:t>
            </w:r>
            <w:r>
              <w:t xml:space="preserve"> </w:t>
            </w:r>
            <w:r w:rsidRPr="007D2056">
              <w:rPr>
                <w:color w:val="FF0000"/>
                <w:position w:val="-2"/>
              </w:rPr>
              <w:object w:dxaOrig="724" w:dyaOrig="194">
                <v:shape id="_x0000_i1064" type="#_x0000_t75" style="width:36.3pt;height:9.8pt" o:ole="">
                  <v:imagedata r:id="rId109" o:title=""/>
                </v:shape>
                <o:OLEObject Type="Embed" ProgID="FXEquation.Equation" ShapeID="_x0000_i1064" DrawAspect="Content" ObjectID="_1501275016" r:id="rId110"/>
              </w:object>
            </w:r>
            <w:r>
              <w:t xml:space="preserve"> below</w:t>
            </w:r>
            <w:r w:rsidR="007D2056">
              <w:t>, but which has been rotated through 180</w:t>
            </w:r>
            <w:r w:rsidR="007D2056" w:rsidRPr="007D2056">
              <w:rPr>
                <w:vertAlign w:val="superscript"/>
              </w:rPr>
              <w:t>o</w:t>
            </w:r>
            <w:r w:rsidR="007D2056">
              <w:t xml:space="preserve"> about the point </w:t>
            </w:r>
            <w:r w:rsidR="007D2056" w:rsidRPr="007D2056">
              <w:rPr>
                <w:i/>
              </w:rPr>
              <w:t>D</w:t>
            </w:r>
            <w:r w:rsidR="007D2056">
              <w:t>.</w:t>
            </w:r>
          </w:p>
          <w:p w:rsidR="00C02235" w:rsidRDefault="007D2056" w:rsidP="00B65F6B">
            <w:pPr>
              <w:pStyle w:val="LongerQuestions"/>
              <w:ind w:left="0"/>
            </w:pPr>
            <w:r>
              <w:t xml:space="preserve">The point </w:t>
            </w:r>
            <w:r w:rsidRPr="007D2056">
              <w:rPr>
                <w:i/>
              </w:rPr>
              <w:t>C’</w:t>
            </w:r>
            <w:r>
              <w:t xml:space="preserve"> has been drawn for you. </w:t>
            </w:r>
          </w:p>
          <w:p w:rsidR="00B65F6B" w:rsidRDefault="00D96682" w:rsidP="00B65F6B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93" type="#_x0000_t75" style="position:absolute;margin-left:73.7pt;margin-top:15.1pt;width:299.5pt;height:225.6pt;z-index:252005376;mso-position-horizontal-relative:text;mso-position-vertical-relative:text">
                  <v:imagedata r:id="rId111" o:title=""/>
                </v:shape>
                <o:OLEObject Type="Embed" ProgID="FXDraw.Graphic" ShapeID="_x0000_s1093" DrawAspect="Content" ObjectID="_1501275107" r:id="rId112"/>
              </w:object>
            </w:r>
            <w:r w:rsidR="00C02235">
              <w:t>Leave all of your construction lines on the diagram.</w:t>
            </w:r>
          </w:p>
          <w:p w:rsidR="00B65F6B" w:rsidRDefault="00B65F6B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Default="007D2056" w:rsidP="00DB31EB">
            <w:pPr>
              <w:pStyle w:val="QuestionStyle"/>
            </w:pPr>
          </w:p>
          <w:p w:rsidR="007D2056" w:rsidRPr="00D1063D" w:rsidRDefault="007D2056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22.</w:t>
            </w:r>
          </w:p>
        </w:tc>
        <w:tc>
          <w:tcPr>
            <w:tcW w:w="10206" w:type="dxa"/>
          </w:tcPr>
          <w:p w:rsidR="00830290" w:rsidRDefault="00830290" w:rsidP="00B65F6B">
            <w:pPr>
              <w:pStyle w:val="LongerQuestions"/>
              <w:ind w:left="0"/>
            </w:pPr>
            <w:r>
              <w:t>There are some black, some white and some patterned counters on a table, as shown.</w:t>
            </w:r>
          </w:p>
          <w:p w:rsidR="00830290" w:rsidRDefault="00830290" w:rsidP="00B65F6B">
            <w:pPr>
              <w:pStyle w:val="LongerQuestions"/>
              <w:ind w:left="0"/>
            </w:pPr>
            <w:r>
              <w:t>If one counter is picked up at random from the table, which colours are equally likely to be picked up?</w:t>
            </w:r>
          </w:p>
          <w:p w:rsidR="003E1A4B" w:rsidRDefault="00D96682" w:rsidP="003E1A4B">
            <w:pPr>
              <w:pStyle w:val="LongerQuestions"/>
              <w:spacing w:after="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94" type="#_x0000_t75" style="position:absolute;margin-left:321.65pt;margin-top:8.6pt;width:131.05pt;height:107.6pt;z-index:252006400;mso-position-horizontal-relative:text;mso-position-vertical-relative:text">
                  <v:imagedata r:id="rId113" o:title=""/>
                </v:shape>
                <o:OLEObject Type="Embed" ProgID="FXDraw.Graphic" ShapeID="_x0000_s1094" DrawAspect="Content" ObjectID="_1501275108" r:id="rId114"/>
              </w:object>
            </w:r>
          </w:p>
          <w:p w:rsidR="00830290" w:rsidRDefault="00830290" w:rsidP="003E1A4B">
            <w:pPr>
              <w:pStyle w:val="LongerQuestions"/>
              <w:spacing w:after="0"/>
              <w:ind w:left="0"/>
            </w:pPr>
          </w:p>
          <w:p w:rsidR="00830290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830290" w:rsidRDefault="00830290" w:rsidP="003E1A4B">
            <w:pPr>
              <w:pStyle w:val="LongerQuestions"/>
              <w:spacing w:after="0"/>
              <w:ind w:left="0"/>
            </w:pPr>
          </w:p>
          <w:p w:rsidR="00B65F6B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B65F6B" w:rsidRDefault="00B65F6B" w:rsidP="003E1A4B">
            <w:pPr>
              <w:pStyle w:val="LongerQuestions"/>
              <w:spacing w:after="0"/>
              <w:ind w:left="0"/>
            </w:pPr>
          </w:p>
          <w:p w:rsidR="00830290" w:rsidRDefault="00B65F6B" w:rsidP="00DB31EB">
            <w:pPr>
              <w:pStyle w:val="QuestionStyle"/>
            </w:pPr>
            <w:r>
              <w:t>………………………………………………</w:t>
            </w:r>
          </w:p>
          <w:p w:rsidR="00830290" w:rsidRDefault="00830290" w:rsidP="00DB31EB">
            <w:pPr>
              <w:pStyle w:val="QuestionStyle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……………………………………………….</w:t>
            </w: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23.</w:t>
            </w:r>
          </w:p>
        </w:tc>
        <w:tc>
          <w:tcPr>
            <w:tcW w:w="10206" w:type="dxa"/>
          </w:tcPr>
          <w:p w:rsidR="00B65F6B" w:rsidRDefault="00D96682" w:rsidP="00BA6572">
            <w:pPr>
              <w:pStyle w:val="LongerQuestions"/>
              <w:ind w:left="0" w:right="5103"/>
            </w:pPr>
            <w:r>
              <w:rPr>
                <w:noProof/>
                <w:lang w:eastAsia="en-AU"/>
              </w:rPr>
              <w:object w:dxaOrig="1440" w:dyaOrig="1440" w14:anchorId="436089EC">
                <v:shape id="_x0000_s1095" type="#_x0000_t75" style="position:absolute;margin-left:288.35pt;margin-top:-1.75pt;width:201.4pt;height:191.15pt;z-index:252007424;mso-position-horizontal-relative:text;mso-position-vertical-relative:text">
                  <v:imagedata r:id="rId115" o:title=""/>
                </v:shape>
                <o:OLEObject Type="Embed" ProgID="FXDraw.Graphic" ShapeID="_x0000_s1095" DrawAspect="Content" ObjectID="_1501275109" r:id="rId116"/>
              </w:object>
            </w:r>
            <w:r w:rsidR="00BA6572">
              <w:t>What is the equation of the line drawn on the set of axes shown?</w:t>
            </w:r>
          </w:p>
          <w:p w:rsidR="00BA6572" w:rsidRDefault="00BA6572" w:rsidP="003E1A4B">
            <w:pPr>
              <w:pStyle w:val="LongerQuestions"/>
              <w:spacing w:after="0"/>
              <w:ind w:left="0" w:right="5103"/>
            </w:pPr>
          </w:p>
          <w:p w:rsidR="00BA6572" w:rsidRDefault="00BA6572" w:rsidP="003E1A4B">
            <w:pPr>
              <w:pStyle w:val="LongerQuestions"/>
              <w:spacing w:after="0"/>
              <w:ind w:left="0" w:right="5103"/>
            </w:pPr>
          </w:p>
          <w:p w:rsidR="00BA6572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BA6572" w:rsidRDefault="00BA6572" w:rsidP="003E1A4B">
            <w:pPr>
              <w:pStyle w:val="LongerQuestions"/>
              <w:spacing w:after="0"/>
              <w:ind w:left="0"/>
            </w:pPr>
          </w:p>
          <w:p w:rsidR="00B65F6B" w:rsidRDefault="00B65F6B" w:rsidP="003E1A4B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B65F6B" w:rsidRDefault="00B65F6B" w:rsidP="003E1A4B">
            <w:pPr>
              <w:pStyle w:val="LongerQuestions"/>
              <w:spacing w:after="0"/>
              <w:ind w:left="0"/>
            </w:pPr>
          </w:p>
          <w:p w:rsidR="00BA6572" w:rsidRDefault="00B65F6B" w:rsidP="00DB31EB">
            <w:pPr>
              <w:pStyle w:val="QuestionStyle"/>
            </w:pPr>
            <w:r>
              <w:t>………………………………………………</w:t>
            </w:r>
          </w:p>
          <w:p w:rsidR="00BA6572" w:rsidRDefault="00BA6572" w:rsidP="00DB31EB">
            <w:pPr>
              <w:pStyle w:val="QuestionStyle"/>
            </w:pPr>
          </w:p>
          <w:p w:rsidR="00B65F6B" w:rsidRDefault="00B65F6B" w:rsidP="00DB31EB">
            <w:pPr>
              <w:pStyle w:val="QuestionStyle"/>
            </w:pPr>
            <w:r>
              <w:t>……………………………………………….</w:t>
            </w:r>
          </w:p>
          <w:p w:rsidR="00BA6572" w:rsidRDefault="00BA6572" w:rsidP="00DB31EB">
            <w:pPr>
              <w:pStyle w:val="QuestionStyle"/>
            </w:pPr>
          </w:p>
          <w:p w:rsidR="00BA6572" w:rsidRPr="00D1063D" w:rsidRDefault="00BA6572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24.</w:t>
            </w:r>
          </w:p>
          <w:p w:rsidR="000A043E" w:rsidRPr="00B15693" w:rsidRDefault="000A043E" w:rsidP="00B65F6B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0A043E" w:rsidRDefault="000A043E" w:rsidP="006132BF">
            <w:pPr>
              <w:rPr>
                <w:rFonts w:ascii="Times New Roman" w:hAnsi="Times New Roman"/>
              </w:rPr>
            </w:pPr>
            <w:r w:rsidRPr="000A043E">
              <w:rPr>
                <w:rFonts w:ascii="Times New Roman" w:hAnsi="Times New Roman"/>
              </w:rPr>
              <w:t xml:space="preserve">Use the table below to draw a sketch of the curve </w:t>
            </w:r>
            <w:r>
              <w:rPr>
                <w:rFonts w:ascii="Times New Roman" w:hAnsi="Times New Roman"/>
              </w:rPr>
              <w:t xml:space="preserve"> </w:t>
            </w:r>
            <w:r w:rsidRPr="000A043E">
              <w:rPr>
                <w:rFonts w:ascii="Times New Roman" w:hAnsi="Times New Roman"/>
                <w:color w:val="FF0000"/>
                <w:position w:val="-8"/>
              </w:rPr>
              <w:object w:dxaOrig="1164" w:dyaOrig="354">
                <v:shape id="_x0000_i1065" type="#_x0000_t75" style="width:58.75pt;height:17.85pt" o:ole="">
                  <v:imagedata r:id="rId117" o:title=""/>
                </v:shape>
                <o:OLEObject Type="Embed" ProgID="FXEquation.Equation" ShapeID="_x0000_i1065" DrawAspect="Content" ObjectID="_1501275017" r:id="rId118"/>
              </w:object>
            </w:r>
            <w:r>
              <w:rPr>
                <w:rFonts w:ascii="Times New Roman" w:hAnsi="Times New Roman"/>
              </w:rPr>
              <w:t xml:space="preserve"> </w:t>
            </w:r>
            <w:r w:rsidRPr="000A043E">
              <w:rPr>
                <w:rFonts w:ascii="Times New Roman" w:hAnsi="Times New Roman"/>
              </w:rPr>
              <w:t xml:space="preserve"> </w:t>
            </w:r>
          </w:p>
          <w:p w:rsidR="000A043E" w:rsidRPr="000A043E" w:rsidRDefault="000A043E" w:rsidP="006132BF">
            <w:pPr>
              <w:rPr>
                <w:rFonts w:ascii="Times New Roman" w:hAnsi="Times New Roman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01"/>
              <w:gridCol w:w="978"/>
              <w:gridCol w:w="974"/>
              <w:gridCol w:w="974"/>
              <w:gridCol w:w="974"/>
              <w:gridCol w:w="975"/>
              <w:gridCol w:w="975"/>
              <w:gridCol w:w="975"/>
              <w:gridCol w:w="975"/>
              <w:gridCol w:w="979"/>
            </w:tblGrid>
            <w:tr w:rsidR="00BA6572" w:rsidTr="000A043E">
              <w:trPr>
                <w:trHeight w:val="624"/>
              </w:trPr>
              <w:tc>
                <w:tcPr>
                  <w:tcW w:w="1201" w:type="dxa"/>
                  <w:vAlign w:val="center"/>
                </w:tcPr>
                <w:p w:rsidR="00BA6572" w:rsidRPr="00BA6572" w:rsidRDefault="00BA6572" w:rsidP="006132BF">
                  <w:pPr>
                    <w:pStyle w:val="LongerQuestions"/>
                    <w:spacing w:after="0"/>
                    <w:ind w:left="0"/>
                    <w:jc w:val="center"/>
                    <w:rPr>
                      <w:position w:val="-2"/>
                    </w:rPr>
                  </w:pPr>
                  <w:r w:rsidRPr="00BA6572">
                    <w:rPr>
                      <w:color w:val="FF0000"/>
                      <w:position w:val="-2"/>
                    </w:rPr>
                    <w:object w:dxaOrig="148" w:dyaOrig="138">
                      <v:shape id="_x0000_i1066" type="#_x0000_t75" style="width:7.5pt;height:6.9pt" o:ole="">
                        <v:imagedata r:id="rId119" o:title=""/>
                      </v:shape>
                      <o:OLEObject Type="Embed" ProgID="FXEquation.Equation" ShapeID="_x0000_i1066" DrawAspect="Content" ObjectID="_1501275018" r:id="rId120"/>
                    </w:object>
                  </w:r>
                </w:p>
              </w:tc>
              <w:tc>
                <w:tcPr>
                  <w:tcW w:w="978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-4</w:t>
                  </w:r>
                </w:p>
              </w:tc>
              <w:tc>
                <w:tcPr>
                  <w:tcW w:w="974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-3</w:t>
                  </w:r>
                </w:p>
              </w:tc>
              <w:tc>
                <w:tcPr>
                  <w:tcW w:w="974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-2</w:t>
                  </w:r>
                </w:p>
              </w:tc>
              <w:tc>
                <w:tcPr>
                  <w:tcW w:w="974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3</w:t>
                  </w:r>
                </w:p>
              </w:tc>
              <w:tc>
                <w:tcPr>
                  <w:tcW w:w="979" w:type="dxa"/>
                  <w:vAlign w:val="center"/>
                </w:tcPr>
                <w:p w:rsidR="00BA6572" w:rsidRDefault="00F42CBC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4</w:t>
                  </w:r>
                </w:p>
              </w:tc>
            </w:tr>
            <w:tr w:rsidR="00BA6572" w:rsidTr="000A043E">
              <w:trPr>
                <w:trHeight w:val="624"/>
              </w:trPr>
              <w:tc>
                <w:tcPr>
                  <w:tcW w:w="1201" w:type="dxa"/>
                  <w:vAlign w:val="center"/>
                </w:tcPr>
                <w:p w:rsidR="00BA6572" w:rsidRPr="00BA6572" w:rsidRDefault="00BA6572" w:rsidP="006132BF">
                  <w:pPr>
                    <w:pStyle w:val="LongerQuestions"/>
                    <w:spacing w:after="0"/>
                    <w:ind w:left="0"/>
                    <w:jc w:val="center"/>
                    <w:rPr>
                      <w:position w:val="-8"/>
                    </w:rPr>
                  </w:pPr>
                  <w:r w:rsidRPr="00BA6572">
                    <w:rPr>
                      <w:color w:val="FF0000"/>
                      <w:position w:val="-8"/>
                    </w:rPr>
                    <w:object w:dxaOrig="984" w:dyaOrig="354">
                      <v:shape id="_x0000_i1067" type="#_x0000_t75" style="width:48.95pt;height:17.85pt" o:ole="">
                        <v:imagedata r:id="rId121" o:title=""/>
                      </v:shape>
                      <o:OLEObject Type="Embed" ProgID="FXEquation.Equation" ShapeID="_x0000_i1067" DrawAspect="Content" ObjectID="_1501275019" r:id="rId122"/>
                    </w:object>
                  </w:r>
                </w:p>
              </w:tc>
              <w:tc>
                <w:tcPr>
                  <w:tcW w:w="978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13</w:t>
                  </w:r>
                </w:p>
              </w:tc>
              <w:tc>
                <w:tcPr>
                  <w:tcW w:w="974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974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974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-2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-3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-2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975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979" w:type="dxa"/>
                  <w:vAlign w:val="center"/>
                </w:tcPr>
                <w:p w:rsidR="00BA6572" w:rsidRDefault="000A043E" w:rsidP="006132BF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13</w:t>
                  </w:r>
                </w:p>
              </w:tc>
            </w:tr>
          </w:tbl>
          <w:p w:rsidR="00B65F6B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96" type="#_x0000_t75" style="position:absolute;margin-left:21.65pt;margin-top:10.55pt;width:444.7pt;height:354.95pt;z-index:252008448;mso-position-horizontal-relative:text;mso-position-vertical-relative:text">
                  <v:imagedata r:id="rId123" o:title=""/>
                </v:shape>
                <o:OLEObject Type="Embed" ProgID="FXDraw.Graphic" ShapeID="_x0000_s1096" DrawAspect="Content" ObjectID="_1501275110" r:id="rId124"/>
              </w:object>
            </w:r>
            <w:r w:rsidR="00BA6572">
              <w:t xml:space="preserve"> </w:t>
            </w:r>
          </w:p>
          <w:p w:rsidR="00BA6572" w:rsidRDefault="00BA6572" w:rsidP="00DB31EB">
            <w:pPr>
              <w:pStyle w:val="QuestionStyle"/>
            </w:pPr>
          </w:p>
          <w:p w:rsidR="00BA6572" w:rsidRDefault="00BA6572" w:rsidP="00DB31EB">
            <w:pPr>
              <w:pStyle w:val="QuestionStyle"/>
            </w:pPr>
          </w:p>
          <w:p w:rsidR="00BA6572" w:rsidRDefault="00BA6572" w:rsidP="00DB31EB">
            <w:pPr>
              <w:pStyle w:val="QuestionStyle"/>
            </w:pPr>
          </w:p>
          <w:p w:rsidR="00BA6572" w:rsidRDefault="00BA6572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Default="000A043E" w:rsidP="00DB31EB">
            <w:pPr>
              <w:pStyle w:val="QuestionStyle"/>
            </w:pPr>
          </w:p>
          <w:p w:rsidR="000A043E" w:rsidRPr="00D1063D" w:rsidRDefault="000A043E" w:rsidP="00DB31EB">
            <w:pPr>
              <w:pStyle w:val="QuestionStyle"/>
            </w:pPr>
          </w:p>
        </w:tc>
      </w:tr>
      <w:tr w:rsidR="00B65F6B" w:rsidTr="00343768">
        <w:trPr>
          <w:cantSplit/>
        </w:trPr>
        <w:tc>
          <w:tcPr>
            <w:tcW w:w="534" w:type="dxa"/>
          </w:tcPr>
          <w:p w:rsidR="00B65F6B" w:rsidRPr="00B15693" w:rsidRDefault="00B65F6B" w:rsidP="00B65F6B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1E4DB3" w:rsidRDefault="001E4DB3" w:rsidP="00B65F6B">
            <w:pPr>
              <w:pStyle w:val="LongerQuestions"/>
              <w:ind w:left="0"/>
            </w:pPr>
            <w:r>
              <w:t>Trapezium A is similar to trapezium B.</w:t>
            </w:r>
          </w:p>
          <w:p w:rsidR="001E4DB3" w:rsidRDefault="00D96682" w:rsidP="00B65F6B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97" type="#_x0000_t75" style="position:absolute;margin-left:69.4pt;margin-top:2.4pt;width:274.45pt;height:161.8pt;z-index:252009472;mso-position-horizontal-relative:text;mso-position-vertical-relative:text">
                  <v:imagedata r:id="rId125" o:title=""/>
                </v:shape>
                <o:OLEObject Type="Embed" ProgID="FXDraw.Graphic" ShapeID="_x0000_s1097" DrawAspect="Content" ObjectID="_1501275111" r:id="rId126"/>
              </w:object>
            </w: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B65F6B">
            <w:pPr>
              <w:pStyle w:val="LongerQuestions"/>
              <w:ind w:left="0"/>
            </w:pPr>
          </w:p>
          <w:p w:rsidR="001E4DB3" w:rsidRDefault="001E4DB3" w:rsidP="006132BF">
            <w:pPr>
              <w:pStyle w:val="LongerQuestions"/>
              <w:spacing w:after="0"/>
              <w:ind w:left="0"/>
            </w:pPr>
          </w:p>
          <w:p w:rsidR="00B65F6B" w:rsidRDefault="001E4DB3" w:rsidP="006132BF">
            <w:pPr>
              <w:pStyle w:val="LongerQuestions"/>
              <w:spacing w:after="0"/>
              <w:ind w:left="0"/>
            </w:pPr>
            <w:r>
              <w:t>What is the area of trapezium B?</w:t>
            </w:r>
          </w:p>
          <w:p w:rsidR="001E4DB3" w:rsidRDefault="001E4DB3" w:rsidP="006132BF">
            <w:pPr>
              <w:pStyle w:val="LongerQuestions"/>
              <w:spacing w:after="0"/>
              <w:ind w:left="0"/>
            </w:pPr>
          </w:p>
          <w:p w:rsidR="001E4DB3" w:rsidRDefault="001E4DB3" w:rsidP="006132BF">
            <w:pPr>
              <w:pStyle w:val="LongerQuestions"/>
              <w:spacing w:after="0"/>
              <w:ind w:left="0"/>
            </w:pPr>
            <w:r>
              <w:t>….…………………………………………………………………………………………....</w:t>
            </w:r>
          </w:p>
          <w:p w:rsidR="001E4DB3" w:rsidRDefault="001E4DB3" w:rsidP="006132BF">
            <w:pPr>
              <w:pStyle w:val="LongerQuestions"/>
              <w:spacing w:after="0"/>
              <w:ind w:left="0"/>
            </w:pPr>
          </w:p>
          <w:p w:rsidR="001E4DB3" w:rsidRDefault="001E4DB3" w:rsidP="006132BF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……………………………………………………………………………………………….</w:t>
            </w:r>
          </w:p>
          <w:p w:rsidR="001E4DB3" w:rsidRDefault="001E4DB3" w:rsidP="006132BF">
            <w:pPr>
              <w:pStyle w:val="LongerQuestions"/>
              <w:spacing w:after="0"/>
              <w:ind w:left="0"/>
            </w:pPr>
          </w:p>
          <w:p w:rsidR="00B65F6B" w:rsidRDefault="001E4DB3" w:rsidP="006132BF">
            <w:pPr>
              <w:pStyle w:val="LongerQuestions"/>
              <w:spacing w:after="0"/>
              <w:ind w:left="0"/>
            </w:pPr>
            <w:r>
              <w:t>….</w:t>
            </w:r>
            <w:r w:rsidR="00B65F6B">
              <w:t>…………………………………………………………………………………………....</w:t>
            </w:r>
          </w:p>
          <w:p w:rsidR="00B65F6B" w:rsidRDefault="00B65F6B" w:rsidP="006132BF">
            <w:pPr>
              <w:pStyle w:val="LongerQuestions"/>
              <w:spacing w:after="0"/>
              <w:ind w:left="0"/>
            </w:pPr>
          </w:p>
          <w:p w:rsidR="00B65F6B" w:rsidRPr="00D1063D" w:rsidRDefault="00B65F6B" w:rsidP="00DB31EB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1E4DB3" w:rsidTr="00343768">
        <w:trPr>
          <w:cantSplit/>
        </w:trPr>
        <w:tc>
          <w:tcPr>
            <w:tcW w:w="534" w:type="dxa"/>
          </w:tcPr>
          <w:p w:rsidR="001E4DB3" w:rsidRPr="00B15693" w:rsidRDefault="001E4DB3" w:rsidP="00B65F6B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1E4DB3" w:rsidRDefault="001E4DB3" w:rsidP="001E4DB3">
            <w:pPr>
              <w:pStyle w:val="LongerQuestions"/>
              <w:ind w:left="0"/>
              <w:jc w:val="center"/>
              <w:rPr>
                <w:b/>
                <w:noProof/>
                <w:lang w:eastAsia="en-AU"/>
              </w:rPr>
            </w:pPr>
          </w:p>
          <w:p w:rsidR="001E4DB3" w:rsidRPr="001E4DB3" w:rsidRDefault="001E4DB3" w:rsidP="001E4DB3">
            <w:pPr>
              <w:pStyle w:val="LongerQuestions"/>
              <w:ind w:left="0"/>
              <w:jc w:val="center"/>
              <w:rPr>
                <w:b/>
                <w:noProof/>
                <w:lang w:eastAsia="en-AU"/>
              </w:rPr>
            </w:pPr>
            <w:r>
              <w:rPr>
                <w:b/>
                <w:noProof/>
                <w:lang w:eastAsia="en-AU"/>
              </w:rPr>
              <w:t>End of Section 1</w:t>
            </w:r>
          </w:p>
        </w:tc>
      </w:tr>
    </w:tbl>
    <w:p w:rsidR="004A7FD9" w:rsidRDefault="004A7FD9"/>
    <w:p w:rsidR="00066CC3" w:rsidRDefault="00066CC3">
      <w:r>
        <w:br w:type="page"/>
      </w:r>
    </w:p>
    <w:p w:rsidR="00864FAD" w:rsidRDefault="00864FAD" w:rsidP="004E1F9D">
      <w:pPr>
        <w:rPr>
          <w:rFonts w:ascii="Arial" w:eastAsia="Times New Roman" w:hAnsi="Arial" w:cs="Arial"/>
          <w:sz w:val="32"/>
          <w:szCs w:val="32"/>
        </w:rPr>
        <w:sectPr w:rsidR="00864FAD" w:rsidSect="00551063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-1335525289"/>
        <w:placeholder>
          <w:docPart w:val="09941394F4C24C5FA3F0E9CE1F00D551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AE6AE8" w:rsidRPr="00AE6AE8" w:rsidRDefault="00AE6AE8" w:rsidP="00AE6AE8">
          <w:pPr>
            <w:rPr>
              <w:rFonts w:ascii="Times New Roman" w:eastAsia="Times New Roman" w:hAnsi="Times New Roman"/>
              <w:sz w:val="32"/>
              <w:szCs w:val="32"/>
            </w:rPr>
          </w:pPr>
          <w:r w:rsidRPr="00AE6AE8"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AE6AE8" w:rsidRPr="00AE6AE8" w:rsidRDefault="00D96682" w:rsidP="00AE6AE8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682665946"/>
          <w:placeholder>
            <w:docPart w:val="026432623DC547908D5AEB2D43EEA495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AE6AE8" w:rsidRPr="00AE6AE8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AE6AE8" w:rsidRPr="00AE6AE8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AE6AE8" w:rsidRPr="00AE6AE8" w:rsidRDefault="00D96682" w:rsidP="00AE6AE8">
      <w:pPr>
        <w:rPr>
          <w:rFonts w:ascii="Times New Roman" w:hAnsi="Times New Roman"/>
          <w:sz w:val="32"/>
          <w:szCs w:val="32"/>
        </w:rPr>
      </w:pPr>
      <w:sdt>
        <w:sdtPr>
          <w:rPr>
            <w:rFonts w:ascii="Times New Roman" w:hAnsi="Times New Roman"/>
            <w:sz w:val="32"/>
            <w:szCs w:val="32"/>
          </w:rPr>
          <w:alias w:val="Category"/>
          <w:tag w:val=""/>
          <w:id w:val="-160852462"/>
          <w:placeholder>
            <w:docPart w:val="68BABB8385F041E794284405859F7023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EndPr/>
        <w:sdtContent>
          <w:r w:rsidR="00AE6AE8" w:rsidRPr="00AE6AE8">
            <w:rPr>
              <w:rFonts w:ascii="Times New Roman" w:hAnsi="Times New Roman"/>
              <w:sz w:val="32"/>
              <w:szCs w:val="32"/>
            </w:rPr>
            <w:t>Year 10</w:t>
          </w:r>
        </w:sdtContent>
      </w:sdt>
    </w:p>
    <w:p w:rsidR="00AE6AE8" w:rsidRPr="00AE6AE8" w:rsidRDefault="00D96682" w:rsidP="00AE6AE8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124414747"/>
          <w:placeholder>
            <w:docPart w:val="0A1F7668B66E4892BF9A02F95159E4BC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AE6AE8" w:rsidRPr="00AE6AE8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AE6AE8" w:rsidRPr="00AE6AE8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AE6AE8" w:rsidRPr="00AE6AE8">
        <w:rPr>
          <w:rFonts w:ascii="Times New Roman" w:eastAsia="Times New Roman" w:hAnsi="Times New Roman"/>
          <w:b/>
          <w:sz w:val="32"/>
          <w:szCs w:val="32"/>
        </w:rPr>
        <w:tab/>
      </w:r>
    </w:p>
    <w:sdt>
      <w:sdtPr>
        <w:rPr>
          <w:rFonts w:ascii="Times New Roman" w:eastAsia="Times New Roman" w:hAnsi="Times New Roman"/>
          <w:b/>
          <w:sz w:val="32"/>
          <w:szCs w:val="32"/>
        </w:rPr>
        <w:alias w:val="Status"/>
        <w:tag w:val=""/>
        <w:id w:val="327478374"/>
        <w:placeholder>
          <w:docPart w:val="FE0DF0BD4370424E818F82F2A65FBD94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p w:rsidR="00AE6AE8" w:rsidRPr="00C25037" w:rsidRDefault="00AE6AE8" w:rsidP="00AE6AE8">
          <w:pPr>
            <w:rPr>
              <w:rFonts w:ascii="Times New Roman" w:eastAsia="Times New Roman" w:hAnsi="Times New Roman"/>
              <w:b/>
              <w:sz w:val="32"/>
              <w:szCs w:val="32"/>
            </w:rPr>
          </w:pPr>
          <w:r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p>
      </w:sdtContent>
    </w:sdt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B84EC1" wp14:editId="32B20F7A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B31EB" w:rsidRDefault="00DB31EB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DB31EB" w:rsidRDefault="00DB31EB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DB31EB" w:rsidRDefault="00DB31EB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DB31EB" w:rsidRDefault="00DB31EB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84EC1" id="Text Box 217" o:spid="_x0000_s1027" type="#_x0000_t202" style="position:absolute;margin-left:231pt;margin-top:23.55pt;width:257pt;height:501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QhiQIAABw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" stroked="f">
                <v:textbox>
                  <w:txbxContent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DB31EB" w:rsidRDefault="00DB31EB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DB31EB" w:rsidRDefault="00DB31EB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DB31EB" w:rsidRDefault="00DB31EB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DB31EB" w:rsidRDefault="00DB31EB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DB31EB" w:rsidRDefault="00DB31EB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DB31EB" w:rsidRDefault="00DB31EB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0896E1" wp14:editId="08913498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7F2C18" id="Straight Connector 216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DB31EB">
        <w:trPr>
          <w:cantSplit/>
        </w:trPr>
        <w:tc>
          <w:tcPr>
            <w:tcW w:w="817" w:type="dxa"/>
            <w:tcBorders>
              <w:top w:val="nil"/>
              <w:bottom w:val="nil"/>
            </w:tcBorders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</w:tcPr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Complete</w:t>
            </w:r>
            <w:r w:rsidR="00766F78">
              <w:rPr>
                <w:rFonts w:ascii="Times New Roman" w:hAnsi="Times New Roman"/>
              </w:rPr>
              <w:t>ly</w:t>
            </w:r>
            <w:r w:rsidRPr="00640856">
              <w:rPr>
                <w:rFonts w:ascii="Times New Roman" w:hAnsi="Times New Roman"/>
              </w:rPr>
              <w:t xml:space="preserve">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B65F6B" w:rsidRPr="00C25037" w:rsidTr="00DB31EB">
        <w:trPr>
          <w:cantSplit/>
        </w:trPr>
        <w:tc>
          <w:tcPr>
            <w:tcW w:w="817" w:type="dxa"/>
            <w:tcBorders>
              <w:top w:val="nil"/>
            </w:tcBorders>
          </w:tcPr>
          <w:p w:rsidR="00B65F6B" w:rsidRPr="00B15693" w:rsidRDefault="00B65F6B" w:rsidP="00347542">
            <w:pPr>
              <w:pStyle w:val="ListParagraph"/>
              <w:numPr>
                <w:ilvl w:val="0"/>
                <w:numId w:val="12"/>
              </w:numPr>
              <w:spacing w:before="240" w:after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  <w:tcBorders>
              <w:top w:val="nil"/>
            </w:tcBorders>
          </w:tcPr>
          <w:p w:rsidR="00B65F6B" w:rsidRDefault="00347542" w:rsidP="00DB31EB">
            <w:pPr>
              <w:pStyle w:val="QuestionStyle"/>
            </w:pPr>
            <w:r>
              <w:t xml:space="preserve">Which of these is the same as  </w:t>
            </w:r>
            <w:r w:rsidR="007941FC" w:rsidRPr="007941FC">
              <w:rPr>
                <w:color w:val="FF0000"/>
                <w:position w:val="-20"/>
              </w:rPr>
              <w:object w:dxaOrig="432" w:dyaOrig="533">
                <v:shape id="_x0000_i1068" type="#_x0000_t75" style="width:21.3pt;height:26.5pt" o:ole="">
                  <v:imagedata r:id="rId127" o:title=""/>
                </v:shape>
                <o:OLEObject Type="Embed" ProgID="FXEquation.Equation" ShapeID="_x0000_i1068" DrawAspect="Content" ObjectID="_1501275020" r:id="rId128"/>
              </w:object>
            </w:r>
            <w:r>
              <w:t xml:space="preserve"> </w:t>
            </w:r>
          </w:p>
          <w:p w:rsidR="00B65F6B" w:rsidRDefault="00B65F6B" w:rsidP="00DB31EB">
            <w:pPr>
              <w:pStyle w:val="QuestionStyle"/>
            </w:pPr>
          </w:p>
          <w:p w:rsidR="00B65F6B" w:rsidRDefault="00B65F6B" w:rsidP="00DB31EB">
            <w:pPr>
              <w:pStyle w:val="QuestionStyle"/>
            </w:pPr>
            <w:r>
              <w:t xml:space="preserve">     A.     </w:t>
            </w:r>
            <w:r w:rsidR="007941FC">
              <w:t>7</w:t>
            </w:r>
            <w:r w:rsidR="00347542">
              <w:t>%</w:t>
            </w:r>
            <w:r>
              <w:t xml:space="preserve">       </w:t>
            </w:r>
            <w:r w:rsidR="007941FC">
              <w:t xml:space="preserve">                    </w:t>
            </w:r>
            <w:r>
              <w:t xml:space="preserve">B.    </w:t>
            </w:r>
            <w:r w:rsidR="007941FC">
              <w:t>27</w:t>
            </w:r>
            <w:r w:rsidR="00347542">
              <w:t>%</w:t>
            </w:r>
            <w:r>
              <w:t xml:space="preserve">        </w:t>
            </w:r>
            <w:r w:rsidR="007941FC">
              <w:t xml:space="preserve">                </w:t>
            </w:r>
            <w:r>
              <w:t xml:space="preserve">C.     </w:t>
            </w:r>
            <w:r w:rsidR="007941FC">
              <w:t>28</w:t>
            </w:r>
            <w:r w:rsidR="00347542">
              <w:t>%</w:t>
            </w:r>
            <w:r>
              <w:t xml:space="preserve">       </w:t>
            </w:r>
            <w:r w:rsidR="007941FC">
              <w:t xml:space="preserve">               </w:t>
            </w:r>
            <w:r>
              <w:t>D.</w:t>
            </w:r>
            <w:r w:rsidR="007941FC">
              <w:t xml:space="preserve">     35</w:t>
            </w:r>
            <w:r w:rsidR="00347542">
              <w:t>%</w:t>
            </w:r>
          </w:p>
        </w:tc>
      </w:tr>
      <w:tr w:rsidR="00B65F6B" w:rsidRPr="00C25037" w:rsidTr="00DB31EB">
        <w:trPr>
          <w:cantSplit/>
        </w:trPr>
        <w:tc>
          <w:tcPr>
            <w:tcW w:w="817" w:type="dxa"/>
          </w:tcPr>
          <w:p w:rsidR="00B65F6B" w:rsidRPr="00B15693" w:rsidRDefault="00B65F6B" w:rsidP="00347542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B65F6B" w:rsidRDefault="007941FC" w:rsidP="00DB31EB">
            <w:pPr>
              <w:pStyle w:val="QuestionStyle"/>
            </w:pPr>
            <w:r>
              <w:t xml:space="preserve">What is the value of  </w:t>
            </w:r>
            <w:r w:rsidRPr="007941FC">
              <w:rPr>
                <w:color w:val="FF0000"/>
                <w:position w:val="-2"/>
              </w:rPr>
              <w:object w:dxaOrig="1188" w:dyaOrig="194">
                <v:shape id="_x0000_i1069" type="#_x0000_t75" style="width:59.35pt;height:9.8pt" o:ole="">
                  <v:imagedata r:id="rId129" o:title=""/>
                </v:shape>
                <o:OLEObject Type="Embed" ProgID="FXEquation.Equation" ShapeID="_x0000_i1069" DrawAspect="Content" ObjectID="_1501275021" r:id="rId130"/>
              </w:object>
            </w:r>
            <w:r>
              <w:t>, correct to 2 decimal places?</w:t>
            </w:r>
          </w:p>
          <w:p w:rsidR="00B65F6B" w:rsidRDefault="00B65F6B" w:rsidP="00DB31EB">
            <w:pPr>
              <w:pStyle w:val="QuestionStyle"/>
            </w:pPr>
          </w:p>
          <w:p w:rsidR="00B65F6B" w:rsidRDefault="00B65F6B" w:rsidP="00DB31EB">
            <w:pPr>
              <w:pStyle w:val="QuestionStyle"/>
            </w:pPr>
            <w:r>
              <w:t xml:space="preserve">     A.   </w:t>
            </w:r>
            <w:r w:rsidR="007941FC">
              <w:t>1.3</w:t>
            </w:r>
            <w:r>
              <w:t xml:space="preserve">         </w:t>
            </w:r>
            <w:r w:rsidR="007941FC">
              <w:t xml:space="preserve">                     </w:t>
            </w:r>
            <w:r>
              <w:t xml:space="preserve">B.   </w:t>
            </w:r>
            <w:r w:rsidR="007941FC">
              <w:t>1.36</w:t>
            </w:r>
            <w:r>
              <w:t xml:space="preserve">         </w:t>
            </w:r>
            <w:r w:rsidR="007941FC">
              <w:t xml:space="preserve">               </w:t>
            </w:r>
            <w:r>
              <w:t xml:space="preserve">C.   </w:t>
            </w:r>
            <w:r w:rsidR="007941FC">
              <w:t>1.37</w:t>
            </w:r>
            <w:r>
              <w:t xml:space="preserve">         </w:t>
            </w:r>
            <w:r w:rsidR="007941FC">
              <w:t xml:space="preserve">                </w:t>
            </w:r>
            <w:r>
              <w:t>D.</w:t>
            </w:r>
            <w:r w:rsidR="007941FC">
              <w:t xml:space="preserve">   1.38</w:t>
            </w:r>
          </w:p>
        </w:tc>
      </w:tr>
      <w:tr w:rsidR="00B65F6B" w:rsidRPr="00C25037" w:rsidTr="00DB31EB">
        <w:trPr>
          <w:cantSplit/>
        </w:trPr>
        <w:tc>
          <w:tcPr>
            <w:tcW w:w="817" w:type="dxa"/>
          </w:tcPr>
          <w:p w:rsidR="00B65F6B" w:rsidRPr="00B15693" w:rsidRDefault="00B65F6B" w:rsidP="00347542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B65F6B" w:rsidRDefault="00E20FEC" w:rsidP="00DB31EB">
            <w:pPr>
              <w:pStyle w:val="QuestionStyle"/>
            </w:pPr>
            <w:r>
              <w:t>Which of these gives the highest annual income?</w:t>
            </w:r>
          </w:p>
          <w:p w:rsidR="00E20FEC" w:rsidRDefault="00E20FEC" w:rsidP="00DB31EB">
            <w:pPr>
              <w:pStyle w:val="QuestionStyle"/>
            </w:pPr>
          </w:p>
          <w:p w:rsidR="00E20FEC" w:rsidRDefault="00B65F6B" w:rsidP="00DB31EB">
            <w:pPr>
              <w:pStyle w:val="QuestionStyle"/>
            </w:pPr>
            <w:r>
              <w:t xml:space="preserve">     A.    </w:t>
            </w:r>
            <w:r w:rsidR="00E20FEC">
              <w:t>$840 per week.</w:t>
            </w:r>
            <w:r>
              <w:t xml:space="preserve">      </w:t>
            </w:r>
          </w:p>
          <w:p w:rsidR="00E20FEC" w:rsidRDefault="00E20FEC" w:rsidP="00DB31EB">
            <w:pPr>
              <w:pStyle w:val="QuestionStyle"/>
            </w:pPr>
            <w:r>
              <w:t xml:space="preserve">   </w:t>
            </w:r>
            <w:r w:rsidR="00B65F6B">
              <w:t xml:space="preserve">  B.    </w:t>
            </w:r>
            <w:r>
              <w:t>$1650 per fortnight.</w:t>
            </w:r>
          </w:p>
          <w:p w:rsidR="009178C6" w:rsidRDefault="00B65F6B" w:rsidP="00DB31EB">
            <w:pPr>
              <w:pStyle w:val="QuestionStyle"/>
            </w:pPr>
            <w:r>
              <w:t xml:space="preserve">     C.    </w:t>
            </w:r>
            <w:r w:rsidR="00E20FEC">
              <w:t>$</w:t>
            </w:r>
            <w:r w:rsidR="009178C6">
              <w:t>3580 per month.</w:t>
            </w:r>
            <w:r>
              <w:t xml:space="preserve">    </w:t>
            </w:r>
          </w:p>
          <w:p w:rsidR="00B65F6B" w:rsidRDefault="009178C6" w:rsidP="00DB31EB">
            <w:pPr>
              <w:pStyle w:val="QuestionStyle"/>
            </w:pPr>
            <w:r>
              <w:t xml:space="preserve">  </w:t>
            </w:r>
            <w:r w:rsidR="00B65F6B">
              <w:t xml:space="preserve">   D.</w:t>
            </w:r>
            <w:r>
              <w:t xml:space="preserve">    $43 500 per annum.</w:t>
            </w:r>
          </w:p>
        </w:tc>
      </w:tr>
      <w:tr w:rsidR="00B65F6B" w:rsidRPr="00C25037" w:rsidTr="00DB31EB">
        <w:trPr>
          <w:cantSplit/>
        </w:trPr>
        <w:tc>
          <w:tcPr>
            <w:tcW w:w="817" w:type="dxa"/>
          </w:tcPr>
          <w:p w:rsidR="00B65F6B" w:rsidRPr="00B15693" w:rsidRDefault="00B65F6B" w:rsidP="00347542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B65F6B" w:rsidRDefault="00B64847" w:rsidP="00DB31EB">
            <w:pPr>
              <w:pStyle w:val="QuestionStyle"/>
            </w:pPr>
            <w:r>
              <w:t>Mitchell is paid a retainer of $456 per week plus a 2.5% commission on his sales.</w:t>
            </w:r>
          </w:p>
          <w:p w:rsidR="00B64847" w:rsidRDefault="00B64847" w:rsidP="00DB31EB">
            <w:pPr>
              <w:pStyle w:val="QuestionStyle"/>
            </w:pPr>
            <w:r>
              <w:t>What would he be paid in a week where his sales were $24 000?</w:t>
            </w:r>
          </w:p>
          <w:p w:rsidR="00B65F6B" w:rsidRDefault="00B65F6B" w:rsidP="00DB31EB">
            <w:pPr>
              <w:pStyle w:val="QuestionStyle"/>
            </w:pPr>
          </w:p>
          <w:p w:rsidR="00B65F6B" w:rsidRDefault="00B65F6B" w:rsidP="00DB31EB">
            <w:pPr>
              <w:pStyle w:val="QuestionStyle"/>
            </w:pPr>
            <w:r>
              <w:t xml:space="preserve">     A.   </w:t>
            </w:r>
            <w:r w:rsidR="00B64847">
              <w:t>$600</w:t>
            </w:r>
            <w:r>
              <w:t xml:space="preserve">         </w:t>
            </w:r>
            <w:r w:rsidR="00B64847">
              <w:t xml:space="preserve">               </w:t>
            </w:r>
            <w:r>
              <w:t xml:space="preserve">B.   </w:t>
            </w:r>
            <w:r w:rsidR="00B64847">
              <w:t>$1056</w:t>
            </w:r>
            <w:r>
              <w:t xml:space="preserve">         </w:t>
            </w:r>
            <w:r w:rsidR="00B64847">
              <w:t xml:space="preserve">            </w:t>
            </w:r>
            <w:r>
              <w:t xml:space="preserve">C.    </w:t>
            </w:r>
            <w:r w:rsidR="00B64847">
              <w:t>$1068</w:t>
            </w:r>
            <w:r>
              <w:t xml:space="preserve">        </w:t>
            </w:r>
            <w:r w:rsidR="00B64847">
              <w:t xml:space="preserve">              </w:t>
            </w:r>
            <w:r>
              <w:t>D.</w:t>
            </w:r>
            <w:r w:rsidR="00B64847">
              <w:t xml:space="preserve">    $6456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4" type="#_x0000_t75" style="position:absolute;margin-left:278.8pt;margin-top:15.95pt;width:137.75pt;height:101.1pt;z-index:252014592;mso-position-horizontal-relative:text;mso-position-vertical-relative:text">
                  <v:imagedata r:id="rId131" o:title=""/>
                </v:shape>
                <o:OLEObject Type="Embed" ProgID="FXDraw.Graphic" ShapeID="_x0000_s1144" DrawAspect="Content" ObjectID="_1501275112" r:id="rId132"/>
              </w:object>
            </w:r>
            <w:r w:rsidR="00990EE1">
              <w:t xml:space="preserve">What is the value of </w:t>
            </w:r>
            <w:r w:rsidR="00990EE1" w:rsidRPr="00990EE1">
              <w:rPr>
                <w:i/>
              </w:rPr>
              <w:t>m</w:t>
            </w:r>
            <w:r w:rsidR="00990EE1">
              <w:t>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 74</w:t>
            </w:r>
          </w:p>
          <w:p w:rsidR="00990EE1" w:rsidRDefault="00990EE1" w:rsidP="00DB31EB">
            <w:pPr>
              <w:pStyle w:val="QuestionStyle"/>
            </w:pPr>
            <w:r>
              <w:t xml:space="preserve">     B.      106 </w:t>
            </w:r>
          </w:p>
          <w:p w:rsidR="00990EE1" w:rsidRDefault="00990EE1" w:rsidP="00DB31EB">
            <w:pPr>
              <w:pStyle w:val="QuestionStyle"/>
            </w:pPr>
            <w:r>
              <w:t xml:space="preserve">     C.      108</w:t>
            </w:r>
          </w:p>
          <w:p w:rsidR="00990EE1" w:rsidRDefault="00990EE1" w:rsidP="00DB31EB">
            <w:pPr>
              <w:pStyle w:val="QuestionStyle"/>
            </w:pPr>
            <w:r>
              <w:t xml:space="preserve">     D.      110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9531AF" w:rsidP="00DB31EB">
            <w:pPr>
              <w:pStyle w:val="QuestionStyle"/>
            </w:pPr>
            <w:r>
              <w:t>A farm paddock has an area of 2.6 hectares.</w:t>
            </w:r>
          </w:p>
          <w:p w:rsidR="009531AF" w:rsidRDefault="009531AF" w:rsidP="00DB31EB">
            <w:pPr>
              <w:pStyle w:val="QuestionStyle"/>
            </w:pPr>
            <w:r>
              <w:t>What is its area in square metres?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</w:t>
            </w:r>
            <w:r w:rsidR="009531AF">
              <w:t>26 m</w:t>
            </w:r>
            <w:r w:rsidR="009531AF" w:rsidRPr="009531AF">
              <w:rPr>
                <w:vertAlign w:val="superscript"/>
              </w:rPr>
              <w:t>2</w:t>
            </w:r>
            <w:r>
              <w:t xml:space="preserve">        B.   </w:t>
            </w:r>
            <w:r w:rsidR="009531AF">
              <w:t>260 m</w:t>
            </w:r>
            <w:r w:rsidR="009531AF" w:rsidRPr="009531AF">
              <w:rPr>
                <w:vertAlign w:val="superscript"/>
              </w:rPr>
              <w:t>2</w:t>
            </w:r>
            <w:r>
              <w:t xml:space="preserve">         C.   </w:t>
            </w:r>
            <w:r w:rsidR="009531AF">
              <w:t>2600 m</w:t>
            </w:r>
            <w:r w:rsidR="009531AF" w:rsidRPr="009531AF">
              <w:rPr>
                <w:vertAlign w:val="superscript"/>
              </w:rPr>
              <w:t>2</w:t>
            </w:r>
            <w:r>
              <w:t xml:space="preserve">         D.</w:t>
            </w:r>
            <w:r w:rsidR="009531AF">
              <w:t xml:space="preserve">     26 000 m</w:t>
            </w:r>
            <w:r w:rsidR="009531AF" w:rsidRPr="009531AF">
              <w:rPr>
                <w:vertAlign w:val="superscript"/>
              </w:rPr>
              <w:t>2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7" type="#_x0000_t75" style="position:absolute;margin-left:306.95pt;margin-top:4.65pt;width:95.9pt;height:130.9pt;z-index:252017664;mso-position-horizontal-relative:text;mso-position-vertical-relative:text">
                  <v:imagedata r:id="rId133" o:title=""/>
                </v:shape>
                <o:OLEObject Type="Embed" ProgID="FXDraw.Graphic" ShapeID="_x0000_s1147" DrawAspect="Content" ObjectID="_1501275113" r:id="rId134"/>
              </w:object>
            </w:r>
            <w:r w:rsidR="00F567D1">
              <w:t>What is the area of the quadrilateral shown?</w:t>
            </w:r>
          </w:p>
          <w:p w:rsidR="00F567D1" w:rsidRDefault="00F567D1" w:rsidP="00DB31EB">
            <w:pPr>
              <w:pStyle w:val="QuestionStyle"/>
            </w:pPr>
          </w:p>
          <w:p w:rsidR="00F567D1" w:rsidRDefault="00F567D1" w:rsidP="00DB31EB">
            <w:pPr>
              <w:pStyle w:val="QuestionStyle"/>
            </w:pPr>
            <w:r>
              <w:t xml:space="preserve">     A.       </w:t>
            </w:r>
            <w:r w:rsidR="0077641F">
              <w:t>34.65 cm</w:t>
            </w:r>
            <w:r w:rsidR="0077641F" w:rsidRPr="0077641F">
              <w:rPr>
                <w:vertAlign w:val="superscript"/>
              </w:rPr>
              <w:t>2</w:t>
            </w:r>
          </w:p>
          <w:p w:rsidR="00F567D1" w:rsidRDefault="00F567D1" w:rsidP="00DB31EB">
            <w:pPr>
              <w:pStyle w:val="QuestionStyle"/>
            </w:pPr>
            <w:r>
              <w:t xml:space="preserve">     B.       </w:t>
            </w:r>
            <w:r w:rsidR="0077641F">
              <w:t>49.8 cm</w:t>
            </w:r>
            <w:r w:rsidR="0077641F" w:rsidRPr="0077641F">
              <w:rPr>
                <w:vertAlign w:val="superscript"/>
              </w:rPr>
              <w:t>2</w:t>
            </w:r>
          </w:p>
          <w:p w:rsidR="00F567D1" w:rsidRDefault="00F567D1" w:rsidP="00DB31EB">
            <w:pPr>
              <w:pStyle w:val="QuestionStyle"/>
            </w:pPr>
            <w:r>
              <w:t xml:space="preserve">     C.       </w:t>
            </w:r>
            <w:r w:rsidR="0077641F">
              <w:t>69.3 cm</w:t>
            </w:r>
            <w:r w:rsidR="0077641F" w:rsidRPr="0077641F">
              <w:rPr>
                <w:vertAlign w:val="superscript"/>
              </w:rPr>
              <w:t>2</w:t>
            </w:r>
          </w:p>
          <w:p w:rsidR="00990EE1" w:rsidRDefault="00F567D1" w:rsidP="00DB31EB">
            <w:pPr>
              <w:pStyle w:val="QuestionStyle"/>
            </w:pPr>
            <w:r>
              <w:t xml:space="preserve">     D.</w:t>
            </w:r>
            <w:r w:rsidR="0077641F">
              <w:t xml:space="preserve">      138.6 cm</w:t>
            </w:r>
            <w:r w:rsidR="0077641F" w:rsidRPr="0077641F">
              <w:rPr>
                <w:vertAlign w:val="superscript"/>
              </w:rPr>
              <w:t>2</w:t>
            </w:r>
          </w:p>
          <w:p w:rsidR="0077641F" w:rsidRDefault="0077641F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Pr="00707087" w:rsidRDefault="00707087" w:rsidP="00DB31EB">
            <w:pPr>
              <w:pStyle w:val="QuestionStyle"/>
            </w:pPr>
            <w:r>
              <w:t xml:space="preserve"> </w:t>
            </w:r>
            <w:r w:rsidRPr="00707087">
              <w:object w:dxaOrig="2553" w:dyaOrig="238">
                <v:shape id="_x0000_i1070" type="#_x0000_t75" style="width:127.85pt;height:12.1pt" o:ole="">
                  <v:imagedata r:id="rId135" o:title=""/>
                </v:shape>
                <o:OLEObject Type="Embed" ProgID="FXEquation.Equation" ShapeID="_x0000_i1070" DrawAspect="Content" ObjectID="_1501275022" r:id="rId136"/>
              </w:object>
            </w:r>
            <w:r w:rsidRPr="00707087"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</w:t>
            </w:r>
            <w:r w:rsidR="00707087">
              <w:t xml:space="preserve"> </w:t>
            </w:r>
            <w:r w:rsidR="00707087" w:rsidRPr="00707087">
              <w:object w:dxaOrig="862" w:dyaOrig="198">
                <v:shape id="_x0000_i1071" type="#_x0000_t75" style="width:43.2pt;height:9.8pt" o:ole="">
                  <v:imagedata r:id="rId137" o:title=""/>
                </v:shape>
                <o:OLEObject Type="Embed" ProgID="FXEquation.Equation" ShapeID="_x0000_i1071" DrawAspect="Content" ObjectID="_1501275023" r:id="rId138"/>
              </w:object>
            </w:r>
            <w:r w:rsidR="00707087">
              <w:t xml:space="preserve"> </w:t>
            </w:r>
            <w:r>
              <w:t xml:space="preserve">         </w:t>
            </w:r>
            <w:r w:rsidR="00707087">
              <w:t xml:space="preserve">        </w:t>
            </w:r>
            <w:r>
              <w:t xml:space="preserve">B.   </w:t>
            </w:r>
            <w:r w:rsidR="00707087">
              <w:t xml:space="preserve"> </w:t>
            </w:r>
            <w:r w:rsidR="00707087" w:rsidRPr="00707087">
              <w:object w:dxaOrig="742" w:dyaOrig="198">
                <v:shape id="_x0000_i1072" type="#_x0000_t75" style="width:37.45pt;height:9.8pt" o:ole="">
                  <v:imagedata r:id="rId139" o:title=""/>
                </v:shape>
                <o:OLEObject Type="Embed" ProgID="FXEquation.Equation" ShapeID="_x0000_i1072" DrawAspect="Content" ObjectID="_1501275024" r:id="rId140"/>
              </w:object>
            </w:r>
            <w:r w:rsidR="00707087">
              <w:t xml:space="preserve"> </w:t>
            </w:r>
            <w:r>
              <w:t xml:space="preserve">         </w:t>
            </w:r>
            <w:r w:rsidR="00707087">
              <w:t xml:space="preserve">       </w:t>
            </w:r>
            <w:r>
              <w:t xml:space="preserve">C.    </w:t>
            </w:r>
            <w:r w:rsidR="00707087">
              <w:t xml:space="preserve"> </w:t>
            </w:r>
            <w:r w:rsidR="00707087" w:rsidRPr="00707087">
              <w:object w:dxaOrig="738" w:dyaOrig="198">
                <v:shape id="_x0000_i1073" type="#_x0000_t75" style="width:36.85pt;height:9.8pt" o:ole="">
                  <v:imagedata r:id="rId141" o:title=""/>
                </v:shape>
                <o:OLEObject Type="Embed" ProgID="FXEquation.Equation" ShapeID="_x0000_i1073" DrawAspect="Content" ObjectID="_1501275025" r:id="rId142"/>
              </w:object>
            </w:r>
            <w:r w:rsidR="00707087">
              <w:t xml:space="preserve"> </w:t>
            </w:r>
            <w:r>
              <w:t xml:space="preserve">        </w:t>
            </w:r>
            <w:r w:rsidR="00707087">
              <w:t xml:space="preserve">      </w:t>
            </w:r>
            <w:r>
              <w:t>D.</w:t>
            </w:r>
            <w:r w:rsidR="00707087">
              <w:t xml:space="preserve">    </w:t>
            </w:r>
            <w:r w:rsidR="00707087" w:rsidRPr="00707087">
              <w:object w:dxaOrig="618" w:dyaOrig="198">
                <v:shape id="_x0000_i1074" type="#_x0000_t75" style="width:31.1pt;height:9.8pt" o:ole="">
                  <v:imagedata r:id="rId143" o:title=""/>
                </v:shape>
                <o:OLEObject Type="Embed" ProgID="FXEquation.Equation" ShapeID="_x0000_i1074" DrawAspect="Content" ObjectID="_1501275026" r:id="rId144"/>
              </w:object>
            </w:r>
            <w:r w:rsidR="00707087">
              <w:t xml:space="preserve">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</w:rPr>
              <w:object w:dxaOrig="1440" w:dyaOrig="1440">
                <v:shape id="_x0000_s1219" type="#_x0000_t75" style="position:absolute;margin-left:11.8pt;margin-top:5.8pt;width:434.35pt;height:125.5pt;z-index:252019712;mso-position-horizontal-relative:text;mso-position-vertical-relative:text">
                  <v:imagedata r:id="rId145" o:title=""/>
                </v:shape>
                <o:OLEObject Type="Embed" ProgID="FXDraw.Graphic" ShapeID="_x0000_s1219" DrawAspect="Content" ObjectID="_1501275114" r:id="rId146"/>
              </w:object>
            </w:r>
          </w:p>
          <w:p w:rsidR="006132BF" w:rsidRDefault="006132BF" w:rsidP="00DB31EB">
            <w:pPr>
              <w:pStyle w:val="QuestionStyle"/>
            </w:pPr>
          </w:p>
          <w:p w:rsidR="006132BF" w:rsidRDefault="006132BF" w:rsidP="00DB31EB">
            <w:pPr>
              <w:pStyle w:val="QuestionStyle"/>
            </w:pPr>
          </w:p>
          <w:p w:rsidR="006132BF" w:rsidRDefault="006132BF" w:rsidP="00DB31EB">
            <w:pPr>
              <w:pStyle w:val="QuestionStyle"/>
            </w:pPr>
          </w:p>
          <w:p w:rsidR="006132BF" w:rsidRDefault="006132BF" w:rsidP="00DB31EB">
            <w:pPr>
              <w:pStyle w:val="QuestionStyle"/>
            </w:pPr>
          </w:p>
          <w:p w:rsidR="006132BF" w:rsidRDefault="006132BF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</w:p>
          <w:p w:rsidR="006132BF" w:rsidRDefault="006132BF" w:rsidP="00DB31EB">
            <w:pPr>
              <w:pStyle w:val="QuestionStyle"/>
            </w:pPr>
            <w:r>
              <w:t>Which statement is true?</w:t>
            </w:r>
          </w:p>
          <w:p w:rsidR="00161130" w:rsidRDefault="00990EE1" w:rsidP="00DB31EB">
            <w:pPr>
              <w:pStyle w:val="QuestionStyle"/>
            </w:pPr>
            <w:r>
              <w:t xml:space="preserve">     A.   </w:t>
            </w:r>
            <w:r w:rsidR="006132BF">
              <w:t xml:space="preserve"> </w:t>
            </w:r>
            <w:r w:rsidR="00161130" w:rsidRPr="00161130">
              <w:object w:dxaOrig="1954" w:dyaOrig="194">
                <v:shape id="_x0000_i1075" type="#_x0000_t75" style="width:97.35pt;height:9.8pt" o:ole="">
                  <v:imagedata r:id="rId147" o:title=""/>
                </v:shape>
                <o:OLEObject Type="Embed" ProgID="FXEquation.Equation" ShapeID="_x0000_i1075" DrawAspect="Content" ObjectID="_1501275027" r:id="rId148"/>
              </w:object>
            </w:r>
            <w:r w:rsidR="006132BF">
              <w:t xml:space="preserve"> </w:t>
            </w:r>
            <w:r>
              <w:t xml:space="preserve">      </w:t>
            </w:r>
          </w:p>
          <w:p w:rsidR="00161130" w:rsidRDefault="00161130" w:rsidP="00DB31EB">
            <w:pPr>
              <w:pStyle w:val="QuestionStyle"/>
            </w:pPr>
            <w:r>
              <w:t xml:space="preserve"> </w:t>
            </w:r>
            <w:r w:rsidR="00990EE1">
              <w:t xml:space="preserve">   B.     </w:t>
            </w:r>
            <w:r w:rsidRPr="00161130">
              <w:object w:dxaOrig="1924" w:dyaOrig="194">
                <v:shape id="_x0000_i1076" type="#_x0000_t75" style="width:96.75pt;height:9.8pt" o:ole="">
                  <v:imagedata r:id="rId149" o:title=""/>
                </v:shape>
                <o:OLEObject Type="Embed" ProgID="FXEquation.Equation" ShapeID="_x0000_i1076" DrawAspect="Content" ObjectID="_1501275028" r:id="rId150"/>
              </w:object>
            </w:r>
            <w:r w:rsidR="00990EE1">
              <w:t xml:space="preserve">     </w:t>
            </w:r>
          </w:p>
          <w:p w:rsidR="00161130" w:rsidRDefault="00161130" w:rsidP="00DB31EB">
            <w:pPr>
              <w:pStyle w:val="QuestionStyle"/>
            </w:pPr>
            <w:r>
              <w:t xml:space="preserve">  </w:t>
            </w:r>
            <w:r w:rsidR="00990EE1">
              <w:t xml:space="preserve">  C.     </w:t>
            </w:r>
            <w:r w:rsidRPr="00161130">
              <w:object w:dxaOrig="1954" w:dyaOrig="194">
                <v:shape id="_x0000_i1077" type="#_x0000_t75" style="width:97.35pt;height:9.8pt" o:ole="">
                  <v:imagedata r:id="rId151" o:title=""/>
                </v:shape>
                <o:OLEObject Type="Embed" ProgID="FXEquation.Equation" ShapeID="_x0000_i1077" DrawAspect="Content" ObjectID="_1501275029" r:id="rId152"/>
              </w:object>
            </w:r>
            <w:r w:rsidR="00990EE1">
              <w:t xml:space="preserve">     </w:t>
            </w:r>
          </w:p>
          <w:p w:rsidR="00990EE1" w:rsidRDefault="00161130" w:rsidP="00DB31EB">
            <w:pPr>
              <w:pStyle w:val="QuestionStyle"/>
            </w:pPr>
            <w:r>
              <w:t xml:space="preserve">  </w:t>
            </w:r>
            <w:r w:rsidR="00990EE1">
              <w:t xml:space="preserve">  D.</w:t>
            </w:r>
            <w:r>
              <w:t xml:space="preserve">    All of the above are true.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E73351" w:rsidP="00DB31EB">
            <w:pPr>
              <w:pStyle w:val="QuestionStyle"/>
            </w:pPr>
            <w:r>
              <w:t xml:space="preserve">Expand and simplify  </w:t>
            </w:r>
            <w:r w:rsidRPr="00E73351">
              <w:rPr>
                <w:position w:val="-6"/>
              </w:rPr>
              <w:object w:dxaOrig="2074" w:dyaOrig="238">
                <v:shape id="_x0000_i1078" type="#_x0000_t75" style="width:103.7pt;height:12.1pt" o:ole="">
                  <v:imagedata r:id="rId153" o:title=""/>
                </v:shape>
                <o:OLEObject Type="Embed" ProgID="FXEquation.Equation" ShapeID="_x0000_i1078" DrawAspect="Content" ObjectID="_1501275030" r:id="rId154"/>
              </w:object>
            </w:r>
            <w:r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</w:t>
            </w:r>
            <w:r w:rsidR="00E73351">
              <w:t xml:space="preserve"> </w:t>
            </w:r>
            <w:r w:rsidR="00E73351" w:rsidRPr="00E73351">
              <w:object w:dxaOrig="1342" w:dyaOrig="294">
                <v:shape id="_x0000_i1079" type="#_x0000_t75" style="width:66.8pt;height:15pt" o:ole="">
                  <v:imagedata r:id="rId155" o:title=""/>
                </v:shape>
                <o:OLEObject Type="Embed" ProgID="FXEquation.Equation" ShapeID="_x0000_i1079" DrawAspect="Content" ObjectID="_1501275031" r:id="rId156"/>
              </w:object>
            </w:r>
            <w:r w:rsidR="00E73351">
              <w:t xml:space="preserve"> </w:t>
            </w:r>
            <w:r>
              <w:t xml:space="preserve">       </w:t>
            </w:r>
            <w:r w:rsidR="00E73351">
              <w:t xml:space="preserve">    </w:t>
            </w:r>
            <w:r>
              <w:t xml:space="preserve">B.   </w:t>
            </w:r>
            <w:r w:rsidR="00E73351">
              <w:t xml:space="preserve"> </w:t>
            </w:r>
            <w:r w:rsidR="00E73351" w:rsidRPr="00E73351">
              <w:object w:dxaOrig="1188" w:dyaOrig="294">
                <v:shape id="_x0000_i1080" type="#_x0000_t75" style="width:59.35pt;height:15pt" o:ole="">
                  <v:imagedata r:id="rId157" o:title=""/>
                </v:shape>
                <o:OLEObject Type="Embed" ProgID="FXEquation.Equation" ShapeID="_x0000_i1080" DrawAspect="Content" ObjectID="_1501275032" r:id="rId158"/>
              </w:object>
            </w:r>
            <w:r w:rsidR="00E73351">
              <w:t xml:space="preserve"> </w:t>
            </w:r>
            <w:r>
              <w:t xml:space="preserve">         C.     </w:t>
            </w:r>
            <w:r w:rsidR="00E73351">
              <w:t xml:space="preserve"> </w:t>
            </w:r>
            <w:r w:rsidR="00E73351" w:rsidRPr="00E73351">
              <w:object w:dxaOrig="1218" w:dyaOrig="294">
                <v:shape id="_x0000_i1081" type="#_x0000_t75" style="width:61.05pt;height:15pt" o:ole="">
                  <v:imagedata r:id="rId159" o:title=""/>
                </v:shape>
                <o:OLEObject Type="Embed" ProgID="FXEquation.Equation" ShapeID="_x0000_i1081" DrawAspect="Content" ObjectID="_1501275033" r:id="rId160"/>
              </w:object>
            </w:r>
            <w:r w:rsidR="00E73351">
              <w:t xml:space="preserve"> </w:t>
            </w:r>
            <w:r>
              <w:t xml:space="preserve">     D.</w:t>
            </w:r>
            <w:r w:rsidR="00E73351">
              <w:t xml:space="preserve">    </w:t>
            </w:r>
            <w:r w:rsidR="00E73351" w:rsidRPr="00E73351">
              <w:object w:dxaOrig="1308" w:dyaOrig="294">
                <v:shape id="_x0000_i1082" type="#_x0000_t75" style="width:65.65pt;height:15pt" o:ole="">
                  <v:imagedata r:id="rId161" o:title=""/>
                </v:shape>
                <o:OLEObject Type="Embed" ProgID="FXEquation.Equation" ShapeID="_x0000_i1082" DrawAspect="Content" ObjectID="_1501275034" r:id="rId162"/>
              </w:object>
            </w:r>
            <w:r w:rsidR="00E73351">
              <w:t xml:space="preserve">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484D64" w:rsidRDefault="00484D64" w:rsidP="00DB31EB">
            <w:pPr>
              <w:pStyle w:val="QuestionStyle"/>
            </w:pPr>
            <w:r>
              <w:t>Scientists used historical data to estimate the number of kangaroos in the Severn Valley at 20 year intervals from 1800 to 2000.</w:t>
            </w:r>
          </w:p>
          <w:p w:rsidR="00484D64" w:rsidRDefault="00484D64" w:rsidP="00DB31EB">
            <w:pPr>
              <w:pStyle w:val="QuestionStyle"/>
            </w:pPr>
            <w:r>
              <w:rPr>
                <w:noProof/>
                <w:lang w:eastAsia="en-AU"/>
              </w:rPr>
              <w:drawing>
                <wp:inline distT="0" distB="0" distL="0" distR="0" wp14:anchorId="096576AC">
                  <wp:extent cx="4110842" cy="2770701"/>
                  <wp:effectExtent l="0" t="0" r="444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1" t="2145" r="1528" b="1755"/>
                          <a:stretch/>
                        </pic:blipFill>
                        <pic:spPr bwMode="auto">
                          <a:xfrm>
                            <a:off x="0" y="0"/>
                            <a:ext cx="4111356" cy="277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84D64" w:rsidRDefault="005F0B56" w:rsidP="00DB31EB">
            <w:pPr>
              <w:pStyle w:val="QuestionStyle"/>
            </w:pPr>
            <w:r>
              <w:t>Between which years was the greatest</w:t>
            </w:r>
            <w:r w:rsidR="00484D64">
              <w:t xml:space="preserve"> change</w:t>
            </w:r>
            <w:r>
              <w:t xml:space="preserve"> in the numbers recorded?</w:t>
            </w:r>
            <w:r w:rsidR="00484D64">
              <w:t xml:space="preserve"> </w:t>
            </w:r>
          </w:p>
          <w:p w:rsidR="005F0B56" w:rsidRDefault="00990EE1" w:rsidP="00DB31EB">
            <w:pPr>
              <w:pStyle w:val="QuestionStyle"/>
            </w:pPr>
            <w:r>
              <w:t xml:space="preserve">     A.   </w:t>
            </w:r>
            <w:r w:rsidR="000F62AD">
              <w:t>1840 and 186</w:t>
            </w:r>
            <w:r w:rsidR="005F0B56">
              <w:t>0</w:t>
            </w:r>
            <w:r>
              <w:t xml:space="preserve">      </w:t>
            </w:r>
          </w:p>
          <w:p w:rsidR="005F0B56" w:rsidRDefault="005F0B56" w:rsidP="00DB31EB">
            <w:pPr>
              <w:pStyle w:val="QuestionStyle"/>
            </w:pPr>
            <w:r>
              <w:t xml:space="preserve">  </w:t>
            </w:r>
            <w:r w:rsidR="00990EE1">
              <w:t xml:space="preserve">   B.   </w:t>
            </w:r>
            <w:r w:rsidR="000F62AD">
              <w:t>1860 and 188</w:t>
            </w:r>
            <w:r>
              <w:t>0</w:t>
            </w:r>
            <w:r w:rsidR="00990EE1">
              <w:t xml:space="preserve">      </w:t>
            </w:r>
          </w:p>
          <w:p w:rsidR="005F0B56" w:rsidRDefault="005F0B56" w:rsidP="00DB31EB">
            <w:pPr>
              <w:pStyle w:val="QuestionStyle"/>
            </w:pPr>
            <w:r>
              <w:t xml:space="preserve">  </w:t>
            </w:r>
            <w:r w:rsidR="00990EE1">
              <w:t xml:space="preserve">   C.   </w:t>
            </w:r>
            <w:r w:rsidR="000F62AD">
              <w:t>1880 and 190</w:t>
            </w:r>
            <w:r>
              <w:t>0</w:t>
            </w:r>
            <w:r w:rsidR="00990EE1">
              <w:t xml:space="preserve">      </w:t>
            </w:r>
          </w:p>
          <w:p w:rsidR="00990EE1" w:rsidRDefault="005F0B56" w:rsidP="00DB31EB">
            <w:pPr>
              <w:pStyle w:val="QuestionStyle"/>
            </w:pPr>
            <w:r>
              <w:t xml:space="preserve">  </w:t>
            </w:r>
            <w:r w:rsidR="00990EE1">
              <w:t xml:space="preserve">   D.</w:t>
            </w:r>
            <w:r>
              <w:t xml:space="preserve">   </w:t>
            </w:r>
            <w:r w:rsidR="000F62AD">
              <w:t>1900 and 192</w:t>
            </w:r>
            <w:r>
              <w:t>0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0F62AD" w:rsidP="00DB31EB">
            <w:pPr>
              <w:pStyle w:val="QuestionStyle"/>
            </w:pPr>
            <w:r>
              <w:t xml:space="preserve">What is the midpoint of the interval joining A(–4, 6) and B(–10, –8). </w:t>
            </w:r>
          </w:p>
          <w:p w:rsidR="00990183" w:rsidRDefault="00990183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 </w:t>
            </w:r>
            <w:r w:rsidR="000F62AD">
              <w:t>(–7, –</w:t>
            </w:r>
            <w:r w:rsidR="00990183">
              <w:t>7</w:t>
            </w:r>
            <w:r w:rsidR="000F62AD">
              <w:t>)</w:t>
            </w:r>
            <w:r>
              <w:t xml:space="preserve">      </w:t>
            </w:r>
            <w:r w:rsidR="00DA00A7">
              <w:t xml:space="preserve">          </w:t>
            </w:r>
            <w:r>
              <w:t xml:space="preserve">B.   </w:t>
            </w:r>
            <w:r w:rsidR="000F62AD">
              <w:t>(–</w:t>
            </w:r>
            <w:r w:rsidR="00990183">
              <w:t>7</w:t>
            </w:r>
            <w:r w:rsidR="000F62AD">
              <w:t>, –</w:t>
            </w:r>
            <w:r w:rsidR="00990183">
              <w:t>1</w:t>
            </w:r>
            <w:r w:rsidR="000F62AD">
              <w:t>)</w:t>
            </w:r>
            <w:r>
              <w:t xml:space="preserve">         </w:t>
            </w:r>
            <w:r w:rsidR="00DA00A7">
              <w:t xml:space="preserve">              </w:t>
            </w:r>
            <w:r>
              <w:t xml:space="preserve">C.   </w:t>
            </w:r>
            <w:r w:rsidR="000F62AD">
              <w:t>(–3, –</w:t>
            </w:r>
            <w:r w:rsidR="00990183">
              <w:t>7</w:t>
            </w:r>
            <w:r w:rsidR="000F62AD">
              <w:t>)</w:t>
            </w:r>
            <w:r>
              <w:t xml:space="preserve">         </w:t>
            </w:r>
            <w:r w:rsidR="00DA00A7">
              <w:t xml:space="preserve">        </w:t>
            </w:r>
            <w:r>
              <w:t>D.</w:t>
            </w:r>
            <w:r w:rsidR="00990183">
              <w:t xml:space="preserve">   (–3, –1)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F25A7C">
            <w:pPr>
              <w:pStyle w:val="ListParagraph"/>
              <w:numPr>
                <w:ilvl w:val="0"/>
                <w:numId w:val="12"/>
              </w:numPr>
              <w:spacing w:before="360" w:after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F25A7C" w:rsidP="00DB31EB">
            <w:pPr>
              <w:pStyle w:val="QuestionStyle"/>
            </w:pPr>
            <w:r>
              <w:t xml:space="preserve">Simplify  </w:t>
            </w:r>
            <w:r w:rsidR="00DB31EB" w:rsidRPr="00DB31EB">
              <w:rPr>
                <w:color w:val="FF0000"/>
                <w:position w:val="-30"/>
              </w:rPr>
              <w:object w:dxaOrig="904" w:dyaOrig="800">
                <v:shape id="_x0000_i1083" type="#_x0000_t75" style="width:44.95pt;height:40.3pt" o:ole="">
                  <v:imagedata r:id="rId164" o:title=""/>
                </v:shape>
                <o:OLEObject Type="Embed" ProgID="FXEquation.Equation" ShapeID="_x0000_i1083" DrawAspect="Content" ObjectID="_1501275035" r:id="rId165"/>
              </w:object>
            </w:r>
            <w:r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 </w:t>
            </w:r>
            <w:r w:rsidR="00DA00A7">
              <w:t xml:space="preserve"> </w:t>
            </w:r>
            <w:r w:rsidR="00DA00A7" w:rsidRPr="00DA00A7">
              <w:rPr>
                <w:position w:val="-26"/>
              </w:rPr>
              <w:object w:dxaOrig="423" w:dyaOrig="711">
                <v:shape id="_x0000_i1084" type="#_x0000_t75" style="width:20.75pt;height:35.7pt" o:ole="">
                  <v:imagedata r:id="rId166" o:title=""/>
                </v:shape>
                <o:OLEObject Type="Embed" ProgID="FXEquation.Equation" ShapeID="_x0000_i1084" DrawAspect="Content" ObjectID="_1501275036" r:id="rId167"/>
              </w:object>
            </w:r>
            <w:r w:rsidR="00DA00A7">
              <w:t xml:space="preserve"> </w:t>
            </w:r>
            <w:r>
              <w:t xml:space="preserve">      </w:t>
            </w:r>
            <w:r w:rsidR="00DA00A7">
              <w:t xml:space="preserve">              </w:t>
            </w:r>
            <w:r>
              <w:t xml:space="preserve">B.    </w:t>
            </w:r>
            <w:r w:rsidR="00DA00A7" w:rsidRPr="00DA00A7">
              <w:rPr>
                <w:position w:val="-26"/>
              </w:rPr>
              <w:object w:dxaOrig="514" w:dyaOrig="714">
                <v:shape id="_x0000_i1085" type="#_x0000_t75" style="width:25.35pt;height:35.7pt" o:ole="">
                  <v:imagedata r:id="rId168" o:title=""/>
                </v:shape>
                <o:OLEObject Type="Embed" ProgID="FXEquation.Equation" ShapeID="_x0000_i1085" DrawAspect="Content" ObjectID="_1501275037" r:id="rId169"/>
              </w:object>
            </w:r>
            <w:r>
              <w:t xml:space="preserve">        </w:t>
            </w:r>
            <w:r w:rsidR="00DA00A7">
              <w:t xml:space="preserve">                  </w:t>
            </w:r>
            <w:r>
              <w:t xml:space="preserve">C.    </w:t>
            </w:r>
            <w:r w:rsidR="00DA00A7" w:rsidRPr="00DA00A7">
              <w:rPr>
                <w:position w:val="-26"/>
              </w:rPr>
              <w:object w:dxaOrig="423" w:dyaOrig="711">
                <v:shape id="_x0000_i1086" type="#_x0000_t75" style="width:20.75pt;height:35.7pt" o:ole="">
                  <v:imagedata r:id="rId170" o:title=""/>
                </v:shape>
                <o:OLEObject Type="Embed" ProgID="FXEquation.Equation" ShapeID="_x0000_i1086" DrawAspect="Content" ObjectID="_1501275038" r:id="rId171"/>
              </w:object>
            </w:r>
            <w:r>
              <w:t xml:space="preserve">        </w:t>
            </w:r>
            <w:r w:rsidR="00DA00A7">
              <w:t xml:space="preserve">             </w:t>
            </w:r>
            <w:r>
              <w:t>D.</w:t>
            </w:r>
            <w:r w:rsidR="00DA00A7">
              <w:t xml:space="preserve">     </w:t>
            </w:r>
            <w:r w:rsidR="00DA00A7" w:rsidRPr="00DA00A7">
              <w:rPr>
                <w:position w:val="-26"/>
              </w:rPr>
              <w:object w:dxaOrig="514" w:dyaOrig="714">
                <v:shape id="_x0000_i1087" type="#_x0000_t75" style="width:25.35pt;height:35.7pt" o:ole="">
                  <v:imagedata r:id="rId172" o:title=""/>
                </v:shape>
                <o:OLEObject Type="Embed" ProgID="FXEquation.Equation" ShapeID="_x0000_i1087" DrawAspect="Content" ObjectID="_1501275039" r:id="rId173"/>
              </w:objec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502FF0" w:rsidP="00DB31EB">
            <w:pPr>
              <w:pStyle w:val="QuestionStyle"/>
            </w:pPr>
            <w:r>
              <w:t xml:space="preserve">Solve the equation  </w:t>
            </w:r>
            <w:r w:rsidRPr="00502FF0">
              <w:rPr>
                <w:position w:val="-2"/>
              </w:rPr>
              <w:object w:dxaOrig="1354" w:dyaOrig="194">
                <v:shape id="_x0000_i1088" type="#_x0000_t75" style="width:67.4pt;height:9.8pt" o:ole="">
                  <v:imagedata r:id="rId174" o:title=""/>
                </v:shape>
                <o:OLEObject Type="Embed" ProgID="FXEquation.Equation" ShapeID="_x0000_i1088" DrawAspect="Content" ObjectID="_1501275040" r:id="rId175"/>
              </w:object>
            </w:r>
            <w:r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</w:t>
            </w:r>
            <w:r w:rsidR="00502FF0">
              <w:t xml:space="preserve"> </w:t>
            </w:r>
            <w:r w:rsidR="00502FF0" w:rsidRPr="00502FF0">
              <w:object w:dxaOrig="658" w:dyaOrig="194">
                <v:shape id="_x0000_i1089" type="#_x0000_t75" style="width:32.85pt;height:9.8pt" o:ole="">
                  <v:imagedata r:id="rId176" o:title=""/>
                </v:shape>
                <o:OLEObject Type="Embed" ProgID="FXEquation.Equation" ShapeID="_x0000_i1089" DrawAspect="Content" ObjectID="_1501275041" r:id="rId177"/>
              </w:object>
            </w:r>
            <w:r w:rsidR="00502FF0">
              <w:t xml:space="preserve"> </w:t>
            </w:r>
            <w:r>
              <w:t xml:space="preserve">       </w:t>
            </w:r>
            <w:r w:rsidR="00502FF0">
              <w:t xml:space="preserve">         </w:t>
            </w:r>
            <w:r>
              <w:t xml:space="preserve">B.    </w:t>
            </w:r>
            <w:r w:rsidR="00502FF0">
              <w:t xml:space="preserve"> </w:t>
            </w:r>
            <w:r w:rsidR="00502FF0" w:rsidRPr="00502FF0">
              <w:object w:dxaOrig="658" w:dyaOrig="194">
                <v:shape id="_x0000_i1090" type="#_x0000_t75" style="width:32.85pt;height:9.8pt" o:ole="">
                  <v:imagedata r:id="rId178" o:title=""/>
                </v:shape>
                <o:OLEObject Type="Embed" ProgID="FXEquation.Equation" ShapeID="_x0000_i1090" DrawAspect="Content" ObjectID="_1501275042" r:id="rId179"/>
              </w:object>
            </w:r>
            <w:r w:rsidR="00502FF0">
              <w:t xml:space="preserve"> </w:t>
            </w:r>
            <w:r>
              <w:t xml:space="preserve">        </w:t>
            </w:r>
            <w:r w:rsidR="0094385B">
              <w:t xml:space="preserve">  </w:t>
            </w:r>
            <w:r>
              <w:t xml:space="preserve">C.    </w:t>
            </w:r>
            <w:r w:rsidR="00502FF0">
              <w:t xml:space="preserve"> </w:t>
            </w:r>
            <w:r w:rsidR="00502FF0" w:rsidRPr="00502FF0">
              <w:object w:dxaOrig="658" w:dyaOrig="194">
                <v:shape id="_x0000_i1091" type="#_x0000_t75" style="width:32.85pt;height:9.8pt" o:ole="">
                  <v:imagedata r:id="rId180" o:title=""/>
                </v:shape>
                <o:OLEObject Type="Embed" ProgID="FXEquation.Equation" ShapeID="_x0000_i1091" DrawAspect="Content" ObjectID="_1501275043" r:id="rId181"/>
              </w:object>
            </w:r>
            <w:r w:rsidR="00502FF0">
              <w:t xml:space="preserve"> </w:t>
            </w:r>
            <w:r>
              <w:t xml:space="preserve">        D.</w:t>
            </w:r>
            <w:r w:rsidR="00502FF0">
              <w:t xml:space="preserve">     </w:t>
            </w:r>
            <w:r w:rsidR="00502FF0" w:rsidRPr="00502FF0">
              <w:object w:dxaOrig="658" w:dyaOrig="194">
                <v:shape id="_x0000_i1092" type="#_x0000_t75" style="width:32.85pt;height:9.8pt" o:ole="">
                  <v:imagedata r:id="rId182" o:title=""/>
                </v:shape>
                <o:OLEObject Type="Embed" ProgID="FXEquation.Equation" ShapeID="_x0000_i1092" DrawAspect="Content" ObjectID="_1501275044" r:id="rId183"/>
              </w:objec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4385B" w:rsidRDefault="0094385B" w:rsidP="00DB31EB">
            <w:pPr>
              <w:pStyle w:val="QuestionStyle"/>
            </w:pPr>
            <w:r>
              <w:t>Lleyton</w:t>
            </w:r>
            <w:r w:rsidR="00186BC3">
              <w:t>’</w:t>
            </w:r>
            <w:r>
              <w:t>s</w:t>
            </w:r>
            <w:r w:rsidR="00186BC3">
              <w:t xml:space="preserve"> </w:t>
            </w:r>
            <w:r>
              <w:t xml:space="preserve">training time to playing time is in the ratio 7 : 5. </w:t>
            </w:r>
          </w:p>
          <w:p w:rsidR="0094385B" w:rsidRDefault="0094385B" w:rsidP="00DB31EB">
            <w:pPr>
              <w:pStyle w:val="QuestionStyle"/>
            </w:pPr>
            <w:r>
              <w:t>He spent 28 hours training in a week.</w:t>
            </w:r>
          </w:p>
          <w:p w:rsidR="00990EE1" w:rsidRDefault="0094385B" w:rsidP="00DB31EB">
            <w:pPr>
              <w:pStyle w:val="QuestionStyle"/>
            </w:pPr>
            <w:r>
              <w:t xml:space="preserve">How many hours did he spend playing in that week?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</w:t>
            </w:r>
            <w:r w:rsidR="0094385B">
              <w:t>20</w:t>
            </w:r>
            <w:r>
              <w:t xml:space="preserve">        </w:t>
            </w:r>
            <w:r w:rsidR="0094385B">
              <w:t xml:space="preserve">                   </w:t>
            </w:r>
            <w:r>
              <w:t xml:space="preserve">B.    </w:t>
            </w:r>
            <w:r w:rsidR="0094385B">
              <w:t>28</w:t>
            </w:r>
            <w:r>
              <w:t xml:space="preserve">        </w:t>
            </w:r>
            <w:r w:rsidR="0094385B">
              <w:t xml:space="preserve">           </w:t>
            </w:r>
            <w:r>
              <w:t xml:space="preserve">C.     </w:t>
            </w:r>
            <w:r w:rsidR="0094385B">
              <w:t>39.2</w:t>
            </w:r>
            <w:r>
              <w:t xml:space="preserve">       </w:t>
            </w:r>
            <w:r w:rsidR="0094385B">
              <w:t xml:space="preserve">        </w:t>
            </w:r>
            <w:r>
              <w:t>D.</w:t>
            </w:r>
            <w:r w:rsidR="0094385B">
              <w:t xml:space="preserve">     48</w:t>
            </w:r>
          </w:p>
        </w:tc>
      </w:tr>
      <w:tr w:rsidR="00B3557D" w:rsidRPr="00C25037" w:rsidTr="00DB31EB">
        <w:trPr>
          <w:cantSplit/>
        </w:trPr>
        <w:tc>
          <w:tcPr>
            <w:tcW w:w="817" w:type="dxa"/>
          </w:tcPr>
          <w:p w:rsidR="00B3557D" w:rsidRPr="00B15693" w:rsidRDefault="00B3557D" w:rsidP="00B3557D">
            <w:pPr>
              <w:pStyle w:val="ListParagraph"/>
              <w:numPr>
                <w:ilvl w:val="0"/>
                <w:numId w:val="0"/>
              </w:numPr>
              <w:spacing w:before="120" w:after="120"/>
              <w:ind w:left="7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30776" w:rsidRPr="00DB31EB" w:rsidRDefault="00B3557D" w:rsidP="00DB31EB">
            <w:pPr>
              <w:pStyle w:val="QuestionStyle"/>
              <w:rPr>
                <w:b/>
              </w:rPr>
            </w:pPr>
            <w:r w:rsidRPr="00DB31EB">
              <w:rPr>
                <w:b/>
              </w:rPr>
              <w:t>Questions 41 and 42 refer to th</w:t>
            </w:r>
            <w:r w:rsidR="00730776" w:rsidRPr="00DB31EB">
              <w:rPr>
                <w:b/>
              </w:rPr>
              <w:t>e following.</w:t>
            </w:r>
            <w:r w:rsidRPr="00DB31EB">
              <w:rPr>
                <w:b/>
              </w:rPr>
              <w:t xml:space="preserve"> </w:t>
            </w:r>
          </w:p>
          <w:p w:rsidR="00B3557D" w:rsidRDefault="00730776" w:rsidP="00DB31EB">
            <w:pPr>
              <w:pStyle w:val="QuestionStyle"/>
            </w:pPr>
            <w:r>
              <w:t>The column graph shows</w:t>
            </w:r>
            <w:r w:rsidR="00022F2F">
              <w:t xml:space="preserve"> the results of a survey of 80 people on the number of forebears they had </w:t>
            </w:r>
            <w:r>
              <w:t xml:space="preserve">still </w:t>
            </w:r>
            <w:r w:rsidR="00022F2F">
              <w:t>living</w:t>
            </w:r>
            <w:r w:rsidR="00B3557D">
              <w:t>.</w:t>
            </w:r>
          </w:p>
          <w:p w:rsidR="00B3557D" w:rsidRDefault="00E07328" w:rsidP="00DB31EB">
            <w:pPr>
              <w:pStyle w:val="QuestionStyle"/>
            </w:pPr>
            <w:r>
              <w:rPr>
                <w:noProof/>
                <w:lang w:eastAsia="en-AU"/>
              </w:rPr>
              <w:drawing>
                <wp:inline distT="0" distB="0" distL="0" distR="0" wp14:anchorId="144203B4">
                  <wp:extent cx="4457732" cy="3027175"/>
                  <wp:effectExtent l="0" t="0" r="0" b="1905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1" t="2342" r="1379" b="1608"/>
                          <a:stretch/>
                        </pic:blipFill>
                        <pic:spPr bwMode="auto">
                          <a:xfrm>
                            <a:off x="0" y="0"/>
                            <a:ext cx="4458401" cy="3027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022F2F" w:rsidP="00DB31EB">
            <w:pPr>
              <w:pStyle w:val="QuestionStyle"/>
            </w:pPr>
            <w:r>
              <w:t>What percentage of those surveyed had more than 4 forebears living?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</w:t>
            </w:r>
            <w:r w:rsidR="00730776">
              <w:t>35.0%</w:t>
            </w:r>
            <w:r>
              <w:t xml:space="preserve">        </w:t>
            </w:r>
            <w:r w:rsidR="00730776">
              <w:t xml:space="preserve">   </w:t>
            </w:r>
            <w:r>
              <w:t xml:space="preserve">B.      </w:t>
            </w:r>
            <w:r w:rsidR="00730776">
              <w:t xml:space="preserve">47.5%           </w:t>
            </w:r>
            <w:r>
              <w:t xml:space="preserve">      C.   </w:t>
            </w:r>
            <w:r w:rsidR="00730776">
              <w:t xml:space="preserve">52.5%            </w:t>
            </w:r>
            <w:r>
              <w:t xml:space="preserve">         D.</w:t>
            </w:r>
            <w:r w:rsidR="00730776">
              <w:t xml:space="preserve">    65.0%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730776" w:rsidP="00DB31EB">
            <w:pPr>
              <w:pStyle w:val="QuestionStyle"/>
            </w:pPr>
            <w:r>
              <w:t>What was the mean number of forebears (correct to 1 decimal place)?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</w:t>
            </w:r>
            <w:r w:rsidR="00730776">
              <w:t xml:space="preserve">4.0        </w:t>
            </w:r>
            <w:r>
              <w:t xml:space="preserve">      </w:t>
            </w:r>
            <w:r w:rsidR="00730776">
              <w:t xml:space="preserve"> </w:t>
            </w:r>
            <w:r>
              <w:t xml:space="preserve"> B.       </w:t>
            </w:r>
            <w:r w:rsidR="00730776">
              <w:t xml:space="preserve">4.2 </w:t>
            </w:r>
            <w:r>
              <w:t xml:space="preserve">  </w:t>
            </w:r>
            <w:r w:rsidR="00730776">
              <w:t xml:space="preserve">               </w:t>
            </w:r>
            <w:r>
              <w:t xml:space="preserve">   C.   </w:t>
            </w:r>
            <w:r w:rsidR="00730776">
              <w:t xml:space="preserve">4.4                </w:t>
            </w:r>
            <w:r>
              <w:t xml:space="preserve">         D.</w:t>
            </w:r>
            <w:r w:rsidR="00730776">
              <w:t xml:space="preserve">    4.5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9C3B11" w:rsidP="00DB31EB">
            <w:pPr>
              <w:pStyle w:val="QuestionStyle"/>
            </w:pPr>
            <w:r>
              <w:t xml:space="preserve">What is the value of </w:t>
            </w:r>
            <w:r w:rsidRPr="009C3B11">
              <w:rPr>
                <w:i/>
              </w:rPr>
              <w:t>x</w:t>
            </w:r>
            <w:r>
              <w:t>, correct to 1 decimal place?</w:t>
            </w:r>
          </w:p>
          <w:p w:rsidR="00990EE1" w:rsidRDefault="00D96682" w:rsidP="00DB31EB">
            <w:pPr>
              <w:pStyle w:val="QuestionStyle"/>
            </w:pPr>
            <w:r>
              <w:rPr>
                <w:noProof/>
              </w:rPr>
              <w:object w:dxaOrig="1440" w:dyaOrig="1440">
                <v:shape id="_x0000_s1248" type="#_x0000_t75" style="position:absolute;margin-left:217.1pt;margin-top:1.5pt;width:205.05pt;height:84.2pt;z-index:252029952;mso-position-horizontal-relative:text;mso-position-vertical-relative:text">
                  <v:imagedata r:id="rId185" o:title=""/>
                </v:shape>
                <o:OLEObject Type="Embed" ProgID="FXDraw.Graphic" ShapeID="_x0000_s1248" DrawAspect="Content" ObjectID="_1501275115" r:id="rId186"/>
              </w:object>
            </w:r>
          </w:p>
          <w:p w:rsidR="009C3B11" w:rsidRDefault="00990EE1" w:rsidP="00DB31EB">
            <w:pPr>
              <w:pStyle w:val="QuestionStyle"/>
            </w:pPr>
            <w:r>
              <w:t xml:space="preserve">     A.    </w:t>
            </w:r>
            <w:r w:rsidR="009C3B11">
              <w:t xml:space="preserve">13.7 cm </w:t>
            </w:r>
            <w:r>
              <w:t xml:space="preserve">    </w:t>
            </w:r>
          </w:p>
          <w:p w:rsidR="009C3B11" w:rsidRDefault="009C3B11" w:rsidP="00DB31EB">
            <w:pPr>
              <w:pStyle w:val="QuestionStyle"/>
            </w:pPr>
            <w:r>
              <w:t xml:space="preserve"> </w:t>
            </w:r>
            <w:r w:rsidR="00990EE1">
              <w:t xml:space="preserve">    B.    </w:t>
            </w:r>
            <w:r>
              <w:t>15.2 cm</w:t>
            </w:r>
            <w:r w:rsidR="00990EE1">
              <w:t xml:space="preserve">  </w:t>
            </w:r>
          </w:p>
          <w:p w:rsidR="009C3B11" w:rsidRDefault="009C3B11" w:rsidP="00DB31EB">
            <w:pPr>
              <w:pStyle w:val="QuestionStyle"/>
            </w:pPr>
            <w:r>
              <w:t xml:space="preserve">  </w:t>
            </w:r>
            <w:r w:rsidR="00990EE1">
              <w:t xml:space="preserve">  </w:t>
            </w:r>
            <w:r>
              <w:t xml:space="preserve"> </w:t>
            </w:r>
            <w:r w:rsidR="00990EE1">
              <w:t xml:space="preserve">C.    </w:t>
            </w:r>
            <w:r>
              <w:t>29.5 cm</w:t>
            </w:r>
            <w:r w:rsidR="00990EE1">
              <w:t xml:space="preserve">    </w:t>
            </w:r>
          </w:p>
          <w:p w:rsidR="00990EE1" w:rsidRDefault="009C3B11" w:rsidP="00DB31EB">
            <w:pPr>
              <w:pStyle w:val="QuestionStyle"/>
            </w:pPr>
            <w:r>
              <w:t xml:space="preserve"> </w:t>
            </w:r>
            <w:r w:rsidR="00990EE1">
              <w:t xml:space="preserve">    D.</w:t>
            </w:r>
            <w:r>
              <w:t xml:space="preserve">    69.7 cm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49" type="#_x0000_t75" style="position:absolute;margin-left:217.1pt;margin-top:24.4pt;width:210pt;height:105.9pt;z-index:252030976;mso-position-horizontal-relative:text;mso-position-vertical-relative:text">
                  <v:imagedata r:id="rId187" o:title=""/>
                </v:shape>
                <o:OLEObject Type="Embed" ProgID="FXDraw.Graphic" ShapeID="_x0000_s1249" DrawAspect="Content" ObjectID="_1501275116" r:id="rId188"/>
              </w:object>
            </w:r>
            <w:r w:rsidR="009C3B11">
              <w:t xml:space="preserve">What is the size of  </w:t>
            </w:r>
            <w:r w:rsidR="009C3B11" w:rsidRPr="009C3B11">
              <w:rPr>
                <w:color w:val="FF0000"/>
                <w:position w:val="-2"/>
              </w:rPr>
              <w:object w:dxaOrig="410" w:dyaOrig="190">
                <v:shape id="_x0000_i1093" type="#_x0000_t75" style="width:20.75pt;height:9.8pt" o:ole="">
                  <v:imagedata r:id="rId189" o:title=""/>
                </v:shape>
                <o:OLEObject Type="Embed" ProgID="FXEquation.Equation" ShapeID="_x0000_i1093" DrawAspect="Content" ObjectID="_1501275045" r:id="rId190"/>
              </w:object>
            </w:r>
            <w:r w:rsidR="009C3B11">
              <w:t xml:space="preserve"> , to the nearest degree?</w:t>
            </w:r>
          </w:p>
          <w:p w:rsidR="00990EE1" w:rsidRDefault="00990EE1" w:rsidP="00DB31EB">
            <w:pPr>
              <w:pStyle w:val="QuestionStyle"/>
            </w:pPr>
          </w:p>
          <w:p w:rsidR="009C3B11" w:rsidRDefault="009C3B11" w:rsidP="00DB31EB">
            <w:pPr>
              <w:pStyle w:val="QuestionStyle"/>
            </w:pPr>
          </w:p>
          <w:p w:rsidR="009C3B11" w:rsidRDefault="00990EE1" w:rsidP="00DB31EB">
            <w:pPr>
              <w:pStyle w:val="QuestionStyle"/>
            </w:pPr>
            <w:r>
              <w:t xml:space="preserve">     A.   </w:t>
            </w:r>
            <w:r w:rsidR="009C3B11">
              <w:t xml:space="preserve"> </w:t>
            </w:r>
            <w:r w:rsidR="000F1EC9">
              <w:t>32</w:t>
            </w:r>
            <w:r w:rsidR="000F1EC9" w:rsidRPr="000F1EC9">
              <w:rPr>
                <w:vertAlign w:val="superscript"/>
              </w:rPr>
              <w:t>o</w:t>
            </w:r>
            <w:r>
              <w:t xml:space="preserve">    </w:t>
            </w:r>
          </w:p>
          <w:p w:rsidR="009C3B11" w:rsidRDefault="00990EE1" w:rsidP="00DB31EB">
            <w:pPr>
              <w:pStyle w:val="QuestionStyle"/>
            </w:pPr>
            <w:r>
              <w:t xml:space="preserve">     B.    </w:t>
            </w:r>
            <w:r w:rsidR="000F1EC9">
              <w:t>40</w:t>
            </w:r>
            <w:r w:rsidR="000F1EC9" w:rsidRPr="000F1EC9">
              <w:rPr>
                <w:vertAlign w:val="superscript"/>
              </w:rPr>
              <w:t>o</w:t>
            </w:r>
            <w:r>
              <w:t xml:space="preserve">   </w:t>
            </w:r>
          </w:p>
          <w:p w:rsidR="009C3B11" w:rsidRDefault="00990EE1" w:rsidP="00DB31EB">
            <w:pPr>
              <w:pStyle w:val="QuestionStyle"/>
            </w:pPr>
            <w:r>
              <w:t xml:space="preserve">     C.    </w:t>
            </w:r>
            <w:r w:rsidR="000F1EC9">
              <w:t>50</w:t>
            </w:r>
            <w:r w:rsidR="000F1EC9" w:rsidRPr="000F1EC9">
              <w:rPr>
                <w:vertAlign w:val="superscript"/>
              </w:rPr>
              <w:t>o</w:t>
            </w:r>
            <w:r>
              <w:t xml:space="preserve">   </w:t>
            </w:r>
          </w:p>
          <w:p w:rsidR="00990EE1" w:rsidRDefault="00990EE1" w:rsidP="00DB31EB">
            <w:pPr>
              <w:pStyle w:val="QuestionStyle"/>
            </w:pPr>
            <w:r>
              <w:t xml:space="preserve">     D.</w:t>
            </w:r>
            <w:r w:rsidR="000F1EC9">
              <w:t xml:space="preserve">    58</w:t>
            </w:r>
            <w:r w:rsidR="000F1EC9" w:rsidRPr="000F1EC9">
              <w:rPr>
                <w:vertAlign w:val="superscript"/>
              </w:rPr>
              <w:t>o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B6367E" w:rsidP="00DB31EB">
            <w:pPr>
              <w:pStyle w:val="QuestionStyle"/>
            </w:pPr>
            <w:r>
              <w:t>Jonas invests $8500 in an account that pays 4% p.a. compounding annually.</w:t>
            </w:r>
          </w:p>
          <w:p w:rsidR="00B6367E" w:rsidRDefault="00B6367E" w:rsidP="00DB31EB">
            <w:pPr>
              <w:pStyle w:val="QuestionStyle"/>
            </w:pPr>
            <w:r>
              <w:t>What is the value of the investment after 3 years?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</w:t>
            </w:r>
            <w:r w:rsidR="00B6367E">
              <w:t>$520.00</w:t>
            </w:r>
            <w:r>
              <w:t xml:space="preserve">         </w:t>
            </w:r>
            <w:r w:rsidR="00B6367E">
              <w:t xml:space="preserve">  </w:t>
            </w:r>
            <w:r>
              <w:t xml:space="preserve">B.  </w:t>
            </w:r>
            <w:r w:rsidR="00B6367E">
              <w:t>$</w:t>
            </w:r>
            <w:r w:rsidR="00B6367E" w:rsidRPr="00B6367E">
              <w:t>9520</w:t>
            </w:r>
            <w:r w:rsidR="00B6367E">
              <w:t>.00</w:t>
            </w:r>
            <w:r>
              <w:t xml:space="preserve">          </w:t>
            </w:r>
            <w:r w:rsidR="00B6367E">
              <w:t xml:space="preserve">      </w:t>
            </w:r>
            <w:r>
              <w:t xml:space="preserve">C.   </w:t>
            </w:r>
            <w:r w:rsidR="00B6367E">
              <w:t>$9561.34</w:t>
            </w:r>
            <w:r>
              <w:t xml:space="preserve">         </w:t>
            </w:r>
            <w:r w:rsidR="00B6367E">
              <w:t xml:space="preserve">        </w:t>
            </w:r>
            <w:r>
              <w:t>D.</w:t>
            </w:r>
            <w:r w:rsidR="00B6367E">
              <w:t xml:space="preserve">    $9943.80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52" type="#_x0000_t75" style="position:absolute;margin-left:282.55pt;margin-top:6.7pt;width:117.6pt;height:151pt;z-index:252034048;mso-position-horizontal-relative:text;mso-position-vertical-relative:text">
                  <v:imagedata r:id="rId191" o:title=""/>
                </v:shape>
                <o:OLEObject Type="Embed" ProgID="FXDraw.Graphic" ShapeID="_x0000_s1252" DrawAspect="Content" ObjectID="_1501275117" r:id="rId192"/>
              </w:object>
            </w:r>
            <w:r w:rsidR="00B9284A">
              <w:t>A metal soup can has the dimensions shown.</w:t>
            </w:r>
          </w:p>
          <w:p w:rsidR="00B9284A" w:rsidRDefault="00B9284A" w:rsidP="00DB31EB">
            <w:pPr>
              <w:pStyle w:val="QuestionStyle"/>
            </w:pPr>
            <w:r>
              <w:t>What are of metal is needed to make the can?</w:t>
            </w:r>
          </w:p>
          <w:p w:rsidR="00990EE1" w:rsidRDefault="00990EE1" w:rsidP="00DB31EB">
            <w:pPr>
              <w:pStyle w:val="QuestionStyle"/>
            </w:pPr>
          </w:p>
          <w:p w:rsidR="00B9284A" w:rsidRDefault="00990EE1" w:rsidP="00DB31EB">
            <w:pPr>
              <w:pStyle w:val="QuestionStyle"/>
            </w:pPr>
            <w:r>
              <w:t xml:space="preserve">     A.</w:t>
            </w:r>
            <w:r w:rsidR="00352F9D">
              <w:t xml:space="preserve">     226.6 cm</w:t>
            </w:r>
            <w:r w:rsidR="00352F9D" w:rsidRPr="00352F9D">
              <w:rPr>
                <w:vertAlign w:val="superscript"/>
              </w:rPr>
              <w:t>2</w:t>
            </w:r>
            <w:r>
              <w:t xml:space="preserve">   </w:t>
            </w:r>
          </w:p>
          <w:p w:rsidR="00B9284A" w:rsidRDefault="00B9284A" w:rsidP="00DB31EB">
            <w:pPr>
              <w:pStyle w:val="QuestionStyle"/>
            </w:pPr>
            <w:r>
              <w:t xml:space="preserve"> </w:t>
            </w:r>
            <w:r w:rsidR="00990EE1">
              <w:t xml:space="preserve">    B.     </w:t>
            </w:r>
            <w:r w:rsidR="00352F9D">
              <w:t>603.2 cm</w:t>
            </w:r>
            <w:r w:rsidR="00352F9D" w:rsidRPr="00352F9D">
              <w:rPr>
                <w:vertAlign w:val="superscript"/>
              </w:rPr>
              <w:t>2</w:t>
            </w:r>
            <w:r w:rsidR="00990EE1">
              <w:t xml:space="preserve">   </w:t>
            </w:r>
          </w:p>
          <w:p w:rsidR="00B9284A" w:rsidRDefault="00B9284A" w:rsidP="00DB31EB">
            <w:pPr>
              <w:pStyle w:val="QuestionStyle"/>
            </w:pPr>
            <w:r>
              <w:t xml:space="preserve"> </w:t>
            </w:r>
            <w:r w:rsidR="00990EE1">
              <w:t xml:space="preserve">    C.     </w:t>
            </w:r>
            <w:r w:rsidR="00352F9D">
              <w:t>716.3 cm</w:t>
            </w:r>
            <w:r w:rsidR="00352F9D" w:rsidRPr="00352F9D">
              <w:rPr>
                <w:vertAlign w:val="superscript"/>
              </w:rPr>
              <w:t>2</w:t>
            </w:r>
            <w:r w:rsidR="00990EE1">
              <w:t xml:space="preserve">   </w:t>
            </w:r>
          </w:p>
          <w:p w:rsidR="00990EE1" w:rsidRDefault="00B9284A" w:rsidP="00DB31EB">
            <w:pPr>
              <w:pStyle w:val="QuestionStyle"/>
            </w:pPr>
            <w:r>
              <w:t xml:space="preserve"> </w:t>
            </w:r>
            <w:r w:rsidR="00990EE1">
              <w:t xml:space="preserve">    D.</w:t>
            </w:r>
            <w:r>
              <w:t xml:space="preserve">     </w:t>
            </w:r>
            <w:r w:rsidR="00352F9D">
              <w:t>829.4 cm</w:t>
            </w:r>
            <w:r w:rsidR="00352F9D" w:rsidRPr="00352F9D">
              <w:rPr>
                <w:vertAlign w:val="superscript"/>
              </w:rPr>
              <w:t>2</w:t>
            </w:r>
          </w:p>
          <w:p w:rsidR="00B9284A" w:rsidRDefault="00B9284A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53" type="#_x0000_t75" style="position:absolute;margin-left:278.85pt;margin-top:8.1pt;width:112.6pt;height:151.45pt;z-index:252035072;mso-position-horizontal-relative:text;mso-position-vertical-relative:text">
                  <v:imagedata r:id="rId193" o:title=""/>
                </v:shape>
                <o:OLEObject Type="Embed" ProgID="FXDraw.Graphic" ShapeID="_x0000_s1253" DrawAspect="Content" ObjectID="_1501275118" r:id="rId194"/>
              </w:object>
            </w:r>
            <w:r w:rsidR="00AC7049">
              <w:t>What is the volume of this cone?</w:t>
            </w:r>
          </w:p>
          <w:p w:rsidR="00990EE1" w:rsidRDefault="00990EE1" w:rsidP="00DB31EB">
            <w:pPr>
              <w:pStyle w:val="QuestionStyle"/>
            </w:pPr>
          </w:p>
          <w:p w:rsidR="00DD748C" w:rsidRDefault="00DD748C" w:rsidP="00DB31EB">
            <w:pPr>
              <w:pStyle w:val="QuestionStyle"/>
            </w:pPr>
          </w:p>
          <w:p w:rsidR="00AC7049" w:rsidRDefault="00990EE1" w:rsidP="00DB31EB">
            <w:pPr>
              <w:pStyle w:val="QuestionStyle"/>
            </w:pPr>
            <w:r>
              <w:t xml:space="preserve">     A.    </w:t>
            </w:r>
            <w:r w:rsidR="00B938E4">
              <w:t>30.3 cm</w:t>
            </w:r>
            <w:r w:rsidR="00B938E4" w:rsidRPr="00B938E4">
              <w:rPr>
                <w:vertAlign w:val="superscript"/>
              </w:rPr>
              <w:t>3</w:t>
            </w:r>
            <w:r>
              <w:t xml:space="preserve">   </w:t>
            </w:r>
          </w:p>
          <w:p w:rsidR="00AC7049" w:rsidRDefault="00990EE1" w:rsidP="00DB31EB">
            <w:pPr>
              <w:pStyle w:val="QuestionStyle"/>
            </w:pPr>
            <w:r>
              <w:t xml:space="preserve">     B.    </w:t>
            </w:r>
            <w:r w:rsidR="00B938E4">
              <w:t>36.3 cm</w:t>
            </w:r>
            <w:r w:rsidR="00B938E4" w:rsidRPr="00B938E4">
              <w:rPr>
                <w:vertAlign w:val="superscript"/>
              </w:rPr>
              <w:t>3</w:t>
            </w:r>
            <w:r>
              <w:t xml:space="preserve">  </w:t>
            </w:r>
          </w:p>
          <w:p w:rsidR="00AC7049" w:rsidRDefault="00990EE1" w:rsidP="00DB31EB">
            <w:pPr>
              <w:pStyle w:val="QuestionStyle"/>
            </w:pPr>
            <w:r>
              <w:t xml:space="preserve">     C.    </w:t>
            </w:r>
            <w:r w:rsidR="00B938E4">
              <w:t>60.5 cm</w:t>
            </w:r>
            <w:r w:rsidR="00B938E4" w:rsidRPr="00B938E4">
              <w:rPr>
                <w:vertAlign w:val="superscript"/>
              </w:rPr>
              <w:t>3</w:t>
            </w:r>
            <w:r>
              <w:t xml:space="preserve">  </w:t>
            </w:r>
          </w:p>
          <w:p w:rsidR="00990EE1" w:rsidRDefault="00990EE1" w:rsidP="00DB31EB">
            <w:pPr>
              <w:pStyle w:val="QuestionStyle"/>
            </w:pPr>
            <w:r>
              <w:t xml:space="preserve">     D.</w:t>
            </w:r>
            <w:r w:rsidR="00AC7049">
              <w:t xml:space="preserve">    </w:t>
            </w:r>
            <w:r w:rsidR="00B938E4">
              <w:t>90.8 cm</w:t>
            </w:r>
            <w:r w:rsidR="00B938E4" w:rsidRPr="00B938E4">
              <w:rPr>
                <w:vertAlign w:val="superscript"/>
              </w:rPr>
              <w:t>3</w:t>
            </w:r>
          </w:p>
          <w:p w:rsidR="00AC7049" w:rsidRDefault="00AC7049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542F0" w:rsidRDefault="00C542F0" w:rsidP="00DB31EB">
            <w:pPr>
              <w:pStyle w:val="QuestionStyle"/>
            </w:pPr>
            <w:r>
              <w:t>In a Year 10 class, all members support one of the local football teams.</w:t>
            </w:r>
          </w:p>
          <w:p w:rsidR="00C542F0" w:rsidRDefault="00C542F0" w:rsidP="00DB31EB">
            <w:pPr>
              <w:pStyle w:val="QuestionStyle"/>
            </w:pPr>
            <w:r>
              <w:t>The number who support each are shown in the table.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34"/>
              <w:gridCol w:w="3119"/>
            </w:tblGrid>
            <w:tr w:rsidR="00C542F0" w:rsidTr="00DB31EB">
              <w:tc>
                <w:tcPr>
                  <w:tcW w:w="1534" w:type="dxa"/>
                  <w:shd w:val="clear" w:color="auto" w:fill="0F243E" w:themeFill="text2" w:themeFillShade="80"/>
                </w:tcPr>
                <w:p w:rsidR="00C542F0" w:rsidRPr="001458E8" w:rsidRDefault="00C542F0" w:rsidP="00DB31EB">
                  <w:pPr>
                    <w:pStyle w:val="QuestionStyle"/>
                  </w:pPr>
                  <w:r w:rsidRPr="001458E8">
                    <w:t>Team</w:t>
                  </w:r>
                </w:p>
              </w:tc>
              <w:tc>
                <w:tcPr>
                  <w:tcW w:w="3119" w:type="dxa"/>
                  <w:shd w:val="clear" w:color="auto" w:fill="0F243E" w:themeFill="text2" w:themeFillShade="80"/>
                </w:tcPr>
                <w:p w:rsidR="00C542F0" w:rsidRPr="001458E8" w:rsidRDefault="00C542F0" w:rsidP="00DB31EB">
                  <w:pPr>
                    <w:pStyle w:val="QuestionStyle"/>
                  </w:pPr>
                  <w:r w:rsidRPr="001458E8">
                    <w:t>Number of Supporters</w:t>
                  </w:r>
                </w:p>
              </w:tc>
            </w:tr>
            <w:tr w:rsidR="00C542F0" w:rsidTr="00DB31EB">
              <w:tc>
                <w:tcPr>
                  <w:tcW w:w="1534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Penguins</w:t>
                  </w:r>
                </w:p>
              </w:tc>
              <w:tc>
                <w:tcPr>
                  <w:tcW w:w="3119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8</w:t>
                  </w:r>
                </w:p>
              </w:tc>
            </w:tr>
            <w:tr w:rsidR="00C542F0" w:rsidTr="00DB31EB">
              <w:tc>
                <w:tcPr>
                  <w:tcW w:w="1534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Petrels</w:t>
                  </w:r>
                </w:p>
              </w:tc>
              <w:tc>
                <w:tcPr>
                  <w:tcW w:w="3119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5</w:t>
                  </w:r>
                </w:p>
              </w:tc>
            </w:tr>
            <w:tr w:rsidR="00C542F0" w:rsidTr="00DB31EB">
              <w:tc>
                <w:tcPr>
                  <w:tcW w:w="1534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Albatrosses</w:t>
                  </w:r>
                </w:p>
              </w:tc>
              <w:tc>
                <w:tcPr>
                  <w:tcW w:w="3119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7</w:t>
                  </w:r>
                </w:p>
              </w:tc>
            </w:tr>
            <w:tr w:rsidR="00C542F0" w:rsidTr="00DB31EB">
              <w:tc>
                <w:tcPr>
                  <w:tcW w:w="1534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Skuas</w:t>
                  </w:r>
                </w:p>
              </w:tc>
              <w:tc>
                <w:tcPr>
                  <w:tcW w:w="3119" w:type="dxa"/>
                </w:tcPr>
                <w:p w:rsidR="00C542F0" w:rsidRDefault="001458E8" w:rsidP="00DB31EB">
                  <w:pPr>
                    <w:pStyle w:val="QuestionStyle"/>
                  </w:pPr>
                  <w:r>
                    <w:t>6</w:t>
                  </w:r>
                </w:p>
              </w:tc>
            </w:tr>
          </w:tbl>
          <w:p w:rsidR="00C542F0" w:rsidRDefault="001458E8" w:rsidP="00DB31EB">
            <w:pPr>
              <w:pStyle w:val="QuestionStyle"/>
            </w:pPr>
            <w:r>
              <w:t>If one student is chosen at random, what is the probability that they don’t support the Petrels?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</w:t>
            </w:r>
            <w:r w:rsidR="001458E8" w:rsidRPr="001458E8">
              <w:rPr>
                <w:position w:val="-20"/>
              </w:rPr>
              <w:object w:dxaOrig="274" w:dyaOrig="533">
                <v:shape id="_x0000_i1094" type="#_x0000_t75" style="width:13.25pt;height:26.5pt" o:ole="">
                  <v:imagedata r:id="rId195" o:title=""/>
                </v:shape>
                <o:OLEObject Type="Embed" ProgID="FXEquation.Equation" ShapeID="_x0000_i1094" DrawAspect="Content" ObjectID="_1501275046" r:id="rId196"/>
              </w:object>
            </w:r>
            <w:r w:rsidR="001458E8">
              <w:t xml:space="preserve"> </w:t>
            </w:r>
            <w:r>
              <w:t xml:space="preserve">       </w:t>
            </w:r>
            <w:r w:rsidR="00794521">
              <w:t xml:space="preserve">       </w:t>
            </w:r>
            <w:r>
              <w:t xml:space="preserve">B.      </w:t>
            </w:r>
            <w:r w:rsidR="001458E8" w:rsidRPr="001458E8">
              <w:rPr>
                <w:position w:val="-20"/>
              </w:rPr>
              <w:object w:dxaOrig="274" w:dyaOrig="533">
                <v:shape id="_x0000_i1095" type="#_x0000_t75" style="width:13.25pt;height:26.5pt" o:ole="">
                  <v:imagedata r:id="rId197" o:title=""/>
                </v:shape>
                <o:OLEObject Type="Embed" ProgID="FXEquation.Equation" ShapeID="_x0000_i1095" DrawAspect="Content" ObjectID="_1501275047" r:id="rId198"/>
              </w:object>
            </w:r>
            <w:r w:rsidR="001458E8">
              <w:t xml:space="preserve"> </w:t>
            </w:r>
            <w:r>
              <w:t xml:space="preserve">      </w:t>
            </w:r>
            <w:r w:rsidR="00794521">
              <w:t xml:space="preserve">                 </w:t>
            </w:r>
            <w:r>
              <w:t xml:space="preserve">C.     </w:t>
            </w:r>
            <w:r w:rsidR="001458E8">
              <w:t xml:space="preserve"> </w:t>
            </w:r>
            <w:r w:rsidR="001458E8" w:rsidRPr="001458E8">
              <w:rPr>
                <w:position w:val="-20"/>
              </w:rPr>
              <w:object w:dxaOrig="274" w:dyaOrig="537">
                <v:shape id="_x0000_i1096" type="#_x0000_t75" style="width:13.25pt;height:27.05pt" o:ole="">
                  <v:imagedata r:id="rId199" o:title=""/>
                </v:shape>
                <o:OLEObject Type="Embed" ProgID="FXEquation.Equation" ShapeID="_x0000_i1096" DrawAspect="Content" ObjectID="_1501275048" r:id="rId200"/>
              </w:object>
            </w:r>
            <w:r w:rsidR="001458E8">
              <w:t xml:space="preserve"> </w:t>
            </w:r>
            <w:r>
              <w:t xml:space="preserve">       </w:t>
            </w:r>
            <w:r w:rsidR="00794521">
              <w:t xml:space="preserve">                  </w:t>
            </w:r>
            <w:r>
              <w:t>D.</w:t>
            </w:r>
            <w:r w:rsidR="001458E8">
              <w:t xml:space="preserve">    </w:t>
            </w:r>
            <w:r w:rsidR="001458E8" w:rsidRPr="001458E8">
              <w:rPr>
                <w:position w:val="-20"/>
              </w:rPr>
              <w:object w:dxaOrig="274" w:dyaOrig="537">
                <v:shape id="_x0000_i1097" type="#_x0000_t75" style="width:13.25pt;height:27.05pt" o:ole="">
                  <v:imagedata r:id="rId201" o:title=""/>
                </v:shape>
                <o:OLEObject Type="Embed" ProgID="FXEquation.Equation" ShapeID="_x0000_i1097" DrawAspect="Content" ObjectID="_1501275049" r:id="rId202"/>
              </w:objec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358" type="#_x0000_t75" style="position:absolute;margin-left:208.05pt;margin-top:19.3pt;width:250.9pt;height:112.6pt;z-index:252038144;mso-position-horizontal-relative:text;mso-position-vertical-relative:text">
                  <v:imagedata r:id="rId203" o:title=""/>
                </v:shape>
                <o:OLEObject Type="Embed" ProgID="FXDraw.Graphic" ShapeID="_x0000_s1358" DrawAspect="Content" ObjectID="_1501275119" r:id="rId204"/>
              </w:object>
            </w:r>
            <w:r w:rsidR="00BE2B7A">
              <w:t xml:space="preserve">In the diagram </w:t>
            </w:r>
            <w:r w:rsidR="00BE2B7A" w:rsidRPr="00BE2B7A">
              <w:rPr>
                <w:i/>
              </w:rPr>
              <w:t>FE</w:t>
            </w:r>
            <w:r w:rsidR="00BE2B7A">
              <w:t xml:space="preserve"> || </w:t>
            </w:r>
            <w:r w:rsidR="00BE2B7A">
              <w:rPr>
                <w:i/>
              </w:rPr>
              <w:t>IK</w:t>
            </w:r>
            <w:r w:rsidR="00BE2B7A">
              <w:t xml:space="preserve"> and </w:t>
            </w:r>
            <w:r w:rsidR="00BE2B7A" w:rsidRPr="00BE2B7A">
              <w:rPr>
                <w:i/>
              </w:rPr>
              <w:t>GE</w:t>
            </w:r>
            <w:r w:rsidR="00BE2B7A">
              <w:t xml:space="preserve"> || </w:t>
            </w:r>
            <w:r w:rsidR="00BE2B7A" w:rsidRPr="00BE2B7A">
              <w:rPr>
                <w:i/>
              </w:rPr>
              <w:t>JK</w:t>
            </w:r>
            <w:r w:rsidR="00BE2B7A">
              <w:t>.</w:t>
            </w:r>
          </w:p>
          <w:p w:rsidR="00990EE1" w:rsidRDefault="00EC27B0" w:rsidP="00DB31EB">
            <w:pPr>
              <w:pStyle w:val="QuestionStyle"/>
            </w:pPr>
            <w:r>
              <w:t>Which pair of triangles are similar</w:t>
            </w:r>
            <w:r w:rsidR="00BE2B7A">
              <w:t>?</w:t>
            </w:r>
          </w:p>
          <w:p w:rsidR="000025C2" w:rsidRDefault="000025C2" w:rsidP="00DB31EB">
            <w:pPr>
              <w:pStyle w:val="QuestionStyle"/>
            </w:pPr>
          </w:p>
          <w:p w:rsidR="00BE2B7A" w:rsidRDefault="00BE2B7A" w:rsidP="00DB31EB">
            <w:pPr>
              <w:pStyle w:val="QuestionStyle"/>
            </w:pPr>
            <w:r>
              <w:t xml:space="preserve"> </w:t>
            </w:r>
            <w:r w:rsidR="00990EE1">
              <w:t xml:space="preserve">    A.     </w:t>
            </w:r>
            <w:r>
              <w:t xml:space="preserve"> </w:t>
            </w:r>
            <w:r w:rsidR="00EC27B0" w:rsidRPr="00EC27B0">
              <w:object w:dxaOrig="2028" w:dyaOrig="198">
                <v:shape id="_x0000_i1098" type="#_x0000_t75" style="width:101.4pt;height:9.8pt" o:ole="">
                  <v:imagedata r:id="rId205" o:title=""/>
                </v:shape>
                <o:OLEObject Type="Embed" ProgID="FXEquation.Equation" ShapeID="_x0000_i1098" DrawAspect="Content" ObjectID="_1501275050" r:id="rId206"/>
              </w:object>
            </w:r>
            <w:r>
              <w:t xml:space="preserve"> </w:t>
            </w:r>
          </w:p>
          <w:p w:rsidR="00BE2B7A" w:rsidRDefault="00990EE1" w:rsidP="00DB31EB">
            <w:pPr>
              <w:pStyle w:val="QuestionStyle"/>
            </w:pPr>
            <w:r>
              <w:t xml:space="preserve">     B.      </w:t>
            </w:r>
            <w:r w:rsidR="00EC27B0" w:rsidRPr="00EC27B0">
              <w:object w:dxaOrig="1998" w:dyaOrig="198">
                <v:shape id="_x0000_i1099" type="#_x0000_t75" style="width:100.2pt;height:9.8pt" o:ole="">
                  <v:imagedata r:id="rId207" o:title=""/>
                </v:shape>
                <o:OLEObject Type="Embed" ProgID="FXEquation.Equation" ShapeID="_x0000_i1099" DrawAspect="Content" ObjectID="_1501275051" r:id="rId208"/>
              </w:object>
            </w:r>
          </w:p>
          <w:p w:rsidR="00BE2B7A" w:rsidRDefault="00990EE1" w:rsidP="00DB31EB">
            <w:pPr>
              <w:pStyle w:val="QuestionStyle"/>
            </w:pPr>
            <w:r>
              <w:t xml:space="preserve">     C.      </w:t>
            </w:r>
            <w:r w:rsidR="00EC27B0" w:rsidRPr="00EC27B0">
              <w:object w:dxaOrig="1998" w:dyaOrig="198">
                <v:shape id="_x0000_i1100" type="#_x0000_t75" style="width:100.2pt;height:9.8pt" o:ole="">
                  <v:imagedata r:id="rId209" o:title=""/>
                </v:shape>
                <o:OLEObject Type="Embed" ProgID="FXEquation.Equation" ShapeID="_x0000_i1100" DrawAspect="Content" ObjectID="_1501275052" r:id="rId210"/>
              </w:object>
            </w:r>
          </w:p>
          <w:p w:rsidR="00BE2B7A" w:rsidRDefault="00990EE1" w:rsidP="00DB31EB">
            <w:pPr>
              <w:pStyle w:val="QuestionStyle"/>
            </w:pPr>
            <w:r>
              <w:t xml:space="preserve">     D.</w:t>
            </w:r>
            <w:r w:rsidR="00BE2B7A">
              <w:t xml:space="preserve">      </w:t>
            </w:r>
            <w:r w:rsidR="00EC27B0" w:rsidRPr="00EC27B0">
              <w:object w:dxaOrig="2028" w:dyaOrig="198">
                <v:shape id="_x0000_i1101" type="#_x0000_t75" style="width:101.4pt;height:9.8pt" o:ole="">
                  <v:imagedata r:id="rId211" o:title=""/>
                </v:shape>
                <o:OLEObject Type="Embed" ProgID="FXEquation.Equation" ShapeID="_x0000_i1101" DrawAspect="Content" ObjectID="_1501275053" r:id="rId212"/>
              </w:objec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260711" w:rsidRDefault="00D96682" w:rsidP="0083602A">
            <w:pPr>
              <w:pStyle w:val="QuestionStyle"/>
              <w:ind w:right="5646"/>
            </w:pPr>
            <w:r>
              <w:rPr>
                <w:noProof/>
                <w:lang w:eastAsia="en-AU"/>
              </w:rPr>
              <w:object w:dxaOrig="1440" w:dyaOrig="1440">
                <v:shape id="_x0000_s1360" type="#_x0000_t75" style="position:absolute;margin-left:200.3pt;margin-top:26.85pt;width:263.2pt;height:188.3pt;z-index:252040192;mso-position-horizontal-relative:text;mso-position-vertical-relative:text">
                  <v:imagedata r:id="rId213" o:title=""/>
                </v:shape>
                <o:OLEObject Type="Embed" ProgID="FXDraw.Graphic" ShapeID="_x0000_s1360" DrawAspect="Content" ObjectID="_1501275120" r:id="rId214"/>
              </w:object>
            </w:r>
            <w:r w:rsidR="005F714F">
              <w:t>The travel graph shows a journey from t</w:t>
            </w:r>
            <w:r w:rsidR="00260711">
              <w:t xml:space="preserve">own </w:t>
            </w:r>
            <w:r w:rsidR="00260711" w:rsidRPr="00260711">
              <w:rPr>
                <w:i/>
              </w:rPr>
              <w:t>V</w:t>
            </w:r>
            <w:r w:rsidR="005F714F">
              <w:t xml:space="preserve"> to t</w:t>
            </w:r>
            <w:r w:rsidR="00260711">
              <w:t xml:space="preserve">own </w:t>
            </w:r>
            <w:r w:rsidR="00260711" w:rsidRPr="00260711">
              <w:rPr>
                <w:i/>
              </w:rPr>
              <w:t>Y</w:t>
            </w:r>
            <w:r w:rsidR="005F714F">
              <w:t xml:space="preserve"> and back. Stops were also made at towns </w:t>
            </w:r>
            <w:r w:rsidR="00260711" w:rsidRPr="00260711">
              <w:rPr>
                <w:i/>
              </w:rPr>
              <w:t>W</w:t>
            </w:r>
            <w:r w:rsidR="005F714F">
              <w:t xml:space="preserve"> and </w:t>
            </w:r>
            <w:r w:rsidR="00260711" w:rsidRPr="00260711">
              <w:rPr>
                <w:i/>
              </w:rPr>
              <w:t>X</w:t>
            </w:r>
            <w:r w:rsidR="005F714F">
              <w:t xml:space="preserve"> which are between towns </w:t>
            </w:r>
            <w:r w:rsidR="00260711" w:rsidRPr="00260711">
              <w:rPr>
                <w:i/>
              </w:rPr>
              <w:t>V</w:t>
            </w:r>
            <w:r w:rsidR="005F714F">
              <w:t> </w:t>
            </w:r>
            <w:r w:rsidR="00260711">
              <w:t xml:space="preserve">and </w:t>
            </w:r>
            <w:r w:rsidR="00260711" w:rsidRPr="00260711">
              <w:rPr>
                <w:i/>
              </w:rPr>
              <w:t>Y</w:t>
            </w:r>
            <w:r w:rsidR="005F714F">
              <w:t>.</w:t>
            </w:r>
          </w:p>
          <w:p w:rsidR="00260711" w:rsidRDefault="00260711" w:rsidP="0083602A">
            <w:pPr>
              <w:pStyle w:val="QuestionStyle"/>
              <w:ind w:right="5646"/>
            </w:pPr>
            <w:r>
              <w:t xml:space="preserve">Town </w:t>
            </w:r>
            <w:r w:rsidRPr="00260711">
              <w:rPr>
                <w:i/>
              </w:rPr>
              <w:t>W</w:t>
            </w:r>
            <w:r w:rsidR="00186BC3">
              <w:t xml:space="preserve"> is 11</w:t>
            </w:r>
            <w:r w:rsidR="005F714F">
              <w:t>0 km from tow</w:t>
            </w:r>
            <w:r>
              <w:t xml:space="preserve">n </w:t>
            </w:r>
            <w:r w:rsidRPr="00260711">
              <w:rPr>
                <w:i/>
              </w:rPr>
              <w:t>V</w:t>
            </w:r>
            <w:r w:rsidR="005F714F">
              <w:t>.</w:t>
            </w:r>
          </w:p>
          <w:p w:rsidR="005F714F" w:rsidRDefault="00260711" w:rsidP="0083602A">
            <w:pPr>
              <w:pStyle w:val="QuestionStyle"/>
              <w:ind w:right="5646"/>
            </w:pPr>
            <w:r>
              <w:t>What was the slowest average speed when travelling between the towns?</w:t>
            </w:r>
          </w:p>
          <w:p w:rsidR="005F714F" w:rsidRDefault="00000A1E" w:rsidP="0083602A">
            <w:pPr>
              <w:pStyle w:val="QuestionStyle"/>
              <w:ind w:right="5646"/>
            </w:pPr>
            <w:r>
              <w:t>(Answer to the nearest km/h)</w:t>
            </w:r>
          </w:p>
          <w:p w:rsidR="005F714F" w:rsidRDefault="00990EE1" w:rsidP="00DB31EB">
            <w:pPr>
              <w:pStyle w:val="QuestionStyle"/>
            </w:pPr>
            <w:r>
              <w:t xml:space="preserve"> </w:t>
            </w:r>
            <w:r w:rsidR="00260711">
              <w:t xml:space="preserve">    A.   </w:t>
            </w:r>
            <w:r w:rsidR="00000A1E">
              <w:t>50 km/h</w:t>
            </w:r>
          </w:p>
          <w:p w:rsidR="005F714F" w:rsidRDefault="005F714F" w:rsidP="00DB31EB">
            <w:pPr>
              <w:pStyle w:val="QuestionStyle"/>
            </w:pPr>
            <w:r>
              <w:t xml:space="preserve"> </w:t>
            </w:r>
            <w:r w:rsidR="00990EE1">
              <w:t xml:space="preserve">    B.   </w:t>
            </w:r>
            <w:r w:rsidR="00000A1E">
              <w:t>67 km/h</w:t>
            </w:r>
            <w:r w:rsidR="00990EE1">
              <w:t xml:space="preserve">     </w:t>
            </w:r>
          </w:p>
          <w:p w:rsidR="005F714F" w:rsidRDefault="005F714F" w:rsidP="00DB31EB">
            <w:pPr>
              <w:pStyle w:val="QuestionStyle"/>
            </w:pPr>
            <w:r>
              <w:t xml:space="preserve"> </w:t>
            </w:r>
            <w:r w:rsidR="00990EE1">
              <w:t xml:space="preserve">    C.   </w:t>
            </w:r>
            <w:r w:rsidR="00000A1E">
              <w:t>70 km/h</w:t>
            </w:r>
            <w:r w:rsidR="00990EE1">
              <w:t xml:space="preserve">      </w:t>
            </w:r>
          </w:p>
          <w:p w:rsidR="00990EE1" w:rsidRDefault="005F714F" w:rsidP="00DB31EB">
            <w:pPr>
              <w:pStyle w:val="QuestionStyle"/>
            </w:pPr>
            <w:r>
              <w:t xml:space="preserve">  </w:t>
            </w:r>
            <w:r w:rsidR="00990EE1">
              <w:t xml:space="preserve">   D.</w:t>
            </w:r>
            <w:r>
              <w:t xml:space="preserve">   </w:t>
            </w:r>
            <w:r w:rsidR="00000A1E">
              <w:t>100 km/h</w:t>
            </w:r>
            <w:r>
              <w:t xml:space="preserve">   </w:t>
            </w:r>
          </w:p>
          <w:p w:rsidR="005F714F" w:rsidRDefault="005F714F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990EE1" w:rsidP="00DB31EB">
            <w:pPr>
              <w:pStyle w:val="QuestionStyle"/>
            </w:pPr>
            <w:r>
              <w:t>Which of the following are arranged in ascending order?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 </w:t>
            </w:r>
            <w:r w:rsidR="0083602A" w:rsidRPr="0083602A">
              <w:rPr>
                <w:color w:val="FF0000"/>
                <w:position w:val="-20"/>
              </w:rPr>
              <w:object w:dxaOrig="2254" w:dyaOrig="537">
                <v:shape id="_x0000_i1102" type="#_x0000_t75" style="width:112.9pt;height:27.05pt" o:ole="">
                  <v:imagedata r:id="rId215" o:title=""/>
                </v:shape>
                <o:OLEObject Type="Embed" ProgID="FXEquation.Equation" ShapeID="_x0000_i1102" DrawAspect="Content" ObjectID="_1501275054" r:id="rId216"/>
              </w:object>
            </w:r>
            <w:r>
              <w:t xml:space="preserve">    </w:t>
            </w:r>
          </w:p>
          <w:p w:rsidR="00990EE1" w:rsidRDefault="00990EE1" w:rsidP="00DB31EB">
            <w:pPr>
              <w:pStyle w:val="QuestionStyle"/>
            </w:pPr>
            <w:r>
              <w:t xml:space="preserve">     B.      </w:t>
            </w:r>
            <w:r w:rsidRPr="0083602A">
              <w:rPr>
                <w:color w:val="FF0000"/>
                <w:position w:val="-20"/>
              </w:rPr>
              <w:object w:dxaOrig="2202" w:dyaOrig="537">
                <v:shape id="_x0000_i1103" type="#_x0000_t75" style="width:110pt;height:27.05pt" o:ole="">
                  <v:imagedata r:id="rId217" o:title=""/>
                </v:shape>
                <o:OLEObject Type="Embed" ProgID="FXEquation.Equation" ShapeID="_x0000_i1103" DrawAspect="Content" ObjectID="_1501275055" r:id="rId218"/>
              </w:object>
            </w:r>
            <w:r>
              <w:t xml:space="preserve">    </w:t>
            </w:r>
          </w:p>
          <w:p w:rsidR="00990EE1" w:rsidRDefault="00990EE1" w:rsidP="00DB31EB">
            <w:pPr>
              <w:pStyle w:val="QuestionStyle"/>
            </w:pPr>
            <w:r>
              <w:t xml:space="preserve">     C.      </w:t>
            </w:r>
            <w:r w:rsidR="0083602A" w:rsidRPr="0083602A">
              <w:rPr>
                <w:color w:val="FF0000"/>
                <w:position w:val="-20"/>
              </w:rPr>
              <w:object w:dxaOrig="2254" w:dyaOrig="537">
                <v:shape id="_x0000_i1104" type="#_x0000_t75" style="width:112.9pt;height:27.05pt" o:ole="">
                  <v:imagedata r:id="rId219" o:title=""/>
                </v:shape>
                <o:OLEObject Type="Embed" ProgID="FXEquation.Equation" ShapeID="_x0000_i1104" DrawAspect="Content" ObjectID="_1501275056" r:id="rId220"/>
              </w:object>
            </w:r>
            <w:r>
              <w:t xml:space="preserve">      </w:t>
            </w:r>
          </w:p>
          <w:p w:rsidR="00990EE1" w:rsidRDefault="00990EE1" w:rsidP="00DB31EB">
            <w:pPr>
              <w:pStyle w:val="QuestionStyle"/>
            </w:pPr>
            <w:r>
              <w:t xml:space="preserve">     D.      </w:t>
            </w:r>
            <w:r w:rsidR="0083602A" w:rsidRPr="0083602A">
              <w:rPr>
                <w:color w:val="FF0000"/>
                <w:position w:val="-20"/>
              </w:rPr>
              <w:object w:dxaOrig="2193" w:dyaOrig="537">
                <v:shape id="_x0000_i1105" type="#_x0000_t75" style="width:110pt;height:27.05pt" o:ole="">
                  <v:imagedata r:id="rId221" o:title=""/>
                </v:shape>
                <o:OLEObject Type="Embed" ProgID="FXEquation.Equation" ShapeID="_x0000_i1105" DrawAspect="Content" ObjectID="_1501275057" r:id="rId222"/>
              </w:object>
            </w:r>
            <w:r>
              <w:t xml:space="preserve"> 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990EE1" w:rsidP="00DB31EB">
            <w:pPr>
              <w:pStyle w:val="QuestionStyle"/>
            </w:pPr>
            <w:r>
              <w:t>Socrates is paid a normal rate of $48 per hour for a 35 hour week, plus overtime at time and a half after that.</w:t>
            </w:r>
          </w:p>
          <w:p w:rsidR="00990EE1" w:rsidRDefault="00990EE1" w:rsidP="00DB31EB">
            <w:pPr>
              <w:pStyle w:val="QuestionStyle"/>
            </w:pPr>
            <w:r>
              <w:t>What would he earn for a 43 hour week?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$2064                        B.   $</w:t>
            </w:r>
            <w:r w:rsidRPr="009178C6">
              <w:t>2256</w:t>
            </w:r>
            <w:r>
              <w:t xml:space="preserve">                     C.    $2775                   D.   $3096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72573210">
                <v:shape id="_x0000_s1143" type="#_x0000_t75" style="position:absolute;margin-left:226.85pt;margin-top:12.5pt;width:238.75pt;height:97.5pt;z-index:252013568;mso-position-horizontal-relative:text;mso-position-vertical-relative:text">
                  <v:imagedata r:id="rId223" o:title=""/>
                </v:shape>
                <o:OLEObject Type="Embed" ProgID="FXDraw.Graphic" ShapeID="_x0000_s1143" DrawAspect="Content" ObjectID="_1501275121" r:id="rId224"/>
              </w:object>
            </w:r>
            <w:r w:rsidR="00990EE1">
              <w:t xml:space="preserve">What is the value of </w:t>
            </w:r>
            <w:r w:rsidR="00990EE1" w:rsidRPr="00DF5FFC">
              <w:rPr>
                <w:i/>
              </w:rPr>
              <w:t>x</w:t>
            </w:r>
            <w:r w:rsidR="00990EE1">
              <w:t>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20</w:t>
            </w:r>
            <w:r w:rsidRPr="00DF5FFC">
              <w:rPr>
                <w:vertAlign w:val="superscript"/>
              </w:rPr>
              <w:t>o</w:t>
            </w:r>
            <w:r>
              <w:t xml:space="preserve">      </w:t>
            </w:r>
          </w:p>
          <w:p w:rsidR="00990EE1" w:rsidRDefault="00990EE1" w:rsidP="00DB31EB">
            <w:pPr>
              <w:pStyle w:val="QuestionStyle"/>
            </w:pPr>
            <w:r>
              <w:t xml:space="preserve">     B.    54</w:t>
            </w:r>
            <w:r w:rsidRPr="00DF5FFC">
              <w:rPr>
                <w:vertAlign w:val="superscript"/>
              </w:rPr>
              <w:t>o</w:t>
            </w:r>
            <w:r>
              <w:t xml:space="preserve">       </w:t>
            </w:r>
          </w:p>
          <w:p w:rsidR="00990EE1" w:rsidRDefault="00990EE1" w:rsidP="00DB31EB">
            <w:pPr>
              <w:pStyle w:val="QuestionStyle"/>
            </w:pPr>
            <w:r>
              <w:t xml:space="preserve">     C.    65</w:t>
            </w:r>
            <w:r w:rsidRPr="00DF5FFC">
              <w:rPr>
                <w:vertAlign w:val="superscript"/>
              </w:rPr>
              <w:t>o</w:t>
            </w:r>
            <w:r>
              <w:t xml:space="preserve">       </w:t>
            </w:r>
          </w:p>
          <w:p w:rsidR="00990EE1" w:rsidRDefault="00990EE1" w:rsidP="00DB31EB">
            <w:pPr>
              <w:pStyle w:val="QuestionStyle"/>
            </w:pPr>
            <w:r>
              <w:t xml:space="preserve">     D.   150</w:t>
            </w:r>
            <w:r w:rsidRPr="00DF5FFC">
              <w:rPr>
                <w:vertAlign w:val="superscript"/>
              </w:rPr>
              <w:t>o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5" type="#_x0000_t75" style="position:absolute;margin-left:248.5pt;margin-top:4.8pt;width:193.35pt;height:119.55pt;z-index:252015616;mso-position-horizontal-relative:text;mso-position-vertical-relative:text">
                  <v:imagedata r:id="rId225" o:title=""/>
                </v:shape>
                <o:OLEObject Type="Embed" ProgID="FXDraw.Graphic" ShapeID="_x0000_s1145" DrawAspect="Content" ObjectID="_1501275122" r:id="rId226"/>
              </w:object>
            </w:r>
            <w:r w:rsidR="007344CC" w:rsidRPr="007344CC">
              <w:object w:dxaOrig="4132" w:dyaOrig="778">
                <v:shape id="_x0000_i1106" type="#_x0000_t75" style="width:206.8pt;height:39.15pt" o:ole="">
                  <v:imagedata r:id="rId227" o:title=""/>
                </v:shape>
                <o:OLEObject Type="Embed" ProgID="FXEquation.Equation" ShapeID="_x0000_i1106" DrawAspect="Content" ObjectID="_1501275058" r:id="rId228"/>
              </w:object>
            </w:r>
            <w:r w:rsidR="007344CC"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  </w:t>
            </w:r>
            <w:r w:rsidR="002F1CD3">
              <w:t>18</w:t>
            </w:r>
            <w:r w:rsidR="002F1CD3" w:rsidRPr="002F1CD3">
              <w:rPr>
                <w:vertAlign w:val="superscript"/>
              </w:rPr>
              <w:t>o</w:t>
            </w:r>
          </w:p>
          <w:p w:rsidR="00990EE1" w:rsidRDefault="00990EE1" w:rsidP="00DB31EB">
            <w:pPr>
              <w:pStyle w:val="QuestionStyle"/>
            </w:pPr>
            <w:r>
              <w:t xml:space="preserve">     B.       </w:t>
            </w:r>
            <w:r w:rsidR="002F1CD3">
              <w:t>20</w:t>
            </w:r>
            <w:r w:rsidR="002F1CD3" w:rsidRPr="002F1CD3">
              <w:rPr>
                <w:vertAlign w:val="superscript"/>
              </w:rPr>
              <w:t>o</w:t>
            </w:r>
          </w:p>
          <w:p w:rsidR="00990EE1" w:rsidRDefault="00990EE1" w:rsidP="00DB31EB">
            <w:pPr>
              <w:pStyle w:val="QuestionStyle"/>
            </w:pPr>
            <w:r>
              <w:t xml:space="preserve">     C.       </w:t>
            </w:r>
            <w:r w:rsidR="002F1CD3">
              <w:t>36</w:t>
            </w:r>
            <w:r w:rsidR="002F1CD3" w:rsidRPr="002F1CD3">
              <w:rPr>
                <w:vertAlign w:val="superscript"/>
              </w:rPr>
              <w:t>o</w:t>
            </w:r>
          </w:p>
          <w:p w:rsidR="00990EE1" w:rsidRDefault="00990EE1" w:rsidP="00DB31EB">
            <w:pPr>
              <w:pStyle w:val="QuestionStyle"/>
            </w:pPr>
            <w:r>
              <w:t xml:space="preserve">     D.       </w:t>
            </w:r>
            <w:r w:rsidR="002F1CD3">
              <w:t>72</w:t>
            </w:r>
            <w:r w:rsidR="002F1CD3" w:rsidRPr="002F1CD3">
              <w:rPr>
                <w:vertAlign w:val="superscript"/>
              </w:rPr>
              <w:t>o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6" type="#_x0000_t75" style="position:absolute;margin-left:347.5pt;margin-top:5.6pt;width:105.1pt;height:141.85pt;z-index:252016640;mso-position-horizontal-relative:text;mso-position-vertical-relative:text">
                  <v:imagedata r:id="rId229" o:title=""/>
                </v:shape>
                <o:OLEObject Type="Embed" ProgID="FXDraw.Graphic" ShapeID="_x0000_s1146" DrawAspect="Content" ObjectID="_1501275123" r:id="rId230"/>
              </w:object>
            </w:r>
            <w:r w:rsidR="00A932D9">
              <w:t>Alan checks his phone and see</w:t>
            </w:r>
            <w:r w:rsidR="0083602A">
              <w:t>s</w:t>
            </w:r>
            <w:r w:rsidR="00A932D9">
              <w:t xml:space="preserve"> the time shown.</w:t>
            </w:r>
          </w:p>
          <w:p w:rsidR="00A932D9" w:rsidRDefault="00A932D9" w:rsidP="00DB31EB">
            <w:pPr>
              <w:pStyle w:val="QuestionStyle"/>
            </w:pPr>
            <w:r>
              <w:t xml:space="preserve">He has arranged to meet Fiona at a quarter past four </w:t>
            </w:r>
            <w:r w:rsidR="007A0023">
              <w:t>that</w:t>
            </w:r>
            <w:r>
              <w:t xml:space="preserve"> afternoon</w:t>
            </w:r>
            <w:r w:rsidR="007A0023">
              <w:t>.</w:t>
            </w:r>
          </w:p>
          <w:p w:rsidR="00A932D9" w:rsidRDefault="00A932D9" w:rsidP="00DB31EB">
            <w:pPr>
              <w:pStyle w:val="QuestionStyle"/>
            </w:pPr>
            <w:r>
              <w:t>How long does he have till the meeting?</w:t>
            </w:r>
          </w:p>
          <w:p w:rsidR="001E6CEF" w:rsidRDefault="001E6CEF" w:rsidP="00DB31EB">
            <w:pPr>
              <w:pStyle w:val="QuestionStyle"/>
            </w:pPr>
          </w:p>
          <w:p w:rsidR="00A932D9" w:rsidRDefault="00990EE1" w:rsidP="00DB31EB">
            <w:pPr>
              <w:pStyle w:val="QuestionStyle"/>
            </w:pPr>
            <w:r>
              <w:t xml:space="preserve">     A.      </w:t>
            </w:r>
            <w:r w:rsidR="00A932D9">
              <w:t>An hour and twenty minutes.</w:t>
            </w:r>
          </w:p>
          <w:p w:rsidR="007A0023" w:rsidRDefault="00990EE1" w:rsidP="00DB31EB">
            <w:pPr>
              <w:pStyle w:val="QuestionStyle"/>
            </w:pPr>
            <w:r>
              <w:t xml:space="preserve">     B.      </w:t>
            </w:r>
            <w:r w:rsidR="007A0023">
              <w:t>An hour and forty minutes.</w:t>
            </w:r>
          </w:p>
          <w:p w:rsidR="007A0023" w:rsidRDefault="00990EE1" w:rsidP="00DB31EB">
            <w:pPr>
              <w:pStyle w:val="QuestionStyle"/>
            </w:pPr>
            <w:r>
              <w:t xml:space="preserve">     C.      </w:t>
            </w:r>
            <w:r w:rsidR="007A0023">
              <w:t>Two hours and twenty minutes.</w:t>
            </w:r>
          </w:p>
          <w:p w:rsidR="00990EE1" w:rsidRDefault="00990EE1" w:rsidP="00DB31EB">
            <w:pPr>
              <w:pStyle w:val="QuestionStyle"/>
            </w:pPr>
            <w:r>
              <w:t xml:space="preserve">     D.</w:t>
            </w:r>
            <w:r w:rsidR="007A0023">
              <w:t xml:space="preserve">      Two hours and forty minutes.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53705B" w:rsidRDefault="0053705B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  <w:position w:val="-2"/>
              </w:rPr>
            </w:pPr>
            <w:r>
              <w:rPr>
                <w:rFonts w:cs="Times New Roman"/>
              </w:rPr>
              <w:t xml:space="preserve"> </w:t>
            </w:r>
            <w:r w:rsidRPr="0053705B">
              <w:rPr>
                <w:rFonts w:cs="Times New Roman"/>
                <w:color w:val="FF0000"/>
                <w:position w:val="-2"/>
              </w:rPr>
              <w:object w:dxaOrig="63" w:dyaOrig="29">
                <v:shape id="_x0000_i1107" type="#_x0000_t75" style="width:2.9pt;height:1.75pt" o:ole="">
                  <v:imagedata r:id="rId231" o:title=""/>
                </v:shape>
                <o:OLEObject Type="Embed" ProgID="FXEquation.Equation" ShapeID="_x0000_i1107" DrawAspect="Content" ObjectID="_1501275059" r:id="rId232"/>
              </w:object>
            </w:r>
            <w:r w:rsidRPr="0053705B">
              <w:rPr>
                <w:rFonts w:cs="Times New Roman"/>
                <w:position w:val="-2"/>
              </w:rPr>
              <w:t xml:space="preserve"> </w:t>
            </w: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8" type="#_x0000_t75" style="position:absolute;margin-left:187.85pt;margin-top:10.2pt;width:252.65pt;height:127.1pt;z-index:252018688;mso-position-horizontal-relative:text;mso-position-vertical-relative:text">
                  <v:imagedata r:id="rId233" o:title=""/>
                </v:shape>
                <o:OLEObject Type="Embed" ProgID="FXDraw.Graphic" ShapeID="_x0000_s1148" DrawAspect="Content" ObjectID="_1501275124" r:id="rId234"/>
              </w:object>
            </w:r>
            <w:r w:rsidR="00892204">
              <w:t>What is the area of this shape?</w:t>
            </w:r>
          </w:p>
          <w:p w:rsidR="00892204" w:rsidRDefault="00892204" w:rsidP="00DB31EB">
            <w:pPr>
              <w:pStyle w:val="QuestionStyle"/>
            </w:pPr>
          </w:p>
          <w:p w:rsidR="00892204" w:rsidRDefault="00892204" w:rsidP="00DB31EB">
            <w:pPr>
              <w:pStyle w:val="QuestionStyle"/>
            </w:pPr>
            <w:r>
              <w:t xml:space="preserve">     A.    </w:t>
            </w:r>
            <w:r w:rsidR="00E438CB">
              <w:t>285 cm</w:t>
            </w:r>
            <w:r w:rsidR="00E438CB"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892204" w:rsidRDefault="00892204" w:rsidP="00DB31EB">
            <w:pPr>
              <w:pStyle w:val="QuestionStyle"/>
            </w:pPr>
            <w:r>
              <w:t xml:space="preserve">     B.    </w:t>
            </w:r>
            <w:r w:rsidR="00C83125">
              <w:t>320 cm</w:t>
            </w:r>
            <w:r w:rsidR="00C83125"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892204" w:rsidRDefault="00892204" w:rsidP="00DB31EB">
            <w:pPr>
              <w:pStyle w:val="QuestionStyle"/>
            </w:pPr>
            <w:r>
              <w:t xml:space="preserve">     C.    </w:t>
            </w:r>
            <w:r w:rsidR="00E438CB">
              <w:t>420 cm</w:t>
            </w:r>
            <w:r w:rsidR="00E438CB"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892204" w:rsidRDefault="00892204" w:rsidP="00DB31EB">
            <w:pPr>
              <w:pStyle w:val="QuestionStyle"/>
            </w:pPr>
            <w:r>
              <w:t xml:space="preserve">     D.    </w:t>
            </w:r>
            <w:r w:rsidR="00E438CB">
              <w:t>510 cm</w:t>
            </w:r>
            <w:r w:rsidR="00E438CB"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990EE1" w:rsidRDefault="00990EE1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FF422A" w:rsidP="00DB31EB">
            <w:pPr>
              <w:pStyle w:val="QuestionStyle"/>
            </w:pPr>
            <w:r>
              <w:t xml:space="preserve">Evaluate  </w:t>
            </w:r>
            <w:r w:rsidRPr="00FF422A">
              <w:rPr>
                <w:position w:val="-8"/>
              </w:rPr>
              <w:object w:dxaOrig="888" w:dyaOrig="354">
                <v:shape id="_x0000_i1108" type="#_x0000_t75" style="width:44.35pt;height:17.85pt" o:ole="">
                  <v:imagedata r:id="rId235" o:title=""/>
                </v:shape>
                <o:OLEObject Type="Embed" ProgID="FXEquation.Equation" ShapeID="_x0000_i1108" DrawAspect="Content" ObjectID="_1501275060" r:id="rId236"/>
              </w:object>
            </w:r>
            <w:r>
              <w:t xml:space="preserve"> given  </w:t>
            </w:r>
            <w:r w:rsidRPr="00FF422A">
              <w:rPr>
                <w:position w:val="-6"/>
              </w:rPr>
              <w:object w:dxaOrig="2024" w:dyaOrig="238">
                <v:shape id="_x0000_i1109" type="#_x0000_t75" style="width:101.4pt;height:12.1pt" o:ole="">
                  <v:imagedata r:id="rId237" o:title=""/>
                </v:shape>
                <o:OLEObject Type="Embed" ProgID="FXEquation.Equation" ShapeID="_x0000_i1109" DrawAspect="Content" ObjectID="_1501275061" r:id="rId238"/>
              </w:object>
            </w:r>
            <w:r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</w:t>
            </w:r>
            <w:r w:rsidR="00FF422A">
              <w:t xml:space="preserve"> </w:t>
            </w:r>
            <w:r w:rsidR="00FF422A" w:rsidRPr="00FF422A">
              <w:rPr>
                <w:color w:val="FF0000"/>
                <w:position w:val="-2"/>
              </w:rPr>
              <w:object w:dxaOrig="262" w:dyaOrig="194">
                <v:shape id="_x0000_i1110" type="#_x0000_t75" style="width:12.65pt;height:9.8pt" o:ole="">
                  <v:imagedata r:id="rId239" o:title=""/>
                </v:shape>
                <o:OLEObject Type="Embed" ProgID="FXEquation.Equation" ShapeID="_x0000_i1110" DrawAspect="Content" ObjectID="_1501275062" r:id="rId240"/>
              </w:object>
            </w:r>
            <w:r w:rsidR="00FF422A">
              <w:t xml:space="preserve"> </w:t>
            </w:r>
            <w:r>
              <w:t xml:space="preserve">        </w:t>
            </w:r>
            <w:r w:rsidR="00FF422A">
              <w:t xml:space="preserve">                </w:t>
            </w:r>
            <w:r>
              <w:t xml:space="preserve">B.   </w:t>
            </w:r>
            <w:r w:rsidR="00FF422A">
              <w:t xml:space="preserve"> </w:t>
            </w:r>
            <w:r w:rsidR="00FF422A" w:rsidRPr="00FF422A">
              <w:rPr>
                <w:color w:val="FF0000"/>
                <w:position w:val="-2"/>
              </w:rPr>
              <w:object w:dxaOrig="262" w:dyaOrig="190">
                <v:shape id="_x0000_i1111" type="#_x0000_t75" style="width:12.65pt;height:9.8pt" o:ole="">
                  <v:imagedata r:id="rId241" o:title=""/>
                </v:shape>
                <o:OLEObject Type="Embed" ProgID="FXEquation.Equation" ShapeID="_x0000_i1111" DrawAspect="Content" ObjectID="_1501275063" r:id="rId242"/>
              </w:object>
            </w:r>
            <w:r w:rsidR="00FF422A">
              <w:t xml:space="preserve">            </w:t>
            </w:r>
            <w:r>
              <w:t xml:space="preserve">         </w:t>
            </w:r>
            <w:r w:rsidR="00FF422A">
              <w:t xml:space="preserve">  </w:t>
            </w:r>
            <w:r>
              <w:t xml:space="preserve">C.     </w:t>
            </w:r>
            <w:r w:rsidR="00FF422A">
              <w:t xml:space="preserve"> </w:t>
            </w:r>
            <w:r w:rsidR="00FF422A" w:rsidRPr="00FF422A">
              <w:rPr>
                <w:color w:val="FF0000"/>
                <w:position w:val="-2"/>
              </w:rPr>
              <w:object w:dxaOrig="138" w:dyaOrig="190">
                <v:shape id="_x0000_i1112" type="#_x0000_t75" style="width:6.9pt;height:9.8pt" o:ole="">
                  <v:imagedata r:id="rId243" o:title=""/>
                </v:shape>
                <o:OLEObject Type="Embed" ProgID="FXEquation.Equation" ShapeID="_x0000_i1112" DrawAspect="Content" ObjectID="_1501275064" r:id="rId244"/>
              </w:object>
            </w:r>
            <w:r w:rsidR="00FF422A">
              <w:t xml:space="preserve"> </w:t>
            </w:r>
            <w:r>
              <w:t xml:space="preserve">       </w:t>
            </w:r>
            <w:r w:rsidR="00FF422A">
              <w:t xml:space="preserve">                    </w:t>
            </w:r>
            <w:r>
              <w:t>D.</w:t>
            </w:r>
            <w:r w:rsidR="00FF422A">
              <w:t xml:space="preserve">    9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445C7D">
            <w:pPr>
              <w:pStyle w:val="ListParagraph"/>
              <w:numPr>
                <w:ilvl w:val="0"/>
                <w:numId w:val="12"/>
              </w:numPr>
              <w:spacing w:before="320" w:after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FF422A" w:rsidP="00DB31EB">
            <w:pPr>
              <w:pStyle w:val="QuestionStyle"/>
            </w:pPr>
            <w:r>
              <w:t xml:space="preserve">Simplify    </w:t>
            </w:r>
            <w:r w:rsidR="0083602A" w:rsidRPr="0083602A">
              <w:rPr>
                <w:color w:val="FF0000"/>
                <w:position w:val="-20"/>
              </w:rPr>
              <w:object w:dxaOrig="986" w:dyaOrig="639">
                <v:shape id="_x0000_i1113" type="#_x0000_t75" style="width:48.95pt;height:31.7pt" o:ole="">
                  <v:imagedata r:id="rId245" o:title=""/>
                </v:shape>
                <o:OLEObject Type="Embed" ProgID="FXEquation.Equation" ShapeID="_x0000_i1113" DrawAspect="Content" ObjectID="_1501275065" r:id="rId246"/>
              </w:object>
            </w:r>
            <w:r>
              <w:t xml:space="preserve">  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</w:t>
            </w:r>
            <w:r w:rsidR="00FF422A">
              <w:t xml:space="preserve"> </w:t>
            </w:r>
            <w:r w:rsidR="00985A1A" w:rsidRPr="00985A1A">
              <w:rPr>
                <w:position w:val="-20"/>
              </w:rPr>
              <w:object w:dxaOrig="304" w:dyaOrig="639">
                <v:shape id="_x0000_i1114" type="#_x0000_t75" style="width:15.55pt;height:31.7pt" o:ole="">
                  <v:imagedata r:id="rId247" o:title=""/>
                </v:shape>
                <o:OLEObject Type="Embed" ProgID="FXEquation.Equation" ShapeID="_x0000_i1114" DrawAspect="Content" ObjectID="_1501275066" r:id="rId248"/>
              </w:object>
            </w:r>
            <w:r w:rsidR="00FF422A">
              <w:t xml:space="preserve"> </w:t>
            </w:r>
            <w:r>
              <w:t xml:space="preserve">        </w:t>
            </w:r>
            <w:r w:rsidR="00FF422A">
              <w:t xml:space="preserve">                 </w:t>
            </w:r>
            <w:r>
              <w:t xml:space="preserve">B.     </w:t>
            </w:r>
            <w:r w:rsidR="00FF422A">
              <w:t xml:space="preserve"> </w:t>
            </w:r>
            <w:r w:rsidR="00985A1A" w:rsidRPr="00985A1A">
              <w:rPr>
                <w:position w:val="-20"/>
              </w:rPr>
              <w:object w:dxaOrig="304" w:dyaOrig="639">
                <v:shape id="_x0000_i1115" type="#_x0000_t75" style="width:15.55pt;height:31.7pt" o:ole="">
                  <v:imagedata r:id="rId249" o:title=""/>
                </v:shape>
                <o:OLEObject Type="Embed" ProgID="FXEquation.Equation" ShapeID="_x0000_i1115" DrawAspect="Content" ObjectID="_1501275067" r:id="rId250"/>
              </w:object>
            </w:r>
            <w:r w:rsidR="00FF422A">
              <w:t xml:space="preserve"> </w:t>
            </w:r>
            <w:r>
              <w:t xml:space="preserve">       </w:t>
            </w:r>
            <w:r w:rsidR="00FF422A">
              <w:t xml:space="preserve">            </w:t>
            </w:r>
            <w:r>
              <w:t xml:space="preserve">C.     </w:t>
            </w:r>
            <w:r w:rsidR="00FF422A">
              <w:t xml:space="preserve"> </w:t>
            </w:r>
            <w:r w:rsidR="00985A1A" w:rsidRPr="00985A1A">
              <w:rPr>
                <w:position w:val="-20"/>
              </w:rPr>
              <w:object w:dxaOrig="423" w:dyaOrig="639">
                <v:shape id="_x0000_i1116" type="#_x0000_t75" style="width:20.75pt;height:31.7pt" o:ole="">
                  <v:imagedata r:id="rId251" o:title=""/>
                </v:shape>
                <o:OLEObject Type="Embed" ProgID="FXEquation.Equation" ShapeID="_x0000_i1116" DrawAspect="Content" ObjectID="_1501275068" r:id="rId252"/>
              </w:object>
            </w:r>
            <w:r w:rsidR="00FF422A">
              <w:t xml:space="preserve"> </w:t>
            </w:r>
            <w:r>
              <w:t xml:space="preserve">       </w:t>
            </w:r>
            <w:r w:rsidR="00FF422A">
              <w:t xml:space="preserve">                </w:t>
            </w:r>
            <w:r>
              <w:t>D.</w:t>
            </w:r>
            <w:r w:rsidR="00FF422A">
              <w:t xml:space="preserve">     </w:t>
            </w:r>
            <w:r w:rsidR="00FF422A" w:rsidRPr="00FF422A">
              <w:rPr>
                <w:position w:val="-2"/>
              </w:rPr>
              <w:object w:dxaOrig="238" w:dyaOrig="294">
                <v:shape id="_x0000_i1117" type="#_x0000_t75" style="width:12.1pt;height:15pt" o:ole="">
                  <v:imagedata r:id="rId253" o:title=""/>
                </v:shape>
                <o:OLEObject Type="Embed" ProgID="FXEquation.Equation" ShapeID="_x0000_i1117" DrawAspect="Content" ObjectID="_1501275069" r:id="rId254"/>
              </w:object>
            </w:r>
            <w:r w:rsidR="00FF422A">
              <w:t xml:space="preserve">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26" type="#_x0000_t75" style="position:absolute;margin-left:302.1pt;margin-top:8.5pt;width:132.7pt;height:149.4pt;z-index:252024832;mso-position-horizontal-relative:text;mso-position-vertical-relative:text">
                  <v:imagedata r:id="rId255" o:title=""/>
                </v:shape>
                <o:OLEObject Type="Embed" ProgID="FXDraw.Graphic" ShapeID="_x0000_s1226" DrawAspect="Content" ObjectID="_1501275125" r:id="rId256"/>
              </w:object>
            </w:r>
            <w:r w:rsidR="0053705B">
              <w:t>What is the equation of this line?</w:t>
            </w:r>
          </w:p>
          <w:p w:rsidR="0053705B" w:rsidRDefault="0053705B" w:rsidP="00DB31EB">
            <w:pPr>
              <w:pStyle w:val="QuestionStyle"/>
            </w:pPr>
          </w:p>
          <w:p w:rsidR="0053705B" w:rsidRDefault="0053705B" w:rsidP="00DB31EB">
            <w:pPr>
              <w:pStyle w:val="QuestionStyle"/>
            </w:pPr>
          </w:p>
          <w:p w:rsidR="0053705B" w:rsidRDefault="0053705B" w:rsidP="00DB31EB">
            <w:pPr>
              <w:pStyle w:val="QuestionStyle"/>
            </w:pPr>
            <w:r>
              <w:t xml:space="preserve">     A.       </w:t>
            </w:r>
            <w:r w:rsidR="0083602A" w:rsidRPr="0083602A">
              <w:rPr>
                <w:color w:val="FF0000"/>
                <w:position w:val="-6"/>
              </w:rPr>
              <w:object w:dxaOrig="1253" w:dyaOrig="234">
                <v:shape id="_x0000_i1118" type="#_x0000_t75" style="width:62.8pt;height:12.1pt" o:ole="">
                  <v:imagedata r:id="rId257" o:title=""/>
                </v:shape>
                <o:OLEObject Type="Embed" ProgID="FXEquation.Equation" ShapeID="_x0000_i1118" DrawAspect="Content" ObjectID="_1501275070" r:id="rId258"/>
              </w:object>
            </w:r>
            <w:r>
              <w:t xml:space="preserve"> </w:t>
            </w:r>
          </w:p>
          <w:p w:rsidR="0053705B" w:rsidRDefault="0053705B" w:rsidP="00DB31EB">
            <w:pPr>
              <w:pStyle w:val="QuestionStyle"/>
            </w:pPr>
            <w:r>
              <w:t xml:space="preserve">     B.       </w:t>
            </w:r>
            <w:r w:rsidR="0083602A" w:rsidRPr="0083602A">
              <w:rPr>
                <w:color w:val="FF0000"/>
                <w:position w:val="-6"/>
              </w:rPr>
              <w:object w:dxaOrig="1134" w:dyaOrig="234">
                <v:shape id="_x0000_i1119" type="#_x0000_t75" style="width:57pt;height:12.1pt" o:ole="">
                  <v:imagedata r:id="rId259" o:title=""/>
                </v:shape>
                <o:OLEObject Type="Embed" ProgID="FXEquation.Equation" ShapeID="_x0000_i1119" DrawAspect="Content" ObjectID="_1501275071" r:id="rId260"/>
              </w:object>
            </w:r>
          </w:p>
          <w:p w:rsidR="0053705B" w:rsidRDefault="0053705B" w:rsidP="00DB31EB">
            <w:pPr>
              <w:pStyle w:val="QuestionStyle"/>
            </w:pPr>
            <w:r>
              <w:t xml:space="preserve">     C.       </w:t>
            </w:r>
            <w:r w:rsidR="0083602A" w:rsidRPr="0083602A">
              <w:rPr>
                <w:color w:val="FF0000"/>
                <w:position w:val="-6"/>
              </w:rPr>
              <w:object w:dxaOrig="1253" w:dyaOrig="234">
                <v:shape id="_x0000_i1120" type="#_x0000_t75" style="width:62.8pt;height:12.1pt" o:ole="">
                  <v:imagedata r:id="rId261" o:title=""/>
                </v:shape>
                <o:OLEObject Type="Embed" ProgID="FXEquation.Equation" ShapeID="_x0000_i1120" DrawAspect="Content" ObjectID="_1501275072" r:id="rId262"/>
              </w:object>
            </w:r>
          </w:p>
          <w:p w:rsidR="0053705B" w:rsidRDefault="0053705B" w:rsidP="00DB31EB">
            <w:pPr>
              <w:pStyle w:val="QuestionStyle"/>
            </w:pPr>
            <w:r>
              <w:t xml:space="preserve">     D.       </w:t>
            </w:r>
            <w:r w:rsidR="0083602A" w:rsidRPr="0083602A">
              <w:rPr>
                <w:color w:val="FF0000"/>
                <w:position w:val="-6"/>
              </w:rPr>
              <w:object w:dxaOrig="1134" w:dyaOrig="234">
                <v:shape id="_x0000_i1121" type="#_x0000_t75" style="width:57pt;height:12.1pt" o:ole="">
                  <v:imagedata r:id="rId263" o:title=""/>
                </v:shape>
                <o:OLEObject Type="Embed" ProgID="FXEquation.Equation" ShapeID="_x0000_i1121" DrawAspect="Content" ObjectID="_1501275073" r:id="rId264"/>
              </w:object>
            </w:r>
          </w:p>
          <w:p w:rsidR="0053705B" w:rsidRDefault="0053705B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A47F5" w:rsidP="00DB31EB">
            <w:pPr>
              <w:pStyle w:val="QuestionStyle"/>
            </w:pPr>
            <w:r>
              <w:t xml:space="preserve">At its furthest, Pluto is  </w:t>
            </w:r>
            <w:r w:rsidRPr="00DA47F5">
              <w:rPr>
                <w:color w:val="FF0000"/>
                <w:position w:val="-2"/>
              </w:rPr>
              <w:object w:dxaOrig="1098" w:dyaOrig="294">
                <v:shape id="_x0000_i1122" type="#_x0000_t75" style="width:54.7pt;height:15pt" o:ole="">
                  <v:imagedata r:id="rId265" o:title=""/>
                </v:shape>
                <o:OLEObject Type="Embed" ProgID="FXEquation.Equation" ShapeID="_x0000_i1122" DrawAspect="Content" ObjectID="_1501275074" r:id="rId266"/>
              </w:object>
            </w:r>
            <w:r>
              <w:t xml:space="preserve"> km from the Earth. </w:t>
            </w:r>
          </w:p>
          <w:p w:rsidR="00257099" w:rsidRDefault="00257099" w:rsidP="00DB31EB">
            <w:pPr>
              <w:pStyle w:val="QuestionStyle"/>
            </w:pPr>
            <w:r>
              <w:t>This can also be written as :</w:t>
            </w:r>
          </w:p>
          <w:p w:rsidR="00257099" w:rsidRDefault="00990EE1" w:rsidP="00DB31EB">
            <w:pPr>
              <w:pStyle w:val="QuestionStyle"/>
            </w:pPr>
            <w:r>
              <w:t xml:space="preserve">     A.    </w:t>
            </w:r>
            <w:r w:rsidR="00257099">
              <w:t>75 000 000 km</w:t>
            </w:r>
            <w:r>
              <w:t xml:space="preserve">   </w:t>
            </w:r>
          </w:p>
          <w:p w:rsidR="00257099" w:rsidRDefault="00990EE1" w:rsidP="00DB31EB">
            <w:pPr>
              <w:pStyle w:val="QuestionStyle"/>
            </w:pPr>
            <w:r>
              <w:t xml:space="preserve">    </w:t>
            </w:r>
            <w:r w:rsidR="00257099">
              <w:t xml:space="preserve"> </w:t>
            </w:r>
            <w:r>
              <w:t xml:space="preserve">B.    </w:t>
            </w:r>
            <w:r w:rsidR="00257099">
              <w:t>750 000 000 km</w:t>
            </w:r>
            <w:r>
              <w:t xml:space="preserve">   </w:t>
            </w:r>
          </w:p>
          <w:p w:rsidR="00257099" w:rsidRDefault="00257099" w:rsidP="00DB31EB">
            <w:pPr>
              <w:pStyle w:val="QuestionStyle"/>
            </w:pPr>
            <w:r>
              <w:t xml:space="preserve"> </w:t>
            </w:r>
            <w:r w:rsidR="00990EE1">
              <w:t xml:space="preserve">    C.    </w:t>
            </w:r>
            <w:r>
              <w:t>7 500 000 000 km</w:t>
            </w:r>
            <w:r w:rsidR="00990EE1">
              <w:t xml:space="preserve">    </w:t>
            </w:r>
          </w:p>
          <w:p w:rsidR="00990EE1" w:rsidRDefault="00257099" w:rsidP="00DB31EB">
            <w:pPr>
              <w:pStyle w:val="QuestionStyle"/>
            </w:pPr>
            <w:r>
              <w:t xml:space="preserve"> </w:t>
            </w:r>
            <w:r w:rsidR="00990EE1">
              <w:t xml:space="preserve">    D.</w:t>
            </w:r>
            <w:r>
              <w:t xml:space="preserve">    75 000 000 000 km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502FF0" w:rsidP="00DB31EB">
            <w:pPr>
              <w:pStyle w:val="QuestionStyle"/>
            </w:pPr>
            <w:r>
              <w:t xml:space="preserve">Which graph shows the solution to  </w:t>
            </w:r>
            <w:r w:rsidRPr="00502FF0">
              <w:rPr>
                <w:color w:val="FF0000"/>
                <w:position w:val="-4"/>
              </w:rPr>
              <w:object w:dxaOrig="1128" w:dyaOrig="214">
                <v:shape id="_x0000_i1123" type="#_x0000_t75" style="width:56.45pt;height:10.95pt" o:ole="">
                  <v:imagedata r:id="rId267" o:title=""/>
                </v:shape>
                <o:OLEObject Type="Embed" ProgID="FXEquation.Equation" ShapeID="_x0000_i1123" DrawAspect="Content" ObjectID="_1501275075" r:id="rId268"/>
              </w:object>
            </w:r>
            <w:r>
              <w:t xml:space="preserve"> ?</w:t>
            </w:r>
          </w:p>
          <w:p w:rsidR="00990EE1" w:rsidRDefault="00D96682" w:rsidP="0083602A">
            <w:pPr>
              <w:pStyle w:val="QuestionStyle"/>
              <w:spacing w:before="0" w:after="360"/>
            </w:pPr>
            <w:r>
              <w:rPr>
                <w:noProof/>
              </w:rPr>
              <w:object w:dxaOrig="1440" w:dyaOrig="1440">
                <v:shape id="_x0000_s1230" type="#_x0000_t75" style="position:absolute;margin-left:51.25pt;margin-top:23.2pt;width:273.6pt;height:33.45pt;z-index:252028928;mso-position-horizontal-relative:text;mso-position-vertical-relative:text">
                  <v:imagedata r:id="rId269" o:title=""/>
                </v:shape>
                <o:OLEObject Type="Embed" ProgID="FXDraw.Graphic" ShapeID="_x0000_s1230" DrawAspect="Content" ObjectID="_1501275126" r:id="rId270"/>
              </w:object>
            </w:r>
          </w:p>
          <w:p w:rsidR="00502FF0" w:rsidRDefault="00D96682" w:rsidP="0083602A">
            <w:pPr>
              <w:pStyle w:val="QuestionStyle"/>
              <w:spacing w:before="0" w:after="360"/>
            </w:pPr>
            <w:r>
              <w:rPr>
                <w:noProof/>
                <w:lang w:eastAsia="en-AU"/>
              </w:rPr>
              <w:object w:dxaOrig="1440" w:dyaOrig="1440">
                <v:shape id="_x0000_s1229" type="#_x0000_t75" style="position:absolute;margin-left:51.95pt;margin-top:24.85pt;width:273.6pt;height:33.45pt;z-index:252027904;mso-position-horizontal-relative:text;mso-position-vertical-relative:text">
                  <v:imagedata r:id="rId271" o:title=""/>
                </v:shape>
                <o:OLEObject Type="Embed" ProgID="FXDraw.Graphic" ShapeID="_x0000_s1229" DrawAspect="Content" ObjectID="_1501275127" r:id="rId272"/>
              </w:object>
            </w:r>
            <w:r w:rsidR="00990EE1">
              <w:t xml:space="preserve">     A.       </w:t>
            </w:r>
          </w:p>
          <w:p w:rsidR="00502FF0" w:rsidRDefault="00D96682" w:rsidP="0083602A">
            <w:pPr>
              <w:pStyle w:val="QuestionStyle"/>
              <w:spacing w:before="0" w:after="360"/>
            </w:pPr>
            <w:r>
              <w:rPr>
                <w:noProof/>
                <w:lang w:eastAsia="en-AU"/>
              </w:rPr>
              <w:object w:dxaOrig="1440" w:dyaOrig="1440">
                <v:shape id="_x0000_s1227" type="#_x0000_t75" style="position:absolute;margin-left:51.25pt;margin-top:26.45pt;width:273.6pt;height:33.45pt;z-index:252025856;mso-position-horizontal-relative:text;mso-position-vertical-relative:text">
                  <v:imagedata r:id="rId273" o:title=""/>
                </v:shape>
                <o:OLEObject Type="Embed" ProgID="FXDraw.Graphic" ShapeID="_x0000_s1227" DrawAspect="Content" ObjectID="_1501275128" r:id="rId274"/>
              </w:object>
            </w:r>
            <w:r w:rsidR="00990EE1">
              <w:t xml:space="preserve">     B.        </w:t>
            </w:r>
          </w:p>
          <w:p w:rsidR="00502FF0" w:rsidRDefault="00D96682" w:rsidP="0083602A">
            <w:pPr>
              <w:pStyle w:val="QuestionStyle"/>
              <w:spacing w:before="0" w:after="360"/>
            </w:pPr>
            <w:r>
              <w:rPr>
                <w:noProof/>
                <w:lang w:eastAsia="en-AU"/>
              </w:rPr>
              <w:object w:dxaOrig="1440" w:dyaOrig="1440">
                <v:shape id="_x0000_s1228" type="#_x0000_t75" style="position:absolute;margin-left:51.4pt;margin-top:31.05pt;width:273.6pt;height:33.45pt;z-index:252026880;mso-position-horizontal-relative:text;mso-position-vertical-relative:text">
                  <v:imagedata r:id="rId275" o:title=""/>
                </v:shape>
                <o:OLEObject Type="Embed" ProgID="FXDraw.Graphic" ShapeID="_x0000_s1228" DrawAspect="Content" ObjectID="_1501275129" r:id="rId276"/>
              </w:object>
            </w:r>
            <w:r w:rsidR="00502FF0">
              <w:t xml:space="preserve"> </w:t>
            </w:r>
            <w:r w:rsidR="00990EE1">
              <w:t xml:space="preserve">    C.        </w:t>
            </w:r>
          </w:p>
          <w:p w:rsidR="00990EE1" w:rsidRDefault="00502FF0" w:rsidP="0083602A">
            <w:pPr>
              <w:pStyle w:val="QuestionStyle"/>
              <w:spacing w:before="0" w:after="360"/>
            </w:pPr>
            <w:r>
              <w:t xml:space="preserve"> </w:t>
            </w:r>
            <w:r w:rsidR="00990EE1">
              <w:t xml:space="preserve">    D.</w:t>
            </w:r>
          </w:p>
          <w:p w:rsidR="00502FF0" w:rsidRDefault="00502FF0" w:rsidP="00DB31EB">
            <w:pPr>
              <w:pStyle w:val="QuestionStyle"/>
            </w:pPr>
          </w:p>
        </w:tc>
      </w:tr>
      <w:tr w:rsidR="00730776" w:rsidRPr="00C25037" w:rsidTr="00DB31EB">
        <w:trPr>
          <w:cantSplit/>
        </w:trPr>
        <w:tc>
          <w:tcPr>
            <w:tcW w:w="817" w:type="dxa"/>
          </w:tcPr>
          <w:p w:rsidR="00730776" w:rsidRPr="00B15693" w:rsidRDefault="00730776" w:rsidP="00730776">
            <w:pPr>
              <w:pStyle w:val="ListParagraph"/>
              <w:numPr>
                <w:ilvl w:val="0"/>
                <w:numId w:val="0"/>
              </w:numPr>
              <w:spacing w:before="120" w:after="120"/>
              <w:ind w:left="7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30776" w:rsidRPr="0083602A" w:rsidRDefault="0014135B" w:rsidP="00DB31EB">
            <w:pPr>
              <w:pStyle w:val="QuestionStyle"/>
              <w:rPr>
                <w:b/>
              </w:rPr>
            </w:pPr>
            <w:r w:rsidRPr="0083602A">
              <w:rPr>
                <w:b/>
              </w:rPr>
              <w:t>Questions 62 – 64</w:t>
            </w:r>
            <w:r w:rsidR="00730776" w:rsidRPr="0083602A">
              <w:rPr>
                <w:b/>
              </w:rPr>
              <w:t xml:space="preserve"> refer to the following.</w:t>
            </w:r>
          </w:p>
          <w:p w:rsidR="00730776" w:rsidRDefault="00730776" w:rsidP="00DB31EB">
            <w:pPr>
              <w:pStyle w:val="QuestionStyle"/>
            </w:pPr>
            <w:r w:rsidRPr="00730776">
              <w:t xml:space="preserve">The stem and </w:t>
            </w:r>
            <w:r>
              <w:t>leaf plot below shows the number of points scored by players in a single end of an outdoor archery tournament.</w:t>
            </w:r>
          </w:p>
          <w:p w:rsidR="00730776" w:rsidRDefault="00730776" w:rsidP="00DB31EB">
            <w:pPr>
              <w:pStyle w:val="QuestionStyle"/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16"/>
              <w:gridCol w:w="1016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730776" w:rsidTr="00DB31EB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1016" w:type="dxa"/>
                  <w:tcBorders>
                    <w:top w:val="single" w:sz="12" w:space="0" w:color="000000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</w:tr>
            <w:tr w:rsidR="00730776" w:rsidTr="00DB31EB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9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</w:tr>
            <w:tr w:rsidR="00730776" w:rsidTr="00DB31EB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730776" w:rsidRDefault="00CB5BF9" w:rsidP="00DB31EB">
                  <w:pPr>
                    <w:pStyle w:val="Question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CB5BF9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CB5BF9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</w:tr>
            <w:tr w:rsidR="00730776" w:rsidTr="00DB31EB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14135B" w:rsidP="00DB31EB">
                  <w:pPr>
                    <w:pStyle w:val="QuestionStyle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14135B" w:rsidP="00DB31EB">
                  <w:pPr>
                    <w:pStyle w:val="QuestionStyle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14135B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  <w:r>
                    <w:t>9</w:t>
                  </w:r>
                </w:p>
              </w:tc>
            </w:tr>
            <w:tr w:rsidR="00730776" w:rsidTr="00DB31EB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6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30776" w:rsidRDefault="00730776" w:rsidP="00DB31EB">
                  <w:pPr>
                    <w:pStyle w:val="QuestionStyle"/>
                  </w:pPr>
                </w:p>
              </w:tc>
            </w:tr>
          </w:tbl>
          <w:p w:rsidR="00730776" w:rsidRPr="00730776" w:rsidRDefault="00730776" w:rsidP="00DB31EB">
            <w:pPr>
              <w:pStyle w:val="QuestionStyle"/>
            </w:pPr>
            <w:r>
              <w:t xml:space="preserve">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14135B" w:rsidP="00DB31EB">
            <w:pPr>
              <w:pStyle w:val="QuestionStyle"/>
            </w:pPr>
            <w:r>
              <w:t>What type of data is shown in the plot?</w:t>
            </w:r>
          </w:p>
          <w:p w:rsidR="00990EE1" w:rsidRDefault="00990EE1" w:rsidP="00DB31EB">
            <w:pPr>
              <w:pStyle w:val="QuestionStyle"/>
            </w:pPr>
          </w:p>
          <w:p w:rsidR="0014135B" w:rsidRDefault="00990EE1" w:rsidP="00DB31EB">
            <w:pPr>
              <w:pStyle w:val="QuestionStyle"/>
            </w:pPr>
            <w:r>
              <w:t xml:space="preserve">     A.     </w:t>
            </w:r>
            <w:r w:rsidR="0014135B">
              <w:t>Categorical data.</w:t>
            </w:r>
            <w:r>
              <w:t xml:space="preserve">   </w:t>
            </w:r>
          </w:p>
          <w:p w:rsidR="0014135B" w:rsidRDefault="0014135B" w:rsidP="00DB31EB">
            <w:pPr>
              <w:pStyle w:val="QuestionStyle"/>
            </w:pPr>
            <w:r>
              <w:t xml:space="preserve"> </w:t>
            </w:r>
            <w:r w:rsidR="00990EE1">
              <w:t xml:space="preserve">    B.     </w:t>
            </w:r>
            <w:r>
              <w:t>Continuous numerical data.</w:t>
            </w:r>
          </w:p>
          <w:p w:rsidR="0014135B" w:rsidRDefault="00990EE1" w:rsidP="00DB31EB">
            <w:pPr>
              <w:pStyle w:val="QuestionStyle"/>
            </w:pPr>
            <w:r>
              <w:t xml:space="preserve">     C.     </w:t>
            </w:r>
            <w:r w:rsidR="0014135B">
              <w:t>Discrete numerical data.</w:t>
            </w:r>
            <w:r>
              <w:t xml:space="preserve">   </w:t>
            </w:r>
          </w:p>
          <w:p w:rsidR="00990EE1" w:rsidRDefault="0014135B" w:rsidP="00DB31EB">
            <w:pPr>
              <w:pStyle w:val="QuestionStyle"/>
            </w:pPr>
            <w:r>
              <w:t xml:space="preserve"> </w:t>
            </w:r>
            <w:r w:rsidR="00990EE1">
              <w:t xml:space="preserve">    D.</w:t>
            </w:r>
            <w:r>
              <w:t xml:space="preserve">     Randomly generated data.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14135B" w:rsidP="00DB31EB">
            <w:pPr>
              <w:pStyle w:val="QuestionStyle"/>
            </w:pPr>
            <w:r>
              <w:t>What is the interquartile range of the data?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</w:t>
            </w:r>
            <w:r w:rsidR="0014135B">
              <w:t>7</w:t>
            </w:r>
            <w:r>
              <w:t xml:space="preserve">       </w:t>
            </w:r>
            <w:r w:rsidR="0014135B">
              <w:t xml:space="preserve">             </w:t>
            </w:r>
            <w:r>
              <w:t xml:space="preserve">B.    </w:t>
            </w:r>
            <w:r w:rsidR="0014135B">
              <w:t>11</w:t>
            </w:r>
            <w:r>
              <w:t xml:space="preserve">        </w:t>
            </w:r>
            <w:r w:rsidR="0014135B">
              <w:t xml:space="preserve">                 </w:t>
            </w:r>
            <w:r>
              <w:t xml:space="preserve">C.    </w:t>
            </w:r>
            <w:r w:rsidR="0014135B">
              <w:t>13</w:t>
            </w:r>
            <w:r>
              <w:t xml:space="preserve">        </w:t>
            </w:r>
            <w:r w:rsidR="0014135B">
              <w:t xml:space="preserve">                  </w:t>
            </w:r>
            <w:r>
              <w:t>D.</w:t>
            </w:r>
            <w:r w:rsidR="0014135B">
              <w:t xml:space="preserve">    38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83602A" w:rsidP="00DB31EB">
            <w:pPr>
              <w:pStyle w:val="QuestionStyle"/>
            </w:pPr>
            <w:r>
              <w:t>If one</w:t>
            </w:r>
            <w:r w:rsidR="0014135B">
              <w:t xml:space="preserve"> score is chosen at random, what is the probability that it is less than 56?</w:t>
            </w:r>
          </w:p>
          <w:p w:rsidR="00990EE1" w:rsidRDefault="00990EE1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  </w:t>
            </w:r>
            <w:r w:rsidR="0014135B">
              <w:t xml:space="preserve"> </w:t>
            </w:r>
            <w:r w:rsidR="0014135B" w:rsidRPr="0014135B">
              <w:rPr>
                <w:position w:val="-20"/>
              </w:rPr>
              <w:object w:dxaOrig="154" w:dyaOrig="537">
                <v:shape id="_x0000_i1124" type="#_x0000_t75" style="width:7.5pt;height:27.05pt" o:ole="">
                  <v:imagedata r:id="rId277" o:title=""/>
                </v:shape>
                <o:OLEObject Type="Embed" ProgID="FXEquation.Equation" ShapeID="_x0000_i1124" DrawAspect="Content" ObjectID="_1501275076" r:id="rId278"/>
              </w:object>
            </w:r>
            <w:r w:rsidR="0014135B">
              <w:t xml:space="preserve"> </w:t>
            </w:r>
            <w:r>
              <w:t xml:space="preserve">      </w:t>
            </w:r>
            <w:r w:rsidR="0014135B">
              <w:t xml:space="preserve">          </w:t>
            </w:r>
            <w:r>
              <w:t xml:space="preserve">B.     </w:t>
            </w:r>
            <w:r w:rsidR="0014135B">
              <w:t xml:space="preserve"> </w:t>
            </w:r>
            <w:r w:rsidR="0014135B" w:rsidRPr="0014135B">
              <w:rPr>
                <w:position w:val="-20"/>
              </w:rPr>
              <w:object w:dxaOrig="274" w:dyaOrig="537">
                <v:shape id="_x0000_i1125" type="#_x0000_t75" style="width:13.25pt;height:27.05pt" o:ole="">
                  <v:imagedata r:id="rId279" o:title=""/>
                </v:shape>
                <o:OLEObject Type="Embed" ProgID="FXEquation.Equation" ShapeID="_x0000_i1125" DrawAspect="Content" ObjectID="_1501275077" r:id="rId280"/>
              </w:object>
            </w:r>
            <w:r w:rsidR="0014135B">
              <w:t xml:space="preserve"> </w:t>
            </w:r>
            <w:r>
              <w:t xml:space="preserve">       </w:t>
            </w:r>
            <w:r w:rsidR="0014135B">
              <w:t xml:space="preserve">               </w:t>
            </w:r>
            <w:r>
              <w:t xml:space="preserve">C.      </w:t>
            </w:r>
            <w:r w:rsidR="0014135B">
              <w:t xml:space="preserve"> </w:t>
            </w:r>
            <w:r w:rsidR="0014135B" w:rsidRPr="0014135B">
              <w:rPr>
                <w:position w:val="-20"/>
              </w:rPr>
              <w:object w:dxaOrig="154" w:dyaOrig="537">
                <v:shape id="_x0000_i1126" type="#_x0000_t75" style="width:7.5pt;height:27.05pt" o:ole="">
                  <v:imagedata r:id="rId281" o:title=""/>
                </v:shape>
                <o:OLEObject Type="Embed" ProgID="FXEquation.Equation" ShapeID="_x0000_i1126" DrawAspect="Content" ObjectID="_1501275078" r:id="rId282"/>
              </w:object>
            </w:r>
            <w:r w:rsidR="0014135B">
              <w:t xml:space="preserve"> </w:t>
            </w:r>
            <w:r>
              <w:t xml:space="preserve">      </w:t>
            </w:r>
            <w:r w:rsidR="0014135B">
              <w:t xml:space="preserve">                 </w:t>
            </w:r>
            <w:r>
              <w:t>D.</w:t>
            </w:r>
            <w:r w:rsidR="0014135B">
              <w:t xml:space="preserve">      </w:t>
            </w:r>
            <w:r w:rsidR="0014135B" w:rsidRPr="0014135B">
              <w:rPr>
                <w:position w:val="-20"/>
              </w:rPr>
              <w:object w:dxaOrig="274" w:dyaOrig="533">
                <v:shape id="_x0000_i1127" type="#_x0000_t75" style="width:13.25pt;height:26.5pt" o:ole="">
                  <v:imagedata r:id="rId283" o:title=""/>
                </v:shape>
                <o:OLEObject Type="Embed" ProgID="FXEquation.Equation" ShapeID="_x0000_i1127" DrawAspect="Content" ObjectID="_1501275079" r:id="rId284"/>
              </w:object>
            </w:r>
            <w:r w:rsidR="0014135B">
              <w:t xml:space="preserve"> 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83602A">
            <w:pPr>
              <w:pStyle w:val="QuestionStyle"/>
              <w:ind w:right="4512"/>
            </w:pPr>
            <w:r>
              <w:rPr>
                <w:noProof/>
                <w:lang w:eastAsia="en-AU"/>
              </w:rPr>
              <w:object w:dxaOrig="1440" w:dyaOrig="1440">
                <v:shape id="_x0000_s1250" type="#_x0000_t75" style="position:absolute;margin-left:282.5pt;margin-top:3.75pt;width:125.25pt;height:170.75pt;z-index:252032000;mso-position-horizontal-relative:text;mso-position-vertical-relative:text">
                  <v:imagedata r:id="rId285" o:title=""/>
                </v:shape>
                <o:OLEObject Type="Embed" ProgID="FXDraw.Graphic" ShapeID="_x0000_s1250" DrawAspect="Content" ObjectID="_1501275130" r:id="rId286"/>
              </w:object>
            </w:r>
            <w:r w:rsidR="000F1EC9">
              <w:t>From a point on level ground, 12.5 metres from the base of the tree, the angle of elevation of the top of the tree is 63</w:t>
            </w:r>
            <w:r w:rsidR="000F1EC9" w:rsidRPr="000F1EC9">
              <w:rPr>
                <w:vertAlign w:val="superscript"/>
              </w:rPr>
              <w:t>o</w:t>
            </w:r>
            <w:r w:rsidR="000F1EC9">
              <w:t>.</w:t>
            </w:r>
          </w:p>
          <w:p w:rsidR="000F1EC9" w:rsidRDefault="000F1EC9" w:rsidP="0083602A">
            <w:pPr>
              <w:pStyle w:val="QuestionStyle"/>
              <w:ind w:right="4512"/>
            </w:pPr>
            <w:r>
              <w:t>What is the height of the tree, to the nearest tenth of a metre?</w:t>
            </w:r>
          </w:p>
          <w:p w:rsidR="00990EE1" w:rsidRDefault="00990EE1" w:rsidP="00DB31EB">
            <w:pPr>
              <w:pStyle w:val="QuestionStyle"/>
            </w:pPr>
          </w:p>
          <w:p w:rsidR="000F1EC9" w:rsidRDefault="00990EE1" w:rsidP="00DB31EB">
            <w:pPr>
              <w:pStyle w:val="QuestionStyle"/>
            </w:pPr>
            <w:r>
              <w:t xml:space="preserve">     A.     </w:t>
            </w:r>
            <w:r w:rsidR="00C70909">
              <w:t>5.7 m</w:t>
            </w:r>
            <w:r>
              <w:t xml:space="preserve">   </w:t>
            </w:r>
          </w:p>
          <w:p w:rsidR="000F1EC9" w:rsidRDefault="000F1EC9" w:rsidP="00DB31EB">
            <w:pPr>
              <w:pStyle w:val="QuestionStyle"/>
            </w:pPr>
            <w:r>
              <w:t xml:space="preserve"> </w:t>
            </w:r>
            <w:r w:rsidR="00990EE1">
              <w:t xml:space="preserve">    B.     </w:t>
            </w:r>
            <w:r w:rsidR="00C70909">
              <w:t>6.4 m</w:t>
            </w:r>
            <w:r w:rsidR="00990EE1">
              <w:t xml:space="preserve">   </w:t>
            </w:r>
          </w:p>
          <w:p w:rsidR="000F1EC9" w:rsidRDefault="000F1EC9" w:rsidP="00DB31EB">
            <w:pPr>
              <w:pStyle w:val="QuestionStyle"/>
            </w:pPr>
            <w:r>
              <w:t xml:space="preserve"> </w:t>
            </w:r>
            <w:r w:rsidR="00990EE1">
              <w:t xml:space="preserve">    C.     </w:t>
            </w:r>
            <w:r w:rsidR="00C70909">
              <w:t>15.8 m</w:t>
            </w:r>
            <w:r w:rsidR="00990EE1">
              <w:t xml:space="preserve">  </w:t>
            </w:r>
          </w:p>
          <w:p w:rsidR="00990EE1" w:rsidRDefault="00990EE1" w:rsidP="00DB31EB">
            <w:pPr>
              <w:pStyle w:val="QuestionStyle"/>
            </w:pPr>
            <w:r>
              <w:t xml:space="preserve">     D.</w:t>
            </w:r>
            <w:r w:rsidR="00C70909">
              <w:t xml:space="preserve">     24.5 m</w:t>
            </w:r>
          </w:p>
          <w:p w:rsidR="0083602A" w:rsidRDefault="0083602A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C70909" w:rsidP="00DB31EB">
            <w:pPr>
              <w:pStyle w:val="QuestionStyle"/>
            </w:pPr>
            <w:r>
              <w:t>Three towns A, B and C lie on the same flat plain.</w:t>
            </w:r>
          </w:p>
          <w:p w:rsidR="00C70909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51" type="#_x0000_t75" style="position:absolute;margin-left:233.35pt;margin-top:17.1pt;width:203.5pt;height:106.05pt;z-index:252033024;mso-position-horizontal-relative:text;mso-position-vertical-relative:text">
                  <v:imagedata r:id="rId287" o:title=""/>
                </v:shape>
                <o:OLEObject Type="Embed" ProgID="FXDraw.Graphic" ShapeID="_x0000_s1251" DrawAspect="Content" ObjectID="_1501275131" r:id="rId288"/>
              </w:object>
            </w:r>
            <w:r w:rsidR="00C70909">
              <w:t>A is 65 km due south of B.</w:t>
            </w:r>
          </w:p>
          <w:p w:rsidR="00C70909" w:rsidRDefault="00C70909" w:rsidP="00DB31EB">
            <w:pPr>
              <w:pStyle w:val="QuestionStyle"/>
            </w:pPr>
            <w:r>
              <w:t>C is 120 km due east of A.</w:t>
            </w:r>
          </w:p>
          <w:p w:rsidR="00990EE1" w:rsidRDefault="00C70909" w:rsidP="00DB31EB">
            <w:pPr>
              <w:pStyle w:val="QuestionStyle"/>
            </w:pPr>
            <w:r>
              <w:t>What is the bearing of B from C?</w:t>
            </w:r>
          </w:p>
          <w:p w:rsidR="00C70909" w:rsidRDefault="00C70909" w:rsidP="00DB31EB">
            <w:pPr>
              <w:pStyle w:val="QuestionStyle"/>
            </w:pPr>
          </w:p>
          <w:p w:rsidR="00C70909" w:rsidRDefault="00990EE1" w:rsidP="00DB31EB">
            <w:pPr>
              <w:pStyle w:val="QuestionStyle"/>
            </w:pPr>
            <w:r>
              <w:t xml:space="preserve">     A.    </w:t>
            </w:r>
            <w:r w:rsidR="00513684">
              <w:t>028</w:t>
            </w:r>
            <w:r w:rsidR="00513684" w:rsidRPr="00513684">
              <w:rPr>
                <w:vertAlign w:val="superscript"/>
              </w:rPr>
              <w:t>o</w:t>
            </w:r>
            <w:r>
              <w:t xml:space="preserve">    </w:t>
            </w:r>
          </w:p>
          <w:p w:rsidR="00C70909" w:rsidRDefault="00C70909" w:rsidP="00DB31EB">
            <w:pPr>
              <w:pStyle w:val="QuestionStyle"/>
            </w:pPr>
            <w:r>
              <w:t xml:space="preserve"> </w:t>
            </w:r>
            <w:r w:rsidR="00990EE1">
              <w:t xml:space="preserve">    B.    </w:t>
            </w:r>
            <w:r w:rsidR="00513684">
              <w:t>118</w:t>
            </w:r>
            <w:r w:rsidR="00513684" w:rsidRPr="00513684">
              <w:rPr>
                <w:vertAlign w:val="superscript"/>
              </w:rPr>
              <w:t>o</w:t>
            </w:r>
            <w:r w:rsidR="00990EE1">
              <w:t xml:space="preserve">    </w:t>
            </w:r>
          </w:p>
          <w:p w:rsidR="00C70909" w:rsidRDefault="00C70909" w:rsidP="00DB31EB">
            <w:pPr>
              <w:pStyle w:val="QuestionStyle"/>
            </w:pPr>
            <w:r>
              <w:t xml:space="preserve"> </w:t>
            </w:r>
            <w:r w:rsidR="00990EE1">
              <w:t xml:space="preserve">    C.    </w:t>
            </w:r>
            <w:r w:rsidR="00513684">
              <w:t>242</w:t>
            </w:r>
            <w:r w:rsidR="00513684" w:rsidRPr="00513684">
              <w:rPr>
                <w:vertAlign w:val="superscript"/>
              </w:rPr>
              <w:t>o</w:t>
            </w:r>
            <w:r w:rsidR="00990EE1">
              <w:t xml:space="preserve">    </w:t>
            </w:r>
          </w:p>
          <w:p w:rsidR="00990EE1" w:rsidRPr="00493BA5" w:rsidRDefault="00C70909" w:rsidP="00DB31EB">
            <w:pPr>
              <w:pStyle w:val="QuestionStyle"/>
            </w:pPr>
            <w:r>
              <w:t xml:space="preserve"> </w:t>
            </w:r>
            <w:r w:rsidR="00990EE1">
              <w:t xml:space="preserve">    D.</w:t>
            </w:r>
            <w:r w:rsidR="00513684">
              <w:t xml:space="preserve">    298</w:t>
            </w:r>
            <w:r w:rsidR="00513684" w:rsidRPr="00513684">
              <w:rPr>
                <w:vertAlign w:val="superscript"/>
              </w:rPr>
              <w:t>o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EB0671" w:rsidP="00DB31EB">
            <w:pPr>
              <w:pStyle w:val="QuestionStyle"/>
            </w:pPr>
            <w:r>
              <w:t>Tim bought a set of tradesman’s tools for $3500 four years ago.</w:t>
            </w:r>
          </w:p>
          <w:p w:rsidR="00EB0671" w:rsidRDefault="00EB0671" w:rsidP="00DB31EB">
            <w:pPr>
              <w:pStyle w:val="QuestionStyle"/>
            </w:pPr>
            <w:r>
              <w:t>What is the value of the set now if it depreciated at 24% pa?</w:t>
            </w:r>
          </w:p>
          <w:p w:rsidR="00990EE1" w:rsidRDefault="00990EE1" w:rsidP="00DB31EB">
            <w:pPr>
              <w:pStyle w:val="QuestionStyle"/>
            </w:pPr>
          </w:p>
          <w:p w:rsidR="00990EE1" w:rsidRPr="00493BA5" w:rsidRDefault="00990EE1" w:rsidP="00DB31EB">
            <w:pPr>
              <w:pStyle w:val="QuestionStyle"/>
            </w:pPr>
            <w:r>
              <w:t xml:space="preserve">     A.   </w:t>
            </w:r>
            <w:r w:rsidR="00EB0671">
              <w:t>$1167.68</w:t>
            </w:r>
            <w:r>
              <w:t xml:space="preserve">         B.    </w:t>
            </w:r>
            <w:r w:rsidR="00EB0671">
              <w:t>$1536.42</w:t>
            </w:r>
            <w:r>
              <w:t xml:space="preserve">        C.   </w:t>
            </w:r>
            <w:r w:rsidR="009A1923">
              <w:t>$2540.00</w:t>
            </w:r>
            <w:r>
              <w:t xml:space="preserve">         D.</w:t>
            </w:r>
            <w:r w:rsidR="00EB0671">
              <w:t xml:space="preserve">     $2660.00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4385B" w:rsidRDefault="00B3557D" w:rsidP="0083602A">
            <w:pPr>
              <w:pStyle w:val="QuestionStyle"/>
              <w:ind w:right="5103"/>
            </w:pPr>
            <w:r w:rsidRPr="00B3557D">
              <w:rPr>
                <w:noProof/>
                <w:lang w:eastAsia="en-AU"/>
              </w:rPr>
              <w:drawing>
                <wp:anchor distT="0" distB="0" distL="114300" distR="114300" simplePos="0" relativeHeight="251665408" behindDoc="0" locked="0" layoutInCell="1" allowOverlap="1" wp14:anchorId="43EB940D" wp14:editId="3F9B8001">
                  <wp:simplePos x="0" y="0"/>
                  <wp:positionH relativeFrom="column">
                    <wp:posOffset>3457365</wp:posOffset>
                  </wp:positionH>
                  <wp:positionV relativeFrom="paragraph">
                    <wp:posOffset>107143</wp:posOffset>
                  </wp:positionV>
                  <wp:extent cx="2138183" cy="1457132"/>
                  <wp:effectExtent l="0" t="0" r="0" b="0"/>
                  <wp:wrapNone/>
                  <wp:docPr id="219" name="Picture 219" descr="C:\Users\Garry\Downloads\shutterstock_1581928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 descr="C:\Users\Garry\Downloads\shutterstock_15819281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925" b="8114"/>
                          <a:stretch/>
                        </pic:blipFill>
                        <pic:spPr bwMode="auto">
                          <a:xfrm>
                            <a:off x="0" y="0"/>
                            <a:ext cx="2138183" cy="145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385B">
              <w:t>A jet ski can travel at</w:t>
            </w:r>
            <w:r>
              <w:t xml:space="preserve"> 12</w:t>
            </w:r>
            <w:r w:rsidR="0094385B">
              <w:t>0 km/h in a straight line.</w:t>
            </w:r>
          </w:p>
          <w:p w:rsidR="00990EE1" w:rsidRDefault="0094385B" w:rsidP="0083602A">
            <w:pPr>
              <w:pStyle w:val="QuestionStyle"/>
              <w:ind w:right="5103"/>
            </w:pPr>
            <w:r>
              <w:t xml:space="preserve">At this </w:t>
            </w:r>
            <w:r w:rsidR="00B3557D">
              <w:t>speed how long would it take to</w:t>
            </w:r>
            <w:r w:rsidR="00B3557D" w:rsidRPr="00B3557D">
              <w:t xml:space="preserve"> </w:t>
            </w:r>
            <w:r>
              <w:t xml:space="preserve">travel </w:t>
            </w:r>
            <w:r w:rsidR="00B3557D">
              <w:t>between two markers that are 900 m apart?</w:t>
            </w:r>
            <w:r>
              <w:t xml:space="preserve">  </w:t>
            </w:r>
          </w:p>
          <w:p w:rsidR="00990EE1" w:rsidRDefault="00990EE1" w:rsidP="00DB31EB">
            <w:pPr>
              <w:pStyle w:val="QuestionStyle"/>
            </w:pPr>
          </w:p>
          <w:p w:rsidR="00B3557D" w:rsidRDefault="00990EE1" w:rsidP="00DB31EB">
            <w:pPr>
              <w:pStyle w:val="QuestionStyle"/>
            </w:pPr>
            <w:r>
              <w:t xml:space="preserve">     A.    </w:t>
            </w:r>
            <w:r w:rsidR="00B3557D">
              <w:t xml:space="preserve">27 seconds      </w:t>
            </w:r>
            <w:r>
              <w:t xml:space="preserve">    B. </w:t>
            </w:r>
            <w:r w:rsidR="00B3557D">
              <w:t xml:space="preserve">   30 seconds</w:t>
            </w:r>
            <w:r>
              <w:t xml:space="preserve">      </w:t>
            </w:r>
          </w:p>
          <w:p w:rsidR="00990EE1" w:rsidRDefault="00990EE1" w:rsidP="00DB31EB">
            <w:pPr>
              <w:pStyle w:val="QuestionStyle"/>
            </w:pPr>
            <w:r>
              <w:t xml:space="preserve">     C.    </w:t>
            </w:r>
            <w:r w:rsidR="00B3557D">
              <w:t xml:space="preserve">36 seconds  </w:t>
            </w:r>
            <w:r>
              <w:t xml:space="preserve">        D.</w:t>
            </w:r>
            <w:r w:rsidR="00B3557D">
              <w:t xml:space="preserve">    48 seconds</w:t>
            </w:r>
          </w:p>
          <w:p w:rsidR="001E6CEF" w:rsidRDefault="001E6CEF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B938E4" w:rsidRDefault="00B938E4" w:rsidP="00DB31EB">
            <w:pPr>
              <w:pStyle w:val="QuestionStyle"/>
            </w:pPr>
            <w:r w:rsidRPr="00B938E4">
              <w:rPr>
                <w:noProof/>
                <w:lang w:eastAsia="en-AU"/>
              </w:rPr>
              <w:drawing>
                <wp:anchor distT="0" distB="0" distL="114300" distR="114300" simplePos="0" relativeHeight="251669504" behindDoc="0" locked="0" layoutInCell="1" allowOverlap="1" wp14:anchorId="0C4EE71B" wp14:editId="4A04A39E">
                  <wp:simplePos x="0" y="0"/>
                  <wp:positionH relativeFrom="column">
                    <wp:posOffset>3456515</wp:posOffset>
                  </wp:positionH>
                  <wp:positionV relativeFrom="paragraph">
                    <wp:posOffset>120736</wp:posOffset>
                  </wp:positionV>
                  <wp:extent cx="1636123" cy="1772097"/>
                  <wp:effectExtent l="0" t="0" r="2540" b="0"/>
                  <wp:wrapNone/>
                  <wp:docPr id="230" name="Picture 230" descr="C:\Users\Garry\Downloads\shutterstock_691640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1" descr="C:\Users\Garry\Downloads\shutterstock_691640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123" cy="1772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model of the earth is made from polystyrene.</w:t>
            </w:r>
          </w:p>
          <w:p w:rsidR="00990EE1" w:rsidRDefault="00B938E4" w:rsidP="00DB31EB">
            <w:pPr>
              <w:pStyle w:val="QuestionStyle"/>
            </w:pPr>
            <w:r>
              <w:t>It is a sphere with a diameter of 2.4 metres.</w:t>
            </w:r>
          </w:p>
          <w:p w:rsidR="00B938E4" w:rsidRDefault="00B938E4" w:rsidP="00DB31EB">
            <w:pPr>
              <w:pStyle w:val="QuestionStyle"/>
            </w:pPr>
            <w:r>
              <w:t>What volume of polystyrene is needed?</w:t>
            </w:r>
            <w:r>
              <w:rPr>
                <w:rFonts w:eastAsia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  <w:p w:rsidR="00990EE1" w:rsidRDefault="00990EE1" w:rsidP="00DB31EB">
            <w:pPr>
              <w:pStyle w:val="QuestionStyle"/>
            </w:pPr>
          </w:p>
          <w:p w:rsidR="00B938E4" w:rsidRDefault="00990EE1" w:rsidP="00DB31EB">
            <w:pPr>
              <w:pStyle w:val="QuestionStyle"/>
            </w:pPr>
            <w:r>
              <w:t xml:space="preserve">     A.    </w:t>
            </w:r>
            <w:r w:rsidR="00B938E4">
              <w:t>7.2 m</w:t>
            </w:r>
            <w:r w:rsidR="00B938E4" w:rsidRPr="00B938E4">
              <w:rPr>
                <w:vertAlign w:val="superscript"/>
              </w:rPr>
              <w:t>3</w:t>
            </w:r>
            <w:r>
              <w:t xml:space="preserve">   </w:t>
            </w:r>
          </w:p>
          <w:p w:rsidR="00B938E4" w:rsidRDefault="00990EE1" w:rsidP="00DB31EB">
            <w:pPr>
              <w:pStyle w:val="QuestionStyle"/>
            </w:pPr>
            <w:r>
              <w:t xml:space="preserve">     B.    </w:t>
            </w:r>
            <w:r w:rsidR="00B938E4">
              <w:t xml:space="preserve"> 18.1 m</w:t>
            </w:r>
            <w:r w:rsidR="00B938E4" w:rsidRPr="00B938E4">
              <w:rPr>
                <w:vertAlign w:val="superscript"/>
              </w:rPr>
              <w:t>3</w:t>
            </w:r>
            <w:r>
              <w:t xml:space="preserve">    </w:t>
            </w:r>
          </w:p>
          <w:p w:rsidR="00B938E4" w:rsidRDefault="00B938E4" w:rsidP="00DB31EB">
            <w:pPr>
              <w:pStyle w:val="QuestionStyle"/>
            </w:pPr>
            <w:r>
              <w:t xml:space="preserve"> </w:t>
            </w:r>
            <w:r w:rsidR="00990EE1">
              <w:t xml:space="preserve">    C.     </w:t>
            </w:r>
            <w:r>
              <w:t>57.9 m</w:t>
            </w:r>
            <w:r w:rsidRPr="00B938E4">
              <w:rPr>
                <w:vertAlign w:val="superscript"/>
              </w:rPr>
              <w:t>3</w:t>
            </w:r>
            <w:r w:rsidR="00990EE1">
              <w:t xml:space="preserve">   </w:t>
            </w:r>
          </w:p>
          <w:p w:rsidR="00990EE1" w:rsidRDefault="00B938E4" w:rsidP="00DB31EB">
            <w:pPr>
              <w:pStyle w:val="QuestionStyle"/>
            </w:pPr>
            <w:r>
              <w:t xml:space="preserve"> </w:t>
            </w:r>
            <w:r w:rsidR="00990EE1">
              <w:t xml:space="preserve">    D.</w:t>
            </w:r>
            <w:r>
              <w:t xml:space="preserve">     72.4 m</w:t>
            </w:r>
            <w:r w:rsidRPr="00B938E4">
              <w:rPr>
                <w:vertAlign w:val="superscript"/>
              </w:rPr>
              <w:t>3</w: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33462" w:rsidRDefault="00D96682" w:rsidP="0083602A">
            <w:pPr>
              <w:pStyle w:val="QuestionStyle"/>
              <w:ind w:right="5103"/>
            </w:pPr>
            <w:r>
              <w:rPr>
                <w:noProof/>
                <w:lang w:eastAsia="en-AU"/>
              </w:rPr>
              <w:object w:dxaOrig="1440" w:dyaOrig="1440">
                <v:shape id="_x0000_s1254" type="#_x0000_t75" style="position:absolute;margin-left:280.45pt;margin-top:11.4pt;width:144.8pt;height:137.5pt;z-index:252037120;mso-position-horizontal-relative:text;mso-position-vertical-relative:text">
                  <v:imagedata r:id="rId291" o:title=""/>
                </v:shape>
                <o:OLEObject Type="Embed" ProgID="FXDraw.Graphic" ShapeID="_x0000_s1254" DrawAspect="Content" ObjectID="_1501275132" r:id="rId292"/>
              </w:object>
            </w:r>
            <w:r w:rsidR="00C33462">
              <w:t>In this prism, all angles are right angles and all measurements given are in cm.</w:t>
            </w:r>
          </w:p>
          <w:p w:rsidR="00990EE1" w:rsidRDefault="00C33462" w:rsidP="0083602A">
            <w:pPr>
              <w:pStyle w:val="QuestionStyle"/>
              <w:ind w:right="5103"/>
            </w:pPr>
            <w:r>
              <w:t>What is the surface area of the prism?</w:t>
            </w:r>
          </w:p>
          <w:p w:rsidR="00990EE1" w:rsidRDefault="00990EE1" w:rsidP="00DB31EB">
            <w:pPr>
              <w:pStyle w:val="QuestionStyle"/>
            </w:pPr>
          </w:p>
          <w:p w:rsidR="00C33462" w:rsidRDefault="00990EE1" w:rsidP="00DB31EB">
            <w:pPr>
              <w:pStyle w:val="QuestionStyle"/>
            </w:pPr>
            <w:r>
              <w:t xml:space="preserve">     A.    </w:t>
            </w:r>
            <w:r w:rsidR="00C542F0">
              <w:t>400 m</w:t>
            </w:r>
            <w:r w:rsidR="00C542F0" w:rsidRPr="00C542F0">
              <w:rPr>
                <w:vertAlign w:val="superscript"/>
              </w:rPr>
              <w:t>2</w:t>
            </w:r>
            <w:r>
              <w:t xml:space="preserve">   </w:t>
            </w:r>
          </w:p>
          <w:p w:rsidR="00C33462" w:rsidRDefault="00990EE1" w:rsidP="00DB31EB">
            <w:pPr>
              <w:pStyle w:val="QuestionStyle"/>
            </w:pPr>
            <w:r>
              <w:t xml:space="preserve">     B.    </w:t>
            </w:r>
            <w:r w:rsidR="00C542F0">
              <w:t>440 m</w:t>
            </w:r>
            <w:r w:rsidR="00C542F0" w:rsidRPr="00C542F0">
              <w:rPr>
                <w:vertAlign w:val="superscript"/>
              </w:rPr>
              <w:t>2</w:t>
            </w:r>
            <w:r>
              <w:t xml:space="preserve">    </w:t>
            </w:r>
          </w:p>
          <w:p w:rsidR="00C33462" w:rsidRDefault="00990EE1" w:rsidP="00DB31EB">
            <w:pPr>
              <w:pStyle w:val="QuestionStyle"/>
            </w:pPr>
            <w:r>
              <w:t xml:space="preserve"> </w:t>
            </w:r>
            <w:r w:rsidR="00C33462">
              <w:t xml:space="preserve"> </w:t>
            </w:r>
            <w:r>
              <w:t xml:space="preserve">   C.    </w:t>
            </w:r>
            <w:r w:rsidR="00C542F0">
              <w:t>480 m</w:t>
            </w:r>
            <w:r w:rsidR="00C542F0" w:rsidRPr="00C542F0">
              <w:rPr>
                <w:vertAlign w:val="superscript"/>
              </w:rPr>
              <w:t>2</w:t>
            </w:r>
            <w:r>
              <w:t xml:space="preserve">    </w:t>
            </w:r>
          </w:p>
          <w:p w:rsidR="00990EE1" w:rsidRDefault="00C33462" w:rsidP="00DB31EB">
            <w:pPr>
              <w:pStyle w:val="QuestionStyle"/>
              <w:rPr>
                <w:vertAlign w:val="superscript"/>
              </w:rPr>
            </w:pPr>
            <w:r>
              <w:t xml:space="preserve"> </w:t>
            </w:r>
            <w:r w:rsidR="00990EE1">
              <w:t xml:space="preserve">    D.</w:t>
            </w:r>
            <w:r w:rsidR="00C542F0">
              <w:t xml:space="preserve">    520 m</w:t>
            </w:r>
            <w:r w:rsidR="00C542F0" w:rsidRPr="00C542F0">
              <w:rPr>
                <w:vertAlign w:val="superscript"/>
              </w:rPr>
              <w:t>2</w:t>
            </w:r>
          </w:p>
          <w:p w:rsidR="001E6CEF" w:rsidRDefault="001E6CEF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122805" w:rsidRDefault="00C86DB0" w:rsidP="00DB31EB">
            <w:pPr>
              <w:pStyle w:val="QuestionStyle"/>
            </w:pPr>
            <w:r>
              <w:t>The box plot sh</w:t>
            </w:r>
            <w:r w:rsidR="00122805">
              <w:t>ows the scores</w:t>
            </w:r>
            <w:r>
              <w:t xml:space="preserve"> by</w:t>
            </w:r>
            <w:r w:rsidR="00122805">
              <w:t xml:space="preserve"> contestant on a quiz.</w:t>
            </w:r>
          </w:p>
          <w:p w:rsidR="00990EE1" w:rsidRDefault="00D96682" w:rsidP="00DB31EB">
            <w:pPr>
              <w:pStyle w:val="QuestionStyle"/>
            </w:pPr>
            <w:r>
              <w:rPr>
                <w:noProof/>
              </w:rPr>
              <w:object w:dxaOrig="1440" w:dyaOrig="1440">
                <v:shape id="_x0000_s1362" type="#_x0000_t75" style="position:absolute;margin-left:0;margin-top:10.55pt;width:361.5pt;height:93.6pt;z-index:252042240;mso-position-horizontal-relative:text;mso-position-vertical-relative:text">
                  <v:imagedata r:id="rId293" o:title=""/>
                </v:shape>
                <o:OLEObject Type="Embed" ProgID="FXDraw.Graphic" ShapeID="_x0000_s1362" DrawAspect="Content" ObjectID="_1501275133" r:id="rId294"/>
              </w:object>
            </w:r>
          </w:p>
          <w:p w:rsidR="00122805" w:rsidRDefault="00122805" w:rsidP="00DB31EB">
            <w:pPr>
              <w:pStyle w:val="QuestionStyle"/>
            </w:pPr>
          </w:p>
          <w:p w:rsidR="00122805" w:rsidRDefault="00122805" w:rsidP="00DB31EB">
            <w:pPr>
              <w:pStyle w:val="QuestionStyle"/>
            </w:pPr>
          </w:p>
          <w:p w:rsidR="00122805" w:rsidRDefault="00122805" w:rsidP="00DB31EB">
            <w:pPr>
              <w:pStyle w:val="QuestionStyle"/>
            </w:pPr>
          </w:p>
          <w:p w:rsidR="00122805" w:rsidRDefault="00122805" w:rsidP="00DB31EB">
            <w:pPr>
              <w:pStyle w:val="QuestionStyle"/>
            </w:pPr>
          </w:p>
          <w:p w:rsidR="00122805" w:rsidRDefault="00122805" w:rsidP="00DB31EB">
            <w:pPr>
              <w:pStyle w:val="QuestionStyle"/>
            </w:pPr>
          </w:p>
          <w:p w:rsidR="00122805" w:rsidRDefault="00122805" w:rsidP="00DB31EB">
            <w:pPr>
              <w:pStyle w:val="QuestionStyle"/>
            </w:pPr>
            <w:r>
              <w:t>What percentage of the scores lie between 24 and 44?</w:t>
            </w:r>
          </w:p>
          <w:p w:rsidR="00122805" w:rsidRDefault="00122805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 A.    </w:t>
            </w:r>
            <w:r w:rsidR="00122805">
              <w:t>25%</w:t>
            </w:r>
            <w:r>
              <w:t xml:space="preserve">        </w:t>
            </w:r>
            <w:r w:rsidR="00122805">
              <w:t xml:space="preserve">         </w:t>
            </w:r>
            <w:r>
              <w:t xml:space="preserve">B.    </w:t>
            </w:r>
            <w:r w:rsidR="00122805">
              <w:t>50%</w:t>
            </w:r>
            <w:r>
              <w:t xml:space="preserve">        </w:t>
            </w:r>
            <w:r w:rsidR="00122805">
              <w:t xml:space="preserve">           </w:t>
            </w:r>
            <w:r>
              <w:t xml:space="preserve">C.     </w:t>
            </w:r>
            <w:r w:rsidR="00122805">
              <w:t>66%</w:t>
            </w:r>
            <w:r>
              <w:t xml:space="preserve">       </w:t>
            </w:r>
            <w:r w:rsidR="00122805">
              <w:t xml:space="preserve">             </w:t>
            </w:r>
            <w:r>
              <w:t>D.</w:t>
            </w:r>
            <w:r w:rsidR="00122805">
              <w:t xml:space="preserve">    75%</w:t>
            </w:r>
          </w:p>
        </w:tc>
      </w:tr>
      <w:tr w:rsidR="00887FDD" w:rsidRPr="00C25037" w:rsidTr="00DB31EB">
        <w:trPr>
          <w:cantSplit/>
        </w:trPr>
        <w:tc>
          <w:tcPr>
            <w:tcW w:w="817" w:type="dxa"/>
          </w:tcPr>
          <w:p w:rsidR="00887FDD" w:rsidRPr="00B15693" w:rsidRDefault="00887FDD" w:rsidP="00887FDD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887FDD" w:rsidRDefault="00887FDD" w:rsidP="00DB31EB">
            <w:pPr>
              <w:pStyle w:val="QuestionStyle"/>
            </w:pPr>
            <w:r>
              <w:t xml:space="preserve">Which pair of </w:t>
            </w:r>
            <w:r w:rsidR="00985A1A">
              <w:t>lines</w:t>
            </w:r>
            <w:r>
              <w:t xml:space="preserve"> are parallel?</w:t>
            </w:r>
          </w:p>
          <w:p w:rsidR="00887FDD" w:rsidRDefault="00887FDD" w:rsidP="00DB31EB">
            <w:pPr>
              <w:pStyle w:val="QuestionStyle"/>
            </w:pPr>
          </w:p>
          <w:p w:rsidR="00887FDD" w:rsidRDefault="00887FDD" w:rsidP="00DB31EB">
            <w:pPr>
              <w:pStyle w:val="QuestionStyle"/>
            </w:pPr>
            <w:r>
              <w:t xml:space="preserve">     A.    </w:t>
            </w:r>
            <w:r w:rsidR="001E6CEF" w:rsidRPr="001E6CEF">
              <w:object w:dxaOrig="2798" w:dyaOrig="238" w14:anchorId="37F816F5">
                <v:shape id="_x0000_i1128" type="#_x0000_t75" style="width:139.4pt;height:12.1pt" o:ole="">
                  <v:imagedata r:id="rId295" o:title=""/>
                </v:shape>
                <o:OLEObject Type="Embed" ProgID="FXEquation.Equation" ShapeID="_x0000_i1128" DrawAspect="Content" ObjectID="_1501275080" r:id="rId296"/>
              </w:object>
            </w:r>
            <w:r>
              <w:t xml:space="preserve">       </w:t>
            </w:r>
          </w:p>
          <w:p w:rsidR="00887FDD" w:rsidRDefault="00887FDD" w:rsidP="00DB31EB">
            <w:pPr>
              <w:pStyle w:val="QuestionStyle"/>
            </w:pPr>
            <w:r>
              <w:t xml:space="preserve">     B.    </w:t>
            </w:r>
            <w:r w:rsidR="001E6CEF" w:rsidRPr="001E6CEF">
              <w:object w:dxaOrig="2918" w:dyaOrig="238" w14:anchorId="43958327">
                <v:shape id="_x0000_i1129" type="#_x0000_t75" style="width:146.3pt;height:12.1pt" o:ole="">
                  <v:imagedata r:id="rId297" o:title=""/>
                </v:shape>
                <o:OLEObject Type="Embed" ProgID="FXEquation.Equation" ShapeID="_x0000_i1129" DrawAspect="Content" ObjectID="_1501275081" r:id="rId298"/>
              </w:object>
            </w:r>
            <w:r>
              <w:t xml:space="preserve">     </w:t>
            </w:r>
          </w:p>
          <w:p w:rsidR="00887FDD" w:rsidRDefault="00887FDD" w:rsidP="00DB31EB">
            <w:pPr>
              <w:pStyle w:val="QuestionStyle"/>
            </w:pPr>
            <w:r>
              <w:t xml:space="preserve">     C.    </w:t>
            </w:r>
            <w:r w:rsidR="001E6CEF" w:rsidRPr="001E6CEF">
              <w:object w:dxaOrig="2798" w:dyaOrig="238" w14:anchorId="59D55A50">
                <v:shape id="_x0000_i1130" type="#_x0000_t75" style="width:139.4pt;height:12.1pt" o:ole="">
                  <v:imagedata r:id="rId299" o:title=""/>
                </v:shape>
                <o:OLEObject Type="Embed" ProgID="FXEquation.Equation" ShapeID="_x0000_i1130" DrawAspect="Content" ObjectID="_1501275082" r:id="rId300"/>
              </w:object>
            </w:r>
            <w:r>
              <w:t xml:space="preserve">    </w:t>
            </w:r>
          </w:p>
          <w:p w:rsidR="00887FDD" w:rsidRDefault="00887FDD" w:rsidP="00DB31EB">
            <w:pPr>
              <w:pStyle w:val="QuestionStyle"/>
            </w:pPr>
            <w:r>
              <w:t xml:space="preserve">     D.    </w:t>
            </w:r>
            <w:r w:rsidR="00445C7D" w:rsidRPr="00445C7D">
              <w:rPr>
                <w:color w:val="FF0000"/>
                <w:position w:val="-20"/>
              </w:rPr>
              <w:object w:dxaOrig="2678" w:dyaOrig="482" w14:anchorId="68F6A586">
                <v:shape id="_x0000_i1131" type="#_x0000_t75" style="width:133.65pt;height:24.2pt" o:ole="">
                  <v:imagedata r:id="rId301" o:title=""/>
                </v:shape>
                <o:OLEObject Type="Embed" ProgID="FXEquation.Equation" ShapeID="_x0000_i1131" DrawAspect="Content" ObjectID="_1501275083" r:id="rId302"/>
              </w:object>
            </w: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361" type="#_x0000_t75" style="position:absolute;margin-left:261.95pt;margin-top:3.95pt;width:173.95pt;height:138.55pt;z-index:252041216;mso-position-horizontal-relative:text;mso-position-vertical-relative:text">
                  <v:imagedata r:id="rId303" o:title=""/>
                </v:shape>
                <o:OLEObject Type="Embed" ProgID="FXDraw.Graphic" ShapeID="_x0000_s1361" DrawAspect="Content" ObjectID="_1501275134" r:id="rId304"/>
              </w:object>
            </w:r>
            <w:r w:rsidR="00420468">
              <w:t>Which of these equations could describe this graph?</w:t>
            </w:r>
          </w:p>
          <w:p w:rsidR="00990EE1" w:rsidRDefault="00990EE1" w:rsidP="00DB31EB">
            <w:pPr>
              <w:pStyle w:val="QuestionStyle"/>
            </w:pPr>
          </w:p>
          <w:p w:rsidR="00420468" w:rsidRDefault="00990EE1" w:rsidP="00DB31EB">
            <w:pPr>
              <w:pStyle w:val="QuestionStyle"/>
            </w:pPr>
            <w:r>
              <w:t xml:space="preserve">     A.     </w:t>
            </w:r>
            <w:r w:rsidR="001E6CEF" w:rsidRPr="001E6CEF">
              <w:object w:dxaOrig="542" w:dyaOrig="537">
                <v:shape id="_x0000_i1132" type="#_x0000_t75" style="width:27.05pt;height:27.05pt" o:ole="">
                  <v:imagedata r:id="rId305" o:title=""/>
                </v:shape>
                <o:OLEObject Type="Embed" ProgID="FXEquation.Equation" ShapeID="_x0000_i1132" DrawAspect="Content" ObjectID="_1501275084" r:id="rId306"/>
              </w:object>
            </w:r>
            <w:r w:rsidR="00420468">
              <w:t xml:space="preserve"> </w:t>
            </w:r>
            <w:r>
              <w:t xml:space="preserve">    </w:t>
            </w:r>
          </w:p>
          <w:p w:rsidR="00420468" w:rsidRDefault="00420468" w:rsidP="00DB31EB">
            <w:pPr>
              <w:pStyle w:val="QuestionStyle"/>
            </w:pPr>
            <w:r>
              <w:t xml:space="preserve">  </w:t>
            </w:r>
            <w:r w:rsidR="00990EE1">
              <w:t xml:space="preserve">   B.     </w:t>
            </w:r>
            <w:r w:rsidR="001E6CEF" w:rsidRPr="001E6CEF">
              <w:object w:dxaOrig="893" w:dyaOrig="234">
                <v:shape id="_x0000_i1133" type="#_x0000_t75" style="width:44.35pt;height:12.1pt" o:ole="">
                  <v:imagedata r:id="rId307" o:title=""/>
                </v:shape>
                <o:OLEObject Type="Embed" ProgID="FXEquation.Equation" ShapeID="_x0000_i1133" DrawAspect="Content" ObjectID="_1501275085" r:id="rId308"/>
              </w:object>
            </w:r>
            <w:r>
              <w:t xml:space="preserve"> </w:t>
            </w:r>
            <w:r w:rsidR="00990EE1">
              <w:t xml:space="preserve">   </w:t>
            </w:r>
          </w:p>
          <w:p w:rsidR="00420468" w:rsidRDefault="00420468" w:rsidP="00DB31EB">
            <w:pPr>
              <w:pStyle w:val="QuestionStyle"/>
            </w:pPr>
            <w:r>
              <w:t xml:space="preserve">  </w:t>
            </w:r>
            <w:r w:rsidR="00990EE1">
              <w:t xml:space="preserve">   C.     </w:t>
            </w:r>
            <w:r w:rsidR="001E6CEF" w:rsidRPr="001E6CEF">
              <w:object w:dxaOrig="984" w:dyaOrig="354">
                <v:shape id="_x0000_i1134" type="#_x0000_t75" style="width:48.95pt;height:17.85pt" o:ole="">
                  <v:imagedata r:id="rId309" o:title=""/>
                </v:shape>
                <o:OLEObject Type="Embed" ProgID="FXEquation.Equation" ShapeID="_x0000_i1134" DrawAspect="Content" ObjectID="_1501275086" r:id="rId310"/>
              </w:object>
            </w:r>
            <w:r>
              <w:t xml:space="preserve"> </w:t>
            </w:r>
            <w:r w:rsidR="00990EE1">
              <w:t xml:space="preserve"> </w:t>
            </w:r>
          </w:p>
          <w:p w:rsidR="00990EE1" w:rsidRDefault="00990EE1" w:rsidP="00DB31EB">
            <w:pPr>
              <w:pStyle w:val="QuestionStyle"/>
            </w:pPr>
            <w:r>
              <w:t xml:space="preserve">     D.</w:t>
            </w:r>
            <w:r w:rsidR="00420468">
              <w:t xml:space="preserve">     </w:t>
            </w:r>
            <w:r w:rsidR="001E6CEF" w:rsidRPr="001E6CEF">
              <w:object w:dxaOrig="1014" w:dyaOrig="354">
                <v:shape id="_x0000_i1135" type="#_x0000_t75" style="width:51.25pt;height:17.85pt" o:ole="">
                  <v:imagedata r:id="rId311" o:title=""/>
                </v:shape>
                <o:OLEObject Type="Embed" ProgID="FXEquation.Equation" ShapeID="_x0000_i1135" DrawAspect="Content" ObjectID="_1501275087" r:id="rId312"/>
              </w:object>
            </w:r>
            <w:r w:rsidR="00420468">
              <w:t xml:space="preserve"> </w:t>
            </w:r>
          </w:p>
          <w:p w:rsidR="00420468" w:rsidRDefault="00420468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445C7D" w:rsidRDefault="00D96682" w:rsidP="00DB31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359" type="#_x0000_t75" style="position:absolute;margin-left:278.7pt;margin-top:11.05pt;width:172.7pt;height:166.95pt;z-index:252039168;mso-position-horizontal-relative:text;mso-position-vertical-relative:text">
                  <v:imagedata r:id="rId313" o:title=""/>
                </v:shape>
                <o:OLEObject Type="Embed" ProgID="FXDraw.Graphic" ShapeID="_x0000_s1359" DrawAspect="Content" ObjectID="_1501275135" r:id="rId314"/>
              </w:object>
            </w:r>
            <w:r w:rsidR="00CE48C8">
              <w:t xml:space="preserve">In the diagram  </w:t>
            </w:r>
            <w:r w:rsidR="001E6CEF" w:rsidRPr="001E6CEF">
              <w:object w:dxaOrig="1308" w:dyaOrig="234">
                <v:shape id="_x0000_i1136" type="#_x0000_t75" style="width:65.65pt;height:12.1pt" o:ole="">
                  <v:imagedata r:id="rId315" o:title=""/>
                </v:shape>
                <o:OLEObject Type="Embed" ProgID="FXEquation.Equation" ShapeID="_x0000_i1136" DrawAspect="Content" ObjectID="_1501275088" r:id="rId316"/>
              </w:object>
            </w:r>
            <w:r w:rsidR="00CE48C8">
              <w:t xml:space="preserve"> </w:t>
            </w:r>
          </w:p>
          <w:p w:rsidR="00990EE1" w:rsidRPr="00CE48C8" w:rsidRDefault="00CE48C8" w:rsidP="00DB31EB">
            <w:pPr>
              <w:pStyle w:val="QuestionStyle"/>
            </w:pPr>
            <w:r w:rsidRPr="00CE48C8">
              <w:object w:dxaOrig="4474" w:dyaOrig="238">
                <v:shape id="_x0000_i1137" type="#_x0000_t75" style="width:223.5pt;height:12.1pt" o:ole="">
                  <v:imagedata r:id="rId317" o:title=""/>
                </v:shape>
                <o:OLEObject Type="Embed" ProgID="FXEquation.Equation" ShapeID="_x0000_i1137" DrawAspect="Content" ObjectID="_1501275089" r:id="rId318"/>
              </w:object>
            </w:r>
            <w:r w:rsidRPr="00CE48C8">
              <w:t xml:space="preserve"> </w:t>
            </w:r>
          </w:p>
          <w:p w:rsidR="00547661" w:rsidRDefault="00CE48C8" w:rsidP="00DB31EB">
            <w:pPr>
              <w:pStyle w:val="QuestionStyle"/>
            </w:pPr>
            <w:r>
              <w:t xml:space="preserve">What is the length of </w:t>
            </w:r>
            <w:r w:rsidRPr="00CE48C8">
              <w:rPr>
                <w:i/>
              </w:rPr>
              <w:t>TR</w:t>
            </w:r>
            <w:r>
              <w:rPr>
                <w:i/>
              </w:rPr>
              <w:t xml:space="preserve"> </w:t>
            </w:r>
            <w:r w:rsidR="009E5D6C" w:rsidRPr="009E5D6C">
              <w:t>(correct to 1 d.p.)</w:t>
            </w:r>
            <w:r w:rsidRPr="009E5D6C">
              <w:t>?</w:t>
            </w:r>
          </w:p>
          <w:p w:rsidR="00547661" w:rsidRDefault="00547661" w:rsidP="00DB31EB">
            <w:pPr>
              <w:pStyle w:val="QuestionStyle"/>
            </w:pPr>
          </w:p>
          <w:p w:rsidR="00547661" w:rsidRDefault="00990EE1" w:rsidP="00DB31EB">
            <w:pPr>
              <w:pStyle w:val="QuestionStyle"/>
            </w:pPr>
            <w:r>
              <w:t xml:space="preserve">     A.       </w:t>
            </w:r>
            <w:r w:rsidR="009E5D6C">
              <w:t>20.8 cm</w:t>
            </w:r>
          </w:p>
          <w:p w:rsidR="00547661" w:rsidRDefault="00990EE1" w:rsidP="00DB31EB">
            <w:pPr>
              <w:pStyle w:val="QuestionStyle"/>
            </w:pPr>
            <w:r>
              <w:t xml:space="preserve">     B.       </w:t>
            </w:r>
            <w:r w:rsidR="009E5D6C">
              <w:t>30</w:t>
            </w:r>
            <w:r w:rsidR="00CE48C8">
              <w:t>.0 cm</w:t>
            </w:r>
          </w:p>
          <w:p w:rsidR="00547661" w:rsidRDefault="00990EE1" w:rsidP="00DB31EB">
            <w:pPr>
              <w:pStyle w:val="QuestionStyle"/>
            </w:pPr>
            <w:r>
              <w:t xml:space="preserve">     C.       </w:t>
            </w:r>
            <w:r w:rsidR="009E5D6C">
              <w:t>48.0</w:t>
            </w:r>
            <w:r w:rsidR="00CE48C8">
              <w:t xml:space="preserve"> cm</w:t>
            </w:r>
          </w:p>
          <w:p w:rsidR="00990EE1" w:rsidRDefault="00990EE1" w:rsidP="00DB31EB">
            <w:pPr>
              <w:pStyle w:val="QuestionStyle"/>
            </w:pPr>
            <w:r>
              <w:t xml:space="preserve">     D.</w:t>
            </w:r>
            <w:r w:rsidR="009E5D6C">
              <w:t xml:space="preserve">       60.0 cm</w:t>
            </w:r>
          </w:p>
          <w:p w:rsidR="00547661" w:rsidRDefault="00547661" w:rsidP="00DB31EB">
            <w:pPr>
              <w:pStyle w:val="QuestionStyle"/>
            </w:pPr>
          </w:p>
        </w:tc>
      </w:tr>
      <w:tr w:rsidR="00990EE1" w:rsidRPr="00C25037" w:rsidTr="00DB31EB">
        <w:trPr>
          <w:cantSplit/>
        </w:trPr>
        <w:tc>
          <w:tcPr>
            <w:tcW w:w="817" w:type="dxa"/>
          </w:tcPr>
          <w:p w:rsidR="00990EE1" w:rsidRPr="00B15693" w:rsidRDefault="00990EE1" w:rsidP="00990EE1">
            <w:pPr>
              <w:pStyle w:val="ListParagraph"/>
              <w:numPr>
                <w:ilvl w:val="0"/>
                <w:numId w:val="12"/>
              </w:numPr>
              <w:spacing w:before="120" w:after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90EE1" w:rsidRDefault="00F25A7C" w:rsidP="00DB31EB">
            <w:pPr>
              <w:pStyle w:val="QuestionStyle"/>
            </w:pPr>
            <w:r>
              <w:t>Which of these scatterplots indicates a strong positive relationship between two variables?</w:t>
            </w:r>
          </w:p>
          <w:p w:rsidR="00990EE1" w:rsidRDefault="00990EE1" w:rsidP="00DB31EB">
            <w:pPr>
              <w:pStyle w:val="QuestionStyle"/>
            </w:pPr>
          </w:p>
          <w:p w:rsidR="000B1D04" w:rsidRDefault="00990EE1" w:rsidP="00DB31EB">
            <w:pPr>
              <w:pStyle w:val="QuestionStyle"/>
            </w:pPr>
            <w:r>
              <w:t xml:space="preserve">     A.            </w:t>
            </w:r>
            <w:r w:rsidR="000B1D04">
              <w:t xml:space="preserve">                                                         </w:t>
            </w:r>
            <w:r w:rsidR="00F25A7C">
              <w:t xml:space="preserve">     </w:t>
            </w:r>
            <w:r w:rsidR="000B1D04">
              <w:t xml:space="preserve">  </w:t>
            </w:r>
            <w:r>
              <w:t xml:space="preserve">B.   </w:t>
            </w:r>
          </w:p>
          <w:p w:rsidR="000B1D04" w:rsidRDefault="00F25A7C" w:rsidP="00DB31EB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6976" behindDoc="0" locked="0" layoutInCell="1" allowOverlap="1" wp14:anchorId="7CB00269" wp14:editId="075982DD">
                  <wp:simplePos x="0" y="0"/>
                  <wp:positionH relativeFrom="column">
                    <wp:posOffset>3279522</wp:posOffset>
                  </wp:positionH>
                  <wp:positionV relativeFrom="paragraph">
                    <wp:posOffset>26804</wp:posOffset>
                  </wp:positionV>
                  <wp:extent cx="2770701" cy="1665491"/>
                  <wp:effectExtent l="0" t="0" r="0" b="0"/>
                  <wp:wrapNone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701" cy="16654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B1D04">
              <w:rPr>
                <w:noProof/>
                <w:lang w:eastAsia="en-AU"/>
              </w:rPr>
              <w:drawing>
                <wp:anchor distT="0" distB="0" distL="114300" distR="114300" simplePos="0" relativeHeight="251642880" behindDoc="0" locked="0" layoutInCell="1" allowOverlap="1" wp14:anchorId="0FFE108F" wp14:editId="20CE013D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35937</wp:posOffset>
                  </wp:positionV>
                  <wp:extent cx="2755697" cy="1656471"/>
                  <wp:effectExtent l="0" t="0" r="6985" b="1270"/>
                  <wp:wrapNone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697" cy="1656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990EE1" w:rsidRDefault="00990EE1" w:rsidP="00DB31EB">
            <w:pPr>
              <w:pStyle w:val="QuestionStyle"/>
            </w:pPr>
            <w:r>
              <w:t xml:space="preserve">    C.            </w:t>
            </w:r>
            <w:r w:rsidR="000B1D04">
              <w:t xml:space="preserve">                                                            </w:t>
            </w:r>
            <w:r>
              <w:t>D.</w:t>
            </w:r>
          </w:p>
          <w:p w:rsidR="000B1D04" w:rsidRDefault="00F25A7C" w:rsidP="00DB31EB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1312" behindDoc="0" locked="0" layoutInCell="1" allowOverlap="1" wp14:anchorId="3E6F9977" wp14:editId="5A5F2F03">
                  <wp:simplePos x="0" y="0"/>
                  <wp:positionH relativeFrom="column">
                    <wp:posOffset>3315889</wp:posOffset>
                  </wp:positionH>
                  <wp:positionV relativeFrom="paragraph">
                    <wp:posOffset>67310</wp:posOffset>
                  </wp:positionV>
                  <wp:extent cx="2734310" cy="1643616"/>
                  <wp:effectExtent l="0" t="0" r="8890" b="0"/>
                  <wp:wrapNone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310" cy="16436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AU"/>
              </w:rPr>
              <w:drawing>
                <wp:anchor distT="0" distB="0" distL="114300" distR="114300" simplePos="0" relativeHeight="251657216" behindDoc="0" locked="0" layoutInCell="1" allowOverlap="1" wp14:anchorId="6C38AA9D" wp14:editId="54F64ACF">
                  <wp:simplePos x="0" y="0"/>
                  <wp:positionH relativeFrom="column">
                    <wp:posOffset>268690</wp:posOffset>
                  </wp:positionH>
                  <wp:positionV relativeFrom="paragraph">
                    <wp:posOffset>68952</wp:posOffset>
                  </wp:positionV>
                  <wp:extent cx="2734639" cy="1643813"/>
                  <wp:effectExtent l="0" t="0" r="8890" b="0"/>
                  <wp:wrapNone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39" cy="16438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  <w:p w:rsidR="000B1D04" w:rsidRDefault="000B1D04" w:rsidP="00DB31EB">
            <w:pPr>
              <w:pStyle w:val="QuestionStyle"/>
            </w:pPr>
          </w:p>
        </w:tc>
      </w:tr>
      <w:tr w:rsidR="00445C7D" w:rsidRPr="00C25037" w:rsidTr="00445C7D">
        <w:trPr>
          <w:cantSplit/>
        </w:trPr>
        <w:tc>
          <w:tcPr>
            <w:tcW w:w="817" w:type="dxa"/>
          </w:tcPr>
          <w:p w:rsidR="00445C7D" w:rsidRPr="00445C7D" w:rsidRDefault="00445C7D" w:rsidP="00445C7D">
            <w:pPr>
              <w:spacing w:before="120" w:after="120"/>
              <w:ind w:left="360"/>
            </w:pPr>
          </w:p>
        </w:tc>
        <w:tc>
          <w:tcPr>
            <w:tcW w:w="9865" w:type="dxa"/>
            <w:vAlign w:val="center"/>
          </w:tcPr>
          <w:p w:rsidR="00445C7D" w:rsidRPr="00445C7D" w:rsidRDefault="00445C7D" w:rsidP="00445C7D">
            <w:pPr>
              <w:pStyle w:val="QuestionStyle"/>
              <w:jc w:val="center"/>
              <w:rPr>
                <w:b/>
              </w:rPr>
            </w:pPr>
            <w:r w:rsidRPr="00445C7D">
              <w:rPr>
                <w:b/>
              </w:rPr>
              <w:t>End of Section 1</w:t>
            </w:r>
          </w:p>
        </w:tc>
      </w:tr>
    </w:tbl>
    <w:p w:rsidR="004E1F9D" w:rsidRDefault="004E1F9D">
      <w:r>
        <w:br w:type="page"/>
      </w:r>
    </w:p>
    <w:p w:rsidR="003C35F2" w:rsidRDefault="003C35F2" w:rsidP="00830B05">
      <w:pPr>
        <w:rPr>
          <w:b/>
          <w:sz w:val="32"/>
          <w:szCs w:val="32"/>
        </w:rPr>
        <w:sectPr w:rsidR="003C35F2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3C35F2" w:rsidRPr="001F2230" w:rsidTr="003A09E1">
        <w:trPr>
          <w:cantSplit/>
        </w:trPr>
        <w:tc>
          <w:tcPr>
            <w:tcW w:w="4670" w:type="dxa"/>
            <w:gridSpan w:val="2"/>
            <w:shd w:val="clear" w:color="auto" w:fill="auto"/>
            <w:tcMar>
              <w:top w:w="113" w:type="dxa"/>
            </w:tcMar>
            <w:vAlign w:val="center"/>
          </w:tcPr>
          <w:sdt>
            <w:sdtPr>
              <w:rPr>
                <w:rFonts w:ascii="Times New Roman" w:eastAsia="Times New Roman" w:hAnsi="Times New Roman"/>
                <w:sz w:val="32"/>
                <w:szCs w:val="32"/>
              </w:rPr>
              <w:alias w:val="Comments"/>
              <w:tag w:val=""/>
              <w:id w:val="15659256"/>
              <w:placeholder>
                <w:docPart w:val="2A9F1893623949148D817E5CED6F2D74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3C35F2" w:rsidRDefault="003C35F2" w:rsidP="003C35F2">
                <w:pPr>
                  <w:rPr>
                    <w:rFonts w:ascii="Times New Roman" w:eastAsia="Times New Roman" w:hAnsi="Times New Roman"/>
                    <w:sz w:val="32"/>
                    <w:szCs w:val="32"/>
                  </w:rPr>
                </w:pPr>
                <w:r>
                  <w:rPr>
                    <w:rFonts w:ascii="Times New Roman" w:eastAsia="Times New Roman" w:hAnsi="Times New Roman"/>
                    <w:sz w:val="32"/>
                    <w:szCs w:val="32"/>
                  </w:rPr>
                  <w:t>School Name</w:t>
                </w:r>
              </w:p>
            </w:sdtContent>
          </w:sdt>
          <w:p w:rsidR="003C35F2" w:rsidRPr="00EB3A74" w:rsidRDefault="00D96682" w:rsidP="003C35F2">
            <w:pPr>
              <w:rPr>
                <w:rFonts w:ascii="Times New Roman" w:eastAsia="Times New Roman" w:hAnsi="Times New Roman"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sz w:val="32"/>
                  <w:szCs w:val="32"/>
                </w:rPr>
                <w:alias w:val="Subject"/>
                <w:tag w:val=""/>
                <w:id w:val="-859735433"/>
                <w:placeholder>
                  <w:docPart w:val="5B8E101D90304BDEAF1BF57BC1A90228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r w:rsidR="003C35F2">
                  <w:rPr>
                    <w:rFonts w:ascii="Times New Roman" w:eastAsia="Times New Roman" w:hAnsi="Times New Roman"/>
                    <w:sz w:val="32"/>
                    <w:szCs w:val="32"/>
                  </w:rPr>
                  <w:t>Yearly</w:t>
                </w:r>
              </w:sdtContent>
            </w:sdt>
            <w:r w:rsidR="003C35F2" w:rsidRPr="00EB3A74">
              <w:rPr>
                <w:rFonts w:ascii="Times New Roman" w:eastAsia="Times New Roman" w:hAnsi="Times New Roman"/>
                <w:sz w:val="32"/>
                <w:szCs w:val="32"/>
              </w:rPr>
              <w:t xml:space="preserve"> Examination             </w:t>
            </w:r>
          </w:p>
          <w:p w:rsidR="00AE6AE8" w:rsidRPr="00AE6AE8" w:rsidRDefault="00D96682" w:rsidP="00AE6AE8">
            <w:pPr>
              <w:rPr>
                <w:rFonts w:ascii="Times New Roman" w:hAnsi="Times New Roman"/>
                <w:sz w:val="32"/>
                <w:szCs w:val="32"/>
              </w:rPr>
            </w:pPr>
            <w:sdt>
              <w:sdtPr>
                <w:rPr>
                  <w:rFonts w:ascii="Times New Roman" w:hAnsi="Times New Roman"/>
                  <w:sz w:val="32"/>
                  <w:szCs w:val="32"/>
                </w:rPr>
                <w:alias w:val="Category"/>
                <w:tag w:val=""/>
                <w:id w:val="363485376"/>
                <w:placeholder>
                  <w:docPart w:val="E44BAD73A64A46FD8FAFA07C26006FE4"/>
                </w:placeholder>
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<w:text/>
              </w:sdtPr>
              <w:sdtEndPr/>
              <w:sdtContent>
                <w:r w:rsidR="00AE6AE8" w:rsidRPr="00AE6AE8">
                  <w:rPr>
                    <w:rFonts w:ascii="Times New Roman" w:hAnsi="Times New Roman"/>
                    <w:sz w:val="32"/>
                    <w:szCs w:val="32"/>
                  </w:rPr>
                  <w:t>Year 10</w:t>
                </w:r>
              </w:sdtContent>
            </w:sdt>
          </w:p>
          <w:p w:rsidR="003C35F2" w:rsidRDefault="003C35F2" w:rsidP="00AE6AE8">
            <w:pPr>
              <w:rPr>
                <w:b/>
                <w:sz w:val="32"/>
                <w:szCs w:val="32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3C35F2" w:rsidRDefault="00D96682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Title"/>
                <w:tag w:val=""/>
                <w:id w:val="-2085297366"/>
                <w:placeholder>
                  <w:docPart w:val="E34D3E94E8F14FB0B51E5A47337D8DD7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3C35F2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Mathematics</w:t>
                </w:r>
              </w:sdtContent>
            </w:sdt>
            <w:r w:rsidR="003C35F2">
              <w:rPr>
                <w:rFonts w:ascii="Times New Roman" w:eastAsia="Times New Roman" w:hAnsi="Times New Roman"/>
                <w:b/>
                <w:sz w:val="32"/>
                <w:szCs w:val="32"/>
              </w:rPr>
              <w:t xml:space="preserve"> Course</w:t>
            </w:r>
            <w:r w:rsidR="003C35F2" w:rsidRPr="00C25037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Pr="00551063" w:rsidRDefault="00D96682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Status"/>
                <w:tag w:val=""/>
                <w:id w:val="987521952"/>
                <w:placeholder>
                  <w:docPart w:val="0E2A96948E784E03B2469EA7088F2246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3C35F2" w:rsidRPr="00551063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2015</w:t>
                </w:r>
              </w:sdtContent>
            </w:sdt>
            <w:r w:rsidR="003C35F2" w:rsidRPr="00551063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Default="003C35F2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4E1F9D" w:rsidRPr="001F2230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tbl>
      <w:tblPr>
        <w:tblStyle w:val="TableGrid1"/>
        <w:tblW w:w="110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16"/>
        <w:gridCol w:w="9636"/>
        <w:gridCol w:w="896"/>
      </w:tblGrid>
      <w:tr w:rsidR="003A09E1" w:rsidRPr="003A09E1" w:rsidTr="00015964">
        <w:trPr>
          <w:cantSplit/>
          <w:trHeight w:val="480"/>
          <w:tblHeader/>
        </w:trPr>
        <w:tc>
          <w:tcPr>
            <w:tcW w:w="10152" w:type="dxa"/>
            <w:gridSpan w:val="2"/>
          </w:tcPr>
          <w:p w:rsidR="003A09E1" w:rsidRPr="003A09E1" w:rsidRDefault="003A09E1" w:rsidP="003A09E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896" w:type="dxa"/>
          </w:tcPr>
          <w:p w:rsidR="003A09E1" w:rsidRPr="003A09E1" w:rsidRDefault="003A09E1" w:rsidP="003A09E1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3A09E1">
              <w:rPr>
                <w:rFonts w:ascii="Times New Roman" w:eastAsia="Calibri" w:hAnsi="Times New Roman" w:cs="Times New Roman"/>
                <w:b/>
              </w:rPr>
              <w:t>Marks</w:t>
            </w:r>
          </w:p>
        </w:tc>
      </w:tr>
      <w:tr w:rsidR="00AE253B" w:rsidRPr="003A09E1" w:rsidTr="00015964">
        <w:trPr>
          <w:cantSplit/>
          <w:trHeight w:val="851"/>
        </w:trPr>
        <w:tc>
          <w:tcPr>
            <w:tcW w:w="516" w:type="dxa"/>
          </w:tcPr>
          <w:p w:rsidR="00AE253B" w:rsidRDefault="00AE253B" w:rsidP="00EA2723">
            <w:pPr>
              <w:ind w:right="-149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9636" w:type="dxa"/>
          </w:tcPr>
          <w:p w:rsidR="00AE253B" w:rsidRDefault="00AE253B" w:rsidP="00AE253B">
            <w:pPr>
              <w:pStyle w:val="Section3Style"/>
              <w:numPr>
                <w:ilvl w:val="0"/>
                <w:numId w:val="0"/>
              </w:numPr>
              <w:ind w:left="142"/>
            </w:pPr>
            <w:r>
              <w:t>Elizabeth is a novelist and she recorded the number pages she wrote each day over a period of a month. The results are shown in the frequency table below.</w:t>
            </w:r>
          </w:p>
          <w:tbl>
            <w:tblPr>
              <w:tblStyle w:val="TableGrid"/>
              <w:tblW w:w="0" w:type="auto"/>
              <w:tblInd w:w="142" w:type="dxa"/>
              <w:tblLook w:val="04A0" w:firstRow="1" w:lastRow="0" w:firstColumn="1" w:lastColumn="0" w:noHBand="0" w:noVBand="1"/>
            </w:tblPr>
            <w:tblGrid>
              <w:gridCol w:w="2194"/>
              <w:gridCol w:w="2194"/>
              <w:gridCol w:w="2194"/>
              <w:gridCol w:w="2194"/>
            </w:tblGrid>
            <w:tr w:rsidR="00AE253B" w:rsidTr="00AE253B"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Number of pages</w:t>
                  </w:r>
                </w:p>
                <w:p w:rsidR="00AE253B" w:rsidRP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i/>
                    </w:rPr>
                  </w:pPr>
                  <w:r w:rsidRPr="00AE253B">
                    <w:rPr>
                      <w:i/>
                    </w:rPr>
                    <w:t>x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Frequency</w:t>
                  </w:r>
                </w:p>
                <w:p w:rsidR="00AE253B" w:rsidRP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i/>
                    </w:rPr>
                  </w:pPr>
                  <w:r w:rsidRPr="00AE253B">
                    <w:rPr>
                      <w:i/>
                    </w:rPr>
                    <w:t>f</w:t>
                  </w:r>
                </w:p>
              </w:tc>
              <w:tc>
                <w:tcPr>
                  <w:tcW w:w="2194" w:type="dxa"/>
                </w:tcPr>
                <w:p w:rsidR="00AE253B" w:rsidRP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i/>
                    </w:rPr>
                  </w:pPr>
                  <w:r w:rsidRPr="00AE253B">
                    <w:rPr>
                      <w:i/>
                    </w:rPr>
                    <w:t>fx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Cumulative frequency.</w:t>
                  </w:r>
                </w:p>
              </w:tc>
            </w:tr>
            <w:tr w:rsidR="00AE253B" w:rsidTr="00AE253B"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9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18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9</w:t>
                  </w:r>
                </w:p>
              </w:tc>
            </w:tr>
            <w:tr w:rsidR="00AE253B" w:rsidTr="00AE253B"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10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30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19</w:t>
                  </w:r>
                </w:p>
              </w:tc>
            </w:tr>
            <w:tr w:rsidR="00AE253B" w:rsidTr="00AE253B"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4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20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24</w:t>
                  </w:r>
                </w:p>
              </w:tc>
            </w:tr>
            <w:tr w:rsidR="00AE253B" w:rsidTr="00AE253B"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15</w:t>
                  </w:r>
                </w:p>
              </w:tc>
              <w:tc>
                <w:tcPr>
                  <w:tcW w:w="2194" w:type="dxa"/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27</w:t>
                  </w:r>
                </w:p>
              </w:tc>
            </w:tr>
            <w:tr w:rsidR="00AE253B" w:rsidTr="00AE253B"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6</w:t>
                  </w:r>
                </w:p>
              </w:tc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</w:t>
                  </w:r>
                </w:p>
              </w:tc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12</w:t>
                  </w:r>
                </w:p>
              </w:tc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29</w:t>
                  </w:r>
                </w:p>
              </w:tc>
            </w:tr>
            <w:tr w:rsidR="00AE253B" w:rsidTr="00AE253B"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7</w:t>
                  </w:r>
                </w:p>
              </w:tc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</w:t>
                  </w:r>
                </w:p>
              </w:tc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7</w:t>
                  </w:r>
                </w:p>
              </w:tc>
              <w:tc>
                <w:tcPr>
                  <w:tcW w:w="2194" w:type="dxa"/>
                  <w:tcBorders>
                    <w:bottom w:val="single" w:sz="4" w:space="0" w:color="000000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30</w:t>
                  </w:r>
                </w:p>
              </w:tc>
            </w:tr>
            <w:tr w:rsidR="00AE253B" w:rsidTr="00AE253B">
              <w:tc>
                <w:tcPr>
                  <w:tcW w:w="2194" w:type="dxa"/>
                  <w:tcBorders>
                    <w:left w:val="nil"/>
                    <w:bottom w:val="nil"/>
                    <w:right w:val="nil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2194" w:type="dxa"/>
                  <w:tcBorders>
                    <w:left w:val="nil"/>
                    <w:bottom w:val="nil"/>
                    <w:right w:val="nil"/>
                  </w:tcBorders>
                </w:tcPr>
                <w:p w:rsidR="00AE253B" w:rsidRP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rPr>
                      <w:position w:val="-6"/>
                    </w:rPr>
                  </w:pPr>
                  <w:r>
                    <w:t xml:space="preserve"> </w:t>
                  </w:r>
                  <w:r w:rsidRPr="00AE253B">
                    <w:rPr>
                      <w:color w:val="FF0000"/>
                      <w:position w:val="-6"/>
                    </w:rPr>
                    <w:object w:dxaOrig="948" w:dyaOrig="238">
                      <v:shape id="_x0000_i1138" type="#_x0000_t75" style="width:47.25pt;height:12.1pt" o:ole="">
                        <v:imagedata r:id="rId323" o:title=""/>
                      </v:shape>
                      <o:OLEObject Type="Embed" ProgID="FXEquation.Equation" ShapeID="_x0000_i1138" DrawAspect="Content" ObjectID="_1501275090" r:id="rId324"/>
                    </w:object>
                  </w:r>
                  <w:r w:rsidRPr="00AE253B">
                    <w:rPr>
                      <w:position w:val="-6"/>
                    </w:rPr>
                    <w:t xml:space="preserve"> </w:t>
                  </w:r>
                </w:p>
              </w:tc>
              <w:tc>
                <w:tcPr>
                  <w:tcW w:w="2194" w:type="dxa"/>
                  <w:tcBorders>
                    <w:left w:val="nil"/>
                    <w:bottom w:val="nil"/>
                    <w:right w:val="nil"/>
                  </w:tcBorders>
                </w:tcPr>
                <w:p w:rsidR="00AE253B" w:rsidRP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rPr>
                      <w:position w:val="-6"/>
                    </w:rPr>
                  </w:pPr>
                  <w:r>
                    <w:t xml:space="preserve"> </w:t>
                  </w:r>
                  <w:r w:rsidRPr="00AE253B">
                    <w:rPr>
                      <w:color w:val="FF0000"/>
                      <w:position w:val="-6"/>
                    </w:rPr>
                    <w:object w:dxaOrig="1084" w:dyaOrig="238">
                      <v:shape id="_x0000_i1139" type="#_x0000_t75" style="width:54.15pt;height:12.1pt" o:ole="">
                        <v:imagedata r:id="rId325" o:title=""/>
                      </v:shape>
                      <o:OLEObject Type="Embed" ProgID="FXEquation.Equation" ShapeID="_x0000_i1139" DrawAspect="Content" ObjectID="_1501275091" r:id="rId326"/>
                    </w:object>
                  </w:r>
                  <w:r w:rsidRPr="00AE253B">
                    <w:rPr>
                      <w:position w:val="-6"/>
                    </w:rPr>
                    <w:t xml:space="preserve"> </w:t>
                  </w:r>
                </w:p>
              </w:tc>
              <w:tc>
                <w:tcPr>
                  <w:tcW w:w="2194" w:type="dxa"/>
                  <w:tcBorders>
                    <w:left w:val="nil"/>
                    <w:bottom w:val="nil"/>
                    <w:right w:val="nil"/>
                  </w:tcBorders>
                </w:tcPr>
                <w:p w:rsidR="00AE253B" w:rsidRDefault="00AE253B" w:rsidP="00AE253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</w:tbl>
          <w:p w:rsidR="00AE253B" w:rsidRPr="00D73A65" w:rsidRDefault="00AE253B" w:rsidP="00AE253B">
            <w:pPr>
              <w:pStyle w:val="Section3Style"/>
              <w:numPr>
                <w:ilvl w:val="0"/>
                <w:numId w:val="0"/>
              </w:numPr>
              <w:ind w:left="142"/>
            </w:pPr>
          </w:p>
        </w:tc>
        <w:tc>
          <w:tcPr>
            <w:tcW w:w="896" w:type="dxa"/>
          </w:tcPr>
          <w:p w:rsidR="00AE253B" w:rsidRPr="003A09E1" w:rsidRDefault="00AE253B" w:rsidP="00C25037">
            <w:pPr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3A09E1" w:rsidRPr="003A09E1" w:rsidTr="00015964">
        <w:trPr>
          <w:cantSplit/>
          <w:trHeight w:val="851"/>
        </w:trPr>
        <w:tc>
          <w:tcPr>
            <w:tcW w:w="516" w:type="dxa"/>
          </w:tcPr>
          <w:p w:rsidR="003A09E1" w:rsidRPr="003A09E1" w:rsidRDefault="003A09E1" w:rsidP="00EA2723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636" w:type="dxa"/>
          </w:tcPr>
          <w:p w:rsidR="00015964" w:rsidRDefault="00015964" w:rsidP="00015964">
            <w:pPr>
              <w:pStyle w:val="Section3Style"/>
            </w:pPr>
            <w:r>
              <w:t xml:space="preserve">    Describe the shape of the distribution.</w:t>
            </w:r>
          </w:p>
          <w:p w:rsidR="00015964" w:rsidRDefault="00015964" w:rsidP="00015964">
            <w:pPr>
              <w:pStyle w:val="LongerQuestions"/>
            </w:pPr>
          </w:p>
          <w:p w:rsidR="00015964" w:rsidRDefault="00015964" w:rsidP="0001596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015964" w:rsidRDefault="00015964" w:rsidP="00015964">
            <w:pPr>
              <w:pStyle w:val="LongerQuestions"/>
              <w:spacing w:after="0"/>
            </w:pPr>
          </w:p>
          <w:p w:rsidR="00015964" w:rsidRPr="00D73A65" w:rsidRDefault="00015964" w:rsidP="0001596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3A09E1" w:rsidRDefault="00015964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  <w:p w:rsidR="00015964" w:rsidRPr="003A09E1" w:rsidRDefault="00015964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015964" w:rsidRPr="003A09E1" w:rsidTr="00015964">
        <w:trPr>
          <w:cantSplit/>
          <w:trHeight w:val="851"/>
        </w:trPr>
        <w:tc>
          <w:tcPr>
            <w:tcW w:w="516" w:type="dxa"/>
          </w:tcPr>
          <w:p w:rsidR="00015964" w:rsidRPr="003A09E1" w:rsidRDefault="00015964" w:rsidP="00015964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636" w:type="dxa"/>
          </w:tcPr>
          <w:p w:rsidR="00015964" w:rsidRDefault="00015964" w:rsidP="00015964">
            <w:pPr>
              <w:pStyle w:val="Section3Style"/>
            </w:pPr>
            <w:r>
              <w:t xml:space="preserve">    What is the mean number of pages that she wrote?</w:t>
            </w:r>
          </w:p>
          <w:p w:rsidR="00015964" w:rsidRDefault="00015964" w:rsidP="00015964">
            <w:pPr>
              <w:pStyle w:val="LongerQuestions"/>
            </w:pPr>
          </w:p>
          <w:p w:rsidR="00015964" w:rsidRDefault="00015964" w:rsidP="0001596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015964" w:rsidRDefault="00015964" w:rsidP="00015964">
            <w:pPr>
              <w:pStyle w:val="LongerQuestions"/>
              <w:spacing w:after="0"/>
            </w:pPr>
          </w:p>
          <w:p w:rsidR="00015964" w:rsidRPr="00D73A65" w:rsidRDefault="00015964" w:rsidP="0001596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015964" w:rsidRPr="003A09E1" w:rsidRDefault="008233AF" w:rsidP="00015964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8233AF" w:rsidRPr="003A09E1" w:rsidTr="00015964">
        <w:trPr>
          <w:cantSplit/>
          <w:trHeight w:val="851"/>
        </w:trPr>
        <w:tc>
          <w:tcPr>
            <w:tcW w:w="516" w:type="dxa"/>
          </w:tcPr>
          <w:p w:rsidR="008233AF" w:rsidRPr="003A09E1" w:rsidRDefault="008233AF" w:rsidP="008233AF">
            <w:pPr>
              <w:ind w:left="34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636" w:type="dxa"/>
          </w:tcPr>
          <w:p w:rsidR="008233AF" w:rsidRDefault="008233AF" w:rsidP="008233AF">
            <w:pPr>
              <w:pStyle w:val="Section3Style"/>
            </w:pPr>
            <w:r>
              <w:t xml:space="preserve">    What is the median number of pages that she wrote?</w:t>
            </w:r>
          </w:p>
          <w:p w:rsidR="008233AF" w:rsidRDefault="008233AF" w:rsidP="008233AF">
            <w:pPr>
              <w:pStyle w:val="LongerQuestions"/>
              <w:spacing w:after="0"/>
            </w:pPr>
          </w:p>
          <w:p w:rsidR="008233AF" w:rsidRPr="00D73A65" w:rsidRDefault="008233AF" w:rsidP="008233AF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3A09E1" w:rsidRDefault="008233AF" w:rsidP="008233AF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8233AF" w:rsidRPr="003A09E1" w:rsidTr="00015964">
        <w:trPr>
          <w:cantSplit/>
          <w:trHeight w:val="851"/>
        </w:trPr>
        <w:tc>
          <w:tcPr>
            <w:tcW w:w="516" w:type="dxa"/>
          </w:tcPr>
          <w:p w:rsidR="008233AF" w:rsidRPr="003A09E1" w:rsidRDefault="008233AF" w:rsidP="008233AF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636" w:type="dxa"/>
          </w:tcPr>
          <w:p w:rsidR="008233AF" w:rsidRDefault="008233AF" w:rsidP="008233AF">
            <w:pPr>
              <w:pStyle w:val="Section3Style"/>
            </w:pPr>
            <w:r>
              <w:t xml:space="preserve">    What is the interquartile range of the data?</w:t>
            </w:r>
          </w:p>
          <w:p w:rsidR="008233AF" w:rsidRDefault="008233AF" w:rsidP="008233AF">
            <w:pPr>
              <w:pStyle w:val="LongerQuestions"/>
            </w:pPr>
          </w:p>
          <w:p w:rsidR="008233AF" w:rsidRDefault="008233AF" w:rsidP="008233AF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8233AF" w:rsidRDefault="008233AF" w:rsidP="008233AF">
            <w:pPr>
              <w:pStyle w:val="LongerQuestions"/>
              <w:spacing w:after="0"/>
            </w:pPr>
          </w:p>
          <w:p w:rsidR="008233AF" w:rsidRPr="00D73A65" w:rsidRDefault="008233AF" w:rsidP="008233AF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3A09E1" w:rsidRDefault="008233AF" w:rsidP="008233AF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8233AF" w:rsidRPr="003A09E1" w:rsidTr="00015964">
        <w:trPr>
          <w:cantSplit/>
          <w:trHeight w:val="851"/>
        </w:trPr>
        <w:tc>
          <w:tcPr>
            <w:tcW w:w="516" w:type="dxa"/>
          </w:tcPr>
          <w:p w:rsidR="008233AF" w:rsidRPr="003A09E1" w:rsidRDefault="008233AF" w:rsidP="008233AF">
            <w:pPr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9636" w:type="dxa"/>
          </w:tcPr>
          <w:p w:rsidR="008233AF" w:rsidRDefault="002C2C91" w:rsidP="002C2C91">
            <w:pPr>
              <w:pStyle w:val="Section3Style"/>
              <w:numPr>
                <w:ilvl w:val="0"/>
                <w:numId w:val="0"/>
              </w:numPr>
            </w:pPr>
            <w:r>
              <w:t>A cylindrical water tank has the dimensions shown.</w:t>
            </w:r>
          </w:p>
          <w:p w:rsidR="002C2C91" w:rsidRDefault="00D96682" w:rsidP="002C2C91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476" type="#_x0000_t75" style="position:absolute;margin-left:106pt;margin-top:1.95pt;width:160.9pt;height:142.6pt;z-index:252043264;mso-position-horizontal-relative:text;mso-position-vertical-relative:text">
                  <v:imagedata r:id="rId327" o:title=""/>
                </v:shape>
                <o:OLEObject Type="Embed" ProgID="FXDraw.Graphic" ShapeID="_x0000_s1476" DrawAspect="Content" ObjectID="_1501275136" r:id="rId328"/>
              </w:object>
            </w: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  <w:p w:rsidR="002C2C91" w:rsidRPr="00D73A65" w:rsidRDefault="002C2C91" w:rsidP="002C2C91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8233AF" w:rsidRPr="003A09E1" w:rsidRDefault="008233AF" w:rsidP="008233AF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8233AF" w:rsidRPr="003A09E1" w:rsidTr="00015964">
        <w:trPr>
          <w:cantSplit/>
          <w:trHeight w:val="851"/>
        </w:trPr>
        <w:tc>
          <w:tcPr>
            <w:tcW w:w="516" w:type="dxa"/>
          </w:tcPr>
          <w:p w:rsidR="008233AF" w:rsidRDefault="008233AF" w:rsidP="008233AF">
            <w:pPr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636" w:type="dxa"/>
          </w:tcPr>
          <w:p w:rsidR="008233AF" w:rsidRDefault="008233AF" w:rsidP="008233AF">
            <w:pPr>
              <w:pStyle w:val="Section3Style"/>
              <w:numPr>
                <w:ilvl w:val="0"/>
                <w:numId w:val="21"/>
              </w:numPr>
            </w:pPr>
            <w:r>
              <w:t xml:space="preserve">    </w:t>
            </w:r>
            <w:r w:rsidR="00240194">
              <w:t>What volume of water would the tank hold?</w:t>
            </w:r>
          </w:p>
          <w:p w:rsidR="008233AF" w:rsidRDefault="008233AF" w:rsidP="008233AF">
            <w:pPr>
              <w:pStyle w:val="LongerQuestions"/>
              <w:spacing w:after="0"/>
              <w:ind w:left="0"/>
            </w:pPr>
          </w:p>
          <w:p w:rsidR="008233AF" w:rsidRDefault="008233AF" w:rsidP="008233AF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8233AF" w:rsidRDefault="008233AF" w:rsidP="008233AF">
            <w:pPr>
              <w:pStyle w:val="LongerQuestions"/>
              <w:spacing w:after="0"/>
            </w:pPr>
          </w:p>
          <w:p w:rsidR="008233AF" w:rsidRPr="00D73A65" w:rsidRDefault="008233AF" w:rsidP="008233AF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3A09E1" w:rsidRDefault="008233AF" w:rsidP="008233AF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8233AF" w:rsidRPr="003A09E1" w:rsidTr="00015964">
        <w:trPr>
          <w:cantSplit/>
          <w:trHeight w:val="851"/>
        </w:trPr>
        <w:tc>
          <w:tcPr>
            <w:tcW w:w="516" w:type="dxa"/>
          </w:tcPr>
          <w:p w:rsidR="008233AF" w:rsidRDefault="008233AF" w:rsidP="008233AF">
            <w:pPr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636" w:type="dxa"/>
          </w:tcPr>
          <w:p w:rsidR="00240194" w:rsidRDefault="00240194" w:rsidP="008233AF">
            <w:pPr>
              <w:pStyle w:val="Section3Style"/>
              <w:numPr>
                <w:ilvl w:val="0"/>
                <w:numId w:val="21"/>
              </w:numPr>
            </w:pPr>
            <w:r>
              <w:t xml:space="preserve">   The tank is to be made from plastic which has a constant thickness.</w:t>
            </w:r>
          </w:p>
          <w:p w:rsidR="00240194" w:rsidRDefault="00240194" w:rsidP="002401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One square metre </w:t>
            </w:r>
            <w:r w:rsidR="00D36526">
              <w:t>of the plastic has a mass of 7.5</w:t>
            </w:r>
            <w:r>
              <w:t xml:space="preserve"> kg.</w:t>
            </w:r>
          </w:p>
          <w:p w:rsidR="008233AF" w:rsidRDefault="00240194" w:rsidP="002401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What would be the mass of the empty plastic tank? </w:t>
            </w:r>
            <w:r w:rsidR="008233AF">
              <w:t xml:space="preserve">    </w:t>
            </w:r>
          </w:p>
          <w:p w:rsidR="00D36526" w:rsidRDefault="00D36526" w:rsidP="00D36526">
            <w:pPr>
              <w:pStyle w:val="LongerQuestions"/>
              <w:spacing w:after="0"/>
              <w:ind w:left="0"/>
            </w:pPr>
          </w:p>
          <w:p w:rsidR="00D36526" w:rsidRDefault="00D36526" w:rsidP="00D36526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8233AF" w:rsidRDefault="008233AF" w:rsidP="008233AF">
            <w:pPr>
              <w:pStyle w:val="LongerQuestions"/>
              <w:spacing w:after="0"/>
              <w:ind w:left="0"/>
            </w:pPr>
          </w:p>
          <w:p w:rsidR="008233AF" w:rsidRDefault="008233AF" w:rsidP="008233AF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8233AF" w:rsidRDefault="008233AF" w:rsidP="008233AF">
            <w:pPr>
              <w:pStyle w:val="LongerQuestions"/>
              <w:spacing w:after="0"/>
            </w:pPr>
          </w:p>
          <w:p w:rsidR="008233AF" w:rsidRPr="00D73A65" w:rsidRDefault="008233AF" w:rsidP="008233AF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3A09E1" w:rsidRDefault="00240194" w:rsidP="008233AF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2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BA4633" w:rsidP="008233AF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7A6094" w:rsidRDefault="007A6094" w:rsidP="007A6094">
            <w:pPr>
              <w:pStyle w:val="Section3Style"/>
              <w:numPr>
                <w:ilvl w:val="0"/>
                <w:numId w:val="22"/>
              </w:numPr>
            </w:pPr>
            <w:r>
              <w:t xml:space="preserve">  </w:t>
            </w:r>
            <w:r w:rsidR="002B49EA">
              <w:t xml:space="preserve"> </w:t>
            </w:r>
            <w:r w:rsidR="00BA4633">
              <w:t>Solve the equation below, showing your reasoning and calculations.</w:t>
            </w:r>
          </w:p>
          <w:p w:rsidR="00BA4633" w:rsidRDefault="00BA4633" w:rsidP="00BA4633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BA4633" w:rsidRPr="00EB2699" w:rsidRDefault="00BA4633" w:rsidP="00BA4633">
            <w:pPr>
              <w:pStyle w:val="Section3Style"/>
              <w:numPr>
                <w:ilvl w:val="0"/>
                <w:numId w:val="0"/>
              </w:numPr>
              <w:ind w:left="720" w:hanging="360"/>
              <w:rPr>
                <w:position w:val="-20"/>
              </w:rPr>
            </w:pPr>
            <w:r>
              <w:t xml:space="preserve">       </w:t>
            </w:r>
            <w:r w:rsidR="002B49EA">
              <w:t xml:space="preserve"> </w:t>
            </w:r>
            <w:r w:rsidR="00EB2699" w:rsidRPr="00EB2699">
              <w:rPr>
                <w:color w:val="FF0000"/>
                <w:position w:val="-20"/>
              </w:rPr>
              <w:object w:dxaOrig="1908" w:dyaOrig="482">
                <v:shape id="_x0000_i1140" type="#_x0000_t75" style="width:95.05pt;height:24.2pt" o:ole="">
                  <v:imagedata r:id="rId329" o:title=""/>
                </v:shape>
                <o:OLEObject Type="Embed" ProgID="FXEquation.Equation" ShapeID="_x0000_i1140" DrawAspect="Content" ObjectID="_1501275092" r:id="rId330"/>
              </w:object>
            </w:r>
            <w:r w:rsidRPr="00EB2699">
              <w:rPr>
                <w:position w:val="-20"/>
              </w:rPr>
              <w:t xml:space="preserve">                      </w:t>
            </w:r>
          </w:p>
          <w:p w:rsidR="00BA4633" w:rsidRDefault="00BA4633" w:rsidP="00BA4633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</w:t>
            </w:r>
            <w:r w:rsidR="00EB2699">
              <w:t xml:space="preserve"> </w:t>
            </w:r>
            <w:r>
              <w:t>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EB2699" w:rsidRDefault="00EB2699" w:rsidP="00EB2699">
            <w:pPr>
              <w:pStyle w:val="LongerQuestions"/>
              <w:spacing w:after="0"/>
            </w:pPr>
            <w:r>
              <w:t xml:space="preserve">   </w:t>
            </w:r>
            <w:r w:rsidR="007A6094">
              <w:t>……………………………………………………………………………………………….</w:t>
            </w:r>
          </w:p>
          <w:p w:rsidR="00EB2699" w:rsidRDefault="00EB2699" w:rsidP="00EB2699">
            <w:pPr>
              <w:pStyle w:val="LongerQuestions"/>
              <w:spacing w:after="0"/>
            </w:pPr>
          </w:p>
          <w:p w:rsidR="00EB2699" w:rsidRDefault="00EB2699" w:rsidP="00EB2699">
            <w:pPr>
              <w:pStyle w:val="LongerQuestions"/>
              <w:spacing w:after="0"/>
            </w:pPr>
            <w:r>
              <w:t xml:space="preserve">   ……………………………………………………………………………………………….</w:t>
            </w:r>
          </w:p>
          <w:p w:rsidR="00EB2699" w:rsidRDefault="00EB2699" w:rsidP="00EB2699">
            <w:pPr>
              <w:pStyle w:val="LongerQuestions"/>
              <w:spacing w:after="0"/>
            </w:pPr>
          </w:p>
          <w:p w:rsidR="007A6094" w:rsidRPr="00D73A65" w:rsidRDefault="00EB2699" w:rsidP="00EB2699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EB2699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2B49EA" w:rsidRDefault="007A6094" w:rsidP="002B49EA">
            <w:pPr>
              <w:pStyle w:val="Section3Style"/>
            </w:pPr>
            <w:r>
              <w:t xml:space="preserve">  </w:t>
            </w:r>
            <w:r w:rsidR="002B49EA">
              <w:t xml:space="preserve"> </w:t>
            </w:r>
            <w:r w:rsidR="002B49EA" w:rsidRPr="002B49EA">
              <w:t xml:space="preserve">Use the formula  </w:t>
            </w:r>
            <w:r w:rsidR="002B49EA" w:rsidRPr="00B458B6">
              <w:rPr>
                <w:color w:val="FF0000"/>
                <w:position w:val="-8"/>
              </w:rPr>
              <w:object w:dxaOrig="1688" w:dyaOrig="354">
                <v:shape id="_x0000_i1141" type="#_x0000_t75" style="width:84.65pt;height:17.85pt" o:ole="">
                  <v:imagedata r:id="rId331" o:title=""/>
                </v:shape>
                <o:OLEObject Type="Embed" ProgID="FXEquation.Equation" ShapeID="_x0000_i1141" DrawAspect="Content" ObjectID="_1501275093" r:id="rId332"/>
              </w:object>
            </w:r>
            <w:r w:rsidR="002B49EA" w:rsidRPr="002B49EA">
              <w:t xml:space="preserve"> to find the value of </w:t>
            </w:r>
            <w:r w:rsidR="002B49EA" w:rsidRPr="002B49EA">
              <w:rPr>
                <w:i/>
              </w:rPr>
              <w:t>y</w:t>
            </w:r>
            <w:r w:rsidR="002B49EA" w:rsidRPr="002B49EA">
              <w:t xml:space="preserve">, when </w:t>
            </w:r>
            <w:r w:rsidR="002B49EA">
              <w:t xml:space="preserve">   </w:t>
            </w:r>
          </w:p>
          <w:p w:rsidR="002B49EA" w:rsidRPr="002B49EA" w:rsidRDefault="002B49EA" w:rsidP="002B49EA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</w:t>
            </w:r>
            <w:r>
              <w:object w:dxaOrig="3488" w:dyaOrig="238">
                <v:shape id="_x0000_i1142" type="#_x0000_t75" style="width:174.55pt;height:12.1pt" o:ole="">
                  <v:imagedata r:id="rId333" o:title=""/>
                </v:shape>
                <o:OLEObject Type="Embed" ProgID="FXEquation.Equation" ShapeID="_x0000_i1142" DrawAspect="Content" ObjectID="_1501275094" r:id="rId334"/>
              </w:object>
            </w:r>
            <w:r w:rsidRPr="002B49EA">
              <w:t xml:space="preserve"> </w:t>
            </w:r>
          </w:p>
          <w:p w:rsidR="002B49EA" w:rsidRDefault="002B49EA" w:rsidP="002B49EA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2B49EA" w:rsidRDefault="002B49EA" w:rsidP="002B49EA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2B49EA" w:rsidRDefault="002B49EA" w:rsidP="002B49EA">
            <w:pPr>
              <w:pStyle w:val="LongerQuestions"/>
              <w:spacing w:after="0"/>
            </w:pPr>
          </w:p>
          <w:p w:rsidR="002B49EA" w:rsidRDefault="002B49EA" w:rsidP="002B49EA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  <w:p w:rsidR="002B49EA" w:rsidRDefault="002B49EA" w:rsidP="002B49EA">
            <w:pPr>
              <w:pStyle w:val="LongerQuestions"/>
              <w:spacing w:after="0"/>
            </w:pPr>
          </w:p>
          <w:p w:rsidR="002B49EA" w:rsidRDefault="002B49EA" w:rsidP="002B49EA">
            <w:pPr>
              <w:pStyle w:val="LongerQuestions"/>
              <w:spacing w:after="0"/>
            </w:pPr>
            <w:r>
              <w:t xml:space="preserve">   ……………………………………………………………………………………………….</w:t>
            </w:r>
          </w:p>
          <w:p w:rsidR="002B49EA" w:rsidRDefault="002B49EA" w:rsidP="002B49EA">
            <w:pPr>
              <w:pStyle w:val="LongerQuestions"/>
              <w:spacing w:after="0"/>
            </w:pPr>
          </w:p>
          <w:p w:rsidR="002B49EA" w:rsidRPr="00D73A65" w:rsidRDefault="002B49EA" w:rsidP="002B49EA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2B49EA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7A6094" w:rsidRPr="00A417C8" w:rsidTr="009C53C8">
        <w:trPr>
          <w:cantSplit/>
          <w:trHeight w:val="432"/>
        </w:trPr>
        <w:tc>
          <w:tcPr>
            <w:tcW w:w="516" w:type="dxa"/>
          </w:tcPr>
          <w:p w:rsidR="007A6094" w:rsidRDefault="007A6094" w:rsidP="008233AF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7A6094" w:rsidRPr="00D73A65" w:rsidRDefault="009C53C8" w:rsidP="009C53C8">
            <w:pPr>
              <w:pStyle w:val="Section3Style"/>
              <w:numPr>
                <w:ilvl w:val="0"/>
                <w:numId w:val="0"/>
              </w:numPr>
            </w:pPr>
            <w:r>
              <w:t>Aiden deposits $16 500 in</w:t>
            </w:r>
            <w:r w:rsidR="00335B80">
              <w:t>to</w:t>
            </w:r>
            <w:r>
              <w:t xml:space="preserve"> an accoun</w:t>
            </w:r>
            <w:r w:rsidR="00335B80">
              <w:t>t</w:t>
            </w:r>
            <w:r>
              <w:t xml:space="preserve"> which pays interest at </w:t>
            </w:r>
            <w:r w:rsidR="00D92617">
              <w:t>7.2</w:t>
            </w:r>
            <w:r>
              <w:t>% p.a. compounding quarterly.</w:t>
            </w:r>
          </w:p>
        </w:tc>
        <w:tc>
          <w:tcPr>
            <w:tcW w:w="896" w:type="dxa"/>
          </w:tcPr>
          <w:p w:rsidR="007A6094" w:rsidRPr="00A417C8" w:rsidRDefault="007A6094" w:rsidP="008233AF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8233AF" w:rsidRDefault="007A6094" w:rsidP="008233AF">
            <w:pPr>
              <w:pStyle w:val="Section3Style"/>
              <w:numPr>
                <w:ilvl w:val="0"/>
                <w:numId w:val="23"/>
              </w:numPr>
            </w:pPr>
            <w:r>
              <w:t xml:space="preserve">  </w:t>
            </w:r>
            <w:r w:rsidR="00335B80">
              <w:t xml:space="preserve"> </w:t>
            </w:r>
            <w:r w:rsidR="009C53C8">
              <w:t>How much would the investment be worth after 4 years?</w:t>
            </w:r>
          </w:p>
          <w:p w:rsidR="009C53C8" w:rsidRDefault="009C53C8" w:rsidP="009C53C8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335B80" w:rsidRDefault="00335B80" w:rsidP="00335B80">
            <w:pPr>
              <w:pStyle w:val="LongerQuestions"/>
              <w:spacing w:after="0"/>
            </w:pPr>
            <w:r>
              <w:t xml:space="preserve">   </w:t>
            </w:r>
            <w:r w:rsidR="007A6094">
              <w:t>……………………………………………………………………………………………….</w:t>
            </w:r>
          </w:p>
          <w:p w:rsidR="00335B80" w:rsidRDefault="00335B80" w:rsidP="00335B80">
            <w:pPr>
              <w:pStyle w:val="LongerQuestions"/>
              <w:spacing w:after="0"/>
            </w:pPr>
          </w:p>
          <w:p w:rsidR="007A6094" w:rsidRPr="00D73A65" w:rsidRDefault="00335B80" w:rsidP="00335B80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335B80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335B80" w:rsidRDefault="00335B80" w:rsidP="008233AF">
            <w:pPr>
              <w:pStyle w:val="Section3Style"/>
            </w:pPr>
            <w:r>
              <w:t xml:space="preserve">  </w:t>
            </w:r>
            <w:r w:rsidR="007A6094">
              <w:t xml:space="preserve"> </w:t>
            </w:r>
            <w:r>
              <w:t>Another account pays the same interest rate, but it is compounded monthly.</w:t>
            </w:r>
          </w:p>
          <w:p w:rsidR="008233AF" w:rsidRDefault="00335B80" w:rsidP="00335B80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How much more would Aiden earn if he deposited his money in the 2</w:t>
            </w:r>
            <w:r w:rsidRPr="00335B80">
              <w:rPr>
                <w:vertAlign w:val="superscript"/>
              </w:rPr>
              <w:t>nd</w:t>
            </w:r>
            <w:r>
              <w:t xml:space="preserve"> account?</w:t>
            </w:r>
            <w:r w:rsidR="007A6094">
              <w:t xml:space="preserve"> </w:t>
            </w:r>
          </w:p>
          <w:p w:rsidR="00335B80" w:rsidRDefault="00335B80" w:rsidP="007A6094">
            <w:pPr>
              <w:pStyle w:val="LongerQuestions"/>
              <w:spacing w:after="0"/>
              <w:ind w:left="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  <w:p w:rsidR="00335B80" w:rsidRDefault="00335B80" w:rsidP="00335B80">
            <w:pPr>
              <w:pStyle w:val="LongerQuestions"/>
              <w:spacing w:after="0"/>
            </w:pPr>
          </w:p>
          <w:p w:rsidR="00335B80" w:rsidRPr="00D73A65" w:rsidRDefault="00335B80" w:rsidP="00335B80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335B80" w:rsidP="008233AF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8233AF" w:rsidRDefault="00E61377" w:rsidP="00E61377">
            <w:pPr>
              <w:pStyle w:val="Section3Style"/>
              <w:numPr>
                <w:ilvl w:val="0"/>
                <w:numId w:val="0"/>
              </w:numPr>
            </w:pPr>
            <w:r>
              <w:t xml:space="preserve">In the diagram, </w:t>
            </w:r>
            <w:r w:rsidRPr="00E61377">
              <w:rPr>
                <w:i/>
              </w:rPr>
              <w:t>ED</w:t>
            </w:r>
            <w:r>
              <w:t xml:space="preserve"> || </w:t>
            </w:r>
            <w:r w:rsidRPr="00E61377">
              <w:rPr>
                <w:i/>
              </w:rPr>
              <w:t>BC</w:t>
            </w:r>
            <w:r>
              <w:t xml:space="preserve">,  </w:t>
            </w:r>
            <w:r w:rsidRPr="00E61377">
              <w:rPr>
                <w:i/>
              </w:rPr>
              <w:t>AE</w:t>
            </w:r>
            <w:r w:rsidR="00186BC3">
              <w:t xml:space="preserve"> = 10</w:t>
            </w:r>
            <w:r>
              <w:t xml:space="preserve"> cm, </w:t>
            </w:r>
            <w:r w:rsidRPr="00E61377">
              <w:rPr>
                <w:i/>
              </w:rPr>
              <w:t>ED</w:t>
            </w:r>
            <w:r>
              <w:t xml:space="preserve"> = 4 cm and </w:t>
            </w:r>
            <w:r w:rsidRPr="00E61377">
              <w:rPr>
                <w:i/>
              </w:rPr>
              <w:t>BC</w:t>
            </w:r>
            <w:r>
              <w:t xml:space="preserve"> = 30 cm.</w:t>
            </w:r>
          </w:p>
          <w:p w:rsidR="00E61377" w:rsidRDefault="00E61377" w:rsidP="00E61377">
            <w:pPr>
              <w:pStyle w:val="Section3Style"/>
              <w:numPr>
                <w:ilvl w:val="0"/>
                <w:numId w:val="0"/>
              </w:numPr>
            </w:pPr>
            <w:r>
              <w:t xml:space="preserve">Calculate the length of </w:t>
            </w:r>
            <w:r w:rsidRPr="00E61377">
              <w:rPr>
                <w:i/>
              </w:rPr>
              <w:t>EB</w:t>
            </w:r>
            <w:r>
              <w:t>.</w:t>
            </w:r>
          </w:p>
          <w:p w:rsidR="00E61377" w:rsidRDefault="00D96682" w:rsidP="007A6094">
            <w:pPr>
              <w:pStyle w:val="LongerQuestions"/>
              <w:spacing w:after="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477" type="#_x0000_t75" style="position:absolute;margin-left:89pt;margin-top:3.2pt;width:215pt;height:114.95pt;z-index:252044288;mso-position-horizontal-relative:text;mso-position-vertical-relative:text">
                  <v:imagedata r:id="rId335" o:title=""/>
                </v:shape>
                <o:OLEObject Type="Embed" ProgID="FXDraw.Graphic" ShapeID="_x0000_s1477" DrawAspect="Content" ObjectID="_1501275137" r:id="rId336"/>
              </w:object>
            </w: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7A6094">
            <w:pPr>
              <w:pStyle w:val="LongerQuestions"/>
              <w:spacing w:after="0"/>
              <w:ind w:left="0"/>
            </w:pPr>
          </w:p>
          <w:p w:rsidR="00E61377" w:rsidRDefault="00E61377" w:rsidP="00E61377">
            <w:pPr>
              <w:pStyle w:val="LongerQuestions"/>
              <w:spacing w:after="0"/>
              <w:ind w:left="0"/>
            </w:pPr>
          </w:p>
          <w:p w:rsidR="00E61377" w:rsidRDefault="00E61377" w:rsidP="00E61377">
            <w:pPr>
              <w:pStyle w:val="LongerQuestions"/>
              <w:spacing w:after="0"/>
              <w:ind w:left="0"/>
            </w:pPr>
          </w:p>
          <w:p w:rsidR="00E61377" w:rsidRDefault="00E61377" w:rsidP="00E61377">
            <w:pPr>
              <w:pStyle w:val="LongerQuestions"/>
              <w:spacing w:after="0"/>
              <w:ind w:left="0"/>
            </w:pPr>
          </w:p>
          <w:p w:rsidR="00E61377" w:rsidRDefault="00E61377" w:rsidP="00E61377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E61377" w:rsidRDefault="00E61377" w:rsidP="00E61377">
            <w:pPr>
              <w:pStyle w:val="LongerQuestions"/>
              <w:spacing w:after="0"/>
              <w:ind w:left="0"/>
            </w:pPr>
          </w:p>
          <w:p w:rsidR="00E61377" w:rsidRDefault="00E61377" w:rsidP="00E61377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  <w:ind w:left="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E61377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8233AF" w:rsidRDefault="007A6094" w:rsidP="008233AF">
            <w:pPr>
              <w:pStyle w:val="Section3Style"/>
              <w:numPr>
                <w:ilvl w:val="0"/>
                <w:numId w:val="28"/>
              </w:numPr>
            </w:pPr>
            <w:r>
              <w:t xml:space="preserve">  </w:t>
            </w:r>
            <w:r w:rsidR="00D45CA1">
              <w:t>Cain</w:t>
            </w:r>
            <w:r w:rsidR="001355F9">
              <w:t xml:space="preserve"> has climbed to the peak of Mount Eden which is 4560 m above sea level.</w:t>
            </w:r>
          </w:p>
          <w:p w:rsidR="001355F9" w:rsidRDefault="001355F9" w:rsidP="001355F9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</w:t>
            </w:r>
            <w:r w:rsidR="00D45CA1">
              <w:t>H</w:t>
            </w:r>
            <w:r>
              <w:t xml:space="preserve">e measures the angle of elevation of </w:t>
            </w:r>
            <w:r w:rsidR="00072EE4">
              <w:t>the peak of</w:t>
            </w:r>
            <w:r>
              <w:t xml:space="preserve"> Mt </w:t>
            </w:r>
            <w:r w:rsidR="00D45CA1">
              <w:t>Nod</w:t>
            </w:r>
            <w:r>
              <w:t xml:space="preserve"> to be 24</w:t>
            </w:r>
            <w:r w:rsidRPr="001355F9">
              <w:rPr>
                <w:vertAlign w:val="superscript"/>
              </w:rPr>
              <w:t>o</w:t>
            </w:r>
            <w:r>
              <w:t xml:space="preserve">. </w:t>
            </w:r>
          </w:p>
          <w:p w:rsidR="001355F9" w:rsidRDefault="001355F9" w:rsidP="001355F9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</w:t>
            </w:r>
            <w:r w:rsidR="00D45CA1">
              <w:t xml:space="preserve">Using his GPS </w:t>
            </w:r>
            <w:r>
              <w:t xml:space="preserve">he finds that Mt </w:t>
            </w:r>
            <w:r w:rsidR="00D45CA1">
              <w:t>Nod</w:t>
            </w:r>
            <w:r>
              <w:t xml:space="preserve"> is 1.8 km due east of Mt Eden. </w:t>
            </w:r>
          </w:p>
          <w:p w:rsidR="007A6094" w:rsidRDefault="00D96682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rPr>
                <w:noProof/>
                <w:lang w:eastAsia="en-AU"/>
              </w:rPr>
              <w:object w:dxaOrig="1440" w:dyaOrig="1440">
                <v:shape id="_x0000_s1478" type="#_x0000_t75" style="position:absolute;left:0;text-align:left;margin-left:105pt;margin-top:7.55pt;width:226.65pt;height:134.8pt;z-index:252045312;mso-position-horizontal-relative:text;mso-position-vertical-relative:text">
                  <v:imagedata r:id="rId337" o:title=""/>
                </v:shape>
                <o:OLEObject Type="Embed" ProgID="FXDraw.Graphic" ShapeID="_x0000_s1478" DrawAspect="Content" ObjectID="_1501275138" r:id="rId338"/>
              </w:object>
            </w:r>
          </w:p>
          <w:p w:rsidR="001355F9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</w:t>
            </w: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1355F9" w:rsidRDefault="001355F9" w:rsidP="007A6094">
            <w:pPr>
              <w:pStyle w:val="LongerQuestions"/>
              <w:spacing w:after="0"/>
              <w:ind w:left="0"/>
            </w:pPr>
          </w:p>
          <w:p w:rsidR="00D45CA1" w:rsidRDefault="00D45CA1" w:rsidP="00D45CA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D45CA1" w:rsidRDefault="00D45CA1" w:rsidP="00D45CA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D45CA1" w:rsidRDefault="00D45CA1" w:rsidP="00D45CA1">
            <w:pPr>
              <w:pStyle w:val="LongerQuestions"/>
              <w:spacing w:after="0"/>
              <w:ind w:left="0"/>
            </w:pPr>
            <w:r>
              <w:t xml:space="preserve">               How far above sea level is the peak of Mt Nod?</w:t>
            </w: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81595C" w:rsidRDefault="0081595C" w:rsidP="0081595C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D45CA1" w:rsidRDefault="00D45CA1" w:rsidP="00D45CA1">
            <w:pPr>
              <w:pStyle w:val="LongerQuestions"/>
              <w:spacing w:after="0"/>
              <w:ind w:left="0"/>
            </w:pPr>
          </w:p>
          <w:p w:rsidR="00D45CA1" w:rsidRDefault="00D45CA1" w:rsidP="00D45CA1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D45CA1" w:rsidRDefault="00D45CA1" w:rsidP="007A6094">
            <w:pPr>
              <w:pStyle w:val="LongerQuestions"/>
              <w:spacing w:after="0"/>
              <w:ind w:left="0"/>
            </w:pPr>
          </w:p>
          <w:p w:rsidR="007A6094" w:rsidRDefault="001355F9" w:rsidP="007A6094">
            <w:pPr>
              <w:pStyle w:val="LongerQuestions"/>
              <w:spacing w:after="0"/>
              <w:ind w:left="0"/>
            </w:pPr>
            <w:r>
              <w:t xml:space="preserve">            </w:t>
            </w:r>
            <w:r w:rsidR="007A6094">
              <w:t xml:space="preserve">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81595C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8233AF" w:rsidRDefault="00D96682" w:rsidP="00186BC3">
            <w:pPr>
              <w:pStyle w:val="Section3Style"/>
              <w:spacing w:after="120"/>
              <w:ind w:left="902" w:right="3982" w:hanging="567"/>
              <w:contextualSpacing w:val="0"/>
            </w:pPr>
            <w:r>
              <w:rPr>
                <w:noProof/>
                <w:lang w:eastAsia="en-AU"/>
              </w:rPr>
              <w:object w:dxaOrig="1440" w:dyaOrig="1440">
                <v:shape id="_x0000_s1479" type="#_x0000_t75" style="position:absolute;left:0;text-align:left;margin-left:262pt;margin-top:4.25pt;width:145.25pt;height:185.1pt;z-index:252046336;mso-position-horizontal-relative:text;mso-position-vertical-relative:text">
                  <v:imagedata r:id="rId339" o:title=""/>
                </v:shape>
                <o:OLEObject Type="Embed" ProgID="FXDraw.Graphic" ShapeID="_x0000_s1479" DrawAspect="Content" ObjectID="_1501275139" r:id="rId340"/>
              </w:object>
            </w:r>
            <w:r w:rsidR="00D45CA1">
              <w:t>Three towns are located on a wide flat plain.</w:t>
            </w:r>
          </w:p>
          <w:p w:rsidR="00D45CA1" w:rsidRDefault="00D45CA1" w:rsidP="00186BC3">
            <w:pPr>
              <w:pStyle w:val="Section3Style"/>
              <w:numPr>
                <w:ilvl w:val="0"/>
                <w:numId w:val="0"/>
              </w:numPr>
              <w:spacing w:after="120"/>
              <w:ind w:left="902" w:right="3982"/>
              <w:contextualSpacing w:val="0"/>
            </w:pPr>
            <w:r>
              <w:t>Blackville</w:t>
            </w:r>
            <w:r w:rsidR="00186BC3">
              <w:t xml:space="preserve"> (</w:t>
            </w:r>
            <w:r w:rsidR="00186BC3" w:rsidRPr="00186BC3">
              <w:rPr>
                <w:i/>
              </w:rPr>
              <w:t>B</w:t>
            </w:r>
            <w:r w:rsidR="00186BC3">
              <w:t>)</w:t>
            </w:r>
            <w:r>
              <w:t xml:space="preserve"> is 65 km NE of Amityville</w:t>
            </w:r>
            <w:r w:rsidR="00186BC3">
              <w:t xml:space="preserve"> (</w:t>
            </w:r>
            <w:r w:rsidR="00186BC3" w:rsidRPr="00186BC3">
              <w:rPr>
                <w:i/>
              </w:rPr>
              <w:t>A</w:t>
            </w:r>
            <w:r w:rsidR="00186BC3">
              <w:t>)</w:t>
            </w:r>
            <w:r>
              <w:t>.</w:t>
            </w:r>
          </w:p>
          <w:p w:rsidR="0081595C" w:rsidRDefault="00D45CA1" w:rsidP="00186BC3">
            <w:pPr>
              <w:pStyle w:val="Section3Style"/>
              <w:numPr>
                <w:ilvl w:val="0"/>
                <w:numId w:val="0"/>
              </w:numPr>
              <w:spacing w:after="120"/>
              <w:ind w:left="902" w:right="3982"/>
              <w:contextualSpacing w:val="0"/>
            </w:pPr>
            <w:r>
              <w:t>Clarkesville</w:t>
            </w:r>
            <w:r w:rsidR="00186BC3">
              <w:t xml:space="preserve"> (</w:t>
            </w:r>
            <w:r w:rsidR="00186BC3" w:rsidRPr="00186BC3">
              <w:rPr>
                <w:i/>
              </w:rPr>
              <w:t>C</w:t>
            </w:r>
            <w:r w:rsidR="00186BC3">
              <w:t>)</w:t>
            </w:r>
            <w:r w:rsidR="0081595C">
              <w:t xml:space="preserve"> is </w:t>
            </w:r>
            <w:r>
              <w:t xml:space="preserve"> SE of Amityville</w:t>
            </w:r>
          </w:p>
          <w:p w:rsidR="00D45CA1" w:rsidRDefault="0081595C" w:rsidP="00186BC3">
            <w:pPr>
              <w:pStyle w:val="Section3Style"/>
              <w:numPr>
                <w:ilvl w:val="0"/>
                <w:numId w:val="0"/>
              </w:numPr>
              <w:spacing w:after="120"/>
              <w:ind w:left="902" w:right="3982"/>
              <w:contextualSpacing w:val="0"/>
            </w:pPr>
            <w:r>
              <w:t>Clarkesville is on a bearing of 190</w:t>
            </w:r>
            <w:r w:rsidRPr="0081595C">
              <w:rPr>
                <w:vertAlign w:val="superscript"/>
              </w:rPr>
              <w:t>o</w:t>
            </w:r>
            <w:r>
              <w:t xml:space="preserve"> from Blackville</w:t>
            </w:r>
            <w:r w:rsidR="00D45CA1">
              <w:t xml:space="preserve">. </w:t>
            </w: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902" w:right="4124"/>
            </w:pPr>
            <w:r>
              <w:t>How far is Clarkesville from Blackville?</w:t>
            </w: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81595C" w:rsidRDefault="0081595C" w:rsidP="0081595C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81595C" w:rsidRDefault="0081595C" w:rsidP="0081595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81595C" w:rsidRDefault="0081595C" w:rsidP="0081595C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81595C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5E3389" w:rsidRPr="00A417C8" w:rsidTr="00015964">
        <w:trPr>
          <w:cantSplit/>
          <w:trHeight w:val="851"/>
        </w:trPr>
        <w:tc>
          <w:tcPr>
            <w:tcW w:w="516" w:type="dxa"/>
          </w:tcPr>
          <w:p w:rsidR="005E3389" w:rsidRDefault="005E3389" w:rsidP="008233AF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82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  <w:r>
              <w:t xml:space="preserve">The points </w:t>
            </w:r>
            <w:r w:rsidRPr="005E3389">
              <w:rPr>
                <w:i/>
              </w:rPr>
              <w:t>P</w:t>
            </w:r>
            <w:r>
              <w:rPr>
                <w:i/>
              </w:rPr>
              <w:t xml:space="preserve"> </w:t>
            </w:r>
            <w:r>
              <w:t xml:space="preserve">(-4, , 2),  </w:t>
            </w:r>
            <w:r w:rsidRPr="005E3389">
              <w:rPr>
                <w:i/>
              </w:rPr>
              <w:t>Q</w:t>
            </w:r>
            <w:r>
              <w:t xml:space="preserve"> (4, 6) and </w:t>
            </w:r>
            <w:r w:rsidRPr="005E3389">
              <w:rPr>
                <w:i/>
              </w:rPr>
              <w:t>R</w:t>
            </w:r>
            <w:r w:rsidR="00CB5BF9">
              <w:t xml:space="preserve"> (-1, -4</w:t>
            </w:r>
            <w:r>
              <w:t>) are shown on the number plane below.</w:t>
            </w:r>
          </w:p>
          <w:p w:rsidR="005E3389" w:rsidRDefault="00D96682" w:rsidP="005E338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480" type="#_x0000_t75" style="position:absolute;margin-left:119.9pt;margin-top:12.85pt;width:208.25pt;height:194.4pt;z-index:252047360;mso-position-horizontal-relative:text;mso-position-vertical-relative:text">
                  <v:imagedata r:id="rId341" o:title=""/>
                </v:shape>
                <o:OLEObject Type="Embed" ProgID="FXDraw.Graphic" ShapeID="_x0000_s1480" DrawAspect="Content" ObjectID="_1501275140" r:id="rId342"/>
              </w:object>
            </w: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  <w:p w:rsidR="005E3389" w:rsidRDefault="005E3389" w:rsidP="005E338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5E3389" w:rsidRPr="00A417C8" w:rsidRDefault="005E3389" w:rsidP="008233AF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8233AF" w:rsidRDefault="005E3389" w:rsidP="008233AF">
            <w:pPr>
              <w:pStyle w:val="Section3Style"/>
              <w:numPr>
                <w:ilvl w:val="0"/>
                <w:numId w:val="27"/>
              </w:numPr>
            </w:pPr>
            <w:r>
              <w:t xml:space="preserve"> What is the midpoint of </w:t>
            </w:r>
            <w:r w:rsidRPr="005E3389">
              <w:rPr>
                <w:i/>
              </w:rPr>
              <w:t>PQ</w:t>
            </w:r>
            <w:r>
              <w:t>?</w: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5E3389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8233AF" w:rsidRDefault="007A6094" w:rsidP="008233AF">
            <w:pPr>
              <w:pStyle w:val="Section3Style"/>
            </w:pPr>
            <w:r>
              <w:t xml:space="preserve">  </w:t>
            </w:r>
            <w:r w:rsidR="005E3389">
              <w:t xml:space="preserve">What is the distance </w:t>
            </w:r>
            <w:r w:rsidR="005E3389">
              <w:rPr>
                <w:i/>
              </w:rPr>
              <w:t>Q</w:t>
            </w:r>
            <w:r w:rsidR="005E3389" w:rsidRPr="005E3389">
              <w:rPr>
                <w:i/>
              </w:rPr>
              <w:t>R</w:t>
            </w:r>
            <w:r w:rsidR="00CA582A">
              <w:t>?</w:t>
            </w:r>
            <w:r w:rsidR="00CA582A">
              <w:rPr>
                <w:i/>
              </w:rPr>
              <w:t xml:space="preserve">  </w:t>
            </w:r>
            <w:r w:rsidR="00CA582A">
              <w:t>(Leave your answer as a surd.)</w:t>
            </w:r>
          </w:p>
          <w:p w:rsidR="00CA582A" w:rsidRDefault="00CA582A" w:rsidP="00CA582A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CA582A" w:rsidRDefault="00CA582A" w:rsidP="00CA582A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5E3389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8233AF" w:rsidRDefault="007A6094" w:rsidP="008233AF">
            <w:pPr>
              <w:pStyle w:val="Section3Style"/>
            </w:pPr>
            <w:r>
              <w:t xml:space="preserve">  </w:t>
            </w:r>
            <w:r w:rsidR="005E3389">
              <w:t xml:space="preserve">What is the gradient of </w:t>
            </w:r>
            <w:r w:rsidR="005E3389" w:rsidRPr="005E3389">
              <w:rPr>
                <w:i/>
              </w:rPr>
              <w:t>PR</w:t>
            </w:r>
            <w:r w:rsidR="005E3389">
              <w:t>?</w:t>
            </w:r>
          </w:p>
          <w:p w:rsidR="00CA582A" w:rsidRDefault="00CA582A" w:rsidP="00CA582A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CA582A" w:rsidRDefault="00CA582A" w:rsidP="00CA582A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5E3389" w:rsidP="008233A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7A6094" w:rsidRPr="00A417C8" w:rsidTr="00015964">
        <w:trPr>
          <w:cantSplit/>
          <w:trHeight w:val="851"/>
        </w:trPr>
        <w:tc>
          <w:tcPr>
            <w:tcW w:w="516" w:type="dxa"/>
          </w:tcPr>
          <w:p w:rsidR="007A6094" w:rsidRPr="00A417C8" w:rsidRDefault="007A6094" w:rsidP="008233AF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7A6094" w:rsidRDefault="007A6094" w:rsidP="008233AF">
            <w:pPr>
              <w:pStyle w:val="Section3Style"/>
            </w:pPr>
            <w:r>
              <w:t xml:space="preserve">  </w:t>
            </w:r>
            <w:r w:rsidR="005E3389">
              <w:t xml:space="preserve">What is the equation of the line </w:t>
            </w:r>
            <w:r w:rsidR="005E3389" w:rsidRPr="005E3389">
              <w:rPr>
                <w:i/>
              </w:rPr>
              <w:t>PR</w:t>
            </w:r>
            <w:r w:rsidR="005E3389">
              <w:t>?</w:t>
            </w:r>
          </w:p>
          <w:p w:rsidR="00CA582A" w:rsidRDefault="00CA582A" w:rsidP="00CA582A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CA582A" w:rsidRDefault="00CA582A" w:rsidP="00CA582A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7A6094" w:rsidRPr="00A417C8" w:rsidRDefault="005E3389" w:rsidP="008233AF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83.</w:t>
            </w:r>
          </w:p>
        </w:tc>
        <w:tc>
          <w:tcPr>
            <w:tcW w:w="9636" w:type="dxa"/>
          </w:tcPr>
          <w:p w:rsidR="007A6094" w:rsidRDefault="00072EE4" w:rsidP="00072EE4">
            <w:pPr>
              <w:pStyle w:val="Section3Style"/>
              <w:numPr>
                <w:ilvl w:val="0"/>
                <w:numId w:val="0"/>
              </w:numPr>
            </w:pPr>
            <w:r>
              <w:t xml:space="preserve">In the diagram below, </w:t>
            </w:r>
            <w:r w:rsidRPr="00072EE4">
              <w:rPr>
                <w:i/>
              </w:rPr>
              <w:t>KN</w:t>
            </w:r>
            <w:r>
              <w:t xml:space="preserve"> = </w:t>
            </w:r>
            <w:r w:rsidRPr="00072EE4">
              <w:rPr>
                <w:i/>
              </w:rPr>
              <w:t>NL</w:t>
            </w:r>
            <w:r>
              <w:rPr>
                <w:i/>
              </w:rPr>
              <w:t xml:space="preserve">, </w:t>
            </w:r>
            <w:r>
              <w:t xml:space="preserve"> </w:t>
            </w:r>
            <w:r w:rsidR="002A5515" w:rsidRPr="002A5515">
              <w:rPr>
                <w:color w:val="FF0000"/>
                <w:position w:val="-6"/>
              </w:rPr>
              <w:object w:dxaOrig="5104" w:dyaOrig="238">
                <v:shape id="_x0000_i1143" type="#_x0000_t75" style="width:255.15pt;height:12.1pt" o:ole="">
                  <v:imagedata r:id="rId343" o:title=""/>
                </v:shape>
                <o:OLEObject Type="Embed" ProgID="FXEquation.Equation" ShapeID="_x0000_i1143" DrawAspect="Content" ObjectID="_1501275095" r:id="rId344"/>
              </w:object>
            </w:r>
            <w:r>
              <w:t xml:space="preserve"> </w:t>
            </w:r>
          </w:p>
          <w:p w:rsidR="00072EE4" w:rsidRDefault="00D96682" w:rsidP="00072EE4">
            <w:pPr>
              <w:pStyle w:val="Section3Style"/>
              <w:numPr>
                <w:ilvl w:val="0"/>
                <w:numId w:val="0"/>
              </w:numPr>
            </w:pPr>
            <w:r>
              <w:rPr>
                <w:i/>
                <w:noProof/>
                <w:lang w:eastAsia="en-AU"/>
              </w:rPr>
              <w:object w:dxaOrig="1440" w:dyaOrig="1440">
                <v:shape id="_x0000_s1481" type="#_x0000_t75" style="position:absolute;margin-left:111.7pt;margin-top:8.4pt;width:172.7pt;height:179.25pt;z-index:252048384;mso-position-horizontal-relative:text;mso-position-vertical-relative:text">
                  <v:imagedata r:id="rId345" o:title=""/>
                </v:shape>
                <o:OLEObject Type="Embed" ProgID="FXDraw.Graphic" ShapeID="_x0000_s1481" DrawAspect="Content" ObjectID="_1501275141" r:id="rId346"/>
              </w:object>
            </w:r>
            <w:r w:rsidR="00072EE4">
              <w:t>.</w:t>
            </w: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  <w:p w:rsidR="00072EE4" w:rsidRPr="00D73A65" w:rsidRDefault="00072EE4" w:rsidP="00072EE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8233AF" w:rsidRPr="00A417C8" w:rsidRDefault="008233AF" w:rsidP="008233AF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8233AF" w:rsidRDefault="007A6094" w:rsidP="00072EE4">
            <w:pPr>
              <w:pStyle w:val="Section3Style"/>
              <w:numPr>
                <w:ilvl w:val="0"/>
                <w:numId w:val="34"/>
              </w:numPr>
            </w:pPr>
            <w:r>
              <w:t xml:space="preserve">  </w:t>
            </w:r>
            <w:r w:rsidR="00072EE4">
              <w:t xml:space="preserve">Find the size of  </w:t>
            </w:r>
            <w:r w:rsidR="00072EE4" w:rsidRPr="00072EE4">
              <w:rPr>
                <w:color w:val="FF0000"/>
                <w:position w:val="-2"/>
              </w:rPr>
              <w:object w:dxaOrig="858" w:dyaOrig="190">
                <v:shape id="_x0000_i1144" type="#_x0000_t75" style="width:43.2pt;height:9.2pt" o:ole="">
                  <v:imagedata r:id="rId347" o:title=""/>
                </v:shape>
                <o:OLEObject Type="Embed" ProgID="FXEquation.Equation" ShapeID="_x0000_i1144" DrawAspect="Content" ObjectID="_1501275096" r:id="rId348"/>
              </w:object>
            </w:r>
            <w:r w:rsidR="00072EE4">
              <w:t xml:space="preserve"> </w: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072EE4" w:rsidP="008233AF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8233AF" w:rsidRPr="00A417C8" w:rsidTr="00015964">
        <w:trPr>
          <w:cantSplit/>
          <w:trHeight w:val="851"/>
        </w:trPr>
        <w:tc>
          <w:tcPr>
            <w:tcW w:w="516" w:type="dxa"/>
          </w:tcPr>
          <w:p w:rsidR="008233AF" w:rsidRPr="00A417C8" w:rsidRDefault="008233AF" w:rsidP="008233AF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8233AF" w:rsidRDefault="007A6094" w:rsidP="008233AF">
            <w:pPr>
              <w:pStyle w:val="Section3Style"/>
            </w:pPr>
            <w:r>
              <w:t xml:space="preserve">  </w:t>
            </w:r>
            <w:r w:rsidR="00072EE4">
              <w:t xml:space="preserve">Find the size of  </w:t>
            </w:r>
            <w:r w:rsidR="00072EE4" w:rsidRPr="00072EE4">
              <w:rPr>
                <w:color w:val="FF0000"/>
                <w:position w:val="-2"/>
              </w:rPr>
              <w:object w:dxaOrig="814" w:dyaOrig="190">
                <v:shape id="_x0000_i1145" type="#_x0000_t75" style="width:40.9pt;height:9.2pt" o:ole="">
                  <v:imagedata r:id="rId349" o:title=""/>
                </v:shape>
                <o:OLEObject Type="Embed" ProgID="FXEquation.Equation" ShapeID="_x0000_i1145" DrawAspect="Content" ObjectID="_1501275097" r:id="rId350"/>
              </w:object>
            </w:r>
          </w:p>
          <w:p w:rsidR="007A6094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A6094" w:rsidRDefault="007A6094" w:rsidP="007A6094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7A6094" w:rsidRDefault="007A6094" w:rsidP="007A6094">
            <w:pPr>
              <w:pStyle w:val="LongerQuestions"/>
              <w:spacing w:after="0"/>
            </w:pPr>
          </w:p>
          <w:p w:rsidR="007A6094" w:rsidRPr="00D73A65" w:rsidRDefault="007A6094" w:rsidP="007A609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8233AF" w:rsidRPr="00A417C8" w:rsidRDefault="00072EE4" w:rsidP="008233AF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072EE4" w:rsidRPr="00A417C8" w:rsidTr="00072EE4">
        <w:trPr>
          <w:cantSplit/>
          <w:trHeight w:val="851"/>
        </w:trPr>
        <w:tc>
          <w:tcPr>
            <w:tcW w:w="516" w:type="dxa"/>
          </w:tcPr>
          <w:p w:rsidR="00072EE4" w:rsidRPr="00A417C8" w:rsidRDefault="00072EE4" w:rsidP="008233AF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072EE4" w:rsidRPr="00072EE4" w:rsidRDefault="00072EE4" w:rsidP="00072EE4">
            <w:pPr>
              <w:pStyle w:val="Section3Style"/>
              <w:numPr>
                <w:ilvl w:val="0"/>
                <w:numId w:val="0"/>
              </w:numPr>
              <w:ind w:left="720"/>
              <w:jc w:val="center"/>
              <w:rPr>
                <w:b/>
              </w:rPr>
            </w:pPr>
            <w:r>
              <w:rPr>
                <w:b/>
              </w:rPr>
              <w:t>End of Examination.</w:t>
            </w:r>
          </w:p>
        </w:tc>
        <w:tc>
          <w:tcPr>
            <w:tcW w:w="896" w:type="dxa"/>
          </w:tcPr>
          <w:p w:rsidR="00072EE4" w:rsidRDefault="00072EE4" w:rsidP="008233AF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</w:tbl>
    <w:p w:rsidR="00DB5487" w:rsidRPr="003A09E1" w:rsidRDefault="003A09E1" w:rsidP="003A09E1">
      <w:pPr>
        <w:rPr>
          <w:rFonts w:ascii="Times New Roman" w:hAnsi="Times New Roman"/>
        </w:rPr>
        <w:sectPr w:rsidR="00DB5487" w:rsidRPr="003A09E1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br w:type="page"/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1074854702"/>
        <w:placeholder>
          <w:docPart w:val="A195AB7F5D584AE88250BC8DB8DB98CA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AE6AE8" w:rsidRPr="00AE6AE8" w:rsidRDefault="00AE6AE8" w:rsidP="00AE6AE8">
          <w:pPr>
            <w:jc w:val="center"/>
            <w:rPr>
              <w:rFonts w:ascii="Times New Roman" w:eastAsia="Times New Roman" w:hAnsi="Times New Roman"/>
              <w:sz w:val="32"/>
              <w:szCs w:val="32"/>
            </w:rPr>
          </w:pPr>
          <w:r w:rsidRPr="00AE6AE8"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7E55E5" w:rsidRPr="00EB3A74" w:rsidRDefault="00D96682" w:rsidP="00AE6AE8">
      <w:pPr>
        <w:tabs>
          <w:tab w:val="left" w:pos="2040"/>
        </w:tabs>
        <w:ind w:left="720"/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86CC247FEFCA48A3939CFA3664D7E536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EndPr/>
        <w:sdtContent>
          <w:r w:rsidR="00AE6AE8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7E55E5">
        <w:rPr>
          <w:rFonts w:ascii="Times New Roman" w:eastAsia="Times New Roman" w:hAnsi="Times New Roman"/>
          <w:sz w:val="32"/>
          <w:szCs w:val="32"/>
        </w:rPr>
        <w:t xml:space="preserve"> 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1351380908"/>
          <w:placeholder>
            <w:docPart w:val="67BB053F66684D65A8DB6B1DA52E24CE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7E55E5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7E55E5" w:rsidRPr="00EB3A74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7E55E5" w:rsidRDefault="00D96682" w:rsidP="00AE6AE8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069219959"/>
          <w:placeholder>
            <w:docPart w:val="5967F9FE14F747099118749832D49FC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7E55E5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7E55E5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7E55E5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075F8A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D9EB9AFBEEF54E9C993956B0F80D8CCC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EndPr/>
        <w:sdtContent>
          <w:r w:rsidR="00075F8A"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sdtContent>
      </w:sdt>
    </w:p>
    <w:p w:rsidR="009D2C92" w:rsidRPr="004E1F9D" w:rsidRDefault="009D2C92" w:rsidP="00AE6AE8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9D2C92" w:rsidRPr="004E1F9D" w:rsidRDefault="009D2C92" w:rsidP="009D2C92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9D2C92" w:rsidRPr="004E1F9D" w:rsidRDefault="009D2C92" w:rsidP="009D2C92">
      <w:pPr>
        <w:jc w:val="center"/>
        <w:rPr>
          <w:rFonts w:cstheme="minorHAnsi"/>
        </w:rPr>
      </w:pPr>
    </w:p>
    <w:p w:rsidR="009D2C92" w:rsidRDefault="009D2C92" w:rsidP="009D2C92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12435E" w:rsidRPr="004E1F9D" w:rsidRDefault="0012435E" w:rsidP="009D2C92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9D2C92" w:rsidRPr="009D2C92" w:rsidRDefault="009D2C92" w:rsidP="009D2C92">
      <w:pPr>
        <w:spacing w:after="120"/>
      </w:pPr>
      <w:r w:rsidRPr="009D2C92">
        <w:tab/>
      </w:r>
    </w:p>
    <w:p w:rsidR="009D2C92" w:rsidRPr="009D2C92" w:rsidRDefault="009D2C92" w:rsidP="009D2C92">
      <w:pPr>
        <w:spacing w:after="120"/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18F7FF" wp14:editId="24EEB2D4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BC2103" id="Oval 2" o:spid="_x0000_s1026" style="position:absolute;margin-left:89.1pt;margin-top:4pt;width:13.5pt;height:8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4F238A" wp14:editId="1B134BA3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A0160D" id="Oval 4" o:spid="_x0000_s1026" style="position:absolute;margin-left:183.9pt;margin-top:1.75pt;width:13.5pt;height:8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E497246" wp14:editId="72B1BAE6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D5C900" id="Oval 5" o:spid="_x0000_s1026" style="position:absolute;margin-left:230.1pt;margin-top:1pt;width:13.5pt;height:8.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75BF0BC" wp14:editId="0D2F146C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70C05" id="Oval 3" o:spid="_x0000_s1026" style="position:absolute;margin-left:134.7pt;margin-top:2.45pt;width:13.5pt;height:8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="00237AC9">
        <w:rPr>
          <w:rFonts w:cstheme="minorHAnsi"/>
        </w:rPr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22F2895" wp14:editId="4634C2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631E0B" id="Oval 9" o:spid="_x0000_s1026" style="position:absolute;margin-left:230.85pt;margin-top:1.85pt;width:13.5pt;height: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18A709" wp14:editId="59CD02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AA7608" id="Oval 8" o:spid="_x0000_s1026" style="position:absolute;margin-left:182.4pt;margin-top:1.85pt;width:13.5pt;height: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DB2B96" wp14:editId="7B23DC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C1C9D4" id="Oval 7" o:spid="_x0000_s1026" style="position:absolute;margin-left:133.95pt;margin-top:1.85pt;width:13.5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9BCDDC6" wp14:editId="4D94B7B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1995D8" id="Oval 6" o:spid="_x0000_s1026" style="position:absolute;margin-left:88.35pt;margin-top:1.85pt;width:13.5pt;height: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 w:rsidR="00237AC9"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D57D512" wp14:editId="0D95F03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294F76" id="Oval 13" o:spid="_x0000_s1026" style="position:absolute;margin-left:230.85pt;margin-top:1.85pt;width:13.5pt;height: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2DAEFF" wp14:editId="0F9F42E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70F6C5" id="Oval 12" o:spid="_x0000_s1026" style="position:absolute;margin-left:182.4pt;margin-top:1.85pt;width:13.5pt;height: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BD58E33" wp14:editId="7ABD19E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CD4FE2" id="Oval 11" o:spid="_x0000_s1026" style="position:absolute;margin-left:133.95pt;margin-top:1.85pt;width:13.5pt;height: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97E253" wp14:editId="34D26C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C9C93A" id="Oval 10" o:spid="_x0000_s1026" style="position:absolute;margin-left:88.35pt;margin-top:1.85pt;width:13.5pt;height: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9A8A35" wp14:editId="4EB4BCD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129CB4" id="Oval 17" o:spid="_x0000_s1026" style="position:absolute;margin-left:230.85pt;margin-top:1.85pt;width:13.5pt;height: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6BD56AE" wp14:editId="28B30B2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D9456E" id="Oval 16" o:spid="_x0000_s1026" style="position:absolute;margin-left:182.4pt;margin-top:1.85pt;width:13.5pt;height: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7BEDA7C" wp14:editId="6FD0BDA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345D18" id="Oval 15" o:spid="_x0000_s1026" style="position:absolute;margin-left:133.95pt;margin-top:1.85pt;width:13.5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608C48D" wp14:editId="09692C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9AE529" id="Oval 14" o:spid="_x0000_s1026" style="position:absolute;margin-left:88.35pt;margin-top:1.85pt;width:13.5pt;height: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CC4FA9" wp14:editId="1318C4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818F84" id="Oval 21" o:spid="_x0000_s1026" style="position:absolute;margin-left:230.85pt;margin-top:1.85pt;width:13.5pt;height: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8431ECE" wp14:editId="0201840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585E86" id="Oval 20" o:spid="_x0000_s1026" style="position:absolute;margin-left:182.4pt;margin-top:1.85pt;width:13.5pt;height: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31D290" wp14:editId="05679AA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FBC18C" id="Oval 19" o:spid="_x0000_s1026" style="position:absolute;margin-left:133.95pt;margin-top:1.85pt;width:13.5pt;height: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2A40BCB" wp14:editId="1A656DE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23FF62" id="Oval 18" o:spid="_x0000_s1026" style="position:absolute;margin-left:88.35pt;margin-top:1.85pt;width:13.5pt;height: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034D8E8" wp14:editId="46720E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31B2D4" id="Oval 25" o:spid="_x0000_s1026" style="position:absolute;margin-left:230.85pt;margin-top:1.85pt;width:13.5pt;height: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09F6242" wp14:editId="1D8933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585143" id="Oval 24" o:spid="_x0000_s1026" style="position:absolute;margin-left:182.4pt;margin-top:1.85pt;width:13.5pt;height: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889D52" wp14:editId="1B08300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62ABCC" id="Oval 23" o:spid="_x0000_s1026" style="position:absolute;margin-left:133.95pt;margin-top:1.85pt;width:13.5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264858" wp14:editId="6BB211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DD5690" id="Oval 22" o:spid="_x0000_s1026" style="position:absolute;margin-left:88.35pt;margin-top:1.85pt;width:13.5pt;height: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50FBDF" wp14:editId="22DB6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D5C21E" id="Oval 29" o:spid="_x0000_s1026" style="position:absolute;margin-left:230.85pt;margin-top:1.85pt;width:13.5pt;height: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51E24B7" wp14:editId="007364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92BB0E" id="Oval 28" o:spid="_x0000_s1026" style="position:absolute;margin-left:182.4pt;margin-top:1.85pt;width:13.5pt;height: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5EF3B5A" wp14:editId="25C4E9F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A67E4F" id="Oval 27" o:spid="_x0000_s1026" style="position:absolute;margin-left:133.95pt;margin-top:1.85pt;width:13.5pt;height: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E4FF70E" wp14:editId="2CC59D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E2EC15" id="Oval 26" o:spid="_x0000_s1026" style="position:absolute;margin-left:88.35pt;margin-top:1.85pt;width:13.5pt;height: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9F92CD3" wp14:editId="77396A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1213A2" id="Oval 33" o:spid="_x0000_s1026" style="position:absolute;margin-left:230.85pt;margin-top:1.85pt;width:13.5pt;height: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B5A8C6" wp14:editId="04189C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6D09FB" id="Oval 32" o:spid="_x0000_s1026" style="position:absolute;margin-left:182.4pt;margin-top:1.85pt;width:13.5pt;height: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36F6F7" wp14:editId="3AAD3FF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09BE17" id="Oval 31" o:spid="_x0000_s1026" style="position:absolute;margin-left:133.95pt;margin-top:1.85pt;width:13.5pt;height: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37CBA15" wp14:editId="02FB8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BE58C8" id="Oval 30" o:spid="_x0000_s1026" style="position:absolute;margin-left:88.35pt;margin-top:1.85pt;width:13.5pt;height: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605F16B" wp14:editId="2D0B51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549A12" id="Oval 37" o:spid="_x0000_s1026" style="position:absolute;margin-left:230.85pt;margin-top:1.85pt;width:13.5pt;height: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48D5A6" wp14:editId="53390C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316F51" id="Oval 36" o:spid="_x0000_s1026" style="position:absolute;margin-left:182.4pt;margin-top:1.85pt;width:13.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EB104AF" wp14:editId="780D96B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7EC41D" id="Oval 35" o:spid="_x0000_s1026" style="position:absolute;margin-left:133.95pt;margin-top:1.85pt;width:13.5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C5B24CC" wp14:editId="0F9F82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CA2A56" id="Oval 34" o:spid="_x0000_s1026" style="position:absolute;margin-left:88.35pt;margin-top:1.85pt;width:13.5pt;height: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699A08" wp14:editId="6F4721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9D627E" id="Oval 41" o:spid="_x0000_s1026" style="position:absolute;margin-left:230.85pt;margin-top:1.85pt;width:13.5pt;height: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6DD7B21" wp14:editId="49C9610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ADFE8D" id="Oval 40" o:spid="_x0000_s1026" style="position:absolute;margin-left:182.4pt;margin-top:1.85pt;width:13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D9D152D" wp14:editId="1E4236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CEE0C2" id="Oval 39" o:spid="_x0000_s1026" style="position:absolute;margin-left:133.95pt;margin-top:1.85pt;width:13.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D427BFD" wp14:editId="2A9B7AD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988FDF" id="Oval 38" o:spid="_x0000_s1026" style="position:absolute;margin-left:88.35pt;margin-top:1.85pt;width:13.5pt;height: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9C47388" wp14:editId="7090F1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415DE3" id="Oval 45" o:spid="_x0000_s1026" style="position:absolute;margin-left:230.85pt;margin-top:1.85pt;width:13.5pt;height: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394B925" wp14:editId="7B8F69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37765A" id="Oval 44" o:spid="_x0000_s1026" style="position:absolute;margin-left:182.4pt;margin-top:1.85pt;width:13.5pt;height: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7D221E4" wp14:editId="636AFA7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2FF87C" id="Oval 43" o:spid="_x0000_s1026" style="position:absolute;margin-left:133.95pt;margin-top:1.85pt;width:13.5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A17DB36" wp14:editId="204165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A7EA2" id="Oval 42" o:spid="_x0000_s1026" style="position:absolute;margin-left:88.35pt;margin-top:1.85pt;width:13.5pt;height: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7E4C87A" wp14:editId="6EEBB4E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D0F5EB" id="Oval 49" o:spid="_x0000_s1026" style="position:absolute;margin-left:230.85pt;margin-top:1.85pt;width:13.5pt;height: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386FD4B" wp14:editId="4CB013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6CDD85" id="Oval 48" o:spid="_x0000_s1026" style="position:absolute;margin-left:182.4pt;margin-top:1.85pt;width:13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9DA3CD1" wp14:editId="645BE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192BFA" id="Oval 47" o:spid="_x0000_s1026" style="position:absolute;margin-left:133.95pt;margin-top:1.85pt;width:13.5pt;height: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587FF89" wp14:editId="3D62EA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EA3704" id="Oval 46" o:spid="_x0000_s1026" style="position:absolute;margin-left:88.35pt;margin-top:1.85pt;width:13.5pt;height: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EF48BAD" wp14:editId="069F62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B91247" id="Oval 53" o:spid="_x0000_s1026" style="position:absolute;margin-left:230.85pt;margin-top:1.85pt;width:13.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BA25040" wp14:editId="0CED65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2C3B01" id="Oval 52" o:spid="_x0000_s1026" style="position:absolute;margin-left:182.4pt;margin-top:1.85pt;width:13.5pt;height: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A53B103" wp14:editId="47BA6D7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AC0AD6" id="Oval 51" o:spid="_x0000_s1026" style="position:absolute;margin-left:133.95pt;margin-top:1.85pt;width:13.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6077DD2" wp14:editId="7872D5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DADE59" id="Oval 50" o:spid="_x0000_s1026" style="position:absolute;margin-left:88.35pt;margin-top:1.85pt;width:13.5pt;height: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 w:rsidR="003A09E1">
        <w:rPr>
          <w:rFonts w:cstheme="minorHAnsi"/>
        </w:rPr>
        <w:tab/>
      </w:r>
      <w:r w:rsidR="00237AC9">
        <w:rPr>
          <w:rFonts w:cstheme="minorHAnsi"/>
        </w:rPr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8786502" wp14:editId="6DC7DA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E7045" id="Oval 57" o:spid="_x0000_s1026" style="position:absolute;margin-left:230.85pt;margin-top:1.85pt;width:13.5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0D22B2" wp14:editId="3DF8BE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319E7" id="Oval 56" o:spid="_x0000_s1026" style="position:absolute;margin-left:182.4pt;margin-top:1.85pt;width:13.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ABC00BC" wp14:editId="6974EC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18ACBD" id="Oval 55" o:spid="_x0000_s1026" style="position:absolute;margin-left:133.95pt;margin-top:1.85pt;width:13.5pt;height: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9C6AE0" wp14:editId="1CBCEA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1C3380" id="Oval 54" o:spid="_x0000_s1026" style="position:absolute;margin-left:88.35pt;margin-top:1.85pt;width:13.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68EEC89" wp14:editId="0414FF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B83D6D" id="Oval 61" o:spid="_x0000_s1026" style="position:absolute;margin-left:230.85pt;margin-top:1.85pt;width:13.5pt;height: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4946F98" wp14:editId="3D89DC8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B1CFEE" id="Oval 60" o:spid="_x0000_s1026" style="position:absolute;margin-left:182.4pt;margin-top:1.85pt;width:13.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DE1DBA" wp14:editId="20275D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299CEC" id="Oval 59" o:spid="_x0000_s1026" style="position:absolute;margin-left:133.95pt;margin-top:1.85pt;width:13.5pt;height: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14D584D" wp14:editId="2F414DF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711029" id="Oval 58" o:spid="_x0000_s1026" style="position:absolute;margin-left:88.35pt;margin-top:1.85pt;width:13.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584428" wp14:editId="103BAD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CB72DF" id="Oval 65" o:spid="_x0000_s1026" style="position:absolute;margin-left:230.85pt;margin-top:1.85pt;width:13.5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789126" wp14:editId="186550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67E24E" id="Oval 64" o:spid="_x0000_s1026" style="position:absolute;margin-left:182.4pt;margin-top:1.85pt;width:13.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1C45AE1" wp14:editId="64DF22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07A215" id="Oval 63" o:spid="_x0000_s1026" style="position:absolute;margin-left:133.95pt;margin-top:1.85pt;width:13.5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F4DEEB2" wp14:editId="4BCB08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1C1713" id="Oval 62" o:spid="_x0000_s1026" style="position:absolute;margin-left:88.35pt;margin-top:1.85pt;width:13.5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06B2F8" wp14:editId="470CA4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720EB1" id="Oval 69" o:spid="_x0000_s1026" style="position:absolute;margin-left:230.85pt;margin-top:1.85pt;width:13.5pt;height: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B1ACB46" wp14:editId="5DF519D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686B7C" id="Oval 68" o:spid="_x0000_s1026" style="position:absolute;margin-left:182.4pt;margin-top:1.85pt;width:13.5pt;height: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EEE2088" wp14:editId="3062D4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1A1C7A" id="Oval 67" o:spid="_x0000_s1026" style="position:absolute;margin-left:133.95pt;margin-top:1.85pt;width:13.5pt;height: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A8A9CAE" wp14:editId="12A9A1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E818E" id="Oval 66" o:spid="_x0000_s1026" style="position:absolute;margin-left:88.35pt;margin-top:1.85pt;width:13.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0AECA65" wp14:editId="1C974C6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B09712" id="Oval 73" o:spid="_x0000_s1026" style="position:absolute;margin-left:230.85pt;margin-top:1.85pt;width:13.5pt;height:9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35AB85F" wp14:editId="7A6014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E51A60" id="Oval 72" o:spid="_x0000_s1026" style="position:absolute;margin-left:182.4pt;margin-top:1.85pt;width:13.5pt;height: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2F08343" wp14:editId="6FE87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A3AE2D" id="Oval 71" o:spid="_x0000_s1026" style="position:absolute;margin-left:133.95pt;margin-top:1.85pt;width:13.5pt;height: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F86350" wp14:editId="0806D8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3E6046" id="Oval 70" o:spid="_x0000_s1026" style="position:absolute;margin-left:88.35pt;margin-top:1.85pt;width:13.5pt;height: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9A296BF" wp14:editId="3D7DD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E27E33" id="Oval 77" o:spid="_x0000_s1026" style="position:absolute;margin-left:230.85pt;margin-top:1.85pt;width:13.5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B3F519" wp14:editId="55CE72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C34145" id="Oval 76" o:spid="_x0000_s1026" style="position:absolute;margin-left:182.4pt;margin-top:1.85pt;width:13.5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C0048F2" wp14:editId="61FB69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8D3C05" id="Oval 75" o:spid="_x0000_s1026" style="position:absolute;margin-left:133.95pt;margin-top:1.85pt;width:13.5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4FC91D2" wp14:editId="6872EA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EF9402" id="Oval 74" o:spid="_x0000_s1026" style="position:absolute;margin-left:88.35pt;margin-top:1.85pt;width:13.5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A1A9F8" wp14:editId="24024EA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D1EBEE" id="Oval 81" o:spid="_x0000_s1026" style="position:absolute;margin-left:230.85pt;margin-top:1.85pt;width:13.5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78F77E5" wp14:editId="25F733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AC17A5" id="Oval 80" o:spid="_x0000_s1026" style="position:absolute;margin-left:182.4pt;margin-top:1.85pt;width:13.5pt;height: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78F091A" wp14:editId="655CD8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3C71E9" id="Oval 79" o:spid="_x0000_s1026" style="position:absolute;margin-left:133.95pt;margin-top:1.85pt;width:13.5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5E2E21B" wp14:editId="5C0901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56AF6F" id="Oval 78" o:spid="_x0000_s1026" style="position:absolute;margin-left:88.35pt;margin-top:1.85pt;width:13.5pt;height: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3C11E81" wp14:editId="52BC28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79E4F6" id="Oval 85" o:spid="_x0000_s1026" style="position:absolute;margin-left:230.85pt;margin-top:1.85pt;width:13.5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7728C89" wp14:editId="208623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2CDBE1" id="Oval 84" o:spid="_x0000_s1026" style="position:absolute;margin-left:182.4pt;margin-top:1.85pt;width:13.5pt;height: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4F9E941" wp14:editId="127641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09C663" id="Oval 83" o:spid="_x0000_s1026" style="position:absolute;margin-left:133.95pt;margin-top:1.85pt;width:13.5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DAF17AA" wp14:editId="212BB7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FC1C6F" id="Oval 82" o:spid="_x0000_s1026" style="position:absolute;margin-left:88.35pt;margin-top:1.85pt;width:13.5pt;height: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51AC6A4" wp14:editId="0F4355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4D4A40" id="Oval 89" o:spid="_x0000_s1026" style="position:absolute;margin-left:230.85pt;margin-top:1.85pt;width:13.5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5399381" wp14:editId="2CDC79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9D3018" id="Oval 88" o:spid="_x0000_s1026" style="position:absolute;margin-left:182.4pt;margin-top:1.85pt;width:13.5pt;height: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1267D14" wp14:editId="5C9936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2D0FDA" id="Oval 87" o:spid="_x0000_s1026" style="position:absolute;margin-left:133.95pt;margin-top:1.85pt;width:13.5pt;height: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CD20B44" wp14:editId="21071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5F73C7" id="Oval 86" o:spid="_x0000_s1026" style="position:absolute;margin-left:88.35pt;margin-top:1.85pt;width:13.5pt;height: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75AF1B" wp14:editId="45CB6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687645" id="Oval 93" o:spid="_x0000_s1026" style="position:absolute;margin-left:230.85pt;margin-top:1.85pt;width:13.5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805FF51" wp14:editId="092095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677BFE" id="Oval 92" o:spid="_x0000_s1026" style="position:absolute;margin-left:182.4pt;margin-top:1.85pt;width:13.5pt;height: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20A9563" wp14:editId="2B11C8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B7B198" id="Oval 91" o:spid="_x0000_s1026" style="position:absolute;margin-left:133.95pt;margin-top:1.85pt;width:13.5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43F6F1F" wp14:editId="7096D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C02F5C" id="Oval 90" o:spid="_x0000_s1026" style="position:absolute;margin-left:88.35pt;margin-top:1.85pt;width:13.5pt;height: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5C1D8B6" wp14:editId="58A3984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4DA462" id="Oval 97" o:spid="_x0000_s1026" style="position:absolute;margin-left:230.85pt;margin-top:1.85pt;width:13.5pt;height: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714E329" wp14:editId="175B64C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C50D2F" id="Oval 96" o:spid="_x0000_s1026" style="position:absolute;margin-left:182.4pt;margin-top:1.85pt;width:13.5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836DC33" wp14:editId="5BAA4E3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AAF1AD" id="Oval 95" o:spid="_x0000_s1026" style="position:absolute;margin-left:133.95pt;margin-top:1.85pt;width:13.5pt;height: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F869A73" wp14:editId="59DFEF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D19A7D" id="Oval 94" o:spid="_x0000_s1026" style="position:absolute;margin-left:88.35pt;margin-top:1.85pt;width:13.5pt;height: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FEF331" wp14:editId="15C4A4B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21562F" id="Oval 101" o:spid="_x0000_s1026" style="position:absolute;margin-left:230.85pt;margin-top:1.85pt;width:13.5pt;height: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3EF3148" wp14:editId="7A42713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A1B9C0" id="Oval 100" o:spid="_x0000_s1026" style="position:absolute;margin-left:182.4pt;margin-top:1.85pt;width:13.5pt;height: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1FE57EB" wp14:editId="757FC5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6AE478" id="Oval 99" o:spid="_x0000_s1026" style="position:absolute;margin-left:133.95pt;margin-top:1.85pt;width:13.5pt;height: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1D5790F" wp14:editId="359217E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23B24D" id="Oval 98" o:spid="_x0000_s1026" style="position:absolute;margin-left:88.35pt;margin-top:1.85pt;width:13.5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CWDPId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0AAEE00" wp14:editId="787958FA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51F2E4" id="Oval 9" o:spid="_x0000_s1026" style="position:absolute;margin-left:230.85pt;margin-top:2.5pt;width:13.5pt;height: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2576CFF" wp14:editId="4EFD6E5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81DC91" id="Oval 8" o:spid="_x0000_s1026" style="position:absolute;margin-left:182.4pt;margin-top:2.5pt;width:13.5pt;height: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B7EFB89" wp14:editId="0184A13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FFDCBF" id="Oval 7" o:spid="_x0000_s1026" style="position:absolute;margin-left:133.95pt;margin-top:2.5pt;width:13.5pt;height: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82AA5B5" wp14:editId="7723F6F4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6E5EE6" id="Oval 6" o:spid="_x0000_s1026" style="position:absolute;margin-left:88.35pt;margin-top:2.5pt;width:13.5pt;height:9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9C5F104" wp14:editId="79BC02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246668" id="Oval 9" o:spid="_x0000_s1026" style="position:absolute;margin-left:230.85pt;margin-top:1.85pt;width:13.5pt;height: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CB48B4C" wp14:editId="7550BB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6EE763" id="Oval 8" o:spid="_x0000_s1026" style="position:absolute;margin-left:182.4pt;margin-top:1.85pt;width:13.5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53D9ABE" wp14:editId="1766474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11D073" id="Oval 7" o:spid="_x0000_s1026" style="position:absolute;margin-left:133.95pt;margin-top:1.85pt;width:13.5pt;height: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9C89FD1" wp14:editId="30A803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C93BAC" id="Oval 6" o:spid="_x0000_s1026" style="position:absolute;margin-left:88.35pt;margin-top:1.85pt;width:13.5pt;height: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8AA4268" wp14:editId="76C25D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A1A664" id="Oval 13" o:spid="_x0000_s1026" style="position:absolute;margin-left:230.85pt;margin-top:1.85pt;width:13.5pt;height:9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99A5E9C" wp14:editId="522C56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2D76F1" id="Oval 12" o:spid="_x0000_s1026" style="position:absolute;margin-left:182.4pt;margin-top:1.85pt;width:13.5pt;height: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09A414" wp14:editId="2EE844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E7D26B" id="Oval 11" o:spid="_x0000_s1026" style="position:absolute;margin-left:133.95pt;margin-top:1.85pt;width:13.5pt;height: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FA9BBCD" wp14:editId="4D9670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D16FF6" id="Oval 10" o:spid="_x0000_s1026" style="position:absolute;margin-left:88.35pt;margin-top:1.85pt;width:13.5pt;height: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6D8872" wp14:editId="481850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49B04D" id="Oval 17" o:spid="_x0000_s1026" style="position:absolute;margin-left:230.85pt;margin-top:1.85pt;width:13.5pt;height: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7E6B525" wp14:editId="18C04D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1A5D1C" id="Oval 16" o:spid="_x0000_s1026" style="position:absolute;margin-left:182.4pt;margin-top:1.85pt;width:13.5pt;height: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5A66D7" wp14:editId="3B2806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1DDD3E" id="Oval 15" o:spid="_x0000_s1026" style="position:absolute;margin-left:133.95pt;margin-top:1.85pt;width:13.5pt;height: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8840B" wp14:editId="3B0E50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C3A153" id="Oval 14" o:spid="_x0000_s1026" style="position:absolute;margin-left:88.35pt;margin-top:1.85pt;width:13.5pt;height: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F37A733" wp14:editId="051615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115C70" id="Oval 21" o:spid="_x0000_s1026" style="position:absolute;margin-left:230.85pt;margin-top:1.85pt;width:13.5pt;height: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B3B6F7B" wp14:editId="72309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FB9D73" id="Oval 20" o:spid="_x0000_s1026" style="position:absolute;margin-left:182.4pt;margin-top:1.85pt;width:13.5pt;height: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C838418" wp14:editId="6C6F6F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952465" id="Oval 19" o:spid="_x0000_s1026" style="position:absolute;margin-left:133.95pt;margin-top:1.85pt;width:13.5pt;height: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A173E1B" wp14:editId="38B649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274207" id="Oval 18" o:spid="_x0000_s1026" style="position:absolute;margin-left:88.35pt;margin-top:1.85pt;width:13.5pt;height: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41C8CBA" wp14:editId="164F86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5A7039" id="Oval 25" o:spid="_x0000_s1026" style="position:absolute;margin-left:230.85pt;margin-top:1.85pt;width:13.5pt;height: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3F0482B" wp14:editId="340D4EB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F61E13" id="Oval 24" o:spid="_x0000_s1026" style="position:absolute;margin-left:182.4pt;margin-top:1.85pt;width:13.5pt;height: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D92C6E8" wp14:editId="02E5A4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8E0C51" id="Oval 23" o:spid="_x0000_s1026" style="position:absolute;margin-left:133.95pt;margin-top:1.85pt;width:13.5pt;height:9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ED529A0" wp14:editId="12AAB1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3ED8B8" id="Oval 22" o:spid="_x0000_s1026" style="position:absolute;margin-left:88.35pt;margin-top:1.85pt;width:13.5pt;height: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958F1FC" wp14:editId="24482B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3518D1" id="Oval 29" o:spid="_x0000_s1026" style="position:absolute;margin-left:230.85pt;margin-top:1.85pt;width:13.5pt;height: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BCE790" wp14:editId="0D0C89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3DFF41" id="Oval 28" o:spid="_x0000_s1026" style="position:absolute;margin-left:182.4pt;margin-top:1.85pt;width:13.5pt;height: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5116ADB" wp14:editId="783D14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B5E866" id="Oval 27" o:spid="_x0000_s1026" style="position:absolute;margin-left:133.95pt;margin-top:1.85pt;width:13.5pt;height: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A407F0D" wp14:editId="7756EE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E2AD7A" id="Oval 26" o:spid="_x0000_s1026" style="position:absolute;margin-left:88.35pt;margin-top:1.85pt;width:13.5pt;height: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0EBA89" wp14:editId="1916FE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8B6C02" id="Oval 33" o:spid="_x0000_s1026" style="position:absolute;margin-left:230.85pt;margin-top:1.85pt;width:13.5pt;height: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224A6FB" wp14:editId="7326BAD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703AFB" id="Oval 32" o:spid="_x0000_s1026" style="position:absolute;margin-left:182.4pt;margin-top:1.85pt;width:13.5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FDA5A71" wp14:editId="66CC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94EFFF" id="Oval 31" o:spid="_x0000_s1026" style="position:absolute;margin-left:133.95pt;margin-top:1.85pt;width:13.5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B432924" wp14:editId="6A8E286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45D178" id="Oval 30" o:spid="_x0000_s1026" style="position:absolute;margin-left:88.35pt;margin-top:1.85pt;width:13.5pt;height: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AB13848" wp14:editId="2BC91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AE3E8E" id="Oval 37" o:spid="_x0000_s1026" style="position:absolute;margin-left:230.85pt;margin-top:1.85pt;width:13.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B97535B" wp14:editId="5765A8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D5258C" id="Oval 36" o:spid="_x0000_s1026" style="position:absolute;margin-left:182.4pt;margin-top:1.85pt;width:13.5pt;height: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20577F2" wp14:editId="56D783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04DF35" id="Oval 35" o:spid="_x0000_s1026" style="position:absolute;margin-left:133.95pt;margin-top:1.85pt;width:13.5pt;height: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4DB2C25" wp14:editId="07395E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3DA187" id="Oval 34" o:spid="_x0000_s1026" style="position:absolute;margin-left:88.35pt;margin-top:1.85pt;width:13.5pt;height: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EFCBCD6" wp14:editId="00E543C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6ECC92" id="Oval 41" o:spid="_x0000_s1026" style="position:absolute;margin-left:230.85pt;margin-top:1.85pt;width:13.5pt;height: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666ABB8" wp14:editId="5BD69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DCD341" id="Oval 40" o:spid="_x0000_s1026" style="position:absolute;margin-left:182.4pt;margin-top:1.85pt;width:13.5pt;height: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379D619" wp14:editId="04176F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E3B6DA" id="Oval 39" o:spid="_x0000_s1026" style="position:absolute;margin-left:133.95pt;margin-top:1.85pt;width:13.5pt;height: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22022DC" wp14:editId="75E61E3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E6AA7A" id="Oval 38" o:spid="_x0000_s1026" style="position:absolute;margin-left:88.35pt;margin-top:1.85pt;width:13.5pt;height: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82160EC" wp14:editId="53900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353D10" id="Oval 45" o:spid="_x0000_s1026" style="position:absolute;margin-left:230.85pt;margin-top:1.85pt;width:13.5pt;height: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6A39994" wp14:editId="5D47A1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3C6FE2" id="Oval 44" o:spid="_x0000_s1026" style="position:absolute;margin-left:182.4pt;margin-top:1.85pt;width:13.5pt;height: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1EAEAC" wp14:editId="541FB9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11A19B" id="Oval 43" o:spid="_x0000_s1026" style="position:absolute;margin-left:133.95pt;margin-top:1.85pt;width:13.5pt;height: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023F13A" wp14:editId="5DEA18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9E868D" id="Oval 42" o:spid="_x0000_s1026" style="position:absolute;margin-left:88.35pt;margin-top:1.85pt;width:13.5pt;height: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8C695C3" wp14:editId="756C4E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EB3134" id="Oval 49" o:spid="_x0000_s1026" style="position:absolute;margin-left:230.85pt;margin-top:1.85pt;width:13.5pt;height: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C7DA8" wp14:editId="153D8B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89ACE3" id="Oval 48" o:spid="_x0000_s1026" style="position:absolute;margin-left:182.4pt;margin-top:1.85pt;width:13.5pt;height: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515A059" wp14:editId="59B56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79DAC4" id="Oval 47" o:spid="_x0000_s1026" style="position:absolute;margin-left:133.95pt;margin-top:1.85pt;width:13.5pt;height: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FAE4D3F" wp14:editId="7CD625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4C1409" id="Oval 46" o:spid="_x0000_s1026" style="position:absolute;margin-left:88.35pt;margin-top:1.85pt;width:13.5pt;height: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E705C1A" wp14:editId="778A2D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093052" id="Oval 53" o:spid="_x0000_s1026" style="position:absolute;margin-left:230.85pt;margin-top:1.85pt;width:13.5pt;height: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B0D1CCC" wp14:editId="11167E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AFB530" id="Oval 52" o:spid="_x0000_s1026" style="position:absolute;margin-left:182.4pt;margin-top:1.85pt;width:13.5pt;height: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6FEC2EC" wp14:editId="16889E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FB7D74" id="Oval 51" o:spid="_x0000_s1026" style="position:absolute;margin-left:133.95pt;margin-top:1.85pt;width:13.5pt;height: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2428669" wp14:editId="1D2B1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E52E66" id="Oval 50" o:spid="_x0000_s1026" style="position:absolute;margin-left:88.35pt;margin-top:1.85pt;width:13.5pt;height: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3638C8" wp14:editId="502D1A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60C345" id="Oval 57" o:spid="_x0000_s1026" style="position:absolute;margin-left:230.85pt;margin-top:1.85pt;width:13.5pt;height: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5CF77B" wp14:editId="228F28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490789" id="Oval 56" o:spid="_x0000_s1026" style="position:absolute;margin-left:182.4pt;margin-top:1.85pt;width:13.5pt;height: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9243CC3" wp14:editId="2E3BF0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3E6348" id="Oval 55" o:spid="_x0000_s1026" style="position:absolute;margin-left:133.95pt;margin-top:1.85pt;width:13.5pt;height:9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C7E0C7E" wp14:editId="1AB20D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C43692" id="Oval 54" o:spid="_x0000_s1026" style="position:absolute;margin-left:88.35pt;margin-top:1.85pt;width:13.5pt;height: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BC824A6" wp14:editId="0832D0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E56A16" id="Oval 61" o:spid="_x0000_s1026" style="position:absolute;margin-left:230.85pt;margin-top:1.85pt;width:13.5pt;height: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0744F1B" wp14:editId="290B8B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413D1E" id="Oval 60" o:spid="_x0000_s1026" style="position:absolute;margin-left:182.4pt;margin-top:1.85pt;width:13.5pt;height: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AF4E09C" wp14:editId="5F5992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4E2315" id="Oval 59" o:spid="_x0000_s1026" style="position:absolute;margin-left:133.95pt;margin-top:1.85pt;width:13.5pt;height: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A50135D" wp14:editId="3D037E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97120B" id="Oval 58" o:spid="_x0000_s1026" style="position:absolute;margin-left:88.35pt;margin-top:1.85pt;width:13.5pt;height: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A1E720F" wp14:editId="0D0A756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BFB98E" id="Oval 65" o:spid="_x0000_s1026" style="position:absolute;margin-left:230.85pt;margin-top:1.85pt;width:13.5pt;height: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547B77A" wp14:editId="0B56BE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911B68" id="Oval 64" o:spid="_x0000_s1026" style="position:absolute;margin-left:182.4pt;margin-top:1.85pt;width:13.5pt;height: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9CBA689" wp14:editId="34C0A0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BC7EDF" id="Oval 63" o:spid="_x0000_s1026" style="position:absolute;margin-left:133.95pt;margin-top:1.85pt;width:13.5pt;height: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CE77ED2" wp14:editId="37F91D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538A33" id="Oval 62" o:spid="_x0000_s1026" style="position:absolute;margin-left:88.35pt;margin-top:1.85pt;width:13.5pt;height: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AFCD1B3" wp14:editId="0005B55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9FAF76" id="Oval 69" o:spid="_x0000_s1026" style="position:absolute;margin-left:230.85pt;margin-top:1.85pt;width:13.5pt;height: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60B9BDB" wp14:editId="366710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6A28A5" id="Oval 68" o:spid="_x0000_s1026" style="position:absolute;margin-left:182.4pt;margin-top:1.85pt;width:13.5pt;height: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ADFB524" wp14:editId="6334E79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3056F0" id="Oval 67" o:spid="_x0000_s1026" style="position:absolute;margin-left:133.95pt;margin-top:1.85pt;width:13.5pt;height:9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FA47612" wp14:editId="63528CE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A83954" id="Oval 66" o:spid="_x0000_s1026" style="position:absolute;margin-left:88.35pt;margin-top:1.85pt;width:13.5pt;height: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0F5014A" wp14:editId="023F5FA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2350F1" id="Oval 73" o:spid="_x0000_s1026" style="position:absolute;margin-left:230.85pt;margin-top:1.85pt;width:13.5pt;height:9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44484F8" wp14:editId="63AE03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1A37C2" id="Oval 72" o:spid="_x0000_s1026" style="position:absolute;margin-left:182.4pt;margin-top:1.85pt;width:13.5pt;height:9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5DC3FAE" wp14:editId="0D83BB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B22C67" id="Oval 71" o:spid="_x0000_s1026" style="position:absolute;margin-left:133.95pt;margin-top:1.85pt;width:13.5pt;height: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1B2385A" wp14:editId="7D28827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CD31F2" id="Oval 70" o:spid="_x0000_s1026" style="position:absolute;margin-left:88.35pt;margin-top:1.85pt;width:13.5pt;height: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6225B7D" wp14:editId="3F1C83B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07012D" id="Oval 77" o:spid="_x0000_s1026" style="position:absolute;margin-left:230.85pt;margin-top:1.85pt;width:13.5pt;height: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3F6750D" wp14:editId="60F53E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A773BC" id="Oval 76" o:spid="_x0000_s1026" style="position:absolute;margin-left:182.4pt;margin-top:1.85pt;width:13.5pt;height: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B6E78DA" wp14:editId="181F08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53AE29" id="Oval 75" o:spid="_x0000_s1026" style="position:absolute;margin-left:133.95pt;margin-top:1.85pt;width:13.5pt;height: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9A196DB" wp14:editId="47254F7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1C7A3B" id="Oval 74" o:spid="_x0000_s1026" style="position:absolute;margin-left:88.35pt;margin-top:1.85pt;width:13.5pt;height: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663E1A" wp14:editId="56695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15A1FF" id="Oval 81" o:spid="_x0000_s1026" style="position:absolute;margin-left:230.85pt;margin-top:1.85pt;width:13.5pt;height: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3064B7E" wp14:editId="438AD4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D69926" id="Oval 80" o:spid="_x0000_s1026" style="position:absolute;margin-left:182.4pt;margin-top:1.85pt;width:13.5pt;height:9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00BCC47" wp14:editId="1FA884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7E70EB" id="Oval 79" o:spid="_x0000_s1026" style="position:absolute;margin-left:133.95pt;margin-top:1.85pt;width:13.5pt;height: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EF2F1DE" wp14:editId="69358B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4CFB0D" id="Oval 78" o:spid="_x0000_s1026" style="position:absolute;margin-left:88.35pt;margin-top:1.85pt;width:13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640C2C9" wp14:editId="3D7D83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412EF7" id="Oval 85" o:spid="_x0000_s1026" style="position:absolute;margin-left:230.85pt;margin-top:1.85pt;width:13.5pt;height: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321B746" wp14:editId="0F80BDA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041F15" id="Oval 84" o:spid="_x0000_s1026" style="position:absolute;margin-left:182.4pt;margin-top:1.85pt;width:13.5pt;height: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8F8F64D" wp14:editId="620DD6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FA376F" id="Oval 83" o:spid="_x0000_s1026" style="position:absolute;margin-left:133.95pt;margin-top:1.85pt;width:13.5pt;height: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7DC1730" wp14:editId="6172618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097F56" id="Oval 82" o:spid="_x0000_s1026" style="position:absolute;margin-left:88.35pt;margin-top:1.85pt;width:13.5pt;height: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C156B9C" wp14:editId="5CCE36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587E6F" id="Oval 89" o:spid="_x0000_s1026" style="position:absolute;margin-left:230.85pt;margin-top:1.85pt;width:13.5pt;height: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E0DF636" wp14:editId="28AB5F6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764A00" id="Oval 88" o:spid="_x0000_s1026" style="position:absolute;margin-left:182.4pt;margin-top:1.85pt;width:13.5pt;height: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17851A1" wp14:editId="0FE0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25852A" id="Oval 87" o:spid="_x0000_s1026" style="position:absolute;margin-left:133.95pt;margin-top:1.85pt;width:13.5pt;height: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F86EC13" wp14:editId="661B71D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757FF8" id="Oval 86" o:spid="_x0000_s1026" style="position:absolute;margin-left:88.35pt;margin-top:1.85pt;width:13.5pt;height: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5EA1B65" wp14:editId="4129BB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FACF7E" id="Oval 93" o:spid="_x0000_s1026" style="position:absolute;margin-left:230.85pt;margin-top:1.85pt;width:13.5pt;height: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90DAD9F" wp14:editId="1CCAA7F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9FE813" id="Oval 92" o:spid="_x0000_s1026" style="position:absolute;margin-left:182.4pt;margin-top:1.85pt;width:13.5pt;height: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599BA12" wp14:editId="1583FF2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F795F6" id="Oval 91" o:spid="_x0000_s1026" style="position:absolute;margin-left:133.95pt;margin-top:1.85pt;width:13.5pt;height: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3DF96D8" wp14:editId="33AA8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8939BE" id="Oval 90" o:spid="_x0000_s1026" style="position:absolute;margin-left:88.35pt;margin-top:1.85pt;width:13.5pt;height: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21F6F1" wp14:editId="220B52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75C820" id="Oval 97" o:spid="_x0000_s1026" style="position:absolute;margin-left:230.85pt;margin-top:1.85pt;width:13.5pt;height:9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75654D2" wp14:editId="3600CF4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EF9988" id="Oval 96" o:spid="_x0000_s1026" style="position:absolute;margin-left:182.4pt;margin-top:1.85pt;width:13.5pt;height: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81DED6D" wp14:editId="0F2A65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2331BD" id="Oval 95" o:spid="_x0000_s1026" style="position:absolute;margin-left:133.95pt;margin-top:1.85pt;width:13.5pt;height: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88DAFCA" wp14:editId="1E9DD8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783033" id="Oval 94" o:spid="_x0000_s1026" style="position:absolute;margin-left:88.35pt;margin-top:1.85pt;width:13.5pt;height: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876A512" wp14:editId="6AA7736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B41615" id="Oval 101" o:spid="_x0000_s1026" style="position:absolute;margin-left:230.85pt;margin-top:1.85pt;width:13.5pt;height:9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503751D" wp14:editId="60B097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2AEEA4" id="Oval 100" o:spid="_x0000_s1026" style="position:absolute;margin-left:182.4pt;margin-top:1.85pt;width:13.5pt;height: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1B3CB86" wp14:editId="1993CDD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B080F5" id="Oval 99" o:spid="_x0000_s1026" style="position:absolute;margin-left:133.95pt;margin-top:1.85pt;width:13.5pt;height:9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64B813F" wp14:editId="29AA422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EDB8D3" id="Oval 98" o:spid="_x0000_s1026" style="position:absolute;margin-left:88.35pt;margin-top:1.85pt;width:13.5pt;height:9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9D2C92">
        <w:rPr>
          <w:rFonts w:cstheme="minorHAnsi"/>
        </w:rPr>
        <w:tab/>
      </w:r>
      <w:r w:rsidR="00237AC9">
        <w:rPr>
          <w:rFonts w:cstheme="minorHAnsi"/>
        </w:rPr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9D2C92" w:rsidRPr="009D2C92" w:rsidRDefault="009D2C92" w:rsidP="009D2C92"/>
    <w:p w:rsidR="00620828" w:rsidRDefault="00620828"/>
    <w:sectPr w:rsidR="00620828" w:rsidSect="00620828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6682" w:rsidRDefault="00D96682" w:rsidP="00E24335">
      <w:r>
        <w:separator/>
      </w:r>
    </w:p>
  </w:endnote>
  <w:endnote w:type="continuationSeparator" w:id="0">
    <w:p w:rsidR="00D96682" w:rsidRDefault="00D96682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DB31EB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DB31EB" w:rsidRPr="001F2230" w:rsidRDefault="00DB31EB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DB31EB" w:rsidRPr="001F2230" w:rsidRDefault="00DB31EB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186BC3" w:rsidRPr="00186BC3">
            <w:rPr>
              <w:rFonts w:ascii="Cambria" w:hAnsi="Cambria"/>
              <w:b/>
              <w:noProof/>
            </w:rPr>
            <w:t>5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DB31EB" w:rsidRPr="001F2230" w:rsidRDefault="00DB31EB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DB31EB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DB31EB" w:rsidRPr="001F2230" w:rsidRDefault="00DB31EB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DB31EB" w:rsidRPr="001F2230" w:rsidRDefault="00DB31EB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DB31EB" w:rsidRPr="001F2230" w:rsidRDefault="00DB31EB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DB31EB" w:rsidRDefault="00DB31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6682" w:rsidRDefault="00D96682" w:rsidP="00E24335">
      <w:r>
        <w:separator/>
      </w:r>
    </w:p>
  </w:footnote>
  <w:footnote w:type="continuationSeparator" w:id="0">
    <w:p w:rsidR="00D96682" w:rsidRDefault="00D96682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B31EB" w:rsidRPr="00DD3062" w:rsidRDefault="00D96682">
    <w:pPr>
      <w:pStyle w:val="Header"/>
      <w:rPr>
        <w:u w:val="single"/>
      </w:rPr>
    </w:pPr>
    <w:sdt>
      <w:sdtPr>
        <w:rPr>
          <w:u w:val="single"/>
        </w:rPr>
        <w:alias w:val="Category"/>
        <w:tag w:val=""/>
        <w:id w:val="-1366282078"/>
        <w:placeholder>
          <w:docPart w:val="9B549A89BC5F4D1FB7319AB267727857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r w:rsidR="00DB31EB">
          <w:rPr>
            <w:u w:val="single"/>
          </w:rPr>
          <w:t>Year 10</w:t>
        </w:r>
      </w:sdtContent>
    </w:sdt>
    <w:r w:rsidR="00DB31EB" w:rsidRPr="00DD3062">
      <w:rPr>
        <w:u w:val="single"/>
      </w:rPr>
      <w:tab/>
    </w:r>
    <w:sdt>
      <w:sdtPr>
        <w:rPr>
          <w:u w:val="single"/>
        </w:rPr>
        <w:alias w:val="Title"/>
        <w:tag w:val=""/>
        <w:id w:val="-129181393"/>
        <w:placeholder>
          <w:docPart w:val="63FD9C5F7CF84FC4B3440C4149CDAD6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DB31EB">
          <w:rPr>
            <w:u w:val="single"/>
          </w:rPr>
          <w:t>Mathematics</w:t>
        </w:r>
      </w:sdtContent>
    </w:sdt>
    <w:r w:rsidR="00DB31EB">
      <w:rPr>
        <w:u w:val="single"/>
      </w:rPr>
      <w:t xml:space="preserve"> - </w:t>
    </w:r>
    <w:sdt>
      <w:sdtPr>
        <w:rPr>
          <w:u w:val="single"/>
        </w:rPr>
        <w:alias w:val="Subject"/>
        <w:tag w:val=""/>
        <w:id w:val="1279064711"/>
        <w:placeholder>
          <w:docPart w:val="FC6EB98BA7C94187B0652184B4AC2B31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DB31EB">
          <w:rPr>
            <w:u w:val="single"/>
          </w:rPr>
          <w:t>Yearly</w:t>
        </w:r>
      </w:sdtContent>
    </w:sdt>
    <w:r w:rsidR="00DB31EB" w:rsidRPr="00DD3062">
      <w:rPr>
        <w:u w:val="single"/>
      </w:rPr>
      <w:t xml:space="preserve"> Examination</w:t>
    </w:r>
    <w:r w:rsidR="00DB31EB">
      <w:rPr>
        <w:u w:val="single"/>
      </w:rPr>
      <w:tab/>
      <w:t xml:space="preserve"> </w:t>
    </w:r>
    <w:r w:rsidR="00DB31EB">
      <w:rPr>
        <w:u w:val="single"/>
      </w:rPr>
      <w:tab/>
    </w:r>
    <w:sdt>
      <w:sdtPr>
        <w:rPr>
          <w:u w:val="single"/>
        </w:rPr>
        <w:alias w:val="Status"/>
        <w:tag w:val=""/>
        <w:id w:val="-2036344193"/>
        <w:placeholder>
          <w:docPart w:val="305A141CCB3B4B17A1C130DAF9F04D70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DB31EB">
          <w:rPr>
            <w:u w:val="single"/>
          </w:rPr>
          <w:t>2015</w:t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B31EB" w:rsidRPr="000D4274" w:rsidRDefault="00DB31EB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4" w15:restartNumberingAfterBreak="0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7" w15:restartNumberingAfterBreak="0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4844FF"/>
    <w:multiLevelType w:val="hybridMultilevel"/>
    <w:tmpl w:val="6B02CB90"/>
    <w:lvl w:ilvl="0" w:tplc="CD72251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10"/>
  </w:num>
  <w:num w:numId="6">
    <w:abstractNumId w:val="9"/>
  </w:num>
  <w:num w:numId="7">
    <w:abstractNumId w:val="6"/>
  </w:num>
  <w:num w:numId="8">
    <w:abstractNumId w:val="0"/>
  </w:num>
  <w:num w:numId="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12"/>
  </w:num>
  <w:num w:numId="1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</w:num>
  <w:num w:numId="16">
    <w:abstractNumId w:val="8"/>
  </w:num>
  <w:num w:numId="17">
    <w:abstractNumId w:val="15"/>
  </w:num>
  <w:num w:numId="18">
    <w:abstractNumId w:val="5"/>
  </w:num>
  <w:num w:numId="19">
    <w:abstractNumId w:val="13"/>
  </w:num>
  <w:num w:numId="20">
    <w:abstractNumId w:val="17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8"/>
    <w:lvlOverride w:ilvl="0">
      <w:startOverride w:val="1"/>
    </w:lvlOverride>
  </w:num>
  <w:num w:numId="24">
    <w:abstractNumId w:val="18"/>
    <w:lvlOverride w:ilvl="0">
      <w:startOverride w:val="1"/>
    </w:lvlOverride>
  </w:num>
  <w:num w:numId="25">
    <w:abstractNumId w:val="18"/>
  </w:num>
  <w:num w:numId="26">
    <w:abstractNumId w:val="11"/>
  </w:num>
  <w:num w:numId="27">
    <w:abstractNumId w:val="18"/>
    <w:lvlOverride w:ilvl="0">
      <w:startOverride w:val="1"/>
    </w:lvlOverride>
  </w:num>
  <w:num w:numId="28">
    <w:abstractNumId w:val="18"/>
    <w:lvlOverride w:ilvl="0">
      <w:startOverride w:val="1"/>
    </w:lvlOverride>
  </w:num>
  <w:num w:numId="29">
    <w:abstractNumId w:val="18"/>
    <w:lvlOverride w:ilvl="0">
      <w:startOverride w:val="1"/>
    </w:lvlOverride>
  </w:num>
  <w:num w:numId="30">
    <w:abstractNumId w:val="18"/>
    <w:lvlOverride w:ilvl="0">
      <w:startOverride w:val="1"/>
    </w:lvlOverride>
  </w:num>
  <w:num w:numId="31">
    <w:abstractNumId w:val="18"/>
    <w:lvlOverride w:ilvl="0">
      <w:startOverride w:val="1"/>
    </w:lvlOverride>
  </w:num>
  <w:num w:numId="32">
    <w:abstractNumId w:val="18"/>
    <w:lvlOverride w:ilvl="0">
      <w:startOverride w:val="1"/>
    </w:lvlOverride>
  </w:num>
  <w:num w:numId="33">
    <w:abstractNumId w:val="18"/>
    <w:lvlOverride w:ilvl="0">
      <w:startOverride w:val="1"/>
    </w:lvlOverride>
  </w:num>
  <w:num w:numId="34">
    <w:abstractNumId w:val="1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AE8"/>
    <w:rsid w:val="00000A1E"/>
    <w:rsid w:val="000025C2"/>
    <w:rsid w:val="00007AE4"/>
    <w:rsid w:val="00010603"/>
    <w:rsid w:val="00012710"/>
    <w:rsid w:val="00015964"/>
    <w:rsid w:val="00022F2F"/>
    <w:rsid w:val="00031826"/>
    <w:rsid w:val="00031BDA"/>
    <w:rsid w:val="00034138"/>
    <w:rsid w:val="00054524"/>
    <w:rsid w:val="0006151D"/>
    <w:rsid w:val="00066CC3"/>
    <w:rsid w:val="00072EE4"/>
    <w:rsid w:val="00075F8A"/>
    <w:rsid w:val="000770C2"/>
    <w:rsid w:val="00086148"/>
    <w:rsid w:val="00095FA8"/>
    <w:rsid w:val="000A043E"/>
    <w:rsid w:val="000B1D04"/>
    <w:rsid w:val="000C58DB"/>
    <w:rsid w:val="000C5A8D"/>
    <w:rsid w:val="000D4274"/>
    <w:rsid w:val="000F02B2"/>
    <w:rsid w:val="000F1EC9"/>
    <w:rsid w:val="000F41E0"/>
    <w:rsid w:val="000F62AD"/>
    <w:rsid w:val="00122805"/>
    <w:rsid w:val="0012435E"/>
    <w:rsid w:val="001355F9"/>
    <w:rsid w:val="0014135B"/>
    <w:rsid w:val="001458E8"/>
    <w:rsid w:val="00161130"/>
    <w:rsid w:val="001617F0"/>
    <w:rsid w:val="0018418B"/>
    <w:rsid w:val="00186BC3"/>
    <w:rsid w:val="0019427A"/>
    <w:rsid w:val="001E4DB3"/>
    <w:rsid w:val="001E6CEF"/>
    <w:rsid w:val="001F2230"/>
    <w:rsid w:val="001F4F43"/>
    <w:rsid w:val="001F7E33"/>
    <w:rsid w:val="002105CB"/>
    <w:rsid w:val="00237AC9"/>
    <w:rsid w:val="00240194"/>
    <w:rsid w:val="00250D34"/>
    <w:rsid w:val="00257099"/>
    <w:rsid w:val="00260711"/>
    <w:rsid w:val="002A3D0B"/>
    <w:rsid w:val="002A5515"/>
    <w:rsid w:val="002B49EA"/>
    <w:rsid w:val="002B6D9A"/>
    <w:rsid w:val="002C04F3"/>
    <w:rsid w:val="002C2C91"/>
    <w:rsid w:val="002F08A0"/>
    <w:rsid w:val="002F1CD3"/>
    <w:rsid w:val="00302BBD"/>
    <w:rsid w:val="003070C8"/>
    <w:rsid w:val="003157FF"/>
    <w:rsid w:val="00326630"/>
    <w:rsid w:val="00327C7D"/>
    <w:rsid w:val="00335B15"/>
    <w:rsid w:val="00335B80"/>
    <w:rsid w:val="00336031"/>
    <w:rsid w:val="00343768"/>
    <w:rsid w:val="00347542"/>
    <w:rsid w:val="00352F9D"/>
    <w:rsid w:val="0035528D"/>
    <w:rsid w:val="003A09E1"/>
    <w:rsid w:val="003A5079"/>
    <w:rsid w:val="003C35F2"/>
    <w:rsid w:val="003E0D0B"/>
    <w:rsid w:val="003E1A4B"/>
    <w:rsid w:val="004063E1"/>
    <w:rsid w:val="00415D00"/>
    <w:rsid w:val="00420468"/>
    <w:rsid w:val="00445C7D"/>
    <w:rsid w:val="0045702B"/>
    <w:rsid w:val="00461BC4"/>
    <w:rsid w:val="00473D83"/>
    <w:rsid w:val="0047646A"/>
    <w:rsid w:val="00484D64"/>
    <w:rsid w:val="00486422"/>
    <w:rsid w:val="00493BA5"/>
    <w:rsid w:val="004A7FD9"/>
    <w:rsid w:val="004E1905"/>
    <w:rsid w:val="004E1F9D"/>
    <w:rsid w:val="00501EF8"/>
    <w:rsid w:val="00502AE7"/>
    <w:rsid w:val="00502FF0"/>
    <w:rsid w:val="00513684"/>
    <w:rsid w:val="0053705B"/>
    <w:rsid w:val="00542F14"/>
    <w:rsid w:val="00547661"/>
    <w:rsid w:val="00551063"/>
    <w:rsid w:val="005561B5"/>
    <w:rsid w:val="005776A2"/>
    <w:rsid w:val="00591ABA"/>
    <w:rsid w:val="00593955"/>
    <w:rsid w:val="005C31AA"/>
    <w:rsid w:val="005D6476"/>
    <w:rsid w:val="005D648A"/>
    <w:rsid w:val="005D7584"/>
    <w:rsid w:val="005E028C"/>
    <w:rsid w:val="005E182C"/>
    <w:rsid w:val="005E3389"/>
    <w:rsid w:val="005E3D07"/>
    <w:rsid w:val="005F0B56"/>
    <w:rsid w:val="005F714F"/>
    <w:rsid w:val="0060155F"/>
    <w:rsid w:val="00605251"/>
    <w:rsid w:val="00612927"/>
    <w:rsid w:val="006132BF"/>
    <w:rsid w:val="00620828"/>
    <w:rsid w:val="00640856"/>
    <w:rsid w:val="006423F3"/>
    <w:rsid w:val="0066005A"/>
    <w:rsid w:val="00674A0B"/>
    <w:rsid w:val="00676A45"/>
    <w:rsid w:val="00694A4B"/>
    <w:rsid w:val="0069793E"/>
    <w:rsid w:val="006A135F"/>
    <w:rsid w:val="006C5AAA"/>
    <w:rsid w:val="006D4A82"/>
    <w:rsid w:val="006F17FF"/>
    <w:rsid w:val="0070532A"/>
    <w:rsid w:val="007064BB"/>
    <w:rsid w:val="00707087"/>
    <w:rsid w:val="007123B8"/>
    <w:rsid w:val="00715F1D"/>
    <w:rsid w:val="00716070"/>
    <w:rsid w:val="007216D5"/>
    <w:rsid w:val="007222B1"/>
    <w:rsid w:val="00730776"/>
    <w:rsid w:val="007344CC"/>
    <w:rsid w:val="007452A3"/>
    <w:rsid w:val="00762CBC"/>
    <w:rsid w:val="00766F78"/>
    <w:rsid w:val="0077641F"/>
    <w:rsid w:val="00790FE1"/>
    <w:rsid w:val="00791C9C"/>
    <w:rsid w:val="007941FC"/>
    <w:rsid w:val="00794521"/>
    <w:rsid w:val="007A0023"/>
    <w:rsid w:val="007A5EA3"/>
    <w:rsid w:val="007A6094"/>
    <w:rsid w:val="007B297D"/>
    <w:rsid w:val="007C1930"/>
    <w:rsid w:val="007D2056"/>
    <w:rsid w:val="007E34C7"/>
    <w:rsid w:val="007E4812"/>
    <w:rsid w:val="007E55E5"/>
    <w:rsid w:val="0081595C"/>
    <w:rsid w:val="008233AF"/>
    <w:rsid w:val="00830290"/>
    <w:rsid w:val="00830B05"/>
    <w:rsid w:val="0083602A"/>
    <w:rsid w:val="00860ADE"/>
    <w:rsid w:val="00864FAD"/>
    <w:rsid w:val="008666C4"/>
    <w:rsid w:val="008839FB"/>
    <w:rsid w:val="0088461A"/>
    <w:rsid w:val="00887FDD"/>
    <w:rsid w:val="0089006F"/>
    <w:rsid w:val="00892204"/>
    <w:rsid w:val="008B071B"/>
    <w:rsid w:val="008D3E75"/>
    <w:rsid w:val="00915C54"/>
    <w:rsid w:val="009178C6"/>
    <w:rsid w:val="0092530F"/>
    <w:rsid w:val="00927D30"/>
    <w:rsid w:val="00932B35"/>
    <w:rsid w:val="0094385B"/>
    <w:rsid w:val="009531AF"/>
    <w:rsid w:val="009724B0"/>
    <w:rsid w:val="00985A1A"/>
    <w:rsid w:val="00990183"/>
    <w:rsid w:val="00990EE1"/>
    <w:rsid w:val="009917B2"/>
    <w:rsid w:val="00995DC9"/>
    <w:rsid w:val="009A1923"/>
    <w:rsid w:val="009A3168"/>
    <w:rsid w:val="009C3B11"/>
    <w:rsid w:val="009C53C8"/>
    <w:rsid w:val="009D2C92"/>
    <w:rsid w:val="009E5D6C"/>
    <w:rsid w:val="009E68B8"/>
    <w:rsid w:val="00A15E34"/>
    <w:rsid w:val="00A277D4"/>
    <w:rsid w:val="00A3116E"/>
    <w:rsid w:val="00A417C8"/>
    <w:rsid w:val="00A51578"/>
    <w:rsid w:val="00A66A0F"/>
    <w:rsid w:val="00A932D9"/>
    <w:rsid w:val="00AA65C6"/>
    <w:rsid w:val="00AA77A0"/>
    <w:rsid w:val="00AC7049"/>
    <w:rsid w:val="00AE253B"/>
    <w:rsid w:val="00AE6AE8"/>
    <w:rsid w:val="00B05196"/>
    <w:rsid w:val="00B15693"/>
    <w:rsid w:val="00B265F3"/>
    <w:rsid w:val="00B26E3B"/>
    <w:rsid w:val="00B3557D"/>
    <w:rsid w:val="00B458B6"/>
    <w:rsid w:val="00B56A89"/>
    <w:rsid w:val="00B6367E"/>
    <w:rsid w:val="00B64847"/>
    <w:rsid w:val="00B65F6B"/>
    <w:rsid w:val="00B67412"/>
    <w:rsid w:val="00B82049"/>
    <w:rsid w:val="00B90C14"/>
    <w:rsid w:val="00B9284A"/>
    <w:rsid w:val="00B938E4"/>
    <w:rsid w:val="00BA4633"/>
    <w:rsid w:val="00BA6572"/>
    <w:rsid w:val="00BC45AC"/>
    <w:rsid w:val="00BC7F25"/>
    <w:rsid w:val="00BD6FF3"/>
    <w:rsid w:val="00BE2B7A"/>
    <w:rsid w:val="00BF2032"/>
    <w:rsid w:val="00BF57D2"/>
    <w:rsid w:val="00C02235"/>
    <w:rsid w:val="00C204B9"/>
    <w:rsid w:val="00C25037"/>
    <w:rsid w:val="00C33462"/>
    <w:rsid w:val="00C542F0"/>
    <w:rsid w:val="00C6464C"/>
    <w:rsid w:val="00C67F16"/>
    <w:rsid w:val="00C70909"/>
    <w:rsid w:val="00C83125"/>
    <w:rsid w:val="00C840B1"/>
    <w:rsid w:val="00C86DB0"/>
    <w:rsid w:val="00CA582A"/>
    <w:rsid w:val="00CB0814"/>
    <w:rsid w:val="00CB5BF9"/>
    <w:rsid w:val="00CB5F53"/>
    <w:rsid w:val="00CC22C1"/>
    <w:rsid w:val="00CE48C8"/>
    <w:rsid w:val="00CF2F39"/>
    <w:rsid w:val="00CF710B"/>
    <w:rsid w:val="00D01508"/>
    <w:rsid w:val="00D36526"/>
    <w:rsid w:val="00D43E1A"/>
    <w:rsid w:val="00D45CA1"/>
    <w:rsid w:val="00D73A65"/>
    <w:rsid w:val="00D92617"/>
    <w:rsid w:val="00D95471"/>
    <w:rsid w:val="00D96682"/>
    <w:rsid w:val="00DA00A7"/>
    <w:rsid w:val="00DA47F5"/>
    <w:rsid w:val="00DB31EB"/>
    <w:rsid w:val="00DB5487"/>
    <w:rsid w:val="00DB77AB"/>
    <w:rsid w:val="00DC5CBC"/>
    <w:rsid w:val="00DD3062"/>
    <w:rsid w:val="00DD748C"/>
    <w:rsid w:val="00DF1EBB"/>
    <w:rsid w:val="00DF28EC"/>
    <w:rsid w:val="00DF5FFC"/>
    <w:rsid w:val="00E07328"/>
    <w:rsid w:val="00E12444"/>
    <w:rsid w:val="00E20FEC"/>
    <w:rsid w:val="00E24335"/>
    <w:rsid w:val="00E3398D"/>
    <w:rsid w:val="00E417C3"/>
    <w:rsid w:val="00E438CB"/>
    <w:rsid w:val="00E61377"/>
    <w:rsid w:val="00E71ED7"/>
    <w:rsid w:val="00E73351"/>
    <w:rsid w:val="00E76DC5"/>
    <w:rsid w:val="00E83557"/>
    <w:rsid w:val="00E96123"/>
    <w:rsid w:val="00EA2723"/>
    <w:rsid w:val="00EB0671"/>
    <w:rsid w:val="00EB17DB"/>
    <w:rsid w:val="00EB2699"/>
    <w:rsid w:val="00EB3A74"/>
    <w:rsid w:val="00EC0914"/>
    <w:rsid w:val="00EC27B0"/>
    <w:rsid w:val="00EE6832"/>
    <w:rsid w:val="00F02765"/>
    <w:rsid w:val="00F03C32"/>
    <w:rsid w:val="00F25A7C"/>
    <w:rsid w:val="00F27D76"/>
    <w:rsid w:val="00F339B2"/>
    <w:rsid w:val="00F42CBC"/>
    <w:rsid w:val="00F47CED"/>
    <w:rsid w:val="00F567D1"/>
    <w:rsid w:val="00F6428C"/>
    <w:rsid w:val="00F670BA"/>
    <w:rsid w:val="00F7015D"/>
    <w:rsid w:val="00FC70AD"/>
    <w:rsid w:val="00FF1257"/>
    <w:rsid w:val="00FF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3BE7259-D687-4182-B5B2-A1B32B11B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25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69793E"/>
    <w:rPr>
      <w:color w:val="808080"/>
    </w:rPr>
  </w:style>
  <w:style w:type="paragraph" w:customStyle="1" w:styleId="QuestionStyle">
    <w:name w:val="Question Style"/>
    <w:basedOn w:val="Normal"/>
    <w:link w:val="QuestionStyleChar"/>
    <w:autoRedefine/>
    <w:qFormat/>
    <w:rsid w:val="00DB31EB"/>
    <w:pPr>
      <w:spacing w:before="120" w:after="120"/>
    </w:pPr>
    <w:rPr>
      <w:rFonts w:ascii="Times New Roman" w:eastAsia="Calibri" w:hAnsi="Times New Roman"/>
      <w:lang w:eastAsia="en-US"/>
    </w:rPr>
  </w:style>
  <w:style w:type="character" w:customStyle="1" w:styleId="QuestionStyleChar">
    <w:name w:val="Question Style Char"/>
    <w:basedOn w:val="DefaultParagraphFont"/>
    <w:link w:val="QuestionStyle"/>
    <w:rsid w:val="00DB31EB"/>
    <w:rPr>
      <w:rFonts w:ascii="Times New Roman" w:eastAsia="Calibri" w:hAnsi="Times New Roman"/>
      <w:sz w:val="24"/>
      <w:szCs w:val="24"/>
      <w:lang w:eastAsia="en-US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B65F6B"/>
    <w:pPr>
      <w:spacing w:after="120"/>
      <w:ind w:left="510"/>
    </w:pPr>
    <w:rPr>
      <w:rFonts w:ascii="Times New Roman" w:eastAsia="Calibri" w:hAnsi="Times New Roman"/>
      <w:lang w:eastAsia="en-US"/>
    </w:rPr>
  </w:style>
  <w:style w:type="character" w:customStyle="1" w:styleId="LongerQuestionsChar">
    <w:name w:val="Longer Questions Char"/>
    <w:basedOn w:val="DefaultParagraphFont"/>
    <w:link w:val="LongerQuestions"/>
    <w:rsid w:val="00B65F6B"/>
    <w:rPr>
      <w:rFonts w:ascii="Times New Roman" w:eastAsia="Calibri" w:hAnsi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48.png"/><Relationship Id="rId303" Type="http://schemas.openxmlformats.org/officeDocument/2006/relationships/image" Target="media/image15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image" Target="media/image38.png"/><Relationship Id="rId138" Type="http://schemas.openxmlformats.org/officeDocument/2006/relationships/oleObject" Target="embeddings/oleObject63.bin"/><Relationship Id="rId159" Type="http://schemas.openxmlformats.org/officeDocument/2006/relationships/image" Target="media/image76.png"/><Relationship Id="rId324" Type="http://schemas.openxmlformats.org/officeDocument/2006/relationships/oleObject" Target="embeddings/oleObject152.bin"/><Relationship Id="rId345" Type="http://schemas.openxmlformats.org/officeDocument/2006/relationships/image" Target="media/image173.png"/><Relationship Id="rId170" Type="http://schemas.openxmlformats.org/officeDocument/2006/relationships/image" Target="media/image82.png"/><Relationship Id="rId191" Type="http://schemas.openxmlformats.org/officeDocument/2006/relationships/image" Target="media/image93.png"/><Relationship Id="rId205" Type="http://schemas.openxmlformats.org/officeDocument/2006/relationships/image" Target="media/image100.png"/><Relationship Id="rId226" Type="http://schemas.openxmlformats.org/officeDocument/2006/relationships/oleObject" Target="embeddings/oleObject106.bin"/><Relationship Id="rId247" Type="http://schemas.openxmlformats.org/officeDocument/2006/relationships/image" Target="media/image121.png"/><Relationship Id="rId107" Type="http://schemas.openxmlformats.org/officeDocument/2006/relationships/image" Target="media/image50.png"/><Relationship Id="rId268" Type="http://schemas.openxmlformats.org/officeDocument/2006/relationships/oleObject" Target="embeddings/oleObject127.bin"/><Relationship Id="rId289" Type="http://schemas.openxmlformats.org/officeDocument/2006/relationships/image" Target="media/image142.jpe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2.bin"/><Relationship Id="rId128" Type="http://schemas.openxmlformats.org/officeDocument/2006/relationships/oleObject" Target="embeddings/oleObject58.bin"/><Relationship Id="rId149" Type="http://schemas.openxmlformats.org/officeDocument/2006/relationships/image" Target="media/image71.png"/><Relationship Id="rId314" Type="http://schemas.openxmlformats.org/officeDocument/2006/relationships/oleObject" Target="embeddings/oleObject149.bin"/><Relationship Id="rId335" Type="http://schemas.openxmlformats.org/officeDocument/2006/relationships/image" Target="media/image168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oleObject" Target="embeddings/oleObject74.bin"/><Relationship Id="rId181" Type="http://schemas.openxmlformats.org/officeDocument/2006/relationships/oleObject" Target="embeddings/oleObject84.bin"/><Relationship Id="rId216" Type="http://schemas.openxmlformats.org/officeDocument/2006/relationships/oleObject" Target="embeddings/oleObject101.bin"/><Relationship Id="rId237" Type="http://schemas.openxmlformats.org/officeDocument/2006/relationships/image" Target="media/image116.png"/><Relationship Id="rId258" Type="http://schemas.openxmlformats.org/officeDocument/2006/relationships/oleObject" Target="embeddings/oleObject122.bin"/><Relationship Id="rId279" Type="http://schemas.openxmlformats.org/officeDocument/2006/relationships/image" Target="media/image137.png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header" Target="header1.xml"/><Relationship Id="rId118" Type="http://schemas.openxmlformats.org/officeDocument/2006/relationships/oleObject" Target="embeddings/oleObject53.bin"/><Relationship Id="rId139" Type="http://schemas.openxmlformats.org/officeDocument/2006/relationships/image" Target="media/image66.png"/><Relationship Id="rId290" Type="http://schemas.openxmlformats.org/officeDocument/2006/relationships/image" Target="media/image143.jpeg"/><Relationship Id="rId304" Type="http://schemas.openxmlformats.org/officeDocument/2006/relationships/oleObject" Target="embeddings/oleObject144.bin"/><Relationship Id="rId325" Type="http://schemas.openxmlformats.org/officeDocument/2006/relationships/image" Target="media/image163.png"/><Relationship Id="rId346" Type="http://schemas.openxmlformats.org/officeDocument/2006/relationships/oleObject" Target="embeddings/oleObject163.bin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69.bin"/><Relationship Id="rId171" Type="http://schemas.openxmlformats.org/officeDocument/2006/relationships/oleObject" Target="embeddings/oleObject79.bin"/><Relationship Id="rId192" Type="http://schemas.openxmlformats.org/officeDocument/2006/relationships/oleObject" Target="embeddings/oleObject89.bin"/><Relationship Id="rId206" Type="http://schemas.openxmlformats.org/officeDocument/2006/relationships/oleObject" Target="embeddings/oleObject96.bin"/><Relationship Id="rId227" Type="http://schemas.openxmlformats.org/officeDocument/2006/relationships/image" Target="media/image111.png"/><Relationship Id="rId248" Type="http://schemas.openxmlformats.org/officeDocument/2006/relationships/oleObject" Target="embeddings/oleObject117.bin"/><Relationship Id="rId269" Type="http://schemas.openxmlformats.org/officeDocument/2006/relationships/image" Target="media/image132.png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48.bin"/><Relationship Id="rId129" Type="http://schemas.openxmlformats.org/officeDocument/2006/relationships/image" Target="media/image61.png"/><Relationship Id="rId280" Type="http://schemas.openxmlformats.org/officeDocument/2006/relationships/oleObject" Target="embeddings/oleObject133.bin"/><Relationship Id="rId315" Type="http://schemas.openxmlformats.org/officeDocument/2006/relationships/image" Target="media/image156.png"/><Relationship Id="rId336" Type="http://schemas.openxmlformats.org/officeDocument/2006/relationships/oleObject" Target="embeddings/oleObject158.bin"/><Relationship Id="rId54" Type="http://schemas.openxmlformats.org/officeDocument/2006/relationships/image" Target="media/image24.wmf"/><Relationship Id="rId75" Type="http://schemas.openxmlformats.org/officeDocument/2006/relationships/image" Target="media/image33.png"/><Relationship Id="rId96" Type="http://schemas.openxmlformats.org/officeDocument/2006/relationships/oleObject" Target="embeddings/oleObject42.bin"/><Relationship Id="rId140" Type="http://schemas.openxmlformats.org/officeDocument/2006/relationships/oleObject" Target="embeddings/oleObject64.bin"/><Relationship Id="rId161" Type="http://schemas.openxmlformats.org/officeDocument/2006/relationships/image" Target="media/image77.png"/><Relationship Id="rId182" Type="http://schemas.openxmlformats.org/officeDocument/2006/relationships/image" Target="media/image88.png"/><Relationship Id="rId217" Type="http://schemas.openxmlformats.org/officeDocument/2006/relationships/image" Target="media/image106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12.bin"/><Relationship Id="rId259" Type="http://schemas.openxmlformats.org/officeDocument/2006/relationships/image" Target="media/image127.png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oleObject" Target="embeddings/oleObject128.bin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26" Type="http://schemas.openxmlformats.org/officeDocument/2006/relationships/oleObject" Target="embeddings/oleObject153.bin"/><Relationship Id="rId347" Type="http://schemas.openxmlformats.org/officeDocument/2006/relationships/image" Target="media/image174.png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image" Target="media/image39.png"/><Relationship Id="rId130" Type="http://schemas.openxmlformats.org/officeDocument/2006/relationships/oleObject" Target="embeddings/oleObject59.bin"/><Relationship Id="rId151" Type="http://schemas.openxmlformats.org/officeDocument/2006/relationships/image" Target="media/image72.png"/><Relationship Id="rId172" Type="http://schemas.openxmlformats.org/officeDocument/2006/relationships/image" Target="media/image83.png"/><Relationship Id="rId193" Type="http://schemas.openxmlformats.org/officeDocument/2006/relationships/image" Target="media/image94.png"/><Relationship Id="rId207" Type="http://schemas.openxmlformats.org/officeDocument/2006/relationships/image" Target="media/image101.png"/><Relationship Id="rId228" Type="http://schemas.openxmlformats.org/officeDocument/2006/relationships/oleObject" Target="embeddings/oleObject107.bin"/><Relationship Id="rId249" Type="http://schemas.openxmlformats.org/officeDocument/2006/relationships/image" Target="media/image122.png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oleObject" Target="embeddings/oleObject123.bin"/><Relationship Id="rId281" Type="http://schemas.openxmlformats.org/officeDocument/2006/relationships/image" Target="media/image138.png"/><Relationship Id="rId316" Type="http://schemas.openxmlformats.org/officeDocument/2006/relationships/oleObject" Target="embeddings/oleObject150.bin"/><Relationship Id="rId337" Type="http://schemas.openxmlformats.org/officeDocument/2006/relationships/image" Target="media/image169.png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3.bin"/><Relationship Id="rId97" Type="http://schemas.openxmlformats.org/officeDocument/2006/relationships/image" Target="media/image45.png"/><Relationship Id="rId120" Type="http://schemas.openxmlformats.org/officeDocument/2006/relationships/oleObject" Target="embeddings/oleObject54.bin"/><Relationship Id="rId141" Type="http://schemas.openxmlformats.org/officeDocument/2006/relationships/image" Target="media/image67.png"/><Relationship Id="rId7" Type="http://schemas.openxmlformats.org/officeDocument/2006/relationships/endnotes" Target="endnotes.xml"/><Relationship Id="rId162" Type="http://schemas.openxmlformats.org/officeDocument/2006/relationships/oleObject" Target="embeddings/oleObject75.bin"/><Relationship Id="rId183" Type="http://schemas.openxmlformats.org/officeDocument/2006/relationships/oleObject" Target="embeddings/oleObject85.bin"/><Relationship Id="rId218" Type="http://schemas.openxmlformats.org/officeDocument/2006/relationships/oleObject" Target="embeddings/oleObject102.bin"/><Relationship Id="rId239" Type="http://schemas.openxmlformats.org/officeDocument/2006/relationships/image" Target="media/image117.png"/><Relationship Id="rId250" Type="http://schemas.openxmlformats.org/officeDocument/2006/relationships/oleObject" Target="embeddings/oleObject118.bin"/><Relationship Id="rId271" Type="http://schemas.openxmlformats.org/officeDocument/2006/relationships/image" Target="media/image133.png"/><Relationship Id="rId292" Type="http://schemas.openxmlformats.org/officeDocument/2006/relationships/oleObject" Target="embeddings/oleObject138.bin"/><Relationship Id="rId306" Type="http://schemas.openxmlformats.org/officeDocument/2006/relationships/oleObject" Target="embeddings/oleObject145.bin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oleObject" Target="embeddings/oleObject38.bin"/><Relationship Id="rId110" Type="http://schemas.openxmlformats.org/officeDocument/2006/relationships/oleObject" Target="embeddings/oleObject49.bin"/><Relationship Id="rId131" Type="http://schemas.openxmlformats.org/officeDocument/2006/relationships/image" Target="media/image62.png"/><Relationship Id="rId327" Type="http://schemas.openxmlformats.org/officeDocument/2006/relationships/image" Target="media/image164.png"/><Relationship Id="rId348" Type="http://schemas.openxmlformats.org/officeDocument/2006/relationships/oleObject" Target="embeddings/oleObject164.bin"/><Relationship Id="rId152" Type="http://schemas.openxmlformats.org/officeDocument/2006/relationships/oleObject" Target="embeddings/oleObject70.bin"/><Relationship Id="rId173" Type="http://schemas.openxmlformats.org/officeDocument/2006/relationships/oleObject" Target="embeddings/oleObject80.bin"/><Relationship Id="rId194" Type="http://schemas.openxmlformats.org/officeDocument/2006/relationships/oleObject" Target="embeddings/oleObject90.bin"/><Relationship Id="rId208" Type="http://schemas.openxmlformats.org/officeDocument/2006/relationships/oleObject" Target="embeddings/oleObject97.bin"/><Relationship Id="rId229" Type="http://schemas.openxmlformats.org/officeDocument/2006/relationships/image" Target="media/image112.png"/><Relationship Id="rId240" Type="http://schemas.openxmlformats.org/officeDocument/2006/relationships/oleObject" Target="embeddings/oleObject113.bin"/><Relationship Id="rId261" Type="http://schemas.openxmlformats.org/officeDocument/2006/relationships/image" Target="media/image128.png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4.jpeg"/><Relationship Id="rId100" Type="http://schemas.openxmlformats.org/officeDocument/2006/relationships/oleObject" Target="embeddings/oleObject44.bin"/><Relationship Id="rId282" Type="http://schemas.openxmlformats.org/officeDocument/2006/relationships/oleObject" Target="embeddings/oleObject134.bin"/><Relationship Id="rId317" Type="http://schemas.openxmlformats.org/officeDocument/2006/relationships/image" Target="media/image157.png"/><Relationship Id="rId338" Type="http://schemas.openxmlformats.org/officeDocument/2006/relationships/oleObject" Target="embeddings/oleObject159.bin"/><Relationship Id="rId8" Type="http://schemas.openxmlformats.org/officeDocument/2006/relationships/image" Target="media/image1.wmf"/><Relationship Id="rId98" Type="http://schemas.openxmlformats.org/officeDocument/2006/relationships/oleObject" Target="embeddings/oleObject43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5.bin"/><Relationship Id="rId163" Type="http://schemas.openxmlformats.org/officeDocument/2006/relationships/image" Target="media/image78.png"/><Relationship Id="rId184" Type="http://schemas.openxmlformats.org/officeDocument/2006/relationships/image" Target="media/image89.png"/><Relationship Id="rId219" Type="http://schemas.openxmlformats.org/officeDocument/2006/relationships/image" Target="media/image107.png"/><Relationship Id="rId230" Type="http://schemas.openxmlformats.org/officeDocument/2006/relationships/oleObject" Target="embeddings/oleObject108.bin"/><Relationship Id="rId251" Type="http://schemas.openxmlformats.org/officeDocument/2006/relationships/image" Target="media/image123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png"/><Relationship Id="rId272" Type="http://schemas.openxmlformats.org/officeDocument/2006/relationships/oleObject" Target="embeddings/oleObject129.bin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openxmlformats.org/officeDocument/2006/relationships/oleObject" Target="embeddings/oleObject154.bin"/><Relationship Id="rId349" Type="http://schemas.openxmlformats.org/officeDocument/2006/relationships/image" Target="media/image175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88" Type="http://schemas.openxmlformats.org/officeDocument/2006/relationships/image" Target="media/image40.png"/><Relationship Id="rId111" Type="http://schemas.openxmlformats.org/officeDocument/2006/relationships/image" Target="media/image52.png"/><Relationship Id="rId132" Type="http://schemas.openxmlformats.org/officeDocument/2006/relationships/oleObject" Target="embeddings/oleObject60.bin"/><Relationship Id="rId153" Type="http://schemas.openxmlformats.org/officeDocument/2006/relationships/image" Target="media/image73.png"/><Relationship Id="rId174" Type="http://schemas.openxmlformats.org/officeDocument/2006/relationships/image" Target="media/image84.png"/><Relationship Id="rId179" Type="http://schemas.openxmlformats.org/officeDocument/2006/relationships/oleObject" Target="embeddings/oleObject83.bin"/><Relationship Id="rId195" Type="http://schemas.openxmlformats.org/officeDocument/2006/relationships/image" Target="media/image95.png"/><Relationship Id="rId209" Type="http://schemas.openxmlformats.org/officeDocument/2006/relationships/image" Target="media/image102.png"/><Relationship Id="rId190" Type="http://schemas.openxmlformats.org/officeDocument/2006/relationships/oleObject" Target="embeddings/oleObject88.bin"/><Relationship Id="rId204" Type="http://schemas.openxmlformats.org/officeDocument/2006/relationships/oleObject" Target="embeddings/oleObject95.bin"/><Relationship Id="rId220" Type="http://schemas.openxmlformats.org/officeDocument/2006/relationships/oleObject" Target="embeddings/oleObject103.bin"/><Relationship Id="rId225" Type="http://schemas.openxmlformats.org/officeDocument/2006/relationships/image" Target="media/image110.png"/><Relationship Id="rId241" Type="http://schemas.openxmlformats.org/officeDocument/2006/relationships/image" Target="media/image118.png"/><Relationship Id="rId246" Type="http://schemas.openxmlformats.org/officeDocument/2006/relationships/oleObject" Target="embeddings/oleObject116.bin"/><Relationship Id="rId267" Type="http://schemas.openxmlformats.org/officeDocument/2006/relationships/image" Target="media/image131.png"/><Relationship Id="rId288" Type="http://schemas.openxmlformats.org/officeDocument/2006/relationships/oleObject" Target="embeddings/oleObject137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7.bin"/><Relationship Id="rId127" Type="http://schemas.openxmlformats.org/officeDocument/2006/relationships/image" Target="media/image60.png"/><Relationship Id="rId262" Type="http://schemas.openxmlformats.org/officeDocument/2006/relationships/oleObject" Target="embeddings/oleObject124.bin"/><Relationship Id="rId283" Type="http://schemas.openxmlformats.org/officeDocument/2006/relationships/image" Target="media/image139.png"/><Relationship Id="rId313" Type="http://schemas.openxmlformats.org/officeDocument/2006/relationships/image" Target="media/image155.png"/><Relationship Id="rId318" Type="http://schemas.openxmlformats.org/officeDocument/2006/relationships/oleObject" Target="embeddings/oleObject151.bin"/><Relationship Id="rId339" Type="http://schemas.openxmlformats.org/officeDocument/2006/relationships/image" Target="media/image170.png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2.png"/><Relationship Id="rId78" Type="http://schemas.openxmlformats.org/officeDocument/2006/relationships/image" Target="media/image35.png"/><Relationship Id="rId94" Type="http://schemas.openxmlformats.org/officeDocument/2006/relationships/image" Target="media/image43.jpeg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5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68.bin"/><Relationship Id="rId164" Type="http://schemas.openxmlformats.org/officeDocument/2006/relationships/image" Target="media/image79.png"/><Relationship Id="rId169" Type="http://schemas.openxmlformats.org/officeDocument/2006/relationships/oleObject" Target="embeddings/oleObject78.bin"/><Relationship Id="rId185" Type="http://schemas.openxmlformats.org/officeDocument/2006/relationships/image" Target="media/image90.png"/><Relationship Id="rId334" Type="http://schemas.openxmlformats.org/officeDocument/2006/relationships/oleObject" Target="embeddings/oleObject157.bin"/><Relationship Id="rId350" Type="http://schemas.openxmlformats.org/officeDocument/2006/relationships/oleObject" Target="embeddings/oleObject16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7.png"/><Relationship Id="rId210" Type="http://schemas.openxmlformats.org/officeDocument/2006/relationships/oleObject" Target="embeddings/oleObject98.bin"/><Relationship Id="rId215" Type="http://schemas.openxmlformats.org/officeDocument/2006/relationships/image" Target="media/image105.png"/><Relationship Id="rId236" Type="http://schemas.openxmlformats.org/officeDocument/2006/relationships/oleObject" Target="embeddings/oleObject111.bin"/><Relationship Id="rId257" Type="http://schemas.openxmlformats.org/officeDocument/2006/relationships/image" Target="media/image126.png"/><Relationship Id="rId278" Type="http://schemas.openxmlformats.org/officeDocument/2006/relationships/oleObject" Target="embeddings/oleObject132.bin"/><Relationship Id="rId26" Type="http://schemas.openxmlformats.org/officeDocument/2006/relationships/image" Target="media/image10.wmf"/><Relationship Id="rId231" Type="http://schemas.openxmlformats.org/officeDocument/2006/relationships/image" Target="media/image113.png"/><Relationship Id="rId252" Type="http://schemas.openxmlformats.org/officeDocument/2006/relationships/oleObject" Target="embeddings/oleObject119.bin"/><Relationship Id="rId273" Type="http://schemas.openxmlformats.org/officeDocument/2006/relationships/image" Target="media/image134.png"/><Relationship Id="rId294" Type="http://schemas.openxmlformats.org/officeDocument/2006/relationships/oleObject" Target="embeddings/oleObject139.bin"/><Relationship Id="rId308" Type="http://schemas.openxmlformats.org/officeDocument/2006/relationships/oleObject" Target="embeddings/oleObject146.bin"/><Relationship Id="rId329" Type="http://schemas.openxmlformats.org/officeDocument/2006/relationships/image" Target="media/image165.png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29.bin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1.bin"/><Relationship Id="rId175" Type="http://schemas.openxmlformats.org/officeDocument/2006/relationships/oleObject" Target="embeddings/oleObject81.bin"/><Relationship Id="rId340" Type="http://schemas.openxmlformats.org/officeDocument/2006/relationships/oleObject" Target="embeddings/oleObject160.bin"/><Relationship Id="rId196" Type="http://schemas.openxmlformats.org/officeDocument/2006/relationships/oleObject" Target="embeddings/oleObject91.bin"/><Relationship Id="rId200" Type="http://schemas.openxmlformats.org/officeDocument/2006/relationships/oleObject" Target="embeddings/oleObject93.bin"/><Relationship Id="rId16" Type="http://schemas.openxmlformats.org/officeDocument/2006/relationships/image" Target="media/image5.wmf"/><Relationship Id="rId221" Type="http://schemas.openxmlformats.org/officeDocument/2006/relationships/image" Target="media/image108.png"/><Relationship Id="rId242" Type="http://schemas.openxmlformats.org/officeDocument/2006/relationships/oleObject" Target="embeddings/oleObject114.bin"/><Relationship Id="rId263" Type="http://schemas.openxmlformats.org/officeDocument/2006/relationships/image" Target="media/image129.png"/><Relationship Id="rId284" Type="http://schemas.openxmlformats.org/officeDocument/2006/relationships/oleObject" Target="embeddings/oleObject135.bin"/><Relationship Id="rId319" Type="http://schemas.openxmlformats.org/officeDocument/2006/relationships/image" Target="media/image158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5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6.bin"/><Relationship Id="rId330" Type="http://schemas.openxmlformats.org/officeDocument/2006/relationships/oleObject" Target="embeddings/oleObject155.bin"/><Relationship Id="rId90" Type="http://schemas.openxmlformats.org/officeDocument/2006/relationships/image" Target="media/image41.png"/><Relationship Id="rId165" Type="http://schemas.openxmlformats.org/officeDocument/2006/relationships/oleObject" Target="embeddings/oleObject76.bin"/><Relationship Id="rId186" Type="http://schemas.openxmlformats.org/officeDocument/2006/relationships/oleObject" Target="embeddings/oleObject86.bin"/><Relationship Id="rId351" Type="http://schemas.openxmlformats.org/officeDocument/2006/relationships/fontTable" Target="fontTable.xml"/><Relationship Id="rId211" Type="http://schemas.openxmlformats.org/officeDocument/2006/relationships/image" Target="media/image103.png"/><Relationship Id="rId232" Type="http://schemas.openxmlformats.org/officeDocument/2006/relationships/oleObject" Target="embeddings/oleObject109.bin"/><Relationship Id="rId253" Type="http://schemas.openxmlformats.org/officeDocument/2006/relationships/image" Target="media/image124.png"/><Relationship Id="rId274" Type="http://schemas.openxmlformats.org/officeDocument/2006/relationships/oleObject" Target="embeddings/oleObject130.bin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1.bin"/><Relationship Id="rId320" Type="http://schemas.openxmlformats.org/officeDocument/2006/relationships/image" Target="media/image159.png"/><Relationship Id="rId80" Type="http://schemas.openxmlformats.org/officeDocument/2006/relationships/image" Target="media/image36.png"/><Relationship Id="rId155" Type="http://schemas.openxmlformats.org/officeDocument/2006/relationships/image" Target="media/image74.png"/><Relationship Id="rId176" Type="http://schemas.openxmlformats.org/officeDocument/2006/relationships/image" Target="media/image85.png"/><Relationship Id="rId197" Type="http://schemas.openxmlformats.org/officeDocument/2006/relationships/image" Target="media/image96.png"/><Relationship Id="rId341" Type="http://schemas.openxmlformats.org/officeDocument/2006/relationships/image" Target="media/image171.png"/><Relationship Id="rId201" Type="http://schemas.openxmlformats.org/officeDocument/2006/relationships/image" Target="media/image98.png"/><Relationship Id="rId222" Type="http://schemas.openxmlformats.org/officeDocument/2006/relationships/oleObject" Target="embeddings/oleObject104.bin"/><Relationship Id="rId243" Type="http://schemas.openxmlformats.org/officeDocument/2006/relationships/image" Target="media/image119.png"/><Relationship Id="rId264" Type="http://schemas.openxmlformats.org/officeDocument/2006/relationships/oleObject" Target="embeddings/oleObject125.bin"/><Relationship Id="rId285" Type="http://schemas.openxmlformats.org/officeDocument/2006/relationships/image" Target="media/image140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8.png"/><Relationship Id="rId124" Type="http://schemas.openxmlformats.org/officeDocument/2006/relationships/oleObject" Target="embeddings/oleObject56.bin"/><Relationship Id="rId310" Type="http://schemas.openxmlformats.org/officeDocument/2006/relationships/oleObject" Target="embeddings/oleObject147.bin"/><Relationship Id="rId70" Type="http://schemas.openxmlformats.org/officeDocument/2006/relationships/oleObject" Target="embeddings/oleObject30.bin"/><Relationship Id="rId91" Type="http://schemas.openxmlformats.org/officeDocument/2006/relationships/oleObject" Target="embeddings/oleObject40.bin"/><Relationship Id="rId145" Type="http://schemas.openxmlformats.org/officeDocument/2006/relationships/image" Target="media/image69.png"/><Relationship Id="rId166" Type="http://schemas.openxmlformats.org/officeDocument/2006/relationships/image" Target="media/image80.png"/><Relationship Id="rId187" Type="http://schemas.openxmlformats.org/officeDocument/2006/relationships/image" Target="media/image91.png"/><Relationship Id="rId331" Type="http://schemas.openxmlformats.org/officeDocument/2006/relationships/image" Target="media/image166.png"/><Relationship Id="rId35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9.bin"/><Relationship Id="rId233" Type="http://schemas.openxmlformats.org/officeDocument/2006/relationships/image" Target="media/image114.png"/><Relationship Id="rId254" Type="http://schemas.openxmlformats.org/officeDocument/2006/relationships/oleObject" Target="embeddings/oleObject120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1.bin"/><Relationship Id="rId275" Type="http://schemas.openxmlformats.org/officeDocument/2006/relationships/image" Target="media/image135.png"/><Relationship Id="rId296" Type="http://schemas.openxmlformats.org/officeDocument/2006/relationships/oleObject" Target="embeddings/oleObject140.bin"/><Relationship Id="rId300" Type="http://schemas.openxmlformats.org/officeDocument/2006/relationships/oleObject" Target="embeddings/oleObject142.bin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64.png"/><Relationship Id="rId156" Type="http://schemas.openxmlformats.org/officeDocument/2006/relationships/oleObject" Target="embeddings/oleObject72.bin"/><Relationship Id="rId177" Type="http://schemas.openxmlformats.org/officeDocument/2006/relationships/oleObject" Target="embeddings/oleObject82.bin"/><Relationship Id="rId198" Type="http://schemas.openxmlformats.org/officeDocument/2006/relationships/oleObject" Target="embeddings/oleObject92.bin"/><Relationship Id="rId321" Type="http://schemas.openxmlformats.org/officeDocument/2006/relationships/image" Target="media/image160.png"/><Relationship Id="rId342" Type="http://schemas.openxmlformats.org/officeDocument/2006/relationships/oleObject" Target="embeddings/oleObject161.bin"/><Relationship Id="rId202" Type="http://schemas.openxmlformats.org/officeDocument/2006/relationships/oleObject" Target="embeddings/oleObject94.bin"/><Relationship Id="rId223" Type="http://schemas.openxmlformats.org/officeDocument/2006/relationships/image" Target="media/image109.png"/><Relationship Id="rId244" Type="http://schemas.openxmlformats.org/officeDocument/2006/relationships/oleObject" Target="embeddings/oleObject115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30.png"/><Relationship Id="rId286" Type="http://schemas.openxmlformats.org/officeDocument/2006/relationships/oleObject" Target="embeddings/oleObject136.bin"/><Relationship Id="rId50" Type="http://schemas.openxmlformats.org/officeDocument/2006/relationships/image" Target="media/image22.wmf"/><Relationship Id="rId104" Type="http://schemas.openxmlformats.org/officeDocument/2006/relationships/oleObject" Target="embeddings/oleObject46.bin"/><Relationship Id="rId125" Type="http://schemas.openxmlformats.org/officeDocument/2006/relationships/image" Target="media/image59.png"/><Relationship Id="rId146" Type="http://schemas.openxmlformats.org/officeDocument/2006/relationships/oleObject" Target="embeddings/oleObject67.bin"/><Relationship Id="rId167" Type="http://schemas.openxmlformats.org/officeDocument/2006/relationships/oleObject" Target="embeddings/oleObject77.bin"/><Relationship Id="rId188" Type="http://schemas.openxmlformats.org/officeDocument/2006/relationships/oleObject" Target="embeddings/oleObject87.bin"/><Relationship Id="rId311" Type="http://schemas.openxmlformats.org/officeDocument/2006/relationships/image" Target="media/image154.png"/><Relationship Id="rId332" Type="http://schemas.openxmlformats.org/officeDocument/2006/relationships/oleObject" Target="embeddings/oleObject156.bin"/><Relationship Id="rId353" Type="http://schemas.openxmlformats.org/officeDocument/2006/relationships/theme" Target="theme/theme1.xml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13" Type="http://schemas.openxmlformats.org/officeDocument/2006/relationships/image" Target="media/image104.png"/><Relationship Id="rId234" Type="http://schemas.openxmlformats.org/officeDocument/2006/relationships/oleObject" Target="embeddings/oleObject110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5.png"/><Relationship Id="rId276" Type="http://schemas.openxmlformats.org/officeDocument/2006/relationships/oleObject" Target="embeddings/oleObject131.bin"/><Relationship Id="rId297" Type="http://schemas.openxmlformats.org/officeDocument/2006/relationships/image" Target="media/image147.png"/><Relationship Id="rId40" Type="http://schemas.openxmlformats.org/officeDocument/2006/relationships/image" Target="media/image17.wmf"/><Relationship Id="rId115" Type="http://schemas.openxmlformats.org/officeDocument/2006/relationships/image" Target="media/image54.png"/><Relationship Id="rId136" Type="http://schemas.openxmlformats.org/officeDocument/2006/relationships/oleObject" Target="embeddings/oleObject62.bin"/><Relationship Id="rId157" Type="http://schemas.openxmlformats.org/officeDocument/2006/relationships/image" Target="media/image75.png"/><Relationship Id="rId178" Type="http://schemas.openxmlformats.org/officeDocument/2006/relationships/image" Target="media/image86.png"/><Relationship Id="rId301" Type="http://schemas.openxmlformats.org/officeDocument/2006/relationships/image" Target="media/image149.png"/><Relationship Id="rId322" Type="http://schemas.openxmlformats.org/officeDocument/2006/relationships/image" Target="media/image161.png"/><Relationship Id="rId343" Type="http://schemas.openxmlformats.org/officeDocument/2006/relationships/image" Target="media/image172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99" Type="http://schemas.openxmlformats.org/officeDocument/2006/relationships/image" Target="media/image97.png"/><Relationship Id="rId203" Type="http://schemas.openxmlformats.org/officeDocument/2006/relationships/image" Target="media/image99.png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5.bin"/><Relationship Id="rId245" Type="http://schemas.openxmlformats.org/officeDocument/2006/relationships/image" Target="media/image120.png"/><Relationship Id="rId266" Type="http://schemas.openxmlformats.org/officeDocument/2006/relationships/oleObject" Target="embeddings/oleObject126.bin"/><Relationship Id="rId287" Type="http://schemas.openxmlformats.org/officeDocument/2006/relationships/image" Target="media/image141.png"/><Relationship Id="rId30" Type="http://schemas.openxmlformats.org/officeDocument/2006/relationships/image" Target="media/image12.wmf"/><Relationship Id="rId105" Type="http://schemas.openxmlformats.org/officeDocument/2006/relationships/image" Target="media/image49.png"/><Relationship Id="rId126" Type="http://schemas.openxmlformats.org/officeDocument/2006/relationships/oleObject" Target="embeddings/oleObject57.bin"/><Relationship Id="rId147" Type="http://schemas.openxmlformats.org/officeDocument/2006/relationships/image" Target="media/image70.png"/><Relationship Id="rId168" Type="http://schemas.openxmlformats.org/officeDocument/2006/relationships/image" Target="media/image81.png"/><Relationship Id="rId312" Type="http://schemas.openxmlformats.org/officeDocument/2006/relationships/oleObject" Target="embeddings/oleObject148.bin"/><Relationship Id="rId333" Type="http://schemas.openxmlformats.org/officeDocument/2006/relationships/image" Target="media/image167.png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1.bin"/><Relationship Id="rId93" Type="http://schemas.openxmlformats.org/officeDocument/2006/relationships/oleObject" Target="embeddings/oleObject41.bin"/><Relationship Id="rId189" Type="http://schemas.openxmlformats.org/officeDocument/2006/relationships/image" Target="media/image92.png"/><Relationship Id="rId3" Type="http://schemas.openxmlformats.org/officeDocument/2006/relationships/styles" Target="styles.xml"/><Relationship Id="rId214" Type="http://schemas.openxmlformats.org/officeDocument/2006/relationships/oleObject" Target="embeddings/oleObject100.bin"/><Relationship Id="rId235" Type="http://schemas.openxmlformats.org/officeDocument/2006/relationships/image" Target="media/image115.png"/><Relationship Id="rId256" Type="http://schemas.openxmlformats.org/officeDocument/2006/relationships/oleObject" Target="embeddings/oleObject121.bin"/><Relationship Id="rId277" Type="http://schemas.openxmlformats.org/officeDocument/2006/relationships/image" Target="media/image136.png"/><Relationship Id="rId298" Type="http://schemas.openxmlformats.org/officeDocument/2006/relationships/oleObject" Target="embeddings/oleObject141.bin"/><Relationship Id="rId116" Type="http://schemas.openxmlformats.org/officeDocument/2006/relationships/oleObject" Target="embeddings/oleObject52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3.bin"/><Relationship Id="rId323" Type="http://schemas.openxmlformats.org/officeDocument/2006/relationships/image" Target="media/image162.png"/><Relationship Id="rId344" Type="http://schemas.openxmlformats.org/officeDocument/2006/relationships/oleObject" Target="embeddings/oleObject162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2015%20Products\2015%20WME%20Mathematics%20Assessment%20Bank\Templates\Year%209%2010%20Maths%20Exam%20Template%202015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C72FF0E43F64BFAB598970290B85B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A4FA8A-B947-4C90-B137-E5DA8F4F7624}"/>
      </w:docPartPr>
      <w:docPartBody>
        <w:p w:rsidR="00AE77D1" w:rsidRDefault="00DA3AD2">
          <w:pPr>
            <w:pStyle w:val="2C72FF0E43F64BFAB598970290B85B97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B4CDBFFE9B4044E792C1D5558E99F4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1134D-FA09-4D15-B405-AA1D43E57DBD}"/>
      </w:docPartPr>
      <w:docPartBody>
        <w:p w:rsidR="00AE77D1" w:rsidRDefault="00DA3AD2">
          <w:pPr>
            <w:pStyle w:val="B4CDBFFE9B4044E792C1D5558E99F436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AE284A8AEE694C0C8AB13FE51A2742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7FE3A2-30A5-4F5F-A26D-57E77EA353B5}"/>
      </w:docPartPr>
      <w:docPartBody>
        <w:p w:rsidR="00AE77D1" w:rsidRDefault="00DA3AD2">
          <w:pPr>
            <w:pStyle w:val="AE284A8AEE694C0C8AB13FE51A274252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7AE712188DA54037BA90EB3D46C025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66010-6B1F-404A-BCEC-6A119527FEFF}"/>
      </w:docPartPr>
      <w:docPartBody>
        <w:p w:rsidR="00AE77D1" w:rsidRDefault="00DA3AD2">
          <w:pPr>
            <w:pStyle w:val="7AE712188DA54037BA90EB3D46C02546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B20D62DE5A574EDEA0021E0BC7EF10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26F6E4-108A-4146-AEF9-9031D93233DA}"/>
      </w:docPartPr>
      <w:docPartBody>
        <w:p w:rsidR="00AE77D1" w:rsidRDefault="00DA3AD2">
          <w:pPr>
            <w:pStyle w:val="B20D62DE5A574EDEA0021E0BC7EF1069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61678FA33DCF49BFB675750A30127F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93DEB0-FD4B-4FDB-9B69-4CCAEF2E674D}"/>
      </w:docPartPr>
      <w:docPartBody>
        <w:p w:rsidR="00AE77D1" w:rsidRDefault="00DA3AD2">
          <w:pPr>
            <w:pStyle w:val="61678FA33DCF49BFB675750A30127FD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A14DCAD14AC34055A5CD85C3AA43BD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FD4EA2-9299-4593-8939-C6FC5A452216}"/>
      </w:docPartPr>
      <w:docPartBody>
        <w:p w:rsidR="00AE77D1" w:rsidRDefault="00DA3AD2">
          <w:pPr>
            <w:pStyle w:val="A14DCAD14AC34055A5CD85C3AA43BDA1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894D1D45894E45E0962DC817553412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54C06-9A0D-4C7D-B9AA-97BCE69838E4}"/>
      </w:docPartPr>
      <w:docPartBody>
        <w:p w:rsidR="00AE77D1" w:rsidRDefault="00DA3AD2">
          <w:pPr>
            <w:pStyle w:val="894D1D45894E45E0962DC817553412F7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9F98C7A3B79C4E7B86AF0A091B357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6FF1CC-22C0-4C77-AB25-5751CFF10077}"/>
      </w:docPartPr>
      <w:docPartBody>
        <w:p w:rsidR="00AE77D1" w:rsidRDefault="00DA3AD2">
          <w:pPr>
            <w:pStyle w:val="9F98C7A3B79C4E7B86AF0A091B3573E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2A9F1893623949148D817E5CED6F2D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101539-1E2E-40FA-AEC8-8BEDC79220C7}"/>
      </w:docPartPr>
      <w:docPartBody>
        <w:p w:rsidR="00AE77D1" w:rsidRDefault="00DA3AD2">
          <w:pPr>
            <w:pStyle w:val="2A9F1893623949148D817E5CED6F2D74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5B8E101D90304BDEAF1BF57BC1A902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D28D90-0B48-4C2D-AF03-FCF25555285E}"/>
      </w:docPartPr>
      <w:docPartBody>
        <w:p w:rsidR="00AE77D1" w:rsidRDefault="00DA3AD2">
          <w:pPr>
            <w:pStyle w:val="5B8E101D90304BDEAF1BF57BC1A9022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E34D3E94E8F14FB0B51E5A47337D8D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33A8B-F392-471C-8AE6-E39C59610CB2}"/>
      </w:docPartPr>
      <w:docPartBody>
        <w:p w:rsidR="00AE77D1" w:rsidRDefault="00DA3AD2">
          <w:pPr>
            <w:pStyle w:val="E34D3E94E8F14FB0B51E5A47337D8DD7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0E2A96948E784E03B2469EA7088F22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0FF023-ADD8-49DD-9097-C8F050EA2BBC}"/>
      </w:docPartPr>
      <w:docPartBody>
        <w:p w:rsidR="00AE77D1" w:rsidRDefault="00DA3AD2">
          <w:pPr>
            <w:pStyle w:val="0E2A96948E784E03B2469EA7088F2246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86CC247FEFCA48A3939CFA3664D7E5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998070-E087-4BB6-86E2-C9944CA3886C}"/>
      </w:docPartPr>
      <w:docPartBody>
        <w:p w:rsidR="00AE77D1" w:rsidRDefault="00DA3AD2">
          <w:pPr>
            <w:pStyle w:val="86CC247FEFCA48A3939CFA3664D7E536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67BB053F66684D65A8DB6B1DA52E2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49D26A-1195-4D4B-B9CD-67D8513BFFC9}"/>
      </w:docPartPr>
      <w:docPartBody>
        <w:p w:rsidR="00AE77D1" w:rsidRDefault="00DA3AD2">
          <w:pPr>
            <w:pStyle w:val="67BB053F66684D65A8DB6B1DA52E24CE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5967F9FE14F747099118749832D49F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71ACD1-BA64-4874-8B7C-94FEEFBDCC6D}"/>
      </w:docPartPr>
      <w:docPartBody>
        <w:p w:rsidR="00AE77D1" w:rsidRDefault="00DA3AD2">
          <w:pPr>
            <w:pStyle w:val="5967F9FE14F747099118749832D49FCD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D9EB9AFBEEF54E9C993956B0F80D8C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92DAB9-3F73-4C37-9605-8EBC71F3AF26}"/>
      </w:docPartPr>
      <w:docPartBody>
        <w:p w:rsidR="00AE77D1" w:rsidRDefault="00DA3AD2">
          <w:pPr>
            <w:pStyle w:val="D9EB9AFBEEF54E9C993956B0F80D8CC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9B549A89BC5F4D1FB7319AB2677278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706F3E-5FCE-4291-ADE8-D7EB3E25BF68}"/>
      </w:docPartPr>
      <w:docPartBody>
        <w:p w:rsidR="00AE77D1" w:rsidRDefault="00DA3AD2">
          <w:pPr>
            <w:pStyle w:val="9B549A89BC5F4D1FB7319AB267727857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63FD9C5F7CF84FC4B3440C4149CDAD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629B95-EF45-4944-B811-7928A926CCB0}"/>
      </w:docPartPr>
      <w:docPartBody>
        <w:p w:rsidR="00AE77D1" w:rsidRDefault="00DA3AD2">
          <w:pPr>
            <w:pStyle w:val="63FD9C5F7CF84FC4B3440C4149CDAD62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FC6EB98BA7C94187B0652184B4AC2B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3DB7D7-A097-417B-B59C-D6A1189D973D}"/>
      </w:docPartPr>
      <w:docPartBody>
        <w:p w:rsidR="00AE77D1" w:rsidRDefault="00DA3AD2">
          <w:pPr>
            <w:pStyle w:val="FC6EB98BA7C94187B0652184B4AC2B31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305A141CCB3B4B17A1C130DAF9F04D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601225-4FE4-47BB-9324-60B87AE58435}"/>
      </w:docPartPr>
      <w:docPartBody>
        <w:p w:rsidR="00AE77D1" w:rsidRDefault="00DA3AD2">
          <w:pPr>
            <w:pStyle w:val="305A141CCB3B4B17A1C130DAF9F04D70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D14F7ED8718D41FAA9A604B221969B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0CA58E-CE85-4963-894C-4C3F0DE6B682}"/>
      </w:docPartPr>
      <w:docPartBody>
        <w:p w:rsidR="00AE77D1" w:rsidRDefault="00101D33" w:rsidP="00101D33">
          <w:pPr>
            <w:pStyle w:val="D14F7ED8718D41FAA9A604B221969BD4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09941394F4C24C5FA3F0E9CE1F00D5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86F53-6684-4863-90B7-E99A94D882D4}"/>
      </w:docPartPr>
      <w:docPartBody>
        <w:p w:rsidR="00AE77D1" w:rsidRDefault="00101D33" w:rsidP="00101D33">
          <w:pPr>
            <w:pStyle w:val="09941394F4C24C5FA3F0E9CE1F00D551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026432623DC547908D5AEB2D43EEA4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9B789F-39C2-4DEC-806A-BEA4630373AE}"/>
      </w:docPartPr>
      <w:docPartBody>
        <w:p w:rsidR="00AE77D1" w:rsidRDefault="00101D33" w:rsidP="00101D33">
          <w:pPr>
            <w:pStyle w:val="026432623DC547908D5AEB2D43EEA495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68BABB8385F041E794284405859F70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7031B-AC23-424D-A462-2A1FEBBD2901}"/>
      </w:docPartPr>
      <w:docPartBody>
        <w:p w:rsidR="00AE77D1" w:rsidRDefault="00101D33" w:rsidP="00101D33">
          <w:pPr>
            <w:pStyle w:val="68BABB8385F041E794284405859F7023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0A1F7668B66E4892BF9A02F95159E4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F58919-2B80-4892-BF98-BDE9CD85448F}"/>
      </w:docPartPr>
      <w:docPartBody>
        <w:p w:rsidR="00AE77D1" w:rsidRDefault="00101D33" w:rsidP="00101D33">
          <w:pPr>
            <w:pStyle w:val="0A1F7668B66E4892BF9A02F95159E4BC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FE0DF0BD4370424E818F82F2A65FBD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8CBF7C-73AD-4E8A-90DE-AAE62B0A113E}"/>
      </w:docPartPr>
      <w:docPartBody>
        <w:p w:rsidR="00AE77D1" w:rsidRDefault="00101D33" w:rsidP="00101D33">
          <w:pPr>
            <w:pStyle w:val="FE0DF0BD4370424E818F82F2A65FBD9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44BAD73A64A46FD8FAFA07C26006F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5921E-11E7-44A8-B68D-47B1153C854B}"/>
      </w:docPartPr>
      <w:docPartBody>
        <w:p w:rsidR="00AE77D1" w:rsidRDefault="00101D33" w:rsidP="00101D33">
          <w:pPr>
            <w:pStyle w:val="E44BAD73A64A46FD8FAFA07C26006FE4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A195AB7F5D584AE88250BC8DB8DB98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4442E7-3CB1-44FA-9E0E-A1A7A1A03745}"/>
      </w:docPartPr>
      <w:docPartBody>
        <w:p w:rsidR="00AE77D1" w:rsidRDefault="00101D33" w:rsidP="00101D33">
          <w:pPr>
            <w:pStyle w:val="A195AB7F5D584AE88250BC8DB8DB98CA"/>
          </w:pPr>
          <w:r w:rsidRPr="00A1070F">
            <w:rPr>
              <w:rStyle w:val="PlaceholderText"/>
            </w:rPr>
            <w:t>[Comments]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D33"/>
    <w:rsid w:val="000011B4"/>
    <w:rsid w:val="00101D33"/>
    <w:rsid w:val="004558AF"/>
    <w:rsid w:val="005E6161"/>
    <w:rsid w:val="00AE77D1"/>
    <w:rsid w:val="00B357F8"/>
    <w:rsid w:val="00C907DB"/>
    <w:rsid w:val="00CF3F2D"/>
    <w:rsid w:val="00DA3AD2"/>
    <w:rsid w:val="00DF1E08"/>
    <w:rsid w:val="00F12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01D33"/>
    <w:rPr>
      <w:color w:val="808080"/>
    </w:rPr>
  </w:style>
  <w:style w:type="paragraph" w:customStyle="1" w:styleId="2C72FF0E43F64BFAB598970290B85B97">
    <w:name w:val="2C72FF0E43F64BFAB598970290B85B97"/>
  </w:style>
  <w:style w:type="paragraph" w:customStyle="1" w:styleId="B4CDBFFE9B4044E792C1D5558E99F436">
    <w:name w:val="B4CDBFFE9B4044E792C1D5558E99F436"/>
  </w:style>
  <w:style w:type="paragraph" w:customStyle="1" w:styleId="AE284A8AEE694C0C8AB13FE51A274252">
    <w:name w:val="AE284A8AEE694C0C8AB13FE51A274252"/>
  </w:style>
  <w:style w:type="paragraph" w:customStyle="1" w:styleId="7AE712188DA54037BA90EB3D46C02546">
    <w:name w:val="7AE712188DA54037BA90EB3D46C02546"/>
  </w:style>
  <w:style w:type="paragraph" w:customStyle="1" w:styleId="B20D62DE5A574EDEA0021E0BC7EF1069">
    <w:name w:val="B20D62DE5A574EDEA0021E0BC7EF1069"/>
  </w:style>
  <w:style w:type="paragraph" w:customStyle="1" w:styleId="61678FA33DCF49BFB675750A30127FDA">
    <w:name w:val="61678FA33DCF49BFB675750A30127FDA"/>
  </w:style>
  <w:style w:type="paragraph" w:customStyle="1" w:styleId="A14DCAD14AC34055A5CD85C3AA43BDA1">
    <w:name w:val="A14DCAD14AC34055A5CD85C3AA43BDA1"/>
  </w:style>
  <w:style w:type="paragraph" w:customStyle="1" w:styleId="894D1D45894E45E0962DC817553412F7">
    <w:name w:val="894D1D45894E45E0962DC817553412F7"/>
  </w:style>
  <w:style w:type="paragraph" w:customStyle="1" w:styleId="9F98C7A3B79C4E7B86AF0A091B3573E4">
    <w:name w:val="9F98C7A3B79C4E7B86AF0A091B3573E4"/>
  </w:style>
  <w:style w:type="paragraph" w:customStyle="1" w:styleId="F80D878621C24164A440C8B416891FA0">
    <w:name w:val="F80D878621C24164A440C8B416891FA0"/>
  </w:style>
  <w:style w:type="paragraph" w:customStyle="1" w:styleId="02FE2BE49AB941C0A4696E69F3941DC9">
    <w:name w:val="02FE2BE49AB941C0A4696E69F3941DC9"/>
  </w:style>
  <w:style w:type="paragraph" w:customStyle="1" w:styleId="7101E13E93A5482E8678EDA91546C944">
    <w:name w:val="7101E13E93A5482E8678EDA91546C944"/>
  </w:style>
  <w:style w:type="paragraph" w:customStyle="1" w:styleId="61C8A139E0AE4ABD8A206FBFC8A9EC0E">
    <w:name w:val="61C8A139E0AE4ABD8A206FBFC8A9EC0E"/>
  </w:style>
  <w:style w:type="paragraph" w:customStyle="1" w:styleId="2A9F1893623949148D817E5CED6F2D74">
    <w:name w:val="2A9F1893623949148D817E5CED6F2D74"/>
  </w:style>
  <w:style w:type="paragraph" w:customStyle="1" w:styleId="5B8E101D90304BDEAF1BF57BC1A90228">
    <w:name w:val="5B8E101D90304BDEAF1BF57BC1A90228"/>
  </w:style>
  <w:style w:type="paragraph" w:customStyle="1" w:styleId="E34D3E94E8F14FB0B51E5A47337D8DD7">
    <w:name w:val="E34D3E94E8F14FB0B51E5A47337D8DD7"/>
  </w:style>
  <w:style w:type="paragraph" w:customStyle="1" w:styleId="0E2A96948E784E03B2469EA7088F2246">
    <w:name w:val="0E2A96948E784E03B2469EA7088F2246"/>
  </w:style>
  <w:style w:type="paragraph" w:customStyle="1" w:styleId="86CC247FEFCA48A3939CFA3664D7E536">
    <w:name w:val="86CC247FEFCA48A3939CFA3664D7E536"/>
  </w:style>
  <w:style w:type="paragraph" w:customStyle="1" w:styleId="67BB053F66684D65A8DB6B1DA52E24CE">
    <w:name w:val="67BB053F66684D65A8DB6B1DA52E24CE"/>
  </w:style>
  <w:style w:type="paragraph" w:customStyle="1" w:styleId="5967F9FE14F747099118749832D49FCD">
    <w:name w:val="5967F9FE14F747099118749832D49FCD"/>
  </w:style>
  <w:style w:type="paragraph" w:customStyle="1" w:styleId="D9EB9AFBEEF54E9C993956B0F80D8CCC">
    <w:name w:val="D9EB9AFBEEF54E9C993956B0F80D8CCC"/>
  </w:style>
  <w:style w:type="paragraph" w:customStyle="1" w:styleId="9B549A89BC5F4D1FB7319AB267727857">
    <w:name w:val="9B549A89BC5F4D1FB7319AB267727857"/>
  </w:style>
  <w:style w:type="paragraph" w:customStyle="1" w:styleId="63FD9C5F7CF84FC4B3440C4149CDAD62">
    <w:name w:val="63FD9C5F7CF84FC4B3440C4149CDAD62"/>
  </w:style>
  <w:style w:type="paragraph" w:customStyle="1" w:styleId="FC6EB98BA7C94187B0652184B4AC2B31">
    <w:name w:val="FC6EB98BA7C94187B0652184B4AC2B31"/>
  </w:style>
  <w:style w:type="paragraph" w:customStyle="1" w:styleId="305A141CCB3B4B17A1C130DAF9F04D70">
    <w:name w:val="305A141CCB3B4B17A1C130DAF9F04D70"/>
  </w:style>
  <w:style w:type="paragraph" w:customStyle="1" w:styleId="D14F7ED8718D41FAA9A604B221969BD4">
    <w:name w:val="D14F7ED8718D41FAA9A604B221969BD4"/>
    <w:rsid w:val="00101D33"/>
  </w:style>
  <w:style w:type="paragraph" w:customStyle="1" w:styleId="09941394F4C24C5FA3F0E9CE1F00D551">
    <w:name w:val="09941394F4C24C5FA3F0E9CE1F00D551"/>
    <w:rsid w:val="00101D33"/>
  </w:style>
  <w:style w:type="paragraph" w:customStyle="1" w:styleId="026432623DC547908D5AEB2D43EEA495">
    <w:name w:val="026432623DC547908D5AEB2D43EEA495"/>
    <w:rsid w:val="00101D33"/>
  </w:style>
  <w:style w:type="paragraph" w:customStyle="1" w:styleId="68BABB8385F041E794284405859F7023">
    <w:name w:val="68BABB8385F041E794284405859F7023"/>
    <w:rsid w:val="00101D33"/>
  </w:style>
  <w:style w:type="paragraph" w:customStyle="1" w:styleId="0A1F7668B66E4892BF9A02F95159E4BC">
    <w:name w:val="0A1F7668B66E4892BF9A02F95159E4BC"/>
    <w:rsid w:val="00101D33"/>
  </w:style>
  <w:style w:type="paragraph" w:customStyle="1" w:styleId="FE0DF0BD4370424E818F82F2A65FBD94">
    <w:name w:val="FE0DF0BD4370424E818F82F2A65FBD94"/>
    <w:rsid w:val="00101D33"/>
  </w:style>
  <w:style w:type="paragraph" w:customStyle="1" w:styleId="A1D98825EFAB42908AB6E1F59DE7762D">
    <w:name w:val="A1D98825EFAB42908AB6E1F59DE7762D"/>
    <w:rsid w:val="00101D33"/>
  </w:style>
  <w:style w:type="paragraph" w:customStyle="1" w:styleId="A21182D8F32B427F85B362BF5A6248FC">
    <w:name w:val="A21182D8F32B427F85B362BF5A6248FC"/>
    <w:rsid w:val="00101D33"/>
  </w:style>
  <w:style w:type="paragraph" w:customStyle="1" w:styleId="621AEF1643294BA69FE85BF0311AC8B6">
    <w:name w:val="621AEF1643294BA69FE85BF0311AC8B6"/>
    <w:rsid w:val="00101D33"/>
  </w:style>
  <w:style w:type="paragraph" w:customStyle="1" w:styleId="73B6D14813934DB495A08BAEFD255605">
    <w:name w:val="73B6D14813934DB495A08BAEFD255605"/>
    <w:rsid w:val="00101D33"/>
  </w:style>
  <w:style w:type="paragraph" w:customStyle="1" w:styleId="1CD1E25122A34A5A8CA3E46ECE3B4B64">
    <w:name w:val="1CD1E25122A34A5A8CA3E46ECE3B4B64"/>
    <w:rsid w:val="00101D33"/>
  </w:style>
  <w:style w:type="paragraph" w:customStyle="1" w:styleId="2D380D5A30B24DB78C4A0C16E50E29EB">
    <w:name w:val="2D380D5A30B24DB78C4A0C16E50E29EB"/>
    <w:rsid w:val="00101D33"/>
  </w:style>
  <w:style w:type="paragraph" w:customStyle="1" w:styleId="8E4FB03322DE4BE0926B0D6C1FCE4660">
    <w:name w:val="8E4FB03322DE4BE0926B0D6C1FCE4660"/>
    <w:rsid w:val="00101D33"/>
  </w:style>
  <w:style w:type="paragraph" w:customStyle="1" w:styleId="E44BAD73A64A46FD8FAFA07C26006FE4">
    <w:name w:val="E44BAD73A64A46FD8FAFA07C26006FE4"/>
    <w:rsid w:val="00101D33"/>
  </w:style>
  <w:style w:type="paragraph" w:customStyle="1" w:styleId="CEE5C86BB79E4D16A26014632719C799">
    <w:name w:val="CEE5C86BB79E4D16A26014632719C799"/>
    <w:rsid w:val="00101D33"/>
  </w:style>
  <w:style w:type="paragraph" w:customStyle="1" w:styleId="5B8D587D2C2745EA98C74C26B48C6E87">
    <w:name w:val="5B8D587D2C2745EA98C74C26B48C6E87"/>
    <w:rsid w:val="00101D33"/>
  </w:style>
  <w:style w:type="paragraph" w:customStyle="1" w:styleId="A195AB7F5D584AE88250BC8DB8DB98CA">
    <w:name w:val="A195AB7F5D584AE88250BC8DB8DB98CA"/>
    <w:rsid w:val="00101D33"/>
  </w:style>
  <w:style w:type="paragraph" w:customStyle="1" w:styleId="E4ACD4BDF8CA4A919C69F7B80175CC91">
    <w:name w:val="E4ACD4BDF8CA4A919C69F7B80175CC91"/>
    <w:rsid w:val="00101D33"/>
  </w:style>
  <w:style w:type="paragraph" w:customStyle="1" w:styleId="17C8C91AA4BA4FE794C2B6C4E0F90827">
    <w:name w:val="17C8C91AA4BA4FE794C2B6C4E0F90827"/>
    <w:rsid w:val="00101D33"/>
  </w:style>
  <w:style w:type="paragraph" w:customStyle="1" w:styleId="B6C437F0DF1542BDBB211871E291478E">
    <w:name w:val="B6C437F0DF1542BDBB211871E291478E"/>
    <w:rsid w:val="00101D33"/>
  </w:style>
  <w:style w:type="paragraph" w:customStyle="1" w:styleId="73E5704DE22C4DDD9D998BF802D4E1F2">
    <w:name w:val="73E5704DE22C4DDD9D998BF802D4E1F2"/>
    <w:rsid w:val="00101D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C69A16-3DA9-4AE1-B9AF-8468AC937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Maths Exam Template 2015.dotx</Template>
  <TotalTime>3248</TotalTime>
  <Pages>31</Pages>
  <Words>4121</Words>
  <Characters>23490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Mathematics</vt:lpstr>
    </vt:vector>
  </TitlesOfParts>
  <Company>Western Trials</Company>
  <LinksUpToDate>false</LinksUpToDate>
  <CharactersWithSpaces>27556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Mathematics</dc:title>
  <dc:subject>Yearly</dc:subject>
  <dc:creator>Garry</dc:creator>
  <cp:keywords/>
  <dc:description>School Name</dc:description>
  <cp:lastModifiedBy>Garry Thorn</cp:lastModifiedBy>
  <cp:revision>47</cp:revision>
  <dcterms:created xsi:type="dcterms:W3CDTF">2015-07-15T00:11:00Z</dcterms:created>
  <dcterms:modified xsi:type="dcterms:W3CDTF">2015-08-16T14:00:00Z</dcterms:modified>
  <cp:category>Year 10</cp:category>
  <cp:contentStatus>2015</cp:contentStatus>
</cp:coreProperties>
</file>