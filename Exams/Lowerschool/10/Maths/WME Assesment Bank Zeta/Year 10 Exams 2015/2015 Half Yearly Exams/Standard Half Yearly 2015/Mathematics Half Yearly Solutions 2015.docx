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282F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  <w:r w:rsidRPr="007F77FC">
        <w:rPr>
          <w:rFonts w:ascii="Times New Roman" w:hAnsi="Times New Roman"/>
          <w:sz w:val="40"/>
          <w:szCs w:val="40"/>
        </w:rPr>
        <w:t>Western Mathematics Exams</w:t>
      </w: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  <w:r w:rsidRPr="007F77FC">
        <w:rPr>
          <w:rFonts w:ascii="Times New Roman" w:hAnsi="Times New Roman"/>
          <w:sz w:val="40"/>
          <w:szCs w:val="40"/>
        </w:rPr>
        <w:t>Half Yearly Examination</w:t>
      </w: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A37AD8">
      <w:pPr>
        <w:jc w:val="center"/>
        <w:rPr>
          <w:rFonts w:ascii="Times New Roman" w:hAnsi="Times New Roman"/>
          <w:sz w:val="40"/>
          <w:szCs w:val="40"/>
        </w:rPr>
      </w:pPr>
    </w:p>
    <w:p w:rsidR="007F77FC" w:rsidRPr="007F77FC" w:rsidRDefault="007F77FC" w:rsidP="007F77FC">
      <w:pPr>
        <w:spacing w:before="100" w:beforeAutospacing="1" w:after="100" w:afterAutospacing="1"/>
        <w:jc w:val="center"/>
        <w:rPr>
          <w:rFonts w:ascii="Times New Roman" w:hAnsi="Times New Roman"/>
          <w:sz w:val="48"/>
          <w:szCs w:val="48"/>
        </w:rPr>
      </w:pPr>
      <w:r w:rsidRPr="007F77FC">
        <w:rPr>
          <w:rFonts w:ascii="Times New Roman" w:hAnsi="Times New Roman"/>
          <w:sz w:val="48"/>
          <w:szCs w:val="48"/>
        </w:rPr>
        <w:t>2015</w:t>
      </w:r>
    </w:p>
    <w:p w:rsidR="007F77FC" w:rsidRPr="007F77FC" w:rsidRDefault="007F77FC" w:rsidP="007F77FC">
      <w:pPr>
        <w:spacing w:before="100" w:beforeAutospacing="1" w:after="100" w:afterAutospacing="1"/>
        <w:jc w:val="center"/>
        <w:rPr>
          <w:rFonts w:ascii="Times New Roman" w:hAnsi="Times New Roman"/>
          <w:sz w:val="56"/>
          <w:szCs w:val="56"/>
        </w:rPr>
      </w:pPr>
      <w:r w:rsidRPr="007F77FC">
        <w:rPr>
          <w:rFonts w:ascii="Times New Roman" w:hAnsi="Times New Roman"/>
          <w:sz w:val="56"/>
          <w:szCs w:val="56"/>
        </w:rPr>
        <w:t>Year 10</w:t>
      </w:r>
    </w:p>
    <w:p w:rsidR="007F77FC" w:rsidRPr="007F77FC" w:rsidRDefault="007F77FC" w:rsidP="007F77FC">
      <w:pPr>
        <w:jc w:val="center"/>
        <w:rPr>
          <w:rFonts w:ascii="Times New Roman" w:hAnsi="Times New Roman"/>
          <w:sz w:val="56"/>
          <w:szCs w:val="56"/>
        </w:rPr>
      </w:pPr>
      <w:r w:rsidRPr="007F77FC">
        <w:rPr>
          <w:rFonts w:ascii="Times New Roman" w:hAnsi="Times New Roman"/>
          <w:sz w:val="56"/>
          <w:szCs w:val="56"/>
        </w:rPr>
        <w:t xml:space="preserve">Mathematics Course   </w:t>
      </w:r>
    </w:p>
    <w:p w:rsidR="007F77FC" w:rsidRPr="007F77FC" w:rsidRDefault="007F77FC" w:rsidP="007F77FC">
      <w:pPr>
        <w:jc w:val="center"/>
        <w:rPr>
          <w:rFonts w:ascii="Times New Roman" w:hAnsi="Times New Roman"/>
          <w:sz w:val="56"/>
          <w:szCs w:val="56"/>
        </w:rPr>
      </w:pPr>
    </w:p>
    <w:p w:rsidR="007F77FC" w:rsidRPr="007F77FC" w:rsidRDefault="007F77FC" w:rsidP="007F77FC">
      <w:pPr>
        <w:jc w:val="center"/>
        <w:rPr>
          <w:rFonts w:ascii="Times New Roman" w:hAnsi="Times New Roman"/>
          <w:sz w:val="40"/>
          <w:szCs w:val="40"/>
        </w:rPr>
        <w:sectPr w:rsidR="007F77FC" w:rsidRPr="007F77FC" w:rsidSect="00A37AD8">
          <w:headerReference w:type="default" r:id="rId7"/>
          <w:footerReference w:type="default" r:id="rId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7F77FC">
        <w:rPr>
          <w:rFonts w:ascii="Times New Roman" w:hAnsi="Times New Roman"/>
          <w:sz w:val="56"/>
          <w:szCs w:val="56"/>
        </w:rPr>
        <w:t xml:space="preserve">Solutions  </w:t>
      </w: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1002"/>
        <w:gridCol w:w="5240"/>
        <w:gridCol w:w="2977"/>
      </w:tblGrid>
      <w:tr w:rsidR="00E57468" w:rsidRPr="00325745" w:rsidTr="00CF50D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32142659"/>
            <w:placeholder>
              <w:docPart w:val="A86A6A8BB536473A9E0DB480E15466A2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90" w:type="dxa"/>
                <w:gridSpan w:val="2"/>
                <w:shd w:val="clear" w:color="auto" w:fill="B4C6E7" w:themeFill="accent5" w:themeFillTint="66"/>
                <w:vAlign w:val="center"/>
              </w:tcPr>
              <w:p w:rsidR="00E57468" w:rsidRPr="00325745" w:rsidRDefault="007F77FC" w:rsidP="00A37AD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1511053743"/>
            <w:placeholder>
              <w:docPart w:val="CD7D9899244942869B3A539CA91870D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0" w:type="dxa"/>
                <w:shd w:val="clear" w:color="auto" w:fill="B4C6E7" w:themeFill="accent5" w:themeFillTint="66"/>
              </w:tcPr>
              <w:p w:rsidR="00E57468" w:rsidRPr="005C44C0" w:rsidRDefault="007F77FC" w:rsidP="00A37AD8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WME Half Yearly Maths</w:t>
                </w:r>
              </w:p>
            </w:tc>
          </w:sdtContent>
        </w:sdt>
        <w:tc>
          <w:tcPr>
            <w:tcW w:w="2977" w:type="dxa"/>
            <w:shd w:val="clear" w:color="auto" w:fill="1F3864" w:themeFill="accent5" w:themeFillShade="80"/>
          </w:tcPr>
          <w:p w:rsidR="00E57468" w:rsidRPr="00423CB0" w:rsidRDefault="00E57468" w:rsidP="00A37AD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</w:tc>
      </w:tr>
      <w:tr w:rsidR="00E57468" w:rsidRPr="00325745" w:rsidTr="00CF50DE">
        <w:trPr>
          <w:cantSplit/>
          <w:trHeight w:val="624"/>
        </w:trPr>
        <w:tc>
          <w:tcPr>
            <w:tcW w:w="10207" w:type="dxa"/>
            <w:gridSpan w:val="4"/>
            <w:shd w:val="clear" w:color="auto" w:fill="B4C6E7" w:themeFill="accent5" w:themeFillTint="66"/>
          </w:tcPr>
          <w:p w:rsidR="00E57468" w:rsidRPr="00885304" w:rsidRDefault="00E57468" w:rsidP="00A37AD8">
            <w:pPr>
              <w:rPr>
                <w:rFonts w:ascii="Times New Roman" w:hAnsi="Times New Roman"/>
                <w:sz w:val="40"/>
                <w:szCs w:val="40"/>
              </w:rPr>
            </w:pPr>
            <w:r>
              <w:rPr>
                <w:b/>
                <w:sz w:val="32"/>
                <w:szCs w:val="32"/>
              </w:rPr>
              <w:t xml:space="preserve">Section 1         </w:t>
            </w:r>
            <w:r>
              <w:rPr>
                <w:sz w:val="28"/>
                <w:szCs w:val="28"/>
              </w:rPr>
              <w:t>Short Answer Section</w:t>
            </w:r>
          </w:p>
        </w:tc>
      </w:tr>
      <w:tr w:rsidR="00E57468" w:rsidRPr="00325745" w:rsidTr="00CF50DE">
        <w:trPr>
          <w:cantSplit/>
          <w:trHeight w:val="624"/>
        </w:trPr>
        <w:tc>
          <w:tcPr>
            <w:tcW w:w="10207" w:type="dxa"/>
            <w:gridSpan w:val="4"/>
            <w:shd w:val="clear" w:color="auto" w:fill="B4C6E7" w:themeFill="accent5" w:themeFillTint="66"/>
          </w:tcPr>
          <w:p w:rsidR="00E57468" w:rsidRPr="00885304" w:rsidRDefault="00E57468" w:rsidP="00A37AD8">
            <w:pPr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885304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E57468" w:rsidTr="00CF50D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988" w:type="dxa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2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E57468" w:rsidRDefault="00E57468" w:rsidP="00A37AD8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64EA8" w:rsidRDefault="00264EA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</w:rPr>
              <w:object w:dxaOrig="4654" w:dyaOrig="77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3.25pt;height:39pt" o:ole="">
                  <v:imagedata r:id="rId9" o:title=""/>
                </v:shape>
                <o:OLEObject Type="Embed" ProgID="FXEquation.Equation" ShapeID="_x0000_i1025" DrawAspect="Content" ObjectID="_1494060281" r:id="rId10"/>
              </w:object>
            </w:r>
          </w:p>
        </w:tc>
        <w:tc>
          <w:tcPr>
            <w:tcW w:w="2977" w:type="dxa"/>
            <w:vAlign w:val="center"/>
          </w:tcPr>
          <w:p w:rsidR="00E57468" w:rsidRPr="00264EA8" w:rsidRDefault="00264EA8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64EA8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CA6C00" w:rsidRDefault="00264EA8" w:rsidP="00264EA8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t xml:space="preserve"> </w:t>
            </w:r>
            <w:r w:rsidR="00CA6C00" w:rsidRPr="00CA6C00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104" w:dyaOrig="537">
                <v:shape id="_x0000_i1026" type="#_x0000_t75" style="width:105pt;height:27pt" o:ole="">
                  <v:imagedata r:id="rId11" o:title=""/>
                </v:shape>
                <o:OLEObject Type="Embed" ProgID="FXEquation.Equation" ShapeID="_x0000_i1026" DrawAspect="Content" ObjectID="_1494060282" r:id="rId12"/>
              </w:object>
            </w:r>
            <w:r w:rsidRPr="00CA6C00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t xml:space="preserve"> </w:t>
            </w:r>
            <w:r w:rsidRPr="00CA6C00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</w:t>
            </w:r>
          </w:p>
        </w:tc>
        <w:tc>
          <w:tcPr>
            <w:tcW w:w="2977" w:type="dxa"/>
            <w:vAlign w:val="center"/>
          </w:tcPr>
          <w:p w:rsidR="00E57468" w:rsidRPr="00CA6C00" w:rsidRDefault="00CA6C00" w:rsidP="00743C09">
            <w:pPr>
              <w:spacing w:before="120" w:after="120"/>
              <w:jc w:val="center"/>
              <w:rPr>
                <w:rFonts w:ascii="Times New Roman" w:hAnsi="Times New Roman"/>
                <w:position w:val="-20"/>
                <w:sz w:val="28"/>
                <w:szCs w:val="28"/>
              </w:rPr>
            </w:pPr>
            <w:r w:rsidRPr="00CA6C00">
              <w:rPr>
                <w:rFonts w:ascii="Times New Roman" w:hAnsi="Times New Roman"/>
                <w:color w:val="FF0000"/>
                <w:position w:val="-20"/>
                <w:sz w:val="28"/>
                <w:szCs w:val="28"/>
              </w:rPr>
              <w:object w:dxaOrig="154" w:dyaOrig="537">
                <v:shape id="_x0000_i1027" type="#_x0000_t75" style="width:7.5pt;height:27pt" o:ole="">
                  <v:imagedata r:id="rId13" o:title=""/>
                </v:shape>
                <o:OLEObject Type="Embed" ProgID="FXEquation.Equation" ShapeID="_x0000_i1027" DrawAspect="Content" ObjectID="_1494060283" r:id="rId14"/>
              </w:objec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CA6C00" w:rsidRDefault="00CA6C00" w:rsidP="00CF50DE">
            <w:pPr>
              <w:spacing w:before="120" w:after="120"/>
              <w:rPr>
                <w:rFonts w:ascii="Times New Roman" w:hAnsi="Times New Roman"/>
                <w:position w:val="-9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A6C00">
              <w:rPr>
                <w:rFonts w:ascii="Times New Roman" w:hAnsi="Times New Roman"/>
                <w:color w:val="FF0000"/>
                <w:position w:val="-90"/>
                <w:sz w:val="24"/>
                <w:szCs w:val="24"/>
              </w:rPr>
              <w:object w:dxaOrig="3034" w:dyaOrig="1074">
                <v:shape id="_x0000_i1028" type="#_x0000_t75" style="width:151.5pt;height:54pt" o:ole="">
                  <v:imagedata r:id="rId15" o:title=""/>
                </v:shape>
                <o:OLEObject Type="Embed" ProgID="FXEquation.Equation" ShapeID="_x0000_i1028" DrawAspect="Content" ObjectID="_1494060284" r:id="rId16"/>
              </w:object>
            </w:r>
            <w:r w:rsidRPr="00CA6C00">
              <w:rPr>
                <w:rFonts w:ascii="Times New Roman" w:hAnsi="Times New Roman"/>
                <w:position w:val="-9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CA6C00" w:rsidRDefault="00CA6C00" w:rsidP="00743C09">
            <w:pPr>
              <w:spacing w:before="120" w:after="120"/>
              <w:jc w:val="center"/>
              <w:rPr>
                <w:rFonts w:ascii="Times New Roman" w:hAnsi="Times New Roman"/>
                <w:position w:val="-4"/>
                <w:sz w:val="28"/>
                <w:szCs w:val="28"/>
              </w:rPr>
            </w:pPr>
            <w:r w:rsidRPr="00CA6C00">
              <w:rPr>
                <w:rFonts w:ascii="Times New Roman" w:hAnsi="Times New Roman"/>
                <w:color w:val="FF0000"/>
                <w:position w:val="-4"/>
                <w:sz w:val="28"/>
                <w:szCs w:val="28"/>
              </w:rPr>
              <w:object w:dxaOrig="558" w:dyaOrig="224">
                <v:shape id="_x0000_i1029" type="#_x0000_t75" style="width:28.5pt;height:11.25pt" o:ole="">
                  <v:imagedata r:id="rId17" o:title=""/>
                </v:shape>
                <o:OLEObject Type="Embed" ProgID="FXEquation.Equation" ShapeID="_x0000_i1029" DrawAspect="Content" ObjectID="_1494060285" r:id="rId18"/>
              </w:objec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C55619" w:rsidRDefault="00C55619" w:rsidP="00CF50DE">
            <w:pPr>
              <w:spacing w:before="120" w:after="120"/>
              <w:rPr>
                <w:rFonts w:ascii="Times New Roman" w:hAnsi="Times New Roman"/>
                <w:position w:val="-9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55619">
              <w:rPr>
                <w:rFonts w:ascii="Times New Roman" w:hAnsi="Times New Roman"/>
                <w:color w:val="FF0000"/>
                <w:position w:val="-96"/>
                <w:sz w:val="24"/>
                <w:szCs w:val="24"/>
              </w:rPr>
              <w:object w:dxaOrig="2808" w:dyaOrig="1143">
                <v:shape id="_x0000_i1030" type="#_x0000_t75" style="width:140.25pt;height:57pt" o:ole="">
                  <v:imagedata r:id="rId19" o:title=""/>
                </v:shape>
                <o:OLEObject Type="Embed" ProgID="FXEquation.Equation" ShapeID="_x0000_i1030" DrawAspect="Content" ObjectID="_1494060286" r:id="rId20"/>
              </w:object>
            </w:r>
            <w:r w:rsidRPr="00C55619">
              <w:rPr>
                <w:rFonts w:ascii="Times New Roman" w:hAnsi="Times New Roman"/>
                <w:position w:val="-9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C55619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$0.24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Default="00743C09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30% discount leaves 70% to pay.</w:t>
            </w:r>
          </w:p>
          <w:p w:rsidR="00743C09" w:rsidRPr="00264EA8" w:rsidRDefault="00743C09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214" w:dyaOrig="1118">
                <v:shape id="_x0000_i1031" type="#_x0000_t75" style="width:160.5pt;height:55.5pt" o:ole="">
                  <v:imagedata r:id="rId21" o:title=""/>
                </v:shape>
                <o:OLEObject Type="Embed" ProgID="FXEquation.Equation" ShapeID="_x0000_i1031" DrawAspect="Content" ObjectID="_1494060287" r:id="rId2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743C09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$196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64EA8" w:rsidRDefault="00CA7C7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object w:dxaOrig="2868" w:dyaOrig="1098">
                <v:shape id="_x0000_i1032" type="#_x0000_t75" style="width:143.25pt;height:54.75pt" o:ole="">
                  <v:imagedata r:id="rId23" o:title=""/>
                </v:shape>
                <o:OLEObject Type="Embed" ProgID="FXEquation.Equation" ShapeID="_x0000_i1032" DrawAspect="Content" ObjectID="_1494060288" r:id="rId2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CA7C77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$220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CA7C77" w:rsidRDefault="00CA7C77" w:rsidP="00CF50DE">
            <w:pPr>
              <w:spacing w:before="120" w:after="120"/>
              <w:rPr>
                <w:rFonts w:ascii="Times New Roman" w:hAnsi="Times New Roman"/>
                <w:position w:val="-3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A7C77">
              <w:rPr>
                <w:rFonts w:ascii="Times New Roman" w:hAnsi="Times New Roman"/>
                <w:color w:val="FF0000"/>
                <w:position w:val="-30"/>
                <w:sz w:val="24"/>
                <w:szCs w:val="24"/>
              </w:rPr>
              <w:object w:dxaOrig="2854" w:dyaOrig="478">
                <v:shape id="_x0000_i1033" type="#_x0000_t75" style="width:142.5pt;height:24pt" o:ole="">
                  <v:imagedata r:id="rId25" o:title=""/>
                </v:shape>
                <o:OLEObject Type="Embed" ProgID="FXEquation.Equation" ShapeID="_x0000_i1033" DrawAspect="Content" ObjectID="_1494060289" r:id="rId26"/>
              </w:object>
            </w:r>
            <w:r w:rsidRPr="00CA7C77">
              <w:rPr>
                <w:rFonts w:ascii="Times New Roman" w:hAnsi="Times New Roman"/>
                <w:position w:val="-3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CA7C77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 : 2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6A21C0" w:rsidRDefault="006A21C0" w:rsidP="00CF50DE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6A21C0"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3528" w:dyaOrig="1058">
                <v:shape id="_x0000_i1034" type="#_x0000_t75" style="width:175.5pt;height:52.5pt" o:ole="">
                  <v:imagedata r:id="rId27" o:title=""/>
                </v:shape>
                <o:OLEObject Type="Embed" ProgID="FXEquation.Equation" ShapeID="_x0000_i1034" DrawAspect="Content" ObjectID="_1494060290" r:id="rId28"/>
              </w:object>
            </w:r>
            <w:r w:rsidRPr="006A21C0"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6A21C0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</w:t>
            </w:r>
            <w:r w:rsidRPr="009608AB">
              <w:rPr>
                <w:rFonts w:ascii="Times New Roman" w:hAnsi="Times New Roman"/>
                <w:sz w:val="28"/>
                <w:szCs w:val="28"/>
                <w:vertAlign w:val="superscript"/>
              </w:rPr>
              <w:t>o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9608AB" w:rsidRDefault="009608AB" w:rsidP="009608A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Let third angle =  </w:t>
            </w:r>
            <w:r w:rsidRPr="009608AB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44" w:dyaOrig="196">
                <v:shape id="_x0000_i1035" type="#_x0000_t75" style="width:12pt;height:9.75pt" o:ole="">
                  <v:imagedata r:id="rId29" o:title=""/>
                </v:shape>
                <o:OLEObject Type="Embed" ProgID="FXEquation.Equation" ShapeID="_x0000_i1035" DrawAspect="Content" ObjectID="_1494060291" r:id="rId3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245719" w:rsidRDefault="009608AB" w:rsidP="009608A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Using angle sum, </w:t>
            </w:r>
          </w:p>
          <w:p w:rsidR="00E57468" w:rsidRDefault="009608AB" w:rsidP="009608A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45719">
              <w:rPr>
                <w:rFonts w:ascii="Times New Roman" w:hAnsi="Times New Roman"/>
                <w:sz w:val="24"/>
                <w:szCs w:val="24"/>
              </w:rPr>
              <w:object w:dxaOrig="3322" w:dyaOrig="1056">
                <v:shape id="_x0000_i1036" type="#_x0000_t75" style="width:165.75pt;height:52.5pt" o:ole="">
                  <v:imagedata r:id="rId31" o:title=""/>
                </v:shape>
                <o:OLEObject Type="Embed" ProgID="FXEquation.Equation" ShapeID="_x0000_i1036" DrawAspect="Content" ObjectID="_1494060292" r:id="rId3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245719" w:rsidRDefault="00245719" w:rsidP="009608A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So angles are 55</w:t>
            </w:r>
            <w:r w:rsidRPr="00245719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>, 55</w:t>
            </w:r>
            <w:r w:rsidRPr="00245719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70</w:t>
            </w:r>
            <w:r w:rsidRPr="00245719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</w:p>
          <w:p w:rsidR="00245719" w:rsidRPr="00245719" w:rsidRDefault="00245719" w:rsidP="009608AB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Triangle is </w:t>
            </w:r>
            <w:r w:rsidRPr="00245719">
              <w:rPr>
                <w:rFonts w:ascii="Times New Roman" w:hAnsi="Times New Roman"/>
                <w:b/>
                <w:sz w:val="24"/>
                <w:szCs w:val="24"/>
              </w:rPr>
              <w:t>isosceles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Pr="00245719">
              <w:rPr>
                <w:rFonts w:ascii="Times New Roman" w:hAnsi="Times New Roman"/>
                <w:b/>
                <w:sz w:val="24"/>
                <w:szCs w:val="24"/>
              </w:rPr>
              <w:t>acute.</w:t>
            </w:r>
          </w:p>
        </w:tc>
        <w:tc>
          <w:tcPr>
            <w:tcW w:w="2977" w:type="dxa"/>
            <w:vAlign w:val="center"/>
          </w:tcPr>
          <w:p w:rsidR="00E57468" w:rsidRPr="00264EA8" w:rsidRDefault="00245719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45719">
              <w:rPr>
                <w:rFonts w:ascii="Times New Roman" w:hAnsi="Times New Roman"/>
                <w:b/>
                <w:sz w:val="24"/>
                <w:szCs w:val="24"/>
              </w:rPr>
              <w:t>isosceles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Pr="00245719">
              <w:rPr>
                <w:rFonts w:ascii="Times New Roman" w:hAnsi="Times New Roman"/>
                <w:b/>
                <w:sz w:val="24"/>
                <w:szCs w:val="24"/>
              </w:rPr>
              <w:t>acute.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64EA8" w:rsidRDefault="00245719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4174" w:dyaOrig="1054">
                <v:shape id="_x0000_i1037" type="#_x0000_t75" style="width:208.5pt;height:52.5pt" o:ole="">
                  <v:imagedata r:id="rId33" o:title=""/>
                </v:shape>
                <o:OLEObject Type="Embed" ProgID="FXEquation.Equation" ShapeID="_x0000_i1037" DrawAspect="Content" ObjectID="_1494060293" r:id="rId3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9B0A3E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108</w:t>
            </w:r>
            <w:r w:rsidRPr="009B0A3E">
              <w:rPr>
                <w:rFonts w:ascii="Times New Roman" w:hAnsi="Times New Roman"/>
                <w:sz w:val="28"/>
                <w:szCs w:val="28"/>
                <w:vertAlign w:val="superscript"/>
              </w:rPr>
              <w:t>o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FE3ACF" w:rsidRDefault="00FE3ACF" w:rsidP="00FE3ACF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290" w:dyaOrig="778">
                <v:shape id="_x0000_i1038" type="#_x0000_t75" style="width:114.75pt;height:39pt" o:ole="">
                  <v:imagedata r:id="rId35" o:title=""/>
                </v:shape>
                <o:OLEObject Type="Embed" ProgID="FXEquation.Equation" ShapeID="_x0000_i1038" DrawAspect="Content" ObjectID="_1494060294" r:id="rId36"/>
              </w:objec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</w:t>
            </w:r>
            <w:r w:rsidRPr="00FE3ACF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</w:t>
            </w:r>
          </w:p>
        </w:tc>
        <w:tc>
          <w:tcPr>
            <w:tcW w:w="2977" w:type="dxa"/>
            <w:vAlign w:val="center"/>
          </w:tcPr>
          <w:p w:rsidR="00E57468" w:rsidRPr="00264EA8" w:rsidRDefault="00FE3ACF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2.8 m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64EA8" w:rsidRDefault="00A24E9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4053" w:dyaOrig="1058">
                <v:shape id="_x0000_i1039" type="#_x0000_t75" style="width:202.5pt;height:52.5pt" o:ole="">
                  <v:imagedata r:id="rId37" o:title=""/>
                </v:shape>
                <o:OLEObject Type="Embed" ProgID="FXEquation.Equation" ShapeID="_x0000_i1039" DrawAspect="Content" ObjectID="_1494060295" r:id="rId3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A24E9A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84 cm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Default="00571DB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22 cm base and 60 cm height are perpendicular.</w:t>
            </w:r>
          </w:p>
          <w:p w:rsidR="00571DBF" w:rsidRPr="00571DBF" w:rsidRDefault="00571DBF" w:rsidP="00CF50DE">
            <w:pPr>
              <w:spacing w:before="120" w:after="120"/>
              <w:rPr>
                <w:rFonts w:ascii="Times New Roman" w:hAnsi="Times New Roman"/>
                <w:position w:val="-84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571DBF">
              <w:rPr>
                <w:rFonts w:ascii="Times New Roman" w:hAnsi="Times New Roman"/>
                <w:color w:val="FF0000"/>
                <w:position w:val="-84"/>
                <w:sz w:val="24"/>
                <w:szCs w:val="24"/>
              </w:rPr>
              <w:object w:dxaOrig="2478" w:dyaOrig="1178">
                <v:shape id="_x0000_i1040" type="#_x0000_t75" style="width:123.75pt;height:58.5pt" o:ole="">
                  <v:imagedata r:id="rId39" o:title=""/>
                </v:shape>
                <o:OLEObject Type="Embed" ProgID="FXEquation.Equation" ShapeID="_x0000_i1040" DrawAspect="Content" ObjectID="_1494060296" r:id="rId40"/>
              </w:object>
            </w:r>
            <w:r w:rsidRPr="00571DBF">
              <w:rPr>
                <w:rFonts w:ascii="Times New Roman" w:hAnsi="Times New Roman"/>
                <w:position w:val="-8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571DBF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660 cm</w:t>
            </w:r>
            <w:r w:rsidRPr="00571DBF">
              <w:rPr>
                <w:rFonts w:ascii="Times New Roman" w:hAnsi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E35B2B" w:rsidRDefault="00571DBF" w:rsidP="00CF50DE">
            <w:pPr>
              <w:spacing w:before="120" w:after="120"/>
              <w:rPr>
                <w:rFonts w:ascii="Times New Roman" w:hAnsi="Times New Roman"/>
                <w:position w:val="-16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35B2B" w:rsidRPr="00E35B2B">
              <w:rPr>
                <w:rFonts w:ascii="Times New Roman" w:hAnsi="Times New Roman"/>
                <w:color w:val="FF0000"/>
                <w:position w:val="-168"/>
                <w:sz w:val="24"/>
                <w:szCs w:val="24"/>
              </w:rPr>
              <w:object w:dxaOrig="3618" w:dyaOrig="1858">
                <v:shape id="_x0000_i1041" type="#_x0000_t75" style="width:180.75pt;height:92.25pt" o:ole="">
                  <v:imagedata r:id="rId41" o:title=""/>
                </v:shape>
                <o:OLEObject Type="Embed" ProgID="FXEquation.Equation" ShapeID="_x0000_i1041" DrawAspect="Content" ObjectID="_1494060297" r:id="rId42"/>
              </w:object>
            </w:r>
            <w:r w:rsidRPr="00E35B2B">
              <w:rPr>
                <w:rFonts w:ascii="Times New Roman" w:hAnsi="Times New Roman"/>
                <w:position w:val="-16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E35B2B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 m</w:t>
            </w:r>
            <w:r w:rsidRPr="00E35B2B">
              <w:rPr>
                <w:rFonts w:ascii="Times New Roman" w:hAnsi="Times New Roman"/>
                <w:sz w:val="28"/>
                <w:szCs w:val="28"/>
                <w:vertAlign w:val="superscript"/>
              </w:rPr>
              <w:t>3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Default="003369D1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Distance through W = 60 + 80 = 140 m</w:t>
            </w:r>
          </w:p>
          <w:p w:rsidR="003369D1" w:rsidRPr="003369D1" w:rsidRDefault="003369D1" w:rsidP="00CF50DE">
            <w:pPr>
              <w:spacing w:before="120" w:after="120"/>
              <w:rPr>
                <w:rFonts w:ascii="Times New Roman" w:hAnsi="Times New Roman"/>
                <w:position w:val="-15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3369D1">
              <w:rPr>
                <w:rFonts w:ascii="Times New Roman" w:hAnsi="Times New Roman"/>
                <w:color w:val="FF0000"/>
                <w:position w:val="-150"/>
                <w:sz w:val="24"/>
                <w:szCs w:val="24"/>
              </w:rPr>
              <w:object w:dxaOrig="2544" w:dyaOrig="1774">
                <v:shape id="_x0000_i1042" type="#_x0000_t75" style="width:126.75pt;height:89.25pt" o:ole="">
                  <v:imagedata r:id="rId43" o:title=""/>
                </v:shape>
                <o:OLEObject Type="Embed" ProgID="FXEquation.Equation" ShapeID="_x0000_i1042" DrawAspect="Content" ObjectID="_1494060298" r:id="rId44"/>
              </w:object>
            </w:r>
            <w:r w:rsidRPr="003369D1">
              <w:rPr>
                <w:rFonts w:ascii="Times New Roman" w:hAnsi="Times New Roman"/>
                <w:position w:val="-15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3369D1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 m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ED2D3A" w:rsidRDefault="00ED2D3A" w:rsidP="00CF50DE">
            <w:pPr>
              <w:spacing w:before="120" w:after="120"/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ED2D3A">
              <w:rPr>
                <w:color w:val="FF0000"/>
                <w:position w:val="-30"/>
              </w:rPr>
              <w:object w:dxaOrig="6528" w:dyaOrig="478">
                <v:shape id="_x0000_i1043" type="#_x0000_t75" style="width:326.25pt;height:24pt" o:ole="">
                  <v:imagedata r:id="rId45" o:title=""/>
                </v:shape>
                <o:OLEObject Type="Embed" ProgID="FXEquation.Equation" ShapeID="_x0000_i1043" DrawAspect="Content" ObjectID="_1494060299" r:id="rId46"/>
              </w:object>
            </w:r>
          </w:p>
        </w:tc>
        <w:tc>
          <w:tcPr>
            <w:tcW w:w="2977" w:type="dxa"/>
            <w:vAlign w:val="center"/>
          </w:tcPr>
          <w:p w:rsidR="00E57468" w:rsidRPr="00264EA8" w:rsidRDefault="00ED2D3A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2D3A">
              <w:rPr>
                <w:rFonts w:ascii="Times New Roman" w:hAnsi="Times New Roman"/>
                <w:i/>
                <w:sz w:val="28"/>
                <w:szCs w:val="28"/>
              </w:rPr>
              <w:t>ab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+ 15</w:t>
            </w:r>
            <w:r w:rsidRPr="00ED2D3A">
              <w:rPr>
                <w:rFonts w:ascii="Times New Roman" w:hAnsi="Times New Roman"/>
                <w:i/>
                <w:sz w:val="28"/>
                <w:szCs w:val="28"/>
              </w:rPr>
              <w:t>a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7F5761" w:rsidRDefault="007F5761" w:rsidP="00CF50DE">
            <w:pPr>
              <w:spacing w:before="120" w:after="120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 w:rsidRPr="007F5761">
              <w:rPr>
                <w:color w:val="FF0000"/>
                <w:position w:val="-60"/>
              </w:rPr>
              <w:object w:dxaOrig="3386" w:dyaOrig="1040">
                <v:shape id="_x0000_i1044" type="#_x0000_t75" style="width:169.5pt;height:51.75pt" o:ole="">
                  <v:imagedata r:id="rId47" o:title=""/>
                </v:shape>
                <o:OLEObject Type="Embed" ProgID="FXEquation.Equation" ShapeID="_x0000_i1044" DrawAspect="Content" ObjectID="_1494060300" r:id="rId48"/>
              </w:object>
            </w:r>
          </w:p>
        </w:tc>
        <w:tc>
          <w:tcPr>
            <w:tcW w:w="2977" w:type="dxa"/>
            <w:vAlign w:val="center"/>
          </w:tcPr>
          <w:p w:rsidR="00E57468" w:rsidRPr="007F5761" w:rsidRDefault="007F5761" w:rsidP="00743C09">
            <w:pPr>
              <w:spacing w:before="120" w:after="120"/>
              <w:jc w:val="center"/>
              <w:rPr>
                <w:rFonts w:ascii="Times New Roman" w:hAnsi="Times New Roman"/>
                <w:position w:val="-8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7F5761">
              <w:rPr>
                <w:rFonts w:ascii="Times New Roman" w:hAnsi="Times New Roman"/>
                <w:color w:val="FF0000"/>
                <w:position w:val="-8"/>
                <w:sz w:val="28"/>
                <w:szCs w:val="28"/>
              </w:rPr>
              <w:object w:dxaOrig="528" w:dyaOrig="354">
                <v:shape id="_x0000_i1045" type="#_x0000_t75" style="width:26.25pt;height:17.25pt" o:ole="">
                  <v:imagedata r:id="rId49" o:title=""/>
                </v:shape>
                <o:OLEObject Type="Embed" ProgID="FXEquation.Equation" ShapeID="_x0000_i1045" DrawAspect="Content" ObjectID="_1494060301" r:id="rId50"/>
              </w:object>
            </w:r>
            <w:r w:rsidRPr="007F5761">
              <w:rPr>
                <w:rFonts w:ascii="Times New Roman" w:hAnsi="Times New Roman"/>
                <w:position w:val="-8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A03439" w:rsidRDefault="00A03439" w:rsidP="00CF50DE">
            <w:pPr>
              <w:spacing w:before="120" w:after="120"/>
              <w:rPr>
                <w:rFonts w:ascii="Times New Roman" w:hAnsi="Times New Roman"/>
                <w:position w:val="-38"/>
                <w:sz w:val="24"/>
                <w:szCs w:val="24"/>
              </w:rPr>
            </w:pPr>
            <w:r w:rsidRPr="00A03439">
              <w:rPr>
                <w:color w:val="FF0000"/>
                <w:position w:val="-38"/>
              </w:rPr>
              <w:object w:dxaOrig="6543" w:dyaOrig="654">
                <v:shape id="_x0000_i1046" type="#_x0000_t75" style="width:328.5pt;height:32.25pt" o:ole="">
                  <v:imagedata r:id="rId51" o:title=""/>
                </v:shape>
                <o:OLEObject Type="Embed" ProgID="FXEquation.Equation" ShapeID="_x0000_i1046" DrawAspect="Content" ObjectID="_1494060302" r:id="rId52"/>
              </w:object>
            </w:r>
          </w:p>
        </w:tc>
        <w:tc>
          <w:tcPr>
            <w:tcW w:w="2977" w:type="dxa"/>
            <w:vAlign w:val="center"/>
          </w:tcPr>
          <w:p w:rsidR="00E57468" w:rsidRPr="00A03439" w:rsidRDefault="00A03439" w:rsidP="00743C09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A03439"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1188" w:dyaOrig="294">
                <v:shape id="_x0000_i1047" type="#_x0000_t75" style="width:59.25pt;height:14.25pt" o:ole="">
                  <v:imagedata r:id="rId53" o:title=""/>
                </v:shape>
                <o:OLEObject Type="Embed" ProgID="FXEquation.Equation" ShapeID="_x0000_i1047" DrawAspect="Content" ObjectID="_1494060303" r:id="rId54"/>
              </w:object>
            </w:r>
            <w:r w:rsidRPr="00A03439"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Default="00E9198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2774" w:dyaOrig="1438">
                <v:shape id="_x0000_i1048" type="#_x0000_t75" style="width:138.75pt;height:1in" o:ole="">
                  <v:imagedata r:id="rId55" o:title=""/>
                </v:shape>
                <o:OLEObject Type="Embed" ProgID="FXEquation.Equation" ShapeID="_x0000_i1048" DrawAspect="Content" ObjectID="_1494060304" r:id="rId5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E91985" w:rsidRPr="00264EA8" w:rsidRDefault="00E9198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Or by using the number plane diagram.</w:t>
            </w:r>
          </w:p>
        </w:tc>
        <w:tc>
          <w:tcPr>
            <w:tcW w:w="2977" w:type="dxa"/>
            <w:vAlign w:val="center"/>
          </w:tcPr>
          <w:p w:rsidR="00E57468" w:rsidRPr="00E91985" w:rsidRDefault="00E91985" w:rsidP="00743C09">
            <w:pPr>
              <w:spacing w:before="120" w:after="120"/>
              <w:jc w:val="center"/>
              <w:rPr>
                <w:rFonts w:ascii="Times New Roman" w:hAnsi="Times New Roman"/>
                <w:position w:val="-6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E91985">
              <w:rPr>
                <w:rFonts w:ascii="Times New Roman" w:hAnsi="Times New Roman"/>
                <w:color w:val="FF0000"/>
                <w:position w:val="-6"/>
                <w:sz w:val="28"/>
                <w:szCs w:val="28"/>
              </w:rPr>
              <w:object w:dxaOrig="764" w:dyaOrig="238">
                <v:shape id="_x0000_i1049" type="#_x0000_t75" style="width:38.25pt;height:12pt" o:ole="">
                  <v:imagedata r:id="rId57" o:title=""/>
                </v:shape>
                <o:OLEObject Type="Embed" ProgID="FXEquation.Equation" ShapeID="_x0000_i1049" DrawAspect="Content" ObjectID="_1494060305" r:id="rId58"/>
              </w:object>
            </w:r>
            <w:r w:rsidRPr="00E91985">
              <w:rPr>
                <w:rFonts w:ascii="Times New Roman" w:hAnsi="Times New Roman"/>
                <w:position w:val="-6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D21237" w:rsidRDefault="00D21237" w:rsidP="00CF50DE">
            <w:pPr>
              <w:spacing w:before="120" w:after="120"/>
              <w:rPr>
                <w:rFonts w:ascii="Times New Roman" w:hAnsi="Times New Roman"/>
                <w:position w:val="-62"/>
                <w:sz w:val="24"/>
                <w:szCs w:val="24"/>
              </w:rPr>
            </w:pPr>
            <w:r w:rsidRPr="00D21237">
              <w:rPr>
                <w:color w:val="FF0000"/>
                <w:position w:val="-62"/>
              </w:rPr>
              <w:object w:dxaOrig="3476" w:dyaOrig="1074">
                <v:shape id="_x0000_i1050" type="#_x0000_t75" style="width:174pt;height:54pt" o:ole="">
                  <v:imagedata r:id="rId59" o:title=""/>
                </v:shape>
                <o:OLEObject Type="Embed" ProgID="FXEquation.Equation" ShapeID="_x0000_i1050" DrawAspect="Content" ObjectID="_1494060306" r:id="rId60"/>
              </w:object>
            </w:r>
          </w:p>
        </w:tc>
        <w:tc>
          <w:tcPr>
            <w:tcW w:w="2977" w:type="dxa"/>
            <w:vAlign w:val="center"/>
          </w:tcPr>
          <w:p w:rsidR="00E57468" w:rsidRPr="00D21237" w:rsidRDefault="00D21237" w:rsidP="00743C09">
            <w:pPr>
              <w:spacing w:before="120" w:after="120"/>
              <w:jc w:val="center"/>
              <w:rPr>
                <w:rFonts w:ascii="Times New Roman" w:hAnsi="Times New Roman"/>
                <w:position w:val="-2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D21237">
              <w:rPr>
                <w:rFonts w:ascii="Times New Roman" w:hAnsi="Times New Roman"/>
                <w:color w:val="FF0000"/>
                <w:position w:val="-2"/>
                <w:sz w:val="28"/>
                <w:szCs w:val="28"/>
              </w:rPr>
              <w:object w:dxaOrig="408" w:dyaOrig="292">
                <v:shape id="_x0000_i1051" type="#_x0000_t75" style="width:21pt;height:14.25pt" o:ole="">
                  <v:imagedata r:id="rId61" o:title=""/>
                </v:shape>
                <o:OLEObject Type="Embed" ProgID="FXEquation.Equation" ShapeID="_x0000_i1051" DrawAspect="Content" ObjectID="_1494060307" r:id="rId62"/>
              </w:object>
            </w:r>
            <w:r w:rsidRPr="00D21237">
              <w:rPr>
                <w:rFonts w:ascii="Times New Roman" w:hAnsi="Times New Roman"/>
                <w:position w:val="-2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7C7E2E" w:rsidRDefault="007C7E2E" w:rsidP="00CF50DE">
            <w:pPr>
              <w:spacing w:before="120" w:after="120"/>
              <w:rPr>
                <w:rFonts w:ascii="Times New Roman" w:hAnsi="Times New Roman"/>
                <w:position w:val="-162"/>
                <w:sz w:val="24"/>
                <w:szCs w:val="24"/>
              </w:rPr>
            </w:pPr>
            <w:r w:rsidRPr="007C7E2E">
              <w:rPr>
                <w:color w:val="FF0000"/>
                <w:position w:val="-162"/>
              </w:rPr>
              <w:object w:dxaOrig="1638" w:dyaOrig="1958">
                <v:shape id="_x0000_i1052" type="#_x0000_t75" style="width:81.75pt;height:97.5pt" o:ole="">
                  <v:imagedata r:id="rId63" o:title=""/>
                </v:shape>
                <o:OLEObject Type="Embed" ProgID="FXEquation.Equation" ShapeID="_x0000_i1052" DrawAspect="Content" ObjectID="_1494060308" r:id="rId64"/>
              </w:object>
            </w:r>
          </w:p>
        </w:tc>
        <w:tc>
          <w:tcPr>
            <w:tcW w:w="2977" w:type="dxa"/>
            <w:vAlign w:val="center"/>
          </w:tcPr>
          <w:p w:rsidR="00E57468" w:rsidRPr="00264EA8" w:rsidRDefault="007C7E2E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7E2E">
              <w:rPr>
                <w:rFonts w:ascii="Times New Roman" w:hAnsi="Times New Roman"/>
                <w:i/>
                <w:sz w:val="28"/>
                <w:szCs w:val="28"/>
              </w:rPr>
              <w:t>m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= 8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275" w:rsidRDefault="00E5727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Number of marbles = 19 + 16 + 5 = 40</w:t>
            </w:r>
          </w:p>
          <w:p w:rsidR="00E57275" w:rsidRPr="00264EA8" w:rsidRDefault="00E5727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2538" w:dyaOrig="537">
                <v:shape id="_x0000_i1053" type="#_x0000_t75" style="width:127.5pt;height:27pt" o:ole="">
                  <v:imagedata r:id="rId65" o:title=""/>
                </v:shape>
                <o:OLEObject Type="Embed" ProgID="FXEquation.Equation" ShapeID="_x0000_i1053" DrawAspect="Content" ObjectID="_1494060309" r:id="rId6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</w:tc>
        <w:tc>
          <w:tcPr>
            <w:tcW w:w="2977" w:type="dxa"/>
            <w:vAlign w:val="center"/>
          </w:tcPr>
          <w:p w:rsidR="00E57468" w:rsidRPr="00E57275" w:rsidRDefault="00E57275" w:rsidP="00743C09">
            <w:pPr>
              <w:spacing w:before="120" w:after="120"/>
              <w:jc w:val="center"/>
              <w:rPr>
                <w:rFonts w:ascii="Times New Roman" w:hAnsi="Times New Roman"/>
                <w:position w:val="-20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E57275">
              <w:rPr>
                <w:rFonts w:ascii="Times New Roman" w:hAnsi="Times New Roman"/>
                <w:color w:val="FF0000"/>
                <w:position w:val="-20"/>
                <w:sz w:val="28"/>
                <w:szCs w:val="28"/>
              </w:rPr>
              <w:object w:dxaOrig="956" w:dyaOrig="537">
                <v:shape id="_x0000_i1054" type="#_x0000_t75" style="width:47.25pt;height:27pt" o:ole="">
                  <v:imagedata r:id="rId67" o:title=""/>
                </v:shape>
                <o:OLEObject Type="Embed" ProgID="FXEquation.Equation" ShapeID="_x0000_i1054" DrawAspect="Content" ObjectID="_1494060310" r:id="rId68"/>
              </w:object>
            </w:r>
            <w:r w:rsidRPr="00E57275">
              <w:rPr>
                <w:rFonts w:ascii="Times New Roman" w:hAnsi="Times New Roman"/>
                <w:position w:val="-20"/>
                <w:sz w:val="28"/>
                <w:szCs w:val="28"/>
              </w:rPr>
              <w:t xml:space="preserve"> 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Default="009C664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Arrange in order.</w:t>
            </w:r>
          </w:p>
          <w:p w:rsidR="009C664E" w:rsidRDefault="00B2554C" w:rsidP="00B2554C">
            <w:pPr>
              <w:spacing w:before="120" w:after="120"/>
            </w:pPr>
            <w:r>
              <w:t xml:space="preserve">0.87,  0.95, 1.24,  1.32,  1.35,  1.45,  </w:t>
            </w:r>
            <w:r w:rsidR="009C664E">
              <w:t>1.65</w:t>
            </w:r>
            <w:r>
              <w:t>,  1.75</w:t>
            </w:r>
            <w:r w:rsidR="009C664E">
              <w:t>,  1.84,  1.88.</w:t>
            </w:r>
          </w:p>
          <w:p w:rsidR="00B2554C" w:rsidRDefault="00B2554C" w:rsidP="00B2554C">
            <w:pPr>
              <w:spacing w:before="120" w:after="120"/>
            </w:pPr>
            <w:r>
              <w:t>Middle two of 10 are 1.35 and 1.45.</w:t>
            </w:r>
          </w:p>
          <w:p w:rsidR="00B2554C" w:rsidRPr="00B2554C" w:rsidRDefault="00B2554C" w:rsidP="00B2554C">
            <w:pPr>
              <w:spacing w:before="120" w:after="120"/>
              <w:rPr>
                <w:rFonts w:ascii="Times New Roman" w:hAnsi="Times New Roman"/>
                <w:position w:val="-76"/>
                <w:sz w:val="24"/>
                <w:szCs w:val="24"/>
              </w:rPr>
            </w:pPr>
            <w:r>
              <w:t xml:space="preserve"> </w:t>
            </w:r>
            <w:r w:rsidRPr="00B2554C">
              <w:rPr>
                <w:color w:val="FF0000"/>
                <w:position w:val="-76"/>
              </w:rPr>
              <w:object w:dxaOrig="2314" w:dyaOrig="1098">
                <v:shape id="_x0000_i1055" type="#_x0000_t75" style="width:115.5pt;height:54.75pt" o:ole="">
                  <v:imagedata r:id="rId69" o:title=""/>
                </v:shape>
                <o:OLEObject Type="Embed" ProgID="FXEquation.Equation" ShapeID="_x0000_i1055" DrawAspect="Content" ObjectID="_1494060311" r:id="rId70"/>
              </w:object>
            </w:r>
            <w:r w:rsidRPr="00B2554C">
              <w:rPr>
                <w:position w:val="-76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264EA8" w:rsidRDefault="00B2554C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1.40 m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Pr="00264EA8" w:rsidRDefault="00B2554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Between 1985 and 1987 the increase was $</w:t>
            </w:r>
            <w:r w:rsidR="00B700CE">
              <w:rPr>
                <w:rFonts w:ascii="Times New Roman" w:hAnsi="Times New Roman"/>
                <w:sz w:val="24"/>
                <w:szCs w:val="24"/>
              </w:rPr>
              <w:t>1 6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00 which was the biggest. </w:t>
            </w:r>
          </w:p>
        </w:tc>
        <w:tc>
          <w:tcPr>
            <w:tcW w:w="2977" w:type="dxa"/>
            <w:vAlign w:val="center"/>
          </w:tcPr>
          <w:p w:rsidR="00E57468" w:rsidRPr="00264EA8" w:rsidRDefault="00B700CE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1985 and 1987</w:t>
            </w:r>
          </w:p>
        </w:tc>
      </w:tr>
      <w:tr w:rsidR="00E57468" w:rsidRPr="00264EA8" w:rsidTr="00743C0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CF50DE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</w:tcPr>
          <w:p w:rsidR="00E57468" w:rsidRDefault="00B700C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Current record is 6.0 (in 2003)</w:t>
            </w:r>
          </w:p>
          <w:p w:rsidR="00B700CE" w:rsidRDefault="00B700C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Increase of 10% = </w:t>
            </w:r>
            <w:r w:rsidRPr="00B700CE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578" w:dyaOrig="194">
                <v:shape id="_x0000_i1056" type="#_x0000_t75" style="width:78.75pt;height:9.75pt" o:ole="">
                  <v:imagedata r:id="rId71" o:title=""/>
                </v:shape>
                <o:OLEObject Type="Embed" ProgID="FXEquation.Equation" ShapeID="_x0000_i1056" DrawAspect="Content" ObjectID="_1494060312" r:id="rId7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5512B" w:rsidRDefault="0065512B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So need to make 6.6</w:t>
            </w:r>
          </w:p>
          <w:p w:rsidR="0065512B" w:rsidRDefault="0065512B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In 2015 profit was 5.2, so increase compared to 2015 is </w:t>
            </w:r>
          </w:p>
          <w:p w:rsidR="0065512B" w:rsidRPr="00264EA8" w:rsidRDefault="0065512B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6.6 – 5.2 = 1.4 so $1 400.</w:t>
            </w:r>
          </w:p>
        </w:tc>
        <w:tc>
          <w:tcPr>
            <w:tcW w:w="2977" w:type="dxa"/>
            <w:vAlign w:val="center"/>
          </w:tcPr>
          <w:p w:rsidR="00E57468" w:rsidRPr="00264EA8" w:rsidRDefault="0065512B" w:rsidP="00743C09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$1 400</w:t>
            </w:r>
          </w:p>
        </w:tc>
      </w:tr>
    </w:tbl>
    <w:p w:rsidR="00E57468" w:rsidRPr="00264EA8" w:rsidRDefault="00E57468" w:rsidP="00E57468">
      <w:pPr>
        <w:rPr>
          <w:rFonts w:ascii="Times New Roman" w:hAnsi="Times New Roman"/>
          <w:sz w:val="24"/>
          <w:szCs w:val="24"/>
        </w:rPr>
        <w:sectPr w:rsidR="00E57468" w:rsidRPr="00264EA8" w:rsidSect="00A37AD8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bottom w:w="28" w:type="dxa"/>
        </w:tblCellMar>
        <w:tblLook w:val="04A0" w:firstRow="1" w:lastRow="0" w:firstColumn="1" w:lastColumn="0" w:noHBand="0" w:noVBand="1"/>
      </w:tblPr>
      <w:tblGrid>
        <w:gridCol w:w="988"/>
        <w:gridCol w:w="431"/>
        <w:gridCol w:w="5243"/>
        <w:gridCol w:w="568"/>
        <w:gridCol w:w="2977"/>
      </w:tblGrid>
      <w:tr w:rsidR="00E57468" w:rsidRPr="00264EA8" w:rsidTr="00CF50DE">
        <w:trPr>
          <w:cantSplit/>
          <w:trHeight w:val="624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418944250"/>
            <w:placeholder>
              <w:docPart w:val="C25B3276871041EB9ADC9BA377AF8C61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4C6E7" w:themeFill="accent5" w:themeFillTint="66"/>
                <w:vAlign w:val="center"/>
              </w:tcPr>
              <w:p w:rsidR="00E57468" w:rsidRPr="00264EA8" w:rsidRDefault="007F77FC" w:rsidP="00A37AD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 w:rsidRPr="00264EA8"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="Times New Roman" w:hAnsi="Times New Roman"/>
              <w:i/>
              <w:sz w:val="52"/>
              <w:szCs w:val="52"/>
            </w:rPr>
            <w:alias w:val="Title"/>
            <w:tag w:val=""/>
            <w:id w:val="713930614"/>
            <w:placeholder>
              <w:docPart w:val="8503718DB2924904B9BDBB2C4747BF1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4C6E7" w:themeFill="accent5" w:themeFillTint="66"/>
              </w:tcPr>
              <w:p w:rsidR="00E57468" w:rsidRPr="00264EA8" w:rsidRDefault="007F77FC" w:rsidP="00A37AD8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 w:rsidRPr="00264EA8">
                  <w:rPr>
                    <w:rFonts w:ascii="Times New Roman" w:hAnsi="Times New Roman"/>
                    <w:i/>
                    <w:sz w:val="52"/>
                    <w:szCs w:val="52"/>
                  </w:rPr>
                  <w:t>WME Half Yearly Maths</w:t>
                </w:r>
              </w:p>
            </w:tc>
          </w:sdtContent>
        </w:sdt>
        <w:tc>
          <w:tcPr>
            <w:tcW w:w="35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</w:tr>
      <w:tr w:rsidR="00E57468" w:rsidRPr="00264EA8" w:rsidTr="00CF50DE">
        <w:trPr>
          <w:cantSplit/>
          <w:trHeight w:val="454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E57468" w:rsidP="00A37AD8">
            <w:pPr>
              <w:rPr>
                <w:rFonts w:ascii="Times New Roman" w:hAnsi="Times New Roman"/>
              </w:rPr>
            </w:pP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Section 2     </w:t>
            </w:r>
            <w:r w:rsidR="00A0282F" w:rsidRPr="00264EA8">
              <w:rPr>
                <w:rFonts w:ascii="Times New Roman" w:hAnsi="Times New Roman"/>
                <w:b/>
                <w:sz w:val="32"/>
                <w:szCs w:val="32"/>
              </w:rPr>
              <w:t>Part A</w:t>
            </w: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    </w:t>
            </w:r>
            <w:r w:rsidRPr="00264EA8">
              <w:rPr>
                <w:rFonts w:ascii="Times New Roman" w:hAnsi="Times New Roman"/>
                <w:sz w:val="28"/>
                <w:szCs w:val="28"/>
              </w:rPr>
              <w:t>Multiple Choice Section</w:t>
            </w:r>
          </w:p>
        </w:tc>
      </w:tr>
      <w:tr w:rsidR="00E57468" w:rsidRPr="00264EA8" w:rsidTr="00CF50DE">
        <w:trPr>
          <w:cantSplit/>
          <w:trHeight w:val="39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E57468" w:rsidRPr="00264EA8" w:rsidTr="00CF50D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88" w:type="dxa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3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57468" w:rsidRPr="00264EA8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A37AD8" w:rsidP="00CF50DE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A37AD8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472" w:dyaOrig="537">
                <v:shape id="_x0000_i1057" type="#_x0000_t75" style="width:123pt;height:27pt" o:ole="">
                  <v:imagedata r:id="rId73" o:title=""/>
                </v:shape>
                <o:OLEObject Type="Embed" ProgID="FXEquation.Equation" ShapeID="_x0000_i1057" DrawAspect="Content" ObjectID="_1494060313" r:id="rId74"/>
              </w:object>
            </w:r>
            <w:r w:rsidRPr="00A37AD8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  <w:p w:rsidR="00A37AD8" w:rsidRPr="00A37AD8" w:rsidRDefault="00A37AD8" w:rsidP="00CF50DE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position w:val="-20"/>
                <w:sz w:val="24"/>
                <w:szCs w:val="24"/>
              </w:rPr>
              <w:t>The rest are equal.</w:t>
            </w:r>
          </w:p>
        </w:tc>
        <w:tc>
          <w:tcPr>
            <w:tcW w:w="2977" w:type="dxa"/>
            <w:vAlign w:val="center"/>
          </w:tcPr>
          <w:p w:rsidR="00E57468" w:rsidRPr="00A37AD8" w:rsidRDefault="00A37AD8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37AD8"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264EA8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264EA8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264EA8" w:rsidRDefault="00FF09A0" w:rsidP="00FF09A0">
            <w:pPr>
              <w:pStyle w:val="QuestionStyle"/>
              <w:spacing w:before="120"/>
            </w:pPr>
            <w:r>
              <w:t xml:space="preserve">  </w:t>
            </w:r>
            <w:r w:rsidRPr="00FF09A0">
              <w:rPr>
                <w:color w:val="FF0000"/>
                <w:position w:val="-82"/>
              </w:rPr>
              <w:object w:dxaOrig="4174" w:dyaOrig="1158">
                <v:shape id="_x0000_i1058" type="#_x0000_t75" style="width:208.5pt;height:57.6pt" o:ole="">
                  <v:imagedata r:id="rId75" o:title=""/>
                </v:shape>
                <o:OLEObject Type="Embed" ProgID="FXEquation.Equation" ShapeID="_x0000_i1058" DrawAspect="Content" ObjectID="_1494060314" r:id="rId76"/>
              </w:object>
            </w:r>
            <w:r w:rsidRPr="00FF09A0">
              <w:rPr>
                <w:position w:val="-82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A37AD8" w:rsidRDefault="00FF09A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FF09A0" w:rsidP="00CF50DE">
            <w:pPr>
              <w:spacing w:before="120" w:after="120"/>
              <w:rPr>
                <w:rFonts w:ascii="Times New Roman" w:hAnsi="Times New Roman"/>
                <w:position w:val="-3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F09A0">
              <w:rPr>
                <w:rFonts w:ascii="Times New Roman" w:hAnsi="Times New Roman"/>
                <w:color w:val="FF0000"/>
                <w:position w:val="-30"/>
                <w:sz w:val="24"/>
                <w:szCs w:val="24"/>
              </w:rPr>
              <w:object w:dxaOrig="3144" w:dyaOrig="478">
                <v:shape id="_x0000_i1059" type="#_x0000_t75" style="width:157.75pt;height:23.8pt" o:ole="">
                  <v:imagedata r:id="rId77" o:title=""/>
                </v:shape>
                <o:OLEObject Type="Embed" ProgID="FXEquation.Equation" ShapeID="_x0000_i1059" DrawAspect="Content" ObjectID="_1494060315" r:id="rId78"/>
              </w:object>
            </w:r>
            <w:r w:rsidRPr="00FF09A0">
              <w:rPr>
                <w:rFonts w:ascii="Times New Roman" w:hAnsi="Times New Roman"/>
                <w:position w:val="-3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F02796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F0279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2704" w:dyaOrig="1329">
                <v:shape id="_x0000_i1060" type="#_x0000_t75" style="width:135.25pt;height:65.75pt" o:ole="">
                  <v:imagedata r:id="rId79" o:title=""/>
                </v:shape>
                <o:OLEObject Type="Embed" ProgID="FXEquation.Equation" ShapeID="_x0000_i1060" DrawAspect="Content" ObjectID="_1494060316" r:id="rId8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F02796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45707D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978" w:dyaOrig="778">
                <v:shape id="_x0000_i1061" type="#_x0000_t75" style="width:198.45pt;height:38.8pt" o:ole="">
                  <v:imagedata r:id="rId81" o:title=""/>
                </v:shape>
                <o:OLEObject Type="Embed" ProgID="FXEquation.Equation" ShapeID="_x0000_i1061" DrawAspect="Content" ObjectID="_1494060317" r:id="rId8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45707D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06D50" w:rsidRDefault="00F06D50" w:rsidP="00CF50DE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06D50">
              <w:rPr>
                <w:rFonts w:ascii="Times New Roman" w:hAnsi="Times New Roman"/>
                <w:color w:val="FF0000"/>
                <w:position w:val="-88"/>
                <w:sz w:val="24"/>
                <w:szCs w:val="24"/>
              </w:rPr>
              <w:object w:dxaOrig="2628" w:dyaOrig="1058">
                <v:shape id="_x0000_i1062" type="#_x0000_t75" style="width:131.5pt;height:52.6pt" o:ole="">
                  <v:imagedata r:id="rId83" o:title=""/>
                </v:shape>
                <o:OLEObject Type="Embed" ProgID="FXEquation.Equation" ShapeID="_x0000_i1062" DrawAspect="Content" ObjectID="_1494060318" r:id="rId84"/>
              </w:object>
            </w:r>
            <w:r w:rsidRPr="00F06D50">
              <w:rPr>
                <w:rFonts w:ascii="Times New Roman" w:hAnsi="Times New Roman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F06D5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DF289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is not regular</w:t>
            </w:r>
          </w:p>
          <w:p w:rsidR="00DF2898" w:rsidRDefault="00DF289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 is non convex</w:t>
            </w:r>
          </w:p>
          <w:p w:rsidR="00DF2898" w:rsidRDefault="00DF289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 is not an octagon</w:t>
            </w:r>
          </w:p>
          <w:p w:rsidR="00DF2898" w:rsidRPr="00FF09A0" w:rsidRDefault="00DF289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 is a</w:t>
            </w:r>
            <w:r w:rsidRPr="00DF2898">
              <w:rPr>
                <w:rFonts w:ascii="Times New Roman" w:hAnsi="Times New Roman"/>
                <w:sz w:val="24"/>
                <w:szCs w:val="24"/>
              </w:rPr>
              <w:t xml:space="preserve"> convex regular octagon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977" w:type="dxa"/>
            <w:vAlign w:val="center"/>
          </w:tcPr>
          <w:p w:rsidR="00E57468" w:rsidRPr="00FF09A0" w:rsidRDefault="00DF2898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447EB4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and B are reflections </w:t>
            </w:r>
          </w:p>
          <w:p w:rsidR="00447EB4" w:rsidRDefault="00F94E2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 is a rotation through</w:t>
            </w:r>
            <w:r w:rsidR="00447EB4">
              <w:rPr>
                <w:rFonts w:ascii="Times New Roman" w:hAnsi="Times New Roman"/>
                <w:sz w:val="24"/>
                <w:szCs w:val="24"/>
              </w:rPr>
              <w:t xml:space="preserve"> 180</w:t>
            </w:r>
            <w:r w:rsidR="00447EB4" w:rsidRPr="00F94E2A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447EB4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447EB4" w:rsidRPr="00FF09A0" w:rsidRDefault="00447EB4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 is a rot</w:t>
            </w:r>
            <w:r w:rsidR="00F94E2A">
              <w:rPr>
                <w:rFonts w:ascii="Times New Roman" w:hAnsi="Times New Roman"/>
                <w:sz w:val="24"/>
                <w:szCs w:val="24"/>
              </w:rPr>
              <w:t>at</w:t>
            </w:r>
            <w:r>
              <w:rPr>
                <w:rFonts w:ascii="Times New Roman" w:hAnsi="Times New Roman"/>
                <w:sz w:val="24"/>
                <w:szCs w:val="24"/>
              </w:rPr>
              <w:t>ion through 90</w:t>
            </w:r>
            <w:r w:rsidRPr="00F94E2A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2977" w:type="dxa"/>
            <w:vAlign w:val="center"/>
          </w:tcPr>
          <w:p w:rsidR="00E57468" w:rsidRPr="00FF09A0" w:rsidRDefault="00F94E2A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F35A6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844" w:dyaOrig="1058">
                <v:shape id="_x0000_i1063" type="#_x0000_t75" style="width:192.2pt;height:52.6pt" o:ole="">
                  <v:imagedata r:id="rId85" o:title=""/>
                </v:shape>
                <o:OLEObject Type="Embed" ProgID="FXEquation.Equation" ShapeID="_x0000_i1063" DrawAspect="Content" ObjectID="_1494060319" r:id="rId8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EA63BD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714CC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714CCA">
              <w:rPr>
                <w:rFonts w:ascii="Times New Roman" w:hAnsi="Times New Roman"/>
                <w:sz w:val="24"/>
                <w:szCs w:val="24"/>
              </w:rPr>
              <w:t xml:space="preserve">Given that </w:t>
            </w:r>
            <w:r w:rsidRPr="00714CCA">
              <w:rPr>
                <w:rFonts w:ascii="Times New Roman" w:hAnsi="Times New Roman"/>
                <w:i/>
                <w:sz w:val="24"/>
                <w:szCs w:val="24"/>
              </w:rPr>
              <w:t>AB</w:t>
            </w:r>
            <w:r w:rsidRPr="00714CCA">
              <w:rPr>
                <w:rFonts w:ascii="Times New Roman" w:hAnsi="Times New Roman"/>
                <w:sz w:val="24"/>
                <w:szCs w:val="24"/>
              </w:rPr>
              <w:t xml:space="preserve"> | | </w:t>
            </w:r>
            <w:r w:rsidRPr="00714CCA">
              <w:rPr>
                <w:rFonts w:ascii="Times New Roman" w:hAnsi="Times New Roman"/>
                <w:i/>
                <w:sz w:val="24"/>
                <w:szCs w:val="24"/>
              </w:rPr>
              <w:t>DC</w:t>
            </w:r>
            <w:r w:rsidRPr="00714CCA"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Pr="00714CCA">
              <w:rPr>
                <w:rFonts w:ascii="Times New Roman" w:hAnsi="Times New Roman"/>
                <w:i/>
                <w:sz w:val="24"/>
                <w:szCs w:val="24"/>
              </w:rPr>
              <w:t>BC</w:t>
            </w:r>
            <w:r w:rsidRPr="00714CCA">
              <w:rPr>
                <w:rFonts w:ascii="Times New Roman" w:hAnsi="Times New Roman"/>
                <w:sz w:val="24"/>
                <w:szCs w:val="24"/>
              </w:rPr>
              <w:t xml:space="preserve"> | | </w:t>
            </w:r>
            <w:r w:rsidRPr="00714CCA">
              <w:rPr>
                <w:rFonts w:ascii="Times New Roman" w:hAnsi="Times New Roman"/>
                <w:i/>
                <w:sz w:val="24"/>
                <w:szCs w:val="24"/>
              </w:rPr>
              <w:t>AD</w:t>
            </w:r>
            <w:r>
              <w:rPr>
                <w:rFonts w:ascii="Times New Roman" w:hAnsi="Times New Roman"/>
                <w:sz w:val="24"/>
                <w:szCs w:val="24"/>
              </w:rPr>
              <w:t>, the quadrilateral is a parallelogram, so the diagonals bisect one another.</w:t>
            </w:r>
          </w:p>
          <w:p w:rsidR="00714CCA" w:rsidRPr="00714CCA" w:rsidRDefault="00714CC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So </w:t>
            </w:r>
            <w:r w:rsidRPr="00714CCA">
              <w:rPr>
                <w:rFonts w:ascii="Times New Roman" w:hAnsi="Times New Roman"/>
                <w:i/>
                <w:sz w:val="24"/>
                <w:szCs w:val="24"/>
              </w:rPr>
              <w:t>AC</w:t>
            </w:r>
            <w:r w:rsidRPr="00714CCA">
              <w:rPr>
                <w:rFonts w:ascii="Times New Roman" w:hAnsi="Times New Roman"/>
                <w:sz w:val="24"/>
                <w:szCs w:val="24"/>
              </w:rPr>
              <w:t xml:space="preserve"> bisects </w:t>
            </w:r>
            <w:r w:rsidRPr="00714CCA">
              <w:rPr>
                <w:rFonts w:ascii="Times New Roman" w:hAnsi="Times New Roman"/>
                <w:i/>
                <w:sz w:val="24"/>
                <w:szCs w:val="24"/>
              </w:rPr>
              <w:t>BD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.</w:t>
            </w:r>
          </w:p>
        </w:tc>
        <w:tc>
          <w:tcPr>
            <w:tcW w:w="2977" w:type="dxa"/>
            <w:vAlign w:val="center"/>
          </w:tcPr>
          <w:p w:rsidR="00E57468" w:rsidRPr="00FF09A0" w:rsidRDefault="00714CCA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2A1A10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Rhombus</w:t>
            </w:r>
          </w:p>
          <w:p w:rsidR="002A1A10" w:rsidRPr="00FF09A0" w:rsidRDefault="002A1A10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56F55">
              <w:rPr>
                <w:rFonts w:ascii="Times New Roman" w:hAnsi="Times New Roman"/>
                <w:sz w:val="24"/>
                <w:szCs w:val="24"/>
              </w:rPr>
              <w:object w:dxaOrig="1864" w:dyaOrig="1478">
                <v:shape id="_x0000_i1064" type="#_x0000_t75" style="width:93.3pt;height:73.9pt" o:ole="">
                  <v:imagedata r:id="rId87" o:title=""/>
                </v:shape>
                <o:OLEObject Type="Embed" ProgID="FXEquation.Equation" ShapeID="_x0000_i1064" DrawAspect="Content" ObjectID="_1494060320" r:id="rId8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F56F55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F56F55" w:rsidRPr="00F56F55" w:rsidRDefault="00F56F55" w:rsidP="00CF50DE">
            <w:pPr>
              <w:spacing w:before="120" w:after="120"/>
              <w:rPr>
                <w:rFonts w:ascii="Times New Roman" w:hAnsi="Times New Roman"/>
                <w:position w:val="-6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56F55">
              <w:rPr>
                <w:rFonts w:ascii="Times New Roman" w:hAnsi="Times New Roman"/>
                <w:color w:val="FF0000"/>
                <w:position w:val="-66"/>
                <w:sz w:val="24"/>
                <w:szCs w:val="24"/>
              </w:rPr>
              <w:object w:dxaOrig="2778" w:dyaOrig="834">
                <v:shape id="_x0000_i1065" type="#_x0000_t75" style="width:139pt;height:41.95pt" o:ole="">
                  <v:imagedata r:id="rId89" o:title=""/>
                </v:shape>
                <o:OLEObject Type="Embed" ProgID="FXEquation.Equation" ShapeID="_x0000_i1065" DrawAspect="Content" ObjectID="_1494060321" r:id="rId90"/>
              </w:object>
            </w:r>
            <w:r w:rsidRPr="00F56F55">
              <w:rPr>
                <w:rFonts w:ascii="Times New Roman" w:hAnsi="Times New Roman"/>
                <w:position w:val="-66"/>
                <w:sz w:val="24"/>
                <w:szCs w:val="24"/>
              </w:rPr>
              <w:t xml:space="preserve"> </w:t>
            </w:r>
            <w:r w:rsidR="006F6DB6">
              <w:rPr>
                <w:rFonts w:ascii="Times New Roman" w:hAnsi="Times New Roman"/>
                <w:noProof/>
                <w:position w:val="-66"/>
                <w:sz w:val="24"/>
                <w:szCs w:val="24"/>
                <w:lang w:eastAsia="en-AU"/>
              </w:rPr>
              <w:object w:dxaOrig="1440" w:dyaOrig="1440">
                <v:shape id="_x0000_s1174" type="#_x0000_t75" style="position:absolute;margin-left:158.4pt;margin-top:4.35pt;width:139.1pt;height:155.75pt;z-index:251868160;mso-position-horizontal-relative:text;mso-position-vertical-relative:text">
                  <v:imagedata r:id="rId91" o:title=""/>
                </v:shape>
                <o:OLEObject Type="Embed" ProgID="FXDraw.Graphic" ShapeID="_x0000_s1174" DrawAspect="Content" ObjectID="_1494060372" r:id="rId92"/>
              </w:object>
            </w:r>
          </w:p>
          <w:p w:rsidR="00F56F55" w:rsidRDefault="00F56F5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F56F55" w:rsidRDefault="00F56F5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F56F55" w:rsidRDefault="00F56F5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F56F55" w:rsidRDefault="00F56F5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F56F55" w:rsidRDefault="00F56F5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F56F55" w:rsidRPr="00FF09A0" w:rsidRDefault="00F56F5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E57468" w:rsidRPr="00FF09A0" w:rsidRDefault="001608F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9A75E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2828" w:dyaOrig="838">
                <v:shape id="_x0000_i1066" type="#_x0000_t75" style="width:141.5pt;height:41.95pt" o:ole="">
                  <v:imagedata r:id="rId93" o:title=""/>
                </v:shape>
                <o:OLEObject Type="Embed" ProgID="FXEquation.Equation" ShapeID="_x0000_i1066" DrawAspect="Content" ObjectID="_1494060322" r:id="rId9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9A75E5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7922D5" w:rsidRDefault="007922D5" w:rsidP="00CF50DE">
            <w:pPr>
              <w:spacing w:before="120" w:after="120"/>
              <w:rPr>
                <w:rFonts w:ascii="Times New Roman" w:hAnsi="Times New Roman"/>
                <w:position w:val="-1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7922D5">
              <w:rPr>
                <w:rFonts w:ascii="Times New Roman" w:hAnsi="Times New Roman"/>
                <w:color w:val="FF0000"/>
                <w:position w:val="-120"/>
                <w:sz w:val="24"/>
                <w:szCs w:val="24"/>
              </w:rPr>
              <w:object w:dxaOrig="2486" w:dyaOrig="1473">
                <v:shape id="_x0000_i1067" type="#_x0000_t75" style="width:124.6pt;height:73.9pt" o:ole="">
                  <v:imagedata r:id="rId95" o:title=""/>
                </v:shape>
                <o:OLEObject Type="Embed" ProgID="FXEquation.Equation" ShapeID="_x0000_i1067" DrawAspect="Content" ObjectID="_1494060323" r:id="rId96"/>
              </w:object>
            </w:r>
            <w:r w:rsidRPr="007922D5">
              <w:rPr>
                <w:rFonts w:ascii="Times New Roman" w:hAnsi="Times New Roman"/>
                <w:position w:val="-1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7922D5" w:rsidRDefault="007922D5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922D5"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48161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1788" w:dyaOrig="1118">
                <v:shape id="_x0000_i1068" type="#_x0000_t75" style="width:89.55pt;height:55.7pt" o:ole="">
                  <v:imagedata r:id="rId97" o:title=""/>
                </v:shape>
                <o:OLEObject Type="Embed" ProgID="FXEquation.Equation" ShapeID="_x0000_i1068" DrawAspect="Content" ObjectID="_1494060324" r:id="rId98"/>
              </w:object>
            </w:r>
          </w:p>
        </w:tc>
        <w:tc>
          <w:tcPr>
            <w:tcW w:w="2977" w:type="dxa"/>
            <w:vAlign w:val="center"/>
          </w:tcPr>
          <w:p w:rsidR="00E57468" w:rsidRPr="00FF09A0" w:rsidRDefault="00481615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48161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FA6952">
              <w:rPr>
                <w:color w:val="FF0000"/>
                <w:position w:val="-2"/>
              </w:rPr>
              <w:object w:dxaOrig="3094" w:dyaOrig="758">
                <v:shape id="_x0000_i1069" type="#_x0000_t75" style="width:154.65pt;height:38.2pt" o:ole="">
                  <v:imagedata r:id="rId99" o:title=""/>
                </v:shape>
                <o:OLEObject Type="Embed" ProgID="FXEquation.Equation" ShapeID="_x0000_i1069" DrawAspect="Content" ObjectID="_1494060325" r:id="rId100"/>
              </w:object>
            </w:r>
          </w:p>
        </w:tc>
        <w:tc>
          <w:tcPr>
            <w:tcW w:w="2977" w:type="dxa"/>
            <w:vAlign w:val="center"/>
          </w:tcPr>
          <w:p w:rsidR="00E57468" w:rsidRPr="00FF09A0" w:rsidRDefault="00481615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481615" w:rsidRDefault="0048161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481615">
              <w:rPr>
                <w:rFonts w:ascii="Times New Roman" w:hAnsi="Times New Roman"/>
                <w:color w:val="525252" w:themeColor="accent3" w:themeShade="80"/>
                <w:sz w:val="24"/>
                <w:szCs w:val="24"/>
              </w:rPr>
              <w:object w:dxaOrig="618" w:dyaOrig="294">
                <v:shape id="_x0000_i1070" type="#_x0000_t75" style="width:30.7pt;height:14.4pt" o:ole="">
                  <v:imagedata r:id="rId101" o:title=""/>
                </v:shape>
                <o:OLEObject Type="Embed" ProgID="FXEquation.Equation" ShapeID="_x0000_i1070" DrawAspect="Content" ObjectID="_1494060326" r:id="rId102"/>
              </w:object>
            </w:r>
            <w:r w:rsidRPr="00481615">
              <w:rPr>
                <w:rFonts w:ascii="Times New Roman" w:hAnsi="Times New Roman"/>
                <w:color w:val="525252" w:themeColor="accent3" w:themeShade="80"/>
                <w:sz w:val="24"/>
                <w:szCs w:val="24"/>
              </w:rPr>
              <w:t xml:space="preserve">  is not a factor of </w:t>
            </w:r>
            <w:r w:rsidRPr="00481615">
              <w:rPr>
                <w:rFonts w:ascii="Times New Roman" w:hAnsi="Times New Roman"/>
                <w:color w:val="525252" w:themeColor="accent3" w:themeShade="80"/>
                <w:position w:val="-6"/>
                <w:sz w:val="24"/>
                <w:szCs w:val="24"/>
              </w:rPr>
              <w:object w:dxaOrig="918" w:dyaOrig="334">
                <v:shape id="_x0000_i1071" type="#_x0000_t75" style="width:45.7pt;height:16.9pt" o:ole="">
                  <v:imagedata r:id="rId103" o:title=""/>
                </v:shape>
                <o:OLEObject Type="Embed" ProgID="FXEquation.Equation" ShapeID="_x0000_i1071" DrawAspect="Content" ObjectID="_1494060327" r:id="rId104"/>
              </w:object>
            </w:r>
            <w:r w:rsidRPr="00481615">
              <w:rPr>
                <w:rFonts w:ascii="Times New Roman" w:hAnsi="Times New Roman"/>
                <w:color w:val="525252" w:themeColor="accent3" w:themeShade="80"/>
                <w:sz w:val="24"/>
                <w:szCs w:val="24"/>
              </w:rPr>
              <w:t xml:space="preserve">as  </w:t>
            </w:r>
            <w:r w:rsidRPr="00481615">
              <w:rPr>
                <w:rFonts w:ascii="Times New Roman" w:hAnsi="Times New Roman"/>
                <w:color w:val="525252" w:themeColor="accent3" w:themeShade="80"/>
                <w:sz w:val="24"/>
                <w:szCs w:val="24"/>
              </w:rPr>
              <w:object w:dxaOrig="2118" w:dyaOrig="294">
                <v:shape id="_x0000_i1072" type="#_x0000_t75" style="width:105.8pt;height:14.4pt" o:ole="">
                  <v:imagedata r:id="rId105" o:title=""/>
                </v:shape>
                <o:OLEObject Type="Embed" ProgID="FXEquation.Equation" ShapeID="_x0000_i1072" DrawAspect="Content" ObjectID="_1494060328" r:id="rId106"/>
              </w:object>
            </w:r>
            <w:r w:rsidRPr="00481615">
              <w:rPr>
                <w:rFonts w:ascii="Times New Roman" w:hAnsi="Times New Roman"/>
                <w:color w:val="525252" w:themeColor="accent3" w:themeShade="8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481615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CC069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2208" w:dyaOrig="1397">
                <v:shape id="_x0000_i1073" type="#_x0000_t75" style="width:110.2pt;height:70.1pt" o:ole="">
                  <v:imagedata r:id="rId107" o:title=""/>
                </v:shape>
                <o:OLEObject Type="Embed" ProgID="FXEquation.Equation" ShapeID="_x0000_i1073" DrawAspect="Content" ObjectID="_1494060329" r:id="rId10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CC0696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80FAB" w:rsidRDefault="00F80FAB" w:rsidP="00CF50DE">
            <w:pPr>
              <w:spacing w:before="120" w:after="120"/>
              <w:rPr>
                <w:rFonts w:ascii="Times New Roman" w:hAnsi="Times New Roman"/>
                <w:position w:val="-68"/>
                <w:sz w:val="24"/>
                <w:szCs w:val="24"/>
              </w:rPr>
            </w:pPr>
            <w:r w:rsidRPr="00F80FAB">
              <w:rPr>
                <w:color w:val="FF0000"/>
                <w:position w:val="-68"/>
              </w:rPr>
              <w:object w:dxaOrig="2862" w:dyaOrig="1253">
                <v:shape id="_x0000_i1074" type="#_x0000_t75" style="width:143.35pt;height:62.6pt" o:ole="">
                  <v:imagedata r:id="rId109" o:title=""/>
                </v:shape>
                <o:OLEObject Type="Embed" ProgID="FXEquation.Equation" ShapeID="_x0000_i1074" DrawAspect="Content" ObjectID="_1494060330" r:id="rId110"/>
              </w:object>
            </w:r>
          </w:p>
        </w:tc>
        <w:tc>
          <w:tcPr>
            <w:tcW w:w="2977" w:type="dxa"/>
            <w:vAlign w:val="center"/>
          </w:tcPr>
          <w:p w:rsidR="00E57468" w:rsidRPr="00FF09A0" w:rsidRDefault="00F80FAB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5C0548" w:rsidP="00CF50DE">
            <w:pPr>
              <w:spacing w:before="120" w:after="120"/>
              <w:rPr>
                <w:color w:val="FF0000"/>
                <w:position w:val="-88"/>
              </w:rPr>
            </w:pPr>
            <w:r w:rsidRPr="005C0548">
              <w:rPr>
                <w:color w:val="FF0000"/>
                <w:position w:val="-88"/>
              </w:rPr>
              <w:object w:dxaOrig="1938" w:dyaOrig="1054">
                <v:shape id="_x0000_i1075" type="#_x0000_t75" style="width:97.05pt;height:52.6pt" o:ole="">
                  <v:imagedata r:id="rId111" o:title=""/>
                </v:shape>
                <o:OLEObject Type="Embed" ProgID="FXEquation.Equation" ShapeID="_x0000_i1075" DrawAspect="Content" ObjectID="_1494060331" r:id="rId112"/>
              </w:object>
            </w:r>
          </w:p>
          <w:p w:rsidR="005C0548" w:rsidRPr="005C0548" w:rsidRDefault="006F6DB6" w:rsidP="00CF50DE">
            <w:pPr>
              <w:spacing w:before="120" w:after="120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noProof/>
                <w:color w:val="FF0000"/>
                <w:position w:val="-88"/>
                <w:lang w:eastAsia="en-AU"/>
              </w:rPr>
              <w:object w:dxaOrig="1440" w:dyaOrig="1440">
                <v:shape id="_x0000_s1176" type="#_x0000_t75" style="position:absolute;margin-left:1.1pt;margin-top:15.75pt;width:295.8pt;height:26.9pt;z-index:251870208;mso-position-horizontal-relative:text;mso-position-vertical-relative:text">
                  <v:imagedata r:id="rId113" o:title=""/>
                </v:shape>
                <o:OLEObject Type="Embed" ProgID="FXDraw.Graphic" ShapeID="_x0000_s1176" DrawAspect="Content" ObjectID="_1494060373" r:id="rId114"/>
              </w:object>
            </w:r>
          </w:p>
        </w:tc>
        <w:tc>
          <w:tcPr>
            <w:tcW w:w="2977" w:type="dxa"/>
            <w:vAlign w:val="center"/>
          </w:tcPr>
          <w:p w:rsidR="00E57468" w:rsidRPr="00FF09A0" w:rsidRDefault="005C0548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BE4F04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They won 5 ( lost 2 and drew 1)</w:t>
            </w:r>
          </w:p>
        </w:tc>
        <w:tc>
          <w:tcPr>
            <w:tcW w:w="2977" w:type="dxa"/>
            <w:vAlign w:val="center"/>
          </w:tcPr>
          <w:p w:rsidR="00E57468" w:rsidRPr="00FF09A0" w:rsidRDefault="00BE4F04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9E72F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When they scored more than 15 points they won 5 games and drew 1, and when less than 15 points they won 1 and lost 2.</w:t>
            </w:r>
          </w:p>
          <w:p w:rsidR="009E72F7" w:rsidRPr="00FF09A0" w:rsidRDefault="009E72F7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So B is incorrect as they did not win all games when they scored over 15 points.</w:t>
            </w:r>
          </w:p>
        </w:tc>
        <w:tc>
          <w:tcPr>
            <w:tcW w:w="2977" w:type="dxa"/>
            <w:vAlign w:val="center"/>
          </w:tcPr>
          <w:p w:rsidR="00E57468" w:rsidRPr="00FF09A0" w:rsidRDefault="009E72F7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Pr="00FF09A0" w:rsidRDefault="0080315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Mean =  </w:t>
            </w:r>
            <w:r w:rsidRPr="0080315F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196" w:dyaOrig="537">
                <v:shape id="_x0000_i1076" type="#_x0000_t75" style="width:60.1pt;height:26.9pt" o:ole="">
                  <v:imagedata r:id="rId115" o:title=""/>
                </v:shape>
                <o:OLEObject Type="Embed" ProgID="FXEquation.Equation" ShapeID="_x0000_i1076" DrawAspect="Content" ObjectID="_1494060332" r:id="rId11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80315F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0123" w:rsidRPr="00FF09A0" w:rsidRDefault="00297732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Range = 20 – 10 = 10 </w:t>
            </w:r>
          </w:p>
        </w:tc>
        <w:tc>
          <w:tcPr>
            <w:tcW w:w="2977" w:type="dxa"/>
            <w:vAlign w:val="center"/>
          </w:tcPr>
          <w:p w:rsidR="00E57468" w:rsidRPr="00FF09A0" w:rsidRDefault="00297732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E57468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E57468" w:rsidRPr="00FF09A0" w:rsidRDefault="00E57468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E57468" w:rsidRDefault="00297732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Sum of scores =  </w:t>
            </w:r>
            <w:r w:rsidR="00274E4E" w:rsidRPr="00274E4E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5598" w:dyaOrig="194">
                <v:shape id="_x0000_i1077" type="#_x0000_t75" style="width:279.85pt;height:9.4pt" o:ole="">
                  <v:imagedata r:id="rId117" o:title=""/>
                </v:shape>
                <o:OLEObject Type="Embed" ProgID="FXEquation.Equation" ShapeID="_x0000_i1077" DrawAspect="Content" ObjectID="_1494060333" r:id="rId11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297732" w:rsidRPr="00274E4E" w:rsidRDefault="00297732" w:rsidP="00CF50DE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74E4E" w:rsidRPr="00274E4E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104" w:dyaOrig="537">
                <v:shape id="_x0000_i1078" type="#_x0000_t75" style="width:105.2pt;height:26.9pt" o:ole="">
                  <v:imagedata r:id="rId119" o:title=""/>
                </v:shape>
                <o:OLEObject Type="Embed" ProgID="FXEquation.Equation" ShapeID="_x0000_i1078" DrawAspect="Content" ObjectID="_1494060334" r:id="rId120"/>
              </w:object>
            </w:r>
            <w:r w:rsidRPr="00274E4E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57468" w:rsidRPr="00FF09A0" w:rsidRDefault="00274E4E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711E03" w:rsidRDefault="006F6DB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26" type="#_x0000_t75" style="position:absolute;margin-left:4.4pt;margin-top:6.55pt;width:219.85pt;height:95.5pt;z-index:251864064;mso-position-horizontal-relative:text;mso-position-vertical-relative:text">
                  <v:imagedata r:id="rId121" o:title=""/>
                </v:shape>
                <o:OLEObject Type="Embed" ProgID="FXDraw.Graphic" ShapeID="_x0000_s1026" DrawAspect="Content" ObjectID="_1494060374" r:id="rId122"/>
              </w:object>
            </w:r>
          </w:p>
          <w:p w:rsidR="00711E03" w:rsidRDefault="00711E0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711E03" w:rsidRDefault="00711E0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711E03" w:rsidRDefault="00711E0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711E03" w:rsidRDefault="00711E0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A0282F" w:rsidRPr="00711E03" w:rsidRDefault="00711E03" w:rsidP="00CF50DE">
            <w:pPr>
              <w:spacing w:before="120"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711E03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968" w:dyaOrig="294">
                <v:shape id="_x0000_i1079" type="#_x0000_t75" style="width:98.3pt;height:14.4pt" o:ole="">
                  <v:imagedata r:id="rId123" o:title=""/>
                </v:shape>
                <o:OLEObject Type="Embed" ProgID="FXEquation.Equation" ShapeID="_x0000_i1079" DrawAspect="Content" ObjectID="_1494060335" r:id="rId124"/>
              </w:object>
            </w:r>
            <w:r w:rsidRPr="00711E03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711E03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Default="00711E0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Sales over $4000 = $2500.</w:t>
            </w:r>
          </w:p>
          <w:p w:rsidR="00711E03" w:rsidRDefault="00711E0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Commission = </w:t>
            </w:r>
            <w:r w:rsidR="00CD568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CD5688" w:rsidRPr="00CD5688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988" w:dyaOrig="194">
                <v:shape id="_x0000_i1080" type="#_x0000_t75" style="width:150.25pt;height:10pt" o:ole="">
                  <v:imagedata r:id="rId125" o:title=""/>
                </v:shape>
                <o:OLEObject Type="Embed" ProgID="FXEquation.Equation" ShapeID="_x0000_i1080" DrawAspect="Content" ObjectID="_1494060336" r:id="rId126"/>
              </w:object>
            </w:r>
            <w:r w:rsidR="00CD5688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CD5688" w:rsidRDefault="00CD5688" w:rsidP="00CF50DE">
            <w:pPr>
              <w:spacing w:before="120" w:after="120"/>
              <w:rPr>
                <w:rFonts w:ascii="Times New Roman" w:hAnsi="Times New Roman"/>
                <w:position w:val="-4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</w:t>
            </w:r>
            <w:r w:rsidRPr="00CD5688">
              <w:rPr>
                <w:rFonts w:ascii="Times New Roman" w:hAnsi="Times New Roman"/>
                <w:color w:val="FF0000"/>
                <w:position w:val="-4"/>
                <w:sz w:val="24"/>
                <w:szCs w:val="24"/>
              </w:rPr>
              <w:object w:dxaOrig="2134" w:dyaOrig="224">
                <v:shape id="_x0000_i1081" type="#_x0000_t75" style="width:106.45pt;height:11.25pt" o:ole="">
                  <v:imagedata r:id="rId127" o:title=""/>
                </v:shape>
                <o:OLEObject Type="Embed" ProgID="FXEquation.Equation" ShapeID="_x0000_i1081" DrawAspect="Content" ObjectID="_1494060337" r:id="rId128"/>
              </w:object>
            </w:r>
            <w:r w:rsidRPr="00CD5688">
              <w:rPr>
                <w:rFonts w:ascii="Times New Roman" w:hAnsi="Times New Roman"/>
                <w:position w:val="-4"/>
                <w:sz w:val="24"/>
                <w:szCs w:val="24"/>
              </w:rPr>
              <w:t xml:space="preserve"> </w:t>
            </w:r>
          </w:p>
          <w:p w:rsidR="00CD5688" w:rsidRPr="00CD5688" w:rsidRDefault="00CD5688" w:rsidP="00CF50DE">
            <w:pPr>
              <w:spacing w:before="120" w:after="120"/>
              <w:rPr>
                <w:rFonts w:ascii="Times New Roman" w:hAnsi="Times New Roman"/>
                <w:position w:val="-4"/>
                <w:sz w:val="24"/>
                <w:szCs w:val="24"/>
              </w:rPr>
            </w:pPr>
            <w:r>
              <w:rPr>
                <w:rFonts w:ascii="Times New Roman" w:hAnsi="Times New Roman"/>
                <w:position w:val="-4"/>
                <w:sz w:val="24"/>
                <w:szCs w:val="24"/>
              </w:rPr>
              <w:t>Pay for week = 700 + 250 = $950</w:t>
            </w:r>
          </w:p>
        </w:tc>
        <w:tc>
          <w:tcPr>
            <w:tcW w:w="2977" w:type="dxa"/>
            <w:vAlign w:val="center"/>
          </w:tcPr>
          <w:p w:rsidR="00A0282F" w:rsidRPr="00FF09A0" w:rsidRDefault="00CD5688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6D021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4144" w:dyaOrig="774">
                <v:shape id="_x0000_i1082" type="#_x0000_t75" style="width:207.25pt;height:38.8pt" o:ole="">
                  <v:imagedata r:id="rId129" o:title=""/>
                </v:shape>
                <o:OLEObject Type="Embed" ProgID="FXEquation.Equation" ShapeID="_x0000_i1082" DrawAspect="Content" ObjectID="_1494060338" r:id="rId13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6D0213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6D0213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4462" w:dyaOrig="2234">
                <v:shape id="_x0000_i1083" type="#_x0000_t75" style="width:222.9pt;height:111.45pt" o:ole="">
                  <v:imagedata r:id="rId131" o:title=""/>
                </v:shape>
                <o:OLEObject Type="Embed" ProgID="FXEquation.Equation" ShapeID="_x0000_i1083" DrawAspect="Content" ObjectID="_1494060339" r:id="rId13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BD4A9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46104E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4222" w:dyaOrig="818">
                <v:shape id="_x0000_i1084" type="#_x0000_t75" style="width:210.35pt;height:40.7pt" o:ole="">
                  <v:imagedata r:id="rId133" o:title=""/>
                </v:shape>
                <o:OLEObject Type="Embed" ProgID="FXEquation.Equation" ShapeID="_x0000_i1084" DrawAspect="Content" ObjectID="_1494060340" r:id="rId13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46104E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EB4335" w:rsidRDefault="006F6DB6" w:rsidP="00CF50DE">
            <w:pPr>
              <w:spacing w:before="120" w:after="120"/>
              <w:rPr>
                <w:rFonts w:ascii="Times New Roman" w:hAnsi="Times New Roman"/>
                <w:position w:val="-92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position w:val="-92"/>
                <w:sz w:val="24"/>
                <w:szCs w:val="24"/>
                <w:lang w:eastAsia="en-AU"/>
              </w:rPr>
              <w:object w:dxaOrig="1440" w:dyaOrig="1440">
                <v:shape id="_x0000_s1071" type="#_x0000_t75" style="position:absolute;margin-left:128.25pt;margin-top:50.7pt;width:172.35pt;height:108.15pt;z-index:251865088;mso-position-horizontal-relative:text;mso-position-vertical-relative:text">
                  <v:imagedata r:id="rId135" o:title=""/>
                </v:shape>
                <o:OLEObject Type="Embed" ProgID="FXDraw.Graphic" ShapeID="_x0000_s1071" DrawAspect="Content" ObjectID="_1494060375" r:id="rId136"/>
              </w:object>
            </w:r>
            <w:r w:rsidR="00EB4335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B4335" w:rsidRPr="00EB4335">
              <w:rPr>
                <w:rFonts w:ascii="Times New Roman" w:hAnsi="Times New Roman"/>
                <w:color w:val="FF0000"/>
                <w:position w:val="-92"/>
                <w:sz w:val="24"/>
                <w:szCs w:val="24"/>
              </w:rPr>
              <w:object w:dxaOrig="5418" w:dyaOrig="1098">
                <v:shape id="_x0000_i1085" type="#_x0000_t75" style="width:271.7pt;height:54.45pt" o:ole="">
                  <v:imagedata r:id="rId137" o:title=""/>
                </v:shape>
                <o:OLEObject Type="Embed" ProgID="FXEquation.Equation" ShapeID="_x0000_i1085" DrawAspect="Content" ObjectID="_1494060341" r:id="rId138"/>
              </w:object>
            </w:r>
            <w:r w:rsidR="00EB4335" w:rsidRPr="00EB4335">
              <w:rPr>
                <w:rFonts w:ascii="Times New Roman" w:hAnsi="Times New Roman"/>
                <w:position w:val="-92"/>
                <w:sz w:val="24"/>
                <w:szCs w:val="24"/>
              </w:rPr>
              <w:t xml:space="preserve"> </w:t>
            </w:r>
          </w:p>
          <w:p w:rsidR="00EB4335" w:rsidRDefault="00EB433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B4335" w:rsidRDefault="00EB433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B4335" w:rsidRDefault="00EB433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B4335" w:rsidRDefault="00EB433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EB4335" w:rsidRPr="00FF09A0" w:rsidRDefault="00EB4335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A0282F" w:rsidRPr="00FF09A0" w:rsidRDefault="00EB4335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0313BA" w:rsidRDefault="000313BA" w:rsidP="00CF50DE">
            <w:pPr>
              <w:spacing w:before="120" w:after="120"/>
              <w:rPr>
                <w:rFonts w:ascii="Times New Roman" w:hAnsi="Times New Roman"/>
                <w:position w:val="-64"/>
                <w:sz w:val="24"/>
                <w:szCs w:val="24"/>
              </w:rPr>
            </w:pPr>
            <w:r w:rsidRPr="000313BA">
              <w:rPr>
                <w:color w:val="FF0000"/>
                <w:position w:val="-64"/>
              </w:rPr>
              <w:object w:dxaOrig="4504" w:dyaOrig="818">
                <v:shape id="_x0000_i1086" type="#_x0000_t75" style="width:225.4pt;height:40.7pt" o:ole="">
                  <v:imagedata r:id="rId139" o:title=""/>
                </v:shape>
                <o:OLEObject Type="Embed" ProgID="FXEquation.Equation" ShapeID="_x0000_i1086" DrawAspect="Content" ObjectID="_1494060342" r:id="rId140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0313BA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6E50D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Although a quadrilateral is present, it’s angle sum is not used in this proof.</w:t>
            </w:r>
          </w:p>
        </w:tc>
        <w:tc>
          <w:tcPr>
            <w:tcW w:w="2977" w:type="dxa"/>
            <w:vAlign w:val="center"/>
          </w:tcPr>
          <w:p w:rsidR="00A0282F" w:rsidRPr="00FF09A0" w:rsidRDefault="006E50D6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Default="006F6DB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21" type="#_x0000_t75" style="position:absolute;margin-left:3.05pt;margin-top:20.55pt;width:285.8pt;height:95.4pt;z-index:251866112;mso-position-horizontal-relative:text;mso-position-vertical-relative:text">
                  <v:imagedata r:id="rId141" o:title=""/>
                </v:shape>
                <o:OLEObject Type="Embed" ProgID="FXDraw.Graphic" ShapeID="_x0000_s1121" DrawAspect="Content" ObjectID="_1494060376" r:id="rId142"/>
              </w:object>
            </w:r>
          </w:p>
          <w:p w:rsidR="006E50D6" w:rsidRDefault="006E50D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E50D6" w:rsidRDefault="006E50D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E50D6" w:rsidRDefault="006E50D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E50D6" w:rsidRDefault="006E50D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6E50D6" w:rsidRPr="00FF09A0" w:rsidRDefault="006E50D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A0282F" w:rsidRPr="00FF09A0" w:rsidRDefault="006A2F6A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CD6C24" w:rsidRPr="00FF09A0" w:rsidRDefault="00CD6C24" w:rsidP="00CD6C24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D6C24">
              <w:rPr>
                <w:rFonts w:ascii="Times New Roman" w:hAnsi="Times New Roman"/>
                <w:color w:val="FF0000"/>
                <w:position w:val="-214"/>
                <w:sz w:val="24"/>
                <w:szCs w:val="24"/>
              </w:rPr>
              <w:object w:dxaOrig="3382" w:dyaOrig="2414">
                <v:shape id="_x0000_i1087" type="#_x0000_t75" style="width:169.05pt;height:120.85pt" o:ole="">
                  <v:imagedata r:id="rId143" o:title=""/>
                </v:shape>
                <o:OLEObject Type="Embed" ProgID="FXEquation.Equation" ShapeID="_x0000_i1087" DrawAspect="Content" ObjectID="_1494060343" r:id="rId144"/>
              </w:object>
            </w:r>
            <w:r w:rsidRPr="00CD6C24">
              <w:rPr>
                <w:rFonts w:ascii="Times New Roman" w:hAnsi="Times New Roman"/>
                <w:position w:val="-21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CD6C24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37555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262" w:dyaOrig="3197">
                <v:shape id="_x0000_i1088" type="#_x0000_t75" style="width:163.4pt;height:159.65pt" o:ole="">
                  <v:imagedata r:id="rId145" o:title=""/>
                </v:shape>
                <o:OLEObject Type="Embed" ProgID="FXEquation.Equation" ShapeID="_x0000_i1088" DrawAspect="Content" ObjectID="_1494060344" r:id="rId146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37555F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FC38FA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994" w:dyaOrig="1838">
                <v:shape id="_x0000_i1089" type="#_x0000_t75" style="width:199.7pt;height:92.05pt" o:ole="">
                  <v:imagedata r:id="rId147" o:title=""/>
                </v:shape>
                <o:OLEObject Type="Embed" ProgID="FXEquation.Equation" ShapeID="_x0000_i1089" DrawAspect="Content" ObjectID="_1494060345" r:id="rId14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98427B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98427B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0B4931">
              <w:rPr>
                <w:rFonts w:ascii="Times New Roman" w:hAnsi="Times New Roman"/>
                <w:sz w:val="24"/>
                <w:szCs w:val="24"/>
              </w:rPr>
              <w:object w:dxaOrig="3142" w:dyaOrig="1778">
                <v:shape id="_x0000_i1090" type="#_x0000_t75" style="width:157.15pt;height:88.9pt" o:ole="">
                  <v:imagedata r:id="rId149" o:title=""/>
                </v:shape>
                <o:OLEObject Type="Embed" ProgID="FXEquation.Equation" ShapeID="_x0000_i1090" DrawAspect="Content" ObjectID="_1494060346" r:id="rId15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0B4931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4D38C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2982" w:dyaOrig="1382">
                <v:shape id="_x0000_i1091" type="#_x0000_t75" style="width:149pt;height:68.85pt" o:ole="">
                  <v:imagedata r:id="rId151" o:title=""/>
                </v:shape>
                <o:OLEObject Type="Embed" ProgID="FXEquation.Equation" ShapeID="_x0000_i1091" DrawAspect="Content" ObjectID="_1494060347" r:id="rId152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4D38CC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Default="006F6DB6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75" type="#_x0000_t75" style="position:absolute;margin-left:149.35pt;margin-top:5.7pt;width:117.15pt;height:151.75pt;z-index:251869184;mso-position-horizontal-relative:text;mso-position-vertical-relative:text">
                  <v:imagedata r:id="rId153" o:title=""/>
                </v:shape>
                <o:OLEObject Type="Embed" ProgID="FXDraw.Graphic" ShapeID="_x0000_s1175" DrawAspect="Content" ObjectID="_1494060377" r:id="rId154"/>
              </w:object>
            </w:r>
            <w:r w:rsidR="00792DDF">
              <w:rPr>
                <w:rFonts w:ascii="Times New Roman" w:hAnsi="Times New Roman"/>
                <w:sz w:val="24"/>
                <w:szCs w:val="24"/>
              </w:rPr>
              <w:t>Bearing of P from Q</w:t>
            </w:r>
          </w:p>
          <w:p w:rsidR="00792DDF" w:rsidRPr="00792DDF" w:rsidRDefault="00811E78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="00792DDF">
              <w:rPr>
                <w:rFonts w:ascii="Times New Roman" w:hAnsi="Times New Roman"/>
                <w:sz w:val="24"/>
                <w:szCs w:val="24"/>
              </w:rPr>
              <w:t>s 270</w:t>
            </w:r>
            <w:r w:rsidR="00792DDF" w:rsidRPr="00792DDF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792DDF">
              <w:rPr>
                <w:rFonts w:ascii="Times New Roman" w:hAnsi="Times New Roman"/>
                <w:sz w:val="24"/>
                <w:szCs w:val="24"/>
              </w:rPr>
              <w:t xml:space="preserve"> + 43</w:t>
            </w:r>
            <w:r w:rsidR="00792DDF" w:rsidRPr="00792DDF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792DDF"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   </w:t>
            </w:r>
            <w:r w:rsidR="00792DDF" w:rsidRPr="00792DDF">
              <w:rPr>
                <w:rFonts w:ascii="Times New Roman" w:hAnsi="Times New Roman"/>
                <w:sz w:val="24"/>
                <w:szCs w:val="24"/>
              </w:rPr>
              <w:t xml:space="preserve">= </w:t>
            </w:r>
            <w:r w:rsidR="00792DDF">
              <w:rPr>
                <w:rFonts w:ascii="Times New Roman" w:hAnsi="Times New Roman"/>
                <w:sz w:val="24"/>
                <w:szCs w:val="24"/>
              </w:rPr>
              <w:t>313</w:t>
            </w:r>
            <w:r w:rsidR="00792DDF" w:rsidRPr="00792DDF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</w:p>
          <w:p w:rsidR="00792DDF" w:rsidRDefault="00792DD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792DDF" w:rsidRDefault="00792DD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792DDF" w:rsidRDefault="00792DD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792DDF" w:rsidRDefault="00792DD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792DDF" w:rsidRDefault="00792DD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  <w:p w:rsidR="00792DDF" w:rsidRPr="00FF09A0" w:rsidRDefault="00792DDF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A0282F" w:rsidRPr="00FF09A0" w:rsidRDefault="00792DDF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ED5FC2" w:rsidRDefault="00ED5FC2" w:rsidP="00CF50DE">
            <w:pPr>
              <w:spacing w:before="120" w:after="12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ED5FC2">
              <w:rPr>
                <w:color w:val="FF0000"/>
                <w:position w:val="-8"/>
              </w:rPr>
              <w:object w:dxaOrig="3244" w:dyaOrig="354">
                <v:shape id="_x0000_i1092" type="#_x0000_t75" style="width:162.15pt;height:17.55pt" o:ole="">
                  <v:imagedata r:id="rId155" o:title=""/>
                </v:shape>
                <o:OLEObject Type="Embed" ProgID="FXEquation.Equation" ShapeID="_x0000_i1092" DrawAspect="Content" ObjectID="_1494060348" r:id="rId156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225F4E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ED5FC2" w:rsidRDefault="00ED5FC2" w:rsidP="00CF50DE">
            <w:pPr>
              <w:spacing w:before="120" w:after="120"/>
              <w:rPr>
                <w:rFonts w:ascii="Times New Roman" w:hAnsi="Times New Roman"/>
                <w:position w:val="-19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D5FC2">
              <w:rPr>
                <w:rFonts w:ascii="Times New Roman" w:hAnsi="Times New Roman"/>
                <w:color w:val="FF0000"/>
                <w:position w:val="-196"/>
                <w:sz w:val="24"/>
                <w:szCs w:val="24"/>
              </w:rPr>
              <w:object w:dxaOrig="2014" w:dyaOrig="2298">
                <v:shape id="_x0000_i1093" type="#_x0000_t75" style="width:100.8pt;height:115.2pt" o:ole="">
                  <v:imagedata r:id="rId157" o:title=""/>
                </v:shape>
                <o:OLEObject Type="Embed" ProgID="FXEquation.Equation" ShapeID="_x0000_i1093" DrawAspect="Content" ObjectID="_1494060349" r:id="rId158"/>
              </w:object>
            </w:r>
            <w:r w:rsidRPr="00ED5FC2">
              <w:rPr>
                <w:rFonts w:ascii="Times New Roman" w:hAnsi="Times New Roman"/>
                <w:position w:val="-19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ED5FC2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C9134C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 w:rsidRPr="000B554E">
              <w:rPr>
                <w:color w:val="FF0000"/>
                <w:position w:val="-6"/>
              </w:rPr>
              <w:object w:dxaOrig="5284" w:dyaOrig="1374">
                <v:shape id="_x0000_i1094" type="#_x0000_t75" style="width:264.2pt;height:68.85pt" o:ole="">
                  <v:imagedata r:id="rId159" o:title=""/>
                </v:shape>
                <o:OLEObject Type="Embed" ProgID="FXEquation.Equation" ShapeID="_x0000_i1094" DrawAspect="Content" ObjectID="_1494060350" r:id="rId160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C9134C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88022A" w:rsidRDefault="0088022A" w:rsidP="00CF50DE">
            <w:pPr>
              <w:spacing w:before="120" w:after="120"/>
              <w:rPr>
                <w:rFonts w:ascii="Times New Roman" w:hAnsi="Times New Roman"/>
                <w:position w:val="-24"/>
                <w:sz w:val="24"/>
                <w:szCs w:val="24"/>
              </w:rPr>
            </w:pPr>
            <w:r w:rsidRPr="0088022A">
              <w:rPr>
                <w:color w:val="FF0000"/>
                <w:position w:val="-24"/>
              </w:rPr>
              <w:object w:dxaOrig="2510" w:dyaOrig="680">
                <v:shape id="_x0000_i1095" type="#_x0000_t75" style="width:125.2pt;height:33.8pt" o:ole="">
                  <v:imagedata r:id="rId161" o:title=""/>
                </v:shape>
                <o:OLEObject Type="Embed" ProgID="FXEquation.Equation" ShapeID="_x0000_i1095" DrawAspect="Content" ObjectID="_1494060351" r:id="rId162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88022A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225F4E" w:rsidRDefault="00225F4E" w:rsidP="00CF50DE">
            <w:pPr>
              <w:spacing w:before="120" w:after="120"/>
              <w:rPr>
                <w:rFonts w:ascii="Times New Roman" w:hAnsi="Times New Roman"/>
                <w:position w:val="-106"/>
                <w:sz w:val="24"/>
                <w:szCs w:val="24"/>
              </w:rPr>
            </w:pPr>
            <w:r w:rsidRPr="00225F4E">
              <w:rPr>
                <w:color w:val="FF0000"/>
                <w:position w:val="-106"/>
              </w:rPr>
              <w:object w:dxaOrig="2448" w:dyaOrig="1397">
                <v:shape id="_x0000_i1096" type="#_x0000_t75" style="width:122.7pt;height:70.1pt" o:ole="">
                  <v:imagedata r:id="rId163" o:title=""/>
                </v:shape>
                <o:OLEObject Type="Embed" ProgID="FXEquation.Equation" ShapeID="_x0000_i1096" DrawAspect="Content" ObjectID="_1494060352" r:id="rId164"/>
              </w:object>
            </w:r>
          </w:p>
        </w:tc>
        <w:tc>
          <w:tcPr>
            <w:tcW w:w="2977" w:type="dxa"/>
            <w:vAlign w:val="center"/>
          </w:tcPr>
          <w:p w:rsidR="00A0282F" w:rsidRPr="00FF09A0" w:rsidRDefault="00225F4E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Default="001E3556" w:rsidP="001E355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Counting the leaves there are 21 scores.</w:t>
            </w:r>
          </w:p>
          <w:p w:rsidR="001E3556" w:rsidRPr="001E3556" w:rsidRDefault="001E3556" w:rsidP="001E3556">
            <w:pPr>
              <w:spacing w:before="120" w:after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E3556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052" w:dyaOrig="537">
                <v:shape id="_x0000_i1097" type="#_x0000_t75" style="width:102.7pt;height:26.9pt" o:ole="">
                  <v:imagedata r:id="rId165" o:title=""/>
                </v:shape>
                <o:OLEObject Type="Embed" ProgID="FXEquation.Equation" ShapeID="_x0000_i1097" DrawAspect="Content" ObjectID="_1494060353" r:id="rId166"/>
              </w:object>
            </w:r>
            <w:r w:rsidRPr="001E3556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A0282F" w:rsidRPr="00FF09A0" w:rsidRDefault="001E3556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</w:t>
            </w:r>
          </w:p>
        </w:tc>
      </w:tr>
      <w:tr w:rsidR="00761DD6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761DD6" w:rsidRPr="00FF09A0" w:rsidRDefault="00761DD6" w:rsidP="00761DD6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761DD6" w:rsidRDefault="00761DD6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Median is the middle number of 21 ( the 11</w:t>
            </w:r>
            <w:r w:rsidRPr="00A00123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) which is 33. </w:t>
            </w:r>
          </w:p>
          <w:p w:rsidR="00761DD6" w:rsidRDefault="00761DD6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</w:tblGrid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top w:val="single" w:sz="4" w:space="0" w:color="auto"/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1</w:t>
                  </w:r>
                </w:p>
              </w:tc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1</w:t>
                  </w: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4</w:t>
                  </w: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6</w:t>
                  </w: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2</w:t>
                  </w:r>
                </w:p>
              </w:tc>
              <w:tc>
                <w:tcPr>
                  <w:tcW w:w="454" w:type="dxa"/>
                  <w:tcBorders>
                    <w:left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2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5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6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  <w:r w:rsidRPr="00A00123">
                    <w:rPr>
                      <w:highlight w:val="yellow"/>
                    </w:rPr>
                    <w:t>7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  <w:r w:rsidRPr="00A00123">
                    <w:rPr>
                      <w:highlight w:val="yellow"/>
                    </w:rPr>
                    <w:t>8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3</w:t>
                  </w:r>
                </w:p>
              </w:tc>
              <w:tc>
                <w:tcPr>
                  <w:tcW w:w="454" w:type="dxa"/>
                  <w:tcBorders>
                    <w:left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0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2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  <w:r>
                    <w:t>3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5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6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  <w:r w:rsidRPr="00A00123">
                    <w:rPr>
                      <w:highlight w:val="yellow"/>
                    </w:rPr>
                    <w:t>6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  <w:r w:rsidRPr="00A00123">
                    <w:rPr>
                      <w:highlight w:val="yellow"/>
                    </w:rPr>
                    <w:t>9</w:t>
                  </w: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4</w:t>
                  </w:r>
                </w:p>
              </w:tc>
              <w:tc>
                <w:tcPr>
                  <w:tcW w:w="454" w:type="dxa"/>
                  <w:tcBorders>
                    <w:left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  <w:r w:rsidRPr="00A00123">
                    <w:rPr>
                      <w:highlight w:val="yellow"/>
                    </w:rPr>
                    <w:t>2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4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7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9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left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3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5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</w:tbl>
          <w:p w:rsidR="00761DD6" w:rsidRPr="00FF09A0" w:rsidRDefault="00761DD6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761DD6" w:rsidRPr="00FF09A0" w:rsidRDefault="00761DD6" w:rsidP="00761DD6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761DD6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761DD6" w:rsidRPr="00FF09A0" w:rsidRDefault="00761DD6" w:rsidP="00761DD6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761DD6" w:rsidRDefault="00761DD6" w:rsidP="00761DD6">
            <w:r>
              <w:t>Middle of lower 10 scores is between 25 and 26 so 25.5</w:t>
            </w:r>
          </w:p>
          <w:p w:rsidR="00761DD6" w:rsidRDefault="00761DD6" w:rsidP="00761DD6">
            <w:r>
              <w:t>Middle of upper 10 scores is between 42 and 44 so 43</w:t>
            </w:r>
          </w:p>
          <w:p w:rsidR="00761DD6" w:rsidRDefault="00761DD6" w:rsidP="00761DD6">
            <w:r>
              <w:t>Interquartile range = 43 – 25.5 = 17.5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  <w:gridCol w:w="454"/>
            </w:tblGrid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bottom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top w:val="single" w:sz="4" w:space="0" w:color="auto"/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1</w:t>
                  </w:r>
                </w:p>
              </w:tc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A00123">
                    <w:rPr>
                      <w:strike/>
                      <w:highlight w:val="yellow"/>
                    </w:rPr>
                    <w:t>1</w:t>
                  </w: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A00123">
                    <w:rPr>
                      <w:strike/>
                      <w:highlight w:val="yellow"/>
                    </w:rPr>
                    <w:t>4</w:t>
                  </w: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A00123">
                    <w:rPr>
                      <w:strike/>
                      <w:highlight w:val="yellow"/>
                    </w:rPr>
                    <w:t>6</w:t>
                  </w: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top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2</w:t>
                  </w:r>
                </w:p>
              </w:tc>
              <w:tc>
                <w:tcPr>
                  <w:tcW w:w="454" w:type="dxa"/>
                  <w:tcBorders>
                    <w:left w:val="single" w:sz="4" w:space="0" w:color="auto"/>
                  </w:tcBorders>
                </w:tcPr>
                <w:p w:rsidR="00761DD6" w:rsidRPr="00A00123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A00123">
                    <w:rPr>
                      <w:strike/>
                      <w:highlight w:val="yellow"/>
                    </w:rPr>
                    <w:t>2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5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6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</w:rPr>
                  </w:pPr>
                  <w:r w:rsidRPr="009379E0">
                    <w:rPr>
                      <w:strike/>
                      <w:highlight w:val="yellow"/>
                    </w:rPr>
                    <w:t>7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</w:rPr>
                  </w:pPr>
                  <w:r w:rsidRPr="009379E0">
                    <w:rPr>
                      <w:strike/>
                      <w:highlight w:val="yellow"/>
                    </w:rPr>
                    <w:t>8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3</w:t>
                  </w:r>
                </w:p>
              </w:tc>
              <w:tc>
                <w:tcPr>
                  <w:tcW w:w="454" w:type="dxa"/>
                  <w:tcBorders>
                    <w:left w:val="single" w:sz="4" w:space="0" w:color="auto"/>
                  </w:tcBorders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9379E0">
                    <w:rPr>
                      <w:strike/>
                      <w:highlight w:val="yellow"/>
                    </w:rPr>
                    <w:t>0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9379E0">
                    <w:rPr>
                      <w:strike/>
                      <w:highlight w:val="yellow"/>
                    </w:rPr>
                    <w:t>2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  <w:r>
                    <w:t>3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9379E0">
                    <w:rPr>
                      <w:strike/>
                      <w:highlight w:val="yellow"/>
                    </w:rPr>
                    <w:t>5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9379E0">
                    <w:rPr>
                      <w:strike/>
                      <w:highlight w:val="yellow"/>
                    </w:rPr>
                    <w:t>6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</w:rPr>
                  </w:pPr>
                  <w:r w:rsidRPr="009379E0">
                    <w:rPr>
                      <w:strike/>
                      <w:highlight w:val="yellow"/>
                    </w:rPr>
                    <w:t>6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</w:rPr>
                  </w:pPr>
                  <w:r w:rsidRPr="009379E0">
                    <w:rPr>
                      <w:strike/>
                      <w:highlight w:val="yellow"/>
                    </w:rPr>
                    <w:t>9</w:t>
                  </w: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4</w:t>
                  </w:r>
                </w:p>
              </w:tc>
              <w:tc>
                <w:tcPr>
                  <w:tcW w:w="454" w:type="dxa"/>
                  <w:tcBorders>
                    <w:left w:val="single" w:sz="4" w:space="0" w:color="auto"/>
                  </w:tcBorders>
                </w:tcPr>
                <w:p w:rsidR="00761DD6" w:rsidRDefault="00761DD6" w:rsidP="00761DD6">
                  <w:pPr>
                    <w:pStyle w:val="QuestionStyle"/>
                  </w:pPr>
                  <w:r w:rsidRPr="00A00123">
                    <w:rPr>
                      <w:highlight w:val="yellow"/>
                    </w:rPr>
                    <w:t>2</w:t>
                  </w:r>
                </w:p>
              </w:tc>
              <w:tc>
                <w:tcPr>
                  <w:tcW w:w="454" w:type="dxa"/>
                </w:tcPr>
                <w:p w:rsidR="00761DD6" w:rsidRPr="00A00123" w:rsidRDefault="00761DD6" w:rsidP="00761DD6">
                  <w:pPr>
                    <w:pStyle w:val="QuestionStyle"/>
                    <w:rPr>
                      <w:highlight w:val="yellow"/>
                    </w:rPr>
                  </w:pPr>
                  <w:r w:rsidRPr="00A00123">
                    <w:rPr>
                      <w:highlight w:val="yellow"/>
                    </w:rPr>
                    <w:t>4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9379E0">
                    <w:rPr>
                      <w:strike/>
                      <w:highlight w:val="yellow"/>
                    </w:rPr>
                    <w:t>7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9379E0">
                    <w:rPr>
                      <w:strike/>
                      <w:highlight w:val="yellow"/>
                    </w:rPr>
                    <w:t>9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  <w:tr w:rsidR="00761DD6" w:rsidTr="00DD5C69"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  <w:tcBorders>
                    <w:left w:val="nil"/>
                    <w:right w:val="single" w:sz="4" w:space="0" w:color="auto"/>
                  </w:tcBorders>
                  <w:vAlign w:val="center"/>
                </w:tcPr>
                <w:p w:rsidR="00761DD6" w:rsidRDefault="00761DD6" w:rsidP="00761DD6">
                  <w:pPr>
                    <w:pStyle w:val="QuestionStyle"/>
                  </w:pPr>
                  <w:r>
                    <w:t>5</w:t>
                  </w:r>
                </w:p>
              </w:tc>
              <w:tc>
                <w:tcPr>
                  <w:tcW w:w="454" w:type="dxa"/>
                  <w:tcBorders>
                    <w:left w:val="single" w:sz="4" w:space="0" w:color="auto"/>
                  </w:tcBorders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9379E0">
                    <w:rPr>
                      <w:strike/>
                      <w:highlight w:val="yellow"/>
                    </w:rPr>
                    <w:t>3</w:t>
                  </w:r>
                </w:p>
              </w:tc>
              <w:tc>
                <w:tcPr>
                  <w:tcW w:w="454" w:type="dxa"/>
                </w:tcPr>
                <w:p w:rsidR="00761DD6" w:rsidRPr="009379E0" w:rsidRDefault="00761DD6" w:rsidP="00761DD6">
                  <w:pPr>
                    <w:pStyle w:val="QuestionStyle"/>
                    <w:rPr>
                      <w:strike/>
                      <w:highlight w:val="yellow"/>
                    </w:rPr>
                  </w:pPr>
                  <w:r w:rsidRPr="009379E0">
                    <w:rPr>
                      <w:strike/>
                      <w:highlight w:val="yellow"/>
                    </w:rPr>
                    <w:t>5</w:t>
                  </w: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  <w:tc>
                <w:tcPr>
                  <w:tcW w:w="454" w:type="dxa"/>
                </w:tcPr>
                <w:p w:rsidR="00761DD6" w:rsidRDefault="00761DD6" w:rsidP="00761DD6">
                  <w:pPr>
                    <w:pStyle w:val="QuestionStyle"/>
                  </w:pPr>
                </w:p>
              </w:tc>
            </w:tr>
          </w:tbl>
          <w:p w:rsidR="00761DD6" w:rsidRPr="00FF09A0" w:rsidRDefault="00761DD6" w:rsidP="00761DD6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761DD6" w:rsidRPr="00FF09A0" w:rsidRDefault="00761DD6" w:rsidP="00761DD6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AC5110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distribution is bimodal and symmetrical.</w:t>
            </w:r>
          </w:p>
        </w:tc>
        <w:tc>
          <w:tcPr>
            <w:tcW w:w="2977" w:type="dxa"/>
            <w:vAlign w:val="center"/>
          </w:tcPr>
          <w:p w:rsidR="00A0282F" w:rsidRPr="00FF09A0" w:rsidRDefault="00AC511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</w:t>
            </w:r>
          </w:p>
        </w:tc>
      </w:tr>
      <w:tr w:rsidR="00A0282F" w:rsidRPr="00FF09A0" w:rsidTr="00A37A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680"/>
        </w:trPr>
        <w:tc>
          <w:tcPr>
            <w:tcW w:w="988" w:type="dxa"/>
          </w:tcPr>
          <w:p w:rsidR="00A0282F" w:rsidRPr="00FF09A0" w:rsidRDefault="00A0282F" w:rsidP="00DC6830">
            <w:pPr>
              <w:pStyle w:val="ListParagraph"/>
              <w:numPr>
                <w:ilvl w:val="0"/>
                <w:numId w:val="1"/>
              </w:num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</w:tcPr>
          <w:p w:rsidR="00A0282F" w:rsidRPr="00FF09A0" w:rsidRDefault="00AC5110" w:rsidP="00CF50DE">
            <w:pPr>
              <w:spacing w:before="120"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As it is symmetrical the median and the mean are the same (at 23), as it is bimodal the mode is different (22 and 24), and the range of 6 is different again. </w:t>
            </w:r>
          </w:p>
        </w:tc>
        <w:tc>
          <w:tcPr>
            <w:tcW w:w="2977" w:type="dxa"/>
            <w:vAlign w:val="center"/>
          </w:tcPr>
          <w:p w:rsidR="00A0282F" w:rsidRPr="00FF09A0" w:rsidRDefault="00AC5110" w:rsidP="00A37AD8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</w:t>
            </w:r>
          </w:p>
        </w:tc>
      </w:tr>
    </w:tbl>
    <w:p w:rsidR="00E57468" w:rsidRPr="00FF09A0" w:rsidRDefault="00E57468" w:rsidP="00E57468">
      <w:pPr>
        <w:rPr>
          <w:rFonts w:ascii="Times New Roman" w:hAnsi="Times New Roman"/>
          <w:sz w:val="24"/>
          <w:szCs w:val="24"/>
        </w:rPr>
      </w:pPr>
    </w:p>
    <w:p w:rsidR="00E57468" w:rsidRPr="00FF09A0" w:rsidRDefault="00E57468" w:rsidP="00E57468">
      <w:pPr>
        <w:rPr>
          <w:rFonts w:ascii="Times New Roman" w:hAnsi="Times New Roman"/>
          <w:sz w:val="24"/>
          <w:szCs w:val="24"/>
        </w:rPr>
        <w:sectPr w:rsidR="00E57468" w:rsidRPr="00FF09A0" w:rsidSect="00A37AD8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7F77FC" w:rsidRPr="00FF09A0" w:rsidRDefault="007F77FC" w:rsidP="007F77FC">
      <w:pPr>
        <w:tabs>
          <w:tab w:val="left" w:pos="2040"/>
        </w:tabs>
        <w:ind w:left="720"/>
        <w:jc w:val="center"/>
        <w:rPr>
          <w:rFonts w:ascii="Times New Roman" w:hAnsi="Times New Roman"/>
          <w:sz w:val="40"/>
          <w:szCs w:val="40"/>
        </w:rPr>
      </w:pPr>
      <w:r w:rsidRPr="00FF09A0">
        <w:rPr>
          <w:rFonts w:ascii="Times New Roman" w:hAnsi="Times New Roman"/>
        </w:rPr>
        <w:t xml:space="preserve">             </w:t>
      </w:r>
      <w:r w:rsidRPr="00FF09A0">
        <w:rPr>
          <w:rFonts w:ascii="Times New Roman" w:hAnsi="Times New Roman"/>
          <w:sz w:val="40"/>
          <w:szCs w:val="40"/>
        </w:rPr>
        <w:t xml:space="preserve"> </w:t>
      </w:r>
      <w:r w:rsidRPr="00FF09A0">
        <w:rPr>
          <w:rFonts w:ascii="Times New Roman" w:hAnsi="Times New Roman"/>
        </w:rPr>
        <w:t xml:space="preserve">             </w:t>
      </w:r>
      <w:r w:rsidRPr="00FF09A0">
        <w:rPr>
          <w:rFonts w:ascii="Times New Roman" w:hAnsi="Times New Roman"/>
          <w:sz w:val="40"/>
          <w:szCs w:val="40"/>
        </w:rPr>
        <w:t xml:space="preserve"> </w:t>
      </w:r>
    </w:p>
    <w:p w:rsidR="007F77FC" w:rsidRPr="00FF09A0" w:rsidRDefault="007F77FC" w:rsidP="007F77FC">
      <w:pPr>
        <w:tabs>
          <w:tab w:val="left" w:pos="2040"/>
        </w:tabs>
        <w:ind w:left="720"/>
        <w:jc w:val="center"/>
        <w:rPr>
          <w:rFonts w:ascii="Times New Roman" w:hAnsi="Times New Roman"/>
          <w:sz w:val="40"/>
          <w:szCs w:val="40"/>
        </w:rPr>
      </w:pPr>
    </w:p>
    <w:p w:rsidR="007F77FC" w:rsidRPr="00FF09A0" w:rsidRDefault="007F77FC" w:rsidP="007F77FC">
      <w:pPr>
        <w:tabs>
          <w:tab w:val="left" w:pos="2040"/>
        </w:tabs>
        <w:ind w:left="720"/>
        <w:jc w:val="center"/>
        <w:rPr>
          <w:rFonts w:ascii="Times New Roman" w:hAnsi="Times New Roman"/>
          <w:sz w:val="40"/>
          <w:szCs w:val="40"/>
        </w:rPr>
      </w:pPr>
      <w:r w:rsidRPr="00FF09A0">
        <w:rPr>
          <w:rFonts w:ascii="Times New Roman" w:hAnsi="Times New Roman"/>
          <w:sz w:val="40"/>
          <w:szCs w:val="40"/>
        </w:rPr>
        <w:t>High School</w:t>
      </w:r>
      <w:r w:rsidRPr="00FF09A0">
        <w:rPr>
          <w:rFonts w:ascii="Times New Roman" w:hAnsi="Times New Roman"/>
          <w:sz w:val="40"/>
          <w:szCs w:val="40"/>
        </w:rPr>
        <w:tab/>
      </w:r>
    </w:p>
    <w:p w:rsidR="007F77FC" w:rsidRPr="00FF09A0" w:rsidRDefault="007F77FC" w:rsidP="007F77FC">
      <w:pPr>
        <w:tabs>
          <w:tab w:val="left" w:pos="2040"/>
        </w:tabs>
        <w:ind w:left="720"/>
        <w:jc w:val="center"/>
        <w:rPr>
          <w:rFonts w:ascii="Times New Roman" w:hAnsi="Times New Roman"/>
          <w:sz w:val="28"/>
        </w:rPr>
      </w:pPr>
      <w:r w:rsidRPr="00FF09A0">
        <w:rPr>
          <w:rFonts w:ascii="Times New Roman" w:hAnsi="Times New Roman"/>
          <w:sz w:val="28"/>
        </w:rPr>
        <w:t xml:space="preserve">Half Yearly Exam </w:t>
      </w:r>
    </w:p>
    <w:p w:rsidR="007F77FC" w:rsidRPr="00FF09A0" w:rsidRDefault="007F77FC" w:rsidP="007F77FC">
      <w:pPr>
        <w:tabs>
          <w:tab w:val="left" w:pos="2040"/>
        </w:tabs>
        <w:ind w:left="720"/>
        <w:jc w:val="center"/>
        <w:rPr>
          <w:rFonts w:ascii="Times New Roman" w:hAnsi="Times New Roman"/>
          <w:sz w:val="28"/>
        </w:rPr>
      </w:pPr>
      <w:r w:rsidRPr="00FF09A0">
        <w:rPr>
          <w:rFonts w:ascii="Times New Roman" w:hAnsi="Times New Roman"/>
          <w:sz w:val="28"/>
        </w:rPr>
        <w:t xml:space="preserve">Mathematics Course </w:t>
      </w:r>
    </w:p>
    <w:p w:rsidR="007F77FC" w:rsidRPr="00FF09A0" w:rsidRDefault="007F77FC" w:rsidP="007F77FC">
      <w:pPr>
        <w:ind w:firstLine="720"/>
        <w:jc w:val="center"/>
        <w:rPr>
          <w:rFonts w:ascii="Times New Roman" w:hAnsi="Times New Roman"/>
          <w:sz w:val="28"/>
        </w:rPr>
      </w:pPr>
      <w:r w:rsidRPr="00FF09A0">
        <w:rPr>
          <w:rFonts w:ascii="Times New Roman" w:hAnsi="Times New Roman"/>
          <w:sz w:val="28"/>
        </w:rPr>
        <w:t>Multiple Choice Section Answer Sheet</w:t>
      </w:r>
    </w:p>
    <w:p w:rsidR="007F77FC" w:rsidRPr="00FF09A0" w:rsidRDefault="007F77FC" w:rsidP="007F77FC">
      <w:pPr>
        <w:rPr>
          <w:rFonts w:ascii="Times New Roman" w:hAnsi="Times New Roman"/>
        </w:rPr>
      </w:pPr>
      <w:r w:rsidRPr="00FF09A0">
        <w:rPr>
          <w:rFonts w:ascii="Times New Roman" w:hAnsi="Times New Roman"/>
        </w:rPr>
        <w:tab/>
      </w:r>
      <w:r w:rsidRPr="00FF09A0">
        <w:rPr>
          <w:rFonts w:ascii="Times New Roman" w:hAnsi="Times New Roman"/>
        </w:rPr>
        <w:tab/>
        <w:t>Name ________________________________       Teacher ________________________</w:t>
      </w:r>
    </w:p>
    <w:p w:rsidR="007F77FC" w:rsidRPr="00FF09A0" w:rsidRDefault="007F77FC" w:rsidP="007F77FC">
      <w:pPr>
        <w:jc w:val="center"/>
        <w:rPr>
          <w:rFonts w:ascii="Times New Roman" w:hAnsi="Times New Roman"/>
        </w:rPr>
      </w:pPr>
    </w:p>
    <w:p w:rsidR="007F77FC" w:rsidRPr="00FF09A0" w:rsidRDefault="007F77FC" w:rsidP="007F77FC">
      <w:pPr>
        <w:jc w:val="center"/>
        <w:rPr>
          <w:rFonts w:ascii="Times New Roman" w:hAnsi="Times New Roman"/>
        </w:rPr>
      </w:pPr>
      <w:r w:rsidRPr="00FF09A0">
        <w:rPr>
          <w:rFonts w:ascii="Times New Roman" w:hAnsi="Times New Roman"/>
        </w:rPr>
        <w:t>Completely fill the response oval representing the most correct answer.</w:t>
      </w:r>
    </w:p>
    <w:p w:rsidR="007F77FC" w:rsidRPr="00FF09A0" w:rsidRDefault="007F77FC" w:rsidP="007F77FC">
      <w:pPr>
        <w:spacing w:after="120"/>
        <w:rPr>
          <w:rFonts w:ascii="Times New Roman" w:hAnsi="Times New Roman"/>
        </w:rPr>
      </w:pPr>
      <w:r w:rsidRPr="00FF09A0">
        <w:rPr>
          <w:rFonts w:ascii="Times New Roman" w:hAnsi="Times New Roman"/>
        </w:rPr>
        <w:tab/>
      </w:r>
    </w:p>
    <w:p w:rsidR="007F77FC" w:rsidRPr="00FF09A0" w:rsidRDefault="007F77FC" w:rsidP="007F77FC">
      <w:pPr>
        <w:spacing w:after="120"/>
        <w:rPr>
          <w:rFonts w:ascii="Times New Roman" w:hAnsi="Times New Roman"/>
        </w:rPr>
        <w:sectPr w:rsidR="007F77FC" w:rsidRPr="00FF09A0" w:rsidSect="007F77FC">
          <w:pgSz w:w="11906" w:h="16838"/>
          <w:pgMar w:top="720" w:right="720" w:bottom="720" w:left="720" w:header="709" w:footer="709" w:gutter="0"/>
          <w:cols w:space="708"/>
          <w:titlePg/>
          <w:docGrid w:linePitch="360"/>
        </w:sectPr>
      </w:pPr>
    </w:p>
    <w:p w:rsidR="007F77FC" w:rsidRPr="00264EA8" w:rsidRDefault="007F77FC" w:rsidP="007F77FC">
      <w:pPr>
        <w:spacing w:after="120"/>
        <w:ind w:firstLine="7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A44386" wp14:editId="57BF454B">
                <wp:simplePos x="0" y="0"/>
                <wp:positionH relativeFrom="column">
                  <wp:posOffset>1131570</wp:posOffset>
                </wp:positionH>
                <wp:positionV relativeFrom="paragraph">
                  <wp:posOffset>50800</wp:posOffset>
                </wp:positionV>
                <wp:extent cx="171450" cy="111125"/>
                <wp:effectExtent l="0" t="0" r="19050" b="22225"/>
                <wp:wrapNone/>
                <wp:docPr id="97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38BBE8" id="Oval 2" o:spid="_x0000_s1026" style="position:absolute;margin-left:89.1pt;margin-top:4pt;width:13.5pt;height: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"/>
            </w:pict>
          </mc:Fallback>
        </mc:AlternateContent>
      </w:r>
      <w:r w:rsidRPr="00264EA8">
        <w:rPr>
          <w:rFonts w:ascii="Times New Roman" w:hAnsi="Times New Roman"/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D23160" wp14:editId="1DBD15A1">
                <wp:simplePos x="0" y="0"/>
                <wp:positionH relativeFrom="column">
                  <wp:posOffset>2335530</wp:posOffset>
                </wp:positionH>
                <wp:positionV relativeFrom="paragraph">
                  <wp:posOffset>22225</wp:posOffset>
                </wp:positionV>
                <wp:extent cx="171450" cy="110490"/>
                <wp:effectExtent l="0" t="0" r="19050" b="22860"/>
                <wp:wrapNone/>
                <wp:docPr id="9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F169A8" id="Oval 4" o:spid="_x0000_s1026" style="position:absolute;margin-left:183.9pt;margin-top:1.75pt;width:13.5pt;height:8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F38E96" wp14:editId="0FB20D2D">
                <wp:simplePos x="0" y="0"/>
                <wp:positionH relativeFrom="column">
                  <wp:posOffset>2922270</wp:posOffset>
                </wp:positionH>
                <wp:positionV relativeFrom="paragraph">
                  <wp:posOffset>12700</wp:posOffset>
                </wp:positionV>
                <wp:extent cx="171450" cy="110490"/>
                <wp:effectExtent l="0" t="0" r="19050" b="22860"/>
                <wp:wrapNone/>
                <wp:docPr id="9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04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351BDD" id="Oval 5" o:spid="_x0000_s1026" style="position:absolute;margin-left:230.1pt;margin-top:1pt;width:13.5pt;height: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" filled="f"/>
            </w:pict>
          </mc:Fallback>
        </mc:AlternateContent>
      </w:r>
      <w:r w:rsidRPr="00264EA8">
        <w:rPr>
          <w:rFonts w:ascii="Times New Roman" w:hAnsi="Times New Roman"/>
          <w:noProof/>
          <w:sz w:val="20"/>
          <w:lang w:eastAsia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B0346A" wp14:editId="4ED7A1C5">
                <wp:simplePos x="0" y="0"/>
                <wp:positionH relativeFrom="column">
                  <wp:posOffset>1710690</wp:posOffset>
                </wp:positionH>
                <wp:positionV relativeFrom="paragraph">
                  <wp:posOffset>31115</wp:posOffset>
                </wp:positionV>
                <wp:extent cx="171450" cy="111125"/>
                <wp:effectExtent l="0" t="0" r="19050" b="22225"/>
                <wp:wrapNone/>
                <wp:docPr id="100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112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C2F07F" id="Oval 3" o:spid="_x0000_s1026" style="position:absolute;margin-left:134.7pt;margin-top:2.45pt;width:13.5pt;height: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" fillcolor="black [3213]"/>
            </w:pict>
          </mc:Fallback>
        </mc:AlternateContent>
      </w:r>
      <w:r w:rsidRPr="00264EA8">
        <w:rPr>
          <w:rFonts w:ascii="Times New Roman" w:hAnsi="Times New Roman"/>
        </w:rPr>
        <w:t xml:space="preserve"> 26.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65E58C" wp14:editId="7D2403AC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521AC8" id="Oval 9" o:spid="_x0000_s1026" style="position:absolute;margin-left:230.85pt;margin-top:1.85pt;width:13.5pt;height: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JXLwDMcAgAALA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ADD930" wp14:editId="4D72027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95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AFD006" id="Oval 8" o:spid="_x0000_s1026" style="position:absolute;margin-left:182.4pt;margin-top:1.85pt;width:13.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fH99lhgCAAAt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D49A7E" wp14:editId="5C37ADC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4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BE1216" id="Oval 7" o:spid="_x0000_s1026" style="position:absolute;margin-left:133.95pt;margin-top:1.85pt;width:13.5pt;height: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ixGAIAAC0EAAAOAAAAZHJzL2Uyb0RvYy54bWysU1Fv0zAQfkfiP1h+p0lKS1n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Pm9KLEYAgAALQ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11F172" wp14:editId="4E6899E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995FBA" id="Oval 6" o:spid="_x0000_s1026" style="position:absolute;margin-left:88.35pt;margin-top:1.85pt;width:13.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zKdGl&#10;FAIAAAQ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27.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E5E813" wp14:editId="1804E59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2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B955B5" id="Oval 13" o:spid="_x0000_s1026" style="position:absolute;margin-left:230.85pt;margin-top:1.85pt;width:13.5pt;height: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Ejw8y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E9812B" wp14:editId="2F0D0CE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91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AB83EE" id="Oval 12" o:spid="_x0000_s1026" style="position:absolute;margin-left:182.4pt;margin-top:1.85pt;width:13.5pt;height: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D9++ls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B43822" wp14:editId="76DA37C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9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9F249F" id="Oval 11" o:spid="_x0000_s1026" style="position:absolute;margin-left:133.95pt;margin-top:1.85pt;width:13.5pt;height: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kgXGAIAAC4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Dl+SBc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99EB4A" wp14:editId="27E4393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9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18E7BE" id="Oval 10" o:spid="_x0000_s1026" style="position:absolute;margin-left:88.35pt;margin-top:1.85pt;width:13.5pt;height: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Jdb2Y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28.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74E4AC" wp14:editId="1475A2E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8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72377F" id="Oval 17" o:spid="_x0000_s1026" style="position:absolute;margin-left:230.85pt;margin-top:1.85pt;width:13.5pt;height: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03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ASxk03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F85574" wp14:editId="74F350E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87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2CFBC85" id="Oval 16" o:spid="_x0000_s1026" style="position:absolute;margin-left:182.4pt;margin-top:1.85pt;width:13.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LV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GpVS1R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73A13C" wp14:editId="2FFD434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86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E3A5F5" id="Oval 15" o:spid="_x0000_s1026" style="position:absolute;margin-left:133.95pt;margin-top:1.85pt;width:13.5pt;height: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QWGwIAAC4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briVxecWdFT&#10;jx53wrBiHrUZnC8p5dk9YazOu3uQ3zyzsOqEbdUtIgydEjUxKmJ+9upCdDxdZZvhM9SELLYBkkz7&#10;BvsISAKwferG4dQNtQ9M0mFxWczm1DNJoaKYvc9TtzJRvlx26MNHBT2LRsWVMdr5qJcoxe7eh8hH&#10;lC9ZiT8YXa+1McnBdrMyyKjaiq/TSiVQmedpxrKh4tfz6Twhv4r5c4g8rb9BIGxtnSYtavXhaAeh&#10;zWgTS2OP4kW9Rt03UB9IO4RxaOmTkdEB/uBsoIGtuP++Fag4M58s6X9dzGZxwpMzm19O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ODRBY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09E0E4" wp14:editId="7005613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EC7E00" id="Oval 14" o:spid="_x0000_s1026" style="position:absolute;margin-left:88.35pt;margin-top:1.85pt;width:13.5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Ay9/o/NwIAAGc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29.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6F8BBF" wp14:editId="6750CF2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4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7A57CA" id="Oval 21" o:spid="_x0000_s1026" style="position:absolute;margin-left:230.85pt;margin-top:1.85pt;width:13.5pt;height: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D+7Fec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28619D" wp14:editId="0235985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3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8A60BE" id="Oval 20" o:spid="_x0000_s1026" style="position:absolute;margin-left:182.4pt;margin-top:1.85pt;width:13.5pt;height: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sl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2vLqRw0HOP&#10;HrdgxSR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uS+CziOr8wg4xVC1&#10;jFIczGU8DPvGk1l3/FKZy3V4y61oTdboldWRLM9alu74L9Iwn/v51uvvXfw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T&#10;ATsl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21B59E" wp14:editId="714145D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2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12C741" id="Oval 19" o:spid="_x0000_s1026" style="position:absolute;margin-left:133.95pt;margin-top:1.85pt;width:13.5pt;height: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2138F9" wp14:editId="459389A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1EF45E" id="Oval 18" o:spid="_x0000_s1026" style="position:absolute;margin-left:88.35pt;margin-top:1.85pt;width:13.5pt;height: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N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UxTXh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30.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1422AF" wp14:editId="47835FB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80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9A1B479" id="Oval 25" o:spid="_x0000_s1026" style="position:absolute;margin-left:230.85pt;margin-top:1.85pt;width:13.5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FB44D9" wp14:editId="638D051B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9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6A0584" id="Oval 24" o:spid="_x0000_s1026" style="position:absolute;margin-left:182.4pt;margin-top:1.85pt;width:13.5pt;height: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cW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exjcW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09D991" wp14:editId="78EC53B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8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57D369" id="Oval 23" o:spid="_x0000_s1026" style="position:absolute;margin-left:133.95pt;margin-top:1.85pt;width:13.5pt;height: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k&#10;uCWDFAIAAAU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544443" wp14:editId="44CB7B6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7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4718E2" id="Oval 22" o:spid="_x0000_s1026" style="position:absolute;margin-left:88.35pt;margin-top:1.85pt;width:13.5pt;height: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DBwVMwNwIAAGc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31.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4A200B" wp14:editId="2FBC28F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6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7FE977" id="Oval 29" o:spid="_x0000_s1026" style="position:absolute;margin-left:230.85pt;margin-top:1.85pt;width:13.5pt;height: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7CD6A2" wp14:editId="3043008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5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09044E" id="Oval 28" o:spid="_x0000_s1026" style="position:absolute;margin-left:182.4pt;margin-top:1.85pt;width:13.5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66z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Ys6ZFT31&#10;6GEvDJte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4466z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794385" wp14:editId="6820096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4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C4CCCC" id="Oval 27" o:spid="_x0000_s1026" style="position:absolute;margin-left:133.95pt;margin-top:1.85pt;width:13.5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5PF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YsaZFT31&#10;6GEvDJsuojaD8yWlPLlHjNV5dwfym2cW1p2wrbpBhKFToiZGRczPXlyIjqerbDt8hpqQxS5AkunQ&#10;YB8BSQB2SN04nruhDoFJOiwWxWxOPZMUKorZ2zx1KxPl82WHPnxU0LNoVFwZo52PeolS7O98iHxE&#10;+ZyV+IPR9UYbkxxst2uDjKqt+CatVAKVeZlmLBsqfjWfzhPyi5i/hMjT+hsEws7WadKiVh9OdhDa&#10;jDaxNPYkXtRr1H0L9ZG0QxiHlj4ZGR3gD84GGtiK++87gYoz88mS/lfFbBYnPDmz+WJ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pxuTx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1678B5" wp14:editId="692196F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DC1037B" id="Oval 26" o:spid="_x0000_s1026" style="position:absolute;margin-left:88.35pt;margin-top:1.85pt;width:13.5pt;height: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CqRW&#10;Ux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32.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AA3C94" wp14:editId="45E2DD58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2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B68022" id="Oval 33" o:spid="_x0000_s1026" style="position:absolute;margin-left:230.85pt;margin-top:1.85pt;width:13.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c&#10;fXRW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52622B" wp14:editId="128CE65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71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871434" id="Oval 32" o:spid="_x0000_s1026" style="position:absolute;margin-left:182.4pt;margin-top:1.85pt;width:13.5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6E2FFD" wp14:editId="1833CB37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70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E15039" id="Oval 31" o:spid="_x0000_s1026" style="position:absolute;margin-left:133.95pt;margin-top:1.85pt;width:13.5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3m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a5LHip56&#10;9LgThl0V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A+lb3m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07A957" wp14:editId="3EF8367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9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65C3B6" id="Oval 30" o:spid="_x0000_s1026" style="position:absolute;margin-left:88.35pt;margin-top:1.85pt;width:13.5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Onkhp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33.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34E2E20" wp14:editId="794C529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8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42788F" id="Oval 37" o:spid="_x0000_s1026" style="position:absolute;margin-left:230.85pt;margin-top:1.85pt;width:13.5pt;height: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1&#10;QLmfFQIAAAU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00A852B" wp14:editId="2EA3693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7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E2D9C5" id="Oval 36" o:spid="_x0000_s1026" style="position:absolute;margin-left:182.4pt;margin-top:1.85pt;width:13.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HX6nJ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080500" wp14:editId="24B4A3F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2BBEE0" id="Oval 35" o:spid="_x0000_s1026" style="position:absolute;margin-left:133.95pt;margin-top:1.85pt;width:13.5pt;height: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10257AD" wp14:editId="11EA5CB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5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9EC4DD" id="Oval 34" o:spid="_x0000_s1026" style="position:absolute;margin-left:88.35pt;margin-top:1.85pt;width:13.5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BwVGg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bPAcF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34.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6F4B725" wp14:editId="5522E34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4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366801" id="Oval 41" o:spid="_x0000_s1026" style="position:absolute;margin-left:230.85pt;margin-top:1.85pt;width:13.5pt;height: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Fg8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FwVnVvQ0&#10;o8etMKz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uJxY&#10;PB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675F6A8" wp14:editId="6684590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63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08CD62" id="Oval 40" o:spid="_x0000_s1026" style="position:absolute;margin-left:182.4pt;margin-top:1.85pt;width:13.5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Fl1Bug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58651D" wp14:editId="202C083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62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A5CE1B" id="Oval 39" o:spid="_x0000_s1026" style="position:absolute;margin-left:133.95pt;margin-top:1.85pt;width:13.5pt;height: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d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l1POrOip&#10;Rw97YdjFIm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CI/C10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44EBFE" wp14:editId="731E555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1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2989E7" id="Oval 38" o:spid="_x0000_s1026" style="position:absolute;margin-left:88.35pt;margin-top:1.85pt;width:13.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DzGBjYNwIAAGc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35.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DBC3A20" wp14:editId="690EC9E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60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46F325" id="Oval 45" o:spid="_x0000_s1026" style="position:absolute;margin-left:230.85pt;margin-top:1.85pt;width:13.5pt;height: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12GQIAAC4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HNITXY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7644229" wp14:editId="5C4B154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9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1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2BF69C" id="Oval 44" o:spid="_x0000_s1026" style="position:absolute;margin-left:182.4pt;margin-top:1.85pt;width:13.5pt;height: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" fillcolor="#161616 [334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7C44B2" wp14:editId="05643CD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8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B40110" id="Oval 43" o:spid="_x0000_s1026" style="position:absolute;margin-left:133.95pt;margin-top:1.85pt;width:13.5pt;height: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6dGgIAAC4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CIsun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7E5486" wp14:editId="167D8BC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7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A33BF8" id="Oval 42" o:spid="_x0000_s1026" style="position:absolute;margin-left:88.35pt;margin-top:1.85pt;width:13.5pt;height: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sf+a&#10;F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36.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967DE67" wp14:editId="50CC0D7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6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97493A" id="Oval 49" o:spid="_x0000_s1026" style="position:absolute;margin-left:230.85pt;margin-top:1.85pt;width:13.5pt;height: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eplGgIAAC4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dhepl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F2CF488" wp14:editId="3AADD3A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5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C3402C" id="Oval 48" o:spid="_x0000_s1026" style="position:absolute;margin-left:182.4pt;margin-top:1.85pt;width:13.5pt;height: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LH33B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9CB99B" wp14:editId="4C893B4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54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9D2519" id="Oval 47" o:spid="_x0000_s1026" style="position:absolute;margin-left:133.95pt;margin-top:1.85pt;width:13.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KuV64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B44067" wp14:editId="691783E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3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A35B39" id="Oval 46" o:spid="_x0000_s1026" style="position:absolute;margin-left:88.35pt;margin-top:1.85pt;width:13.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AhJQ6ANwIAAGc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37.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62D63D5" wp14:editId="565BAD7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2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7ADD1A" id="Oval 53" o:spid="_x0000_s1026" style="position:absolute;margin-left:230.85pt;margin-top:1.85pt;width:13.5pt;height: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e/zGgIAAC4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C5e/z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61A3B7F" wp14:editId="0769306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51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602E74" id="Oval 52" o:spid="_x0000_s1026" style="position:absolute;margin-left:182.4pt;margin-top:1.85pt;width:13.5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IBGgIAAC4EAAAOAAAAZHJzL2Uyb0RvYy54bWysU1Fv0zAQfkfiP1h+p0lKw1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qfUIB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71F0BF" wp14:editId="532DC4B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50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556575" id="Oval 51" o:spid="_x0000_s1026" style="position:absolute;margin-left:133.95pt;margin-top:1.85pt;width:13.5pt;height: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E0D848" wp14:editId="55D60B4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9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86D540" id="Oval 50" o:spid="_x0000_s1026" style="position:absolute;margin-left:88.35pt;margin-top:1.85pt;width:13.5pt;height: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"/>
            </w:pict>
          </mc:Fallback>
        </mc:AlternateContent>
      </w:r>
      <w:r w:rsidRPr="00264EA8">
        <w:rPr>
          <w:rFonts w:ascii="Times New Roman" w:hAnsi="Times New Roman"/>
        </w:rPr>
        <w:t xml:space="preserve"> </w:t>
      </w:r>
      <w:r w:rsidRPr="00264EA8">
        <w:rPr>
          <w:rFonts w:ascii="Times New Roman" w:hAnsi="Times New Roman"/>
        </w:rPr>
        <w:tab/>
        <w:t xml:space="preserve"> 38.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F7BD427" wp14:editId="1C868D79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8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8371AB" id="Oval 57" o:spid="_x0000_s1026" style="position:absolute;margin-left:230.85pt;margin-top:1.85pt;width:13.5pt;height: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Gv2&#10;ddo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EE225C" wp14:editId="7AA9279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7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D1D49B" id="Oval 56" o:spid="_x0000_s1026" style="position:absolute;margin-left:182.4pt;margin-top:1.85pt;width:13.5pt;height: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4A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bMGZFT31&#10;6GEvDJtfRW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QgE4A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660DBF1" wp14:editId="0CE291C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6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4D1F1C" id="Oval 55" o:spid="_x0000_s1026" style="position:absolute;margin-left:133.95pt;margin-top:1.85pt;width:13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FF6857" wp14:editId="6352C4C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5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0ED55C" id="Oval 54" o:spid="_x0000_s1026" style="position:absolute;margin-left:88.35pt;margin-top:1.85pt;width:13.5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UxGgIAAC4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4Q71M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39.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539A72" wp14:editId="1759024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4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6E64F5" id="Oval 61" o:spid="_x0000_s1026" style="position:absolute;margin-left:230.85pt;margin-top:1.85pt;width:13.5pt;height: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B9F341" wp14:editId="14B5CFB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43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FBD2087" id="Oval 60" o:spid="_x0000_s1026" style="position:absolute;margin-left:182.4pt;margin-top:1.85pt;width:13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H2PNc8ZAgAALg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DED934B" wp14:editId="3E385D7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42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E3C97C" id="Oval 59" o:spid="_x0000_s1026" style="position:absolute;margin-left:133.95pt;margin-top:1.85pt;width:13.5pt;height: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J5Gg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r8Hie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3677BEC" wp14:editId="0409DBB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1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4FEF7E" id="Oval 58" o:spid="_x0000_s1026" style="position:absolute;margin-left:88.35pt;margin-top:1.85pt;width:13.5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xBRQeB0CAAAt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40.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3E99D5" wp14:editId="41A0232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40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A88580" id="Oval 65" o:spid="_x0000_s1026" style="position:absolute;margin-left:230.85pt;margin-top:1.85pt;width:13.5pt;height: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5R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FeyflE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7712712" wp14:editId="0AF4B53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9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7CAC0E" id="Oval 64" o:spid="_x0000_s1026" style="position:absolute;margin-left:182.4pt;margin-top:1.85pt;width:13.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ljJQWBsCAAAu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8D879A9" wp14:editId="53C0263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8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1AD2C49" id="Oval 63" o:spid="_x0000_s1026" style="position:absolute;margin-left:133.95pt;margin-top:1.85pt;width:13.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D3GwIAAC4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M2BoPc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86829E" wp14:editId="7C4DA62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7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E0DBDA" id="Oval 62" o:spid="_x0000_s1026" style="position:absolute;margin-left:88.35pt;margin-top:1.85pt;width:13.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DYsaD5NwIAAGc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41.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ED6185" wp14:editId="32C2FC5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6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3B92288" id="Oval 69" o:spid="_x0000_s1026" style="position:absolute;margin-left:230.85pt;margin-top:1.85pt;width:13.5pt;height: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GI9kDx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567076" wp14:editId="7825522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5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0D2924" id="Oval 68" o:spid="_x0000_s1026" style="position:absolute;margin-left:182.4pt;margin-top:1.85pt;width:13.5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ACE9D88" wp14:editId="737E36C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4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539486" id="Oval 67" o:spid="_x0000_s1026" style="position:absolute;margin-left:133.95pt;margin-top:1.85pt;width:13.5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SLGwIAAC4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O/v9IsbAgAALg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078DD6" wp14:editId="58D9312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3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6D3A5E" id="Oval 66" o:spid="_x0000_s1026" style="position:absolute;margin-left:88.35pt;margin-top:1.85pt;width:13.5pt;height: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MDGO&#10;bhUCAAAF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42.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F402414" wp14:editId="7AB4C47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32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87D7AF" id="Oval 73" o:spid="_x0000_s1026" style="position:absolute;margin-left:230.85pt;margin-top:1.85pt;width:13.5pt;height: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2GZGwIAAC4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B+9hmRsCAAAu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E2FC94" wp14:editId="3600755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31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07A03F7" id="Oval 72" o:spid="_x0000_s1026" style="position:absolute;margin-left:182.4pt;margin-top:1.85pt;width:13.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AA2273A" wp14:editId="49C7C4B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30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F14D9B1" id="Oval 71" o:spid="_x0000_s1026" style="position:absolute;margin-left:133.95pt;margin-top:1.85pt;width:13.5pt;height: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FD3A3B7" wp14:editId="453C4C2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9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7DB8B9" id="Oval 70" o:spid="_x0000_s1026" style="position:absolute;margin-left:88.35pt;margin-top:1.85pt;width:13.5pt;height: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8nGQIAAC4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AGai8n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43.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42D94D" wp14:editId="609723FB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8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A082D2" id="Oval 77" o:spid="_x0000_s1026" style="position:absolute;margin-left:230.85pt;margin-top:1.85pt;width:13.5pt;height: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14C3930" wp14:editId="043ABA9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A940D8" id="Oval 76" o:spid="_x0000_s1026" style="position:absolute;margin-left:182.4pt;margin-top:1.85pt;width:13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hCQSchUCAAAF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C14BF4B" wp14:editId="22FB7FE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9955D9" id="Oval 75" o:spid="_x0000_s1026" style="position:absolute;margin-left:133.95pt;margin-top:1.85pt;width:13.5pt;height: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apGgIAAC4EAAAOAAAAZHJzL2Uyb0RvYy54bWysU1Fv0zAQfkfiP1h+p0lKu7K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jJzWqR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567A594" wp14:editId="1447E99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5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B5C457" id="Oval 74" o:spid="_x0000_s1026" style="position:absolute;margin-left:88.35pt;margin-top:1.85pt;width:13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HtbFwIAAC4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JAR7WxcCAAAu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44.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DA3DD9" wp14:editId="4083737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4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3D7CD0" id="Oval 81" o:spid="_x0000_s1026" style="position:absolute;margin-left:230.85pt;margin-top:1.85pt;width:13.5pt;height: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DF08614" wp14:editId="5F54607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3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391B1D" id="Oval 80" o:spid="_x0000_s1026" style="position:absolute;margin-left:182.4pt;margin-top:1.85pt;width:13.5pt;height: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6&#10;YWZAFAIAAAU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04AB36" wp14:editId="2529207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2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806513" id="Oval 79" o:spid="_x0000_s1026" style="position:absolute;margin-left:133.95pt;margin-top:1.85pt;width:13.5pt;height: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astsEx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5D04E80" wp14:editId="13605E58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1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747162" id="Oval 78" o:spid="_x0000_s1026" style="position:absolute;margin-left:88.35pt;margin-top:1.85pt;width:13.5pt;height: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HhGgIAAC4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wlPB4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45.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3100146" wp14:editId="480DDA2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D25937" id="Oval 85" o:spid="_x0000_s1026" style="position:absolute;margin-left:230.85pt;margin-top:1.85pt;width:13.5pt;height: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Gm1nj8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6780B60" wp14:editId="5659349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6D02F7" id="Oval 84" o:spid="_x0000_s1026" style="position:absolute;margin-left:182.4pt;margin-top:1.85pt;width:13.5pt;height: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17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Tizoqce&#10;PeyFYdezqM3gfEkpT+4RY3Xe3YP85pmFdSdsq24RYeiUqIlREfOzFxei4+kq2w6foCZksQuQZDo0&#10;2EdAEoAdUjeO526oQ2CSDourYjannkkKFcXsbZ66lYny+bJDHz4o6Fk0Kq6M0c5HvUQp9vc+RD6i&#10;fM5K/MHoeqONSQ6227VBRtVWfJNWKoHKvEwzlg0VX8yn84T8IuYvIfK0/gaBsLN1mrSo1fuTHYQ2&#10;o00sjT2JF/Uadd9CfSTtEMahpU9GRgf4g7OBBrbi/vtOoOLMfLSk/6K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JxQ17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7439970" wp14:editId="37623EF2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FF111A" id="Oval 83" o:spid="_x0000_s1026" style="position:absolute;margin-left:133.95pt;margin-top:1.85pt;width:13.5pt;height: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159AE9" wp14:editId="0AE4C40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86B5AC" id="Oval 82" o:spid="_x0000_s1026" style="position:absolute;margin-left:88.35pt;margin-top:1.85pt;width:13.5pt;height: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" filled="f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46.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541CD51" wp14:editId="486E3E7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27B703" id="Oval 89" o:spid="_x0000_s1026" style="position:absolute;margin-left:230.85pt;margin-top:1.85pt;width:13.5pt;height: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ksGgIAAC4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DHeDksGgIAAC4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85E60B9" wp14:editId="67B173B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5EC16B2" id="Oval 88" o:spid="_x0000_s1026" style="position:absolute;margin-left:182.4pt;margin-top:1.85pt;width:13.5pt;height: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TeGgIAAC4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v4JTeGgIAAC4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DB143DF" wp14:editId="34857650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A1FC2E" id="Oval 87" o:spid="_x0000_s1026" style="position:absolute;margin-left:133.95pt;margin-top:1.85pt;width:13.5pt;height: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18ACA8" wp14:editId="70A4A1D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DC3C6B" id="Oval 86" o:spid="_x0000_s1026" style="position:absolute;margin-left:88.35pt;margin-top:1.85pt;width:13.5pt;height: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VVGgIAAC4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+DmVVRoCAAAu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47.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6E0A145" wp14:editId="2297C5E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B7B4280" id="Oval 93" o:spid="_x0000_s1026" style="position:absolute;margin-left:230.85pt;margin-top:1.85pt;width:13.5pt;height: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GYFAIAAAU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38F45A5" wp14:editId="1A6F9CE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BCB779" id="Oval 92" o:spid="_x0000_s1026" style="position:absolute;margin-left:182.4pt;margin-top:1.85pt;width:13.5pt;height: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6E38BE8" wp14:editId="227B2763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0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DD31D8" id="Oval 91" o:spid="_x0000_s1026" style="position:absolute;margin-left:133.95pt;margin-top:1.85pt;width:13.5pt;height: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oeLGAIAAC4EAAAOAAAAZHJzL2Uyb0RvYy54bWysU1Fv0zAQfkfiP1h+p0lKy2j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KmWh4sYAgAALg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A2CE37" wp14:editId="25CDF83D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9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283A11" id="Oval 90" o:spid="_x0000_s1026" style="position:absolute;margin-left:88.35pt;margin-top:1.85pt;width:13.5pt;height: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48.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9B8F0FB" wp14:editId="7701CF8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8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132642" id="Oval 97" o:spid="_x0000_s1026" style="position:absolute;margin-left:230.85pt;margin-top:1.85pt;width:13.5pt;height: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B1q5dQcAgAALA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B847CE4" wp14:editId="44B7E58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7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57D85A" id="Oval 96" o:spid="_x0000_s1026" style="position:absolute;margin-left:182.4pt;margin-top:1.85pt;width:13.5pt;height: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AHV85YZAgAALQ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DEC8C48" wp14:editId="56CEA11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6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DC7903" id="Oval 95" o:spid="_x0000_s1026" style="position:absolute;margin-left:133.95pt;margin-top:1.85pt;width:13.5pt;height: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BJ&#10;v2OZ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007B225" wp14:editId="524A22C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5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2C62A4" id="Oval 94" o:spid="_x0000_s1026" style="position:absolute;margin-left:88.35pt;margin-top:1.85pt;width:13.5pt;height: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wW0in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49.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1246D35" wp14:editId="6D7E3FF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4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A7ABCF" id="Oval 101" o:spid="_x0000_s1026" style="position:absolute;margin-left:230.85pt;margin-top:1.85pt;width:13.5pt;height: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F693CBB" wp14:editId="234B87F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3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E63AE3" id="Oval 100" o:spid="_x0000_s1026" style="position:absolute;margin-left:182.4pt;margin-top:1.85pt;width:13.5pt;height: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3AB9A6C" wp14:editId="094FE19A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403185" id="Oval 99" o:spid="_x0000_s1026" style="position:absolute;margin-left:133.95pt;margin-top:1.85pt;width:13.5pt;height: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AT&#10;6ba+FAIAAAQ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88E858B" wp14:editId="6EA612F7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649454" id="Oval 98" o:spid="_x0000_s1026" style="position:absolute;margin-left:88.35pt;margin-top:1.85pt;width:13.5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CWDPIdGQIAAC0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50.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ind w:firstLine="720"/>
        <w:rPr>
          <w:rFonts w:ascii="Times New Roman" w:hAnsi="Times New Roman"/>
        </w:rPr>
      </w:pPr>
    </w:p>
    <w:p w:rsidR="007F77FC" w:rsidRDefault="007F77FC" w:rsidP="007F77FC">
      <w:pPr>
        <w:spacing w:after="120"/>
        <w:ind w:firstLine="720"/>
        <w:rPr>
          <w:rFonts w:ascii="Times New Roman" w:hAnsi="Times New Roman"/>
        </w:rPr>
      </w:pPr>
    </w:p>
    <w:p w:rsidR="00811E78" w:rsidRDefault="00811E78" w:rsidP="007F77FC">
      <w:pPr>
        <w:spacing w:after="120"/>
        <w:ind w:firstLine="720"/>
        <w:rPr>
          <w:rFonts w:ascii="Times New Roman" w:hAnsi="Times New Roman"/>
        </w:rPr>
      </w:pPr>
    </w:p>
    <w:p w:rsidR="00811E78" w:rsidRPr="00264EA8" w:rsidRDefault="00811E78" w:rsidP="007F77FC">
      <w:pPr>
        <w:spacing w:after="120"/>
        <w:ind w:firstLine="720"/>
        <w:rPr>
          <w:rFonts w:ascii="Times New Roman" w:hAnsi="Times New Roman"/>
        </w:rPr>
      </w:pPr>
    </w:p>
    <w:p w:rsidR="007F77FC" w:rsidRPr="00264EA8" w:rsidRDefault="007F77FC" w:rsidP="007F77FC">
      <w:pPr>
        <w:spacing w:after="120"/>
        <w:ind w:firstLine="720"/>
        <w:rPr>
          <w:rFonts w:ascii="Times New Roman" w:hAnsi="Times New Roman"/>
        </w:rPr>
      </w:pPr>
    </w:p>
    <w:p w:rsidR="007F77FC" w:rsidRPr="00264EA8" w:rsidRDefault="007F77FC" w:rsidP="007F77FC">
      <w:pPr>
        <w:spacing w:after="120"/>
        <w:ind w:firstLine="720"/>
        <w:rPr>
          <w:rFonts w:ascii="Times New Roman" w:hAnsi="Times New Roman"/>
        </w:rPr>
      </w:pPr>
    </w:p>
    <w:p w:rsidR="007F77FC" w:rsidRPr="00264EA8" w:rsidRDefault="007F77FC" w:rsidP="007F77FC">
      <w:pPr>
        <w:spacing w:after="120"/>
        <w:ind w:firstLine="720"/>
        <w:rPr>
          <w:rFonts w:ascii="Times New Roman" w:hAnsi="Times New Roman"/>
        </w:rPr>
      </w:pPr>
    </w:p>
    <w:p w:rsidR="007F77FC" w:rsidRPr="00264EA8" w:rsidRDefault="007F77FC" w:rsidP="007F77FC">
      <w:pPr>
        <w:spacing w:after="120"/>
        <w:ind w:firstLine="7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4327607" wp14:editId="4EE6E4C0">
                <wp:simplePos x="0" y="0"/>
                <wp:positionH relativeFrom="column">
                  <wp:posOffset>2931795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10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6E63CF" id="Oval 9" o:spid="_x0000_s1026" style="position:absolute;margin-left:230.85pt;margin-top:2.5pt;width:13.5pt;height: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uo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E27D7C" wp14:editId="2DF4A875">
                <wp:simplePos x="0" y="0"/>
                <wp:positionH relativeFrom="column">
                  <wp:posOffset>2316480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9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1C3677" id="Oval 8" o:spid="_x0000_s1026" style="position:absolute;margin-left:182.4pt;margin-top:2.5pt;width:13.5pt;height: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P2GgIAAC4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DEF6301" wp14:editId="03B5D052">
                <wp:simplePos x="0" y="0"/>
                <wp:positionH relativeFrom="column">
                  <wp:posOffset>1701165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8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295BF2" id="Oval 7" o:spid="_x0000_s1026" style="position:absolute;margin-left:133.95pt;margin-top:2.5pt;width:13.5pt;height: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bRGgIAAC4EAAAOAAAAZHJzL2Uyb0RvYy54bWysU1Fv0zAQfkfiP1h+p0lKS1n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1057AAE" wp14:editId="7A405B72">
                <wp:simplePos x="0" y="0"/>
                <wp:positionH relativeFrom="column">
                  <wp:posOffset>1122045</wp:posOffset>
                </wp:positionH>
                <wp:positionV relativeFrom="paragraph">
                  <wp:posOffset>31750</wp:posOffset>
                </wp:positionV>
                <wp:extent cx="171450" cy="114300"/>
                <wp:effectExtent l="0" t="0" r="19050" b="19050"/>
                <wp:wrapNone/>
                <wp:docPr id="207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179C29" id="Oval 6" o:spid="_x0000_s1026" style="position:absolute;margin-left:88.35pt;margin-top:2.5pt;width:13.5pt;height:9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" fillcolor="black [3213]"/>
            </w:pict>
          </mc:Fallback>
        </mc:AlternateContent>
      </w:r>
      <w:r w:rsidRPr="00264EA8">
        <w:rPr>
          <w:rFonts w:ascii="Times New Roman" w:hAnsi="Times New Roman"/>
        </w:rPr>
        <w:t xml:space="preserve"> 51.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2011688" wp14:editId="4ECA2B7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1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2C1889" id="Oval 9" o:spid="_x0000_s1026" style="position:absolute;margin-left:230.85pt;margin-top:1.85pt;width:13.5pt;height: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JUGQIAAC4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JbmQlQZAgAALg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F20F5B" wp14:editId="2D43E67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2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BE511E" id="Oval 8" o:spid="_x0000_s1026" style="position:absolute;margin-left:182.4pt;margin-top:1.85pt;width:13.5pt;height: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0ECEC86" wp14:editId="3C3A983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3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04D573" id="Oval 7" o:spid="_x0000_s1026" style="position:absolute;margin-left:133.95pt;margin-top:1.85pt;width:13.5pt;height: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JyGgIAAC4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1fMCchoCAAAu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EEF218C" wp14:editId="26E6B2F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14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421324" id="Oval 6" o:spid="_x0000_s1026" style="position:absolute;margin-left:88.35pt;margin-top:1.85pt;width:13.5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FfiGQIAAC4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acFfiGQIAAC4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52.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B6D06B8" wp14:editId="20A7C23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A8CAF1" id="Oval 13" o:spid="_x0000_s1026" style="position:absolute;margin-left:230.85pt;margin-top:1.85pt;width:13.5pt;height: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ED3B909" wp14:editId="7B6E796A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1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71D5965" id="Oval 12" o:spid="_x0000_s1026" style="position:absolute;margin-left:182.4pt;margin-top:1.85pt;width:13.5pt;height: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Xm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NLkXm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834CDF8" wp14:editId="7CCE83A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17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2CE6BE" id="Oval 11" o:spid="_x0000_s1026" style="position:absolute;margin-left:133.95pt;margin-top:1.85pt;width:13.5pt;height: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Ml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lDhTJ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99E62DC" wp14:editId="6C4351A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587B7E" id="Oval 10" o:spid="_x0000_s1026" style="position:absolute;margin-left:88.35pt;margin-top:1.85pt;width:13.5pt;height: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SeEw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" filled="f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53.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DA19684" wp14:editId="6B182E2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19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931565" id="Oval 17" o:spid="_x0000_s1026" style="position:absolute;margin-left:230.85pt;margin-top:1.85pt;width:13.5pt;height: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uE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8lIKBz2L&#10;9LAHK8q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WsuE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9B067AA" wp14:editId="1F85AD37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20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CFFD28" id="Oval 16" o:spid="_x0000_s1026" style="position:absolute;margin-left:182.4pt;margin-top:1.85pt;width:13.5pt;height: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DnqC8s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652E341" wp14:editId="14E5315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E39ECD" id="Oval 15" o:spid="_x0000_s1026" style="position:absolute;margin-left:133.95pt;margin-top:1.85pt;width:13.5pt;height: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7A3CD8C" wp14:editId="22114B01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2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AE7BBF" id="Oval 14" o:spid="_x0000_s1026" style="position:absolute;margin-left:88.35pt;margin-top:1.85pt;width:13.5pt;height: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liaUH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54.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C77225C" wp14:editId="516DD15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3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2A130A1" id="Oval 21" o:spid="_x0000_s1026" style="position:absolute;margin-left:230.85pt;margin-top:1.85pt;width:13.5pt;height: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D0550CB" wp14:editId="4FF9798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478DCFC" id="Oval 20" o:spid="_x0000_s1026" style="position:absolute;margin-left:182.4pt;margin-top:1.85pt;width:13.5pt;height: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AB&#10;7HC7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0B8EF2A" wp14:editId="41BBE90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5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4E3CE28" id="Oval 19" o:spid="_x0000_s1026" style="position:absolute;margin-left:133.95pt;margin-top:1.85pt;width:13.5pt;height: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NVGAIAAC8EAAAOAAAAZHJzL2Uyb0RvYy54bWysU9uO0zAQfUfiHyy/0ySlZWn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0E7E2BF" wp14:editId="3AF2A97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6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DA36A3" id="Oval 18" o:spid="_x0000_s1026" style="position:absolute;margin-left:88.35pt;margin-top:1.85pt;width:13.5pt;height: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HBxLqc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55.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A5CA356" wp14:editId="1EF2D0F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27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A6C2D0" id="Oval 25" o:spid="_x0000_s1026" style="position:absolute;margin-left:230.85pt;margin-top:1.85pt;width:13.5pt;height: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44677F4" wp14:editId="7E74B3A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28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58C527" id="Oval 24" o:spid="_x0000_s1026" style="position:absolute;margin-left:182.4pt;margin-top:1.85pt;width:13.5pt;height: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kWCkn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E1C78E9" wp14:editId="055776D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29" name="Oval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DEC87F" id="Oval 23" o:spid="_x0000_s1026" style="position:absolute;margin-left:133.95pt;margin-top:1.85pt;width:13.5pt;height: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HN68DA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777A533" wp14:editId="14094FC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35FA506" id="Oval 22" o:spid="_x0000_s1026" style="position:absolute;margin-left:88.35pt;margin-top:1.85pt;width:13.5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D+2JVXNwIAAGg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56.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4453165" wp14:editId="2D84D5D2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1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FEDE5F" id="Oval 29" o:spid="_x0000_s1026" style="position:absolute;margin-left:230.85pt;margin-top:1.85pt;width:13.5pt;height: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j&#10;xUl7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C0BA2DE" wp14:editId="457406B9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2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6749EF" id="Oval 28" o:spid="_x0000_s1026" style="position:absolute;margin-left:182.4pt;margin-top:1.85pt;width:13.5pt;height: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drRzVx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F32CC83" wp14:editId="2ADC873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3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C0B039" id="Oval 27" o:spid="_x0000_s1026" style="position:absolute;margin-left:133.95pt;margin-top:1.85pt;width:13.5pt;height: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93D4491" wp14:editId="6E7C4FD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4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2A2E8B3" id="Oval 26" o:spid="_x0000_s1026" style="position:absolute;margin-left:88.35pt;margin-top:1.85pt;width:13.5pt;height: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OFtctw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57.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21074F4" wp14:editId="3C6379C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F0D3000" id="Oval 33" o:spid="_x0000_s1026" style="position:absolute;margin-left:230.85pt;margin-top:1.85pt;width:13.5pt;height: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wUzbM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F447A0C" wp14:editId="110B10A1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36" name="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9B5B16" id="Oval 32" o:spid="_x0000_s1026" style="position:absolute;margin-left:182.4pt;margin-top:1.85pt;width:13.5pt;height: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adR2wR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89A409" wp14:editId="6B66EC4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37" name="Oval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0E760D1" id="Oval 31" o:spid="_x0000_s1026" style="position:absolute;margin-left:133.95pt;margin-top:1.85pt;width:13.5pt;height:9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6830EC5" wp14:editId="4CDA979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8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92ECFD1" id="Oval 30" o:spid="_x0000_s1026" style="position:absolute;margin-left:88.35pt;margin-top:1.85pt;width:13.5pt;height:9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JF/4B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58.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8F5AD7A" wp14:editId="040D21A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39" name="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4270E7" id="Oval 37" o:spid="_x0000_s1026" style="position:absolute;margin-left:230.85pt;margin-top:1.85pt;width:13.5pt;height:9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4yKPTx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6D1A32C" wp14:editId="336D80B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0" name="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6B506E" id="Oval 36" o:spid="_x0000_s1026" style="position:absolute;margin-left:182.4pt;margin-top:1.85pt;width:13.5pt;height: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AF09D84" wp14:editId="4BD7960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1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67E412" id="Oval 35" o:spid="_x0000_s1026" style="position:absolute;margin-left:133.95pt;margin-top:1.85pt;width:13.5pt;height: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6Fg8+B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8A3C33E" wp14:editId="2D85F18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2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B45EE6F" id="Oval 34" o:spid="_x0000_s1026" style="position:absolute;margin-left:88.35pt;margin-top:1.85pt;width:13.5pt;height: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p3GgIAAC8EAAAOAAAAZHJzL2Uyb0RvYy54bWysU1Fv0zAQfkfiP1h+p0m6lL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845s2Kg&#10;Jt3vhWEXZRRndL6inEf3gLE87+5AfvPMwroXtlM3iDD2SjREqYj52YsL0fF0lW3HT9AQstgFSDod&#10;WhwiICnADqkdT6d2qENgkg6Ly6JcUNMkhYqivMh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Uywadx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59.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6906167" wp14:editId="6BF5623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3" name="Oval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3942105" id="Oval 41" o:spid="_x0000_s1026" style="position:absolute;margin-left:230.85pt;margin-top:1.85pt;width:13.5pt;height: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x3GQ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FC5C1DB" wp14:editId="20AABB5D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4" name="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0190809" id="Oval 40" o:spid="_x0000_s1026" style="position:absolute;margin-left:182.4pt;margin-top:1.85pt;width:13.5pt;height: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0E2993B" wp14:editId="201D39F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5" name="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9FC97E" id="Oval 39" o:spid="_x0000_s1026" style="position:absolute;margin-left:133.95pt;margin-top:1.85pt;width:13.5pt;height:9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C465250" wp14:editId="50D091C4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46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559091" id="Oval 38" o:spid="_x0000_s1026" style="position:absolute;margin-left:88.35pt;margin-top:1.85pt;width:13.5pt;height: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LV7oM0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60.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C74E9B6" wp14:editId="5C36DF5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7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0E73DE" id="Oval 45" o:spid="_x0000_s1026" style="position:absolute;margin-left:230.85pt;margin-top:1.85pt;width:13.5pt;height:9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0228F3A" wp14:editId="08DD8BA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48" name="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1D0DE9" id="Oval 44" o:spid="_x0000_s1026" style="position:absolute;margin-left:182.4pt;margin-top:1.85pt;width:13.5pt;height: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1T2Gg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Ex1T2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6422DA7" wp14:editId="23DE1FCF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49" name="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35F161" id="Oval 43" o:spid="_x0000_s1026" style="position:absolute;margin-left:133.95pt;margin-top:1.85pt;width:13.5pt;height:9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PzePp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B770E42" wp14:editId="416ACD7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0" name="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CA4B0A" id="Oval 42" o:spid="_x0000_s1026" style="position:absolute;margin-left:88.35pt;margin-top:1.85pt;width:13.5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Bvf1HW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61.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587597" wp14:editId="11A4004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1" name="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33C0BD" id="Oval 49" o:spid="_x0000_s1026" style="position:absolute;margin-left:230.85pt;margin-top:1.85pt;width:13.5pt;height: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1Y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E&#10;Gn1Y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BAB0572" wp14:editId="4AFCD0F6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2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0728F69" id="Oval 48" o:spid="_x0000_s1026" style="position:absolute;margin-left:182.4pt;margin-top:1.85pt;width:13.5pt;height: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FE95272" wp14:editId="150CBA88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3" name="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D685F7A" id="Oval 47" o:spid="_x0000_s1026" style="position:absolute;margin-left:133.95pt;margin-top:1.85pt;width:13.5pt;height: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pI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m19xZkVP&#10;TXrYC8Nmi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EVCGkg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45CA217" wp14:editId="10C3060E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4" name="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9C5B5D0" id="Oval 46" o:spid="_x0000_s1026" style="position:absolute;margin-left:88.35pt;margin-top:1.85pt;width:13.5pt;height:9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a1GgIAAC8EAAAOAAAAZHJzL2Uyb0RvYy54bWysU1Fv0zAQfkfiP1h+p0lKur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62.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4CBF552" wp14:editId="3F8F010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55" name="Oval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1EA643" id="Oval 53" o:spid="_x0000_s1026" style="position:absolute;margin-left:230.85pt;margin-top:1.85pt;width:13.5pt;height: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tQo9a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C27A396" wp14:editId="47BBB23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56" name="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61D06E" id="Oval 52" o:spid="_x0000_s1026" style="position:absolute;margin-left:182.4pt;margin-top:1.85pt;width:13.5pt;height:9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AF2iKo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6B0EA96" wp14:editId="4C24209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57" name="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C5A9F9" id="Oval 51" o:spid="_x0000_s1026" style="position:absolute;margin-left:133.95pt;margin-top:1.85pt;width:13.5pt;height: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3Mw0ax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103C948" wp14:editId="294D830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8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0DA5EF" id="Oval 50" o:spid="_x0000_s1026" style="position:absolute;margin-left:88.35pt;margin-top:1.85pt;width:13.5pt;height: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" fillcolor="#0d0d0d [3069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63.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DA7B1E1" wp14:editId="455FC986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59" name="Oval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174459" id="Oval 57" o:spid="_x0000_s1026" style="position:absolute;margin-left:230.85pt;margin-top:1.85pt;width:13.5pt;height: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Du&#10;zxO5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6C2E9C8" wp14:editId="7E8F57C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0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E4F662" id="Oval 56" o:spid="_x0000_s1026" style="position:absolute;margin-left:182.4pt;margin-top:1.85pt;width:13.5pt;height:9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hi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CvXEhi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C282B83" wp14:editId="0C1A2AEB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1" name="Oval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C74471" id="Oval 55" o:spid="_x0000_s1026" style="position:absolute;margin-left:133.95pt;margin-top:1.85pt;width:13.5pt;height: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2ED232E" wp14:editId="3E6B8330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2" name="Oval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88FFF4" id="Oval 54" o:spid="_x0000_s1026" style="position:absolute;margin-left:88.35pt;margin-top:1.85pt;width:13.5pt;height: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" fillcolor="black [3213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64.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949C5C" wp14:editId="093F39AF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3" name="Oval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6C3867" id="Oval 61" o:spid="_x0000_s1026" style="position:absolute;margin-left:230.85pt;margin-top:1.85pt;width:13.5pt;height: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7k+ygx4CAAAu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994B442" wp14:editId="38D41EF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4" name="Oval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B4F371" id="Oval 60" o:spid="_x0000_s1026" style="position:absolute;margin-left:182.4pt;margin-top:1.85pt;width:13.5pt;height: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CUzOt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CB4E583" wp14:editId="02D5AF2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65" name="Oval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18066A" id="Oval 59" o:spid="_x0000_s1026" style="position:absolute;margin-left:133.95pt;margin-top:1.85pt;width:13.5pt;height: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Qb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c05s6Kn&#10;Jj3shWHzR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Ad5Bs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AAC44FA" wp14:editId="1DDF094F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66" name="Oval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5E3B331" id="Oval 58" o:spid="_x0000_s1026" style="position:absolute;margin-left:88.35pt;margin-top:1.85pt;width:13.5pt;height: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iFSek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65.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074E80E" wp14:editId="6FF71815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7" name="Oval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51E417" id="Oval 65" o:spid="_x0000_s1026" style="position:absolute;margin-left:230.85pt;margin-top:1.85pt;width:13.5pt;height: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563C3E7" wp14:editId="0F5F72E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68" name="Oval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AB811E3" id="Oval 64" o:spid="_x0000_s1026" style="position:absolute;margin-left:182.4pt;margin-top:1.85pt;width:13.5pt;height:9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BC6BBE3" wp14:editId="7222DC5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69" name="Oval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6AD816" id="Oval 63" o:spid="_x0000_s1026" style="position:absolute;margin-left:133.95pt;margin-top:1.85pt;width:13.5pt;height: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WO7FgIAAAYEAAAOAAAAZHJzL2Uyb0RvYy54bWysU8Fu2zAMvQ/YPwi6L47TpF2M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KJ9Y7s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E6CC104" wp14:editId="6D357936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0" name="Oval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6A4829B" id="Oval 62" o:spid="_x0000_s1026" style="position:absolute;margin-left:88.35pt;margin-top:1.85pt;width:13.5pt;height: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UD0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66.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77806C0" wp14:editId="12A7D097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1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5C498E" id="Oval 69" o:spid="_x0000_s1026" style="position:absolute;margin-left:230.85pt;margin-top:1.85pt;width:13.5pt;height: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LnrGg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CW2Lnr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AF9E65B" wp14:editId="7006FF0E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2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2745E7" id="Oval 68" o:spid="_x0000_s1026" style="position:absolute;margin-left:182.4pt;margin-top:1.85pt;width:13.5pt;height:9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773BFA9" wp14:editId="0E8C8EBD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29893F" id="Oval 67" o:spid="_x0000_s1026" style="position:absolute;margin-left:133.95pt;margin-top:1.85pt;width:13.5pt;height: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14CA20E" wp14:editId="33F1D22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4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AC5BEC" id="Oval 66" o:spid="_x0000_s1026" style="position:absolute;margin-left:88.35pt;margin-top:1.85pt;width:13.5pt;height: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NdAJ&#10;h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67.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F18A8B7" wp14:editId="500D604D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5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3F0CEF" id="Oval 73" o:spid="_x0000_s1026" style="position:absolute;margin-left:230.85pt;margin-top:1.85pt;width:13.5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9GwIAAC8EAAAOAAAAZHJzL2Uyb0RvYy54bWysU1Fv0zAQfkfiP1h+p0m6lrK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RTGbU9MkhYpidpW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ibi8f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C34526D" wp14:editId="6E4ADB0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6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15C0C9" id="Oval 72" o:spid="_x0000_s1026" style="position:absolute;margin-left:182.4pt;margin-top:1.85pt;width:13.5pt;height:9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8C103DE" wp14:editId="2FBE2634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77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06D589" id="Oval 71" o:spid="_x0000_s1026" style="position:absolute;margin-left:133.95pt;margin-top:1.85pt;width:13.5pt;height: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+DYHT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CCC6877" wp14:editId="38D0735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78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8253BB" id="Oval 70" o:spid="_x0000_s1026" style="position:absolute;margin-left:88.35pt;margin-top:1.85pt;width:13.5pt;height: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68.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FE505AE" wp14:editId="0017A57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79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9B9F29" id="Oval 77" o:spid="_x0000_s1026" style="position:absolute;margin-left:230.85pt;margin-top:1.85pt;width:13.5pt;height:9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Bz&#10;hf+n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633F4D1" wp14:editId="3243B1F2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0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83ABA0" id="Oval 76" o:spid="_x0000_s1026" style="position:absolute;margin-left:182.4pt;margin-top:1.85pt;width:13.5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lslZ7B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A0E64FB" wp14:editId="4544E9BE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1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7F532C" id="Oval 75" o:spid="_x0000_s1026" style="position:absolute;margin-left:133.95pt;margin-top:1.85pt;width:13.5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FC801D3" wp14:editId="36FAF9C2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F1D4E4" id="Oval 74" o:spid="_x0000_s1026" style="position:absolute;margin-left:88.35pt;margin-top:1.85pt;width:13.5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Nk5BqI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69.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54C55ED" wp14:editId="6C8945C1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3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12A7F4" id="Oval 81" o:spid="_x0000_s1026" style="position:absolute;margin-left:230.85pt;margin-top:1.85pt;width:13.5pt;height:9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pSUpR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945E317" wp14:editId="3925CB70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4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616C06" id="Oval 80" o:spid="_x0000_s1026" style="position:absolute;margin-left:182.4pt;margin-top:1.85pt;width:13.5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Do&#10;jC3eFAIAAAY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9FA589B" wp14:editId="1426391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5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2A7B59A" id="Oval 79" o:spid="_x0000_s1026" style="position:absolute;margin-left:133.95pt;margin-top:1.85pt;width:13.5pt;height:9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96991F5" wp14:editId="021132F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6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578CC15" id="Oval 78" o:spid="_x0000_s1026" style="position:absolute;margin-left:88.35pt;margin-top:1.85pt;width:13.5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D9uvB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70.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8DD8BE4" wp14:editId="164C9954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87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5361A07" id="Oval 85" o:spid="_x0000_s1026" style="position:absolute;margin-left:230.85pt;margin-top:1.85pt;width:13.5pt;height: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lIjjxh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3A2DA6C" wp14:editId="69A22FD5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8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95FC550" id="Oval 84" o:spid="_x0000_s1026" style="position:absolute;margin-left:182.4pt;margin-top:1.85pt;width:13.5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E11ECFA" wp14:editId="60BCEA31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89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2C1A06" id="Oval 83" o:spid="_x0000_s1026" style="position:absolute;margin-left:133.95pt;margin-top:1.85pt;width:13.5pt;height: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" fillcolor="#0d0d0d [3069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A713C8E" wp14:editId="752CFCDB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0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B2A81C" id="Oval 82" o:spid="_x0000_s1026" style="position:absolute;margin-left:88.35pt;margin-top:1.85pt;width:13.5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" filled="f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71.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9ED65A1" wp14:editId="0360A5F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1" name="Oval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08FD21" id="Oval 89" o:spid="_x0000_s1026" style="position:absolute;margin-left:230.85pt;margin-top:1.85pt;width:13.5pt;height: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DCA9080" wp14:editId="4F164DB3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2" name="Oval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F46653" id="Oval 88" o:spid="_x0000_s1026" style="position:absolute;margin-left:182.4pt;margin-top:1.85pt;width:13.5pt;height: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wqaP7B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5AFA5A5" wp14:editId="5E7267B5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3" name="Oval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C89CF1" id="Oval 87" o:spid="_x0000_s1026" style="position:absolute;margin-left:133.95pt;margin-top:1.85pt;width:13.5pt;height: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J1esp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6017081" wp14:editId="6045F853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4" name="Oval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2ED58C" id="Oval 86" o:spid="_x0000_s1026" style="position:absolute;margin-left:88.35pt;margin-top:1.85pt;width:13.5pt;height: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" fillcolor="#0d0d0d [3069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72.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75484D4" wp14:editId="0078C2D0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195" name="Oval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F3D0FE" id="Oval 93" o:spid="_x0000_s1026" style="position:absolute;margin-left:230.85pt;margin-top:1.85pt;width:13.5pt;height: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3D65A8A" wp14:editId="415C23B8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196" name="Oval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AD932A" id="Oval 92" o:spid="_x0000_s1026" style="position:absolute;margin-left:182.4pt;margin-top:1.85pt;width:13.5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6D3290B" wp14:editId="6DDA490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197" name="Oval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3662D6" id="Oval 91" o:spid="_x0000_s1026" style="position:absolute;margin-left:133.95pt;margin-top:1.85pt;width:13.5pt;height: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BNCcuR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A30C764" wp14:editId="6C5E4189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8" name="Oval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80DC9A" id="Oval 90" o:spid="_x0000_s1026" style="position:absolute;margin-left:88.35pt;margin-top:1.85pt;width:13.5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" fillcolor="#0d0d0d [3069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73.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705086C" wp14:editId="1721078E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199" name="Oval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F4D16CE" id="Oval 97" o:spid="_x0000_s1026" style="position:absolute;margin-left:230.85pt;margin-top:1.85pt;width:13.5pt;height: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92B90D9" wp14:editId="4760D2DC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11430" t="13970" r="7620" b="5080"/>
                <wp:wrapNone/>
                <wp:docPr id="200" name="Oval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657B13" id="Oval 96" o:spid="_x0000_s1026" style="position:absolute;margin-left:182.4pt;margin-top:1.85pt;width:13.5pt;height: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8862FB1" wp14:editId="7EE0771C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1" name="Oval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CCD4BBC" id="Oval 95" o:spid="_x0000_s1026" style="position:absolute;margin-left:133.95pt;margin-top:1.85pt;width:13.5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OQGg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44656E6" wp14:editId="1980746C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2" name="Oval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BF9339" id="Oval 94" o:spid="_x0000_s1026" style="position:absolute;margin-left:88.35pt;margin-top:1.85pt;width:13.5pt;height: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" fillcolor="black [3213]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74.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spacing w:after="120"/>
        <w:rPr>
          <w:rFonts w:ascii="Times New Roman" w:hAnsi="Times New Roman"/>
        </w:rPr>
      </w:pP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FF15EB" wp14:editId="27F8CB8A">
                <wp:simplePos x="0" y="0"/>
                <wp:positionH relativeFrom="column">
                  <wp:posOffset>2931795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3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FA6395" id="Oval 101" o:spid="_x0000_s1026" style="position:absolute;margin-left:230.85pt;margin-top:1.85pt;width:13.5pt;height:9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" fillcolor="black [3213]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EA527A8" wp14:editId="70EF062F">
                <wp:simplePos x="0" y="0"/>
                <wp:positionH relativeFrom="column">
                  <wp:posOffset>2316480</wp:posOffset>
                </wp:positionH>
                <wp:positionV relativeFrom="paragraph">
                  <wp:posOffset>23495</wp:posOffset>
                </wp:positionV>
                <wp:extent cx="171450" cy="114300"/>
                <wp:effectExtent l="0" t="0" r="19050" b="19050"/>
                <wp:wrapNone/>
                <wp:docPr id="204" name="Oval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D8BAB5A" id="Oval 100" o:spid="_x0000_s1026" style="position:absolute;margin-left:182.4pt;margin-top:1.85pt;width:13.5pt;height:9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" filled="f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CCD3515" wp14:editId="077A31C9">
                <wp:simplePos x="0" y="0"/>
                <wp:positionH relativeFrom="column">
                  <wp:posOffset>1701165</wp:posOffset>
                </wp:positionH>
                <wp:positionV relativeFrom="paragraph">
                  <wp:posOffset>23495</wp:posOffset>
                </wp:positionV>
                <wp:extent cx="171450" cy="114300"/>
                <wp:effectExtent l="5715" t="13970" r="13335" b="5080"/>
                <wp:wrapNone/>
                <wp:docPr id="205" name="Oval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E6DEAD" id="Oval 99" o:spid="_x0000_s1026" style="position:absolute;margin-left:133.95pt;margin-top:1.85pt;width:13.5pt;height:9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"/>
            </w:pict>
          </mc:Fallback>
        </mc:AlternateContent>
      </w:r>
      <w:r w:rsidRPr="00264EA8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5D4A69C" wp14:editId="7A08B085">
                <wp:simplePos x="0" y="0"/>
                <wp:positionH relativeFrom="column">
                  <wp:posOffset>1122045</wp:posOffset>
                </wp:positionH>
                <wp:positionV relativeFrom="paragraph">
                  <wp:posOffset>23495</wp:posOffset>
                </wp:positionV>
                <wp:extent cx="171450" cy="114300"/>
                <wp:effectExtent l="7620" t="13970" r="11430" b="5080"/>
                <wp:wrapNone/>
                <wp:docPr id="206" name="Oval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4EBC58C" id="Oval 98" o:spid="_x0000_s1026" style="position:absolute;margin-left:88.35pt;margin-top:1.85pt;width:13.5pt;height: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"/>
            </w:pict>
          </mc:Fallback>
        </mc:AlternateContent>
      </w:r>
      <w:r w:rsidRPr="00264EA8">
        <w:rPr>
          <w:rFonts w:ascii="Times New Roman" w:hAnsi="Times New Roman"/>
        </w:rPr>
        <w:tab/>
        <w:t xml:space="preserve"> 75.</w:t>
      </w:r>
      <w:r w:rsidRPr="00264EA8">
        <w:rPr>
          <w:rFonts w:ascii="Times New Roman" w:hAnsi="Times New Roman"/>
        </w:rPr>
        <w:tab/>
        <w:t>A</w:t>
      </w:r>
      <w:r w:rsidRPr="00264EA8">
        <w:rPr>
          <w:rFonts w:ascii="Times New Roman" w:hAnsi="Times New Roman"/>
        </w:rPr>
        <w:tab/>
        <w:t xml:space="preserve">     B</w:t>
      </w:r>
      <w:r w:rsidRPr="00264EA8">
        <w:rPr>
          <w:rFonts w:ascii="Times New Roman" w:hAnsi="Times New Roman"/>
        </w:rPr>
        <w:tab/>
        <w:t xml:space="preserve">         C</w:t>
      </w:r>
      <w:r w:rsidRPr="00264EA8">
        <w:rPr>
          <w:rFonts w:ascii="Times New Roman" w:hAnsi="Times New Roman"/>
        </w:rPr>
        <w:tab/>
      </w:r>
      <w:r w:rsidRPr="00264EA8">
        <w:rPr>
          <w:rFonts w:ascii="Times New Roman" w:hAnsi="Times New Roman"/>
        </w:rPr>
        <w:tab/>
        <w:t xml:space="preserve"> D</w:t>
      </w:r>
    </w:p>
    <w:p w:rsidR="007F77FC" w:rsidRPr="00264EA8" w:rsidRDefault="007F77FC" w:rsidP="007F77FC">
      <w:pPr>
        <w:rPr>
          <w:rFonts w:ascii="Times New Roman" w:hAnsi="Times New Roman"/>
        </w:rPr>
        <w:sectPr w:rsidR="007F77FC" w:rsidRPr="00264EA8" w:rsidSect="007F77FC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60"/>
        </w:sectPr>
      </w:pPr>
    </w:p>
    <w:tbl>
      <w:tblPr>
        <w:tblStyle w:val="TableGrid"/>
        <w:tblW w:w="10241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103"/>
        <w:gridCol w:w="742"/>
        <w:gridCol w:w="2943"/>
        <w:gridCol w:w="34"/>
      </w:tblGrid>
      <w:tr w:rsidR="00E57468" w:rsidRPr="00264EA8" w:rsidTr="00657C73">
        <w:trPr>
          <w:gridAfter w:val="1"/>
          <w:wAfter w:w="34" w:type="dxa"/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744551391"/>
            <w:placeholder>
              <w:docPart w:val="97728C07BDB64D0D883A17B611FC603E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4C6E7" w:themeFill="accent5" w:themeFillTint="66"/>
                <w:vAlign w:val="center"/>
              </w:tcPr>
              <w:p w:rsidR="00E57468" w:rsidRPr="00264EA8" w:rsidRDefault="007F77FC" w:rsidP="00A37AD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 w:rsidRPr="00264EA8"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="Times New Roman" w:hAnsi="Times New Roman"/>
              <w:i/>
              <w:sz w:val="52"/>
              <w:szCs w:val="52"/>
            </w:rPr>
            <w:alias w:val="Title"/>
            <w:tag w:val=""/>
            <w:id w:val="1236743850"/>
            <w:placeholder>
              <w:docPart w:val="373AE04E8ACC4D1D8A89BE5AAFD7040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4C6E7" w:themeFill="accent5" w:themeFillTint="66"/>
              </w:tcPr>
              <w:p w:rsidR="00E57468" w:rsidRPr="00264EA8" w:rsidRDefault="007F77FC" w:rsidP="00A37AD8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 w:rsidRPr="00264EA8">
                  <w:rPr>
                    <w:rFonts w:ascii="Times New Roman" w:hAnsi="Times New Roman"/>
                    <w:i/>
                    <w:sz w:val="52"/>
                    <w:szCs w:val="52"/>
                  </w:rPr>
                  <w:t>WME Half Yearly Maths</w:t>
                </w:r>
              </w:p>
            </w:tc>
          </w:sdtContent>
        </w:sdt>
        <w:tc>
          <w:tcPr>
            <w:tcW w:w="3685" w:type="dxa"/>
            <w:gridSpan w:val="2"/>
            <w:shd w:val="clear" w:color="auto" w:fill="1F3864" w:themeFill="accent5" w:themeFillShade="80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56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A0282F" w:rsidP="00A37AD8">
            <w:pPr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b/>
                <w:sz w:val="32"/>
                <w:szCs w:val="32"/>
              </w:rPr>
              <w:t>Section 2 Part B</w:t>
            </w:r>
            <w:r w:rsidR="00E57468" w:rsidRPr="00264EA8">
              <w:rPr>
                <w:rFonts w:ascii="Times New Roman" w:hAnsi="Times New Roman"/>
                <w:b/>
                <w:sz w:val="32"/>
                <w:szCs w:val="32"/>
              </w:rPr>
              <w:t xml:space="preserve">         </w:t>
            </w:r>
            <w:r w:rsidR="00E57468" w:rsidRPr="00264EA8">
              <w:rPr>
                <w:rFonts w:ascii="Times New Roman" w:hAnsi="Times New Roman"/>
                <w:sz w:val="28"/>
                <w:szCs w:val="28"/>
              </w:rPr>
              <w:t>Longer Answer Section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567"/>
        </w:trPr>
        <w:tc>
          <w:tcPr>
            <w:tcW w:w="10207" w:type="dxa"/>
            <w:gridSpan w:val="5"/>
            <w:shd w:val="clear" w:color="auto" w:fill="B4C6E7" w:themeFill="accent5" w:themeFillTint="66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64EA8">
              <w:rPr>
                <w:rFonts w:ascii="Times New Roman" w:hAnsi="Times New Roman"/>
                <w:sz w:val="36"/>
                <w:szCs w:val="36"/>
              </w:rPr>
              <w:t>ANSWERS</w:t>
            </w:r>
          </w:p>
        </w:tc>
      </w:tr>
      <w:tr w:rsidR="00E57468" w:rsidRPr="00264EA8" w:rsidTr="00657C73">
        <w:trPr>
          <w:cantSplit/>
          <w:trHeight w:val="227"/>
          <w:tblHeader/>
        </w:trPr>
        <w:tc>
          <w:tcPr>
            <w:tcW w:w="7264" w:type="dxa"/>
            <w:gridSpan w:val="4"/>
          </w:tcPr>
          <w:p w:rsidR="00E57468" w:rsidRPr="00264EA8" w:rsidRDefault="00E57468" w:rsidP="00A37AD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gridSpan w:val="2"/>
          </w:tcPr>
          <w:p w:rsidR="00E57468" w:rsidRPr="00264EA8" w:rsidRDefault="00E57468" w:rsidP="00A37AD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64EA8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A0282F" w:rsidP="00A37AD8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76</w:t>
            </w:r>
            <w:r w:rsidR="00E57468" w:rsidRPr="00264E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6312" w:type="dxa"/>
            <w:gridSpan w:val="3"/>
          </w:tcPr>
          <w:p w:rsidR="00657C73" w:rsidRDefault="00657C73" w:rsidP="005A3E20">
            <w:pPr>
              <w:pStyle w:val="LongerQuestions"/>
            </w:pPr>
            <w:r>
              <w:t xml:space="preserve">(a)    </w:t>
            </w:r>
            <w:r w:rsidR="005A3E20">
              <w:t>Cost after</w:t>
            </w:r>
            <w:r>
              <w:t xml:space="preserve"> discount </w:t>
            </w:r>
            <w:r w:rsidR="003F5C0B">
              <w:t>= 8</w:t>
            </w:r>
            <w:r>
              <w:t>0% of normal price.</w:t>
            </w:r>
          </w:p>
          <w:p w:rsidR="005A3E20" w:rsidRDefault="00657C73" w:rsidP="005A3E20">
            <w:pPr>
              <w:pStyle w:val="LongerQuestions"/>
            </w:pPr>
            <w:r>
              <w:t xml:space="preserve">                                       =  </w:t>
            </w:r>
            <w:r w:rsidR="003F5C0B" w:rsidRPr="003F5C0B">
              <w:rPr>
                <w:color w:val="FF0000"/>
                <w:position w:val="-4"/>
              </w:rPr>
              <w:object w:dxaOrig="1998" w:dyaOrig="224">
                <v:shape id="_x0000_i1098" type="#_x0000_t75" style="width:100.8pt;height:11.25pt" o:ole="">
                  <v:imagedata r:id="rId167" o:title=""/>
                </v:shape>
                <o:OLEObject Type="Embed" ProgID="FXEquation.Equation" ShapeID="_x0000_i1098" DrawAspect="Content" ObjectID="_1494060354" r:id="rId168"/>
              </w:object>
            </w:r>
            <w:r>
              <w:t xml:space="preserve"> </w:t>
            </w:r>
            <w:r w:rsidR="005A3E20">
              <w:t xml:space="preserve"> </w:t>
            </w:r>
          </w:p>
          <w:p w:rsidR="005A3E20" w:rsidRPr="00264EA8" w:rsidRDefault="005A3E20" w:rsidP="005A3E20">
            <w:pPr>
              <w:pStyle w:val="LongerQuestions"/>
            </w:pPr>
            <w:r>
              <w:t xml:space="preserve"> </w:t>
            </w:r>
          </w:p>
          <w:p w:rsidR="00E57468" w:rsidRPr="00264EA8" w:rsidRDefault="00E57468" w:rsidP="005A3E20">
            <w:pPr>
              <w:pStyle w:val="LongerQuestions"/>
            </w:pPr>
          </w:p>
        </w:tc>
        <w:tc>
          <w:tcPr>
            <w:tcW w:w="2943" w:type="dxa"/>
          </w:tcPr>
          <w:p w:rsidR="00E57468" w:rsidRPr="00657C73" w:rsidRDefault="00657C73" w:rsidP="00A37AD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57C73">
              <w:rPr>
                <w:rFonts w:ascii="Times New Roman" w:hAnsi="Times New Roman"/>
                <w:sz w:val="24"/>
                <w:szCs w:val="24"/>
              </w:rPr>
              <w:t>1 mark for correct answer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E57468" w:rsidP="00A37AD8">
            <w:pPr>
              <w:pStyle w:val="ListParagraph"/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657C73" w:rsidRDefault="00E57468" w:rsidP="00657C73">
            <w:pPr>
              <w:pStyle w:val="LongerQuestions"/>
            </w:pPr>
            <w:r w:rsidRPr="00264EA8">
              <w:t>(b)</w:t>
            </w:r>
            <w:r w:rsidR="00657C73">
              <w:t xml:space="preserve">    Method of comparing by finding cost per kg.</w:t>
            </w:r>
          </w:p>
          <w:p w:rsidR="003F5C0B" w:rsidRPr="003F5C0B" w:rsidRDefault="00657C73" w:rsidP="00657C73">
            <w:pPr>
              <w:pStyle w:val="LongerQuestions"/>
              <w:rPr>
                <w:color w:val="FF0000"/>
                <w:position w:val="-170"/>
              </w:rPr>
            </w:pPr>
            <w:r>
              <w:t xml:space="preserve"> </w:t>
            </w:r>
            <w:r w:rsidR="003F5C0B" w:rsidRPr="003F5C0B">
              <w:rPr>
                <w:color w:val="FF0000"/>
                <w:position w:val="-170"/>
              </w:rPr>
              <w:object w:dxaOrig="3633" w:dyaOrig="1710">
                <v:shape id="_x0000_i1099" type="#_x0000_t75" style="width:181.55pt;height:85.75pt" o:ole="">
                  <v:imagedata r:id="rId169" o:title=""/>
                </v:shape>
                <o:OLEObject Type="Embed" ProgID="FXEquation.Equation" ShapeID="_x0000_i1099" DrawAspect="Content" ObjectID="_1494060355" r:id="rId170"/>
              </w:object>
            </w:r>
          </w:p>
          <w:p w:rsidR="00E57468" w:rsidRDefault="00657C73" w:rsidP="005A3E20">
            <w:pPr>
              <w:pStyle w:val="LongerQuestions"/>
            </w:pPr>
            <w:r>
              <w:t>The 6 kg pack is the best value.</w:t>
            </w:r>
          </w:p>
          <w:p w:rsidR="003F5C0B" w:rsidRPr="00264EA8" w:rsidRDefault="003F5C0B" w:rsidP="005A3E20">
            <w:pPr>
              <w:pStyle w:val="LongerQuestions"/>
            </w:pPr>
            <w:r>
              <w:t>(Or convert all some common amount such as 12 kg.)</w:t>
            </w:r>
          </w:p>
        </w:tc>
        <w:tc>
          <w:tcPr>
            <w:tcW w:w="2943" w:type="dxa"/>
          </w:tcPr>
          <w:p w:rsidR="00E57468" w:rsidRDefault="00657C73" w:rsidP="00A37AD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57C73"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marks for correct an</w:t>
            </w:r>
            <w:r w:rsidR="003F5C0B">
              <w:rPr>
                <w:rFonts w:ascii="Times New Roman" w:hAnsi="Times New Roman"/>
                <w:sz w:val="24"/>
                <w:szCs w:val="24"/>
              </w:rPr>
              <w:t>swer with working to justify answer</w:t>
            </w:r>
          </w:p>
          <w:p w:rsidR="003F5C0B" w:rsidRDefault="003F5C0B" w:rsidP="00A37AD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3F5C0B" w:rsidRPr="00657C73" w:rsidRDefault="003F5C0B" w:rsidP="00A37AD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 mark for wrong answer with some correct working relevant to answer 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A0282F" w:rsidP="00A37AD8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77</w:t>
            </w:r>
            <w:r w:rsidR="00E57468" w:rsidRPr="00264E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6312" w:type="dxa"/>
            <w:gridSpan w:val="3"/>
          </w:tcPr>
          <w:p w:rsidR="00E57468" w:rsidRPr="00264EA8" w:rsidRDefault="006F6DB6" w:rsidP="005A3E20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22" type="#_x0000_t75" style="position:absolute;margin-left:79.95pt;margin-top:3.9pt;width:201.65pt;height:108.25pt;z-index:251867136;mso-position-horizontal-relative:text;mso-position-vertical-relative:text">
                  <v:imagedata r:id="rId171" o:title=""/>
                </v:shape>
                <o:OLEObject Type="Embed" ProgID="FXDraw.Graphic" ShapeID="_x0000_s1122" DrawAspect="Content" ObjectID="_1494060378" r:id="rId172"/>
              </w:object>
            </w:r>
            <w:r w:rsidR="00E57468" w:rsidRPr="00264EA8">
              <w:t>(a)</w:t>
            </w:r>
          </w:p>
          <w:p w:rsidR="00E57468" w:rsidRDefault="00E57468" w:rsidP="005A3E20">
            <w:pPr>
              <w:pStyle w:val="LongerQuestions"/>
            </w:pPr>
          </w:p>
          <w:p w:rsidR="00AD3338" w:rsidRDefault="00AD3338" w:rsidP="005A3E20">
            <w:pPr>
              <w:pStyle w:val="LongerQuestions"/>
            </w:pPr>
          </w:p>
          <w:p w:rsidR="00AD3338" w:rsidRDefault="00AD3338" w:rsidP="005A3E20">
            <w:pPr>
              <w:pStyle w:val="LongerQuestions"/>
            </w:pPr>
          </w:p>
          <w:p w:rsidR="00AD3338" w:rsidRDefault="00AD3338" w:rsidP="005A3E20">
            <w:pPr>
              <w:pStyle w:val="LongerQuestions"/>
            </w:pPr>
          </w:p>
          <w:p w:rsidR="00AD3338" w:rsidRDefault="00AD3338" w:rsidP="005A3E20">
            <w:pPr>
              <w:pStyle w:val="LongerQuestions"/>
            </w:pPr>
          </w:p>
          <w:p w:rsidR="00AD3338" w:rsidRPr="00172868" w:rsidRDefault="00172868" w:rsidP="005A3E20">
            <w:pPr>
              <w:pStyle w:val="LongerQuestions"/>
              <w:rPr>
                <w:position w:val="-30"/>
              </w:rPr>
            </w:pPr>
            <w:r>
              <w:t xml:space="preserve"> </w:t>
            </w:r>
            <w:r w:rsidRPr="00172868">
              <w:rPr>
                <w:color w:val="FF0000"/>
                <w:position w:val="-30"/>
              </w:rPr>
              <w:object w:dxaOrig="5598" w:dyaOrig="478">
                <v:shape id="_x0000_i1114" type="#_x0000_t75" style="width:279.85pt;height:23.8pt" o:ole="">
                  <v:imagedata r:id="rId173" o:title=""/>
                </v:shape>
                <o:OLEObject Type="Embed" ProgID="FXEquation.Equation" ShapeID="_x0000_i1114" DrawAspect="Content" ObjectID="_1494060356" r:id="rId174"/>
              </w:object>
            </w:r>
            <w:r w:rsidRPr="00172868">
              <w:rPr>
                <w:position w:val="-30"/>
              </w:rPr>
              <w:t xml:space="preserve"> </w:t>
            </w:r>
          </w:p>
          <w:p w:rsidR="00AD3338" w:rsidRPr="00AD3338" w:rsidRDefault="00AD3338" w:rsidP="005A3E20">
            <w:pPr>
              <w:pStyle w:val="LongerQuestions"/>
              <w:rPr>
                <w:position w:val="-150"/>
              </w:rPr>
            </w:pPr>
            <w:r>
              <w:t xml:space="preserve"> </w:t>
            </w:r>
            <w:r w:rsidRPr="00AD3338">
              <w:rPr>
                <w:color w:val="FF0000"/>
                <w:position w:val="-150"/>
              </w:rPr>
              <w:object w:dxaOrig="7294" w:dyaOrig="1678">
                <v:shape id="_x0000_i1100" type="#_x0000_t75" style="width:364.4pt;height:83.9pt" o:ole="">
                  <v:imagedata r:id="rId175" o:title=""/>
                </v:shape>
                <o:OLEObject Type="Embed" ProgID="FXEquation.Equation" ShapeID="_x0000_i1100" DrawAspect="Content" ObjectID="_1494060357" r:id="rId176"/>
              </w:object>
            </w:r>
            <w:r w:rsidRPr="00AD3338">
              <w:rPr>
                <w:position w:val="-150"/>
              </w:rPr>
              <w:t xml:space="preserve"> </w:t>
            </w:r>
          </w:p>
        </w:tc>
        <w:tc>
          <w:tcPr>
            <w:tcW w:w="2943" w:type="dxa"/>
          </w:tcPr>
          <w:p w:rsidR="000E21C0" w:rsidRPr="00264EA8" w:rsidRDefault="000E21C0" w:rsidP="000E21C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an answer including basically correct reasoning.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E57468" w:rsidP="00A37AD8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E57468" w:rsidRDefault="00E57468" w:rsidP="005A3E20">
            <w:pPr>
              <w:pStyle w:val="LongerQuestions"/>
            </w:pPr>
            <w:r w:rsidRPr="00264EA8">
              <w:t>(b)</w:t>
            </w:r>
            <w:r w:rsidR="000E21C0">
              <w:t xml:space="preserve">     Depending on reasoning in part (a) may refer to results there.</w:t>
            </w:r>
          </w:p>
          <w:p w:rsidR="000E21C0" w:rsidRPr="000E21C0" w:rsidRDefault="000E21C0" w:rsidP="005A3E20">
            <w:pPr>
              <w:pStyle w:val="LongerQuestions"/>
              <w:rPr>
                <w:position w:val="-150"/>
              </w:rPr>
            </w:pPr>
            <w:r>
              <w:t xml:space="preserve"> </w:t>
            </w:r>
            <w:r w:rsidRPr="000E21C0">
              <w:rPr>
                <w:color w:val="FF0000"/>
                <w:position w:val="-150"/>
              </w:rPr>
              <w:object w:dxaOrig="5268" w:dyaOrig="1678">
                <v:shape id="_x0000_i1101" type="#_x0000_t75" style="width:252.95pt;height:80.15pt" o:ole="">
                  <v:imagedata r:id="rId177" o:title=""/>
                </v:shape>
                <o:OLEObject Type="Embed" ProgID="FXEquation.Equation" ShapeID="_x0000_i1101" DrawAspect="Content" ObjectID="_1494060358" r:id="rId178"/>
              </w:object>
            </w:r>
          </w:p>
          <w:p w:rsidR="00E57468" w:rsidRPr="00264EA8" w:rsidRDefault="00E57468" w:rsidP="005A3E20">
            <w:pPr>
              <w:pStyle w:val="LongerQuestions"/>
            </w:pPr>
          </w:p>
        </w:tc>
        <w:tc>
          <w:tcPr>
            <w:tcW w:w="2943" w:type="dxa"/>
          </w:tcPr>
          <w:p w:rsidR="000E21C0" w:rsidRPr="000E21C0" w:rsidRDefault="000E21C0" w:rsidP="000E21C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any correct reasoning leading to conclusion of 33</w:t>
            </w:r>
            <w:r w:rsidRPr="000E21C0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:rsidR="000E21C0" w:rsidRDefault="000E21C0" w:rsidP="000E21C0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0E21C0" w:rsidRDefault="000E21C0" w:rsidP="000E21C0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0E21C0" w:rsidRDefault="000E21C0" w:rsidP="000E21C0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0E21C0" w:rsidRDefault="000E21C0" w:rsidP="000E21C0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E57468" w:rsidRPr="00264EA8" w:rsidRDefault="000E21C0" w:rsidP="000E21C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an answer including some correct reasoning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A0282F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 xml:space="preserve"> 78</w:t>
            </w:r>
            <w:r w:rsidR="00E57468" w:rsidRPr="00264E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6312" w:type="dxa"/>
            <w:gridSpan w:val="3"/>
          </w:tcPr>
          <w:p w:rsidR="00E57468" w:rsidRPr="00264EA8" w:rsidRDefault="00E57468" w:rsidP="005A3E20">
            <w:pPr>
              <w:pStyle w:val="LongerQuestions"/>
            </w:pPr>
            <w:r w:rsidRPr="00264EA8">
              <w:t>(a)</w:t>
            </w:r>
            <w:r w:rsidR="00EE6C72">
              <w:t xml:space="preserve">      </w:t>
            </w:r>
            <w:r w:rsidR="00EE6C72" w:rsidRPr="00EE6C72">
              <w:rPr>
                <w:color w:val="FF0000"/>
                <w:position w:val="-114"/>
              </w:rPr>
              <w:object w:dxaOrig="2524" w:dyaOrig="1478">
                <v:shape id="_x0000_i1102" type="#_x0000_t75" style="width:126.45pt;height:73.9pt" o:ole="">
                  <v:imagedata r:id="rId179" o:title=""/>
                </v:shape>
                <o:OLEObject Type="Embed" ProgID="FXEquation.Equation" ShapeID="_x0000_i1102" DrawAspect="Content" ObjectID="_1494060359" r:id="rId180"/>
              </w:object>
            </w:r>
            <w:r w:rsidR="00EE6C72">
              <w:t xml:space="preserve"> </w:t>
            </w:r>
          </w:p>
        </w:tc>
        <w:tc>
          <w:tcPr>
            <w:tcW w:w="2943" w:type="dxa"/>
          </w:tcPr>
          <w:p w:rsidR="00E57468" w:rsidRPr="00264EA8" w:rsidRDefault="00EE6C72" w:rsidP="00A37AD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E57468" w:rsidP="00A37AD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E57468" w:rsidRPr="00264EA8" w:rsidRDefault="00E57468" w:rsidP="005A3E20">
            <w:pPr>
              <w:pStyle w:val="LongerQuestions"/>
            </w:pPr>
            <w:r w:rsidRPr="00264EA8">
              <w:t>(b)</w:t>
            </w:r>
            <w:r w:rsidR="00EE6C72">
              <w:t xml:space="preserve">       </w:t>
            </w:r>
            <w:r w:rsidR="0004795D" w:rsidRPr="0004795D">
              <w:rPr>
                <w:color w:val="FF0000"/>
                <w:position w:val="-216"/>
              </w:rPr>
              <w:object w:dxaOrig="4758" w:dyaOrig="2434">
                <v:shape id="_x0000_i1103" type="#_x0000_t75" style="width:237.9pt;height:121.45pt" o:ole="">
                  <v:imagedata r:id="rId181" o:title=""/>
                </v:shape>
                <o:OLEObject Type="Embed" ProgID="FXEquation.Equation" ShapeID="_x0000_i1103" DrawAspect="Content" ObjectID="_1494060360" r:id="rId182"/>
              </w:object>
            </w:r>
            <w:r w:rsidR="00EE6C72">
              <w:t xml:space="preserve"> </w:t>
            </w:r>
          </w:p>
          <w:p w:rsidR="00E57468" w:rsidRPr="00264EA8" w:rsidRDefault="00E57468" w:rsidP="005A3E20">
            <w:pPr>
              <w:pStyle w:val="LongerQuestions"/>
            </w:pPr>
          </w:p>
        </w:tc>
        <w:tc>
          <w:tcPr>
            <w:tcW w:w="2943" w:type="dxa"/>
          </w:tcPr>
          <w:p w:rsidR="0004795D" w:rsidRPr="000E21C0" w:rsidRDefault="0004795D" w:rsidP="0004795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answer including area and number of tins.</w:t>
            </w:r>
          </w:p>
          <w:p w:rsidR="0004795D" w:rsidRDefault="0004795D" w:rsidP="0004795D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04795D" w:rsidRDefault="0004795D" w:rsidP="0004795D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04795D" w:rsidRDefault="0004795D" w:rsidP="0004795D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04795D" w:rsidRDefault="0004795D" w:rsidP="0004795D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E57468" w:rsidRPr="00264EA8" w:rsidRDefault="0004795D" w:rsidP="00AA54EF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1 mark for an answer </w:t>
            </w:r>
            <w:r w:rsidR="00AA54EF">
              <w:rPr>
                <w:rFonts w:ascii="Times New Roman" w:hAnsi="Times New Roman"/>
                <w:b/>
                <w:sz w:val="24"/>
                <w:szCs w:val="24"/>
              </w:rPr>
              <w:t>with an error in either calculation of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area</w:t>
            </w:r>
            <w:r w:rsidR="00AA54EF">
              <w:rPr>
                <w:rFonts w:ascii="Times New Roman" w:hAnsi="Times New Roman"/>
                <w:b/>
                <w:sz w:val="24"/>
                <w:szCs w:val="24"/>
              </w:rPr>
              <w:t xml:space="preserve"> or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number of tins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A0282F" w:rsidP="00A37AD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79</w:t>
            </w:r>
            <w:r w:rsidR="00E57468" w:rsidRPr="00264E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6312" w:type="dxa"/>
            <w:gridSpan w:val="3"/>
          </w:tcPr>
          <w:p w:rsidR="00E57468" w:rsidRPr="00264EA8" w:rsidRDefault="00E57468" w:rsidP="005A3E20">
            <w:pPr>
              <w:pStyle w:val="LongerQuestions"/>
            </w:pPr>
            <w:r w:rsidRPr="00264EA8">
              <w:t>(a)</w:t>
            </w:r>
            <w:r w:rsidR="00AA54EF">
              <w:t xml:space="preserve">     </w:t>
            </w:r>
            <w:r w:rsidR="00172868" w:rsidRPr="00172868">
              <w:rPr>
                <w:color w:val="FF0000"/>
                <w:position w:val="-144"/>
              </w:rPr>
              <w:object w:dxaOrig="2982" w:dyaOrig="1778">
                <v:shape id="_x0000_i1115" type="#_x0000_t75" style="width:149pt;height:88.9pt" o:ole="">
                  <v:imagedata r:id="rId183" o:title=""/>
                </v:shape>
                <o:OLEObject Type="Embed" ProgID="FXEquation.Equation" ShapeID="_x0000_i1115" DrawAspect="Content" ObjectID="_1494060361" r:id="rId184"/>
              </w:object>
            </w:r>
            <w:r w:rsidR="00AA54EF">
              <w:t xml:space="preserve"> </w:t>
            </w:r>
            <w:bookmarkStart w:id="0" w:name="_GoBack"/>
            <w:bookmarkEnd w:id="0"/>
          </w:p>
          <w:p w:rsidR="00E57468" w:rsidRPr="00264EA8" w:rsidRDefault="00E57468" w:rsidP="005A3E20">
            <w:pPr>
              <w:pStyle w:val="LongerQuestions"/>
            </w:pPr>
          </w:p>
        </w:tc>
        <w:tc>
          <w:tcPr>
            <w:tcW w:w="2943" w:type="dxa"/>
          </w:tcPr>
          <w:p w:rsidR="00E57468" w:rsidRPr="00264EA8" w:rsidRDefault="00AA54EF" w:rsidP="00A37AD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E57468" w:rsidP="00A37AD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E57468" w:rsidRDefault="00E57468" w:rsidP="005A3E20">
            <w:pPr>
              <w:pStyle w:val="LongerQuestions"/>
            </w:pPr>
            <w:r w:rsidRPr="00264EA8">
              <w:t>(b)</w:t>
            </w:r>
            <w:r w:rsidR="00AA54EF">
              <w:t xml:space="preserve">    </w:t>
            </w:r>
            <w:r w:rsidR="00AA54EF" w:rsidRPr="00AA54EF">
              <w:rPr>
                <w:color w:val="FF0000"/>
                <w:position w:val="-92"/>
              </w:rPr>
              <w:object w:dxaOrig="2118" w:dyaOrig="1194">
                <v:shape id="_x0000_i1104" type="#_x0000_t75" style="width:105.8pt;height:59.5pt" o:ole="">
                  <v:imagedata r:id="rId185" o:title=""/>
                </v:shape>
                <o:OLEObject Type="Embed" ProgID="FXEquation.Equation" ShapeID="_x0000_i1104" DrawAspect="Content" ObjectID="_1494060362" r:id="rId186"/>
              </w:object>
            </w:r>
            <w:r w:rsidR="00AA54EF">
              <w:t xml:space="preserve"> </w:t>
            </w:r>
          </w:p>
          <w:p w:rsidR="00F65490" w:rsidRPr="00264EA8" w:rsidRDefault="00F65490" w:rsidP="005A3E20">
            <w:pPr>
              <w:pStyle w:val="LongerQuestions"/>
            </w:pPr>
            <w:r>
              <w:t>Or by using the angle found in (a)</w:t>
            </w:r>
          </w:p>
        </w:tc>
        <w:tc>
          <w:tcPr>
            <w:tcW w:w="2943" w:type="dxa"/>
          </w:tcPr>
          <w:p w:rsidR="00E57468" w:rsidRPr="00264EA8" w:rsidRDefault="00AA54EF" w:rsidP="00A37AD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E57468" w:rsidP="00A37AD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E57468" w:rsidRDefault="00E57468" w:rsidP="005A3E20">
            <w:pPr>
              <w:pStyle w:val="LongerQuestions"/>
            </w:pPr>
            <w:r w:rsidRPr="00264EA8">
              <w:t>(c)</w:t>
            </w:r>
            <w:r w:rsidR="00AA54EF">
              <w:t xml:space="preserve">   </w:t>
            </w:r>
            <w:r w:rsidR="00F65490">
              <w:t>DF = 16+4 = 20</w:t>
            </w:r>
          </w:p>
          <w:p w:rsidR="00F65490" w:rsidRPr="00F65490" w:rsidRDefault="00F65490" w:rsidP="005A3E20">
            <w:pPr>
              <w:pStyle w:val="LongerQuestions"/>
              <w:rPr>
                <w:position w:val="-192"/>
              </w:rPr>
            </w:pPr>
            <w:r>
              <w:t xml:space="preserve">        </w:t>
            </w:r>
            <w:r w:rsidRPr="00F65490">
              <w:rPr>
                <w:color w:val="FF0000"/>
                <w:position w:val="-192"/>
              </w:rPr>
              <w:object w:dxaOrig="3888" w:dyaOrig="2257">
                <v:shape id="_x0000_i1105" type="#_x0000_t75" style="width:194.7pt;height:112.7pt" o:ole="">
                  <v:imagedata r:id="rId187" o:title=""/>
                </v:shape>
                <o:OLEObject Type="Embed" ProgID="FXEquation.Equation" ShapeID="_x0000_i1105" DrawAspect="Content" ObjectID="_1494060363" r:id="rId188"/>
              </w:object>
            </w:r>
            <w:r w:rsidRPr="00F65490">
              <w:rPr>
                <w:position w:val="-192"/>
              </w:rPr>
              <w:t xml:space="preserve">  </w:t>
            </w:r>
          </w:p>
          <w:p w:rsidR="00E57468" w:rsidRPr="00264EA8" w:rsidRDefault="00E57468" w:rsidP="005A3E20">
            <w:pPr>
              <w:pStyle w:val="LongerQuestions"/>
            </w:pPr>
          </w:p>
        </w:tc>
        <w:tc>
          <w:tcPr>
            <w:tcW w:w="2943" w:type="dxa"/>
          </w:tcPr>
          <w:p w:rsidR="00F65490" w:rsidRDefault="00F65490" w:rsidP="00F65490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2 marks for correct answer </w:t>
            </w:r>
          </w:p>
          <w:p w:rsidR="00F65490" w:rsidRDefault="00F65490" w:rsidP="00F65490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F65490" w:rsidRDefault="00F65490" w:rsidP="00F65490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F65490" w:rsidRDefault="00F65490" w:rsidP="00F65490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E57468" w:rsidRPr="00264EA8" w:rsidRDefault="00F65490" w:rsidP="002B3C6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1 mark for an answer with an error in either calculation of </w:t>
            </w:r>
            <w:r w:rsidR="002B3C68">
              <w:rPr>
                <w:rFonts w:ascii="Times New Roman" w:hAnsi="Times New Roman"/>
                <w:b/>
                <w:sz w:val="24"/>
                <w:szCs w:val="24"/>
              </w:rPr>
              <w:t>AF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or </w:t>
            </w:r>
            <w:r w:rsidR="002B3C68">
              <w:rPr>
                <w:rFonts w:ascii="Times New Roman" w:hAnsi="Times New Roman"/>
                <w:b/>
                <w:sz w:val="24"/>
                <w:szCs w:val="24"/>
              </w:rPr>
              <w:t>of CD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A0282F" w:rsidP="00A37AD8">
            <w:pPr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80</w:t>
            </w:r>
            <w:r w:rsidR="00E57468" w:rsidRPr="00264E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6312" w:type="dxa"/>
            <w:gridSpan w:val="3"/>
          </w:tcPr>
          <w:p w:rsidR="00E57468" w:rsidRDefault="00E57468" w:rsidP="005A3E20">
            <w:pPr>
              <w:pStyle w:val="LongerQuestions"/>
            </w:pPr>
            <w:r w:rsidRPr="00264EA8">
              <w:t>(a)</w:t>
            </w:r>
            <w:r w:rsidR="001975FC">
              <w:t xml:space="preserve">  </w:t>
            </w:r>
            <w:r w:rsidR="00100D4A">
              <w:t>Number of romances = 200 – (35+15+40) = 30</w:t>
            </w:r>
          </w:p>
          <w:p w:rsidR="00100D4A" w:rsidRPr="00264EA8" w:rsidRDefault="00100D4A" w:rsidP="005A3E20">
            <w:pPr>
              <w:pStyle w:val="LongerQuestions"/>
            </w:pPr>
            <w:r>
              <w:t xml:space="preserve">      </w:t>
            </w:r>
            <w:r>
              <w:object w:dxaOrig="3388" w:dyaOrig="537">
                <v:shape id="_x0000_i1106" type="#_x0000_t75" style="width:169.65pt;height:26.9pt" o:ole="">
                  <v:imagedata r:id="rId189" o:title=""/>
                </v:shape>
                <o:OLEObject Type="Embed" ProgID="FXEquation.Equation" ShapeID="_x0000_i1106" DrawAspect="Content" ObjectID="_1494060364" r:id="rId190"/>
              </w:object>
            </w:r>
            <w:r>
              <w:t xml:space="preserve"> </w:t>
            </w:r>
          </w:p>
          <w:p w:rsidR="00E57468" w:rsidRPr="00264EA8" w:rsidRDefault="00E57468" w:rsidP="005A3E20">
            <w:pPr>
              <w:pStyle w:val="LongerQuestions"/>
            </w:pPr>
          </w:p>
        </w:tc>
        <w:tc>
          <w:tcPr>
            <w:tcW w:w="2943" w:type="dxa"/>
          </w:tcPr>
          <w:p w:rsidR="00E57468" w:rsidRPr="00264EA8" w:rsidRDefault="001975FC" w:rsidP="00A37AD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E57468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57468" w:rsidRPr="00264EA8" w:rsidRDefault="00E57468" w:rsidP="00A37AD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E57468" w:rsidRPr="00264EA8" w:rsidRDefault="00E57468" w:rsidP="005A3E20">
            <w:pPr>
              <w:pStyle w:val="LongerQuestions"/>
            </w:pPr>
            <w:r w:rsidRPr="00264EA8">
              <w:t>(b)</w:t>
            </w:r>
            <w:r w:rsidR="00100D4A">
              <w:t xml:space="preserve">      </w:t>
            </w:r>
            <w:r w:rsidR="00100D4A">
              <w:object w:dxaOrig="2120" w:dyaOrig="1118">
                <v:shape id="_x0000_i1107" type="#_x0000_t75" style="width:105.8pt;height:55.7pt" o:ole="">
                  <v:imagedata r:id="rId191" o:title=""/>
                </v:shape>
                <o:OLEObject Type="Embed" ProgID="FXEquation.Equation" ShapeID="_x0000_i1107" DrawAspect="Content" ObjectID="_1494060365" r:id="rId192"/>
              </w:object>
            </w:r>
            <w:r w:rsidR="00100D4A">
              <w:t xml:space="preserve"> </w:t>
            </w:r>
          </w:p>
          <w:p w:rsidR="00E57468" w:rsidRPr="00264EA8" w:rsidRDefault="00E57468" w:rsidP="005A3E20">
            <w:pPr>
              <w:pStyle w:val="LongerQuestions"/>
            </w:pPr>
          </w:p>
        </w:tc>
        <w:tc>
          <w:tcPr>
            <w:tcW w:w="2943" w:type="dxa"/>
          </w:tcPr>
          <w:p w:rsidR="00E57468" w:rsidRPr="00264EA8" w:rsidRDefault="001975FC" w:rsidP="00A37AD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DE096A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DE096A" w:rsidRPr="00264EA8" w:rsidRDefault="00DE096A" w:rsidP="00DE096A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81.</w:t>
            </w:r>
          </w:p>
        </w:tc>
        <w:tc>
          <w:tcPr>
            <w:tcW w:w="6312" w:type="dxa"/>
            <w:gridSpan w:val="3"/>
          </w:tcPr>
          <w:p w:rsidR="00DE096A" w:rsidRPr="00264EA8" w:rsidRDefault="00DE096A" w:rsidP="00DE096A">
            <w:pPr>
              <w:pStyle w:val="LongerQuestions"/>
            </w:pPr>
            <w:r w:rsidRPr="00264EA8">
              <w:t>(a)</w:t>
            </w:r>
            <w:r>
              <w:t xml:space="preserve">      </w:t>
            </w:r>
            <w:r w:rsidRPr="00DE096A">
              <w:rPr>
                <w:color w:val="FF0000"/>
                <w:position w:val="-78"/>
              </w:rPr>
              <w:object w:dxaOrig="2988" w:dyaOrig="958">
                <v:shape id="_x0000_i1108" type="#_x0000_t75" style="width:149.65pt;height:48.2pt" o:ole="">
                  <v:imagedata r:id="rId193" o:title=""/>
                </v:shape>
                <o:OLEObject Type="Embed" ProgID="FXEquation.Equation" ShapeID="_x0000_i1108" DrawAspect="Content" ObjectID="_1494060366" r:id="rId194"/>
              </w:object>
            </w:r>
            <w:r>
              <w:t xml:space="preserve"> </w:t>
            </w:r>
          </w:p>
          <w:p w:rsidR="00DE096A" w:rsidRPr="00264EA8" w:rsidRDefault="00DE096A" w:rsidP="00DE096A">
            <w:pPr>
              <w:pStyle w:val="LongerQuestions"/>
            </w:pPr>
          </w:p>
        </w:tc>
        <w:tc>
          <w:tcPr>
            <w:tcW w:w="2943" w:type="dxa"/>
          </w:tcPr>
          <w:p w:rsidR="00DE096A" w:rsidRPr="00264EA8" w:rsidRDefault="00DE096A" w:rsidP="00DE096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DE096A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DE096A" w:rsidRPr="00264EA8" w:rsidRDefault="00DE096A" w:rsidP="00DE096A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DE096A" w:rsidRDefault="00DE096A" w:rsidP="00DE096A">
            <w:pPr>
              <w:pStyle w:val="LongerQuestions"/>
            </w:pPr>
            <w:r w:rsidRPr="00264EA8">
              <w:t>(b)</w:t>
            </w:r>
            <w:r>
              <w:t xml:space="preserve">     Median from 64 scores is between 32</w:t>
            </w:r>
            <w:r w:rsidRPr="00DE096A">
              <w:rPr>
                <w:vertAlign w:val="superscript"/>
              </w:rPr>
              <w:t>nd</w:t>
            </w:r>
            <w:r>
              <w:t xml:space="preserve"> and 33</w:t>
            </w:r>
            <w:r w:rsidRPr="00DE096A">
              <w:rPr>
                <w:vertAlign w:val="superscript"/>
              </w:rPr>
              <w:t>rd</w:t>
            </w:r>
            <w:r>
              <w:t xml:space="preserve"> scores.</w:t>
            </w:r>
          </w:p>
          <w:p w:rsidR="00DE096A" w:rsidRPr="00264EA8" w:rsidRDefault="00DE096A" w:rsidP="00DE096A">
            <w:pPr>
              <w:pStyle w:val="LongerQuestions"/>
            </w:pPr>
            <w:r>
              <w:t xml:space="preserve">           Both of these are 8’s so median = 8.</w:t>
            </w:r>
          </w:p>
        </w:tc>
        <w:tc>
          <w:tcPr>
            <w:tcW w:w="2943" w:type="dxa"/>
          </w:tcPr>
          <w:p w:rsidR="00DE096A" w:rsidRPr="00264EA8" w:rsidRDefault="00DE096A" w:rsidP="00DE096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DE096A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DE096A" w:rsidRPr="00264EA8" w:rsidRDefault="00DE096A" w:rsidP="00DE096A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DE096A" w:rsidRPr="00264EA8" w:rsidRDefault="00DE096A" w:rsidP="00DE096A">
            <w:pPr>
              <w:pStyle w:val="LongerQuestions"/>
            </w:pPr>
            <w:r w:rsidRPr="00264EA8">
              <w:t>(c)</w:t>
            </w:r>
            <w:r>
              <w:t xml:space="preserve">      The higher frequencies are toward the higher scores, so the distribution is negatively skewed.</w:t>
            </w:r>
          </w:p>
        </w:tc>
        <w:tc>
          <w:tcPr>
            <w:tcW w:w="2943" w:type="dxa"/>
          </w:tcPr>
          <w:p w:rsidR="00DE096A" w:rsidRPr="00264EA8" w:rsidRDefault="00DE096A" w:rsidP="00DE096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100D4A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100D4A" w:rsidRPr="00264EA8" w:rsidRDefault="00100D4A" w:rsidP="00100D4A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82.</w:t>
            </w:r>
          </w:p>
        </w:tc>
        <w:tc>
          <w:tcPr>
            <w:tcW w:w="6312" w:type="dxa"/>
            <w:gridSpan w:val="3"/>
          </w:tcPr>
          <w:p w:rsidR="00100D4A" w:rsidRPr="00264EA8" w:rsidRDefault="00100D4A" w:rsidP="00100D4A">
            <w:pPr>
              <w:pStyle w:val="LongerQuestions"/>
            </w:pPr>
            <w:r w:rsidRPr="00264EA8">
              <w:t>(a)</w:t>
            </w:r>
            <w:r>
              <w:t xml:space="preserve">   </w:t>
            </w:r>
            <w:r w:rsidRPr="00100D4A">
              <w:rPr>
                <w:color w:val="FF0000"/>
                <w:position w:val="-8"/>
              </w:rPr>
              <w:object w:dxaOrig="2264" w:dyaOrig="354">
                <v:shape id="_x0000_i1109" type="#_x0000_t75" style="width:113.3pt;height:17.55pt" o:ole="">
                  <v:imagedata r:id="rId195" o:title=""/>
                </v:shape>
                <o:OLEObject Type="Embed" ProgID="FXEquation.Equation" ShapeID="_x0000_i1109" DrawAspect="Content" ObjectID="_1494060367" r:id="rId196"/>
              </w:object>
            </w:r>
          </w:p>
          <w:p w:rsidR="00100D4A" w:rsidRPr="00264EA8" w:rsidRDefault="00100D4A" w:rsidP="00100D4A">
            <w:pPr>
              <w:pStyle w:val="LongerQuestions"/>
            </w:pPr>
          </w:p>
        </w:tc>
        <w:tc>
          <w:tcPr>
            <w:tcW w:w="2943" w:type="dxa"/>
          </w:tcPr>
          <w:p w:rsidR="00100D4A" w:rsidRPr="00264EA8" w:rsidRDefault="00100D4A" w:rsidP="00100D4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100D4A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100D4A" w:rsidRPr="00264EA8" w:rsidRDefault="00100D4A" w:rsidP="00100D4A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100D4A" w:rsidRPr="00264EA8" w:rsidRDefault="00100D4A" w:rsidP="00100D4A">
            <w:pPr>
              <w:pStyle w:val="LongerQuestions"/>
            </w:pPr>
            <w:r w:rsidRPr="00264EA8">
              <w:t>(b)</w:t>
            </w:r>
            <w:r>
              <w:t xml:space="preserve">   </w:t>
            </w:r>
            <w:r w:rsidRPr="00100D4A">
              <w:rPr>
                <w:color w:val="FF0000"/>
                <w:position w:val="-8"/>
              </w:rPr>
              <w:object w:dxaOrig="3434" w:dyaOrig="354">
                <v:shape id="_x0000_i1110" type="#_x0000_t75" style="width:171.55pt;height:17.55pt" o:ole="">
                  <v:imagedata r:id="rId197" o:title=""/>
                </v:shape>
                <o:OLEObject Type="Embed" ProgID="FXEquation.Equation" ShapeID="_x0000_i1110" DrawAspect="Content" ObjectID="_1494060368" r:id="rId198"/>
              </w:object>
            </w:r>
          </w:p>
          <w:p w:rsidR="00100D4A" w:rsidRPr="00264EA8" w:rsidRDefault="00100D4A" w:rsidP="00100D4A">
            <w:pPr>
              <w:pStyle w:val="LongerQuestions"/>
            </w:pPr>
          </w:p>
        </w:tc>
        <w:tc>
          <w:tcPr>
            <w:tcW w:w="2943" w:type="dxa"/>
          </w:tcPr>
          <w:p w:rsidR="00100D4A" w:rsidRPr="00264EA8" w:rsidRDefault="00100D4A" w:rsidP="00100D4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A0282F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A0282F" w:rsidRPr="00264EA8" w:rsidRDefault="007F77FC" w:rsidP="00A0282F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 w:rsidRPr="00264EA8">
              <w:rPr>
                <w:rFonts w:ascii="Times New Roman" w:hAnsi="Times New Roman"/>
                <w:sz w:val="24"/>
                <w:szCs w:val="24"/>
              </w:rPr>
              <w:t>83.</w:t>
            </w:r>
          </w:p>
        </w:tc>
        <w:tc>
          <w:tcPr>
            <w:tcW w:w="6312" w:type="dxa"/>
            <w:gridSpan w:val="3"/>
          </w:tcPr>
          <w:p w:rsidR="00100D4A" w:rsidRPr="00100D4A" w:rsidRDefault="00100D4A" w:rsidP="00100D4A">
            <w:pPr>
              <w:pStyle w:val="Section3Style"/>
              <w:numPr>
                <w:ilvl w:val="0"/>
                <w:numId w:val="0"/>
              </w:numPr>
              <w:rPr>
                <w:position w:val="-116"/>
              </w:rPr>
            </w:pPr>
            <w:r>
              <w:t xml:space="preserve">      </w:t>
            </w:r>
            <w:r w:rsidRPr="00100D4A">
              <w:rPr>
                <w:color w:val="FF0000"/>
                <w:position w:val="-116"/>
              </w:rPr>
              <w:object w:dxaOrig="2808" w:dyaOrig="1338">
                <v:shape id="_x0000_i1111" type="#_x0000_t75" style="width:140.25pt;height:67pt" o:ole="">
                  <v:imagedata r:id="rId199" o:title=""/>
                </v:shape>
                <o:OLEObject Type="Embed" ProgID="FXEquation.Equation" ShapeID="_x0000_i1111" DrawAspect="Content" ObjectID="_1494060369" r:id="rId200"/>
              </w:object>
            </w:r>
            <w:r w:rsidRPr="00100D4A">
              <w:rPr>
                <w:position w:val="-116"/>
              </w:rPr>
              <w:t xml:space="preserve"> </w:t>
            </w:r>
          </w:p>
          <w:p w:rsidR="00A0282F" w:rsidRPr="00264EA8" w:rsidRDefault="00A0282F" w:rsidP="005A3E20">
            <w:pPr>
              <w:pStyle w:val="LongerQuestions"/>
            </w:pPr>
          </w:p>
          <w:p w:rsidR="00A0282F" w:rsidRPr="00264EA8" w:rsidRDefault="00A0282F" w:rsidP="005A3E20">
            <w:pPr>
              <w:pStyle w:val="LongerQuestions"/>
            </w:pPr>
          </w:p>
        </w:tc>
        <w:tc>
          <w:tcPr>
            <w:tcW w:w="2943" w:type="dxa"/>
          </w:tcPr>
          <w:p w:rsidR="008C271E" w:rsidRDefault="008C271E" w:rsidP="008C271E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answer .</w:t>
            </w:r>
          </w:p>
          <w:p w:rsidR="008C271E" w:rsidRDefault="008C271E" w:rsidP="008C271E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8C271E" w:rsidRDefault="008C271E" w:rsidP="008C271E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8C271E" w:rsidRDefault="008C271E" w:rsidP="008C271E">
            <w:pPr>
              <w:jc w:val="center"/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</w:pPr>
          </w:p>
          <w:p w:rsidR="00A0282F" w:rsidRPr="00264EA8" w:rsidRDefault="008C271E" w:rsidP="008C271E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an answer with a minor error in calculation or logic.</w:t>
            </w:r>
          </w:p>
        </w:tc>
      </w:tr>
      <w:tr w:rsidR="00EA76E6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EA76E6" w:rsidRPr="00264EA8" w:rsidRDefault="00EA76E6" w:rsidP="00EA76E6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84</w:t>
            </w:r>
            <w:r w:rsidRPr="00264E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6312" w:type="dxa"/>
            <w:gridSpan w:val="3"/>
          </w:tcPr>
          <w:p w:rsidR="00EA76E6" w:rsidRPr="00264EA8" w:rsidRDefault="006F6DB6" w:rsidP="00EA76E6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255" type="#_x0000_t75" style="position:absolute;margin-left:8.3pt;margin-top:18.65pt;width:294.6pt;height:231.65pt;z-index:251871232;mso-position-horizontal-relative:text;mso-position-vertical-relative:text">
                  <v:imagedata r:id="rId201" o:title=""/>
                </v:shape>
                <o:OLEObject Type="Embed" ProgID="FXDraw.Graphic" ShapeID="_x0000_s1255" DrawAspect="Content" ObjectID="_1494060379" r:id="rId202"/>
              </w:object>
            </w:r>
            <w:r w:rsidR="00EA76E6" w:rsidRPr="00264EA8">
              <w:t>(a)</w:t>
            </w:r>
            <w:r w:rsidR="001E6E14">
              <w:t xml:space="preserve">    Mark Points </w:t>
            </w:r>
            <w:r w:rsidR="001E6E14" w:rsidRPr="001E6E14">
              <w:rPr>
                <w:i/>
              </w:rPr>
              <w:t>B</w:t>
            </w:r>
            <w:r w:rsidR="001E6E14">
              <w:t xml:space="preserve"> and </w:t>
            </w:r>
            <w:r w:rsidR="001E6E14" w:rsidRPr="001E6E14">
              <w:rPr>
                <w:i/>
              </w:rPr>
              <w:t>D</w:t>
            </w:r>
            <w:r w:rsidR="001E6E14">
              <w:t xml:space="preserve"> as shown.</w:t>
            </w:r>
          </w:p>
          <w:p w:rsidR="00EA76E6" w:rsidRDefault="00EA76E6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Default="005B1B72" w:rsidP="00EA76E6">
            <w:pPr>
              <w:pStyle w:val="LongerQuestions"/>
            </w:pPr>
          </w:p>
          <w:p w:rsidR="005B1B72" w:rsidRPr="00264EA8" w:rsidRDefault="005B1B72" w:rsidP="00EA76E6">
            <w:pPr>
              <w:pStyle w:val="LongerQuestions"/>
            </w:pPr>
          </w:p>
        </w:tc>
        <w:tc>
          <w:tcPr>
            <w:tcW w:w="2943" w:type="dxa"/>
          </w:tcPr>
          <w:p w:rsidR="00EA76E6" w:rsidRPr="00264EA8" w:rsidRDefault="001E6E14" w:rsidP="00EA76E6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2 points, can award ½ for each if you wish.</w:t>
            </w:r>
          </w:p>
        </w:tc>
      </w:tr>
      <w:tr w:rsidR="001E6E14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1E6E14" w:rsidRPr="00264EA8" w:rsidRDefault="001E6E14" w:rsidP="001E6E14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1E6E14" w:rsidRDefault="001E6E14" w:rsidP="001E6E14">
            <w:pPr>
              <w:pStyle w:val="LongerQuestions"/>
            </w:pPr>
            <w:r w:rsidRPr="00264EA8">
              <w:t>(b)</w:t>
            </w:r>
            <w:r>
              <w:t xml:space="preserve">     The quadrilateral is joined and found to be a trapezium.</w:t>
            </w:r>
          </w:p>
          <w:p w:rsidR="001E6E14" w:rsidRPr="00264EA8" w:rsidRDefault="001E6E14" w:rsidP="001E6E14">
            <w:pPr>
              <w:pStyle w:val="LongerQuestions"/>
            </w:pPr>
            <w:r>
              <w:t xml:space="preserve">             </w:t>
            </w:r>
            <w:r w:rsidRPr="001E6E14">
              <w:rPr>
                <w:color w:val="FF0000"/>
                <w:position w:val="-178"/>
              </w:rPr>
              <w:object w:dxaOrig="3022" w:dyaOrig="1790">
                <v:shape id="_x0000_i1112" type="#_x0000_t75" style="width:150.9pt;height:89.55pt" o:ole="">
                  <v:imagedata r:id="rId203" o:title=""/>
                </v:shape>
                <o:OLEObject Type="Embed" ProgID="FXEquation.Equation" ShapeID="_x0000_i1112" DrawAspect="Content" ObjectID="_1494060370" r:id="rId204"/>
              </w:object>
            </w:r>
            <w:r w:rsidRPr="001E6E14">
              <w:rPr>
                <w:position w:val="-178"/>
              </w:rPr>
              <w:t xml:space="preserve"> </w:t>
            </w:r>
          </w:p>
        </w:tc>
        <w:tc>
          <w:tcPr>
            <w:tcW w:w="2943" w:type="dxa"/>
          </w:tcPr>
          <w:p w:rsidR="001E6E14" w:rsidRPr="00264EA8" w:rsidRDefault="001E6E14" w:rsidP="001E6E14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  <w:tr w:rsidR="001E6E14" w:rsidRPr="00264EA8" w:rsidTr="00657C73">
        <w:trPr>
          <w:gridAfter w:val="1"/>
          <w:wAfter w:w="34" w:type="dxa"/>
          <w:cantSplit/>
          <w:trHeight w:val="851"/>
        </w:trPr>
        <w:tc>
          <w:tcPr>
            <w:tcW w:w="952" w:type="dxa"/>
            <w:shd w:val="clear" w:color="auto" w:fill="auto"/>
          </w:tcPr>
          <w:p w:rsidR="001E6E14" w:rsidRPr="00264EA8" w:rsidRDefault="001E6E14" w:rsidP="001E6E14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312" w:type="dxa"/>
            <w:gridSpan w:val="3"/>
          </w:tcPr>
          <w:p w:rsidR="001E6E14" w:rsidRDefault="001E6E14" w:rsidP="001E6E14">
            <w:pPr>
              <w:pStyle w:val="LongerQuestions"/>
            </w:pPr>
            <w:r w:rsidRPr="00264EA8">
              <w:t>(c)</w:t>
            </w:r>
            <w:r>
              <w:t xml:space="preserve">      Using the triangle </w:t>
            </w:r>
            <w:r w:rsidRPr="001E6E14">
              <w:rPr>
                <w:i/>
              </w:rPr>
              <w:t>ABC</w:t>
            </w:r>
            <w:r>
              <w:t xml:space="preserve"> which is right angled, or by the formula.</w:t>
            </w:r>
          </w:p>
          <w:p w:rsidR="001E6E14" w:rsidRPr="001E6E14" w:rsidRDefault="001E6E14" w:rsidP="001E6E14">
            <w:pPr>
              <w:pStyle w:val="LongerQuestions"/>
              <w:rPr>
                <w:position w:val="-94"/>
              </w:rPr>
            </w:pPr>
            <w:r>
              <w:t xml:space="preserve">           </w:t>
            </w:r>
            <w:r w:rsidRPr="001E6E14">
              <w:rPr>
                <w:color w:val="FF0000"/>
                <w:position w:val="-94"/>
              </w:rPr>
              <w:object w:dxaOrig="2742" w:dyaOrig="1214">
                <v:shape id="_x0000_i1113" type="#_x0000_t75" style="width:137.1pt;height:60.75pt" o:ole="">
                  <v:imagedata r:id="rId205" o:title=""/>
                </v:shape>
                <o:OLEObject Type="Embed" ProgID="FXEquation.Equation" ShapeID="_x0000_i1113" DrawAspect="Content" ObjectID="_1494060371" r:id="rId206"/>
              </w:object>
            </w:r>
            <w:r w:rsidRPr="001E6E14">
              <w:rPr>
                <w:position w:val="-94"/>
              </w:rPr>
              <w:t xml:space="preserve">     </w:t>
            </w:r>
          </w:p>
          <w:p w:rsidR="001E6E14" w:rsidRPr="00264EA8" w:rsidRDefault="001E6E14" w:rsidP="001E6E14">
            <w:pPr>
              <w:pStyle w:val="LongerQuestions"/>
            </w:pPr>
          </w:p>
        </w:tc>
        <w:tc>
          <w:tcPr>
            <w:tcW w:w="2943" w:type="dxa"/>
          </w:tcPr>
          <w:p w:rsidR="001E6E14" w:rsidRPr="00264EA8" w:rsidRDefault="001E6E14" w:rsidP="001E6E14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answer</w:t>
            </w:r>
          </w:p>
        </w:tc>
      </w:tr>
    </w:tbl>
    <w:p w:rsidR="00E57468" w:rsidRPr="00264EA8" w:rsidRDefault="00E57468" w:rsidP="00E57468">
      <w:pPr>
        <w:rPr>
          <w:rFonts w:ascii="Times New Roman" w:hAnsi="Times New Roman"/>
          <w:sz w:val="24"/>
          <w:szCs w:val="24"/>
        </w:rPr>
      </w:pPr>
    </w:p>
    <w:p w:rsidR="00E57468" w:rsidRPr="00264EA8" w:rsidRDefault="00E57468" w:rsidP="00E57468">
      <w:pPr>
        <w:spacing w:after="120"/>
        <w:rPr>
          <w:rFonts w:ascii="Times New Roman" w:hAnsi="Times New Roman"/>
        </w:rPr>
      </w:pPr>
    </w:p>
    <w:p w:rsidR="00A37AD8" w:rsidRPr="00264EA8" w:rsidRDefault="00A37AD8">
      <w:pPr>
        <w:rPr>
          <w:rFonts w:ascii="Times New Roman" w:hAnsi="Times New Roman"/>
        </w:rPr>
      </w:pPr>
    </w:p>
    <w:sectPr w:rsidR="00A37AD8" w:rsidRPr="00264EA8" w:rsidSect="00A37AD8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6DB6" w:rsidRDefault="006F6DB6" w:rsidP="00264EA8">
      <w:r>
        <w:separator/>
      </w:r>
    </w:p>
  </w:endnote>
  <w:endnote w:type="continuationSeparator" w:id="0">
    <w:p w:rsidR="006F6DB6" w:rsidRDefault="006F6DB6" w:rsidP="00264E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28541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00D4A" w:rsidRDefault="00100D4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72868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100D4A" w:rsidRDefault="00100D4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6DB6" w:rsidRDefault="006F6DB6" w:rsidP="00264EA8">
      <w:r>
        <w:separator/>
      </w:r>
    </w:p>
  </w:footnote>
  <w:footnote w:type="continuationSeparator" w:id="0">
    <w:p w:rsidR="006F6DB6" w:rsidRDefault="006F6DB6" w:rsidP="00264EA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0D4A" w:rsidRDefault="00100D4A">
    <w:pPr>
      <w:pStyle w:val="Header"/>
    </w:pPr>
    <w:r>
      <w:t>Half Yearly Exam 2015</w:t>
    </w:r>
    <w:r>
      <w:tab/>
      <w:t>Mathematics Course</w:t>
    </w:r>
    <w:r>
      <w:tab/>
      <w:t>Solutions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295AD4"/>
    <w:multiLevelType w:val="hybridMultilevel"/>
    <w:tmpl w:val="E0E2003E"/>
    <w:lvl w:ilvl="0" w:tplc="782A7F7A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A5434F"/>
    <w:multiLevelType w:val="hybridMultilevel"/>
    <w:tmpl w:val="61DA6788"/>
    <w:lvl w:ilvl="0" w:tplc="1722BF4C">
      <w:start w:val="1"/>
      <w:numFmt w:val="lowerLetter"/>
      <w:pStyle w:val="Section3Style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830"/>
    <w:rsid w:val="00023706"/>
    <w:rsid w:val="000313BA"/>
    <w:rsid w:val="0004795D"/>
    <w:rsid w:val="000B4931"/>
    <w:rsid w:val="000E21C0"/>
    <w:rsid w:val="00100D4A"/>
    <w:rsid w:val="001608F0"/>
    <w:rsid w:val="00172868"/>
    <w:rsid w:val="001975FC"/>
    <w:rsid w:val="001C75F8"/>
    <w:rsid w:val="001E3556"/>
    <w:rsid w:val="001E6E14"/>
    <w:rsid w:val="00225F4E"/>
    <w:rsid w:val="00245719"/>
    <w:rsid w:val="00264EA8"/>
    <w:rsid w:val="00274E4E"/>
    <w:rsid w:val="00297732"/>
    <w:rsid w:val="002A1A10"/>
    <w:rsid w:val="002B3C68"/>
    <w:rsid w:val="003369D1"/>
    <w:rsid w:val="003670AC"/>
    <w:rsid w:val="0037555F"/>
    <w:rsid w:val="00381206"/>
    <w:rsid w:val="003F5C0B"/>
    <w:rsid w:val="00447EB4"/>
    <w:rsid w:val="0045707D"/>
    <w:rsid w:val="0046104E"/>
    <w:rsid w:val="00481615"/>
    <w:rsid w:val="004D38CC"/>
    <w:rsid w:val="00571DBF"/>
    <w:rsid w:val="005A3E20"/>
    <w:rsid w:val="005B1B72"/>
    <w:rsid w:val="005C0548"/>
    <w:rsid w:val="00600C0E"/>
    <w:rsid w:val="00632A5B"/>
    <w:rsid w:val="0065512B"/>
    <w:rsid w:val="00657C73"/>
    <w:rsid w:val="006602C4"/>
    <w:rsid w:val="006A21C0"/>
    <w:rsid w:val="006A2F6A"/>
    <w:rsid w:val="006D0213"/>
    <w:rsid w:val="006E50D6"/>
    <w:rsid w:val="006F51BC"/>
    <w:rsid w:val="006F6DB6"/>
    <w:rsid w:val="00711E03"/>
    <w:rsid w:val="00714CCA"/>
    <w:rsid w:val="00743C09"/>
    <w:rsid w:val="00761DD6"/>
    <w:rsid w:val="007922D5"/>
    <w:rsid w:val="00792DDF"/>
    <w:rsid w:val="007C7E2E"/>
    <w:rsid w:val="007F5761"/>
    <w:rsid w:val="007F77FC"/>
    <w:rsid w:val="0080315F"/>
    <w:rsid w:val="00811E78"/>
    <w:rsid w:val="0088022A"/>
    <w:rsid w:val="008C271E"/>
    <w:rsid w:val="00906DC5"/>
    <w:rsid w:val="009379E0"/>
    <w:rsid w:val="00945E1A"/>
    <w:rsid w:val="00952109"/>
    <w:rsid w:val="009608AB"/>
    <w:rsid w:val="0098427B"/>
    <w:rsid w:val="00993216"/>
    <w:rsid w:val="009A75E5"/>
    <w:rsid w:val="009B0A3E"/>
    <w:rsid w:val="009C664E"/>
    <w:rsid w:val="009E72F7"/>
    <w:rsid w:val="00A00123"/>
    <w:rsid w:val="00A0282F"/>
    <w:rsid w:val="00A03439"/>
    <w:rsid w:val="00A24E9A"/>
    <w:rsid w:val="00A37AD8"/>
    <w:rsid w:val="00AA54EF"/>
    <w:rsid w:val="00AC5110"/>
    <w:rsid w:val="00AD3338"/>
    <w:rsid w:val="00AF16C2"/>
    <w:rsid w:val="00B2554C"/>
    <w:rsid w:val="00B700CE"/>
    <w:rsid w:val="00BD4A90"/>
    <w:rsid w:val="00BE4F04"/>
    <w:rsid w:val="00C55619"/>
    <w:rsid w:val="00C9134C"/>
    <w:rsid w:val="00CA6C00"/>
    <w:rsid w:val="00CA7C77"/>
    <w:rsid w:val="00CC0696"/>
    <w:rsid w:val="00CD5688"/>
    <w:rsid w:val="00CD6C24"/>
    <w:rsid w:val="00CF50DE"/>
    <w:rsid w:val="00D00EDE"/>
    <w:rsid w:val="00D21237"/>
    <w:rsid w:val="00DC6830"/>
    <w:rsid w:val="00DE096A"/>
    <w:rsid w:val="00DF2898"/>
    <w:rsid w:val="00E35B2B"/>
    <w:rsid w:val="00E57275"/>
    <w:rsid w:val="00E57468"/>
    <w:rsid w:val="00E91985"/>
    <w:rsid w:val="00EA63BD"/>
    <w:rsid w:val="00EA76E6"/>
    <w:rsid w:val="00EB4335"/>
    <w:rsid w:val="00ED2D3A"/>
    <w:rsid w:val="00ED5FC2"/>
    <w:rsid w:val="00EE6C72"/>
    <w:rsid w:val="00F02796"/>
    <w:rsid w:val="00F06D50"/>
    <w:rsid w:val="00F35A6A"/>
    <w:rsid w:val="00F56F55"/>
    <w:rsid w:val="00F65490"/>
    <w:rsid w:val="00F80FAB"/>
    <w:rsid w:val="00F94E2A"/>
    <w:rsid w:val="00FA18C3"/>
    <w:rsid w:val="00FC38FA"/>
    <w:rsid w:val="00FE3ACF"/>
    <w:rsid w:val="00FE6E43"/>
    <w:rsid w:val="00FF0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6"/>
    <o:shapelayout v:ext="edit">
      <o:idmap v:ext="edit" data="1"/>
    </o:shapelayout>
  </w:shapeDefaults>
  <w:decimalSymbol w:val="."/>
  <w:listSeparator w:val=","/>
  <w15:chartTrackingRefBased/>
  <w15:docId w15:val="{8D5F14D0-74BC-446B-9C2C-089B3726E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7468"/>
    <w:pPr>
      <w:spacing w:after="0" w:line="240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574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E57468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E57468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A3E20"/>
    <w:pPr>
      <w:spacing w:after="120"/>
    </w:pPr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A3E20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5746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64EA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4EA8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264EA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4EA8"/>
    <w:rPr>
      <w:rFonts w:ascii="Calibri" w:eastAsia="Calibri" w:hAnsi="Calibri" w:cs="Times New Roman"/>
    </w:rPr>
  </w:style>
  <w:style w:type="paragraph" w:customStyle="1" w:styleId="QuestionStyle">
    <w:name w:val="Question Style"/>
    <w:basedOn w:val="Normal"/>
    <w:link w:val="QuestionStyleChar"/>
    <w:autoRedefine/>
    <w:qFormat/>
    <w:rsid w:val="00FF09A0"/>
    <w:pPr>
      <w:spacing w:after="120"/>
    </w:pPr>
    <w:rPr>
      <w:rFonts w:ascii="Times New Roman" w:hAnsi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FF09A0"/>
    <w:rPr>
      <w:rFonts w:ascii="Times New Roman" w:eastAsia="Calibri" w:hAnsi="Times New Roman" w:cs="Times New Roman"/>
      <w:sz w:val="24"/>
      <w:szCs w:val="24"/>
    </w:rPr>
  </w:style>
  <w:style w:type="paragraph" w:customStyle="1" w:styleId="Section3Style">
    <w:name w:val="Section 3 Style"/>
    <w:basedOn w:val="ListParagraph"/>
    <w:link w:val="Section3StyleChar"/>
    <w:qFormat/>
    <w:rsid w:val="00100D4A"/>
    <w:pPr>
      <w:numPr>
        <w:numId w:val="3"/>
      </w:numPr>
    </w:pPr>
    <w:rPr>
      <w:rFonts w:ascii="Times New Roman" w:hAnsi="Times New Roman"/>
      <w:sz w:val="24"/>
      <w:szCs w:val="24"/>
    </w:rPr>
  </w:style>
  <w:style w:type="character" w:customStyle="1" w:styleId="Section3StyleChar">
    <w:name w:val="Section 3 Style Char"/>
    <w:basedOn w:val="ListParagraphChar"/>
    <w:link w:val="Section3Style"/>
    <w:rsid w:val="00100D4A"/>
    <w:rPr>
      <w:rFonts w:ascii="Times New Roman" w:eastAsia="Calibri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70A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0AC"/>
    <w:rPr>
      <w:rFonts w:ascii="Segoe UI" w:eastAsia="Calibr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image" Target="media/image7.png"/><Relationship Id="rId42" Type="http://schemas.openxmlformats.org/officeDocument/2006/relationships/oleObject" Target="embeddings/oleObject17.bin"/><Relationship Id="rId63" Type="http://schemas.openxmlformats.org/officeDocument/2006/relationships/image" Target="media/image28.png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159" Type="http://schemas.openxmlformats.org/officeDocument/2006/relationships/image" Target="media/image76.png"/><Relationship Id="rId170" Type="http://schemas.openxmlformats.org/officeDocument/2006/relationships/oleObject" Target="embeddings/oleObject81.bin"/><Relationship Id="rId191" Type="http://schemas.openxmlformats.org/officeDocument/2006/relationships/image" Target="media/image92.png"/><Relationship Id="rId205" Type="http://schemas.openxmlformats.org/officeDocument/2006/relationships/image" Target="media/image99.png"/><Relationship Id="rId16" Type="http://schemas.openxmlformats.org/officeDocument/2006/relationships/oleObject" Target="embeddings/oleObject4.bin"/><Relationship Id="rId107" Type="http://schemas.openxmlformats.org/officeDocument/2006/relationships/image" Target="media/image50.png"/><Relationship Id="rId11" Type="http://schemas.openxmlformats.org/officeDocument/2006/relationships/image" Target="media/image2.png"/><Relationship Id="rId32" Type="http://schemas.openxmlformats.org/officeDocument/2006/relationships/oleObject" Target="embeddings/oleObject12.bin"/><Relationship Id="rId37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6.png"/><Relationship Id="rId102" Type="http://schemas.openxmlformats.org/officeDocument/2006/relationships/oleObject" Target="embeddings/oleObject47.bin"/><Relationship Id="rId123" Type="http://schemas.openxmlformats.org/officeDocument/2006/relationships/image" Target="media/image58.png"/><Relationship Id="rId128" Type="http://schemas.openxmlformats.org/officeDocument/2006/relationships/oleObject" Target="embeddings/oleObject60.bin"/><Relationship Id="rId144" Type="http://schemas.openxmlformats.org/officeDocument/2006/relationships/oleObject" Target="embeddings/oleObject68.bin"/><Relationship Id="rId14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oleObject" Target="embeddings/oleObject41.bin"/><Relationship Id="rId95" Type="http://schemas.openxmlformats.org/officeDocument/2006/relationships/image" Target="media/image44.png"/><Relationship Id="rId160" Type="http://schemas.openxmlformats.org/officeDocument/2006/relationships/oleObject" Target="embeddings/oleObject76.bin"/><Relationship Id="rId165" Type="http://schemas.openxmlformats.org/officeDocument/2006/relationships/image" Target="media/image79.png"/><Relationship Id="rId181" Type="http://schemas.openxmlformats.org/officeDocument/2006/relationships/image" Target="media/image87.png"/><Relationship Id="rId186" Type="http://schemas.openxmlformats.org/officeDocument/2006/relationships/oleObject" Target="embeddings/oleObject89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18" Type="http://schemas.openxmlformats.org/officeDocument/2006/relationships/oleObject" Target="embeddings/oleObject55.bin"/><Relationship Id="rId134" Type="http://schemas.openxmlformats.org/officeDocument/2006/relationships/oleObject" Target="embeddings/oleObject63.bin"/><Relationship Id="rId139" Type="http://schemas.openxmlformats.org/officeDocument/2006/relationships/image" Target="media/image66.png"/><Relationship Id="rId80" Type="http://schemas.openxmlformats.org/officeDocument/2006/relationships/oleObject" Target="embeddings/oleObject36.bin"/><Relationship Id="rId85" Type="http://schemas.openxmlformats.org/officeDocument/2006/relationships/image" Target="media/image39.png"/><Relationship Id="rId150" Type="http://schemas.openxmlformats.org/officeDocument/2006/relationships/oleObject" Target="embeddings/oleObject71.bin"/><Relationship Id="rId155" Type="http://schemas.openxmlformats.org/officeDocument/2006/relationships/image" Target="media/image74.png"/><Relationship Id="rId171" Type="http://schemas.openxmlformats.org/officeDocument/2006/relationships/image" Target="media/image82.png"/><Relationship Id="rId176" Type="http://schemas.openxmlformats.org/officeDocument/2006/relationships/oleObject" Target="embeddings/oleObject84.bin"/><Relationship Id="rId192" Type="http://schemas.openxmlformats.org/officeDocument/2006/relationships/oleObject" Target="embeddings/oleObject92.bin"/><Relationship Id="rId197" Type="http://schemas.openxmlformats.org/officeDocument/2006/relationships/image" Target="media/image95.png"/><Relationship Id="rId206" Type="http://schemas.openxmlformats.org/officeDocument/2006/relationships/oleObject" Target="embeddings/oleObject99.bin"/><Relationship Id="rId201" Type="http://schemas.openxmlformats.org/officeDocument/2006/relationships/image" Target="media/image97.png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6.png"/><Relationship Id="rId103" Type="http://schemas.openxmlformats.org/officeDocument/2006/relationships/image" Target="media/image48.png"/><Relationship Id="rId108" Type="http://schemas.openxmlformats.org/officeDocument/2006/relationships/oleObject" Target="embeddings/oleObject50.bin"/><Relationship Id="rId124" Type="http://schemas.openxmlformats.org/officeDocument/2006/relationships/oleObject" Target="embeddings/oleObject58.bin"/><Relationship Id="rId129" Type="http://schemas.openxmlformats.org/officeDocument/2006/relationships/image" Target="media/image61.png"/><Relationship Id="rId54" Type="http://schemas.openxmlformats.org/officeDocument/2006/relationships/oleObject" Target="embeddings/oleObject23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4.png"/><Relationship Id="rId91" Type="http://schemas.openxmlformats.org/officeDocument/2006/relationships/image" Target="media/image42.png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6.bin"/><Relationship Id="rId145" Type="http://schemas.openxmlformats.org/officeDocument/2006/relationships/image" Target="media/image69.png"/><Relationship Id="rId161" Type="http://schemas.openxmlformats.org/officeDocument/2006/relationships/image" Target="media/image77.png"/><Relationship Id="rId166" Type="http://schemas.openxmlformats.org/officeDocument/2006/relationships/oleObject" Target="embeddings/oleObject79.bin"/><Relationship Id="rId182" Type="http://schemas.openxmlformats.org/officeDocument/2006/relationships/oleObject" Target="embeddings/oleObject87.bin"/><Relationship Id="rId187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png"/><Relationship Id="rId28" Type="http://schemas.openxmlformats.org/officeDocument/2006/relationships/oleObject" Target="embeddings/oleObject10.bin"/><Relationship Id="rId49" Type="http://schemas.openxmlformats.org/officeDocument/2006/relationships/image" Target="media/image21.png"/><Relationship Id="rId114" Type="http://schemas.openxmlformats.org/officeDocument/2006/relationships/oleObject" Target="embeddings/oleObject53.bin"/><Relationship Id="rId119" Type="http://schemas.openxmlformats.org/officeDocument/2006/relationships/image" Target="media/image56.png"/><Relationship Id="rId44" Type="http://schemas.openxmlformats.org/officeDocument/2006/relationships/oleObject" Target="embeddings/oleObject18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9.png"/><Relationship Id="rId81" Type="http://schemas.openxmlformats.org/officeDocument/2006/relationships/image" Target="media/image37.png"/><Relationship Id="rId86" Type="http://schemas.openxmlformats.org/officeDocument/2006/relationships/oleObject" Target="embeddings/oleObject39.bin"/><Relationship Id="rId130" Type="http://schemas.openxmlformats.org/officeDocument/2006/relationships/oleObject" Target="embeddings/oleObject61.bin"/><Relationship Id="rId135" Type="http://schemas.openxmlformats.org/officeDocument/2006/relationships/image" Target="media/image64.png"/><Relationship Id="rId151" Type="http://schemas.openxmlformats.org/officeDocument/2006/relationships/image" Target="media/image72.png"/><Relationship Id="rId156" Type="http://schemas.openxmlformats.org/officeDocument/2006/relationships/oleObject" Target="embeddings/oleObject74.bin"/><Relationship Id="rId177" Type="http://schemas.openxmlformats.org/officeDocument/2006/relationships/image" Target="media/image85.png"/><Relationship Id="rId198" Type="http://schemas.openxmlformats.org/officeDocument/2006/relationships/oleObject" Target="embeddings/oleObject95.bin"/><Relationship Id="rId172" Type="http://schemas.openxmlformats.org/officeDocument/2006/relationships/oleObject" Target="embeddings/oleObject82.bin"/><Relationship Id="rId193" Type="http://schemas.openxmlformats.org/officeDocument/2006/relationships/image" Target="media/image93.png"/><Relationship Id="rId202" Type="http://schemas.openxmlformats.org/officeDocument/2006/relationships/oleObject" Target="embeddings/oleObject97.bin"/><Relationship Id="rId207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oleObject" Target="embeddings/oleObject5.bin"/><Relationship Id="rId39" Type="http://schemas.openxmlformats.org/officeDocument/2006/relationships/image" Target="media/image16.png"/><Relationship Id="rId109" Type="http://schemas.openxmlformats.org/officeDocument/2006/relationships/image" Target="media/image51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4.png"/><Relationship Id="rId76" Type="http://schemas.openxmlformats.org/officeDocument/2006/relationships/oleObject" Target="embeddings/oleObject34.bin"/><Relationship Id="rId97" Type="http://schemas.openxmlformats.org/officeDocument/2006/relationships/image" Target="media/image45.png"/><Relationship Id="rId104" Type="http://schemas.openxmlformats.org/officeDocument/2006/relationships/oleObject" Target="embeddings/oleObject48.bin"/><Relationship Id="rId120" Type="http://schemas.openxmlformats.org/officeDocument/2006/relationships/oleObject" Target="embeddings/oleObject56.bin"/><Relationship Id="rId125" Type="http://schemas.openxmlformats.org/officeDocument/2006/relationships/image" Target="media/image59.png"/><Relationship Id="rId141" Type="http://schemas.openxmlformats.org/officeDocument/2006/relationships/image" Target="media/image67.png"/><Relationship Id="rId146" Type="http://schemas.openxmlformats.org/officeDocument/2006/relationships/oleObject" Target="embeddings/oleObject69.bin"/><Relationship Id="rId167" Type="http://schemas.openxmlformats.org/officeDocument/2006/relationships/image" Target="media/image80.png"/><Relationship Id="rId188" Type="http://schemas.openxmlformats.org/officeDocument/2006/relationships/oleObject" Target="embeddings/oleObject90.bin"/><Relationship Id="rId7" Type="http://schemas.openxmlformats.org/officeDocument/2006/relationships/header" Target="header1.xml"/><Relationship Id="rId71" Type="http://schemas.openxmlformats.org/officeDocument/2006/relationships/image" Target="media/image32.png"/><Relationship Id="rId92" Type="http://schemas.openxmlformats.org/officeDocument/2006/relationships/oleObject" Target="embeddings/oleObject42.bin"/><Relationship Id="rId162" Type="http://schemas.openxmlformats.org/officeDocument/2006/relationships/oleObject" Target="embeddings/oleObject77.bin"/><Relationship Id="rId183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19.png"/><Relationship Id="rId66" Type="http://schemas.openxmlformats.org/officeDocument/2006/relationships/oleObject" Target="embeddings/oleObject29.bin"/><Relationship Id="rId87" Type="http://schemas.openxmlformats.org/officeDocument/2006/relationships/image" Target="media/image40.png"/><Relationship Id="rId110" Type="http://schemas.openxmlformats.org/officeDocument/2006/relationships/oleObject" Target="embeddings/oleObject51.bin"/><Relationship Id="rId115" Type="http://schemas.openxmlformats.org/officeDocument/2006/relationships/image" Target="media/image54.png"/><Relationship Id="rId131" Type="http://schemas.openxmlformats.org/officeDocument/2006/relationships/image" Target="media/image62.png"/><Relationship Id="rId136" Type="http://schemas.openxmlformats.org/officeDocument/2006/relationships/oleObject" Target="embeddings/oleObject64.bin"/><Relationship Id="rId157" Type="http://schemas.openxmlformats.org/officeDocument/2006/relationships/image" Target="media/image75.png"/><Relationship Id="rId178" Type="http://schemas.openxmlformats.org/officeDocument/2006/relationships/oleObject" Target="embeddings/oleObject85.bin"/><Relationship Id="rId61" Type="http://schemas.openxmlformats.org/officeDocument/2006/relationships/image" Target="media/image27.png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72.bin"/><Relationship Id="rId173" Type="http://schemas.openxmlformats.org/officeDocument/2006/relationships/image" Target="media/image83.png"/><Relationship Id="rId194" Type="http://schemas.openxmlformats.org/officeDocument/2006/relationships/oleObject" Target="embeddings/oleObject93.bin"/><Relationship Id="rId199" Type="http://schemas.openxmlformats.org/officeDocument/2006/relationships/image" Target="media/image96.png"/><Relationship Id="rId203" Type="http://schemas.openxmlformats.org/officeDocument/2006/relationships/image" Target="media/image98.png"/><Relationship Id="rId208" Type="http://schemas.openxmlformats.org/officeDocument/2006/relationships/glossaryDocument" Target="glossary/document.xml"/><Relationship Id="rId19" Type="http://schemas.openxmlformats.org/officeDocument/2006/relationships/image" Target="media/image6.png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4.png"/><Relationship Id="rId56" Type="http://schemas.openxmlformats.org/officeDocument/2006/relationships/oleObject" Target="embeddings/oleObject24.bin"/><Relationship Id="rId77" Type="http://schemas.openxmlformats.org/officeDocument/2006/relationships/image" Target="media/image35.png"/><Relationship Id="rId100" Type="http://schemas.openxmlformats.org/officeDocument/2006/relationships/oleObject" Target="embeddings/oleObject46.bin"/><Relationship Id="rId105" Type="http://schemas.openxmlformats.org/officeDocument/2006/relationships/image" Target="media/image49.png"/><Relationship Id="rId126" Type="http://schemas.openxmlformats.org/officeDocument/2006/relationships/oleObject" Target="embeddings/oleObject59.bin"/><Relationship Id="rId147" Type="http://schemas.openxmlformats.org/officeDocument/2006/relationships/image" Target="media/image70.png"/><Relationship Id="rId168" Type="http://schemas.openxmlformats.org/officeDocument/2006/relationships/oleObject" Target="embeddings/oleObject80.bin"/><Relationship Id="rId8" Type="http://schemas.openxmlformats.org/officeDocument/2006/relationships/footer" Target="footer1.xml"/><Relationship Id="rId51" Type="http://schemas.openxmlformats.org/officeDocument/2006/relationships/image" Target="media/image22.png"/><Relationship Id="rId72" Type="http://schemas.openxmlformats.org/officeDocument/2006/relationships/oleObject" Target="embeddings/oleObject32.bin"/><Relationship Id="rId93" Type="http://schemas.openxmlformats.org/officeDocument/2006/relationships/image" Target="media/image43.png"/><Relationship Id="rId98" Type="http://schemas.openxmlformats.org/officeDocument/2006/relationships/oleObject" Target="embeddings/oleObject45.bin"/><Relationship Id="rId121" Type="http://schemas.openxmlformats.org/officeDocument/2006/relationships/image" Target="media/image57.png"/><Relationship Id="rId142" Type="http://schemas.openxmlformats.org/officeDocument/2006/relationships/oleObject" Target="embeddings/oleObject67.bin"/><Relationship Id="rId163" Type="http://schemas.openxmlformats.org/officeDocument/2006/relationships/image" Target="media/image78.png"/><Relationship Id="rId184" Type="http://schemas.openxmlformats.org/officeDocument/2006/relationships/oleObject" Target="embeddings/oleObject88.bin"/><Relationship Id="rId189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oleObject" Target="embeddings/oleObject19.bin"/><Relationship Id="rId67" Type="http://schemas.openxmlformats.org/officeDocument/2006/relationships/image" Target="media/image30.png"/><Relationship Id="rId116" Type="http://schemas.openxmlformats.org/officeDocument/2006/relationships/oleObject" Target="embeddings/oleObject54.bin"/><Relationship Id="rId137" Type="http://schemas.openxmlformats.org/officeDocument/2006/relationships/image" Target="media/image65.png"/><Relationship Id="rId158" Type="http://schemas.openxmlformats.org/officeDocument/2006/relationships/oleObject" Target="embeddings/oleObject75.bin"/><Relationship Id="rId20" Type="http://schemas.openxmlformats.org/officeDocument/2006/relationships/oleObject" Target="embeddings/oleObject6.bin"/><Relationship Id="rId41" Type="http://schemas.openxmlformats.org/officeDocument/2006/relationships/image" Target="media/image17.png"/><Relationship Id="rId62" Type="http://schemas.openxmlformats.org/officeDocument/2006/relationships/oleObject" Target="embeddings/oleObject27.bin"/><Relationship Id="rId83" Type="http://schemas.openxmlformats.org/officeDocument/2006/relationships/image" Target="media/image38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2.png"/><Relationship Id="rId132" Type="http://schemas.openxmlformats.org/officeDocument/2006/relationships/oleObject" Target="embeddings/oleObject62.bin"/><Relationship Id="rId153" Type="http://schemas.openxmlformats.org/officeDocument/2006/relationships/image" Target="media/image73.png"/><Relationship Id="rId174" Type="http://schemas.openxmlformats.org/officeDocument/2006/relationships/oleObject" Target="embeddings/oleObject83.bin"/><Relationship Id="rId179" Type="http://schemas.openxmlformats.org/officeDocument/2006/relationships/image" Target="media/image86.png"/><Relationship Id="rId195" Type="http://schemas.openxmlformats.org/officeDocument/2006/relationships/image" Target="media/image94.png"/><Relationship Id="rId209" Type="http://schemas.openxmlformats.org/officeDocument/2006/relationships/theme" Target="theme/theme1.xml"/><Relationship Id="rId190" Type="http://schemas.openxmlformats.org/officeDocument/2006/relationships/oleObject" Target="embeddings/oleObject91.bin"/><Relationship Id="rId204" Type="http://schemas.openxmlformats.org/officeDocument/2006/relationships/oleObject" Target="embeddings/oleObject98.bin"/><Relationship Id="rId15" Type="http://schemas.openxmlformats.org/officeDocument/2006/relationships/image" Target="media/image4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5.png"/><Relationship Id="rId106" Type="http://schemas.openxmlformats.org/officeDocument/2006/relationships/oleObject" Target="embeddings/oleObject49.bin"/><Relationship Id="rId127" Type="http://schemas.openxmlformats.org/officeDocument/2006/relationships/image" Target="media/image6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2.png"/><Relationship Id="rId52" Type="http://schemas.openxmlformats.org/officeDocument/2006/relationships/oleObject" Target="embeddings/oleObject22.bin"/><Relationship Id="rId73" Type="http://schemas.openxmlformats.org/officeDocument/2006/relationships/image" Target="media/image33.png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oleObject" Target="embeddings/oleObject57.bin"/><Relationship Id="rId143" Type="http://schemas.openxmlformats.org/officeDocument/2006/relationships/image" Target="media/image68.png"/><Relationship Id="rId148" Type="http://schemas.openxmlformats.org/officeDocument/2006/relationships/oleObject" Target="embeddings/oleObject70.bin"/><Relationship Id="rId164" Type="http://schemas.openxmlformats.org/officeDocument/2006/relationships/oleObject" Target="embeddings/oleObject78.bin"/><Relationship Id="rId169" Type="http://schemas.openxmlformats.org/officeDocument/2006/relationships/image" Target="media/image81.png"/><Relationship Id="rId185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oleObject" Target="embeddings/oleObject86.bin"/><Relationship Id="rId26" Type="http://schemas.openxmlformats.org/officeDocument/2006/relationships/oleObject" Target="embeddings/oleObject9.bin"/><Relationship Id="rId47" Type="http://schemas.openxmlformats.org/officeDocument/2006/relationships/image" Target="media/image20.png"/><Relationship Id="rId68" Type="http://schemas.openxmlformats.org/officeDocument/2006/relationships/oleObject" Target="embeddings/oleObject30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52.bin"/><Relationship Id="rId133" Type="http://schemas.openxmlformats.org/officeDocument/2006/relationships/image" Target="media/image63.png"/><Relationship Id="rId154" Type="http://schemas.openxmlformats.org/officeDocument/2006/relationships/oleObject" Target="embeddings/oleObject73.bin"/><Relationship Id="rId175" Type="http://schemas.openxmlformats.org/officeDocument/2006/relationships/image" Target="media/image84.png"/><Relationship Id="rId196" Type="http://schemas.openxmlformats.org/officeDocument/2006/relationships/oleObject" Target="embeddings/oleObject94.bin"/><Relationship Id="rId200" Type="http://schemas.openxmlformats.org/officeDocument/2006/relationships/oleObject" Target="embeddings/oleObject96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Assessment%20Bank%202015%20Draft%201\Templates\Answers%209%201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86A6A8BB536473A9E0DB480E15466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C8D39A-650A-4709-9B3B-20BEBDC35D53}"/>
      </w:docPartPr>
      <w:docPartBody>
        <w:p w:rsidR="003F47F1" w:rsidRDefault="00A121BA">
          <w:pPr>
            <w:pStyle w:val="A86A6A8BB536473A9E0DB480E15466A2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CD7D9899244942869B3A539CA91870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0E9658-9BF7-4380-A44B-7C686DD51B5B}"/>
      </w:docPartPr>
      <w:docPartBody>
        <w:p w:rsidR="003F47F1" w:rsidRDefault="00A121BA">
          <w:pPr>
            <w:pStyle w:val="CD7D9899244942869B3A539CA91870D3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C25B3276871041EB9ADC9BA377AF8C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4AFC4E-73DA-469E-A83C-D1ECEDB2D9B9}"/>
      </w:docPartPr>
      <w:docPartBody>
        <w:p w:rsidR="003F47F1" w:rsidRDefault="00A121BA">
          <w:pPr>
            <w:pStyle w:val="C25B3276871041EB9ADC9BA377AF8C61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8503718DB2924904B9BDBB2C4747BF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A7B77E-6CBB-453F-A47D-6E735FDAA737}"/>
      </w:docPartPr>
      <w:docPartBody>
        <w:p w:rsidR="003F47F1" w:rsidRDefault="00A121BA">
          <w:pPr>
            <w:pStyle w:val="8503718DB2924904B9BDBB2C4747BF17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97728C07BDB64D0D883A17B611FC60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76689E-2E7D-4AF0-BBF3-9970C2623B0A}"/>
      </w:docPartPr>
      <w:docPartBody>
        <w:p w:rsidR="003F47F1" w:rsidRDefault="00A121BA">
          <w:pPr>
            <w:pStyle w:val="97728C07BDB64D0D883A17B611FC603E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373AE04E8ACC4D1D8A89BE5AAFD704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81D8B-CDC1-4461-9BAA-6922BEA8D44E}"/>
      </w:docPartPr>
      <w:docPartBody>
        <w:p w:rsidR="003F47F1" w:rsidRDefault="00A121BA">
          <w:pPr>
            <w:pStyle w:val="373AE04E8ACC4D1D8A89BE5AAFD7040D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1BA"/>
    <w:rsid w:val="00335D30"/>
    <w:rsid w:val="003F47F1"/>
    <w:rsid w:val="007B3201"/>
    <w:rsid w:val="00A121BA"/>
    <w:rsid w:val="00BA2262"/>
    <w:rsid w:val="00D149C9"/>
    <w:rsid w:val="00DA0D07"/>
    <w:rsid w:val="00EC4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86A6A8BB536473A9E0DB480E15466A2">
    <w:name w:val="A86A6A8BB536473A9E0DB480E15466A2"/>
  </w:style>
  <w:style w:type="paragraph" w:customStyle="1" w:styleId="CD7D9899244942869B3A539CA91870D3">
    <w:name w:val="CD7D9899244942869B3A539CA91870D3"/>
  </w:style>
  <w:style w:type="paragraph" w:customStyle="1" w:styleId="C25B3276871041EB9ADC9BA377AF8C61">
    <w:name w:val="C25B3276871041EB9ADC9BA377AF8C61"/>
  </w:style>
  <w:style w:type="paragraph" w:customStyle="1" w:styleId="8503718DB2924904B9BDBB2C4747BF17">
    <w:name w:val="8503718DB2924904B9BDBB2C4747BF17"/>
  </w:style>
  <w:style w:type="paragraph" w:customStyle="1" w:styleId="DF45CFE3A789451D8ED60CD909B8C61C">
    <w:name w:val="DF45CFE3A789451D8ED60CD909B8C61C"/>
  </w:style>
  <w:style w:type="paragraph" w:customStyle="1" w:styleId="97728C07BDB64D0D883A17B611FC603E">
    <w:name w:val="97728C07BDB64D0D883A17B611FC603E"/>
  </w:style>
  <w:style w:type="paragraph" w:customStyle="1" w:styleId="373AE04E8ACC4D1D8A89BE5AAFD7040D">
    <w:name w:val="373AE04E8ACC4D1D8A89BE5AAFD704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Answers 9 10.dotx</Template>
  <TotalTime>2427</TotalTime>
  <Pages>17</Pages>
  <Words>1513</Words>
  <Characters>8630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WME Half Yearly Maths</vt:lpstr>
    </vt:vector>
  </TitlesOfParts>
  <Company>Western Mathematics</Company>
  <LinksUpToDate>false</LinksUpToDate>
  <CharactersWithSpaces>10123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WME Half Yearly Maths</dc:title>
  <dc:subject/>
  <dc:creator>Garry</dc:creator>
  <cp:keywords/>
  <dc:description/>
  <cp:lastModifiedBy>Garry Thorn</cp:lastModifiedBy>
  <cp:revision>29</cp:revision>
  <cp:lastPrinted>2015-05-21T08:43:00Z</cp:lastPrinted>
  <dcterms:created xsi:type="dcterms:W3CDTF">2015-05-12T03:04:00Z</dcterms:created>
  <dcterms:modified xsi:type="dcterms:W3CDTF">2015-05-25T01:55:00Z</dcterms:modified>
  <cp:category>Year 10</cp:category>
</cp:coreProperties>
</file>