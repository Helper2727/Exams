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4CDD2" w14:textId="77777777" w:rsidR="0076587B" w:rsidRDefault="0076587B" w:rsidP="0076587B">
      <w:pPr>
        <w:pStyle w:val="Psectionheading"/>
      </w:pPr>
      <w:r>
        <w:t>Multiple-choice section</w:t>
      </w:r>
      <w:bookmarkStart w:id="0" w:name="_GoBack"/>
      <w:bookmarkEnd w:id="0"/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1126"/>
        <w:gridCol w:w="994"/>
        <w:gridCol w:w="996"/>
        <w:gridCol w:w="995"/>
        <w:gridCol w:w="994"/>
        <w:gridCol w:w="994"/>
        <w:gridCol w:w="996"/>
        <w:gridCol w:w="995"/>
        <w:gridCol w:w="995"/>
        <w:gridCol w:w="995"/>
      </w:tblGrid>
      <w:tr w:rsidR="00021975" w14:paraId="599DE023" w14:textId="77777777" w:rsidTr="00021975">
        <w:tc>
          <w:tcPr>
            <w:tcW w:w="1126" w:type="dxa"/>
          </w:tcPr>
          <w:p w14:paraId="2838BB2C" w14:textId="77777777" w:rsidR="00021975" w:rsidRPr="00E808D1" w:rsidRDefault="00021975" w:rsidP="002B0A5A">
            <w:pPr>
              <w:pStyle w:val="Ptabletext"/>
              <w:rPr>
                <w:rStyle w:val="Cquestionpartlabelbold"/>
              </w:rPr>
            </w:pPr>
            <w:r w:rsidRPr="00E808D1">
              <w:rPr>
                <w:rStyle w:val="Cquestionpartlabelbold"/>
              </w:rPr>
              <w:t>Question</w:t>
            </w:r>
          </w:p>
        </w:tc>
        <w:tc>
          <w:tcPr>
            <w:tcW w:w="994" w:type="dxa"/>
          </w:tcPr>
          <w:p w14:paraId="23713E35" w14:textId="77777777" w:rsidR="00021975" w:rsidRDefault="00021975" w:rsidP="002B0A5A">
            <w:pPr>
              <w:pStyle w:val="Ptabletext"/>
            </w:pPr>
            <w:r>
              <w:t>1</w:t>
            </w:r>
          </w:p>
        </w:tc>
        <w:tc>
          <w:tcPr>
            <w:tcW w:w="996" w:type="dxa"/>
          </w:tcPr>
          <w:p w14:paraId="4A6C4C13" w14:textId="77777777" w:rsidR="00021975" w:rsidRDefault="00021975" w:rsidP="002B0A5A">
            <w:pPr>
              <w:pStyle w:val="Ptabletext"/>
            </w:pPr>
            <w:r>
              <w:t>2</w:t>
            </w:r>
          </w:p>
        </w:tc>
        <w:tc>
          <w:tcPr>
            <w:tcW w:w="995" w:type="dxa"/>
          </w:tcPr>
          <w:p w14:paraId="37AF400E" w14:textId="77777777" w:rsidR="00021975" w:rsidRDefault="00021975" w:rsidP="002B0A5A">
            <w:pPr>
              <w:pStyle w:val="Ptabletext"/>
            </w:pPr>
            <w:r>
              <w:t>3</w:t>
            </w:r>
          </w:p>
        </w:tc>
        <w:tc>
          <w:tcPr>
            <w:tcW w:w="994" w:type="dxa"/>
          </w:tcPr>
          <w:p w14:paraId="59393A0B" w14:textId="77777777" w:rsidR="00021975" w:rsidRDefault="00021975" w:rsidP="002B0A5A">
            <w:pPr>
              <w:pStyle w:val="Ptabletext"/>
            </w:pPr>
            <w:r>
              <w:t>4</w:t>
            </w:r>
          </w:p>
        </w:tc>
        <w:tc>
          <w:tcPr>
            <w:tcW w:w="994" w:type="dxa"/>
          </w:tcPr>
          <w:p w14:paraId="0374937D" w14:textId="77777777" w:rsidR="00021975" w:rsidRDefault="00021975" w:rsidP="002B0A5A">
            <w:pPr>
              <w:pStyle w:val="Ptabletext"/>
            </w:pPr>
            <w:r>
              <w:t>5</w:t>
            </w:r>
          </w:p>
        </w:tc>
        <w:tc>
          <w:tcPr>
            <w:tcW w:w="996" w:type="dxa"/>
          </w:tcPr>
          <w:p w14:paraId="2A4ACD92" w14:textId="77777777" w:rsidR="00021975" w:rsidRDefault="00021975" w:rsidP="002B0A5A">
            <w:pPr>
              <w:pStyle w:val="Ptabletext"/>
            </w:pPr>
            <w:r>
              <w:t>6</w:t>
            </w:r>
          </w:p>
        </w:tc>
        <w:tc>
          <w:tcPr>
            <w:tcW w:w="995" w:type="dxa"/>
          </w:tcPr>
          <w:p w14:paraId="12BD257F" w14:textId="77777777" w:rsidR="00021975" w:rsidRDefault="00021975" w:rsidP="002B0A5A">
            <w:pPr>
              <w:pStyle w:val="Ptabletext"/>
            </w:pPr>
            <w:r>
              <w:t>7</w:t>
            </w:r>
          </w:p>
        </w:tc>
        <w:tc>
          <w:tcPr>
            <w:tcW w:w="995" w:type="dxa"/>
          </w:tcPr>
          <w:p w14:paraId="69805084" w14:textId="5EF3ED79" w:rsidR="00021975" w:rsidRDefault="00021975" w:rsidP="002B0A5A">
            <w:pPr>
              <w:pStyle w:val="Ptabletext"/>
            </w:pPr>
            <w:r>
              <w:t>8</w:t>
            </w:r>
          </w:p>
        </w:tc>
        <w:tc>
          <w:tcPr>
            <w:tcW w:w="995" w:type="dxa"/>
          </w:tcPr>
          <w:p w14:paraId="4E410329" w14:textId="03D2C706" w:rsidR="00021975" w:rsidRDefault="00021975" w:rsidP="002B0A5A">
            <w:pPr>
              <w:pStyle w:val="Ptabletext"/>
            </w:pPr>
            <w:r>
              <w:t>9</w:t>
            </w:r>
          </w:p>
        </w:tc>
      </w:tr>
      <w:tr w:rsidR="00021975" w14:paraId="42D961F1" w14:textId="77777777" w:rsidTr="00021975">
        <w:tc>
          <w:tcPr>
            <w:tcW w:w="1126" w:type="dxa"/>
          </w:tcPr>
          <w:p w14:paraId="18AC896A" w14:textId="77777777" w:rsidR="00021975" w:rsidRPr="00E808D1" w:rsidRDefault="00021975" w:rsidP="002B0A5A">
            <w:pPr>
              <w:pStyle w:val="Ptabletext"/>
              <w:rPr>
                <w:rStyle w:val="Cquestionpartlabelbold"/>
              </w:rPr>
            </w:pPr>
            <w:r w:rsidRPr="00E808D1">
              <w:rPr>
                <w:rStyle w:val="Cquestionpartlabelbold"/>
              </w:rPr>
              <w:t>Answer</w:t>
            </w:r>
          </w:p>
        </w:tc>
        <w:tc>
          <w:tcPr>
            <w:tcW w:w="994" w:type="dxa"/>
          </w:tcPr>
          <w:p w14:paraId="2E207429" w14:textId="77777777" w:rsidR="00021975" w:rsidRDefault="00021975" w:rsidP="002B0A5A">
            <w:pPr>
              <w:pStyle w:val="Ptabletext"/>
            </w:pPr>
            <w:r>
              <w:t>C</w:t>
            </w:r>
          </w:p>
        </w:tc>
        <w:tc>
          <w:tcPr>
            <w:tcW w:w="996" w:type="dxa"/>
          </w:tcPr>
          <w:p w14:paraId="2E151BC4" w14:textId="709A2E48" w:rsidR="00021975" w:rsidRDefault="00021975" w:rsidP="002B0A5A">
            <w:pPr>
              <w:pStyle w:val="Ptabletext"/>
            </w:pPr>
            <w:r>
              <w:t>B</w:t>
            </w:r>
          </w:p>
        </w:tc>
        <w:tc>
          <w:tcPr>
            <w:tcW w:w="995" w:type="dxa"/>
          </w:tcPr>
          <w:p w14:paraId="7AD703FE" w14:textId="0683406B" w:rsidR="00021975" w:rsidRDefault="00021975" w:rsidP="002B0A5A">
            <w:pPr>
              <w:pStyle w:val="Ptabletext"/>
            </w:pPr>
            <w:r>
              <w:t>B</w:t>
            </w:r>
          </w:p>
        </w:tc>
        <w:tc>
          <w:tcPr>
            <w:tcW w:w="994" w:type="dxa"/>
          </w:tcPr>
          <w:p w14:paraId="25C126A7" w14:textId="7C5DCCE3" w:rsidR="00021975" w:rsidRDefault="00021975" w:rsidP="002B0A5A">
            <w:pPr>
              <w:pStyle w:val="Ptabletext"/>
            </w:pPr>
            <w:r>
              <w:t>D</w:t>
            </w:r>
          </w:p>
        </w:tc>
        <w:tc>
          <w:tcPr>
            <w:tcW w:w="994" w:type="dxa"/>
          </w:tcPr>
          <w:p w14:paraId="7DF4A669" w14:textId="0F8CCC71" w:rsidR="00021975" w:rsidRDefault="00021975" w:rsidP="002B0A5A">
            <w:pPr>
              <w:pStyle w:val="Ptabletext"/>
            </w:pPr>
            <w:r>
              <w:t>A</w:t>
            </w:r>
          </w:p>
        </w:tc>
        <w:tc>
          <w:tcPr>
            <w:tcW w:w="996" w:type="dxa"/>
          </w:tcPr>
          <w:p w14:paraId="2DA110DE" w14:textId="35220959" w:rsidR="00021975" w:rsidRDefault="00021975" w:rsidP="002B0A5A">
            <w:pPr>
              <w:pStyle w:val="Ptabletext"/>
            </w:pPr>
            <w:r>
              <w:t>C</w:t>
            </w:r>
          </w:p>
        </w:tc>
        <w:tc>
          <w:tcPr>
            <w:tcW w:w="995" w:type="dxa"/>
          </w:tcPr>
          <w:p w14:paraId="1710DEE8" w14:textId="64DB98C0" w:rsidR="00021975" w:rsidRDefault="00021975" w:rsidP="002B0A5A">
            <w:pPr>
              <w:pStyle w:val="Ptabletext"/>
            </w:pPr>
            <w:r>
              <w:t>B</w:t>
            </w:r>
          </w:p>
        </w:tc>
        <w:tc>
          <w:tcPr>
            <w:tcW w:w="995" w:type="dxa"/>
          </w:tcPr>
          <w:p w14:paraId="1080B5FD" w14:textId="4EEA21E8" w:rsidR="00021975" w:rsidRDefault="00021975" w:rsidP="002B0A5A">
            <w:pPr>
              <w:pStyle w:val="Ptabletext"/>
            </w:pPr>
            <w:r>
              <w:t>C</w:t>
            </w:r>
          </w:p>
        </w:tc>
        <w:tc>
          <w:tcPr>
            <w:tcW w:w="995" w:type="dxa"/>
          </w:tcPr>
          <w:p w14:paraId="711F524B" w14:textId="4829E39B" w:rsidR="00021975" w:rsidRDefault="00021975" w:rsidP="002B0A5A">
            <w:pPr>
              <w:pStyle w:val="Ptabletext"/>
            </w:pPr>
            <w:r>
              <w:t>D</w:t>
            </w:r>
          </w:p>
        </w:tc>
      </w:tr>
    </w:tbl>
    <w:p w14:paraId="288F30DF" w14:textId="77777777" w:rsidR="0076587B" w:rsidRDefault="0076587B" w:rsidP="0076587B">
      <w:pPr>
        <w:pStyle w:val="Ptable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994"/>
        <w:gridCol w:w="996"/>
        <w:gridCol w:w="995"/>
        <w:gridCol w:w="994"/>
        <w:gridCol w:w="994"/>
        <w:gridCol w:w="996"/>
        <w:gridCol w:w="995"/>
        <w:gridCol w:w="995"/>
        <w:gridCol w:w="995"/>
      </w:tblGrid>
      <w:tr w:rsidR="00021975" w14:paraId="0569D17F" w14:textId="77777777" w:rsidTr="002B0A5A">
        <w:tc>
          <w:tcPr>
            <w:tcW w:w="1126" w:type="dxa"/>
          </w:tcPr>
          <w:p w14:paraId="5E25F897" w14:textId="77777777" w:rsidR="00021975" w:rsidRPr="00E808D1" w:rsidRDefault="00021975" w:rsidP="002B0A5A">
            <w:pPr>
              <w:pStyle w:val="Ptabletext"/>
              <w:rPr>
                <w:rStyle w:val="Cquestionpartlabelbold"/>
              </w:rPr>
            </w:pPr>
            <w:r w:rsidRPr="00E808D1">
              <w:rPr>
                <w:rStyle w:val="Cquestionpartlabelbold"/>
              </w:rPr>
              <w:t>Question</w:t>
            </w:r>
          </w:p>
        </w:tc>
        <w:tc>
          <w:tcPr>
            <w:tcW w:w="994" w:type="dxa"/>
          </w:tcPr>
          <w:p w14:paraId="71BE9863" w14:textId="5823E522" w:rsidR="00021975" w:rsidRDefault="00021975" w:rsidP="002B0A5A">
            <w:pPr>
              <w:pStyle w:val="Ptabletext"/>
            </w:pPr>
            <w:r>
              <w:t>10</w:t>
            </w:r>
          </w:p>
        </w:tc>
        <w:tc>
          <w:tcPr>
            <w:tcW w:w="996" w:type="dxa"/>
          </w:tcPr>
          <w:p w14:paraId="37E8FE82" w14:textId="741A285C" w:rsidR="00021975" w:rsidRDefault="00021975" w:rsidP="002B0A5A">
            <w:pPr>
              <w:pStyle w:val="Ptabletext"/>
            </w:pPr>
            <w:r>
              <w:t>11</w:t>
            </w:r>
          </w:p>
        </w:tc>
        <w:tc>
          <w:tcPr>
            <w:tcW w:w="995" w:type="dxa"/>
          </w:tcPr>
          <w:p w14:paraId="0078947A" w14:textId="39DEE5E1" w:rsidR="00021975" w:rsidRDefault="00021975" w:rsidP="00021975">
            <w:pPr>
              <w:pStyle w:val="Ptabletext"/>
            </w:pPr>
            <w:r>
              <w:t>12</w:t>
            </w:r>
          </w:p>
        </w:tc>
        <w:tc>
          <w:tcPr>
            <w:tcW w:w="994" w:type="dxa"/>
          </w:tcPr>
          <w:p w14:paraId="2CE4B83B" w14:textId="3C14370E" w:rsidR="00021975" w:rsidRDefault="00021975" w:rsidP="00021975">
            <w:pPr>
              <w:pStyle w:val="Ptabletext"/>
            </w:pPr>
            <w:r>
              <w:t>13</w:t>
            </w:r>
          </w:p>
        </w:tc>
        <w:tc>
          <w:tcPr>
            <w:tcW w:w="994" w:type="dxa"/>
          </w:tcPr>
          <w:p w14:paraId="5D7C73D8" w14:textId="46A5EA0F" w:rsidR="00021975" w:rsidRDefault="00021975" w:rsidP="00021975">
            <w:pPr>
              <w:pStyle w:val="Ptabletext"/>
            </w:pPr>
            <w:r>
              <w:t>14</w:t>
            </w:r>
          </w:p>
        </w:tc>
        <w:tc>
          <w:tcPr>
            <w:tcW w:w="996" w:type="dxa"/>
          </w:tcPr>
          <w:p w14:paraId="0A750498" w14:textId="3756CE51" w:rsidR="00021975" w:rsidRDefault="00021975" w:rsidP="00021975">
            <w:pPr>
              <w:pStyle w:val="Ptabletext"/>
            </w:pPr>
            <w:r>
              <w:t>15</w:t>
            </w:r>
          </w:p>
        </w:tc>
        <w:tc>
          <w:tcPr>
            <w:tcW w:w="995" w:type="dxa"/>
          </w:tcPr>
          <w:p w14:paraId="463DF237" w14:textId="6A0AE860" w:rsidR="00021975" w:rsidRDefault="00021975" w:rsidP="00021975">
            <w:pPr>
              <w:pStyle w:val="Ptabletext"/>
            </w:pPr>
            <w:r>
              <w:t>16</w:t>
            </w:r>
          </w:p>
        </w:tc>
        <w:tc>
          <w:tcPr>
            <w:tcW w:w="995" w:type="dxa"/>
          </w:tcPr>
          <w:p w14:paraId="17069294" w14:textId="3F819619" w:rsidR="00021975" w:rsidRDefault="00021975" w:rsidP="00021975">
            <w:pPr>
              <w:pStyle w:val="Ptabletext"/>
            </w:pPr>
            <w:r>
              <w:t>17</w:t>
            </w:r>
          </w:p>
        </w:tc>
        <w:tc>
          <w:tcPr>
            <w:tcW w:w="995" w:type="dxa"/>
          </w:tcPr>
          <w:p w14:paraId="51820E42" w14:textId="58D9D231" w:rsidR="00021975" w:rsidRDefault="00021975" w:rsidP="00021975">
            <w:pPr>
              <w:pStyle w:val="Ptabletext"/>
            </w:pPr>
            <w:r>
              <w:t>18</w:t>
            </w:r>
          </w:p>
        </w:tc>
      </w:tr>
      <w:tr w:rsidR="00021975" w14:paraId="700F8785" w14:textId="77777777" w:rsidTr="002B0A5A">
        <w:tc>
          <w:tcPr>
            <w:tcW w:w="1126" w:type="dxa"/>
          </w:tcPr>
          <w:p w14:paraId="4796AE9B" w14:textId="77777777" w:rsidR="00021975" w:rsidRPr="00E808D1" w:rsidRDefault="00021975" w:rsidP="002B0A5A">
            <w:pPr>
              <w:pStyle w:val="Ptabletext"/>
              <w:rPr>
                <w:rStyle w:val="Cquestionpartlabelbold"/>
              </w:rPr>
            </w:pPr>
            <w:r w:rsidRPr="00E808D1">
              <w:rPr>
                <w:rStyle w:val="Cquestionpartlabelbold"/>
              </w:rPr>
              <w:t>Answer</w:t>
            </w:r>
          </w:p>
        </w:tc>
        <w:tc>
          <w:tcPr>
            <w:tcW w:w="994" w:type="dxa"/>
          </w:tcPr>
          <w:p w14:paraId="7AB5565C" w14:textId="319A76B5" w:rsidR="00021975" w:rsidRDefault="00021975" w:rsidP="002B0A5A">
            <w:pPr>
              <w:pStyle w:val="Ptabletext"/>
            </w:pPr>
            <w:r>
              <w:t>C</w:t>
            </w:r>
          </w:p>
        </w:tc>
        <w:tc>
          <w:tcPr>
            <w:tcW w:w="996" w:type="dxa"/>
          </w:tcPr>
          <w:p w14:paraId="19BEF066" w14:textId="6D2ED1F3" w:rsidR="00021975" w:rsidRDefault="00021975" w:rsidP="002B0A5A">
            <w:pPr>
              <w:pStyle w:val="Ptabletext"/>
            </w:pPr>
            <w:r>
              <w:t>B</w:t>
            </w:r>
          </w:p>
        </w:tc>
        <w:tc>
          <w:tcPr>
            <w:tcW w:w="995" w:type="dxa"/>
          </w:tcPr>
          <w:p w14:paraId="4D193EF6" w14:textId="0748E49D" w:rsidR="00021975" w:rsidRDefault="00021975" w:rsidP="002B0A5A">
            <w:pPr>
              <w:pStyle w:val="Ptabletext"/>
            </w:pPr>
            <w:r>
              <w:t>C</w:t>
            </w:r>
          </w:p>
        </w:tc>
        <w:tc>
          <w:tcPr>
            <w:tcW w:w="994" w:type="dxa"/>
          </w:tcPr>
          <w:p w14:paraId="5C914F43" w14:textId="7DED1851" w:rsidR="00021975" w:rsidRDefault="00021975" w:rsidP="002B0A5A">
            <w:pPr>
              <w:pStyle w:val="Ptabletext"/>
            </w:pPr>
            <w:r>
              <w:t>B</w:t>
            </w:r>
          </w:p>
        </w:tc>
        <w:tc>
          <w:tcPr>
            <w:tcW w:w="994" w:type="dxa"/>
          </w:tcPr>
          <w:p w14:paraId="4D9AACC2" w14:textId="7FDCE6B8" w:rsidR="00021975" w:rsidRDefault="00021975" w:rsidP="002B0A5A">
            <w:pPr>
              <w:pStyle w:val="Ptabletext"/>
            </w:pPr>
            <w:r>
              <w:t>D</w:t>
            </w:r>
          </w:p>
        </w:tc>
        <w:tc>
          <w:tcPr>
            <w:tcW w:w="996" w:type="dxa"/>
          </w:tcPr>
          <w:p w14:paraId="41E26C23" w14:textId="109AD52E" w:rsidR="00021975" w:rsidRDefault="00021975" w:rsidP="002B0A5A">
            <w:pPr>
              <w:pStyle w:val="Ptabletext"/>
            </w:pPr>
            <w:r>
              <w:t>C</w:t>
            </w:r>
          </w:p>
        </w:tc>
        <w:tc>
          <w:tcPr>
            <w:tcW w:w="995" w:type="dxa"/>
          </w:tcPr>
          <w:p w14:paraId="265B5681" w14:textId="1D411BDD" w:rsidR="00021975" w:rsidRDefault="00021975" w:rsidP="002B0A5A">
            <w:pPr>
              <w:pStyle w:val="Ptabletext"/>
            </w:pPr>
            <w:r>
              <w:t>D</w:t>
            </w:r>
          </w:p>
        </w:tc>
        <w:tc>
          <w:tcPr>
            <w:tcW w:w="995" w:type="dxa"/>
          </w:tcPr>
          <w:p w14:paraId="025C4134" w14:textId="65D6A4BB" w:rsidR="00021975" w:rsidRDefault="00021975" w:rsidP="002B0A5A">
            <w:pPr>
              <w:pStyle w:val="Ptabletext"/>
            </w:pPr>
            <w:r>
              <w:t>B</w:t>
            </w:r>
          </w:p>
        </w:tc>
        <w:tc>
          <w:tcPr>
            <w:tcW w:w="995" w:type="dxa"/>
          </w:tcPr>
          <w:p w14:paraId="191259E6" w14:textId="767A83A8" w:rsidR="00021975" w:rsidRDefault="00021975" w:rsidP="002B0A5A">
            <w:pPr>
              <w:pStyle w:val="Ptabletext"/>
            </w:pPr>
            <w:r>
              <w:t>A</w:t>
            </w:r>
          </w:p>
        </w:tc>
      </w:tr>
    </w:tbl>
    <w:p w14:paraId="36A1BAA1" w14:textId="77777777" w:rsidR="00080B56" w:rsidRDefault="00080B56" w:rsidP="0039677E">
      <w:pPr>
        <w:pStyle w:val="Pquestionheadingmc"/>
      </w:pPr>
      <w:r>
        <w:t>Question 1</w:t>
      </w:r>
      <w:r>
        <w:tab/>
        <w:t>[1.4</w:t>
      </w:r>
      <w:r w:rsidRPr="00DF7F34">
        <w:t>]</w:t>
      </w:r>
    </w:p>
    <w:p w14:paraId="33A11288" w14:textId="77777777" w:rsidR="0076587B" w:rsidRPr="00C13780" w:rsidRDefault="0076587B" w:rsidP="00C13780">
      <w:pPr>
        <w:pStyle w:val="Pquestiontextmainstem"/>
        <w:rPr>
          <w:rStyle w:val="Cquestionpartlabelbold"/>
        </w:rPr>
      </w:pPr>
      <w:r w:rsidRPr="00C13780">
        <w:rPr>
          <w:rStyle w:val="Cquestionpartlabelbold"/>
        </w:rPr>
        <w:t>C</w:t>
      </w:r>
    </w:p>
    <w:p w14:paraId="424AC5FF" w14:textId="329DDA2D" w:rsidR="0076587B" w:rsidRPr="00F1615B" w:rsidRDefault="0076587B" w:rsidP="0076587B">
      <w:pPr>
        <w:pStyle w:val="Pquestiontextmainstem"/>
      </w:pPr>
      <w:r w:rsidRPr="00F1615B">
        <w:t>3</w:t>
      </w:r>
      <w:r w:rsidRPr="00CB7AC5">
        <w:rPr>
          <w:rStyle w:val="Cmathsexpressions"/>
          <w:rFonts w:eastAsiaTheme="majorEastAsia"/>
        </w:rPr>
        <w:t>y</w:t>
      </w:r>
      <w:r w:rsidRPr="00F1615B">
        <w:t xml:space="preserve"> = </w:t>
      </w:r>
      <w:r w:rsidRPr="00CB7AC5">
        <w:rPr>
          <w:rStyle w:val="Cmathsexpressions"/>
          <w:rFonts w:eastAsiaTheme="majorEastAsia"/>
        </w:rPr>
        <w:t>x</w:t>
      </w:r>
      <w:r w:rsidRPr="00F1615B">
        <w:t xml:space="preserve"> + 2</w:t>
      </w:r>
      <w:r w:rsidR="00876977">
        <w:t xml:space="preserve">: </w:t>
      </w:r>
      <w:r w:rsidRPr="00CB7AC5">
        <w:rPr>
          <w:rStyle w:val="Cmathsexpressions"/>
          <w:rFonts w:eastAsiaTheme="majorEastAsia"/>
        </w:rPr>
        <w:t>y</w:t>
      </w:r>
      <w:r w:rsidRPr="00F1615B">
        <w:t xml:space="preserve"> = </w:t>
      </w:r>
      <w:r w:rsidR="00223DA0" w:rsidRPr="002B0A5A">
        <w:rPr>
          <w:position w:val="-24"/>
        </w:rPr>
        <w:object w:dxaOrig="560" w:dyaOrig="620" w14:anchorId="7C9347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05pt;height:30.85pt" o:ole="">
            <v:imagedata r:id="rId8" o:title=""/>
          </v:shape>
          <o:OLEObject Type="Embed" ProgID="Equation.DSMT4" ShapeID="_x0000_i1025" DrawAspect="Content" ObjectID="_1538920968" r:id="rId9"/>
        </w:object>
      </w:r>
      <w:r w:rsidRPr="00F1615B">
        <w:t xml:space="preserve">; </w:t>
      </w:r>
      <w:r w:rsidRPr="00CB7AC5">
        <w:rPr>
          <w:rStyle w:val="Cmathsexpressions"/>
          <w:rFonts w:eastAsiaTheme="majorEastAsia"/>
        </w:rPr>
        <w:t>m</w:t>
      </w:r>
      <w:r w:rsidRPr="00F1615B">
        <w:t xml:space="preserve"> = </w:t>
      </w:r>
      <w:r w:rsidR="002B0A5A" w:rsidRPr="002B0A5A">
        <w:rPr>
          <w:position w:val="-24"/>
        </w:rPr>
        <w:object w:dxaOrig="220" w:dyaOrig="620" w14:anchorId="2EAC93FB">
          <v:shape id="_x0000_i1026" type="#_x0000_t75" style="width:11.2pt;height:30.85pt" o:ole="">
            <v:imagedata r:id="rId10" o:title=""/>
          </v:shape>
          <o:OLEObject Type="Embed" ProgID="Equation.DSMT4" ShapeID="_x0000_i1026" DrawAspect="Content" ObjectID="_1538920969" r:id="rId11"/>
        </w:object>
      </w:r>
    </w:p>
    <w:p w14:paraId="499A9CFB" w14:textId="77777777" w:rsidR="0076587B" w:rsidRDefault="0076587B" w:rsidP="0076587B">
      <w:pPr>
        <w:pStyle w:val="Pquestiontextmainstem"/>
      </w:pPr>
      <w:r w:rsidRPr="00F1615B">
        <w:t xml:space="preserve">The perpendicular line </w:t>
      </w:r>
      <w:r>
        <w:t>has</w:t>
      </w:r>
      <w:r w:rsidRPr="00F1615B">
        <w:t xml:space="preserve"> a gradient of -3</w:t>
      </w:r>
      <w:r>
        <w:t>.</w:t>
      </w:r>
    </w:p>
    <w:p w14:paraId="056FEA03" w14:textId="77777777" w:rsidR="00080B56" w:rsidRDefault="00080B56" w:rsidP="00080B56">
      <w:pPr>
        <w:pStyle w:val="Pquestionheadingmc"/>
      </w:pPr>
      <w:r>
        <w:t>Question 2</w:t>
      </w:r>
      <w:r>
        <w:tab/>
        <w:t>[2.3</w:t>
      </w:r>
      <w:r w:rsidRPr="00DF7F34">
        <w:t>]</w:t>
      </w:r>
    </w:p>
    <w:p w14:paraId="4CF99639" w14:textId="77777777" w:rsidR="0076587B" w:rsidRPr="00C13780" w:rsidRDefault="0076587B" w:rsidP="00C13780">
      <w:pPr>
        <w:pStyle w:val="Pquestiontextmainstem"/>
        <w:rPr>
          <w:rStyle w:val="Cquestionpartlabelbold"/>
        </w:rPr>
      </w:pPr>
      <w:r w:rsidRPr="00C13780">
        <w:rPr>
          <w:rStyle w:val="Cquestionpartlabelbold"/>
        </w:rPr>
        <w:t>B</w:t>
      </w:r>
    </w:p>
    <w:p w14:paraId="1E04E6D2" w14:textId="34139946" w:rsidR="0076587B" w:rsidRDefault="00223DA0" w:rsidP="0076587B">
      <w:pPr>
        <w:pStyle w:val="Pquestiontextmainstem"/>
      </w:pPr>
      <w:r>
        <w:t>IQR of Fertiliser A:</w:t>
      </w:r>
      <w:r>
        <w:tab/>
      </w:r>
      <w:r w:rsidR="001C69E8">
        <w:t>20 – 10 = 10</w:t>
      </w:r>
    </w:p>
    <w:p w14:paraId="6D048802" w14:textId="7BEFC8A7" w:rsidR="001C69E8" w:rsidRDefault="001C69E8" w:rsidP="0076587B">
      <w:pPr>
        <w:pStyle w:val="Pquestiontextmainstem"/>
      </w:pPr>
      <w:r>
        <w:t>IQR of Fertiliser B:</w:t>
      </w:r>
      <w:r>
        <w:tab/>
        <w:t>20 – 5 = 15</w:t>
      </w:r>
    </w:p>
    <w:p w14:paraId="38F1982B" w14:textId="5B0F6CCD" w:rsidR="001C69E8" w:rsidRDefault="001C69E8" w:rsidP="0076587B">
      <w:pPr>
        <w:pStyle w:val="Pquestiontextmainstem"/>
      </w:pPr>
      <w:r>
        <w:t>So, the IQR of Fertiliser A is not greater than the IQR of Fertiliser B.</w:t>
      </w:r>
    </w:p>
    <w:p w14:paraId="5C2B5FFC" w14:textId="561A145D" w:rsidR="00080B56" w:rsidRDefault="00080B56" w:rsidP="00080B56">
      <w:pPr>
        <w:pStyle w:val="Pquestionheadingmc"/>
      </w:pPr>
      <w:r>
        <w:t>Question 3</w:t>
      </w:r>
      <w:r>
        <w:tab/>
        <w:t>[2.6</w:t>
      </w:r>
      <w:r w:rsidRPr="00DF7F34">
        <w:t>]</w:t>
      </w:r>
      <w:r w:rsidR="00204584">
        <w:t xml:space="preserve"> </w:t>
      </w:r>
      <w:r w:rsidR="00204584" w:rsidRPr="009A1D97">
        <w:rPr>
          <w:highlight w:val="lightGray"/>
        </w:rPr>
        <w:t>[10A]</w:t>
      </w:r>
    </w:p>
    <w:p w14:paraId="530D5C90" w14:textId="77777777" w:rsidR="0076587B" w:rsidRPr="00C13780" w:rsidRDefault="0076587B" w:rsidP="00C13780">
      <w:pPr>
        <w:pStyle w:val="Pquestiontextmainstem"/>
        <w:rPr>
          <w:rStyle w:val="Cquestionpartlabelbold"/>
        </w:rPr>
      </w:pPr>
      <w:r w:rsidRPr="00C13780">
        <w:rPr>
          <w:rStyle w:val="Cquestionpartlabelbold"/>
        </w:rPr>
        <w:t>B</w:t>
      </w:r>
    </w:p>
    <w:p w14:paraId="42A4E3E4" w14:textId="77777777" w:rsidR="0076587B" w:rsidRPr="00F1615B" w:rsidRDefault="0076587B" w:rsidP="0076587B">
      <w:pPr>
        <w:pStyle w:val="Pquestiontextmainstem"/>
      </w:pPr>
      <w:r w:rsidRPr="00CB7AC5">
        <w:rPr>
          <w:rStyle w:val="Cmathsexpressions"/>
          <w:rFonts w:eastAsiaTheme="majorEastAsia"/>
        </w:rPr>
        <w:t>w</w:t>
      </w:r>
      <w:r w:rsidRPr="00F1615B">
        <w:t xml:space="preserve"> = -2.96 </w:t>
      </w:r>
      <w:r w:rsidRPr="00F1615B">
        <w:sym w:font="Symbol" w:char="F0B4"/>
      </w:r>
      <w:r w:rsidRPr="00F1615B">
        <w:t xml:space="preserve"> 25 + 14.23</w:t>
      </w:r>
    </w:p>
    <w:p w14:paraId="4AC78B07" w14:textId="77777777" w:rsidR="0076587B" w:rsidRPr="00F1615B" w:rsidRDefault="0076587B" w:rsidP="0076587B">
      <w:pPr>
        <w:pStyle w:val="Pquestiontextmainstem"/>
      </w:pPr>
      <w:r w:rsidRPr="00F1615B">
        <w:t xml:space="preserve">    = -74 + 14.23</w:t>
      </w:r>
    </w:p>
    <w:p w14:paraId="642D6647" w14:textId="77777777" w:rsidR="0076587B" w:rsidRDefault="0076587B" w:rsidP="0076587B">
      <w:pPr>
        <w:pStyle w:val="Pquestiontextmainstem"/>
      </w:pPr>
      <w:r w:rsidRPr="00F1615B">
        <w:t xml:space="preserve">    = -59.77</w:t>
      </w:r>
    </w:p>
    <w:p w14:paraId="47C31C2F" w14:textId="77777777" w:rsidR="00080B56" w:rsidRDefault="00080B56" w:rsidP="00080B56">
      <w:pPr>
        <w:pStyle w:val="Pquestionheadingmc"/>
      </w:pPr>
      <w:r>
        <w:t>Question 4</w:t>
      </w:r>
      <w:r>
        <w:tab/>
        <w:t>[3.4</w:t>
      </w:r>
      <w:r w:rsidRPr="00DF7F34">
        <w:t>]</w:t>
      </w:r>
    </w:p>
    <w:p w14:paraId="3ABD7782" w14:textId="77777777" w:rsidR="0076587B" w:rsidRPr="00C13780" w:rsidRDefault="0076587B" w:rsidP="00C13780">
      <w:pPr>
        <w:pStyle w:val="Pquestiontextmainstem"/>
        <w:rPr>
          <w:rStyle w:val="Cquestionpartlabelbold"/>
        </w:rPr>
      </w:pPr>
      <w:r w:rsidRPr="00C13780">
        <w:rPr>
          <w:rStyle w:val="Cquestionpartlabelbold"/>
        </w:rPr>
        <w:t>D</w:t>
      </w:r>
    </w:p>
    <w:p w14:paraId="119E88F3" w14:textId="6DACCF8A" w:rsidR="0076587B" w:rsidRDefault="001C69E8" w:rsidP="0076587B">
      <w:pPr>
        <w:pStyle w:val="Pquestiontextmainstem"/>
      </w:pPr>
      <w:r>
        <w:t xml:space="preserve">The negative in front of the bracket causes a reflection in the </w:t>
      </w:r>
      <w:r w:rsidRPr="001C69E8">
        <w:rPr>
          <w:rStyle w:val="Cmathsexpressions"/>
        </w:rPr>
        <w:t>x</w:t>
      </w:r>
      <w:r>
        <w:t>-axis.</w:t>
      </w:r>
    </w:p>
    <w:p w14:paraId="19A2C16B" w14:textId="34248875" w:rsidR="001C69E8" w:rsidRDefault="001C69E8" w:rsidP="0076587B">
      <w:pPr>
        <w:pStyle w:val="Pquestiontextmainstem"/>
      </w:pPr>
      <w:r>
        <w:t>The -3 inside the bracket causes a translation of 3 units to the right.</w:t>
      </w:r>
    </w:p>
    <w:p w14:paraId="2C8379AA" w14:textId="77777777" w:rsidR="00080B56" w:rsidRDefault="00080B56" w:rsidP="00080B56">
      <w:pPr>
        <w:pStyle w:val="Pquestionheadingmc"/>
      </w:pPr>
      <w:r>
        <w:t>Question 5</w:t>
      </w:r>
      <w:r>
        <w:tab/>
        <w:t>[3.6</w:t>
      </w:r>
      <w:r w:rsidRPr="00DF7F34">
        <w:t>]</w:t>
      </w:r>
    </w:p>
    <w:p w14:paraId="213DEB9C" w14:textId="77777777" w:rsidR="0076587B" w:rsidRPr="00C13780" w:rsidRDefault="0076587B" w:rsidP="00C13780">
      <w:pPr>
        <w:pStyle w:val="Pquestiontextmainstem"/>
        <w:rPr>
          <w:rStyle w:val="Cquestionpartlabelbold"/>
        </w:rPr>
      </w:pPr>
      <w:r w:rsidRPr="00C13780">
        <w:rPr>
          <w:rStyle w:val="Cquestionpartlabelbold"/>
        </w:rPr>
        <w:t>A</w:t>
      </w:r>
    </w:p>
    <w:p w14:paraId="5F8490AB" w14:textId="0E185B5D" w:rsidR="0076587B" w:rsidRPr="00F1615B" w:rsidRDefault="001C69E8" w:rsidP="0076587B">
      <w:pPr>
        <w:pStyle w:val="Pquestiontextmainstem"/>
      </w:pPr>
      <w:r w:rsidRPr="002B0A5A">
        <w:rPr>
          <w:position w:val="-28"/>
        </w:rPr>
        <w:object w:dxaOrig="1860" w:dyaOrig="680" w14:anchorId="3A45EF01">
          <v:shape id="_x0000_i1027" type="#_x0000_t75" style="width:92.55pt;height:33.65pt" o:ole="">
            <v:imagedata r:id="rId12" o:title=""/>
          </v:shape>
          <o:OLEObject Type="Embed" ProgID="Equation.DSMT4" ShapeID="_x0000_i1027" DrawAspect="Content" ObjectID="_1538920970" r:id="rId13"/>
        </w:object>
      </w:r>
    </w:p>
    <w:p w14:paraId="7BAED785" w14:textId="4970F8C9" w:rsidR="0076587B" w:rsidRPr="00F1615B" w:rsidRDefault="0076587B" w:rsidP="0076587B">
      <w:pPr>
        <w:pStyle w:val="Pquestiontextmainstem"/>
      </w:pPr>
      <w:r w:rsidRPr="00F1615B">
        <w:t xml:space="preserve">= </w:t>
      </w:r>
      <w:r w:rsidR="001C69E8" w:rsidRPr="002B0A5A">
        <w:rPr>
          <w:position w:val="-28"/>
        </w:rPr>
        <w:object w:dxaOrig="1800" w:dyaOrig="680" w14:anchorId="6A59A66B">
          <v:shape id="_x0000_i1028" type="#_x0000_t75" style="width:89.75pt;height:33.65pt" o:ole="">
            <v:imagedata r:id="rId14" o:title=""/>
          </v:shape>
          <o:OLEObject Type="Embed" ProgID="Equation.DSMT4" ShapeID="_x0000_i1028" DrawAspect="Content" ObjectID="_1538920971" r:id="rId15"/>
        </w:object>
      </w:r>
    </w:p>
    <w:p w14:paraId="7D8EFCA1" w14:textId="27BA26CA" w:rsidR="0076587B" w:rsidRDefault="0076587B" w:rsidP="0076587B">
      <w:pPr>
        <w:pStyle w:val="Pquestiontextmainstem"/>
      </w:pPr>
      <w:r w:rsidRPr="00F1615B">
        <w:t xml:space="preserve">= </w:t>
      </w:r>
      <w:r w:rsidR="001C69E8" w:rsidRPr="002B0A5A">
        <w:rPr>
          <w:position w:val="-24"/>
        </w:rPr>
        <w:object w:dxaOrig="2020" w:dyaOrig="620" w14:anchorId="294A431A">
          <v:shape id="_x0000_i1029" type="#_x0000_t75" style="width:101pt;height:30.85pt" o:ole="">
            <v:imagedata r:id="rId16" o:title=""/>
          </v:shape>
          <o:OLEObject Type="Embed" ProgID="Equation.DSMT4" ShapeID="_x0000_i1029" DrawAspect="Content" ObjectID="_1538920972" r:id="rId17"/>
        </w:object>
      </w:r>
    </w:p>
    <w:p w14:paraId="71BA7538" w14:textId="77777777" w:rsidR="00080B56" w:rsidRDefault="00080B56" w:rsidP="001C69E8">
      <w:pPr>
        <w:pStyle w:val="Pquestionheadingmc"/>
      </w:pPr>
      <w:r>
        <w:lastRenderedPageBreak/>
        <w:t>Question 6</w:t>
      </w:r>
      <w:r>
        <w:tab/>
        <w:t>[4.2</w:t>
      </w:r>
      <w:r w:rsidRPr="00DF7F34">
        <w:t>]</w:t>
      </w:r>
    </w:p>
    <w:p w14:paraId="2118F20E" w14:textId="77777777" w:rsidR="0076587B" w:rsidRPr="00C13780" w:rsidRDefault="0076587B" w:rsidP="001C69E8">
      <w:pPr>
        <w:pStyle w:val="Pquestiontextmainstem"/>
        <w:keepNext/>
        <w:rPr>
          <w:rStyle w:val="Cquestionpartlabelbold"/>
        </w:rPr>
      </w:pPr>
      <w:r w:rsidRPr="00C13780">
        <w:rPr>
          <w:rStyle w:val="Cquestionpartlabelbold"/>
        </w:rPr>
        <w:t>C</w:t>
      </w:r>
    </w:p>
    <w:p w14:paraId="550ABA28" w14:textId="77777777" w:rsidR="0076587B" w:rsidRDefault="0076587B" w:rsidP="001C69E8">
      <w:pPr>
        <w:pStyle w:val="Pquestiontextmainstem"/>
        <w:keepNext/>
      </w:pPr>
      <w:r>
        <w:t>3(</w:t>
      </w:r>
      <w:r w:rsidRPr="00CB7AC5">
        <w:rPr>
          <w:rStyle w:val="Cmathsexpressions"/>
          <w:rFonts w:eastAsiaTheme="majorEastAsia"/>
        </w:rPr>
        <w:t>m</w:t>
      </w:r>
      <w:r w:rsidRPr="00E45FE3">
        <w:rPr>
          <w:rStyle w:val="Csuperscript"/>
        </w:rPr>
        <w:t>2</w:t>
      </w:r>
      <w:r>
        <w:t xml:space="preserve"> </w:t>
      </w:r>
      <w:r>
        <w:sym w:font="Symbol" w:char="F02D"/>
      </w:r>
      <w:r>
        <w:t xml:space="preserve"> 4</w:t>
      </w:r>
      <w:r w:rsidRPr="00CB7AC5">
        <w:rPr>
          <w:rStyle w:val="Cmathsexpressions"/>
          <w:rFonts w:eastAsiaTheme="majorEastAsia"/>
        </w:rPr>
        <w:t>m</w:t>
      </w:r>
      <w:r>
        <w:t xml:space="preserve"> + 1)</w:t>
      </w:r>
    </w:p>
    <w:p w14:paraId="36AA0EB0" w14:textId="77777777" w:rsidR="0076587B" w:rsidRDefault="0076587B" w:rsidP="001C69E8">
      <w:pPr>
        <w:pStyle w:val="Pquestiontextmainstem"/>
        <w:keepNext/>
      </w:pPr>
      <w:r>
        <w:t>= 3[(</w:t>
      </w:r>
      <w:r w:rsidRPr="00CB7AC5">
        <w:rPr>
          <w:rStyle w:val="Cmathsexpressions"/>
          <w:rFonts w:eastAsiaTheme="majorEastAsia"/>
        </w:rPr>
        <w:t>m</w:t>
      </w:r>
      <w:r>
        <w:t xml:space="preserve"> </w:t>
      </w:r>
      <w:r>
        <w:sym w:font="Symbol" w:char="F02D"/>
      </w:r>
      <w:r>
        <w:t xml:space="preserve"> 2)</w:t>
      </w:r>
      <w:r w:rsidRPr="00E45FE3">
        <w:rPr>
          <w:rStyle w:val="Csuperscript"/>
        </w:rPr>
        <w:t>2</w:t>
      </w:r>
      <w:r>
        <w:t xml:space="preserve"> </w:t>
      </w:r>
      <w:r>
        <w:sym w:font="Symbol" w:char="F02D"/>
      </w:r>
      <w:r>
        <w:t xml:space="preserve"> 3]</w:t>
      </w:r>
    </w:p>
    <w:p w14:paraId="35025625" w14:textId="2B210293" w:rsidR="0076587B" w:rsidRDefault="0076587B" w:rsidP="0076587B">
      <w:pPr>
        <w:pStyle w:val="Pquestiontextmainstem"/>
      </w:pPr>
      <w:r>
        <w:t>= 3(</w:t>
      </w:r>
      <w:r w:rsidRPr="00CB7AC5">
        <w:rPr>
          <w:rStyle w:val="Cmathsexpressions"/>
          <w:rFonts w:eastAsiaTheme="majorEastAsia"/>
        </w:rPr>
        <w:t>m</w:t>
      </w:r>
      <w:r>
        <w:t xml:space="preserve"> </w:t>
      </w:r>
      <w:r>
        <w:sym w:font="Symbol" w:char="F02D"/>
      </w:r>
      <w:r>
        <w:t xml:space="preserve"> 2 </w:t>
      </w:r>
      <w:r>
        <w:sym w:font="Symbol" w:char="F02D"/>
      </w:r>
      <w:r>
        <w:t xml:space="preserve"> </w:t>
      </w:r>
      <w:r w:rsidR="002B0A5A" w:rsidRPr="002B0A5A">
        <w:rPr>
          <w:position w:val="-8"/>
        </w:rPr>
        <w:object w:dxaOrig="360" w:dyaOrig="360" w14:anchorId="1E9B1A82">
          <v:shape id="_x0000_i1030" type="#_x0000_t75" style="width:17.75pt;height:17.75pt" o:ole="">
            <v:imagedata r:id="rId18" o:title=""/>
          </v:shape>
          <o:OLEObject Type="Embed" ProgID="Equation.DSMT4" ShapeID="_x0000_i1030" DrawAspect="Content" ObjectID="_1538920973" r:id="rId19"/>
        </w:object>
      </w:r>
      <w:r>
        <w:t>)(</w:t>
      </w:r>
      <w:r w:rsidRPr="00CB7AC5">
        <w:rPr>
          <w:rStyle w:val="Cmathsexpressions"/>
          <w:rFonts w:eastAsiaTheme="majorEastAsia"/>
        </w:rPr>
        <w:t>m</w:t>
      </w:r>
      <w:r>
        <w:t xml:space="preserve"> </w:t>
      </w:r>
      <w:r>
        <w:sym w:font="Symbol" w:char="F02D"/>
      </w:r>
      <w:r>
        <w:t xml:space="preserve"> 2 + </w:t>
      </w:r>
      <w:r w:rsidR="002B0A5A" w:rsidRPr="002B0A5A">
        <w:rPr>
          <w:position w:val="-8"/>
        </w:rPr>
        <w:object w:dxaOrig="360" w:dyaOrig="360" w14:anchorId="17448B22">
          <v:shape id="_x0000_i1031" type="#_x0000_t75" style="width:17.75pt;height:17.75pt" o:ole="">
            <v:imagedata r:id="rId20" o:title=""/>
          </v:shape>
          <o:OLEObject Type="Embed" ProgID="Equation.DSMT4" ShapeID="_x0000_i1031" DrawAspect="Content" ObjectID="_1538920974" r:id="rId21"/>
        </w:object>
      </w:r>
      <w:r>
        <w:t>)</w:t>
      </w:r>
    </w:p>
    <w:p w14:paraId="5B2A58C3" w14:textId="77777777" w:rsidR="00080B56" w:rsidRDefault="00080B56" w:rsidP="00080B56">
      <w:pPr>
        <w:pStyle w:val="Pquestionheadingmc"/>
      </w:pPr>
      <w:r>
        <w:t>Question 7</w:t>
      </w:r>
      <w:r>
        <w:tab/>
        <w:t>[5.2</w:t>
      </w:r>
      <w:r w:rsidRPr="00DF7F34">
        <w:t>]</w:t>
      </w:r>
    </w:p>
    <w:p w14:paraId="2F6543D4" w14:textId="77777777" w:rsidR="0076587B" w:rsidRPr="00C13780" w:rsidRDefault="0076587B" w:rsidP="00C13780">
      <w:pPr>
        <w:pStyle w:val="Pquestiontextmainstem"/>
        <w:rPr>
          <w:rStyle w:val="Cquestionpartlabelbold"/>
        </w:rPr>
      </w:pPr>
      <w:r w:rsidRPr="00C13780">
        <w:rPr>
          <w:rStyle w:val="Cquestionpartlabelbold"/>
        </w:rPr>
        <w:t>B</w:t>
      </w:r>
    </w:p>
    <w:p w14:paraId="5AE7E3B8" w14:textId="77777777" w:rsidR="0076587B" w:rsidRPr="00F1615B" w:rsidRDefault="0076587B" w:rsidP="0076587B">
      <w:pPr>
        <w:pStyle w:val="Pquestiontextmainstem"/>
      </w:pPr>
      <w:r w:rsidRPr="00F1615B">
        <w:t xml:space="preserve">SA = 2 </w:t>
      </w:r>
      <w:r w:rsidRPr="00F1615B">
        <w:sym w:font="Symbol" w:char="F0B4"/>
      </w:r>
      <w:r w:rsidRPr="00F1615B">
        <w:t xml:space="preserve"> </w:t>
      </w:r>
      <w:r w:rsidRPr="00F1615B">
        <w:sym w:font="Symbol" w:char="F070"/>
      </w:r>
      <w:r w:rsidRPr="00CB7AC5">
        <w:rPr>
          <w:rStyle w:val="Cmathsexpressions"/>
          <w:rFonts w:eastAsiaTheme="majorEastAsia"/>
        </w:rPr>
        <w:t>r</w:t>
      </w:r>
      <w:r w:rsidRPr="00E45FE3">
        <w:rPr>
          <w:rStyle w:val="Csuperscript"/>
        </w:rPr>
        <w:t>2</w:t>
      </w:r>
      <w:r w:rsidRPr="00F1615B">
        <w:t xml:space="preserve"> + 2</w:t>
      </w:r>
      <w:r w:rsidRPr="00F1615B">
        <w:sym w:font="Symbol" w:char="F070"/>
      </w:r>
      <w:r w:rsidRPr="00CB7AC5">
        <w:rPr>
          <w:rStyle w:val="Cmathsexpressions"/>
          <w:rFonts w:eastAsiaTheme="majorEastAsia"/>
        </w:rPr>
        <w:t>r</w:t>
      </w:r>
      <w:r w:rsidRPr="00F1615B">
        <w:t xml:space="preserve"> </w:t>
      </w:r>
      <w:r w:rsidRPr="00F1615B">
        <w:sym w:font="Symbol" w:char="F0B4"/>
      </w:r>
      <w:r w:rsidRPr="00F1615B">
        <w:t xml:space="preserve"> 20</w:t>
      </w:r>
    </w:p>
    <w:p w14:paraId="0D180388" w14:textId="77777777" w:rsidR="0076587B" w:rsidRPr="00F1615B" w:rsidRDefault="0076587B" w:rsidP="0076587B">
      <w:pPr>
        <w:pStyle w:val="Pquestiontextmainstem"/>
      </w:pPr>
      <w:r w:rsidRPr="00F1615B">
        <w:t xml:space="preserve">      = 2</w:t>
      </w:r>
      <w:r w:rsidRPr="00F1615B">
        <w:sym w:font="Symbol" w:char="F070"/>
      </w:r>
      <w:r w:rsidRPr="00CB7AC5">
        <w:rPr>
          <w:rStyle w:val="Cmathsexpressions"/>
          <w:rFonts w:eastAsiaTheme="majorEastAsia"/>
        </w:rPr>
        <w:t>r</w:t>
      </w:r>
      <w:r w:rsidRPr="00F1615B">
        <w:t>(</w:t>
      </w:r>
      <w:r w:rsidRPr="00CB7AC5">
        <w:rPr>
          <w:rStyle w:val="Cmathsexpressions"/>
          <w:rFonts w:eastAsiaTheme="majorEastAsia"/>
        </w:rPr>
        <w:t>r</w:t>
      </w:r>
      <w:r w:rsidRPr="00F1615B">
        <w:t xml:space="preserve"> + 20)</w:t>
      </w:r>
    </w:p>
    <w:p w14:paraId="6D4C2B48" w14:textId="77777777" w:rsidR="0076587B" w:rsidRPr="00F1615B" w:rsidRDefault="0076587B" w:rsidP="0076587B">
      <w:pPr>
        <w:pStyle w:val="Pquestiontextmainstem"/>
      </w:pPr>
      <w:r w:rsidRPr="00F1615B">
        <w:t xml:space="preserve">      = 2 </w:t>
      </w:r>
      <w:r w:rsidRPr="00F1615B">
        <w:sym w:font="Symbol" w:char="F0B4"/>
      </w:r>
      <w:r w:rsidRPr="00F1615B">
        <w:t xml:space="preserve"> </w:t>
      </w:r>
      <w:r w:rsidRPr="00F1615B">
        <w:sym w:font="Symbol" w:char="F070"/>
      </w:r>
      <w:r w:rsidRPr="00F1615B">
        <w:t xml:space="preserve"> </w:t>
      </w:r>
      <w:r w:rsidRPr="00F1615B">
        <w:sym w:font="Symbol" w:char="F0B4"/>
      </w:r>
      <w:r w:rsidRPr="00F1615B">
        <w:t xml:space="preserve"> 7(7 + 20)</w:t>
      </w:r>
    </w:p>
    <w:p w14:paraId="1E254FCF" w14:textId="77777777" w:rsidR="0076587B" w:rsidRDefault="0076587B" w:rsidP="0076587B">
      <w:pPr>
        <w:pStyle w:val="Pquestiontextmainstem"/>
      </w:pPr>
      <w:r w:rsidRPr="00F1615B">
        <w:t xml:space="preserve">      = 1187.522</w:t>
      </w:r>
    </w:p>
    <w:p w14:paraId="3B82B6A5" w14:textId="77777777" w:rsidR="00080B56" w:rsidRDefault="00080B56" w:rsidP="00080B56">
      <w:pPr>
        <w:pStyle w:val="Pquestionheadingmc"/>
      </w:pPr>
      <w:r>
        <w:t>Question 8</w:t>
      </w:r>
      <w:r>
        <w:tab/>
        <w:t>[6.3]</w:t>
      </w:r>
    </w:p>
    <w:p w14:paraId="23DBE523" w14:textId="77777777" w:rsidR="0076587B" w:rsidRPr="00C13780" w:rsidRDefault="0076587B" w:rsidP="00C13780">
      <w:pPr>
        <w:pStyle w:val="Pquestiontextmainstem"/>
        <w:rPr>
          <w:rStyle w:val="Cquestionpartlabelbold"/>
        </w:rPr>
      </w:pPr>
      <w:r w:rsidRPr="00C13780">
        <w:rPr>
          <w:rStyle w:val="Cquestionpartlabelbold"/>
        </w:rPr>
        <w:t>C</w:t>
      </w:r>
    </w:p>
    <w:p w14:paraId="45F22909" w14:textId="316E2243" w:rsidR="0076587B" w:rsidRDefault="001C69E8" w:rsidP="0076587B">
      <w:pPr>
        <w:pStyle w:val="Pquestiontextmainstem"/>
      </w:pPr>
      <w:r>
        <w:t>Using a calculator, cos</w:t>
      </w:r>
      <w:r w:rsidRPr="001C69E8">
        <w:rPr>
          <w:vertAlign w:val="superscript"/>
        </w:rPr>
        <w:t>-1</w:t>
      </w:r>
      <w:r>
        <w:t>(0.2917) =</w:t>
      </w:r>
      <w:r w:rsidR="0076587B">
        <w:t xml:space="preserve"> 73</w:t>
      </w:r>
      <w:r w:rsidR="0076587B">
        <w:sym w:font="Symbol" w:char="F0B0"/>
      </w:r>
      <w:r w:rsidR="0076587B">
        <w:t>2'2</w:t>
      </w:r>
      <w:r>
        <w:t>5</w:t>
      </w:r>
      <w:r w:rsidR="0076587B">
        <w:t>''.</w:t>
      </w:r>
    </w:p>
    <w:p w14:paraId="0F2C53A3" w14:textId="418C0D66" w:rsidR="00080B56" w:rsidRDefault="00080B56" w:rsidP="00080B56">
      <w:pPr>
        <w:pStyle w:val="Pquestionheadingmc"/>
      </w:pPr>
      <w:r>
        <w:t>Question 9</w:t>
      </w:r>
      <w:r>
        <w:tab/>
        <w:t>[7.3]</w:t>
      </w:r>
      <w:r w:rsidR="00204584">
        <w:t xml:space="preserve"> </w:t>
      </w:r>
      <w:r w:rsidR="00204584" w:rsidRPr="009A1D97">
        <w:rPr>
          <w:highlight w:val="lightGray"/>
        </w:rPr>
        <w:t>[10A]</w:t>
      </w:r>
    </w:p>
    <w:p w14:paraId="54F09ED1" w14:textId="77777777" w:rsidR="0076587B" w:rsidRPr="00C13780" w:rsidRDefault="0076587B" w:rsidP="00C13780">
      <w:pPr>
        <w:pStyle w:val="Pquestiontextmainstem"/>
        <w:rPr>
          <w:rStyle w:val="Cquestionpartlabelbold"/>
        </w:rPr>
      </w:pPr>
      <w:r w:rsidRPr="00C13780">
        <w:rPr>
          <w:rStyle w:val="Cquestionpartlabelbold"/>
        </w:rPr>
        <w:t>D</w:t>
      </w:r>
    </w:p>
    <w:p w14:paraId="2E09A373" w14:textId="1D69DC38" w:rsidR="0076587B" w:rsidRPr="00F1615B" w:rsidRDefault="0076587B" w:rsidP="0076587B">
      <w:pPr>
        <w:pStyle w:val="Pquestiontextmainstem"/>
      </w:pPr>
      <w:r w:rsidRPr="00F1615B">
        <w:t>3 = 4cos</w:t>
      </w:r>
      <w:r w:rsidR="00FA05F8">
        <w:t>(</w:t>
      </w:r>
      <w:r w:rsidRPr="00CB7AC5">
        <w:rPr>
          <w:rStyle w:val="Cmathsexpressions"/>
          <w:rFonts w:eastAsiaTheme="majorEastAsia"/>
        </w:rPr>
        <w:t>x</w:t>
      </w:r>
      <w:r w:rsidR="00FA05F8" w:rsidRPr="00F1615B">
        <w:t>)</w:t>
      </w:r>
    </w:p>
    <w:p w14:paraId="42D03F5B" w14:textId="013220D2" w:rsidR="0076587B" w:rsidRPr="00F1615B" w:rsidRDefault="0076587B" w:rsidP="0076587B">
      <w:pPr>
        <w:pStyle w:val="Pquestiontextmainstem"/>
      </w:pPr>
      <w:r w:rsidRPr="00F1615B">
        <w:t>cos</w:t>
      </w:r>
      <w:r w:rsidR="00FA05F8">
        <w:t>(</w:t>
      </w:r>
      <w:r w:rsidRPr="00CB7AC5">
        <w:rPr>
          <w:rStyle w:val="Cmathsexpressions"/>
          <w:rFonts w:eastAsiaTheme="majorEastAsia"/>
        </w:rPr>
        <w:t>x</w:t>
      </w:r>
      <w:r w:rsidR="00FA05F8" w:rsidRPr="00F1615B">
        <w:t>)</w:t>
      </w:r>
      <w:r w:rsidRPr="00F1615B">
        <w:t xml:space="preserve"> = 0.75</w:t>
      </w:r>
    </w:p>
    <w:p w14:paraId="4A1B51F6" w14:textId="77777777" w:rsidR="0076587B" w:rsidRPr="00F1615B" w:rsidRDefault="0076587B" w:rsidP="0076587B">
      <w:pPr>
        <w:pStyle w:val="Pquestiontextmainstem"/>
      </w:pPr>
      <w:r w:rsidRPr="00CB7AC5">
        <w:rPr>
          <w:rStyle w:val="Cmathsexpressions"/>
          <w:rFonts w:eastAsiaTheme="majorEastAsia"/>
        </w:rPr>
        <w:t>x</w:t>
      </w:r>
      <w:r w:rsidRPr="00F1615B">
        <w:t xml:space="preserve"> = 41.409</w:t>
      </w:r>
      <w:r w:rsidRPr="00F1615B">
        <w:sym w:font="Symbol" w:char="F0B0"/>
      </w:r>
    </w:p>
    <w:p w14:paraId="15242449" w14:textId="77777777" w:rsidR="0076587B" w:rsidRDefault="0076587B" w:rsidP="0076587B">
      <w:pPr>
        <w:pStyle w:val="Pquestiontextmainstem"/>
      </w:pPr>
      <w:r w:rsidRPr="00F1615B">
        <w:t xml:space="preserve">Also need the 4th quadrant angle: </w:t>
      </w:r>
      <w:r>
        <w:br/>
      </w:r>
      <w:r w:rsidRPr="00F1615B">
        <w:t xml:space="preserve">(360 </w:t>
      </w:r>
      <w:r w:rsidRPr="00F1615B">
        <w:sym w:font="Symbol" w:char="F02D"/>
      </w:r>
      <w:r w:rsidRPr="00F1615B">
        <w:t xml:space="preserve"> 41.4)</w:t>
      </w:r>
      <w:r w:rsidRPr="00F1615B">
        <w:sym w:font="Symbol" w:char="F0B0"/>
      </w:r>
      <w:r w:rsidRPr="00F1615B">
        <w:t xml:space="preserve"> = 318.6</w:t>
      </w:r>
      <w:r w:rsidRPr="00F1615B">
        <w:sym w:font="Symbol" w:char="F0B0"/>
      </w:r>
    </w:p>
    <w:p w14:paraId="3DC1FA47" w14:textId="34EAE530" w:rsidR="00080B56" w:rsidRDefault="00876977" w:rsidP="00080B56">
      <w:pPr>
        <w:pStyle w:val="Pquestionheadingmc"/>
      </w:pPr>
      <w:r>
        <w:t>Question 10</w:t>
      </w:r>
      <w:r w:rsidR="00080B56">
        <w:tab/>
        <w:t>[</w:t>
      </w:r>
      <w:r w:rsidR="00D206B3">
        <w:t>9.6</w:t>
      </w:r>
      <w:r w:rsidR="00080B56">
        <w:t>]</w:t>
      </w:r>
      <w:r w:rsidR="00204584">
        <w:t xml:space="preserve"> </w:t>
      </w:r>
      <w:r w:rsidR="00204584" w:rsidRPr="009A1D97">
        <w:rPr>
          <w:highlight w:val="lightGray"/>
        </w:rPr>
        <w:t>[10A]</w:t>
      </w:r>
    </w:p>
    <w:p w14:paraId="18C18561" w14:textId="77777777" w:rsidR="0076587B" w:rsidRPr="00C13780" w:rsidRDefault="0076587B" w:rsidP="00C13780">
      <w:pPr>
        <w:pStyle w:val="Pquestiontextmainstem"/>
        <w:rPr>
          <w:rStyle w:val="Cquestionpartlabelbold"/>
        </w:rPr>
      </w:pPr>
      <w:r w:rsidRPr="00C13780">
        <w:rPr>
          <w:rStyle w:val="Cquestionpartlabelbold"/>
        </w:rPr>
        <w:t>C</w:t>
      </w:r>
    </w:p>
    <w:p w14:paraId="5326A8D6" w14:textId="77777777" w:rsidR="0076587B" w:rsidRPr="00F1615B" w:rsidRDefault="0076587B" w:rsidP="0076587B">
      <w:pPr>
        <w:pStyle w:val="Pquestiontextmainstem"/>
      </w:pPr>
      <w:r w:rsidRPr="00F1615B">
        <w:t>The top-left angle is 55</w:t>
      </w:r>
      <w:r w:rsidRPr="00F1615B">
        <w:sym w:font="Symbol" w:char="F0B0"/>
      </w:r>
      <w:r w:rsidRPr="00F1615B">
        <w:t xml:space="preserve"> as it is on the same arc as the other 55</w:t>
      </w:r>
      <w:r w:rsidRPr="00F1615B">
        <w:sym w:font="Symbol" w:char="F0B0"/>
      </w:r>
      <w:r w:rsidRPr="00F1615B">
        <w:t xml:space="preserve"> angle</w:t>
      </w:r>
      <w:r>
        <w:t>.</w:t>
      </w:r>
    </w:p>
    <w:p w14:paraId="0D280857" w14:textId="77777777" w:rsidR="0076587B" w:rsidRDefault="0076587B" w:rsidP="0076587B">
      <w:pPr>
        <w:pStyle w:val="Pquestiontextmainstem"/>
      </w:pPr>
      <w:r w:rsidRPr="00F1615B">
        <w:sym w:font="Symbol" w:char="F061"/>
      </w:r>
      <w:r w:rsidRPr="00F1615B">
        <w:t xml:space="preserve"> is the third angle in the triangle: </w:t>
      </w:r>
      <w:r w:rsidRPr="00F1615B">
        <w:br/>
        <w:t xml:space="preserve">180 </w:t>
      </w:r>
      <w:r w:rsidRPr="00F1615B">
        <w:sym w:font="Symbol" w:char="F02D"/>
      </w:r>
      <w:r w:rsidRPr="00F1615B">
        <w:t xml:space="preserve"> 42 </w:t>
      </w:r>
      <w:r w:rsidRPr="00F1615B">
        <w:sym w:font="Symbol" w:char="F02D"/>
      </w:r>
      <w:r w:rsidRPr="00F1615B">
        <w:t xml:space="preserve"> 55 = 83</w:t>
      </w:r>
    </w:p>
    <w:p w14:paraId="53D4A8FA" w14:textId="326721D4" w:rsidR="0076587B" w:rsidRPr="00F1615B" w:rsidRDefault="0076587B" w:rsidP="0076587B">
      <w:pPr>
        <w:pStyle w:val="Pquestionheadingmc"/>
      </w:pPr>
      <w:r>
        <w:t>Question 11</w:t>
      </w:r>
      <w:r w:rsidR="00D206B3">
        <w:tab/>
        <w:t>[8.3]</w:t>
      </w:r>
      <w:r w:rsidR="00204584">
        <w:t xml:space="preserve"> </w:t>
      </w:r>
      <w:r w:rsidR="00204584" w:rsidRPr="009A1D97">
        <w:rPr>
          <w:highlight w:val="lightGray"/>
        </w:rPr>
        <w:t>[10A]</w:t>
      </w:r>
    </w:p>
    <w:p w14:paraId="20636194" w14:textId="77777777" w:rsidR="0076587B" w:rsidRPr="00C13780" w:rsidRDefault="0076587B" w:rsidP="00C13780">
      <w:pPr>
        <w:pStyle w:val="Pquestiontextmainstem"/>
        <w:rPr>
          <w:rStyle w:val="Cquestionpartlabelbold"/>
        </w:rPr>
      </w:pPr>
      <w:r w:rsidRPr="00C13780">
        <w:rPr>
          <w:rStyle w:val="Cquestionpartlabelbold"/>
        </w:rPr>
        <w:t>B</w:t>
      </w:r>
    </w:p>
    <w:p w14:paraId="1FA32DAE" w14:textId="77777777" w:rsidR="0076587B" w:rsidRPr="00F1615B" w:rsidRDefault="0076587B" w:rsidP="0076587B">
      <w:pPr>
        <w:pStyle w:val="Pquestiontextmainstem"/>
      </w:pPr>
      <w:r w:rsidRPr="00F1615B">
        <w:t>(2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3</w:t>
      </w:r>
      <w:r w:rsidRPr="00F1615B">
        <w:t xml:space="preserve"> </w:t>
      </w:r>
      <w:r w:rsidRPr="00F1615B">
        <w:sym w:font="Symbol" w:char="F02D"/>
      </w:r>
      <w:r w:rsidRPr="00F1615B">
        <w:t xml:space="preserve"> 3</w:t>
      </w:r>
      <w:r w:rsidRPr="00CB7AC5">
        <w:rPr>
          <w:rStyle w:val="Cmathsexpressions"/>
          <w:rFonts w:eastAsiaTheme="majorEastAsia"/>
        </w:rPr>
        <w:t>x</w:t>
      </w:r>
      <w:r w:rsidRPr="00F1615B">
        <w:t xml:space="preserve"> + 5) </w:t>
      </w:r>
      <w:r w:rsidRPr="00F1615B">
        <w:sym w:font="Symbol" w:char="F0B4"/>
      </w:r>
      <w:r w:rsidRPr="00F1615B">
        <w:t xml:space="preserve"> (3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3</w:t>
      </w:r>
      <w:r w:rsidRPr="00F1615B">
        <w:t xml:space="preserve"> </w:t>
      </w:r>
      <w:r w:rsidRPr="00F1615B">
        <w:sym w:font="Symbol" w:char="F02D"/>
      </w:r>
      <w:r w:rsidRPr="00F1615B">
        <w:t xml:space="preserve"> 2</w:t>
      </w:r>
      <w:r w:rsidRPr="00CB7AC5">
        <w:rPr>
          <w:rStyle w:val="Cmathsexpressions"/>
          <w:rFonts w:eastAsiaTheme="majorEastAsia"/>
        </w:rPr>
        <w:t>x</w:t>
      </w:r>
      <w:r>
        <w:t>)</w:t>
      </w:r>
      <w:r>
        <w:br/>
      </w:r>
      <w:r w:rsidRPr="00F1615B">
        <w:t>= 6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6</w:t>
      </w:r>
      <w:r w:rsidRPr="00F1615B">
        <w:t xml:space="preserve"> </w:t>
      </w:r>
      <w:r w:rsidRPr="00F1615B">
        <w:sym w:font="Symbol" w:char="F02D"/>
      </w:r>
      <w:r w:rsidRPr="00F1615B">
        <w:t xml:space="preserve"> 4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4</w:t>
      </w:r>
      <w:r w:rsidRPr="00F1615B">
        <w:t xml:space="preserve"> </w:t>
      </w:r>
      <w:r w:rsidRPr="00F1615B">
        <w:sym w:font="Symbol" w:char="F02D"/>
      </w:r>
      <w:r w:rsidRPr="00F1615B">
        <w:t xml:space="preserve"> 9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4</w:t>
      </w:r>
      <w:r w:rsidRPr="00F1615B">
        <w:t xml:space="preserve"> </w:t>
      </w:r>
      <w:r>
        <w:t>+</w:t>
      </w:r>
      <w:r w:rsidRPr="00F1615B">
        <w:t xml:space="preserve"> 6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2</w:t>
      </w:r>
      <w:r w:rsidRPr="00F1615B">
        <w:t xml:space="preserve"> + 15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3</w:t>
      </w:r>
      <w:r w:rsidRPr="00F1615B">
        <w:t xml:space="preserve"> </w:t>
      </w:r>
      <w:r w:rsidRPr="00F1615B">
        <w:sym w:font="Symbol" w:char="F02D"/>
      </w:r>
      <w:r w:rsidRPr="00F1615B">
        <w:t xml:space="preserve"> 10</w:t>
      </w:r>
      <w:r w:rsidRPr="00CB7AC5">
        <w:rPr>
          <w:rStyle w:val="Cmathsexpressions"/>
          <w:rFonts w:eastAsiaTheme="majorEastAsia"/>
        </w:rPr>
        <w:t>x</w:t>
      </w:r>
    </w:p>
    <w:p w14:paraId="521C278E" w14:textId="50AD6BD7" w:rsidR="0076587B" w:rsidRDefault="0076587B" w:rsidP="0076587B">
      <w:pPr>
        <w:pStyle w:val="Pquestiontextmainstem"/>
      </w:pPr>
      <w:r w:rsidRPr="00F1615B">
        <w:t>= 6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6</w:t>
      </w:r>
      <w:r w:rsidRPr="00F1615B">
        <w:t xml:space="preserve"> </w:t>
      </w:r>
      <w:r w:rsidRPr="00F1615B">
        <w:sym w:font="Symbol" w:char="F02D"/>
      </w:r>
      <w:r w:rsidRPr="00F1615B">
        <w:t xml:space="preserve"> </w:t>
      </w:r>
      <w:r>
        <w:t>13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4</w:t>
      </w:r>
      <w:r w:rsidRPr="00F1615B">
        <w:t xml:space="preserve"> + 1</w:t>
      </w:r>
      <w:r>
        <w:t>5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3</w:t>
      </w:r>
      <w:r w:rsidRPr="00F1615B">
        <w:t xml:space="preserve"> </w:t>
      </w:r>
      <w:r w:rsidRPr="00F1615B">
        <w:sym w:font="Symbol" w:char="F02D"/>
      </w:r>
      <w:r w:rsidRPr="00F1615B">
        <w:t xml:space="preserve"> 6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2</w:t>
      </w:r>
      <w:r w:rsidRPr="00F1615B">
        <w:t xml:space="preserve"> </w:t>
      </w:r>
      <w:r w:rsidRPr="00F1615B">
        <w:sym w:font="Symbol" w:char="F02D"/>
      </w:r>
      <w:r w:rsidRPr="00F1615B">
        <w:t xml:space="preserve"> 10</w:t>
      </w:r>
      <w:r w:rsidRPr="00CB7AC5">
        <w:rPr>
          <w:rStyle w:val="Cmathsexpressions"/>
          <w:rFonts w:eastAsiaTheme="majorEastAsia"/>
        </w:rPr>
        <w:t>x</w:t>
      </w:r>
      <w:r w:rsidRPr="00F1615B">
        <w:t xml:space="preserve"> </w:t>
      </w:r>
      <w:r w:rsidR="002B0A5A" w:rsidRPr="002B0A5A">
        <w:rPr>
          <w:position w:val="-4"/>
        </w:rPr>
        <w:object w:dxaOrig="180" w:dyaOrig="279" w14:anchorId="469361AD">
          <v:shape id="_x0000_i1032" type="#_x0000_t75" style="width:9.35pt;height:14.05pt" o:ole="">
            <v:imagedata r:id="rId22" o:title=""/>
          </v:shape>
          <o:OLEObject Type="Embed" ProgID="Equation.DSMT4" ShapeID="_x0000_i1032" DrawAspect="Content" ObjectID="_1538920975" r:id="rId23"/>
        </w:object>
      </w:r>
      <w:r w:rsidRPr="00F1615B">
        <w:t xml:space="preserve"> </w:t>
      </w:r>
    </w:p>
    <w:p w14:paraId="7B60B7C5" w14:textId="29B0BB3A" w:rsidR="00080B56" w:rsidRDefault="00080B56" w:rsidP="00080B56">
      <w:pPr>
        <w:pStyle w:val="Pquestionheadingmc"/>
      </w:pPr>
      <w:r>
        <w:t>Question 12</w:t>
      </w:r>
      <w:r>
        <w:tab/>
        <w:t>[10.</w:t>
      </w:r>
      <w:r w:rsidR="00D206B3">
        <w:t>4</w:t>
      </w:r>
      <w:r>
        <w:t>]</w:t>
      </w:r>
    </w:p>
    <w:p w14:paraId="607FCC94" w14:textId="77777777" w:rsidR="0076587B" w:rsidRPr="00C13780" w:rsidRDefault="0076587B" w:rsidP="00C13780">
      <w:pPr>
        <w:pStyle w:val="Pquestiontextmainstem"/>
        <w:rPr>
          <w:rStyle w:val="Cquestionpartlabelbold"/>
        </w:rPr>
      </w:pPr>
      <w:r w:rsidRPr="00C13780">
        <w:rPr>
          <w:rStyle w:val="Cquestionpartlabelbold"/>
        </w:rPr>
        <w:t>C</w:t>
      </w:r>
    </w:p>
    <w:p w14:paraId="21D83F55" w14:textId="3B709456" w:rsidR="0076587B" w:rsidRDefault="002B0A5A" w:rsidP="0076587B">
      <w:pPr>
        <w:pStyle w:val="Pquestiontextmainstem"/>
      </w:pPr>
      <w:r w:rsidRPr="002B0A5A">
        <w:rPr>
          <w:position w:val="-24"/>
        </w:rPr>
        <w:object w:dxaOrig="980" w:dyaOrig="620" w14:anchorId="02808752">
          <v:shape id="_x0000_i1033" type="#_x0000_t75" style="width:48.6pt;height:30.85pt" o:ole="">
            <v:imagedata r:id="rId24" o:title=""/>
          </v:shape>
          <o:OLEObject Type="Embed" ProgID="Equation.DSMT4" ShapeID="_x0000_i1033" DrawAspect="Content" ObjectID="_1538920976" r:id="rId25"/>
        </w:object>
      </w:r>
    </w:p>
    <w:p w14:paraId="18AA5436" w14:textId="39898F1E" w:rsidR="00080B56" w:rsidRDefault="00080B56" w:rsidP="00080B56">
      <w:pPr>
        <w:pStyle w:val="Pquestionheadingmc"/>
      </w:pPr>
      <w:r w:rsidRPr="00F1615B">
        <w:lastRenderedPageBreak/>
        <w:t>Question 1</w:t>
      </w:r>
      <w:r>
        <w:t>3</w:t>
      </w:r>
      <w:r>
        <w:tab/>
        <w:t>[11.4]</w:t>
      </w:r>
      <w:r w:rsidR="00204584">
        <w:t xml:space="preserve"> </w:t>
      </w:r>
      <w:r w:rsidR="00204584" w:rsidRPr="009A1D97">
        <w:rPr>
          <w:highlight w:val="lightGray"/>
        </w:rPr>
        <w:t>[10A]</w:t>
      </w:r>
    </w:p>
    <w:p w14:paraId="743BFC1E" w14:textId="77777777" w:rsidR="0076587B" w:rsidRPr="00C13780" w:rsidRDefault="0076587B" w:rsidP="00C13780">
      <w:pPr>
        <w:pStyle w:val="Pquestiontextmainstem"/>
        <w:rPr>
          <w:rStyle w:val="Cquestionpartlabelbold"/>
        </w:rPr>
      </w:pPr>
      <w:r w:rsidRPr="00C13780">
        <w:rPr>
          <w:rStyle w:val="Cquestionpartlabelbold"/>
        </w:rPr>
        <w:t>B</w:t>
      </w:r>
    </w:p>
    <w:p w14:paraId="3C43F0A7" w14:textId="6384F092" w:rsidR="0076587B" w:rsidRDefault="00D206B3" w:rsidP="0076587B">
      <w:pPr>
        <w:pStyle w:val="Pquestiontextmainstem"/>
      </w:pPr>
      <w:r w:rsidRPr="002B0A5A">
        <w:rPr>
          <w:position w:val="-18"/>
        </w:rPr>
        <w:object w:dxaOrig="1300" w:dyaOrig="480" w14:anchorId="2BDAF347">
          <v:shape id="_x0000_i1034" type="#_x0000_t75" style="width:65.45pt;height:24.3pt" o:ole="">
            <v:imagedata r:id="rId26" o:title=""/>
          </v:shape>
          <o:OLEObject Type="Embed" ProgID="Equation.DSMT4" ShapeID="_x0000_i1034" DrawAspect="Content" ObjectID="_1538920977" r:id="rId27"/>
        </w:object>
      </w:r>
      <w:r w:rsidR="0076587B" w:rsidRPr="00F1615B">
        <w:t xml:space="preserve"> = </w:t>
      </w:r>
      <w:r w:rsidRPr="002B0A5A">
        <w:rPr>
          <w:position w:val="-8"/>
        </w:rPr>
        <w:object w:dxaOrig="1200" w:dyaOrig="360" w14:anchorId="444C8CF3">
          <v:shape id="_x0000_i1035" type="#_x0000_t75" style="width:59.85pt;height:17.75pt" o:ole="">
            <v:imagedata r:id="rId28" o:title=""/>
          </v:shape>
          <o:OLEObject Type="Embed" ProgID="Equation.DSMT4" ShapeID="_x0000_i1035" DrawAspect="Content" ObjectID="_1538920978" r:id="rId29"/>
        </w:object>
      </w:r>
    </w:p>
    <w:p w14:paraId="54E71634" w14:textId="6D444837" w:rsidR="00080B56" w:rsidRDefault="00080B56" w:rsidP="00080B56">
      <w:pPr>
        <w:pStyle w:val="Pquestionheadingmc"/>
      </w:pPr>
      <w:r w:rsidRPr="00F1615B">
        <w:t>Question 1</w:t>
      </w:r>
      <w:r>
        <w:t>4</w:t>
      </w:r>
      <w:r>
        <w:tab/>
        <w:t>[12.5]</w:t>
      </w:r>
      <w:r w:rsidR="00204584">
        <w:t xml:space="preserve"> </w:t>
      </w:r>
      <w:r w:rsidR="00204584" w:rsidRPr="009A1D97">
        <w:rPr>
          <w:highlight w:val="lightGray"/>
        </w:rPr>
        <w:t>[10A]</w:t>
      </w:r>
    </w:p>
    <w:p w14:paraId="20D81AD5" w14:textId="77777777" w:rsidR="0076587B" w:rsidRPr="00C13780" w:rsidRDefault="0076587B" w:rsidP="00C13780">
      <w:pPr>
        <w:pStyle w:val="Pquestiontextmainstem"/>
        <w:rPr>
          <w:rStyle w:val="Cquestionpartlabelbold"/>
        </w:rPr>
      </w:pPr>
      <w:r w:rsidRPr="00C13780">
        <w:rPr>
          <w:rStyle w:val="Cquestionpartlabelbold"/>
        </w:rPr>
        <w:t>D</w:t>
      </w:r>
    </w:p>
    <w:p w14:paraId="1D8A1B32" w14:textId="77777777" w:rsidR="0076587B" w:rsidRDefault="0076587B" w:rsidP="0076587B">
      <w:pPr>
        <w:pStyle w:val="Pquestiontextmainstem"/>
      </w:pPr>
      <w:r w:rsidRPr="00F1615B">
        <w:t>Use the rule to change format</w:t>
      </w:r>
      <w:r>
        <w:t>.</w:t>
      </w:r>
    </w:p>
    <w:p w14:paraId="33357482" w14:textId="77777777" w:rsidR="00080B56" w:rsidRPr="00F1615B" w:rsidRDefault="00080B56" w:rsidP="00080B56">
      <w:pPr>
        <w:pStyle w:val="Pquestionheadingmc"/>
      </w:pPr>
      <w:r w:rsidRPr="00F1615B">
        <w:t>Question 1</w:t>
      </w:r>
      <w:r>
        <w:t>5</w:t>
      </w:r>
      <w:r>
        <w:tab/>
        <w:t>[9.1]</w:t>
      </w:r>
    </w:p>
    <w:p w14:paraId="42078CBC" w14:textId="77777777" w:rsidR="0076587B" w:rsidRPr="00C13780" w:rsidRDefault="0076587B" w:rsidP="00C13780">
      <w:pPr>
        <w:pStyle w:val="Pquestiontextmainstem"/>
        <w:rPr>
          <w:rStyle w:val="Cquestionpartlabelbold"/>
        </w:rPr>
      </w:pPr>
      <w:r w:rsidRPr="00C13780">
        <w:rPr>
          <w:rStyle w:val="Cquestionpartlabelbold"/>
        </w:rPr>
        <w:t>C</w:t>
      </w:r>
    </w:p>
    <w:p w14:paraId="36AEE3DC" w14:textId="77777777" w:rsidR="0076587B" w:rsidRDefault="0076587B" w:rsidP="0076587B">
      <w:pPr>
        <w:pStyle w:val="Pquestiontextmainstem"/>
      </w:pPr>
      <w:r w:rsidRPr="00CB7AC5">
        <w:rPr>
          <w:rStyle w:val="Cmathsexpressions"/>
          <w:rFonts w:eastAsiaTheme="majorEastAsia"/>
        </w:rPr>
        <w:t>AB</w:t>
      </w:r>
      <w:r>
        <w:t xml:space="preserve"> connects 39</w:t>
      </w:r>
      <w:r>
        <w:sym w:font="Symbol" w:char="F0B0"/>
      </w:r>
      <w:r>
        <w:t xml:space="preserve"> and 78</w:t>
      </w:r>
      <w:r>
        <w:sym w:font="Symbol" w:char="F0B0"/>
      </w:r>
      <w:r>
        <w:t>.</w:t>
      </w:r>
    </w:p>
    <w:p w14:paraId="78FCFEDF" w14:textId="77777777" w:rsidR="00080B56" w:rsidRDefault="00080B56" w:rsidP="00080B56">
      <w:pPr>
        <w:pStyle w:val="Pquestionheadingmc"/>
      </w:pPr>
      <w:r w:rsidRPr="00F1615B">
        <w:t>Question 1</w:t>
      </w:r>
      <w:r>
        <w:t>6</w:t>
      </w:r>
      <w:r>
        <w:tab/>
        <w:t>[10.1]</w:t>
      </w:r>
    </w:p>
    <w:p w14:paraId="318874D7" w14:textId="77777777" w:rsidR="0076587B" w:rsidRPr="00C13780" w:rsidRDefault="0076587B" w:rsidP="00C13780">
      <w:pPr>
        <w:pStyle w:val="Pquestiontextmainstem"/>
        <w:rPr>
          <w:rStyle w:val="Cquestionpartlabelbold"/>
        </w:rPr>
      </w:pPr>
      <w:r w:rsidRPr="00C13780">
        <w:rPr>
          <w:rStyle w:val="Cquestionpartlabelbold"/>
        </w:rPr>
        <w:t>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76587B" w14:paraId="4B115E94" w14:textId="77777777" w:rsidTr="002B0A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32F2" w14:textId="77777777" w:rsidR="0076587B" w:rsidRDefault="0076587B" w:rsidP="002B0A5A">
            <w:pPr>
              <w:pStyle w:val="Ptabletext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A5BC2" w14:textId="77777777" w:rsidR="0076587B" w:rsidRDefault="0076587B" w:rsidP="002B0A5A">
            <w:pPr>
              <w:pStyle w:val="Ptabletext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F0642" w14:textId="77777777" w:rsidR="0076587B" w:rsidRDefault="0076587B" w:rsidP="002B0A5A">
            <w:pPr>
              <w:pStyle w:val="Ptabletext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D138" w14:textId="77777777" w:rsidR="0076587B" w:rsidRDefault="0076587B" w:rsidP="002B0A5A">
            <w:pPr>
              <w:pStyle w:val="Ptabletext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A1083" w14:textId="77777777" w:rsidR="0076587B" w:rsidRDefault="0076587B" w:rsidP="002B0A5A">
            <w:pPr>
              <w:pStyle w:val="Ptabletext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840C7" w14:textId="77777777" w:rsidR="0076587B" w:rsidRDefault="0076587B" w:rsidP="002B0A5A">
            <w:pPr>
              <w:pStyle w:val="Ptabletext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A02FD" w14:textId="77777777" w:rsidR="0076587B" w:rsidRDefault="0076587B" w:rsidP="002B0A5A">
            <w:pPr>
              <w:pStyle w:val="Ptabletext"/>
            </w:pPr>
            <w:r>
              <w:t>6</w:t>
            </w:r>
          </w:p>
        </w:tc>
      </w:tr>
      <w:tr w:rsidR="0076587B" w14:paraId="0F55B130" w14:textId="77777777" w:rsidTr="00D206B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63638" w14:textId="77777777" w:rsidR="0076587B" w:rsidRDefault="0076587B" w:rsidP="002B0A5A">
            <w:pPr>
              <w:pStyle w:val="Ptabletext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AF61C" w14:textId="77777777" w:rsidR="0076587B" w:rsidRPr="00A202C4" w:rsidRDefault="0076587B" w:rsidP="002B0A5A">
            <w:pPr>
              <w:pStyle w:val="Ptabletext"/>
            </w:pPr>
            <w:r w:rsidRPr="00A202C4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5C13" w14:textId="77777777" w:rsidR="0076587B" w:rsidRPr="00A202C4" w:rsidRDefault="0076587B" w:rsidP="002B0A5A">
            <w:pPr>
              <w:pStyle w:val="Ptabletext"/>
            </w:pPr>
            <w:r w:rsidRPr="00A202C4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1ED1" w14:textId="77777777" w:rsidR="0076587B" w:rsidRPr="00A202C4" w:rsidRDefault="0076587B" w:rsidP="002B0A5A">
            <w:pPr>
              <w:pStyle w:val="Ptabletext"/>
            </w:pPr>
            <w:r w:rsidRPr="00A202C4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801091" w14:textId="77777777" w:rsidR="0076587B" w:rsidRPr="00A202C4" w:rsidRDefault="0076587B" w:rsidP="002B0A5A">
            <w:pPr>
              <w:pStyle w:val="Ptabletext"/>
            </w:pPr>
            <w:r w:rsidRPr="00D206B3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85FF3" w14:textId="77777777" w:rsidR="0076587B" w:rsidRPr="00A202C4" w:rsidRDefault="0076587B" w:rsidP="002B0A5A">
            <w:pPr>
              <w:pStyle w:val="Ptabletext"/>
            </w:pPr>
            <w:r w:rsidRPr="00A202C4"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59584" w14:textId="77777777" w:rsidR="0076587B" w:rsidRPr="00A202C4" w:rsidRDefault="0076587B" w:rsidP="002B0A5A">
            <w:pPr>
              <w:pStyle w:val="Ptabletext"/>
            </w:pPr>
            <w:r w:rsidRPr="00A202C4">
              <w:t>7</w:t>
            </w:r>
          </w:p>
        </w:tc>
      </w:tr>
      <w:tr w:rsidR="0076587B" w14:paraId="5FA19B9A" w14:textId="77777777" w:rsidTr="00D206B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B35CF" w14:textId="77777777" w:rsidR="0076587B" w:rsidRDefault="0076587B" w:rsidP="002B0A5A">
            <w:pPr>
              <w:pStyle w:val="Ptabletext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C28F4" w14:textId="77777777" w:rsidR="0076587B" w:rsidRPr="00A202C4" w:rsidRDefault="0076587B" w:rsidP="002B0A5A">
            <w:pPr>
              <w:pStyle w:val="Ptabletext"/>
            </w:pPr>
            <w:r w:rsidRPr="00A202C4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C01EB" w14:textId="77777777" w:rsidR="0076587B" w:rsidRPr="00A202C4" w:rsidRDefault="0076587B" w:rsidP="002B0A5A">
            <w:pPr>
              <w:pStyle w:val="Ptabletext"/>
            </w:pPr>
            <w:r w:rsidRPr="00A202C4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24FB7" w14:textId="77777777" w:rsidR="0076587B" w:rsidRPr="00A202C4" w:rsidRDefault="0076587B" w:rsidP="002B0A5A">
            <w:pPr>
              <w:pStyle w:val="Ptabletext"/>
            </w:pPr>
            <w:r w:rsidRPr="00D206B3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8F3EE" w14:textId="77777777" w:rsidR="0076587B" w:rsidRPr="00A202C4" w:rsidRDefault="0076587B" w:rsidP="002B0A5A">
            <w:pPr>
              <w:pStyle w:val="Ptabletext"/>
            </w:pPr>
            <w:r w:rsidRPr="00A202C4"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299C5" w14:textId="77777777" w:rsidR="0076587B" w:rsidRPr="00A202C4" w:rsidRDefault="0076587B" w:rsidP="002B0A5A">
            <w:pPr>
              <w:pStyle w:val="Ptabletext"/>
            </w:pPr>
            <w:r w:rsidRPr="00A202C4"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21022" w14:textId="77777777" w:rsidR="0076587B" w:rsidRPr="00A202C4" w:rsidRDefault="0076587B" w:rsidP="002B0A5A">
            <w:pPr>
              <w:pStyle w:val="Ptabletext"/>
            </w:pPr>
            <w:r w:rsidRPr="00A202C4">
              <w:t>8</w:t>
            </w:r>
          </w:p>
        </w:tc>
      </w:tr>
      <w:tr w:rsidR="0076587B" w14:paraId="7DCBB319" w14:textId="77777777" w:rsidTr="00D206B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B4613" w14:textId="77777777" w:rsidR="0076587B" w:rsidRDefault="0076587B" w:rsidP="002B0A5A">
            <w:pPr>
              <w:pStyle w:val="Ptabletext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2CA7" w14:textId="77777777" w:rsidR="0076587B" w:rsidRPr="00A202C4" w:rsidRDefault="0076587B" w:rsidP="002B0A5A">
            <w:pPr>
              <w:pStyle w:val="Ptabletext"/>
            </w:pPr>
            <w:r w:rsidRPr="00A202C4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E9F622" w14:textId="77777777" w:rsidR="0076587B" w:rsidRPr="00A202C4" w:rsidRDefault="0076587B" w:rsidP="002B0A5A">
            <w:pPr>
              <w:pStyle w:val="Ptabletext"/>
            </w:pPr>
            <w:r w:rsidRPr="00D206B3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44CAB" w14:textId="77777777" w:rsidR="0076587B" w:rsidRPr="00A202C4" w:rsidRDefault="0076587B" w:rsidP="002B0A5A">
            <w:pPr>
              <w:pStyle w:val="Ptabletext"/>
            </w:pPr>
            <w:r w:rsidRPr="00A202C4"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E1F8C" w14:textId="77777777" w:rsidR="0076587B" w:rsidRPr="00A202C4" w:rsidRDefault="0076587B" w:rsidP="002B0A5A">
            <w:pPr>
              <w:pStyle w:val="Ptabletext"/>
            </w:pPr>
            <w:r w:rsidRPr="00A202C4"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D3F7C" w14:textId="77777777" w:rsidR="0076587B" w:rsidRPr="00A202C4" w:rsidRDefault="0076587B" w:rsidP="002B0A5A">
            <w:pPr>
              <w:pStyle w:val="Ptabletext"/>
            </w:pPr>
            <w:r w:rsidRPr="00A202C4"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5B2E" w14:textId="77777777" w:rsidR="0076587B" w:rsidRPr="00A202C4" w:rsidRDefault="0076587B" w:rsidP="002B0A5A">
            <w:pPr>
              <w:pStyle w:val="Ptabletext"/>
            </w:pPr>
            <w:r w:rsidRPr="00A202C4">
              <w:t>9</w:t>
            </w:r>
          </w:p>
        </w:tc>
      </w:tr>
      <w:tr w:rsidR="0076587B" w14:paraId="6FF333D3" w14:textId="77777777" w:rsidTr="00D206B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B98D" w14:textId="77777777" w:rsidR="0076587B" w:rsidRDefault="0076587B" w:rsidP="002B0A5A">
            <w:pPr>
              <w:pStyle w:val="Ptabletext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B50641" w14:textId="77777777" w:rsidR="0076587B" w:rsidRPr="00D206B3" w:rsidRDefault="0076587B" w:rsidP="002B0A5A">
            <w:pPr>
              <w:pStyle w:val="Ptabletext"/>
            </w:pPr>
            <w:r w:rsidRPr="00D206B3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DAFA5" w14:textId="77777777" w:rsidR="0076587B" w:rsidRPr="00A202C4" w:rsidRDefault="0076587B" w:rsidP="002B0A5A">
            <w:pPr>
              <w:pStyle w:val="Ptabletext"/>
            </w:pPr>
            <w:r w:rsidRPr="00A202C4"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84A72" w14:textId="77777777" w:rsidR="0076587B" w:rsidRPr="00A202C4" w:rsidRDefault="0076587B" w:rsidP="002B0A5A">
            <w:pPr>
              <w:pStyle w:val="Ptabletext"/>
            </w:pPr>
            <w:r w:rsidRPr="00A202C4"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CDAD8" w14:textId="77777777" w:rsidR="0076587B" w:rsidRPr="00A202C4" w:rsidRDefault="0076587B" w:rsidP="002B0A5A">
            <w:pPr>
              <w:pStyle w:val="Ptabletext"/>
            </w:pPr>
            <w:r w:rsidRPr="00A202C4"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46BBC" w14:textId="77777777" w:rsidR="0076587B" w:rsidRPr="00A202C4" w:rsidRDefault="0076587B" w:rsidP="002B0A5A">
            <w:pPr>
              <w:pStyle w:val="Ptabletext"/>
            </w:pPr>
            <w:r w:rsidRPr="00A202C4"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5C7EB" w14:textId="77777777" w:rsidR="0076587B" w:rsidRPr="00A202C4" w:rsidRDefault="0076587B" w:rsidP="002B0A5A">
            <w:pPr>
              <w:pStyle w:val="Ptabletext"/>
            </w:pPr>
            <w:r w:rsidRPr="00D206B3">
              <w:t>10</w:t>
            </w:r>
          </w:p>
        </w:tc>
      </w:tr>
      <w:tr w:rsidR="0076587B" w14:paraId="739BAD27" w14:textId="77777777" w:rsidTr="00D206B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8067F" w14:textId="77777777" w:rsidR="0076587B" w:rsidRDefault="0076587B" w:rsidP="002B0A5A">
            <w:pPr>
              <w:pStyle w:val="Ptabletext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E1A78" w14:textId="77777777" w:rsidR="0076587B" w:rsidRPr="00A202C4" w:rsidRDefault="0076587B" w:rsidP="002B0A5A">
            <w:pPr>
              <w:pStyle w:val="Ptabletext"/>
            </w:pPr>
            <w:r w:rsidRPr="00A202C4"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A2963" w14:textId="77777777" w:rsidR="0076587B" w:rsidRPr="00A202C4" w:rsidRDefault="0076587B" w:rsidP="002B0A5A">
            <w:pPr>
              <w:pStyle w:val="Ptabletext"/>
            </w:pPr>
            <w:r w:rsidRPr="00A202C4"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292DC" w14:textId="77777777" w:rsidR="0076587B" w:rsidRPr="00A202C4" w:rsidRDefault="0076587B" w:rsidP="002B0A5A">
            <w:pPr>
              <w:pStyle w:val="Ptabletext"/>
            </w:pPr>
            <w:r w:rsidRPr="00A202C4"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8B7DE" w14:textId="77777777" w:rsidR="0076587B" w:rsidRPr="00A202C4" w:rsidRDefault="0076587B" w:rsidP="002B0A5A">
            <w:pPr>
              <w:pStyle w:val="Ptabletext"/>
            </w:pPr>
            <w:r w:rsidRPr="00A202C4"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22B776" w14:textId="77777777" w:rsidR="0076587B" w:rsidRPr="00A202C4" w:rsidRDefault="0076587B" w:rsidP="002B0A5A">
            <w:pPr>
              <w:pStyle w:val="Ptabletext"/>
            </w:pPr>
            <w:r w:rsidRPr="00D206B3"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4EE6E" w14:textId="77777777" w:rsidR="0076587B" w:rsidRPr="00A202C4" w:rsidRDefault="0076587B" w:rsidP="002B0A5A">
            <w:pPr>
              <w:pStyle w:val="Ptabletext"/>
            </w:pPr>
            <w:r w:rsidRPr="00A202C4">
              <w:t>11</w:t>
            </w:r>
          </w:p>
        </w:tc>
      </w:tr>
    </w:tbl>
    <w:p w14:paraId="32A9AFCB" w14:textId="77777777" w:rsidR="00D206B3" w:rsidRDefault="00D206B3" w:rsidP="0076587B">
      <w:pPr>
        <w:pStyle w:val="Pquestiontextmainstem"/>
      </w:pPr>
    </w:p>
    <w:p w14:paraId="364E9E0A" w14:textId="2618FE1E" w:rsidR="0076587B" w:rsidRDefault="00D206B3" w:rsidP="0076587B">
      <w:pPr>
        <w:pStyle w:val="Pquestiontextmainstem"/>
      </w:pPr>
      <w:r w:rsidRPr="002B0A5A">
        <w:rPr>
          <w:position w:val="-24"/>
        </w:rPr>
        <w:object w:dxaOrig="740" w:dyaOrig="620" w14:anchorId="15606C92">
          <v:shape id="_x0000_i1036" type="#_x0000_t75" style="width:36.45pt;height:30.85pt" o:ole="">
            <v:imagedata r:id="rId30" o:title=""/>
          </v:shape>
          <o:OLEObject Type="Embed" ProgID="Equation.DSMT4" ShapeID="_x0000_i1036" DrawAspect="Content" ObjectID="_1538920979" r:id="rId31"/>
        </w:object>
      </w:r>
    </w:p>
    <w:p w14:paraId="26DDBE14" w14:textId="77777777" w:rsidR="00080B56" w:rsidRDefault="00080B56" w:rsidP="00080B56">
      <w:pPr>
        <w:pStyle w:val="Pquestionheadingmc"/>
      </w:pPr>
      <w:r w:rsidRPr="00F1615B">
        <w:t>Question 1</w:t>
      </w:r>
      <w:r>
        <w:t>7</w:t>
      </w:r>
      <w:r>
        <w:tab/>
        <w:t>[13.2]</w:t>
      </w:r>
    </w:p>
    <w:p w14:paraId="207E1B8C" w14:textId="77777777" w:rsidR="0076587B" w:rsidRPr="00C13780" w:rsidRDefault="0076587B" w:rsidP="00C13780">
      <w:pPr>
        <w:pStyle w:val="Pquestiontextmainstem"/>
        <w:rPr>
          <w:rStyle w:val="Cquestionpartlabelbold"/>
        </w:rPr>
      </w:pPr>
      <w:r w:rsidRPr="00C13780">
        <w:rPr>
          <w:rStyle w:val="Cquestionpartlabelbold"/>
        </w:rPr>
        <w:t>B</w:t>
      </w:r>
    </w:p>
    <w:p w14:paraId="20F38009" w14:textId="1E69CDB8" w:rsidR="0076587B" w:rsidRDefault="0076587B" w:rsidP="0076587B">
      <w:pPr>
        <w:pStyle w:val="Pquestiontextmainstem"/>
      </w:pPr>
      <w:r>
        <w:t xml:space="preserve">Quarterly interest means rate is </w:t>
      </w:r>
      <w:r w:rsidR="00D206B3" w:rsidRPr="002B0A5A">
        <w:rPr>
          <w:position w:val="-24"/>
        </w:rPr>
        <w:object w:dxaOrig="2040" w:dyaOrig="620" w14:anchorId="774281A8">
          <v:shape id="_x0000_i1037" type="#_x0000_t75" style="width:101.9pt;height:30.85pt" o:ole="">
            <v:imagedata r:id="rId32" o:title=""/>
          </v:shape>
          <o:OLEObject Type="Embed" ProgID="Equation.DSMT4" ShapeID="_x0000_i1037" DrawAspect="Content" ObjectID="_1538920980" r:id="rId33"/>
        </w:object>
      </w:r>
    </w:p>
    <w:p w14:paraId="3883A4C3" w14:textId="77777777" w:rsidR="0076587B" w:rsidRDefault="0076587B" w:rsidP="0076587B">
      <w:pPr>
        <w:pStyle w:val="Pquestiontextmainstem"/>
      </w:pPr>
      <w:r>
        <w:t>5 years = 20 quarterly periods</w:t>
      </w:r>
    </w:p>
    <w:p w14:paraId="40A33772" w14:textId="77777777" w:rsidR="00080B56" w:rsidRDefault="00080B56" w:rsidP="00080B56">
      <w:pPr>
        <w:pStyle w:val="Pquestionheadingmc"/>
      </w:pPr>
      <w:r w:rsidRPr="00F1615B">
        <w:t>Question 1</w:t>
      </w:r>
      <w:r>
        <w:t>8</w:t>
      </w:r>
      <w:r>
        <w:tab/>
        <w:t>[13.5]</w:t>
      </w:r>
    </w:p>
    <w:p w14:paraId="20AFA3D6" w14:textId="77777777" w:rsidR="0076587B" w:rsidRPr="00C13780" w:rsidRDefault="0076587B" w:rsidP="00C13780">
      <w:pPr>
        <w:pStyle w:val="Pquestiontextmainstem"/>
        <w:rPr>
          <w:rStyle w:val="Cquestionpartlabelbold"/>
        </w:rPr>
      </w:pPr>
      <w:r w:rsidRPr="00C13780">
        <w:rPr>
          <w:rStyle w:val="Cquestionpartlabelbold"/>
        </w:rPr>
        <w:t>A</w:t>
      </w:r>
    </w:p>
    <w:p w14:paraId="0D2D0C42" w14:textId="77777777" w:rsidR="0076587B" w:rsidRPr="00F1615B" w:rsidRDefault="0076587B" w:rsidP="0076587B">
      <w:pPr>
        <w:pStyle w:val="Pquestiontextmainstem"/>
      </w:pPr>
      <w:r w:rsidRPr="00F1615B">
        <w:t xml:space="preserve">$(2500 </w:t>
      </w:r>
      <w:r w:rsidRPr="00F1615B">
        <w:sym w:font="Symbol" w:char="F02D"/>
      </w:r>
      <w:r w:rsidRPr="00F1615B">
        <w:t xml:space="preserve"> 250) = $2250</w:t>
      </w:r>
    </w:p>
    <w:p w14:paraId="143BE658" w14:textId="7FF62575" w:rsidR="0076587B" w:rsidRDefault="002B0A5A" w:rsidP="0076587B">
      <w:pPr>
        <w:pStyle w:val="Pquestiontextmainstem"/>
      </w:pPr>
      <w:r w:rsidRPr="002B0A5A">
        <w:rPr>
          <w:position w:val="-24"/>
        </w:rPr>
        <w:object w:dxaOrig="600" w:dyaOrig="620" w14:anchorId="3AFF70FE">
          <v:shape id="_x0000_i1038" type="#_x0000_t75" style="width:29.9pt;height:30.85pt" o:ole="">
            <v:imagedata r:id="rId34" o:title=""/>
          </v:shape>
          <o:OLEObject Type="Embed" ProgID="Equation.DSMT4" ShapeID="_x0000_i1038" DrawAspect="Content" ObjectID="_1538920981" r:id="rId35"/>
        </w:object>
      </w:r>
      <w:r w:rsidR="0076587B" w:rsidRPr="00F1615B">
        <w:t xml:space="preserve"> = 0.4090, so $0.41</w:t>
      </w:r>
    </w:p>
    <w:p w14:paraId="59007171" w14:textId="741441C3" w:rsidR="0076587B" w:rsidRDefault="00080B56" w:rsidP="0076587B">
      <w:pPr>
        <w:pStyle w:val="Psectionresults"/>
      </w:pPr>
      <w:r>
        <w:t>Multiple-choice total marks:  18</w:t>
      </w:r>
    </w:p>
    <w:p w14:paraId="010CF417" w14:textId="77777777" w:rsidR="0076587B" w:rsidRDefault="0076587B" w:rsidP="001F435E">
      <w:pPr>
        <w:pStyle w:val="Psectionheading"/>
        <w:pageBreakBefore/>
      </w:pPr>
      <w:r>
        <w:lastRenderedPageBreak/>
        <w:t>Short answer section</w:t>
      </w:r>
    </w:p>
    <w:p w14:paraId="6C705C53" w14:textId="77777777" w:rsidR="00080B56" w:rsidRDefault="00080B56" w:rsidP="00080B56">
      <w:pPr>
        <w:pStyle w:val="Pquestionheadingsx1stafterhead"/>
      </w:pPr>
      <w:r w:rsidRPr="00DF7F34">
        <w:t xml:space="preserve">Question </w:t>
      </w:r>
      <w:r>
        <w:t>19</w:t>
      </w:r>
      <w:r w:rsidRPr="00DF7F34">
        <w:tab/>
      </w:r>
      <w:r>
        <w:rPr>
          <w:rStyle w:val="Cmarkslabel"/>
        </w:rPr>
        <w:t>12</w:t>
      </w:r>
      <w:r w:rsidRPr="00DF7F34">
        <w:rPr>
          <w:rStyle w:val="Cmarkslabel"/>
        </w:rPr>
        <w:t xml:space="preserve"> marks</w:t>
      </w:r>
      <w:r w:rsidRPr="00DF7F34">
        <w:tab/>
        <w:t>[1.</w:t>
      </w:r>
      <w:r>
        <w:t>3</w:t>
      </w:r>
      <w:r w:rsidRPr="00DF7F34">
        <w:t>]</w:t>
      </w:r>
    </w:p>
    <w:p w14:paraId="68FCC961" w14:textId="517ABB4D" w:rsidR="0076587B" w:rsidRDefault="0076587B" w:rsidP="0076587B">
      <w:pPr>
        <w:pStyle w:val="Pquestionheadingsx1stafterhead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76587B" w14:paraId="25487FC2" w14:textId="77777777" w:rsidTr="00D206B3">
        <w:tc>
          <w:tcPr>
            <w:tcW w:w="4927" w:type="dxa"/>
            <w:hideMark/>
          </w:tcPr>
          <w:p w14:paraId="1CFF6D20" w14:textId="77777777" w:rsidR="00704CF5" w:rsidRDefault="0076587B" w:rsidP="002B0A5A">
            <w:pPr>
              <w:pStyle w:val="Pquestiontextpartsa"/>
            </w:pPr>
            <w:r w:rsidRPr="00E808D1">
              <w:rPr>
                <w:rStyle w:val="Cquestionpartlabelbold"/>
              </w:rPr>
              <w:t>(a)</w:t>
            </w:r>
            <w:r w:rsidRPr="00E808D1">
              <w:rPr>
                <w:rStyle w:val="Cquestionpartlabelbold"/>
              </w:rPr>
              <w:tab/>
            </w:r>
            <w:r w:rsidR="00704CF5" w:rsidRPr="00FA5C18">
              <w:rPr>
                <w:rStyle w:val="Cmathsexpressions"/>
              </w:rPr>
              <w:t>x</w:t>
            </w:r>
            <w:r w:rsidR="00704CF5">
              <w:t xml:space="preserve"> </w:t>
            </w:r>
            <w:r w:rsidR="00704CF5">
              <w:sym w:font="Symbol" w:char="F02D"/>
            </w:r>
            <w:r w:rsidR="00704CF5">
              <w:t xml:space="preserve"> </w:t>
            </w:r>
            <w:r w:rsidR="00704CF5" w:rsidRPr="00FA5C18">
              <w:rPr>
                <w:rStyle w:val="Cmathsexpressions"/>
              </w:rPr>
              <w:t>y</w:t>
            </w:r>
            <w:r w:rsidR="00704CF5">
              <w:t xml:space="preserve"> = 2</w:t>
            </w:r>
          </w:p>
          <w:p w14:paraId="44C682D4" w14:textId="0E0A2464" w:rsidR="0076587B" w:rsidRPr="00E808D1" w:rsidRDefault="0076587B" w:rsidP="002B0A5A">
            <w:pPr>
              <w:pStyle w:val="Pquestiontextpartsa"/>
              <w:rPr>
                <w:rStyle w:val="Cquestionpartlabelbold"/>
              </w:rPr>
            </w:pPr>
            <w:r w:rsidRPr="00E808D1">
              <w:rPr>
                <w:rStyle w:val="Cquestionpartlabelbold"/>
                <w:noProof/>
              </w:rPr>
              <w:drawing>
                <wp:inline distT="0" distB="0" distL="0" distR="0" wp14:anchorId="50B93733" wp14:editId="6C878EF1">
                  <wp:extent cx="1536700" cy="1473200"/>
                  <wp:effectExtent l="0" t="0" r="12700" b="0"/>
                  <wp:docPr id="213" name="Picture 213" descr="PM10_PR_ES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PM10_PR_ES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0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hideMark/>
          </w:tcPr>
          <w:p w14:paraId="658E6A70" w14:textId="77777777" w:rsidR="00704CF5" w:rsidRDefault="0076587B" w:rsidP="002B0A5A">
            <w:pPr>
              <w:pStyle w:val="Pquestiontextpartsa"/>
            </w:pPr>
            <w:r w:rsidRPr="00E808D1">
              <w:rPr>
                <w:rStyle w:val="Cquestionpartlabelbold"/>
              </w:rPr>
              <w:t>(b)</w:t>
            </w:r>
            <w:r w:rsidRPr="00E808D1">
              <w:rPr>
                <w:rStyle w:val="Cquestionpartlabelbold"/>
              </w:rPr>
              <w:tab/>
            </w:r>
            <w:r w:rsidR="00704CF5">
              <w:t>5</w:t>
            </w:r>
            <w:r w:rsidR="00704CF5" w:rsidRPr="00FA5C18">
              <w:rPr>
                <w:rStyle w:val="Cmathsexpressions"/>
              </w:rPr>
              <w:t>x</w:t>
            </w:r>
            <w:r w:rsidR="00704CF5">
              <w:t xml:space="preserve"> + 3</w:t>
            </w:r>
            <w:r w:rsidR="00704CF5" w:rsidRPr="00FA5C18">
              <w:rPr>
                <w:rStyle w:val="Cmathsexpressions"/>
              </w:rPr>
              <w:t>y</w:t>
            </w:r>
            <w:r w:rsidR="00704CF5">
              <w:t xml:space="preserve"> = 6</w:t>
            </w:r>
          </w:p>
          <w:p w14:paraId="6F934968" w14:textId="77777777" w:rsidR="0076587B" w:rsidRDefault="0076587B" w:rsidP="002B0A5A">
            <w:pPr>
              <w:pStyle w:val="Pquestiontextpartsa"/>
              <w:rPr>
                <w:rStyle w:val="Cquestionpartlabelbold"/>
              </w:rPr>
            </w:pPr>
            <w:r w:rsidRPr="00E808D1">
              <w:rPr>
                <w:rStyle w:val="Cquestionpartlabelbold"/>
                <w:noProof/>
              </w:rPr>
              <w:drawing>
                <wp:inline distT="0" distB="0" distL="0" distR="0" wp14:anchorId="2783B794" wp14:editId="03265E58">
                  <wp:extent cx="1625600" cy="1473200"/>
                  <wp:effectExtent l="0" t="0" r="0" b="0"/>
                  <wp:docPr id="214" name="Picture 214" descr="PM10_PR_ES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PM10_PR_ES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95D63C" w14:textId="239639BC" w:rsidR="00204584" w:rsidRPr="00E808D1" w:rsidRDefault="00204584" w:rsidP="002B0A5A">
            <w:pPr>
              <w:pStyle w:val="Pquestiontextpartsa"/>
              <w:rPr>
                <w:rStyle w:val="Cquestionpartlabelbold"/>
              </w:rPr>
            </w:pPr>
          </w:p>
        </w:tc>
      </w:tr>
      <w:tr w:rsidR="0076587B" w14:paraId="7BCD0493" w14:textId="77777777" w:rsidTr="00D206B3">
        <w:tc>
          <w:tcPr>
            <w:tcW w:w="4927" w:type="dxa"/>
            <w:hideMark/>
          </w:tcPr>
          <w:p w14:paraId="35FFC061" w14:textId="77777777" w:rsidR="00704CF5" w:rsidRDefault="0076587B" w:rsidP="002B0A5A">
            <w:pPr>
              <w:pStyle w:val="Pquestiontextpartsa"/>
              <w:rPr>
                <w:rStyle w:val="Cquestionpartlabelbold"/>
                <w:noProof/>
                <w:lang w:val="en-US" w:eastAsia="en-US"/>
              </w:rPr>
            </w:pPr>
            <w:r w:rsidRPr="00E808D1">
              <w:rPr>
                <w:rStyle w:val="Cquestionpartlabelbold"/>
              </w:rPr>
              <w:t>(c)</w:t>
            </w:r>
            <w:r w:rsidRPr="00E808D1">
              <w:rPr>
                <w:rStyle w:val="Cquestionpartlabelbold"/>
              </w:rPr>
              <w:tab/>
            </w:r>
            <w:r w:rsidR="00704CF5" w:rsidRPr="00FA5C18">
              <w:rPr>
                <w:rStyle w:val="Cmathsexpressions"/>
              </w:rPr>
              <w:t>y</w:t>
            </w:r>
            <w:r w:rsidR="00704CF5">
              <w:t xml:space="preserve"> = -3</w:t>
            </w:r>
            <w:r w:rsidR="00704CF5" w:rsidRPr="00FA5C18">
              <w:rPr>
                <w:rStyle w:val="Cmathsexpressions"/>
              </w:rPr>
              <w:t>x</w:t>
            </w:r>
            <w:r w:rsidR="00704CF5" w:rsidRPr="00E808D1">
              <w:rPr>
                <w:rStyle w:val="Cquestionpartlabelbold"/>
                <w:noProof/>
                <w:lang w:val="en-US" w:eastAsia="en-US"/>
              </w:rPr>
              <w:t xml:space="preserve"> </w:t>
            </w:r>
          </w:p>
          <w:p w14:paraId="00741C7D" w14:textId="77777777" w:rsidR="0076587B" w:rsidRDefault="0076587B" w:rsidP="002B0A5A">
            <w:pPr>
              <w:pStyle w:val="Pquestiontextpartsa"/>
              <w:rPr>
                <w:rStyle w:val="Cquestionpartlabelbold"/>
              </w:rPr>
            </w:pPr>
            <w:r w:rsidRPr="00E808D1">
              <w:rPr>
                <w:rStyle w:val="Cquestionpartlabelbold"/>
                <w:noProof/>
              </w:rPr>
              <w:drawing>
                <wp:inline distT="0" distB="0" distL="0" distR="0" wp14:anchorId="71FE0492" wp14:editId="3902547F">
                  <wp:extent cx="1625600" cy="1473200"/>
                  <wp:effectExtent l="0" t="0" r="0" b="0"/>
                  <wp:docPr id="215" name="Picture 215" descr="PM10_PR_ES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PM10_PR_ES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5A05A6" w14:textId="2F841F08" w:rsidR="00204584" w:rsidRPr="00E808D1" w:rsidRDefault="00204584" w:rsidP="002B0A5A">
            <w:pPr>
              <w:pStyle w:val="Pquestiontextpartsa"/>
              <w:rPr>
                <w:rStyle w:val="Cquestionpartlabelbold"/>
              </w:rPr>
            </w:pPr>
          </w:p>
        </w:tc>
        <w:tc>
          <w:tcPr>
            <w:tcW w:w="4927" w:type="dxa"/>
            <w:hideMark/>
          </w:tcPr>
          <w:p w14:paraId="7BE7700B" w14:textId="1470EE6C" w:rsidR="00704CF5" w:rsidRDefault="0076587B" w:rsidP="002B0A5A">
            <w:pPr>
              <w:pStyle w:val="Pquestiontextpartsa"/>
            </w:pPr>
            <w:r w:rsidRPr="00E808D1">
              <w:rPr>
                <w:rStyle w:val="Cquestionpartlabelbold"/>
              </w:rPr>
              <w:t>(d)</w:t>
            </w:r>
            <w:r w:rsidRPr="00E808D1">
              <w:rPr>
                <w:rStyle w:val="Cquestionpartlabelbold"/>
              </w:rPr>
              <w:tab/>
            </w:r>
            <w:r w:rsidR="00704CF5" w:rsidRPr="00FA5C18">
              <w:rPr>
                <w:rStyle w:val="Cmathsexpressions"/>
              </w:rPr>
              <w:t>y</w:t>
            </w:r>
            <w:r w:rsidR="00704CF5">
              <w:t xml:space="preserve"> = 5</w:t>
            </w:r>
          </w:p>
          <w:p w14:paraId="3D9798C8" w14:textId="78C24B55" w:rsidR="0076587B" w:rsidRPr="00E808D1" w:rsidRDefault="0076587B" w:rsidP="002B0A5A">
            <w:pPr>
              <w:pStyle w:val="Pquestiontextpartsa"/>
              <w:rPr>
                <w:rStyle w:val="Cquestionpartlabelbold"/>
              </w:rPr>
            </w:pPr>
            <w:r w:rsidRPr="00E808D1">
              <w:rPr>
                <w:rStyle w:val="Cquestionpartlabelbold"/>
                <w:noProof/>
              </w:rPr>
              <w:drawing>
                <wp:inline distT="0" distB="0" distL="0" distR="0" wp14:anchorId="2970557E" wp14:editId="558C95F1">
                  <wp:extent cx="1727200" cy="1155700"/>
                  <wp:effectExtent l="0" t="0" r="0" b="12700"/>
                  <wp:docPr id="216" name="Picture 216" descr="PM10_PR_ES04_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PM10_PR_ES04_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0" cy="115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87B" w14:paraId="0784C7F0" w14:textId="77777777" w:rsidTr="00D206B3">
        <w:tc>
          <w:tcPr>
            <w:tcW w:w="4927" w:type="dxa"/>
            <w:hideMark/>
          </w:tcPr>
          <w:p w14:paraId="03356608" w14:textId="2A5617C2" w:rsidR="0076587B" w:rsidRDefault="0076587B" w:rsidP="002B0A5A">
            <w:pPr>
              <w:pStyle w:val="Pquestiontextpartsa"/>
            </w:pPr>
            <w:r w:rsidRPr="00E808D1">
              <w:rPr>
                <w:rStyle w:val="Cquestionpartlabelbold"/>
              </w:rPr>
              <w:t>(e)</w:t>
            </w:r>
            <w:r>
              <w:tab/>
            </w:r>
            <w:r w:rsidR="00204584" w:rsidRPr="00FA5C18">
              <w:rPr>
                <w:rStyle w:val="Cmathsexpressions"/>
              </w:rPr>
              <w:t>x</w:t>
            </w:r>
            <w:r w:rsidR="00204584">
              <w:t xml:space="preserve"> = -2</w:t>
            </w:r>
            <w:r w:rsidR="00204584">
              <w:br/>
            </w:r>
            <w:r>
              <w:rPr>
                <w:noProof/>
              </w:rPr>
              <w:drawing>
                <wp:inline distT="0" distB="0" distL="0" distR="0" wp14:anchorId="0D613038" wp14:editId="64839CDF">
                  <wp:extent cx="1460500" cy="1473200"/>
                  <wp:effectExtent l="0" t="0" r="12700" b="0"/>
                  <wp:docPr id="217" name="Picture 217" descr="PM10_PR_ES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PM10_PR_ES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hideMark/>
          </w:tcPr>
          <w:p w14:paraId="3297E04D" w14:textId="62A2AE8B" w:rsidR="0076587B" w:rsidRDefault="0076587B" w:rsidP="00704CF5">
            <w:pPr>
              <w:pStyle w:val="Pquestiontextpartsa"/>
            </w:pPr>
            <w:r w:rsidRPr="00E808D1">
              <w:rPr>
                <w:rStyle w:val="Cquestionpartlabelbold"/>
              </w:rPr>
              <w:t>(f)</w:t>
            </w:r>
            <w:r>
              <w:tab/>
              <w:t>3</w:t>
            </w:r>
            <w:r w:rsidRPr="009315A3">
              <w:rPr>
                <w:rStyle w:val="Cmathsexpressions"/>
                <w:rFonts w:eastAsiaTheme="majorEastAsia"/>
              </w:rPr>
              <w:t>x</w:t>
            </w:r>
            <w:r>
              <w:t xml:space="preserve"> + 2</w:t>
            </w:r>
            <w:r w:rsidRPr="009315A3">
              <w:rPr>
                <w:rStyle w:val="Cmathsexpressions"/>
                <w:rFonts w:eastAsiaTheme="majorEastAsia"/>
              </w:rPr>
              <w:t>y</w:t>
            </w:r>
            <w:r>
              <w:t xml:space="preserve"> = -10</w:t>
            </w:r>
            <w:r w:rsidR="00704CF5">
              <w:t xml:space="preserve"> 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2826109F" wp14:editId="57587608">
                  <wp:extent cx="1473200" cy="1447800"/>
                  <wp:effectExtent l="0" t="0" r="0" b="0"/>
                  <wp:docPr id="219" name="Picture 219" descr="PM10_PR_ES06_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PM10_PR_ES06_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47AA5F" w14:textId="77777777" w:rsidR="00080B56" w:rsidRDefault="00080B56" w:rsidP="00080B56">
      <w:pPr>
        <w:pStyle w:val="Pquestionheadingsx"/>
      </w:pPr>
      <w:r w:rsidRPr="00DF7F34">
        <w:t xml:space="preserve">Question </w:t>
      </w:r>
      <w:r>
        <w:t>20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[1.6</w:t>
      </w:r>
      <w:r w:rsidRPr="00DF7F34">
        <w:t>]</w:t>
      </w:r>
    </w:p>
    <w:p w14:paraId="4D05C63F" w14:textId="485C36C0" w:rsidR="0076587B" w:rsidRDefault="00080B56" w:rsidP="00204584">
      <w:pPr>
        <w:pStyle w:val="Pquestiontextpartsa"/>
      </w:pPr>
      <w:r w:rsidRPr="00DE6E72">
        <w:rPr>
          <w:rStyle w:val="Cquestionpartlabelbold"/>
        </w:rPr>
        <w:t xml:space="preserve"> </w:t>
      </w:r>
      <w:r w:rsidR="0076587B" w:rsidRPr="00DE6E72">
        <w:rPr>
          <w:rStyle w:val="Cquestionpartlabelbold"/>
        </w:rPr>
        <w:t>(a)</w:t>
      </w:r>
      <w:r w:rsidR="0076587B" w:rsidRPr="00F1615B">
        <w:tab/>
        <w:t xml:space="preserve">Let </w:t>
      </w:r>
      <w:r w:rsidR="0076587B" w:rsidRPr="00A202C4">
        <w:rPr>
          <w:rStyle w:val="Cmathsexpressions"/>
          <w:rFonts w:eastAsiaTheme="majorEastAsia"/>
        </w:rPr>
        <w:t>a</w:t>
      </w:r>
      <w:r w:rsidR="0076587B" w:rsidRPr="00F1615B">
        <w:t xml:space="preserve"> = number of 3-mark questions</w:t>
      </w:r>
      <w:r w:rsidR="0076587B">
        <w:br/>
      </w:r>
      <w:r w:rsidR="0076587B" w:rsidRPr="00A202C4">
        <w:rPr>
          <w:rStyle w:val="Cmathsexpressions"/>
          <w:rFonts w:eastAsiaTheme="majorEastAsia"/>
        </w:rPr>
        <w:t>b</w:t>
      </w:r>
      <w:r w:rsidR="0076587B" w:rsidRPr="00F1615B">
        <w:t xml:space="preserve"> = number of 2-mark questions</w:t>
      </w:r>
      <w:r w:rsidR="0076587B">
        <w:br/>
      </w:r>
      <w:r w:rsidR="0076587B" w:rsidRPr="00F1615B">
        <w:tab/>
      </w:r>
      <w:r w:rsidR="0076587B" w:rsidRPr="00A202C4">
        <w:rPr>
          <w:rStyle w:val="Cmathsexpressions"/>
          <w:rFonts w:eastAsiaTheme="majorEastAsia"/>
        </w:rPr>
        <w:t>a</w:t>
      </w:r>
      <w:r w:rsidR="0076587B" w:rsidRPr="00F1615B">
        <w:t xml:space="preserve"> + </w:t>
      </w:r>
      <w:r w:rsidR="0076587B" w:rsidRPr="00A202C4">
        <w:rPr>
          <w:rStyle w:val="Cmathsexpressions"/>
          <w:rFonts w:eastAsiaTheme="majorEastAsia"/>
        </w:rPr>
        <w:t>b</w:t>
      </w:r>
      <w:r w:rsidR="0076587B" w:rsidRPr="00F1615B">
        <w:t xml:space="preserve"> = 37</w:t>
      </w:r>
      <w:r w:rsidR="0076587B" w:rsidRPr="00F1615B">
        <w:tab/>
      </w:r>
      <w:r w:rsidR="009553D2">
        <w:t>[1]</w:t>
      </w:r>
      <w:r w:rsidR="0076587B">
        <w:br/>
      </w:r>
      <w:r w:rsidR="0076587B" w:rsidRPr="00F1615B">
        <w:tab/>
        <w:t>3</w:t>
      </w:r>
      <w:r w:rsidR="0076587B" w:rsidRPr="00A202C4">
        <w:rPr>
          <w:rStyle w:val="Cmathsexpressions"/>
          <w:rFonts w:eastAsiaTheme="majorEastAsia"/>
        </w:rPr>
        <w:t>a</w:t>
      </w:r>
      <w:r w:rsidR="0076587B" w:rsidRPr="00F1615B">
        <w:t xml:space="preserve"> + 2</w:t>
      </w:r>
      <w:r w:rsidR="0076587B" w:rsidRPr="00A202C4">
        <w:rPr>
          <w:rStyle w:val="Cmathsexpressions"/>
          <w:rFonts w:eastAsiaTheme="majorEastAsia"/>
        </w:rPr>
        <w:t>b</w:t>
      </w:r>
      <w:r w:rsidR="0076587B" w:rsidRPr="00F1615B">
        <w:t xml:space="preserve"> = 100</w:t>
      </w:r>
      <w:r w:rsidR="0076587B" w:rsidRPr="00F1615B">
        <w:tab/>
      </w:r>
      <w:r w:rsidR="009553D2">
        <w:t>[2]</w:t>
      </w:r>
      <w:r w:rsidR="0076587B">
        <w:br/>
      </w:r>
      <w:r w:rsidR="0076587B" w:rsidRPr="00F1615B">
        <w:tab/>
        <w:t>2</w:t>
      </w:r>
      <w:r w:rsidR="0076587B" w:rsidRPr="00A202C4">
        <w:rPr>
          <w:rStyle w:val="Cmathsexpressions"/>
          <w:rFonts w:eastAsiaTheme="majorEastAsia"/>
        </w:rPr>
        <w:t>a</w:t>
      </w:r>
      <w:r w:rsidR="0076587B" w:rsidRPr="00F1615B">
        <w:t xml:space="preserve"> + 2</w:t>
      </w:r>
      <w:r w:rsidR="0076587B" w:rsidRPr="00A202C4">
        <w:rPr>
          <w:rStyle w:val="Cmathsexpressions"/>
          <w:rFonts w:eastAsiaTheme="majorEastAsia"/>
        </w:rPr>
        <w:t>b</w:t>
      </w:r>
      <w:r w:rsidR="0076587B" w:rsidRPr="00F1615B">
        <w:t xml:space="preserve"> = 74</w:t>
      </w:r>
      <w:r w:rsidR="0076587B" w:rsidRPr="00F1615B">
        <w:tab/>
      </w:r>
      <w:r w:rsidR="009553D2">
        <w:t>[1]</w:t>
      </w:r>
      <w:r w:rsidR="0076587B" w:rsidRPr="00F1615B">
        <w:t xml:space="preserve"> </w:t>
      </w:r>
      <w:r w:rsidR="0076587B" w:rsidRPr="00F1615B">
        <w:sym w:font="Symbol" w:char="F0B4"/>
      </w:r>
      <w:r w:rsidR="0076587B" w:rsidRPr="00F1615B">
        <w:t xml:space="preserve"> 2: (3)</w:t>
      </w:r>
      <w:r w:rsidR="0076587B">
        <w:br/>
      </w:r>
      <w:r w:rsidR="0076587B" w:rsidRPr="00F1615B">
        <w:tab/>
        <w:t>3</w:t>
      </w:r>
      <w:r w:rsidR="0076587B" w:rsidRPr="00A202C4">
        <w:rPr>
          <w:rStyle w:val="Cmathsexpressions"/>
          <w:rFonts w:eastAsiaTheme="majorEastAsia"/>
        </w:rPr>
        <w:t>a</w:t>
      </w:r>
      <w:r w:rsidR="0076587B" w:rsidRPr="00F1615B">
        <w:t xml:space="preserve"> + 2</w:t>
      </w:r>
      <w:r w:rsidR="0076587B" w:rsidRPr="00A202C4">
        <w:rPr>
          <w:rStyle w:val="Cmathsexpressions"/>
          <w:rFonts w:eastAsiaTheme="majorEastAsia"/>
        </w:rPr>
        <w:t>b</w:t>
      </w:r>
      <w:r w:rsidR="0076587B" w:rsidRPr="00F1615B">
        <w:t xml:space="preserve"> = 100</w:t>
      </w:r>
      <w:r w:rsidR="0076587B" w:rsidRPr="00F1615B">
        <w:tab/>
      </w:r>
      <w:r w:rsidR="009553D2">
        <w:t>[2]</w:t>
      </w:r>
      <w:r w:rsidR="0076587B">
        <w:br/>
      </w:r>
      <w:r w:rsidR="0076587B" w:rsidRPr="00F1615B">
        <w:tab/>
      </w:r>
      <w:r w:rsidR="0076587B" w:rsidRPr="00A202C4">
        <w:rPr>
          <w:rStyle w:val="Cmathsexpressions"/>
          <w:rFonts w:eastAsiaTheme="majorEastAsia"/>
        </w:rPr>
        <w:t>a</w:t>
      </w:r>
      <w:r w:rsidR="0076587B" w:rsidRPr="00F1615B">
        <w:t xml:space="preserve"> = 26</w:t>
      </w:r>
      <w:r w:rsidR="0076587B" w:rsidRPr="00F1615B">
        <w:tab/>
      </w:r>
      <w:r w:rsidR="009553D2">
        <w:t>[2]</w:t>
      </w:r>
      <w:r w:rsidR="0076587B" w:rsidRPr="00F1615B">
        <w:t xml:space="preserve"> </w:t>
      </w:r>
      <w:r w:rsidR="0076587B" w:rsidRPr="00F1615B">
        <w:sym w:font="Symbol" w:char="F02D"/>
      </w:r>
      <w:r w:rsidR="0076587B" w:rsidRPr="00F1615B">
        <w:t xml:space="preserve"> (3)</w:t>
      </w:r>
      <w:r w:rsidR="0076587B">
        <w:br/>
      </w:r>
      <w:r w:rsidR="0076587B" w:rsidRPr="00F1615B">
        <w:t xml:space="preserve">Substitute for </w:t>
      </w:r>
      <w:r w:rsidR="0076587B" w:rsidRPr="00A202C4">
        <w:rPr>
          <w:rStyle w:val="Cmathsexpressions"/>
          <w:rFonts w:eastAsiaTheme="majorEastAsia"/>
        </w:rPr>
        <w:t>a</w:t>
      </w:r>
      <w:r w:rsidR="0076587B" w:rsidRPr="00F1615B">
        <w:t xml:space="preserve"> = 26 in </w:t>
      </w:r>
      <w:r w:rsidR="009553D2">
        <w:t>[1]</w:t>
      </w:r>
      <w:r w:rsidR="0076587B">
        <w:br/>
      </w:r>
      <w:r w:rsidR="0076587B" w:rsidRPr="00F1615B">
        <w:tab/>
        <w:t xml:space="preserve">26 + </w:t>
      </w:r>
      <w:r w:rsidR="0076587B" w:rsidRPr="00A202C4">
        <w:rPr>
          <w:rStyle w:val="Cmathsexpressions"/>
          <w:rFonts w:eastAsiaTheme="majorEastAsia"/>
        </w:rPr>
        <w:t>b</w:t>
      </w:r>
      <w:r w:rsidR="0076587B" w:rsidRPr="00F1615B">
        <w:t xml:space="preserve"> = 37</w:t>
      </w:r>
      <w:r w:rsidR="0076587B">
        <w:br/>
      </w:r>
      <w:r w:rsidR="0076587B" w:rsidRPr="00F1615B">
        <w:tab/>
      </w:r>
      <w:r w:rsidR="0076587B" w:rsidRPr="00A202C4">
        <w:rPr>
          <w:rStyle w:val="Cmathsexpressions"/>
          <w:rFonts w:eastAsiaTheme="majorEastAsia"/>
        </w:rPr>
        <w:t>b</w:t>
      </w:r>
      <w:r w:rsidR="0076587B" w:rsidRPr="00F1615B">
        <w:t xml:space="preserve"> = 11</w:t>
      </w:r>
      <w:r w:rsidR="00204584">
        <w:br/>
      </w:r>
      <w:r w:rsidR="0076587B" w:rsidRPr="00F1615B">
        <w:t>There are 26 3-mark questions and 11 2-mark questions</w:t>
      </w:r>
      <w:r w:rsidR="0076587B">
        <w:t>.</w:t>
      </w:r>
    </w:p>
    <w:p w14:paraId="05A6D53B" w14:textId="77777777" w:rsidR="00F965E9" w:rsidRDefault="00F965E9" w:rsidP="0076587B">
      <w:pPr>
        <w:pStyle w:val="Pquestiontextmainstem"/>
      </w:pPr>
    </w:p>
    <w:p w14:paraId="6C4EE158" w14:textId="77777777" w:rsidR="00F965E9" w:rsidRPr="00F1615B" w:rsidRDefault="00F965E9" w:rsidP="0076587B">
      <w:pPr>
        <w:pStyle w:val="Pquestiontextmainstem"/>
      </w:pPr>
    </w:p>
    <w:p w14:paraId="71934F0D" w14:textId="65EC212A" w:rsidR="0076587B" w:rsidRDefault="0076587B" w:rsidP="00F965E9">
      <w:pPr>
        <w:pStyle w:val="Pquestiontextpartsa"/>
        <w:keepNext/>
      </w:pPr>
      <w:r w:rsidRPr="00DE6E72">
        <w:rPr>
          <w:rStyle w:val="Cquestionpartlabelbold"/>
        </w:rPr>
        <w:t>(b)</w:t>
      </w:r>
      <w:r w:rsidRPr="00F1615B">
        <w:tab/>
        <w:t xml:space="preserve">Let </w:t>
      </w:r>
      <w:r w:rsidRPr="00A202C4">
        <w:rPr>
          <w:rStyle w:val="Cmathsexpressions"/>
          <w:rFonts w:eastAsiaTheme="majorEastAsia"/>
        </w:rPr>
        <w:t>h</w:t>
      </w:r>
      <w:r w:rsidRPr="00F1615B">
        <w:t xml:space="preserve"> = number of herbs</w:t>
      </w:r>
      <w:r>
        <w:br/>
      </w:r>
      <w:r w:rsidRPr="00F1615B">
        <w:tab/>
      </w:r>
      <w:r w:rsidR="00D206B3">
        <w:rPr>
          <w:rStyle w:val="Cmathsexpressions"/>
          <w:rFonts w:eastAsiaTheme="majorEastAsia"/>
        </w:rPr>
        <w:t>s</w:t>
      </w:r>
      <w:r w:rsidRPr="00F1615B">
        <w:t xml:space="preserve"> = number of s</w:t>
      </w:r>
      <w:r w:rsidR="00D206B3">
        <w:t>eedlings</w:t>
      </w:r>
      <w:r>
        <w:br/>
      </w:r>
      <w:r w:rsidRPr="00F1615B">
        <w:tab/>
      </w:r>
      <w:r w:rsidRPr="00A202C4">
        <w:rPr>
          <w:rStyle w:val="Cmathsexpressions"/>
          <w:rFonts w:eastAsiaTheme="majorEastAsia"/>
        </w:rPr>
        <w:t>h</w:t>
      </w:r>
      <w:r w:rsidRPr="00F1615B">
        <w:t xml:space="preserve"> + </w:t>
      </w:r>
      <w:r w:rsidR="00D206B3">
        <w:rPr>
          <w:rStyle w:val="Cmathsexpressions"/>
          <w:rFonts w:eastAsiaTheme="majorEastAsia"/>
        </w:rPr>
        <w:t>s</w:t>
      </w:r>
      <w:r w:rsidRPr="00F1615B">
        <w:t xml:space="preserve"> = 13</w:t>
      </w:r>
      <w:r w:rsidRPr="00F1615B">
        <w:tab/>
      </w:r>
      <w:r w:rsidR="009553D2">
        <w:t>[1]</w:t>
      </w:r>
      <w:r>
        <w:br/>
      </w:r>
      <w:r w:rsidRPr="00F1615B">
        <w:tab/>
        <w:t>4.95</w:t>
      </w:r>
      <w:r w:rsidRPr="00A202C4">
        <w:rPr>
          <w:rStyle w:val="Cmathsexpressions"/>
          <w:rFonts w:eastAsiaTheme="majorEastAsia"/>
        </w:rPr>
        <w:t>h</w:t>
      </w:r>
      <w:r w:rsidRPr="00F1615B">
        <w:t xml:space="preserve"> + 3.95</w:t>
      </w:r>
      <w:r w:rsidR="00D206B3">
        <w:rPr>
          <w:rStyle w:val="Cmathsexpressions"/>
          <w:rFonts w:eastAsiaTheme="majorEastAsia"/>
        </w:rPr>
        <w:t>s</w:t>
      </w:r>
      <w:r w:rsidRPr="00F1615B">
        <w:t xml:space="preserve"> = 58.35</w:t>
      </w:r>
      <w:r w:rsidRPr="00F1615B">
        <w:tab/>
      </w:r>
      <w:r w:rsidR="009553D2">
        <w:t>[2]</w:t>
      </w:r>
      <w:r>
        <w:br/>
      </w:r>
      <w:r w:rsidRPr="00F1615B">
        <w:tab/>
        <w:t>395</w:t>
      </w:r>
      <w:r w:rsidRPr="00A202C4">
        <w:rPr>
          <w:rStyle w:val="Cmathsexpressions"/>
          <w:rFonts w:eastAsiaTheme="majorEastAsia"/>
        </w:rPr>
        <w:t>h</w:t>
      </w:r>
      <w:r w:rsidRPr="00F1615B">
        <w:t xml:space="preserve"> + 395</w:t>
      </w:r>
      <w:r w:rsidR="00D206B3">
        <w:rPr>
          <w:rStyle w:val="Cmathsexpressions"/>
          <w:rFonts w:eastAsiaTheme="majorEastAsia"/>
        </w:rPr>
        <w:t>s</w:t>
      </w:r>
      <w:r w:rsidRPr="00F1615B">
        <w:t xml:space="preserve"> = 5135</w:t>
      </w:r>
      <w:r w:rsidRPr="00F1615B">
        <w:tab/>
      </w:r>
      <w:r w:rsidR="009553D2">
        <w:t>[1]</w:t>
      </w:r>
      <w:r w:rsidRPr="00F1615B">
        <w:t xml:space="preserve"> </w:t>
      </w:r>
      <w:r w:rsidRPr="00F1615B">
        <w:sym w:font="Symbol" w:char="F0B4"/>
      </w:r>
      <w:r w:rsidRPr="00F1615B">
        <w:t xml:space="preserve"> 395: (3)</w:t>
      </w:r>
      <w:r>
        <w:br/>
      </w:r>
      <w:r w:rsidRPr="00F1615B">
        <w:tab/>
        <w:t>495</w:t>
      </w:r>
      <w:r w:rsidRPr="00A202C4">
        <w:rPr>
          <w:rStyle w:val="Cmathsexpressions"/>
          <w:rFonts w:eastAsiaTheme="majorEastAsia"/>
        </w:rPr>
        <w:t>h</w:t>
      </w:r>
      <w:r w:rsidRPr="00F1615B">
        <w:t xml:space="preserve"> + 395</w:t>
      </w:r>
      <w:r w:rsidR="00D206B3">
        <w:rPr>
          <w:rStyle w:val="Cmathsexpressions"/>
          <w:rFonts w:eastAsiaTheme="majorEastAsia"/>
        </w:rPr>
        <w:t>s</w:t>
      </w:r>
      <w:r w:rsidRPr="00F1615B">
        <w:t xml:space="preserve"> = 5835</w:t>
      </w:r>
      <w:r w:rsidRPr="00F1615B">
        <w:tab/>
      </w:r>
      <w:r w:rsidR="009553D2">
        <w:t>[2]</w:t>
      </w:r>
      <w:r w:rsidRPr="00F1615B">
        <w:t xml:space="preserve"> </w:t>
      </w:r>
      <w:r w:rsidRPr="00F1615B">
        <w:sym w:font="Symbol" w:char="F0B4"/>
      </w:r>
      <w:r w:rsidRPr="00F1615B">
        <w:t xml:space="preserve"> 100: (4)</w:t>
      </w:r>
      <w:r>
        <w:br/>
      </w:r>
      <w:r w:rsidRPr="00F1615B">
        <w:tab/>
        <w:t>100</w:t>
      </w:r>
      <w:r w:rsidRPr="00A202C4">
        <w:rPr>
          <w:rStyle w:val="Cmathsexpressions"/>
          <w:rFonts w:eastAsiaTheme="majorEastAsia"/>
        </w:rPr>
        <w:t>h</w:t>
      </w:r>
      <w:r w:rsidRPr="00F1615B">
        <w:t xml:space="preserve"> = 700</w:t>
      </w:r>
      <w:r w:rsidRPr="00F1615B">
        <w:tab/>
        <w:t xml:space="preserve">(4) </w:t>
      </w:r>
      <w:r w:rsidRPr="00F1615B">
        <w:sym w:font="Symbol" w:char="F02D"/>
      </w:r>
      <w:r w:rsidRPr="00F1615B">
        <w:t xml:space="preserve"> (3)</w:t>
      </w:r>
      <w:r>
        <w:br/>
      </w:r>
      <w:r w:rsidRPr="00F1615B">
        <w:tab/>
      </w:r>
      <w:r w:rsidRPr="00A202C4">
        <w:rPr>
          <w:rStyle w:val="Cmathsexpressions"/>
          <w:rFonts w:eastAsiaTheme="majorEastAsia"/>
        </w:rPr>
        <w:t>h</w:t>
      </w:r>
      <w:r w:rsidRPr="00F1615B">
        <w:t xml:space="preserve"> = 7</w:t>
      </w:r>
      <w:r>
        <w:br/>
      </w:r>
      <w:r w:rsidRPr="00F1615B">
        <w:t xml:space="preserve">Substitute for </w:t>
      </w:r>
      <w:r w:rsidRPr="00A202C4">
        <w:rPr>
          <w:rStyle w:val="Cmathsexpressions"/>
          <w:rFonts w:eastAsiaTheme="majorEastAsia"/>
        </w:rPr>
        <w:t>h</w:t>
      </w:r>
      <w:r w:rsidRPr="00F1615B">
        <w:t xml:space="preserve"> = 7 in </w:t>
      </w:r>
      <w:r w:rsidR="009553D2">
        <w:t>[1]</w:t>
      </w:r>
      <w:r>
        <w:br/>
      </w:r>
      <w:r w:rsidRPr="00F1615B">
        <w:tab/>
        <w:t xml:space="preserve">7 + </w:t>
      </w:r>
      <w:r w:rsidR="00D206B3">
        <w:rPr>
          <w:rStyle w:val="Cmathsexpressions"/>
          <w:rFonts w:eastAsiaTheme="majorEastAsia"/>
        </w:rPr>
        <w:t>s</w:t>
      </w:r>
      <w:r w:rsidRPr="00F1615B">
        <w:t xml:space="preserve"> = 13</w:t>
      </w:r>
      <w:r>
        <w:br/>
      </w:r>
      <w:r w:rsidRPr="00F1615B">
        <w:tab/>
      </w:r>
      <w:r w:rsidR="00D206B3">
        <w:rPr>
          <w:rStyle w:val="Cmathsexpressions"/>
          <w:rFonts w:eastAsiaTheme="majorEastAsia"/>
        </w:rPr>
        <w:t>s</w:t>
      </w:r>
      <w:r w:rsidRPr="00F1615B">
        <w:t xml:space="preserve"> = 6</w:t>
      </w:r>
      <w:r>
        <w:br/>
      </w:r>
      <w:r w:rsidRPr="00F1615B">
        <w:t>Rhonda purchased 7 pots of herbs and 6 punnets of seedlings.</w:t>
      </w:r>
    </w:p>
    <w:p w14:paraId="3B4CA2B4" w14:textId="25E2349C" w:rsidR="0076587B" w:rsidRPr="00F1615B" w:rsidRDefault="00080B56" w:rsidP="0076587B">
      <w:pPr>
        <w:pStyle w:val="Pquestionheadingsx"/>
      </w:pPr>
      <w:r w:rsidRPr="00DF7F34">
        <w:t xml:space="preserve">Question </w:t>
      </w:r>
      <w:r>
        <w:t>21</w:t>
      </w:r>
      <w:r w:rsidRPr="00DF7F34">
        <w:tab/>
      </w:r>
      <w:r>
        <w:rPr>
          <w:rStyle w:val="Cmarkslabel"/>
        </w:rPr>
        <w:t>10</w:t>
      </w:r>
      <w:r w:rsidRPr="00DF7F34">
        <w:rPr>
          <w:rStyle w:val="Cmarkslabel"/>
        </w:rPr>
        <w:t xml:space="preserve"> marks</w:t>
      </w:r>
      <w:r>
        <w:tab/>
        <w:t>[3.7</w:t>
      </w:r>
      <w:r w:rsidRPr="00DF7F34">
        <w:t>]</w:t>
      </w:r>
    </w:p>
    <w:tbl>
      <w:tblPr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4111"/>
        <w:gridCol w:w="5743"/>
      </w:tblGrid>
      <w:tr w:rsidR="0076587B" w:rsidRPr="00F1615B" w14:paraId="30D32883" w14:textId="77777777" w:rsidTr="00204584">
        <w:tc>
          <w:tcPr>
            <w:tcW w:w="4111" w:type="dxa"/>
          </w:tcPr>
          <w:p w14:paraId="060AAC56" w14:textId="76B8CCB2" w:rsidR="0076587B" w:rsidRPr="00F1615B" w:rsidRDefault="0076587B" w:rsidP="002B0A5A">
            <w:pPr>
              <w:pStyle w:val="Pquestiontextpartsa"/>
            </w:pPr>
            <w:r w:rsidRPr="00E808D1">
              <w:rPr>
                <w:rStyle w:val="Cquestionpartlabelbold"/>
              </w:rPr>
              <w:t>(a)</w:t>
            </w:r>
            <w:r w:rsidRPr="00F1615B">
              <w:tab/>
            </w:r>
            <w:r w:rsidR="002B0A5A" w:rsidRPr="002B0A5A">
              <w:rPr>
                <w:position w:val="-32"/>
              </w:rPr>
              <w:object w:dxaOrig="2680" w:dyaOrig="740" w14:anchorId="78885DCF">
                <v:shape id="_x0000_i1039" type="#_x0000_t75" style="width:134.65pt;height:36.45pt" o:ole="">
                  <v:imagedata r:id="rId42" o:title=""/>
                </v:shape>
                <o:OLEObject Type="Embed" ProgID="Equation.DSMT4" ShapeID="_x0000_i1039" DrawAspect="Content" ObjectID="_1538920982" r:id="rId43"/>
              </w:object>
            </w:r>
            <w:r>
              <w:br/>
            </w:r>
            <w:r w:rsidRPr="00F1615B">
              <w:t xml:space="preserve">= </w:t>
            </w:r>
            <w:r w:rsidR="002B0A5A" w:rsidRPr="002B0A5A">
              <w:rPr>
                <w:position w:val="-24"/>
              </w:rPr>
              <w:object w:dxaOrig="560" w:dyaOrig="620" w14:anchorId="176D1E93">
                <v:shape id="_x0000_i1040" type="#_x0000_t75" style="width:28.05pt;height:30.85pt" o:ole="">
                  <v:imagedata r:id="rId44" o:title=""/>
                </v:shape>
                <o:OLEObject Type="Embed" ProgID="Equation.DSMT4" ShapeID="_x0000_i1040" DrawAspect="Content" ObjectID="_1538920983" r:id="rId45"/>
              </w:object>
            </w:r>
          </w:p>
        </w:tc>
        <w:tc>
          <w:tcPr>
            <w:tcW w:w="5743" w:type="dxa"/>
          </w:tcPr>
          <w:p w14:paraId="628203A8" w14:textId="32964CE0" w:rsidR="0076587B" w:rsidRPr="00F1615B" w:rsidRDefault="0076587B" w:rsidP="002B0A5A">
            <w:pPr>
              <w:pStyle w:val="Pquestiontextpartsa"/>
            </w:pPr>
            <w:r w:rsidRPr="00E808D1">
              <w:rPr>
                <w:rStyle w:val="Cquestionpartlabelbold"/>
              </w:rPr>
              <w:t>(b)</w:t>
            </w:r>
            <w:r w:rsidRPr="00F1615B">
              <w:tab/>
            </w:r>
            <w:r w:rsidR="002B0A5A" w:rsidRPr="002B0A5A">
              <w:rPr>
                <w:position w:val="-24"/>
              </w:rPr>
              <w:object w:dxaOrig="2540" w:dyaOrig="660" w14:anchorId="6543D94F">
                <v:shape id="_x0000_i1041" type="#_x0000_t75" style="width:127.15pt;height:32.75pt" o:ole="">
                  <v:imagedata r:id="rId46" o:title=""/>
                </v:shape>
                <o:OLEObject Type="Embed" ProgID="Equation.DSMT4" ShapeID="_x0000_i1041" DrawAspect="Content" ObjectID="_1538920984" r:id="rId47"/>
              </w:object>
            </w:r>
            <w:r>
              <w:br/>
            </w:r>
            <w:r w:rsidRPr="00F1615B">
              <w:t xml:space="preserve">= </w:t>
            </w:r>
            <w:r w:rsidR="002B0A5A" w:rsidRPr="002B0A5A">
              <w:rPr>
                <w:position w:val="-32"/>
              </w:rPr>
              <w:object w:dxaOrig="2940" w:dyaOrig="740" w14:anchorId="088A3D05">
                <v:shape id="_x0000_i1042" type="#_x0000_t75" style="width:146.8pt;height:36.45pt" o:ole="">
                  <v:imagedata r:id="rId48" o:title=""/>
                </v:shape>
                <o:OLEObject Type="Embed" ProgID="Equation.DSMT4" ShapeID="_x0000_i1042" DrawAspect="Content" ObjectID="_1538920985" r:id="rId49"/>
              </w:object>
            </w:r>
            <w:r>
              <w:br/>
            </w:r>
            <w:r w:rsidRPr="00F1615B">
              <w:t xml:space="preserve">= </w:t>
            </w:r>
            <w:r w:rsidR="002B0A5A" w:rsidRPr="002B0A5A">
              <w:rPr>
                <w:position w:val="-24"/>
              </w:rPr>
              <w:object w:dxaOrig="560" w:dyaOrig="620" w14:anchorId="32A18F33">
                <v:shape id="_x0000_i1043" type="#_x0000_t75" style="width:28.05pt;height:30.85pt" o:ole="">
                  <v:imagedata r:id="rId50" o:title=""/>
                </v:shape>
                <o:OLEObject Type="Embed" ProgID="Equation.DSMT4" ShapeID="_x0000_i1043" DrawAspect="Content" ObjectID="_1538920986" r:id="rId51"/>
              </w:object>
            </w:r>
          </w:p>
        </w:tc>
      </w:tr>
      <w:tr w:rsidR="0076587B" w:rsidRPr="00F1615B" w14:paraId="20C485C0" w14:textId="77777777" w:rsidTr="00204584">
        <w:tc>
          <w:tcPr>
            <w:tcW w:w="4111" w:type="dxa"/>
          </w:tcPr>
          <w:p w14:paraId="2FC5F352" w14:textId="66322910" w:rsidR="0076587B" w:rsidRPr="00F1615B" w:rsidRDefault="0076587B" w:rsidP="002B0A5A">
            <w:pPr>
              <w:pStyle w:val="Pquestiontextpartsa"/>
            </w:pPr>
            <w:r w:rsidRPr="00E808D1">
              <w:rPr>
                <w:rStyle w:val="Cquestionpartlabelbold"/>
              </w:rPr>
              <w:t>(c)</w:t>
            </w:r>
            <w:r w:rsidRPr="00F1615B">
              <w:tab/>
            </w:r>
            <w:r w:rsidR="002B0A5A" w:rsidRPr="002B0A5A">
              <w:rPr>
                <w:position w:val="-24"/>
              </w:rPr>
              <w:object w:dxaOrig="1700" w:dyaOrig="620" w14:anchorId="7803766A">
                <v:shape id="_x0000_i1044" type="#_x0000_t75" style="width:85.1pt;height:30.85pt" o:ole="">
                  <v:imagedata r:id="rId52" o:title=""/>
                </v:shape>
                <o:OLEObject Type="Embed" ProgID="Equation.DSMT4" ShapeID="_x0000_i1044" DrawAspect="Content" ObjectID="_1538920987" r:id="rId53"/>
              </w:object>
            </w:r>
            <w:r>
              <w:br/>
            </w:r>
            <w:r w:rsidRPr="00F1615B">
              <w:t xml:space="preserve">= </w:t>
            </w:r>
            <w:r w:rsidR="002B0A5A" w:rsidRPr="002B0A5A">
              <w:rPr>
                <w:position w:val="-24"/>
              </w:rPr>
              <w:object w:dxaOrig="440" w:dyaOrig="620" w14:anchorId="6AB5B3E2">
                <v:shape id="_x0000_i1045" type="#_x0000_t75" style="width:21.5pt;height:30.85pt" o:ole="">
                  <v:imagedata r:id="rId54" o:title=""/>
                </v:shape>
                <o:OLEObject Type="Embed" ProgID="Equation.DSMT4" ShapeID="_x0000_i1045" DrawAspect="Content" ObjectID="_1538920988" r:id="rId55"/>
              </w:object>
            </w:r>
          </w:p>
        </w:tc>
        <w:tc>
          <w:tcPr>
            <w:tcW w:w="5743" w:type="dxa"/>
          </w:tcPr>
          <w:p w14:paraId="58146070" w14:textId="2C610C31" w:rsidR="0076587B" w:rsidRPr="00F1615B" w:rsidRDefault="0076587B" w:rsidP="002B0A5A">
            <w:pPr>
              <w:pStyle w:val="Pquestiontextpartsa"/>
            </w:pPr>
            <w:r w:rsidRPr="00E808D1">
              <w:rPr>
                <w:rStyle w:val="Cquestionpartlabelbold"/>
              </w:rPr>
              <w:t>(d)</w:t>
            </w:r>
            <w:r w:rsidRPr="00F1615B">
              <w:tab/>
            </w:r>
            <w:r w:rsidR="002B0A5A" w:rsidRPr="002B0A5A">
              <w:rPr>
                <w:position w:val="-24"/>
              </w:rPr>
              <w:object w:dxaOrig="3760" w:dyaOrig="660" w14:anchorId="190BAC4E">
                <v:shape id="_x0000_i1046" type="#_x0000_t75" style="width:187.95pt;height:32.75pt" o:ole="">
                  <v:imagedata r:id="rId56" o:title=""/>
                </v:shape>
                <o:OLEObject Type="Embed" ProgID="Equation.DSMT4" ShapeID="_x0000_i1046" DrawAspect="Content" ObjectID="_1538920989" r:id="rId57"/>
              </w:object>
            </w:r>
            <w:r>
              <w:br/>
            </w:r>
            <w:r w:rsidRPr="00F1615B">
              <w:t xml:space="preserve">= </w:t>
            </w:r>
            <w:r w:rsidR="002B0A5A" w:rsidRPr="002B0A5A">
              <w:rPr>
                <w:position w:val="-24"/>
              </w:rPr>
              <w:object w:dxaOrig="1560" w:dyaOrig="620" w14:anchorId="73122174">
                <v:shape id="_x0000_i1047" type="#_x0000_t75" style="width:77.6pt;height:30.85pt" o:ole="">
                  <v:imagedata r:id="rId58" o:title=""/>
                </v:shape>
                <o:OLEObject Type="Embed" ProgID="Equation.DSMT4" ShapeID="_x0000_i1047" DrawAspect="Content" ObjectID="_1538920990" r:id="rId59"/>
              </w:object>
            </w:r>
            <w:r>
              <w:br/>
            </w:r>
            <w:r w:rsidRPr="00F1615B">
              <w:t xml:space="preserve">= </w:t>
            </w:r>
            <w:r w:rsidR="002B0A5A" w:rsidRPr="002B0A5A">
              <w:rPr>
                <w:position w:val="-24"/>
              </w:rPr>
              <w:object w:dxaOrig="700" w:dyaOrig="620" w14:anchorId="0148E3BA">
                <v:shape id="_x0000_i1048" type="#_x0000_t75" style="width:35.55pt;height:30.85pt" o:ole="">
                  <v:imagedata r:id="rId60" o:title=""/>
                </v:shape>
                <o:OLEObject Type="Embed" ProgID="Equation.DSMT4" ShapeID="_x0000_i1048" DrawAspect="Content" ObjectID="_1538920991" r:id="rId61"/>
              </w:object>
            </w:r>
          </w:p>
        </w:tc>
      </w:tr>
    </w:tbl>
    <w:p w14:paraId="42BD3E10" w14:textId="77777777" w:rsidR="00A10E7B" w:rsidRDefault="00A10E7B" w:rsidP="00A10E7B">
      <w:pPr>
        <w:pStyle w:val="Pquestionheadingsx"/>
      </w:pPr>
      <w:r w:rsidRPr="00DF7F34">
        <w:t xml:space="preserve">Question </w:t>
      </w:r>
      <w:r>
        <w:t>22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[5.1, 5.7</w:t>
      </w:r>
      <w:r w:rsidRPr="00DF7F34">
        <w:t>]</w:t>
      </w:r>
    </w:p>
    <w:p w14:paraId="30097D2B" w14:textId="6B2E62EF" w:rsidR="0076587B" w:rsidRPr="00F1615B" w:rsidRDefault="0076587B" w:rsidP="00A10E7B">
      <w:pPr>
        <w:pStyle w:val="Pquestiontextpartsa"/>
      </w:pPr>
      <w:r w:rsidRPr="00DE6E72">
        <w:rPr>
          <w:rStyle w:val="Cquestionpartlabelbold"/>
        </w:rPr>
        <w:t>(a)</w:t>
      </w:r>
      <w:r w:rsidRPr="00DE6E72">
        <w:rPr>
          <w:rStyle w:val="Cquestionpartlabelbold"/>
        </w:rPr>
        <w:tab/>
      </w:r>
      <w:r w:rsidRPr="00F1615B">
        <w:t xml:space="preserve">Area of rectangle: 20 </w:t>
      </w:r>
      <w:r w:rsidRPr="00F1615B">
        <w:sym w:font="Symbol" w:char="F0B4"/>
      </w:r>
      <w:r w:rsidRPr="00F1615B">
        <w:t xml:space="preserve"> 30 = 600 cm</w:t>
      </w:r>
      <w:r w:rsidRPr="00A202C4">
        <w:rPr>
          <w:rStyle w:val="Csuperscript"/>
        </w:rPr>
        <w:t>2</w:t>
      </w:r>
      <w:r>
        <w:br/>
      </w:r>
      <w:r w:rsidRPr="00F1615B">
        <w:t xml:space="preserve">Area of circles = 6 </w:t>
      </w:r>
      <w:r w:rsidRPr="00F1615B">
        <w:sym w:font="Symbol" w:char="F0B4"/>
      </w:r>
      <w:r w:rsidRPr="00F1615B">
        <w:t xml:space="preserve"> </w:t>
      </w:r>
      <w:r w:rsidRPr="00F1615B">
        <w:sym w:font="Symbol" w:char="F070"/>
      </w:r>
      <w:r w:rsidRPr="00F1615B">
        <w:t xml:space="preserve"> </w:t>
      </w:r>
      <w:r w:rsidRPr="00F1615B">
        <w:sym w:font="Symbol" w:char="F0B4"/>
      </w:r>
      <w:r w:rsidRPr="00F1615B">
        <w:t xml:space="preserve"> 5</w:t>
      </w:r>
      <w:r w:rsidRPr="00A202C4">
        <w:rPr>
          <w:rStyle w:val="Csuperscript"/>
        </w:rPr>
        <w:t>2</w:t>
      </w:r>
      <w:r w:rsidRPr="00F1615B">
        <w:t xml:space="preserve"> = 471.238 898</w:t>
      </w:r>
      <w:r>
        <w:br/>
      </w:r>
      <w:r w:rsidRPr="00F1615B">
        <w:t>Area not used</w:t>
      </w:r>
      <w:r>
        <w:t xml:space="preserve"> =</w:t>
      </w:r>
      <w:r w:rsidRPr="00F1615B">
        <w:t xml:space="preserve"> 128.761 102</w:t>
      </w:r>
      <w:r>
        <w:br/>
        <w:t xml:space="preserve">= </w:t>
      </w:r>
      <w:r w:rsidRPr="00F1615B">
        <w:t>128.76 cm</w:t>
      </w:r>
      <w:r w:rsidRPr="00A202C4">
        <w:rPr>
          <w:rStyle w:val="Csuperscript"/>
        </w:rPr>
        <w:t>2</w:t>
      </w:r>
      <w:r w:rsidRPr="00F1615B">
        <w:t xml:space="preserve"> </w:t>
      </w:r>
    </w:p>
    <w:p w14:paraId="7713B8F4" w14:textId="7705794E" w:rsidR="0076587B" w:rsidRPr="00F1615B" w:rsidRDefault="0076587B" w:rsidP="0076587B">
      <w:pPr>
        <w:pStyle w:val="Pquestiontextpartsa"/>
      </w:pPr>
      <w:r w:rsidRPr="00DE6E72">
        <w:rPr>
          <w:rStyle w:val="Cquestionpartlabelbold"/>
        </w:rPr>
        <w:t>(b)</w:t>
      </w:r>
      <w:r w:rsidRPr="00F1615B">
        <w:tab/>
        <w:t xml:space="preserve">Area of rectangle: 15 </w:t>
      </w:r>
      <w:r w:rsidRPr="00F1615B">
        <w:sym w:font="Symbol" w:char="F0B4"/>
      </w:r>
      <w:r w:rsidRPr="00F1615B">
        <w:t xml:space="preserve"> 7.5 = 112.5 cm</w:t>
      </w:r>
      <w:r w:rsidRPr="00A202C4">
        <w:rPr>
          <w:rStyle w:val="Csuperscript"/>
        </w:rPr>
        <w:t>2</w:t>
      </w:r>
      <w:r>
        <w:br/>
      </w:r>
      <w:r w:rsidRPr="00F1615B">
        <w:t>Area of circle</w:t>
      </w:r>
      <w:r>
        <w:t xml:space="preserve"> =</w:t>
      </w:r>
      <w:r w:rsidRPr="00F1615B">
        <w:t xml:space="preserve"> </w:t>
      </w:r>
      <w:r w:rsidRPr="00F1615B">
        <w:sym w:font="Symbol" w:char="F070"/>
      </w:r>
      <w:r w:rsidRPr="00F1615B">
        <w:t xml:space="preserve"> </w:t>
      </w:r>
      <w:r w:rsidRPr="00F1615B">
        <w:sym w:font="Symbol" w:char="F0B4"/>
      </w:r>
      <w:r w:rsidRPr="00F1615B">
        <w:t xml:space="preserve"> 2.5</w:t>
      </w:r>
      <w:r w:rsidRPr="00A202C4">
        <w:rPr>
          <w:rStyle w:val="Csuperscript"/>
        </w:rPr>
        <w:t>2</w:t>
      </w:r>
      <w:r w:rsidRPr="00F1615B">
        <w:t xml:space="preserve"> = 19.634 954 08</w:t>
      </w:r>
      <w:r>
        <w:br/>
      </w:r>
      <w:r w:rsidRPr="00F1615B">
        <w:t>Area of shape</w:t>
      </w:r>
      <w:r>
        <w:t xml:space="preserve"> =</w:t>
      </w:r>
      <w:r w:rsidRPr="00F1615B">
        <w:t xml:space="preserve"> 92.865 045 92</w:t>
      </w:r>
      <w:r>
        <w:br/>
        <w:t xml:space="preserve">= </w:t>
      </w:r>
      <w:r w:rsidRPr="00F1615B">
        <w:t>92.87 cm</w:t>
      </w:r>
      <w:r w:rsidRPr="00A202C4">
        <w:rPr>
          <w:rStyle w:val="Csuperscript"/>
        </w:rPr>
        <w:t>2</w:t>
      </w:r>
    </w:p>
    <w:p w14:paraId="4AAB5CC7" w14:textId="4F7BCC32" w:rsidR="0076587B" w:rsidRPr="00F1615B" w:rsidRDefault="00204584" w:rsidP="0076587B">
      <w:pPr>
        <w:pStyle w:val="Pquestiontextpartsa"/>
      </w:pPr>
      <w:r w:rsidRPr="009A1D97">
        <w:rPr>
          <w:highlight w:val="lightGray"/>
        </w:rPr>
        <w:t>[10A]</w:t>
      </w:r>
      <w:r>
        <w:rPr>
          <w:rStyle w:val="Cquestionpartlabelbold"/>
        </w:rPr>
        <w:t xml:space="preserve">  </w:t>
      </w:r>
      <w:r w:rsidR="0076587B" w:rsidRPr="00DE6E72">
        <w:rPr>
          <w:rStyle w:val="Cquestionpartlabelbold"/>
        </w:rPr>
        <w:t>(c)</w:t>
      </w:r>
      <w:r>
        <w:t xml:space="preserve">  </w:t>
      </w:r>
      <w:r w:rsidR="002B0A5A" w:rsidRPr="002B0A5A">
        <w:rPr>
          <w:position w:val="-24"/>
        </w:rPr>
        <w:object w:dxaOrig="1920" w:dyaOrig="620" w14:anchorId="1A0F06CE">
          <v:shape id="_x0000_i1049" type="#_x0000_t75" style="width:96.3pt;height:30.85pt" o:ole="">
            <v:imagedata r:id="rId62" o:title=""/>
          </v:shape>
          <o:OLEObject Type="Embed" ProgID="Equation.DSMT4" ShapeID="_x0000_i1049" DrawAspect="Content" ObjectID="_1538920992" r:id="rId63"/>
        </w:object>
      </w:r>
      <w:r w:rsidR="0076587B" w:rsidRPr="00F1615B">
        <w:t xml:space="preserve"> so </w:t>
      </w:r>
      <w:r w:rsidR="002B0A5A" w:rsidRPr="002B0A5A">
        <w:rPr>
          <w:position w:val="-28"/>
        </w:rPr>
        <w:object w:dxaOrig="1860" w:dyaOrig="660" w14:anchorId="332A8027">
          <v:shape id="_x0000_i1050" type="#_x0000_t75" style="width:92.55pt;height:32.75pt" o:ole="">
            <v:imagedata r:id="rId64" o:title=""/>
          </v:shape>
          <o:OLEObject Type="Embed" ProgID="Equation.DSMT4" ShapeID="_x0000_i1050" DrawAspect="Content" ObjectID="_1538920993" r:id="rId65"/>
        </w:object>
      </w:r>
      <w:r w:rsidR="0076587B">
        <w:br/>
      </w:r>
      <w:r>
        <w:tab/>
        <w:t xml:space="preserve">      </w:t>
      </w:r>
      <w:r w:rsidR="0076587B" w:rsidRPr="00F1615B">
        <w:t xml:space="preserve">volume = </w:t>
      </w:r>
      <w:r w:rsidR="002B0A5A" w:rsidRPr="002B0A5A">
        <w:rPr>
          <w:position w:val="-24"/>
        </w:rPr>
        <w:object w:dxaOrig="499" w:dyaOrig="620" w14:anchorId="508CDBA0">
          <v:shape id="_x0000_i1051" type="#_x0000_t75" style="width:24.3pt;height:30.85pt" o:ole="">
            <v:imagedata r:id="rId66" o:title=""/>
          </v:shape>
          <o:OLEObject Type="Embed" ProgID="Equation.DSMT4" ShapeID="_x0000_i1051" DrawAspect="Content" ObjectID="_1538920994" r:id="rId67"/>
        </w:object>
      </w:r>
      <w:r w:rsidR="0076587B" w:rsidRPr="00F1615B">
        <w:t xml:space="preserve"> = 22.1 cm</w:t>
      </w:r>
      <w:r w:rsidR="00976729">
        <w:rPr>
          <w:rStyle w:val="Csuperscript"/>
        </w:rPr>
        <w:t>3</w:t>
      </w:r>
    </w:p>
    <w:p w14:paraId="18696679" w14:textId="77777777" w:rsidR="00204584" w:rsidRDefault="00204584" w:rsidP="00204584">
      <w:pPr>
        <w:pStyle w:val="Pquestiontextpartsa"/>
        <w:keepNext/>
      </w:pPr>
      <w:r w:rsidRPr="009A1D97">
        <w:rPr>
          <w:highlight w:val="lightGray"/>
        </w:rPr>
        <w:lastRenderedPageBreak/>
        <w:t>[10A]</w:t>
      </w:r>
      <w:r>
        <w:rPr>
          <w:rStyle w:val="Cquestionpartlabelbold"/>
        </w:rPr>
        <w:t xml:space="preserve">  </w:t>
      </w:r>
      <w:r w:rsidR="0076587B" w:rsidRPr="00DE6E72">
        <w:rPr>
          <w:rStyle w:val="Cquestionpartlabelbold"/>
        </w:rPr>
        <w:t>(d)</w:t>
      </w:r>
      <w:r>
        <w:t xml:space="preserve">  </w:t>
      </w:r>
      <w:r w:rsidR="002B0A5A" w:rsidRPr="002B0A5A">
        <w:rPr>
          <w:position w:val="-24"/>
        </w:rPr>
        <w:object w:dxaOrig="3700" w:dyaOrig="620" w14:anchorId="3DB07358">
          <v:shape id="_x0000_i1052" type="#_x0000_t75" style="width:185.15pt;height:30.85pt" o:ole="">
            <v:imagedata r:id="rId68" o:title=""/>
          </v:shape>
          <o:OLEObject Type="Embed" ProgID="Equation.DSMT4" ShapeID="_x0000_i1052" DrawAspect="Content" ObjectID="_1538920995" r:id="rId69"/>
        </w:object>
      </w:r>
    </w:p>
    <w:p w14:paraId="54159826" w14:textId="1D2654B3" w:rsidR="00204584" w:rsidRDefault="00204584" w:rsidP="00204584">
      <w:pPr>
        <w:pStyle w:val="Pquestiontextpartsa"/>
        <w:keepNext/>
      </w:pPr>
      <w:r>
        <w:tab/>
      </w:r>
      <w:r>
        <w:tab/>
        <w:t xml:space="preserve">                                 </w:t>
      </w:r>
      <w:r w:rsidR="0076587B" w:rsidRPr="00F1615B">
        <w:t xml:space="preserve">= </w:t>
      </w:r>
      <w:r w:rsidR="002B0A5A" w:rsidRPr="002B0A5A">
        <w:rPr>
          <w:position w:val="-24"/>
        </w:rPr>
        <w:object w:dxaOrig="440" w:dyaOrig="620" w14:anchorId="6F37ADD8">
          <v:shape id="_x0000_i1053" type="#_x0000_t75" style="width:21.5pt;height:30.85pt" o:ole="">
            <v:imagedata r:id="rId70" o:title=""/>
          </v:shape>
          <o:OLEObject Type="Embed" ProgID="Equation.DSMT4" ShapeID="_x0000_i1053" DrawAspect="Content" ObjectID="_1538920996" r:id="rId71"/>
        </w:object>
      </w:r>
    </w:p>
    <w:p w14:paraId="2B132D1D" w14:textId="117F2DCC" w:rsidR="0076587B" w:rsidRPr="00F1615B" w:rsidRDefault="00204584" w:rsidP="0076587B">
      <w:pPr>
        <w:pStyle w:val="Pquestiontextpartsa"/>
      </w:pPr>
      <w:r>
        <w:tab/>
      </w:r>
      <w:r>
        <w:tab/>
        <w:t xml:space="preserve">                                 </w:t>
      </w:r>
      <w:r w:rsidR="0076587B" w:rsidRPr="00F1615B">
        <w:t>= 50 mL/L</w:t>
      </w:r>
    </w:p>
    <w:p w14:paraId="4A36CBB3" w14:textId="77777777" w:rsidR="00A10E7B" w:rsidRDefault="00A10E7B" w:rsidP="00A10E7B">
      <w:pPr>
        <w:pStyle w:val="Pquestionheadingsx"/>
      </w:pPr>
      <w:r w:rsidRPr="00DF7F34">
        <w:t xml:space="preserve">Question </w:t>
      </w:r>
      <w:r>
        <w:t>23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  <w:t>[6.3</w:t>
      </w:r>
      <w:r w:rsidRPr="00DF7F34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137"/>
      </w:tblGrid>
      <w:tr w:rsidR="001F435E" w14:paraId="3C69ABA4" w14:textId="77777777" w:rsidTr="00204584">
        <w:tc>
          <w:tcPr>
            <w:tcW w:w="2943" w:type="dxa"/>
          </w:tcPr>
          <w:p w14:paraId="33DCA656" w14:textId="45ECE446" w:rsidR="001F435E" w:rsidRDefault="001F435E" w:rsidP="002B0A5A">
            <w:pPr>
              <w:pStyle w:val="Pquestiontextpartsa"/>
            </w:pPr>
            <w:r w:rsidRPr="00DE6E72">
              <w:rPr>
                <w:rStyle w:val="Cquestionpartlabelbold"/>
              </w:rPr>
              <w:t>(a)</w:t>
            </w:r>
            <w:r>
              <w:tab/>
              <w:t>tan(</w:t>
            </w:r>
            <w:r>
              <w:sym w:font="Symbol" w:char="F071"/>
            </w:r>
            <w:r>
              <w:t xml:space="preserve">) = </w:t>
            </w:r>
            <w:r w:rsidR="002B0A5A" w:rsidRPr="002B0A5A">
              <w:rPr>
                <w:position w:val="-24"/>
              </w:rPr>
              <w:object w:dxaOrig="240" w:dyaOrig="620" w14:anchorId="6851E778">
                <v:shape id="_x0000_i1054" type="#_x0000_t75" style="width:12.15pt;height:30.85pt" o:ole="">
                  <v:imagedata r:id="rId72" o:title=""/>
                </v:shape>
                <o:OLEObject Type="Embed" ProgID="Equation.DSMT4" ShapeID="_x0000_i1054" DrawAspect="Content" ObjectID="_1538920997" r:id="rId73"/>
              </w:object>
            </w:r>
            <w:r>
              <w:br/>
            </w:r>
            <w:r>
              <w:sym w:font="Symbol" w:char="F071"/>
            </w:r>
            <w:r>
              <w:t xml:space="preserve"> = 29</w:t>
            </w:r>
            <w:r>
              <w:sym w:font="Symbol" w:char="F0B0"/>
            </w:r>
            <w:r>
              <w:t>44'42''</w:t>
            </w:r>
          </w:p>
        </w:tc>
        <w:tc>
          <w:tcPr>
            <w:tcW w:w="7137" w:type="dxa"/>
          </w:tcPr>
          <w:p w14:paraId="32E5FEB8" w14:textId="7A0BD89E" w:rsidR="001F435E" w:rsidRDefault="001F435E" w:rsidP="002B0A5A">
            <w:pPr>
              <w:pStyle w:val="Pquestiontextpartsa"/>
            </w:pPr>
            <w:r w:rsidRPr="00DE6E72">
              <w:rPr>
                <w:rStyle w:val="Cquestionpartlabelbold"/>
              </w:rPr>
              <w:t>(b)</w:t>
            </w:r>
            <w:r>
              <w:tab/>
              <w:t>cos(</w:t>
            </w:r>
            <w:r>
              <w:sym w:font="Symbol" w:char="F071"/>
            </w:r>
            <w:r>
              <w:t xml:space="preserve">) = </w:t>
            </w:r>
            <w:r w:rsidR="002B0A5A" w:rsidRPr="002B0A5A">
              <w:rPr>
                <w:position w:val="-24"/>
              </w:rPr>
              <w:object w:dxaOrig="240" w:dyaOrig="620" w14:anchorId="5FCF0B3C">
                <v:shape id="_x0000_i1055" type="#_x0000_t75" style="width:12.15pt;height:30.85pt" o:ole="">
                  <v:imagedata r:id="rId74" o:title=""/>
                </v:shape>
                <o:OLEObject Type="Embed" ProgID="Equation.DSMT4" ShapeID="_x0000_i1055" DrawAspect="Content" ObjectID="_1538920998" r:id="rId75"/>
              </w:object>
            </w:r>
            <w:r>
              <w:br/>
            </w:r>
            <w:r>
              <w:sym w:font="Symbol" w:char="F071"/>
            </w:r>
            <w:r>
              <w:t xml:space="preserve"> = 66</w:t>
            </w:r>
            <w:r>
              <w:sym w:font="Symbol" w:char="F0B0"/>
            </w:r>
            <w:r>
              <w:t>25'19''</w:t>
            </w:r>
          </w:p>
        </w:tc>
      </w:tr>
    </w:tbl>
    <w:p w14:paraId="06845899" w14:textId="77777777" w:rsidR="00A10E7B" w:rsidRDefault="00A10E7B" w:rsidP="00A10E7B">
      <w:pPr>
        <w:pStyle w:val="Pquestionheadingsx"/>
      </w:pPr>
      <w:r w:rsidRPr="00DF7F34">
        <w:t xml:space="preserve">Question </w:t>
      </w:r>
      <w:r>
        <w:t>24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[6.5</w:t>
      </w:r>
      <w:r w:rsidRPr="00DF7F34">
        <w:t>]</w:t>
      </w:r>
    </w:p>
    <w:p w14:paraId="1F748BA6" w14:textId="77777777" w:rsidR="00976729" w:rsidRDefault="00A10E7B" w:rsidP="00A10E7B">
      <w:pPr>
        <w:pStyle w:val="Pquestiontextpartsa"/>
      </w:pPr>
      <w:r w:rsidRPr="00DE6E72">
        <w:rPr>
          <w:rStyle w:val="Cquestionpartlabelbold"/>
        </w:rPr>
        <w:t xml:space="preserve"> </w:t>
      </w:r>
      <w:r w:rsidR="0076587B" w:rsidRPr="00DE6E72">
        <w:rPr>
          <w:rStyle w:val="Cquestionpartlabelbold"/>
        </w:rPr>
        <w:t>(a)</w:t>
      </w:r>
      <w:r w:rsidR="0076587B">
        <w:tab/>
      </w:r>
    </w:p>
    <w:p w14:paraId="7CB77248" w14:textId="551E3433" w:rsidR="0076587B" w:rsidRPr="00F1615B" w:rsidRDefault="0076587B" w:rsidP="00A10E7B">
      <w:pPr>
        <w:pStyle w:val="Pquestiontextpartsa"/>
      </w:pPr>
      <w:r>
        <w:rPr>
          <w:noProof/>
        </w:rPr>
        <w:drawing>
          <wp:inline distT="0" distB="0" distL="0" distR="0" wp14:anchorId="77B4FBAD" wp14:editId="752815D4">
            <wp:extent cx="3200400" cy="1346200"/>
            <wp:effectExtent l="0" t="0" r="0" b="0"/>
            <wp:docPr id="250" name="Picture 250" descr="PM10_PR_ESA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PM10_PR_ESA01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A202C4">
        <w:rPr>
          <w:rStyle w:val="Cmathsexpressions"/>
          <w:rFonts w:eastAsiaTheme="majorEastAsia"/>
        </w:rPr>
        <w:t>c</w:t>
      </w:r>
      <w:r w:rsidRPr="00A202C4">
        <w:rPr>
          <w:rStyle w:val="Csuperscript"/>
        </w:rPr>
        <w:t>2</w:t>
      </w:r>
      <w:r w:rsidRPr="00F1615B">
        <w:t xml:space="preserve"> = 1.5</w:t>
      </w:r>
      <w:r w:rsidRPr="00A202C4">
        <w:rPr>
          <w:rStyle w:val="Csuperscript"/>
        </w:rPr>
        <w:t>2</w:t>
      </w:r>
      <w:r w:rsidRPr="00F1615B">
        <w:t xml:space="preserve"> + 2.5</w:t>
      </w:r>
      <w:r w:rsidRPr="00A202C4">
        <w:rPr>
          <w:rStyle w:val="Csuperscript"/>
        </w:rPr>
        <w:t>2</w:t>
      </w:r>
      <w:r w:rsidRPr="00F1615B">
        <w:t xml:space="preserve"> </w:t>
      </w:r>
      <w:r w:rsidRPr="00F1615B">
        <w:sym w:font="Symbol" w:char="F02D"/>
      </w:r>
      <w:r w:rsidRPr="00F1615B">
        <w:t xml:space="preserve"> 2 </w:t>
      </w:r>
      <w:r w:rsidRPr="00F1615B">
        <w:sym w:font="Symbol" w:char="F0B4"/>
      </w:r>
      <w:r w:rsidRPr="00F1615B">
        <w:t xml:space="preserve"> 1.5 </w:t>
      </w:r>
      <w:r w:rsidRPr="00F1615B">
        <w:sym w:font="Symbol" w:char="F0B4"/>
      </w:r>
      <w:r w:rsidRPr="00F1615B">
        <w:t xml:space="preserve"> 2.5 </w:t>
      </w:r>
      <w:r w:rsidRPr="00F1615B">
        <w:sym w:font="Symbol" w:char="F0B4"/>
      </w:r>
      <w:r w:rsidRPr="00F1615B">
        <w:t xml:space="preserve"> cos(142</w:t>
      </w:r>
      <w:r w:rsidR="000A0A2D">
        <w:sym w:font="Symbol" w:char="F0B0"/>
      </w:r>
      <w:r w:rsidRPr="00F1615B">
        <w:t>)</w:t>
      </w:r>
      <w:r>
        <w:br/>
      </w:r>
      <w:r w:rsidRPr="00F1615B">
        <w:t xml:space="preserve"> = 14.410</w:t>
      </w:r>
      <w:r w:rsidR="00976729">
        <w:t>...</w:t>
      </w:r>
      <w:r>
        <w:br/>
      </w:r>
      <w:r w:rsidRPr="00F1615B">
        <w:t xml:space="preserve"> </w:t>
      </w:r>
      <w:r w:rsidRPr="00A202C4">
        <w:rPr>
          <w:rStyle w:val="Cmathsexpressions"/>
          <w:rFonts w:eastAsiaTheme="majorEastAsia"/>
        </w:rPr>
        <w:t>c</w:t>
      </w:r>
      <w:r w:rsidRPr="00F1615B">
        <w:t xml:space="preserve"> = 3.796</w:t>
      </w:r>
      <w:r w:rsidR="00976729">
        <w:t>...</w:t>
      </w:r>
      <w:r>
        <w:br/>
      </w:r>
      <w:r w:rsidRPr="00F1615B">
        <w:t>So, the distance back to camp is 3.80 km</w:t>
      </w:r>
    </w:p>
    <w:p w14:paraId="7C8DB953" w14:textId="77777777" w:rsidR="00976729" w:rsidRDefault="0076587B" w:rsidP="0076587B">
      <w:pPr>
        <w:pStyle w:val="Pquestiontextpartsa"/>
      </w:pPr>
      <w:r w:rsidRPr="00A202C4">
        <w:rPr>
          <w:rStyle w:val="Cquestionpartlabelbold"/>
        </w:rPr>
        <w:t>(b)</w:t>
      </w:r>
      <w:r w:rsidRPr="00A202C4">
        <w:tab/>
      </w:r>
    </w:p>
    <w:p w14:paraId="3FA4DADD" w14:textId="33EE4D06" w:rsidR="00976729" w:rsidRDefault="00976729" w:rsidP="0076587B">
      <w:pPr>
        <w:pStyle w:val="Pquestiontextpartsa"/>
      </w:pPr>
      <w:r w:rsidRPr="002B0A5A">
        <w:rPr>
          <w:position w:val="-60"/>
        </w:rPr>
        <w:object w:dxaOrig="2299" w:dyaOrig="1320" w14:anchorId="4F99C869">
          <v:shape id="_x0000_i1056" type="#_x0000_t75" style="width:115pt;height:66.4pt" o:ole="">
            <v:imagedata r:id="rId77" o:title=""/>
          </v:shape>
          <o:OLEObject Type="Embed" ProgID="Equation.DSMT4" ShapeID="_x0000_i1056" DrawAspect="Content" ObjectID="_1538920999" r:id="rId78"/>
        </w:object>
      </w:r>
      <w:r w:rsidR="0076587B">
        <w:br/>
      </w:r>
      <w:r w:rsidR="0076587B" w:rsidRPr="00F1615B">
        <w:sym w:font="Symbol" w:char="F061"/>
      </w:r>
      <w:r w:rsidR="0076587B" w:rsidRPr="00F1615B">
        <w:t xml:space="preserve"> = </w:t>
      </w:r>
      <w:r w:rsidR="0076587B">
        <w:t>14</w:t>
      </w:r>
      <w:r w:rsidR="0076587B" w:rsidRPr="00F1615B">
        <w:t>.</w:t>
      </w:r>
      <w:r>
        <w:t>08...</w:t>
      </w:r>
      <w:r w:rsidRPr="00976729">
        <w:t xml:space="preserve"> </w:t>
      </w:r>
      <w:r w:rsidRPr="00F1615B">
        <w:sym w:font="Symbol" w:char="F0B0"/>
      </w:r>
    </w:p>
    <w:p w14:paraId="103621B2" w14:textId="69A04117" w:rsidR="00976729" w:rsidRDefault="0076587B" w:rsidP="0076587B">
      <w:pPr>
        <w:pStyle w:val="Pquestiontextpartsa"/>
      </w:pPr>
      <w:r w:rsidRPr="00F1615B">
        <w:t xml:space="preserve">270 </w:t>
      </w:r>
      <w:r w:rsidRPr="00F1615B">
        <w:sym w:font="Symbol" w:char="F02D"/>
      </w:r>
      <w:r w:rsidRPr="00F1615B">
        <w:t xml:space="preserve"> </w:t>
      </w:r>
      <w:r w:rsidR="00976729" w:rsidRPr="00F1615B">
        <w:sym w:font="Symbol" w:char="F061"/>
      </w:r>
      <w:r w:rsidRPr="00F1615B">
        <w:t xml:space="preserve"> </w:t>
      </w:r>
      <w:r w:rsidRPr="00F1615B">
        <w:sym w:font="Symbol" w:char="F02D"/>
      </w:r>
      <w:r w:rsidRPr="00F1615B">
        <w:t xml:space="preserve"> 5 = </w:t>
      </w:r>
      <w:r w:rsidR="00976729">
        <w:t xml:space="preserve">270 – 14.08... – 5 = </w:t>
      </w:r>
      <w:r w:rsidRPr="00F1615B">
        <w:t>2</w:t>
      </w:r>
      <w:r>
        <w:t>50</w:t>
      </w:r>
      <w:r w:rsidRPr="00F1615B">
        <w:t>.</w:t>
      </w:r>
      <w:r w:rsidR="00976729">
        <w:t>92...</w:t>
      </w:r>
    </w:p>
    <w:p w14:paraId="24A82EF7" w14:textId="07B75640" w:rsidR="0076587B" w:rsidRDefault="0076587B" w:rsidP="0076587B">
      <w:pPr>
        <w:pStyle w:val="Pquestiontextpartsa"/>
      </w:pPr>
      <w:r w:rsidRPr="00F1615B">
        <w:t>The scout needs to follow a bearing of 2</w:t>
      </w:r>
      <w:r>
        <w:t>51</w:t>
      </w:r>
      <w:r w:rsidRPr="00F1615B">
        <w:sym w:font="Symbol" w:char="F0B0"/>
      </w:r>
      <w:r w:rsidRPr="00F1615B">
        <w:t>T</w:t>
      </w:r>
      <w:r>
        <w:t>.</w:t>
      </w:r>
    </w:p>
    <w:p w14:paraId="425445B5" w14:textId="63EB2265" w:rsidR="00A10E7B" w:rsidRDefault="00A10E7B" w:rsidP="00A10E7B">
      <w:pPr>
        <w:pStyle w:val="Pquestionheadingsx"/>
      </w:pPr>
      <w:r w:rsidRPr="00DF7F34">
        <w:t xml:space="preserve">Question </w:t>
      </w:r>
      <w:r>
        <w:t>25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[7.5</w:t>
      </w:r>
      <w:r w:rsidRPr="00DF7F34">
        <w:t>]</w:t>
      </w:r>
      <w:r w:rsidR="00204584">
        <w:t xml:space="preserve"> </w:t>
      </w:r>
      <w:r w:rsidR="00204584" w:rsidRPr="009A1D97">
        <w:rPr>
          <w:highlight w:val="lightGray"/>
        </w:rPr>
        <w:t>[10A]</w:t>
      </w:r>
    </w:p>
    <w:p w14:paraId="2566ACDA" w14:textId="1C044E95" w:rsidR="0076587B" w:rsidRPr="00F1615B" w:rsidRDefault="002B0A5A" w:rsidP="0076587B">
      <w:pPr>
        <w:pStyle w:val="Pquestiontextmainstem"/>
      </w:pPr>
      <w:r w:rsidRPr="002B0A5A">
        <w:rPr>
          <w:position w:val="-24"/>
        </w:rPr>
        <w:object w:dxaOrig="1719" w:dyaOrig="620" w14:anchorId="6C87F36A">
          <v:shape id="_x0000_i1057" type="#_x0000_t75" style="width:86.05pt;height:30.85pt" o:ole="">
            <v:imagedata r:id="rId79" o:title=""/>
          </v:shape>
          <o:OLEObject Type="Embed" ProgID="Equation.DSMT4" ShapeID="_x0000_i1057" DrawAspect="Content" ObjectID="_1538921000" r:id="rId80"/>
        </w:object>
      </w:r>
    </w:p>
    <w:p w14:paraId="6F01FCB0" w14:textId="69F86E94" w:rsidR="0076587B" w:rsidRPr="00F1615B" w:rsidRDefault="002B0A5A" w:rsidP="0076587B">
      <w:pPr>
        <w:pStyle w:val="Pquestiontextmainstem"/>
      </w:pPr>
      <w:r w:rsidRPr="002B0A5A">
        <w:rPr>
          <w:position w:val="-24"/>
        </w:rPr>
        <w:object w:dxaOrig="2280" w:dyaOrig="620" w14:anchorId="02CFE95B">
          <v:shape id="_x0000_i1058" type="#_x0000_t75" style="width:114.1pt;height:30.85pt" o:ole="">
            <v:imagedata r:id="rId81" o:title=""/>
          </v:shape>
          <o:OLEObject Type="Embed" ProgID="Equation.DSMT4" ShapeID="_x0000_i1058" DrawAspect="Content" ObjectID="_1538921001" r:id="rId82"/>
        </w:object>
      </w:r>
    </w:p>
    <w:p w14:paraId="66811F92" w14:textId="2B03324F" w:rsidR="00F965E9" w:rsidRPr="00F1615B" w:rsidRDefault="0076587B" w:rsidP="0076587B">
      <w:pPr>
        <w:pStyle w:val="Pquestiontextmainstem"/>
      </w:pPr>
      <w:r w:rsidRPr="00F1615B">
        <w:sym w:font="Symbol" w:char="F071"/>
      </w:r>
      <w:r w:rsidRPr="00F1615B">
        <w:t xml:space="preserve"> = 43.47</w:t>
      </w:r>
      <w:r w:rsidRPr="00F1615B">
        <w:sym w:font="Symbol" w:char="F0B0"/>
      </w:r>
      <w:r w:rsidRPr="00F1615B">
        <w:t xml:space="preserve"> or 43</w:t>
      </w:r>
      <w:r w:rsidRPr="00F1615B">
        <w:sym w:font="Symbol" w:char="F0B0"/>
      </w:r>
      <w:r w:rsidRPr="00F1615B">
        <w:t>28'</w:t>
      </w:r>
    </w:p>
    <w:p w14:paraId="2EBA0F62" w14:textId="77777777" w:rsidR="00A10E7B" w:rsidRDefault="00A10E7B" w:rsidP="00A10E7B">
      <w:pPr>
        <w:pStyle w:val="Pquestionheadingsx"/>
      </w:pPr>
      <w:r w:rsidRPr="00DF7F34">
        <w:t xml:space="preserve">Question </w:t>
      </w:r>
      <w:r>
        <w:t>26</w:t>
      </w:r>
      <w:r w:rsidRPr="00DF7F34">
        <w:tab/>
      </w:r>
      <w:r>
        <w:rPr>
          <w:rStyle w:val="Cmarkslabel"/>
        </w:rPr>
        <w:t>7</w:t>
      </w:r>
      <w:r w:rsidRPr="00DF7F34">
        <w:rPr>
          <w:rStyle w:val="Cmarkslabel"/>
        </w:rPr>
        <w:t xml:space="preserve"> marks</w:t>
      </w:r>
      <w:r>
        <w:tab/>
        <w:t>[2.2</w:t>
      </w:r>
      <w:r w:rsidRPr="00DF7F34">
        <w:t>]</w:t>
      </w:r>
    </w:p>
    <w:p w14:paraId="4BA43AC9" w14:textId="57756397" w:rsidR="001F435E" w:rsidRDefault="0076587B" w:rsidP="00A10E7B">
      <w:pPr>
        <w:pStyle w:val="Pquestiontextpartsa"/>
      </w:pPr>
      <w:r w:rsidRPr="00DE6E72">
        <w:rPr>
          <w:rStyle w:val="Cquestionpartlabelbold"/>
        </w:rPr>
        <w:t>(a)</w:t>
      </w:r>
      <w:r>
        <w:tab/>
        <w:t>Using technology</w:t>
      </w:r>
      <w:r>
        <w:br/>
        <w:t>min: 149</w:t>
      </w:r>
      <w:r>
        <w:br/>
        <w:t>Q</w:t>
      </w:r>
      <w:r w:rsidRPr="00A202C4">
        <w:rPr>
          <w:rStyle w:val="CSubscript"/>
        </w:rPr>
        <w:t>1</w:t>
      </w:r>
      <w:r>
        <w:t>: 160</w:t>
      </w:r>
      <w:r>
        <w:br/>
      </w:r>
      <w:r>
        <w:lastRenderedPageBreak/>
        <w:t>median: 168</w:t>
      </w:r>
      <w:r>
        <w:br/>
        <w:t>Q</w:t>
      </w:r>
      <w:r w:rsidRPr="00A202C4">
        <w:rPr>
          <w:rStyle w:val="CSubscript"/>
        </w:rPr>
        <w:t>3</w:t>
      </w:r>
      <w:r>
        <w:t>: 173</w:t>
      </w:r>
      <w:r>
        <w:br/>
        <w:t>max: 181</w:t>
      </w:r>
    </w:p>
    <w:p w14:paraId="30F21D81" w14:textId="77777777" w:rsidR="0076587B" w:rsidRDefault="0076587B" w:rsidP="0076587B">
      <w:pPr>
        <w:pStyle w:val="Pquestiontextpartsa"/>
      </w:pPr>
      <w:r w:rsidRPr="00DE6E72">
        <w:rPr>
          <w:rStyle w:val="Cquestionpartlabelbold"/>
        </w:rPr>
        <w:t>(b)</w:t>
      </w:r>
      <w:r w:rsidRPr="00DE6E72">
        <w:rPr>
          <w:rStyle w:val="Cquestionpartlabelbold"/>
        </w:rPr>
        <w:tab/>
      </w:r>
      <w:r>
        <w:rPr>
          <w:noProof/>
        </w:rPr>
        <w:drawing>
          <wp:inline distT="0" distB="0" distL="0" distR="0" wp14:anchorId="1DDA5B22" wp14:editId="5CE6D73B">
            <wp:extent cx="3111500" cy="469900"/>
            <wp:effectExtent l="0" t="0" r="12700" b="12700"/>
            <wp:docPr id="254" name="Picture 254" descr="PM10_PR_ES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PM10_PR_ES08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2BCF2" w14:textId="77777777" w:rsidR="0076587B" w:rsidRDefault="0076587B" w:rsidP="0076587B">
      <w:pPr>
        <w:pStyle w:val="Pquestiontextpartsa"/>
      </w:pPr>
      <w:r w:rsidRPr="00DE6E72">
        <w:rPr>
          <w:rStyle w:val="Cquestionpartlabelbold"/>
        </w:rPr>
        <w:t>(c)</w:t>
      </w:r>
      <w:r>
        <w:tab/>
        <w:t xml:space="preserve">IQR = 173 </w:t>
      </w:r>
      <w:r>
        <w:sym w:font="Symbol" w:char="F02D"/>
      </w:r>
      <w:r>
        <w:t xml:space="preserve"> 160 = 13</w:t>
      </w:r>
      <w:r>
        <w:br/>
        <w:t xml:space="preserve">1.5 </w:t>
      </w:r>
      <w:r>
        <w:sym w:font="Symbol" w:char="F0B4"/>
      </w:r>
      <w:r>
        <w:t xml:space="preserve"> IQR = 19.5</w:t>
      </w:r>
      <w:r>
        <w:br/>
        <w:t>Q</w:t>
      </w:r>
      <w:r w:rsidRPr="00A202C4">
        <w:rPr>
          <w:rStyle w:val="CSubscript"/>
        </w:rPr>
        <w:t>1</w:t>
      </w:r>
      <w:r>
        <w:t xml:space="preserve"> </w:t>
      </w:r>
      <w:r>
        <w:sym w:font="Symbol" w:char="F02D"/>
      </w:r>
      <w:r>
        <w:t xml:space="preserve"> 19.5 = 140.5</w:t>
      </w:r>
      <w:r>
        <w:br/>
        <w:t>Q</w:t>
      </w:r>
      <w:r w:rsidRPr="00A202C4">
        <w:rPr>
          <w:rStyle w:val="CSubscript"/>
        </w:rPr>
        <w:t>3</w:t>
      </w:r>
      <w:r>
        <w:t xml:space="preserve"> + 19.5 = 192.5</w:t>
      </w:r>
      <w:r>
        <w:br/>
        <w:t>There are no outliers</w:t>
      </w:r>
    </w:p>
    <w:p w14:paraId="1EFDFCA2" w14:textId="77777777" w:rsidR="00A10E7B" w:rsidRDefault="00A10E7B" w:rsidP="00A10E7B">
      <w:pPr>
        <w:pStyle w:val="Pquestionheadingsx"/>
      </w:pPr>
      <w:r w:rsidRPr="00DF7F34">
        <w:t xml:space="preserve">Question </w:t>
      </w:r>
      <w:r>
        <w:t>27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[2.3</w:t>
      </w:r>
      <w:r w:rsidRPr="00DF7F34">
        <w:t>]</w:t>
      </w:r>
    </w:p>
    <w:p w14:paraId="6A83A18C" w14:textId="504FED35" w:rsidR="0076587B" w:rsidRPr="00F1615B" w:rsidRDefault="0076587B" w:rsidP="00A10E7B">
      <w:pPr>
        <w:pStyle w:val="Pquestiontextpartsa"/>
      </w:pPr>
      <w:r w:rsidRPr="00DE6E72">
        <w:rPr>
          <w:rStyle w:val="Cquestionpartlabelbold"/>
        </w:rPr>
        <w:t>(a)</w:t>
      </w:r>
      <w:r w:rsidRPr="00F1615B">
        <w:tab/>
        <w:t>Class A has the highest median but the biggest range and the second biggest IQR. The students who did not do well did relatively poorly. Class B has the highest mean and the lowest IQR and second lowest range. It is certainly a very consistent class. Class C is very bunched with almost no students in the whisker parts.</w:t>
      </w:r>
    </w:p>
    <w:p w14:paraId="6C50987A" w14:textId="70D818E3" w:rsidR="0076587B" w:rsidRPr="00F1615B" w:rsidRDefault="0076587B" w:rsidP="0076587B">
      <w:pPr>
        <w:pStyle w:val="Pquestiontextpartsa"/>
      </w:pPr>
      <w:r w:rsidRPr="00DE6E72">
        <w:rPr>
          <w:rStyle w:val="Cquestionpartlabelbold"/>
        </w:rPr>
        <w:t>(b)</w:t>
      </w:r>
      <w:r w:rsidRPr="00F1615B">
        <w:tab/>
        <w:t>Sample answer:</w:t>
      </w:r>
      <w:r w:rsidR="001F435E">
        <w:t xml:space="preserve"> 47 </w:t>
      </w:r>
      <w:r w:rsidRPr="00F1615B">
        <w:t xml:space="preserve"> </w:t>
      </w:r>
      <w:r w:rsidR="001F435E">
        <w:t>50  52   52  66  67  68  74  76  77  81  82  93  95</w:t>
      </w:r>
      <w:r w:rsidRPr="00F1615B">
        <w:t xml:space="preserve">  99</w:t>
      </w:r>
    </w:p>
    <w:p w14:paraId="3F9548E5" w14:textId="77777777" w:rsidR="00C865AD" w:rsidRDefault="00C865AD" w:rsidP="00C865AD">
      <w:pPr>
        <w:pStyle w:val="Pquestionheadingsx"/>
      </w:pPr>
      <w:r w:rsidRPr="00DF7F34">
        <w:t xml:space="preserve">Question </w:t>
      </w:r>
      <w:r>
        <w:t>28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[9.1</w:t>
      </w:r>
      <w:r w:rsidRPr="00DF7F34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995"/>
      </w:tblGrid>
      <w:tr w:rsidR="001F435E" w14:paraId="40F7649E" w14:textId="77777777" w:rsidTr="00204584">
        <w:tc>
          <w:tcPr>
            <w:tcW w:w="3085" w:type="dxa"/>
          </w:tcPr>
          <w:p w14:paraId="14274306" w14:textId="3831A10A" w:rsidR="001F435E" w:rsidRDefault="001F435E" w:rsidP="002B0A5A">
            <w:pPr>
              <w:pStyle w:val="Pquestiontextpartsa"/>
            </w:pPr>
            <w:r w:rsidRPr="00DE6E72">
              <w:rPr>
                <w:rStyle w:val="Cquestionpartlabelbold"/>
              </w:rPr>
              <w:t>(a)</w:t>
            </w:r>
            <w:r w:rsidRPr="00DE6E72">
              <w:rPr>
                <w:rStyle w:val="Cquestionpartlabelbold"/>
              </w:rPr>
              <w:tab/>
            </w:r>
            <w:r w:rsidR="00204584" w:rsidRPr="00204584">
              <w:rPr>
                <w:rStyle w:val="Cquestionpartlabelbold"/>
                <w:position w:val="-24"/>
              </w:rPr>
              <w:object w:dxaOrig="720" w:dyaOrig="620" w14:anchorId="2ED421C9">
                <v:shape id="_x0000_i1095" type="#_x0000_t75" style="width:36.45pt;height:30.85pt" o:ole="">
                  <v:imagedata r:id="rId84" o:title=""/>
                </v:shape>
                <o:OLEObject Type="Embed" ProgID="Equation.DSMT4" ShapeID="_x0000_i1095" DrawAspect="Content" ObjectID="_1538921002" r:id="rId85"/>
              </w:object>
            </w:r>
            <w:r>
              <w:br/>
            </w:r>
            <w:r w:rsidR="00E40BCF" w:rsidRPr="002B0A5A">
              <w:rPr>
                <w:position w:val="-24"/>
              </w:rPr>
              <w:object w:dxaOrig="700" w:dyaOrig="620" w14:anchorId="431FE670">
                <v:shape id="_x0000_i1059" type="#_x0000_t75" style="width:35.55pt;height:30.85pt" o:ole="">
                  <v:imagedata r:id="rId86" o:title=""/>
                </v:shape>
                <o:OLEObject Type="Embed" ProgID="Equation.DSMT4" ShapeID="_x0000_i1059" DrawAspect="Content" ObjectID="_1538921003" r:id="rId87"/>
              </w:object>
            </w:r>
            <w:r>
              <w:t xml:space="preserve"> = 3.75</w:t>
            </w:r>
          </w:p>
        </w:tc>
        <w:tc>
          <w:tcPr>
            <w:tcW w:w="6995" w:type="dxa"/>
          </w:tcPr>
          <w:p w14:paraId="4142F680" w14:textId="1C5072AD" w:rsidR="001F435E" w:rsidRDefault="001F435E" w:rsidP="002B0A5A">
            <w:pPr>
              <w:pStyle w:val="Pquestiontextpartsa"/>
            </w:pPr>
            <w:r w:rsidRPr="00DE6E72">
              <w:rPr>
                <w:rStyle w:val="Cquestionpartlabelbold"/>
              </w:rPr>
              <w:t>(b)</w:t>
            </w:r>
            <w:r>
              <w:tab/>
            </w:r>
            <w:r w:rsidR="00E40BCF" w:rsidRPr="002B0A5A">
              <w:rPr>
                <w:position w:val="-24"/>
              </w:rPr>
              <w:object w:dxaOrig="700" w:dyaOrig="620" w14:anchorId="114214E3">
                <v:shape id="_x0000_i1060" type="#_x0000_t75" style="width:35.55pt;height:30.85pt" o:ole="">
                  <v:imagedata r:id="rId88" o:title=""/>
                </v:shape>
                <o:OLEObject Type="Embed" ProgID="Equation.DSMT4" ShapeID="_x0000_i1060" DrawAspect="Content" ObjectID="_1538921004" r:id="rId89"/>
              </w:object>
            </w:r>
            <w:r>
              <w:br/>
            </w:r>
            <w:r w:rsidR="00E40BCF" w:rsidRPr="002B0A5A">
              <w:rPr>
                <w:position w:val="-24"/>
              </w:rPr>
              <w:object w:dxaOrig="700" w:dyaOrig="620" w14:anchorId="7AAD5A66">
                <v:shape id="_x0000_i1061" type="#_x0000_t75" style="width:35.55pt;height:30.85pt" o:ole="">
                  <v:imagedata r:id="rId90" o:title=""/>
                </v:shape>
                <o:OLEObject Type="Embed" ProgID="Equation.DSMT4" ShapeID="_x0000_i1061" DrawAspect="Content" ObjectID="_1538921005" r:id="rId91"/>
              </w:object>
            </w:r>
            <w:r>
              <w:t xml:space="preserve"> = 6.6</w:t>
            </w:r>
          </w:p>
        </w:tc>
      </w:tr>
    </w:tbl>
    <w:p w14:paraId="1B9469D6" w14:textId="77777777" w:rsidR="00C865AD" w:rsidRDefault="00C865AD" w:rsidP="00C865AD">
      <w:pPr>
        <w:pStyle w:val="Pquestionheadingsx"/>
      </w:pPr>
      <w:r w:rsidRPr="00DF7F34">
        <w:t xml:space="preserve">Question </w:t>
      </w:r>
      <w:r>
        <w:t>29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  <w:t>[9.5</w:t>
      </w:r>
      <w:r w:rsidRPr="00DF7F34">
        <w:t>]</w:t>
      </w:r>
    </w:p>
    <w:p w14:paraId="7E813ABB" w14:textId="3134A5E9" w:rsidR="0076587B" w:rsidRDefault="0076587B" w:rsidP="00C865AD">
      <w:pPr>
        <w:pStyle w:val="Pquestiontextpartsai"/>
      </w:pPr>
      <w:r w:rsidRPr="009315A3">
        <w:rPr>
          <w:rStyle w:val="Cquestionpartlabelbold"/>
        </w:rPr>
        <w:t>(a)</w:t>
      </w:r>
      <w:r w:rsidRPr="009315A3">
        <w:rPr>
          <w:rStyle w:val="Cquestionpartlabelbold"/>
        </w:rPr>
        <w:tab/>
        <w:t>(i)</w:t>
      </w:r>
      <w:r w:rsidRPr="009315A3">
        <w:rPr>
          <w:rStyle w:val="Cquestionpartlabelbold"/>
        </w:rPr>
        <w:tab/>
      </w:r>
      <w:r>
        <w:t>two pairs of opposite sides parallel</w:t>
      </w:r>
    </w:p>
    <w:p w14:paraId="3EB7265F" w14:textId="77777777" w:rsidR="0076587B" w:rsidRDefault="0076587B" w:rsidP="0076587B">
      <w:pPr>
        <w:pStyle w:val="Pquestiontextpartsi"/>
      </w:pPr>
      <w:r w:rsidRPr="009315A3">
        <w:rPr>
          <w:rStyle w:val="Cquestionpartlabelbold"/>
        </w:rPr>
        <w:t>(ii)</w:t>
      </w:r>
      <w:r>
        <w:tab/>
        <w:t>parallelogram</w:t>
      </w:r>
    </w:p>
    <w:p w14:paraId="1347EFE5" w14:textId="77777777" w:rsidR="0076587B" w:rsidRDefault="0076587B" w:rsidP="0076587B">
      <w:pPr>
        <w:pStyle w:val="Pquestiontextpartsai"/>
      </w:pPr>
      <w:r w:rsidRPr="009315A3">
        <w:rPr>
          <w:rStyle w:val="Cquestionpartlabelbold"/>
        </w:rPr>
        <w:t>(b)</w:t>
      </w:r>
      <w:r w:rsidRPr="009315A3">
        <w:rPr>
          <w:rStyle w:val="Cquestionpartlabelbold"/>
        </w:rPr>
        <w:tab/>
        <w:t>(i)</w:t>
      </w:r>
      <w:r>
        <w:tab/>
        <w:t>two pairs of adjacent sides equal and one pair of opposite angles equal</w:t>
      </w:r>
    </w:p>
    <w:p w14:paraId="49CACE73" w14:textId="77777777" w:rsidR="0076587B" w:rsidRDefault="0076587B" w:rsidP="0076587B">
      <w:pPr>
        <w:pStyle w:val="Pquestiontextpartsi"/>
      </w:pPr>
      <w:r w:rsidRPr="009315A3">
        <w:rPr>
          <w:rStyle w:val="Cquestionpartlabelbold"/>
        </w:rPr>
        <w:t>(ii)</w:t>
      </w:r>
      <w:r>
        <w:tab/>
        <w:t>kite</w:t>
      </w:r>
    </w:p>
    <w:p w14:paraId="3652CDDD" w14:textId="38C66C99" w:rsidR="00AE0739" w:rsidRDefault="00AE0739" w:rsidP="00AE0739">
      <w:pPr>
        <w:pStyle w:val="Pquestionheadingsx"/>
      </w:pPr>
      <w:r w:rsidRPr="00DF7F34">
        <w:t xml:space="preserve">Question </w:t>
      </w:r>
      <w:r>
        <w:t>30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[9.7</w:t>
      </w:r>
      <w:r w:rsidRPr="00DF7F34">
        <w:t>]</w:t>
      </w:r>
      <w:r w:rsidR="00204584">
        <w:t xml:space="preserve"> </w:t>
      </w:r>
      <w:r w:rsidR="00204584" w:rsidRPr="009A1D97">
        <w:rPr>
          <w:highlight w:val="lightGray"/>
        </w:rPr>
        <w:t>[10A]</w:t>
      </w:r>
    </w:p>
    <w:p w14:paraId="4B114095" w14:textId="77777777" w:rsidR="0076587B" w:rsidRPr="00F1615B" w:rsidRDefault="0076587B" w:rsidP="0076587B">
      <w:pPr>
        <w:pStyle w:val="Pquestiontextmainstem"/>
      </w:pPr>
      <w:r w:rsidRPr="00F1615B">
        <w:sym w:font="Symbol" w:char="F044"/>
      </w:r>
      <w:r w:rsidRPr="00CB7AC5">
        <w:rPr>
          <w:rStyle w:val="Cmathsexpressions"/>
          <w:rFonts w:eastAsiaTheme="majorEastAsia"/>
        </w:rPr>
        <w:t>JGB</w:t>
      </w:r>
      <w:r w:rsidRPr="00F1615B">
        <w:t xml:space="preserve"> </w:t>
      </w:r>
      <w:r w:rsidRPr="00F1615B">
        <w:sym w:font="Symbol" w:char="F0BA"/>
      </w:r>
      <w:r w:rsidRPr="00F1615B">
        <w:t xml:space="preserve"> </w:t>
      </w:r>
      <w:r w:rsidRPr="00F1615B">
        <w:sym w:font="Symbol" w:char="F044"/>
      </w:r>
      <w:r w:rsidRPr="00CB7AC5">
        <w:rPr>
          <w:rStyle w:val="Cmathsexpressions"/>
          <w:rFonts w:eastAsiaTheme="majorEastAsia"/>
        </w:rPr>
        <w:t>MGE</w:t>
      </w:r>
      <w:r>
        <w:t xml:space="preserve"> </w:t>
      </w:r>
      <w:r w:rsidRPr="00F1615B">
        <w:t>(RHS)</w:t>
      </w:r>
    </w:p>
    <w:p w14:paraId="6FE780FF" w14:textId="77777777" w:rsidR="0076587B" w:rsidRPr="00F1615B" w:rsidRDefault="0076587B" w:rsidP="0076587B">
      <w:pPr>
        <w:pStyle w:val="Pquestiontextmainstem"/>
      </w:pPr>
      <w:r w:rsidRPr="00F1615B">
        <w:t xml:space="preserve">So, </w:t>
      </w:r>
      <w:r w:rsidRPr="00CB7AC5">
        <w:rPr>
          <w:rStyle w:val="Cmathsexpressions"/>
          <w:rFonts w:eastAsiaTheme="majorEastAsia"/>
        </w:rPr>
        <w:t>AJ</w:t>
      </w:r>
      <w:r w:rsidRPr="00F1615B">
        <w:t xml:space="preserve"> = </w:t>
      </w:r>
      <w:r w:rsidRPr="00CB7AC5">
        <w:rPr>
          <w:rStyle w:val="Cmathsexpressions"/>
          <w:rFonts w:eastAsiaTheme="majorEastAsia"/>
        </w:rPr>
        <w:t>JB</w:t>
      </w:r>
      <w:r w:rsidRPr="00F1615B">
        <w:t xml:space="preserve"> = </w:t>
      </w:r>
      <w:r w:rsidRPr="00CB7AC5">
        <w:rPr>
          <w:rStyle w:val="Cmathsexpressions"/>
          <w:rFonts w:eastAsiaTheme="majorEastAsia"/>
        </w:rPr>
        <w:t>FM</w:t>
      </w:r>
      <w:r w:rsidRPr="00F1615B">
        <w:t xml:space="preserve"> = </w:t>
      </w:r>
      <w:r w:rsidRPr="00CB7AC5">
        <w:rPr>
          <w:rStyle w:val="Cmathsexpressions"/>
          <w:rFonts w:eastAsiaTheme="majorEastAsia"/>
        </w:rPr>
        <w:t>ME</w:t>
      </w:r>
    </w:p>
    <w:p w14:paraId="1F4CB3EB" w14:textId="77777777" w:rsidR="0076587B" w:rsidRPr="00F1615B" w:rsidRDefault="0076587B" w:rsidP="0076587B">
      <w:pPr>
        <w:pStyle w:val="Pquestiontextmainstem"/>
      </w:pPr>
      <w:r w:rsidRPr="00F1615B">
        <w:t xml:space="preserve">So, </w:t>
      </w:r>
      <w:r w:rsidRPr="00CB7AC5">
        <w:rPr>
          <w:rStyle w:val="Cmathsexpressions"/>
          <w:rFonts w:eastAsiaTheme="majorEastAsia"/>
        </w:rPr>
        <w:t>BC</w:t>
      </w:r>
      <w:r w:rsidRPr="00F1615B">
        <w:t xml:space="preserve"> = </w:t>
      </w:r>
      <w:r w:rsidRPr="00CB7AC5">
        <w:rPr>
          <w:rStyle w:val="Cmathsexpressions"/>
          <w:rFonts w:eastAsiaTheme="majorEastAsia"/>
        </w:rPr>
        <w:t>ED</w:t>
      </w:r>
    </w:p>
    <w:p w14:paraId="5C9F0CD2" w14:textId="77777777" w:rsidR="0076587B" w:rsidRPr="00F1615B" w:rsidRDefault="0076587B" w:rsidP="0076587B">
      <w:pPr>
        <w:pStyle w:val="Pquestiontextmainstem"/>
      </w:pPr>
      <w:r w:rsidRPr="00F1615B">
        <w:t xml:space="preserve">So, </w:t>
      </w:r>
      <w:r w:rsidRPr="00CB7AC5">
        <w:rPr>
          <w:rStyle w:val="Cmathsexpressions"/>
          <w:rFonts w:eastAsiaTheme="majorEastAsia"/>
        </w:rPr>
        <w:t>KC</w:t>
      </w:r>
      <w:r w:rsidRPr="00F1615B">
        <w:t xml:space="preserve"> = </w:t>
      </w:r>
      <w:r w:rsidRPr="00CB7AC5">
        <w:rPr>
          <w:rStyle w:val="Cmathsexpressions"/>
          <w:rFonts w:eastAsiaTheme="majorEastAsia"/>
        </w:rPr>
        <w:t>LD</w:t>
      </w:r>
      <w:r>
        <w:t xml:space="preserve"> </w:t>
      </w:r>
      <w:r w:rsidRPr="00F1615B">
        <w:t>(</w:t>
      </w:r>
      <w:r w:rsidRPr="00CB7AC5">
        <w:rPr>
          <w:rStyle w:val="Cmathsexpressions"/>
          <w:rFonts w:eastAsiaTheme="majorEastAsia"/>
        </w:rPr>
        <w:t>K</w:t>
      </w:r>
      <w:r w:rsidRPr="00F1615B">
        <w:t xml:space="preserve"> is midpoint as </w:t>
      </w:r>
      <w:r w:rsidRPr="00CB7AC5">
        <w:rPr>
          <w:rStyle w:val="Cmathsexpressions"/>
          <w:rFonts w:eastAsiaTheme="majorEastAsia"/>
        </w:rPr>
        <w:t>KH</w:t>
      </w:r>
      <w:r w:rsidRPr="00F1615B">
        <w:t xml:space="preserve"> is perpendicular bisector)</w:t>
      </w:r>
    </w:p>
    <w:p w14:paraId="5CBBB4F2" w14:textId="77777777" w:rsidR="0076587B" w:rsidRPr="00F1615B" w:rsidRDefault="0076587B" w:rsidP="0076587B">
      <w:pPr>
        <w:pStyle w:val="Pquestiontextmainstem"/>
      </w:pPr>
      <w:r w:rsidRPr="00F1615B">
        <w:sym w:font="Symbol" w:char="F044"/>
      </w:r>
      <w:r w:rsidRPr="00CB7AC5">
        <w:rPr>
          <w:rStyle w:val="Cmathsexpressions"/>
          <w:rFonts w:eastAsiaTheme="majorEastAsia"/>
        </w:rPr>
        <w:t>KHC</w:t>
      </w:r>
      <w:r w:rsidRPr="00F1615B">
        <w:t xml:space="preserve"> </w:t>
      </w:r>
      <w:r w:rsidRPr="00F1615B">
        <w:sym w:font="Symbol" w:char="F0BA"/>
      </w:r>
      <w:r w:rsidRPr="00F1615B">
        <w:t xml:space="preserve"> </w:t>
      </w:r>
      <w:r w:rsidRPr="00F1615B">
        <w:sym w:font="Symbol" w:char="F044"/>
      </w:r>
      <w:r w:rsidRPr="00CB7AC5">
        <w:rPr>
          <w:rStyle w:val="Cmathsexpressions"/>
          <w:rFonts w:eastAsiaTheme="majorEastAsia"/>
        </w:rPr>
        <w:t>LHD</w:t>
      </w:r>
      <w:r>
        <w:t xml:space="preserve"> </w:t>
      </w:r>
      <w:r w:rsidRPr="00F1615B">
        <w:t>(RHS)</w:t>
      </w:r>
    </w:p>
    <w:p w14:paraId="28198DE5" w14:textId="77777777" w:rsidR="0076587B" w:rsidRDefault="0076587B" w:rsidP="0076587B">
      <w:pPr>
        <w:pStyle w:val="Pquestiontextmainstem"/>
      </w:pPr>
      <w:r w:rsidRPr="00F1615B">
        <w:t xml:space="preserve">So, </w:t>
      </w:r>
      <w:r w:rsidRPr="00CB7AC5">
        <w:rPr>
          <w:rStyle w:val="Cmathsexpressions"/>
          <w:rFonts w:eastAsiaTheme="majorEastAsia"/>
        </w:rPr>
        <w:t>KH</w:t>
      </w:r>
      <w:r w:rsidRPr="00F1615B">
        <w:t xml:space="preserve"> = </w:t>
      </w:r>
      <w:r w:rsidRPr="00CB7AC5">
        <w:rPr>
          <w:rStyle w:val="Cmathsexpressions"/>
          <w:rFonts w:eastAsiaTheme="majorEastAsia"/>
        </w:rPr>
        <w:t>LH</w:t>
      </w:r>
    </w:p>
    <w:p w14:paraId="070DC007" w14:textId="77777777" w:rsidR="00AE0739" w:rsidRDefault="00AE0739" w:rsidP="00AE0739">
      <w:pPr>
        <w:pStyle w:val="Pquestionheadingsx"/>
      </w:pPr>
      <w:r w:rsidRPr="00DF7F34">
        <w:t xml:space="preserve">Question </w:t>
      </w:r>
      <w:r>
        <w:t>31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[4.1</w:t>
      </w:r>
      <w:r w:rsidRPr="00DF7F34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552"/>
        <w:gridCol w:w="4443"/>
      </w:tblGrid>
      <w:tr w:rsidR="000A0A2D" w14:paraId="30604770" w14:textId="77777777" w:rsidTr="000A0A2D">
        <w:tc>
          <w:tcPr>
            <w:tcW w:w="3085" w:type="dxa"/>
          </w:tcPr>
          <w:p w14:paraId="77162EBA" w14:textId="73399F5E" w:rsidR="000A0A2D" w:rsidRDefault="000A0A2D" w:rsidP="000A0A2D">
            <w:pPr>
              <w:pStyle w:val="Pquestiontextpartsa"/>
            </w:pPr>
            <w:r w:rsidRPr="00DE6E72">
              <w:rPr>
                <w:rStyle w:val="Cquestionpartlabelbold"/>
              </w:rPr>
              <w:t>(a)</w:t>
            </w:r>
            <w:r w:rsidRPr="00DE6E72">
              <w:rPr>
                <w:rStyle w:val="Cquestionpartlabelbold"/>
              </w:rPr>
              <w:tab/>
            </w:r>
            <w:r w:rsidRPr="00DE6E72">
              <w:t>3</w:t>
            </w:r>
            <w:r w:rsidRPr="00A202C4">
              <w:rPr>
                <w:rStyle w:val="Cmathsexpressions"/>
                <w:rFonts w:eastAsiaTheme="majorEastAsia"/>
              </w:rPr>
              <w:t>x</w:t>
            </w:r>
            <w:r w:rsidRPr="00DE6E72">
              <w:rPr>
                <w:rStyle w:val="Csuperscript"/>
              </w:rPr>
              <w:t>2</w:t>
            </w:r>
            <w:r w:rsidRPr="00DE6E72">
              <w:t xml:space="preserve"> </w:t>
            </w:r>
            <w:r w:rsidRPr="00DE6E72">
              <w:sym w:font="Symbol" w:char="F02D"/>
            </w:r>
            <w:r w:rsidRPr="00DE6E72">
              <w:t xml:space="preserve"> 30</w:t>
            </w:r>
            <w:r w:rsidRPr="00A202C4">
              <w:rPr>
                <w:rStyle w:val="Cmathsexpressions"/>
                <w:rFonts w:eastAsiaTheme="majorEastAsia"/>
              </w:rPr>
              <w:t>x</w:t>
            </w:r>
            <w:r w:rsidRPr="00DE6E72">
              <w:t xml:space="preserve"> + 75 = 0</w:t>
            </w:r>
            <w:r w:rsidRPr="00DE6E72">
              <w:br/>
            </w:r>
            <w:r w:rsidRPr="00F1615B">
              <w:t>3(</w:t>
            </w:r>
            <w:r w:rsidRPr="00A202C4">
              <w:rPr>
                <w:rStyle w:val="Cmathsexpressions"/>
                <w:rFonts w:eastAsiaTheme="majorEastAsia"/>
              </w:rPr>
              <w:t>x</w:t>
            </w:r>
            <w:r w:rsidRPr="00A202C4">
              <w:rPr>
                <w:rStyle w:val="Csuperscript"/>
              </w:rPr>
              <w:t>2</w:t>
            </w:r>
            <w:r w:rsidRPr="00F1615B">
              <w:t xml:space="preserve"> </w:t>
            </w:r>
            <w:r w:rsidRPr="00F1615B">
              <w:sym w:font="Symbol" w:char="F02D"/>
            </w:r>
            <w:r w:rsidRPr="00F1615B">
              <w:t xml:space="preserve"> 10</w:t>
            </w:r>
            <w:r w:rsidRPr="00A202C4">
              <w:rPr>
                <w:rStyle w:val="Cmathsexpressions"/>
                <w:rFonts w:eastAsiaTheme="majorEastAsia"/>
              </w:rPr>
              <w:t>x</w:t>
            </w:r>
            <w:r w:rsidRPr="00F1615B">
              <w:t xml:space="preserve"> + 25) = 0</w:t>
            </w:r>
            <w:r>
              <w:br/>
            </w:r>
            <w:r w:rsidRPr="00F1615B">
              <w:t>3(</w:t>
            </w:r>
            <w:r w:rsidRPr="00A202C4">
              <w:rPr>
                <w:rStyle w:val="Cmathsexpressions"/>
                <w:rFonts w:eastAsiaTheme="majorEastAsia"/>
              </w:rPr>
              <w:t>x</w:t>
            </w:r>
            <w:r w:rsidRPr="00F1615B">
              <w:t xml:space="preserve"> </w:t>
            </w:r>
            <w:r w:rsidRPr="00F1615B">
              <w:sym w:font="Symbol" w:char="F02D"/>
            </w:r>
            <w:r w:rsidRPr="00F1615B">
              <w:t xml:space="preserve"> 5)</w:t>
            </w:r>
            <w:r w:rsidRPr="00A202C4">
              <w:rPr>
                <w:rStyle w:val="Csuperscript"/>
              </w:rPr>
              <w:t>2</w:t>
            </w:r>
            <w:r w:rsidRPr="00F1615B">
              <w:t xml:space="preserve"> = 0</w:t>
            </w:r>
            <w:r>
              <w:br/>
            </w:r>
            <w:r w:rsidRPr="00A202C4">
              <w:rPr>
                <w:rStyle w:val="Cmathsexpressions"/>
                <w:rFonts w:eastAsiaTheme="majorEastAsia"/>
              </w:rPr>
              <w:t>x</w:t>
            </w:r>
            <w:r w:rsidRPr="00F1615B">
              <w:t xml:space="preserve"> = 5</w:t>
            </w:r>
          </w:p>
        </w:tc>
        <w:tc>
          <w:tcPr>
            <w:tcW w:w="2552" w:type="dxa"/>
          </w:tcPr>
          <w:p w14:paraId="290B96E6" w14:textId="5D17C050" w:rsidR="000A0A2D" w:rsidRDefault="000A0A2D" w:rsidP="000A0A2D">
            <w:pPr>
              <w:pStyle w:val="Pquestiontextpartsa"/>
            </w:pPr>
            <w:r w:rsidRPr="00DE6E72">
              <w:rPr>
                <w:rStyle w:val="Cquestionpartlabelbold"/>
              </w:rPr>
              <w:t>(b)</w:t>
            </w:r>
            <w:r w:rsidRPr="00DE6E72">
              <w:rPr>
                <w:rStyle w:val="Cquestionpartlabelbold"/>
              </w:rPr>
              <w:tab/>
            </w:r>
            <w:r w:rsidRPr="00A202C4">
              <w:rPr>
                <w:rStyle w:val="Cmathsexpressions"/>
                <w:rFonts w:eastAsiaTheme="majorEastAsia"/>
              </w:rPr>
              <w:t>x</w:t>
            </w:r>
            <w:r w:rsidRPr="00DE6E72">
              <w:rPr>
                <w:rStyle w:val="Csuperscript"/>
              </w:rPr>
              <w:t>2</w:t>
            </w:r>
            <w:r w:rsidRPr="00DE6E72">
              <w:t xml:space="preserve"> + 5</w:t>
            </w:r>
            <w:r w:rsidRPr="00A202C4">
              <w:rPr>
                <w:rStyle w:val="Cmathsexpressions"/>
                <w:rFonts w:eastAsiaTheme="majorEastAsia"/>
              </w:rPr>
              <w:t>x</w:t>
            </w:r>
            <w:r w:rsidRPr="00DE6E72">
              <w:t xml:space="preserve"> </w:t>
            </w:r>
            <w:r w:rsidRPr="00DE6E72">
              <w:sym w:font="Symbol" w:char="F02D"/>
            </w:r>
            <w:r w:rsidRPr="00DE6E72">
              <w:t xml:space="preserve"> 14 = 0</w:t>
            </w:r>
            <w:r w:rsidRPr="00DE6E72">
              <w:br/>
            </w:r>
            <w:r w:rsidRPr="00F1615B">
              <w:t>(</w:t>
            </w:r>
            <w:r w:rsidRPr="00A202C4">
              <w:rPr>
                <w:rStyle w:val="Cmathsexpressions"/>
                <w:rFonts w:eastAsiaTheme="majorEastAsia"/>
              </w:rPr>
              <w:t>x</w:t>
            </w:r>
            <w:r w:rsidRPr="00F1615B">
              <w:t xml:space="preserve"> + 7)(</w:t>
            </w:r>
            <w:r w:rsidRPr="00A202C4">
              <w:rPr>
                <w:rStyle w:val="Cmathsexpressions"/>
                <w:rFonts w:eastAsiaTheme="majorEastAsia"/>
              </w:rPr>
              <w:t>x</w:t>
            </w:r>
            <w:r w:rsidRPr="00F1615B">
              <w:t xml:space="preserve"> </w:t>
            </w:r>
            <w:r w:rsidRPr="00F1615B">
              <w:sym w:font="Symbol" w:char="F02D"/>
            </w:r>
            <w:r w:rsidRPr="00F1615B">
              <w:t xml:space="preserve"> 2) = 0</w:t>
            </w:r>
            <w:r>
              <w:br/>
            </w:r>
            <w:r w:rsidRPr="00A202C4">
              <w:rPr>
                <w:rStyle w:val="Cmathsexpressions"/>
                <w:rFonts w:eastAsiaTheme="majorEastAsia"/>
              </w:rPr>
              <w:t>x</w:t>
            </w:r>
            <w:r w:rsidRPr="00F1615B">
              <w:t xml:space="preserve"> = </w:t>
            </w:r>
            <w:r w:rsidRPr="00F1615B">
              <w:sym w:font="Symbol" w:char="F02D"/>
            </w:r>
            <w:r w:rsidRPr="00F1615B">
              <w:t>7 or 2</w:t>
            </w:r>
          </w:p>
        </w:tc>
        <w:tc>
          <w:tcPr>
            <w:tcW w:w="4443" w:type="dxa"/>
          </w:tcPr>
          <w:p w14:paraId="3CA8BCD0" w14:textId="69B183F1" w:rsidR="000A0A2D" w:rsidRDefault="000A0A2D" w:rsidP="000A0A2D">
            <w:pPr>
              <w:pStyle w:val="Pquestiontextpartsa"/>
            </w:pPr>
            <w:r w:rsidRPr="00DE6E72">
              <w:rPr>
                <w:rStyle w:val="Cquestionpartlabelbold"/>
              </w:rPr>
              <w:t>(c)</w:t>
            </w:r>
            <w:r w:rsidRPr="00DE6E72">
              <w:rPr>
                <w:rStyle w:val="Cquestionpartlabelbold"/>
              </w:rPr>
              <w:tab/>
            </w:r>
            <w:r w:rsidRPr="00A202C4">
              <w:rPr>
                <w:rStyle w:val="Cmathsexpressions"/>
                <w:rFonts w:eastAsiaTheme="majorEastAsia"/>
              </w:rPr>
              <w:t>x</w:t>
            </w:r>
            <w:r w:rsidRPr="00DE6E72">
              <w:rPr>
                <w:rStyle w:val="Csuperscript"/>
              </w:rPr>
              <w:t>2</w:t>
            </w:r>
            <w:r w:rsidRPr="00DE6E72">
              <w:t xml:space="preserve"> + 12 = 7</w:t>
            </w:r>
            <w:r w:rsidRPr="00A202C4">
              <w:rPr>
                <w:rStyle w:val="Cmathsexpressions"/>
                <w:rFonts w:eastAsiaTheme="majorEastAsia"/>
              </w:rPr>
              <w:t>x</w:t>
            </w:r>
            <w:r w:rsidRPr="00A202C4">
              <w:rPr>
                <w:rStyle w:val="Cmathsexpressions"/>
                <w:rFonts w:eastAsiaTheme="majorEastAsia"/>
              </w:rPr>
              <w:br/>
              <w:t>x</w:t>
            </w:r>
            <w:r w:rsidRPr="00A202C4">
              <w:rPr>
                <w:rStyle w:val="Csuperscript"/>
              </w:rPr>
              <w:t>2</w:t>
            </w:r>
            <w:r w:rsidRPr="00F1615B">
              <w:t xml:space="preserve"> </w:t>
            </w:r>
            <w:r w:rsidRPr="00F1615B">
              <w:sym w:font="Symbol" w:char="F02D"/>
            </w:r>
            <w:r w:rsidRPr="00F1615B">
              <w:t xml:space="preserve"> 7</w:t>
            </w:r>
            <w:r w:rsidRPr="00A202C4">
              <w:rPr>
                <w:rStyle w:val="Cmathsexpressions"/>
                <w:rFonts w:eastAsiaTheme="majorEastAsia"/>
              </w:rPr>
              <w:t>x</w:t>
            </w:r>
            <w:r w:rsidRPr="00F1615B">
              <w:t xml:space="preserve"> + 12 = 0</w:t>
            </w:r>
            <w:r>
              <w:br/>
            </w:r>
            <w:r w:rsidRPr="00F1615B">
              <w:t>(</w:t>
            </w:r>
            <w:r w:rsidRPr="00A202C4">
              <w:rPr>
                <w:rStyle w:val="Cmathsexpressions"/>
                <w:rFonts w:eastAsiaTheme="majorEastAsia"/>
              </w:rPr>
              <w:t>x</w:t>
            </w:r>
            <w:r w:rsidRPr="00F1615B">
              <w:t xml:space="preserve"> </w:t>
            </w:r>
            <w:r w:rsidRPr="00F1615B">
              <w:sym w:font="Symbol" w:char="F02D"/>
            </w:r>
            <w:r w:rsidRPr="00F1615B">
              <w:t xml:space="preserve"> 4)(</w:t>
            </w:r>
            <w:r w:rsidRPr="00A202C4">
              <w:rPr>
                <w:rStyle w:val="Cmathsexpressions"/>
                <w:rFonts w:eastAsiaTheme="majorEastAsia"/>
              </w:rPr>
              <w:t>x</w:t>
            </w:r>
            <w:r w:rsidRPr="00F1615B">
              <w:t xml:space="preserve"> </w:t>
            </w:r>
            <w:r w:rsidRPr="00F1615B">
              <w:sym w:font="Symbol" w:char="F02D"/>
            </w:r>
            <w:r w:rsidRPr="00F1615B">
              <w:t xml:space="preserve"> 3) = 0</w:t>
            </w:r>
            <w:r>
              <w:br/>
            </w:r>
            <w:r w:rsidRPr="00A202C4">
              <w:rPr>
                <w:rStyle w:val="Cmathsexpressions"/>
                <w:rFonts w:eastAsiaTheme="majorEastAsia"/>
              </w:rPr>
              <w:t>x</w:t>
            </w:r>
            <w:r w:rsidRPr="00F1615B">
              <w:t xml:space="preserve"> = 4 or 3</w:t>
            </w:r>
          </w:p>
        </w:tc>
      </w:tr>
    </w:tbl>
    <w:p w14:paraId="296DA86B" w14:textId="2F410BE4" w:rsidR="0076587B" w:rsidRPr="00F1615B" w:rsidRDefault="00AE0739" w:rsidP="0076587B">
      <w:pPr>
        <w:pStyle w:val="Pquestionheadingsx"/>
      </w:pPr>
      <w:r w:rsidRPr="00DF7F34">
        <w:lastRenderedPageBreak/>
        <w:t xml:space="preserve">Question </w:t>
      </w:r>
      <w:r>
        <w:t>32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[8.5</w:t>
      </w:r>
      <w:r w:rsidRPr="00DF7F34">
        <w:t>]</w:t>
      </w:r>
      <w:r w:rsidR="00204584">
        <w:t xml:space="preserve"> </w:t>
      </w:r>
      <w:r w:rsidR="00204584" w:rsidRPr="009A1D97">
        <w:rPr>
          <w:highlight w:val="lightGray"/>
        </w:rPr>
        <w:t>[10A]</w:t>
      </w:r>
    </w:p>
    <w:tbl>
      <w:tblPr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 w:rsidR="0076587B" w:rsidRPr="00E808D1" w14:paraId="51CF8B94" w14:textId="77777777" w:rsidTr="002B0A5A">
        <w:tc>
          <w:tcPr>
            <w:tcW w:w="4927" w:type="dxa"/>
          </w:tcPr>
          <w:p w14:paraId="6EE2E59D" w14:textId="492BB74F" w:rsidR="0076587B" w:rsidRPr="00E808D1" w:rsidRDefault="0076587B" w:rsidP="000A0A2D">
            <w:pPr>
              <w:pStyle w:val="Pquestiontextpartsa"/>
              <w:keepNext/>
              <w:rPr>
                <w:rStyle w:val="Cquestionpartlabelbold"/>
              </w:rPr>
            </w:pPr>
            <w:r w:rsidRPr="00E808D1">
              <w:rPr>
                <w:rStyle w:val="Cquestionpartlabelbold"/>
              </w:rPr>
              <w:t>(a)</w:t>
            </w:r>
            <w:r w:rsidR="000A0A2D" w:rsidRPr="00E808D1">
              <w:rPr>
                <w:rStyle w:val="Cquestionpartlabelbold"/>
              </w:rPr>
              <w:t xml:space="preserve"> </w:t>
            </w:r>
            <w:r w:rsidR="000A0A2D" w:rsidRPr="00E808D1">
              <w:rPr>
                <w:rStyle w:val="Cquestionpartlabelbold"/>
              </w:rPr>
              <w:tab/>
            </w:r>
            <w:r w:rsidR="000A0A2D" w:rsidRPr="00525E45">
              <w:rPr>
                <w:rStyle w:val="Cmathsexpressions"/>
              </w:rPr>
              <w:t>P</w:t>
            </w:r>
            <w:r w:rsidR="000A0A2D" w:rsidRPr="009150F4">
              <w:t>(</w:t>
            </w:r>
            <w:r w:rsidR="000A0A2D" w:rsidRPr="00525E45">
              <w:rPr>
                <w:rStyle w:val="Cmathsexpressions"/>
              </w:rPr>
              <w:t>x</w:t>
            </w:r>
            <w:r w:rsidR="000A0A2D" w:rsidRPr="009150F4">
              <w:t>) = (</w:t>
            </w:r>
            <w:r w:rsidR="000A0A2D" w:rsidRPr="00525E45">
              <w:rPr>
                <w:rStyle w:val="Cmathsexpressions"/>
              </w:rPr>
              <w:t>x</w:t>
            </w:r>
            <w:r w:rsidR="000A0A2D" w:rsidRPr="009150F4">
              <w:t xml:space="preserve"> </w:t>
            </w:r>
            <w:r w:rsidR="000A0A2D" w:rsidRPr="009150F4">
              <w:sym w:font="Symbol" w:char="F02D"/>
            </w:r>
            <w:r w:rsidR="000A0A2D" w:rsidRPr="009150F4">
              <w:t xml:space="preserve"> 3)(</w:t>
            </w:r>
            <w:r w:rsidR="000A0A2D" w:rsidRPr="00525E45">
              <w:rPr>
                <w:rStyle w:val="Cmathsexpressions"/>
              </w:rPr>
              <w:t>x</w:t>
            </w:r>
            <w:r w:rsidR="000A0A2D" w:rsidRPr="009150F4">
              <w:t xml:space="preserve"> </w:t>
            </w:r>
            <w:r w:rsidR="000A0A2D" w:rsidRPr="009150F4">
              <w:sym w:font="Symbol" w:char="F02D"/>
            </w:r>
            <w:r w:rsidR="000A0A2D" w:rsidRPr="009150F4">
              <w:t xml:space="preserve"> 2)(</w:t>
            </w:r>
            <w:r w:rsidR="000A0A2D" w:rsidRPr="00525E45">
              <w:rPr>
                <w:rStyle w:val="Cmathsexpressions"/>
              </w:rPr>
              <w:t>x</w:t>
            </w:r>
            <w:r w:rsidR="000A0A2D" w:rsidRPr="009150F4">
              <w:t xml:space="preserve"> + 1)</w:t>
            </w:r>
            <w:r w:rsidR="000A0A2D">
              <w:tab/>
            </w:r>
            <w:r w:rsidRPr="00E808D1">
              <w:rPr>
                <w:rStyle w:val="Cquestionpartlabelbold"/>
              </w:rPr>
              <w:tab/>
            </w:r>
            <w:r w:rsidRPr="00E808D1">
              <w:rPr>
                <w:rStyle w:val="Cquestionpartlabelbold"/>
                <w:noProof/>
              </w:rPr>
              <w:drawing>
                <wp:inline distT="0" distB="0" distL="0" distR="0" wp14:anchorId="1EDBCEE6" wp14:editId="719D0693">
                  <wp:extent cx="1536700" cy="1473200"/>
                  <wp:effectExtent l="0" t="0" r="12700" b="0"/>
                  <wp:docPr id="259" name="Picture 259" descr="PM10_PR_ESA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PM10_PR_ESA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0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40B4F23D" w14:textId="77777777" w:rsidR="000A0A2D" w:rsidRDefault="0076587B" w:rsidP="000A0A2D">
            <w:pPr>
              <w:pStyle w:val="Pquestiontextpartsa"/>
              <w:keepNext/>
              <w:rPr>
                <w:rStyle w:val="Csuperscript"/>
              </w:rPr>
            </w:pPr>
            <w:r w:rsidRPr="00E808D1">
              <w:rPr>
                <w:rStyle w:val="Cquestionpartlabelbold"/>
              </w:rPr>
              <w:t>(b)</w:t>
            </w:r>
            <w:r w:rsidRPr="00E808D1">
              <w:rPr>
                <w:rStyle w:val="Cquestionpartlabelbold"/>
              </w:rPr>
              <w:tab/>
            </w:r>
            <w:r w:rsidR="000A0A2D" w:rsidRPr="00525E45">
              <w:rPr>
                <w:rStyle w:val="Cmathsexpressions"/>
              </w:rPr>
              <w:t>P</w:t>
            </w:r>
            <w:r w:rsidR="000A0A2D" w:rsidRPr="009150F4">
              <w:t>(</w:t>
            </w:r>
            <w:r w:rsidR="000A0A2D" w:rsidRPr="00525E45">
              <w:rPr>
                <w:rStyle w:val="Cmathsexpressions"/>
              </w:rPr>
              <w:t>x</w:t>
            </w:r>
            <w:r w:rsidR="000A0A2D" w:rsidRPr="009150F4">
              <w:t>) = (</w:t>
            </w:r>
            <w:r w:rsidR="000A0A2D" w:rsidRPr="00525E45">
              <w:rPr>
                <w:rStyle w:val="Cmathsexpressions"/>
              </w:rPr>
              <w:t>x</w:t>
            </w:r>
            <w:r w:rsidR="000A0A2D" w:rsidRPr="009150F4">
              <w:t xml:space="preserve"> </w:t>
            </w:r>
            <w:r w:rsidR="000A0A2D" w:rsidRPr="009150F4">
              <w:sym w:font="Symbol" w:char="F02D"/>
            </w:r>
            <w:r w:rsidR="000A0A2D" w:rsidRPr="009150F4">
              <w:t xml:space="preserve"> 1)</w:t>
            </w:r>
            <w:r w:rsidR="000A0A2D" w:rsidRPr="00525E45">
              <w:rPr>
                <w:rStyle w:val="Csuperscript"/>
              </w:rPr>
              <w:t>2</w:t>
            </w:r>
            <w:r w:rsidR="000A0A2D" w:rsidRPr="009150F4">
              <w:t>(</w:t>
            </w:r>
            <w:r w:rsidR="000A0A2D" w:rsidRPr="00525E45">
              <w:rPr>
                <w:rStyle w:val="Cmathsexpressions"/>
              </w:rPr>
              <w:t>x</w:t>
            </w:r>
            <w:r w:rsidR="000A0A2D" w:rsidRPr="009150F4">
              <w:t xml:space="preserve"> + 2)</w:t>
            </w:r>
            <w:r w:rsidR="000A0A2D" w:rsidRPr="00525E45">
              <w:rPr>
                <w:rStyle w:val="Csuperscript"/>
              </w:rPr>
              <w:t>2</w:t>
            </w:r>
          </w:p>
          <w:p w14:paraId="118FB997" w14:textId="78BDE48D" w:rsidR="0076587B" w:rsidRPr="00E808D1" w:rsidRDefault="0076587B" w:rsidP="000A0A2D">
            <w:pPr>
              <w:pStyle w:val="Pquestiontextpartsa"/>
              <w:keepNext/>
              <w:rPr>
                <w:rStyle w:val="Cquestionpartlabelbold"/>
              </w:rPr>
            </w:pPr>
            <w:r w:rsidRPr="00E808D1">
              <w:rPr>
                <w:rStyle w:val="Cquestionpartlabelbold"/>
                <w:noProof/>
              </w:rPr>
              <w:drawing>
                <wp:inline distT="0" distB="0" distL="0" distR="0" wp14:anchorId="30121802" wp14:editId="412FE010">
                  <wp:extent cx="1485900" cy="1828800"/>
                  <wp:effectExtent l="0" t="0" r="12700" b="0"/>
                  <wp:docPr id="260" name="Picture 260" descr="PM10_PR_ESA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PM10_PR_ESA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9D1514" w14:textId="43DD31DC" w:rsidR="001713F9" w:rsidRDefault="001713F9" w:rsidP="001713F9">
      <w:pPr>
        <w:pStyle w:val="Pquestionheadingsx"/>
      </w:pPr>
      <w:r w:rsidRPr="00DF7F34">
        <w:t xml:space="preserve">Question </w:t>
      </w:r>
      <w:r>
        <w:t>33</w:t>
      </w:r>
      <w:r w:rsidRPr="00DF7F34">
        <w:tab/>
      </w:r>
      <w:r w:rsidR="00C13780"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  <w:t>[10.5</w:t>
      </w:r>
      <w:r w:rsidRPr="00DF7F34">
        <w:t>]</w:t>
      </w:r>
    </w:p>
    <w:p w14:paraId="2285B858" w14:textId="215454E7" w:rsidR="0076587B" w:rsidRDefault="0076587B" w:rsidP="00A75308">
      <w:pPr>
        <w:pStyle w:val="Pquestiontextpartsa"/>
        <w:tabs>
          <w:tab w:val="clear" w:pos="397"/>
        </w:tabs>
        <w:ind w:left="0" w:firstLine="0"/>
      </w:pPr>
      <w:r w:rsidRPr="00DE6E72">
        <w:rPr>
          <w:rStyle w:val="Cquestionpartlabelbold"/>
        </w:rPr>
        <w:t>(a)</w:t>
      </w:r>
      <w:r w:rsidR="00204584">
        <w:rPr>
          <w:rStyle w:val="Cquestionpartlabelbold"/>
        </w:rPr>
        <w:br/>
        <w:t xml:space="preserve">       </w:t>
      </w:r>
      <w:r>
        <w:rPr>
          <w:noProof/>
        </w:rPr>
        <w:drawing>
          <wp:inline distT="0" distB="0" distL="0" distR="0" wp14:anchorId="64B3AFC2" wp14:editId="15524CD5">
            <wp:extent cx="1487849" cy="900540"/>
            <wp:effectExtent l="0" t="0" r="10795" b="0"/>
            <wp:docPr id="261" name="Picture 261" descr="PM10_PR_ESA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PM10_PR_ESA04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589" cy="90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6E72">
        <w:rPr>
          <w:rStyle w:val="Cquestionpartlabelbold"/>
        </w:rPr>
        <w:br/>
      </w:r>
      <w:r w:rsidR="00FD0542" w:rsidRPr="00E45FE3">
        <w:rPr>
          <w:rStyle w:val="Cquestionpartlabelbold"/>
        </w:rPr>
        <w:t>(b)</w:t>
      </w:r>
      <w:r w:rsidR="00204584">
        <w:t xml:space="preserve">  </w:t>
      </w:r>
      <w:r w:rsidRPr="00F1615B">
        <w:t>7 students</w:t>
      </w:r>
      <w:r w:rsidR="001F435E">
        <w:tab/>
      </w:r>
      <w:r w:rsidR="00204584">
        <w:tab/>
      </w:r>
      <w:r w:rsidR="00FD0542" w:rsidRPr="00E45FE3">
        <w:rPr>
          <w:rStyle w:val="Cquestionpartlabelbold"/>
        </w:rPr>
        <w:t>(</w:t>
      </w:r>
      <w:r w:rsidR="00FD0542">
        <w:rPr>
          <w:rStyle w:val="Cquestionpartlabelbold"/>
        </w:rPr>
        <w:t>c</w:t>
      </w:r>
      <w:r w:rsidR="00FD0542" w:rsidRPr="00E45FE3">
        <w:rPr>
          <w:rStyle w:val="Cquestionpartlabelbold"/>
        </w:rPr>
        <w:t>)</w:t>
      </w:r>
      <w:r w:rsidR="007337E5">
        <w:rPr>
          <w:rStyle w:val="Cquestionpartlabelbold"/>
        </w:rPr>
        <w:t xml:space="preserve"> </w:t>
      </w:r>
      <w:r w:rsidR="008F1F7D" w:rsidRPr="008F1F7D">
        <w:rPr>
          <w:rStyle w:val="Cquestionpartlabelbold"/>
        </w:rPr>
        <w:t>(i)</w:t>
      </w:r>
      <w:r w:rsidR="00204584">
        <w:rPr>
          <w:rStyle w:val="Cquestionpartlabelbold"/>
        </w:rPr>
        <w:t xml:space="preserve"> </w:t>
      </w:r>
      <w:r w:rsidR="002B0A5A" w:rsidRPr="002B0A5A">
        <w:rPr>
          <w:position w:val="-24"/>
        </w:rPr>
        <w:object w:dxaOrig="340" w:dyaOrig="620" w14:anchorId="34097F4E">
          <v:shape id="_x0000_i1062" type="#_x0000_t75" style="width:16.85pt;height:30.85pt" o:ole="">
            <v:imagedata r:id="rId95" o:title=""/>
          </v:shape>
          <o:OLEObject Type="Embed" ProgID="Equation.DSMT4" ShapeID="_x0000_i1062" DrawAspect="Content" ObjectID="_1538921006" r:id="rId96"/>
        </w:object>
      </w:r>
      <w:r w:rsidR="00A75308">
        <w:tab/>
      </w:r>
      <w:r w:rsidRPr="00E45FE3">
        <w:rPr>
          <w:rStyle w:val="Cquestionpartlabelbold"/>
        </w:rPr>
        <w:t>(</w:t>
      </w:r>
      <w:r w:rsidR="008F1F7D">
        <w:rPr>
          <w:rStyle w:val="Cquestionpartlabelbold"/>
        </w:rPr>
        <w:t>ii</w:t>
      </w:r>
      <w:r w:rsidRPr="00E45FE3">
        <w:rPr>
          <w:rStyle w:val="Cquestionpartlabelbold"/>
        </w:rPr>
        <w:t>)</w:t>
      </w:r>
      <w:r w:rsidR="00204584">
        <w:rPr>
          <w:rStyle w:val="Cquestionpartlabelbold"/>
        </w:rPr>
        <w:t xml:space="preserve"> </w:t>
      </w:r>
      <w:r w:rsidR="00204584" w:rsidRPr="00204584">
        <w:rPr>
          <w:rStyle w:val="Cquestionpartlabelbold"/>
          <w:position w:val="-24"/>
        </w:rPr>
        <w:object w:dxaOrig="340" w:dyaOrig="620" w14:anchorId="73983C1C">
          <v:shape id="_x0000_i1096" type="#_x0000_t75" style="width:16.85pt;height:30.85pt" o:ole="">
            <v:imagedata r:id="rId97" o:title=""/>
          </v:shape>
          <o:OLEObject Type="Embed" ProgID="Equation.DSMT4" ShapeID="_x0000_i1096" DrawAspect="Content" ObjectID="_1538921007" r:id="rId98"/>
        </w:object>
      </w:r>
      <w:r>
        <w:tab/>
      </w:r>
      <w:r w:rsidR="007337E5">
        <w:tab/>
      </w:r>
      <w:r w:rsidRPr="00E45FE3">
        <w:rPr>
          <w:rStyle w:val="Cquestionpartlabelbold"/>
        </w:rPr>
        <w:t>(</w:t>
      </w:r>
      <w:r w:rsidR="008F1F7D">
        <w:rPr>
          <w:rStyle w:val="Cquestionpartlabelbold"/>
        </w:rPr>
        <w:t>iii</w:t>
      </w:r>
      <w:r w:rsidRPr="00E45FE3">
        <w:rPr>
          <w:rStyle w:val="Cquestionpartlabelbold"/>
        </w:rPr>
        <w:t>)</w:t>
      </w:r>
      <w:r w:rsidR="00204584">
        <w:rPr>
          <w:rStyle w:val="Cquestionpartlabelbold"/>
        </w:rPr>
        <w:t xml:space="preserve"> </w:t>
      </w:r>
      <w:r w:rsidR="002B0A5A" w:rsidRPr="002B0A5A">
        <w:rPr>
          <w:position w:val="-24"/>
        </w:rPr>
        <w:object w:dxaOrig="320" w:dyaOrig="620" w14:anchorId="1F78D3AF">
          <v:shape id="_x0000_i1063" type="#_x0000_t75" style="width:15.9pt;height:30.85pt" o:ole="">
            <v:imagedata r:id="rId99" o:title=""/>
          </v:shape>
          <o:OLEObject Type="Embed" ProgID="Equation.DSMT4" ShapeID="_x0000_i1063" DrawAspect="Content" ObjectID="_1538921008" r:id="rId100"/>
        </w:object>
      </w:r>
    </w:p>
    <w:p w14:paraId="12426F78" w14:textId="3B49D71E" w:rsidR="008A44A7" w:rsidRDefault="008A44A7" w:rsidP="008A44A7">
      <w:pPr>
        <w:pStyle w:val="Pquestionheadingsx"/>
      </w:pPr>
      <w:r w:rsidRPr="00DF7F34">
        <w:t xml:space="preserve">Question </w:t>
      </w:r>
      <w:r>
        <w:t>34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  <w:t>[11.3</w:t>
      </w:r>
      <w:r w:rsidRPr="00DF7F34">
        <w:t>]</w:t>
      </w:r>
      <w:r w:rsidR="00204584">
        <w:t xml:space="preserve"> </w:t>
      </w:r>
      <w:r w:rsidR="00204584" w:rsidRPr="009A1D97">
        <w:rPr>
          <w:highlight w:val="lightGray"/>
        </w:rPr>
        <w:t>[10A]</w:t>
      </w:r>
    </w:p>
    <w:p w14:paraId="6C1A5BE3" w14:textId="569D037B" w:rsidR="0076587B" w:rsidRPr="00F1615B" w:rsidRDefault="0076587B" w:rsidP="008A44A7">
      <w:pPr>
        <w:pStyle w:val="Pquestiontextpartsa"/>
      </w:pPr>
      <w:r w:rsidRPr="00DE6E72">
        <w:rPr>
          <w:rStyle w:val="Cquestionpartlabelbold"/>
        </w:rPr>
        <w:t>(a)</w:t>
      </w:r>
      <w:r w:rsidRPr="00F1615B">
        <w:tab/>
      </w:r>
      <w:r w:rsidR="002B0A5A" w:rsidRPr="002B0A5A">
        <w:rPr>
          <w:position w:val="-18"/>
        </w:rPr>
        <w:object w:dxaOrig="2580" w:dyaOrig="480" w14:anchorId="105D5953">
          <v:shape id="_x0000_i1064" type="#_x0000_t75" style="width:129.05pt;height:24.3pt" o:ole="">
            <v:imagedata r:id="rId101" o:title=""/>
          </v:shape>
          <o:OLEObject Type="Embed" ProgID="Equation.DSMT4" ShapeID="_x0000_i1064" DrawAspect="Content" ObjectID="_1538921009" r:id="rId102"/>
        </w:object>
      </w:r>
      <w:r>
        <w:t xml:space="preserve"> </w:t>
      </w:r>
      <w:r w:rsidRPr="00F1615B">
        <w:t xml:space="preserve">= </w:t>
      </w:r>
      <w:r w:rsidR="002B0A5A" w:rsidRPr="002B0A5A">
        <w:rPr>
          <w:position w:val="-8"/>
        </w:rPr>
        <w:object w:dxaOrig="2580" w:dyaOrig="360" w14:anchorId="32A8AA18">
          <v:shape id="_x0000_i1065" type="#_x0000_t75" style="width:129.05pt;height:17.75pt" o:ole="">
            <v:imagedata r:id="rId103" o:title=""/>
          </v:shape>
          <o:OLEObject Type="Embed" ProgID="Equation.DSMT4" ShapeID="_x0000_i1065" DrawAspect="Content" ObjectID="_1538921010" r:id="rId104"/>
        </w:object>
      </w:r>
      <w:r>
        <w:br/>
      </w:r>
      <w:r w:rsidRPr="00F1615B">
        <w:t xml:space="preserve">= </w:t>
      </w:r>
      <w:r w:rsidR="002B0A5A" w:rsidRPr="002B0A5A">
        <w:rPr>
          <w:position w:val="-8"/>
        </w:rPr>
        <w:object w:dxaOrig="2079" w:dyaOrig="360" w14:anchorId="08A14341">
          <v:shape id="_x0000_i1066" type="#_x0000_t75" style="width:104.75pt;height:17.75pt" o:ole="">
            <v:imagedata r:id="rId105" o:title=""/>
          </v:shape>
          <o:OLEObject Type="Embed" ProgID="Equation.DSMT4" ShapeID="_x0000_i1066" DrawAspect="Content" ObjectID="_1538921011" r:id="rId106"/>
        </w:object>
      </w:r>
      <w:r>
        <w:br/>
      </w:r>
      <w:r w:rsidRPr="00F1615B">
        <w:t xml:space="preserve">= </w:t>
      </w:r>
      <w:r w:rsidR="002B0A5A" w:rsidRPr="002B0A5A">
        <w:rPr>
          <w:position w:val="-8"/>
        </w:rPr>
        <w:object w:dxaOrig="1020" w:dyaOrig="360" w14:anchorId="5D7E1594">
          <v:shape id="_x0000_i1067" type="#_x0000_t75" style="width:51.45pt;height:17.75pt" o:ole="">
            <v:imagedata r:id="rId107" o:title=""/>
          </v:shape>
          <o:OLEObject Type="Embed" ProgID="Equation.DSMT4" ShapeID="_x0000_i1067" DrawAspect="Content" ObjectID="_1538921012" r:id="rId108"/>
        </w:object>
      </w:r>
    </w:p>
    <w:p w14:paraId="4A44062E" w14:textId="6DB5E7D4" w:rsidR="0076587B" w:rsidRPr="00F1615B" w:rsidRDefault="0076587B" w:rsidP="0076587B">
      <w:pPr>
        <w:pStyle w:val="Pquestiontextpartsa"/>
      </w:pPr>
      <w:r w:rsidRPr="00DE6E72">
        <w:rPr>
          <w:rStyle w:val="Cquestionpartlabelbold"/>
        </w:rPr>
        <w:t>(b)</w:t>
      </w:r>
      <w:r w:rsidRPr="00F1615B">
        <w:tab/>
      </w:r>
      <w:r w:rsidR="002B0A5A" w:rsidRPr="002B0A5A">
        <w:rPr>
          <w:position w:val="-8"/>
        </w:rPr>
        <w:object w:dxaOrig="1340" w:dyaOrig="360" w14:anchorId="63ABA6E4">
          <v:shape id="_x0000_i1068" type="#_x0000_t75" style="width:66.4pt;height:17.75pt" o:ole="">
            <v:imagedata r:id="rId109" o:title=""/>
          </v:shape>
          <o:OLEObject Type="Embed" ProgID="Equation.DSMT4" ShapeID="_x0000_i1068" DrawAspect="Content" ObjectID="_1538921013" r:id="rId110"/>
        </w:object>
      </w:r>
      <w:r>
        <w:t xml:space="preserve"> </w:t>
      </w:r>
      <w:r w:rsidRPr="00F1615B">
        <w:t xml:space="preserve">= </w:t>
      </w:r>
      <w:r w:rsidR="002B0A5A" w:rsidRPr="002B0A5A">
        <w:rPr>
          <w:position w:val="-8"/>
        </w:rPr>
        <w:object w:dxaOrig="1240" w:dyaOrig="360" w14:anchorId="30F3BA66">
          <v:shape id="_x0000_i1069" type="#_x0000_t75" style="width:62.65pt;height:17.75pt" o:ole="">
            <v:imagedata r:id="rId111" o:title=""/>
          </v:shape>
          <o:OLEObject Type="Embed" ProgID="Equation.DSMT4" ShapeID="_x0000_i1069" DrawAspect="Content" ObjectID="_1538921014" r:id="rId112"/>
        </w:object>
      </w:r>
      <w:r>
        <w:br/>
      </w:r>
      <w:r w:rsidRPr="00F1615B">
        <w:t xml:space="preserve">= </w:t>
      </w:r>
      <w:r w:rsidR="002B0A5A" w:rsidRPr="002B0A5A">
        <w:rPr>
          <w:position w:val="-8"/>
        </w:rPr>
        <w:object w:dxaOrig="620" w:dyaOrig="360" w14:anchorId="4D149ADD">
          <v:shape id="_x0000_i1070" type="#_x0000_t75" style="width:30.85pt;height:17.75pt" o:ole="">
            <v:imagedata r:id="rId113" o:title=""/>
          </v:shape>
          <o:OLEObject Type="Embed" ProgID="Equation.DSMT4" ShapeID="_x0000_i1070" DrawAspect="Content" ObjectID="_1538921015" r:id="rId114"/>
        </w:object>
      </w:r>
    </w:p>
    <w:p w14:paraId="2EADF026" w14:textId="2A1A0CD9" w:rsidR="0076587B" w:rsidRPr="00F1615B" w:rsidRDefault="0076587B" w:rsidP="0076587B">
      <w:pPr>
        <w:pStyle w:val="Pquestiontextpartsa"/>
      </w:pPr>
      <w:r w:rsidRPr="00DE6E72">
        <w:rPr>
          <w:rStyle w:val="Cquestionpartlabelbold"/>
        </w:rPr>
        <w:t>(c)</w:t>
      </w:r>
      <w:r w:rsidRPr="00F1615B">
        <w:tab/>
      </w:r>
      <w:r w:rsidR="002B0A5A" w:rsidRPr="002B0A5A">
        <w:rPr>
          <w:position w:val="-8"/>
        </w:rPr>
        <w:object w:dxaOrig="1140" w:dyaOrig="360" w14:anchorId="2DB9208C">
          <v:shape id="_x0000_i1071" type="#_x0000_t75" style="width:57.05pt;height:17.75pt" o:ole="">
            <v:imagedata r:id="rId115" o:title=""/>
          </v:shape>
          <o:OLEObject Type="Embed" ProgID="Equation.DSMT4" ShapeID="_x0000_i1071" DrawAspect="Content" ObjectID="_1538921016" r:id="rId116"/>
        </w:object>
      </w:r>
      <w:r>
        <w:t xml:space="preserve"> </w:t>
      </w:r>
      <w:r w:rsidRPr="00F1615B">
        <w:t>= 3</w:t>
      </w:r>
      <w:r w:rsidRPr="00A202C4">
        <w:rPr>
          <w:rStyle w:val="Cmathsexpressions"/>
          <w:rFonts w:eastAsiaTheme="majorEastAsia"/>
        </w:rPr>
        <w:t>a</w:t>
      </w:r>
      <w:r w:rsidRPr="00F1615B">
        <w:t xml:space="preserve"> </w:t>
      </w:r>
      <w:r w:rsidRPr="00F1615B">
        <w:sym w:font="Symbol" w:char="F02D"/>
      </w:r>
      <w:r w:rsidRPr="00F1615B">
        <w:t xml:space="preserve"> 2</w:t>
      </w:r>
      <w:r w:rsidRPr="00A202C4">
        <w:rPr>
          <w:rStyle w:val="Cmathsexpressions"/>
          <w:rFonts w:eastAsiaTheme="majorEastAsia"/>
        </w:rPr>
        <w:t>a</w:t>
      </w:r>
      <w:r w:rsidR="007337E5">
        <w:rPr>
          <w:rStyle w:val="Cmathsexpressions"/>
          <w:rFonts w:eastAsiaTheme="majorEastAsia"/>
        </w:rPr>
        <w:t xml:space="preserve"> </w:t>
      </w:r>
      <w:r w:rsidRPr="00F1615B">
        <w:t xml:space="preserve">= </w:t>
      </w:r>
      <w:r w:rsidRPr="00A202C4">
        <w:rPr>
          <w:rStyle w:val="Cmathsexpressions"/>
          <w:rFonts w:eastAsiaTheme="majorEastAsia"/>
        </w:rPr>
        <w:t>a</w:t>
      </w:r>
    </w:p>
    <w:p w14:paraId="61E2A8AF" w14:textId="23E73AB2" w:rsidR="0076587B" w:rsidRDefault="0076587B" w:rsidP="0076587B">
      <w:pPr>
        <w:pStyle w:val="Pquestiontextpartsa"/>
      </w:pPr>
      <w:r w:rsidRPr="00DE6E72">
        <w:rPr>
          <w:rStyle w:val="Cquestionpartlabelbold"/>
        </w:rPr>
        <w:t>(d)</w:t>
      </w:r>
      <w:r w:rsidRPr="00F1615B">
        <w:tab/>
      </w:r>
      <w:r w:rsidR="002B0A5A" w:rsidRPr="002B0A5A">
        <w:rPr>
          <w:position w:val="-8"/>
        </w:rPr>
        <w:object w:dxaOrig="1200" w:dyaOrig="360" w14:anchorId="36C2198C">
          <v:shape id="_x0000_i1072" type="#_x0000_t75" style="width:59.85pt;height:17.75pt" o:ole="">
            <v:imagedata r:id="rId117" o:title=""/>
          </v:shape>
          <o:OLEObject Type="Embed" ProgID="Equation.DSMT4" ShapeID="_x0000_i1072" DrawAspect="Content" ObjectID="_1538921017" r:id="rId118"/>
        </w:object>
      </w:r>
      <w:r>
        <w:t xml:space="preserve"> </w:t>
      </w:r>
      <w:r w:rsidRPr="00F1615B">
        <w:t xml:space="preserve">= </w:t>
      </w:r>
      <w:r w:rsidR="002B0A5A" w:rsidRPr="002B0A5A">
        <w:rPr>
          <w:position w:val="-8"/>
        </w:rPr>
        <w:object w:dxaOrig="1420" w:dyaOrig="360" w14:anchorId="66B13EE8">
          <v:shape id="_x0000_i1073" type="#_x0000_t75" style="width:71.05pt;height:17.75pt" o:ole="">
            <v:imagedata r:id="rId119" o:title=""/>
          </v:shape>
          <o:OLEObject Type="Embed" ProgID="Equation.DSMT4" ShapeID="_x0000_i1073" DrawAspect="Content" ObjectID="_1538921018" r:id="rId120"/>
        </w:object>
      </w:r>
      <w:r>
        <w:br/>
      </w:r>
      <w:r w:rsidRPr="00F1615B">
        <w:t xml:space="preserve">= </w:t>
      </w:r>
      <w:r w:rsidR="002B0A5A" w:rsidRPr="002B0A5A">
        <w:rPr>
          <w:position w:val="-8"/>
        </w:rPr>
        <w:object w:dxaOrig="1100" w:dyaOrig="360" w14:anchorId="5F48BA1F">
          <v:shape id="_x0000_i1074" type="#_x0000_t75" style="width:55.15pt;height:17.75pt" o:ole="">
            <v:imagedata r:id="rId121" o:title=""/>
          </v:shape>
          <o:OLEObject Type="Embed" ProgID="Equation.DSMT4" ShapeID="_x0000_i1074" DrawAspect="Content" ObjectID="_1538921019" r:id="rId122"/>
        </w:object>
      </w:r>
      <w:r>
        <w:br/>
      </w:r>
      <w:r w:rsidRPr="00F1615B">
        <w:t xml:space="preserve">= </w:t>
      </w:r>
      <w:r w:rsidR="002B0A5A" w:rsidRPr="002B0A5A">
        <w:rPr>
          <w:position w:val="-8"/>
        </w:rPr>
        <w:object w:dxaOrig="499" w:dyaOrig="360" w14:anchorId="26118138">
          <v:shape id="_x0000_i1075" type="#_x0000_t75" style="width:24.3pt;height:17.75pt" o:ole="">
            <v:imagedata r:id="rId123" o:title=""/>
          </v:shape>
          <o:OLEObject Type="Embed" ProgID="Equation.DSMT4" ShapeID="_x0000_i1075" DrawAspect="Content" ObjectID="_1538921020" r:id="rId124"/>
        </w:object>
      </w:r>
    </w:p>
    <w:p w14:paraId="04F0A8B3" w14:textId="77777777" w:rsidR="002D337B" w:rsidRDefault="002D337B" w:rsidP="002D337B">
      <w:pPr>
        <w:pStyle w:val="Pquestionheadingsx"/>
      </w:pPr>
      <w:r w:rsidRPr="00DF7F34">
        <w:t xml:space="preserve">Question </w:t>
      </w:r>
      <w:r>
        <w:t>35</w:t>
      </w:r>
      <w:r w:rsidRPr="00DF7F34">
        <w:tab/>
      </w:r>
      <w:r>
        <w:rPr>
          <w:rStyle w:val="Cmarkslabel"/>
        </w:rPr>
        <w:t>8</w:t>
      </w:r>
      <w:r w:rsidRPr="00DF7F34">
        <w:rPr>
          <w:rStyle w:val="Cmarkslabel"/>
        </w:rPr>
        <w:t xml:space="preserve"> marks</w:t>
      </w:r>
      <w:r>
        <w:tab/>
        <w:t>[12.3</w:t>
      </w:r>
      <w:r w:rsidRPr="00DF7F34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3969"/>
      </w:tblGrid>
      <w:tr w:rsidR="001F435E" w14:paraId="4C9FC667" w14:textId="77777777" w:rsidTr="001F435E">
        <w:tc>
          <w:tcPr>
            <w:tcW w:w="4361" w:type="dxa"/>
          </w:tcPr>
          <w:p w14:paraId="508F0903" w14:textId="5E5AFCB3" w:rsidR="001F435E" w:rsidRDefault="001F435E" w:rsidP="002B0A5A">
            <w:pPr>
              <w:pStyle w:val="Pquestiontextpartsa"/>
            </w:pPr>
            <w:r w:rsidRPr="00DE6E72">
              <w:rPr>
                <w:rStyle w:val="Cquestionpartlabelbold"/>
              </w:rPr>
              <w:t>(a)</w:t>
            </w:r>
            <w:r w:rsidRPr="00F1615B">
              <w:tab/>
            </w:r>
            <w:r w:rsidR="002B0A5A" w:rsidRPr="002B0A5A">
              <w:rPr>
                <w:position w:val="-42"/>
              </w:rPr>
              <w:object w:dxaOrig="1740" w:dyaOrig="960" w14:anchorId="537C0450">
                <v:shape id="_x0000_i1076" type="#_x0000_t75" style="width:86.95pt;height:47.7pt" o:ole="">
                  <v:imagedata r:id="rId125" o:title=""/>
                </v:shape>
                <o:OLEObject Type="Embed" ProgID="Equation.DSMT4" ShapeID="_x0000_i1076" DrawAspect="Content" ObjectID="_1538921021" r:id="rId126"/>
              </w:object>
            </w:r>
            <w:r>
              <w:br/>
            </w:r>
            <w:r w:rsidRPr="00F1615B">
              <w:t xml:space="preserve">= </w:t>
            </w:r>
            <w:r w:rsidR="002B0A5A" w:rsidRPr="002B0A5A">
              <w:rPr>
                <w:position w:val="-24"/>
              </w:rPr>
              <w:object w:dxaOrig="1200" w:dyaOrig="660" w14:anchorId="15CBC647">
                <v:shape id="_x0000_i1077" type="#_x0000_t75" style="width:59.85pt;height:32.75pt" o:ole="">
                  <v:imagedata r:id="rId127" o:title=""/>
                </v:shape>
                <o:OLEObject Type="Embed" ProgID="Equation.DSMT4" ShapeID="_x0000_i1077" DrawAspect="Content" ObjectID="_1538921022" r:id="rId128"/>
              </w:object>
            </w:r>
            <w:r>
              <w:br/>
            </w:r>
            <w:r w:rsidRPr="00F1615B">
              <w:t xml:space="preserve">= </w:t>
            </w:r>
            <w:r w:rsidR="002B0A5A" w:rsidRPr="002B0A5A">
              <w:rPr>
                <w:position w:val="-24"/>
              </w:rPr>
              <w:object w:dxaOrig="660" w:dyaOrig="660" w14:anchorId="0FBFC8C8">
                <v:shape id="_x0000_i1078" type="#_x0000_t75" style="width:32.75pt;height:32.75pt" o:ole="">
                  <v:imagedata r:id="rId129" o:title=""/>
                </v:shape>
                <o:OLEObject Type="Embed" ProgID="Equation.DSMT4" ShapeID="_x0000_i1078" DrawAspect="Content" ObjectID="_1538921023" r:id="rId130"/>
              </w:object>
            </w:r>
            <w:r>
              <w:br/>
            </w:r>
            <w:r w:rsidRPr="00F1615B">
              <w:t xml:space="preserve">= </w:t>
            </w:r>
            <w:r w:rsidR="002B0A5A" w:rsidRPr="002B0A5A">
              <w:rPr>
                <w:position w:val="-24"/>
              </w:rPr>
              <w:object w:dxaOrig="380" w:dyaOrig="660" w14:anchorId="40AB11A8">
                <v:shape id="_x0000_i1079" type="#_x0000_t75" style="width:18.7pt;height:32.75pt" o:ole="">
                  <v:imagedata r:id="rId131" o:title=""/>
                </v:shape>
                <o:OLEObject Type="Embed" ProgID="Equation.DSMT4" ShapeID="_x0000_i1079" DrawAspect="Content" ObjectID="_1538921024" r:id="rId132"/>
              </w:object>
            </w:r>
          </w:p>
        </w:tc>
        <w:tc>
          <w:tcPr>
            <w:tcW w:w="3969" w:type="dxa"/>
          </w:tcPr>
          <w:p w14:paraId="1A599FDE" w14:textId="084B13D3" w:rsidR="001F435E" w:rsidRDefault="001F435E" w:rsidP="002B0A5A">
            <w:pPr>
              <w:pStyle w:val="Pquestiontextpartsa"/>
            </w:pPr>
            <w:r w:rsidRPr="00DE6E72">
              <w:rPr>
                <w:rStyle w:val="Cquestionpartlabelbold"/>
              </w:rPr>
              <w:t>(b)</w:t>
            </w:r>
            <w:r w:rsidRPr="00F1615B">
              <w:tab/>
            </w:r>
            <w:r w:rsidR="002B0A5A" w:rsidRPr="002B0A5A">
              <w:rPr>
                <w:position w:val="-42"/>
              </w:rPr>
              <w:object w:dxaOrig="2020" w:dyaOrig="960" w14:anchorId="2A07A758">
                <v:shape id="_x0000_i1080" type="#_x0000_t75" style="width:101pt;height:47.7pt" o:ole="">
                  <v:imagedata r:id="rId133" o:title=""/>
                </v:shape>
                <o:OLEObject Type="Embed" ProgID="Equation.DSMT4" ShapeID="_x0000_i1080" DrawAspect="Content" ObjectID="_1538921025" r:id="rId134"/>
              </w:object>
            </w:r>
            <w:r>
              <w:br/>
            </w:r>
            <w:r w:rsidRPr="00F1615B">
              <w:t xml:space="preserve">= </w:t>
            </w:r>
            <w:r w:rsidR="002B0A5A" w:rsidRPr="002B0A5A">
              <w:rPr>
                <w:position w:val="-24"/>
              </w:rPr>
              <w:object w:dxaOrig="1560" w:dyaOrig="660" w14:anchorId="5BDFDE30">
                <v:shape id="_x0000_i1081" type="#_x0000_t75" style="width:77.6pt;height:32.75pt" o:ole="">
                  <v:imagedata r:id="rId135" o:title=""/>
                </v:shape>
                <o:OLEObject Type="Embed" ProgID="Equation.DSMT4" ShapeID="_x0000_i1081" DrawAspect="Content" ObjectID="_1538921026" r:id="rId136"/>
              </w:object>
            </w:r>
            <w:r>
              <w:br/>
            </w:r>
            <w:r w:rsidRPr="00F1615B">
              <w:t xml:space="preserve">= </w:t>
            </w:r>
            <w:r w:rsidR="002B0A5A" w:rsidRPr="002B0A5A">
              <w:rPr>
                <w:position w:val="-24"/>
              </w:rPr>
              <w:object w:dxaOrig="740" w:dyaOrig="660" w14:anchorId="76456CF0">
                <v:shape id="_x0000_i1082" type="#_x0000_t75" style="width:36.45pt;height:32.75pt" o:ole="">
                  <v:imagedata r:id="rId137" o:title=""/>
                </v:shape>
                <o:OLEObject Type="Embed" ProgID="Equation.DSMT4" ShapeID="_x0000_i1082" DrawAspect="Content" ObjectID="_1538921027" r:id="rId138"/>
              </w:object>
            </w:r>
            <w:r>
              <w:br/>
            </w:r>
            <w:r w:rsidRPr="00F1615B">
              <w:t xml:space="preserve">= </w:t>
            </w:r>
            <w:r w:rsidR="002B0A5A" w:rsidRPr="002B0A5A">
              <w:rPr>
                <w:position w:val="-24"/>
              </w:rPr>
              <w:object w:dxaOrig="660" w:dyaOrig="620" w14:anchorId="6C9AAC28">
                <v:shape id="_x0000_i1083" type="#_x0000_t75" style="width:32.75pt;height:30.85pt" o:ole="">
                  <v:imagedata r:id="rId139" o:title=""/>
                </v:shape>
                <o:OLEObject Type="Embed" ProgID="Equation.DSMT4" ShapeID="_x0000_i1083" DrawAspect="Content" ObjectID="_1538921028" r:id="rId140"/>
              </w:object>
            </w:r>
          </w:p>
        </w:tc>
      </w:tr>
      <w:tr w:rsidR="001F435E" w14:paraId="168F076B" w14:textId="77777777" w:rsidTr="001F435E">
        <w:tc>
          <w:tcPr>
            <w:tcW w:w="4361" w:type="dxa"/>
          </w:tcPr>
          <w:p w14:paraId="582899BB" w14:textId="3F600697" w:rsidR="001F435E" w:rsidRPr="001F435E" w:rsidRDefault="001F435E" w:rsidP="002B0A5A">
            <w:pPr>
              <w:pStyle w:val="Pquestiontextpartsa"/>
              <w:rPr>
                <w:rStyle w:val="Cquestionpartlabelbold"/>
                <w:b w:val="0"/>
              </w:rPr>
            </w:pPr>
            <w:r w:rsidRPr="00DE6E72">
              <w:rPr>
                <w:rStyle w:val="Cquestionpartlabelbold"/>
              </w:rPr>
              <w:lastRenderedPageBreak/>
              <w:t>(c)</w:t>
            </w:r>
            <w:r w:rsidRPr="00F1615B">
              <w:tab/>
            </w:r>
            <w:r w:rsidR="002B0A5A" w:rsidRPr="002B0A5A">
              <w:rPr>
                <w:position w:val="-42"/>
              </w:rPr>
              <w:object w:dxaOrig="1520" w:dyaOrig="960" w14:anchorId="0EFBC745">
                <v:shape id="_x0000_i1084" type="#_x0000_t75" style="width:75.75pt;height:47.7pt" o:ole="">
                  <v:imagedata r:id="rId141" o:title=""/>
                </v:shape>
                <o:OLEObject Type="Embed" ProgID="Equation.DSMT4" ShapeID="_x0000_i1084" DrawAspect="Content" ObjectID="_1538921029" r:id="rId142"/>
              </w:object>
            </w:r>
            <w:r>
              <w:br/>
            </w:r>
            <w:r w:rsidRPr="00F1615B">
              <w:t xml:space="preserve">= </w:t>
            </w:r>
            <w:r w:rsidR="002B0A5A" w:rsidRPr="002B0A5A">
              <w:rPr>
                <w:position w:val="-24"/>
              </w:rPr>
              <w:object w:dxaOrig="1260" w:dyaOrig="660" w14:anchorId="6C05F089">
                <v:shape id="_x0000_i1085" type="#_x0000_t75" style="width:62.65pt;height:32.75pt" o:ole="">
                  <v:imagedata r:id="rId143" o:title=""/>
                </v:shape>
                <o:OLEObject Type="Embed" ProgID="Equation.DSMT4" ShapeID="_x0000_i1085" DrawAspect="Content" ObjectID="_1538921030" r:id="rId144"/>
              </w:object>
            </w:r>
            <w:r>
              <w:br/>
            </w:r>
            <w:r w:rsidRPr="00F1615B">
              <w:t xml:space="preserve">= </w:t>
            </w:r>
            <w:r w:rsidR="002B0A5A" w:rsidRPr="002B0A5A">
              <w:rPr>
                <w:position w:val="-24"/>
              </w:rPr>
              <w:object w:dxaOrig="620" w:dyaOrig="660" w14:anchorId="453D2E22">
                <v:shape id="_x0000_i1086" type="#_x0000_t75" style="width:30.85pt;height:32.75pt" o:ole="">
                  <v:imagedata r:id="rId145" o:title=""/>
                </v:shape>
                <o:OLEObject Type="Embed" ProgID="Equation.DSMT4" ShapeID="_x0000_i1086" DrawAspect="Content" ObjectID="_1538921031" r:id="rId146"/>
              </w:object>
            </w:r>
            <w:r>
              <w:br/>
            </w:r>
            <w:r w:rsidRPr="00F1615B">
              <w:t xml:space="preserve">= </w:t>
            </w:r>
            <w:r w:rsidR="002B0A5A" w:rsidRPr="002B0A5A">
              <w:rPr>
                <w:position w:val="-24"/>
              </w:rPr>
              <w:object w:dxaOrig="340" w:dyaOrig="660" w14:anchorId="63F02092">
                <v:shape id="_x0000_i1087" type="#_x0000_t75" style="width:16.85pt;height:32.75pt" o:ole="">
                  <v:imagedata r:id="rId147" o:title=""/>
                </v:shape>
                <o:OLEObject Type="Embed" ProgID="Equation.DSMT4" ShapeID="_x0000_i1087" DrawAspect="Content" ObjectID="_1538921032" r:id="rId148"/>
              </w:object>
            </w:r>
          </w:p>
        </w:tc>
        <w:tc>
          <w:tcPr>
            <w:tcW w:w="3969" w:type="dxa"/>
          </w:tcPr>
          <w:p w14:paraId="289E7825" w14:textId="2B5A3F63" w:rsidR="001F435E" w:rsidRPr="001F435E" w:rsidRDefault="001F435E" w:rsidP="002B0A5A">
            <w:pPr>
              <w:pStyle w:val="Pquestiontextpartsa"/>
              <w:rPr>
                <w:rStyle w:val="Cquestionpartlabelbold"/>
                <w:b w:val="0"/>
              </w:rPr>
            </w:pPr>
            <w:r w:rsidRPr="00DE6E72">
              <w:rPr>
                <w:rStyle w:val="Cquestionpartlabelbold"/>
              </w:rPr>
              <w:t>(d)</w:t>
            </w:r>
            <w:r w:rsidRPr="00F1615B">
              <w:tab/>
            </w:r>
            <w:r w:rsidR="002B0A5A" w:rsidRPr="002B0A5A">
              <w:rPr>
                <w:position w:val="-42"/>
              </w:rPr>
              <w:object w:dxaOrig="2140" w:dyaOrig="960" w14:anchorId="79B1AF39">
                <v:shape id="_x0000_i1088" type="#_x0000_t75" style="width:107.55pt;height:47.7pt" o:ole="">
                  <v:imagedata r:id="rId149" o:title=""/>
                </v:shape>
                <o:OLEObject Type="Embed" ProgID="Equation.DSMT4" ShapeID="_x0000_i1088" DrawAspect="Content" ObjectID="_1538921033" r:id="rId150"/>
              </w:object>
            </w:r>
            <w:r>
              <w:br/>
            </w:r>
            <w:r w:rsidRPr="00F1615B">
              <w:t xml:space="preserve">= </w:t>
            </w:r>
            <w:r w:rsidR="002B0A5A" w:rsidRPr="002B0A5A">
              <w:rPr>
                <w:position w:val="-24"/>
              </w:rPr>
              <w:object w:dxaOrig="1680" w:dyaOrig="660" w14:anchorId="6069262D">
                <v:shape id="_x0000_i1089" type="#_x0000_t75" style="width:84.15pt;height:32.75pt" o:ole="">
                  <v:imagedata r:id="rId151" o:title=""/>
                </v:shape>
                <o:OLEObject Type="Embed" ProgID="Equation.DSMT4" ShapeID="_x0000_i1089" DrawAspect="Content" ObjectID="_1538921034" r:id="rId152"/>
              </w:object>
            </w:r>
            <w:r>
              <w:br/>
            </w:r>
            <w:r w:rsidRPr="00F1615B">
              <w:t xml:space="preserve">= </w:t>
            </w:r>
            <w:r w:rsidR="002B0A5A" w:rsidRPr="002B0A5A">
              <w:rPr>
                <w:position w:val="-24"/>
              </w:rPr>
              <w:object w:dxaOrig="1020" w:dyaOrig="660" w14:anchorId="7D4D98A1">
                <v:shape id="_x0000_i1090" type="#_x0000_t75" style="width:51.45pt;height:32.75pt" o:ole="">
                  <v:imagedata r:id="rId153" o:title=""/>
                </v:shape>
                <o:OLEObject Type="Embed" ProgID="Equation.DSMT4" ShapeID="_x0000_i1090" DrawAspect="Content" ObjectID="_1538921035" r:id="rId154"/>
              </w:object>
            </w:r>
            <w:r>
              <w:br/>
            </w:r>
            <w:r w:rsidRPr="00F1615B">
              <w:t xml:space="preserve">= </w:t>
            </w:r>
            <w:r w:rsidR="002B0A5A" w:rsidRPr="002B0A5A">
              <w:rPr>
                <w:position w:val="-24"/>
              </w:rPr>
              <w:object w:dxaOrig="660" w:dyaOrig="660" w14:anchorId="6FF49334">
                <v:shape id="_x0000_i1091" type="#_x0000_t75" style="width:32.75pt;height:32.75pt" o:ole="">
                  <v:imagedata r:id="rId155" o:title=""/>
                </v:shape>
                <o:OLEObject Type="Embed" ProgID="Equation.DSMT4" ShapeID="_x0000_i1091" DrawAspect="Content" ObjectID="_1538921036" r:id="rId156"/>
              </w:object>
            </w:r>
          </w:p>
        </w:tc>
      </w:tr>
    </w:tbl>
    <w:p w14:paraId="2FB7873C" w14:textId="77777777" w:rsidR="002D337B" w:rsidRDefault="002D337B" w:rsidP="002D337B">
      <w:pPr>
        <w:pStyle w:val="Pquestionheadingsx"/>
      </w:pPr>
      <w:r w:rsidRPr="00DF7F34">
        <w:t xml:space="preserve">Question </w:t>
      </w:r>
      <w:r>
        <w:t>36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[13.3</w:t>
      </w:r>
      <w:r w:rsidRPr="00DF7F34">
        <w:t>]</w:t>
      </w:r>
    </w:p>
    <w:p w14:paraId="5DCA4E3B" w14:textId="1D9ACEBB" w:rsidR="0076587B" w:rsidRDefault="0076587B" w:rsidP="0076587B">
      <w:pPr>
        <w:pStyle w:val="Pquestiontextpartsa"/>
      </w:pPr>
      <w:r w:rsidRPr="00DE6E72">
        <w:rPr>
          <w:rStyle w:val="Cquestionpartlabelbold"/>
        </w:rPr>
        <w:t>(a)</w:t>
      </w:r>
      <w:r w:rsidRPr="00DE6E72">
        <w:rPr>
          <w:rStyle w:val="Cquestionpartlabelbold"/>
        </w:rPr>
        <w:tab/>
      </w:r>
      <w:r>
        <w:t>10 000(1 + 0.0106 25)</w:t>
      </w:r>
      <w:r w:rsidRPr="00A202C4">
        <w:rPr>
          <w:rStyle w:val="Csuperscript"/>
        </w:rPr>
        <w:t>8</w:t>
      </w:r>
      <w:r>
        <w:t xml:space="preserve"> </w:t>
      </w:r>
      <w:r>
        <w:br/>
        <w:t>=</w:t>
      </w:r>
      <w:r w:rsidR="00F965E9">
        <w:t xml:space="preserve"> </w:t>
      </w:r>
      <w:r>
        <w:t>10 882.29</w:t>
      </w:r>
      <w:r w:rsidR="00F965E9">
        <w:br/>
      </w:r>
      <w:r>
        <w:t>10 882.29(1 + 0.011 875)</w:t>
      </w:r>
      <w:r w:rsidRPr="00A202C4">
        <w:rPr>
          <w:rStyle w:val="Csuperscript"/>
        </w:rPr>
        <w:t>8</w:t>
      </w:r>
      <w:r>
        <w:t xml:space="preserve"> = 11 960.111</w:t>
      </w:r>
      <w:r w:rsidR="007337E5">
        <w:t>...</w:t>
      </w:r>
      <w:r>
        <w:br/>
        <w:t>The investment will be worth $11 960.11 after the 4 years.</w:t>
      </w:r>
    </w:p>
    <w:p w14:paraId="3528282B" w14:textId="37EB4672" w:rsidR="0076587B" w:rsidRDefault="0076587B" w:rsidP="0076587B">
      <w:pPr>
        <w:pStyle w:val="Pquestiontextpartsa"/>
      </w:pPr>
      <w:r w:rsidRPr="00DE6E72">
        <w:rPr>
          <w:rStyle w:val="Cquestionpartlabelbold"/>
        </w:rPr>
        <w:t>(b)</w:t>
      </w:r>
      <w:r>
        <w:tab/>
        <w:t xml:space="preserve">11 960.11 = 10 000(1 + </w:t>
      </w:r>
      <w:r w:rsidRPr="00A202C4">
        <w:rPr>
          <w:rStyle w:val="Cmathsexpressions"/>
          <w:rFonts w:eastAsiaTheme="majorEastAsia"/>
        </w:rPr>
        <w:t>r</w:t>
      </w:r>
      <w:r>
        <w:t>)</w:t>
      </w:r>
      <w:r w:rsidRPr="00A202C4">
        <w:rPr>
          <w:rStyle w:val="Csuperscript"/>
        </w:rPr>
        <w:t>16</w:t>
      </w:r>
      <w:r>
        <w:br/>
      </w:r>
      <w:r w:rsidR="002B0A5A" w:rsidRPr="002B0A5A">
        <w:rPr>
          <w:position w:val="-26"/>
        </w:rPr>
        <w:object w:dxaOrig="1219" w:dyaOrig="700" w14:anchorId="1BB20F86">
          <v:shape id="_x0000_i1092" type="#_x0000_t75" style="width:60.8pt;height:35.55pt" o:ole="">
            <v:imagedata r:id="rId157" o:title=""/>
          </v:shape>
          <o:OLEObject Type="Embed" ProgID="Equation.DSMT4" ShapeID="_x0000_i1092" DrawAspect="Content" ObjectID="_1538921037" r:id="rId158"/>
        </w:object>
      </w:r>
      <w:r>
        <w:t xml:space="preserve"> = 1 + </w:t>
      </w:r>
      <w:r w:rsidRPr="00A202C4">
        <w:rPr>
          <w:rStyle w:val="Cmathsexpressions"/>
          <w:rFonts w:eastAsiaTheme="majorEastAsia"/>
        </w:rPr>
        <w:t>r</w:t>
      </w:r>
      <w:r>
        <w:br/>
        <w:t>= 1.011 249 799</w:t>
      </w:r>
      <w:r>
        <w:br/>
        <w:t xml:space="preserve">So, </w:t>
      </w:r>
      <w:r w:rsidRPr="00A202C4">
        <w:rPr>
          <w:rStyle w:val="Cmathsexpressions"/>
          <w:rFonts w:eastAsiaTheme="majorEastAsia"/>
        </w:rPr>
        <w:t>r</w:t>
      </w:r>
      <w:r>
        <w:t xml:space="preserve"> = 0.011 249 799</w:t>
      </w:r>
      <w:r>
        <w:br/>
        <w:t>Multiply by 4 to find the annual rate</w:t>
      </w:r>
      <w:r>
        <w:br/>
      </w:r>
      <w:r w:rsidRPr="00A202C4">
        <w:rPr>
          <w:rStyle w:val="Cmathsexpressions"/>
          <w:rFonts w:eastAsiaTheme="majorEastAsia"/>
        </w:rPr>
        <w:t>r</w:t>
      </w:r>
      <w:r>
        <w:t xml:space="preserve"> = 4.4999%</w:t>
      </w:r>
      <w:r>
        <w:br/>
        <w:t>The single rate would be 4.5% p.a. for 4 years.</w:t>
      </w:r>
    </w:p>
    <w:p w14:paraId="6099C153" w14:textId="3730DE1B" w:rsidR="0076587B" w:rsidRDefault="007D1FAD" w:rsidP="0076587B">
      <w:pPr>
        <w:pStyle w:val="Psectionresults"/>
      </w:pPr>
      <w:r>
        <w:t>Short answer total marks:  102</w:t>
      </w:r>
    </w:p>
    <w:p w14:paraId="059A86D7" w14:textId="77777777" w:rsidR="0076587B" w:rsidRDefault="0076587B" w:rsidP="0076587B">
      <w:pPr>
        <w:pStyle w:val="Psectionheading"/>
      </w:pPr>
      <w:r>
        <w:t>Extended answer section</w:t>
      </w:r>
    </w:p>
    <w:p w14:paraId="5DC09A81" w14:textId="2AECD3CD" w:rsidR="00D909FC" w:rsidRPr="00DF7F34" w:rsidRDefault="00D909FC" w:rsidP="00D909FC">
      <w:pPr>
        <w:pStyle w:val="Pquestionheadingsx1stafterhead"/>
      </w:pPr>
      <w:r w:rsidRPr="00DF7F34">
        <w:t xml:space="preserve">Question </w:t>
      </w:r>
      <w:r>
        <w:t>37</w:t>
      </w:r>
      <w:r w:rsidRPr="00DF7F34">
        <w:tab/>
      </w:r>
      <w:r w:rsidRPr="00DF7F34">
        <w:rPr>
          <w:rStyle w:val="Cmarkslabel"/>
        </w:rPr>
        <w:t>1</w:t>
      </w:r>
      <w:r w:rsidR="007337E5"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F710EA">
        <w:t xml:space="preserve"> </w:t>
      </w:r>
      <w:r w:rsidRPr="00DF7F34">
        <w:t>[</w:t>
      </w:r>
      <w:r>
        <w:t>2.2</w:t>
      </w:r>
      <w:r w:rsidRPr="00DF7F34">
        <w:t xml:space="preserve">, </w:t>
      </w:r>
      <w:r w:rsidR="007337E5">
        <w:t xml:space="preserve">10.1, </w:t>
      </w:r>
      <w:r>
        <w:t>10.5</w:t>
      </w:r>
      <w:r w:rsidRPr="00DF7F34">
        <w:t>]</w:t>
      </w:r>
    </w:p>
    <w:p w14:paraId="1A80BBD7" w14:textId="702A2FF9" w:rsidR="0076587B" w:rsidRPr="00F1615B" w:rsidRDefault="0076587B" w:rsidP="00D909FC">
      <w:pPr>
        <w:pStyle w:val="Pquestiontextpartsa"/>
      </w:pPr>
      <w:r w:rsidRPr="00DE6E72">
        <w:rPr>
          <w:rStyle w:val="Cquestionpartlabelbold"/>
        </w:rPr>
        <w:t>(a)</w:t>
      </w:r>
      <w:r w:rsidRPr="00DE6E72">
        <w:rPr>
          <w:rStyle w:val="Cquestionpartlabelbold"/>
        </w:rPr>
        <w:tab/>
      </w:r>
      <w:r w:rsidRPr="00F1615B">
        <w:t>41.52</w:t>
      </w:r>
    </w:p>
    <w:p w14:paraId="57B2D4BC" w14:textId="77777777" w:rsidR="0076587B" w:rsidRPr="00F1615B" w:rsidRDefault="0076587B" w:rsidP="0076587B">
      <w:pPr>
        <w:pStyle w:val="Pquestiontextpartsa"/>
      </w:pPr>
      <w:r w:rsidRPr="00DE6E72">
        <w:rPr>
          <w:rStyle w:val="Cquestionpartlabelbold"/>
        </w:rPr>
        <w:t>(b)</w:t>
      </w:r>
      <w:r w:rsidRPr="00F1615B">
        <w:tab/>
        <w:t>min: 13.3; Q</w:t>
      </w:r>
      <w:r w:rsidRPr="00A202C4">
        <w:rPr>
          <w:rStyle w:val="CSubscript"/>
        </w:rPr>
        <w:t>1</w:t>
      </w:r>
      <w:r w:rsidRPr="00F1615B">
        <w:t>: 39.7; median: 42.85; Q</w:t>
      </w:r>
      <w:r w:rsidRPr="00A202C4">
        <w:rPr>
          <w:rStyle w:val="CSubscript"/>
        </w:rPr>
        <w:t>3</w:t>
      </w:r>
      <w:r w:rsidRPr="00F1615B">
        <w:t>: 48.8; max: 53.5</w:t>
      </w:r>
    </w:p>
    <w:p w14:paraId="029821E4" w14:textId="419B34E1" w:rsidR="0076587B" w:rsidRPr="00F1615B" w:rsidRDefault="0076587B" w:rsidP="0076587B">
      <w:pPr>
        <w:pStyle w:val="Pquestiontextpartsa"/>
      </w:pPr>
      <w:r w:rsidRPr="00DE6E72">
        <w:rPr>
          <w:rStyle w:val="Cquestionpartlabelbold"/>
        </w:rPr>
        <w:t>(c)</w:t>
      </w:r>
      <w:r w:rsidRPr="00DE6E72">
        <w:rPr>
          <w:rStyle w:val="Cquestionpartlabelbold"/>
        </w:rPr>
        <w:tab/>
      </w:r>
      <w:r w:rsidRPr="00F1615B">
        <w:t xml:space="preserve">IQR = 9.1 so 1.5 </w:t>
      </w:r>
      <w:r w:rsidRPr="00F1615B">
        <w:sym w:font="Symbol" w:char="F0B4"/>
      </w:r>
      <w:r>
        <w:t xml:space="preserve"> </w:t>
      </w:r>
      <w:r w:rsidRPr="00F1615B">
        <w:t>IQR = 13.65</w:t>
      </w:r>
      <w:r>
        <w:br/>
      </w:r>
      <w:r w:rsidRPr="00F1615B">
        <w:t>Q</w:t>
      </w:r>
      <w:r w:rsidRPr="00A202C4">
        <w:rPr>
          <w:rStyle w:val="CSubscript"/>
        </w:rPr>
        <w:t>1</w:t>
      </w:r>
      <w:r w:rsidRPr="00F1615B">
        <w:t xml:space="preserve"> </w:t>
      </w:r>
      <w:r w:rsidRPr="00F1615B">
        <w:sym w:font="Symbol" w:char="F02D"/>
      </w:r>
      <w:r>
        <w:t xml:space="preserve"> 13.65 = 26.05</w:t>
      </w:r>
      <w:r w:rsidR="009553D2">
        <w:br/>
      </w:r>
      <w:r w:rsidRPr="00F1615B">
        <w:t>Q</w:t>
      </w:r>
      <w:r w:rsidRPr="00A202C4">
        <w:rPr>
          <w:rStyle w:val="CSubscript"/>
        </w:rPr>
        <w:t>3</w:t>
      </w:r>
      <w:r w:rsidRPr="00F1615B">
        <w:t xml:space="preserve"> + 13.65 = 62.45</w:t>
      </w:r>
      <w:r>
        <w:br/>
      </w:r>
      <w:r w:rsidRPr="00F1615B">
        <w:t xml:space="preserve">So, 13.3, 15.6 and 19.9 are all outliers as they are more than 1.5 </w:t>
      </w:r>
      <w:r w:rsidRPr="00F1615B">
        <w:sym w:font="Symbol" w:char="F0B4"/>
      </w:r>
      <w:r w:rsidRPr="00F1615B">
        <w:t xml:space="preserve"> IQR below Q</w:t>
      </w:r>
      <w:r w:rsidRPr="00A202C4">
        <w:rPr>
          <w:rStyle w:val="CSubscript"/>
        </w:rPr>
        <w:t>1</w:t>
      </w:r>
      <w:r w:rsidRPr="00F1615B">
        <w:t>.</w:t>
      </w:r>
    </w:p>
    <w:p w14:paraId="2158E965" w14:textId="33668BBD" w:rsidR="0076587B" w:rsidRPr="00DE6E72" w:rsidRDefault="00EA1E58" w:rsidP="0076587B">
      <w:pPr>
        <w:pStyle w:val="Pquestiontextpartsa"/>
        <w:rPr>
          <w:rStyle w:val="Cquestionpartlabelbold"/>
        </w:rPr>
      </w:pPr>
      <w:r>
        <w:rPr>
          <w:rStyle w:val="Cquestionpartlabelbold"/>
        </w:rPr>
        <w:t>(d)</w:t>
      </w:r>
    </w:p>
    <w:p w14:paraId="4105D28A" w14:textId="1ACE7264" w:rsidR="0076587B" w:rsidRPr="00017201" w:rsidRDefault="00204584" w:rsidP="0076587B">
      <w:pPr>
        <w:pStyle w:val="Pquestiontextpartsa"/>
      </w:pPr>
      <w:r>
        <w:tab/>
      </w:r>
      <w:r w:rsidR="00D206B3">
        <w:rPr>
          <w:noProof/>
        </w:rPr>
        <w:drawing>
          <wp:inline distT="0" distB="0" distL="0" distR="0" wp14:anchorId="711539E6" wp14:editId="5F9AAF2E">
            <wp:extent cx="2819400" cy="396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EOYES_01.jpg"/>
                    <pic:cNvPicPr/>
                  </pic:nvPicPr>
                  <pic:blipFill>
                    <a:blip r:embed="rId159">
                      <a:extLst>
                        <a:ext uri="{BEBA8EAE-BF5A-486C-A8C5-ECC9F3942E4B}">
                          <a14:imgProps xmlns:a14="http://schemas.microsoft.com/office/drawing/2010/main">
                            <a14:imgLayer r:embed="rId16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5E9A" w14:textId="2262F9CD" w:rsidR="00C950AB" w:rsidRDefault="0076587B" w:rsidP="00C950AB">
      <w:pPr>
        <w:pStyle w:val="Pquestiontextpartsa"/>
      </w:pPr>
      <w:r w:rsidRPr="00DE6E72">
        <w:rPr>
          <w:rStyle w:val="Cquestionpartlabelbold"/>
        </w:rPr>
        <w:t>(e)</w:t>
      </w:r>
      <w:r w:rsidRPr="00F1615B">
        <w:tab/>
      </w:r>
      <w:r w:rsidR="002B0A5A" w:rsidRPr="002B0A5A">
        <w:rPr>
          <w:position w:val="-24"/>
        </w:rPr>
        <w:object w:dxaOrig="360" w:dyaOrig="620" w14:anchorId="31CEFC10">
          <v:shape id="_x0000_i1093" type="#_x0000_t75" style="width:17.75pt;height:30.85pt" o:ole="">
            <v:imagedata r:id="rId161" o:title=""/>
          </v:shape>
          <o:OLEObject Type="Embed" ProgID="Equation.DSMT4" ShapeID="_x0000_i1093" DrawAspect="Content" ObjectID="_1538921038" r:id="rId162"/>
        </w:object>
      </w:r>
    </w:p>
    <w:p w14:paraId="176AE12F" w14:textId="62437BAC" w:rsidR="0076587B" w:rsidRDefault="0076587B" w:rsidP="00C950AB">
      <w:pPr>
        <w:pStyle w:val="Pquestiontextpartsa"/>
      </w:pPr>
      <w:r w:rsidRPr="00DE6E72">
        <w:rPr>
          <w:rStyle w:val="Cquestionpartlabelbold"/>
        </w:rPr>
        <w:t>(f)</w:t>
      </w:r>
      <w:r w:rsidRPr="00F1615B">
        <w:tab/>
      </w:r>
      <w:r w:rsidR="002B0A5A" w:rsidRPr="002B0A5A">
        <w:rPr>
          <w:position w:val="-24"/>
        </w:rPr>
        <w:object w:dxaOrig="720" w:dyaOrig="620" w14:anchorId="6D746F3A">
          <v:shape id="_x0000_i1094" type="#_x0000_t75" style="width:36.45pt;height:30.85pt" o:ole="">
            <v:imagedata r:id="rId163" o:title=""/>
          </v:shape>
          <o:OLEObject Type="Embed" ProgID="Equation.DSMT4" ShapeID="_x0000_i1094" DrawAspect="Content" ObjectID="_1538921039" r:id="rId164"/>
        </w:object>
      </w:r>
    </w:p>
    <w:p w14:paraId="3B86977C" w14:textId="77777777" w:rsidR="00D909FC" w:rsidRPr="00DF7F34" w:rsidRDefault="00D909FC" w:rsidP="00D909FC">
      <w:pPr>
        <w:pStyle w:val="Pquestionheadingsx"/>
      </w:pPr>
      <w:r w:rsidRPr="00DF7F34">
        <w:lastRenderedPageBreak/>
        <w:t xml:space="preserve">Question </w:t>
      </w:r>
      <w:r>
        <w:t>38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9.3</w:t>
      </w:r>
      <w:r w:rsidRPr="00DF7F34">
        <w:t>]</w:t>
      </w:r>
    </w:p>
    <w:p w14:paraId="0D553630" w14:textId="64D2E717" w:rsidR="0076587B" w:rsidRPr="00F1615B" w:rsidRDefault="0076587B" w:rsidP="00D909FC">
      <w:pPr>
        <w:pStyle w:val="Pquestiontextpartsa"/>
      </w:pPr>
      <w:r w:rsidRPr="00DE6E72">
        <w:rPr>
          <w:rStyle w:val="Cquestionpartlabelbold"/>
        </w:rPr>
        <w:t>(a)</w:t>
      </w:r>
      <w:r w:rsidRPr="00DE6E72">
        <w:rPr>
          <w:rStyle w:val="Cquestionpartlabelbold"/>
        </w:rPr>
        <w:tab/>
      </w:r>
      <w:r w:rsidRPr="00F1615B">
        <w:sym w:font="Symbol" w:char="F0D0"/>
      </w:r>
      <w:r w:rsidRPr="00A202C4">
        <w:rPr>
          <w:rStyle w:val="Cmathsexpressions"/>
          <w:rFonts w:eastAsiaTheme="majorEastAsia"/>
        </w:rPr>
        <w:t>ADB</w:t>
      </w:r>
      <w:r w:rsidRPr="00F1615B">
        <w:t xml:space="preserve"> = </w:t>
      </w:r>
      <w:r w:rsidRPr="00F1615B">
        <w:sym w:font="Symbol" w:char="F0D0"/>
      </w:r>
      <w:r w:rsidRPr="00A202C4">
        <w:rPr>
          <w:rStyle w:val="Cmathsexpressions"/>
          <w:rFonts w:eastAsiaTheme="majorEastAsia"/>
        </w:rPr>
        <w:t>CDB</w:t>
      </w:r>
      <w:r w:rsidRPr="00F1615B">
        <w:tab/>
        <w:t>(straight angles)</w:t>
      </w:r>
      <w:r>
        <w:br/>
      </w:r>
      <w:r w:rsidRPr="00A202C4">
        <w:rPr>
          <w:rStyle w:val="Cmathsexpressions"/>
          <w:rFonts w:eastAsiaTheme="majorEastAsia"/>
        </w:rPr>
        <w:t>DB</w:t>
      </w:r>
      <w:r w:rsidRPr="00F1615B">
        <w:t xml:space="preserve"> = </w:t>
      </w:r>
      <w:r w:rsidRPr="00A202C4">
        <w:rPr>
          <w:rStyle w:val="Cmathsexpressions"/>
          <w:rFonts w:eastAsiaTheme="majorEastAsia"/>
        </w:rPr>
        <w:t>DB</w:t>
      </w:r>
      <w:r w:rsidRPr="00F1615B">
        <w:tab/>
        <w:t>(common side)</w:t>
      </w:r>
      <w:r>
        <w:br/>
      </w:r>
      <w:r w:rsidRPr="00A202C4">
        <w:rPr>
          <w:rStyle w:val="Cmathsexpressions"/>
          <w:rFonts w:eastAsiaTheme="majorEastAsia"/>
        </w:rPr>
        <w:t>AD</w:t>
      </w:r>
      <w:r w:rsidRPr="00F1615B">
        <w:t xml:space="preserve"> = </w:t>
      </w:r>
      <w:r w:rsidRPr="00A202C4">
        <w:rPr>
          <w:rStyle w:val="Cmathsexpressions"/>
          <w:rFonts w:eastAsiaTheme="majorEastAsia"/>
        </w:rPr>
        <w:t>DC</w:t>
      </w:r>
      <w:r w:rsidRPr="00F1615B">
        <w:tab/>
        <w:t>(given)</w:t>
      </w:r>
      <w:r>
        <w:br/>
      </w:r>
      <w:r w:rsidRPr="00F1615B">
        <w:sym w:font="Symbol" w:char="F044"/>
      </w:r>
      <w:r w:rsidRPr="00A202C4">
        <w:rPr>
          <w:rStyle w:val="Cmathsexpressions"/>
          <w:rFonts w:eastAsiaTheme="majorEastAsia"/>
        </w:rPr>
        <w:t>ADB</w:t>
      </w:r>
      <w:r w:rsidRPr="00F1615B">
        <w:t xml:space="preserve"> </w:t>
      </w:r>
      <w:r w:rsidRPr="00F1615B">
        <w:sym w:font="Symbol" w:char="F0BA"/>
      </w:r>
      <w:r w:rsidRPr="00F1615B">
        <w:t xml:space="preserve"> </w:t>
      </w:r>
      <w:r w:rsidRPr="00F1615B">
        <w:sym w:font="Symbol" w:char="F044"/>
      </w:r>
      <w:r w:rsidRPr="00A202C4">
        <w:rPr>
          <w:rStyle w:val="Cmathsexpressions"/>
          <w:rFonts w:eastAsiaTheme="majorEastAsia"/>
        </w:rPr>
        <w:t>CDB</w:t>
      </w:r>
      <w:r w:rsidRPr="00F1615B">
        <w:tab/>
        <w:t>(SAS)</w:t>
      </w:r>
      <w:r>
        <w:br/>
      </w:r>
      <w:r w:rsidRPr="00F1615B">
        <w:t xml:space="preserve">So, </w:t>
      </w:r>
      <w:r w:rsidRPr="00F1615B">
        <w:sym w:font="Symbol" w:char="F0D0"/>
      </w:r>
      <w:r w:rsidRPr="00A202C4">
        <w:rPr>
          <w:rStyle w:val="Cmathsexpressions"/>
          <w:rFonts w:eastAsiaTheme="majorEastAsia"/>
        </w:rPr>
        <w:t>ABD</w:t>
      </w:r>
      <w:r w:rsidRPr="00F1615B">
        <w:t xml:space="preserve"> = </w:t>
      </w:r>
      <w:r w:rsidRPr="00F1615B">
        <w:sym w:font="Symbol" w:char="F0D0"/>
      </w:r>
      <w:r w:rsidRPr="00A202C4">
        <w:rPr>
          <w:rStyle w:val="Cmathsexpressions"/>
          <w:rFonts w:eastAsiaTheme="majorEastAsia"/>
        </w:rPr>
        <w:t>CBD</w:t>
      </w:r>
      <w:r w:rsidRPr="00F1615B">
        <w:tab/>
        <w:t>(third angle in triangle)</w:t>
      </w:r>
      <w:r>
        <w:br/>
      </w:r>
      <w:r w:rsidRPr="00F1615B">
        <w:t xml:space="preserve">So, </w:t>
      </w:r>
      <w:r w:rsidRPr="00A202C4">
        <w:rPr>
          <w:rStyle w:val="Cmathsexpressions"/>
          <w:rFonts w:eastAsiaTheme="majorEastAsia"/>
        </w:rPr>
        <w:t>EB</w:t>
      </w:r>
      <w:r w:rsidRPr="00F1615B">
        <w:t xml:space="preserve"> bisects </w:t>
      </w:r>
      <w:r w:rsidRPr="00F1615B">
        <w:sym w:font="Symbol" w:char="F0D0"/>
      </w:r>
      <w:r w:rsidRPr="00A202C4">
        <w:rPr>
          <w:rStyle w:val="Cmathsexpressions"/>
          <w:rFonts w:eastAsiaTheme="majorEastAsia"/>
        </w:rPr>
        <w:t>ABC</w:t>
      </w:r>
    </w:p>
    <w:p w14:paraId="190C76A1" w14:textId="77777777" w:rsidR="0076587B" w:rsidRPr="00F1615B" w:rsidRDefault="0076587B" w:rsidP="0076587B">
      <w:pPr>
        <w:pStyle w:val="Pquestiontextpartsa"/>
      </w:pPr>
      <w:r w:rsidRPr="00DE6E72">
        <w:rPr>
          <w:rStyle w:val="Cquestionpartlabelbold"/>
        </w:rPr>
        <w:t>(b)</w:t>
      </w:r>
      <w:r>
        <w:tab/>
      </w:r>
      <w:r w:rsidRPr="00F1615B">
        <w:sym w:font="Symbol" w:char="F0D0"/>
      </w:r>
      <w:r w:rsidRPr="00A202C4">
        <w:rPr>
          <w:rStyle w:val="Cmathsexpressions"/>
          <w:rFonts w:eastAsiaTheme="majorEastAsia"/>
        </w:rPr>
        <w:t>EAD</w:t>
      </w:r>
      <w:r w:rsidRPr="00F1615B">
        <w:t xml:space="preserve"> + </w:t>
      </w:r>
      <w:r w:rsidRPr="00F1615B">
        <w:sym w:font="Symbol" w:char="F0D0"/>
      </w:r>
      <w:r w:rsidRPr="00A202C4">
        <w:rPr>
          <w:rStyle w:val="Cmathsexpressions"/>
          <w:rFonts w:eastAsiaTheme="majorEastAsia"/>
        </w:rPr>
        <w:t>DAC</w:t>
      </w:r>
      <w:r w:rsidRPr="00F1615B">
        <w:t xml:space="preserve"> = </w:t>
      </w:r>
      <w:r w:rsidRPr="00F1615B">
        <w:sym w:font="Symbol" w:char="F0D0"/>
      </w:r>
      <w:r w:rsidRPr="00A202C4">
        <w:rPr>
          <w:rStyle w:val="Cmathsexpressions"/>
          <w:rFonts w:eastAsiaTheme="majorEastAsia"/>
        </w:rPr>
        <w:t>DAC</w:t>
      </w:r>
      <w:r w:rsidRPr="00F1615B">
        <w:t xml:space="preserve"> + </w:t>
      </w:r>
      <w:r w:rsidRPr="00F1615B">
        <w:sym w:font="Symbol" w:char="F0D0"/>
      </w:r>
      <w:r w:rsidRPr="00A202C4">
        <w:rPr>
          <w:rStyle w:val="Cmathsexpressions"/>
          <w:rFonts w:eastAsiaTheme="majorEastAsia"/>
        </w:rPr>
        <w:t>CAB</w:t>
      </w:r>
      <w:r w:rsidRPr="00A202C4">
        <w:rPr>
          <w:rStyle w:val="Cmathsexpressions"/>
          <w:rFonts w:eastAsiaTheme="majorEastAsia"/>
        </w:rPr>
        <w:br/>
      </w:r>
      <w:r w:rsidRPr="00F1615B">
        <w:t xml:space="preserve">So, </w:t>
      </w:r>
      <w:r w:rsidRPr="00F1615B">
        <w:sym w:font="Symbol" w:char="F0D0"/>
      </w:r>
      <w:r w:rsidRPr="00A202C4">
        <w:rPr>
          <w:rStyle w:val="Cmathsexpressions"/>
          <w:rFonts w:eastAsiaTheme="majorEastAsia"/>
        </w:rPr>
        <w:t>EAC</w:t>
      </w:r>
      <w:r w:rsidRPr="00F1615B">
        <w:t xml:space="preserve"> = </w:t>
      </w:r>
      <w:r w:rsidRPr="00F1615B">
        <w:sym w:font="Symbol" w:char="F0D0"/>
      </w:r>
      <w:r w:rsidRPr="00A202C4">
        <w:rPr>
          <w:rStyle w:val="Cmathsexpressions"/>
          <w:rFonts w:eastAsiaTheme="majorEastAsia"/>
        </w:rPr>
        <w:t>DAB</w:t>
      </w:r>
      <w:r w:rsidRPr="00A202C4">
        <w:rPr>
          <w:rStyle w:val="Cmathsexpressions"/>
          <w:rFonts w:eastAsiaTheme="majorEastAsia"/>
        </w:rPr>
        <w:br/>
      </w:r>
      <w:r w:rsidRPr="00F1615B">
        <w:sym w:font="Symbol" w:char="F0D0"/>
      </w:r>
      <w:r w:rsidRPr="00A202C4">
        <w:rPr>
          <w:rStyle w:val="Cmathsexpressions"/>
          <w:rFonts w:eastAsiaTheme="majorEastAsia"/>
        </w:rPr>
        <w:t>AED</w:t>
      </w:r>
      <w:r w:rsidRPr="00F1615B">
        <w:t xml:space="preserve"> = </w:t>
      </w:r>
      <w:r w:rsidRPr="00F1615B">
        <w:sym w:font="Symbol" w:char="F0D0"/>
      </w:r>
      <w:r w:rsidRPr="00A202C4">
        <w:rPr>
          <w:rStyle w:val="Cmathsexpressions"/>
          <w:rFonts w:eastAsiaTheme="majorEastAsia"/>
        </w:rPr>
        <w:t>ADF</w:t>
      </w:r>
      <w:r w:rsidRPr="00F1615B">
        <w:tab/>
        <w:t>(given)</w:t>
      </w:r>
      <w:r>
        <w:br/>
      </w:r>
      <w:r w:rsidRPr="00A202C4">
        <w:rPr>
          <w:rStyle w:val="Cmathsexpressions"/>
          <w:rFonts w:eastAsiaTheme="majorEastAsia"/>
        </w:rPr>
        <w:t>AE</w:t>
      </w:r>
      <w:r w:rsidRPr="00F1615B">
        <w:t xml:space="preserve"> = </w:t>
      </w:r>
      <w:r w:rsidRPr="00A202C4">
        <w:rPr>
          <w:rStyle w:val="Cmathsexpressions"/>
          <w:rFonts w:eastAsiaTheme="majorEastAsia"/>
        </w:rPr>
        <w:t>AD</w:t>
      </w:r>
      <w:r w:rsidRPr="00F1615B">
        <w:tab/>
        <w:t>(given)</w:t>
      </w:r>
      <w:r>
        <w:br/>
      </w:r>
      <w:r w:rsidRPr="00F1615B">
        <w:t xml:space="preserve">So, </w:t>
      </w:r>
      <w:r w:rsidRPr="00F1615B">
        <w:sym w:font="Symbol" w:char="F044"/>
      </w:r>
      <w:r w:rsidRPr="00A202C4">
        <w:rPr>
          <w:rStyle w:val="Cmathsexpressions"/>
          <w:rFonts w:eastAsiaTheme="majorEastAsia"/>
        </w:rPr>
        <w:t>EAC</w:t>
      </w:r>
      <w:r w:rsidRPr="00F1615B">
        <w:t xml:space="preserve"> </w:t>
      </w:r>
      <w:r w:rsidRPr="00F1615B">
        <w:sym w:font="Symbol" w:char="F0BA"/>
      </w:r>
      <w:r w:rsidRPr="00F1615B">
        <w:t xml:space="preserve"> </w:t>
      </w:r>
      <w:r w:rsidRPr="00F1615B">
        <w:sym w:font="Symbol" w:char="F044"/>
      </w:r>
      <w:r w:rsidRPr="00A202C4">
        <w:rPr>
          <w:rStyle w:val="Cmathsexpressions"/>
          <w:rFonts w:eastAsiaTheme="majorEastAsia"/>
        </w:rPr>
        <w:t>DAB</w:t>
      </w:r>
      <w:r w:rsidRPr="00F1615B">
        <w:tab/>
        <w:t>(ASA)</w:t>
      </w:r>
    </w:p>
    <w:p w14:paraId="145B9477" w14:textId="77777777" w:rsidR="00D909FC" w:rsidRPr="00DF7F34" w:rsidRDefault="00D909FC" w:rsidP="00D909FC">
      <w:pPr>
        <w:pStyle w:val="Pquestionheadingsx"/>
      </w:pPr>
      <w:r w:rsidRPr="00DF7F34">
        <w:t xml:space="preserve">Question </w:t>
      </w:r>
      <w:r>
        <w:t>39</w:t>
      </w:r>
      <w:r w:rsidRPr="00DF7F34">
        <w:tab/>
      </w:r>
      <w:r>
        <w:rPr>
          <w:rStyle w:val="Cmarkslabel"/>
        </w:rPr>
        <w:t>12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4.4</w:t>
      </w:r>
      <w:r w:rsidRPr="00DF7F34">
        <w:t>]</w:t>
      </w:r>
    </w:p>
    <w:p w14:paraId="56C84288" w14:textId="03ED92A9" w:rsidR="0076587B" w:rsidRPr="00DE6E72" w:rsidRDefault="0076587B" w:rsidP="00F710EA">
      <w:pPr>
        <w:pStyle w:val="Pquestiontextpartsa"/>
        <w:rPr>
          <w:rStyle w:val="Cquestionpartlabelbold"/>
        </w:rPr>
      </w:pPr>
      <w:r w:rsidRPr="00DE6E72">
        <w:rPr>
          <w:rStyle w:val="Cquestionpartlabelbold"/>
        </w:rPr>
        <w:t>(a)</w:t>
      </w:r>
      <w:r w:rsidRPr="00DE6E72">
        <w:rPr>
          <w:rStyle w:val="Cquestionpartlabelbold"/>
        </w:rPr>
        <w:tab/>
      </w: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417"/>
        <w:gridCol w:w="850"/>
        <w:gridCol w:w="850"/>
        <w:gridCol w:w="850"/>
        <w:gridCol w:w="850"/>
        <w:gridCol w:w="850"/>
        <w:gridCol w:w="850"/>
      </w:tblGrid>
      <w:tr w:rsidR="0076587B" w:rsidRPr="00F1615B" w14:paraId="671415F4" w14:textId="77777777" w:rsidTr="00942DA6">
        <w:tc>
          <w:tcPr>
            <w:tcW w:w="1417" w:type="dxa"/>
          </w:tcPr>
          <w:p w14:paraId="5BAD38EA" w14:textId="77777777" w:rsidR="0076587B" w:rsidRPr="00942DA6" w:rsidRDefault="0076587B" w:rsidP="00942DA6">
            <w:r w:rsidRPr="00EA1E58">
              <w:rPr>
                <w:rStyle w:val="Cquestionpartlabelbold"/>
              </w:rPr>
              <w:t>Width</w:t>
            </w:r>
            <w:r w:rsidRPr="00942DA6">
              <w:t xml:space="preserve"> (</w:t>
            </w:r>
            <w:r w:rsidRPr="00942DA6">
              <w:rPr>
                <w:rStyle w:val="Cmathsexpressions"/>
                <w:rFonts w:eastAsiaTheme="majorEastAsia"/>
              </w:rPr>
              <w:t>w</w:t>
            </w:r>
            <w:r w:rsidRPr="00942DA6">
              <w:t>)</w:t>
            </w:r>
          </w:p>
        </w:tc>
        <w:tc>
          <w:tcPr>
            <w:tcW w:w="850" w:type="dxa"/>
          </w:tcPr>
          <w:p w14:paraId="1F6D5D39" w14:textId="77777777" w:rsidR="0076587B" w:rsidRPr="00F1615B" w:rsidRDefault="0076587B" w:rsidP="002B0A5A">
            <w:pPr>
              <w:pStyle w:val="Ptabletext"/>
            </w:pPr>
            <w:r w:rsidRPr="00F1615B">
              <w:t>20</w:t>
            </w:r>
          </w:p>
        </w:tc>
        <w:tc>
          <w:tcPr>
            <w:tcW w:w="850" w:type="dxa"/>
          </w:tcPr>
          <w:p w14:paraId="419E22FB" w14:textId="77777777" w:rsidR="0076587B" w:rsidRPr="00F1615B" w:rsidRDefault="0076587B" w:rsidP="002B0A5A">
            <w:pPr>
              <w:pStyle w:val="Ptabletext"/>
            </w:pPr>
            <w:r w:rsidRPr="00F1615B">
              <w:t>40</w:t>
            </w:r>
          </w:p>
        </w:tc>
        <w:tc>
          <w:tcPr>
            <w:tcW w:w="850" w:type="dxa"/>
          </w:tcPr>
          <w:p w14:paraId="6AB0D7C4" w14:textId="77777777" w:rsidR="0076587B" w:rsidRPr="00F1615B" w:rsidRDefault="0076587B" w:rsidP="002B0A5A">
            <w:pPr>
              <w:pStyle w:val="Ptabletext"/>
            </w:pPr>
            <w:r w:rsidRPr="00F1615B">
              <w:t>60</w:t>
            </w:r>
          </w:p>
        </w:tc>
        <w:tc>
          <w:tcPr>
            <w:tcW w:w="850" w:type="dxa"/>
          </w:tcPr>
          <w:p w14:paraId="1D525937" w14:textId="77777777" w:rsidR="0076587B" w:rsidRPr="00F1615B" w:rsidRDefault="0076587B" w:rsidP="002B0A5A">
            <w:pPr>
              <w:pStyle w:val="Ptabletext"/>
            </w:pPr>
            <w:r w:rsidRPr="00F1615B">
              <w:t>80</w:t>
            </w:r>
          </w:p>
        </w:tc>
        <w:tc>
          <w:tcPr>
            <w:tcW w:w="850" w:type="dxa"/>
          </w:tcPr>
          <w:p w14:paraId="7B3552BE" w14:textId="77777777" w:rsidR="0076587B" w:rsidRPr="00F1615B" w:rsidRDefault="0076587B" w:rsidP="002B0A5A">
            <w:pPr>
              <w:pStyle w:val="Ptabletext"/>
            </w:pPr>
            <w:r w:rsidRPr="00F1615B">
              <w:t>100</w:t>
            </w:r>
          </w:p>
        </w:tc>
        <w:tc>
          <w:tcPr>
            <w:tcW w:w="850" w:type="dxa"/>
          </w:tcPr>
          <w:p w14:paraId="47B432F7" w14:textId="77777777" w:rsidR="0076587B" w:rsidRPr="00F1615B" w:rsidRDefault="0076587B" w:rsidP="002B0A5A">
            <w:pPr>
              <w:pStyle w:val="Ptabletext"/>
            </w:pPr>
            <w:r w:rsidRPr="00F1615B">
              <w:t>120</w:t>
            </w:r>
          </w:p>
        </w:tc>
      </w:tr>
      <w:tr w:rsidR="0076587B" w:rsidRPr="00F1615B" w14:paraId="3D75106E" w14:textId="77777777" w:rsidTr="00942DA6">
        <w:tc>
          <w:tcPr>
            <w:tcW w:w="1417" w:type="dxa"/>
          </w:tcPr>
          <w:p w14:paraId="089B24E2" w14:textId="7877777D" w:rsidR="0076587B" w:rsidRPr="00942DA6" w:rsidRDefault="0076587B" w:rsidP="00F710EA">
            <w:r w:rsidRPr="00EA1E58">
              <w:rPr>
                <w:rStyle w:val="Cquestionpartlabelbold"/>
              </w:rPr>
              <w:t>Length</w:t>
            </w:r>
            <w:r w:rsidRPr="00942DA6">
              <w:t xml:space="preserve"> (</w:t>
            </w:r>
            <w:r w:rsidR="00F710EA">
              <w:rPr>
                <w:rStyle w:val="Cmathsexpressions"/>
                <w:rFonts w:eastAsiaTheme="majorEastAsia"/>
              </w:rPr>
              <w:t>l</w:t>
            </w:r>
            <w:r w:rsidRPr="00942DA6">
              <w:t>)</w:t>
            </w:r>
          </w:p>
        </w:tc>
        <w:tc>
          <w:tcPr>
            <w:tcW w:w="850" w:type="dxa"/>
          </w:tcPr>
          <w:p w14:paraId="42E2B384" w14:textId="77777777" w:rsidR="0076587B" w:rsidRPr="008A6B2A" w:rsidRDefault="0076587B" w:rsidP="002B0A5A">
            <w:pPr>
              <w:pStyle w:val="Ptabletext"/>
            </w:pPr>
            <w:r w:rsidRPr="008A6B2A">
              <w:t>100</w:t>
            </w:r>
          </w:p>
        </w:tc>
        <w:tc>
          <w:tcPr>
            <w:tcW w:w="850" w:type="dxa"/>
          </w:tcPr>
          <w:p w14:paraId="0E0D9863" w14:textId="77777777" w:rsidR="0076587B" w:rsidRPr="008A6B2A" w:rsidRDefault="0076587B" w:rsidP="002B0A5A">
            <w:pPr>
              <w:pStyle w:val="Ptabletext"/>
            </w:pPr>
            <w:r w:rsidRPr="008A6B2A">
              <w:t>80</w:t>
            </w:r>
          </w:p>
        </w:tc>
        <w:tc>
          <w:tcPr>
            <w:tcW w:w="850" w:type="dxa"/>
          </w:tcPr>
          <w:p w14:paraId="3A9BC1BE" w14:textId="77777777" w:rsidR="0076587B" w:rsidRPr="008A6B2A" w:rsidRDefault="0076587B" w:rsidP="002B0A5A">
            <w:pPr>
              <w:pStyle w:val="Ptabletext"/>
            </w:pPr>
            <w:r w:rsidRPr="008A6B2A">
              <w:t>60</w:t>
            </w:r>
          </w:p>
        </w:tc>
        <w:tc>
          <w:tcPr>
            <w:tcW w:w="850" w:type="dxa"/>
          </w:tcPr>
          <w:p w14:paraId="04645D36" w14:textId="77777777" w:rsidR="0076587B" w:rsidRPr="008A6B2A" w:rsidRDefault="0076587B" w:rsidP="002B0A5A">
            <w:pPr>
              <w:pStyle w:val="Ptabletext"/>
            </w:pPr>
            <w:r w:rsidRPr="008A6B2A">
              <w:t>40</w:t>
            </w:r>
          </w:p>
        </w:tc>
        <w:tc>
          <w:tcPr>
            <w:tcW w:w="850" w:type="dxa"/>
          </w:tcPr>
          <w:p w14:paraId="19588329" w14:textId="77777777" w:rsidR="0076587B" w:rsidRPr="008A6B2A" w:rsidRDefault="0076587B" w:rsidP="002B0A5A">
            <w:pPr>
              <w:pStyle w:val="Ptabletext"/>
            </w:pPr>
            <w:r w:rsidRPr="008A6B2A">
              <w:t>20</w:t>
            </w:r>
          </w:p>
        </w:tc>
        <w:tc>
          <w:tcPr>
            <w:tcW w:w="850" w:type="dxa"/>
          </w:tcPr>
          <w:p w14:paraId="73AC8B9E" w14:textId="77777777" w:rsidR="0076587B" w:rsidRPr="008A6B2A" w:rsidRDefault="0076587B" w:rsidP="002B0A5A">
            <w:pPr>
              <w:pStyle w:val="Ptabletext"/>
            </w:pPr>
            <w:r w:rsidRPr="008A6B2A">
              <w:t>0</w:t>
            </w:r>
          </w:p>
        </w:tc>
      </w:tr>
      <w:tr w:rsidR="0076587B" w:rsidRPr="00F1615B" w14:paraId="1C85EA38" w14:textId="77777777" w:rsidTr="00942DA6">
        <w:tc>
          <w:tcPr>
            <w:tcW w:w="1417" w:type="dxa"/>
          </w:tcPr>
          <w:p w14:paraId="4F041251" w14:textId="77777777" w:rsidR="0076587B" w:rsidRPr="00942DA6" w:rsidRDefault="0076587B" w:rsidP="00942DA6">
            <w:r w:rsidRPr="00EA1E58">
              <w:rPr>
                <w:rStyle w:val="Cquestionpartlabelbold"/>
              </w:rPr>
              <w:t xml:space="preserve">Area </w:t>
            </w:r>
            <w:r w:rsidRPr="00942DA6">
              <w:t>(</w:t>
            </w:r>
            <w:r w:rsidRPr="00942DA6">
              <w:rPr>
                <w:rStyle w:val="Cmathsexpressions"/>
                <w:rFonts w:eastAsiaTheme="majorEastAsia"/>
              </w:rPr>
              <w:t>A</w:t>
            </w:r>
            <w:r w:rsidRPr="00942DA6">
              <w:t>)</w:t>
            </w:r>
          </w:p>
        </w:tc>
        <w:tc>
          <w:tcPr>
            <w:tcW w:w="850" w:type="dxa"/>
          </w:tcPr>
          <w:p w14:paraId="6A3F9CC4" w14:textId="77777777" w:rsidR="0076587B" w:rsidRPr="008A6B2A" w:rsidRDefault="0076587B" w:rsidP="002B0A5A">
            <w:pPr>
              <w:pStyle w:val="Ptabletext"/>
            </w:pPr>
            <w:r w:rsidRPr="008A6B2A">
              <w:t>2000</w:t>
            </w:r>
          </w:p>
        </w:tc>
        <w:tc>
          <w:tcPr>
            <w:tcW w:w="850" w:type="dxa"/>
          </w:tcPr>
          <w:p w14:paraId="256E0843" w14:textId="77777777" w:rsidR="0076587B" w:rsidRPr="008A6B2A" w:rsidRDefault="0076587B" w:rsidP="002B0A5A">
            <w:pPr>
              <w:pStyle w:val="Ptabletext"/>
            </w:pPr>
            <w:r w:rsidRPr="008A6B2A">
              <w:t>3200</w:t>
            </w:r>
          </w:p>
        </w:tc>
        <w:tc>
          <w:tcPr>
            <w:tcW w:w="850" w:type="dxa"/>
          </w:tcPr>
          <w:p w14:paraId="093FABE3" w14:textId="77777777" w:rsidR="0076587B" w:rsidRPr="008A6B2A" w:rsidRDefault="0076587B" w:rsidP="002B0A5A">
            <w:pPr>
              <w:pStyle w:val="Ptabletext"/>
            </w:pPr>
            <w:r w:rsidRPr="008A6B2A">
              <w:t>3600</w:t>
            </w:r>
          </w:p>
        </w:tc>
        <w:tc>
          <w:tcPr>
            <w:tcW w:w="850" w:type="dxa"/>
          </w:tcPr>
          <w:p w14:paraId="6AB1EA1F" w14:textId="77777777" w:rsidR="0076587B" w:rsidRPr="008A6B2A" w:rsidRDefault="0076587B" w:rsidP="002B0A5A">
            <w:pPr>
              <w:pStyle w:val="Ptabletext"/>
            </w:pPr>
            <w:r w:rsidRPr="008A6B2A">
              <w:t>3200</w:t>
            </w:r>
          </w:p>
        </w:tc>
        <w:tc>
          <w:tcPr>
            <w:tcW w:w="850" w:type="dxa"/>
          </w:tcPr>
          <w:p w14:paraId="466F8C1D" w14:textId="77777777" w:rsidR="0076587B" w:rsidRPr="008A6B2A" w:rsidRDefault="0076587B" w:rsidP="002B0A5A">
            <w:pPr>
              <w:pStyle w:val="Ptabletext"/>
            </w:pPr>
            <w:r w:rsidRPr="008A6B2A">
              <w:t>2000</w:t>
            </w:r>
          </w:p>
        </w:tc>
        <w:tc>
          <w:tcPr>
            <w:tcW w:w="850" w:type="dxa"/>
          </w:tcPr>
          <w:p w14:paraId="405F211B" w14:textId="77777777" w:rsidR="0076587B" w:rsidRPr="008A6B2A" w:rsidRDefault="0076587B" w:rsidP="002B0A5A">
            <w:pPr>
              <w:pStyle w:val="Ptabletext"/>
            </w:pPr>
            <w:r w:rsidRPr="008A6B2A">
              <w:t>0</w:t>
            </w:r>
          </w:p>
        </w:tc>
      </w:tr>
    </w:tbl>
    <w:p w14:paraId="58771EEA" w14:textId="77777777" w:rsidR="0076587B" w:rsidRPr="00F1615B" w:rsidRDefault="0076587B" w:rsidP="0076587B">
      <w:pPr>
        <w:pStyle w:val="Pquestiontextpartsa"/>
      </w:pPr>
      <w:r w:rsidRPr="00DE6E72">
        <w:rPr>
          <w:rStyle w:val="Cquestionpartlabelbold"/>
        </w:rPr>
        <w:t>(b)</w:t>
      </w:r>
      <w:r w:rsidRPr="00F1615B">
        <w:tab/>
      </w:r>
      <w:r w:rsidRPr="00A202C4">
        <w:rPr>
          <w:rStyle w:val="Cmathsexpressions"/>
          <w:rFonts w:eastAsiaTheme="majorEastAsia"/>
        </w:rPr>
        <w:t>A</w:t>
      </w:r>
      <w:r w:rsidRPr="00F1615B">
        <w:t xml:space="preserve"> = </w:t>
      </w:r>
      <w:r w:rsidRPr="00A202C4">
        <w:rPr>
          <w:rStyle w:val="Cmathsexpressions"/>
          <w:rFonts w:eastAsiaTheme="majorEastAsia"/>
        </w:rPr>
        <w:t>w</w:t>
      </w:r>
      <w:r w:rsidRPr="00F1615B">
        <w:t xml:space="preserve">(120 </w:t>
      </w:r>
      <w:r w:rsidRPr="00F1615B">
        <w:sym w:font="Symbol" w:char="F02D"/>
      </w:r>
      <w:r w:rsidRPr="00F1615B">
        <w:t xml:space="preserve"> </w:t>
      </w:r>
      <w:r w:rsidRPr="00A202C4">
        <w:rPr>
          <w:rStyle w:val="Cmathsexpressions"/>
          <w:rFonts w:eastAsiaTheme="majorEastAsia"/>
        </w:rPr>
        <w:t>w</w:t>
      </w:r>
      <w:r w:rsidRPr="00F1615B">
        <w:t>)</w:t>
      </w:r>
    </w:p>
    <w:p w14:paraId="1A2FF677" w14:textId="77777777" w:rsidR="00F710EA" w:rsidRDefault="0076587B" w:rsidP="0076587B">
      <w:pPr>
        <w:pStyle w:val="Pquestiontextpartsa"/>
        <w:rPr>
          <w:rStyle w:val="Cquestionpartlabelbold"/>
        </w:rPr>
      </w:pPr>
      <w:r w:rsidRPr="00DE6E72">
        <w:rPr>
          <w:rStyle w:val="Cquestionpartlabelbold"/>
        </w:rPr>
        <w:t>(c)</w:t>
      </w:r>
    </w:p>
    <w:p w14:paraId="6CE9D62A" w14:textId="3D0EF70B" w:rsidR="0076587B" w:rsidRDefault="0076587B" w:rsidP="0076587B">
      <w:pPr>
        <w:pStyle w:val="Pquestiontextpartsa"/>
      </w:pPr>
      <w:r>
        <w:tab/>
      </w:r>
      <w:r>
        <w:rPr>
          <w:noProof/>
        </w:rPr>
        <w:drawing>
          <wp:inline distT="0" distB="0" distL="0" distR="0" wp14:anchorId="1DAAB760" wp14:editId="26626DB9">
            <wp:extent cx="1349633" cy="1090502"/>
            <wp:effectExtent l="0" t="0" r="0" b="1905"/>
            <wp:docPr id="352" name="Picture 352" descr="PM10_PR_ES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PM10_PR_ES11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48" cy="109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9FD52" w14:textId="5A92A557" w:rsidR="0076587B" w:rsidRPr="00F1615B" w:rsidRDefault="0076587B" w:rsidP="0076587B">
      <w:pPr>
        <w:pStyle w:val="Pquestiontextpartsa"/>
      </w:pPr>
      <w:r w:rsidRPr="00DE6E72">
        <w:rPr>
          <w:rStyle w:val="Cquestionpartlabelbold"/>
        </w:rPr>
        <w:t>(d)</w:t>
      </w:r>
      <w:r w:rsidRPr="00F1615B">
        <w:tab/>
        <w:t xml:space="preserve">60 </w:t>
      </w:r>
      <w:r w:rsidRPr="00F1615B">
        <w:sym w:font="Symbol" w:char="F0B4"/>
      </w:r>
      <w:r w:rsidRPr="00F1615B">
        <w:t xml:space="preserve"> 60 </w:t>
      </w:r>
      <w:r w:rsidR="00F710EA">
        <w:t>gives the largest area</w:t>
      </w:r>
      <w:r w:rsidR="00135D25">
        <w:t>.</w:t>
      </w:r>
    </w:p>
    <w:p w14:paraId="1D081A91" w14:textId="77777777" w:rsidR="0076587B" w:rsidRPr="00824AB5" w:rsidRDefault="0076587B" w:rsidP="0076587B">
      <w:pPr>
        <w:pStyle w:val="Pquestiontextpartsa"/>
        <w:rPr>
          <w:rStyle w:val="Cquestionpartlabelbold"/>
        </w:rPr>
      </w:pPr>
      <w:r w:rsidRPr="00824AB5">
        <w:rPr>
          <w:rStyle w:val="Cquestionpartlabelbold"/>
        </w:rPr>
        <w:t>(e)</w:t>
      </w:r>
      <w:r w:rsidRPr="00824AB5">
        <w:rPr>
          <w:rStyle w:val="Cquestionpartlabelbold"/>
        </w:rPr>
        <w:tab/>
      </w: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417"/>
        <w:gridCol w:w="737"/>
        <w:gridCol w:w="737"/>
        <w:gridCol w:w="737"/>
        <w:gridCol w:w="737"/>
        <w:gridCol w:w="850"/>
        <w:gridCol w:w="737"/>
        <w:gridCol w:w="737"/>
        <w:gridCol w:w="737"/>
        <w:gridCol w:w="737"/>
        <w:gridCol w:w="737"/>
      </w:tblGrid>
      <w:tr w:rsidR="0076587B" w:rsidRPr="00F1615B" w14:paraId="227C0019" w14:textId="77777777" w:rsidTr="00942DA6">
        <w:tc>
          <w:tcPr>
            <w:tcW w:w="1417" w:type="dxa"/>
          </w:tcPr>
          <w:p w14:paraId="5AEFF61B" w14:textId="77777777" w:rsidR="0076587B" w:rsidRPr="00F1615B" w:rsidRDefault="0076587B" w:rsidP="002B0A5A">
            <w:r w:rsidRPr="00EA1E58">
              <w:rPr>
                <w:rStyle w:val="Cquestionpartlabelbold"/>
              </w:rPr>
              <w:t xml:space="preserve">Width </w:t>
            </w:r>
            <w:r w:rsidRPr="00F1615B">
              <w:t>(</w:t>
            </w:r>
            <w:r w:rsidRPr="00E45FE3">
              <w:rPr>
                <w:rStyle w:val="Cmathsexpressions"/>
                <w:rFonts w:eastAsiaTheme="majorEastAsia"/>
              </w:rPr>
              <w:t>w</w:t>
            </w:r>
            <w:r w:rsidRPr="00F1615B">
              <w:t>)</w:t>
            </w:r>
          </w:p>
        </w:tc>
        <w:tc>
          <w:tcPr>
            <w:tcW w:w="737" w:type="dxa"/>
          </w:tcPr>
          <w:p w14:paraId="42C143F3" w14:textId="77777777" w:rsidR="0076587B" w:rsidRPr="00F1615B" w:rsidRDefault="0076587B" w:rsidP="002B0A5A">
            <w:pPr>
              <w:pStyle w:val="Ptabletext"/>
            </w:pPr>
            <w:r w:rsidRPr="00F1615B">
              <w:t>20</w:t>
            </w:r>
          </w:p>
        </w:tc>
        <w:tc>
          <w:tcPr>
            <w:tcW w:w="737" w:type="dxa"/>
          </w:tcPr>
          <w:p w14:paraId="0B588876" w14:textId="77777777" w:rsidR="0076587B" w:rsidRPr="00F1615B" w:rsidRDefault="0076587B" w:rsidP="002B0A5A">
            <w:pPr>
              <w:pStyle w:val="Ptabletext"/>
            </w:pPr>
            <w:r w:rsidRPr="00F1615B">
              <w:t>40</w:t>
            </w:r>
          </w:p>
        </w:tc>
        <w:tc>
          <w:tcPr>
            <w:tcW w:w="737" w:type="dxa"/>
          </w:tcPr>
          <w:p w14:paraId="5E77DFC5" w14:textId="77777777" w:rsidR="0076587B" w:rsidRPr="00F1615B" w:rsidRDefault="0076587B" w:rsidP="002B0A5A">
            <w:pPr>
              <w:pStyle w:val="Ptabletext"/>
            </w:pPr>
            <w:r w:rsidRPr="00F1615B">
              <w:t>60</w:t>
            </w:r>
          </w:p>
        </w:tc>
        <w:tc>
          <w:tcPr>
            <w:tcW w:w="737" w:type="dxa"/>
          </w:tcPr>
          <w:p w14:paraId="37D07EA7" w14:textId="77777777" w:rsidR="0076587B" w:rsidRPr="00F1615B" w:rsidRDefault="0076587B" w:rsidP="002B0A5A">
            <w:pPr>
              <w:pStyle w:val="Ptabletext"/>
            </w:pPr>
            <w:r w:rsidRPr="00F1615B">
              <w:t>80</w:t>
            </w:r>
          </w:p>
        </w:tc>
        <w:tc>
          <w:tcPr>
            <w:tcW w:w="850" w:type="dxa"/>
          </w:tcPr>
          <w:p w14:paraId="5497B0B2" w14:textId="77777777" w:rsidR="0076587B" w:rsidRPr="00F1615B" w:rsidRDefault="0076587B" w:rsidP="002B0A5A">
            <w:pPr>
              <w:pStyle w:val="Ptabletext"/>
            </w:pPr>
            <w:r w:rsidRPr="00F1615B">
              <w:t>100</w:t>
            </w:r>
          </w:p>
        </w:tc>
        <w:tc>
          <w:tcPr>
            <w:tcW w:w="737" w:type="dxa"/>
          </w:tcPr>
          <w:p w14:paraId="5A62894F" w14:textId="77777777" w:rsidR="0076587B" w:rsidRPr="00F1615B" w:rsidRDefault="0076587B" w:rsidP="002B0A5A">
            <w:pPr>
              <w:pStyle w:val="Ptabletext"/>
            </w:pPr>
            <w:r w:rsidRPr="00F1615B">
              <w:t>120</w:t>
            </w:r>
          </w:p>
        </w:tc>
        <w:tc>
          <w:tcPr>
            <w:tcW w:w="737" w:type="dxa"/>
          </w:tcPr>
          <w:p w14:paraId="113A8414" w14:textId="77777777" w:rsidR="0076587B" w:rsidRPr="00F1615B" w:rsidRDefault="0076587B" w:rsidP="002B0A5A">
            <w:pPr>
              <w:pStyle w:val="Ptabletext"/>
            </w:pPr>
            <w:r w:rsidRPr="00F1615B">
              <w:t>140</w:t>
            </w:r>
          </w:p>
        </w:tc>
        <w:tc>
          <w:tcPr>
            <w:tcW w:w="737" w:type="dxa"/>
          </w:tcPr>
          <w:p w14:paraId="0CE9A7B8" w14:textId="77777777" w:rsidR="0076587B" w:rsidRPr="00F1615B" w:rsidRDefault="0076587B" w:rsidP="002B0A5A">
            <w:pPr>
              <w:pStyle w:val="Ptabletext"/>
            </w:pPr>
            <w:r w:rsidRPr="00F1615B">
              <w:t>160</w:t>
            </w:r>
          </w:p>
        </w:tc>
        <w:tc>
          <w:tcPr>
            <w:tcW w:w="737" w:type="dxa"/>
          </w:tcPr>
          <w:p w14:paraId="7AD3F703" w14:textId="77777777" w:rsidR="0076587B" w:rsidRPr="00F1615B" w:rsidRDefault="0076587B" w:rsidP="002B0A5A">
            <w:pPr>
              <w:pStyle w:val="Ptabletext"/>
            </w:pPr>
            <w:r w:rsidRPr="00F1615B">
              <w:t>180</w:t>
            </w:r>
          </w:p>
        </w:tc>
        <w:tc>
          <w:tcPr>
            <w:tcW w:w="737" w:type="dxa"/>
          </w:tcPr>
          <w:p w14:paraId="30B81EA2" w14:textId="77777777" w:rsidR="0076587B" w:rsidRPr="00F1615B" w:rsidRDefault="0076587B" w:rsidP="002B0A5A">
            <w:pPr>
              <w:pStyle w:val="Ptabletext"/>
            </w:pPr>
            <w:r w:rsidRPr="00F1615B">
              <w:t>200</w:t>
            </w:r>
          </w:p>
        </w:tc>
      </w:tr>
      <w:tr w:rsidR="0076587B" w:rsidRPr="00F1615B" w14:paraId="4C815F10" w14:textId="77777777" w:rsidTr="00942DA6">
        <w:tc>
          <w:tcPr>
            <w:tcW w:w="1417" w:type="dxa"/>
          </w:tcPr>
          <w:p w14:paraId="0A1C915B" w14:textId="4D3E691B" w:rsidR="0076587B" w:rsidRPr="00F1615B" w:rsidRDefault="0076587B" w:rsidP="00F710EA">
            <w:r w:rsidRPr="00EA1E58">
              <w:rPr>
                <w:rStyle w:val="Cquestionpartlabelbold"/>
              </w:rPr>
              <w:t>Length</w:t>
            </w:r>
            <w:r w:rsidRPr="00F1615B">
              <w:t xml:space="preserve"> (</w:t>
            </w:r>
            <w:r w:rsidR="00F710EA">
              <w:rPr>
                <w:rStyle w:val="Cmathsexpressions"/>
                <w:rFonts w:eastAsiaTheme="majorEastAsia"/>
              </w:rPr>
              <w:t>l</w:t>
            </w:r>
            <w:r w:rsidRPr="00F1615B">
              <w:t>)</w:t>
            </w:r>
          </w:p>
        </w:tc>
        <w:tc>
          <w:tcPr>
            <w:tcW w:w="737" w:type="dxa"/>
          </w:tcPr>
          <w:p w14:paraId="05011479" w14:textId="77777777" w:rsidR="0076587B" w:rsidRPr="00F1615B" w:rsidRDefault="0076587B" w:rsidP="002B0A5A">
            <w:pPr>
              <w:pStyle w:val="Ptabletext"/>
            </w:pPr>
            <w:r w:rsidRPr="00F1615B">
              <w:t>180</w:t>
            </w:r>
          </w:p>
        </w:tc>
        <w:tc>
          <w:tcPr>
            <w:tcW w:w="737" w:type="dxa"/>
          </w:tcPr>
          <w:p w14:paraId="157B1337" w14:textId="77777777" w:rsidR="0076587B" w:rsidRPr="00F1615B" w:rsidRDefault="0076587B" w:rsidP="002B0A5A">
            <w:pPr>
              <w:pStyle w:val="Ptabletext"/>
            </w:pPr>
            <w:r w:rsidRPr="00F1615B">
              <w:t>160</w:t>
            </w:r>
          </w:p>
        </w:tc>
        <w:tc>
          <w:tcPr>
            <w:tcW w:w="737" w:type="dxa"/>
          </w:tcPr>
          <w:p w14:paraId="2D9CF3BB" w14:textId="77777777" w:rsidR="0076587B" w:rsidRPr="00F1615B" w:rsidRDefault="0076587B" w:rsidP="002B0A5A">
            <w:pPr>
              <w:pStyle w:val="Ptabletext"/>
            </w:pPr>
            <w:r w:rsidRPr="00F1615B">
              <w:t>140</w:t>
            </w:r>
          </w:p>
        </w:tc>
        <w:tc>
          <w:tcPr>
            <w:tcW w:w="737" w:type="dxa"/>
          </w:tcPr>
          <w:p w14:paraId="793F2319" w14:textId="77777777" w:rsidR="0076587B" w:rsidRPr="00F1615B" w:rsidRDefault="0076587B" w:rsidP="002B0A5A">
            <w:pPr>
              <w:pStyle w:val="Ptabletext"/>
            </w:pPr>
            <w:r w:rsidRPr="00F1615B">
              <w:t>120</w:t>
            </w:r>
          </w:p>
        </w:tc>
        <w:tc>
          <w:tcPr>
            <w:tcW w:w="850" w:type="dxa"/>
          </w:tcPr>
          <w:p w14:paraId="063271F1" w14:textId="77777777" w:rsidR="0076587B" w:rsidRPr="00F1615B" w:rsidRDefault="0076587B" w:rsidP="002B0A5A">
            <w:pPr>
              <w:pStyle w:val="Ptabletext"/>
            </w:pPr>
            <w:r w:rsidRPr="00F1615B">
              <w:t>100</w:t>
            </w:r>
          </w:p>
        </w:tc>
        <w:tc>
          <w:tcPr>
            <w:tcW w:w="737" w:type="dxa"/>
          </w:tcPr>
          <w:p w14:paraId="5849E7C4" w14:textId="77777777" w:rsidR="0076587B" w:rsidRPr="00F1615B" w:rsidRDefault="0076587B" w:rsidP="002B0A5A">
            <w:pPr>
              <w:pStyle w:val="Ptabletext"/>
            </w:pPr>
            <w:r w:rsidRPr="00F1615B">
              <w:t>80</w:t>
            </w:r>
          </w:p>
        </w:tc>
        <w:tc>
          <w:tcPr>
            <w:tcW w:w="737" w:type="dxa"/>
          </w:tcPr>
          <w:p w14:paraId="264D3368" w14:textId="77777777" w:rsidR="0076587B" w:rsidRPr="00F1615B" w:rsidRDefault="0076587B" w:rsidP="002B0A5A">
            <w:pPr>
              <w:pStyle w:val="Ptabletext"/>
            </w:pPr>
            <w:r w:rsidRPr="00F1615B">
              <w:t>60</w:t>
            </w:r>
          </w:p>
        </w:tc>
        <w:tc>
          <w:tcPr>
            <w:tcW w:w="737" w:type="dxa"/>
          </w:tcPr>
          <w:p w14:paraId="7AB9D127" w14:textId="77777777" w:rsidR="0076587B" w:rsidRPr="00F1615B" w:rsidRDefault="0076587B" w:rsidP="002B0A5A">
            <w:pPr>
              <w:pStyle w:val="Ptabletext"/>
            </w:pPr>
            <w:r w:rsidRPr="00F1615B">
              <w:t>40</w:t>
            </w:r>
          </w:p>
        </w:tc>
        <w:tc>
          <w:tcPr>
            <w:tcW w:w="737" w:type="dxa"/>
          </w:tcPr>
          <w:p w14:paraId="4599C419" w14:textId="77777777" w:rsidR="0076587B" w:rsidRPr="00F1615B" w:rsidRDefault="0076587B" w:rsidP="002B0A5A">
            <w:pPr>
              <w:pStyle w:val="Ptabletext"/>
            </w:pPr>
            <w:r w:rsidRPr="00F1615B">
              <w:t>20</w:t>
            </w:r>
          </w:p>
        </w:tc>
        <w:tc>
          <w:tcPr>
            <w:tcW w:w="737" w:type="dxa"/>
          </w:tcPr>
          <w:p w14:paraId="3704C188" w14:textId="77777777" w:rsidR="0076587B" w:rsidRPr="00F1615B" w:rsidRDefault="0076587B" w:rsidP="002B0A5A">
            <w:pPr>
              <w:pStyle w:val="Ptabletext"/>
            </w:pPr>
            <w:r w:rsidRPr="00F1615B">
              <w:t>0</w:t>
            </w:r>
          </w:p>
        </w:tc>
      </w:tr>
      <w:tr w:rsidR="0076587B" w:rsidRPr="00F1615B" w14:paraId="6E93804A" w14:textId="77777777" w:rsidTr="00942DA6">
        <w:tc>
          <w:tcPr>
            <w:tcW w:w="1417" w:type="dxa"/>
          </w:tcPr>
          <w:p w14:paraId="1A28CECB" w14:textId="77777777" w:rsidR="0076587B" w:rsidRPr="00F1615B" w:rsidRDefault="0076587B" w:rsidP="002B0A5A">
            <w:r w:rsidRPr="00EA1E58">
              <w:rPr>
                <w:rStyle w:val="Cquestionpartlabelbold"/>
              </w:rPr>
              <w:t xml:space="preserve">Area </w:t>
            </w:r>
            <w:r w:rsidRPr="00F1615B">
              <w:t>(</w:t>
            </w:r>
            <w:r w:rsidRPr="00E45FE3">
              <w:rPr>
                <w:rStyle w:val="Cmathsexpressions"/>
                <w:rFonts w:eastAsiaTheme="majorEastAsia"/>
              </w:rPr>
              <w:t>A</w:t>
            </w:r>
            <w:r w:rsidRPr="00F1615B">
              <w:t>)</w:t>
            </w:r>
          </w:p>
        </w:tc>
        <w:tc>
          <w:tcPr>
            <w:tcW w:w="737" w:type="dxa"/>
          </w:tcPr>
          <w:p w14:paraId="2A91FD64" w14:textId="77777777" w:rsidR="0076587B" w:rsidRPr="00F1615B" w:rsidRDefault="0076587B" w:rsidP="002B0A5A">
            <w:pPr>
              <w:pStyle w:val="Ptabletext"/>
            </w:pPr>
            <w:r w:rsidRPr="00F1615B">
              <w:t>3600</w:t>
            </w:r>
          </w:p>
        </w:tc>
        <w:tc>
          <w:tcPr>
            <w:tcW w:w="737" w:type="dxa"/>
          </w:tcPr>
          <w:p w14:paraId="3DB2AF48" w14:textId="77777777" w:rsidR="0076587B" w:rsidRPr="00F1615B" w:rsidRDefault="0076587B" w:rsidP="002B0A5A">
            <w:pPr>
              <w:pStyle w:val="Ptabletext"/>
            </w:pPr>
            <w:r w:rsidRPr="00F1615B">
              <w:t>6400</w:t>
            </w:r>
          </w:p>
        </w:tc>
        <w:tc>
          <w:tcPr>
            <w:tcW w:w="737" w:type="dxa"/>
          </w:tcPr>
          <w:p w14:paraId="0AFB41B7" w14:textId="77777777" w:rsidR="0076587B" w:rsidRPr="00F1615B" w:rsidRDefault="0076587B" w:rsidP="002B0A5A">
            <w:pPr>
              <w:pStyle w:val="Ptabletext"/>
            </w:pPr>
            <w:r w:rsidRPr="00F1615B">
              <w:t>8400</w:t>
            </w:r>
          </w:p>
        </w:tc>
        <w:tc>
          <w:tcPr>
            <w:tcW w:w="737" w:type="dxa"/>
          </w:tcPr>
          <w:p w14:paraId="6414B3D0" w14:textId="77777777" w:rsidR="0076587B" w:rsidRPr="00F1615B" w:rsidRDefault="0076587B" w:rsidP="002B0A5A">
            <w:pPr>
              <w:pStyle w:val="Ptabletext"/>
            </w:pPr>
            <w:r w:rsidRPr="00F1615B">
              <w:t>9600</w:t>
            </w:r>
          </w:p>
        </w:tc>
        <w:tc>
          <w:tcPr>
            <w:tcW w:w="850" w:type="dxa"/>
          </w:tcPr>
          <w:p w14:paraId="09432475" w14:textId="6AF3A89C" w:rsidR="0076587B" w:rsidRPr="00F1615B" w:rsidRDefault="0076587B" w:rsidP="002B0A5A">
            <w:pPr>
              <w:pStyle w:val="Ptabletext"/>
            </w:pPr>
            <w:r w:rsidRPr="00F1615B">
              <w:t>10</w:t>
            </w:r>
            <w:r w:rsidR="00942DA6">
              <w:t xml:space="preserve"> </w:t>
            </w:r>
            <w:r w:rsidRPr="00F1615B">
              <w:t>000</w:t>
            </w:r>
          </w:p>
        </w:tc>
        <w:tc>
          <w:tcPr>
            <w:tcW w:w="737" w:type="dxa"/>
          </w:tcPr>
          <w:p w14:paraId="6FDA5393" w14:textId="77777777" w:rsidR="0076587B" w:rsidRPr="00F1615B" w:rsidRDefault="0076587B" w:rsidP="002B0A5A">
            <w:pPr>
              <w:pStyle w:val="Ptabletext"/>
            </w:pPr>
            <w:r w:rsidRPr="00F1615B">
              <w:t>9600</w:t>
            </w:r>
          </w:p>
        </w:tc>
        <w:tc>
          <w:tcPr>
            <w:tcW w:w="737" w:type="dxa"/>
          </w:tcPr>
          <w:p w14:paraId="25C51BA6" w14:textId="77777777" w:rsidR="0076587B" w:rsidRPr="00F1615B" w:rsidRDefault="0076587B" w:rsidP="002B0A5A">
            <w:pPr>
              <w:pStyle w:val="Ptabletext"/>
            </w:pPr>
            <w:r w:rsidRPr="00F1615B">
              <w:t>8400</w:t>
            </w:r>
          </w:p>
        </w:tc>
        <w:tc>
          <w:tcPr>
            <w:tcW w:w="737" w:type="dxa"/>
          </w:tcPr>
          <w:p w14:paraId="15C282DA" w14:textId="77777777" w:rsidR="0076587B" w:rsidRPr="00F1615B" w:rsidRDefault="0076587B" w:rsidP="002B0A5A">
            <w:pPr>
              <w:pStyle w:val="Ptabletext"/>
            </w:pPr>
            <w:r w:rsidRPr="00F1615B">
              <w:t>6400</w:t>
            </w:r>
          </w:p>
        </w:tc>
        <w:tc>
          <w:tcPr>
            <w:tcW w:w="737" w:type="dxa"/>
          </w:tcPr>
          <w:p w14:paraId="6222ACFA" w14:textId="77777777" w:rsidR="0076587B" w:rsidRPr="00F1615B" w:rsidRDefault="0076587B" w:rsidP="002B0A5A">
            <w:pPr>
              <w:pStyle w:val="Ptabletext"/>
            </w:pPr>
            <w:r w:rsidRPr="00F1615B">
              <w:t>3600</w:t>
            </w:r>
          </w:p>
        </w:tc>
        <w:tc>
          <w:tcPr>
            <w:tcW w:w="737" w:type="dxa"/>
          </w:tcPr>
          <w:p w14:paraId="6752CD1B" w14:textId="77777777" w:rsidR="0076587B" w:rsidRPr="00F1615B" w:rsidRDefault="0076587B" w:rsidP="002B0A5A">
            <w:pPr>
              <w:pStyle w:val="Ptabletext"/>
            </w:pPr>
            <w:r w:rsidRPr="00F1615B">
              <w:t>0</w:t>
            </w:r>
          </w:p>
        </w:tc>
      </w:tr>
    </w:tbl>
    <w:p w14:paraId="2BAD7DE9" w14:textId="77777777" w:rsidR="0076587B" w:rsidRDefault="0076587B" w:rsidP="0076587B">
      <w:pPr>
        <w:pStyle w:val="Pquestiontextpartsa"/>
      </w:pPr>
    </w:p>
    <w:p w14:paraId="39C42431" w14:textId="7D072DA8" w:rsidR="0076587B" w:rsidRPr="00F1615B" w:rsidRDefault="00204584" w:rsidP="0076587B">
      <w:pPr>
        <w:pStyle w:val="Pquestiontextpartsa"/>
      </w:pPr>
      <w:r>
        <w:rPr>
          <w:rStyle w:val="Cmathsexpressions"/>
          <w:rFonts w:eastAsiaTheme="majorEastAsia"/>
        </w:rPr>
        <w:tab/>
      </w:r>
      <w:r w:rsidR="0076587B">
        <w:rPr>
          <w:noProof/>
        </w:rPr>
        <w:drawing>
          <wp:inline distT="0" distB="0" distL="0" distR="0" wp14:anchorId="58FD7CF9" wp14:editId="02AD6F71">
            <wp:extent cx="1826206" cy="1053150"/>
            <wp:effectExtent l="0" t="0" r="3175" b="0"/>
            <wp:docPr id="353" name="Picture 353" descr="PM10_PR_ES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PM10_PR_ES12"/>
                    <pic:cNvPicPr>
                      <a:picLocks noChangeAspect="1" noChangeArrowheads="1"/>
                    </pic:cNvPicPr>
                  </pic:nvPicPr>
                  <pic:blipFill>
                    <a:blip r:embed="rId1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753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587B" w:rsidRPr="00A202C4">
        <w:rPr>
          <w:rStyle w:val="Cmathsexpressions"/>
          <w:rFonts w:eastAsiaTheme="majorEastAsia"/>
        </w:rPr>
        <w:br/>
        <w:t>A</w:t>
      </w:r>
      <w:r w:rsidR="0076587B" w:rsidRPr="00F1615B">
        <w:t xml:space="preserve"> = </w:t>
      </w:r>
      <w:r w:rsidR="0076587B" w:rsidRPr="00A202C4">
        <w:rPr>
          <w:rStyle w:val="Cmathsexpressions"/>
          <w:rFonts w:eastAsiaTheme="majorEastAsia"/>
        </w:rPr>
        <w:t>w</w:t>
      </w:r>
      <w:r w:rsidR="0076587B" w:rsidRPr="00F1615B">
        <w:t xml:space="preserve">(200 </w:t>
      </w:r>
      <w:r w:rsidR="0076587B" w:rsidRPr="00F1615B">
        <w:sym w:font="Symbol" w:char="F02D"/>
      </w:r>
      <w:r w:rsidR="0076587B" w:rsidRPr="00F1615B">
        <w:t xml:space="preserve"> </w:t>
      </w:r>
      <w:r w:rsidR="0076587B" w:rsidRPr="00A202C4">
        <w:rPr>
          <w:rStyle w:val="Cmathsexpressions"/>
          <w:rFonts w:eastAsiaTheme="majorEastAsia"/>
        </w:rPr>
        <w:t>w</w:t>
      </w:r>
      <w:r w:rsidR="0076587B" w:rsidRPr="00F1615B">
        <w:t>)</w:t>
      </w:r>
      <w:r w:rsidR="0076587B">
        <w:br/>
      </w:r>
      <w:r w:rsidR="0076587B" w:rsidRPr="00F1615B">
        <w:t xml:space="preserve">The greatest area is 100 </w:t>
      </w:r>
      <w:r w:rsidR="0076587B" w:rsidRPr="00F1615B">
        <w:sym w:font="Symbol" w:char="F0B4"/>
      </w:r>
      <w:r w:rsidR="0076587B" w:rsidRPr="00F1615B">
        <w:t xml:space="preserve"> 100 m</w:t>
      </w:r>
    </w:p>
    <w:p w14:paraId="34AD4FC2" w14:textId="77777777" w:rsidR="0076587B" w:rsidRDefault="0076587B" w:rsidP="0076587B">
      <w:pPr>
        <w:pStyle w:val="Pquestiontextpartsa"/>
      </w:pPr>
      <w:r w:rsidRPr="00DE6E72">
        <w:rPr>
          <w:rStyle w:val="Cquestionpartlabelbold"/>
        </w:rPr>
        <w:t>(f)</w:t>
      </w:r>
      <w:r w:rsidRPr="00F1615B">
        <w:tab/>
        <w:t>A square gives the greatest area</w:t>
      </w:r>
      <w:r>
        <w:t>.</w:t>
      </w:r>
    </w:p>
    <w:p w14:paraId="77D984CA" w14:textId="6341CED1" w:rsidR="0076587B" w:rsidRDefault="007D1FAD" w:rsidP="006A42A8">
      <w:pPr>
        <w:pStyle w:val="Psectionresults"/>
        <w:spacing w:before="0" w:after="0"/>
      </w:pPr>
      <w:r>
        <w:t xml:space="preserve">Extended answer total marks: </w:t>
      </w:r>
      <w:r w:rsidR="00441C58">
        <w:t>/</w:t>
      </w:r>
      <w:r>
        <w:t>30</w:t>
      </w:r>
    </w:p>
    <w:p w14:paraId="0F62032E" w14:textId="6EA806C8" w:rsidR="0076587B" w:rsidRPr="001F435E" w:rsidRDefault="007D1FAD" w:rsidP="006A42A8">
      <w:pPr>
        <w:pStyle w:val="Psectionresults"/>
        <w:spacing w:before="0" w:after="0"/>
        <w:rPr>
          <w:rStyle w:val="Cmathsexpressions"/>
          <w:rFonts w:asciiTheme="minorHAnsi" w:hAnsiTheme="minorHAnsi"/>
          <w:i/>
        </w:rPr>
      </w:pPr>
      <w:r>
        <w:t xml:space="preserve">TOTAL test marks:  </w:t>
      </w:r>
      <w:r w:rsidR="00441C58">
        <w:t>/</w:t>
      </w:r>
      <w:r>
        <w:t>150</w:t>
      </w:r>
    </w:p>
    <w:sectPr w:rsidR="0076587B" w:rsidRPr="001F435E" w:rsidSect="00957E9E">
      <w:headerReference w:type="default" r:id="rId167"/>
      <w:footerReference w:type="default" r:id="rId168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4231AC" w14:textId="77777777" w:rsidR="000D259D" w:rsidRDefault="000D259D" w:rsidP="00B91E57">
      <w:r>
        <w:separator/>
      </w:r>
    </w:p>
  </w:endnote>
  <w:endnote w:type="continuationSeparator" w:id="0">
    <w:p w14:paraId="1392DB04" w14:textId="77777777" w:rsidR="000D259D" w:rsidRDefault="000D259D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9DEC9" w14:textId="77777777" w:rsidR="002B0A5A" w:rsidRDefault="002B0A5A" w:rsidP="00B91E57">
    <w:pPr>
      <w:pStyle w:val="Pfootertext"/>
    </w:pPr>
  </w:p>
  <w:p w14:paraId="7BA49A6F" w14:textId="77777777" w:rsidR="002B0A5A" w:rsidRPr="00B91E57" w:rsidRDefault="002B0A5A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04584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1C20D6" w14:textId="77777777" w:rsidR="000D259D" w:rsidRDefault="000D259D" w:rsidP="00B91E57">
      <w:r>
        <w:separator/>
      </w:r>
    </w:p>
  </w:footnote>
  <w:footnote w:type="continuationSeparator" w:id="0">
    <w:p w14:paraId="2FD8952C" w14:textId="77777777" w:rsidR="000D259D" w:rsidRDefault="000D259D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B9E88" w14:textId="34DCD971" w:rsidR="002B0A5A" w:rsidRPr="00223DA0" w:rsidRDefault="00223DA0" w:rsidP="00223DA0">
    <w:pPr>
      <w:pStyle w:val="Pheadertext"/>
    </w:pPr>
    <w:r>
      <w:t>Pearson Mathematics 10–10A    End</w:t>
    </w:r>
    <w:r w:rsidR="00204584">
      <w:t>-of-y</w:t>
    </w:r>
    <w:r>
      <w:t>ear Exam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44421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306B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29050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85CEF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A5EFD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D7E09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670E0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342CF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874C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7B6C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5B6674"/>
    <w:multiLevelType w:val="hybridMultilevel"/>
    <w:tmpl w:val="947838F4"/>
    <w:lvl w:ilvl="0" w:tplc="46C6336C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4D3375B"/>
    <w:multiLevelType w:val="hybridMultilevel"/>
    <w:tmpl w:val="B1D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5390065"/>
    <w:multiLevelType w:val="hybridMultilevel"/>
    <w:tmpl w:val="A060F0B2"/>
    <w:lvl w:ilvl="0" w:tplc="0206775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321487"/>
    <w:multiLevelType w:val="hybridMultilevel"/>
    <w:tmpl w:val="5DA6089E"/>
    <w:lvl w:ilvl="0" w:tplc="36CECEDA">
      <w:start w:val="1"/>
      <w:numFmt w:val="lowerLetter"/>
      <w:lvlText w:val="(%1)"/>
      <w:lvlJc w:val="left"/>
      <w:pPr>
        <w:ind w:left="92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FC14D08"/>
    <w:multiLevelType w:val="hybridMultilevel"/>
    <w:tmpl w:val="A2A0528C"/>
    <w:lvl w:ilvl="0" w:tplc="B8AC2A0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AC63EC"/>
    <w:multiLevelType w:val="hybridMultilevel"/>
    <w:tmpl w:val="E8CA5176"/>
    <w:lvl w:ilvl="0" w:tplc="351E1CAA">
      <w:start w:val="1"/>
      <w:numFmt w:val="decimal"/>
      <w:lvlText w:val="Question %1"/>
      <w:lvlJc w:val="left"/>
      <w:pPr>
        <w:ind w:left="1440" w:hanging="360"/>
      </w:pPr>
      <w:rPr>
        <w:rFonts w:hint="default"/>
        <w:b/>
        <w:color w:val="auto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E305DD"/>
    <w:multiLevelType w:val="hybridMultilevel"/>
    <w:tmpl w:val="21CAC5AE"/>
    <w:lvl w:ilvl="0" w:tplc="A5BA61C8">
      <w:start w:val="1"/>
      <w:numFmt w:val="lowerLetter"/>
      <w:lvlText w:val="(%1)"/>
      <w:lvlJc w:val="left"/>
      <w:pPr>
        <w:ind w:left="1364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2084" w:hanging="360"/>
      </w:pPr>
    </w:lvl>
    <w:lvl w:ilvl="2" w:tplc="0C09001B" w:tentative="1">
      <w:start w:val="1"/>
      <w:numFmt w:val="lowerRoman"/>
      <w:lvlText w:val="%3."/>
      <w:lvlJc w:val="right"/>
      <w:pPr>
        <w:ind w:left="2804" w:hanging="180"/>
      </w:pPr>
    </w:lvl>
    <w:lvl w:ilvl="3" w:tplc="0C09000F" w:tentative="1">
      <w:start w:val="1"/>
      <w:numFmt w:val="decimal"/>
      <w:lvlText w:val="%4."/>
      <w:lvlJc w:val="left"/>
      <w:pPr>
        <w:ind w:left="3524" w:hanging="360"/>
      </w:pPr>
    </w:lvl>
    <w:lvl w:ilvl="4" w:tplc="0C090019" w:tentative="1">
      <w:start w:val="1"/>
      <w:numFmt w:val="lowerLetter"/>
      <w:lvlText w:val="%5."/>
      <w:lvlJc w:val="left"/>
      <w:pPr>
        <w:ind w:left="4244" w:hanging="360"/>
      </w:pPr>
    </w:lvl>
    <w:lvl w:ilvl="5" w:tplc="0C09001B" w:tentative="1">
      <w:start w:val="1"/>
      <w:numFmt w:val="lowerRoman"/>
      <w:lvlText w:val="%6."/>
      <w:lvlJc w:val="right"/>
      <w:pPr>
        <w:ind w:left="4964" w:hanging="180"/>
      </w:pPr>
    </w:lvl>
    <w:lvl w:ilvl="6" w:tplc="0C09000F" w:tentative="1">
      <w:start w:val="1"/>
      <w:numFmt w:val="decimal"/>
      <w:lvlText w:val="%7."/>
      <w:lvlJc w:val="left"/>
      <w:pPr>
        <w:ind w:left="5684" w:hanging="360"/>
      </w:pPr>
    </w:lvl>
    <w:lvl w:ilvl="7" w:tplc="0C090019" w:tentative="1">
      <w:start w:val="1"/>
      <w:numFmt w:val="lowerLetter"/>
      <w:lvlText w:val="%8."/>
      <w:lvlJc w:val="left"/>
      <w:pPr>
        <w:ind w:left="6404" w:hanging="360"/>
      </w:pPr>
    </w:lvl>
    <w:lvl w:ilvl="8" w:tplc="0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8">
    <w:nsid w:val="52427483"/>
    <w:multiLevelType w:val="hybridMultilevel"/>
    <w:tmpl w:val="ECC2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7722A8"/>
    <w:multiLevelType w:val="hybridMultilevel"/>
    <w:tmpl w:val="7068C1F6"/>
    <w:lvl w:ilvl="0" w:tplc="27BE9748">
      <w:start w:val="1"/>
      <w:numFmt w:val="lowerLetter"/>
      <w:lvlText w:val="(%1)"/>
      <w:lvlJc w:val="left"/>
      <w:pPr>
        <w:ind w:left="502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90215E2"/>
    <w:multiLevelType w:val="hybridMultilevel"/>
    <w:tmpl w:val="88E07360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8C15C8"/>
    <w:multiLevelType w:val="hybridMultilevel"/>
    <w:tmpl w:val="A054323E"/>
    <w:lvl w:ilvl="0" w:tplc="69AA176C">
      <w:start w:val="25"/>
      <w:numFmt w:val="decimal"/>
      <w:lvlText w:val="Question %1"/>
      <w:lvlJc w:val="left"/>
      <w:pPr>
        <w:ind w:left="1364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BA6375"/>
    <w:multiLevelType w:val="hybridMultilevel"/>
    <w:tmpl w:val="F6A815FE"/>
    <w:lvl w:ilvl="0" w:tplc="3926EA92">
      <w:start w:val="15"/>
      <w:numFmt w:val="decimal"/>
      <w:lvlText w:val="Question %1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15"/>
  </w:num>
  <w:num w:numId="4">
    <w:abstractNumId w:val="18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9"/>
  </w:num>
  <w:num w:numId="18">
    <w:abstractNumId w:val="12"/>
  </w:num>
  <w:num w:numId="19">
    <w:abstractNumId w:val="21"/>
  </w:num>
  <w:num w:numId="20">
    <w:abstractNumId w:val="16"/>
  </w:num>
  <w:num w:numId="21">
    <w:abstractNumId w:val="13"/>
  </w:num>
  <w:num w:numId="22">
    <w:abstractNumId w:val="10"/>
  </w:num>
  <w:num w:numId="23">
    <w:abstractNumId w:val="23"/>
  </w:num>
  <w:num w:numId="24">
    <w:abstractNumId w:val="17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21975"/>
    <w:rsid w:val="0003306F"/>
    <w:rsid w:val="00033C5C"/>
    <w:rsid w:val="000407AC"/>
    <w:rsid w:val="00040ED7"/>
    <w:rsid w:val="00052D5F"/>
    <w:rsid w:val="00057492"/>
    <w:rsid w:val="00062A9B"/>
    <w:rsid w:val="00062B27"/>
    <w:rsid w:val="00064993"/>
    <w:rsid w:val="00066722"/>
    <w:rsid w:val="0007558F"/>
    <w:rsid w:val="00076BF9"/>
    <w:rsid w:val="00080B56"/>
    <w:rsid w:val="00082AD0"/>
    <w:rsid w:val="00090B15"/>
    <w:rsid w:val="00094B98"/>
    <w:rsid w:val="000A0A2D"/>
    <w:rsid w:val="000B1576"/>
    <w:rsid w:val="000C2002"/>
    <w:rsid w:val="000C4CB1"/>
    <w:rsid w:val="000C6C56"/>
    <w:rsid w:val="000D259D"/>
    <w:rsid w:val="000F230F"/>
    <w:rsid w:val="000F52E2"/>
    <w:rsid w:val="00114E72"/>
    <w:rsid w:val="001158EE"/>
    <w:rsid w:val="00121EAB"/>
    <w:rsid w:val="001249D4"/>
    <w:rsid w:val="00132BF6"/>
    <w:rsid w:val="00133398"/>
    <w:rsid w:val="00135D25"/>
    <w:rsid w:val="00136289"/>
    <w:rsid w:val="00153C7C"/>
    <w:rsid w:val="001605F8"/>
    <w:rsid w:val="00160C54"/>
    <w:rsid w:val="001713F9"/>
    <w:rsid w:val="00180D86"/>
    <w:rsid w:val="001A56FA"/>
    <w:rsid w:val="001B433F"/>
    <w:rsid w:val="001C4DB3"/>
    <w:rsid w:val="001C69E8"/>
    <w:rsid w:val="001E5DE4"/>
    <w:rsid w:val="001E7C68"/>
    <w:rsid w:val="001F3D5E"/>
    <w:rsid w:val="001F435E"/>
    <w:rsid w:val="00201EF5"/>
    <w:rsid w:val="00204584"/>
    <w:rsid w:val="00204A21"/>
    <w:rsid w:val="0022266F"/>
    <w:rsid w:val="00223001"/>
    <w:rsid w:val="00223DA0"/>
    <w:rsid w:val="002509BC"/>
    <w:rsid w:val="002635BA"/>
    <w:rsid w:val="0029660A"/>
    <w:rsid w:val="0029665F"/>
    <w:rsid w:val="002A61AB"/>
    <w:rsid w:val="002B0A5A"/>
    <w:rsid w:val="002C0D5B"/>
    <w:rsid w:val="002C3C99"/>
    <w:rsid w:val="002C5286"/>
    <w:rsid w:val="002D2E83"/>
    <w:rsid w:val="002D337B"/>
    <w:rsid w:val="002E0784"/>
    <w:rsid w:val="002E154B"/>
    <w:rsid w:val="002E3707"/>
    <w:rsid w:val="00307A48"/>
    <w:rsid w:val="00307F32"/>
    <w:rsid w:val="00323197"/>
    <w:rsid w:val="00323AB7"/>
    <w:rsid w:val="00330162"/>
    <w:rsid w:val="00334607"/>
    <w:rsid w:val="00335B72"/>
    <w:rsid w:val="003429B3"/>
    <w:rsid w:val="00345684"/>
    <w:rsid w:val="003564A0"/>
    <w:rsid w:val="00357689"/>
    <w:rsid w:val="003618B8"/>
    <w:rsid w:val="003624C0"/>
    <w:rsid w:val="00363DAC"/>
    <w:rsid w:val="003649A6"/>
    <w:rsid w:val="0036586D"/>
    <w:rsid w:val="00374306"/>
    <w:rsid w:val="00376745"/>
    <w:rsid w:val="00387433"/>
    <w:rsid w:val="0039270F"/>
    <w:rsid w:val="00393ADE"/>
    <w:rsid w:val="0039677E"/>
    <w:rsid w:val="003A6EA1"/>
    <w:rsid w:val="003B3BBF"/>
    <w:rsid w:val="003C445D"/>
    <w:rsid w:val="003E3349"/>
    <w:rsid w:val="004066D1"/>
    <w:rsid w:val="00412093"/>
    <w:rsid w:val="00413A15"/>
    <w:rsid w:val="00415779"/>
    <w:rsid w:val="004161B6"/>
    <w:rsid w:val="00420B07"/>
    <w:rsid w:val="0043227F"/>
    <w:rsid w:val="00441C58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D6FA4"/>
    <w:rsid w:val="004F03F0"/>
    <w:rsid w:val="004F5839"/>
    <w:rsid w:val="004F59F5"/>
    <w:rsid w:val="005067E7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7A0"/>
    <w:rsid w:val="005A080D"/>
    <w:rsid w:val="005A6C19"/>
    <w:rsid w:val="005B4D36"/>
    <w:rsid w:val="005C1799"/>
    <w:rsid w:val="005C2DB7"/>
    <w:rsid w:val="005C6EE5"/>
    <w:rsid w:val="006045D9"/>
    <w:rsid w:val="00604D55"/>
    <w:rsid w:val="00606690"/>
    <w:rsid w:val="0060765D"/>
    <w:rsid w:val="00607F60"/>
    <w:rsid w:val="00617BEA"/>
    <w:rsid w:val="006315DD"/>
    <w:rsid w:val="00640B7B"/>
    <w:rsid w:val="00652315"/>
    <w:rsid w:val="00665AA1"/>
    <w:rsid w:val="0066782B"/>
    <w:rsid w:val="006A42A8"/>
    <w:rsid w:val="006B2DF9"/>
    <w:rsid w:val="006B4AC1"/>
    <w:rsid w:val="006C4B2F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048EC"/>
    <w:rsid w:val="00704CF5"/>
    <w:rsid w:val="00705331"/>
    <w:rsid w:val="00713EAF"/>
    <w:rsid w:val="00715815"/>
    <w:rsid w:val="00722B45"/>
    <w:rsid w:val="007313E8"/>
    <w:rsid w:val="00732B3C"/>
    <w:rsid w:val="007337E5"/>
    <w:rsid w:val="00751156"/>
    <w:rsid w:val="00764B22"/>
    <w:rsid w:val="0076587B"/>
    <w:rsid w:val="007701CE"/>
    <w:rsid w:val="007721B9"/>
    <w:rsid w:val="00775F8D"/>
    <w:rsid w:val="00781345"/>
    <w:rsid w:val="00796A94"/>
    <w:rsid w:val="007A1A60"/>
    <w:rsid w:val="007B7545"/>
    <w:rsid w:val="007C05E1"/>
    <w:rsid w:val="007D1FAD"/>
    <w:rsid w:val="007D4058"/>
    <w:rsid w:val="00814B1B"/>
    <w:rsid w:val="00817AEB"/>
    <w:rsid w:val="008226DD"/>
    <w:rsid w:val="00823BB8"/>
    <w:rsid w:val="00824AB5"/>
    <w:rsid w:val="008266C5"/>
    <w:rsid w:val="00830A8D"/>
    <w:rsid w:val="00842378"/>
    <w:rsid w:val="008453BA"/>
    <w:rsid w:val="00851029"/>
    <w:rsid w:val="0085608B"/>
    <w:rsid w:val="00857E45"/>
    <w:rsid w:val="00872A57"/>
    <w:rsid w:val="00876977"/>
    <w:rsid w:val="008807F5"/>
    <w:rsid w:val="00883D65"/>
    <w:rsid w:val="00887F5C"/>
    <w:rsid w:val="008A2708"/>
    <w:rsid w:val="008A44A7"/>
    <w:rsid w:val="008B5DC2"/>
    <w:rsid w:val="008C44CE"/>
    <w:rsid w:val="008D3E39"/>
    <w:rsid w:val="008E3A48"/>
    <w:rsid w:val="008F0DDC"/>
    <w:rsid w:val="008F0EC6"/>
    <w:rsid w:val="008F1F7D"/>
    <w:rsid w:val="009023C1"/>
    <w:rsid w:val="00913906"/>
    <w:rsid w:val="0091733C"/>
    <w:rsid w:val="0092403D"/>
    <w:rsid w:val="0092625F"/>
    <w:rsid w:val="009303E1"/>
    <w:rsid w:val="00934CAB"/>
    <w:rsid w:val="00935B41"/>
    <w:rsid w:val="0093734D"/>
    <w:rsid w:val="00942DA6"/>
    <w:rsid w:val="009437F9"/>
    <w:rsid w:val="009461B8"/>
    <w:rsid w:val="00950FFA"/>
    <w:rsid w:val="009553D2"/>
    <w:rsid w:val="00957E9E"/>
    <w:rsid w:val="00962392"/>
    <w:rsid w:val="00976729"/>
    <w:rsid w:val="00976D13"/>
    <w:rsid w:val="009841D7"/>
    <w:rsid w:val="009A776D"/>
    <w:rsid w:val="009B1361"/>
    <w:rsid w:val="009C1F04"/>
    <w:rsid w:val="009C3377"/>
    <w:rsid w:val="009D03D9"/>
    <w:rsid w:val="009F2FC5"/>
    <w:rsid w:val="00A10E7B"/>
    <w:rsid w:val="00A17287"/>
    <w:rsid w:val="00A215AF"/>
    <w:rsid w:val="00A23D25"/>
    <w:rsid w:val="00A35659"/>
    <w:rsid w:val="00A37631"/>
    <w:rsid w:val="00A450C7"/>
    <w:rsid w:val="00A4710B"/>
    <w:rsid w:val="00A5299B"/>
    <w:rsid w:val="00A609BB"/>
    <w:rsid w:val="00A61D4A"/>
    <w:rsid w:val="00A66E55"/>
    <w:rsid w:val="00A74962"/>
    <w:rsid w:val="00A75308"/>
    <w:rsid w:val="00A77F9C"/>
    <w:rsid w:val="00A807EE"/>
    <w:rsid w:val="00A822F0"/>
    <w:rsid w:val="00A92695"/>
    <w:rsid w:val="00AA25D9"/>
    <w:rsid w:val="00AA7ED5"/>
    <w:rsid w:val="00AB1640"/>
    <w:rsid w:val="00AB4521"/>
    <w:rsid w:val="00AD2442"/>
    <w:rsid w:val="00AD4FD5"/>
    <w:rsid w:val="00AE0739"/>
    <w:rsid w:val="00AE0A2C"/>
    <w:rsid w:val="00AE3D80"/>
    <w:rsid w:val="00AF0894"/>
    <w:rsid w:val="00AF0F2C"/>
    <w:rsid w:val="00AF5384"/>
    <w:rsid w:val="00B0166C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73321"/>
    <w:rsid w:val="00B80E51"/>
    <w:rsid w:val="00B80E6D"/>
    <w:rsid w:val="00B8138E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E61D9"/>
    <w:rsid w:val="00BF14C7"/>
    <w:rsid w:val="00BF58C2"/>
    <w:rsid w:val="00BF678B"/>
    <w:rsid w:val="00C10D76"/>
    <w:rsid w:val="00C11093"/>
    <w:rsid w:val="00C13780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10A3"/>
    <w:rsid w:val="00C75F4E"/>
    <w:rsid w:val="00C80BDE"/>
    <w:rsid w:val="00C85CCE"/>
    <w:rsid w:val="00C865AD"/>
    <w:rsid w:val="00C9254A"/>
    <w:rsid w:val="00C950AB"/>
    <w:rsid w:val="00CA6F9E"/>
    <w:rsid w:val="00CB3D6D"/>
    <w:rsid w:val="00CC0D68"/>
    <w:rsid w:val="00CC6FFF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206B3"/>
    <w:rsid w:val="00D306C4"/>
    <w:rsid w:val="00D43956"/>
    <w:rsid w:val="00D45D65"/>
    <w:rsid w:val="00D460A5"/>
    <w:rsid w:val="00D476C7"/>
    <w:rsid w:val="00D50DA9"/>
    <w:rsid w:val="00D5254C"/>
    <w:rsid w:val="00D5788E"/>
    <w:rsid w:val="00D6673C"/>
    <w:rsid w:val="00D747CC"/>
    <w:rsid w:val="00D817B5"/>
    <w:rsid w:val="00D83536"/>
    <w:rsid w:val="00D909FC"/>
    <w:rsid w:val="00D94C52"/>
    <w:rsid w:val="00DA3BBA"/>
    <w:rsid w:val="00DA6D73"/>
    <w:rsid w:val="00DB2FDA"/>
    <w:rsid w:val="00DD25FC"/>
    <w:rsid w:val="00DE113C"/>
    <w:rsid w:val="00DE11D7"/>
    <w:rsid w:val="00DE3994"/>
    <w:rsid w:val="00DE45D5"/>
    <w:rsid w:val="00DE67DE"/>
    <w:rsid w:val="00DF7F34"/>
    <w:rsid w:val="00E01186"/>
    <w:rsid w:val="00E01B2A"/>
    <w:rsid w:val="00E021E4"/>
    <w:rsid w:val="00E02483"/>
    <w:rsid w:val="00E02C5B"/>
    <w:rsid w:val="00E10D96"/>
    <w:rsid w:val="00E12A8E"/>
    <w:rsid w:val="00E16138"/>
    <w:rsid w:val="00E2498A"/>
    <w:rsid w:val="00E40BCF"/>
    <w:rsid w:val="00E42B3B"/>
    <w:rsid w:val="00E43503"/>
    <w:rsid w:val="00E4401F"/>
    <w:rsid w:val="00E522E3"/>
    <w:rsid w:val="00E56C69"/>
    <w:rsid w:val="00E66F4C"/>
    <w:rsid w:val="00E80255"/>
    <w:rsid w:val="00E804F6"/>
    <w:rsid w:val="00E808D1"/>
    <w:rsid w:val="00E904DF"/>
    <w:rsid w:val="00E926CC"/>
    <w:rsid w:val="00E939F1"/>
    <w:rsid w:val="00E96EDA"/>
    <w:rsid w:val="00EA1E58"/>
    <w:rsid w:val="00EA305E"/>
    <w:rsid w:val="00EA3341"/>
    <w:rsid w:val="00EC0922"/>
    <w:rsid w:val="00ED79FA"/>
    <w:rsid w:val="00EE6019"/>
    <w:rsid w:val="00EE7C00"/>
    <w:rsid w:val="00EF30D8"/>
    <w:rsid w:val="00EF38CC"/>
    <w:rsid w:val="00EF6108"/>
    <w:rsid w:val="00F1598F"/>
    <w:rsid w:val="00F24B10"/>
    <w:rsid w:val="00F279DF"/>
    <w:rsid w:val="00F41913"/>
    <w:rsid w:val="00F45CC1"/>
    <w:rsid w:val="00F5599A"/>
    <w:rsid w:val="00F710EA"/>
    <w:rsid w:val="00F80273"/>
    <w:rsid w:val="00F93270"/>
    <w:rsid w:val="00F965E9"/>
    <w:rsid w:val="00FA05F8"/>
    <w:rsid w:val="00FA71CA"/>
    <w:rsid w:val="00FB077E"/>
    <w:rsid w:val="00FB4663"/>
    <w:rsid w:val="00FB7DE1"/>
    <w:rsid w:val="00FC2A4C"/>
    <w:rsid w:val="00FD0542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5C2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AB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92403D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PQuestionheadingmcanswer">
    <w:name w:val="P: Question heading mc (answer)"/>
    <w:basedOn w:val="Pquestionheadingmc1stafterhead"/>
    <w:qFormat/>
    <w:rsid w:val="00E808D1"/>
    <w:rPr>
      <w:u w:val="single"/>
    </w:rPr>
  </w:style>
  <w:style w:type="paragraph" w:customStyle="1" w:styleId="Hangingindent">
    <w:name w:val="Hanging indent"/>
    <w:basedOn w:val="Normal"/>
    <w:rsid w:val="0076587B"/>
    <w:pPr>
      <w:ind w:left="340" w:hanging="340"/>
    </w:pPr>
    <w:rPr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6587B"/>
    <w:pPr>
      <w:ind w:left="720" w:hanging="357"/>
      <w:contextualSpacing/>
    </w:pPr>
    <w:rPr>
      <w:rFonts w:eastAsia="Calibri"/>
      <w:kern w:val="24"/>
      <w:lang w:eastAsia="en-US"/>
    </w:rPr>
  </w:style>
  <w:style w:type="paragraph" w:customStyle="1" w:styleId="Pbody">
    <w:name w:val="P: body"/>
    <w:link w:val="PbodyChar"/>
    <w:qFormat/>
    <w:rsid w:val="0076587B"/>
    <w:rPr>
      <w:rFonts w:eastAsia="MS Mincho"/>
      <w:sz w:val="22"/>
      <w:szCs w:val="22"/>
      <w:lang w:eastAsia="en-US"/>
    </w:rPr>
  </w:style>
  <w:style w:type="character" w:customStyle="1" w:styleId="PbodyChar">
    <w:name w:val="P: body Char"/>
    <w:basedOn w:val="DefaultParagraphFont"/>
    <w:link w:val="Pbody"/>
    <w:rsid w:val="0076587B"/>
    <w:rPr>
      <w:rFonts w:eastAsia="MS Mincho"/>
      <w:sz w:val="22"/>
      <w:szCs w:val="22"/>
      <w:lang w:eastAsia="en-US"/>
    </w:rPr>
  </w:style>
  <w:style w:type="character" w:customStyle="1" w:styleId="Ptimtext">
    <w:name w:val="P: tim text"/>
    <w:basedOn w:val="DefaultParagraphFont"/>
    <w:rsid w:val="0076587B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76587B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76587B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76587B"/>
    <w:rPr>
      <w:rFonts w:ascii="Times New Roman" w:hAnsi="Times New Roman"/>
      <w:i w:val="0"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76587B"/>
    <w:rPr>
      <w:vertAlign w:val="subscript"/>
    </w:rPr>
  </w:style>
  <w:style w:type="paragraph" w:customStyle="1" w:styleId="PNotetodesigner">
    <w:name w:val="P: Note to designer"/>
    <w:basedOn w:val="Normal"/>
    <w:qFormat/>
    <w:rsid w:val="0076587B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MTConvertedEquation">
    <w:name w:val="MTConvertedEquation"/>
    <w:basedOn w:val="DefaultParagraphFont"/>
    <w:rsid w:val="00F965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AB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92403D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PQuestionheadingmcanswer">
    <w:name w:val="P: Question heading mc (answer)"/>
    <w:basedOn w:val="Pquestionheadingmc1stafterhead"/>
    <w:qFormat/>
    <w:rsid w:val="00E808D1"/>
    <w:rPr>
      <w:u w:val="single"/>
    </w:rPr>
  </w:style>
  <w:style w:type="paragraph" w:customStyle="1" w:styleId="Hangingindent">
    <w:name w:val="Hanging indent"/>
    <w:basedOn w:val="Normal"/>
    <w:rsid w:val="0076587B"/>
    <w:pPr>
      <w:ind w:left="340" w:hanging="340"/>
    </w:pPr>
    <w:rPr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6587B"/>
    <w:pPr>
      <w:ind w:left="720" w:hanging="357"/>
      <w:contextualSpacing/>
    </w:pPr>
    <w:rPr>
      <w:rFonts w:eastAsia="Calibri"/>
      <w:kern w:val="24"/>
      <w:lang w:eastAsia="en-US"/>
    </w:rPr>
  </w:style>
  <w:style w:type="paragraph" w:customStyle="1" w:styleId="Pbody">
    <w:name w:val="P: body"/>
    <w:link w:val="PbodyChar"/>
    <w:qFormat/>
    <w:rsid w:val="0076587B"/>
    <w:rPr>
      <w:rFonts w:eastAsia="MS Mincho"/>
      <w:sz w:val="22"/>
      <w:szCs w:val="22"/>
      <w:lang w:eastAsia="en-US"/>
    </w:rPr>
  </w:style>
  <w:style w:type="character" w:customStyle="1" w:styleId="PbodyChar">
    <w:name w:val="P: body Char"/>
    <w:basedOn w:val="DefaultParagraphFont"/>
    <w:link w:val="Pbody"/>
    <w:rsid w:val="0076587B"/>
    <w:rPr>
      <w:rFonts w:eastAsia="MS Mincho"/>
      <w:sz w:val="22"/>
      <w:szCs w:val="22"/>
      <w:lang w:eastAsia="en-US"/>
    </w:rPr>
  </w:style>
  <w:style w:type="character" w:customStyle="1" w:styleId="Ptimtext">
    <w:name w:val="P: tim text"/>
    <w:basedOn w:val="DefaultParagraphFont"/>
    <w:rsid w:val="0076587B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76587B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76587B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76587B"/>
    <w:rPr>
      <w:rFonts w:ascii="Times New Roman" w:hAnsi="Times New Roman"/>
      <w:i w:val="0"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76587B"/>
    <w:rPr>
      <w:vertAlign w:val="subscript"/>
    </w:rPr>
  </w:style>
  <w:style w:type="paragraph" w:customStyle="1" w:styleId="PNotetodesigner">
    <w:name w:val="P: Note to designer"/>
    <w:basedOn w:val="Normal"/>
    <w:qFormat/>
    <w:rsid w:val="0076587B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MTConvertedEquation">
    <w:name w:val="MTConvertedEquation"/>
    <w:basedOn w:val="DefaultParagraphFont"/>
    <w:rsid w:val="00F96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61.wmf"/><Relationship Id="rId21" Type="http://schemas.openxmlformats.org/officeDocument/2006/relationships/oleObject" Target="embeddings/oleObject7.bin"/><Relationship Id="rId42" Type="http://schemas.openxmlformats.org/officeDocument/2006/relationships/image" Target="media/image21.wmf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4.wmf"/><Relationship Id="rId84" Type="http://schemas.openxmlformats.org/officeDocument/2006/relationships/image" Target="media/image43.wmf"/><Relationship Id="rId89" Type="http://schemas.openxmlformats.org/officeDocument/2006/relationships/oleObject" Target="embeddings/oleObject37.bin"/><Relationship Id="rId112" Type="http://schemas.openxmlformats.org/officeDocument/2006/relationships/oleObject" Target="embeddings/oleObject47.bin"/><Relationship Id="rId133" Type="http://schemas.openxmlformats.org/officeDocument/2006/relationships/image" Target="media/image69.wmf"/><Relationship Id="rId138" Type="http://schemas.openxmlformats.org/officeDocument/2006/relationships/oleObject" Target="embeddings/oleObject60.bin"/><Relationship Id="rId154" Type="http://schemas.openxmlformats.org/officeDocument/2006/relationships/oleObject" Target="embeddings/oleObject68.bin"/><Relationship Id="rId159" Type="http://schemas.openxmlformats.org/officeDocument/2006/relationships/image" Target="media/image82.jpeg"/><Relationship Id="rId170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image" Target="media/image5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image" Target="media/image16.jpeg"/><Relationship Id="rId53" Type="http://schemas.openxmlformats.org/officeDocument/2006/relationships/oleObject" Target="embeddings/oleObject20.bin"/><Relationship Id="rId58" Type="http://schemas.openxmlformats.org/officeDocument/2006/relationships/image" Target="media/image29.wmf"/><Relationship Id="rId74" Type="http://schemas.openxmlformats.org/officeDocument/2006/relationships/image" Target="media/image37.wmf"/><Relationship Id="rId79" Type="http://schemas.openxmlformats.org/officeDocument/2006/relationships/image" Target="media/image40.wmf"/><Relationship Id="rId102" Type="http://schemas.openxmlformats.org/officeDocument/2006/relationships/oleObject" Target="embeddings/oleObject42.bin"/><Relationship Id="rId123" Type="http://schemas.openxmlformats.org/officeDocument/2006/relationships/image" Target="media/image64.wmf"/><Relationship Id="rId128" Type="http://schemas.openxmlformats.org/officeDocument/2006/relationships/oleObject" Target="embeddings/oleObject55.bin"/><Relationship Id="rId144" Type="http://schemas.openxmlformats.org/officeDocument/2006/relationships/oleObject" Target="embeddings/oleObject63.bin"/><Relationship Id="rId149" Type="http://schemas.openxmlformats.org/officeDocument/2006/relationships/image" Target="media/image77.wmf"/><Relationship Id="rId5" Type="http://schemas.openxmlformats.org/officeDocument/2006/relationships/webSettings" Target="webSettings.xml"/><Relationship Id="rId90" Type="http://schemas.openxmlformats.org/officeDocument/2006/relationships/image" Target="media/image46.wmf"/><Relationship Id="rId95" Type="http://schemas.openxmlformats.org/officeDocument/2006/relationships/image" Target="media/image50.wmf"/><Relationship Id="rId160" Type="http://schemas.microsoft.com/office/2007/relationships/hdphoto" Target="media/hdphoto1.wdp"/><Relationship Id="rId165" Type="http://schemas.openxmlformats.org/officeDocument/2006/relationships/image" Target="media/image85.jpeg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4.wmf"/><Relationship Id="rId64" Type="http://schemas.openxmlformats.org/officeDocument/2006/relationships/image" Target="media/image32.wmf"/><Relationship Id="rId69" Type="http://schemas.openxmlformats.org/officeDocument/2006/relationships/oleObject" Target="embeddings/oleObject28.bin"/><Relationship Id="rId113" Type="http://schemas.openxmlformats.org/officeDocument/2006/relationships/image" Target="media/image59.wmf"/><Relationship Id="rId118" Type="http://schemas.openxmlformats.org/officeDocument/2006/relationships/oleObject" Target="embeddings/oleObject50.bin"/><Relationship Id="rId134" Type="http://schemas.openxmlformats.org/officeDocument/2006/relationships/oleObject" Target="embeddings/oleObject58.bin"/><Relationship Id="rId139" Type="http://schemas.openxmlformats.org/officeDocument/2006/relationships/image" Target="media/image72.wmf"/><Relationship Id="rId80" Type="http://schemas.openxmlformats.org/officeDocument/2006/relationships/oleObject" Target="embeddings/oleObject33.bin"/><Relationship Id="rId85" Type="http://schemas.openxmlformats.org/officeDocument/2006/relationships/oleObject" Target="embeddings/oleObject35.bin"/><Relationship Id="rId150" Type="http://schemas.openxmlformats.org/officeDocument/2006/relationships/oleObject" Target="embeddings/oleObject66.bin"/><Relationship Id="rId155" Type="http://schemas.openxmlformats.org/officeDocument/2006/relationships/image" Target="media/image80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jpeg"/><Relationship Id="rId59" Type="http://schemas.openxmlformats.org/officeDocument/2006/relationships/oleObject" Target="embeddings/oleObject23.bin"/><Relationship Id="rId103" Type="http://schemas.openxmlformats.org/officeDocument/2006/relationships/image" Target="media/image54.wmf"/><Relationship Id="rId108" Type="http://schemas.openxmlformats.org/officeDocument/2006/relationships/oleObject" Target="embeddings/oleObject45.bin"/><Relationship Id="rId124" Type="http://schemas.openxmlformats.org/officeDocument/2006/relationships/oleObject" Target="embeddings/oleObject53.bin"/><Relationship Id="rId129" Type="http://schemas.openxmlformats.org/officeDocument/2006/relationships/image" Target="media/image67.wmf"/><Relationship Id="rId54" Type="http://schemas.openxmlformats.org/officeDocument/2006/relationships/image" Target="media/image27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1.bin"/><Relationship Id="rId91" Type="http://schemas.openxmlformats.org/officeDocument/2006/relationships/oleObject" Target="embeddings/oleObject38.bin"/><Relationship Id="rId96" Type="http://schemas.openxmlformats.org/officeDocument/2006/relationships/oleObject" Target="embeddings/oleObject39.bin"/><Relationship Id="rId140" Type="http://schemas.openxmlformats.org/officeDocument/2006/relationships/oleObject" Target="embeddings/oleObject61.bin"/><Relationship Id="rId145" Type="http://schemas.openxmlformats.org/officeDocument/2006/relationships/image" Target="media/image75.wmf"/><Relationship Id="rId161" Type="http://schemas.openxmlformats.org/officeDocument/2006/relationships/image" Target="media/image83.wmf"/><Relationship Id="rId166" Type="http://schemas.openxmlformats.org/officeDocument/2006/relationships/image" Target="media/image86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jpeg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6" Type="http://schemas.openxmlformats.org/officeDocument/2006/relationships/oleObject" Target="embeddings/oleObject44.bin"/><Relationship Id="rId114" Type="http://schemas.openxmlformats.org/officeDocument/2006/relationships/oleObject" Target="embeddings/oleObject48.bin"/><Relationship Id="rId119" Type="http://schemas.openxmlformats.org/officeDocument/2006/relationships/image" Target="media/image62.wmf"/><Relationship Id="rId127" Type="http://schemas.openxmlformats.org/officeDocument/2006/relationships/image" Target="media/image6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oleObject" Target="embeddings/oleObject32.bin"/><Relationship Id="rId81" Type="http://schemas.openxmlformats.org/officeDocument/2006/relationships/image" Target="media/image41.wmf"/><Relationship Id="rId86" Type="http://schemas.openxmlformats.org/officeDocument/2006/relationships/image" Target="media/image44.wmf"/><Relationship Id="rId94" Type="http://schemas.openxmlformats.org/officeDocument/2006/relationships/image" Target="media/image49.jpeg"/><Relationship Id="rId99" Type="http://schemas.openxmlformats.org/officeDocument/2006/relationships/image" Target="media/image52.wmf"/><Relationship Id="rId101" Type="http://schemas.openxmlformats.org/officeDocument/2006/relationships/image" Target="media/image53.wmf"/><Relationship Id="rId122" Type="http://schemas.openxmlformats.org/officeDocument/2006/relationships/oleObject" Target="embeddings/oleObject52.bin"/><Relationship Id="rId130" Type="http://schemas.openxmlformats.org/officeDocument/2006/relationships/oleObject" Target="embeddings/oleObject56.bin"/><Relationship Id="rId135" Type="http://schemas.openxmlformats.org/officeDocument/2006/relationships/image" Target="media/image70.wmf"/><Relationship Id="rId143" Type="http://schemas.openxmlformats.org/officeDocument/2006/relationships/image" Target="media/image74.wmf"/><Relationship Id="rId148" Type="http://schemas.openxmlformats.org/officeDocument/2006/relationships/oleObject" Target="embeddings/oleObject65.bin"/><Relationship Id="rId151" Type="http://schemas.openxmlformats.org/officeDocument/2006/relationships/image" Target="media/image78.wmf"/><Relationship Id="rId156" Type="http://schemas.openxmlformats.org/officeDocument/2006/relationships/oleObject" Target="embeddings/oleObject69.bin"/><Relationship Id="rId164" Type="http://schemas.openxmlformats.org/officeDocument/2006/relationships/oleObject" Target="embeddings/oleObject72.bin"/><Relationship Id="rId16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8.jpeg"/><Relationship Id="rId109" Type="http://schemas.openxmlformats.org/officeDocument/2006/relationships/image" Target="media/image57.wmf"/><Relationship Id="rId34" Type="http://schemas.openxmlformats.org/officeDocument/2006/relationships/image" Target="media/image14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8.jpeg"/><Relationship Id="rId97" Type="http://schemas.openxmlformats.org/officeDocument/2006/relationships/image" Target="media/image51.wmf"/><Relationship Id="rId104" Type="http://schemas.openxmlformats.org/officeDocument/2006/relationships/oleObject" Target="embeddings/oleObject43.bin"/><Relationship Id="rId120" Type="http://schemas.openxmlformats.org/officeDocument/2006/relationships/oleObject" Target="embeddings/oleObject51.bin"/><Relationship Id="rId125" Type="http://schemas.openxmlformats.org/officeDocument/2006/relationships/image" Target="media/image65.wmf"/><Relationship Id="rId141" Type="http://schemas.openxmlformats.org/officeDocument/2006/relationships/image" Target="media/image73.wmf"/><Relationship Id="rId146" Type="http://schemas.openxmlformats.org/officeDocument/2006/relationships/oleObject" Target="embeddings/oleObject64.bin"/><Relationship Id="rId167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92" Type="http://schemas.openxmlformats.org/officeDocument/2006/relationships/image" Target="media/image47.jpeg"/><Relationship Id="rId162" Type="http://schemas.openxmlformats.org/officeDocument/2006/relationships/oleObject" Target="embeddings/oleObject71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9.jpeg"/><Relationship Id="rId45" Type="http://schemas.openxmlformats.org/officeDocument/2006/relationships/oleObject" Target="embeddings/oleObject16.bin"/><Relationship Id="rId66" Type="http://schemas.openxmlformats.org/officeDocument/2006/relationships/image" Target="media/image33.wmf"/><Relationship Id="rId87" Type="http://schemas.openxmlformats.org/officeDocument/2006/relationships/oleObject" Target="embeddings/oleObject36.bin"/><Relationship Id="rId110" Type="http://schemas.openxmlformats.org/officeDocument/2006/relationships/oleObject" Target="embeddings/oleObject46.bin"/><Relationship Id="rId115" Type="http://schemas.openxmlformats.org/officeDocument/2006/relationships/image" Target="media/image60.wmf"/><Relationship Id="rId131" Type="http://schemas.openxmlformats.org/officeDocument/2006/relationships/image" Target="media/image68.wmf"/><Relationship Id="rId136" Type="http://schemas.openxmlformats.org/officeDocument/2006/relationships/oleObject" Target="embeddings/oleObject59.bin"/><Relationship Id="rId157" Type="http://schemas.openxmlformats.org/officeDocument/2006/relationships/image" Target="media/image81.wmf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4.bin"/><Relationship Id="rId152" Type="http://schemas.openxmlformats.org/officeDocument/2006/relationships/oleObject" Target="embeddings/oleObject6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8.wmf"/><Relationship Id="rId77" Type="http://schemas.openxmlformats.org/officeDocument/2006/relationships/image" Target="media/image39.wmf"/><Relationship Id="rId100" Type="http://schemas.openxmlformats.org/officeDocument/2006/relationships/oleObject" Target="embeddings/oleObject41.bin"/><Relationship Id="rId105" Type="http://schemas.openxmlformats.org/officeDocument/2006/relationships/image" Target="media/image55.wmf"/><Relationship Id="rId126" Type="http://schemas.openxmlformats.org/officeDocument/2006/relationships/oleObject" Target="embeddings/oleObject54.bin"/><Relationship Id="rId147" Type="http://schemas.openxmlformats.org/officeDocument/2006/relationships/image" Target="media/image76.wmf"/><Relationship Id="rId168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19.bin"/><Relationship Id="rId72" Type="http://schemas.openxmlformats.org/officeDocument/2006/relationships/image" Target="media/image36.wmf"/><Relationship Id="rId93" Type="http://schemas.openxmlformats.org/officeDocument/2006/relationships/image" Target="media/image48.jpeg"/><Relationship Id="rId98" Type="http://schemas.openxmlformats.org/officeDocument/2006/relationships/oleObject" Target="embeddings/oleObject40.bin"/><Relationship Id="rId121" Type="http://schemas.openxmlformats.org/officeDocument/2006/relationships/image" Target="media/image63.wmf"/><Relationship Id="rId142" Type="http://schemas.openxmlformats.org/officeDocument/2006/relationships/oleObject" Target="embeddings/oleObject62.bin"/><Relationship Id="rId163" Type="http://schemas.openxmlformats.org/officeDocument/2006/relationships/image" Target="media/image84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3.wmf"/><Relationship Id="rId67" Type="http://schemas.openxmlformats.org/officeDocument/2006/relationships/oleObject" Target="embeddings/oleObject27.bin"/><Relationship Id="rId116" Type="http://schemas.openxmlformats.org/officeDocument/2006/relationships/oleObject" Target="embeddings/oleObject49.bin"/><Relationship Id="rId137" Type="http://schemas.openxmlformats.org/officeDocument/2006/relationships/image" Target="media/image71.wmf"/><Relationship Id="rId158" Type="http://schemas.openxmlformats.org/officeDocument/2006/relationships/oleObject" Target="embeddings/oleObject70.bin"/><Relationship Id="rId20" Type="http://schemas.openxmlformats.org/officeDocument/2006/relationships/image" Target="media/image7.wmf"/><Relationship Id="rId41" Type="http://schemas.openxmlformats.org/officeDocument/2006/relationships/image" Target="media/image20.jpeg"/><Relationship Id="rId62" Type="http://schemas.openxmlformats.org/officeDocument/2006/relationships/image" Target="media/image31.wmf"/><Relationship Id="rId83" Type="http://schemas.openxmlformats.org/officeDocument/2006/relationships/image" Target="media/image42.jpeg"/><Relationship Id="rId88" Type="http://schemas.openxmlformats.org/officeDocument/2006/relationships/image" Target="media/image45.wmf"/><Relationship Id="rId111" Type="http://schemas.openxmlformats.org/officeDocument/2006/relationships/image" Target="media/image58.wmf"/><Relationship Id="rId132" Type="http://schemas.openxmlformats.org/officeDocument/2006/relationships/oleObject" Target="embeddings/oleObject57.bin"/><Relationship Id="rId153" Type="http://schemas.openxmlformats.org/officeDocument/2006/relationships/image" Target="media/image7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95</TotalTime>
  <Pages>10</Pages>
  <Words>1678</Words>
  <Characters>6662</Characters>
  <Application>Microsoft Office Word</Application>
  <DocSecurity>0</DocSecurity>
  <Lines>416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8109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92</cp:revision>
  <cp:lastPrinted>2016-07-15T04:27:00Z</cp:lastPrinted>
  <dcterms:created xsi:type="dcterms:W3CDTF">2016-07-25T04:53:00Z</dcterms:created>
  <dcterms:modified xsi:type="dcterms:W3CDTF">2016-10-25T06:13:00Z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