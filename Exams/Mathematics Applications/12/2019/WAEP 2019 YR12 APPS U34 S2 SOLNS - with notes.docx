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D225896" w:rsidR="005F0EAE" w:rsidRDefault="005F0EAE" w:rsidP="005F0EAE">
      <w:pPr>
        <w:jc w:val="center"/>
      </w:pPr>
      <w:r>
        <w:t xml:space="preserve"> </w:t>
      </w:r>
      <w:bookmarkStart w:id="0" w:name="bmLogo"/>
      <w:bookmarkEnd w:id="0"/>
      <w:r w:rsidR="00414271">
        <w:rPr>
          <w:noProof/>
        </w:rPr>
        <w:drawing>
          <wp:inline distT="0" distB="0" distL="0" distR="0" wp14:anchorId="79AD33E7" wp14:editId="6CD390F2">
            <wp:extent cx="2286141" cy="164592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3CC6E27" w:rsidR="005F0EAE" w:rsidRDefault="00781E97" w:rsidP="005F0EAE">
      <w:pPr>
        <w:pStyle w:val="Heading3"/>
      </w:pPr>
      <w:bookmarkStart w:id="2" w:name="RightTitle"/>
      <w:bookmarkEnd w:id="2"/>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CC40C4" w:rsidRDefault="00CC40C4" w:rsidP="005F0EAE">
                            <w:pPr>
                              <w:jc w:val="center"/>
                              <w:rPr>
                                <w:rFonts w:cs="Arial"/>
                                <w:sz w:val="20"/>
                              </w:rPr>
                            </w:pPr>
                          </w:p>
                          <w:p w14:paraId="62F9DDB8" w14:textId="77777777" w:rsidR="00CC40C4" w:rsidRDefault="00CC40C4" w:rsidP="005F0EAE">
                            <w:pPr>
                              <w:jc w:val="center"/>
                              <w:rPr>
                                <w:rFonts w:cs="Arial"/>
                                <w:sz w:val="20"/>
                              </w:rPr>
                            </w:pPr>
                          </w:p>
                          <w:p w14:paraId="26BBD827" w14:textId="3D728209" w:rsidR="00CC40C4" w:rsidRPr="00781E97" w:rsidRDefault="00CC40C4"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CC40C4" w:rsidRDefault="00CC40C4" w:rsidP="005F0EAE">
                      <w:pPr>
                        <w:jc w:val="center"/>
                        <w:rPr>
                          <w:rFonts w:cs="Arial"/>
                          <w:sz w:val="20"/>
                        </w:rPr>
                      </w:pPr>
                    </w:p>
                    <w:p w14:paraId="62F9DDB8" w14:textId="77777777" w:rsidR="00CC40C4" w:rsidRDefault="00CC40C4" w:rsidP="005F0EAE">
                      <w:pPr>
                        <w:jc w:val="center"/>
                        <w:rPr>
                          <w:rFonts w:cs="Arial"/>
                          <w:sz w:val="20"/>
                        </w:rPr>
                      </w:pPr>
                    </w:p>
                    <w:p w14:paraId="26BBD827" w14:textId="3D728209" w:rsidR="00CC40C4" w:rsidRPr="00781E97" w:rsidRDefault="00CC40C4"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24AA7F2C" w:rsidR="005F0EAE" w:rsidRPr="00DD2D7D" w:rsidRDefault="00781E97"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3BDD8CE2" w:rsidR="005F0EAE" w:rsidRPr="00DD2D7D" w:rsidRDefault="00781E97"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6CF35521" w:rsidR="005F0EAE" w:rsidRPr="0032717C" w:rsidRDefault="005F0EAE" w:rsidP="005F0EAE">
      <w:pPr>
        <w:pStyle w:val="Heading2"/>
      </w:pPr>
      <w:r>
        <w:t xml:space="preserve">Section </w:t>
      </w:r>
      <w:bookmarkStart w:id="7" w:name="bmSec1"/>
      <w:bookmarkEnd w:id="7"/>
      <w:r w:rsidR="00781E97">
        <w:t>Two</w:t>
      </w:r>
      <w:r>
        <w:t>:</w:t>
      </w:r>
    </w:p>
    <w:p w14:paraId="631D9F9F" w14:textId="4E15C63A" w:rsidR="005F0EAE" w:rsidRPr="007936BA" w:rsidRDefault="005F0EAE" w:rsidP="005F0EAE">
      <w:pPr>
        <w:pStyle w:val="Heading2"/>
      </w:pPr>
      <w:r>
        <w:t>Calculator-</w:t>
      </w:r>
      <w:bookmarkStart w:id="8" w:name="bmCal1"/>
      <w:bookmarkEnd w:id="8"/>
      <w:r w:rsidR="00781E97">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CC40C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CC40C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CC40C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CC40C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CC40C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CC40C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CC40C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CC40C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CC40C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CC40C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CC40C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CC40C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46286FF"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81E97">
        <w:t>ten</w:t>
      </w:r>
      <w:r>
        <w:t xml:space="preserve"> minutes</w:t>
      </w:r>
    </w:p>
    <w:p w14:paraId="5DEDE60C" w14:textId="42E1BC01" w:rsidR="005F0EAE" w:rsidRPr="000124CF" w:rsidRDefault="005F0EAE" w:rsidP="005F0EAE">
      <w:pPr>
        <w:tabs>
          <w:tab w:val="left" w:pos="-720"/>
          <w:tab w:val="left" w:pos="4253"/>
        </w:tabs>
        <w:suppressAutoHyphens/>
      </w:pPr>
      <w:r>
        <w:t>Working time:</w:t>
      </w:r>
      <w:r>
        <w:tab/>
      </w:r>
      <w:bookmarkStart w:id="10" w:name="bmWT"/>
      <w:bookmarkEnd w:id="10"/>
      <w:r w:rsidR="00781E97">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8F64442" w:rsidR="005F0EAE" w:rsidRPr="000124CF" w:rsidRDefault="005F0EAE" w:rsidP="005F0EAE">
      <w:pPr>
        <w:tabs>
          <w:tab w:val="left" w:pos="-720"/>
          <w:tab w:val="left" w:pos="2268"/>
        </w:tabs>
        <w:suppressAutoHyphens/>
      </w:pPr>
      <w:r>
        <w:t xml:space="preserve">Formula sheet </w:t>
      </w:r>
      <w:bookmarkStart w:id="11" w:name="bmFS"/>
      <w:bookmarkEnd w:id="11"/>
      <w:r w:rsidR="00781E97">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AA5864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81E97">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81E9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CC40C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CC40C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CC40C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CC40C4">
            <w:pPr>
              <w:jc w:val="center"/>
            </w:pPr>
            <w:r>
              <w:t>Working</w:t>
            </w:r>
          </w:p>
          <w:p w14:paraId="22800805" w14:textId="77777777" w:rsidR="005F0EAE" w:rsidRPr="007936BA" w:rsidRDefault="005F0EAE" w:rsidP="00CC40C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CC40C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CC40C4">
            <w:pPr>
              <w:jc w:val="center"/>
            </w:pPr>
            <w:r>
              <w:t>Percentage of examination</w:t>
            </w:r>
          </w:p>
        </w:tc>
      </w:tr>
      <w:tr w:rsidR="005F0EAE" w:rsidRPr="000124CF" w14:paraId="489D44B0" w14:textId="77777777" w:rsidTr="00781E9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CC40C4">
            <w:pPr>
              <w:tabs>
                <w:tab w:val="left" w:pos="900"/>
              </w:tabs>
              <w:suppressAutoHyphens/>
            </w:pPr>
            <w:r w:rsidRPr="000E7D70">
              <w:t>Section One:</w:t>
            </w:r>
          </w:p>
          <w:p w14:paraId="78BB52ED" w14:textId="77777777" w:rsidR="005F0EAE" w:rsidRPr="000E7D70" w:rsidRDefault="005F0EAE" w:rsidP="00CC40C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B1CED4B" w:rsidR="005F0EAE" w:rsidRPr="000E7D70" w:rsidRDefault="00781E97" w:rsidP="00CC40C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2FC82320" w:rsidR="005F0EAE" w:rsidRPr="000E7D70" w:rsidRDefault="00781E97" w:rsidP="00CC40C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CC40C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2BF8440A" w:rsidR="005F0EAE" w:rsidRPr="000E7D70" w:rsidRDefault="00781E97" w:rsidP="00CC40C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CC40C4">
            <w:pPr>
              <w:jc w:val="center"/>
            </w:pPr>
            <w:r>
              <w:t>35</w:t>
            </w:r>
          </w:p>
        </w:tc>
      </w:tr>
      <w:tr w:rsidR="005F0EAE" w:rsidRPr="007936BA" w14:paraId="52CEBC48" w14:textId="77777777" w:rsidTr="00CC40C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CC40C4">
            <w:r>
              <w:t xml:space="preserve">Section </w:t>
            </w:r>
            <w:r w:rsidRPr="00F25E36">
              <w:t>Two</w:t>
            </w:r>
            <w:r>
              <w:t>:</w:t>
            </w:r>
          </w:p>
          <w:p w14:paraId="242D2CE0" w14:textId="77777777" w:rsidR="005F0EAE" w:rsidRPr="00F25E36" w:rsidRDefault="005F0EAE" w:rsidP="00CC40C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E56FD0F" w:rsidR="005F0EAE" w:rsidRPr="00F25E36" w:rsidRDefault="00781E97" w:rsidP="00CC40C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A3728F4" w:rsidR="005F0EAE" w:rsidRPr="00F25E36" w:rsidRDefault="00781E97" w:rsidP="00CC40C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CC40C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12ADFE6" w:rsidR="005F0EAE" w:rsidRPr="00F25E36" w:rsidRDefault="00781E97" w:rsidP="00CC40C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CC40C4">
            <w:pPr>
              <w:jc w:val="center"/>
            </w:pPr>
            <w:r>
              <w:t>65</w:t>
            </w:r>
          </w:p>
        </w:tc>
      </w:tr>
      <w:tr w:rsidR="005F0EAE" w:rsidRPr="007936BA" w14:paraId="2889349B" w14:textId="77777777" w:rsidTr="00CC40C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CC40C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CC40C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1FE655F" w14:textId="77777777" w:rsidR="00CC40C4" w:rsidRDefault="005F0EAE">
      <w:pPr>
        <w:spacing w:after="160" w:line="259" w:lineRule="auto"/>
        <w:contextualSpacing w:val="0"/>
        <w:rPr>
          <w:b/>
          <w:szCs w:val="24"/>
          <w:lang w:val="en-US"/>
        </w:rPr>
      </w:pPr>
      <w:r>
        <w:br w:type="page"/>
      </w:r>
      <w:r w:rsidR="00CC40C4">
        <w:lastRenderedPageBreak/>
        <w:br w:type="page"/>
      </w:r>
    </w:p>
    <w:p w14:paraId="2CD65C23" w14:textId="0CA7F212" w:rsidR="005F0EAE" w:rsidRDefault="005F0EAE" w:rsidP="005F0EAE">
      <w:pPr>
        <w:pStyle w:val="QNum"/>
      </w:pPr>
      <w:r>
        <w:lastRenderedPageBreak/>
        <w:t xml:space="preserve">Section </w:t>
      </w:r>
      <w:bookmarkStart w:id="21" w:name="bmSec2"/>
      <w:bookmarkEnd w:id="21"/>
      <w:r w:rsidR="00781E97">
        <w:t>Two</w:t>
      </w:r>
      <w:r>
        <w:t>: Calculator-</w:t>
      </w:r>
      <w:bookmarkStart w:id="22" w:name="bmCal2"/>
      <w:bookmarkEnd w:id="22"/>
      <w:r w:rsidR="00781E97">
        <w:t>assumed</w:t>
      </w:r>
      <w:r>
        <w:tab/>
        <w:t xml:space="preserve"> </w:t>
      </w:r>
      <w:bookmarkStart w:id="23" w:name="bmPercent"/>
      <w:bookmarkEnd w:id="23"/>
      <w:r w:rsidR="00781E97">
        <w:t>65</w:t>
      </w:r>
      <w:r>
        <w:t>% (</w:t>
      </w:r>
      <w:bookmarkStart w:id="24" w:name="MPT"/>
      <w:bookmarkEnd w:id="24"/>
      <w:r w:rsidR="00781E97">
        <w:t>98</w:t>
      </w:r>
      <w:r>
        <w:t xml:space="preserve"> Marks)</w:t>
      </w:r>
    </w:p>
    <w:p w14:paraId="36997019" w14:textId="4321D028" w:rsidR="005F0EAE" w:rsidRDefault="005F0EAE" w:rsidP="005F0EAE">
      <w:r>
        <w:t>This section has</w:t>
      </w:r>
      <w:r w:rsidRPr="008E4C95">
        <w:rPr>
          <w:b/>
        </w:rPr>
        <w:t xml:space="preserve"> </w:t>
      </w:r>
      <w:bookmarkStart w:id="25" w:name="MPW"/>
      <w:bookmarkEnd w:id="25"/>
      <w:r w:rsidR="00781E97">
        <w:rPr>
          <w:b/>
        </w:rPr>
        <w:t>thirteen</w:t>
      </w:r>
      <w:r w:rsidRPr="008E4C95">
        <w:rPr>
          <w:b/>
        </w:rPr>
        <w:t xml:space="preserve"> </w:t>
      </w:r>
      <w:r w:rsidRPr="00A556DC">
        <w:rPr>
          <w:b/>
        </w:rPr>
        <w:t>(</w:t>
      </w:r>
      <w:bookmarkStart w:id="26" w:name="MP"/>
      <w:bookmarkEnd w:id="26"/>
      <w:r w:rsidR="00781E97">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33B58F0" w:rsidR="005F0EAE" w:rsidRDefault="005F0EAE" w:rsidP="005F0EAE">
      <w:r>
        <w:t xml:space="preserve">Working time: </w:t>
      </w:r>
      <w:bookmarkStart w:id="27" w:name="bmWT2"/>
      <w:bookmarkEnd w:id="27"/>
      <w:r w:rsidR="00781E97">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81169CC" w:rsidR="001F64A8" w:rsidRDefault="00781E97" w:rsidP="00781E97">
      <w:pPr>
        <w:pStyle w:val="QNum"/>
      </w:pPr>
      <w:r>
        <w:t>Question 9</w:t>
      </w:r>
      <w:r>
        <w:tab/>
        <w:t>(6 marks)</w:t>
      </w:r>
    </w:p>
    <w:p w14:paraId="66A09551" w14:textId="77777777" w:rsidR="00781E97" w:rsidRDefault="00781E97" w:rsidP="00CC40C4">
      <w:pPr>
        <w:pStyle w:val="Parta"/>
      </w:pPr>
      <w:r>
        <w:rPr>
          <w:noProof/>
          <w:lang w:eastAsia="en-AU"/>
        </w:rPr>
        <mc:AlternateContent>
          <mc:Choice Requires="wps">
            <w:drawing>
              <wp:anchor distT="0" distB="0" distL="114300" distR="114300" simplePos="0" relativeHeight="251661312" behindDoc="0" locked="0" layoutInCell="1" allowOverlap="1" wp14:anchorId="67B5FBE5" wp14:editId="4B8D5F0D">
                <wp:simplePos x="0" y="0"/>
                <wp:positionH relativeFrom="column">
                  <wp:posOffset>1737360</wp:posOffset>
                </wp:positionH>
                <wp:positionV relativeFrom="paragraph">
                  <wp:posOffset>262255</wp:posOffset>
                </wp:positionV>
                <wp:extent cx="2406650" cy="12763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4066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CC40C4" w14:paraId="21CAC1FB" w14:textId="77777777" w:rsidTr="004A4688">
                              <w:trPr>
                                <w:trHeight w:hRule="exact" w:val="255"/>
                              </w:trPr>
                              <w:tc>
                                <w:tcPr>
                                  <w:tcW w:w="5000" w:type="pct"/>
                                  <w:shd w:val="clear" w:color="auto" w:fill="E7E6E6" w:themeFill="background2"/>
                                </w:tcPr>
                                <w:p w14:paraId="22BC02F9" w14:textId="77777777" w:rsidR="00CC40C4" w:rsidRPr="00992D52" w:rsidRDefault="00CC40C4" w:rsidP="00CC40C4">
                                  <w:pPr>
                                    <w:pStyle w:val="Part"/>
                                    <w:jc w:val="center"/>
                                    <w:rPr>
                                      <w:b/>
                                    </w:rPr>
                                  </w:pPr>
                                  <w:r w:rsidRPr="00992D52">
                                    <w:rPr>
                                      <w:b/>
                                    </w:rPr>
                                    <w:t>Solution</w:t>
                                  </w:r>
                                </w:p>
                              </w:tc>
                            </w:tr>
                            <w:tr w:rsidR="00CC40C4" w14:paraId="559B944B" w14:textId="77777777" w:rsidTr="00CC40C4">
                              <w:tc>
                                <w:tcPr>
                                  <w:tcW w:w="5000" w:type="pct"/>
                                </w:tcPr>
                                <w:p w14:paraId="7A808482" w14:textId="77777777" w:rsidR="00CC40C4" w:rsidRPr="00EC4C26" w:rsidRDefault="00CC40C4" w:rsidP="00CC40C4">
                                  <w:pPr>
                                    <w:pStyle w:val="Parts"/>
                                    <w:rPr>
                                      <w:rFonts w:eastAsiaTheme="minorEastAsia"/>
                                    </w:rPr>
                                  </w:pPr>
                                  <m:oMathPara>
                                    <m:oMath>
                                      <m:r>
                                        <w:rPr>
                                          <w:rFonts w:ascii="Cambria Math" w:hAnsi="Cambria Math"/>
                                        </w:rPr>
                                        <m:t>18+v-25</m:t>
                                      </m:r>
                                      <m:r>
                                        <m:rPr>
                                          <m:aln/>
                                        </m:rPr>
                                        <w:rPr>
                                          <w:rFonts w:ascii="Cambria Math"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=9</m:t>
                                      </m:r>
                                    </m:oMath>
                                  </m:oMathPara>
                                </w:p>
                                <w:p w14:paraId="2F6876A0" w14:textId="77777777" w:rsidR="00CC40C4" w:rsidRPr="00EC4C26" w:rsidRDefault="00CC40C4" w:rsidP="00CC40C4">
                                  <w:pPr>
                                    <w:pStyle w:val="Parts"/>
                                    <w:rPr>
                                      <w:rFonts w:eastAsiaTheme="minorEastAsia"/>
                                    </w:rPr>
                                  </w:pPr>
                                </w:p>
                              </w:tc>
                            </w:tr>
                            <w:tr w:rsidR="00CC40C4" w14:paraId="04D3D61C" w14:textId="77777777" w:rsidTr="004A4688">
                              <w:trPr>
                                <w:trHeight w:hRule="exact" w:val="255"/>
                              </w:trPr>
                              <w:tc>
                                <w:tcPr>
                                  <w:tcW w:w="5000" w:type="pct"/>
                                  <w:shd w:val="clear" w:color="auto" w:fill="E7E6E6" w:themeFill="background2"/>
                                </w:tcPr>
                                <w:p w14:paraId="4C94D59D" w14:textId="77777777" w:rsidR="00CC40C4" w:rsidRPr="00992D52" w:rsidRDefault="00CC40C4" w:rsidP="00CC40C4">
                                  <w:pPr>
                                    <w:pStyle w:val="Part"/>
                                    <w:jc w:val="center"/>
                                    <w:rPr>
                                      <w:b/>
                                    </w:rPr>
                                  </w:pPr>
                                  <w:r w:rsidRPr="00992D52">
                                    <w:rPr>
                                      <w:b/>
                                    </w:rPr>
                                    <w:t>Specific behaviours</w:t>
                                  </w:r>
                                </w:p>
                              </w:tc>
                            </w:tr>
                            <w:tr w:rsidR="00CC40C4" w14:paraId="23E39BB9" w14:textId="77777777" w:rsidTr="00CC40C4">
                              <w:tc>
                                <w:tcPr>
                                  <w:tcW w:w="5000" w:type="pct"/>
                                </w:tcPr>
                                <w:p w14:paraId="4DC99D21" w14:textId="77777777" w:rsidR="00CC40C4" w:rsidRDefault="00CC40C4" w:rsidP="00CC40C4">
                                  <w:pPr>
                                    <w:pStyle w:val="Parts"/>
                                  </w:pPr>
                                  <w:r>
                                    <w:sym w:font="Wingdings" w:char="F0FC"/>
                                  </w:r>
                                  <w:r>
                                    <w:t xml:space="preserve"> indicates use of Euler's formula</w:t>
                                  </w:r>
                                </w:p>
                                <w:p w14:paraId="4A9DD43A" w14:textId="77777777" w:rsidR="00CC40C4" w:rsidRDefault="00CC40C4" w:rsidP="00CC40C4">
                                  <w:pPr>
                                    <w:pStyle w:val="Parts"/>
                                  </w:pPr>
                                  <w:r>
                                    <w:rPr>
                                      <w:rFonts w:ascii="Wingdings" w:hAnsi="Wingdings"/>
                                    </w:rPr>
                                    <w:t></w:t>
                                  </w:r>
                                  <w:r>
                                    <w:t xml:space="preserve"> correct number</w:t>
                                  </w:r>
                                </w:p>
                              </w:tc>
                            </w:tr>
                          </w:tbl>
                          <w:p w14:paraId="6DD9DC3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5FBE5" id="_x0000_t202" coordsize="21600,21600" o:spt="202" path="m,l,21600r21600,l21600,xe">
                <v:stroke joinstyle="miter"/>
                <v:path gradientshapeok="t" o:connecttype="rect"/>
              </v:shapetype>
              <v:shape id="Text Box 22" o:spid="_x0000_s1027" type="#_x0000_t202" style="position:absolute;left:0;text-align:left;margin-left:136.8pt;margin-top:20.65pt;width:189.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FwQAIAAL0EAAAOAAAAZHJzL2Uyb0RvYy54bWysVE2P2jAQvVfqf7B8LwHa0goRVpQVVaXV&#10;7kpQ7dk4DkRyPK5tSOiv77OTsO22p2o5mPHMeD7evMnipq01OyvnKzI5n4zGnCkjqajMIeffd5t3&#10;nznzQZhCaDIq5xfl+c3y7ZtFY+dqSkfShXIMQYyfNzbnxxDsPMu8PKpa+BFZZWAsydUi4OoOWeFE&#10;g+i1zqbj8SxryBXWkVTeQ3vbGfkyxS9LJcNDWXoVmM45agvpdOncxzNbLsT84IQ9VrIvQ/xHFbWo&#10;DJJeQ92KINjJVX+FqivpyFMZRpLqjMqykir1gG4m4xfdbI/CqtQLwPH2CpN/vbDy/vzoWFXkfDrl&#10;zIgaM9qpNrAv1DKogE9j/RxuWwvH0EKPOQ96D2Vsuy1dHf/REIMdSF+u6MZoEsrph/Fs9hEmCdtk&#10;+mn2HhfEz56fW+fDV0U1i0LOHcaXUBXnOx8618ElZvOkq2JTaZ0uF7/Wjp0FJg2CFNRwpoUPUOZ8&#10;k359tj+eacOanKdaXick2tEGXUXYOniiFNp9m2C+Qren4gJEHXWc9FZuKnR9h5IfhQMJgRQWKzzg&#10;KDWhSOolzo7kfv5LH/3BDVg5a0DqnPsfJ+EUkPhmwJq4AYPgBmE/COZUrwnoTbCyViYRD1zQg1g6&#10;qp+wb6uYBSZhJHLlPAziOnSrhX2VarVKTuC5FeHObK2MoSPIcYa79kk42w86gCP3NNBdzF/Mu/ON&#10;Lw2tToHKKpEh4tqh2MONHUl06vc5LuHv9+T1/NVZ/gIAAP//AwBQSwMEFAAGAAgAAAAhANQtxdHf&#10;AAAACgEAAA8AAABkcnMvZG93bnJldi54bWxMj8FOwzAMhu9IvENkJG4sXTsKKk0nhoQ07YIo7LBb&#10;1pimonGqJlvL22NO7Gj/n35/Ltez68UZx9B5UrBcJCCQGm86ahV8frzePYIIUZPRvSdU8IMB1tX1&#10;VakL4yd6x3MdW8ElFAqtwMY4FFKGxqLTYeEHJM6+/Oh05HFspRn1xOWul2mS5NLpjviC1QO+WGy+&#10;65NTsHmru812l/n8MMrtYHeT3MdWqdub+fkJRMQ5/sPwp8/qULHT0Z/IBNErSB+ynFEFq2UGgoH8&#10;PuXFkZNVmoGsSnn5QvULAAD//wMAUEsBAi0AFAAGAAgAAAAhALaDOJL+AAAA4QEAABMAAAAAAAAA&#10;AAAAAAAAAAAAAFtDb250ZW50X1R5cGVzXS54bWxQSwECLQAUAAYACAAAACEAOP0h/9YAAACUAQAA&#10;CwAAAAAAAAAAAAAAAAAvAQAAX3JlbHMvLnJlbHNQSwECLQAUAAYACAAAACEArqOhcEACAAC9BAAA&#10;DgAAAAAAAAAAAAAAAAAuAgAAZHJzL2Uyb0RvYy54bWxQSwECLQAUAAYACAAAACEA1C3F0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CC40C4" w14:paraId="21CAC1FB" w14:textId="77777777" w:rsidTr="004A4688">
                        <w:trPr>
                          <w:trHeight w:hRule="exact" w:val="255"/>
                        </w:trPr>
                        <w:tc>
                          <w:tcPr>
                            <w:tcW w:w="5000" w:type="pct"/>
                            <w:shd w:val="clear" w:color="auto" w:fill="E7E6E6" w:themeFill="background2"/>
                          </w:tcPr>
                          <w:p w14:paraId="22BC02F9" w14:textId="77777777" w:rsidR="00CC40C4" w:rsidRPr="00992D52" w:rsidRDefault="00CC40C4" w:rsidP="00CC40C4">
                            <w:pPr>
                              <w:pStyle w:val="Part"/>
                              <w:jc w:val="center"/>
                              <w:rPr>
                                <w:b/>
                              </w:rPr>
                            </w:pPr>
                            <w:r w:rsidRPr="00992D52">
                              <w:rPr>
                                <w:b/>
                              </w:rPr>
                              <w:t>Solution</w:t>
                            </w:r>
                          </w:p>
                        </w:tc>
                      </w:tr>
                      <w:tr w:rsidR="00CC40C4" w14:paraId="559B944B" w14:textId="77777777" w:rsidTr="00CC40C4">
                        <w:tc>
                          <w:tcPr>
                            <w:tcW w:w="5000" w:type="pct"/>
                          </w:tcPr>
                          <w:p w14:paraId="7A808482" w14:textId="77777777" w:rsidR="00CC40C4" w:rsidRPr="00EC4C26" w:rsidRDefault="00CC40C4" w:rsidP="00CC40C4">
                            <w:pPr>
                              <w:pStyle w:val="Parts"/>
                              <w:rPr>
                                <w:rFonts w:eastAsiaTheme="minorEastAsia"/>
                              </w:rPr>
                            </w:pPr>
                            <m:oMathPara>
                              <m:oMath>
                                <m:r>
                                  <w:rPr>
                                    <w:rFonts w:ascii="Cambria Math" w:hAnsi="Cambria Math"/>
                                  </w:rPr>
                                  <m:t>18+v-25</m:t>
                                </m:r>
                                <m:r>
                                  <m:rPr>
                                    <m:aln/>
                                  </m:rPr>
                                  <w:rPr>
                                    <w:rFonts w:ascii="Cambria Math" w:hAnsi="Cambria Math"/>
                                  </w:rPr>
                                  <m:t>=2</m:t>
                                </m:r>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=9</m:t>
                                </m:r>
                              </m:oMath>
                            </m:oMathPara>
                          </w:p>
                          <w:p w14:paraId="2F6876A0" w14:textId="77777777" w:rsidR="00CC40C4" w:rsidRPr="00EC4C26" w:rsidRDefault="00CC40C4" w:rsidP="00CC40C4">
                            <w:pPr>
                              <w:pStyle w:val="Parts"/>
                              <w:rPr>
                                <w:rFonts w:eastAsiaTheme="minorEastAsia"/>
                              </w:rPr>
                            </w:pPr>
                          </w:p>
                        </w:tc>
                      </w:tr>
                      <w:tr w:rsidR="00CC40C4" w14:paraId="04D3D61C" w14:textId="77777777" w:rsidTr="004A4688">
                        <w:trPr>
                          <w:trHeight w:hRule="exact" w:val="255"/>
                        </w:trPr>
                        <w:tc>
                          <w:tcPr>
                            <w:tcW w:w="5000" w:type="pct"/>
                            <w:shd w:val="clear" w:color="auto" w:fill="E7E6E6" w:themeFill="background2"/>
                          </w:tcPr>
                          <w:p w14:paraId="4C94D59D" w14:textId="77777777" w:rsidR="00CC40C4" w:rsidRPr="00992D52" w:rsidRDefault="00CC40C4" w:rsidP="00CC40C4">
                            <w:pPr>
                              <w:pStyle w:val="Part"/>
                              <w:jc w:val="center"/>
                              <w:rPr>
                                <w:b/>
                              </w:rPr>
                            </w:pPr>
                            <w:r w:rsidRPr="00992D52">
                              <w:rPr>
                                <w:b/>
                              </w:rPr>
                              <w:t>Specific behaviours</w:t>
                            </w:r>
                          </w:p>
                        </w:tc>
                      </w:tr>
                      <w:tr w:rsidR="00CC40C4" w14:paraId="23E39BB9" w14:textId="77777777" w:rsidTr="00CC40C4">
                        <w:tc>
                          <w:tcPr>
                            <w:tcW w:w="5000" w:type="pct"/>
                          </w:tcPr>
                          <w:p w14:paraId="4DC99D21" w14:textId="77777777" w:rsidR="00CC40C4" w:rsidRDefault="00CC40C4" w:rsidP="00CC40C4">
                            <w:pPr>
                              <w:pStyle w:val="Parts"/>
                            </w:pPr>
                            <w:r>
                              <w:sym w:font="Wingdings" w:char="F0FC"/>
                            </w:r>
                            <w:r>
                              <w:t xml:space="preserve"> indicates use of Euler's formula</w:t>
                            </w:r>
                          </w:p>
                          <w:p w14:paraId="4A9DD43A" w14:textId="77777777" w:rsidR="00CC40C4" w:rsidRDefault="00CC40C4" w:rsidP="00CC40C4">
                            <w:pPr>
                              <w:pStyle w:val="Parts"/>
                            </w:pPr>
                            <w:r>
                              <w:rPr>
                                <w:rFonts w:ascii="Wingdings" w:hAnsi="Wingdings"/>
                              </w:rPr>
                              <w:t></w:t>
                            </w:r>
                            <w:r>
                              <w:t xml:space="preserve"> correct number</w:t>
                            </w:r>
                          </w:p>
                        </w:tc>
                      </w:tr>
                    </w:tbl>
                    <w:p w14:paraId="6DD9DC33" w14:textId="77777777" w:rsidR="00CC40C4" w:rsidRDefault="00CC40C4" w:rsidP="00CC40C4">
                      <w:pPr>
                        <w:pStyle w:val="Part"/>
                      </w:pPr>
                    </w:p>
                  </w:txbxContent>
                </v:textbox>
              </v:shape>
            </w:pict>
          </mc:Fallback>
        </mc:AlternateContent>
      </w:r>
      <w:r>
        <w:t>(a)</w:t>
      </w:r>
      <w:r>
        <w:tab/>
        <w:t xml:space="preserve">Connected planar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has </w:t>
      </w:r>
      <m:oMath>
        <m:r>
          <w:rPr>
            <w:rFonts w:ascii="Cambria Math" w:hAnsi="Cambria Math"/>
          </w:rPr>
          <m:t>18</m:t>
        </m:r>
      </m:oMath>
      <w:r>
        <w:t xml:space="preserve"> faces and </w:t>
      </w:r>
      <m:oMath>
        <m:r>
          <w:rPr>
            <w:rFonts w:ascii="Cambria Math" w:hAnsi="Cambria Math"/>
          </w:rPr>
          <m:t>25</m:t>
        </m:r>
      </m:oMath>
      <w:r>
        <w:t xml:space="preserve"> edges. Determine the number of vertices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w:r>
        <w:t>has.</w:t>
      </w:r>
      <w:r>
        <w:tab/>
        <w:t>(2 marks)</w:t>
      </w:r>
    </w:p>
    <w:p w14:paraId="398D254F" w14:textId="77777777" w:rsidR="00781E97" w:rsidRDefault="00781E97" w:rsidP="00CC40C4">
      <w:pPr>
        <w:pStyle w:val="Parta"/>
      </w:pPr>
    </w:p>
    <w:p w14:paraId="76DD1C37" w14:textId="77777777" w:rsidR="00781E97" w:rsidRDefault="00781E97" w:rsidP="00CC40C4">
      <w:pPr>
        <w:pStyle w:val="Parta"/>
      </w:pPr>
    </w:p>
    <w:p w14:paraId="1B9065FD" w14:textId="77777777" w:rsidR="00781E97" w:rsidRDefault="00781E97" w:rsidP="00CC40C4">
      <w:pPr>
        <w:pStyle w:val="Parta"/>
      </w:pPr>
    </w:p>
    <w:p w14:paraId="0DA56611" w14:textId="77777777" w:rsidR="00781E97" w:rsidRDefault="00781E97" w:rsidP="00CC40C4">
      <w:pPr>
        <w:pStyle w:val="Parta"/>
      </w:pPr>
    </w:p>
    <w:p w14:paraId="1D4954C6" w14:textId="77777777" w:rsidR="00781E97" w:rsidRDefault="00781E97" w:rsidP="00CC40C4">
      <w:pPr>
        <w:pStyle w:val="Parta"/>
      </w:pPr>
    </w:p>
    <w:p w14:paraId="2145E50E" w14:textId="77777777" w:rsidR="00781E97" w:rsidRDefault="00781E97" w:rsidP="00CC40C4">
      <w:pPr>
        <w:pStyle w:val="Parta"/>
      </w:pPr>
    </w:p>
    <w:p w14:paraId="11711B9C" w14:textId="77777777" w:rsidR="00781E97" w:rsidRDefault="00781E97" w:rsidP="00CC40C4">
      <w:pPr>
        <w:pStyle w:val="Parta"/>
      </w:pPr>
    </w:p>
    <w:p w14:paraId="3B3CFB20" w14:textId="77777777" w:rsidR="00781E97" w:rsidRDefault="00781E97" w:rsidP="00CC40C4">
      <w:pPr>
        <w:pStyle w:val="Parta"/>
      </w:pPr>
    </w:p>
    <w:p w14:paraId="2D7AD118" w14:textId="77777777" w:rsidR="00781E97" w:rsidRDefault="00781E97" w:rsidP="00CC40C4">
      <w:pPr>
        <w:pStyle w:val="Parta"/>
      </w:pPr>
    </w:p>
    <w:p w14:paraId="5BB450B8" w14:textId="77777777" w:rsidR="00781E97" w:rsidRDefault="00781E97" w:rsidP="00CC40C4">
      <w:pPr>
        <w:pStyle w:val="Parta"/>
      </w:pPr>
    </w:p>
    <w:p w14:paraId="2F899C3B" w14:textId="77777777" w:rsidR="00781E97" w:rsidRDefault="00781E97" w:rsidP="00CC40C4">
      <w:pPr>
        <w:pStyle w:val="Parta"/>
      </w:pPr>
    </w:p>
    <w:p w14:paraId="4D3B40CD" w14:textId="77777777" w:rsidR="00781E97" w:rsidRDefault="00781E97" w:rsidP="00CC40C4">
      <w:pPr>
        <w:pStyle w:val="Parta"/>
      </w:pPr>
      <w:r>
        <w:t>(b)</w:t>
      </w:r>
      <w:r>
        <w:tab/>
        <w:t xml:space="preserve">Draw 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so that it has </w:t>
      </w:r>
      <m:oMath>
        <m:r>
          <w:rPr>
            <w:rFonts w:ascii="Cambria Math" w:hAnsi="Cambria Math"/>
          </w:rPr>
          <m:t>6</m:t>
        </m:r>
      </m:oMath>
      <w:r>
        <w:t xml:space="preserve"> vertices, is a tree and is not semi-Eulerian.</w:t>
      </w:r>
      <w:r>
        <w:tab/>
        <w:t>(2 marks)</w:t>
      </w:r>
    </w:p>
    <w:p w14:paraId="7531C93E" w14:textId="77777777" w:rsidR="00781E97" w:rsidRDefault="00781E97" w:rsidP="00CC40C4">
      <w:pPr>
        <w:pStyle w:val="Parta"/>
      </w:pPr>
      <w:r>
        <w:rPr>
          <w:noProof/>
          <w:lang w:eastAsia="en-AU"/>
        </w:rPr>
        <mc:AlternateContent>
          <mc:Choice Requires="wps">
            <w:drawing>
              <wp:anchor distT="0" distB="0" distL="114300" distR="114300" simplePos="0" relativeHeight="251662336" behindDoc="0" locked="0" layoutInCell="1" allowOverlap="1" wp14:anchorId="09844DEB" wp14:editId="33ADDBD5">
                <wp:simplePos x="0" y="0"/>
                <wp:positionH relativeFrom="column">
                  <wp:posOffset>1813560</wp:posOffset>
                </wp:positionH>
                <wp:positionV relativeFrom="paragraph">
                  <wp:posOffset>130810</wp:posOffset>
                </wp:positionV>
                <wp:extent cx="2330450" cy="1473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3304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CC40C4" w14:paraId="12AB9606" w14:textId="77777777" w:rsidTr="004A4688">
                              <w:trPr>
                                <w:trHeight w:hRule="exact" w:val="255"/>
                              </w:trPr>
                              <w:tc>
                                <w:tcPr>
                                  <w:tcW w:w="5000" w:type="pct"/>
                                  <w:shd w:val="clear" w:color="auto" w:fill="E7E6E6" w:themeFill="background2"/>
                                </w:tcPr>
                                <w:p w14:paraId="3B49A0D3" w14:textId="77777777" w:rsidR="00CC40C4" w:rsidRPr="00992D52" w:rsidRDefault="00CC40C4" w:rsidP="00CC40C4">
                                  <w:pPr>
                                    <w:pStyle w:val="Part"/>
                                    <w:jc w:val="center"/>
                                    <w:rPr>
                                      <w:b/>
                                    </w:rPr>
                                  </w:pPr>
                                  <w:r w:rsidRPr="00992D52">
                                    <w:rPr>
                                      <w:b/>
                                    </w:rPr>
                                    <w:t>Solution</w:t>
                                  </w:r>
                                </w:p>
                              </w:tc>
                            </w:tr>
                            <w:tr w:rsidR="00CC40C4" w14:paraId="6DAD4F5E" w14:textId="77777777" w:rsidTr="00CC40C4">
                              <w:tc>
                                <w:tcPr>
                                  <w:tcW w:w="5000" w:type="pct"/>
                                </w:tcPr>
                                <w:p w14:paraId="5BA70FB6" w14:textId="77777777" w:rsidR="00CC40C4" w:rsidRDefault="00CC40C4" w:rsidP="00CC40C4">
                                  <w:pPr>
                                    <w:pStyle w:val="Parts"/>
                                    <w:jc w:val="center"/>
                                  </w:pPr>
                                  <w:r>
                                    <w:rPr>
                                      <w:noProof/>
                                    </w:rPr>
                                    <w:drawing>
                                      <wp:inline distT="0" distB="0" distL="0" distR="0" wp14:anchorId="58159F12" wp14:editId="50844ACF">
                                        <wp:extent cx="1630683" cy="551689"/>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0683" cy="551689"/>
                                                </a:xfrm>
                                                <a:prstGeom prst="rect">
                                                  <a:avLst/>
                                                </a:prstGeom>
                                              </pic:spPr>
                                            </pic:pic>
                                          </a:graphicData>
                                        </a:graphic>
                                      </wp:inline>
                                    </w:drawing>
                                  </w:r>
                                </w:p>
                                <w:p w14:paraId="3312A76A" w14:textId="77777777" w:rsidR="00CC40C4" w:rsidRDefault="00CC40C4" w:rsidP="00CC40C4">
                                  <w:pPr>
                                    <w:pStyle w:val="Parts"/>
                                    <w:jc w:val="center"/>
                                  </w:pPr>
                                  <w:r w:rsidRPr="00B433F2">
                                    <w:rPr>
                                      <w:i/>
                                    </w:rPr>
                                    <w:t>(example solution)</w:t>
                                  </w:r>
                                </w:p>
                              </w:tc>
                            </w:tr>
                            <w:tr w:rsidR="00CC40C4" w14:paraId="78AA09E3" w14:textId="77777777" w:rsidTr="004A4688">
                              <w:trPr>
                                <w:trHeight w:hRule="exact" w:val="255"/>
                              </w:trPr>
                              <w:tc>
                                <w:tcPr>
                                  <w:tcW w:w="5000" w:type="pct"/>
                                  <w:shd w:val="clear" w:color="auto" w:fill="E7E6E6" w:themeFill="background2"/>
                                </w:tcPr>
                                <w:p w14:paraId="2CCABC64" w14:textId="77777777" w:rsidR="00CC40C4" w:rsidRPr="00992D52" w:rsidRDefault="00CC40C4" w:rsidP="00CC40C4">
                                  <w:pPr>
                                    <w:pStyle w:val="Part"/>
                                    <w:jc w:val="center"/>
                                    <w:rPr>
                                      <w:b/>
                                    </w:rPr>
                                  </w:pPr>
                                  <w:r w:rsidRPr="00992D52">
                                    <w:rPr>
                                      <w:b/>
                                    </w:rPr>
                                    <w:t>Specific behaviours</w:t>
                                  </w:r>
                                </w:p>
                              </w:tc>
                            </w:tr>
                            <w:tr w:rsidR="00CC40C4" w14:paraId="1D12BC7D" w14:textId="77777777" w:rsidTr="00CC40C4">
                              <w:tc>
                                <w:tcPr>
                                  <w:tcW w:w="5000" w:type="pct"/>
                                </w:tcPr>
                                <w:p w14:paraId="2E4A4732" w14:textId="77777777" w:rsidR="00CC40C4" w:rsidRDefault="00CC40C4" w:rsidP="00CC40C4">
                                  <w:pPr>
                                    <w:pStyle w:val="Parts"/>
                                  </w:pPr>
                                  <w:r>
                                    <w:sym w:font="Wingdings" w:char="F0FC"/>
                                  </w:r>
                                  <w:r>
                                    <w:t xml:space="preserve"> tree using 6 vertices</w:t>
                                  </w:r>
                                </w:p>
                                <w:p w14:paraId="729A1B35" w14:textId="77777777" w:rsidR="00CC40C4" w:rsidRDefault="00CC40C4" w:rsidP="00CC40C4">
                                  <w:pPr>
                                    <w:pStyle w:val="Parts"/>
                                  </w:pPr>
                                  <w:r>
                                    <w:rPr>
                                      <w:rFonts w:ascii="Wingdings" w:hAnsi="Wingdings"/>
                                    </w:rPr>
                                    <w:t></w:t>
                                  </w:r>
                                  <w:r>
                                    <w:t xml:space="preserve"> not semi-Eulerian</w:t>
                                  </w:r>
                                </w:p>
                              </w:tc>
                            </w:tr>
                          </w:tbl>
                          <w:p w14:paraId="72D5C12D"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4DEB" id="Text Box 4" o:spid="_x0000_s1028" type="#_x0000_t202" style="position:absolute;left:0;text-align:left;margin-left:142.8pt;margin-top:10.3pt;width:183.5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XvnQgIAALsEAAAOAAAAZHJzL2Uyb0RvYy54bWysVE2P2jAQvVfqf7B8L+Gr2woRVpQVVaXV&#10;7kpQ7dk4DkRyPK5tSOiv77ND2HbbU7UczHhmPB9v3mR+29aanZTzFZmcjwZDzpSRVFRmn/Pv2/WH&#10;z5z5IEwhNBmV87Py/Hbx/t28sTM1pgPpQjmGIMbPGpvzQwh2lmVeHlQt/ICsMjCW5GoRcHX7rHCi&#10;QfRaZ+Ph8CZryBXWkVTeQ3vXGfkixS9LJcNjWXoVmM45agvpdOncxTNbzMVs74Q9VPJShviPKmpR&#10;GSS9hroTQbCjq/4KVVfSkacyDCTVGZVlJVXqAd2Mhq+62RyEVakXgOPtFSb/dmHlw+nJsarI+ZQz&#10;I2qMaKvawL5Qy6YRncb6GZw2Fm6hhRpT7vUeyth0W7o6/qMdBjtwPl+xjcEklOPJZDj9CJOEbTT9&#10;NMH0Ypzs5bl1PnxVVLMo5NxheAlTcbr3oXPtXWI2T7oq1pXW6XL2K+3YSWDOoEdBDWda+ABlztfp&#10;d8n2xzNtWJPzmwkKe5uQaEcbdBVh6+CJUmh3bQJ53EO3o+IMRB11jPRWrit0fY+Sn4QDBYEU1io8&#10;4ig1oUi6SJwdyP38lz76gxmwctaA0jn3P47CKSDxzYAzkf+94Hph1wvmWK8I6I2wsFYmEQ9c0L1Y&#10;OqqfsW3LmAUmYSRy5Tz04ip0i4VtlWq5TE5guRXh3mysjKEjyHGG2/ZZOHsZdABHHqgnu5i9mnfn&#10;G18aWh4DlVUiQ8S1Q/ECNzYk0emyzXEFf78nr5dvzuIXAAAA//8DAFBLAwQUAAYACAAAACEA/p4J&#10;jN0AAAAKAQAADwAAAGRycy9kb3ducmV2LnhtbEyPQU/DMAyF70j8h8hI3FhK0aqpNJ0YEtK0C6KD&#10;A7es8ZpqjVMl2Vr+Pd4JTn62Pz0/V+vZDeKCIfaeFDwuMhBIrTc9dQo+928PKxAxaTJ68IQKfjDC&#10;ur69qXRp/EQfeGlSJ9iEYqkV2JTGUsrYWnQ6LvyIxLujD04nbkMnTdATm7tB5llWSKd74gtWj/hq&#10;sT01Z6dg8970m+3uyRffQW5Hu5vkV+qUur+bX55BJJzTHwzX+Bwdas508GcyUQwK8tWyYJRFxpWB&#10;YpmzOPDgKmRdyf8v1L8AAAD//wMAUEsBAi0AFAAGAAgAAAAhALaDOJL+AAAA4QEAABMAAAAAAAAA&#10;AAAAAAAAAAAAAFtDb250ZW50X1R5cGVzXS54bWxQSwECLQAUAAYACAAAACEAOP0h/9YAAACUAQAA&#10;CwAAAAAAAAAAAAAAAAAvAQAAX3JlbHMvLnJlbHNQSwECLQAUAAYACAAAACEAXtl750ICAAC7BAAA&#10;DgAAAAAAAAAAAAAAAAAuAgAAZHJzL2Uyb0RvYy54bWxQSwECLQAUAAYACAAAACEA/p4Jj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CC40C4" w14:paraId="12AB9606" w14:textId="77777777" w:rsidTr="004A4688">
                        <w:trPr>
                          <w:trHeight w:hRule="exact" w:val="255"/>
                        </w:trPr>
                        <w:tc>
                          <w:tcPr>
                            <w:tcW w:w="5000" w:type="pct"/>
                            <w:shd w:val="clear" w:color="auto" w:fill="E7E6E6" w:themeFill="background2"/>
                          </w:tcPr>
                          <w:p w14:paraId="3B49A0D3" w14:textId="77777777" w:rsidR="00CC40C4" w:rsidRPr="00992D52" w:rsidRDefault="00CC40C4" w:rsidP="00CC40C4">
                            <w:pPr>
                              <w:pStyle w:val="Part"/>
                              <w:jc w:val="center"/>
                              <w:rPr>
                                <w:b/>
                              </w:rPr>
                            </w:pPr>
                            <w:r w:rsidRPr="00992D52">
                              <w:rPr>
                                <w:b/>
                              </w:rPr>
                              <w:t>Solution</w:t>
                            </w:r>
                          </w:p>
                        </w:tc>
                      </w:tr>
                      <w:tr w:rsidR="00CC40C4" w14:paraId="6DAD4F5E" w14:textId="77777777" w:rsidTr="00CC40C4">
                        <w:tc>
                          <w:tcPr>
                            <w:tcW w:w="5000" w:type="pct"/>
                          </w:tcPr>
                          <w:p w14:paraId="5BA70FB6" w14:textId="77777777" w:rsidR="00CC40C4" w:rsidRDefault="00CC40C4" w:rsidP="00CC40C4">
                            <w:pPr>
                              <w:pStyle w:val="Parts"/>
                              <w:jc w:val="center"/>
                            </w:pPr>
                            <w:r>
                              <w:rPr>
                                <w:noProof/>
                              </w:rPr>
                              <w:drawing>
                                <wp:inline distT="0" distB="0" distL="0" distR="0" wp14:anchorId="58159F12" wp14:editId="50844ACF">
                                  <wp:extent cx="1630683" cy="551689"/>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0683" cy="551689"/>
                                          </a:xfrm>
                                          <a:prstGeom prst="rect">
                                            <a:avLst/>
                                          </a:prstGeom>
                                        </pic:spPr>
                                      </pic:pic>
                                    </a:graphicData>
                                  </a:graphic>
                                </wp:inline>
                              </w:drawing>
                            </w:r>
                          </w:p>
                          <w:p w14:paraId="3312A76A" w14:textId="77777777" w:rsidR="00CC40C4" w:rsidRDefault="00CC40C4" w:rsidP="00CC40C4">
                            <w:pPr>
                              <w:pStyle w:val="Parts"/>
                              <w:jc w:val="center"/>
                            </w:pPr>
                            <w:r w:rsidRPr="00B433F2">
                              <w:rPr>
                                <w:i/>
                              </w:rPr>
                              <w:t>(example solution)</w:t>
                            </w:r>
                          </w:p>
                        </w:tc>
                      </w:tr>
                      <w:tr w:rsidR="00CC40C4" w14:paraId="78AA09E3" w14:textId="77777777" w:rsidTr="004A4688">
                        <w:trPr>
                          <w:trHeight w:hRule="exact" w:val="255"/>
                        </w:trPr>
                        <w:tc>
                          <w:tcPr>
                            <w:tcW w:w="5000" w:type="pct"/>
                            <w:shd w:val="clear" w:color="auto" w:fill="E7E6E6" w:themeFill="background2"/>
                          </w:tcPr>
                          <w:p w14:paraId="2CCABC64" w14:textId="77777777" w:rsidR="00CC40C4" w:rsidRPr="00992D52" w:rsidRDefault="00CC40C4" w:rsidP="00CC40C4">
                            <w:pPr>
                              <w:pStyle w:val="Part"/>
                              <w:jc w:val="center"/>
                              <w:rPr>
                                <w:b/>
                              </w:rPr>
                            </w:pPr>
                            <w:r w:rsidRPr="00992D52">
                              <w:rPr>
                                <w:b/>
                              </w:rPr>
                              <w:t>Specific behaviours</w:t>
                            </w:r>
                          </w:p>
                        </w:tc>
                      </w:tr>
                      <w:tr w:rsidR="00CC40C4" w14:paraId="1D12BC7D" w14:textId="77777777" w:rsidTr="00CC40C4">
                        <w:tc>
                          <w:tcPr>
                            <w:tcW w:w="5000" w:type="pct"/>
                          </w:tcPr>
                          <w:p w14:paraId="2E4A4732" w14:textId="77777777" w:rsidR="00CC40C4" w:rsidRDefault="00CC40C4" w:rsidP="00CC40C4">
                            <w:pPr>
                              <w:pStyle w:val="Parts"/>
                            </w:pPr>
                            <w:r>
                              <w:sym w:font="Wingdings" w:char="F0FC"/>
                            </w:r>
                            <w:r>
                              <w:t xml:space="preserve"> tree using 6 vertices</w:t>
                            </w:r>
                          </w:p>
                          <w:p w14:paraId="729A1B35" w14:textId="77777777" w:rsidR="00CC40C4" w:rsidRDefault="00CC40C4" w:rsidP="00CC40C4">
                            <w:pPr>
                              <w:pStyle w:val="Parts"/>
                            </w:pPr>
                            <w:r>
                              <w:rPr>
                                <w:rFonts w:ascii="Wingdings" w:hAnsi="Wingdings"/>
                              </w:rPr>
                              <w:t></w:t>
                            </w:r>
                            <w:r>
                              <w:t xml:space="preserve"> not semi-Eulerian</w:t>
                            </w:r>
                          </w:p>
                        </w:tc>
                      </w:tr>
                    </w:tbl>
                    <w:p w14:paraId="72D5C12D" w14:textId="77777777" w:rsidR="00CC40C4" w:rsidRDefault="00CC40C4" w:rsidP="00CC40C4">
                      <w:pPr>
                        <w:pStyle w:val="Part"/>
                      </w:pPr>
                    </w:p>
                  </w:txbxContent>
                </v:textbox>
              </v:shape>
            </w:pict>
          </mc:Fallback>
        </mc:AlternateContent>
      </w:r>
    </w:p>
    <w:p w14:paraId="12024863" w14:textId="77777777" w:rsidR="00781E97" w:rsidRDefault="00781E97" w:rsidP="00CC40C4">
      <w:pPr>
        <w:pStyle w:val="Parta"/>
      </w:pPr>
    </w:p>
    <w:p w14:paraId="7C9FB0FD" w14:textId="77777777" w:rsidR="00781E97" w:rsidRDefault="00781E97" w:rsidP="00CC40C4">
      <w:pPr>
        <w:pStyle w:val="Parta"/>
      </w:pPr>
    </w:p>
    <w:p w14:paraId="1555CE80" w14:textId="77777777" w:rsidR="00781E97" w:rsidRDefault="00781E97" w:rsidP="00CC40C4">
      <w:pPr>
        <w:pStyle w:val="Parta"/>
      </w:pPr>
    </w:p>
    <w:p w14:paraId="17DFD041" w14:textId="77777777" w:rsidR="00781E97" w:rsidRDefault="00781E97" w:rsidP="00CC40C4">
      <w:pPr>
        <w:pStyle w:val="Parta"/>
      </w:pPr>
    </w:p>
    <w:p w14:paraId="00451998" w14:textId="77777777" w:rsidR="00781E97" w:rsidRDefault="00781E97" w:rsidP="00CC40C4">
      <w:pPr>
        <w:pStyle w:val="Parta"/>
      </w:pPr>
    </w:p>
    <w:p w14:paraId="75F396BC" w14:textId="77777777" w:rsidR="00781E97" w:rsidRDefault="00781E97" w:rsidP="00CC40C4">
      <w:pPr>
        <w:pStyle w:val="Parta"/>
      </w:pPr>
    </w:p>
    <w:p w14:paraId="1CEAA52F" w14:textId="77777777" w:rsidR="00781E97" w:rsidRDefault="00781E97" w:rsidP="00CC40C4">
      <w:pPr>
        <w:pStyle w:val="Parta"/>
      </w:pPr>
    </w:p>
    <w:p w14:paraId="70CFB9BD" w14:textId="77777777" w:rsidR="00781E97" w:rsidRDefault="00781E97" w:rsidP="00CC40C4">
      <w:pPr>
        <w:pStyle w:val="Parta"/>
      </w:pPr>
    </w:p>
    <w:p w14:paraId="6C15744E" w14:textId="77777777" w:rsidR="00781E97" w:rsidRDefault="00781E97" w:rsidP="00CC40C4">
      <w:pPr>
        <w:pStyle w:val="Parta"/>
      </w:pPr>
    </w:p>
    <w:p w14:paraId="0E1BBCDD" w14:textId="77777777" w:rsidR="00781E97" w:rsidRDefault="00781E97" w:rsidP="00CC40C4">
      <w:pPr>
        <w:pStyle w:val="Parta"/>
      </w:pPr>
    </w:p>
    <w:p w14:paraId="59292CBF" w14:textId="77777777" w:rsidR="00781E97" w:rsidRDefault="00781E97" w:rsidP="00CC40C4">
      <w:pPr>
        <w:pStyle w:val="Parta"/>
      </w:pPr>
    </w:p>
    <w:p w14:paraId="1BA679A6" w14:textId="77777777" w:rsidR="00781E97" w:rsidRDefault="00781E97" w:rsidP="00CC40C4">
      <w:pPr>
        <w:pStyle w:val="Parta"/>
      </w:pPr>
      <w:r>
        <w:t>(c)</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is shown below. Redraw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to clearly show that it is bipartite, underlining vertex </w:t>
      </w:r>
      <m:oMath>
        <m:r>
          <w:rPr>
            <w:rFonts w:ascii="Cambria Math" w:eastAsiaTheme="minorEastAsia" w:hAnsi="Cambria Math"/>
          </w:rPr>
          <m:t>A</m:t>
        </m:r>
      </m:oMath>
      <w:r>
        <w:rPr>
          <w:rFonts w:eastAsiaTheme="minorEastAsia"/>
        </w:rPr>
        <w:t xml:space="preserve"> and the other vertices that </w:t>
      </w:r>
      <w:bookmarkStart w:id="28" w:name="_Hlk10100095"/>
      <w:r>
        <w:rPr>
          <w:rFonts w:eastAsiaTheme="minorEastAsia"/>
        </w:rPr>
        <w:t xml:space="preserve">belong to </w:t>
      </w:r>
      <w:bookmarkEnd w:id="28"/>
      <w:r>
        <w:rPr>
          <w:rFonts w:eastAsiaTheme="minorEastAsia"/>
        </w:rPr>
        <w:t>its group.</w:t>
      </w:r>
      <w:r>
        <w:rPr>
          <w:rFonts w:eastAsiaTheme="minorEastAsia"/>
        </w:rPr>
        <w:tab/>
        <w:t>(2 marks)</w:t>
      </w:r>
    </w:p>
    <w:p w14:paraId="5C959C1C" w14:textId="77777777" w:rsidR="00781E97" w:rsidRDefault="00781E97" w:rsidP="00CC40C4">
      <w:pPr>
        <w:pStyle w:val="Part"/>
      </w:pPr>
    </w:p>
    <w:p w14:paraId="7292D0F6" w14:textId="0FF95E3D" w:rsidR="00781E97" w:rsidRDefault="00AC5864" w:rsidP="00CC40C4">
      <w:pPr>
        <w:pStyle w:val="Part"/>
      </w:pPr>
      <w:r>
        <w:rPr>
          <w:noProof/>
          <w:lang w:eastAsia="en-AU"/>
        </w:rPr>
        <mc:AlternateContent>
          <mc:Choice Requires="wps">
            <w:drawing>
              <wp:anchor distT="0" distB="0" distL="114300" distR="114300" simplePos="0" relativeHeight="251725824" behindDoc="0" locked="0" layoutInCell="1" allowOverlap="1" wp14:anchorId="6CA0F52B" wp14:editId="63D65F04">
                <wp:simplePos x="0" y="0"/>
                <wp:positionH relativeFrom="column">
                  <wp:posOffset>4753610</wp:posOffset>
                </wp:positionH>
                <wp:positionV relativeFrom="paragraph">
                  <wp:posOffset>527050</wp:posOffset>
                </wp:positionV>
                <wp:extent cx="357188" cy="538163"/>
                <wp:effectExtent l="0" t="0" r="24130" b="33655"/>
                <wp:wrapNone/>
                <wp:docPr id="66" name="Straight Connector 66"/>
                <wp:cNvGraphicFramePr/>
                <a:graphic xmlns:a="http://schemas.openxmlformats.org/drawingml/2006/main">
                  <a:graphicData uri="http://schemas.microsoft.com/office/word/2010/wordprocessingShape">
                    <wps:wsp>
                      <wps:cNvCnPr/>
                      <wps:spPr>
                        <a:xfrm flipH="1">
                          <a:off x="0" y="0"/>
                          <a:ext cx="357188" cy="5381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B0C4FE" id="Straight Connector 66"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74.3pt,41.5pt" to="402.4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kWxgEAAMcDAAAOAAAAZHJzL2Uyb0RvYy54bWysU8uO0zAU3SPxD5b3NGmrKVXUdBYdAQsE&#10;FTN8gMe5biz80rVp07/n2kkD4rVAbCw/7jn3npOT3f1gDTsDRu1dy5eLmjNw0nfanVr++enNqy1n&#10;MQnXCeMdtPwKkd/vX77YXUIDK9970wEyInGxuYSW9ymFpqqi7MGKuPABHD0qj1YkOuKp6lBciN2a&#10;alXXm+risQvoJcRItw/jI98XfqVApo9KRUjMtJxmS2XFsj7ntdrvRHNCEXotpzHEP0xhhXbUdKZ6&#10;EEmwr6h/obJaoo9epYX0tvJKaQlFA6lZ1j+peexFgKKFzIlhtin+P1r54XxEpruWbzacOWHpGz0m&#10;FPrUJ3bwzpGDHhk9klOXEBsCHNwRp1MMR8yyB4WWKaPDOwpBMYKksaH4fJ19hiExSZfru9fLLQVD&#10;0tPdervcrDN7NdJkuoAxvQVvWd603GiXbRCNOL+PaSy9lRAujzUOUnbpaiAXG/cJFEmjhquCLqGC&#10;g0F2FhSH7styalsqM0RpY2ZQ/XfQVJthUII2A0cD/thtri4dvUsz0Grn8Xdd03AbVY31N9Wj1iz7&#10;2XfX8lmKHZSWYuiU7BzHH88F/v3/238DAAD//wMAUEsDBBQABgAIAAAAIQCqmFWO3AAAAAoBAAAP&#10;AAAAZHJzL2Rvd25yZXYueG1sTI9BTsMwEEX3SNzBGiR21IFWiQlxKqiE2HTTlgO48TSJiMeR7bbm&#10;9gwrWI7m6f/3m3V2k7hgiKMnDY+LAgRS5+1IvYbPw/uDAhGTIWsmT6jhGyOs29ubxtTWX2mHl33q&#10;BYdQrI2GIaW5ljJ2AzoTF35G4t/JB2cSn6GXNpgrh7tJPhVFKZ0ZiRsGM+NmwO5rf3Ya3Oaj2vqd&#10;ynkbg41vp2UaHGl9f5dfX0AkzOkPhl99VoeWnY7+TDaKSUO1UiWjGtSSNzGgitUziCOTZaVAto38&#10;P6H9AQAA//8DAFBLAQItABQABgAIAAAAIQC2gziS/gAAAOEBAAATAAAAAAAAAAAAAAAAAAAAAABb&#10;Q29udGVudF9UeXBlc10ueG1sUEsBAi0AFAAGAAgAAAAhADj9If/WAAAAlAEAAAsAAAAAAAAAAAAA&#10;AAAALwEAAF9yZWxzLy5yZWxzUEsBAi0AFAAGAAgAAAAhAG+xqRbGAQAAxwMAAA4AAAAAAAAAAAAA&#10;AAAALgIAAGRycy9lMm9Eb2MueG1sUEsBAi0AFAAGAAgAAAAhAKqYVY7cAAAACgEAAA8AAAAAAAAA&#10;AAAAAAAAIAQAAGRycy9kb3ducmV2LnhtbFBLBQYAAAAABAAEAPMAAAApBQAAAAA=&#10;" strokecolor="black [3200]" strokeweight="1pt">
                <v:stroke joinstyle="miter"/>
              </v:line>
            </w:pict>
          </mc:Fallback>
        </mc:AlternateContent>
      </w:r>
      <w:r w:rsidR="00781E97">
        <w:rPr>
          <w:noProof/>
          <w:lang w:eastAsia="en-AU"/>
        </w:rPr>
        <mc:AlternateContent>
          <mc:Choice Requires="wps">
            <w:drawing>
              <wp:anchor distT="0" distB="0" distL="114300" distR="114300" simplePos="0" relativeHeight="251663360" behindDoc="0" locked="0" layoutInCell="1" allowOverlap="1" wp14:anchorId="2FD73B58" wp14:editId="6F0C64F3">
                <wp:simplePos x="0" y="0"/>
                <wp:positionH relativeFrom="column">
                  <wp:posOffset>2905760</wp:posOffset>
                </wp:positionH>
                <wp:positionV relativeFrom="paragraph">
                  <wp:posOffset>128270</wp:posOffset>
                </wp:positionV>
                <wp:extent cx="2559050" cy="19558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5590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CC40C4" w14:paraId="13E941B5" w14:textId="77777777" w:rsidTr="004A4688">
                              <w:trPr>
                                <w:trHeight w:hRule="exact" w:val="255"/>
                              </w:trPr>
                              <w:tc>
                                <w:tcPr>
                                  <w:tcW w:w="5000" w:type="pct"/>
                                  <w:shd w:val="clear" w:color="auto" w:fill="E7E6E6" w:themeFill="background2"/>
                                </w:tcPr>
                                <w:p w14:paraId="7E36B5CC" w14:textId="77777777" w:rsidR="00CC40C4" w:rsidRPr="00992D52" w:rsidRDefault="00CC40C4" w:rsidP="00CC40C4">
                                  <w:pPr>
                                    <w:pStyle w:val="Part"/>
                                    <w:jc w:val="center"/>
                                    <w:rPr>
                                      <w:b/>
                                    </w:rPr>
                                  </w:pPr>
                                  <w:r w:rsidRPr="00992D52">
                                    <w:rPr>
                                      <w:b/>
                                    </w:rPr>
                                    <w:t>Solution</w:t>
                                  </w:r>
                                </w:p>
                              </w:tc>
                            </w:tr>
                            <w:tr w:rsidR="00CC40C4" w14:paraId="66B4BCA9" w14:textId="77777777" w:rsidTr="00CC40C4">
                              <w:tc>
                                <w:tcPr>
                                  <w:tcW w:w="5000" w:type="pct"/>
                                </w:tcPr>
                                <w:p w14:paraId="768A741F" w14:textId="77777777" w:rsidR="00CC40C4" w:rsidRDefault="00CC40C4" w:rsidP="00CC40C4">
                                  <w:pPr>
                                    <w:pStyle w:val="Parts"/>
                                    <w:jc w:val="center"/>
                                  </w:pPr>
                                  <w:r>
                                    <w:rPr>
                                      <w:noProof/>
                                    </w:rPr>
                                    <w:drawing>
                                      <wp:inline distT="0" distB="0" distL="0" distR="0" wp14:anchorId="5B2333F3" wp14:editId="3A054B49">
                                        <wp:extent cx="2206756" cy="1021082"/>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6756" cy="1021082"/>
                                                </a:xfrm>
                                                <a:prstGeom prst="rect">
                                                  <a:avLst/>
                                                </a:prstGeom>
                                              </pic:spPr>
                                            </pic:pic>
                                          </a:graphicData>
                                        </a:graphic>
                                      </wp:inline>
                                    </w:drawing>
                                  </w:r>
                                </w:p>
                                <w:p w14:paraId="3895D262" w14:textId="77777777" w:rsidR="00CC40C4" w:rsidRDefault="00CC40C4" w:rsidP="00CC40C4">
                                  <w:pPr>
                                    <w:pStyle w:val="Parts"/>
                                    <w:jc w:val="center"/>
                                  </w:pPr>
                                  <w:r w:rsidRPr="00B433F2">
                                    <w:rPr>
                                      <w:i/>
                                    </w:rPr>
                                    <w:t>(example solution)</w:t>
                                  </w:r>
                                </w:p>
                              </w:tc>
                            </w:tr>
                            <w:tr w:rsidR="00CC40C4" w14:paraId="7C9A3ED5" w14:textId="77777777" w:rsidTr="004A4688">
                              <w:trPr>
                                <w:trHeight w:hRule="exact" w:val="255"/>
                              </w:trPr>
                              <w:tc>
                                <w:tcPr>
                                  <w:tcW w:w="5000" w:type="pct"/>
                                  <w:shd w:val="clear" w:color="auto" w:fill="E7E6E6" w:themeFill="background2"/>
                                </w:tcPr>
                                <w:p w14:paraId="3EB68F0A" w14:textId="77777777" w:rsidR="00CC40C4" w:rsidRPr="00992D52" w:rsidRDefault="00CC40C4" w:rsidP="00CC40C4">
                                  <w:pPr>
                                    <w:pStyle w:val="Part"/>
                                    <w:jc w:val="center"/>
                                    <w:rPr>
                                      <w:b/>
                                    </w:rPr>
                                  </w:pPr>
                                  <w:r w:rsidRPr="00992D52">
                                    <w:rPr>
                                      <w:b/>
                                    </w:rPr>
                                    <w:t>Specific behaviours</w:t>
                                  </w:r>
                                </w:p>
                              </w:tc>
                            </w:tr>
                            <w:tr w:rsidR="00CC40C4" w14:paraId="2C693D10" w14:textId="77777777" w:rsidTr="00CC40C4">
                              <w:tc>
                                <w:tcPr>
                                  <w:tcW w:w="5000" w:type="pct"/>
                                </w:tcPr>
                                <w:p w14:paraId="4469672B" w14:textId="77777777" w:rsidR="00CC40C4" w:rsidRDefault="00CC40C4" w:rsidP="00CC40C4">
                                  <w:pPr>
                                    <w:pStyle w:val="Parts"/>
                                  </w:pPr>
                                  <w:r>
                                    <w:sym w:font="Wingdings" w:char="F0FC"/>
                                  </w:r>
                                  <w:r>
                                    <w:t xml:space="preserve"> clearly bipartite</w:t>
                                  </w:r>
                                </w:p>
                                <w:p w14:paraId="1AA7A4C8" w14:textId="77777777" w:rsidR="00CC40C4" w:rsidRDefault="00CC40C4" w:rsidP="00CC40C4">
                                  <w:pPr>
                                    <w:pStyle w:val="Parts"/>
                                  </w:pPr>
                                  <w:r>
                                    <w:rPr>
                                      <w:rFonts w:ascii="Wingdings" w:hAnsi="Wingdings"/>
                                    </w:rPr>
                                    <w:t></w:t>
                                  </w:r>
                                  <w:r>
                                    <w:t xml:space="preserve"> underlines </w:t>
                                  </w:r>
                                  <m:oMath>
                                    <m:r>
                                      <w:rPr>
                                        <w:rFonts w:ascii="Cambria Math" w:hAnsi="Cambria Math"/>
                                      </w:rPr>
                                      <m:t>A, C</m:t>
                                    </m:r>
                                  </m:oMath>
                                  <w:r>
                                    <w:rPr>
                                      <w:rFonts w:eastAsiaTheme="minorEastAsia"/>
                                    </w:rPr>
                                    <w:t xml:space="preserve"> and </w:t>
                                  </w:r>
                                  <m:oMath>
                                    <m:r>
                                      <w:rPr>
                                        <w:rFonts w:ascii="Cambria Math" w:eastAsiaTheme="minorEastAsia" w:hAnsi="Cambria Math"/>
                                      </w:rPr>
                                      <m:t>E</m:t>
                                    </m:r>
                                  </m:oMath>
                                </w:p>
                              </w:tc>
                            </w:tr>
                          </w:tbl>
                          <w:p w14:paraId="5C584F5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3B58" id="Text Box 5" o:spid="_x0000_s1029" type="#_x0000_t202" style="position:absolute;margin-left:228.8pt;margin-top:10.1pt;width:201.5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4NtRAIAALsEAAAOAAAAZHJzL2Uyb0RvYy54bWysVE1vGjEQvVfqf7B8LwtEGyWIJaJEVJWi&#10;JBJUORuvF1byelzbsEt/fZ8NS9K0pyoczHhmPB9v3uz0rms0OyjnazIFHw2GnCkjqazNtuA/1ssv&#10;N5z5IEwpNBlV8KPy/G72+dO0tRM1ph3pUjmGIMZPWlvwXQh2kmVe7lQj/ICsMjBW5BoRcHXbrHSi&#10;RfRGZ+Ph8DpryZXWkVTeQ3t/MvJZil9VSoanqvIqMF1w1BbS6dK5iWc2m4rJ1gm7q+W5DPEfVTSi&#10;Nkh6CXUvgmB7V/8VqqmlI09VGEhqMqqqWqrUA7oZDd91s9oJq1IvAMfbC0z+48LKx8OzY3VZ8Jwz&#10;IxqMaK26wL5Sx/KITmv9BE4rC7fQQY0p93oPZWy6q1wT/9EOgx04Hy/YxmASynGe3w5zmCRso9s8&#10;vxkm9LPX59b58E1Rw6JQcIfhJUzF4cEHlALX3iVm86TrcllrnS5Hv9COHQTmDHqU1HKmhQ9QFnyZ&#10;frFqhPjjmTasLfj1FQr7mJBIoA3yRNhO8EQpdJsugXzVQ7eh8ghEHZ0Y6a1c1uj6ASU/CwcKAims&#10;VXjCUWlCkXSWONuR+/UvffQHM2DlrAWlC+5/7oVTQOK7AWci/3vB9cKmF8y+WRDQG2FhrUwiHrig&#10;e7Fy1Lxg2+YxC0zCSOQqeOjFRTgtFrZVqvk8OYHlVoQHs7Iyho4gxxmuuxfh7HnQARx5pJ7sYvJu&#10;3iff+NLQfB+oqhMZIq4nFM9wY0PSgM/bHFfw7T15vX5zZr8BAAD//wMAUEsDBBQABgAIAAAAIQDP&#10;Dthp3wAAAAoBAAAPAAAAZHJzL2Rvd25yZXYueG1sTI/BTsMwDIbvSLxDZCRuLCGDUpWmE0NCmnZB&#10;FDhwy5rQVDROlWRreXvMCY62P/3+/nqz+JGdbExDQAXXKwHMYhfMgL2Ct9enqxJYyhqNHgNaBd82&#10;waY5P6t1ZcKML/bU5p5RCKZKK3A5TxXnqXPW67QKk0W6fYbodaYx9txEPVO4H7kUouBeD0gfnJ7s&#10;o7PdV3v0CrbP7bDd7deh+Ih8N7n9zN9zr9TlxfJwDyzbJf/B8KtP6tCQ0yEc0SQ2Kri5vSsIVSCF&#10;BEZAWQhaHBSsZSmBNzX/X6H5AQAA//8DAFBLAQItABQABgAIAAAAIQC2gziS/gAAAOEBAAATAAAA&#10;AAAAAAAAAAAAAAAAAABbQ29udGVudF9UeXBlc10ueG1sUEsBAi0AFAAGAAgAAAAhADj9If/WAAAA&#10;lAEAAAsAAAAAAAAAAAAAAAAALwEAAF9yZWxzLy5yZWxzUEsBAi0AFAAGAAgAAAAhADk/g21EAgAA&#10;uwQAAA4AAAAAAAAAAAAAAAAALgIAAGRycy9lMm9Eb2MueG1sUEsBAi0AFAAGAAgAAAAhAM8O2Gn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CC40C4" w14:paraId="13E941B5" w14:textId="77777777" w:rsidTr="004A4688">
                        <w:trPr>
                          <w:trHeight w:hRule="exact" w:val="255"/>
                        </w:trPr>
                        <w:tc>
                          <w:tcPr>
                            <w:tcW w:w="5000" w:type="pct"/>
                            <w:shd w:val="clear" w:color="auto" w:fill="E7E6E6" w:themeFill="background2"/>
                          </w:tcPr>
                          <w:p w14:paraId="7E36B5CC" w14:textId="77777777" w:rsidR="00CC40C4" w:rsidRPr="00992D52" w:rsidRDefault="00CC40C4" w:rsidP="00CC40C4">
                            <w:pPr>
                              <w:pStyle w:val="Part"/>
                              <w:jc w:val="center"/>
                              <w:rPr>
                                <w:b/>
                              </w:rPr>
                            </w:pPr>
                            <w:r w:rsidRPr="00992D52">
                              <w:rPr>
                                <w:b/>
                              </w:rPr>
                              <w:t>Solution</w:t>
                            </w:r>
                          </w:p>
                        </w:tc>
                      </w:tr>
                      <w:tr w:rsidR="00CC40C4" w14:paraId="66B4BCA9" w14:textId="77777777" w:rsidTr="00CC40C4">
                        <w:tc>
                          <w:tcPr>
                            <w:tcW w:w="5000" w:type="pct"/>
                          </w:tcPr>
                          <w:p w14:paraId="768A741F" w14:textId="77777777" w:rsidR="00CC40C4" w:rsidRDefault="00CC40C4" w:rsidP="00CC40C4">
                            <w:pPr>
                              <w:pStyle w:val="Parts"/>
                              <w:jc w:val="center"/>
                            </w:pPr>
                            <w:r>
                              <w:rPr>
                                <w:noProof/>
                              </w:rPr>
                              <w:drawing>
                                <wp:inline distT="0" distB="0" distL="0" distR="0" wp14:anchorId="5B2333F3" wp14:editId="3A054B49">
                                  <wp:extent cx="2206756" cy="1021082"/>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6756" cy="1021082"/>
                                          </a:xfrm>
                                          <a:prstGeom prst="rect">
                                            <a:avLst/>
                                          </a:prstGeom>
                                        </pic:spPr>
                                      </pic:pic>
                                    </a:graphicData>
                                  </a:graphic>
                                </wp:inline>
                              </w:drawing>
                            </w:r>
                          </w:p>
                          <w:p w14:paraId="3895D262" w14:textId="77777777" w:rsidR="00CC40C4" w:rsidRDefault="00CC40C4" w:rsidP="00CC40C4">
                            <w:pPr>
                              <w:pStyle w:val="Parts"/>
                              <w:jc w:val="center"/>
                            </w:pPr>
                            <w:r w:rsidRPr="00B433F2">
                              <w:rPr>
                                <w:i/>
                              </w:rPr>
                              <w:t>(example solution)</w:t>
                            </w:r>
                          </w:p>
                        </w:tc>
                      </w:tr>
                      <w:tr w:rsidR="00CC40C4" w14:paraId="7C9A3ED5" w14:textId="77777777" w:rsidTr="004A4688">
                        <w:trPr>
                          <w:trHeight w:hRule="exact" w:val="255"/>
                        </w:trPr>
                        <w:tc>
                          <w:tcPr>
                            <w:tcW w:w="5000" w:type="pct"/>
                            <w:shd w:val="clear" w:color="auto" w:fill="E7E6E6" w:themeFill="background2"/>
                          </w:tcPr>
                          <w:p w14:paraId="3EB68F0A" w14:textId="77777777" w:rsidR="00CC40C4" w:rsidRPr="00992D52" w:rsidRDefault="00CC40C4" w:rsidP="00CC40C4">
                            <w:pPr>
                              <w:pStyle w:val="Part"/>
                              <w:jc w:val="center"/>
                              <w:rPr>
                                <w:b/>
                              </w:rPr>
                            </w:pPr>
                            <w:r w:rsidRPr="00992D52">
                              <w:rPr>
                                <w:b/>
                              </w:rPr>
                              <w:t>Specific behaviours</w:t>
                            </w:r>
                          </w:p>
                        </w:tc>
                      </w:tr>
                      <w:tr w:rsidR="00CC40C4" w14:paraId="2C693D10" w14:textId="77777777" w:rsidTr="00CC40C4">
                        <w:tc>
                          <w:tcPr>
                            <w:tcW w:w="5000" w:type="pct"/>
                          </w:tcPr>
                          <w:p w14:paraId="4469672B" w14:textId="77777777" w:rsidR="00CC40C4" w:rsidRDefault="00CC40C4" w:rsidP="00CC40C4">
                            <w:pPr>
                              <w:pStyle w:val="Parts"/>
                            </w:pPr>
                            <w:r>
                              <w:sym w:font="Wingdings" w:char="F0FC"/>
                            </w:r>
                            <w:r>
                              <w:t xml:space="preserve"> clearly bipartite</w:t>
                            </w:r>
                          </w:p>
                          <w:p w14:paraId="1AA7A4C8" w14:textId="77777777" w:rsidR="00CC40C4" w:rsidRDefault="00CC40C4" w:rsidP="00CC40C4">
                            <w:pPr>
                              <w:pStyle w:val="Parts"/>
                            </w:pPr>
                            <w:r>
                              <w:rPr>
                                <w:rFonts w:ascii="Wingdings" w:hAnsi="Wingdings"/>
                              </w:rPr>
                              <w:t></w:t>
                            </w:r>
                            <w:r>
                              <w:t xml:space="preserve"> underlines </w:t>
                            </w:r>
                            <m:oMath>
                              <m:r>
                                <w:rPr>
                                  <w:rFonts w:ascii="Cambria Math" w:hAnsi="Cambria Math"/>
                                </w:rPr>
                                <m:t>A, C</m:t>
                              </m:r>
                            </m:oMath>
                            <w:r>
                              <w:rPr>
                                <w:rFonts w:eastAsiaTheme="minorEastAsia"/>
                              </w:rPr>
                              <w:t xml:space="preserve"> and </w:t>
                            </w:r>
                            <m:oMath>
                              <m:r>
                                <w:rPr>
                                  <w:rFonts w:ascii="Cambria Math" w:eastAsiaTheme="minorEastAsia" w:hAnsi="Cambria Math"/>
                                </w:rPr>
                                <m:t>E</m:t>
                              </m:r>
                            </m:oMath>
                          </w:p>
                        </w:tc>
                      </w:tr>
                    </w:tbl>
                    <w:p w14:paraId="5C584F53" w14:textId="77777777" w:rsidR="00CC40C4" w:rsidRDefault="00CC40C4" w:rsidP="00CC40C4">
                      <w:pPr>
                        <w:pStyle w:val="Part"/>
                      </w:pPr>
                    </w:p>
                  </w:txbxContent>
                </v:textbox>
              </v:shape>
            </w:pict>
          </mc:Fallback>
        </mc:AlternateContent>
      </w:r>
      <w:r w:rsidR="00781E97">
        <w:tab/>
      </w:r>
      <w:r w:rsidR="00781E97">
        <w:rPr>
          <w:noProof/>
        </w:rPr>
        <w:drawing>
          <wp:inline distT="0" distB="0" distL="0" distR="0" wp14:anchorId="4989B124" wp14:editId="425D9D73">
            <wp:extent cx="2054356" cy="981458"/>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356" cy="981458"/>
                    </a:xfrm>
                    <a:prstGeom prst="rect">
                      <a:avLst/>
                    </a:prstGeom>
                  </pic:spPr>
                </pic:pic>
              </a:graphicData>
            </a:graphic>
          </wp:inline>
        </w:drawing>
      </w:r>
    </w:p>
    <w:p w14:paraId="056751B3" w14:textId="77777777" w:rsidR="00781E97" w:rsidRDefault="00781E97" w:rsidP="00CC40C4">
      <w:pPr>
        <w:pStyle w:val="Part"/>
      </w:pPr>
    </w:p>
    <w:p w14:paraId="6F146B68" w14:textId="11C2DEA4" w:rsidR="00781E97" w:rsidRDefault="00781E97">
      <w:pPr>
        <w:spacing w:after="160" w:line="259" w:lineRule="auto"/>
        <w:contextualSpacing w:val="0"/>
        <w:rPr>
          <w:b/>
          <w:szCs w:val="24"/>
          <w:lang w:val="en-US"/>
        </w:rPr>
      </w:pPr>
      <w:r>
        <w:br w:type="page"/>
      </w:r>
    </w:p>
    <w:p w14:paraId="7BE3F2E5" w14:textId="5E9E3CC3" w:rsidR="00781E97" w:rsidRDefault="00781E97" w:rsidP="00781E97">
      <w:pPr>
        <w:pStyle w:val="QNum"/>
      </w:pPr>
      <w:r>
        <w:lastRenderedPageBreak/>
        <w:t>Question 10</w:t>
      </w:r>
      <w:r>
        <w:tab/>
        <w:t>(6 marks)</w:t>
      </w:r>
    </w:p>
    <w:p w14:paraId="13A8DFE7" w14:textId="77777777" w:rsidR="00781E97" w:rsidRDefault="00781E97" w:rsidP="00CC40C4">
      <w:pPr>
        <w:pStyle w:val="Part"/>
        <w:rPr>
          <w:rFonts w:eastAsiaTheme="minorEastAsia"/>
        </w:rPr>
      </w:pPr>
      <w:r>
        <w:t xml:space="preserve">The number of tickets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remaining for a musical event at the start of day </w:t>
      </w:r>
      <m:oMath>
        <m:r>
          <w:rPr>
            <w:rFonts w:ascii="Cambria Math" w:hAnsi="Cambria Math"/>
          </w:rPr>
          <m:t>n</m:t>
        </m:r>
      </m:oMath>
      <w:r>
        <w:rPr>
          <w:rFonts w:eastAsiaTheme="minorEastAsia"/>
        </w:rPr>
        <w:t xml:space="preserve"> can be modelled by the recursive rule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-17</m:t>
        </m:r>
      </m:oMath>
      <w:r>
        <w:rPr>
          <w:rFonts w:eastAsiaTheme="minorEastAsia"/>
        </w:rPr>
        <w:t xml:space="preserve">. At the start of day </w:t>
      </w:r>
      <m:oMath>
        <m:r>
          <w:rPr>
            <w:rFonts w:ascii="Cambria Math" w:eastAsiaTheme="minorEastAsia" w:hAnsi="Cambria Math"/>
          </w:rPr>
          <m:t>1</m:t>
        </m:r>
      </m:oMath>
      <w:r>
        <w:rPr>
          <w:rFonts w:eastAsiaTheme="minorEastAsia"/>
        </w:rPr>
        <w:t xml:space="preserve">, there were </w:t>
      </w:r>
      <m:oMath>
        <m:r>
          <w:rPr>
            <w:rFonts w:ascii="Cambria Math" w:eastAsiaTheme="minorEastAsia" w:hAnsi="Cambria Math"/>
          </w:rPr>
          <m:t>646</m:t>
        </m:r>
      </m:oMath>
      <w:r>
        <w:rPr>
          <w:rFonts w:eastAsiaTheme="minorEastAsia"/>
        </w:rPr>
        <w:t xml:space="preserve"> tickets remaining.</w:t>
      </w:r>
    </w:p>
    <w:p w14:paraId="50A26840" w14:textId="77777777" w:rsidR="00781E97" w:rsidRDefault="00781E97" w:rsidP="00CC40C4">
      <w:pPr>
        <w:pStyle w:val="Part"/>
      </w:pPr>
    </w:p>
    <w:p w14:paraId="01863619" w14:textId="77777777" w:rsidR="00781E97" w:rsidRDefault="00781E97" w:rsidP="00CC40C4">
      <w:pPr>
        <w:pStyle w:val="Parta"/>
      </w:pPr>
      <w:r>
        <w:t>(a)</w:t>
      </w:r>
      <w:r>
        <w:tab/>
        <w:t>Complete the table below.</w:t>
      </w:r>
      <w:r>
        <w:tab/>
        <w:t>(2 marks)</w:t>
      </w:r>
    </w:p>
    <w:p w14:paraId="14D5FE34" w14:textId="77777777" w:rsidR="00781E97" w:rsidRDefault="00781E97" w:rsidP="00CC40C4">
      <w:pPr>
        <w:pStyle w:val="Parta"/>
      </w:pPr>
    </w:p>
    <w:tbl>
      <w:tblPr>
        <w:tblStyle w:val="TableGrid"/>
        <w:tblpPr w:leftFromText="180" w:rightFromText="180" w:vertAnchor="text" w:horzAnchor="page" w:tblpX="2611" w:tblpY="-10"/>
        <w:tblW w:w="0" w:type="auto"/>
        <w:tblLayout w:type="fixed"/>
        <w:tblLook w:val="04A0" w:firstRow="1" w:lastRow="0" w:firstColumn="1" w:lastColumn="0" w:noHBand="0" w:noVBand="1"/>
      </w:tblPr>
      <w:tblGrid>
        <w:gridCol w:w="1191"/>
        <w:gridCol w:w="1191"/>
        <w:gridCol w:w="1191"/>
        <w:gridCol w:w="1191"/>
        <w:gridCol w:w="1191"/>
      </w:tblGrid>
      <w:tr w:rsidR="00781E97" w14:paraId="20B53B9D" w14:textId="77777777" w:rsidTr="00CC40C4">
        <w:trPr>
          <w:trHeight w:val="283"/>
        </w:trPr>
        <w:tc>
          <w:tcPr>
            <w:tcW w:w="1191" w:type="dxa"/>
            <w:vAlign w:val="center"/>
          </w:tcPr>
          <w:p w14:paraId="7085CF4E" w14:textId="77777777" w:rsidR="00781E97" w:rsidRDefault="00781E97" w:rsidP="00CC40C4">
            <w:pPr>
              <w:pStyle w:val="Part"/>
              <w:jc w:val="center"/>
            </w:pPr>
            <m:oMathPara>
              <m:oMath>
                <m:r>
                  <w:rPr>
                    <w:rFonts w:ascii="Cambria Math" w:hAnsi="Cambria Math"/>
                  </w:rPr>
                  <m:t>n</m:t>
                </m:r>
              </m:oMath>
            </m:oMathPara>
          </w:p>
        </w:tc>
        <w:tc>
          <w:tcPr>
            <w:tcW w:w="1191" w:type="dxa"/>
            <w:vAlign w:val="center"/>
          </w:tcPr>
          <w:p w14:paraId="586ED470" w14:textId="77777777" w:rsidR="00781E97" w:rsidRPr="009E360D" w:rsidRDefault="00781E97" w:rsidP="00CC40C4">
            <w:pPr>
              <w:pStyle w:val="Part"/>
              <w:jc w:val="center"/>
              <w:rPr>
                <w:rFonts w:ascii="Cambria Math" w:hAnsi="Cambria Math"/>
                <w:oMath/>
              </w:rPr>
            </w:pPr>
            <m:oMathPara>
              <m:oMath>
                <m:r>
                  <w:rPr>
                    <w:rFonts w:ascii="Cambria Math" w:hAnsi="Cambria Math"/>
                  </w:rPr>
                  <m:t>5</m:t>
                </m:r>
              </m:oMath>
            </m:oMathPara>
          </w:p>
        </w:tc>
        <w:tc>
          <w:tcPr>
            <w:tcW w:w="1191" w:type="dxa"/>
            <w:vAlign w:val="center"/>
          </w:tcPr>
          <w:p w14:paraId="2ED8C0E7" w14:textId="77777777" w:rsidR="00781E97" w:rsidRPr="009E360D" w:rsidRDefault="00781E97" w:rsidP="00CC40C4">
            <w:pPr>
              <w:pStyle w:val="Part"/>
              <w:jc w:val="center"/>
              <w:rPr>
                <w:rFonts w:ascii="Cambria Math" w:hAnsi="Cambria Math"/>
                <w:oMath/>
              </w:rPr>
            </w:pPr>
            <m:oMathPara>
              <m:oMath>
                <m:r>
                  <w:rPr>
                    <w:rFonts w:ascii="Cambria Math" w:hAnsi="Cambria Math"/>
                  </w:rPr>
                  <m:t>10</m:t>
                </m:r>
              </m:oMath>
            </m:oMathPara>
          </w:p>
        </w:tc>
        <w:tc>
          <w:tcPr>
            <w:tcW w:w="1191" w:type="dxa"/>
            <w:vAlign w:val="center"/>
          </w:tcPr>
          <w:p w14:paraId="4C6D2D31" w14:textId="77777777" w:rsidR="00781E97" w:rsidRPr="009E360D" w:rsidRDefault="00781E97" w:rsidP="00CC40C4">
            <w:pPr>
              <w:pStyle w:val="Part"/>
              <w:jc w:val="center"/>
              <w:rPr>
                <w:rFonts w:ascii="Cambria Math" w:hAnsi="Cambria Math"/>
                <w:oMath/>
              </w:rPr>
            </w:pPr>
            <m:oMathPara>
              <m:oMath>
                <m:r>
                  <w:rPr>
                    <w:rFonts w:ascii="Cambria Math" w:hAnsi="Cambria Math"/>
                  </w:rPr>
                  <m:t>15</m:t>
                </m:r>
              </m:oMath>
            </m:oMathPara>
          </w:p>
        </w:tc>
        <w:tc>
          <w:tcPr>
            <w:tcW w:w="1191" w:type="dxa"/>
            <w:vAlign w:val="center"/>
          </w:tcPr>
          <w:p w14:paraId="136B9163" w14:textId="77777777" w:rsidR="00781E97" w:rsidRPr="009E360D" w:rsidRDefault="00781E97" w:rsidP="00CC40C4">
            <w:pPr>
              <w:pStyle w:val="Part"/>
              <w:jc w:val="center"/>
              <w:rPr>
                <w:rFonts w:ascii="Cambria Math" w:hAnsi="Cambria Math"/>
                <w:oMath/>
              </w:rPr>
            </w:pPr>
            <m:oMathPara>
              <m:oMath>
                <m:r>
                  <w:rPr>
                    <w:rFonts w:ascii="Cambria Math" w:hAnsi="Cambria Math"/>
                  </w:rPr>
                  <m:t>20</m:t>
                </m:r>
              </m:oMath>
            </m:oMathPara>
          </w:p>
        </w:tc>
      </w:tr>
      <w:tr w:rsidR="00781E97" w14:paraId="1B0DF3F1" w14:textId="77777777" w:rsidTr="00CC40C4">
        <w:trPr>
          <w:trHeight w:val="510"/>
        </w:trPr>
        <w:tc>
          <w:tcPr>
            <w:tcW w:w="1191" w:type="dxa"/>
            <w:vAlign w:val="center"/>
          </w:tcPr>
          <w:p w14:paraId="63BCB5CC" w14:textId="77777777" w:rsidR="00781E97" w:rsidRDefault="00CC40C4" w:rsidP="00CC40C4">
            <w:pPr>
              <w:pStyle w:val="Part"/>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191" w:type="dxa"/>
            <w:vAlign w:val="center"/>
          </w:tcPr>
          <w:p w14:paraId="5997430D" w14:textId="77777777" w:rsidR="00781E97" w:rsidRPr="00357BBA"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578</m:t>
                </m:r>
              </m:oMath>
            </m:oMathPara>
          </w:p>
        </w:tc>
        <w:tc>
          <w:tcPr>
            <w:tcW w:w="1191" w:type="dxa"/>
            <w:vAlign w:val="center"/>
          </w:tcPr>
          <w:p w14:paraId="1AF431CD" w14:textId="77777777" w:rsidR="00781E97" w:rsidRPr="00357BBA"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493</m:t>
                </m:r>
              </m:oMath>
            </m:oMathPara>
          </w:p>
        </w:tc>
        <w:tc>
          <w:tcPr>
            <w:tcW w:w="1191" w:type="dxa"/>
            <w:vAlign w:val="center"/>
          </w:tcPr>
          <w:p w14:paraId="2527446A" w14:textId="77777777" w:rsidR="00781E97" w:rsidRPr="00357BBA"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408</m:t>
                </m:r>
              </m:oMath>
            </m:oMathPara>
          </w:p>
        </w:tc>
        <w:tc>
          <w:tcPr>
            <w:tcW w:w="1191" w:type="dxa"/>
            <w:vAlign w:val="center"/>
          </w:tcPr>
          <w:p w14:paraId="6E786029" w14:textId="77777777" w:rsidR="00781E97" w:rsidRPr="00357BBA"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323</m:t>
                </m:r>
              </m:oMath>
            </m:oMathPara>
          </w:p>
        </w:tc>
      </w:tr>
    </w:tbl>
    <w:p w14:paraId="01541F86" w14:textId="77777777" w:rsidR="00781E97" w:rsidRDefault="00781E97" w:rsidP="00CC40C4">
      <w:pPr>
        <w:pStyle w:val="Part"/>
      </w:pPr>
    </w:p>
    <w:p w14:paraId="134A0949" w14:textId="77777777" w:rsidR="00781E97" w:rsidRDefault="00781E97" w:rsidP="00CC40C4">
      <w:pPr>
        <w:pStyle w:val="Part"/>
      </w:pPr>
    </w:p>
    <w:p w14:paraId="1A52F271" w14:textId="77777777" w:rsidR="00781E97" w:rsidRDefault="00781E97" w:rsidP="00CC40C4">
      <w:pPr>
        <w:pStyle w:val="Part"/>
      </w:pPr>
    </w:p>
    <w:p w14:paraId="7B2B8B83" w14:textId="77777777" w:rsidR="00781E97" w:rsidRDefault="00781E97" w:rsidP="00CC40C4">
      <w:pPr>
        <w:pStyle w:val="Part"/>
      </w:pPr>
      <w:r>
        <w:rPr>
          <w:noProof/>
          <w:lang w:eastAsia="en-AU"/>
        </w:rPr>
        <mc:AlternateContent>
          <mc:Choice Requires="wps">
            <w:drawing>
              <wp:anchor distT="0" distB="0" distL="114300" distR="114300" simplePos="0" relativeHeight="251667456" behindDoc="0" locked="0" layoutInCell="1" allowOverlap="1" wp14:anchorId="67EA2D67" wp14:editId="1DDCAA5A">
                <wp:simplePos x="0" y="0"/>
                <wp:positionH relativeFrom="column">
                  <wp:posOffset>1737360</wp:posOffset>
                </wp:positionH>
                <wp:positionV relativeFrom="paragraph">
                  <wp:posOffset>113665</wp:posOffset>
                </wp:positionV>
                <wp:extent cx="2012950" cy="939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0129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CC40C4" w14:paraId="200CA524" w14:textId="77777777" w:rsidTr="004A4688">
                              <w:trPr>
                                <w:trHeight w:hRule="exact" w:val="255"/>
                              </w:trPr>
                              <w:tc>
                                <w:tcPr>
                                  <w:tcW w:w="5000" w:type="pct"/>
                                  <w:shd w:val="clear" w:color="auto" w:fill="E7E6E6" w:themeFill="background2"/>
                                </w:tcPr>
                                <w:p w14:paraId="3E74C093" w14:textId="77777777" w:rsidR="00CC40C4" w:rsidRPr="00992D52" w:rsidRDefault="00CC40C4" w:rsidP="00CC40C4">
                                  <w:pPr>
                                    <w:pStyle w:val="Part"/>
                                    <w:jc w:val="center"/>
                                    <w:rPr>
                                      <w:b/>
                                    </w:rPr>
                                  </w:pPr>
                                  <w:r w:rsidRPr="00992D52">
                                    <w:rPr>
                                      <w:b/>
                                    </w:rPr>
                                    <w:t>Solution</w:t>
                                  </w:r>
                                </w:p>
                              </w:tc>
                            </w:tr>
                            <w:tr w:rsidR="00CC40C4" w14:paraId="3C596EDE" w14:textId="77777777" w:rsidTr="00CC40C4">
                              <w:tc>
                                <w:tcPr>
                                  <w:tcW w:w="5000" w:type="pct"/>
                                </w:tcPr>
                                <w:p w14:paraId="20281279" w14:textId="77777777" w:rsidR="00CC40C4" w:rsidRDefault="00CC40C4" w:rsidP="00CC40C4">
                                  <w:pPr>
                                    <w:pStyle w:val="Parts"/>
                                  </w:pPr>
                                  <w:r>
                                    <w:t>See table</w:t>
                                  </w:r>
                                </w:p>
                              </w:tc>
                            </w:tr>
                            <w:tr w:rsidR="00CC40C4" w14:paraId="4EEFA381" w14:textId="77777777" w:rsidTr="004A4688">
                              <w:trPr>
                                <w:trHeight w:hRule="exact" w:val="255"/>
                              </w:trPr>
                              <w:tc>
                                <w:tcPr>
                                  <w:tcW w:w="5000" w:type="pct"/>
                                  <w:shd w:val="clear" w:color="auto" w:fill="E7E6E6" w:themeFill="background2"/>
                                </w:tcPr>
                                <w:p w14:paraId="4DFF1C5B" w14:textId="77777777" w:rsidR="00CC40C4" w:rsidRPr="00992D52" w:rsidRDefault="00CC40C4" w:rsidP="00CC40C4">
                                  <w:pPr>
                                    <w:pStyle w:val="Part"/>
                                    <w:jc w:val="center"/>
                                    <w:rPr>
                                      <w:b/>
                                    </w:rPr>
                                  </w:pPr>
                                  <w:r w:rsidRPr="00992D52">
                                    <w:rPr>
                                      <w:b/>
                                    </w:rPr>
                                    <w:t>Specific behaviours</w:t>
                                  </w:r>
                                </w:p>
                              </w:tc>
                            </w:tr>
                            <w:tr w:rsidR="00CC40C4" w14:paraId="2CEAA97F" w14:textId="77777777" w:rsidTr="00CC40C4">
                              <w:tc>
                                <w:tcPr>
                                  <w:tcW w:w="5000" w:type="pct"/>
                                </w:tcPr>
                                <w:p w14:paraId="5A605A89" w14:textId="77777777" w:rsidR="00CC40C4" w:rsidRDefault="00CC40C4" w:rsidP="00CC40C4">
                                  <w:pPr>
                                    <w:pStyle w:val="Parts"/>
                                  </w:pPr>
                                  <w:r>
                                    <w:sym w:font="Wingdings" w:char="F0FC"/>
                                  </w:r>
                                  <w:r>
                                    <w:t xml:space="preserve"> at least two correct entries</w:t>
                                  </w:r>
                                </w:p>
                                <w:p w14:paraId="3D7E2F55" w14:textId="77777777" w:rsidR="00CC40C4" w:rsidRDefault="00CC40C4" w:rsidP="00CC40C4">
                                  <w:pPr>
                                    <w:pStyle w:val="Parts"/>
                                  </w:pPr>
                                  <w:r>
                                    <w:rPr>
                                      <w:rFonts w:ascii="Wingdings" w:hAnsi="Wingdings"/>
                                    </w:rPr>
                                    <w:t></w:t>
                                  </w:r>
                                  <w:r>
                                    <w:t xml:space="preserve"> all correct entries</w:t>
                                  </w:r>
                                </w:p>
                              </w:tc>
                            </w:tr>
                          </w:tbl>
                          <w:p w14:paraId="417529E7"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A2D67" id="Text Box 7" o:spid="_x0000_s1030" type="#_x0000_t202" style="position:absolute;margin-left:136.8pt;margin-top:8.95pt;width:158.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l5QwIAALoEAAAOAAAAZHJzL2Uyb0RvYy54bWysVE1vGjEQvVfqf7B8LwukTQJiiSgRVSWU&#10;RIIqZ+P1wkpej2sbdumv77NhSZr2VIWDGc+M5+PNm53ctbVmB+V8RSbng16fM2UkFZXZ5vzHevHp&#10;ljMfhCmEJqNyflSe300/fpg0dqyGtCNdKMcQxPhxY3O+C8GOs8zLnaqF75FVBsaSXC0Crm6bFU40&#10;iF7rbNjvX2cNucI6ksp7aO9PRj5N8ctSyfBYll4FpnOO2kI6XTo38cymEzHeOmF3lTyXIf6jilpU&#10;Bkkvoe5FEGzvqr9C1ZV05KkMPUl1RmVZSZV6QDeD/ptuVjthVeoF4Hh7gcm/X1j5cHhyrCpyfsOZ&#10;ETVGtFZtYF+pZTcRncb6MZxWFm6hhRpT7vQeyth0W7o6/qMdBjtwPl6wjcEklGhvOPoCk4RtdDW6&#10;7Sfws5fX1vnwTVHNopBzh9klSMVh6QMqgWvnEpN50lWxqLROl6Ofa8cOAmMGOwpqONPCByhzvki/&#10;WDRC/PFMG9bk/PoKdb1PSCTQBnkiaid0ohTaTZsw/twht6HiCEAdnQjprVxU6HqJkp+EAwMBFLYq&#10;POIoNaFIOkuc7cj9+pc++oMYsHLWgNE59z/3wikg8d2AMpH+neA6YdMJZl/PCegNsK9WJhEPXNCd&#10;WDqqn7Fss5gFJmEkcuU8dOI8nPYKyyrVbJacQHIrwtKsrIyhI8hxhuv2WTh7HnQARR6o47oYv5n3&#10;yTe+NDTbByqrRIaI6wnFM9xYkDTg8zLHDXx9T14vn5zpbwAAAP//AwBQSwMEFAAGAAgAAAAhAJeD&#10;wb7fAAAACgEAAA8AAABkcnMvZG93bnJldi54bWxMj8FOwzAQRO9I/IO1SNyoQ6umJMSpKBJS1Qsi&#10;wIGbGy9xRLyObLcJf89yguPOPM3OVNvZDeKMIfaeFNwuMhBIrTc9dQreXp9u7kDEpMnowRMq+MYI&#10;2/ryotKl8RO94LlJneAQiqVWYFMaSylja9HpuPAjEnufPjid+AydNEFPHO4GucyyXDrdE3+wesRH&#10;i+1Xc3IKds9Nv9sfVj7/CHI/2sMk31On1PXV/HAPIuGc/mD4rc/VoeZOR38iE8WgYLlZ5YyysSlA&#10;MLAuMhaOLOTrAmRdyf8T6h8AAAD//wMAUEsBAi0AFAAGAAgAAAAhALaDOJL+AAAA4QEAABMAAAAA&#10;AAAAAAAAAAAAAAAAAFtDb250ZW50X1R5cGVzXS54bWxQSwECLQAUAAYACAAAACEAOP0h/9YAAACU&#10;AQAACwAAAAAAAAAAAAAAAAAvAQAAX3JlbHMvLnJlbHNQSwECLQAUAAYACAAAACEADCzJeUMCAAC6&#10;BAAADgAAAAAAAAAAAAAAAAAuAgAAZHJzL2Uyb0RvYy54bWxQSwECLQAUAAYACAAAACEAl4PBv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CC40C4" w14:paraId="200CA524" w14:textId="77777777" w:rsidTr="004A4688">
                        <w:trPr>
                          <w:trHeight w:hRule="exact" w:val="255"/>
                        </w:trPr>
                        <w:tc>
                          <w:tcPr>
                            <w:tcW w:w="5000" w:type="pct"/>
                            <w:shd w:val="clear" w:color="auto" w:fill="E7E6E6" w:themeFill="background2"/>
                          </w:tcPr>
                          <w:p w14:paraId="3E74C093" w14:textId="77777777" w:rsidR="00CC40C4" w:rsidRPr="00992D52" w:rsidRDefault="00CC40C4" w:rsidP="00CC40C4">
                            <w:pPr>
                              <w:pStyle w:val="Part"/>
                              <w:jc w:val="center"/>
                              <w:rPr>
                                <w:b/>
                              </w:rPr>
                            </w:pPr>
                            <w:r w:rsidRPr="00992D52">
                              <w:rPr>
                                <w:b/>
                              </w:rPr>
                              <w:t>Solution</w:t>
                            </w:r>
                          </w:p>
                        </w:tc>
                      </w:tr>
                      <w:tr w:rsidR="00CC40C4" w14:paraId="3C596EDE" w14:textId="77777777" w:rsidTr="00CC40C4">
                        <w:tc>
                          <w:tcPr>
                            <w:tcW w:w="5000" w:type="pct"/>
                          </w:tcPr>
                          <w:p w14:paraId="20281279" w14:textId="77777777" w:rsidR="00CC40C4" w:rsidRDefault="00CC40C4" w:rsidP="00CC40C4">
                            <w:pPr>
                              <w:pStyle w:val="Parts"/>
                            </w:pPr>
                            <w:r>
                              <w:t>See table</w:t>
                            </w:r>
                          </w:p>
                        </w:tc>
                      </w:tr>
                      <w:tr w:rsidR="00CC40C4" w14:paraId="4EEFA381" w14:textId="77777777" w:rsidTr="004A4688">
                        <w:trPr>
                          <w:trHeight w:hRule="exact" w:val="255"/>
                        </w:trPr>
                        <w:tc>
                          <w:tcPr>
                            <w:tcW w:w="5000" w:type="pct"/>
                            <w:shd w:val="clear" w:color="auto" w:fill="E7E6E6" w:themeFill="background2"/>
                          </w:tcPr>
                          <w:p w14:paraId="4DFF1C5B" w14:textId="77777777" w:rsidR="00CC40C4" w:rsidRPr="00992D52" w:rsidRDefault="00CC40C4" w:rsidP="00CC40C4">
                            <w:pPr>
                              <w:pStyle w:val="Part"/>
                              <w:jc w:val="center"/>
                              <w:rPr>
                                <w:b/>
                              </w:rPr>
                            </w:pPr>
                            <w:r w:rsidRPr="00992D52">
                              <w:rPr>
                                <w:b/>
                              </w:rPr>
                              <w:t>Specific behaviours</w:t>
                            </w:r>
                          </w:p>
                        </w:tc>
                      </w:tr>
                      <w:tr w:rsidR="00CC40C4" w14:paraId="2CEAA97F" w14:textId="77777777" w:rsidTr="00CC40C4">
                        <w:tc>
                          <w:tcPr>
                            <w:tcW w:w="5000" w:type="pct"/>
                          </w:tcPr>
                          <w:p w14:paraId="5A605A89" w14:textId="77777777" w:rsidR="00CC40C4" w:rsidRDefault="00CC40C4" w:rsidP="00CC40C4">
                            <w:pPr>
                              <w:pStyle w:val="Parts"/>
                            </w:pPr>
                            <w:r>
                              <w:sym w:font="Wingdings" w:char="F0FC"/>
                            </w:r>
                            <w:r>
                              <w:t xml:space="preserve"> at least two correct entries</w:t>
                            </w:r>
                          </w:p>
                          <w:p w14:paraId="3D7E2F55" w14:textId="77777777" w:rsidR="00CC40C4" w:rsidRDefault="00CC40C4" w:rsidP="00CC40C4">
                            <w:pPr>
                              <w:pStyle w:val="Parts"/>
                            </w:pPr>
                            <w:r>
                              <w:rPr>
                                <w:rFonts w:ascii="Wingdings" w:hAnsi="Wingdings"/>
                              </w:rPr>
                              <w:t></w:t>
                            </w:r>
                            <w:r>
                              <w:t xml:space="preserve"> all correct entries</w:t>
                            </w:r>
                          </w:p>
                        </w:tc>
                      </w:tr>
                    </w:tbl>
                    <w:p w14:paraId="417529E7" w14:textId="77777777" w:rsidR="00CC40C4" w:rsidRDefault="00CC40C4" w:rsidP="00CC40C4">
                      <w:pPr>
                        <w:pStyle w:val="Part"/>
                      </w:pPr>
                    </w:p>
                  </w:txbxContent>
                </v:textbox>
              </v:shape>
            </w:pict>
          </mc:Fallback>
        </mc:AlternateContent>
      </w:r>
    </w:p>
    <w:p w14:paraId="50941A76" w14:textId="77777777" w:rsidR="00781E97" w:rsidRDefault="00781E97" w:rsidP="00CC40C4">
      <w:pPr>
        <w:pStyle w:val="Parta"/>
      </w:pPr>
    </w:p>
    <w:p w14:paraId="5CC7F875" w14:textId="77777777" w:rsidR="00781E97" w:rsidRDefault="00781E97" w:rsidP="00CC40C4">
      <w:pPr>
        <w:pStyle w:val="Parta"/>
      </w:pPr>
    </w:p>
    <w:p w14:paraId="7E93874D" w14:textId="77777777" w:rsidR="00781E97" w:rsidRDefault="00781E97" w:rsidP="00CC40C4">
      <w:pPr>
        <w:pStyle w:val="Parta"/>
      </w:pPr>
    </w:p>
    <w:p w14:paraId="7CBA9D44" w14:textId="77777777" w:rsidR="00781E97" w:rsidRDefault="00781E97" w:rsidP="00CC40C4">
      <w:pPr>
        <w:pStyle w:val="Parta"/>
      </w:pPr>
    </w:p>
    <w:p w14:paraId="1E302321" w14:textId="77777777" w:rsidR="00781E97" w:rsidRDefault="00781E97" w:rsidP="00CC40C4">
      <w:pPr>
        <w:pStyle w:val="Parta"/>
      </w:pPr>
    </w:p>
    <w:p w14:paraId="37C07258" w14:textId="77777777" w:rsidR="00781E97" w:rsidRDefault="00781E97" w:rsidP="00CC40C4">
      <w:pPr>
        <w:pStyle w:val="Parta"/>
      </w:pPr>
    </w:p>
    <w:p w14:paraId="6CEF6D23" w14:textId="77777777" w:rsidR="00781E97" w:rsidRDefault="00781E97" w:rsidP="00CC40C4">
      <w:pPr>
        <w:pStyle w:val="Parta"/>
      </w:pPr>
      <w:r>
        <w:t>(b)</w:t>
      </w:r>
      <w:r>
        <w:tab/>
        <w:t xml:space="preserve">Would the graph of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against </w:t>
      </w:r>
      <m:oMath>
        <m:r>
          <w:rPr>
            <w:rFonts w:ascii="Cambria Math" w:hAnsi="Cambria Math"/>
          </w:rPr>
          <m:t>n</m:t>
        </m:r>
      </m:oMath>
      <w:r>
        <w:rPr>
          <w:rFonts w:eastAsiaTheme="minorEastAsia"/>
        </w:rPr>
        <w:t xml:space="preserve"> appear to be </w:t>
      </w:r>
      <w:r>
        <w:t>linear or non-linear?</w:t>
      </w:r>
      <w:r>
        <w:tab/>
        <w:t>(1 mark)</w:t>
      </w:r>
    </w:p>
    <w:p w14:paraId="383AC962" w14:textId="77777777" w:rsidR="00781E97" w:rsidRDefault="00781E97" w:rsidP="00CC40C4">
      <w:pPr>
        <w:pStyle w:val="Parta"/>
      </w:pPr>
      <w:r>
        <w:rPr>
          <w:noProof/>
          <w:lang w:eastAsia="en-AU"/>
        </w:rPr>
        <mc:AlternateContent>
          <mc:Choice Requires="wps">
            <w:drawing>
              <wp:anchor distT="0" distB="0" distL="114300" distR="114300" simplePos="0" relativeHeight="251666432" behindDoc="0" locked="0" layoutInCell="1" allowOverlap="1" wp14:anchorId="358001AF" wp14:editId="0ACD58E4">
                <wp:simplePos x="0" y="0"/>
                <wp:positionH relativeFrom="column">
                  <wp:posOffset>1737360</wp:posOffset>
                </wp:positionH>
                <wp:positionV relativeFrom="paragraph">
                  <wp:posOffset>83820</wp:posOffset>
                </wp:positionV>
                <wp:extent cx="1758950" cy="9398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589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45"/>
                            </w:tblGrid>
                            <w:tr w:rsidR="00CC40C4" w14:paraId="754F5FCF" w14:textId="77777777" w:rsidTr="004A4688">
                              <w:trPr>
                                <w:trHeight w:hRule="exact" w:val="255"/>
                              </w:trPr>
                              <w:tc>
                                <w:tcPr>
                                  <w:tcW w:w="5000" w:type="pct"/>
                                  <w:shd w:val="clear" w:color="auto" w:fill="E7E6E6" w:themeFill="background2"/>
                                </w:tcPr>
                                <w:p w14:paraId="041D5B97" w14:textId="77777777" w:rsidR="00CC40C4" w:rsidRPr="00992D52" w:rsidRDefault="00CC40C4" w:rsidP="00CC40C4">
                                  <w:pPr>
                                    <w:pStyle w:val="Part"/>
                                    <w:jc w:val="center"/>
                                    <w:rPr>
                                      <w:b/>
                                    </w:rPr>
                                  </w:pPr>
                                  <w:r w:rsidRPr="00992D52">
                                    <w:rPr>
                                      <w:b/>
                                    </w:rPr>
                                    <w:t>Solution</w:t>
                                  </w:r>
                                </w:p>
                              </w:tc>
                            </w:tr>
                            <w:tr w:rsidR="00CC40C4" w14:paraId="6663BA9A" w14:textId="77777777" w:rsidTr="00CC40C4">
                              <w:tc>
                                <w:tcPr>
                                  <w:tcW w:w="5000" w:type="pct"/>
                                </w:tcPr>
                                <w:p w14:paraId="011B6BA2" w14:textId="77777777" w:rsidR="00CC40C4" w:rsidRDefault="00CC40C4" w:rsidP="00CC40C4">
                                  <w:pPr>
                                    <w:pStyle w:val="Parts"/>
                                  </w:pPr>
                                  <w:r>
                                    <w:t>Linear</w:t>
                                  </w:r>
                                </w:p>
                                <w:p w14:paraId="13FCDAD4" w14:textId="77777777" w:rsidR="00CC40C4" w:rsidRDefault="00CC40C4" w:rsidP="00CC40C4">
                                  <w:pPr>
                                    <w:pStyle w:val="Parts"/>
                                  </w:pPr>
                                </w:p>
                              </w:tc>
                            </w:tr>
                            <w:tr w:rsidR="00CC40C4" w14:paraId="17D29A7C" w14:textId="77777777" w:rsidTr="004A4688">
                              <w:trPr>
                                <w:trHeight w:hRule="exact" w:val="255"/>
                              </w:trPr>
                              <w:tc>
                                <w:tcPr>
                                  <w:tcW w:w="5000" w:type="pct"/>
                                  <w:shd w:val="clear" w:color="auto" w:fill="E7E6E6" w:themeFill="background2"/>
                                </w:tcPr>
                                <w:p w14:paraId="1AFA8525" w14:textId="77777777" w:rsidR="00CC40C4" w:rsidRPr="00992D52" w:rsidRDefault="00CC40C4" w:rsidP="00CC40C4">
                                  <w:pPr>
                                    <w:pStyle w:val="Part"/>
                                    <w:jc w:val="center"/>
                                    <w:rPr>
                                      <w:b/>
                                    </w:rPr>
                                  </w:pPr>
                                  <w:r w:rsidRPr="00992D52">
                                    <w:rPr>
                                      <w:b/>
                                    </w:rPr>
                                    <w:t>Specific behaviours</w:t>
                                  </w:r>
                                </w:p>
                              </w:tc>
                            </w:tr>
                            <w:tr w:rsidR="00CC40C4" w14:paraId="32855DF8" w14:textId="77777777" w:rsidTr="00CC40C4">
                              <w:tc>
                                <w:tcPr>
                                  <w:tcW w:w="5000" w:type="pct"/>
                                </w:tcPr>
                                <w:p w14:paraId="057D49D0" w14:textId="77777777" w:rsidR="00CC40C4" w:rsidRDefault="00CC40C4" w:rsidP="00CC40C4">
                                  <w:pPr>
                                    <w:pStyle w:val="Parts"/>
                                  </w:pPr>
                                  <w:r>
                                    <w:sym w:font="Wingdings" w:char="F0FC"/>
                                  </w:r>
                                  <w:r>
                                    <w:t xml:space="preserve"> correct type</w:t>
                                  </w:r>
                                </w:p>
                              </w:tc>
                            </w:tr>
                          </w:tbl>
                          <w:p w14:paraId="4172CFC8"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001AF" id="Text Box 8" o:spid="_x0000_s1031" type="#_x0000_t202" style="position:absolute;left:0;text-align:left;margin-left:136.8pt;margin-top:6.6pt;width:138.5pt;height: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HkQgIAALoEAAAOAAAAZHJzL2Uyb0RvYy54bWysVE1vGjEQvVfqf7B8LwuJSAGxRJSIqhJK&#10;IkGVs/F6YSWvx7UNu/TX99mwpE17qsLBjGfG8/HmzU7v21qzo3K+IpPzQa/PmTKSisrscv59s/w0&#10;4swHYQqhyaicn5Tn97OPH6aNnagb2pMulGMIYvyksTnfh2AnWeblXtXC98gqA2NJrhYBV7fLCica&#10;RK91dtPv32UNucI6ksp7aB/ORj5L8ctSyfBUll4FpnOO2kI6XTq38cxmUzHZOWH3lbyUIf6jilpU&#10;BkmvoR5EEOzgqr9C1ZV05KkMPUl1RmVZSZV6QDeD/ptu1nthVeoF4Hh7hcm/X1j5eHx2rCpyjkEZ&#10;UWNEG9UG9oVaNoroNNZP4LS2cAst1Jhyp/dQxqbb0tXxH+0w2IHz6YptDCbjo8/D0XgIk4RtfDse&#10;9RP42etr63z4qqhmUci5w+wSpOK48gGVwLVzick86apYVlqny8kvtGNHgTGDHQU1nGnhA5Q5X6Zf&#10;LBoh/nimDWtyfneLut4nJBJogzwRtTM6UQrttk0YDzvktlScAKijMyG9lcsKXa9Q8rNwYCCAwlaF&#10;JxylJhRJF4mzPbmf/9JHfxADVs4aMDrn/sdBOAUkvhlQJtK/E1wnbDvBHOoFAb0B9tXKJOKBC7oT&#10;S0f1C5ZtHrPAJIxErpyHTlyE815hWaWaz5MTSG5FWJm1lTF0BDnOcNO+CGcvgw6gyCN1XBeTN/M+&#10;+8aXhuaHQGWVyBBxPaN4gRsLkgZ8Wea4gb/fk9frJ2f2CwAA//8DAFBLAwQUAAYACAAAACEAlg5Z&#10;Tt4AAAAKAQAADwAAAGRycy9kb3ducmV2LnhtbEyPwU7DMBBE70j8g7VI3KjTRA0oxKkoElLVCyLA&#10;gZsbL3FEvI5stwl/z3KC4848zc7U28WN4owhDp4UrFcZCKTOm4F6BW+vTzd3IGLSZPToCRV8Y4Rt&#10;c3lR68r4mV7w3KZecAjFSiuwKU2VlLGz6HRc+QmJvU8fnE58hl6aoGcOd6PMs6yUTg/EH6ye8NFi&#10;99WenILdczvs9ofClx9B7id7mOV76pW6vloe7kEkXNIfDL/1uTo03OnoT2SiGBXkt0XJKBtFDoKB&#10;zSZj4chCuc5BNrX8P6H5AQAA//8DAFBLAQItABQABgAIAAAAIQC2gziS/gAAAOEBAAATAAAAAAAA&#10;AAAAAAAAAAAAAABbQ29udGVudF9UeXBlc10ueG1sUEsBAi0AFAAGAAgAAAAhADj9If/WAAAAlAEA&#10;AAsAAAAAAAAAAAAAAAAALwEAAF9yZWxzLy5yZWxzUEsBAi0AFAAGAAgAAAAhAIgGceRCAgAAugQA&#10;AA4AAAAAAAAAAAAAAAAALgIAAGRycy9lMm9Eb2MueG1sUEsBAi0AFAAGAAgAAAAhAJYOWU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45"/>
                      </w:tblGrid>
                      <w:tr w:rsidR="00CC40C4" w14:paraId="754F5FCF" w14:textId="77777777" w:rsidTr="004A4688">
                        <w:trPr>
                          <w:trHeight w:hRule="exact" w:val="255"/>
                        </w:trPr>
                        <w:tc>
                          <w:tcPr>
                            <w:tcW w:w="5000" w:type="pct"/>
                            <w:shd w:val="clear" w:color="auto" w:fill="E7E6E6" w:themeFill="background2"/>
                          </w:tcPr>
                          <w:p w14:paraId="041D5B97" w14:textId="77777777" w:rsidR="00CC40C4" w:rsidRPr="00992D52" w:rsidRDefault="00CC40C4" w:rsidP="00CC40C4">
                            <w:pPr>
                              <w:pStyle w:val="Part"/>
                              <w:jc w:val="center"/>
                              <w:rPr>
                                <w:b/>
                              </w:rPr>
                            </w:pPr>
                            <w:r w:rsidRPr="00992D52">
                              <w:rPr>
                                <w:b/>
                              </w:rPr>
                              <w:t>Solution</w:t>
                            </w:r>
                          </w:p>
                        </w:tc>
                      </w:tr>
                      <w:tr w:rsidR="00CC40C4" w14:paraId="6663BA9A" w14:textId="77777777" w:rsidTr="00CC40C4">
                        <w:tc>
                          <w:tcPr>
                            <w:tcW w:w="5000" w:type="pct"/>
                          </w:tcPr>
                          <w:p w14:paraId="011B6BA2" w14:textId="77777777" w:rsidR="00CC40C4" w:rsidRDefault="00CC40C4" w:rsidP="00CC40C4">
                            <w:pPr>
                              <w:pStyle w:val="Parts"/>
                            </w:pPr>
                            <w:r>
                              <w:t>Linear</w:t>
                            </w:r>
                          </w:p>
                          <w:p w14:paraId="13FCDAD4" w14:textId="77777777" w:rsidR="00CC40C4" w:rsidRDefault="00CC40C4" w:rsidP="00CC40C4">
                            <w:pPr>
                              <w:pStyle w:val="Parts"/>
                            </w:pPr>
                          </w:p>
                        </w:tc>
                      </w:tr>
                      <w:tr w:rsidR="00CC40C4" w14:paraId="17D29A7C" w14:textId="77777777" w:rsidTr="004A4688">
                        <w:trPr>
                          <w:trHeight w:hRule="exact" w:val="255"/>
                        </w:trPr>
                        <w:tc>
                          <w:tcPr>
                            <w:tcW w:w="5000" w:type="pct"/>
                            <w:shd w:val="clear" w:color="auto" w:fill="E7E6E6" w:themeFill="background2"/>
                          </w:tcPr>
                          <w:p w14:paraId="1AFA8525" w14:textId="77777777" w:rsidR="00CC40C4" w:rsidRPr="00992D52" w:rsidRDefault="00CC40C4" w:rsidP="00CC40C4">
                            <w:pPr>
                              <w:pStyle w:val="Part"/>
                              <w:jc w:val="center"/>
                              <w:rPr>
                                <w:b/>
                              </w:rPr>
                            </w:pPr>
                            <w:r w:rsidRPr="00992D52">
                              <w:rPr>
                                <w:b/>
                              </w:rPr>
                              <w:t>Specific behaviours</w:t>
                            </w:r>
                          </w:p>
                        </w:tc>
                      </w:tr>
                      <w:tr w:rsidR="00CC40C4" w14:paraId="32855DF8" w14:textId="77777777" w:rsidTr="00CC40C4">
                        <w:tc>
                          <w:tcPr>
                            <w:tcW w:w="5000" w:type="pct"/>
                          </w:tcPr>
                          <w:p w14:paraId="057D49D0" w14:textId="77777777" w:rsidR="00CC40C4" w:rsidRDefault="00CC40C4" w:rsidP="00CC40C4">
                            <w:pPr>
                              <w:pStyle w:val="Parts"/>
                            </w:pPr>
                            <w:r>
                              <w:sym w:font="Wingdings" w:char="F0FC"/>
                            </w:r>
                            <w:r>
                              <w:t xml:space="preserve"> correct type</w:t>
                            </w:r>
                          </w:p>
                        </w:tc>
                      </w:tr>
                    </w:tbl>
                    <w:p w14:paraId="4172CFC8" w14:textId="77777777" w:rsidR="00CC40C4" w:rsidRDefault="00CC40C4" w:rsidP="00CC40C4">
                      <w:pPr>
                        <w:pStyle w:val="Part"/>
                      </w:pPr>
                    </w:p>
                  </w:txbxContent>
                </v:textbox>
              </v:shape>
            </w:pict>
          </mc:Fallback>
        </mc:AlternateContent>
      </w:r>
    </w:p>
    <w:p w14:paraId="424C7D35" w14:textId="77777777" w:rsidR="00781E97" w:rsidRDefault="00781E97" w:rsidP="00CC40C4">
      <w:pPr>
        <w:pStyle w:val="Parta"/>
      </w:pPr>
    </w:p>
    <w:p w14:paraId="0B6C3479" w14:textId="77777777" w:rsidR="00781E97" w:rsidRDefault="00781E97" w:rsidP="00CC40C4">
      <w:pPr>
        <w:pStyle w:val="Parta"/>
      </w:pPr>
    </w:p>
    <w:p w14:paraId="5125ADBE" w14:textId="77777777" w:rsidR="00781E97" w:rsidRDefault="00781E97" w:rsidP="00CC40C4">
      <w:pPr>
        <w:pStyle w:val="Parta"/>
      </w:pPr>
    </w:p>
    <w:p w14:paraId="2D873D2C" w14:textId="77777777" w:rsidR="00781E97" w:rsidRDefault="00781E97" w:rsidP="00CC40C4">
      <w:pPr>
        <w:pStyle w:val="Parta"/>
      </w:pPr>
    </w:p>
    <w:p w14:paraId="38429115" w14:textId="77777777" w:rsidR="00781E97" w:rsidRDefault="00781E97" w:rsidP="00CC40C4">
      <w:pPr>
        <w:pStyle w:val="Parta"/>
      </w:pPr>
    </w:p>
    <w:p w14:paraId="6CC4B322" w14:textId="77777777" w:rsidR="00781E97" w:rsidRDefault="00781E97" w:rsidP="00CC40C4">
      <w:pPr>
        <w:pStyle w:val="Parta"/>
      </w:pPr>
    </w:p>
    <w:p w14:paraId="51191DC1" w14:textId="77777777" w:rsidR="00781E97" w:rsidRDefault="00781E97" w:rsidP="00CC40C4">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2D7CCCB" wp14:editId="2BD8306F">
                <wp:simplePos x="0" y="0"/>
                <wp:positionH relativeFrom="column">
                  <wp:posOffset>1737360</wp:posOffset>
                </wp:positionH>
                <wp:positionV relativeFrom="paragraph">
                  <wp:posOffset>317500</wp:posOffset>
                </wp:positionV>
                <wp:extent cx="2514600" cy="18224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251460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3"/>
                            </w:tblGrid>
                            <w:tr w:rsidR="00CC40C4" w14:paraId="67D6DC0C" w14:textId="77777777" w:rsidTr="004A4688">
                              <w:trPr>
                                <w:trHeight w:hRule="exact" w:val="255"/>
                              </w:trPr>
                              <w:tc>
                                <w:tcPr>
                                  <w:tcW w:w="5000" w:type="pct"/>
                                  <w:shd w:val="clear" w:color="auto" w:fill="E7E6E6" w:themeFill="background2"/>
                                </w:tcPr>
                                <w:p w14:paraId="6A089F5E" w14:textId="77777777" w:rsidR="00CC40C4" w:rsidRPr="00992D52" w:rsidRDefault="00CC40C4" w:rsidP="00CC40C4">
                                  <w:pPr>
                                    <w:pStyle w:val="Part"/>
                                    <w:jc w:val="center"/>
                                    <w:rPr>
                                      <w:b/>
                                    </w:rPr>
                                  </w:pPr>
                                  <w:r w:rsidRPr="00992D52">
                                    <w:rPr>
                                      <w:b/>
                                    </w:rPr>
                                    <w:t>Solution</w:t>
                                  </w:r>
                                </w:p>
                              </w:tc>
                            </w:tr>
                            <w:tr w:rsidR="00CC40C4" w14:paraId="0A6EADF6" w14:textId="77777777" w:rsidTr="00CC40C4">
                              <w:tc>
                                <w:tcPr>
                                  <w:tcW w:w="5000" w:type="pct"/>
                                </w:tcPr>
                                <w:p w14:paraId="38C49EB6" w14:textId="77777777" w:rsidR="00CC40C4" w:rsidRPr="004408A3"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=646+</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-17</m:t>
                                          </m:r>
                                        </m:e>
                                      </m:d>
                                      <m:r>
                                        <m:rPr>
                                          <m:sty m:val="p"/>
                                        </m:rPr>
                                        <w:rPr>
                                          <w:rFonts w:eastAsiaTheme="minorEastAsia"/>
                                        </w:rPr>
                                        <w:br/>
                                      </m:r>
                                    </m:oMath>
                                    <m:oMath>
                                      <m:r>
                                        <m:rPr>
                                          <m:aln/>
                                        </m:rPr>
                                        <w:rPr>
                                          <w:rFonts w:ascii="Cambria Math" w:eastAsiaTheme="minorEastAsia" w:hAnsi="Cambria Math"/>
                                        </w:rPr>
                                        <m:t>=646-17n+17</m:t>
                                      </m:r>
                                      <m:r>
                                        <m:rPr>
                                          <m:sty m:val="p"/>
                                        </m:rPr>
                                        <w:rPr>
                                          <w:rFonts w:eastAsiaTheme="minorEastAsia"/>
                                        </w:rPr>
                                        <w:br/>
                                      </m:r>
                                    </m:oMath>
                                    <m:oMath>
                                      <m:r>
                                        <m:rPr>
                                          <m:aln/>
                                        </m:rPr>
                                        <w:rPr>
                                          <w:rFonts w:ascii="Cambria Math" w:eastAsiaTheme="minorEastAsia" w:hAnsi="Cambria Math"/>
                                        </w:rPr>
                                        <m:t>=663-17n</m:t>
                                      </m:r>
                                    </m:oMath>
                                  </m:oMathPara>
                                </w:p>
                                <w:p w14:paraId="6A098A99" w14:textId="77777777" w:rsidR="00CC40C4" w:rsidRDefault="00CC40C4" w:rsidP="00CC40C4">
                                  <w:pPr>
                                    <w:pStyle w:val="Parts"/>
                                    <w:rPr>
                                      <w:rFonts w:eastAsiaTheme="minorEastAsia"/>
                                    </w:rPr>
                                  </w:pPr>
                                </w:p>
                                <w:p w14:paraId="0B1711A9" w14:textId="77777777" w:rsidR="00CC40C4" w:rsidRDefault="00CC40C4" w:rsidP="00CC40C4">
                                  <w:pPr>
                                    <w:pStyle w:val="Parts"/>
                                    <w:rPr>
                                      <w:rFonts w:eastAsiaTheme="minorEastAsia"/>
                                    </w:rPr>
                                  </w:pPr>
                                  <w:r>
                                    <w:rPr>
                                      <w:rFonts w:eastAsiaTheme="minorEastAsia"/>
                                    </w:rPr>
                                    <w:t xml:space="preserve">Hence </w:t>
                                  </w:r>
                                  <m:oMath>
                                    <m:r>
                                      <w:rPr>
                                        <w:rFonts w:ascii="Cambria Math" w:eastAsiaTheme="minorEastAsia" w:hAnsi="Cambria Math"/>
                                      </w:rPr>
                                      <m:t>a=-17</m:t>
                                    </m:r>
                                  </m:oMath>
                                  <w:r>
                                    <w:rPr>
                                      <w:rFonts w:eastAsiaTheme="minorEastAsia"/>
                                    </w:rPr>
                                    <w:t xml:space="preserve"> and </w:t>
                                  </w:r>
                                  <m:oMath>
                                    <m:r>
                                      <w:rPr>
                                        <w:rFonts w:ascii="Cambria Math" w:eastAsiaTheme="minorEastAsia" w:hAnsi="Cambria Math"/>
                                      </w:rPr>
                                      <m:t>b=663</m:t>
                                    </m:r>
                                  </m:oMath>
                                  <w:r>
                                    <w:rPr>
                                      <w:rFonts w:eastAsiaTheme="minorEastAsia"/>
                                    </w:rPr>
                                    <w:t>.</w:t>
                                  </w:r>
                                </w:p>
                                <w:p w14:paraId="0F0D4076" w14:textId="77777777" w:rsidR="00CC40C4" w:rsidRPr="004408A3" w:rsidRDefault="00CC40C4" w:rsidP="00CC40C4">
                                  <w:pPr>
                                    <w:pStyle w:val="Parts"/>
                                    <w:rPr>
                                      <w:rFonts w:eastAsiaTheme="minorEastAsia"/>
                                    </w:rPr>
                                  </w:pPr>
                                </w:p>
                              </w:tc>
                            </w:tr>
                            <w:tr w:rsidR="00CC40C4" w14:paraId="50D71905" w14:textId="77777777" w:rsidTr="004A4688">
                              <w:trPr>
                                <w:trHeight w:hRule="exact" w:val="255"/>
                              </w:trPr>
                              <w:tc>
                                <w:tcPr>
                                  <w:tcW w:w="5000" w:type="pct"/>
                                  <w:shd w:val="clear" w:color="auto" w:fill="E7E6E6" w:themeFill="background2"/>
                                </w:tcPr>
                                <w:p w14:paraId="53146798" w14:textId="77777777" w:rsidR="00CC40C4" w:rsidRPr="00992D52" w:rsidRDefault="00CC40C4" w:rsidP="00CC40C4">
                                  <w:pPr>
                                    <w:pStyle w:val="Part"/>
                                    <w:jc w:val="center"/>
                                    <w:rPr>
                                      <w:b/>
                                    </w:rPr>
                                  </w:pPr>
                                  <w:r w:rsidRPr="00992D52">
                                    <w:rPr>
                                      <w:b/>
                                    </w:rPr>
                                    <w:t>Specific behaviours</w:t>
                                  </w:r>
                                </w:p>
                              </w:tc>
                            </w:tr>
                            <w:tr w:rsidR="00CC40C4" w14:paraId="4ABB62F9" w14:textId="77777777" w:rsidTr="00CC40C4">
                              <w:tc>
                                <w:tcPr>
                                  <w:tcW w:w="5000" w:type="pct"/>
                                </w:tcPr>
                                <w:p w14:paraId="66E7B6BF" w14:textId="77777777" w:rsidR="00CC40C4" w:rsidRDefault="00CC40C4" w:rsidP="00CC40C4">
                                  <w:pPr>
                                    <w:pStyle w:val="Parts"/>
                                  </w:pPr>
                                  <w:r>
                                    <w:sym w:font="Wingdings" w:char="F0FC"/>
                                  </w:r>
                                  <w:r>
                                    <w:t xml:space="preserve"> value of </w:t>
                                  </w:r>
                                  <m:oMath>
                                    <m:r>
                                      <w:rPr>
                                        <w:rFonts w:ascii="Cambria Math" w:hAnsi="Cambria Math"/>
                                      </w:rPr>
                                      <m:t>a</m:t>
                                    </m:r>
                                  </m:oMath>
                                </w:p>
                                <w:p w14:paraId="625AA6BC" w14:textId="77777777" w:rsidR="00CC40C4" w:rsidRDefault="00CC40C4" w:rsidP="00CC40C4">
                                  <w:pPr>
                                    <w:pStyle w:val="Parts"/>
                                  </w:pPr>
                                  <w:r>
                                    <w:rPr>
                                      <w:rFonts w:ascii="Wingdings" w:hAnsi="Wingdings"/>
                                    </w:rPr>
                                    <w:t></w:t>
                                  </w:r>
                                  <w:r>
                                    <w:t xml:space="preserve"> value of </w:t>
                                  </w:r>
                                  <m:oMath>
                                    <m:r>
                                      <w:rPr>
                                        <w:rFonts w:ascii="Cambria Math" w:hAnsi="Cambria Math"/>
                                      </w:rPr>
                                      <m:t>b</m:t>
                                    </m:r>
                                  </m:oMath>
                                </w:p>
                              </w:tc>
                            </w:tr>
                          </w:tbl>
                          <w:p w14:paraId="11D0BAC9"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7CCCB" id="Text Box 9" o:spid="_x0000_s1032" type="#_x0000_t202" style="position:absolute;left:0;text-align:left;margin-left:136.8pt;margin-top:25pt;width:198pt;height:1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4XCRAIAALsEAAAOAAAAZHJzL2Uyb0RvYy54bWysVE1vGjEQvVfqf7B8Lws0Q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1vO&#10;jKgxoq1qA/tCLbuN6DTWT+G0sXALLdSYcq/3UMam29LV8R/tMNiB8/kF2xhMQjm+Hl1NhjBJ2EY3&#10;4/HVdUI/e31unQ9fFdUsCjl3GF7CVJzWPqAUuPYuMZsnXRWrSut0OfulduwkMGfQo6CGMy18gDLn&#10;q/SLVSPEH8+0YU3OJ59Ry/uERAJtkCfC1sETpdDu2gTypIduR8UZiDrqGOmtXFXoeo2Sn4QDBYEU&#10;1io84ig1oUi6SJwdyP38lz76gxmwctaA0jn3P47CKSDxzYAzkf+94Hph1wvmWC8J6I2wsFYmEQ9c&#10;0L1YOqqfsW2LmAUmYSRy5Tz04jJ0i4VtlWqxSE5guRVhbTZWxtAR5DjDbfssnL0MOoAjD9STXUzf&#10;zLvzjS8NLY6ByiqRIeLaoXiBGxuSBnzZ5riCv9+T1+s3Z/4LAAD//wMAUEsDBBQABgAIAAAAIQAH&#10;28Px3wAAAAoBAAAPAAAAZHJzL2Rvd25yZXYueG1sTI/BTsMwDIbvSLxDZCRuLGEV2ShNJ4aENO2C&#10;KOzALWtMU9EkVZKt5e0xJzja/vT7+6vN7AZ2xpj64BXcLgQw9G0wve8UvL8936yBpay90UPwqOAb&#10;E2zqy4tKlyZM/hXPTe4YhfhUagU257HkPLUWnU6LMKKn22eITmcaY8dN1BOFu4EvhZDc6d7TB6tH&#10;fLLYfjUnp2D70vTb3b4I8iPy3Wj3Ez/kTqnrq/nxAVjGOf/B8KtP6lCT0zGcvElsULBcFZJQBXeC&#10;OhEg5T0tjgqKYiWA1xX/X6H+AQAA//8DAFBLAQItABQABgAIAAAAIQC2gziS/gAAAOEBAAATAAAA&#10;AAAAAAAAAAAAAAAAAABbQ29udGVudF9UeXBlc10ueG1sUEsBAi0AFAAGAAgAAAAhADj9If/WAAAA&#10;lAEAAAsAAAAAAAAAAAAAAAAALwEAAF9yZWxzLy5yZWxzUEsBAi0AFAAGAAgAAAAhAEbjhcJEAgAA&#10;uwQAAA4AAAAAAAAAAAAAAAAALgIAAGRycy9lMm9Eb2MueG1sUEsBAi0AFAAGAAgAAAAhAAfbw/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33"/>
                      </w:tblGrid>
                      <w:tr w:rsidR="00CC40C4" w14:paraId="67D6DC0C" w14:textId="77777777" w:rsidTr="004A4688">
                        <w:trPr>
                          <w:trHeight w:hRule="exact" w:val="255"/>
                        </w:trPr>
                        <w:tc>
                          <w:tcPr>
                            <w:tcW w:w="5000" w:type="pct"/>
                            <w:shd w:val="clear" w:color="auto" w:fill="E7E6E6" w:themeFill="background2"/>
                          </w:tcPr>
                          <w:p w14:paraId="6A089F5E" w14:textId="77777777" w:rsidR="00CC40C4" w:rsidRPr="00992D52" w:rsidRDefault="00CC40C4" w:rsidP="00CC40C4">
                            <w:pPr>
                              <w:pStyle w:val="Part"/>
                              <w:jc w:val="center"/>
                              <w:rPr>
                                <w:b/>
                              </w:rPr>
                            </w:pPr>
                            <w:r w:rsidRPr="00992D52">
                              <w:rPr>
                                <w:b/>
                              </w:rPr>
                              <w:t>Solution</w:t>
                            </w:r>
                          </w:p>
                        </w:tc>
                      </w:tr>
                      <w:tr w:rsidR="00CC40C4" w14:paraId="0A6EADF6" w14:textId="77777777" w:rsidTr="00CC40C4">
                        <w:tc>
                          <w:tcPr>
                            <w:tcW w:w="5000" w:type="pct"/>
                          </w:tcPr>
                          <w:p w14:paraId="38C49EB6" w14:textId="77777777" w:rsidR="00CC40C4" w:rsidRPr="004408A3"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=646+</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-17</m:t>
                                    </m:r>
                                  </m:e>
                                </m:d>
                                <m:r>
                                  <m:rPr>
                                    <m:sty m:val="p"/>
                                  </m:rPr>
                                  <w:rPr>
                                    <w:rFonts w:eastAsiaTheme="minorEastAsia"/>
                                  </w:rPr>
                                  <w:br/>
                                </m:r>
                              </m:oMath>
                              <m:oMath>
                                <m:r>
                                  <m:rPr>
                                    <m:aln/>
                                  </m:rPr>
                                  <w:rPr>
                                    <w:rFonts w:ascii="Cambria Math" w:eastAsiaTheme="minorEastAsia" w:hAnsi="Cambria Math"/>
                                  </w:rPr>
                                  <m:t>=646-17n+17</m:t>
                                </m:r>
                                <m:r>
                                  <m:rPr>
                                    <m:sty m:val="p"/>
                                  </m:rPr>
                                  <w:rPr>
                                    <w:rFonts w:eastAsiaTheme="minorEastAsia"/>
                                  </w:rPr>
                                  <w:br/>
                                </m:r>
                              </m:oMath>
                              <m:oMath>
                                <m:r>
                                  <m:rPr>
                                    <m:aln/>
                                  </m:rPr>
                                  <w:rPr>
                                    <w:rFonts w:ascii="Cambria Math" w:eastAsiaTheme="minorEastAsia" w:hAnsi="Cambria Math"/>
                                  </w:rPr>
                                  <m:t>=663-17n</m:t>
                                </m:r>
                              </m:oMath>
                            </m:oMathPara>
                          </w:p>
                          <w:p w14:paraId="6A098A99" w14:textId="77777777" w:rsidR="00CC40C4" w:rsidRDefault="00CC40C4" w:rsidP="00CC40C4">
                            <w:pPr>
                              <w:pStyle w:val="Parts"/>
                              <w:rPr>
                                <w:rFonts w:eastAsiaTheme="minorEastAsia"/>
                              </w:rPr>
                            </w:pPr>
                          </w:p>
                          <w:p w14:paraId="0B1711A9" w14:textId="77777777" w:rsidR="00CC40C4" w:rsidRDefault="00CC40C4" w:rsidP="00CC40C4">
                            <w:pPr>
                              <w:pStyle w:val="Parts"/>
                              <w:rPr>
                                <w:rFonts w:eastAsiaTheme="minorEastAsia"/>
                              </w:rPr>
                            </w:pPr>
                            <w:r>
                              <w:rPr>
                                <w:rFonts w:eastAsiaTheme="minorEastAsia"/>
                              </w:rPr>
                              <w:t xml:space="preserve">Hence </w:t>
                            </w:r>
                            <m:oMath>
                              <m:r>
                                <w:rPr>
                                  <w:rFonts w:ascii="Cambria Math" w:eastAsiaTheme="minorEastAsia" w:hAnsi="Cambria Math"/>
                                </w:rPr>
                                <m:t>a=-17</m:t>
                              </m:r>
                            </m:oMath>
                            <w:r>
                              <w:rPr>
                                <w:rFonts w:eastAsiaTheme="minorEastAsia"/>
                              </w:rPr>
                              <w:t xml:space="preserve"> and </w:t>
                            </w:r>
                            <m:oMath>
                              <m:r>
                                <w:rPr>
                                  <w:rFonts w:ascii="Cambria Math" w:eastAsiaTheme="minorEastAsia" w:hAnsi="Cambria Math"/>
                                </w:rPr>
                                <m:t>b=663</m:t>
                              </m:r>
                            </m:oMath>
                            <w:r>
                              <w:rPr>
                                <w:rFonts w:eastAsiaTheme="minorEastAsia"/>
                              </w:rPr>
                              <w:t>.</w:t>
                            </w:r>
                          </w:p>
                          <w:p w14:paraId="0F0D4076" w14:textId="77777777" w:rsidR="00CC40C4" w:rsidRPr="004408A3" w:rsidRDefault="00CC40C4" w:rsidP="00CC40C4">
                            <w:pPr>
                              <w:pStyle w:val="Parts"/>
                              <w:rPr>
                                <w:rFonts w:eastAsiaTheme="minorEastAsia"/>
                              </w:rPr>
                            </w:pPr>
                          </w:p>
                        </w:tc>
                      </w:tr>
                      <w:tr w:rsidR="00CC40C4" w14:paraId="50D71905" w14:textId="77777777" w:rsidTr="004A4688">
                        <w:trPr>
                          <w:trHeight w:hRule="exact" w:val="255"/>
                        </w:trPr>
                        <w:tc>
                          <w:tcPr>
                            <w:tcW w:w="5000" w:type="pct"/>
                            <w:shd w:val="clear" w:color="auto" w:fill="E7E6E6" w:themeFill="background2"/>
                          </w:tcPr>
                          <w:p w14:paraId="53146798" w14:textId="77777777" w:rsidR="00CC40C4" w:rsidRPr="00992D52" w:rsidRDefault="00CC40C4" w:rsidP="00CC40C4">
                            <w:pPr>
                              <w:pStyle w:val="Part"/>
                              <w:jc w:val="center"/>
                              <w:rPr>
                                <w:b/>
                              </w:rPr>
                            </w:pPr>
                            <w:r w:rsidRPr="00992D52">
                              <w:rPr>
                                <w:b/>
                              </w:rPr>
                              <w:t>Specific behaviours</w:t>
                            </w:r>
                          </w:p>
                        </w:tc>
                      </w:tr>
                      <w:tr w:rsidR="00CC40C4" w14:paraId="4ABB62F9" w14:textId="77777777" w:rsidTr="00CC40C4">
                        <w:tc>
                          <w:tcPr>
                            <w:tcW w:w="5000" w:type="pct"/>
                          </w:tcPr>
                          <w:p w14:paraId="66E7B6BF" w14:textId="77777777" w:rsidR="00CC40C4" w:rsidRDefault="00CC40C4" w:rsidP="00CC40C4">
                            <w:pPr>
                              <w:pStyle w:val="Parts"/>
                            </w:pPr>
                            <w:r>
                              <w:sym w:font="Wingdings" w:char="F0FC"/>
                            </w:r>
                            <w:r>
                              <w:t xml:space="preserve"> value of </w:t>
                            </w:r>
                            <m:oMath>
                              <m:r>
                                <w:rPr>
                                  <w:rFonts w:ascii="Cambria Math" w:hAnsi="Cambria Math"/>
                                </w:rPr>
                                <m:t>a</m:t>
                              </m:r>
                            </m:oMath>
                          </w:p>
                          <w:p w14:paraId="625AA6BC" w14:textId="77777777" w:rsidR="00CC40C4" w:rsidRDefault="00CC40C4" w:rsidP="00CC40C4">
                            <w:pPr>
                              <w:pStyle w:val="Parts"/>
                            </w:pPr>
                            <w:r>
                              <w:rPr>
                                <w:rFonts w:ascii="Wingdings" w:hAnsi="Wingdings"/>
                              </w:rPr>
                              <w:t></w:t>
                            </w:r>
                            <w:r>
                              <w:t xml:space="preserve"> value of </w:t>
                            </w:r>
                            <m:oMath>
                              <m:r>
                                <w:rPr>
                                  <w:rFonts w:ascii="Cambria Math" w:hAnsi="Cambria Math"/>
                                </w:rPr>
                                <m:t>b</m:t>
                              </m:r>
                            </m:oMath>
                          </w:p>
                        </w:tc>
                      </w:tr>
                    </w:tbl>
                    <w:p w14:paraId="11D0BAC9" w14:textId="77777777" w:rsidR="00CC40C4" w:rsidRDefault="00CC40C4" w:rsidP="00CC40C4">
                      <w:pPr>
                        <w:pStyle w:val="Part"/>
                      </w:pPr>
                    </w:p>
                  </w:txbxContent>
                </v:textbox>
              </v:shape>
            </w:pict>
          </mc:Fallback>
        </mc:AlternateContent>
      </w:r>
      <w:r>
        <w:t>(c)</w:t>
      </w:r>
      <w:r>
        <w:tab/>
        <w:t xml:space="preserve">The </w:t>
      </w:r>
      <m:oMath>
        <m:r>
          <w:rPr>
            <w:rFonts w:ascii="Cambria Math" w:hAnsi="Cambria Math"/>
          </w:rPr>
          <m:t>n</m:t>
        </m:r>
      </m:oMath>
      <w:r>
        <w:rPr>
          <w:rFonts w:eastAsiaTheme="minorEastAsia"/>
          <w:vertAlign w:val="superscript"/>
        </w:rPr>
        <w:t>th</w:t>
      </w:r>
      <w:r>
        <w:t xml:space="preserve"> term rule for</w:t>
      </w:r>
      <w:r w:rsidRPr="00E56476">
        <w:t xml:space="preserve"> </w:t>
      </w:r>
      <w:r>
        <w:t xml:space="preserve">this sequence is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=b+an</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4B975F70" w14:textId="77777777" w:rsidR="00781E97" w:rsidRDefault="00781E97" w:rsidP="00CC40C4">
      <w:pPr>
        <w:pStyle w:val="Parta"/>
        <w:rPr>
          <w:rFonts w:eastAsiaTheme="minorEastAsia"/>
        </w:rPr>
      </w:pPr>
    </w:p>
    <w:p w14:paraId="09351BDD" w14:textId="77777777" w:rsidR="00781E97" w:rsidRDefault="00781E97" w:rsidP="00CC40C4">
      <w:pPr>
        <w:pStyle w:val="Parta"/>
        <w:rPr>
          <w:rFonts w:eastAsiaTheme="minorEastAsia"/>
        </w:rPr>
      </w:pPr>
    </w:p>
    <w:p w14:paraId="557AAE66" w14:textId="77777777" w:rsidR="00781E97" w:rsidRDefault="00781E97" w:rsidP="00CC40C4">
      <w:pPr>
        <w:pStyle w:val="Parta"/>
        <w:rPr>
          <w:rFonts w:eastAsiaTheme="minorEastAsia"/>
        </w:rPr>
      </w:pPr>
    </w:p>
    <w:p w14:paraId="5E8152F9" w14:textId="77777777" w:rsidR="00781E97" w:rsidRDefault="00781E97" w:rsidP="00CC40C4">
      <w:pPr>
        <w:pStyle w:val="Parta"/>
        <w:rPr>
          <w:rFonts w:eastAsiaTheme="minorEastAsia"/>
        </w:rPr>
      </w:pPr>
    </w:p>
    <w:p w14:paraId="22590515" w14:textId="77777777" w:rsidR="00781E97" w:rsidRDefault="00781E97" w:rsidP="00CC40C4">
      <w:pPr>
        <w:pStyle w:val="Parta"/>
        <w:rPr>
          <w:rFonts w:eastAsiaTheme="minorEastAsia"/>
        </w:rPr>
      </w:pPr>
    </w:p>
    <w:p w14:paraId="4C24BC50" w14:textId="77777777" w:rsidR="00781E97" w:rsidRDefault="00781E97" w:rsidP="00CC40C4">
      <w:pPr>
        <w:pStyle w:val="Parta"/>
        <w:rPr>
          <w:rFonts w:eastAsiaTheme="minorEastAsia"/>
        </w:rPr>
      </w:pPr>
    </w:p>
    <w:p w14:paraId="3859200E" w14:textId="77777777" w:rsidR="00781E97" w:rsidRDefault="00781E97" w:rsidP="00CC40C4">
      <w:pPr>
        <w:pStyle w:val="Parta"/>
        <w:rPr>
          <w:rFonts w:eastAsiaTheme="minorEastAsia"/>
        </w:rPr>
      </w:pPr>
    </w:p>
    <w:p w14:paraId="4E2F8E81" w14:textId="77777777" w:rsidR="00781E97" w:rsidRDefault="00781E97" w:rsidP="00CC40C4">
      <w:pPr>
        <w:pStyle w:val="Parta"/>
        <w:rPr>
          <w:rFonts w:eastAsiaTheme="minorEastAsia"/>
        </w:rPr>
      </w:pPr>
    </w:p>
    <w:p w14:paraId="117AC767" w14:textId="77777777" w:rsidR="00781E97" w:rsidRDefault="00781E97" w:rsidP="00CC40C4">
      <w:pPr>
        <w:pStyle w:val="Parta"/>
        <w:rPr>
          <w:rFonts w:eastAsiaTheme="minorEastAsia"/>
        </w:rPr>
      </w:pPr>
    </w:p>
    <w:p w14:paraId="2E407A68" w14:textId="77777777" w:rsidR="00781E97" w:rsidRDefault="00781E97" w:rsidP="00CC40C4">
      <w:pPr>
        <w:pStyle w:val="Parta"/>
        <w:rPr>
          <w:rFonts w:eastAsiaTheme="minorEastAsia"/>
        </w:rPr>
      </w:pPr>
    </w:p>
    <w:p w14:paraId="7AA4C643" w14:textId="77777777" w:rsidR="00781E97" w:rsidRDefault="00781E97" w:rsidP="00CC40C4">
      <w:pPr>
        <w:pStyle w:val="Parta"/>
        <w:rPr>
          <w:rFonts w:eastAsiaTheme="minorEastAsia"/>
        </w:rPr>
      </w:pPr>
    </w:p>
    <w:p w14:paraId="1E56FA6B" w14:textId="77777777" w:rsidR="00781E97" w:rsidRDefault="00781E97" w:rsidP="00CC40C4">
      <w:pPr>
        <w:pStyle w:val="Parta"/>
        <w:rPr>
          <w:rFonts w:eastAsiaTheme="minorEastAsia"/>
        </w:rPr>
      </w:pPr>
    </w:p>
    <w:p w14:paraId="09D19AF0" w14:textId="77777777" w:rsidR="00781E97" w:rsidRDefault="00781E97" w:rsidP="00CC40C4">
      <w:pPr>
        <w:pStyle w:val="Parta"/>
        <w:rPr>
          <w:rFonts w:eastAsiaTheme="minorEastAsia"/>
        </w:rPr>
      </w:pPr>
    </w:p>
    <w:p w14:paraId="4931A847" w14:textId="77777777" w:rsidR="00781E97" w:rsidRDefault="00781E97" w:rsidP="00CC40C4">
      <w:pPr>
        <w:pStyle w:val="Parta"/>
        <w:rPr>
          <w:rFonts w:eastAsiaTheme="minorEastAsia"/>
        </w:rPr>
      </w:pPr>
      <w:r>
        <w:rPr>
          <w:rFonts w:eastAsiaTheme="minorEastAsia"/>
        </w:rPr>
        <w:t>(d)</w:t>
      </w:r>
      <w:r>
        <w:rPr>
          <w:rFonts w:eastAsiaTheme="minorEastAsia"/>
        </w:rPr>
        <w:tab/>
        <w:t xml:space="preserve">At the start of day </w:t>
      </w:r>
      <m:oMath>
        <m:r>
          <w:rPr>
            <w:rFonts w:ascii="Cambria Math" w:eastAsiaTheme="minorEastAsia" w:hAnsi="Cambria Math"/>
          </w:rPr>
          <m:t>k</m:t>
        </m:r>
      </m:oMath>
      <w:r>
        <w:rPr>
          <w:rFonts w:eastAsiaTheme="minorEastAsia"/>
        </w:rPr>
        <w:t xml:space="preserve">, fewer than </w:t>
      </w:r>
      <m:oMath>
        <m:r>
          <w:rPr>
            <w:rFonts w:ascii="Cambria Math" w:eastAsiaTheme="minorEastAsia" w:hAnsi="Cambria Math"/>
          </w:rPr>
          <m:t>50</m:t>
        </m:r>
      </m:oMath>
      <w:r>
        <w:rPr>
          <w:rFonts w:eastAsiaTheme="minorEastAsia"/>
        </w:rPr>
        <w:t xml:space="preserve"> tickets remain. State the value of </w:t>
      </w:r>
      <m:oMath>
        <m:r>
          <w:rPr>
            <w:rFonts w:ascii="Cambria Math" w:eastAsiaTheme="minorEastAsia" w:hAnsi="Cambria Math"/>
          </w:rPr>
          <m:t>k</m:t>
        </m:r>
      </m:oMath>
      <w:r>
        <w:rPr>
          <w:rFonts w:eastAsiaTheme="minorEastAsia"/>
        </w:rPr>
        <w:t>.</w:t>
      </w:r>
      <w:r>
        <w:rPr>
          <w:rFonts w:eastAsiaTheme="minorEastAsia"/>
        </w:rPr>
        <w:tab/>
        <w:t>(1 mark)</w:t>
      </w:r>
    </w:p>
    <w:p w14:paraId="11118363" w14:textId="77777777" w:rsidR="00781E97" w:rsidRDefault="00781E97" w:rsidP="00CC40C4">
      <w:pPr>
        <w:pStyle w:val="Parta"/>
      </w:pPr>
      <w:r>
        <w:rPr>
          <w:noProof/>
          <w:lang w:eastAsia="en-AU"/>
        </w:rPr>
        <mc:AlternateContent>
          <mc:Choice Requires="wps">
            <w:drawing>
              <wp:anchor distT="0" distB="0" distL="114300" distR="114300" simplePos="0" relativeHeight="251665408" behindDoc="0" locked="0" layoutInCell="1" allowOverlap="1" wp14:anchorId="1FC6DE02" wp14:editId="2B3FA860">
                <wp:simplePos x="0" y="0"/>
                <wp:positionH relativeFrom="column">
                  <wp:posOffset>1781810</wp:posOffset>
                </wp:positionH>
                <wp:positionV relativeFrom="paragraph">
                  <wp:posOffset>62230</wp:posOffset>
                </wp:positionV>
                <wp:extent cx="1758950" cy="90805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17589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45"/>
                            </w:tblGrid>
                            <w:tr w:rsidR="00CC40C4" w14:paraId="0064A756" w14:textId="77777777" w:rsidTr="004A4688">
                              <w:trPr>
                                <w:trHeight w:hRule="exact" w:val="255"/>
                              </w:trPr>
                              <w:tc>
                                <w:tcPr>
                                  <w:tcW w:w="5000" w:type="pct"/>
                                  <w:shd w:val="clear" w:color="auto" w:fill="E7E6E6" w:themeFill="background2"/>
                                </w:tcPr>
                                <w:p w14:paraId="2F70406F" w14:textId="77777777" w:rsidR="00CC40C4" w:rsidRPr="00992D52" w:rsidRDefault="00CC40C4" w:rsidP="00CC40C4">
                                  <w:pPr>
                                    <w:pStyle w:val="Part"/>
                                    <w:jc w:val="center"/>
                                    <w:rPr>
                                      <w:b/>
                                    </w:rPr>
                                  </w:pPr>
                                  <w:r w:rsidRPr="00992D52">
                                    <w:rPr>
                                      <w:b/>
                                    </w:rPr>
                                    <w:t>Solution</w:t>
                                  </w:r>
                                </w:p>
                              </w:tc>
                            </w:tr>
                            <w:tr w:rsidR="00CC40C4" w14:paraId="04E4AE71" w14:textId="77777777" w:rsidTr="00CC40C4">
                              <w:tc>
                                <w:tcPr>
                                  <w:tcW w:w="5000" w:type="pct"/>
                                </w:tcPr>
                                <w:p w14:paraId="30744CE2" w14:textId="77777777" w:rsidR="00CC40C4" w:rsidRPr="0030001A" w:rsidRDefault="00CC40C4" w:rsidP="00CC40C4">
                                  <w:pPr>
                                    <w:pStyle w:val="Parts"/>
                                    <w:rPr>
                                      <w:rFonts w:eastAsiaTheme="minorEastAsia"/>
                                    </w:rPr>
                                  </w:pPr>
                                  <m:oMathPara>
                                    <m:oMath>
                                      <m:r>
                                        <w:rPr>
                                          <w:rFonts w:ascii="Cambria Math" w:hAnsi="Cambria Math"/>
                                        </w:rPr>
                                        <m:t>k=37</m:t>
                                      </m:r>
                                    </m:oMath>
                                  </m:oMathPara>
                                </w:p>
                                <w:p w14:paraId="78B64E3F" w14:textId="77777777" w:rsidR="00CC40C4" w:rsidRPr="0030001A" w:rsidRDefault="00CC40C4" w:rsidP="00CC40C4">
                                  <w:pPr>
                                    <w:pStyle w:val="Parts"/>
                                    <w:rPr>
                                      <w:rFonts w:eastAsiaTheme="minorEastAsia"/>
                                    </w:rPr>
                                  </w:pPr>
                                </w:p>
                              </w:tc>
                            </w:tr>
                            <w:tr w:rsidR="00CC40C4" w14:paraId="592182A5" w14:textId="77777777" w:rsidTr="004A4688">
                              <w:trPr>
                                <w:trHeight w:hRule="exact" w:val="255"/>
                              </w:trPr>
                              <w:tc>
                                <w:tcPr>
                                  <w:tcW w:w="5000" w:type="pct"/>
                                  <w:shd w:val="clear" w:color="auto" w:fill="E7E6E6" w:themeFill="background2"/>
                                </w:tcPr>
                                <w:p w14:paraId="5404D9B9" w14:textId="77777777" w:rsidR="00CC40C4" w:rsidRPr="00992D52" w:rsidRDefault="00CC40C4" w:rsidP="00CC40C4">
                                  <w:pPr>
                                    <w:pStyle w:val="Part"/>
                                    <w:jc w:val="center"/>
                                    <w:rPr>
                                      <w:b/>
                                    </w:rPr>
                                  </w:pPr>
                                  <w:r w:rsidRPr="00992D52">
                                    <w:rPr>
                                      <w:b/>
                                    </w:rPr>
                                    <w:t>Specific behaviours</w:t>
                                  </w:r>
                                </w:p>
                              </w:tc>
                            </w:tr>
                            <w:tr w:rsidR="00CC40C4" w14:paraId="4378F17B" w14:textId="77777777" w:rsidTr="00CC40C4">
                              <w:tc>
                                <w:tcPr>
                                  <w:tcW w:w="5000" w:type="pct"/>
                                </w:tcPr>
                                <w:p w14:paraId="759DD81E" w14:textId="77777777" w:rsidR="00CC40C4" w:rsidRDefault="00CC40C4" w:rsidP="00CC40C4">
                                  <w:pPr>
                                    <w:pStyle w:val="Parts"/>
                                  </w:pPr>
                                  <w:r>
                                    <w:sym w:font="Wingdings" w:char="F0FC"/>
                                  </w:r>
                                  <w:r>
                                    <w:t xml:space="preserve"> correct value</w:t>
                                  </w:r>
                                </w:p>
                              </w:tc>
                            </w:tr>
                          </w:tbl>
                          <w:p w14:paraId="11D4DBD2"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6DE02" id="Text Box 10" o:spid="_x0000_s1033" type="#_x0000_t202" style="position:absolute;left:0;text-align:left;margin-left:140.3pt;margin-top:4.9pt;width:138.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6bQAIAALwEAAAOAAAAZHJzL2Uyb0RvYy54bWysVE1vGjEQvVfqf7B8LwupkhDEElEiqkoo&#10;iQRVzsbrhZW8Htc27NJf32cvS9q0pyoczHg+nmfezOz0vq01OyrnKzI5Hw2GnCkjqajMLuffN8tP&#10;Y858EKYQmozK+Ul5fj/7+GHa2Im6oj3pQjkGEOMnjc35PgQ7yTIv96oWfkBWGRhLcrUIuLpdVjjR&#10;AL3W2dVweJM15ArrSCrvoX3ojHyW8MtSyfBUll4FpnOO3EI6XTq38cxmUzHZOWH3lTynIf4ji1pU&#10;Bo9eoB5EEOzgqr+g6ko68lSGgaQ6o7KspEo1oJrR8E01672wKtUCcry90OTfD1Y+Hp8dqwr0DvQY&#10;UaNHG9UG9oVaBhX4aayfwG1t4Rha6OHb6z2Usey2dHX8R0EMdkCdLuxGNBmDbq/Hd9cwSdjuhuMh&#10;ZMBnr9HW+fBVUc2ikHOH7iVSxXHlQ+fau8THPOmqWFZap8vJL7RjR4FGYz4KajjTwgcoc75Mv/Nr&#10;f4Rpw5qc33xGLu8DiXK0QVWRtY6dKIV22yaWb3vmtlScQKijbiS9lcsKVa+Q8rNwmEEQhb0KTzhK&#10;TUiSzhJne3I//6WP/hgNWDlrMNM59z8Owikw8c1gaAAZesH1wrYXzKFeENgbYWOtTCICXNC9WDqq&#10;X7Bu8/gKTMJIvJXz0IuL0G0W1lWq+Tw5YcytCCuztjJCR5JjDzfti3D23OiAEXmkftrF5E2/O98Y&#10;aWh+CFRWaRgirx2LZ7qxImmczuscd/D3e/J6/ejMfgEAAP//AwBQSwMEFAAGAAgAAAAhAOQqLK3e&#10;AAAACQEAAA8AAABkcnMvZG93bnJldi54bWxMj8FOwzAQRO9I/IO1SNyoQ1BCCHEqioRU9YII9NCb&#10;myxxRLyObLcJf89yguNoRjNvqvViR3FGHwZHCm5XCQik1nUD9Qo+3l9uChAhaur06AgVfGOAdX15&#10;UemyczO94bmJveASCqVWYGKcSilDa9DqsHITEnufzlsdWfpedl7PXG5HmSZJLq0eiBeMnvDZYPvV&#10;nKyCzWszbLa7O5cfvNxOZjfLfeyVur5anh5BRFziXxh+8RkdamY6uhN1QYwK0iLJOarggR+wn2X3&#10;rI8czNICZF3J/w/qHwAAAP//AwBQSwECLQAUAAYACAAAACEAtoM4kv4AAADhAQAAEwAAAAAAAAAA&#10;AAAAAAAAAAAAW0NvbnRlbnRfVHlwZXNdLnhtbFBLAQItABQABgAIAAAAIQA4/SH/1gAAAJQBAAAL&#10;AAAAAAAAAAAAAAAAAC8BAABfcmVscy8ucmVsc1BLAQItABQABgAIAAAAIQBMfI6bQAIAALwEAAAO&#10;AAAAAAAAAAAAAAAAAC4CAABkcnMvZTJvRG9jLnhtbFBLAQItABQABgAIAAAAIQDkKiyt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45"/>
                      </w:tblGrid>
                      <w:tr w:rsidR="00CC40C4" w14:paraId="0064A756" w14:textId="77777777" w:rsidTr="004A4688">
                        <w:trPr>
                          <w:trHeight w:hRule="exact" w:val="255"/>
                        </w:trPr>
                        <w:tc>
                          <w:tcPr>
                            <w:tcW w:w="5000" w:type="pct"/>
                            <w:shd w:val="clear" w:color="auto" w:fill="E7E6E6" w:themeFill="background2"/>
                          </w:tcPr>
                          <w:p w14:paraId="2F70406F" w14:textId="77777777" w:rsidR="00CC40C4" w:rsidRPr="00992D52" w:rsidRDefault="00CC40C4" w:rsidP="00CC40C4">
                            <w:pPr>
                              <w:pStyle w:val="Part"/>
                              <w:jc w:val="center"/>
                              <w:rPr>
                                <w:b/>
                              </w:rPr>
                            </w:pPr>
                            <w:r w:rsidRPr="00992D52">
                              <w:rPr>
                                <w:b/>
                              </w:rPr>
                              <w:t>Solution</w:t>
                            </w:r>
                          </w:p>
                        </w:tc>
                      </w:tr>
                      <w:tr w:rsidR="00CC40C4" w14:paraId="04E4AE71" w14:textId="77777777" w:rsidTr="00CC40C4">
                        <w:tc>
                          <w:tcPr>
                            <w:tcW w:w="5000" w:type="pct"/>
                          </w:tcPr>
                          <w:p w14:paraId="30744CE2" w14:textId="77777777" w:rsidR="00CC40C4" w:rsidRPr="0030001A" w:rsidRDefault="00CC40C4" w:rsidP="00CC40C4">
                            <w:pPr>
                              <w:pStyle w:val="Parts"/>
                              <w:rPr>
                                <w:rFonts w:eastAsiaTheme="minorEastAsia"/>
                              </w:rPr>
                            </w:pPr>
                            <m:oMathPara>
                              <m:oMath>
                                <m:r>
                                  <w:rPr>
                                    <w:rFonts w:ascii="Cambria Math" w:hAnsi="Cambria Math"/>
                                  </w:rPr>
                                  <m:t>k=37</m:t>
                                </m:r>
                              </m:oMath>
                            </m:oMathPara>
                          </w:p>
                          <w:p w14:paraId="78B64E3F" w14:textId="77777777" w:rsidR="00CC40C4" w:rsidRPr="0030001A" w:rsidRDefault="00CC40C4" w:rsidP="00CC40C4">
                            <w:pPr>
                              <w:pStyle w:val="Parts"/>
                              <w:rPr>
                                <w:rFonts w:eastAsiaTheme="minorEastAsia"/>
                              </w:rPr>
                            </w:pPr>
                          </w:p>
                        </w:tc>
                      </w:tr>
                      <w:tr w:rsidR="00CC40C4" w14:paraId="592182A5" w14:textId="77777777" w:rsidTr="004A4688">
                        <w:trPr>
                          <w:trHeight w:hRule="exact" w:val="255"/>
                        </w:trPr>
                        <w:tc>
                          <w:tcPr>
                            <w:tcW w:w="5000" w:type="pct"/>
                            <w:shd w:val="clear" w:color="auto" w:fill="E7E6E6" w:themeFill="background2"/>
                          </w:tcPr>
                          <w:p w14:paraId="5404D9B9" w14:textId="77777777" w:rsidR="00CC40C4" w:rsidRPr="00992D52" w:rsidRDefault="00CC40C4" w:rsidP="00CC40C4">
                            <w:pPr>
                              <w:pStyle w:val="Part"/>
                              <w:jc w:val="center"/>
                              <w:rPr>
                                <w:b/>
                              </w:rPr>
                            </w:pPr>
                            <w:r w:rsidRPr="00992D52">
                              <w:rPr>
                                <w:b/>
                              </w:rPr>
                              <w:t>Specific behaviours</w:t>
                            </w:r>
                          </w:p>
                        </w:tc>
                      </w:tr>
                      <w:tr w:rsidR="00CC40C4" w14:paraId="4378F17B" w14:textId="77777777" w:rsidTr="00CC40C4">
                        <w:tc>
                          <w:tcPr>
                            <w:tcW w:w="5000" w:type="pct"/>
                          </w:tcPr>
                          <w:p w14:paraId="759DD81E" w14:textId="77777777" w:rsidR="00CC40C4" w:rsidRDefault="00CC40C4" w:rsidP="00CC40C4">
                            <w:pPr>
                              <w:pStyle w:val="Parts"/>
                            </w:pPr>
                            <w:r>
                              <w:sym w:font="Wingdings" w:char="F0FC"/>
                            </w:r>
                            <w:r>
                              <w:t xml:space="preserve"> correct value</w:t>
                            </w:r>
                          </w:p>
                        </w:tc>
                      </w:tr>
                    </w:tbl>
                    <w:p w14:paraId="11D4DBD2" w14:textId="77777777" w:rsidR="00CC40C4" w:rsidRDefault="00CC40C4" w:rsidP="00CC40C4">
                      <w:pPr>
                        <w:pStyle w:val="Part"/>
                      </w:pPr>
                    </w:p>
                  </w:txbxContent>
                </v:textbox>
              </v:shape>
            </w:pict>
          </mc:Fallback>
        </mc:AlternateContent>
      </w:r>
    </w:p>
    <w:p w14:paraId="778DF7C7" w14:textId="34C5307F" w:rsidR="00781E97" w:rsidRDefault="00781E97">
      <w:pPr>
        <w:spacing w:after="160" w:line="259" w:lineRule="auto"/>
        <w:contextualSpacing w:val="0"/>
        <w:rPr>
          <w:b/>
          <w:szCs w:val="24"/>
          <w:lang w:val="en-US"/>
        </w:rPr>
      </w:pPr>
      <w:r>
        <w:br w:type="page"/>
      </w:r>
    </w:p>
    <w:p w14:paraId="0BE250DB" w14:textId="79397270" w:rsidR="00781E97" w:rsidRDefault="00781E97" w:rsidP="00781E97">
      <w:pPr>
        <w:pStyle w:val="QNum"/>
      </w:pPr>
      <w:r>
        <w:lastRenderedPageBreak/>
        <w:t>Question 11</w:t>
      </w:r>
      <w:r>
        <w:tab/>
        <w:t>(11 marks)</w:t>
      </w:r>
    </w:p>
    <w:p w14:paraId="5CB01AF9" w14:textId="77777777" w:rsidR="00781E97" w:rsidRDefault="00781E97" w:rsidP="00CC40C4">
      <w:pPr>
        <w:pStyle w:val="Part"/>
      </w:pPr>
      <w:r>
        <w:t>The scatterplot and table below show the length (</w:t>
      </w:r>
      <m:oMath>
        <m:r>
          <w:rPr>
            <w:rFonts w:ascii="Cambria Math" w:hAnsi="Cambria Math"/>
          </w:rPr>
          <m:t>L</m:t>
        </m:r>
      </m:oMath>
      <w:r>
        <w:t>) and the weight (</w:t>
      </w:r>
      <m:oMath>
        <m:r>
          <w:rPr>
            <w:rFonts w:ascii="Cambria Math" w:hAnsi="Cambria Math"/>
          </w:rPr>
          <m:t>W</m:t>
        </m:r>
      </m:oMath>
      <w:r>
        <w:t>) of some mackerel, a species of fish.</w:t>
      </w:r>
    </w:p>
    <w:p w14:paraId="6B07B0D3" w14:textId="77777777" w:rsidR="00781E97" w:rsidRDefault="00781E97" w:rsidP="00CC40C4">
      <w:pPr>
        <w:pStyle w:val="Part"/>
      </w:pPr>
    </w:p>
    <w:tbl>
      <w:tblPr>
        <w:tblStyle w:val="TableGrid"/>
        <w:tblW w:w="0" w:type="auto"/>
        <w:tblLook w:val="04A0" w:firstRow="1" w:lastRow="0" w:firstColumn="1" w:lastColumn="0" w:noHBand="0" w:noVBand="1"/>
      </w:tblPr>
      <w:tblGrid>
        <w:gridCol w:w="874"/>
        <w:gridCol w:w="706"/>
        <w:gridCol w:w="706"/>
        <w:gridCol w:w="707"/>
        <w:gridCol w:w="706"/>
        <w:gridCol w:w="707"/>
        <w:gridCol w:w="706"/>
        <w:gridCol w:w="706"/>
        <w:gridCol w:w="707"/>
        <w:gridCol w:w="706"/>
        <w:gridCol w:w="707"/>
        <w:gridCol w:w="706"/>
        <w:gridCol w:w="707"/>
      </w:tblGrid>
      <w:tr w:rsidR="00781E97" w14:paraId="100BC43D" w14:textId="77777777" w:rsidTr="00CC40C4">
        <w:trPr>
          <w:trHeight w:val="340"/>
        </w:trPr>
        <w:tc>
          <w:tcPr>
            <w:tcW w:w="0" w:type="auto"/>
            <w:vAlign w:val="center"/>
          </w:tcPr>
          <w:p w14:paraId="21177DD9" w14:textId="77777777" w:rsidR="00781E97" w:rsidRDefault="00781E97" w:rsidP="00CC40C4">
            <w:pPr>
              <w:pStyle w:val="Part"/>
              <w:jc w:val="center"/>
            </w:pPr>
            <m:oMath>
              <m:r>
                <w:rPr>
                  <w:rFonts w:ascii="Cambria Math" w:hAnsi="Cambria Math"/>
                </w:rPr>
                <m:t>L</m:t>
              </m:r>
            </m:oMath>
            <w:r>
              <w:t xml:space="preserve"> (cm)</w:t>
            </w:r>
          </w:p>
        </w:tc>
        <w:tc>
          <w:tcPr>
            <w:tcW w:w="706" w:type="dxa"/>
            <w:vAlign w:val="center"/>
          </w:tcPr>
          <w:p w14:paraId="1D43B697" w14:textId="77777777" w:rsidR="00781E97" w:rsidRDefault="00781E97" w:rsidP="00CC40C4">
            <w:pPr>
              <w:pStyle w:val="Part"/>
              <w:jc w:val="center"/>
            </w:pPr>
            <m:oMathPara>
              <m:oMath>
                <m:r>
                  <w:rPr>
                    <w:rFonts w:ascii="Cambria Math" w:hAnsi="Cambria Math"/>
                  </w:rPr>
                  <m:t>25</m:t>
                </m:r>
              </m:oMath>
            </m:oMathPara>
          </w:p>
        </w:tc>
        <w:tc>
          <w:tcPr>
            <w:tcW w:w="706" w:type="dxa"/>
            <w:vAlign w:val="center"/>
          </w:tcPr>
          <w:p w14:paraId="49C080A4" w14:textId="77777777" w:rsidR="00781E97" w:rsidRDefault="00781E97" w:rsidP="00CC40C4">
            <w:pPr>
              <w:pStyle w:val="Part"/>
              <w:jc w:val="center"/>
            </w:pPr>
            <m:oMathPara>
              <m:oMath>
                <m:r>
                  <w:rPr>
                    <w:rFonts w:ascii="Cambria Math" w:hAnsi="Cambria Math"/>
                  </w:rPr>
                  <m:t>32</m:t>
                </m:r>
              </m:oMath>
            </m:oMathPara>
          </w:p>
        </w:tc>
        <w:tc>
          <w:tcPr>
            <w:tcW w:w="707" w:type="dxa"/>
            <w:vAlign w:val="center"/>
          </w:tcPr>
          <w:p w14:paraId="7913FFD9" w14:textId="77777777" w:rsidR="00781E97" w:rsidRDefault="00781E97" w:rsidP="00CC40C4">
            <w:pPr>
              <w:pStyle w:val="Part"/>
              <w:jc w:val="center"/>
            </w:pPr>
            <m:oMathPara>
              <m:oMath>
                <m:r>
                  <w:rPr>
                    <w:rFonts w:ascii="Cambria Math" w:hAnsi="Cambria Math"/>
                  </w:rPr>
                  <m:t>39</m:t>
                </m:r>
              </m:oMath>
            </m:oMathPara>
          </w:p>
        </w:tc>
        <w:tc>
          <w:tcPr>
            <w:tcW w:w="706" w:type="dxa"/>
            <w:vAlign w:val="center"/>
          </w:tcPr>
          <w:p w14:paraId="0F4B13BB" w14:textId="77777777" w:rsidR="00781E97" w:rsidRDefault="00781E97" w:rsidP="00CC40C4">
            <w:pPr>
              <w:pStyle w:val="Part"/>
              <w:jc w:val="center"/>
            </w:pPr>
            <m:oMathPara>
              <m:oMath>
                <m:r>
                  <w:rPr>
                    <w:rFonts w:ascii="Cambria Math" w:hAnsi="Cambria Math"/>
                  </w:rPr>
                  <m:t>30</m:t>
                </m:r>
              </m:oMath>
            </m:oMathPara>
          </w:p>
        </w:tc>
        <w:tc>
          <w:tcPr>
            <w:tcW w:w="707" w:type="dxa"/>
            <w:vAlign w:val="center"/>
          </w:tcPr>
          <w:p w14:paraId="4E40B5FD" w14:textId="77777777" w:rsidR="00781E97" w:rsidRDefault="00781E97" w:rsidP="00CC40C4">
            <w:pPr>
              <w:pStyle w:val="Part"/>
              <w:jc w:val="center"/>
            </w:pPr>
            <m:oMathPara>
              <m:oMath>
                <m:r>
                  <w:rPr>
                    <w:rFonts w:ascii="Cambria Math" w:hAnsi="Cambria Math"/>
                  </w:rPr>
                  <m:t>42</m:t>
                </m:r>
              </m:oMath>
            </m:oMathPara>
          </w:p>
        </w:tc>
        <w:tc>
          <w:tcPr>
            <w:tcW w:w="706" w:type="dxa"/>
            <w:vAlign w:val="center"/>
          </w:tcPr>
          <w:p w14:paraId="23928893" w14:textId="77777777" w:rsidR="00781E97" w:rsidRDefault="00781E97" w:rsidP="00CC40C4">
            <w:pPr>
              <w:pStyle w:val="Part"/>
              <w:jc w:val="center"/>
            </w:pPr>
            <m:oMathPara>
              <m:oMath>
                <m:r>
                  <w:rPr>
                    <w:rFonts w:ascii="Cambria Math" w:hAnsi="Cambria Math"/>
                  </w:rPr>
                  <m:t>28</m:t>
                </m:r>
              </m:oMath>
            </m:oMathPara>
          </w:p>
        </w:tc>
        <w:tc>
          <w:tcPr>
            <w:tcW w:w="706" w:type="dxa"/>
            <w:vAlign w:val="center"/>
          </w:tcPr>
          <w:p w14:paraId="478E24D3" w14:textId="77777777" w:rsidR="00781E97" w:rsidRDefault="00781E97" w:rsidP="00CC40C4">
            <w:pPr>
              <w:pStyle w:val="Part"/>
              <w:jc w:val="center"/>
            </w:pPr>
            <m:oMathPara>
              <m:oMath>
                <m:r>
                  <w:rPr>
                    <w:rFonts w:ascii="Cambria Math" w:hAnsi="Cambria Math"/>
                  </w:rPr>
                  <m:t>35</m:t>
                </m:r>
              </m:oMath>
            </m:oMathPara>
          </w:p>
        </w:tc>
        <w:tc>
          <w:tcPr>
            <w:tcW w:w="707" w:type="dxa"/>
            <w:vAlign w:val="center"/>
          </w:tcPr>
          <w:p w14:paraId="3327A00C" w14:textId="77777777" w:rsidR="00781E97" w:rsidRDefault="00781E97" w:rsidP="00CC40C4">
            <w:pPr>
              <w:pStyle w:val="Part"/>
              <w:jc w:val="center"/>
            </w:pPr>
            <m:oMathPara>
              <m:oMath>
                <m:r>
                  <w:rPr>
                    <w:rFonts w:ascii="Cambria Math" w:hAnsi="Cambria Math"/>
                  </w:rPr>
                  <m:t>44</m:t>
                </m:r>
              </m:oMath>
            </m:oMathPara>
          </w:p>
        </w:tc>
        <w:tc>
          <w:tcPr>
            <w:tcW w:w="706" w:type="dxa"/>
            <w:vAlign w:val="center"/>
          </w:tcPr>
          <w:p w14:paraId="1233CDB2" w14:textId="77777777" w:rsidR="00781E97" w:rsidRDefault="00781E97" w:rsidP="00CC40C4">
            <w:pPr>
              <w:pStyle w:val="Part"/>
              <w:jc w:val="center"/>
            </w:pPr>
            <m:oMathPara>
              <m:oMath>
                <m:r>
                  <w:rPr>
                    <w:rFonts w:ascii="Cambria Math" w:hAnsi="Cambria Math"/>
                  </w:rPr>
                  <m:t>33</m:t>
                </m:r>
              </m:oMath>
            </m:oMathPara>
          </w:p>
        </w:tc>
        <w:tc>
          <w:tcPr>
            <w:tcW w:w="707" w:type="dxa"/>
            <w:vAlign w:val="center"/>
          </w:tcPr>
          <w:p w14:paraId="6866D744" w14:textId="77777777" w:rsidR="00781E97" w:rsidRDefault="00781E97" w:rsidP="00CC40C4">
            <w:pPr>
              <w:pStyle w:val="Part"/>
              <w:jc w:val="center"/>
            </w:pPr>
            <m:oMathPara>
              <m:oMath>
                <m:r>
                  <w:rPr>
                    <w:rFonts w:ascii="Cambria Math" w:hAnsi="Cambria Math"/>
                  </w:rPr>
                  <m:t>36</m:t>
                </m:r>
              </m:oMath>
            </m:oMathPara>
          </w:p>
        </w:tc>
        <w:tc>
          <w:tcPr>
            <w:tcW w:w="706" w:type="dxa"/>
            <w:vAlign w:val="center"/>
          </w:tcPr>
          <w:p w14:paraId="4C5D2EFC" w14:textId="77777777" w:rsidR="00781E97" w:rsidRDefault="00781E97" w:rsidP="00CC40C4">
            <w:pPr>
              <w:pStyle w:val="Part"/>
              <w:jc w:val="center"/>
            </w:pPr>
            <m:oMathPara>
              <m:oMath>
                <m:r>
                  <w:rPr>
                    <w:rFonts w:ascii="Cambria Math" w:hAnsi="Cambria Math"/>
                  </w:rPr>
                  <m:t>27</m:t>
                </m:r>
              </m:oMath>
            </m:oMathPara>
          </w:p>
        </w:tc>
        <w:tc>
          <w:tcPr>
            <w:tcW w:w="707" w:type="dxa"/>
            <w:vAlign w:val="center"/>
          </w:tcPr>
          <w:p w14:paraId="2DE046E0" w14:textId="77777777" w:rsidR="00781E97" w:rsidRDefault="00781E97" w:rsidP="00CC40C4">
            <w:pPr>
              <w:pStyle w:val="Part"/>
              <w:jc w:val="center"/>
            </w:pPr>
            <m:oMathPara>
              <m:oMath>
                <m:r>
                  <w:rPr>
                    <w:rFonts w:ascii="Cambria Math" w:hAnsi="Cambria Math"/>
                  </w:rPr>
                  <m:t>38</m:t>
                </m:r>
              </m:oMath>
            </m:oMathPara>
          </w:p>
        </w:tc>
      </w:tr>
      <w:tr w:rsidR="00781E97" w14:paraId="50E0F151" w14:textId="77777777" w:rsidTr="00CC40C4">
        <w:trPr>
          <w:trHeight w:val="340"/>
        </w:trPr>
        <w:tc>
          <w:tcPr>
            <w:tcW w:w="0" w:type="auto"/>
            <w:vAlign w:val="center"/>
          </w:tcPr>
          <w:p w14:paraId="2E7408DD" w14:textId="77777777" w:rsidR="00781E97" w:rsidRDefault="00781E97" w:rsidP="00CC40C4">
            <w:pPr>
              <w:pStyle w:val="Part"/>
              <w:jc w:val="center"/>
            </w:pPr>
            <m:oMath>
              <m:r>
                <w:rPr>
                  <w:rFonts w:ascii="Cambria Math" w:hAnsi="Cambria Math"/>
                </w:rPr>
                <m:t>W</m:t>
              </m:r>
            </m:oMath>
            <w:r>
              <w:t xml:space="preserve"> (kg)</w:t>
            </w:r>
          </w:p>
        </w:tc>
        <w:tc>
          <w:tcPr>
            <w:tcW w:w="706" w:type="dxa"/>
            <w:vAlign w:val="center"/>
          </w:tcPr>
          <w:p w14:paraId="3484E2AC" w14:textId="77777777" w:rsidR="00781E97" w:rsidRDefault="00781E97" w:rsidP="00CC40C4">
            <w:pPr>
              <w:pStyle w:val="Part"/>
              <w:jc w:val="center"/>
            </w:pPr>
            <m:oMathPara>
              <m:oMath>
                <m:r>
                  <w:rPr>
                    <w:rFonts w:ascii="Cambria Math" w:hAnsi="Cambria Math"/>
                  </w:rPr>
                  <m:t>0.21</m:t>
                </m:r>
              </m:oMath>
            </m:oMathPara>
          </w:p>
        </w:tc>
        <w:tc>
          <w:tcPr>
            <w:tcW w:w="706" w:type="dxa"/>
            <w:vAlign w:val="center"/>
          </w:tcPr>
          <w:p w14:paraId="68F8B8E6" w14:textId="77777777" w:rsidR="00781E97" w:rsidRDefault="00781E97" w:rsidP="00CC40C4">
            <w:pPr>
              <w:pStyle w:val="Part"/>
              <w:jc w:val="center"/>
            </w:pPr>
            <m:oMathPara>
              <m:oMath>
                <m:r>
                  <w:rPr>
                    <w:rFonts w:ascii="Cambria Math" w:hAnsi="Cambria Math"/>
                  </w:rPr>
                  <m:t>0.39</m:t>
                </m:r>
              </m:oMath>
            </m:oMathPara>
          </w:p>
        </w:tc>
        <w:tc>
          <w:tcPr>
            <w:tcW w:w="707" w:type="dxa"/>
            <w:vAlign w:val="center"/>
          </w:tcPr>
          <w:p w14:paraId="28DA3648" w14:textId="77777777" w:rsidR="00781E97" w:rsidRDefault="00781E97" w:rsidP="00CC40C4">
            <w:pPr>
              <w:pStyle w:val="Part"/>
              <w:jc w:val="center"/>
            </w:pPr>
            <m:oMathPara>
              <m:oMath>
                <m:r>
                  <w:rPr>
                    <w:rFonts w:ascii="Cambria Math" w:hAnsi="Cambria Math"/>
                  </w:rPr>
                  <m:t>0.77</m:t>
                </m:r>
              </m:oMath>
            </m:oMathPara>
          </w:p>
        </w:tc>
        <w:tc>
          <w:tcPr>
            <w:tcW w:w="706" w:type="dxa"/>
            <w:vAlign w:val="center"/>
          </w:tcPr>
          <w:p w14:paraId="5661431E" w14:textId="77777777" w:rsidR="00781E97" w:rsidRDefault="00781E97" w:rsidP="00CC40C4">
            <w:pPr>
              <w:pStyle w:val="Part"/>
              <w:jc w:val="center"/>
            </w:pPr>
            <m:oMathPara>
              <m:oMath>
                <m:r>
                  <w:rPr>
                    <w:rFonts w:ascii="Cambria Math" w:hAnsi="Cambria Math"/>
                  </w:rPr>
                  <m:t>0.41</m:t>
                </m:r>
              </m:oMath>
            </m:oMathPara>
          </w:p>
        </w:tc>
        <w:tc>
          <w:tcPr>
            <w:tcW w:w="707" w:type="dxa"/>
            <w:vAlign w:val="center"/>
          </w:tcPr>
          <w:p w14:paraId="6C58C35E" w14:textId="77777777" w:rsidR="00781E97" w:rsidRDefault="00781E97" w:rsidP="00CC40C4">
            <w:pPr>
              <w:pStyle w:val="Part"/>
              <w:jc w:val="center"/>
            </w:pPr>
            <m:oMathPara>
              <m:oMath>
                <m:r>
                  <w:rPr>
                    <w:rFonts w:ascii="Cambria Math" w:hAnsi="Cambria Math"/>
                  </w:rPr>
                  <m:t>0.83</m:t>
                </m:r>
              </m:oMath>
            </m:oMathPara>
          </w:p>
        </w:tc>
        <w:tc>
          <w:tcPr>
            <w:tcW w:w="706" w:type="dxa"/>
            <w:vAlign w:val="center"/>
          </w:tcPr>
          <w:p w14:paraId="244BD573" w14:textId="77777777" w:rsidR="00781E97" w:rsidRDefault="00781E97" w:rsidP="00CC40C4">
            <w:pPr>
              <w:pStyle w:val="Part"/>
              <w:jc w:val="center"/>
            </w:pPr>
            <m:oMathPara>
              <m:oMath>
                <m:r>
                  <w:rPr>
                    <w:rFonts w:ascii="Cambria Math" w:hAnsi="Cambria Math"/>
                  </w:rPr>
                  <m:t>0.38</m:t>
                </m:r>
              </m:oMath>
            </m:oMathPara>
          </w:p>
        </w:tc>
        <w:tc>
          <w:tcPr>
            <w:tcW w:w="706" w:type="dxa"/>
            <w:vAlign w:val="center"/>
          </w:tcPr>
          <w:p w14:paraId="0C4870A0" w14:textId="77777777" w:rsidR="00781E97" w:rsidRDefault="00781E97" w:rsidP="00CC40C4">
            <w:pPr>
              <w:pStyle w:val="Part"/>
              <w:jc w:val="center"/>
            </w:pPr>
            <m:oMathPara>
              <m:oMath>
                <m:r>
                  <w:rPr>
                    <w:rFonts w:ascii="Cambria Math" w:hAnsi="Cambria Math"/>
                  </w:rPr>
                  <m:t>0.55</m:t>
                </m:r>
              </m:oMath>
            </m:oMathPara>
          </w:p>
        </w:tc>
        <w:tc>
          <w:tcPr>
            <w:tcW w:w="707" w:type="dxa"/>
            <w:vAlign w:val="center"/>
          </w:tcPr>
          <w:p w14:paraId="5215676A" w14:textId="77777777" w:rsidR="00781E97" w:rsidRDefault="00781E97" w:rsidP="00CC40C4">
            <w:pPr>
              <w:pStyle w:val="Part"/>
              <w:jc w:val="center"/>
            </w:pPr>
            <m:oMathPara>
              <m:oMath>
                <m:r>
                  <w:rPr>
                    <w:rFonts w:ascii="Cambria Math" w:hAnsi="Cambria Math"/>
                  </w:rPr>
                  <m:t>0.85</m:t>
                </m:r>
              </m:oMath>
            </m:oMathPara>
          </w:p>
        </w:tc>
        <w:tc>
          <w:tcPr>
            <w:tcW w:w="706" w:type="dxa"/>
            <w:vAlign w:val="center"/>
          </w:tcPr>
          <w:p w14:paraId="1A2D3DAE" w14:textId="77777777" w:rsidR="00781E97" w:rsidRDefault="00781E97" w:rsidP="00CC40C4">
            <w:pPr>
              <w:pStyle w:val="Part"/>
              <w:jc w:val="center"/>
            </w:pPr>
            <m:oMathPara>
              <m:oMath>
                <m:r>
                  <w:rPr>
                    <w:rFonts w:ascii="Cambria Math" w:hAnsi="Cambria Math"/>
                  </w:rPr>
                  <m:t>0.52</m:t>
                </m:r>
              </m:oMath>
            </m:oMathPara>
          </w:p>
        </w:tc>
        <w:tc>
          <w:tcPr>
            <w:tcW w:w="707" w:type="dxa"/>
            <w:vAlign w:val="center"/>
          </w:tcPr>
          <w:p w14:paraId="54A3EC77" w14:textId="77777777" w:rsidR="00781E97" w:rsidRDefault="00781E97" w:rsidP="00CC40C4">
            <w:pPr>
              <w:pStyle w:val="Part"/>
              <w:jc w:val="center"/>
            </w:pPr>
            <m:oMathPara>
              <m:oMath>
                <m:r>
                  <w:rPr>
                    <w:rFonts w:ascii="Cambria Math" w:hAnsi="Cambria Math"/>
                  </w:rPr>
                  <m:t>0.62</m:t>
                </m:r>
              </m:oMath>
            </m:oMathPara>
          </w:p>
        </w:tc>
        <w:tc>
          <w:tcPr>
            <w:tcW w:w="706" w:type="dxa"/>
            <w:vAlign w:val="center"/>
          </w:tcPr>
          <w:p w14:paraId="2FB36A2C" w14:textId="77777777" w:rsidR="00781E97" w:rsidRDefault="00781E97" w:rsidP="00CC40C4">
            <w:pPr>
              <w:pStyle w:val="Part"/>
              <w:jc w:val="center"/>
            </w:pPr>
            <m:oMathPara>
              <m:oMath>
                <m:r>
                  <w:rPr>
                    <w:rFonts w:ascii="Cambria Math" w:hAnsi="Cambria Math"/>
                  </w:rPr>
                  <m:t>0.25</m:t>
                </m:r>
              </m:oMath>
            </m:oMathPara>
          </w:p>
        </w:tc>
        <w:tc>
          <w:tcPr>
            <w:tcW w:w="707" w:type="dxa"/>
            <w:vAlign w:val="center"/>
          </w:tcPr>
          <w:p w14:paraId="10FCE4C4" w14:textId="77777777" w:rsidR="00781E97" w:rsidRDefault="00781E97" w:rsidP="00CC40C4">
            <w:pPr>
              <w:pStyle w:val="Part"/>
              <w:jc w:val="center"/>
            </w:pPr>
            <m:oMathPara>
              <m:oMath>
                <m:r>
                  <w:rPr>
                    <w:rFonts w:ascii="Cambria Math" w:hAnsi="Cambria Math"/>
                  </w:rPr>
                  <m:t>0.58</m:t>
                </m:r>
              </m:oMath>
            </m:oMathPara>
          </w:p>
        </w:tc>
      </w:tr>
    </w:tbl>
    <w:p w14:paraId="6096A084" w14:textId="77777777" w:rsidR="00781E97" w:rsidRDefault="00781E97" w:rsidP="00CC40C4">
      <w:pPr>
        <w:pStyle w:val="Part"/>
      </w:pPr>
    </w:p>
    <w:p w14:paraId="0D98DDF8" w14:textId="77777777" w:rsidR="00781E97" w:rsidRDefault="00781E97" w:rsidP="00CC40C4">
      <w:pPr>
        <w:pStyle w:val="Parta"/>
      </w:pPr>
      <w:r>
        <w:t>(a)</w:t>
      </w:r>
      <w:r>
        <w:tab/>
        <w:t>By viewing a scatterplot of this data on your calculator, identify and describe the direction and form of the relationship between the variables.</w:t>
      </w:r>
      <w:r>
        <w:tab/>
        <w:t>(2 marks)</w:t>
      </w:r>
    </w:p>
    <w:p w14:paraId="3C8829CB" w14:textId="77777777" w:rsidR="00781E97" w:rsidRDefault="00781E97" w:rsidP="00CC40C4">
      <w:pPr>
        <w:pStyle w:val="Parta"/>
      </w:pPr>
      <w:r>
        <w:rPr>
          <w:noProof/>
          <w:lang w:eastAsia="en-AU"/>
        </w:rPr>
        <mc:AlternateContent>
          <mc:Choice Requires="wps">
            <w:drawing>
              <wp:anchor distT="0" distB="0" distL="114300" distR="114300" simplePos="0" relativeHeight="251675648" behindDoc="0" locked="0" layoutInCell="1" allowOverlap="1" wp14:anchorId="51DFEE46" wp14:editId="16C4CA59">
                <wp:simplePos x="0" y="0"/>
                <wp:positionH relativeFrom="column">
                  <wp:posOffset>1629410</wp:posOffset>
                </wp:positionH>
                <wp:positionV relativeFrom="paragraph">
                  <wp:posOffset>31750</wp:posOffset>
                </wp:positionV>
                <wp:extent cx="2933700" cy="10604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9337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CC40C4" w14:paraId="7FA74D25" w14:textId="77777777" w:rsidTr="004A4688">
                              <w:trPr>
                                <w:trHeight w:hRule="exact" w:val="255"/>
                              </w:trPr>
                              <w:tc>
                                <w:tcPr>
                                  <w:tcW w:w="5000" w:type="pct"/>
                                  <w:shd w:val="clear" w:color="auto" w:fill="E7E6E6" w:themeFill="background2"/>
                                </w:tcPr>
                                <w:p w14:paraId="08AA12FE" w14:textId="77777777" w:rsidR="00CC40C4" w:rsidRPr="00992D52" w:rsidRDefault="00CC40C4" w:rsidP="00CC40C4">
                                  <w:pPr>
                                    <w:pStyle w:val="Part"/>
                                    <w:jc w:val="center"/>
                                    <w:rPr>
                                      <w:b/>
                                    </w:rPr>
                                  </w:pPr>
                                  <w:r w:rsidRPr="00992D52">
                                    <w:rPr>
                                      <w:b/>
                                    </w:rPr>
                                    <w:t>Solution</w:t>
                                  </w:r>
                                </w:p>
                              </w:tc>
                            </w:tr>
                            <w:tr w:rsidR="00CC40C4" w14:paraId="0412FE79" w14:textId="77777777" w:rsidTr="00CC40C4">
                              <w:tc>
                                <w:tcPr>
                                  <w:tcW w:w="5000" w:type="pct"/>
                                </w:tcPr>
                                <w:p w14:paraId="50479175" w14:textId="77777777" w:rsidR="00CC40C4" w:rsidRDefault="00CC40C4" w:rsidP="00CC40C4">
                                  <w:pPr>
                                    <w:pStyle w:val="Parts"/>
                                  </w:pPr>
                                  <w:r>
                                    <w:t>Direction is positive and form is linear.</w:t>
                                  </w:r>
                                </w:p>
                                <w:p w14:paraId="64A409A5" w14:textId="77777777" w:rsidR="00CC40C4" w:rsidRDefault="00CC40C4" w:rsidP="00CC40C4">
                                  <w:pPr>
                                    <w:pStyle w:val="Parts"/>
                                  </w:pPr>
                                </w:p>
                              </w:tc>
                            </w:tr>
                            <w:tr w:rsidR="00CC40C4" w14:paraId="443E78E9" w14:textId="77777777" w:rsidTr="004A4688">
                              <w:trPr>
                                <w:trHeight w:hRule="exact" w:val="255"/>
                              </w:trPr>
                              <w:tc>
                                <w:tcPr>
                                  <w:tcW w:w="5000" w:type="pct"/>
                                  <w:shd w:val="clear" w:color="auto" w:fill="E7E6E6" w:themeFill="background2"/>
                                </w:tcPr>
                                <w:p w14:paraId="67B92146" w14:textId="77777777" w:rsidR="00CC40C4" w:rsidRPr="00992D52" w:rsidRDefault="00CC40C4" w:rsidP="00CC40C4">
                                  <w:pPr>
                                    <w:pStyle w:val="Part"/>
                                    <w:jc w:val="center"/>
                                    <w:rPr>
                                      <w:b/>
                                    </w:rPr>
                                  </w:pPr>
                                  <w:r w:rsidRPr="00992D52">
                                    <w:rPr>
                                      <w:b/>
                                    </w:rPr>
                                    <w:t>Specific behaviours</w:t>
                                  </w:r>
                                </w:p>
                              </w:tc>
                            </w:tr>
                            <w:tr w:rsidR="00CC40C4" w14:paraId="5ADEFC19" w14:textId="77777777" w:rsidTr="00CC40C4">
                              <w:tc>
                                <w:tcPr>
                                  <w:tcW w:w="5000" w:type="pct"/>
                                </w:tcPr>
                                <w:p w14:paraId="2BB14D80" w14:textId="77777777" w:rsidR="00CC40C4" w:rsidRDefault="00CC40C4" w:rsidP="00CC40C4">
                                  <w:pPr>
                                    <w:pStyle w:val="Parts"/>
                                  </w:pPr>
                                  <w:r>
                                    <w:sym w:font="Wingdings" w:char="F0FC"/>
                                  </w:r>
                                  <w:r>
                                    <w:t xml:space="preserve"> states positive direction</w:t>
                                  </w:r>
                                </w:p>
                                <w:p w14:paraId="4BF6EC95" w14:textId="77777777" w:rsidR="00CC40C4" w:rsidRDefault="00CC40C4" w:rsidP="00CC40C4">
                                  <w:pPr>
                                    <w:pStyle w:val="Parts"/>
                                  </w:pPr>
                                  <w:r>
                                    <w:rPr>
                                      <w:rFonts w:ascii="Wingdings" w:hAnsi="Wingdings"/>
                                    </w:rPr>
                                    <w:t></w:t>
                                  </w:r>
                                  <w:r>
                                    <w:t xml:space="preserve"> states linear form</w:t>
                                  </w:r>
                                </w:p>
                              </w:tc>
                            </w:tr>
                          </w:tbl>
                          <w:p w14:paraId="377A4178"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E46" id="Text Box 11" o:spid="_x0000_s1034" type="#_x0000_t202" style="position:absolute;left:0;text-align:left;margin-left:128.3pt;margin-top:2.5pt;width:231pt;height: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1RQIAAL0EAAAOAAAAZHJzL2Uyb0RvYy54bWysVE1v2zAMvQ/YfxB0X+0kW9cZcYqsRYYB&#10;RVsgHXpWZDk2IIuapMTOfv2elLjtup2G5qBQJMWPx0fPL4dOs71yviVT8slZzpkykqrWbEv+42H1&#10;4YIzH4SphCajSn5Qnl8u3r+b97ZQU2pIV8oxBDG+6G3JmxBskWVeNqoT/oysMjDW5DoRcHXbrHKi&#10;R/ROZ9M8P896cpV1JJX30F4fjXyR4te1kuGurr0KTJcctYV0unRu4pkt5qLYOmGbVp7KEP9RRSda&#10;g6RPoa5FEGzn2r9Cda105KkOZ5K6jOq6lSr1gG4m+atu1o2wKvUCcLx9gsm/XVh5u793rK0wuwln&#10;RnSY0YMaAvtKA4MK+PTWF3BbWziGAXr4jnoPZWx7qF0X/9EQgx1IH57QjdEklNMvs9nnHCYJ2yQ/&#10;zz9+Svhnz8+t8+Gboo5FoeQO40uoiv2NDygFrqNLzOZJt9Wq1TpdDv5KO7YXmDQIUlHPmRY+QFny&#10;VfrFqhHij2fasL7k5zPU8jYhkUAb5ImwHeGJUhg2Q4L5YoRuQ9UBiDo6ctJbuWrR9Q1KvhcOJARS&#10;WKxwh6PWhCLpJHHWkPv1L330Bzdg5awHqUvuf+6EU0DiuwFr4gaMghuFzSiYXXdFQA9EQDVJxAMX&#10;9CjWjrpH7NsyZoFJGIlcJQ+jeBWOq4V9lWq5TE7guRXhxqytjKEjyHGGD8OjcPY06ACO3NJId1G8&#10;mvfRN740tNwFqttEhojrEcUT3NiRNODTPsclfHlPXs9fncVvAAAA//8DAFBLAwQUAAYACAAAACEA&#10;jNNurN4AAAAJAQAADwAAAGRycy9kb3ducmV2LnhtbEyPwU7DMBBE70j8g7VI3KjToKZViFNRJKSq&#10;F0SAAzc3XuKIeB3ZbhP+nuVEj6MZzbyptrMbxBlD7D0pWC4yEEitNz11Ct7fnu82IGLSZPTgCRX8&#10;YIRtfX1V6dL4iV7x3KROcAnFUiuwKY2llLG16HRc+BGJvS8fnE4sQydN0BOXu0HmWVZIp3viBatH&#10;fLLYfjcnp2D30vS7/eHeF59B7kd7mORH6pS6vZkfH0AknNN/GP7wGR1qZjr6E5koBgX5qig4qmDF&#10;l9hfLzesjxxc5xnIupKXD+pfAAAA//8DAFBLAQItABQABgAIAAAAIQC2gziS/gAAAOEBAAATAAAA&#10;AAAAAAAAAAAAAAAAAABbQ29udGVudF9UeXBlc10ueG1sUEsBAi0AFAAGAAgAAAAhADj9If/WAAAA&#10;lAEAAAsAAAAAAAAAAAAAAAAALwEAAF9yZWxzLy5yZWxzUEsBAi0AFAAGAAgAAAAhAAtc77VFAgAA&#10;vQQAAA4AAAAAAAAAAAAAAAAALgIAAGRycy9lMm9Eb2MueG1sUEsBAi0AFAAGAAgAAAAhAIzTbq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CC40C4" w14:paraId="7FA74D25" w14:textId="77777777" w:rsidTr="004A4688">
                        <w:trPr>
                          <w:trHeight w:hRule="exact" w:val="255"/>
                        </w:trPr>
                        <w:tc>
                          <w:tcPr>
                            <w:tcW w:w="5000" w:type="pct"/>
                            <w:shd w:val="clear" w:color="auto" w:fill="E7E6E6" w:themeFill="background2"/>
                          </w:tcPr>
                          <w:p w14:paraId="08AA12FE" w14:textId="77777777" w:rsidR="00CC40C4" w:rsidRPr="00992D52" w:rsidRDefault="00CC40C4" w:rsidP="00CC40C4">
                            <w:pPr>
                              <w:pStyle w:val="Part"/>
                              <w:jc w:val="center"/>
                              <w:rPr>
                                <w:b/>
                              </w:rPr>
                            </w:pPr>
                            <w:r w:rsidRPr="00992D52">
                              <w:rPr>
                                <w:b/>
                              </w:rPr>
                              <w:t>Solution</w:t>
                            </w:r>
                          </w:p>
                        </w:tc>
                      </w:tr>
                      <w:tr w:rsidR="00CC40C4" w14:paraId="0412FE79" w14:textId="77777777" w:rsidTr="00CC40C4">
                        <w:tc>
                          <w:tcPr>
                            <w:tcW w:w="5000" w:type="pct"/>
                          </w:tcPr>
                          <w:p w14:paraId="50479175" w14:textId="77777777" w:rsidR="00CC40C4" w:rsidRDefault="00CC40C4" w:rsidP="00CC40C4">
                            <w:pPr>
                              <w:pStyle w:val="Parts"/>
                            </w:pPr>
                            <w:r>
                              <w:t>Direction is positive and form is linear.</w:t>
                            </w:r>
                          </w:p>
                          <w:p w14:paraId="64A409A5" w14:textId="77777777" w:rsidR="00CC40C4" w:rsidRDefault="00CC40C4" w:rsidP="00CC40C4">
                            <w:pPr>
                              <w:pStyle w:val="Parts"/>
                            </w:pPr>
                          </w:p>
                        </w:tc>
                      </w:tr>
                      <w:tr w:rsidR="00CC40C4" w14:paraId="443E78E9" w14:textId="77777777" w:rsidTr="004A4688">
                        <w:trPr>
                          <w:trHeight w:hRule="exact" w:val="255"/>
                        </w:trPr>
                        <w:tc>
                          <w:tcPr>
                            <w:tcW w:w="5000" w:type="pct"/>
                            <w:shd w:val="clear" w:color="auto" w:fill="E7E6E6" w:themeFill="background2"/>
                          </w:tcPr>
                          <w:p w14:paraId="67B92146" w14:textId="77777777" w:rsidR="00CC40C4" w:rsidRPr="00992D52" w:rsidRDefault="00CC40C4" w:rsidP="00CC40C4">
                            <w:pPr>
                              <w:pStyle w:val="Part"/>
                              <w:jc w:val="center"/>
                              <w:rPr>
                                <w:b/>
                              </w:rPr>
                            </w:pPr>
                            <w:r w:rsidRPr="00992D52">
                              <w:rPr>
                                <w:b/>
                              </w:rPr>
                              <w:t>Specific behaviours</w:t>
                            </w:r>
                          </w:p>
                        </w:tc>
                      </w:tr>
                      <w:tr w:rsidR="00CC40C4" w14:paraId="5ADEFC19" w14:textId="77777777" w:rsidTr="00CC40C4">
                        <w:tc>
                          <w:tcPr>
                            <w:tcW w:w="5000" w:type="pct"/>
                          </w:tcPr>
                          <w:p w14:paraId="2BB14D80" w14:textId="77777777" w:rsidR="00CC40C4" w:rsidRDefault="00CC40C4" w:rsidP="00CC40C4">
                            <w:pPr>
                              <w:pStyle w:val="Parts"/>
                            </w:pPr>
                            <w:r>
                              <w:sym w:font="Wingdings" w:char="F0FC"/>
                            </w:r>
                            <w:r>
                              <w:t xml:space="preserve"> states positive direction</w:t>
                            </w:r>
                          </w:p>
                          <w:p w14:paraId="4BF6EC95" w14:textId="77777777" w:rsidR="00CC40C4" w:rsidRDefault="00CC40C4" w:rsidP="00CC40C4">
                            <w:pPr>
                              <w:pStyle w:val="Parts"/>
                            </w:pPr>
                            <w:r>
                              <w:rPr>
                                <w:rFonts w:ascii="Wingdings" w:hAnsi="Wingdings"/>
                              </w:rPr>
                              <w:t></w:t>
                            </w:r>
                            <w:r>
                              <w:t xml:space="preserve"> states linear form</w:t>
                            </w:r>
                          </w:p>
                        </w:tc>
                      </w:tr>
                    </w:tbl>
                    <w:p w14:paraId="377A4178" w14:textId="77777777" w:rsidR="00CC40C4" w:rsidRDefault="00CC40C4" w:rsidP="00CC40C4">
                      <w:pPr>
                        <w:pStyle w:val="Part"/>
                      </w:pPr>
                    </w:p>
                  </w:txbxContent>
                </v:textbox>
              </v:shape>
            </w:pict>
          </mc:Fallback>
        </mc:AlternateContent>
      </w:r>
    </w:p>
    <w:p w14:paraId="4EB81B26" w14:textId="77777777" w:rsidR="00781E97" w:rsidRDefault="00781E97" w:rsidP="00CC40C4">
      <w:pPr>
        <w:pStyle w:val="Parta"/>
      </w:pPr>
    </w:p>
    <w:p w14:paraId="07F668CF" w14:textId="77777777" w:rsidR="00781E97" w:rsidRDefault="00781E97" w:rsidP="00CC40C4">
      <w:pPr>
        <w:pStyle w:val="Parta"/>
      </w:pPr>
    </w:p>
    <w:p w14:paraId="131F852C" w14:textId="77777777" w:rsidR="00781E97" w:rsidRDefault="00781E97" w:rsidP="00CC40C4">
      <w:pPr>
        <w:pStyle w:val="Parta"/>
      </w:pPr>
    </w:p>
    <w:p w14:paraId="3B44B6C3" w14:textId="77777777" w:rsidR="00781E97" w:rsidRDefault="00781E97" w:rsidP="00CC40C4">
      <w:pPr>
        <w:pStyle w:val="Parta"/>
      </w:pPr>
    </w:p>
    <w:p w14:paraId="56241F25" w14:textId="77777777" w:rsidR="00781E97" w:rsidRDefault="00781E97" w:rsidP="00CC40C4">
      <w:pPr>
        <w:pStyle w:val="Parta"/>
      </w:pPr>
    </w:p>
    <w:p w14:paraId="42CBB325" w14:textId="77777777" w:rsidR="00781E97" w:rsidRDefault="00781E97" w:rsidP="00CC40C4">
      <w:pPr>
        <w:pStyle w:val="Parta"/>
      </w:pPr>
    </w:p>
    <w:p w14:paraId="1BA47114" w14:textId="77777777" w:rsidR="00781E97" w:rsidRDefault="00781E97" w:rsidP="00CC40C4">
      <w:pPr>
        <w:pStyle w:val="Parta"/>
      </w:pPr>
      <w:r>
        <w:t>(b)</w:t>
      </w:r>
      <w:r>
        <w:tab/>
        <w:t>Calculate the correlation coefficient between the variables and use it to describe the strength of their association.</w:t>
      </w:r>
      <w:r>
        <w:tab/>
        <w:t>(2 marks)</w:t>
      </w:r>
    </w:p>
    <w:p w14:paraId="0E92CF8E" w14:textId="77777777" w:rsidR="00781E97" w:rsidRDefault="00781E97" w:rsidP="00CC40C4">
      <w:pPr>
        <w:pStyle w:val="Parta"/>
      </w:pPr>
      <w:r>
        <w:rPr>
          <w:noProof/>
          <w:lang w:eastAsia="en-AU"/>
        </w:rPr>
        <mc:AlternateContent>
          <mc:Choice Requires="wps">
            <w:drawing>
              <wp:anchor distT="0" distB="0" distL="114300" distR="114300" simplePos="0" relativeHeight="251670528" behindDoc="0" locked="0" layoutInCell="1" allowOverlap="1" wp14:anchorId="169386C9" wp14:editId="34A68751">
                <wp:simplePos x="0" y="0"/>
                <wp:positionH relativeFrom="column">
                  <wp:posOffset>1629410</wp:posOffset>
                </wp:positionH>
                <wp:positionV relativeFrom="paragraph">
                  <wp:posOffset>1905</wp:posOffset>
                </wp:positionV>
                <wp:extent cx="2933700" cy="10985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93370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CC40C4" w14:paraId="3F7FB177" w14:textId="77777777" w:rsidTr="004A4688">
                              <w:trPr>
                                <w:trHeight w:hRule="exact" w:val="255"/>
                              </w:trPr>
                              <w:tc>
                                <w:tcPr>
                                  <w:tcW w:w="5000" w:type="pct"/>
                                  <w:shd w:val="clear" w:color="auto" w:fill="E7E6E6" w:themeFill="background2"/>
                                </w:tcPr>
                                <w:p w14:paraId="58DD5E83" w14:textId="77777777" w:rsidR="00CC40C4" w:rsidRPr="00992D52" w:rsidRDefault="00CC40C4" w:rsidP="00CC40C4">
                                  <w:pPr>
                                    <w:pStyle w:val="Part"/>
                                    <w:jc w:val="center"/>
                                    <w:rPr>
                                      <w:b/>
                                    </w:rPr>
                                  </w:pPr>
                                  <w:r w:rsidRPr="00992D52">
                                    <w:rPr>
                                      <w:b/>
                                    </w:rPr>
                                    <w:t>Solution</w:t>
                                  </w:r>
                                </w:p>
                              </w:tc>
                            </w:tr>
                            <w:tr w:rsidR="00CC40C4" w14:paraId="413E5E24" w14:textId="77777777" w:rsidTr="00CC40C4">
                              <w:tc>
                                <w:tcPr>
                                  <w:tcW w:w="5000" w:type="pct"/>
                                </w:tcPr>
                                <w:p w14:paraId="20C7EEF6" w14:textId="77777777" w:rsidR="00CC40C4" w:rsidRDefault="00CC40C4" w:rsidP="00CC40C4">
                                  <w:pPr>
                                    <w:pStyle w:val="Parts"/>
                                    <w:rPr>
                                      <w:rFonts w:eastAsiaTheme="minorEastAsia"/>
                                    </w:rPr>
                                  </w:pPr>
                                  <m:oMath>
                                    <m:r>
                                      <w:rPr>
                                        <w:rFonts w:ascii="Cambria Math" w:hAnsi="Cambria Math"/>
                                      </w:rPr>
                                      <m:t>r=0.975</m:t>
                                    </m:r>
                                  </m:oMath>
                                  <w:r>
                                    <w:rPr>
                                      <w:rFonts w:eastAsiaTheme="minorEastAsia"/>
                                    </w:rPr>
                                    <w:t>.</w:t>
                                  </w:r>
                                </w:p>
                                <w:p w14:paraId="312706D8" w14:textId="77777777" w:rsidR="00CC40C4" w:rsidRPr="00BF218C" w:rsidRDefault="00CC40C4" w:rsidP="00CC40C4">
                                  <w:pPr>
                                    <w:pStyle w:val="Parts"/>
                                    <w:rPr>
                                      <w:rFonts w:eastAsiaTheme="minorEastAsia"/>
                                    </w:rPr>
                                  </w:pPr>
                                  <w:r>
                                    <w:rPr>
                                      <w:rFonts w:eastAsiaTheme="minorEastAsia"/>
                                    </w:rPr>
                                    <w:t>Hence the strength of association is strong.</w:t>
                                  </w:r>
                                </w:p>
                              </w:tc>
                            </w:tr>
                            <w:tr w:rsidR="00CC40C4" w14:paraId="0D511DD3" w14:textId="77777777" w:rsidTr="004A4688">
                              <w:trPr>
                                <w:trHeight w:hRule="exact" w:val="255"/>
                              </w:trPr>
                              <w:tc>
                                <w:tcPr>
                                  <w:tcW w:w="5000" w:type="pct"/>
                                  <w:shd w:val="clear" w:color="auto" w:fill="E7E6E6" w:themeFill="background2"/>
                                </w:tcPr>
                                <w:p w14:paraId="10AE6479" w14:textId="77777777" w:rsidR="00CC40C4" w:rsidRPr="00992D52" w:rsidRDefault="00CC40C4" w:rsidP="00CC40C4">
                                  <w:pPr>
                                    <w:pStyle w:val="Part"/>
                                    <w:jc w:val="center"/>
                                    <w:rPr>
                                      <w:b/>
                                    </w:rPr>
                                  </w:pPr>
                                  <w:r w:rsidRPr="00992D52">
                                    <w:rPr>
                                      <w:b/>
                                    </w:rPr>
                                    <w:t>Specific behaviours</w:t>
                                  </w:r>
                                </w:p>
                              </w:tc>
                            </w:tr>
                            <w:tr w:rsidR="00CC40C4" w14:paraId="5C6A337D" w14:textId="77777777" w:rsidTr="00CC40C4">
                              <w:tc>
                                <w:tcPr>
                                  <w:tcW w:w="5000" w:type="pct"/>
                                </w:tcPr>
                                <w:p w14:paraId="7BF1CD0A" w14:textId="77777777" w:rsidR="00CC40C4" w:rsidRDefault="00CC40C4" w:rsidP="00CC40C4">
                                  <w:pPr>
                                    <w:pStyle w:val="Parts"/>
                                  </w:pPr>
                                  <w:r>
                                    <w:sym w:font="Wingdings" w:char="F0FC"/>
                                  </w:r>
                                  <w:r>
                                    <w:t xml:space="preserve"> correct coefficient</w:t>
                                  </w:r>
                                </w:p>
                                <w:p w14:paraId="0653EAFA" w14:textId="77777777" w:rsidR="00CC40C4" w:rsidRDefault="00CC40C4" w:rsidP="00CC40C4">
                                  <w:pPr>
                                    <w:pStyle w:val="Parts"/>
                                  </w:pPr>
                                  <w:r>
                                    <w:rPr>
                                      <w:rFonts w:ascii="Wingdings" w:hAnsi="Wingdings"/>
                                    </w:rPr>
                                    <w:t></w:t>
                                  </w:r>
                                  <w:r>
                                    <w:t xml:space="preserve"> states strong association</w:t>
                                  </w:r>
                                </w:p>
                              </w:tc>
                            </w:tr>
                          </w:tbl>
                          <w:p w14:paraId="714624DD"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86C9" id="Text Box 12" o:spid="_x0000_s1035" type="#_x0000_t202" style="position:absolute;left:0;text-align:left;margin-left:128.3pt;margin-top:.15pt;width:231pt;height: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v4RQIAAL0EAAAOAAAAZHJzL2Uyb0RvYy54bWysVE1vGjEQvVfqf7B8L8uHkgb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kPO&#10;jKgxo41qA/tCLYMK+DTWT+C2tnAMLfTw7fQeyth2W7o6/qMhBjuQPl3RjdEklMPxaPS5D5OEbdAf&#10;393cJPyz1+fW+fBVUc2ikHOH8SVUxXHlA0qBa+cSs3nSVbGstE6Xk19ox44CkwZBCmo408IHKHO+&#10;TL9YNUL88Uwb1uT8doRa3ickEmiDPBG2MzxRCu22TTCPO+i2VJyAqKMzJ72Vywpdr1Dys3AgIZDC&#10;YoUnHKUmFEkXibM9uZ//0kd/cANWzhqQOuf+x0E4BSS+GbAmbkAnuE7YdoI51AsCegOsrJVJxAMX&#10;dCeWjuoX7Ns8ZoFJGIlcOQ+duAjn1cK+SjWfJyfw3IqwMmsrY+gIcpzhpn0Rzl4GHcCRR+roLiZv&#10;5n32jS8NzQ+ByiqRIeJ6RvECN3YkDfiyz3EJf78nr9evzuwXAAAA//8DAFBLAwQUAAYACAAAACEA&#10;9l1Q/90AAAAIAQAADwAAAGRycy9kb3ducmV2LnhtbEyPwU7DMBBE70j8g7VI3KjTRqRViFNRJKSq&#10;F0SAAzc3XuKIeB3ZbhP+nuVEj6N5mn1bbWc3iDOG2HtSsFxkIJBab3rqFLy/Pd9tQMSkyejBEyr4&#10;wQjb+vqq0qXxE73iuUmd4BGKpVZgUxpLKWNr0em48CMSd18+OJ04hk6aoCced4NcZVkhne6JL1g9&#10;4pPF9rs5OQW7l6bf7Q+5Lz6D3I/2MMmP1Cl1ezM/PoBIOKd/GP70WR1qdjr6E5koBgWr+6JgVEEO&#10;guv1csPxyNw6z0HWlbx8oP4FAAD//wMAUEsBAi0AFAAGAAgAAAAhALaDOJL+AAAA4QEAABMAAAAA&#10;AAAAAAAAAAAAAAAAAFtDb250ZW50X1R5cGVzXS54bWxQSwECLQAUAAYACAAAACEAOP0h/9YAAACU&#10;AQAACwAAAAAAAAAAAAAAAAAvAQAAX3JlbHMvLnJlbHNQSwECLQAUAAYACAAAACEAjPDr+EUCAAC9&#10;BAAADgAAAAAAAAAAAAAAAAAuAgAAZHJzL2Uyb0RvYy54bWxQSwECLQAUAAYACAAAACEA9l1Q/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CC40C4" w14:paraId="3F7FB177" w14:textId="77777777" w:rsidTr="004A4688">
                        <w:trPr>
                          <w:trHeight w:hRule="exact" w:val="255"/>
                        </w:trPr>
                        <w:tc>
                          <w:tcPr>
                            <w:tcW w:w="5000" w:type="pct"/>
                            <w:shd w:val="clear" w:color="auto" w:fill="E7E6E6" w:themeFill="background2"/>
                          </w:tcPr>
                          <w:p w14:paraId="58DD5E83" w14:textId="77777777" w:rsidR="00CC40C4" w:rsidRPr="00992D52" w:rsidRDefault="00CC40C4" w:rsidP="00CC40C4">
                            <w:pPr>
                              <w:pStyle w:val="Part"/>
                              <w:jc w:val="center"/>
                              <w:rPr>
                                <w:b/>
                              </w:rPr>
                            </w:pPr>
                            <w:r w:rsidRPr="00992D52">
                              <w:rPr>
                                <w:b/>
                              </w:rPr>
                              <w:t>Solution</w:t>
                            </w:r>
                          </w:p>
                        </w:tc>
                      </w:tr>
                      <w:tr w:rsidR="00CC40C4" w14:paraId="413E5E24" w14:textId="77777777" w:rsidTr="00CC40C4">
                        <w:tc>
                          <w:tcPr>
                            <w:tcW w:w="5000" w:type="pct"/>
                          </w:tcPr>
                          <w:p w14:paraId="20C7EEF6" w14:textId="77777777" w:rsidR="00CC40C4" w:rsidRDefault="00CC40C4" w:rsidP="00CC40C4">
                            <w:pPr>
                              <w:pStyle w:val="Parts"/>
                              <w:rPr>
                                <w:rFonts w:eastAsiaTheme="minorEastAsia"/>
                              </w:rPr>
                            </w:pPr>
                            <m:oMath>
                              <m:r>
                                <w:rPr>
                                  <w:rFonts w:ascii="Cambria Math" w:hAnsi="Cambria Math"/>
                                </w:rPr>
                                <m:t>r=0.975</m:t>
                              </m:r>
                            </m:oMath>
                            <w:r>
                              <w:rPr>
                                <w:rFonts w:eastAsiaTheme="minorEastAsia"/>
                              </w:rPr>
                              <w:t>.</w:t>
                            </w:r>
                          </w:p>
                          <w:p w14:paraId="312706D8" w14:textId="77777777" w:rsidR="00CC40C4" w:rsidRPr="00BF218C" w:rsidRDefault="00CC40C4" w:rsidP="00CC40C4">
                            <w:pPr>
                              <w:pStyle w:val="Parts"/>
                              <w:rPr>
                                <w:rFonts w:eastAsiaTheme="minorEastAsia"/>
                              </w:rPr>
                            </w:pPr>
                            <w:r>
                              <w:rPr>
                                <w:rFonts w:eastAsiaTheme="minorEastAsia"/>
                              </w:rPr>
                              <w:t>Hence the strength of association is strong.</w:t>
                            </w:r>
                          </w:p>
                        </w:tc>
                      </w:tr>
                      <w:tr w:rsidR="00CC40C4" w14:paraId="0D511DD3" w14:textId="77777777" w:rsidTr="004A4688">
                        <w:trPr>
                          <w:trHeight w:hRule="exact" w:val="255"/>
                        </w:trPr>
                        <w:tc>
                          <w:tcPr>
                            <w:tcW w:w="5000" w:type="pct"/>
                            <w:shd w:val="clear" w:color="auto" w:fill="E7E6E6" w:themeFill="background2"/>
                          </w:tcPr>
                          <w:p w14:paraId="10AE6479" w14:textId="77777777" w:rsidR="00CC40C4" w:rsidRPr="00992D52" w:rsidRDefault="00CC40C4" w:rsidP="00CC40C4">
                            <w:pPr>
                              <w:pStyle w:val="Part"/>
                              <w:jc w:val="center"/>
                              <w:rPr>
                                <w:b/>
                              </w:rPr>
                            </w:pPr>
                            <w:r w:rsidRPr="00992D52">
                              <w:rPr>
                                <w:b/>
                              </w:rPr>
                              <w:t>Specific behaviours</w:t>
                            </w:r>
                          </w:p>
                        </w:tc>
                      </w:tr>
                      <w:tr w:rsidR="00CC40C4" w14:paraId="5C6A337D" w14:textId="77777777" w:rsidTr="00CC40C4">
                        <w:tc>
                          <w:tcPr>
                            <w:tcW w:w="5000" w:type="pct"/>
                          </w:tcPr>
                          <w:p w14:paraId="7BF1CD0A" w14:textId="77777777" w:rsidR="00CC40C4" w:rsidRDefault="00CC40C4" w:rsidP="00CC40C4">
                            <w:pPr>
                              <w:pStyle w:val="Parts"/>
                            </w:pPr>
                            <w:r>
                              <w:sym w:font="Wingdings" w:char="F0FC"/>
                            </w:r>
                            <w:r>
                              <w:t xml:space="preserve"> correct coefficient</w:t>
                            </w:r>
                          </w:p>
                          <w:p w14:paraId="0653EAFA" w14:textId="77777777" w:rsidR="00CC40C4" w:rsidRDefault="00CC40C4" w:rsidP="00CC40C4">
                            <w:pPr>
                              <w:pStyle w:val="Parts"/>
                            </w:pPr>
                            <w:r>
                              <w:rPr>
                                <w:rFonts w:ascii="Wingdings" w:hAnsi="Wingdings"/>
                              </w:rPr>
                              <w:t></w:t>
                            </w:r>
                            <w:r>
                              <w:t xml:space="preserve"> states strong association</w:t>
                            </w:r>
                          </w:p>
                        </w:tc>
                      </w:tr>
                    </w:tbl>
                    <w:p w14:paraId="714624DD" w14:textId="77777777" w:rsidR="00CC40C4" w:rsidRDefault="00CC40C4" w:rsidP="00CC40C4">
                      <w:pPr>
                        <w:pStyle w:val="Part"/>
                      </w:pPr>
                    </w:p>
                  </w:txbxContent>
                </v:textbox>
              </v:shape>
            </w:pict>
          </mc:Fallback>
        </mc:AlternateContent>
      </w:r>
    </w:p>
    <w:p w14:paraId="31313269" w14:textId="77777777" w:rsidR="00781E97" w:rsidRDefault="00781E97" w:rsidP="00CC40C4">
      <w:pPr>
        <w:pStyle w:val="Parta"/>
      </w:pPr>
    </w:p>
    <w:p w14:paraId="4767A5FC" w14:textId="77777777" w:rsidR="00781E97" w:rsidRDefault="00781E97" w:rsidP="00CC40C4">
      <w:pPr>
        <w:pStyle w:val="Parta"/>
      </w:pPr>
    </w:p>
    <w:p w14:paraId="6E578518" w14:textId="77777777" w:rsidR="00781E97" w:rsidRDefault="00781E97" w:rsidP="00CC40C4">
      <w:pPr>
        <w:pStyle w:val="Parta"/>
      </w:pPr>
    </w:p>
    <w:p w14:paraId="2E99CDAD" w14:textId="77777777" w:rsidR="00781E97" w:rsidRDefault="00781E97" w:rsidP="00CC40C4">
      <w:pPr>
        <w:pStyle w:val="Parta"/>
      </w:pPr>
    </w:p>
    <w:p w14:paraId="5D74254F" w14:textId="77777777" w:rsidR="00781E97" w:rsidRDefault="00781E97" w:rsidP="00CC40C4">
      <w:pPr>
        <w:pStyle w:val="Parta"/>
      </w:pPr>
    </w:p>
    <w:p w14:paraId="4BC84222" w14:textId="77777777" w:rsidR="00781E97" w:rsidRDefault="00781E97" w:rsidP="00CC40C4">
      <w:pPr>
        <w:pStyle w:val="Parta"/>
      </w:pPr>
    </w:p>
    <w:p w14:paraId="5C9DE48C" w14:textId="77777777" w:rsidR="00781E97" w:rsidRDefault="00781E97" w:rsidP="00CC40C4">
      <w:pPr>
        <w:pStyle w:val="Parta"/>
      </w:pPr>
      <w:r>
        <w:rPr>
          <w:noProof/>
          <w:lang w:eastAsia="en-AU"/>
        </w:rPr>
        <mc:AlternateContent>
          <mc:Choice Requires="wps">
            <w:drawing>
              <wp:anchor distT="0" distB="0" distL="114300" distR="114300" simplePos="0" relativeHeight="251671552" behindDoc="0" locked="0" layoutInCell="1" allowOverlap="1" wp14:anchorId="73A1EE09" wp14:editId="2635D7A4">
                <wp:simplePos x="0" y="0"/>
                <wp:positionH relativeFrom="column">
                  <wp:posOffset>1629410</wp:posOffset>
                </wp:positionH>
                <wp:positionV relativeFrom="paragraph">
                  <wp:posOffset>205105</wp:posOffset>
                </wp:positionV>
                <wp:extent cx="2133600" cy="723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13360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CC40C4" w14:paraId="16A8B00B" w14:textId="77777777" w:rsidTr="004A4688">
                              <w:trPr>
                                <w:trHeight w:hRule="exact" w:val="255"/>
                              </w:trPr>
                              <w:tc>
                                <w:tcPr>
                                  <w:tcW w:w="5000" w:type="pct"/>
                                  <w:shd w:val="clear" w:color="auto" w:fill="E7E6E6" w:themeFill="background2"/>
                                </w:tcPr>
                                <w:p w14:paraId="661D8C9F" w14:textId="77777777" w:rsidR="00CC40C4" w:rsidRPr="00992D52" w:rsidRDefault="00CC40C4" w:rsidP="00CC40C4">
                                  <w:pPr>
                                    <w:pStyle w:val="Part"/>
                                    <w:jc w:val="center"/>
                                    <w:rPr>
                                      <w:b/>
                                    </w:rPr>
                                  </w:pPr>
                                  <w:r w:rsidRPr="00992D52">
                                    <w:rPr>
                                      <w:b/>
                                    </w:rPr>
                                    <w:t>Solution</w:t>
                                  </w:r>
                                </w:p>
                              </w:tc>
                            </w:tr>
                            <w:tr w:rsidR="00CC40C4" w14:paraId="34BF7AB3" w14:textId="77777777" w:rsidTr="00CC40C4">
                              <w:tc>
                                <w:tcPr>
                                  <w:tcW w:w="5000" w:type="pct"/>
                                </w:tcPr>
                                <w:p w14:paraId="60764845" w14:textId="77777777" w:rsidR="00CC40C4" w:rsidRPr="00BF218C" w:rsidRDefault="00CC40C4" w:rsidP="00CC40C4">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=0.950⇒95%</m:t>
                                      </m:r>
                                    </m:oMath>
                                  </m:oMathPara>
                                </w:p>
                              </w:tc>
                            </w:tr>
                            <w:tr w:rsidR="00CC40C4" w14:paraId="27D92FB9" w14:textId="77777777" w:rsidTr="004A4688">
                              <w:trPr>
                                <w:trHeight w:hRule="exact" w:val="255"/>
                              </w:trPr>
                              <w:tc>
                                <w:tcPr>
                                  <w:tcW w:w="5000" w:type="pct"/>
                                  <w:shd w:val="clear" w:color="auto" w:fill="E7E6E6" w:themeFill="background2"/>
                                </w:tcPr>
                                <w:p w14:paraId="30D2F3A1" w14:textId="77777777" w:rsidR="00CC40C4" w:rsidRPr="00992D52" w:rsidRDefault="00CC40C4" w:rsidP="00CC40C4">
                                  <w:pPr>
                                    <w:pStyle w:val="Part"/>
                                    <w:jc w:val="center"/>
                                    <w:rPr>
                                      <w:b/>
                                    </w:rPr>
                                  </w:pPr>
                                  <w:r w:rsidRPr="00992D52">
                                    <w:rPr>
                                      <w:b/>
                                    </w:rPr>
                                    <w:t>Specific behaviours</w:t>
                                  </w:r>
                                </w:p>
                              </w:tc>
                            </w:tr>
                            <w:tr w:rsidR="00CC40C4" w14:paraId="2BACA786" w14:textId="77777777" w:rsidTr="00CC40C4">
                              <w:tc>
                                <w:tcPr>
                                  <w:tcW w:w="5000" w:type="pct"/>
                                </w:tcPr>
                                <w:p w14:paraId="52088394" w14:textId="77777777" w:rsidR="00CC40C4" w:rsidRDefault="00CC40C4" w:rsidP="00CC40C4">
                                  <w:pPr>
                                    <w:pStyle w:val="Parts"/>
                                  </w:pPr>
                                  <w:r>
                                    <w:sym w:font="Wingdings" w:char="F0FC"/>
                                  </w:r>
                                  <w:r>
                                    <w:t xml:space="preserve"> correct percentage</w:t>
                                  </w:r>
                                </w:p>
                              </w:tc>
                            </w:tr>
                          </w:tbl>
                          <w:p w14:paraId="19A38298"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EE09" id="Text Box 13" o:spid="_x0000_s1036" type="#_x0000_t202" style="position:absolute;left:0;text-align:left;margin-left:128.3pt;margin-top:16.15pt;width:168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gxRQIAAL0EAAAOAAAAZHJzL2Uyb0RvYy54bWysVE1v2zAMvQ/YfxB0X+0kWLcZdYqsRYYB&#10;RVsgGXpWZLk2IIuapMTOfv2e5Lhdu52K5aBQJMWPx0dfXA6dZgflfEum5LOznDNlJFWteSz5j+36&#10;w2fOfBCmEpqMKvlReX65fP/uoreFmlNDulKOIYjxRW9L3oRgiyzzslGd8GdklYGxJteJgKt7zCon&#10;ekTvdDbP8/OsJ1dZR1J5D+31aOTLFL+ulQx3de1VYLrkqC2k06VzF89seSGKRyds08pTGeINVXSi&#10;NUj6FOpaBMH2rv0rVNdKR57qcCapy6iuW6lSD+hmlr/qZtMIq1IvAMfbJ5j8/wsrbw/3jrUVZrfg&#10;zIgOM9qqIbCvNDCogE9vfQG3jYVjGKCH76T3UMa2h9p18R8NMdiB9PEJ3RhNQjmfLRbnOUwStk/z&#10;xRfICJ89v7bOh2+KOhaFkjtML4EqDjc+jK6TS0zmSbfVutU6XY7+Sjt2EBg0+FFRz5kWPkBZ8nX6&#10;nbK9eKYN60t+vviYp0wvbP4tIdGONugqojaiE6Uw7IYR5dRzVO2oOgJRRyMnvZXrFm3foOZ74UBC&#10;IIXFCnc4ak2okk4SZw25X//SR39wA1bOepC65P7nXjgFKL4bsCZuwCS4SdhNgtl3VwT4ZlhZK5OI&#10;By7oSawddQ/Yt1XMApMwErlKHibxKoyrhX2VarVKTuC5FeHGbKyMoeOs4hC3w4Nw9jTpAI7c0kR3&#10;Ubwa+OgbXxpa7QPVbWLDM4onvLEjiU+nfY5L+Oc9eT1/dZa/AQAA//8DAFBLAwQUAAYACAAAACEA&#10;shHHit8AAAAKAQAADwAAAGRycy9kb3ducmV2LnhtbEyPwU7DMAyG70i8Q2QkbiylZRWUphNDQpp2&#10;QRQ4cMsa01Q0TpVka3l7zAmOtj/9/v56s7hRnDDEwZOC61UGAqnzZqBewdvr09UtiJg0GT16QgXf&#10;GGHTnJ/VujJ+phc8takXHEKx0gpsSlMlZewsOh1XfkLi26cPTiceQy9N0DOHu1HmWVZKpwfiD1ZP&#10;+Gix+2qPTsH2uR22u33hy48gd5Pdz/I99UpdXiwP9yASLukPhl99VoeGnQ7+SCaKUUG+LktGFRR5&#10;AYKB9V3OiwOTN2UBsqnl/wrNDwAAAP//AwBQSwECLQAUAAYACAAAACEAtoM4kv4AAADhAQAAEwAA&#10;AAAAAAAAAAAAAAAAAAAAW0NvbnRlbnRfVHlwZXNdLnhtbFBLAQItABQABgAIAAAAIQA4/SH/1gAA&#10;AJQBAAALAAAAAAAAAAAAAAAAAC8BAABfcmVscy8ucmVsc1BLAQItABQABgAIAAAAIQCmmggxRQIA&#10;AL0EAAAOAAAAAAAAAAAAAAAAAC4CAABkcnMvZTJvRG9jLnhtbFBLAQItABQABgAIAAAAIQCyEceK&#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CC40C4" w14:paraId="16A8B00B" w14:textId="77777777" w:rsidTr="004A4688">
                        <w:trPr>
                          <w:trHeight w:hRule="exact" w:val="255"/>
                        </w:trPr>
                        <w:tc>
                          <w:tcPr>
                            <w:tcW w:w="5000" w:type="pct"/>
                            <w:shd w:val="clear" w:color="auto" w:fill="E7E6E6" w:themeFill="background2"/>
                          </w:tcPr>
                          <w:p w14:paraId="661D8C9F" w14:textId="77777777" w:rsidR="00CC40C4" w:rsidRPr="00992D52" w:rsidRDefault="00CC40C4" w:rsidP="00CC40C4">
                            <w:pPr>
                              <w:pStyle w:val="Part"/>
                              <w:jc w:val="center"/>
                              <w:rPr>
                                <w:b/>
                              </w:rPr>
                            </w:pPr>
                            <w:r w:rsidRPr="00992D52">
                              <w:rPr>
                                <w:b/>
                              </w:rPr>
                              <w:t>Solution</w:t>
                            </w:r>
                          </w:p>
                        </w:tc>
                      </w:tr>
                      <w:tr w:rsidR="00CC40C4" w14:paraId="34BF7AB3" w14:textId="77777777" w:rsidTr="00CC40C4">
                        <w:tc>
                          <w:tcPr>
                            <w:tcW w:w="5000" w:type="pct"/>
                          </w:tcPr>
                          <w:p w14:paraId="60764845" w14:textId="77777777" w:rsidR="00CC40C4" w:rsidRPr="00BF218C" w:rsidRDefault="00CC40C4" w:rsidP="00CC40C4">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=0.950⇒95%</m:t>
                                </m:r>
                              </m:oMath>
                            </m:oMathPara>
                          </w:p>
                        </w:tc>
                      </w:tr>
                      <w:tr w:rsidR="00CC40C4" w14:paraId="27D92FB9" w14:textId="77777777" w:rsidTr="004A4688">
                        <w:trPr>
                          <w:trHeight w:hRule="exact" w:val="255"/>
                        </w:trPr>
                        <w:tc>
                          <w:tcPr>
                            <w:tcW w:w="5000" w:type="pct"/>
                            <w:shd w:val="clear" w:color="auto" w:fill="E7E6E6" w:themeFill="background2"/>
                          </w:tcPr>
                          <w:p w14:paraId="30D2F3A1" w14:textId="77777777" w:rsidR="00CC40C4" w:rsidRPr="00992D52" w:rsidRDefault="00CC40C4" w:rsidP="00CC40C4">
                            <w:pPr>
                              <w:pStyle w:val="Part"/>
                              <w:jc w:val="center"/>
                              <w:rPr>
                                <w:b/>
                              </w:rPr>
                            </w:pPr>
                            <w:r w:rsidRPr="00992D52">
                              <w:rPr>
                                <w:b/>
                              </w:rPr>
                              <w:t>Specific behaviours</w:t>
                            </w:r>
                          </w:p>
                        </w:tc>
                      </w:tr>
                      <w:tr w:rsidR="00CC40C4" w14:paraId="2BACA786" w14:textId="77777777" w:rsidTr="00CC40C4">
                        <w:tc>
                          <w:tcPr>
                            <w:tcW w:w="5000" w:type="pct"/>
                          </w:tcPr>
                          <w:p w14:paraId="52088394" w14:textId="77777777" w:rsidR="00CC40C4" w:rsidRDefault="00CC40C4" w:rsidP="00CC40C4">
                            <w:pPr>
                              <w:pStyle w:val="Parts"/>
                            </w:pPr>
                            <w:r>
                              <w:sym w:font="Wingdings" w:char="F0FC"/>
                            </w:r>
                            <w:r>
                              <w:t xml:space="preserve"> correct percentage</w:t>
                            </w:r>
                          </w:p>
                        </w:tc>
                      </w:tr>
                    </w:tbl>
                    <w:p w14:paraId="19A38298" w14:textId="77777777" w:rsidR="00CC40C4" w:rsidRDefault="00CC40C4" w:rsidP="00CC40C4">
                      <w:pPr>
                        <w:pStyle w:val="Part"/>
                      </w:pPr>
                    </w:p>
                  </w:txbxContent>
                </v:textbox>
              </v:shape>
            </w:pict>
          </mc:Fallback>
        </mc:AlternateContent>
      </w:r>
      <w:r>
        <w:t>(c)</w:t>
      </w:r>
      <w:r>
        <w:tab/>
        <w:t>What percentage of the variation in weight can be explained by the variation in the length for this sample?</w:t>
      </w:r>
      <w:r>
        <w:tab/>
        <w:t>(1 mark)</w:t>
      </w:r>
    </w:p>
    <w:p w14:paraId="3055B2AA" w14:textId="77777777" w:rsidR="00781E97" w:rsidRDefault="00781E97" w:rsidP="00CC40C4">
      <w:pPr>
        <w:pStyle w:val="Parta"/>
      </w:pPr>
    </w:p>
    <w:p w14:paraId="62B3FB7F" w14:textId="77777777" w:rsidR="00781E97" w:rsidRDefault="00781E97" w:rsidP="00CC40C4">
      <w:pPr>
        <w:pStyle w:val="Parta"/>
      </w:pPr>
    </w:p>
    <w:p w14:paraId="2DC42BE0" w14:textId="77777777" w:rsidR="00781E97" w:rsidRDefault="00781E97" w:rsidP="00CC40C4">
      <w:pPr>
        <w:pStyle w:val="Parta"/>
      </w:pPr>
    </w:p>
    <w:p w14:paraId="59D40A10" w14:textId="77777777" w:rsidR="00781E97" w:rsidRDefault="00781E97" w:rsidP="00CC40C4">
      <w:pPr>
        <w:pStyle w:val="Parta"/>
      </w:pPr>
    </w:p>
    <w:p w14:paraId="3692F1E9" w14:textId="77777777" w:rsidR="00781E97" w:rsidRDefault="00781E97" w:rsidP="00CC40C4">
      <w:pPr>
        <w:pStyle w:val="Parta"/>
      </w:pPr>
      <w:r>
        <w:t>(d)</w:t>
      </w:r>
      <w:r>
        <w:tab/>
        <w:t>Using length as the explanatory variable, determine the equation of the least-squares line to model the linear relationship between the variables.</w:t>
      </w:r>
      <w:r>
        <w:tab/>
        <w:t>(2 marks)</w:t>
      </w:r>
    </w:p>
    <w:p w14:paraId="3E575947" w14:textId="77777777" w:rsidR="00781E97" w:rsidRDefault="00781E97" w:rsidP="00CC40C4">
      <w:pPr>
        <w:pStyle w:val="Parta"/>
      </w:pPr>
      <w:r>
        <w:rPr>
          <w:noProof/>
          <w:lang w:eastAsia="en-AU"/>
        </w:rPr>
        <mc:AlternateContent>
          <mc:Choice Requires="wps">
            <w:drawing>
              <wp:anchor distT="0" distB="0" distL="114300" distR="114300" simplePos="0" relativeHeight="251673600" behindDoc="0" locked="0" layoutInCell="1" allowOverlap="1" wp14:anchorId="7A9E7887" wp14:editId="2C82DDF6">
                <wp:simplePos x="0" y="0"/>
                <wp:positionH relativeFrom="column">
                  <wp:posOffset>1629410</wp:posOffset>
                </wp:positionH>
                <wp:positionV relativeFrom="paragraph">
                  <wp:posOffset>24765</wp:posOffset>
                </wp:positionV>
                <wp:extent cx="2133600" cy="92075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213360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CC40C4" w14:paraId="79B64526" w14:textId="77777777" w:rsidTr="004A4688">
                              <w:trPr>
                                <w:trHeight w:hRule="exact" w:val="255"/>
                              </w:trPr>
                              <w:tc>
                                <w:tcPr>
                                  <w:tcW w:w="5000" w:type="pct"/>
                                  <w:shd w:val="clear" w:color="auto" w:fill="E7E6E6" w:themeFill="background2"/>
                                </w:tcPr>
                                <w:p w14:paraId="12AFB4C3" w14:textId="77777777" w:rsidR="00CC40C4" w:rsidRPr="00992D52" w:rsidRDefault="00CC40C4" w:rsidP="00CC40C4">
                                  <w:pPr>
                                    <w:pStyle w:val="Part"/>
                                    <w:jc w:val="center"/>
                                    <w:rPr>
                                      <w:b/>
                                    </w:rPr>
                                  </w:pPr>
                                  <w:r w:rsidRPr="00992D52">
                                    <w:rPr>
                                      <w:b/>
                                    </w:rPr>
                                    <w:t>Solution</w:t>
                                  </w:r>
                                </w:p>
                              </w:tc>
                            </w:tr>
                            <w:tr w:rsidR="00CC40C4" w14:paraId="51B8C7D6" w14:textId="77777777" w:rsidTr="00CC40C4">
                              <w:tc>
                                <w:tcPr>
                                  <w:tcW w:w="5000" w:type="pct"/>
                                </w:tcPr>
                                <w:p w14:paraId="6087B85E" w14:textId="77777777" w:rsidR="00CC40C4" w:rsidRPr="00BF218C" w:rsidRDefault="00CC40C4" w:rsidP="00CC40C4">
                                  <w:pPr>
                                    <w:pStyle w:val="Parts"/>
                                    <w:rPr>
                                      <w:rFonts w:eastAsiaTheme="minorEastAsia"/>
                                    </w:rPr>
                                  </w:pPr>
                                  <m:oMathPara>
                                    <m:oMath>
                                      <m:r>
                                        <w:rPr>
                                          <w:rFonts w:ascii="Cambria Math" w:hAnsi="Cambria Math"/>
                                        </w:rPr>
                                        <m:t>W=0.0345L-0.647</m:t>
                                      </m:r>
                                    </m:oMath>
                                  </m:oMathPara>
                                </w:p>
                              </w:tc>
                            </w:tr>
                            <w:tr w:rsidR="00CC40C4" w14:paraId="35C587BD" w14:textId="77777777" w:rsidTr="004A4688">
                              <w:trPr>
                                <w:trHeight w:hRule="exact" w:val="255"/>
                              </w:trPr>
                              <w:tc>
                                <w:tcPr>
                                  <w:tcW w:w="5000" w:type="pct"/>
                                  <w:shd w:val="clear" w:color="auto" w:fill="E7E6E6" w:themeFill="background2"/>
                                </w:tcPr>
                                <w:p w14:paraId="38D746D7" w14:textId="77777777" w:rsidR="00CC40C4" w:rsidRPr="00992D52" w:rsidRDefault="00CC40C4" w:rsidP="00CC40C4">
                                  <w:pPr>
                                    <w:pStyle w:val="Part"/>
                                    <w:jc w:val="center"/>
                                    <w:rPr>
                                      <w:b/>
                                    </w:rPr>
                                  </w:pPr>
                                  <w:r w:rsidRPr="00992D52">
                                    <w:rPr>
                                      <w:b/>
                                    </w:rPr>
                                    <w:t>Specific behaviours</w:t>
                                  </w:r>
                                </w:p>
                              </w:tc>
                            </w:tr>
                            <w:tr w:rsidR="00CC40C4" w14:paraId="5274607D" w14:textId="77777777" w:rsidTr="00CC40C4">
                              <w:tc>
                                <w:tcPr>
                                  <w:tcW w:w="5000" w:type="pct"/>
                                </w:tcPr>
                                <w:p w14:paraId="75F52B22" w14:textId="77777777" w:rsidR="00CC40C4" w:rsidRDefault="00CC40C4" w:rsidP="00CC40C4">
                                  <w:pPr>
                                    <w:pStyle w:val="Parts"/>
                                  </w:pPr>
                                  <w:r>
                                    <w:sym w:font="Wingdings" w:char="F0FC"/>
                                  </w:r>
                                  <w:r>
                                    <w:t xml:space="preserve"> correct coefficients</w:t>
                                  </w:r>
                                </w:p>
                                <w:p w14:paraId="5984B082" w14:textId="77777777" w:rsidR="00CC40C4" w:rsidRDefault="00CC40C4" w:rsidP="00CC40C4">
                                  <w:pPr>
                                    <w:pStyle w:val="Parts"/>
                                  </w:pPr>
                                  <w:r>
                                    <w:rPr>
                                      <w:rFonts w:ascii="Wingdings" w:hAnsi="Wingdings"/>
                                    </w:rPr>
                                    <w:t></w:t>
                                  </w:r>
                                  <w:r>
                                    <w:t xml:space="preserve"> uses correct variables</w:t>
                                  </w:r>
                                </w:p>
                              </w:tc>
                            </w:tr>
                          </w:tbl>
                          <w:p w14:paraId="55A67F8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E7887" id="Text Box 14" o:spid="_x0000_s1037" type="#_x0000_t202" style="position:absolute;left:0;text-align:left;margin-left:128.3pt;margin-top:1.95pt;width:168pt;height: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T4QwIAAL0EAAAOAAAAZHJzL2Uyb0RvYy54bWysVE2P2jAQvVfqf7B8L+GjpS0irCgrqkqr&#10;3ZWg2rNxHIjkeFzbkNBf32eHsO22p2o5mPHMeD7evMn8pq01OynnKzI5Hw2GnCkjqajMPufft+t3&#10;nzjzQZhCaDIq52fl+c3i7Zt5Y2dqTAfShXIMQYyfNTbnhxDsLMu8PKha+AFZZWAsydUi4Or2WeFE&#10;g+i1zsbD4TRryBXWkVTeQ3vbGfkixS9LJcNDWXoVmM45agvpdOncxTNbzMVs74Q9VPJShviPKmpR&#10;GSS9hroVQbCjq/4KVVfSkacyDCTVGZVlJVXqAd2Mhi+62RyEVakXgOPtFSb/emHl/enRsarA7N5z&#10;ZkSNGW1VG9gXahlUwKexfga3jYVjaKGHb6/3UMa229LV8R8NMdiB9PmKbowmoRyPJpPpECYJ2+fx&#10;8OOHBH/2/No6H74qqlkUcu4wvQSqON35gErg2rvEZJ50VawrrdPl7FfasZPAoMGPghrOtPABypyv&#10;0y8WjRB/PNOGNTmfTlDL64REAm2QJ6LWoROl0O7aDuUrdDsqzkDUUcdJb+W6Qtt3qPlROJAQSGGx&#10;wgOOUhOqpIvE2YHcz3/poz+4AStnDUidc//jKJwCFN8MWBM3oBdcL+x6wRzrFQG+EVbWyiTigQu6&#10;F0tH9RP2bRmzwCSMRK6ch15chW61sK9SLZfJCTy3ItyZjZUxdEQ5DnHbPglnL5MO4Mg99XQXsxcD&#10;73zjS0PLY6CySmyIwHYoXvDGjqQJX/Y5LuHv9+T1/NVZ/AIAAP//AwBQSwMEFAAGAAgAAAAhAGpu&#10;ytTeAAAACQEAAA8AAABkcnMvZG93bnJldi54bWxMj8FOwzAQRO9I/IO1SNyoQ0qjJsSpKBJS1Qsi&#10;0ENvbrzEEfE6it0m/D3LCY6jeZp9W25m14sLjqHzpOB+kYBAarzpqFXw8f5ytwYRoiaje0+o4BsD&#10;bKrrq1IXxk/0hpc6toJHKBRagY1xKKQMjUWnw8IPSNx9+tHpyHFspRn1xOOul2mSZNLpjviC1QM+&#10;W2y+6rNTsH2tu+1uv/TZcZS7we4neYitUrc389MjiIhz/IPhV5/VoWKnkz+TCaJXkK6yjFEFyxwE&#10;96s85Xxi8GGdg6xK+f+D6gcAAP//AwBQSwECLQAUAAYACAAAACEAtoM4kv4AAADhAQAAEwAAAAAA&#10;AAAAAAAAAAAAAAAAW0NvbnRlbnRfVHlwZXNdLnhtbFBLAQItABQABgAIAAAAIQA4/SH/1gAAAJQB&#10;AAALAAAAAAAAAAAAAAAAAC8BAABfcmVscy8ucmVsc1BLAQItABQABgAIAAAAIQBkC6T4QwIAAL0E&#10;AAAOAAAAAAAAAAAAAAAAAC4CAABkcnMvZTJvRG9jLnhtbFBLAQItABQABgAIAAAAIQBqbsr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CC40C4" w14:paraId="79B64526" w14:textId="77777777" w:rsidTr="004A4688">
                        <w:trPr>
                          <w:trHeight w:hRule="exact" w:val="255"/>
                        </w:trPr>
                        <w:tc>
                          <w:tcPr>
                            <w:tcW w:w="5000" w:type="pct"/>
                            <w:shd w:val="clear" w:color="auto" w:fill="E7E6E6" w:themeFill="background2"/>
                          </w:tcPr>
                          <w:p w14:paraId="12AFB4C3" w14:textId="77777777" w:rsidR="00CC40C4" w:rsidRPr="00992D52" w:rsidRDefault="00CC40C4" w:rsidP="00CC40C4">
                            <w:pPr>
                              <w:pStyle w:val="Part"/>
                              <w:jc w:val="center"/>
                              <w:rPr>
                                <w:b/>
                              </w:rPr>
                            </w:pPr>
                            <w:r w:rsidRPr="00992D52">
                              <w:rPr>
                                <w:b/>
                              </w:rPr>
                              <w:t>Solution</w:t>
                            </w:r>
                          </w:p>
                        </w:tc>
                      </w:tr>
                      <w:tr w:rsidR="00CC40C4" w14:paraId="51B8C7D6" w14:textId="77777777" w:rsidTr="00CC40C4">
                        <w:tc>
                          <w:tcPr>
                            <w:tcW w:w="5000" w:type="pct"/>
                          </w:tcPr>
                          <w:p w14:paraId="6087B85E" w14:textId="77777777" w:rsidR="00CC40C4" w:rsidRPr="00BF218C" w:rsidRDefault="00CC40C4" w:rsidP="00CC40C4">
                            <w:pPr>
                              <w:pStyle w:val="Parts"/>
                              <w:rPr>
                                <w:rFonts w:eastAsiaTheme="minorEastAsia"/>
                              </w:rPr>
                            </w:pPr>
                            <m:oMathPara>
                              <m:oMath>
                                <m:r>
                                  <w:rPr>
                                    <w:rFonts w:ascii="Cambria Math" w:hAnsi="Cambria Math"/>
                                  </w:rPr>
                                  <m:t>W=0.0345L-0.647</m:t>
                                </m:r>
                              </m:oMath>
                            </m:oMathPara>
                          </w:p>
                        </w:tc>
                      </w:tr>
                      <w:tr w:rsidR="00CC40C4" w14:paraId="35C587BD" w14:textId="77777777" w:rsidTr="004A4688">
                        <w:trPr>
                          <w:trHeight w:hRule="exact" w:val="255"/>
                        </w:trPr>
                        <w:tc>
                          <w:tcPr>
                            <w:tcW w:w="5000" w:type="pct"/>
                            <w:shd w:val="clear" w:color="auto" w:fill="E7E6E6" w:themeFill="background2"/>
                          </w:tcPr>
                          <w:p w14:paraId="38D746D7" w14:textId="77777777" w:rsidR="00CC40C4" w:rsidRPr="00992D52" w:rsidRDefault="00CC40C4" w:rsidP="00CC40C4">
                            <w:pPr>
                              <w:pStyle w:val="Part"/>
                              <w:jc w:val="center"/>
                              <w:rPr>
                                <w:b/>
                              </w:rPr>
                            </w:pPr>
                            <w:r w:rsidRPr="00992D52">
                              <w:rPr>
                                <w:b/>
                              </w:rPr>
                              <w:t>Specific behaviours</w:t>
                            </w:r>
                          </w:p>
                        </w:tc>
                      </w:tr>
                      <w:tr w:rsidR="00CC40C4" w14:paraId="5274607D" w14:textId="77777777" w:rsidTr="00CC40C4">
                        <w:tc>
                          <w:tcPr>
                            <w:tcW w:w="5000" w:type="pct"/>
                          </w:tcPr>
                          <w:p w14:paraId="75F52B22" w14:textId="77777777" w:rsidR="00CC40C4" w:rsidRDefault="00CC40C4" w:rsidP="00CC40C4">
                            <w:pPr>
                              <w:pStyle w:val="Parts"/>
                            </w:pPr>
                            <w:r>
                              <w:sym w:font="Wingdings" w:char="F0FC"/>
                            </w:r>
                            <w:r>
                              <w:t xml:space="preserve"> correct coefficients</w:t>
                            </w:r>
                          </w:p>
                          <w:p w14:paraId="5984B082" w14:textId="77777777" w:rsidR="00CC40C4" w:rsidRDefault="00CC40C4" w:rsidP="00CC40C4">
                            <w:pPr>
                              <w:pStyle w:val="Parts"/>
                            </w:pPr>
                            <w:r>
                              <w:rPr>
                                <w:rFonts w:ascii="Wingdings" w:hAnsi="Wingdings"/>
                              </w:rPr>
                              <w:t></w:t>
                            </w:r>
                            <w:r>
                              <w:t xml:space="preserve"> uses correct variables</w:t>
                            </w:r>
                          </w:p>
                        </w:tc>
                      </w:tr>
                    </w:tbl>
                    <w:p w14:paraId="55A67F83" w14:textId="77777777" w:rsidR="00CC40C4" w:rsidRDefault="00CC40C4" w:rsidP="00CC40C4">
                      <w:pPr>
                        <w:pStyle w:val="Part"/>
                      </w:pPr>
                    </w:p>
                  </w:txbxContent>
                </v:textbox>
              </v:shape>
            </w:pict>
          </mc:Fallback>
        </mc:AlternateContent>
      </w:r>
    </w:p>
    <w:p w14:paraId="3808C645" w14:textId="77777777" w:rsidR="00781E97" w:rsidRDefault="00781E97" w:rsidP="00CC40C4">
      <w:pPr>
        <w:pStyle w:val="Parta"/>
      </w:pPr>
    </w:p>
    <w:p w14:paraId="43AB17DD" w14:textId="77777777" w:rsidR="00781E97" w:rsidRDefault="00781E97" w:rsidP="00CC40C4">
      <w:pPr>
        <w:pStyle w:val="Parta"/>
      </w:pPr>
    </w:p>
    <w:p w14:paraId="15BF481D" w14:textId="77777777" w:rsidR="00781E97" w:rsidRDefault="00781E97" w:rsidP="00CC40C4">
      <w:pPr>
        <w:pStyle w:val="Parta"/>
      </w:pPr>
    </w:p>
    <w:p w14:paraId="663E374E" w14:textId="77777777" w:rsidR="00781E97" w:rsidRDefault="00781E97" w:rsidP="00CC40C4">
      <w:pPr>
        <w:pStyle w:val="Parta"/>
      </w:pPr>
    </w:p>
    <w:p w14:paraId="7BDCA311" w14:textId="77777777" w:rsidR="00781E97" w:rsidRDefault="00781E97" w:rsidP="00CC40C4">
      <w:pPr>
        <w:pStyle w:val="Parta"/>
      </w:pPr>
    </w:p>
    <w:p w14:paraId="5A68CD6B" w14:textId="77777777" w:rsidR="00781E97" w:rsidRDefault="00781E97" w:rsidP="00CC40C4">
      <w:pPr>
        <w:pStyle w:val="Parta"/>
      </w:pPr>
      <w:r>
        <w:rPr>
          <w:noProof/>
          <w:lang w:eastAsia="en-AU"/>
        </w:rPr>
        <mc:AlternateContent>
          <mc:Choice Requires="wps">
            <w:drawing>
              <wp:anchor distT="0" distB="0" distL="114300" distR="114300" simplePos="0" relativeHeight="251672576" behindDoc="0" locked="0" layoutInCell="1" allowOverlap="1" wp14:anchorId="3389F737" wp14:editId="4EDDD272">
                <wp:simplePos x="0" y="0"/>
                <wp:positionH relativeFrom="column">
                  <wp:posOffset>1661160</wp:posOffset>
                </wp:positionH>
                <wp:positionV relativeFrom="paragraph">
                  <wp:posOffset>229235</wp:posOffset>
                </wp:positionV>
                <wp:extent cx="2101850" cy="7302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1018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CC40C4" w14:paraId="759E71C7" w14:textId="77777777" w:rsidTr="004A4688">
                              <w:trPr>
                                <w:trHeight w:hRule="exact" w:val="255"/>
                              </w:trPr>
                              <w:tc>
                                <w:tcPr>
                                  <w:tcW w:w="5000" w:type="pct"/>
                                  <w:shd w:val="clear" w:color="auto" w:fill="E7E6E6" w:themeFill="background2"/>
                                </w:tcPr>
                                <w:p w14:paraId="38858725" w14:textId="77777777" w:rsidR="00CC40C4" w:rsidRPr="00992D52" w:rsidRDefault="00CC40C4" w:rsidP="00CC40C4">
                                  <w:pPr>
                                    <w:pStyle w:val="Part"/>
                                    <w:jc w:val="center"/>
                                    <w:rPr>
                                      <w:b/>
                                    </w:rPr>
                                  </w:pPr>
                                  <w:r w:rsidRPr="00992D52">
                                    <w:rPr>
                                      <w:b/>
                                    </w:rPr>
                                    <w:t>Solution</w:t>
                                  </w:r>
                                </w:p>
                              </w:tc>
                            </w:tr>
                            <w:tr w:rsidR="00CC40C4" w14:paraId="7358235E" w14:textId="77777777" w:rsidTr="00CC40C4">
                              <w:tc>
                                <w:tcPr>
                                  <w:tcW w:w="5000" w:type="pct"/>
                                </w:tcPr>
                                <w:p w14:paraId="5A7FC93E" w14:textId="77777777" w:rsidR="00CC40C4" w:rsidRPr="007A07D4" w:rsidRDefault="00CC40C4" w:rsidP="00CC40C4">
                                  <w:pPr>
                                    <w:pStyle w:val="Parts"/>
                                    <w:jc w:val="center"/>
                                    <w:rPr>
                                      <w:rFonts w:eastAsiaTheme="minorEastAsia"/>
                                    </w:rPr>
                                  </w:pPr>
                                  <m:oMath>
                                    <m:r>
                                      <w:rPr>
                                        <w:rFonts w:ascii="Cambria Math" w:hAnsi="Cambria Math"/>
                                      </w:rPr>
                                      <m:t>0.0345</m:t>
                                    </m:r>
                                  </m:oMath>
                                  <w:r>
                                    <w:rPr>
                                      <w:rFonts w:eastAsiaTheme="minorEastAsia"/>
                                    </w:rPr>
                                    <w:t xml:space="preserve"> kg or </w:t>
                                  </w:r>
                                  <m:oMath>
                                    <m:r>
                                      <w:rPr>
                                        <w:rFonts w:ascii="Cambria Math" w:eastAsiaTheme="minorEastAsia" w:hAnsi="Cambria Math"/>
                                      </w:rPr>
                                      <m:t>34.5</m:t>
                                    </m:r>
                                  </m:oMath>
                                  <w:r>
                                    <w:rPr>
                                      <w:rFonts w:eastAsiaTheme="minorEastAsia"/>
                                    </w:rPr>
                                    <w:t xml:space="preserve"> grams</w:t>
                                  </w:r>
                                </w:p>
                              </w:tc>
                            </w:tr>
                            <w:tr w:rsidR="00CC40C4" w14:paraId="33F898CB" w14:textId="77777777" w:rsidTr="004A4688">
                              <w:trPr>
                                <w:trHeight w:hRule="exact" w:val="255"/>
                              </w:trPr>
                              <w:tc>
                                <w:tcPr>
                                  <w:tcW w:w="5000" w:type="pct"/>
                                  <w:shd w:val="clear" w:color="auto" w:fill="E7E6E6" w:themeFill="background2"/>
                                </w:tcPr>
                                <w:p w14:paraId="1751B0CE" w14:textId="77777777" w:rsidR="00CC40C4" w:rsidRPr="00992D52" w:rsidRDefault="00CC40C4" w:rsidP="00CC40C4">
                                  <w:pPr>
                                    <w:pStyle w:val="Part"/>
                                    <w:jc w:val="center"/>
                                    <w:rPr>
                                      <w:b/>
                                    </w:rPr>
                                  </w:pPr>
                                  <w:r w:rsidRPr="00992D52">
                                    <w:rPr>
                                      <w:b/>
                                    </w:rPr>
                                    <w:t>Specific behaviours</w:t>
                                  </w:r>
                                </w:p>
                              </w:tc>
                            </w:tr>
                            <w:tr w:rsidR="00CC40C4" w14:paraId="205C04E3" w14:textId="77777777" w:rsidTr="00CC40C4">
                              <w:tc>
                                <w:tcPr>
                                  <w:tcW w:w="5000" w:type="pct"/>
                                </w:tcPr>
                                <w:p w14:paraId="630A61EF" w14:textId="77777777" w:rsidR="00CC40C4" w:rsidRDefault="00CC40C4" w:rsidP="00CC40C4">
                                  <w:pPr>
                                    <w:pStyle w:val="Parts"/>
                                  </w:pPr>
                                  <w:r>
                                    <w:sym w:font="Wingdings" w:char="F0FC"/>
                                  </w:r>
                                  <w:r>
                                    <w:t xml:space="preserve"> weight with units</w:t>
                                  </w:r>
                                </w:p>
                              </w:tc>
                            </w:tr>
                          </w:tbl>
                          <w:p w14:paraId="053443FF"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F737" id="Text Box 15" o:spid="_x0000_s1038" type="#_x0000_t202" style="position:absolute;left:0;text-align:left;margin-left:130.8pt;margin-top:18.05pt;width:165.5pt;height: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OcQQIAAL0EAAAOAAAAZHJzL2Uyb0RvYy54bWysVN9v2jAQfp+0/8Hy+0igalchQsWomCZV&#10;bSWY+mwcByI5Ps82JOyv32eH0K3b01QezPnufD+++y6zu67R7Kicr8kUfDzKOVNGUlmbXcG/b1af&#10;bjnzQZhSaDKq4Cfl+d3844dZa6dqQnvSpXIMQYyftrbg+xDsNMu83KtG+BFZZWCsyDUi4Op2WelE&#10;i+iNziZ5fpO15ErrSCrvob3vjXye4leVkuGpqrwKTBcctYV0unRu45nNZ2K6c8Lua3kuQ/xHFY2o&#10;DZJeQt2LINjB1X+FamrpyFMVRpKajKqqlir1gG7G+Ztu1nthVeoF4Hh7gcm/X1j5eHx2rC4xu2vO&#10;jGgwo43qAvtCHYMK+LTWT+G2tnAMHfTwHfQeyth2V7km/qMhBjuQPl3QjdEklJNxPr69hknC9vkq&#10;n0BG+Oz1tXU+fFXUsCgU3GF6CVRxfPChdx1cYjJPui5XtdbpcvJL7dhRYNDgR0ktZ1r4AGXBV+l3&#10;zvbHM21YW/CbK9TyPiHRjjboKqLWoxOl0G27HuXJAN2WyhMQddRz0lu5qtH2A2p+Fg4kBFJYrPCE&#10;o9KEKukscbYn9/Nf+ugPbsDKWQtSF9z/OAinAMU3A9bEDRgENwjbQTCHZkmAb4yVtTKJeOCCHsTK&#10;UfOCfVvELDAJI5Gr4GEQl6FfLeyrVItFcgLPrQgPZm1lDB1RjkPcdC/C2fOkAzjySAPdxfTNwHvf&#10;+NLQ4hCoqhMbIrA9ime8sSOJT+d9jkv4+z15vX515r8AAAD//wMAUEsDBBQABgAIAAAAIQBtPkoe&#10;3wAAAAoBAAAPAAAAZHJzL2Rvd25yZXYueG1sTI/BTsMwDIbvSLxDZCRuLE2nRVCaTgwJadoFUeDA&#10;LWtCU9E4VZKt5e0xJzja/vT7++vt4kd2tjENARWIVQHMYhfMgL2Ct9enm1tgKWs0egxoFXzbBNvm&#10;8qLWlQkzvthzm3tGIZgqrcDlPFWcp85Zr9MqTBbp9hmi15nG2HMT9UzhfuRlUUju9YD0wenJPjrb&#10;fbUnr2D33A67/WEd5Efk+8kdZv6ee6Wur5aHe2DZLvkPhl99UoeGnI7hhCaxUUEphSRUwVoKYARs&#10;7kpaHIncCAG8qfn/Cs0PAAAA//8DAFBLAQItABQABgAIAAAAIQC2gziS/gAAAOEBAAATAAAAAAAA&#10;AAAAAAAAAAAAAABbQ29udGVudF9UeXBlc10ueG1sUEsBAi0AFAAGAAgAAAAhADj9If/WAAAAlAEA&#10;AAsAAAAAAAAAAAAAAAAALwEAAF9yZWxzLy5yZWxzUEsBAi0AFAAGAAgAAAAhAM5MU5xBAgAAvQQA&#10;AA4AAAAAAAAAAAAAAAAALgIAAGRycy9lMm9Eb2MueG1sUEsBAi0AFAAGAAgAAAAhAG0+Sh7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CC40C4" w14:paraId="759E71C7" w14:textId="77777777" w:rsidTr="004A4688">
                        <w:trPr>
                          <w:trHeight w:hRule="exact" w:val="255"/>
                        </w:trPr>
                        <w:tc>
                          <w:tcPr>
                            <w:tcW w:w="5000" w:type="pct"/>
                            <w:shd w:val="clear" w:color="auto" w:fill="E7E6E6" w:themeFill="background2"/>
                          </w:tcPr>
                          <w:p w14:paraId="38858725" w14:textId="77777777" w:rsidR="00CC40C4" w:rsidRPr="00992D52" w:rsidRDefault="00CC40C4" w:rsidP="00CC40C4">
                            <w:pPr>
                              <w:pStyle w:val="Part"/>
                              <w:jc w:val="center"/>
                              <w:rPr>
                                <w:b/>
                              </w:rPr>
                            </w:pPr>
                            <w:r w:rsidRPr="00992D52">
                              <w:rPr>
                                <w:b/>
                              </w:rPr>
                              <w:t>Solution</w:t>
                            </w:r>
                          </w:p>
                        </w:tc>
                      </w:tr>
                      <w:tr w:rsidR="00CC40C4" w14:paraId="7358235E" w14:textId="77777777" w:rsidTr="00CC40C4">
                        <w:tc>
                          <w:tcPr>
                            <w:tcW w:w="5000" w:type="pct"/>
                          </w:tcPr>
                          <w:p w14:paraId="5A7FC93E" w14:textId="77777777" w:rsidR="00CC40C4" w:rsidRPr="007A07D4" w:rsidRDefault="00CC40C4" w:rsidP="00CC40C4">
                            <w:pPr>
                              <w:pStyle w:val="Parts"/>
                              <w:jc w:val="center"/>
                              <w:rPr>
                                <w:rFonts w:eastAsiaTheme="minorEastAsia"/>
                              </w:rPr>
                            </w:pPr>
                            <m:oMath>
                              <m:r>
                                <w:rPr>
                                  <w:rFonts w:ascii="Cambria Math" w:hAnsi="Cambria Math"/>
                                </w:rPr>
                                <m:t>0.0345</m:t>
                              </m:r>
                            </m:oMath>
                            <w:r>
                              <w:rPr>
                                <w:rFonts w:eastAsiaTheme="minorEastAsia"/>
                              </w:rPr>
                              <w:t xml:space="preserve"> kg or </w:t>
                            </w:r>
                            <m:oMath>
                              <m:r>
                                <w:rPr>
                                  <w:rFonts w:ascii="Cambria Math" w:eastAsiaTheme="minorEastAsia" w:hAnsi="Cambria Math"/>
                                </w:rPr>
                                <m:t>34.5</m:t>
                              </m:r>
                            </m:oMath>
                            <w:r>
                              <w:rPr>
                                <w:rFonts w:eastAsiaTheme="minorEastAsia"/>
                              </w:rPr>
                              <w:t xml:space="preserve"> grams</w:t>
                            </w:r>
                          </w:p>
                        </w:tc>
                      </w:tr>
                      <w:tr w:rsidR="00CC40C4" w14:paraId="33F898CB" w14:textId="77777777" w:rsidTr="004A4688">
                        <w:trPr>
                          <w:trHeight w:hRule="exact" w:val="255"/>
                        </w:trPr>
                        <w:tc>
                          <w:tcPr>
                            <w:tcW w:w="5000" w:type="pct"/>
                            <w:shd w:val="clear" w:color="auto" w:fill="E7E6E6" w:themeFill="background2"/>
                          </w:tcPr>
                          <w:p w14:paraId="1751B0CE" w14:textId="77777777" w:rsidR="00CC40C4" w:rsidRPr="00992D52" w:rsidRDefault="00CC40C4" w:rsidP="00CC40C4">
                            <w:pPr>
                              <w:pStyle w:val="Part"/>
                              <w:jc w:val="center"/>
                              <w:rPr>
                                <w:b/>
                              </w:rPr>
                            </w:pPr>
                            <w:r w:rsidRPr="00992D52">
                              <w:rPr>
                                <w:b/>
                              </w:rPr>
                              <w:t>Specific behaviours</w:t>
                            </w:r>
                          </w:p>
                        </w:tc>
                      </w:tr>
                      <w:tr w:rsidR="00CC40C4" w14:paraId="205C04E3" w14:textId="77777777" w:rsidTr="00CC40C4">
                        <w:tc>
                          <w:tcPr>
                            <w:tcW w:w="5000" w:type="pct"/>
                          </w:tcPr>
                          <w:p w14:paraId="630A61EF" w14:textId="77777777" w:rsidR="00CC40C4" w:rsidRDefault="00CC40C4" w:rsidP="00CC40C4">
                            <w:pPr>
                              <w:pStyle w:val="Parts"/>
                            </w:pPr>
                            <w:r>
                              <w:sym w:font="Wingdings" w:char="F0FC"/>
                            </w:r>
                            <w:r>
                              <w:t xml:space="preserve"> weight with units</w:t>
                            </w:r>
                          </w:p>
                        </w:tc>
                      </w:tr>
                    </w:tbl>
                    <w:p w14:paraId="053443FF" w14:textId="77777777" w:rsidR="00CC40C4" w:rsidRDefault="00CC40C4" w:rsidP="00CC40C4">
                      <w:pPr>
                        <w:pStyle w:val="Part"/>
                      </w:pPr>
                    </w:p>
                  </w:txbxContent>
                </v:textbox>
              </v:shape>
            </w:pict>
          </mc:Fallback>
        </mc:AlternateContent>
      </w:r>
      <w:r>
        <w:t>(e)</w:t>
      </w:r>
      <w:r>
        <w:tab/>
        <w:t>What increase in weight can be expected for each additional centimetre in length</w:t>
      </w:r>
      <w:r w:rsidRPr="006E3A4A">
        <w:t xml:space="preserve"> </w:t>
      </w:r>
      <w:r>
        <w:t>for these mackerel?</w:t>
      </w:r>
      <w:r>
        <w:tab/>
        <w:t>(1 mark)</w:t>
      </w:r>
    </w:p>
    <w:p w14:paraId="019D60A9" w14:textId="77777777" w:rsidR="00781E97" w:rsidRDefault="00781E97" w:rsidP="00CC40C4">
      <w:pPr>
        <w:pStyle w:val="Parta"/>
      </w:pPr>
    </w:p>
    <w:p w14:paraId="0D91DE42" w14:textId="77777777" w:rsidR="00781E97" w:rsidRDefault="00781E97" w:rsidP="00CC40C4">
      <w:pPr>
        <w:pStyle w:val="Parta"/>
      </w:pPr>
    </w:p>
    <w:p w14:paraId="3008398F" w14:textId="77777777" w:rsidR="00781E97" w:rsidRDefault="00781E97" w:rsidP="00CC40C4">
      <w:pPr>
        <w:pStyle w:val="Parta"/>
      </w:pPr>
    </w:p>
    <w:p w14:paraId="4694EF0A" w14:textId="77777777" w:rsidR="00781E97" w:rsidRDefault="00781E97" w:rsidP="00CC40C4">
      <w:pPr>
        <w:pStyle w:val="Parta"/>
      </w:pPr>
    </w:p>
    <w:p w14:paraId="5AA32AC9" w14:textId="77777777" w:rsidR="00781E97" w:rsidRDefault="00781E97" w:rsidP="00CC40C4">
      <w:pPr>
        <w:pStyle w:val="Parta"/>
      </w:pPr>
      <w:r>
        <w:t>(f)</w:t>
      </w:r>
      <w:r>
        <w:tab/>
        <w:t xml:space="preserve">Another mackerel in the sample had a length of </w:t>
      </w:r>
      <m:oMath>
        <m:r>
          <w:rPr>
            <w:rFonts w:ascii="Cambria Math" w:hAnsi="Cambria Math"/>
          </w:rPr>
          <m:t>41</m:t>
        </m:r>
      </m:oMath>
      <w:r>
        <w:t xml:space="preserve"> cm. Predict the weight of this fish and comment on two factors that support the reliability of this prediction.</w:t>
      </w:r>
      <w:r>
        <w:tab/>
        <w:t>(3 marks)</w:t>
      </w:r>
    </w:p>
    <w:p w14:paraId="40AD4294" w14:textId="77777777" w:rsidR="00781E97" w:rsidRDefault="00781E97" w:rsidP="00CC40C4">
      <w:pPr>
        <w:pStyle w:val="Parta"/>
      </w:pPr>
      <w:r>
        <w:rPr>
          <w:noProof/>
          <w:lang w:eastAsia="en-AU"/>
        </w:rPr>
        <mc:AlternateContent>
          <mc:Choice Requires="wps">
            <w:drawing>
              <wp:anchor distT="0" distB="0" distL="114300" distR="114300" simplePos="0" relativeHeight="251674624" behindDoc="0" locked="0" layoutInCell="1" allowOverlap="1" wp14:anchorId="2EDF349C" wp14:editId="43F20C4E">
                <wp:simplePos x="0" y="0"/>
                <wp:positionH relativeFrom="column">
                  <wp:posOffset>1661160</wp:posOffset>
                </wp:positionH>
                <wp:positionV relativeFrom="paragraph">
                  <wp:posOffset>39370</wp:posOffset>
                </wp:positionV>
                <wp:extent cx="3581400" cy="14605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5814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CC40C4" w14:paraId="58D9F065" w14:textId="77777777" w:rsidTr="004A4688">
                              <w:trPr>
                                <w:trHeight w:hRule="exact" w:val="255"/>
                              </w:trPr>
                              <w:tc>
                                <w:tcPr>
                                  <w:tcW w:w="5000" w:type="pct"/>
                                  <w:shd w:val="clear" w:color="auto" w:fill="E7E6E6" w:themeFill="background2"/>
                                </w:tcPr>
                                <w:p w14:paraId="3455C100" w14:textId="77777777" w:rsidR="00CC40C4" w:rsidRPr="00992D52" w:rsidRDefault="00CC40C4" w:rsidP="00CC40C4">
                                  <w:pPr>
                                    <w:pStyle w:val="Part"/>
                                    <w:jc w:val="center"/>
                                    <w:rPr>
                                      <w:b/>
                                    </w:rPr>
                                  </w:pPr>
                                  <w:r w:rsidRPr="00992D52">
                                    <w:rPr>
                                      <w:b/>
                                    </w:rPr>
                                    <w:t>Solution</w:t>
                                  </w:r>
                                </w:p>
                              </w:tc>
                            </w:tr>
                            <w:tr w:rsidR="00CC40C4" w14:paraId="46D9145D" w14:textId="77777777" w:rsidTr="00CC40C4">
                              <w:tc>
                                <w:tcPr>
                                  <w:tcW w:w="5000" w:type="pct"/>
                                </w:tcPr>
                                <w:p w14:paraId="3BE832E6" w14:textId="77777777" w:rsidR="00CC40C4" w:rsidRDefault="00CC40C4" w:rsidP="00CC40C4">
                                  <w:pPr>
                                    <w:pStyle w:val="Parts"/>
                                    <w:rPr>
                                      <w:rFonts w:eastAsiaTheme="minorEastAsia"/>
                                    </w:rPr>
                                  </w:pPr>
                                  <m:oMath>
                                    <m:acc>
                                      <m:accPr>
                                        <m:ctrlPr>
                                          <w:rPr>
                                            <w:rFonts w:ascii="Cambria Math" w:hAnsi="Cambria Math"/>
                                            <w:i/>
                                          </w:rPr>
                                        </m:ctrlPr>
                                      </m:accPr>
                                      <m:e>
                                        <m:r>
                                          <w:rPr>
                                            <w:rFonts w:ascii="Cambria Math" w:hAnsi="Cambria Math"/>
                                          </w:rPr>
                                          <m:t>W</m:t>
                                        </m:r>
                                      </m:e>
                                    </m:acc>
                                    <m:r>
                                      <w:rPr>
                                        <w:rFonts w:ascii="Cambria Math" w:hAnsi="Cambria Math"/>
                                      </w:rPr>
                                      <m:t>(41)=0.77</m:t>
                                    </m:r>
                                  </m:oMath>
                                  <w:r>
                                    <w:rPr>
                                      <w:rFonts w:eastAsiaTheme="minorEastAsia"/>
                                    </w:rPr>
                                    <w:t xml:space="preserve"> kg. Reliable because a strong linear association exists, and prediction is interpolated.</w:t>
                                  </w:r>
                                </w:p>
                                <w:p w14:paraId="55F58416" w14:textId="77777777" w:rsidR="00CC40C4" w:rsidRPr="00D409DC" w:rsidRDefault="00CC40C4" w:rsidP="00CC40C4">
                                  <w:pPr>
                                    <w:pStyle w:val="Parts"/>
                                    <w:rPr>
                                      <w:rFonts w:eastAsiaTheme="minorEastAsia"/>
                                    </w:rPr>
                                  </w:pPr>
                                </w:p>
                              </w:tc>
                            </w:tr>
                            <w:tr w:rsidR="00CC40C4" w14:paraId="3B32E418" w14:textId="77777777" w:rsidTr="004A4688">
                              <w:trPr>
                                <w:trHeight w:hRule="exact" w:val="255"/>
                              </w:trPr>
                              <w:tc>
                                <w:tcPr>
                                  <w:tcW w:w="5000" w:type="pct"/>
                                  <w:shd w:val="clear" w:color="auto" w:fill="E7E6E6" w:themeFill="background2"/>
                                </w:tcPr>
                                <w:p w14:paraId="10EEFB7F" w14:textId="77777777" w:rsidR="00CC40C4" w:rsidRPr="00992D52" w:rsidRDefault="00CC40C4" w:rsidP="00CC40C4">
                                  <w:pPr>
                                    <w:pStyle w:val="Part"/>
                                    <w:jc w:val="center"/>
                                    <w:rPr>
                                      <w:b/>
                                    </w:rPr>
                                  </w:pPr>
                                  <w:r w:rsidRPr="00992D52">
                                    <w:rPr>
                                      <w:b/>
                                    </w:rPr>
                                    <w:t>Specific behaviours</w:t>
                                  </w:r>
                                </w:p>
                              </w:tc>
                            </w:tr>
                            <w:tr w:rsidR="00CC40C4" w14:paraId="0AC1D2C6" w14:textId="77777777" w:rsidTr="00CC40C4">
                              <w:tc>
                                <w:tcPr>
                                  <w:tcW w:w="5000" w:type="pct"/>
                                </w:tcPr>
                                <w:p w14:paraId="2A6545F6" w14:textId="77777777" w:rsidR="00CC40C4" w:rsidRDefault="00CC40C4" w:rsidP="00CC40C4">
                                  <w:pPr>
                                    <w:pStyle w:val="Parts"/>
                                  </w:pPr>
                                  <w:r>
                                    <w:sym w:font="Wingdings" w:char="F0FC"/>
                                  </w:r>
                                  <w:r>
                                    <w:t xml:space="preserve"> correct prediction</w:t>
                                  </w:r>
                                </w:p>
                                <w:p w14:paraId="0A39AEA9" w14:textId="77777777" w:rsidR="00CC40C4" w:rsidRDefault="00CC40C4" w:rsidP="00CC40C4">
                                  <w:pPr>
                                    <w:pStyle w:val="Parts"/>
                                  </w:pPr>
                                  <w:r>
                                    <w:rPr>
                                      <w:rFonts w:ascii="Wingdings" w:hAnsi="Wingdings"/>
                                    </w:rPr>
                                    <w:t></w:t>
                                  </w:r>
                                  <w:r>
                                    <w:t xml:space="preserve"> notes interpolation</w:t>
                                  </w:r>
                                </w:p>
                                <w:p w14:paraId="61EE3706" w14:textId="77777777" w:rsidR="00CC40C4" w:rsidRDefault="00CC40C4" w:rsidP="00CC40C4">
                                  <w:pPr>
                                    <w:pStyle w:val="Parts"/>
                                  </w:pPr>
                                  <w:r>
                                    <w:rPr>
                                      <w:rFonts w:ascii="Wingdings" w:hAnsi="Wingdings"/>
                                    </w:rPr>
                                    <w:t></w:t>
                                  </w:r>
                                  <w:r>
                                    <w:t xml:space="preserve"> notes strong association</w:t>
                                  </w:r>
                                </w:p>
                              </w:tc>
                            </w:tr>
                          </w:tbl>
                          <w:p w14:paraId="48BFB77E"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F349C" id="Text Box 16" o:spid="_x0000_s1039" type="#_x0000_t202" style="position:absolute;left:0;text-align:left;margin-left:130.8pt;margin-top:3.1pt;width:282pt;height: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RwIAAL4EAAAOAAAAZHJzL2Uyb0RvYy54bWysVN9v2jAQfp+0/8Hy+5pQCqoQoWKtmCah&#10;thKd+mwcp0RyfJ5tSNhfv88OoWu3p2o8mPPd+X58913mN12j2UE5X5Mp+Ogi50wZSWVtXgr+42n1&#10;5ZozH4QphSajCn5Unt8sPn+at3amLmlHulSOIYjxs9YWfBeCnWWZlzvVCH9BVhkYK3KNCLi6l6x0&#10;okX0RmeXeT7NWnKldSSV99De9Ua+SPGrSsnwUFVeBaYLjtpCOl06t/HMFnMxe3HC7mp5KkN8oIpG&#10;1AZJz6HuRBBs7+q/QjW1dOSpCheSmoyqqpYq9YBuRvm7bjY7YVXqBeB4e4bJ/7+w8v7w6FhdYnZT&#10;zoxoMKMn1QX2lToGFfBprZ/BbWPhGDro4TvoPZSx7a5yTfxHQwx2IH08oxujSSjHk+vRVQ6ThG10&#10;Nc0nuCB+9vrcOh++KWpYFAruML6EqjisfehdB5eYzZOuy1Wtdboc/a127CAwaRCkpJYzLXyAsuCr&#10;9Dtle/NMG9YWfDqe5CnTG5v/SEi0ow26irD18EQpdNuuh3k8YLel8ghIHfWk9FauarS9Rs2PwoGF&#10;gAqbFR5wVJpQJZ0kznbkfv1LH/1BDlg5a8Hqgvufe+EUoPhuQJu4AoPgBmE7CGbf3BLgG2FnrUwi&#10;HrigB7Fy1Dxj4ZYxC0zCSOQqeBjE29DvFhZWquUyOYHoVoS12VgZQ8dZxSE+dc/C2dOkA0hyTwPf&#10;xezdwHvf+NLQch+oqhMbIrA9iie8sSSJT6eFjlv45z15vX52Fr8BAAD//wMAUEsDBBQABgAIAAAA&#10;IQDkQQn33QAAAAkBAAAPAAAAZHJzL2Rvd25yZXYueG1sTI/BTsMwEETvSPyDtUjcqNNURFWIU1Ek&#10;pKoXRAoHbm68jaPG68h2m/D3LCc4zr7R7Ey1md0grhhi70nBcpGBQGq96alT8HF4fViDiEmT0YMn&#10;VPCNETb17U2lS+MnesdrkzrBIRRLrcCmNJZSxtai03HhRyRmJx+cTixDJ03QE4e7QeZZVkine+IP&#10;Vo/4YrE9NxenYPvW9NvdfuWLryB3o91P8jN1St3fzc9PIBLO6c8Mv/W5OtTc6egvZKIYFOTFsmCr&#10;giIHwXydP7I+MljxRdaV/L+g/gEAAP//AwBQSwECLQAUAAYACAAAACEAtoM4kv4AAADhAQAAEwAA&#10;AAAAAAAAAAAAAAAAAAAAW0NvbnRlbnRfVHlwZXNdLnhtbFBLAQItABQABgAIAAAAIQA4/SH/1gAA&#10;AJQBAAALAAAAAAAAAAAAAAAAAC8BAABfcmVscy8ucmVsc1BLAQItABQABgAIAAAAIQB+2L/VRwIA&#10;AL4EAAAOAAAAAAAAAAAAAAAAAC4CAABkcnMvZTJvRG9jLnhtbFBLAQItABQABgAIAAAAIQDkQQn3&#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CC40C4" w14:paraId="58D9F065" w14:textId="77777777" w:rsidTr="004A4688">
                        <w:trPr>
                          <w:trHeight w:hRule="exact" w:val="255"/>
                        </w:trPr>
                        <w:tc>
                          <w:tcPr>
                            <w:tcW w:w="5000" w:type="pct"/>
                            <w:shd w:val="clear" w:color="auto" w:fill="E7E6E6" w:themeFill="background2"/>
                          </w:tcPr>
                          <w:p w14:paraId="3455C100" w14:textId="77777777" w:rsidR="00CC40C4" w:rsidRPr="00992D52" w:rsidRDefault="00CC40C4" w:rsidP="00CC40C4">
                            <w:pPr>
                              <w:pStyle w:val="Part"/>
                              <w:jc w:val="center"/>
                              <w:rPr>
                                <w:b/>
                              </w:rPr>
                            </w:pPr>
                            <w:r w:rsidRPr="00992D52">
                              <w:rPr>
                                <w:b/>
                              </w:rPr>
                              <w:t>Solution</w:t>
                            </w:r>
                          </w:p>
                        </w:tc>
                      </w:tr>
                      <w:tr w:rsidR="00CC40C4" w14:paraId="46D9145D" w14:textId="77777777" w:rsidTr="00CC40C4">
                        <w:tc>
                          <w:tcPr>
                            <w:tcW w:w="5000" w:type="pct"/>
                          </w:tcPr>
                          <w:p w14:paraId="3BE832E6" w14:textId="77777777" w:rsidR="00CC40C4" w:rsidRDefault="00CC40C4" w:rsidP="00CC40C4">
                            <w:pPr>
                              <w:pStyle w:val="Parts"/>
                              <w:rPr>
                                <w:rFonts w:eastAsiaTheme="minorEastAsia"/>
                              </w:rPr>
                            </w:pPr>
                            <m:oMath>
                              <m:acc>
                                <m:accPr>
                                  <m:ctrlPr>
                                    <w:rPr>
                                      <w:rFonts w:ascii="Cambria Math" w:hAnsi="Cambria Math"/>
                                      <w:i/>
                                    </w:rPr>
                                  </m:ctrlPr>
                                </m:accPr>
                                <m:e>
                                  <m:r>
                                    <w:rPr>
                                      <w:rFonts w:ascii="Cambria Math" w:hAnsi="Cambria Math"/>
                                    </w:rPr>
                                    <m:t>W</m:t>
                                  </m:r>
                                </m:e>
                              </m:acc>
                              <m:r>
                                <w:rPr>
                                  <w:rFonts w:ascii="Cambria Math" w:hAnsi="Cambria Math"/>
                                </w:rPr>
                                <m:t>(41)=0.77</m:t>
                              </m:r>
                            </m:oMath>
                            <w:r>
                              <w:rPr>
                                <w:rFonts w:eastAsiaTheme="minorEastAsia"/>
                              </w:rPr>
                              <w:t xml:space="preserve"> kg. Reliable because a strong linear association exists, and prediction is interpolated.</w:t>
                            </w:r>
                          </w:p>
                          <w:p w14:paraId="55F58416" w14:textId="77777777" w:rsidR="00CC40C4" w:rsidRPr="00D409DC" w:rsidRDefault="00CC40C4" w:rsidP="00CC40C4">
                            <w:pPr>
                              <w:pStyle w:val="Parts"/>
                              <w:rPr>
                                <w:rFonts w:eastAsiaTheme="minorEastAsia"/>
                              </w:rPr>
                            </w:pPr>
                          </w:p>
                        </w:tc>
                      </w:tr>
                      <w:tr w:rsidR="00CC40C4" w14:paraId="3B32E418" w14:textId="77777777" w:rsidTr="004A4688">
                        <w:trPr>
                          <w:trHeight w:hRule="exact" w:val="255"/>
                        </w:trPr>
                        <w:tc>
                          <w:tcPr>
                            <w:tcW w:w="5000" w:type="pct"/>
                            <w:shd w:val="clear" w:color="auto" w:fill="E7E6E6" w:themeFill="background2"/>
                          </w:tcPr>
                          <w:p w14:paraId="10EEFB7F" w14:textId="77777777" w:rsidR="00CC40C4" w:rsidRPr="00992D52" w:rsidRDefault="00CC40C4" w:rsidP="00CC40C4">
                            <w:pPr>
                              <w:pStyle w:val="Part"/>
                              <w:jc w:val="center"/>
                              <w:rPr>
                                <w:b/>
                              </w:rPr>
                            </w:pPr>
                            <w:r w:rsidRPr="00992D52">
                              <w:rPr>
                                <w:b/>
                              </w:rPr>
                              <w:t>Specific behaviours</w:t>
                            </w:r>
                          </w:p>
                        </w:tc>
                      </w:tr>
                      <w:tr w:rsidR="00CC40C4" w14:paraId="0AC1D2C6" w14:textId="77777777" w:rsidTr="00CC40C4">
                        <w:tc>
                          <w:tcPr>
                            <w:tcW w:w="5000" w:type="pct"/>
                          </w:tcPr>
                          <w:p w14:paraId="2A6545F6" w14:textId="77777777" w:rsidR="00CC40C4" w:rsidRDefault="00CC40C4" w:rsidP="00CC40C4">
                            <w:pPr>
                              <w:pStyle w:val="Parts"/>
                            </w:pPr>
                            <w:r>
                              <w:sym w:font="Wingdings" w:char="F0FC"/>
                            </w:r>
                            <w:r>
                              <w:t xml:space="preserve"> correct prediction</w:t>
                            </w:r>
                          </w:p>
                          <w:p w14:paraId="0A39AEA9" w14:textId="77777777" w:rsidR="00CC40C4" w:rsidRDefault="00CC40C4" w:rsidP="00CC40C4">
                            <w:pPr>
                              <w:pStyle w:val="Parts"/>
                            </w:pPr>
                            <w:r>
                              <w:rPr>
                                <w:rFonts w:ascii="Wingdings" w:hAnsi="Wingdings"/>
                              </w:rPr>
                              <w:t></w:t>
                            </w:r>
                            <w:r>
                              <w:t xml:space="preserve"> notes interpolation</w:t>
                            </w:r>
                          </w:p>
                          <w:p w14:paraId="61EE3706" w14:textId="77777777" w:rsidR="00CC40C4" w:rsidRDefault="00CC40C4" w:rsidP="00CC40C4">
                            <w:pPr>
                              <w:pStyle w:val="Parts"/>
                            </w:pPr>
                            <w:r>
                              <w:rPr>
                                <w:rFonts w:ascii="Wingdings" w:hAnsi="Wingdings"/>
                              </w:rPr>
                              <w:t></w:t>
                            </w:r>
                            <w:r>
                              <w:t xml:space="preserve"> notes strong association</w:t>
                            </w:r>
                          </w:p>
                        </w:tc>
                      </w:tr>
                    </w:tbl>
                    <w:p w14:paraId="48BFB77E" w14:textId="77777777" w:rsidR="00CC40C4" w:rsidRDefault="00CC40C4" w:rsidP="00CC40C4">
                      <w:pPr>
                        <w:pStyle w:val="Part"/>
                      </w:pPr>
                    </w:p>
                  </w:txbxContent>
                </v:textbox>
              </v:shape>
            </w:pict>
          </mc:Fallback>
        </mc:AlternateContent>
      </w:r>
    </w:p>
    <w:p w14:paraId="2BE83344" w14:textId="7A470AE2" w:rsidR="00781E97" w:rsidRDefault="00781E97">
      <w:pPr>
        <w:spacing w:after="160" w:line="259" w:lineRule="auto"/>
        <w:contextualSpacing w:val="0"/>
        <w:rPr>
          <w:b/>
          <w:szCs w:val="24"/>
          <w:lang w:val="en-US"/>
        </w:rPr>
      </w:pPr>
      <w:r>
        <w:br w:type="page"/>
      </w:r>
    </w:p>
    <w:p w14:paraId="12797DFC" w14:textId="20D5F6D7" w:rsidR="00781E97" w:rsidRDefault="00781E97" w:rsidP="00781E97">
      <w:pPr>
        <w:pStyle w:val="QNum"/>
      </w:pPr>
      <w:r>
        <w:lastRenderedPageBreak/>
        <w:t>Question 12</w:t>
      </w:r>
      <w:r>
        <w:tab/>
        <w:t>(6 marks)</w:t>
      </w:r>
    </w:p>
    <w:p w14:paraId="2CAA6DDE" w14:textId="77777777" w:rsidR="00781E97" w:rsidRDefault="00781E97" w:rsidP="00CC40C4">
      <w:pPr>
        <w:pStyle w:val="Part"/>
      </w:pPr>
      <w:r>
        <w:t xml:space="preserve">An investor is considering placing the sum of </w:t>
      </w:r>
      <m:oMath>
        <m:r>
          <w:rPr>
            <w:rFonts w:ascii="Cambria Math" w:hAnsi="Cambria Math"/>
          </w:rPr>
          <m:t>$75 000</m:t>
        </m:r>
      </m:oMath>
      <w:r>
        <w:t xml:space="preserve"> into one of three investments for </w:t>
      </w:r>
      <m:oMath>
        <m:r>
          <w:rPr>
            <w:rFonts w:ascii="Cambria Math" w:hAnsi="Cambria Math"/>
          </w:rPr>
          <m:t>2</m:t>
        </m:r>
      </m:oMath>
      <w:r>
        <w:rPr>
          <w:rFonts w:eastAsiaTheme="minorEastAsia"/>
        </w:rPr>
        <w:t xml:space="preserve"> </w:t>
      </w:r>
      <w:r>
        <w:t>years.</w:t>
      </w:r>
    </w:p>
    <w:p w14:paraId="2145B94A" w14:textId="77777777" w:rsidR="00781E97" w:rsidRDefault="00781E97" w:rsidP="00CC40C4">
      <w:pPr>
        <w:pStyle w:val="Part"/>
      </w:pPr>
    </w:p>
    <w:p w14:paraId="0AE204FB" w14:textId="77777777" w:rsidR="00781E97" w:rsidRDefault="00781E97" w:rsidP="00CC40C4">
      <w:pPr>
        <w:pStyle w:val="Part"/>
      </w:pPr>
      <w:r>
        <w:t xml:space="preserve">Investment A offers a return of </w:t>
      </w:r>
      <m:oMath>
        <m:r>
          <w:rPr>
            <w:rFonts w:ascii="Cambria Math" w:hAnsi="Cambria Math"/>
          </w:rPr>
          <m:t>7.65%</m:t>
        </m:r>
      </m:oMath>
      <w:r>
        <w:t xml:space="preserve"> compounded quarterly.</w:t>
      </w:r>
    </w:p>
    <w:p w14:paraId="1BE5D466" w14:textId="77777777" w:rsidR="00781E97" w:rsidRDefault="00781E97" w:rsidP="00CC40C4">
      <w:pPr>
        <w:pStyle w:val="Part"/>
      </w:pPr>
    </w:p>
    <w:p w14:paraId="5B11FDE8" w14:textId="77777777" w:rsidR="00781E97" w:rsidRDefault="00781E97" w:rsidP="00CC40C4">
      <w:pPr>
        <w:pStyle w:val="Parta"/>
      </w:pPr>
      <w:r>
        <w:t>(a)</w:t>
      </w:r>
      <w:r>
        <w:tab/>
        <w:t>Determine the profit that the investor would achieve through investment A.</w:t>
      </w:r>
      <w:r>
        <w:tab/>
        <w:t>(2 marks)</w:t>
      </w:r>
    </w:p>
    <w:p w14:paraId="5C46979A" w14:textId="77777777" w:rsidR="00781E97" w:rsidRDefault="00781E97" w:rsidP="00CC40C4">
      <w:pPr>
        <w:pStyle w:val="Parta"/>
      </w:pPr>
      <w:r>
        <w:rPr>
          <w:noProof/>
          <w:lang w:eastAsia="en-AU"/>
        </w:rPr>
        <mc:AlternateContent>
          <mc:Choice Requires="wps">
            <w:drawing>
              <wp:anchor distT="0" distB="0" distL="114300" distR="114300" simplePos="0" relativeHeight="251677696" behindDoc="0" locked="0" layoutInCell="1" allowOverlap="1" wp14:anchorId="7CDDBEE7" wp14:editId="61F19D3A">
                <wp:simplePos x="0" y="0"/>
                <wp:positionH relativeFrom="column">
                  <wp:posOffset>1496060</wp:posOffset>
                </wp:positionH>
                <wp:positionV relativeFrom="paragraph">
                  <wp:posOffset>113030</wp:posOffset>
                </wp:positionV>
                <wp:extent cx="1771650" cy="1466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77165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CC40C4" w14:paraId="4804EB93" w14:textId="77777777" w:rsidTr="004A4688">
                              <w:trPr>
                                <w:trHeight w:hRule="exact" w:val="255"/>
                              </w:trPr>
                              <w:tc>
                                <w:tcPr>
                                  <w:tcW w:w="5000" w:type="pct"/>
                                  <w:shd w:val="clear" w:color="auto" w:fill="E7E6E6" w:themeFill="background2"/>
                                </w:tcPr>
                                <w:p w14:paraId="52E8CCC8" w14:textId="77777777" w:rsidR="00CC40C4" w:rsidRPr="00992D52" w:rsidRDefault="00CC40C4" w:rsidP="00CC40C4">
                                  <w:pPr>
                                    <w:pStyle w:val="Part"/>
                                    <w:jc w:val="center"/>
                                    <w:rPr>
                                      <w:b/>
                                    </w:rPr>
                                  </w:pPr>
                                  <w:r w:rsidRPr="00992D52">
                                    <w:rPr>
                                      <w:b/>
                                    </w:rPr>
                                    <w:t>Solution</w:t>
                                  </w:r>
                                </w:p>
                              </w:tc>
                            </w:tr>
                            <w:tr w:rsidR="00CC40C4" w14:paraId="575CA702" w14:textId="77777777" w:rsidTr="00CC40C4">
                              <w:tc>
                                <w:tcPr>
                                  <w:tcW w:w="5000" w:type="pct"/>
                                </w:tcPr>
                                <w:p w14:paraId="7FCE34D9" w14:textId="77777777" w:rsidR="00CC40C4" w:rsidRPr="00D762EA" w:rsidRDefault="00CC40C4" w:rsidP="00CC40C4">
                                  <w:pPr>
                                    <w:pStyle w:val="Parts"/>
                                    <w:rPr>
                                      <w:rFonts w:eastAsiaTheme="minorEastAsia"/>
                                    </w:rPr>
                                  </w:pPr>
                                  <m:oMathPara>
                                    <m:oMath>
                                      <m:r>
                                        <w:rPr>
                                          <w:rFonts w:ascii="Cambria Math" w:hAnsi="Cambria Math"/>
                                        </w:rPr>
                                        <m:t>FV=$87 273.20</m:t>
                                      </m:r>
                                    </m:oMath>
                                  </m:oMathPara>
                                </w:p>
                                <w:p w14:paraId="24CE6FDB" w14:textId="77777777" w:rsidR="00CC40C4" w:rsidRDefault="00CC40C4" w:rsidP="00CC40C4">
                                  <w:pPr>
                                    <w:pStyle w:val="Parts"/>
                                    <w:rPr>
                                      <w:rFonts w:eastAsiaTheme="minorEastAsia"/>
                                    </w:rPr>
                                  </w:pPr>
                                </w:p>
                                <w:p w14:paraId="1EA5E453" w14:textId="77777777" w:rsidR="00CC40C4" w:rsidRPr="00D762EA" w:rsidRDefault="00CC40C4" w:rsidP="00CC40C4">
                                  <w:pPr>
                                    <w:pStyle w:val="Parts"/>
                                    <w:rPr>
                                      <w:rFonts w:eastAsiaTheme="minorEastAsia"/>
                                    </w:rPr>
                                  </w:pPr>
                                  <m:oMathPara>
                                    <m:oMath>
                                      <m:r>
                                        <m:rPr>
                                          <m:nor/>
                                        </m:rPr>
                                        <w:rPr>
                                          <w:rFonts w:ascii="Cambria Math" w:eastAsiaTheme="minorEastAsia" w:hAnsi="Cambria Math"/>
                                        </w:rPr>
                                        <m:t>Profit</m:t>
                                      </m:r>
                                      <m:r>
                                        <w:rPr>
                                          <w:rFonts w:ascii="Cambria Math" w:eastAsiaTheme="minorEastAsia" w:hAnsi="Cambria Math"/>
                                        </w:rPr>
                                        <m:t>=$12 273.20</m:t>
                                      </m:r>
                                    </m:oMath>
                                  </m:oMathPara>
                                </w:p>
                                <w:p w14:paraId="5D350DBB" w14:textId="77777777" w:rsidR="00CC40C4" w:rsidRPr="00D762EA" w:rsidRDefault="00CC40C4" w:rsidP="00CC40C4">
                                  <w:pPr>
                                    <w:pStyle w:val="Parts"/>
                                    <w:rPr>
                                      <w:rFonts w:eastAsiaTheme="minorEastAsia"/>
                                    </w:rPr>
                                  </w:pPr>
                                </w:p>
                              </w:tc>
                            </w:tr>
                            <w:tr w:rsidR="00CC40C4" w14:paraId="7C4F458F" w14:textId="77777777" w:rsidTr="004A4688">
                              <w:trPr>
                                <w:trHeight w:hRule="exact" w:val="255"/>
                              </w:trPr>
                              <w:tc>
                                <w:tcPr>
                                  <w:tcW w:w="5000" w:type="pct"/>
                                  <w:shd w:val="clear" w:color="auto" w:fill="E7E6E6" w:themeFill="background2"/>
                                </w:tcPr>
                                <w:p w14:paraId="187FDD08" w14:textId="77777777" w:rsidR="00CC40C4" w:rsidRPr="00992D52" w:rsidRDefault="00CC40C4" w:rsidP="00CC40C4">
                                  <w:pPr>
                                    <w:pStyle w:val="Part"/>
                                    <w:jc w:val="center"/>
                                    <w:rPr>
                                      <w:b/>
                                    </w:rPr>
                                  </w:pPr>
                                  <w:r w:rsidRPr="00992D52">
                                    <w:rPr>
                                      <w:b/>
                                    </w:rPr>
                                    <w:t>Specific behaviours</w:t>
                                  </w:r>
                                </w:p>
                              </w:tc>
                            </w:tr>
                            <w:tr w:rsidR="00CC40C4" w14:paraId="16C63447" w14:textId="77777777" w:rsidTr="00CC40C4">
                              <w:tc>
                                <w:tcPr>
                                  <w:tcW w:w="5000" w:type="pct"/>
                                </w:tcPr>
                                <w:p w14:paraId="082C6DFF" w14:textId="77777777" w:rsidR="00CC40C4" w:rsidRDefault="00CC40C4" w:rsidP="00CC40C4">
                                  <w:pPr>
                                    <w:pStyle w:val="Parts"/>
                                  </w:pPr>
                                  <w:r>
                                    <w:sym w:font="Wingdings" w:char="F0FC"/>
                                  </w:r>
                                  <w:r>
                                    <w:t xml:space="preserve"> future value</w:t>
                                  </w:r>
                                </w:p>
                                <w:p w14:paraId="2B848A9B" w14:textId="77777777" w:rsidR="00CC40C4" w:rsidRDefault="00CC40C4" w:rsidP="00CC40C4">
                                  <w:pPr>
                                    <w:pStyle w:val="Parts"/>
                                  </w:pPr>
                                  <w:r>
                                    <w:rPr>
                                      <w:rFonts w:ascii="Wingdings" w:hAnsi="Wingdings"/>
                                    </w:rPr>
                                    <w:t></w:t>
                                  </w:r>
                                  <w:r>
                                    <w:t xml:space="preserve"> profit</w:t>
                                  </w:r>
                                </w:p>
                              </w:tc>
                            </w:tr>
                          </w:tbl>
                          <w:p w14:paraId="4CD044B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BEE7" id="Text Box 17" o:spid="_x0000_s1040" type="#_x0000_t202" style="position:absolute;left:0;text-align:left;margin-left:117.8pt;margin-top:8.9pt;width:139.5pt;height:1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X8QQIAAL4EAAAOAAAAZHJzL2Uyb0RvYy54bWysVE1vGjEQvVfqf7B8LwtpChFiiSgRVSWU&#10;RIIqZ+P1wkpej2sbdumv77OXTdK0pyoczHi+PPPmzc5u21qzk3K+IpPz0WDImTKSisrsc/5ju/p0&#10;w5kPwhRCk1E5PyvPb+cfP8waO1VXdCBdKMeQxPhpY3N+CMFOs8zLg6qFH5BVBsaSXC0Crm6fFU40&#10;yF7r7Go4HGcNucI6ksp7aO86I5+n/GWpZHgoS68C0zlHbSGdLp27eGbzmZjunbCHSl7KEP9RRS0q&#10;g0efU92JINjRVX+lqivpyFMZBpLqjMqykir1gG5GwzfdbA7CqtQLwPH2GSb/fmnl/enRsarA7Cac&#10;GVFjRlvVBvaVWgYV8Gmsn8JtY+EYWujh2+s9lLHttnR1/EdDDHYgfX5GN2aTMWgyGY2/wCRhG12P&#10;xze4IH/2Em6dD98U1SwKOXcYX0JVnNY+dK69S3zNk66KVaV1upz9Ujt2Epg0CFJQw5kWPkCZ81X6&#10;XV77I0wb1uR8/Bm1vE9KtKMNuoqwdfBEKbS7toP5usduR8UZkDrqSOmtXFVoe42aH4UDCwEVNis8&#10;4Cg1oUq6SJwdyP36lz76gxywctaA1Tn3P4/CKUDx3YA2cQV6wfXCrhfMsV4S4BthZ61MIgJc0L1Y&#10;OqqfsHCL+ApMwki8lfPQi8vQ7RYWVqrFIjmB6FaEtdlYGVNHlOMQt+2TcPYy6QCS3FPPdzF9M/DO&#10;N0YaWhwDlVViQwS2Q/GCN5Yk8emy0HELX9+T18tnZ/4bAAD//wMAUEsDBBQABgAIAAAAIQButndI&#10;3wAAAAoBAAAPAAAAZHJzL2Rvd25yZXYueG1sTI/NTsMwEITvSLyDtUjcqNO/EIU4FUVCqnpBBHro&#10;zY2XOCJeR7HbhLdnOdHjzoxmvyk2k+vEBYfQelIwnyUgkGpvWmoUfH68PmQgQtRkdOcJFfxggE15&#10;e1Po3PiR3vFSxUZwCYVcK7Ax9rmUobbodJj5Hom9Lz84HfkcGmkGPXK56+QiSVLpdEv8weoeXyzW&#10;39XZKdi+Ve12t1/69DjIXW/3ozzERqn7u+n5CUTEKf6H4Q+f0aFkppM/kwmiU7BYrlOOsvHIEziw&#10;nq9YOLGzyjKQZSGvJ5S/AAAA//8DAFBLAQItABQABgAIAAAAIQC2gziS/gAAAOEBAAATAAAAAAAA&#10;AAAAAAAAAAAAAABbQ29udGVudF9UeXBlc10ueG1sUEsBAi0AFAAGAAgAAAAhADj9If/WAAAAlAEA&#10;AAsAAAAAAAAAAAAAAAAALwEAAF9yZWxzLy5yZWxzUEsBAi0AFAAGAAgAAAAhAKhh1fxBAgAAvgQA&#10;AA4AAAAAAAAAAAAAAAAALgIAAGRycy9lMm9Eb2MueG1sUEsBAi0AFAAGAAgAAAAhAG62d0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CC40C4" w14:paraId="4804EB93" w14:textId="77777777" w:rsidTr="004A4688">
                        <w:trPr>
                          <w:trHeight w:hRule="exact" w:val="255"/>
                        </w:trPr>
                        <w:tc>
                          <w:tcPr>
                            <w:tcW w:w="5000" w:type="pct"/>
                            <w:shd w:val="clear" w:color="auto" w:fill="E7E6E6" w:themeFill="background2"/>
                          </w:tcPr>
                          <w:p w14:paraId="52E8CCC8" w14:textId="77777777" w:rsidR="00CC40C4" w:rsidRPr="00992D52" w:rsidRDefault="00CC40C4" w:rsidP="00CC40C4">
                            <w:pPr>
                              <w:pStyle w:val="Part"/>
                              <w:jc w:val="center"/>
                              <w:rPr>
                                <w:b/>
                              </w:rPr>
                            </w:pPr>
                            <w:r w:rsidRPr="00992D52">
                              <w:rPr>
                                <w:b/>
                              </w:rPr>
                              <w:t>Solution</w:t>
                            </w:r>
                          </w:p>
                        </w:tc>
                      </w:tr>
                      <w:tr w:rsidR="00CC40C4" w14:paraId="575CA702" w14:textId="77777777" w:rsidTr="00CC40C4">
                        <w:tc>
                          <w:tcPr>
                            <w:tcW w:w="5000" w:type="pct"/>
                          </w:tcPr>
                          <w:p w14:paraId="7FCE34D9" w14:textId="77777777" w:rsidR="00CC40C4" w:rsidRPr="00D762EA" w:rsidRDefault="00CC40C4" w:rsidP="00CC40C4">
                            <w:pPr>
                              <w:pStyle w:val="Parts"/>
                              <w:rPr>
                                <w:rFonts w:eastAsiaTheme="minorEastAsia"/>
                              </w:rPr>
                            </w:pPr>
                            <m:oMathPara>
                              <m:oMath>
                                <m:r>
                                  <w:rPr>
                                    <w:rFonts w:ascii="Cambria Math" w:hAnsi="Cambria Math"/>
                                  </w:rPr>
                                  <m:t>FV=$87 273.20</m:t>
                                </m:r>
                              </m:oMath>
                            </m:oMathPara>
                          </w:p>
                          <w:p w14:paraId="24CE6FDB" w14:textId="77777777" w:rsidR="00CC40C4" w:rsidRDefault="00CC40C4" w:rsidP="00CC40C4">
                            <w:pPr>
                              <w:pStyle w:val="Parts"/>
                              <w:rPr>
                                <w:rFonts w:eastAsiaTheme="minorEastAsia"/>
                              </w:rPr>
                            </w:pPr>
                          </w:p>
                          <w:p w14:paraId="1EA5E453" w14:textId="77777777" w:rsidR="00CC40C4" w:rsidRPr="00D762EA" w:rsidRDefault="00CC40C4" w:rsidP="00CC40C4">
                            <w:pPr>
                              <w:pStyle w:val="Parts"/>
                              <w:rPr>
                                <w:rFonts w:eastAsiaTheme="minorEastAsia"/>
                              </w:rPr>
                            </w:pPr>
                            <m:oMathPara>
                              <m:oMath>
                                <m:r>
                                  <m:rPr>
                                    <m:nor/>
                                  </m:rPr>
                                  <w:rPr>
                                    <w:rFonts w:ascii="Cambria Math" w:eastAsiaTheme="minorEastAsia" w:hAnsi="Cambria Math"/>
                                  </w:rPr>
                                  <m:t>Profit</m:t>
                                </m:r>
                                <m:r>
                                  <w:rPr>
                                    <w:rFonts w:ascii="Cambria Math" w:eastAsiaTheme="minorEastAsia" w:hAnsi="Cambria Math"/>
                                  </w:rPr>
                                  <m:t>=$12 273.20</m:t>
                                </m:r>
                              </m:oMath>
                            </m:oMathPara>
                          </w:p>
                          <w:p w14:paraId="5D350DBB" w14:textId="77777777" w:rsidR="00CC40C4" w:rsidRPr="00D762EA" w:rsidRDefault="00CC40C4" w:rsidP="00CC40C4">
                            <w:pPr>
                              <w:pStyle w:val="Parts"/>
                              <w:rPr>
                                <w:rFonts w:eastAsiaTheme="minorEastAsia"/>
                              </w:rPr>
                            </w:pPr>
                          </w:p>
                        </w:tc>
                      </w:tr>
                      <w:tr w:rsidR="00CC40C4" w14:paraId="7C4F458F" w14:textId="77777777" w:rsidTr="004A4688">
                        <w:trPr>
                          <w:trHeight w:hRule="exact" w:val="255"/>
                        </w:trPr>
                        <w:tc>
                          <w:tcPr>
                            <w:tcW w:w="5000" w:type="pct"/>
                            <w:shd w:val="clear" w:color="auto" w:fill="E7E6E6" w:themeFill="background2"/>
                          </w:tcPr>
                          <w:p w14:paraId="187FDD08" w14:textId="77777777" w:rsidR="00CC40C4" w:rsidRPr="00992D52" w:rsidRDefault="00CC40C4" w:rsidP="00CC40C4">
                            <w:pPr>
                              <w:pStyle w:val="Part"/>
                              <w:jc w:val="center"/>
                              <w:rPr>
                                <w:b/>
                              </w:rPr>
                            </w:pPr>
                            <w:r w:rsidRPr="00992D52">
                              <w:rPr>
                                <w:b/>
                              </w:rPr>
                              <w:t>Specific behaviours</w:t>
                            </w:r>
                          </w:p>
                        </w:tc>
                      </w:tr>
                      <w:tr w:rsidR="00CC40C4" w14:paraId="16C63447" w14:textId="77777777" w:rsidTr="00CC40C4">
                        <w:tc>
                          <w:tcPr>
                            <w:tcW w:w="5000" w:type="pct"/>
                          </w:tcPr>
                          <w:p w14:paraId="082C6DFF" w14:textId="77777777" w:rsidR="00CC40C4" w:rsidRDefault="00CC40C4" w:rsidP="00CC40C4">
                            <w:pPr>
                              <w:pStyle w:val="Parts"/>
                            </w:pPr>
                            <w:r>
                              <w:sym w:font="Wingdings" w:char="F0FC"/>
                            </w:r>
                            <w:r>
                              <w:t xml:space="preserve"> future value</w:t>
                            </w:r>
                          </w:p>
                          <w:p w14:paraId="2B848A9B" w14:textId="77777777" w:rsidR="00CC40C4" w:rsidRDefault="00CC40C4" w:rsidP="00CC40C4">
                            <w:pPr>
                              <w:pStyle w:val="Parts"/>
                            </w:pPr>
                            <w:r>
                              <w:rPr>
                                <w:rFonts w:ascii="Wingdings" w:hAnsi="Wingdings"/>
                              </w:rPr>
                              <w:t></w:t>
                            </w:r>
                            <w:r>
                              <w:t xml:space="preserve"> profit</w:t>
                            </w:r>
                          </w:p>
                        </w:tc>
                      </w:tr>
                    </w:tbl>
                    <w:p w14:paraId="4CD044B6" w14:textId="77777777" w:rsidR="00CC40C4" w:rsidRDefault="00CC40C4" w:rsidP="00CC40C4">
                      <w:pPr>
                        <w:pStyle w:val="Part"/>
                      </w:pPr>
                    </w:p>
                  </w:txbxContent>
                </v:textbox>
              </v:shape>
            </w:pict>
          </mc:Fallback>
        </mc:AlternateContent>
      </w:r>
    </w:p>
    <w:p w14:paraId="1B32E57C" w14:textId="77777777" w:rsidR="00781E97" w:rsidRDefault="00781E97" w:rsidP="00CC40C4">
      <w:pPr>
        <w:pStyle w:val="Parta"/>
      </w:pPr>
    </w:p>
    <w:p w14:paraId="0A9A872A" w14:textId="77777777" w:rsidR="00781E97" w:rsidRDefault="00781E97" w:rsidP="00CC40C4">
      <w:pPr>
        <w:pStyle w:val="Parta"/>
      </w:pPr>
    </w:p>
    <w:p w14:paraId="654003D0" w14:textId="77777777" w:rsidR="00781E97" w:rsidRDefault="00781E97" w:rsidP="00CC40C4">
      <w:pPr>
        <w:pStyle w:val="Parta"/>
      </w:pPr>
    </w:p>
    <w:p w14:paraId="63DF2D2F" w14:textId="77777777" w:rsidR="00781E97" w:rsidRDefault="00781E97" w:rsidP="00CC40C4">
      <w:pPr>
        <w:pStyle w:val="Parta"/>
      </w:pPr>
    </w:p>
    <w:p w14:paraId="03D55020" w14:textId="77777777" w:rsidR="00781E97" w:rsidRDefault="00781E97" w:rsidP="00CC40C4">
      <w:pPr>
        <w:pStyle w:val="Parta"/>
      </w:pPr>
    </w:p>
    <w:p w14:paraId="296F8C41" w14:textId="77777777" w:rsidR="00781E97" w:rsidRDefault="00781E97" w:rsidP="00CC40C4">
      <w:pPr>
        <w:pStyle w:val="Parta"/>
      </w:pPr>
    </w:p>
    <w:p w14:paraId="37646F08" w14:textId="77777777" w:rsidR="00781E97" w:rsidRDefault="00781E97" w:rsidP="00CC40C4">
      <w:pPr>
        <w:pStyle w:val="Parta"/>
      </w:pPr>
    </w:p>
    <w:p w14:paraId="23046272" w14:textId="77777777" w:rsidR="00781E97" w:rsidRDefault="00781E97" w:rsidP="00CC40C4">
      <w:pPr>
        <w:pStyle w:val="Parta"/>
      </w:pPr>
    </w:p>
    <w:p w14:paraId="7A416F66" w14:textId="77777777" w:rsidR="00781E97" w:rsidRDefault="00781E97" w:rsidP="00CC40C4">
      <w:pPr>
        <w:pStyle w:val="Parta"/>
      </w:pPr>
    </w:p>
    <w:p w14:paraId="3B5BA0E7" w14:textId="77777777" w:rsidR="00781E97" w:rsidRDefault="00781E97" w:rsidP="00CC40C4">
      <w:pPr>
        <w:pStyle w:val="Parta"/>
      </w:pPr>
    </w:p>
    <w:p w14:paraId="453899B5" w14:textId="77777777" w:rsidR="00781E97" w:rsidRDefault="00781E97" w:rsidP="00CC40C4">
      <w:pPr>
        <w:pStyle w:val="Parta"/>
      </w:pPr>
    </w:p>
    <w:p w14:paraId="276D7BCA" w14:textId="77777777" w:rsidR="00781E97" w:rsidRDefault="00781E97" w:rsidP="00CC40C4">
      <w:pPr>
        <w:pStyle w:val="Part"/>
      </w:pPr>
      <w:r>
        <w:t>Investment B</w:t>
      </w:r>
      <w:r w:rsidRPr="00ED1FBF">
        <w:t xml:space="preserve"> </w:t>
      </w:r>
      <w:r>
        <w:t xml:space="preserve">offers a return of </w:t>
      </w:r>
      <m:oMath>
        <m:r>
          <w:rPr>
            <w:rFonts w:ascii="Cambria Math" w:hAnsi="Cambria Math"/>
          </w:rPr>
          <m:t>7.58%</m:t>
        </m:r>
      </m:oMath>
      <w:r>
        <w:t xml:space="preserve"> compounded daily.</w:t>
      </w:r>
    </w:p>
    <w:p w14:paraId="2E32AF5A" w14:textId="77777777" w:rsidR="00781E97" w:rsidRDefault="00781E97" w:rsidP="00CC40C4">
      <w:pPr>
        <w:pStyle w:val="Parta"/>
        <w:ind w:left="0" w:firstLine="0"/>
      </w:pPr>
    </w:p>
    <w:p w14:paraId="697DE7A9" w14:textId="77777777" w:rsidR="00781E97" w:rsidRDefault="00781E97" w:rsidP="00CC40C4">
      <w:pPr>
        <w:pStyle w:val="Parta"/>
      </w:pPr>
      <w:r>
        <w:t>(b)</w:t>
      </w:r>
      <w:r>
        <w:tab/>
        <w:t>Calculate the difference in profit that the investor would achieve through investment B compared to investment A.</w:t>
      </w:r>
      <w:r>
        <w:tab/>
        <w:t>(2 marks)</w:t>
      </w:r>
    </w:p>
    <w:p w14:paraId="1E2D21AD" w14:textId="77777777" w:rsidR="00781E97" w:rsidRDefault="00781E97" w:rsidP="00CC40C4">
      <w:pPr>
        <w:pStyle w:val="Parta"/>
      </w:pPr>
      <w:r>
        <w:rPr>
          <w:noProof/>
          <w:lang w:eastAsia="en-AU"/>
        </w:rPr>
        <mc:AlternateContent>
          <mc:Choice Requires="wps">
            <w:drawing>
              <wp:anchor distT="0" distB="0" distL="114300" distR="114300" simplePos="0" relativeHeight="251679744" behindDoc="0" locked="0" layoutInCell="1" allowOverlap="1" wp14:anchorId="0D2996E9" wp14:editId="0F8F1E26">
                <wp:simplePos x="0" y="0"/>
                <wp:positionH relativeFrom="column">
                  <wp:posOffset>1496060</wp:posOffset>
                </wp:positionH>
                <wp:positionV relativeFrom="paragraph">
                  <wp:posOffset>111760</wp:posOffset>
                </wp:positionV>
                <wp:extent cx="2686050" cy="1466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68605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CC40C4" w14:paraId="39FAC592" w14:textId="77777777" w:rsidTr="004A4688">
                              <w:trPr>
                                <w:trHeight w:hRule="exact" w:val="255"/>
                              </w:trPr>
                              <w:tc>
                                <w:tcPr>
                                  <w:tcW w:w="5000" w:type="pct"/>
                                  <w:shd w:val="clear" w:color="auto" w:fill="E7E6E6" w:themeFill="background2"/>
                                </w:tcPr>
                                <w:p w14:paraId="39382546" w14:textId="77777777" w:rsidR="00CC40C4" w:rsidRPr="00992D52" w:rsidRDefault="00CC40C4" w:rsidP="00CC40C4">
                                  <w:pPr>
                                    <w:pStyle w:val="Part"/>
                                    <w:jc w:val="center"/>
                                    <w:rPr>
                                      <w:b/>
                                    </w:rPr>
                                  </w:pPr>
                                  <w:r w:rsidRPr="00992D52">
                                    <w:rPr>
                                      <w:b/>
                                    </w:rPr>
                                    <w:t>Solution</w:t>
                                  </w:r>
                                </w:p>
                              </w:tc>
                            </w:tr>
                            <w:tr w:rsidR="00CC40C4" w14:paraId="2B1EA041" w14:textId="77777777" w:rsidTr="00CC40C4">
                              <w:tc>
                                <w:tcPr>
                                  <w:tcW w:w="5000" w:type="pct"/>
                                </w:tcPr>
                                <w:p w14:paraId="647A5564" w14:textId="77777777" w:rsidR="00CC40C4" w:rsidRPr="00D762EA" w:rsidRDefault="00CC40C4" w:rsidP="00CC40C4">
                                  <w:pPr>
                                    <w:pStyle w:val="Parts"/>
                                    <w:rPr>
                                      <w:rFonts w:eastAsiaTheme="minorEastAsia"/>
                                    </w:rPr>
                                  </w:pPr>
                                  <m:oMathPara>
                                    <m:oMath>
                                      <m:r>
                                        <w:rPr>
                                          <w:rFonts w:ascii="Cambria Math" w:hAnsi="Cambria Math"/>
                                        </w:rPr>
                                        <m:t>FV=$87 275.73</m:t>
                                      </m:r>
                                    </m:oMath>
                                  </m:oMathPara>
                                </w:p>
                                <w:p w14:paraId="442AD7FC" w14:textId="77777777" w:rsidR="00CC40C4" w:rsidRDefault="00CC40C4" w:rsidP="00CC40C4">
                                  <w:pPr>
                                    <w:pStyle w:val="Parts"/>
                                    <w:rPr>
                                      <w:rFonts w:eastAsiaTheme="minorEastAsia"/>
                                    </w:rPr>
                                  </w:pPr>
                                </w:p>
                                <w:p w14:paraId="3AACC5A6" w14:textId="77777777" w:rsidR="00CC40C4" w:rsidRPr="00D762EA" w:rsidRDefault="00CC40C4" w:rsidP="00CC40C4">
                                  <w:pPr>
                                    <w:pStyle w:val="Parts"/>
                                    <w:rPr>
                                      <w:rFonts w:eastAsiaTheme="minorEastAsia"/>
                                    </w:rPr>
                                  </w:pPr>
                                  <m:oMathPara>
                                    <m:oMath>
                                      <m:r>
                                        <m:rPr>
                                          <m:nor/>
                                        </m:rPr>
                                        <w:rPr>
                                          <w:rFonts w:ascii="Cambria Math" w:eastAsiaTheme="minorEastAsia" w:hAnsi="Cambria Math"/>
                                        </w:rPr>
                                        <m:t>Difference</m:t>
                                      </m:r>
                                      <m:r>
                                        <w:rPr>
                                          <w:rFonts w:ascii="Cambria Math" w:eastAsiaTheme="minorEastAsia" w:hAnsi="Cambria Math"/>
                                        </w:rPr>
                                        <m:t>=</m:t>
                                      </m:r>
                                      <m:r>
                                        <w:rPr>
                                          <w:rFonts w:ascii="Cambria Math" w:hAnsi="Cambria Math"/>
                                        </w:rPr>
                                        <m:t>5.73-3.20=$2.53</m:t>
                                      </m:r>
                                    </m:oMath>
                                  </m:oMathPara>
                                </w:p>
                                <w:p w14:paraId="112748C0" w14:textId="77777777" w:rsidR="00CC40C4" w:rsidRPr="00D762EA" w:rsidRDefault="00CC40C4" w:rsidP="00CC40C4">
                                  <w:pPr>
                                    <w:pStyle w:val="Parts"/>
                                    <w:rPr>
                                      <w:rFonts w:eastAsiaTheme="minorEastAsia"/>
                                    </w:rPr>
                                  </w:pPr>
                                </w:p>
                              </w:tc>
                            </w:tr>
                            <w:tr w:rsidR="00CC40C4" w14:paraId="209B94D6" w14:textId="77777777" w:rsidTr="004A4688">
                              <w:trPr>
                                <w:trHeight w:hRule="exact" w:val="255"/>
                              </w:trPr>
                              <w:tc>
                                <w:tcPr>
                                  <w:tcW w:w="5000" w:type="pct"/>
                                  <w:shd w:val="clear" w:color="auto" w:fill="E7E6E6" w:themeFill="background2"/>
                                </w:tcPr>
                                <w:p w14:paraId="50F6A16C" w14:textId="77777777" w:rsidR="00CC40C4" w:rsidRPr="00992D52" w:rsidRDefault="00CC40C4" w:rsidP="00CC40C4">
                                  <w:pPr>
                                    <w:pStyle w:val="Part"/>
                                    <w:jc w:val="center"/>
                                    <w:rPr>
                                      <w:b/>
                                    </w:rPr>
                                  </w:pPr>
                                  <w:r w:rsidRPr="00992D52">
                                    <w:rPr>
                                      <w:b/>
                                    </w:rPr>
                                    <w:t>Specific behaviours</w:t>
                                  </w:r>
                                </w:p>
                              </w:tc>
                            </w:tr>
                            <w:tr w:rsidR="00CC40C4" w14:paraId="695869EA" w14:textId="77777777" w:rsidTr="00CC40C4">
                              <w:tc>
                                <w:tcPr>
                                  <w:tcW w:w="5000" w:type="pct"/>
                                </w:tcPr>
                                <w:p w14:paraId="0BA99F1A" w14:textId="77777777" w:rsidR="00CC40C4" w:rsidRDefault="00CC40C4" w:rsidP="00CC40C4">
                                  <w:pPr>
                                    <w:pStyle w:val="Parts"/>
                                  </w:pPr>
                                  <w:r>
                                    <w:sym w:font="Wingdings" w:char="F0FC"/>
                                  </w:r>
                                  <w:r>
                                    <w:t xml:space="preserve"> future value for B</w:t>
                                  </w:r>
                                </w:p>
                                <w:p w14:paraId="05495542" w14:textId="77777777" w:rsidR="00CC40C4" w:rsidRDefault="00CC40C4" w:rsidP="00CC40C4">
                                  <w:pPr>
                                    <w:pStyle w:val="Parts"/>
                                  </w:pPr>
                                  <w:r>
                                    <w:rPr>
                                      <w:rFonts w:ascii="Wingdings" w:hAnsi="Wingdings"/>
                                    </w:rPr>
                                    <w:t></w:t>
                                  </w:r>
                                  <w:r>
                                    <w:t xml:space="preserve"> difference</w:t>
                                  </w:r>
                                </w:p>
                              </w:tc>
                            </w:tr>
                          </w:tbl>
                          <w:p w14:paraId="7FE424E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996E9" id="Text Box 18" o:spid="_x0000_s1041" type="#_x0000_t202" style="position:absolute;left:0;text-align:left;margin-left:117.8pt;margin-top:8.8pt;width:211.5pt;height:1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3QQIAAL4EAAAOAAAAZHJzL2Uyb0RvYy54bWysVE1vGjEQvVfqf7B8Lwu0QRFiiSgRVSWU&#10;RIIqZ+P1wkpej2sbdumv77OXJWnaUxUOZjwzno83b3Z219aanZTzFZmcjwZDzpSRVFRmn/Mf29Wn&#10;W858EKYQmozK+Vl5fjf/+GHW2Kka04F0oRxDEOOnjc35IQQ7zTIvD6oWfkBWGRhLcrUIuLp9VjjR&#10;IHqts/FwOMkacoV1JJX30N53Rj5P8ctSyfBYll4FpnOO2kI6XTp38czmMzHdO2EPlbyUIf6jilpU&#10;Bkmvoe5FEOzoqr9C1ZV05KkMA0l1RmVZSZV6QDej4ZtuNgdhVeoF4Hh7hcm/X1j5cHpyrCowO0zK&#10;iBoz2qo2sK/UMqiAT2P9FG4bC8fQQg/fXu+hjG23pavjPxpisAPp8xXdGE1COZ7cToY3MEnYRl8m&#10;k1tcED97eW6dD98U1SwKOXcYX0JVnNY+dK69S8zmSVfFqtI6Xc5+qR07CUwaBCmo4UwLH6DM+Sr9&#10;Ltn+eKYNa3I++Yxa3ick2tEGXUXYOniiFNpd28F802O3o+IMSB11pPRWriq0vUbNT8KBhYAKmxUe&#10;cZSaUCVdJM4O5H79Sx/9QQ5YOWvA6pz7n0fhFKD4bkCbuAK94Hph1wvmWC8J8I2ws1YmEQ9c0L1Y&#10;OqqfsXCLmAUmYSRy5Tz04jJ0u4WFlWqxSE4guhVhbTZWxtAR5TjEbfssnL1MOoAkD9TzXUzfDLzz&#10;jS8NLY6ByiqxIQLboXjBG0uS+HRZ6LiFr+/J6+WzM/8NAAD//wMAUEsDBBQABgAIAAAAIQBmYXev&#10;3gAAAAoBAAAPAAAAZHJzL2Rvd25yZXYueG1sTI9BT8MwDIXvSPyHyEjcWMrGylSaTgwJadoFUdhh&#10;t6wxTUXjVEm2ln+PObGTn/Wenj+X68n14owhdp4U3M8yEEiNNx21Cj4/Xu9WIGLSZHTvCRX8YIR1&#10;dX1V6sL4kd7xXKdWcAnFQiuwKQ2FlLGx6HSc+QGJvS8fnE68hlaaoEcud72cZ1kune6IL1g94IvF&#10;5rs+OQWbt7rbbHcLnx+C3A52N8p9apW6vZmen0AknNJ/GP7wGR0qZjr6E5koegXzxTLnKBuPPDmQ&#10;L1csjuw8sJBVKS9fqH4BAAD//wMAUEsBAi0AFAAGAAgAAAAhALaDOJL+AAAA4QEAABMAAAAAAAAA&#10;AAAAAAAAAAAAAFtDb250ZW50X1R5cGVzXS54bWxQSwECLQAUAAYACAAAACEAOP0h/9YAAACUAQAA&#10;CwAAAAAAAAAAAAAAAAAvAQAAX3JlbHMvLnJlbHNQSwECLQAUAAYACAAAACEAegUP90ECAAC+BAAA&#10;DgAAAAAAAAAAAAAAAAAuAgAAZHJzL2Uyb0RvYy54bWxQSwECLQAUAAYACAAAACEAZmF3r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CC40C4" w14:paraId="39FAC592" w14:textId="77777777" w:rsidTr="004A4688">
                        <w:trPr>
                          <w:trHeight w:hRule="exact" w:val="255"/>
                        </w:trPr>
                        <w:tc>
                          <w:tcPr>
                            <w:tcW w:w="5000" w:type="pct"/>
                            <w:shd w:val="clear" w:color="auto" w:fill="E7E6E6" w:themeFill="background2"/>
                          </w:tcPr>
                          <w:p w14:paraId="39382546" w14:textId="77777777" w:rsidR="00CC40C4" w:rsidRPr="00992D52" w:rsidRDefault="00CC40C4" w:rsidP="00CC40C4">
                            <w:pPr>
                              <w:pStyle w:val="Part"/>
                              <w:jc w:val="center"/>
                              <w:rPr>
                                <w:b/>
                              </w:rPr>
                            </w:pPr>
                            <w:r w:rsidRPr="00992D52">
                              <w:rPr>
                                <w:b/>
                              </w:rPr>
                              <w:t>Solution</w:t>
                            </w:r>
                          </w:p>
                        </w:tc>
                      </w:tr>
                      <w:tr w:rsidR="00CC40C4" w14:paraId="2B1EA041" w14:textId="77777777" w:rsidTr="00CC40C4">
                        <w:tc>
                          <w:tcPr>
                            <w:tcW w:w="5000" w:type="pct"/>
                          </w:tcPr>
                          <w:p w14:paraId="647A5564" w14:textId="77777777" w:rsidR="00CC40C4" w:rsidRPr="00D762EA" w:rsidRDefault="00CC40C4" w:rsidP="00CC40C4">
                            <w:pPr>
                              <w:pStyle w:val="Parts"/>
                              <w:rPr>
                                <w:rFonts w:eastAsiaTheme="minorEastAsia"/>
                              </w:rPr>
                            </w:pPr>
                            <m:oMathPara>
                              <m:oMath>
                                <m:r>
                                  <w:rPr>
                                    <w:rFonts w:ascii="Cambria Math" w:hAnsi="Cambria Math"/>
                                  </w:rPr>
                                  <m:t>FV=$87 275.73</m:t>
                                </m:r>
                              </m:oMath>
                            </m:oMathPara>
                          </w:p>
                          <w:p w14:paraId="442AD7FC" w14:textId="77777777" w:rsidR="00CC40C4" w:rsidRDefault="00CC40C4" w:rsidP="00CC40C4">
                            <w:pPr>
                              <w:pStyle w:val="Parts"/>
                              <w:rPr>
                                <w:rFonts w:eastAsiaTheme="minorEastAsia"/>
                              </w:rPr>
                            </w:pPr>
                          </w:p>
                          <w:p w14:paraId="3AACC5A6" w14:textId="77777777" w:rsidR="00CC40C4" w:rsidRPr="00D762EA" w:rsidRDefault="00CC40C4" w:rsidP="00CC40C4">
                            <w:pPr>
                              <w:pStyle w:val="Parts"/>
                              <w:rPr>
                                <w:rFonts w:eastAsiaTheme="minorEastAsia"/>
                              </w:rPr>
                            </w:pPr>
                            <m:oMathPara>
                              <m:oMath>
                                <m:r>
                                  <m:rPr>
                                    <m:nor/>
                                  </m:rPr>
                                  <w:rPr>
                                    <w:rFonts w:ascii="Cambria Math" w:eastAsiaTheme="minorEastAsia" w:hAnsi="Cambria Math"/>
                                  </w:rPr>
                                  <m:t>Difference</m:t>
                                </m:r>
                                <m:r>
                                  <w:rPr>
                                    <w:rFonts w:ascii="Cambria Math" w:eastAsiaTheme="minorEastAsia" w:hAnsi="Cambria Math"/>
                                  </w:rPr>
                                  <m:t>=</m:t>
                                </m:r>
                                <m:r>
                                  <w:rPr>
                                    <w:rFonts w:ascii="Cambria Math" w:hAnsi="Cambria Math"/>
                                  </w:rPr>
                                  <m:t>5.73-3.20=$2.53</m:t>
                                </m:r>
                              </m:oMath>
                            </m:oMathPara>
                          </w:p>
                          <w:p w14:paraId="112748C0" w14:textId="77777777" w:rsidR="00CC40C4" w:rsidRPr="00D762EA" w:rsidRDefault="00CC40C4" w:rsidP="00CC40C4">
                            <w:pPr>
                              <w:pStyle w:val="Parts"/>
                              <w:rPr>
                                <w:rFonts w:eastAsiaTheme="minorEastAsia"/>
                              </w:rPr>
                            </w:pPr>
                          </w:p>
                        </w:tc>
                      </w:tr>
                      <w:tr w:rsidR="00CC40C4" w14:paraId="209B94D6" w14:textId="77777777" w:rsidTr="004A4688">
                        <w:trPr>
                          <w:trHeight w:hRule="exact" w:val="255"/>
                        </w:trPr>
                        <w:tc>
                          <w:tcPr>
                            <w:tcW w:w="5000" w:type="pct"/>
                            <w:shd w:val="clear" w:color="auto" w:fill="E7E6E6" w:themeFill="background2"/>
                          </w:tcPr>
                          <w:p w14:paraId="50F6A16C" w14:textId="77777777" w:rsidR="00CC40C4" w:rsidRPr="00992D52" w:rsidRDefault="00CC40C4" w:rsidP="00CC40C4">
                            <w:pPr>
                              <w:pStyle w:val="Part"/>
                              <w:jc w:val="center"/>
                              <w:rPr>
                                <w:b/>
                              </w:rPr>
                            </w:pPr>
                            <w:r w:rsidRPr="00992D52">
                              <w:rPr>
                                <w:b/>
                              </w:rPr>
                              <w:t>Specific behaviours</w:t>
                            </w:r>
                          </w:p>
                        </w:tc>
                      </w:tr>
                      <w:tr w:rsidR="00CC40C4" w14:paraId="695869EA" w14:textId="77777777" w:rsidTr="00CC40C4">
                        <w:tc>
                          <w:tcPr>
                            <w:tcW w:w="5000" w:type="pct"/>
                          </w:tcPr>
                          <w:p w14:paraId="0BA99F1A" w14:textId="77777777" w:rsidR="00CC40C4" w:rsidRDefault="00CC40C4" w:rsidP="00CC40C4">
                            <w:pPr>
                              <w:pStyle w:val="Parts"/>
                            </w:pPr>
                            <w:r>
                              <w:sym w:font="Wingdings" w:char="F0FC"/>
                            </w:r>
                            <w:r>
                              <w:t xml:space="preserve"> future value for B</w:t>
                            </w:r>
                          </w:p>
                          <w:p w14:paraId="05495542" w14:textId="77777777" w:rsidR="00CC40C4" w:rsidRDefault="00CC40C4" w:rsidP="00CC40C4">
                            <w:pPr>
                              <w:pStyle w:val="Parts"/>
                            </w:pPr>
                            <w:r>
                              <w:rPr>
                                <w:rFonts w:ascii="Wingdings" w:hAnsi="Wingdings"/>
                              </w:rPr>
                              <w:t></w:t>
                            </w:r>
                            <w:r>
                              <w:t xml:space="preserve"> difference</w:t>
                            </w:r>
                          </w:p>
                        </w:tc>
                      </w:tr>
                    </w:tbl>
                    <w:p w14:paraId="7FE424E6" w14:textId="77777777" w:rsidR="00CC40C4" w:rsidRDefault="00CC40C4" w:rsidP="00CC40C4">
                      <w:pPr>
                        <w:pStyle w:val="Part"/>
                      </w:pPr>
                    </w:p>
                  </w:txbxContent>
                </v:textbox>
              </v:shape>
            </w:pict>
          </mc:Fallback>
        </mc:AlternateContent>
      </w:r>
    </w:p>
    <w:p w14:paraId="4471B72C" w14:textId="77777777" w:rsidR="00781E97" w:rsidRDefault="00781E97" w:rsidP="00CC40C4">
      <w:pPr>
        <w:pStyle w:val="Parta"/>
      </w:pPr>
    </w:p>
    <w:p w14:paraId="598CFE35" w14:textId="77777777" w:rsidR="00781E97" w:rsidRDefault="00781E97" w:rsidP="00CC40C4">
      <w:pPr>
        <w:pStyle w:val="Parta"/>
      </w:pPr>
    </w:p>
    <w:p w14:paraId="11010E53" w14:textId="77777777" w:rsidR="00781E97" w:rsidRDefault="00781E97" w:rsidP="00CC40C4">
      <w:pPr>
        <w:pStyle w:val="Parta"/>
      </w:pPr>
    </w:p>
    <w:p w14:paraId="708F3C2C" w14:textId="77777777" w:rsidR="00781E97" w:rsidRDefault="00781E97" w:rsidP="00CC40C4">
      <w:pPr>
        <w:pStyle w:val="Parta"/>
      </w:pPr>
    </w:p>
    <w:p w14:paraId="420462C3" w14:textId="77777777" w:rsidR="00781E97" w:rsidRDefault="00781E97" w:rsidP="00CC40C4">
      <w:pPr>
        <w:pStyle w:val="Parta"/>
      </w:pPr>
    </w:p>
    <w:p w14:paraId="3D4DB991" w14:textId="77777777" w:rsidR="00781E97" w:rsidRDefault="00781E97" w:rsidP="00CC40C4">
      <w:pPr>
        <w:pStyle w:val="Parta"/>
      </w:pPr>
    </w:p>
    <w:p w14:paraId="69D4CAA3" w14:textId="77777777" w:rsidR="00781E97" w:rsidRDefault="00781E97" w:rsidP="00CC40C4">
      <w:pPr>
        <w:pStyle w:val="Parta"/>
      </w:pPr>
    </w:p>
    <w:p w14:paraId="236EBCB0" w14:textId="77777777" w:rsidR="00781E97" w:rsidRDefault="00781E97" w:rsidP="00CC40C4">
      <w:pPr>
        <w:pStyle w:val="Parta"/>
      </w:pPr>
    </w:p>
    <w:p w14:paraId="6A496DDF" w14:textId="77777777" w:rsidR="00781E97" w:rsidRDefault="00781E97" w:rsidP="00CC40C4">
      <w:pPr>
        <w:pStyle w:val="Parta"/>
      </w:pPr>
    </w:p>
    <w:p w14:paraId="1E08FE39" w14:textId="77777777" w:rsidR="00781E97" w:rsidRDefault="00781E97" w:rsidP="00CC40C4">
      <w:pPr>
        <w:pStyle w:val="Parta"/>
      </w:pPr>
    </w:p>
    <w:p w14:paraId="5A0D8DFF" w14:textId="77777777" w:rsidR="00781E97" w:rsidRDefault="00781E97" w:rsidP="00CC40C4">
      <w:pPr>
        <w:pStyle w:val="Parta"/>
      </w:pPr>
    </w:p>
    <w:p w14:paraId="550D5FCE" w14:textId="77777777" w:rsidR="00781E97" w:rsidRDefault="00781E97" w:rsidP="00CC40C4">
      <w:pPr>
        <w:pStyle w:val="Part"/>
      </w:pPr>
      <w:r>
        <w:t xml:space="preserve">Investment C offers a return of </w:t>
      </w:r>
      <m:oMath>
        <m:r>
          <w:rPr>
            <w:rFonts w:ascii="Cambria Math" w:hAnsi="Cambria Math"/>
          </w:rPr>
          <m:t>7.6%</m:t>
        </m:r>
      </m:oMath>
      <w:r>
        <w:t xml:space="preserve"> compounded monthly.</w:t>
      </w:r>
    </w:p>
    <w:p w14:paraId="7D213873" w14:textId="77777777" w:rsidR="00781E97" w:rsidRDefault="00781E97" w:rsidP="00CC40C4">
      <w:pPr>
        <w:pStyle w:val="Part"/>
      </w:pPr>
    </w:p>
    <w:p w14:paraId="7E7F9314" w14:textId="77777777" w:rsidR="00781E97" w:rsidRDefault="00781E97" w:rsidP="00CC40C4">
      <w:pPr>
        <w:pStyle w:val="Parta"/>
      </w:pPr>
      <w:r>
        <w:t>(c)</w:t>
      </w:r>
      <w:r>
        <w:tab/>
        <w:t>Rank the three investments in order, from highest to lowest profit. Justify your answer.</w:t>
      </w:r>
    </w:p>
    <w:p w14:paraId="7F3A577B" w14:textId="77777777" w:rsidR="00781E97" w:rsidRDefault="00781E97" w:rsidP="00CC40C4">
      <w:pPr>
        <w:pStyle w:val="Parta"/>
      </w:pPr>
      <w:r>
        <w:rPr>
          <w:noProof/>
          <w:lang w:eastAsia="en-AU"/>
        </w:rPr>
        <mc:AlternateContent>
          <mc:Choice Requires="wps">
            <w:drawing>
              <wp:anchor distT="0" distB="0" distL="114300" distR="114300" simplePos="0" relativeHeight="251678720" behindDoc="0" locked="0" layoutInCell="1" allowOverlap="1" wp14:anchorId="00843F72" wp14:editId="6C82AF42">
                <wp:simplePos x="0" y="0"/>
                <wp:positionH relativeFrom="column">
                  <wp:posOffset>1591310</wp:posOffset>
                </wp:positionH>
                <wp:positionV relativeFrom="paragraph">
                  <wp:posOffset>32385</wp:posOffset>
                </wp:positionV>
                <wp:extent cx="2590800" cy="21780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5908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CC40C4" w14:paraId="5CA4FBC3" w14:textId="77777777" w:rsidTr="004A4688">
                              <w:trPr>
                                <w:trHeight w:hRule="exact" w:val="255"/>
                              </w:trPr>
                              <w:tc>
                                <w:tcPr>
                                  <w:tcW w:w="5000" w:type="pct"/>
                                  <w:shd w:val="clear" w:color="auto" w:fill="E7E6E6" w:themeFill="background2"/>
                                </w:tcPr>
                                <w:p w14:paraId="3AC96E9B" w14:textId="77777777" w:rsidR="00CC40C4" w:rsidRPr="00992D52" w:rsidRDefault="00CC40C4" w:rsidP="00CC40C4">
                                  <w:pPr>
                                    <w:pStyle w:val="Part"/>
                                    <w:jc w:val="center"/>
                                    <w:rPr>
                                      <w:b/>
                                    </w:rPr>
                                  </w:pPr>
                                  <w:r w:rsidRPr="00992D52">
                                    <w:rPr>
                                      <w:b/>
                                    </w:rPr>
                                    <w:t>Solution</w:t>
                                  </w:r>
                                </w:p>
                              </w:tc>
                            </w:tr>
                            <w:tr w:rsidR="00CC40C4" w14:paraId="06037DF5" w14:textId="77777777" w:rsidTr="00CC40C4">
                              <w:tc>
                                <w:tcPr>
                                  <w:tcW w:w="5000" w:type="pct"/>
                                </w:tcPr>
                                <w:p w14:paraId="405B3E4F" w14:textId="77777777" w:rsidR="00CC40C4" w:rsidRDefault="00CC40C4" w:rsidP="00CC40C4">
                                  <w:pPr>
                                    <w:pStyle w:val="Parts"/>
                                    <w:jc w:val="center"/>
                                  </w:pPr>
                                  <w:r>
                                    <w:t>Effective interest rates are:</w:t>
                                  </w:r>
                                </w:p>
                                <w:p w14:paraId="077227B5" w14:textId="77777777" w:rsidR="00CC40C4" w:rsidRDefault="00CC40C4" w:rsidP="00CC40C4">
                                  <w:pPr>
                                    <w:pStyle w:val="Parts"/>
                                    <w:jc w:val="center"/>
                                  </w:pPr>
                                </w:p>
                                <w:p w14:paraId="4169F769" w14:textId="77777777" w:rsidR="00CC40C4" w:rsidRPr="0070277F" w:rsidRDefault="00CC40C4" w:rsidP="00CC40C4">
                                  <w:pPr>
                                    <w:pStyle w:val="Parts"/>
                                    <w:jc w:val="center"/>
                                    <w:rPr>
                                      <w:rFonts w:eastAsiaTheme="minorEastAsia"/>
                                    </w:rPr>
                                  </w:pPr>
                                  <m:oMathPara>
                                    <m:oMath>
                                      <m:r>
                                        <w:rPr>
                                          <w:rFonts w:ascii="Cambria Math" w:hAnsi="Cambria Math"/>
                                        </w:rPr>
                                        <m:t>A:7.8723%</m:t>
                                      </m:r>
                                    </m:oMath>
                                  </m:oMathPara>
                                </w:p>
                                <w:p w14:paraId="19455AE0" w14:textId="77777777" w:rsidR="00CC40C4" w:rsidRPr="00B92D49" w:rsidRDefault="00CC40C4" w:rsidP="00CC40C4">
                                  <w:pPr>
                                    <w:pStyle w:val="Parts"/>
                                    <w:jc w:val="center"/>
                                    <w:rPr>
                                      <w:rFonts w:eastAsiaTheme="minorEastAsia"/>
                                    </w:rPr>
                                  </w:pPr>
                                  <m:oMathPara>
                                    <m:oMath>
                                      <m:r>
                                        <w:rPr>
                                          <w:rFonts w:ascii="Cambria Math" w:eastAsiaTheme="minorEastAsia" w:hAnsi="Cambria Math"/>
                                        </w:rPr>
                                        <m:t>B:7.8738%</m:t>
                                      </m:r>
                                    </m:oMath>
                                  </m:oMathPara>
                                </w:p>
                                <w:p w14:paraId="14BC1427" w14:textId="77777777" w:rsidR="00CC40C4" w:rsidRPr="00B92D49" w:rsidRDefault="00CC40C4" w:rsidP="00CC40C4">
                                  <w:pPr>
                                    <w:pStyle w:val="Parts"/>
                                    <w:jc w:val="center"/>
                                    <w:rPr>
                                      <w:rFonts w:eastAsiaTheme="minorEastAsia"/>
                                    </w:rPr>
                                  </w:pPr>
                                  <m:oMathPara>
                                    <m:oMath>
                                      <m:r>
                                        <w:rPr>
                                          <w:rFonts w:ascii="Cambria Math" w:eastAsiaTheme="minorEastAsia" w:hAnsi="Cambria Math"/>
                                        </w:rPr>
                                        <m:t>C:7.8704%</m:t>
                                      </m:r>
                                    </m:oMath>
                                  </m:oMathPara>
                                </w:p>
                                <w:p w14:paraId="0E5DC84E" w14:textId="77777777" w:rsidR="00CC40C4" w:rsidRDefault="00CC40C4" w:rsidP="00CC40C4">
                                  <w:pPr>
                                    <w:pStyle w:val="Parts"/>
                                    <w:jc w:val="center"/>
                                    <w:rPr>
                                      <w:rFonts w:eastAsiaTheme="minorEastAsia"/>
                                    </w:rPr>
                                  </w:pPr>
                                </w:p>
                                <w:p w14:paraId="3EDA0B4A" w14:textId="77777777" w:rsidR="00CC40C4" w:rsidRDefault="00CC40C4" w:rsidP="00CC40C4">
                                  <w:pPr>
                                    <w:pStyle w:val="Parts"/>
                                    <w:jc w:val="center"/>
                                    <w:rPr>
                                      <w:rFonts w:eastAsiaTheme="minorEastAsia"/>
                                    </w:rPr>
                                  </w:pPr>
                                  <w:r>
                                    <w:rPr>
                                      <w:rFonts w:eastAsiaTheme="minorEastAsia"/>
                                    </w:rPr>
                                    <w:t xml:space="preserve">Ranking: </w:t>
                                  </w:r>
                                  <m:oMath>
                                    <m:r>
                                      <w:rPr>
                                        <w:rFonts w:ascii="Cambria Math" w:eastAsiaTheme="minorEastAsia" w:hAnsi="Cambria Math"/>
                                      </w:rPr>
                                      <m:t>B, A, C</m:t>
                                    </m:r>
                                  </m:oMath>
                                </w:p>
                                <w:p w14:paraId="4DEFDD24" w14:textId="77777777" w:rsidR="00CC40C4" w:rsidRPr="00B92D49" w:rsidRDefault="00CC40C4" w:rsidP="00CC40C4">
                                  <w:pPr>
                                    <w:pStyle w:val="Parts"/>
                                    <w:rPr>
                                      <w:rFonts w:eastAsiaTheme="minorEastAsia"/>
                                    </w:rPr>
                                  </w:pPr>
                                </w:p>
                              </w:tc>
                            </w:tr>
                            <w:tr w:rsidR="00CC40C4" w14:paraId="5EB2BFED" w14:textId="77777777" w:rsidTr="004A4688">
                              <w:trPr>
                                <w:trHeight w:hRule="exact" w:val="255"/>
                              </w:trPr>
                              <w:tc>
                                <w:tcPr>
                                  <w:tcW w:w="5000" w:type="pct"/>
                                  <w:shd w:val="clear" w:color="auto" w:fill="E7E6E6" w:themeFill="background2"/>
                                </w:tcPr>
                                <w:p w14:paraId="4F03C53E" w14:textId="77777777" w:rsidR="00CC40C4" w:rsidRPr="00992D52" w:rsidRDefault="00CC40C4" w:rsidP="00CC40C4">
                                  <w:pPr>
                                    <w:pStyle w:val="Part"/>
                                    <w:jc w:val="center"/>
                                    <w:rPr>
                                      <w:b/>
                                    </w:rPr>
                                  </w:pPr>
                                  <w:r w:rsidRPr="00992D52">
                                    <w:rPr>
                                      <w:b/>
                                    </w:rPr>
                                    <w:t>Specific behaviours</w:t>
                                  </w:r>
                                </w:p>
                              </w:tc>
                            </w:tr>
                            <w:tr w:rsidR="00CC40C4" w14:paraId="760A9B01" w14:textId="77777777" w:rsidTr="00CC40C4">
                              <w:tc>
                                <w:tcPr>
                                  <w:tcW w:w="5000" w:type="pct"/>
                                </w:tcPr>
                                <w:p w14:paraId="0A79D03A" w14:textId="77777777" w:rsidR="00CC40C4" w:rsidRDefault="00CC40C4" w:rsidP="00CC40C4">
                                  <w:pPr>
                                    <w:pStyle w:val="Parts"/>
                                  </w:pPr>
                                  <w:r>
                                    <w:sym w:font="Wingdings" w:char="F0FC"/>
                                  </w:r>
                                  <w:r>
                                    <w:t xml:space="preserve"> effective rates or other comparison</w:t>
                                  </w:r>
                                </w:p>
                                <w:p w14:paraId="7E35EE79" w14:textId="77777777" w:rsidR="00CC40C4" w:rsidRDefault="00CC40C4" w:rsidP="00CC40C4">
                                  <w:pPr>
                                    <w:pStyle w:val="Parts"/>
                                  </w:pPr>
                                  <w:r>
                                    <w:rPr>
                                      <w:rFonts w:ascii="Wingdings" w:hAnsi="Wingdings"/>
                                    </w:rPr>
                                    <w:t></w:t>
                                  </w:r>
                                  <w:r>
                                    <w:t xml:space="preserve"> correct ranking (must be justified)</w:t>
                                  </w:r>
                                </w:p>
                              </w:tc>
                            </w:tr>
                          </w:tbl>
                          <w:p w14:paraId="0FE969BB"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43F72" id="Text Box 19" o:spid="_x0000_s1042" type="#_x0000_t202" style="position:absolute;left:0;text-align:left;margin-left:125.3pt;margin-top:2.55pt;width:204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GpRQIAAL4EAAAOAAAAZHJzL2Uyb0RvYy54bWysVN9v2jAQfp+0/8Hy+0hgKmsRoWJUTJNQ&#10;W6md+mwcByI5Ps82JOyv32eHtF23p6k8mPPd+X58913m112j2VE5X5Mp+HiUc6aMpLI2u4L/eFx/&#10;uuTMB2FKocmogp+U59eLjx/mrZ2pCe1Jl8oxBDF+1tqC70Owsyzzcq8a4UdklYGxIteIgKvbZaUT&#10;LaI3Opvk+TRryZXWkVTeQ3vTG/kixa8qJcNdVXkVmC44agvpdOncxjNbzMVs54Td1/JchviPKhpR&#10;GyR9DnUjgmAHV/8VqqmlI09VGElqMqqqWqrUA7oZ52+6edgLq1IvAMfbZ5j8+4WVt8d7x+oSs7vi&#10;zIgGM3pUXWBfqWNQAZ/W+hncHiwcQwc9fAe9hzK23VWuif9oiMEOpE/P6MZoEsrJxVV+mcMkYZuM&#10;v1zmFwn/7OW5dT58U9SwKBTcYXwJVXHc+IBS4Dq4xGyedF2ua63T5eRX2rGjwKRBkJJazrTwAcqC&#10;r9MvVo0QfzzThrUFn35GLe8TEgm0QZ4IWw9PlEK37XqYpwN2WypPgNRRT0pv5bpG2xvUfC8cWAio&#10;sFnhDkelCVXSWeJsT+7Xv/TRH+SAlbMWrC64/3kQTgGK7wa0iSswCG4QtoNgDs2KAN8YO2tlEvHA&#10;BT2IlaPmCQu3jFlgEkYiV8HDIK5Cv1tYWKmWy+QEolsRNubByhg6ohyH+Ng9CWfPkw4gyS0NfBez&#10;NwPvfeNLQ8tDoKpObIjA9iie8caSpAmfFzpu4et78nr57Cx+AwAA//8DAFBLAwQUAAYACAAAACEA&#10;TTbVed4AAAAJAQAADwAAAGRycy9kb3ducmV2LnhtbEyPQUvDQBSE74L/YXmCN7tJa0KI2RQrCKUX&#10;MerB2zb7zAazb0N228R/7/Nkj8MMM99U28UN4oxT6D0pSFcJCKTWm546Be9vz3cFiBA1GT14QgU/&#10;GGBbX19VujR+plc8N7ETXEKh1ApsjGMpZWgtOh1WfkRi78tPTkeWUyfNpGcud4NcJ0kune6JF6we&#10;8cli+92cnILdS9Pv9oeNzz8nuR/tYZYfsVPq9mZ5fAARcYn/YfjDZ3SomenoT2SCGBSssyTnqIIs&#10;BcF+nhWsjwo290UKsq7k5YP6FwAA//8DAFBLAQItABQABgAIAAAAIQC2gziS/gAAAOEBAAATAAAA&#10;AAAAAAAAAAAAAAAAAABbQ29udGVudF9UeXBlc10ueG1sUEsBAi0AFAAGAAgAAAAhADj9If/WAAAA&#10;lAEAAAsAAAAAAAAAAAAAAAAALwEAAF9yZWxzLy5yZWxzUEsBAi0AFAAGAAgAAAAhAEVfcalFAgAA&#10;vgQAAA4AAAAAAAAAAAAAAAAALgIAAGRycy9lMm9Eb2MueG1sUEsBAi0AFAAGAAgAAAAhAE021Xn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CC40C4" w14:paraId="5CA4FBC3" w14:textId="77777777" w:rsidTr="004A4688">
                        <w:trPr>
                          <w:trHeight w:hRule="exact" w:val="255"/>
                        </w:trPr>
                        <w:tc>
                          <w:tcPr>
                            <w:tcW w:w="5000" w:type="pct"/>
                            <w:shd w:val="clear" w:color="auto" w:fill="E7E6E6" w:themeFill="background2"/>
                          </w:tcPr>
                          <w:p w14:paraId="3AC96E9B" w14:textId="77777777" w:rsidR="00CC40C4" w:rsidRPr="00992D52" w:rsidRDefault="00CC40C4" w:rsidP="00CC40C4">
                            <w:pPr>
                              <w:pStyle w:val="Part"/>
                              <w:jc w:val="center"/>
                              <w:rPr>
                                <w:b/>
                              </w:rPr>
                            </w:pPr>
                            <w:r w:rsidRPr="00992D52">
                              <w:rPr>
                                <w:b/>
                              </w:rPr>
                              <w:t>Solution</w:t>
                            </w:r>
                          </w:p>
                        </w:tc>
                      </w:tr>
                      <w:tr w:rsidR="00CC40C4" w14:paraId="06037DF5" w14:textId="77777777" w:rsidTr="00CC40C4">
                        <w:tc>
                          <w:tcPr>
                            <w:tcW w:w="5000" w:type="pct"/>
                          </w:tcPr>
                          <w:p w14:paraId="405B3E4F" w14:textId="77777777" w:rsidR="00CC40C4" w:rsidRDefault="00CC40C4" w:rsidP="00CC40C4">
                            <w:pPr>
                              <w:pStyle w:val="Parts"/>
                              <w:jc w:val="center"/>
                            </w:pPr>
                            <w:r>
                              <w:t>Effective interest rates are:</w:t>
                            </w:r>
                          </w:p>
                          <w:p w14:paraId="077227B5" w14:textId="77777777" w:rsidR="00CC40C4" w:rsidRDefault="00CC40C4" w:rsidP="00CC40C4">
                            <w:pPr>
                              <w:pStyle w:val="Parts"/>
                              <w:jc w:val="center"/>
                            </w:pPr>
                          </w:p>
                          <w:p w14:paraId="4169F769" w14:textId="77777777" w:rsidR="00CC40C4" w:rsidRPr="0070277F" w:rsidRDefault="00CC40C4" w:rsidP="00CC40C4">
                            <w:pPr>
                              <w:pStyle w:val="Parts"/>
                              <w:jc w:val="center"/>
                              <w:rPr>
                                <w:rFonts w:eastAsiaTheme="minorEastAsia"/>
                              </w:rPr>
                            </w:pPr>
                            <m:oMathPara>
                              <m:oMath>
                                <m:r>
                                  <w:rPr>
                                    <w:rFonts w:ascii="Cambria Math" w:hAnsi="Cambria Math"/>
                                  </w:rPr>
                                  <m:t>A:7.8723%</m:t>
                                </m:r>
                              </m:oMath>
                            </m:oMathPara>
                          </w:p>
                          <w:p w14:paraId="19455AE0" w14:textId="77777777" w:rsidR="00CC40C4" w:rsidRPr="00B92D49" w:rsidRDefault="00CC40C4" w:rsidP="00CC40C4">
                            <w:pPr>
                              <w:pStyle w:val="Parts"/>
                              <w:jc w:val="center"/>
                              <w:rPr>
                                <w:rFonts w:eastAsiaTheme="minorEastAsia"/>
                              </w:rPr>
                            </w:pPr>
                            <m:oMathPara>
                              <m:oMath>
                                <m:r>
                                  <w:rPr>
                                    <w:rFonts w:ascii="Cambria Math" w:eastAsiaTheme="minorEastAsia" w:hAnsi="Cambria Math"/>
                                  </w:rPr>
                                  <m:t>B:7.8738%</m:t>
                                </m:r>
                              </m:oMath>
                            </m:oMathPara>
                          </w:p>
                          <w:p w14:paraId="14BC1427" w14:textId="77777777" w:rsidR="00CC40C4" w:rsidRPr="00B92D49" w:rsidRDefault="00CC40C4" w:rsidP="00CC40C4">
                            <w:pPr>
                              <w:pStyle w:val="Parts"/>
                              <w:jc w:val="center"/>
                              <w:rPr>
                                <w:rFonts w:eastAsiaTheme="minorEastAsia"/>
                              </w:rPr>
                            </w:pPr>
                            <m:oMathPara>
                              <m:oMath>
                                <m:r>
                                  <w:rPr>
                                    <w:rFonts w:ascii="Cambria Math" w:eastAsiaTheme="minorEastAsia" w:hAnsi="Cambria Math"/>
                                  </w:rPr>
                                  <m:t>C:7.8704%</m:t>
                                </m:r>
                              </m:oMath>
                            </m:oMathPara>
                          </w:p>
                          <w:p w14:paraId="0E5DC84E" w14:textId="77777777" w:rsidR="00CC40C4" w:rsidRDefault="00CC40C4" w:rsidP="00CC40C4">
                            <w:pPr>
                              <w:pStyle w:val="Parts"/>
                              <w:jc w:val="center"/>
                              <w:rPr>
                                <w:rFonts w:eastAsiaTheme="minorEastAsia"/>
                              </w:rPr>
                            </w:pPr>
                          </w:p>
                          <w:p w14:paraId="3EDA0B4A" w14:textId="77777777" w:rsidR="00CC40C4" w:rsidRDefault="00CC40C4" w:rsidP="00CC40C4">
                            <w:pPr>
                              <w:pStyle w:val="Parts"/>
                              <w:jc w:val="center"/>
                              <w:rPr>
                                <w:rFonts w:eastAsiaTheme="minorEastAsia"/>
                              </w:rPr>
                            </w:pPr>
                            <w:r>
                              <w:rPr>
                                <w:rFonts w:eastAsiaTheme="minorEastAsia"/>
                              </w:rPr>
                              <w:t xml:space="preserve">Ranking: </w:t>
                            </w:r>
                            <m:oMath>
                              <m:r>
                                <w:rPr>
                                  <w:rFonts w:ascii="Cambria Math" w:eastAsiaTheme="minorEastAsia" w:hAnsi="Cambria Math"/>
                                </w:rPr>
                                <m:t>B, A, C</m:t>
                              </m:r>
                            </m:oMath>
                          </w:p>
                          <w:p w14:paraId="4DEFDD24" w14:textId="77777777" w:rsidR="00CC40C4" w:rsidRPr="00B92D49" w:rsidRDefault="00CC40C4" w:rsidP="00CC40C4">
                            <w:pPr>
                              <w:pStyle w:val="Parts"/>
                              <w:rPr>
                                <w:rFonts w:eastAsiaTheme="minorEastAsia"/>
                              </w:rPr>
                            </w:pPr>
                          </w:p>
                        </w:tc>
                      </w:tr>
                      <w:tr w:rsidR="00CC40C4" w14:paraId="5EB2BFED" w14:textId="77777777" w:rsidTr="004A4688">
                        <w:trPr>
                          <w:trHeight w:hRule="exact" w:val="255"/>
                        </w:trPr>
                        <w:tc>
                          <w:tcPr>
                            <w:tcW w:w="5000" w:type="pct"/>
                            <w:shd w:val="clear" w:color="auto" w:fill="E7E6E6" w:themeFill="background2"/>
                          </w:tcPr>
                          <w:p w14:paraId="4F03C53E" w14:textId="77777777" w:rsidR="00CC40C4" w:rsidRPr="00992D52" w:rsidRDefault="00CC40C4" w:rsidP="00CC40C4">
                            <w:pPr>
                              <w:pStyle w:val="Part"/>
                              <w:jc w:val="center"/>
                              <w:rPr>
                                <w:b/>
                              </w:rPr>
                            </w:pPr>
                            <w:r w:rsidRPr="00992D52">
                              <w:rPr>
                                <w:b/>
                              </w:rPr>
                              <w:t>Specific behaviours</w:t>
                            </w:r>
                          </w:p>
                        </w:tc>
                      </w:tr>
                      <w:tr w:rsidR="00CC40C4" w14:paraId="760A9B01" w14:textId="77777777" w:rsidTr="00CC40C4">
                        <w:tc>
                          <w:tcPr>
                            <w:tcW w:w="5000" w:type="pct"/>
                          </w:tcPr>
                          <w:p w14:paraId="0A79D03A" w14:textId="77777777" w:rsidR="00CC40C4" w:rsidRDefault="00CC40C4" w:rsidP="00CC40C4">
                            <w:pPr>
                              <w:pStyle w:val="Parts"/>
                            </w:pPr>
                            <w:r>
                              <w:sym w:font="Wingdings" w:char="F0FC"/>
                            </w:r>
                            <w:r>
                              <w:t xml:space="preserve"> effective rates or other comparison</w:t>
                            </w:r>
                          </w:p>
                          <w:p w14:paraId="7E35EE79" w14:textId="77777777" w:rsidR="00CC40C4" w:rsidRDefault="00CC40C4" w:rsidP="00CC40C4">
                            <w:pPr>
                              <w:pStyle w:val="Parts"/>
                            </w:pPr>
                            <w:r>
                              <w:rPr>
                                <w:rFonts w:ascii="Wingdings" w:hAnsi="Wingdings"/>
                              </w:rPr>
                              <w:t></w:t>
                            </w:r>
                            <w:r>
                              <w:t xml:space="preserve"> correct ranking (must be justified)</w:t>
                            </w:r>
                          </w:p>
                        </w:tc>
                      </w:tr>
                    </w:tbl>
                    <w:p w14:paraId="0FE969BB" w14:textId="77777777" w:rsidR="00CC40C4" w:rsidRDefault="00CC40C4" w:rsidP="00CC40C4">
                      <w:pPr>
                        <w:pStyle w:val="Part"/>
                      </w:pPr>
                    </w:p>
                  </w:txbxContent>
                </v:textbox>
              </v:shape>
            </w:pict>
          </mc:Fallback>
        </mc:AlternateContent>
      </w:r>
      <w:r>
        <w:tab/>
      </w:r>
      <w:r>
        <w:tab/>
        <w:t>(2 marks)</w:t>
      </w:r>
    </w:p>
    <w:p w14:paraId="7C3AF534" w14:textId="77777777" w:rsidR="00781E97" w:rsidRDefault="00781E97" w:rsidP="00CC40C4">
      <w:pPr>
        <w:pStyle w:val="Part"/>
      </w:pPr>
    </w:p>
    <w:p w14:paraId="4B6B5C03" w14:textId="7E185C34" w:rsidR="00781E97" w:rsidRDefault="00781E97">
      <w:pPr>
        <w:spacing w:after="160" w:line="259" w:lineRule="auto"/>
        <w:contextualSpacing w:val="0"/>
        <w:rPr>
          <w:b/>
          <w:szCs w:val="24"/>
          <w:lang w:val="en-US"/>
        </w:rPr>
      </w:pPr>
      <w:r>
        <w:br w:type="page"/>
      </w:r>
    </w:p>
    <w:p w14:paraId="0796385F" w14:textId="18006285" w:rsidR="00781E97" w:rsidRDefault="00781E97" w:rsidP="00781E97">
      <w:pPr>
        <w:pStyle w:val="QNum"/>
      </w:pPr>
      <w:r>
        <w:lastRenderedPageBreak/>
        <w:t>Question 13</w:t>
      </w:r>
      <w:r>
        <w:tab/>
        <w:t>(6 marks)</w:t>
      </w:r>
    </w:p>
    <w:p w14:paraId="63CF870D" w14:textId="77777777" w:rsidR="00781E97" w:rsidRDefault="00781E97" w:rsidP="00CC40C4">
      <w:pPr>
        <w:pStyle w:val="Part"/>
      </w:pPr>
      <w:r>
        <w:t xml:space="preserve">A random sample of </w:t>
      </w:r>
      <m:oMath>
        <m:r>
          <w:rPr>
            <w:rFonts w:ascii="Cambria Math" w:hAnsi="Cambria Math"/>
          </w:rPr>
          <m:t>450</m:t>
        </m:r>
      </m:oMath>
      <w:r>
        <w:t xml:space="preserve"> TAFE students studying the same diploma was taken. Their study mode and enjoyment of the course is summarised in the table below.</w:t>
      </w:r>
    </w:p>
    <w:p w14:paraId="2B7CF635" w14:textId="77777777" w:rsidR="00781E97" w:rsidRDefault="00781E97" w:rsidP="00CC40C4">
      <w:pPr>
        <w:pStyle w:val="Part"/>
      </w:pPr>
    </w:p>
    <w:tbl>
      <w:tblPr>
        <w:tblStyle w:val="TableGrid"/>
        <w:tblW w:w="0" w:type="auto"/>
        <w:tblInd w:w="1529" w:type="dxa"/>
        <w:tblLook w:val="04A0" w:firstRow="1" w:lastRow="0" w:firstColumn="1" w:lastColumn="0" w:noHBand="0" w:noVBand="1"/>
      </w:tblPr>
      <w:tblGrid>
        <w:gridCol w:w="1232"/>
        <w:gridCol w:w="1190"/>
        <w:gridCol w:w="1956"/>
        <w:gridCol w:w="1984"/>
      </w:tblGrid>
      <w:tr w:rsidR="00781E97" w14:paraId="68A2147E" w14:textId="77777777" w:rsidTr="00CC40C4">
        <w:tc>
          <w:tcPr>
            <w:tcW w:w="2422" w:type="dxa"/>
            <w:gridSpan w:val="2"/>
            <w:vMerge w:val="restart"/>
            <w:tcBorders>
              <w:top w:val="nil"/>
              <w:left w:val="nil"/>
            </w:tcBorders>
            <w:vAlign w:val="center"/>
          </w:tcPr>
          <w:p w14:paraId="73FE2C16" w14:textId="77777777" w:rsidR="00781E97" w:rsidRDefault="00781E97" w:rsidP="00CC40C4">
            <w:pPr>
              <w:pStyle w:val="Part"/>
              <w:jc w:val="center"/>
            </w:pPr>
          </w:p>
        </w:tc>
        <w:tc>
          <w:tcPr>
            <w:tcW w:w="3940" w:type="dxa"/>
            <w:gridSpan w:val="2"/>
            <w:vAlign w:val="center"/>
          </w:tcPr>
          <w:p w14:paraId="78EE4A37" w14:textId="77777777" w:rsidR="00781E97" w:rsidRDefault="00781E97" w:rsidP="00CC40C4">
            <w:pPr>
              <w:pStyle w:val="Part"/>
              <w:jc w:val="center"/>
            </w:pPr>
            <w:r>
              <w:t>Study mode</w:t>
            </w:r>
          </w:p>
        </w:tc>
      </w:tr>
      <w:tr w:rsidR="00781E97" w14:paraId="464C90B5" w14:textId="77777777" w:rsidTr="00CC40C4">
        <w:tc>
          <w:tcPr>
            <w:tcW w:w="2422" w:type="dxa"/>
            <w:gridSpan w:val="2"/>
            <w:vMerge/>
            <w:tcBorders>
              <w:top w:val="nil"/>
              <w:left w:val="nil"/>
            </w:tcBorders>
            <w:vAlign w:val="center"/>
          </w:tcPr>
          <w:p w14:paraId="2CF910FF" w14:textId="77777777" w:rsidR="00781E97" w:rsidRDefault="00781E97" w:rsidP="00CC40C4">
            <w:pPr>
              <w:pStyle w:val="Part"/>
              <w:jc w:val="center"/>
            </w:pPr>
          </w:p>
        </w:tc>
        <w:tc>
          <w:tcPr>
            <w:tcW w:w="1956" w:type="dxa"/>
            <w:vAlign w:val="center"/>
          </w:tcPr>
          <w:p w14:paraId="6A0DDDB3" w14:textId="77777777" w:rsidR="00781E97" w:rsidRDefault="00781E97" w:rsidP="00CC40C4">
            <w:pPr>
              <w:pStyle w:val="Part"/>
              <w:jc w:val="center"/>
            </w:pPr>
            <w:r>
              <w:t>Attend campus</w:t>
            </w:r>
          </w:p>
        </w:tc>
        <w:tc>
          <w:tcPr>
            <w:tcW w:w="1984" w:type="dxa"/>
            <w:vAlign w:val="center"/>
          </w:tcPr>
          <w:p w14:paraId="30FF1EC7" w14:textId="77777777" w:rsidR="00781E97" w:rsidRDefault="00781E97" w:rsidP="00CC40C4">
            <w:pPr>
              <w:pStyle w:val="Part"/>
              <w:jc w:val="center"/>
            </w:pPr>
            <w:r>
              <w:t>Online</w:t>
            </w:r>
          </w:p>
        </w:tc>
      </w:tr>
      <w:tr w:rsidR="00781E97" w14:paraId="4687B78E" w14:textId="77777777" w:rsidTr="00CC40C4">
        <w:trPr>
          <w:trHeight w:val="283"/>
        </w:trPr>
        <w:tc>
          <w:tcPr>
            <w:tcW w:w="1232" w:type="dxa"/>
            <w:vMerge w:val="restart"/>
            <w:vAlign w:val="center"/>
          </w:tcPr>
          <w:p w14:paraId="0258567C" w14:textId="77777777" w:rsidR="00781E97" w:rsidRDefault="00781E97" w:rsidP="00CC40C4">
            <w:pPr>
              <w:pStyle w:val="Part"/>
              <w:jc w:val="center"/>
            </w:pPr>
            <w:r>
              <w:t>Level of course enjoyment</w:t>
            </w:r>
          </w:p>
        </w:tc>
        <w:tc>
          <w:tcPr>
            <w:tcW w:w="1190" w:type="dxa"/>
            <w:vAlign w:val="center"/>
          </w:tcPr>
          <w:p w14:paraId="11FA87A6" w14:textId="77777777" w:rsidR="00781E97" w:rsidRDefault="00781E97" w:rsidP="00CC40C4">
            <w:pPr>
              <w:pStyle w:val="Part"/>
              <w:jc w:val="center"/>
            </w:pPr>
            <w:r>
              <w:t>High</w:t>
            </w:r>
          </w:p>
        </w:tc>
        <w:tc>
          <w:tcPr>
            <w:tcW w:w="1956" w:type="dxa"/>
            <w:vAlign w:val="center"/>
          </w:tcPr>
          <w:p w14:paraId="5332B26A" w14:textId="77777777" w:rsidR="00781E97" w:rsidRPr="00044218" w:rsidRDefault="00781E97" w:rsidP="00CC40C4">
            <w:pPr>
              <w:pStyle w:val="Part"/>
              <w:jc w:val="center"/>
              <w:rPr>
                <w:rFonts w:ascii="Cambria Math" w:hAnsi="Cambria Math"/>
                <w:oMath/>
              </w:rPr>
            </w:pPr>
            <m:oMathPara>
              <m:oMath>
                <m:r>
                  <w:rPr>
                    <w:rFonts w:ascii="Cambria Math" w:hAnsi="Cambria Math"/>
                  </w:rPr>
                  <m:t>114</m:t>
                </m:r>
              </m:oMath>
            </m:oMathPara>
          </w:p>
        </w:tc>
        <w:tc>
          <w:tcPr>
            <w:tcW w:w="1984" w:type="dxa"/>
            <w:vAlign w:val="center"/>
          </w:tcPr>
          <w:p w14:paraId="5AF36572" w14:textId="77777777" w:rsidR="00781E97" w:rsidRPr="00044218" w:rsidRDefault="00781E97" w:rsidP="00CC40C4">
            <w:pPr>
              <w:pStyle w:val="Part"/>
              <w:jc w:val="center"/>
              <w:rPr>
                <w:rFonts w:ascii="Cambria Math" w:hAnsi="Cambria Math"/>
                <w:oMath/>
              </w:rPr>
            </w:pPr>
            <m:oMathPara>
              <m:oMath>
                <m:r>
                  <w:rPr>
                    <w:rFonts w:ascii="Cambria Math" w:hAnsi="Cambria Math"/>
                  </w:rPr>
                  <m:t>45</m:t>
                </m:r>
              </m:oMath>
            </m:oMathPara>
          </w:p>
        </w:tc>
      </w:tr>
      <w:tr w:rsidR="00781E97" w14:paraId="24045516" w14:textId="77777777" w:rsidTr="00CC40C4">
        <w:trPr>
          <w:trHeight w:val="283"/>
        </w:trPr>
        <w:tc>
          <w:tcPr>
            <w:tcW w:w="1232" w:type="dxa"/>
            <w:vMerge/>
            <w:vAlign w:val="center"/>
          </w:tcPr>
          <w:p w14:paraId="5F99A710" w14:textId="77777777" w:rsidR="00781E97" w:rsidRDefault="00781E97" w:rsidP="00CC40C4">
            <w:pPr>
              <w:pStyle w:val="Part"/>
              <w:jc w:val="center"/>
            </w:pPr>
          </w:p>
        </w:tc>
        <w:tc>
          <w:tcPr>
            <w:tcW w:w="1190" w:type="dxa"/>
            <w:vAlign w:val="center"/>
          </w:tcPr>
          <w:p w14:paraId="24AB00E8" w14:textId="77777777" w:rsidR="00781E97" w:rsidRDefault="00781E97" w:rsidP="00CC40C4">
            <w:pPr>
              <w:pStyle w:val="Part"/>
              <w:jc w:val="center"/>
            </w:pPr>
            <w:r>
              <w:t>Moderate</w:t>
            </w:r>
          </w:p>
        </w:tc>
        <w:tc>
          <w:tcPr>
            <w:tcW w:w="1956" w:type="dxa"/>
            <w:vAlign w:val="center"/>
          </w:tcPr>
          <w:p w14:paraId="4F4E93EE" w14:textId="77777777" w:rsidR="00781E97" w:rsidRPr="00044218" w:rsidRDefault="00781E97" w:rsidP="00CC40C4">
            <w:pPr>
              <w:pStyle w:val="Part"/>
              <w:jc w:val="center"/>
              <w:rPr>
                <w:rFonts w:ascii="Cambria Math" w:hAnsi="Cambria Math"/>
                <w:oMath/>
              </w:rPr>
            </w:pPr>
            <m:oMathPara>
              <m:oMath>
                <m:r>
                  <w:rPr>
                    <w:rFonts w:ascii="Cambria Math" w:hAnsi="Cambria Math"/>
                  </w:rPr>
                  <m:t>140</m:t>
                </m:r>
              </m:oMath>
            </m:oMathPara>
          </w:p>
        </w:tc>
        <w:tc>
          <w:tcPr>
            <w:tcW w:w="1984" w:type="dxa"/>
            <w:vAlign w:val="center"/>
          </w:tcPr>
          <w:p w14:paraId="148DEE86" w14:textId="77777777" w:rsidR="00781E97" w:rsidRPr="00044218" w:rsidRDefault="00781E97" w:rsidP="00CC40C4">
            <w:pPr>
              <w:pStyle w:val="Part"/>
              <w:jc w:val="center"/>
              <w:rPr>
                <w:rFonts w:ascii="Cambria Math" w:hAnsi="Cambria Math"/>
                <w:oMath/>
              </w:rPr>
            </w:pPr>
            <m:oMathPara>
              <m:oMath>
                <m:r>
                  <w:rPr>
                    <w:rFonts w:ascii="Cambria Math" w:hAnsi="Cambria Math"/>
                  </w:rPr>
                  <m:t>52</m:t>
                </m:r>
              </m:oMath>
            </m:oMathPara>
          </w:p>
        </w:tc>
      </w:tr>
      <w:tr w:rsidR="00781E97" w14:paraId="445AD968" w14:textId="77777777" w:rsidTr="00CC40C4">
        <w:trPr>
          <w:trHeight w:val="283"/>
        </w:trPr>
        <w:tc>
          <w:tcPr>
            <w:tcW w:w="1232" w:type="dxa"/>
            <w:vMerge/>
            <w:vAlign w:val="center"/>
          </w:tcPr>
          <w:p w14:paraId="5540EEA1" w14:textId="77777777" w:rsidR="00781E97" w:rsidRDefault="00781E97" w:rsidP="00CC40C4">
            <w:pPr>
              <w:pStyle w:val="Part"/>
              <w:jc w:val="center"/>
            </w:pPr>
          </w:p>
        </w:tc>
        <w:tc>
          <w:tcPr>
            <w:tcW w:w="1190" w:type="dxa"/>
            <w:vAlign w:val="center"/>
          </w:tcPr>
          <w:p w14:paraId="370F74D3" w14:textId="77777777" w:rsidR="00781E97" w:rsidRDefault="00781E97" w:rsidP="00CC40C4">
            <w:pPr>
              <w:pStyle w:val="Part"/>
              <w:jc w:val="center"/>
            </w:pPr>
            <w:r>
              <w:t>Low</w:t>
            </w:r>
          </w:p>
        </w:tc>
        <w:tc>
          <w:tcPr>
            <w:tcW w:w="1956" w:type="dxa"/>
            <w:vAlign w:val="center"/>
          </w:tcPr>
          <w:p w14:paraId="6701906D" w14:textId="77777777" w:rsidR="00781E97" w:rsidRPr="00044218" w:rsidRDefault="00781E97" w:rsidP="00CC40C4">
            <w:pPr>
              <w:pStyle w:val="Part"/>
              <w:jc w:val="center"/>
              <w:rPr>
                <w:rFonts w:ascii="Cambria Math" w:hAnsi="Cambria Math"/>
                <w:oMath/>
              </w:rPr>
            </w:pPr>
            <m:oMathPara>
              <m:oMath>
                <m:r>
                  <w:rPr>
                    <w:rFonts w:ascii="Cambria Math" w:hAnsi="Cambria Math"/>
                  </w:rPr>
                  <m:t>55</m:t>
                </m:r>
              </m:oMath>
            </m:oMathPara>
          </w:p>
        </w:tc>
        <w:tc>
          <w:tcPr>
            <w:tcW w:w="1984" w:type="dxa"/>
            <w:vAlign w:val="center"/>
          </w:tcPr>
          <w:p w14:paraId="420E9444" w14:textId="77777777" w:rsidR="00781E97" w:rsidRPr="00044218" w:rsidRDefault="00781E97" w:rsidP="00CC40C4">
            <w:pPr>
              <w:pStyle w:val="Part"/>
              <w:jc w:val="center"/>
              <w:rPr>
                <w:rFonts w:ascii="Cambria Math" w:hAnsi="Cambria Math"/>
                <w:oMath/>
              </w:rPr>
            </w:pPr>
            <m:oMathPara>
              <m:oMath>
                <m:r>
                  <w:rPr>
                    <w:rFonts w:ascii="Cambria Math" w:hAnsi="Cambria Math"/>
                  </w:rPr>
                  <m:t>23</m:t>
                </m:r>
              </m:oMath>
            </m:oMathPara>
          </w:p>
        </w:tc>
      </w:tr>
      <w:tr w:rsidR="00781E97" w14:paraId="610DF8E7" w14:textId="77777777" w:rsidTr="00CC40C4">
        <w:trPr>
          <w:trHeight w:val="283"/>
        </w:trPr>
        <w:tc>
          <w:tcPr>
            <w:tcW w:w="1232" w:type="dxa"/>
            <w:vMerge/>
            <w:vAlign w:val="center"/>
          </w:tcPr>
          <w:p w14:paraId="6C53496A" w14:textId="77777777" w:rsidR="00781E97" w:rsidRDefault="00781E97" w:rsidP="00CC40C4">
            <w:pPr>
              <w:pStyle w:val="Part"/>
              <w:jc w:val="center"/>
            </w:pPr>
          </w:p>
        </w:tc>
        <w:tc>
          <w:tcPr>
            <w:tcW w:w="1190" w:type="dxa"/>
            <w:vAlign w:val="center"/>
          </w:tcPr>
          <w:p w14:paraId="52345128" w14:textId="77777777" w:rsidR="00781E97" w:rsidRDefault="00781E97" w:rsidP="00CC40C4">
            <w:pPr>
              <w:pStyle w:val="Part"/>
              <w:jc w:val="center"/>
            </w:pPr>
            <w:r>
              <w:t>None</w:t>
            </w:r>
          </w:p>
        </w:tc>
        <w:tc>
          <w:tcPr>
            <w:tcW w:w="1956" w:type="dxa"/>
            <w:vAlign w:val="center"/>
          </w:tcPr>
          <w:p w14:paraId="3C1A49DE" w14:textId="77777777" w:rsidR="00781E97" w:rsidRPr="00044218" w:rsidRDefault="00781E97" w:rsidP="00CC40C4">
            <w:pPr>
              <w:pStyle w:val="Part"/>
              <w:jc w:val="center"/>
              <w:rPr>
                <w:rFonts w:ascii="Cambria Math" w:hAnsi="Cambria Math"/>
                <w:oMath/>
              </w:rPr>
            </w:pPr>
            <m:oMathPara>
              <m:oMath>
                <m:r>
                  <w:rPr>
                    <w:rFonts w:ascii="Cambria Math" w:hAnsi="Cambria Math"/>
                  </w:rPr>
                  <m:t>16</m:t>
                </m:r>
              </m:oMath>
            </m:oMathPara>
          </w:p>
        </w:tc>
        <w:tc>
          <w:tcPr>
            <w:tcW w:w="1984" w:type="dxa"/>
            <w:vAlign w:val="center"/>
          </w:tcPr>
          <w:p w14:paraId="5790976C" w14:textId="77777777" w:rsidR="00781E97" w:rsidRPr="00044218" w:rsidRDefault="00781E97" w:rsidP="00CC40C4">
            <w:pPr>
              <w:pStyle w:val="Part"/>
              <w:jc w:val="center"/>
              <w:rPr>
                <w:rFonts w:ascii="Cambria Math" w:hAnsi="Cambria Math"/>
                <w:oMath/>
              </w:rPr>
            </w:pPr>
            <m:oMathPara>
              <m:oMath>
                <m:r>
                  <w:rPr>
                    <w:rFonts w:ascii="Cambria Math" w:hAnsi="Cambria Math"/>
                  </w:rPr>
                  <m:t>5</m:t>
                </m:r>
              </m:oMath>
            </m:oMathPara>
          </w:p>
        </w:tc>
      </w:tr>
    </w:tbl>
    <w:p w14:paraId="70129A9E" w14:textId="77777777" w:rsidR="00781E97" w:rsidRDefault="00781E97" w:rsidP="00CC40C4">
      <w:pPr>
        <w:pStyle w:val="Part"/>
      </w:pPr>
    </w:p>
    <w:p w14:paraId="14C2A466" w14:textId="77777777" w:rsidR="00781E97" w:rsidRPr="00343B13" w:rsidRDefault="00781E97" w:rsidP="00CC40C4">
      <w:pPr>
        <w:pStyle w:val="Parta"/>
      </w:pPr>
      <w:r w:rsidRPr="00343B13">
        <w:rPr>
          <w:noProof/>
        </w:rPr>
        <mc:AlternateContent>
          <mc:Choice Requires="wps">
            <w:drawing>
              <wp:anchor distT="0" distB="0" distL="114300" distR="114300" simplePos="0" relativeHeight="251681792" behindDoc="0" locked="0" layoutInCell="1" allowOverlap="1" wp14:anchorId="0A592C63" wp14:editId="1A08945B">
                <wp:simplePos x="0" y="0"/>
                <wp:positionH relativeFrom="column">
                  <wp:posOffset>1718310</wp:posOffset>
                </wp:positionH>
                <wp:positionV relativeFrom="paragraph">
                  <wp:posOffset>160655</wp:posOffset>
                </wp:positionV>
                <wp:extent cx="2330450" cy="14224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33045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CC40C4" w14:paraId="0FDA44D9" w14:textId="77777777" w:rsidTr="004A4688">
                              <w:trPr>
                                <w:trHeight w:hRule="exact" w:val="255"/>
                              </w:trPr>
                              <w:tc>
                                <w:tcPr>
                                  <w:tcW w:w="5000" w:type="pct"/>
                                  <w:shd w:val="clear" w:color="auto" w:fill="E7E6E6" w:themeFill="background2"/>
                                </w:tcPr>
                                <w:p w14:paraId="322D531D" w14:textId="77777777" w:rsidR="00CC40C4" w:rsidRPr="00992D52" w:rsidRDefault="00CC40C4" w:rsidP="00CC40C4">
                                  <w:pPr>
                                    <w:pStyle w:val="Part"/>
                                    <w:jc w:val="center"/>
                                    <w:rPr>
                                      <w:b/>
                                    </w:rPr>
                                  </w:pPr>
                                  <w:r w:rsidRPr="00992D52">
                                    <w:rPr>
                                      <w:b/>
                                    </w:rPr>
                                    <w:t>Solution</w:t>
                                  </w:r>
                                </w:p>
                              </w:tc>
                            </w:tr>
                            <w:tr w:rsidR="00CC40C4" w14:paraId="05EF9685" w14:textId="77777777" w:rsidTr="00CC40C4">
                              <w:tc>
                                <w:tcPr>
                                  <w:tcW w:w="5000" w:type="pct"/>
                                </w:tcPr>
                                <w:p w14:paraId="438FECFB" w14:textId="77777777" w:rsidR="00CC40C4" w:rsidRPr="00F12972" w:rsidRDefault="00CC40C4" w:rsidP="00CC40C4">
                                  <w:pPr>
                                    <w:pStyle w:val="Parts"/>
                                    <w:rPr>
                                      <w:rFonts w:eastAsiaTheme="minorEastAsia"/>
                                    </w:rPr>
                                  </w:pPr>
                                  <m:oMathPara>
                                    <m:oMath>
                                      <m:r>
                                        <w:rPr>
                                          <w:rFonts w:ascii="Cambria Math" w:hAnsi="Cambria Math"/>
                                        </w:rPr>
                                        <m:t>114+140+55+16=325</m:t>
                                      </m:r>
                                    </m:oMath>
                                  </m:oMathPara>
                                </w:p>
                                <w:p w14:paraId="03834336" w14:textId="77777777" w:rsidR="00CC40C4" w:rsidRDefault="00CC40C4" w:rsidP="00CC40C4">
                                  <w:pPr>
                                    <w:pStyle w:val="Parts"/>
                                    <w:rPr>
                                      <w:rFonts w:eastAsiaTheme="minorEastAsia"/>
                                    </w:rPr>
                                  </w:pPr>
                                </w:p>
                                <w:p w14:paraId="5DB622EA" w14:textId="77777777" w:rsidR="00CC40C4" w:rsidRPr="00F12972" w:rsidRDefault="00CC40C4" w:rsidP="00CC40C4">
                                  <w:pPr>
                                    <w:pStyle w:val="Parts"/>
                                    <w:rPr>
                                      <w:rFonts w:eastAsiaTheme="minorEastAsia"/>
                                    </w:rPr>
                                  </w:pPr>
                                  <m:oMathPara>
                                    <m:oMath>
                                      <m:r>
                                        <w:rPr>
                                          <w:rFonts w:ascii="Cambria Math" w:eastAsiaTheme="minorEastAsia" w:hAnsi="Cambria Math"/>
                                        </w:rPr>
                                        <m:t>325÷450=0.722≈72%</m:t>
                                      </m:r>
                                    </m:oMath>
                                  </m:oMathPara>
                                </w:p>
                                <w:p w14:paraId="2F6662F8" w14:textId="77777777" w:rsidR="00CC40C4" w:rsidRPr="00F12972" w:rsidRDefault="00CC40C4" w:rsidP="00CC40C4">
                                  <w:pPr>
                                    <w:pStyle w:val="Parts"/>
                                    <w:rPr>
                                      <w:rFonts w:eastAsiaTheme="minorEastAsia"/>
                                    </w:rPr>
                                  </w:pPr>
                                </w:p>
                              </w:tc>
                            </w:tr>
                            <w:tr w:rsidR="00CC40C4" w14:paraId="41A70D5A" w14:textId="77777777" w:rsidTr="004A4688">
                              <w:trPr>
                                <w:trHeight w:hRule="exact" w:val="255"/>
                              </w:trPr>
                              <w:tc>
                                <w:tcPr>
                                  <w:tcW w:w="5000" w:type="pct"/>
                                  <w:shd w:val="clear" w:color="auto" w:fill="E7E6E6" w:themeFill="background2"/>
                                </w:tcPr>
                                <w:p w14:paraId="536E184C" w14:textId="77777777" w:rsidR="00CC40C4" w:rsidRPr="00992D52" w:rsidRDefault="00CC40C4" w:rsidP="00CC40C4">
                                  <w:pPr>
                                    <w:pStyle w:val="Part"/>
                                    <w:jc w:val="center"/>
                                    <w:rPr>
                                      <w:b/>
                                    </w:rPr>
                                  </w:pPr>
                                  <w:r w:rsidRPr="00992D52">
                                    <w:rPr>
                                      <w:b/>
                                    </w:rPr>
                                    <w:t>Specific behaviours</w:t>
                                  </w:r>
                                </w:p>
                              </w:tc>
                            </w:tr>
                            <w:tr w:rsidR="00CC40C4" w14:paraId="5C12CF87" w14:textId="77777777" w:rsidTr="00CC40C4">
                              <w:tc>
                                <w:tcPr>
                                  <w:tcW w:w="5000" w:type="pct"/>
                                </w:tcPr>
                                <w:p w14:paraId="40B80532" w14:textId="77777777" w:rsidR="00CC40C4" w:rsidRDefault="00CC40C4" w:rsidP="00CC40C4">
                                  <w:pPr>
                                    <w:pStyle w:val="Parts"/>
                                  </w:pPr>
                                  <w:r>
                                    <w:sym w:font="Wingdings" w:char="F0FC"/>
                                  </w:r>
                                  <w:r>
                                    <w:t xml:space="preserve"> column total</w:t>
                                  </w:r>
                                </w:p>
                                <w:p w14:paraId="6EAC1E49" w14:textId="77777777" w:rsidR="00CC40C4" w:rsidRDefault="00CC40C4" w:rsidP="00CC40C4">
                                  <w:pPr>
                                    <w:pStyle w:val="Parts"/>
                                  </w:pPr>
                                  <w:r>
                                    <w:rPr>
                                      <w:rFonts w:ascii="Wingdings" w:hAnsi="Wingdings"/>
                                    </w:rPr>
                                    <w:t></w:t>
                                  </w:r>
                                  <w:r>
                                    <w:t xml:space="preserve"> shows percent calculation</w:t>
                                  </w:r>
                                </w:p>
                              </w:tc>
                            </w:tr>
                          </w:tbl>
                          <w:p w14:paraId="58B0555E"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2C63" id="Text Box 20" o:spid="_x0000_s1043" type="#_x0000_t202" style="position:absolute;left:0;text-align:left;margin-left:135.3pt;margin-top:12.65pt;width:183.5pt;height:1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KORgIAAL4EAAAOAAAAZHJzL2Uyb0RvYy54bWysVE1v2zAMvQ/YfxB0X+x8rBuCOEWWIsOA&#10;oi2QDD0rspwYkEVNUmJnv35PSpxu3U5Dc1AoknokH0nPbrtGs6NyviZT8OEg50wZSWVtdgX/vll9&#10;+MyZD8KUQpNRBT8pz2/n79/NWjtVI9qTLpVjADF+2tqC70Ow0yzzcq8a4QdklYGxIteIgKvbZaUT&#10;LdAbnY3y/CZryZXWkVTeQ3t3NvJ5wq8qJcNjVXkVmC44cgvpdOncxjObz8R054Td1/KShviPLBpR&#10;GwS9Qt2JINjB1X9BNbV05KkKA0lNRlVVS5VqQDXD/FU1672wKtUCcry90uTfDlY+HJ8cq8uCj0CP&#10;EQ16tFFdYF+oY1CBn9b6KdzWFo6hgx597vUeylh2V7km/qMgBjugTld2I5qEcjQe55OPMEnYhpPR&#10;aJIn/OzluXU+fFXUsCgU3KF9iVVxvPcBqcC1d4nRPOm6XNVap8vJL7VjR4FOY0BKajnTwgcoC75K&#10;v5g1IP54pg1rC34zRmJvA4kA2iBOpO1MT5RCt+0SzcNPPXdbKk+g1NF5KL2Vqxpl3yPnJ+EwhaAK&#10;mxUecVSakCVdJM725H7+Sx/9MRywctZiqgvufxyEU6Dim8HYADL0guuFbS+YQ7Mk0DfEzlqZRDxw&#10;Qfdi5ah5xsItYhSYhJGIVfDQi8tw3i0srFSLRXLCoFsR7s3ayggdWY5N3HTPwtlLpwOG5IH6eRfT&#10;Vw0/+8aXhhaHQFWdpiESe2bxwjeWJHX4stBxC3+/J6+Xz878FwAAAP//AwBQSwMEFAAGAAgAAAAh&#10;ACApMfnfAAAACgEAAA8AAABkcnMvZG93bnJldi54bWxMj0FPwzAMhe9I/IfISNxYygodlKYTQ0Ka&#10;dpkocOCWNaapaJwqydby7zEnuNnvPT1/rtazG8QJQ+w9KbheZCCQWm966hS8vT5f3YGISZPRgydU&#10;8I0R1vX5WaVL4yd6wVOTOsElFEutwKY0llLG1qLTceFHJPY+fXA68Ro6aYKeuNwNcpllhXS6J75g&#10;9YhPFtuv5ugUbPZNv9nucl98BLkd7W6S76lT6vJifnwAkXBOf2H4xWd0qJnp4I9kohgULFdZwVEe&#10;bnMQHCjyFQsHFm7uc5B1Jf+/UP8AAAD//wMAUEsBAi0AFAAGAAgAAAAhALaDOJL+AAAA4QEAABMA&#10;AAAAAAAAAAAAAAAAAAAAAFtDb250ZW50X1R5cGVzXS54bWxQSwECLQAUAAYACAAAACEAOP0h/9YA&#10;AACUAQAACwAAAAAAAAAAAAAAAAAvAQAAX3JlbHMvLnJlbHNQSwECLQAUAAYACAAAACEAKIdCjkYC&#10;AAC+BAAADgAAAAAAAAAAAAAAAAAuAgAAZHJzL2Uyb0RvYy54bWxQSwECLQAUAAYACAAAACEAICkx&#10;+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CC40C4" w14:paraId="0FDA44D9" w14:textId="77777777" w:rsidTr="004A4688">
                        <w:trPr>
                          <w:trHeight w:hRule="exact" w:val="255"/>
                        </w:trPr>
                        <w:tc>
                          <w:tcPr>
                            <w:tcW w:w="5000" w:type="pct"/>
                            <w:shd w:val="clear" w:color="auto" w:fill="E7E6E6" w:themeFill="background2"/>
                          </w:tcPr>
                          <w:p w14:paraId="322D531D" w14:textId="77777777" w:rsidR="00CC40C4" w:rsidRPr="00992D52" w:rsidRDefault="00CC40C4" w:rsidP="00CC40C4">
                            <w:pPr>
                              <w:pStyle w:val="Part"/>
                              <w:jc w:val="center"/>
                              <w:rPr>
                                <w:b/>
                              </w:rPr>
                            </w:pPr>
                            <w:r w:rsidRPr="00992D52">
                              <w:rPr>
                                <w:b/>
                              </w:rPr>
                              <w:t>Solution</w:t>
                            </w:r>
                          </w:p>
                        </w:tc>
                      </w:tr>
                      <w:tr w:rsidR="00CC40C4" w14:paraId="05EF9685" w14:textId="77777777" w:rsidTr="00CC40C4">
                        <w:tc>
                          <w:tcPr>
                            <w:tcW w:w="5000" w:type="pct"/>
                          </w:tcPr>
                          <w:p w14:paraId="438FECFB" w14:textId="77777777" w:rsidR="00CC40C4" w:rsidRPr="00F12972" w:rsidRDefault="00CC40C4" w:rsidP="00CC40C4">
                            <w:pPr>
                              <w:pStyle w:val="Parts"/>
                              <w:rPr>
                                <w:rFonts w:eastAsiaTheme="minorEastAsia"/>
                              </w:rPr>
                            </w:pPr>
                            <m:oMathPara>
                              <m:oMath>
                                <m:r>
                                  <w:rPr>
                                    <w:rFonts w:ascii="Cambria Math" w:hAnsi="Cambria Math"/>
                                  </w:rPr>
                                  <m:t>114+140+55+16=325</m:t>
                                </m:r>
                              </m:oMath>
                            </m:oMathPara>
                          </w:p>
                          <w:p w14:paraId="03834336" w14:textId="77777777" w:rsidR="00CC40C4" w:rsidRDefault="00CC40C4" w:rsidP="00CC40C4">
                            <w:pPr>
                              <w:pStyle w:val="Parts"/>
                              <w:rPr>
                                <w:rFonts w:eastAsiaTheme="minorEastAsia"/>
                              </w:rPr>
                            </w:pPr>
                          </w:p>
                          <w:p w14:paraId="5DB622EA" w14:textId="77777777" w:rsidR="00CC40C4" w:rsidRPr="00F12972" w:rsidRDefault="00CC40C4" w:rsidP="00CC40C4">
                            <w:pPr>
                              <w:pStyle w:val="Parts"/>
                              <w:rPr>
                                <w:rFonts w:eastAsiaTheme="minorEastAsia"/>
                              </w:rPr>
                            </w:pPr>
                            <m:oMathPara>
                              <m:oMath>
                                <m:r>
                                  <w:rPr>
                                    <w:rFonts w:ascii="Cambria Math" w:eastAsiaTheme="minorEastAsia" w:hAnsi="Cambria Math"/>
                                  </w:rPr>
                                  <m:t>325÷450=0.722≈72%</m:t>
                                </m:r>
                              </m:oMath>
                            </m:oMathPara>
                          </w:p>
                          <w:p w14:paraId="2F6662F8" w14:textId="77777777" w:rsidR="00CC40C4" w:rsidRPr="00F12972" w:rsidRDefault="00CC40C4" w:rsidP="00CC40C4">
                            <w:pPr>
                              <w:pStyle w:val="Parts"/>
                              <w:rPr>
                                <w:rFonts w:eastAsiaTheme="minorEastAsia"/>
                              </w:rPr>
                            </w:pPr>
                          </w:p>
                        </w:tc>
                      </w:tr>
                      <w:tr w:rsidR="00CC40C4" w14:paraId="41A70D5A" w14:textId="77777777" w:rsidTr="004A4688">
                        <w:trPr>
                          <w:trHeight w:hRule="exact" w:val="255"/>
                        </w:trPr>
                        <w:tc>
                          <w:tcPr>
                            <w:tcW w:w="5000" w:type="pct"/>
                            <w:shd w:val="clear" w:color="auto" w:fill="E7E6E6" w:themeFill="background2"/>
                          </w:tcPr>
                          <w:p w14:paraId="536E184C" w14:textId="77777777" w:rsidR="00CC40C4" w:rsidRPr="00992D52" w:rsidRDefault="00CC40C4" w:rsidP="00CC40C4">
                            <w:pPr>
                              <w:pStyle w:val="Part"/>
                              <w:jc w:val="center"/>
                              <w:rPr>
                                <w:b/>
                              </w:rPr>
                            </w:pPr>
                            <w:r w:rsidRPr="00992D52">
                              <w:rPr>
                                <w:b/>
                              </w:rPr>
                              <w:t>Specific behaviours</w:t>
                            </w:r>
                          </w:p>
                        </w:tc>
                      </w:tr>
                      <w:tr w:rsidR="00CC40C4" w14:paraId="5C12CF87" w14:textId="77777777" w:rsidTr="00CC40C4">
                        <w:tc>
                          <w:tcPr>
                            <w:tcW w:w="5000" w:type="pct"/>
                          </w:tcPr>
                          <w:p w14:paraId="40B80532" w14:textId="77777777" w:rsidR="00CC40C4" w:rsidRDefault="00CC40C4" w:rsidP="00CC40C4">
                            <w:pPr>
                              <w:pStyle w:val="Parts"/>
                            </w:pPr>
                            <w:r>
                              <w:sym w:font="Wingdings" w:char="F0FC"/>
                            </w:r>
                            <w:r>
                              <w:t xml:space="preserve"> column total</w:t>
                            </w:r>
                          </w:p>
                          <w:p w14:paraId="6EAC1E49" w14:textId="77777777" w:rsidR="00CC40C4" w:rsidRDefault="00CC40C4" w:rsidP="00CC40C4">
                            <w:pPr>
                              <w:pStyle w:val="Parts"/>
                            </w:pPr>
                            <w:r>
                              <w:rPr>
                                <w:rFonts w:ascii="Wingdings" w:hAnsi="Wingdings"/>
                              </w:rPr>
                              <w:t></w:t>
                            </w:r>
                            <w:r>
                              <w:t xml:space="preserve"> shows percent calculation</w:t>
                            </w:r>
                          </w:p>
                        </w:tc>
                      </w:tr>
                    </w:tbl>
                    <w:p w14:paraId="58B0555E" w14:textId="77777777" w:rsidR="00CC40C4" w:rsidRDefault="00CC40C4" w:rsidP="00CC40C4">
                      <w:pPr>
                        <w:pStyle w:val="Part"/>
                      </w:pPr>
                    </w:p>
                  </w:txbxContent>
                </v:textbox>
              </v:shape>
            </w:pict>
          </mc:Fallback>
        </mc:AlternateContent>
      </w:r>
      <w:r w:rsidRPr="00343B13">
        <w:t>(a)</w:t>
      </w:r>
      <w:r w:rsidRPr="00343B13">
        <w:tab/>
        <w:t xml:space="preserve">Show that the study mode of approximately </w:t>
      </w:r>
      <m:oMath>
        <m:r>
          <m:rPr>
            <m:sty m:val="p"/>
          </m:rPr>
          <w:rPr>
            <w:rFonts w:ascii="Cambria Math" w:hAnsi="Cambria Math"/>
          </w:rPr>
          <m:t>72%</m:t>
        </m:r>
      </m:oMath>
      <w:r w:rsidRPr="00343B13">
        <w:t xml:space="preserve"> of the students in the sample is to attend campus.</w:t>
      </w:r>
      <w:r w:rsidRPr="00343B13">
        <w:tab/>
        <w:t>(2 marks)</w:t>
      </w:r>
    </w:p>
    <w:p w14:paraId="0A29A06B" w14:textId="77777777" w:rsidR="00781E97" w:rsidRDefault="00781E97" w:rsidP="00CC40C4">
      <w:pPr>
        <w:pStyle w:val="Parta"/>
      </w:pPr>
    </w:p>
    <w:p w14:paraId="79FBE7A8" w14:textId="77777777" w:rsidR="00781E97" w:rsidRDefault="00781E97" w:rsidP="00CC40C4">
      <w:pPr>
        <w:pStyle w:val="Parta"/>
      </w:pPr>
    </w:p>
    <w:p w14:paraId="4FF3207A" w14:textId="77777777" w:rsidR="00781E97" w:rsidRDefault="00781E97" w:rsidP="00CC40C4">
      <w:pPr>
        <w:pStyle w:val="Parta"/>
      </w:pPr>
    </w:p>
    <w:p w14:paraId="3D31B951" w14:textId="77777777" w:rsidR="00781E97" w:rsidRDefault="00781E97" w:rsidP="00CC40C4">
      <w:pPr>
        <w:pStyle w:val="Parta"/>
      </w:pPr>
    </w:p>
    <w:p w14:paraId="379F3FD4" w14:textId="77777777" w:rsidR="00781E97" w:rsidRDefault="00781E97" w:rsidP="00CC40C4">
      <w:pPr>
        <w:pStyle w:val="Parta"/>
      </w:pPr>
    </w:p>
    <w:p w14:paraId="736074F7" w14:textId="77777777" w:rsidR="00781E97" w:rsidRDefault="00781E97" w:rsidP="00CC40C4">
      <w:pPr>
        <w:pStyle w:val="Parta"/>
      </w:pPr>
    </w:p>
    <w:p w14:paraId="56741679" w14:textId="77777777" w:rsidR="00781E97" w:rsidRDefault="00781E97" w:rsidP="00CC40C4">
      <w:pPr>
        <w:pStyle w:val="Parta"/>
      </w:pPr>
    </w:p>
    <w:p w14:paraId="3E8F0BC7" w14:textId="77777777" w:rsidR="00781E97" w:rsidRDefault="00781E97" w:rsidP="00CC40C4">
      <w:pPr>
        <w:pStyle w:val="Parta"/>
      </w:pPr>
    </w:p>
    <w:p w14:paraId="10C3B9BF" w14:textId="77777777" w:rsidR="00781E97" w:rsidRDefault="00781E97" w:rsidP="00CC40C4">
      <w:pPr>
        <w:pStyle w:val="Parta"/>
      </w:pPr>
      <w:r>
        <w:t>(b)</w:t>
      </w:r>
      <w:r>
        <w:tab/>
        <w:t>Complete the two-way frequency table below to show the column percentages for the above data, rounding to the nearest whole number.</w:t>
      </w:r>
      <w:r>
        <w:tab/>
        <w:t>(2 marks)</w:t>
      </w:r>
    </w:p>
    <w:p w14:paraId="3FB98FCE" w14:textId="77777777" w:rsidR="00781E97" w:rsidRDefault="00781E97" w:rsidP="00CC40C4">
      <w:pPr>
        <w:pStyle w:val="Part"/>
      </w:pPr>
    </w:p>
    <w:tbl>
      <w:tblPr>
        <w:tblStyle w:val="TableGrid"/>
        <w:tblW w:w="0" w:type="auto"/>
        <w:tblInd w:w="1529" w:type="dxa"/>
        <w:tblLook w:val="04A0" w:firstRow="1" w:lastRow="0" w:firstColumn="1" w:lastColumn="0" w:noHBand="0" w:noVBand="1"/>
      </w:tblPr>
      <w:tblGrid>
        <w:gridCol w:w="1232"/>
        <w:gridCol w:w="1190"/>
        <w:gridCol w:w="1956"/>
        <w:gridCol w:w="1984"/>
      </w:tblGrid>
      <w:tr w:rsidR="00781E97" w14:paraId="3BB1C069" w14:textId="77777777" w:rsidTr="00CC40C4">
        <w:tc>
          <w:tcPr>
            <w:tcW w:w="2422" w:type="dxa"/>
            <w:gridSpan w:val="2"/>
            <w:vMerge w:val="restart"/>
            <w:tcBorders>
              <w:top w:val="nil"/>
              <w:left w:val="nil"/>
            </w:tcBorders>
            <w:vAlign w:val="center"/>
          </w:tcPr>
          <w:p w14:paraId="4CCEAD3F" w14:textId="77777777" w:rsidR="00781E97" w:rsidRDefault="00781E97" w:rsidP="00CC40C4">
            <w:pPr>
              <w:pStyle w:val="Part"/>
              <w:jc w:val="center"/>
            </w:pPr>
          </w:p>
        </w:tc>
        <w:tc>
          <w:tcPr>
            <w:tcW w:w="3940" w:type="dxa"/>
            <w:gridSpan w:val="2"/>
            <w:vAlign w:val="center"/>
          </w:tcPr>
          <w:p w14:paraId="2FD93ACE" w14:textId="77777777" w:rsidR="00781E97" w:rsidRDefault="00781E97" w:rsidP="00CC40C4">
            <w:pPr>
              <w:pStyle w:val="Part"/>
              <w:jc w:val="center"/>
            </w:pPr>
            <w:r>
              <w:t>Study mode</w:t>
            </w:r>
          </w:p>
        </w:tc>
      </w:tr>
      <w:tr w:rsidR="00781E97" w14:paraId="3D131F62" w14:textId="77777777" w:rsidTr="00CC40C4">
        <w:tc>
          <w:tcPr>
            <w:tcW w:w="2422" w:type="dxa"/>
            <w:gridSpan w:val="2"/>
            <w:vMerge/>
            <w:tcBorders>
              <w:top w:val="nil"/>
              <w:left w:val="nil"/>
            </w:tcBorders>
            <w:vAlign w:val="center"/>
          </w:tcPr>
          <w:p w14:paraId="2D2F523D" w14:textId="77777777" w:rsidR="00781E97" w:rsidRDefault="00781E97" w:rsidP="00CC40C4">
            <w:pPr>
              <w:pStyle w:val="Part"/>
              <w:jc w:val="center"/>
            </w:pPr>
          </w:p>
        </w:tc>
        <w:tc>
          <w:tcPr>
            <w:tcW w:w="1956" w:type="dxa"/>
            <w:vAlign w:val="center"/>
          </w:tcPr>
          <w:p w14:paraId="0B72BCB0" w14:textId="77777777" w:rsidR="00781E97" w:rsidRDefault="00781E97" w:rsidP="00CC40C4">
            <w:pPr>
              <w:pStyle w:val="Part"/>
              <w:jc w:val="center"/>
            </w:pPr>
            <w:r>
              <w:t>Attend campus</w:t>
            </w:r>
          </w:p>
        </w:tc>
        <w:tc>
          <w:tcPr>
            <w:tcW w:w="1984" w:type="dxa"/>
            <w:vAlign w:val="center"/>
          </w:tcPr>
          <w:p w14:paraId="4BBD6D33" w14:textId="77777777" w:rsidR="00781E97" w:rsidRDefault="00781E97" w:rsidP="00CC40C4">
            <w:pPr>
              <w:pStyle w:val="Part"/>
              <w:jc w:val="center"/>
            </w:pPr>
            <w:r>
              <w:t>Online</w:t>
            </w:r>
          </w:p>
        </w:tc>
      </w:tr>
      <w:tr w:rsidR="00781E97" w14:paraId="6FD3962A" w14:textId="77777777" w:rsidTr="00CC40C4">
        <w:trPr>
          <w:trHeight w:val="454"/>
        </w:trPr>
        <w:tc>
          <w:tcPr>
            <w:tcW w:w="1232" w:type="dxa"/>
            <w:vMerge w:val="restart"/>
            <w:vAlign w:val="center"/>
          </w:tcPr>
          <w:p w14:paraId="21A7D4FC" w14:textId="77777777" w:rsidR="00781E97" w:rsidRDefault="00781E97" w:rsidP="00CC40C4">
            <w:pPr>
              <w:pStyle w:val="Part"/>
              <w:jc w:val="center"/>
            </w:pPr>
            <w:r>
              <w:t>Level of course enjoyment</w:t>
            </w:r>
          </w:p>
        </w:tc>
        <w:tc>
          <w:tcPr>
            <w:tcW w:w="1190" w:type="dxa"/>
            <w:vAlign w:val="center"/>
          </w:tcPr>
          <w:p w14:paraId="3EA28DFB" w14:textId="77777777" w:rsidR="00781E97" w:rsidRDefault="00781E97" w:rsidP="00CC40C4">
            <w:pPr>
              <w:pStyle w:val="Part"/>
              <w:jc w:val="center"/>
            </w:pPr>
            <w:r>
              <w:t>High</w:t>
            </w:r>
          </w:p>
        </w:tc>
        <w:tc>
          <w:tcPr>
            <w:tcW w:w="1956" w:type="dxa"/>
            <w:vAlign w:val="center"/>
          </w:tcPr>
          <w:p w14:paraId="7D2DA621"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35</m:t>
                </m:r>
              </m:oMath>
            </m:oMathPara>
          </w:p>
        </w:tc>
        <w:tc>
          <w:tcPr>
            <w:tcW w:w="1984" w:type="dxa"/>
            <w:vAlign w:val="center"/>
          </w:tcPr>
          <w:p w14:paraId="5B4B38EC"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36</m:t>
                </m:r>
              </m:oMath>
            </m:oMathPara>
          </w:p>
        </w:tc>
      </w:tr>
      <w:tr w:rsidR="00781E97" w14:paraId="14517445" w14:textId="77777777" w:rsidTr="00CC40C4">
        <w:trPr>
          <w:trHeight w:val="454"/>
        </w:trPr>
        <w:tc>
          <w:tcPr>
            <w:tcW w:w="1232" w:type="dxa"/>
            <w:vMerge/>
            <w:vAlign w:val="center"/>
          </w:tcPr>
          <w:p w14:paraId="2334C0B2" w14:textId="77777777" w:rsidR="00781E97" w:rsidRDefault="00781E97" w:rsidP="00CC40C4">
            <w:pPr>
              <w:pStyle w:val="Part"/>
              <w:jc w:val="center"/>
            </w:pPr>
          </w:p>
        </w:tc>
        <w:tc>
          <w:tcPr>
            <w:tcW w:w="1190" w:type="dxa"/>
            <w:vAlign w:val="center"/>
          </w:tcPr>
          <w:p w14:paraId="39D134D2" w14:textId="77777777" w:rsidR="00781E97" w:rsidRDefault="00781E97" w:rsidP="00CC40C4">
            <w:pPr>
              <w:pStyle w:val="Part"/>
              <w:jc w:val="center"/>
            </w:pPr>
            <w:r>
              <w:t>Moderate</w:t>
            </w:r>
          </w:p>
        </w:tc>
        <w:tc>
          <w:tcPr>
            <w:tcW w:w="1956" w:type="dxa"/>
            <w:vAlign w:val="center"/>
          </w:tcPr>
          <w:p w14:paraId="29E4330F"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43</m:t>
                </m:r>
              </m:oMath>
            </m:oMathPara>
          </w:p>
        </w:tc>
        <w:tc>
          <w:tcPr>
            <w:tcW w:w="1984" w:type="dxa"/>
            <w:vAlign w:val="center"/>
          </w:tcPr>
          <w:p w14:paraId="328786F7"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42</m:t>
                </m:r>
              </m:oMath>
            </m:oMathPara>
          </w:p>
        </w:tc>
      </w:tr>
      <w:tr w:rsidR="00781E97" w14:paraId="0A5A3246" w14:textId="77777777" w:rsidTr="00CC40C4">
        <w:trPr>
          <w:trHeight w:val="454"/>
        </w:trPr>
        <w:tc>
          <w:tcPr>
            <w:tcW w:w="1232" w:type="dxa"/>
            <w:vMerge/>
            <w:vAlign w:val="center"/>
          </w:tcPr>
          <w:p w14:paraId="13E639EF" w14:textId="77777777" w:rsidR="00781E97" w:rsidRDefault="00781E97" w:rsidP="00CC40C4">
            <w:pPr>
              <w:pStyle w:val="Part"/>
              <w:jc w:val="center"/>
            </w:pPr>
          </w:p>
        </w:tc>
        <w:tc>
          <w:tcPr>
            <w:tcW w:w="1190" w:type="dxa"/>
            <w:vAlign w:val="center"/>
          </w:tcPr>
          <w:p w14:paraId="02494884" w14:textId="77777777" w:rsidR="00781E97" w:rsidRDefault="00781E97" w:rsidP="00CC40C4">
            <w:pPr>
              <w:pStyle w:val="Part"/>
              <w:jc w:val="center"/>
            </w:pPr>
            <w:r>
              <w:t>Low</w:t>
            </w:r>
          </w:p>
        </w:tc>
        <w:tc>
          <w:tcPr>
            <w:tcW w:w="1956" w:type="dxa"/>
            <w:vAlign w:val="center"/>
          </w:tcPr>
          <w:p w14:paraId="506F9664"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17</m:t>
                </m:r>
              </m:oMath>
            </m:oMathPara>
          </w:p>
        </w:tc>
        <w:tc>
          <w:tcPr>
            <w:tcW w:w="1984" w:type="dxa"/>
            <w:vAlign w:val="center"/>
          </w:tcPr>
          <w:p w14:paraId="63E95B23"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18</m:t>
                </m:r>
              </m:oMath>
            </m:oMathPara>
          </w:p>
        </w:tc>
      </w:tr>
      <w:tr w:rsidR="00781E97" w14:paraId="09823B17" w14:textId="77777777" w:rsidTr="00CC40C4">
        <w:trPr>
          <w:trHeight w:val="454"/>
        </w:trPr>
        <w:tc>
          <w:tcPr>
            <w:tcW w:w="1232" w:type="dxa"/>
            <w:vMerge/>
            <w:vAlign w:val="center"/>
          </w:tcPr>
          <w:p w14:paraId="414751C4" w14:textId="77777777" w:rsidR="00781E97" w:rsidRDefault="00781E97" w:rsidP="00CC40C4">
            <w:pPr>
              <w:pStyle w:val="Part"/>
              <w:jc w:val="center"/>
            </w:pPr>
          </w:p>
        </w:tc>
        <w:tc>
          <w:tcPr>
            <w:tcW w:w="1190" w:type="dxa"/>
            <w:vAlign w:val="center"/>
          </w:tcPr>
          <w:p w14:paraId="681897BB" w14:textId="77777777" w:rsidR="00781E97" w:rsidRDefault="00781E97" w:rsidP="00CC40C4">
            <w:pPr>
              <w:pStyle w:val="Part"/>
              <w:jc w:val="center"/>
            </w:pPr>
            <w:r>
              <w:t>None</w:t>
            </w:r>
          </w:p>
        </w:tc>
        <w:tc>
          <w:tcPr>
            <w:tcW w:w="1956" w:type="dxa"/>
            <w:vAlign w:val="center"/>
          </w:tcPr>
          <w:p w14:paraId="1281BE5F"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5</m:t>
                </m:r>
              </m:oMath>
            </m:oMathPara>
          </w:p>
        </w:tc>
        <w:tc>
          <w:tcPr>
            <w:tcW w:w="1984" w:type="dxa"/>
            <w:vAlign w:val="center"/>
          </w:tcPr>
          <w:p w14:paraId="16710966" w14:textId="77777777" w:rsidR="00781E97" w:rsidRPr="00044218" w:rsidRDefault="00781E97" w:rsidP="00CC40C4">
            <w:pPr>
              <w:pStyle w:val="Part"/>
              <w:jc w:val="center"/>
              <w:rPr>
                <w:rFonts w:ascii="Cambria Math" w:hAnsi="Cambria Math"/>
                <w:color w:val="1F3864" w:themeColor="accent5" w:themeShade="80"/>
                <w:sz w:val="28"/>
                <w:szCs w:val="28"/>
                <w:oMath/>
              </w:rPr>
            </w:pPr>
            <m:oMathPara>
              <m:oMath>
                <m:r>
                  <w:rPr>
                    <w:rFonts w:ascii="Cambria Math" w:hAnsi="Cambria Math"/>
                    <w:color w:val="1F3864" w:themeColor="accent5" w:themeShade="80"/>
                    <w:sz w:val="28"/>
                    <w:szCs w:val="28"/>
                  </w:rPr>
                  <m:t>4</m:t>
                </m:r>
              </m:oMath>
            </m:oMathPara>
          </w:p>
        </w:tc>
      </w:tr>
    </w:tbl>
    <w:p w14:paraId="64219B33" w14:textId="77777777" w:rsidR="00781E97" w:rsidRDefault="00781E97" w:rsidP="00CC40C4">
      <w:pPr>
        <w:pStyle w:val="Part"/>
      </w:pPr>
      <w:r>
        <w:rPr>
          <w:noProof/>
          <w:lang w:eastAsia="en-AU"/>
        </w:rPr>
        <mc:AlternateContent>
          <mc:Choice Requires="wps">
            <w:drawing>
              <wp:anchor distT="0" distB="0" distL="114300" distR="114300" simplePos="0" relativeHeight="251683840" behindDoc="0" locked="0" layoutInCell="1" allowOverlap="1" wp14:anchorId="563017FC" wp14:editId="0E150FD8">
                <wp:simplePos x="0" y="0"/>
                <wp:positionH relativeFrom="column">
                  <wp:posOffset>1604010</wp:posOffset>
                </wp:positionH>
                <wp:positionV relativeFrom="paragraph">
                  <wp:posOffset>109855</wp:posOffset>
                </wp:positionV>
                <wp:extent cx="2444750" cy="901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4447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3"/>
                            </w:tblGrid>
                            <w:tr w:rsidR="00CC40C4" w14:paraId="72B59796" w14:textId="77777777" w:rsidTr="004A4688">
                              <w:trPr>
                                <w:trHeight w:hRule="exact" w:val="255"/>
                              </w:trPr>
                              <w:tc>
                                <w:tcPr>
                                  <w:tcW w:w="5000" w:type="pct"/>
                                  <w:shd w:val="clear" w:color="auto" w:fill="E7E6E6" w:themeFill="background2"/>
                                </w:tcPr>
                                <w:p w14:paraId="326F4BA4" w14:textId="77777777" w:rsidR="00CC40C4" w:rsidRPr="00992D52" w:rsidRDefault="00CC40C4" w:rsidP="00CC40C4">
                                  <w:pPr>
                                    <w:pStyle w:val="Part"/>
                                    <w:jc w:val="center"/>
                                    <w:rPr>
                                      <w:b/>
                                    </w:rPr>
                                  </w:pPr>
                                  <w:r w:rsidRPr="00992D52">
                                    <w:rPr>
                                      <w:b/>
                                    </w:rPr>
                                    <w:t>Solution</w:t>
                                  </w:r>
                                </w:p>
                              </w:tc>
                            </w:tr>
                            <w:tr w:rsidR="00CC40C4" w14:paraId="0121EE49" w14:textId="77777777" w:rsidTr="00CC40C4">
                              <w:tc>
                                <w:tcPr>
                                  <w:tcW w:w="5000" w:type="pct"/>
                                </w:tcPr>
                                <w:p w14:paraId="3B853A7F" w14:textId="77777777" w:rsidR="00CC40C4" w:rsidRDefault="00CC40C4" w:rsidP="00CC40C4">
                                  <w:pPr>
                                    <w:pStyle w:val="Parts"/>
                                  </w:pPr>
                                  <w:r>
                                    <w:t>See table (no penalty if not rounded)</w:t>
                                  </w:r>
                                </w:p>
                              </w:tc>
                            </w:tr>
                            <w:tr w:rsidR="00CC40C4" w14:paraId="773B3E78" w14:textId="77777777" w:rsidTr="004A4688">
                              <w:trPr>
                                <w:trHeight w:hRule="exact" w:val="255"/>
                              </w:trPr>
                              <w:tc>
                                <w:tcPr>
                                  <w:tcW w:w="5000" w:type="pct"/>
                                  <w:shd w:val="clear" w:color="auto" w:fill="E7E6E6" w:themeFill="background2"/>
                                </w:tcPr>
                                <w:p w14:paraId="0DBF1953" w14:textId="77777777" w:rsidR="00CC40C4" w:rsidRPr="00992D52" w:rsidRDefault="00CC40C4" w:rsidP="00CC40C4">
                                  <w:pPr>
                                    <w:pStyle w:val="Part"/>
                                    <w:jc w:val="center"/>
                                    <w:rPr>
                                      <w:b/>
                                    </w:rPr>
                                  </w:pPr>
                                  <w:r w:rsidRPr="00992D52">
                                    <w:rPr>
                                      <w:b/>
                                    </w:rPr>
                                    <w:t>Specific behaviours</w:t>
                                  </w:r>
                                </w:p>
                              </w:tc>
                            </w:tr>
                            <w:tr w:rsidR="00CC40C4" w14:paraId="47C07CB6" w14:textId="77777777" w:rsidTr="00CC40C4">
                              <w:tc>
                                <w:tcPr>
                                  <w:tcW w:w="5000" w:type="pct"/>
                                </w:tcPr>
                                <w:p w14:paraId="36D88B93" w14:textId="77777777" w:rsidR="00CC40C4" w:rsidRDefault="00CC40C4" w:rsidP="00CC40C4">
                                  <w:pPr>
                                    <w:pStyle w:val="Parts"/>
                                  </w:pPr>
                                  <w:r>
                                    <w:sym w:font="Wingdings" w:char="F0FC"/>
                                  </w:r>
                                  <w:r>
                                    <w:t xml:space="preserve"> all values in one column </w:t>
                                  </w:r>
                                </w:p>
                                <w:p w14:paraId="2C6F5FF1" w14:textId="77777777" w:rsidR="00CC40C4" w:rsidRDefault="00CC40C4" w:rsidP="00CC40C4">
                                  <w:pPr>
                                    <w:pStyle w:val="Parts"/>
                                  </w:pPr>
                                  <w:r>
                                    <w:rPr>
                                      <w:rFonts w:ascii="Wingdings" w:hAnsi="Wingdings"/>
                                    </w:rPr>
                                    <w:t></w:t>
                                  </w:r>
                                  <w:r>
                                    <w:t xml:space="preserve"> both columns correct</w:t>
                                  </w:r>
                                </w:p>
                              </w:tc>
                            </w:tr>
                          </w:tbl>
                          <w:p w14:paraId="3E7D3BFE"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17FC" id="Text Box 21" o:spid="_x0000_s1044" type="#_x0000_t202" style="position:absolute;margin-left:126.3pt;margin-top:8.65pt;width:192.5pt;height: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rJRQIAAL0EAAAOAAAAZHJzL2Uyb0RvYy54bWysVE1vGjEQvVfqf7B8L7tQmqSIJaJEVJWi&#10;JBJUORuvF1byelzbsEt/fZ8NS9q0pyoczHhmPB9v3uz0tms0OyjnazIFHw5yzpSRVNZmW/Dv6+WH&#10;G858EKYUmowq+FF5fjt7/27a2oka0Y50qRxDEOMnrS34LgQ7yTIvd6oRfkBWGRgrco0IuLptVjrR&#10;Inqjs1GeX2UtudI6ksp7aO9ORj5L8atKyfBYVV4FpguO2kI6XTo38cxmUzHZOmF3tTyXIf6jikbU&#10;Bkkvoe5EEGzv6r9CNbV05KkKA0lNRlVVS5V6QDfD/FU3q52wKvUCcLy9wOTfLqx8ODw5VpcFHw05&#10;M6LBjNaqC+wLdQwq4NNaP4HbysIxdNBjzr3eQxnb7irXxH80xGAH0scLujGahHI0Ho+vP8EkYfuc&#10;D6/zBH/28to6H74qalgUCu4wvQSqONz7gErg2rvEZJ50XS5rrdPl6BfasYPAoMGPklrOtPAByoIv&#10;0y8WjRB/PNOGtQW/+oi63iYkEmiDPBG1EzpRCt2mSygPb3roNlQegaijEye9lcsabd+j5ifhQEIg&#10;hcUKjzgqTaiSzhJnO3I//6WP/uAGrJy1IHXB/Y+9cApQfDNgTdyAXnC9sOkFs28WBPhABFSTRDxw&#10;Qfdi5ah5xr7NYxaYhJHIVfDQi4twWi3sq1TzeXICz60I92ZlZQwdUY5DXHfPwtnzpAM48kA93cXk&#10;1cBPvvGlofk+UFUnNkRgTyie8caOpAmf9zku4e/35PXy1Zn9AgAA//8DAFBLAwQUAAYACAAAACEA&#10;bMcJYd8AAAAKAQAADwAAAGRycy9kb3ducmV2LnhtbEyPwU7DMBBE70j8g7VI3KhDoqYQ4lQUCanq&#10;BRHooTc3XuKIeB3FbhP+nuVEjzvzNDtTrmfXizOOofOk4H6RgEBqvOmoVfD58Xr3ACJETUb3nlDB&#10;DwZYV9dXpS6Mn+gdz3VsBYdQKLQCG+NQSBkai06HhR+Q2Pvyo9ORz7GVZtQTh7tepkmSS6c74g9W&#10;D/hisfmuT07B5q3uNttd5vPDKLeD3U1yH1ulbm/m5ycQEef4D8Nffa4OFXc6+hOZIHoF6TLNGWVj&#10;lYFgIM9WLBxZWD5mIKtSXk6ofgEAAP//AwBQSwECLQAUAAYACAAAACEAtoM4kv4AAADhAQAAEwAA&#10;AAAAAAAAAAAAAAAAAAAAW0NvbnRlbnRfVHlwZXNdLnhtbFBLAQItABQABgAIAAAAIQA4/SH/1gAA&#10;AJQBAAALAAAAAAAAAAAAAAAAAC8BAABfcmVscy8ucmVsc1BLAQItABQABgAIAAAAIQB4cYrJRQIA&#10;AL0EAAAOAAAAAAAAAAAAAAAAAC4CAABkcnMvZTJvRG9jLnhtbFBLAQItABQABgAIAAAAIQBsxwlh&#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23"/>
                      </w:tblGrid>
                      <w:tr w:rsidR="00CC40C4" w14:paraId="72B59796" w14:textId="77777777" w:rsidTr="004A4688">
                        <w:trPr>
                          <w:trHeight w:hRule="exact" w:val="255"/>
                        </w:trPr>
                        <w:tc>
                          <w:tcPr>
                            <w:tcW w:w="5000" w:type="pct"/>
                            <w:shd w:val="clear" w:color="auto" w:fill="E7E6E6" w:themeFill="background2"/>
                          </w:tcPr>
                          <w:p w14:paraId="326F4BA4" w14:textId="77777777" w:rsidR="00CC40C4" w:rsidRPr="00992D52" w:rsidRDefault="00CC40C4" w:rsidP="00CC40C4">
                            <w:pPr>
                              <w:pStyle w:val="Part"/>
                              <w:jc w:val="center"/>
                              <w:rPr>
                                <w:b/>
                              </w:rPr>
                            </w:pPr>
                            <w:r w:rsidRPr="00992D52">
                              <w:rPr>
                                <w:b/>
                              </w:rPr>
                              <w:t>Solution</w:t>
                            </w:r>
                          </w:p>
                        </w:tc>
                      </w:tr>
                      <w:tr w:rsidR="00CC40C4" w14:paraId="0121EE49" w14:textId="77777777" w:rsidTr="00CC40C4">
                        <w:tc>
                          <w:tcPr>
                            <w:tcW w:w="5000" w:type="pct"/>
                          </w:tcPr>
                          <w:p w14:paraId="3B853A7F" w14:textId="77777777" w:rsidR="00CC40C4" w:rsidRDefault="00CC40C4" w:rsidP="00CC40C4">
                            <w:pPr>
                              <w:pStyle w:val="Parts"/>
                            </w:pPr>
                            <w:r>
                              <w:t>See table (no penalty if not rounded)</w:t>
                            </w:r>
                          </w:p>
                        </w:tc>
                      </w:tr>
                      <w:tr w:rsidR="00CC40C4" w14:paraId="773B3E78" w14:textId="77777777" w:rsidTr="004A4688">
                        <w:trPr>
                          <w:trHeight w:hRule="exact" w:val="255"/>
                        </w:trPr>
                        <w:tc>
                          <w:tcPr>
                            <w:tcW w:w="5000" w:type="pct"/>
                            <w:shd w:val="clear" w:color="auto" w:fill="E7E6E6" w:themeFill="background2"/>
                          </w:tcPr>
                          <w:p w14:paraId="0DBF1953" w14:textId="77777777" w:rsidR="00CC40C4" w:rsidRPr="00992D52" w:rsidRDefault="00CC40C4" w:rsidP="00CC40C4">
                            <w:pPr>
                              <w:pStyle w:val="Part"/>
                              <w:jc w:val="center"/>
                              <w:rPr>
                                <w:b/>
                              </w:rPr>
                            </w:pPr>
                            <w:r w:rsidRPr="00992D52">
                              <w:rPr>
                                <w:b/>
                              </w:rPr>
                              <w:t>Specific behaviours</w:t>
                            </w:r>
                          </w:p>
                        </w:tc>
                      </w:tr>
                      <w:tr w:rsidR="00CC40C4" w14:paraId="47C07CB6" w14:textId="77777777" w:rsidTr="00CC40C4">
                        <w:tc>
                          <w:tcPr>
                            <w:tcW w:w="5000" w:type="pct"/>
                          </w:tcPr>
                          <w:p w14:paraId="36D88B93" w14:textId="77777777" w:rsidR="00CC40C4" w:rsidRDefault="00CC40C4" w:rsidP="00CC40C4">
                            <w:pPr>
                              <w:pStyle w:val="Parts"/>
                            </w:pPr>
                            <w:r>
                              <w:sym w:font="Wingdings" w:char="F0FC"/>
                            </w:r>
                            <w:r>
                              <w:t xml:space="preserve"> all values in one column </w:t>
                            </w:r>
                          </w:p>
                          <w:p w14:paraId="2C6F5FF1" w14:textId="77777777" w:rsidR="00CC40C4" w:rsidRDefault="00CC40C4" w:rsidP="00CC40C4">
                            <w:pPr>
                              <w:pStyle w:val="Parts"/>
                            </w:pPr>
                            <w:r>
                              <w:rPr>
                                <w:rFonts w:ascii="Wingdings" w:hAnsi="Wingdings"/>
                              </w:rPr>
                              <w:t></w:t>
                            </w:r>
                            <w:r>
                              <w:t xml:space="preserve"> both columns correct</w:t>
                            </w:r>
                          </w:p>
                        </w:tc>
                      </w:tr>
                    </w:tbl>
                    <w:p w14:paraId="3E7D3BFE" w14:textId="77777777" w:rsidR="00CC40C4" w:rsidRDefault="00CC40C4" w:rsidP="00CC40C4">
                      <w:pPr>
                        <w:pStyle w:val="Part"/>
                      </w:pPr>
                    </w:p>
                  </w:txbxContent>
                </v:textbox>
              </v:shape>
            </w:pict>
          </mc:Fallback>
        </mc:AlternateContent>
      </w:r>
    </w:p>
    <w:p w14:paraId="784BD60E" w14:textId="77777777" w:rsidR="00781E97" w:rsidRDefault="00781E97" w:rsidP="00CC40C4">
      <w:pPr>
        <w:pStyle w:val="Parta"/>
      </w:pPr>
    </w:p>
    <w:p w14:paraId="105FD1D2" w14:textId="77777777" w:rsidR="00781E97" w:rsidRDefault="00781E97" w:rsidP="00CC40C4">
      <w:pPr>
        <w:pStyle w:val="Parta"/>
      </w:pPr>
    </w:p>
    <w:p w14:paraId="47012D25" w14:textId="77777777" w:rsidR="00781E97" w:rsidRDefault="00781E97" w:rsidP="00CC40C4">
      <w:pPr>
        <w:pStyle w:val="Parta"/>
      </w:pPr>
    </w:p>
    <w:p w14:paraId="132DC5B4" w14:textId="77777777" w:rsidR="00781E97" w:rsidRDefault="00781E97" w:rsidP="00CC40C4">
      <w:pPr>
        <w:pStyle w:val="Parta"/>
      </w:pPr>
    </w:p>
    <w:p w14:paraId="5E063506" w14:textId="77777777" w:rsidR="00781E97" w:rsidRDefault="00781E97" w:rsidP="00CC40C4">
      <w:pPr>
        <w:pStyle w:val="Parta"/>
      </w:pPr>
    </w:p>
    <w:p w14:paraId="2F2D0E95" w14:textId="77777777" w:rsidR="00781E97" w:rsidRDefault="00781E97" w:rsidP="00CC40C4">
      <w:pPr>
        <w:pStyle w:val="Parta"/>
      </w:pPr>
    </w:p>
    <w:p w14:paraId="6E953714" w14:textId="77777777" w:rsidR="00781E97" w:rsidRDefault="00781E97" w:rsidP="00CC40C4">
      <w:pPr>
        <w:pStyle w:val="Parta"/>
      </w:pPr>
      <w:r>
        <w:t>(c)</w:t>
      </w:r>
      <w:r>
        <w:tab/>
        <w:t>Explain whether the data suggests the presence of an association between the variables.</w:t>
      </w:r>
    </w:p>
    <w:p w14:paraId="6D6EE902" w14:textId="77777777" w:rsidR="00781E97" w:rsidRDefault="00781E97" w:rsidP="00CC40C4">
      <w:pPr>
        <w:pStyle w:val="Parta"/>
      </w:pPr>
      <w:r>
        <w:tab/>
      </w:r>
      <w:r>
        <w:tab/>
        <w:t>(2 marks)</w:t>
      </w:r>
    </w:p>
    <w:p w14:paraId="52EDDD8C" w14:textId="77777777" w:rsidR="00781E97" w:rsidRDefault="00781E97" w:rsidP="00CC40C4">
      <w:pPr>
        <w:pStyle w:val="Parta"/>
      </w:pPr>
      <w:r>
        <w:rPr>
          <w:noProof/>
          <w:lang w:eastAsia="en-AU"/>
        </w:rPr>
        <mc:AlternateContent>
          <mc:Choice Requires="wps">
            <w:drawing>
              <wp:anchor distT="0" distB="0" distL="114300" distR="114300" simplePos="0" relativeHeight="251682816" behindDoc="0" locked="0" layoutInCell="1" allowOverlap="1" wp14:anchorId="590D7728" wp14:editId="74A12161">
                <wp:simplePos x="0" y="0"/>
                <wp:positionH relativeFrom="column">
                  <wp:posOffset>1007110</wp:posOffset>
                </wp:positionH>
                <wp:positionV relativeFrom="paragraph">
                  <wp:posOffset>35560</wp:posOffset>
                </wp:positionV>
                <wp:extent cx="4311650" cy="14351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43116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58"/>
                            </w:tblGrid>
                            <w:tr w:rsidR="00CC40C4" w14:paraId="51B08AC7" w14:textId="77777777" w:rsidTr="004A4688">
                              <w:trPr>
                                <w:trHeight w:hRule="exact" w:val="255"/>
                              </w:trPr>
                              <w:tc>
                                <w:tcPr>
                                  <w:tcW w:w="5000" w:type="pct"/>
                                  <w:shd w:val="clear" w:color="auto" w:fill="E7E6E6" w:themeFill="background2"/>
                                </w:tcPr>
                                <w:p w14:paraId="133775D8" w14:textId="77777777" w:rsidR="00CC40C4" w:rsidRPr="00992D52" w:rsidRDefault="00CC40C4" w:rsidP="00CC40C4">
                                  <w:pPr>
                                    <w:pStyle w:val="Part"/>
                                    <w:jc w:val="center"/>
                                    <w:rPr>
                                      <w:b/>
                                    </w:rPr>
                                  </w:pPr>
                                  <w:r w:rsidRPr="00992D52">
                                    <w:rPr>
                                      <w:b/>
                                    </w:rPr>
                                    <w:t>Solution</w:t>
                                  </w:r>
                                </w:p>
                              </w:tc>
                            </w:tr>
                            <w:tr w:rsidR="00CC40C4" w14:paraId="6F650439" w14:textId="77777777" w:rsidTr="00CC40C4">
                              <w:tc>
                                <w:tcPr>
                                  <w:tcW w:w="5000" w:type="pct"/>
                                </w:tcPr>
                                <w:p w14:paraId="7CC8CDAE" w14:textId="77777777" w:rsidR="00CC40C4" w:rsidRDefault="00CC40C4" w:rsidP="00CC40C4">
                                  <w:pPr>
                                    <w:pStyle w:val="Parts"/>
                                  </w:pPr>
                                  <w:r>
                                    <w:t>No evidence that level of course enjoyment for this diploma is associated with study mode because across all four rows, both values are very similar.</w:t>
                                  </w:r>
                                </w:p>
                                <w:p w14:paraId="3E8780CD" w14:textId="77777777" w:rsidR="00CC40C4" w:rsidRDefault="00CC40C4" w:rsidP="00CC40C4">
                                  <w:pPr>
                                    <w:pStyle w:val="Parts"/>
                                  </w:pPr>
                                </w:p>
                              </w:tc>
                            </w:tr>
                            <w:tr w:rsidR="00CC40C4" w14:paraId="28AF3A65" w14:textId="77777777" w:rsidTr="004A4688">
                              <w:trPr>
                                <w:trHeight w:hRule="exact" w:val="255"/>
                              </w:trPr>
                              <w:tc>
                                <w:tcPr>
                                  <w:tcW w:w="5000" w:type="pct"/>
                                  <w:shd w:val="clear" w:color="auto" w:fill="E7E6E6" w:themeFill="background2"/>
                                </w:tcPr>
                                <w:p w14:paraId="115FF10D" w14:textId="77777777" w:rsidR="00CC40C4" w:rsidRPr="00992D52" w:rsidRDefault="00CC40C4" w:rsidP="00CC40C4">
                                  <w:pPr>
                                    <w:pStyle w:val="Part"/>
                                    <w:jc w:val="center"/>
                                    <w:rPr>
                                      <w:b/>
                                    </w:rPr>
                                  </w:pPr>
                                  <w:r w:rsidRPr="00992D52">
                                    <w:rPr>
                                      <w:b/>
                                    </w:rPr>
                                    <w:t>Specific behaviours</w:t>
                                  </w:r>
                                </w:p>
                              </w:tc>
                            </w:tr>
                            <w:tr w:rsidR="00CC40C4" w14:paraId="55402710" w14:textId="77777777" w:rsidTr="00CC40C4">
                              <w:tc>
                                <w:tcPr>
                                  <w:tcW w:w="5000" w:type="pct"/>
                                </w:tcPr>
                                <w:p w14:paraId="655FF0C8" w14:textId="77777777" w:rsidR="00CC40C4" w:rsidRDefault="00CC40C4" w:rsidP="00CC40C4">
                                  <w:pPr>
                                    <w:pStyle w:val="Parts"/>
                                  </w:pPr>
                                  <w:r>
                                    <w:sym w:font="Wingdings" w:char="F0FC"/>
                                  </w:r>
                                  <w:r>
                                    <w:t xml:space="preserve"> states no association</w:t>
                                  </w:r>
                                </w:p>
                                <w:p w14:paraId="2CA51C6C" w14:textId="77777777" w:rsidR="00CC40C4" w:rsidRDefault="00CC40C4" w:rsidP="00CC40C4">
                                  <w:pPr>
                                    <w:pStyle w:val="Parts"/>
                                  </w:pPr>
                                  <w:r>
                                    <w:rPr>
                                      <w:rFonts w:ascii="Wingdings" w:hAnsi="Wingdings"/>
                                    </w:rPr>
                                    <w:t></w:t>
                                  </w:r>
                                  <w:r>
                                    <w:t xml:space="preserve"> explanation for no association</w:t>
                                  </w:r>
                                </w:p>
                              </w:tc>
                            </w:tr>
                          </w:tbl>
                          <w:p w14:paraId="192763C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7728" id="Text Box 23" o:spid="_x0000_s1045" type="#_x0000_t202" style="position:absolute;left:0;text-align:left;margin-left:79.3pt;margin-top:2.8pt;width:339.5pt;height:1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fzRwIAAL4EAAAOAAAAZHJzL2Uyb0RvYy54bWysVN9v2jAQfp+0/8Hy+wgpLVqjhoq1YpqE&#10;2kow9dk4Tonk+DzbkLC/fp8NoVu3p6k8mPPd+X58911ubvtWs71yviFT8nw05kwZSVVjXkr+fb34&#10;9JkzH4SphCajSn5Qnt/OPn646WyhLmhLulKOIYjxRWdLvg3BFlnm5Va1wo/IKgNjTa4VAVf3klVO&#10;dIje6uxiPJ5mHbnKOpLKe2jvj0Y+S/HrWsnwWNdeBaZLjtpCOl06N/HMZjeieHHCbht5KkP8RxWt&#10;aAySnkPdiyDYzjV/hWob6chTHUaS2ozqupEq9YBu8vGbblZbYVXqBeB4e4bJv19Y+bB/cqypSn4x&#10;4cyIFjNaqz6wL9QzqIBPZ30Bt5WFY+ihx5wHvYcytt3Xro3/aIjBDqQPZ3RjNAnl5STPp1cwSdjy&#10;y8lVPk74Z6/PrfPhq6KWRaHkDuNLqIr90geUAtfBJWbzpJtq0WidLgd/px3bC0waBKmo40wLH6As&#10;+SL9YtUI8cczbVhX8ukEhb1PSCTQBnkibEd4ohT6TZ9gzq8H7DZUHQCpoyMpvZWLBm0vUfOTcGAh&#10;oMJmhUcctSZUSSeJsy25n//SR3+QA1bOOrC65P7HTjgFKL4Z0CauwCC4QdgMgtm1dwT4cuyslUnE&#10;Axf0INaO2mcs3DxmgUkYiVwlD4N4F467hYWVaj5PTiC6FWFpVlbG0BHlOMR1/yycPU06gCQPNPBd&#10;FG8GfvSNLw3Nd4HqJrEhAntE8YQ3liRN+LTQcQt/vyev18/O7BcAAAD//wMAUEsDBBQABgAIAAAA&#10;IQD8JVCi3wAAAAkBAAAPAAAAZHJzL2Rvd25yZXYueG1sTI9BT8MwDIXvSPyHyEjcWLpVK1XXdGJI&#10;SNMuiAKH3bLGNBWNUzXZWv495sRO9tN7ev5cbmfXiwuOofOkYLlIQCA13nTUKvh4f3nIQYSoyeje&#10;Eyr4wQDb6vam1IXxE73hpY6t4BIKhVZgYxwKKUNj0emw8AMSe19+dDqyHFtpRj1xuevlKkky6XRH&#10;fMHqAZ8tNt/12SnYvdbdbn9IfXYc5X6wh0l+xlap+7v5aQMi4hz/w/CHz+hQMdPJn8kE0bNe5xlH&#10;Fax5sJ+nj7ycFKzSZQayKuX1B9UvAAAA//8DAFBLAQItABQABgAIAAAAIQC2gziS/gAAAOEBAAAT&#10;AAAAAAAAAAAAAAAAAAAAAABbQ29udGVudF9UeXBlc10ueG1sUEsBAi0AFAAGAAgAAAAhADj9If/W&#10;AAAAlAEAAAsAAAAAAAAAAAAAAAAALwEAAF9yZWxzLy5yZWxzUEsBAi0AFAAGAAgAAAAhAFG85/NH&#10;AgAAvgQAAA4AAAAAAAAAAAAAAAAALgIAAGRycy9lMm9Eb2MueG1sUEsBAi0AFAAGAAgAAAAhAPwl&#10;UKL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758"/>
                      </w:tblGrid>
                      <w:tr w:rsidR="00CC40C4" w14:paraId="51B08AC7" w14:textId="77777777" w:rsidTr="004A4688">
                        <w:trPr>
                          <w:trHeight w:hRule="exact" w:val="255"/>
                        </w:trPr>
                        <w:tc>
                          <w:tcPr>
                            <w:tcW w:w="5000" w:type="pct"/>
                            <w:shd w:val="clear" w:color="auto" w:fill="E7E6E6" w:themeFill="background2"/>
                          </w:tcPr>
                          <w:p w14:paraId="133775D8" w14:textId="77777777" w:rsidR="00CC40C4" w:rsidRPr="00992D52" w:rsidRDefault="00CC40C4" w:rsidP="00CC40C4">
                            <w:pPr>
                              <w:pStyle w:val="Part"/>
                              <w:jc w:val="center"/>
                              <w:rPr>
                                <w:b/>
                              </w:rPr>
                            </w:pPr>
                            <w:r w:rsidRPr="00992D52">
                              <w:rPr>
                                <w:b/>
                              </w:rPr>
                              <w:t>Solution</w:t>
                            </w:r>
                          </w:p>
                        </w:tc>
                      </w:tr>
                      <w:tr w:rsidR="00CC40C4" w14:paraId="6F650439" w14:textId="77777777" w:rsidTr="00CC40C4">
                        <w:tc>
                          <w:tcPr>
                            <w:tcW w:w="5000" w:type="pct"/>
                          </w:tcPr>
                          <w:p w14:paraId="7CC8CDAE" w14:textId="77777777" w:rsidR="00CC40C4" w:rsidRDefault="00CC40C4" w:rsidP="00CC40C4">
                            <w:pPr>
                              <w:pStyle w:val="Parts"/>
                            </w:pPr>
                            <w:r>
                              <w:t>No evidence that level of course enjoyment for this diploma is associated with study mode because across all four rows, both values are very similar.</w:t>
                            </w:r>
                          </w:p>
                          <w:p w14:paraId="3E8780CD" w14:textId="77777777" w:rsidR="00CC40C4" w:rsidRDefault="00CC40C4" w:rsidP="00CC40C4">
                            <w:pPr>
                              <w:pStyle w:val="Parts"/>
                            </w:pPr>
                          </w:p>
                        </w:tc>
                      </w:tr>
                      <w:tr w:rsidR="00CC40C4" w14:paraId="28AF3A65" w14:textId="77777777" w:rsidTr="004A4688">
                        <w:trPr>
                          <w:trHeight w:hRule="exact" w:val="255"/>
                        </w:trPr>
                        <w:tc>
                          <w:tcPr>
                            <w:tcW w:w="5000" w:type="pct"/>
                            <w:shd w:val="clear" w:color="auto" w:fill="E7E6E6" w:themeFill="background2"/>
                          </w:tcPr>
                          <w:p w14:paraId="115FF10D" w14:textId="77777777" w:rsidR="00CC40C4" w:rsidRPr="00992D52" w:rsidRDefault="00CC40C4" w:rsidP="00CC40C4">
                            <w:pPr>
                              <w:pStyle w:val="Part"/>
                              <w:jc w:val="center"/>
                              <w:rPr>
                                <w:b/>
                              </w:rPr>
                            </w:pPr>
                            <w:r w:rsidRPr="00992D52">
                              <w:rPr>
                                <w:b/>
                              </w:rPr>
                              <w:t>Specific behaviours</w:t>
                            </w:r>
                          </w:p>
                        </w:tc>
                      </w:tr>
                      <w:tr w:rsidR="00CC40C4" w14:paraId="55402710" w14:textId="77777777" w:rsidTr="00CC40C4">
                        <w:tc>
                          <w:tcPr>
                            <w:tcW w:w="5000" w:type="pct"/>
                          </w:tcPr>
                          <w:p w14:paraId="655FF0C8" w14:textId="77777777" w:rsidR="00CC40C4" w:rsidRDefault="00CC40C4" w:rsidP="00CC40C4">
                            <w:pPr>
                              <w:pStyle w:val="Parts"/>
                            </w:pPr>
                            <w:r>
                              <w:sym w:font="Wingdings" w:char="F0FC"/>
                            </w:r>
                            <w:r>
                              <w:t xml:space="preserve"> states no association</w:t>
                            </w:r>
                          </w:p>
                          <w:p w14:paraId="2CA51C6C" w14:textId="77777777" w:rsidR="00CC40C4" w:rsidRDefault="00CC40C4" w:rsidP="00CC40C4">
                            <w:pPr>
                              <w:pStyle w:val="Parts"/>
                            </w:pPr>
                            <w:r>
                              <w:rPr>
                                <w:rFonts w:ascii="Wingdings" w:hAnsi="Wingdings"/>
                              </w:rPr>
                              <w:t></w:t>
                            </w:r>
                            <w:r>
                              <w:t xml:space="preserve"> explanation for no association</w:t>
                            </w:r>
                          </w:p>
                        </w:tc>
                      </w:tr>
                    </w:tbl>
                    <w:p w14:paraId="192763C3" w14:textId="77777777" w:rsidR="00CC40C4" w:rsidRDefault="00CC40C4" w:rsidP="00CC40C4">
                      <w:pPr>
                        <w:pStyle w:val="Part"/>
                      </w:pPr>
                    </w:p>
                  </w:txbxContent>
                </v:textbox>
              </v:shape>
            </w:pict>
          </mc:Fallback>
        </mc:AlternateContent>
      </w:r>
    </w:p>
    <w:p w14:paraId="61D03E90" w14:textId="48834A3E" w:rsidR="00781E97" w:rsidRDefault="00781E97">
      <w:pPr>
        <w:spacing w:after="160" w:line="259" w:lineRule="auto"/>
        <w:contextualSpacing w:val="0"/>
        <w:rPr>
          <w:b/>
          <w:szCs w:val="24"/>
          <w:lang w:val="en-US"/>
        </w:rPr>
      </w:pPr>
      <w:r>
        <w:br w:type="page"/>
      </w:r>
    </w:p>
    <w:p w14:paraId="6FC41426" w14:textId="23806878" w:rsidR="00781E97" w:rsidRDefault="00781E97" w:rsidP="00781E97">
      <w:pPr>
        <w:pStyle w:val="QNum"/>
      </w:pPr>
      <w:r>
        <w:lastRenderedPageBreak/>
        <w:t>Question 14</w:t>
      </w:r>
      <w:r>
        <w:tab/>
        <w:t>(5 marks)</w:t>
      </w:r>
    </w:p>
    <w:p w14:paraId="0E0BAEAF" w14:textId="77777777" w:rsidR="00781E97" w:rsidRDefault="00781E97" w:rsidP="00CC40C4">
      <w:pPr>
        <w:pStyle w:val="Part"/>
        <w:rPr>
          <w:rFonts w:eastAsiaTheme="minorEastAsia"/>
        </w:rPr>
      </w:pPr>
      <w:r>
        <w:t xml:space="preserve">A young person has a bank account that pays no interest. At the start of each week they withdraw a fixed percentage of the balance to spend and then deposit a lump sum from their wages. The balance of the account at the end of week </w:t>
      </w:r>
      <m:oMath>
        <m:r>
          <w:rPr>
            <w:rFonts w:ascii="Cambria Math" w:hAnsi="Cambria Math"/>
          </w:rPr>
          <m:t>n</m:t>
        </m:r>
      </m:oMath>
      <w:r>
        <w:rPr>
          <w:rFonts w:eastAsiaTheme="minorEastAsia"/>
        </w:rPr>
        <w:t xml:space="preserve"> is given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where</w:t>
      </w:r>
    </w:p>
    <w:p w14:paraId="71392B4A" w14:textId="77777777" w:rsidR="00781E97" w:rsidRDefault="00781E97" w:rsidP="00CC40C4">
      <w:pPr>
        <w:pStyle w:val="Part"/>
        <w:rPr>
          <w:rFonts w:eastAsiaTheme="minorEastAsia"/>
        </w:rPr>
      </w:pPr>
    </w:p>
    <w:p w14:paraId="393EAD2B" w14:textId="77777777" w:rsidR="00781E97" w:rsidRDefault="00CC40C4" w:rsidP="00CC40C4">
      <w:pPr>
        <w:pStyle w:val="Part"/>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=0.92</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+28</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=74.92.</m:t>
          </m:r>
        </m:oMath>
      </m:oMathPara>
    </w:p>
    <w:p w14:paraId="34862B0E" w14:textId="77777777" w:rsidR="00781E97" w:rsidRDefault="00781E97" w:rsidP="00CC40C4">
      <w:pPr>
        <w:pStyle w:val="Part"/>
      </w:pPr>
    </w:p>
    <w:p w14:paraId="1A2E8929" w14:textId="77777777" w:rsidR="00781E97" w:rsidRDefault="00781E97" w:rsidP="00CC40C4">
      <w:pPr>
        <w:pStyle w:val="Parta"/>
        <w:rPr>
          <w:rFonts w:eastAsiaTheme="minorEastAsia"/>
        </w:rPr>
      </w:pPr>
      <w:r>
        <w:t>(a)</w:t>
      </w:r>
      <w:r>
        <w:tab/>
        <w:t xml:space="preserve">Calculate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rPr>
        <w:t xml:space="preserve"> and explain what this figure represents.</w:t>
      </w:r>
    </w:p>
    <w:p w14:paraId="0650B1E8" w14:textId="77777777" w:rsidR="00781E97" w:rsidRDefault="00781E97" w:rsidP="00CC40C4">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B6514C1" wp14:editId="7FDA0647">
                <wp:simplePos x="0" y="0"/>
                <wp:positionH relativeFrom="column">
                  <wp:posOffset>1337310</wp:posOffset>
                </wp:positionH>
                <wp:positionV relativeFrom="paragraph">
                  <wp:posOffset>156845</wp:posOffset>
                </wp:positionV>
                <wp:extent cx="3594100" cy="12700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35941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45"/>
                            </w:tblGrid>
                            <w:tr w:rsidR="00CC40C4" w14:paraId="75674B08" w14:textId="77777777" w:rsidTr="004A4688">
                              <w:trPr>
                                <w:trHeight w:hRule="exact" w:val="255"/>
                              </w:trPr>
                              <w:tc>
                                <w:tcPr>
                                  <w:tcW w:w="5000" w:type="pct"/>
                                  <w:shd w:val="clear" w:color="auto" w:fill="E7E6E6" w:themeFill="background2"/>
                                </w:tcPr>
                                <w:p w14:paraId="70653320" w14:textId="77777777" w:rsidR="00CC40C4" w:rsidRPr="00992D52" w:rsidRDefault="00CC40C4" w:rsidP="00CC40C4">
                                  <w:pPr>
                                    <w:pStyle w:val="Part"/>
                                    <w:jc w:val="center"/>
                                    <w:rPr>
                                      <w:b/>
                                    </w:rPr>
                                  </w:pPr>
                                  <w:r w:rsidRPr="00992D52">
                                    <w:rPr>
                                      <w:b/>
                                    </w:rPr>
                                    <w:t>Solution</w:t>
                                  </w:r>
                                </w:p>
                              </w:tc>
                            </w:tr>
                            <w:tr w:rsidR="00CC40C4" w14:paraId="70BD75A4" w14:textId="77777777" w:rsidTr="00CC40C4">
                              <w:tc>
                                <w:tcPr>
                                  <w:tcW w:w="5000" w:type="pct"/>
                                </w:tcPr>
                                <w:p w14:paraId="16B66E37" w14:textId="66DA04BB" w:rsidR="00CC40C4" w:rsidRPr="001D3618"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r>
                                        <w:rPr>
                                          <w:rFonts w:ascii="Cambria Math" w:hAnsi="Cambria Math"/>
                                          <w:highlight w:val="yellow"/>
                                        </w:rPr>
                                        <m:t>$</m:t>
                                      </m:r>
                                      <m:r>
                                        <w:rPr>
                                          <w:rFonts w:ascii="Cambria Math" w:hAnsi="Cambria Math"/>
                                        </w:rPr>
                                        <m:t>152.93</m:t>
                                      </m:r>
                                    </m:oMath>
                                  </m:oMathPara>
                                </w:p>
                                <w:p w14:paraId="6FAEF4A4" w14:textId="77777777" w:rsidR="00CC40C4" w:rsidRDefault="00CC40C4" w:rsidP="00CC40C4">
                                  <w:pPr>
                                    <w:pStyle w:val="Parts"/>
                                    <w:rPr>
                                      <w:rFonts w:eastAsiaTheme="minorEastAsia"/>
                                    </w:rPr>
                                  </w:pPr>
                                </w:p>
                                <w:p w14:paraId="25EC2E6B" w14:textId="77777777" w:rsidR="00CC40C4" w:rsidRDefault="00CC40C4" w:rsidP="00CC40C4">
                                  <w:pPr>
                                    <w:pStyle w:val="Parts"/>
                                  </w:pPr>
                                  <w:r>
                                    <w:rPr>
                                      <w:rFonts w:eastAsiaTheme="minorEastAsia"/>
                                    </w:rPr>
                                    <w:t xml:space="preserve">This is the amount in the account at the end of week </w:t>
                                  </w:r>
                                  <m:oMath>
                                    <m:r>
                                      <w:rPr>
                                        <w:rFonts w:ascii="Cambria Math" w:eastAsiaTheme="minorEastAsia" w:hAnsi="Cambria Math"/>
                                      </w:rPr>
                                      <m:t>5</m:t>
                                    </m:r>
                                  </m:oMath>
                                  <w:r>
                                    <w:rPr>
                                      <w:rFonts w:eastAsiaTheme="minorEastAsia"/>
                                    </w:rPr>
                                    <w:t>.</w:t>
                                  </w:r>
                                </w:p>
                              </w:tc>
                            </w:tr>
                            <w:tr w:rsidR="00CC40C4" w14:paraId="39803D18" w14:textId="77777777" w:rsidTr="004A4688">
                              <w:trPr>
                                <w:trHeight w:hRule="exact" w:val="255"/>
                              </w:trPr>
                              <w:tc>
                                <w:tcPr>
                                  <w:tcW w:w="5000" w:type="pct"/>
                                  <w:shd w:val="clear" w:color="auto" w:fill="E7E6E6" w:themeFill="background2"/>
                                </w:tcPr>
                                <w:p w14:paraId="2F570C51" w14:textId="77777777" w:rsidR="00CC40C4" w:rsidRPr="00992D52" w:rsidRDefault="00CC40C4" w:rsidP="00CC40C4">
                                  <w:pPr>
                                    <w:pStyle w:val="Part"/>
                                    <w:jc w:val="center"/>
                                    <w:rPr>
                                      <w:b/>
                                    </w:rPr>
                                  </w:pPr>
                                  <w:r w:rsidRPr="00992D52">
                                    <w:rPr>
                                      <w:b/>
                                    </w:rPr>
                                    <w:t>Specific behaviours</w:t>
                                  </w:r>
                                </w:p>
                              </w:tc>
                            </w:tr>
                            <w:tr w:rsidR="00CC40C4" w14:paraId="26624DB1" w14:textId="77777777" w:rsidTr="00CC40C4">
                              <w:tc>
                                <w:tcPr>
                                  <w:tcW w:w="5000" w:type="pct"/>
                                </w:tcPr>
                                <w:p w14:paraId="07B48801" w14:textId="77777777" w:rsidR="00CC40C4" w:rsidRDefault="00CC40C4" w:rsidP="00CC40C4">
                                  <w:pPr>
                                    <w:pStyle w:val="Parts"/>
                                  </w:pPr>
                                  <w:r>
                                    <w:sym w:font="Wingdings" w:char="F0FC"/>
                                  </w:r>
                                  <w:r>
                                    <w:t xml:space="preserve"> amount to nearest cent</w:t>
                                  </w:r>
                                </w:p>
                                <w:p w14:paraId="33D25060" w14:textId="77777777" w:rsidR="00CC40C4" w:rsidRDefault="00CC40C4" w:rsidP="00CC40C4">
                                  <w:pPr>
                                    <w:pStyle w:val="Parts"/>
                                  </w:pPr>
                                  <w:r>
                                    <w:rPr>
                                      <w:rFonts w:ascii="Wingdings" w:hAnsi="Wingdings"/>
                                    </w:rPr>
                                    <w:t></w:t>
                                  </w:r>
                                  <w:r>
                                    <w:t xml:space="preserve"> explanation</w:t>
                                  </w:r>
                                </w:p>
                              </w:tc>
                            </w:tr>
                          </w:tbl>
                          <w:p w14:paraId="244B3879"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514C1" id="Text Box 24" o:spid="_x0000_s1046" type="#_x0000_t202" style="position:absolute;left:0;text-align:left;margin-left:105.3pt;margin-top:12.35pt;width:283pt;height:10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ZIRgIAAL4EAAAOAAAAZHJzL2Uyb0RvYy54bWysVE1v2zAMvQ/YfxB0X+2kH+uCOEXWIsOA&#10;oC2QDD0rstwYkEVNUmJnv35Pcpyu3U7FfFAokuLH42OmN12j2V45X5Mp+Ogs50wZSWVtngv+Y734&#10;dM2ZD8KUQpNRBT8oz29mHz9MWztRY9qSLpVjCGL8pLUF34ZgJ1nm5VY1wp+RVQbGilwjAq7uOSud&#10;aBG90dk4z6+yllxpHUnlPbR3vZHPUvyqUjI8VJVXgemCo7aQTpfOTTyz2VRMnp2w21oeyxDvqKIR&#10;tUHSU6g7EQTbufqvUE0tHXmqwpmkJqOqqqVKPaCbUf6mm9VWWJV6ATjenmDy/y+svN8/OlaXBR9f&#10;cGZEgxmtVRfYV+oYVMCntX4Ct5WFY+igx5wHvYcytt1Vrom/aIjBDqQPJ3RjNAnl+eWXi1EOk4Rt&#10;NP6c44txspfn1vnwTVHDolBwh/ElVMV+6UPvOrjEbJ50XS5qrdPl4G+1Y3uBSYMgJbWcaeEDlAVf&#10;pO+Y7dUzbVhb8KvzyzxlemXz7wmJdrRBVxG2Hp4ohW7T9TCnnqNqQ+UBkDrqSemtXNRoe4maH4UD&#10;CwEVNis84Kg0oUo6Spxtyf36lz76gxywctaC1QX3P3fCKUDx3YA2cQUGwQ3CZhDMrrklwDfCzlqZ&#10;RDxwQQ9i5ah5wsLNYxaYhJHIVfAwiLeh3y0srFTzeXIC0a0IS7OyMoaOs4pDXHdPwtnjpANIck8D&#10;38XkzcB73/jS0HwXqKoTG15QPOKNJUl8Oi503MI/78nr5W9n9hsAAP//AwBQSwMEFAAGAAgAAAAh&#10;AD4M6oPeAAAACgEAAA8AAABkcnMvZG93bnJldi54bWxMj0FPwzAMhe9I/IfISNxYuoHaqTSdGBLS&#10;tAuiwGG3rDFNReNUSbaWf493gpv93tPz52ozu0GcMcTek4LlIgOB1HrTU6fg4/3lbg0iJk1GD55Q&#10;wQ9G2NTXV5UujZ/oDc9N6gSXUCy1ApvSWEoZW4tOx4Ufkdj78sHpxGvopAl64nI3yFWW5dLpnviC&#10;1SM+W2y/m5NTsH1t+u1uf+/zQ5C70e4n+Zk6pW5v5qdHEAnn9BeGCz6jQ81MR38iE8WgYLXMco7y&#10;8FCA4EBR5CwcWbgosq7k/xfqXwAAAP//AwBQSwECLQAUAAYACAAAACEAtoM4kv4AAADhAQAAEwAA&#10;AAAAAAAAAAAAAAAAAAAAW0NvbnRlbnRfVHlwZXNdLnhtbFBLAQItABQABgAIAAAAIQA4/SH/1gAA&#10;AJQBAAALAAAAAAAAAAAAAAAAAC8BAABfcmVscy8ucmVsc1BLAQItABQABgAIAAAAIQDkY5ZIRgIA&#10;AL4EAAAOAAAAAAAAAAAAAAAAAC4CAABkcnMvZTJvRG9jLnhtbFBLAQItABQABgAIAAAAIQA+DOq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45"/>
                      </w:tblGrid>
                      <w:tr w:rsidR="00CC40C4" w14:paraId="75674B08" w14:textId="77777777" w:rsidTr="004A4688">
                        <w:trPr>
                          <w:trHeight w:hRule="exact" w:val="255"/>
                        </w:trPr>
                        <w:tc>
                          <w:tcPr>
                            <w:tcW w:w="5000" w:type="pct"/>
                            <w:shd w:val="clear" w:color="auto" w:fill="E7E6E6" w:themeFill="background2"/>
                          </w:tcPr>
                          <w:p w14:paraId="70653320" w14:textId="77777777" w:rsidR="00CC40C4" w:rsidRPr="00992D52" w:rsidRDefault="00CC40C4" w:rsidP="00CC40C4">
                            <w:pPr>
                              <w:pStyle w:val="Part"/>
                              <w:jc w:val="center"/>
                              <w:rPr>
                                <w:b/>
                              </w:rPr>
                            </w:pPr>
                            <w:r w:rsidRPr="00992D52">
                              <w:rPr>
                                <w:b/>
                              </w:rPr>
                              <w:t>Solution</w:t>
                            </w:r>
                          </w:p>
                        </w:tc>
                      </w:tr>
                      <w:tr w:rsidR="00CC40C4" w14:paraId="70BD75A4" w14:textId="77777777" w:rsidTr="00CC40C4">
                        <w:tc>
                          <w:tcPr>
                            <w:tcW w:w="5000" w:type="pct"/>
                          </w:tcPr>
                          <w:p w14:paraId="16B66E37" w14:textId="66DA04BB" w:rsidR="00CC40C4" w:rsidRPr="001D3618"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r>
                                  <w:rPr>
                                    <w:rFonts w:ascii="Cambria Math" w:hAnsi="Cambria Math"/>
                                    <w:highlight w:val="yellow"/>
                                  </w:rPr>
                                  <m:t>$</m:t>
                                </m:r>
                                <m:r>
                                  <w:rPr>
                                    <w:rFonts w:ascii="Cambria Math" w:hAnsi="Cambria Math"/>
                                  </w:rPr>
                                  <m:t>152.93</m:t>
                                </m:r>
                              </m:oMath>
                            </m:oMathPara>
                          </w:p>
                          <w:p w14:paraId="6FAEF4A4" w14:textId="77777777" w:rsidR="00CC40C4" w:rsidRDefault="00CC40C4" w:rsidP="00CC40C4">
                            <w:pPr>
                              <w:pStyle w:val="Parts"/>
                              <w:rPr>
                                <w:rFonts w:eastAsiaTheme="minorEastAsia"/>
                              </w:rPr>
                            </w:pPr>
                          </w:p>
                          <w:p w14:paraId="25EC2E6B" w14:textId="77777777" w:rsidR="00CC40C4" w:rsidRDefault="00CC40C4" w:rsidP="00CC40C4">
                            <w:pPr>
                              <w:pStyle w:val="Parts"/>
                            </w:pPr>
                            <w:r>
                              <w:rPr>
                                <w:rFonts w:eastAsiaTheme="minorEastAsia"/>
                              </w:rPr>
                              <w:t xml:space="preserve">This is the amount in the account at the end of week </w:t>
                            </w:r>
                            <m:oMath>
                              <m:r>
                                <w:rPr>
                                  <w:rFonts w:ascii="Cambria Math" w:eastAsiaTheme="minorEastAsia" w:hAnsi="Cambria Math"/>
                                </w:rPr>
                                <m:t>5</m:t>
                              </m:r>
                            </m:oMath>
                            <w:r>
                              <w:rPr>
                                <w:rFonts w:eastAsiaTheme="minorEastAsia"/>
                              </w:rPr>
                              <w:t>.</w:t>
                            </w:r>
                          </w:p>
                        </w:tc>
                      </w:tr>
                      <w:tr w:rsidR="00CC40C4" w14:paraId="39803D18" w14:textId="77777777" w:rsidTr="004A4688">
                        <w:trPr>
                          <w:trHeight w:hRule="exact" w:val="255"/>
                        </w:trPr>
                        <w:tc>
                          <w:tcPr>
                            <w:tcW w:w="5000" w:type="pct"/>
                            <w:shd w:val="clear" w:color="auto" w:fill="E7E6E6" w:themeFill="background2"/>
                          </w:tcPr>
                          <w:p w14:paraId="2F570C51" w14:textId="77777777" w:rsidR="00CC40C4" w:rsidRPr="00992D52" w:rsidRDefault="00CC40C4" w:rsidP="00CC40C4">
                            <w:pPr>
                              <w:pStyle w:val="Part"/>
                              <w:jc w:val="center"/>
                              <w:rPr>
                                <w:b/>
                              </w:rPr>
                            </w:pPr>
                            <w:r w:rsidRPr="00992D52">
                              <w:rPr>
                                <w:b/>
                              </w:rPr>
                              <w:t>Specific behaviours</w:t>
                            </w:r>
                          </w:p>
                        </w:tc>
                      </w:tr>
                      <w:tr w:rsidR="00CC40C4" w14:paraId="26624DB1" w14:textId="77777777" w:rsidTr="00CC40C4">
                        <w:tc>
                          <w:tcPr>
                            <w:tcW w:w="5000" w:type="pct"/>
                          </w:tcPr>
                          <w:p w14:paraId="07B48801" w14:textId="77777777" w:rsidR="00CC40C4" w:rsidRDefault="00CC40C4" w:rsidP="00CC40C4">
                            <w:pPr>
                              <w:pStyle w:val="Parts"/>
                            </w:pPr>
                            <w:r>
                              <w:sym w:font="Wingdings" w:char="F0FC"/>
                            </w:r>
                            <w:r>
                              <w:t xml:space="preserve"> amount to nearest cent</w:t>
                            </w:r>
                          </w:p>
                          <w:p w14:paraId="33D25060" w14:textId="77777777" w:rsidR="00CC40C4" w:rsidRDefault="00CC40C4" w:rsidP="00CC40C4">
                            <w:pPr>
                              <w:pStyle w:val="Parts"/>
                            </w:pPr>
                            <w:r>
                              <w:rPr>
                                <w:rFonts w:ascii="Wingdings" w:hAnsi="Wingdings"/>
                              </w:rPr>
                              <w:t></w:t>
                            </w:r>
                            <w:r>
                              <w:t xml:space="preserve"> explanation</w:t>
                            </w:r>
                          </w:p>
                        </w:tc>
                      </w:tr>
                    </w:tbl>
                    <w:p w14:paraId="244B3879" w14:textId="77777777" w:rsidR="00CC40C4" w:rsidRDefault="00CC40C4" w:rsidP="00CC40C4">
                      <w:pPr>
                        <w:pStyle w:val="Part"/>
                      </w:pPr>
                    </w:p>
                  </w:txbxContent>
                </v:textbox>
              </v:shape>
            </w:pict>
          </mc:Fallback>
        </mc:AlternateContent>
      </w:r>
      <w:r>
        <w:rPr>
          <w:rFonts w:eastAsiaTheme="minorEastAsia"/>
        </w:rPr>
        <w:tab/>
      </w:r>
      <w:r>
        <w:rPr>
          <w:rFonts w:eastAsiaTheme="minorEastAsia"/>
        </w:rPr>
        <w:tab/>
        <w:t>(2 marks)</w:t>
      </w:r>
    </w:p>
    <w:p w14:paraId="60C5B3BF" w14:textId="77777777" w:rsidR="00781E97" w:rsidRDefault="00781E97" w:rsidP="00CC40C4">
      <w:pPr>
        <w:pStyle w:val="Parta"/>
        <w:rPr>
          <w:rFonts w:eastAsiaTheme="minorEastAsia"/>
        </w:rPr>
      </w:pPr>
    </w:p>
    <w:p w14:paraId="1B8D9582" w14:textId="77777777" w:rsidR="00781E97" w:rsidRDefault="00781E97" w:rsidP="00CC40C4">
      <w:pPr>
        <w:pStyle w:val="Parta"/>
        <w:rPr>
          <w:rFonts w:eastAsiaTheme="minorEastAsia"/>
        </w:rPr>
      </w:pPr>
    </w:p>
    <w:p w14:paraId="21AD5E04" w14:textId="77777777" w:rsidR="00781E97" w:rsidRDefault="00781E97" w:rsidP="00CC40C4">
      <w:pPr>
        <w:pStyle w:val="Parta"/>
        <w:rPr>
          <w:rFonts w:eastAsiaTheme="minorEastAsia"/>
        </w:rPr>
      </w:pPr>
    </w:p>
    <w:p w14:paraId="12FC855D" w14:textId="77777777" w:rsidR="00781E97" w:rsidRDefault="00781E97" w:rsidP="00CC40C4">
      <w:pPr>
        <w:pStyle w:val="Parta"/>
        <w:rPr>
          <w:rFonts w:eastAsiaTheme="minorEastAsia"/>
        </w:rPr>
      </w:pPr>
    </w:p>
    <w:p w14:paraId="7C950651" w14:textId="77777777" w:rsidR="00781E97" w:rsidRDefault="00781E97" w:rsidP="00CC40C4">
      <w:pPr>
        <w:pStyle w:val="Parta"/>
        <w:rPr>
          <w:rFonts w:eastAsiaTheme="minorEastAsia"/>
        </w:rPr>
      </w:pPr>
    </w:p>
    <w:p w14:paraId="7C2040D7" w14:textId="77777777" w:rsidR="00781E97" w:rsidRDefault="00781E97" w:rsidP="00CC40C4">
      <w:pPr>
        <w:pStyle w:val="Parta"/>
        <w:rPr>
          <w:rFonts w:eastAsiaTheme="minorEastAsia"/>
        </w:rPr>
      </w:pPr>
    </w:p>
    <w:p w14:paraId="7C647C33" w14:textId="77777777" w:rsidR="00781E97" w:rsidRDefault="00781E97" w:rsidP="00CC40C4">
      <w:pPr>
        <w:pStyle w:val="Parta"/>
        <w:rPr>
          <w:rFonts w:eastAsiaTheme="minorEastAsia"/>
        </w:rPr>
      </w:pPr>
    </w:p>
    <w:p w14:paraId="35FDB9B9" w14:textId="77777777" w:rsidR="00781E97" w:rsidRDefault="00781E97" w:rsidP="00CC40C4">
      <w:pPr>
        <w:pStyle w:val="Parta"/>
        <w:rPr>
          <w:rFonts w:eastAsiaTheme="minorEastAsia"/>
        </w:rPr>
      </w:pPr>
    </w:p>
    <w:p w14:paraId="61CAB829" w14:textId="77777777" w:rsidR="00781E97" w:rsidRDefault="00781E97" w:rsidP="00CC40C4">
      <w:pPr>
        <w:pStyle w:val="Parta"/>
        <w:rPr>
          <w:rFonts w:eastAsiaTheme="minorEastAsia"/>
        </w:rPr>
      </w:pPr>
    </w:p>
    <w:p w14:paraId="3907E173" w14:textId="77777777" w:rsidR="00781E97" w:rsidRDefault="00781E97" w:rsidP="00CC40C4">
      <w:pPr>
        <w:pStyle w:val="Parta"/>
        <w:rPr>
          <w:rFonts w:eastAsiaTheme="minorEastAsia"/>
        </w:rPr>
      </w:pPr>
    </w:p>
    <w:p w14:paraId="7E60C979" w14:textId="77777777" w:rsidR="00781E97" w:rsidRDefault="00781E97" w:rsidP="00CC40C4">
      <w:pPr>
        <w:pStyle w:val="Parta"/>
        <w:rPr>
          <w:rFonts w:eastAsiaTheme="minorEastAsia"/>
        </w:rPr>
      </w:pPr>
    </w:p>
    <w:p w14:paraId="621E18D9" w14:textId="77777777" w:rsidR="00781E97" w:rsidRDefault="00781E97" w:rsidP="00CC40C4">
      <w:pPr>
        <w:pStyle w:val="Parta"/>
        <w:rPr>
          <w:rFonts w:eastAsiaTheme="minorEastAsia"/>
        </w:rPr>
      </w:pPr>
      <w:r>
        <w:rPr>
          <w:rFonts w:eastAsiaTheme="minorEastAsia"/>
        </w:rPr>
        <w:t>(b)</w:t>
      </w:r>
      <w:r>
        <w:rPr>
          <w:rFonts w:eastAsiaTheme="minorEastAsia"/>
        </w:rPr>
        <w:tab/>
        <w:t>State</w:t>
      </w:r>
      <w:r w:rsidRPr="00CA63E2">
        <w:t xml:space="preserve"> </w:t>
      </w:r>
      <w:r>
        <w:t>what percentage of the balance they withdraw each week.</w:t>
      </w:r>
      <w:r>
        <w:tab/>
        <w:t>(1 mark)</w:t>
      </w:r>
    </w:p>
    <w:p w14:paraId="37AC1A45" w14:textId="77777777" w:rsidR="00781E97" w:rsidRDefault="00781E97" w:rsidP="00CC40C4">
      <w:pPr>
        <w:pStyle w:val="Parta"/>
        <w:rPr>
          <w:rFonts w:eastAsiaTheme="minorEastAsia"/>
        </w:rPr>
      </w:pPr>
    </w:p>
    <w:p w14:paraId="60788FF2" w14:textId="77777777" w:rsidR="00781E97" w:rsidRDefault="00781E97" w:rsidP="00CC40C4">
      <w:pPr>
        <w:pStyle w:val="Parta"/>
      </w:pPr>
      <w:r>
        <w:rPr>
          <w:noProof/>
          <w:lang w:eastAsia="en-AU"/>
        </w:rPr>
        <mc:AlternateContent>
          <mc:Choice Requires="wps">
            <w:drawing>
              <wp:anchor distT="0" distB="0" distL="114300" distR="114300" simplePos="0" relativeHeight="251686912" behindDoc="0" locked="0" layoutInCell="1" allowOverlap="1" wp14:anchorId="6A2FCDA6" wp14:editId="46F13CE2">
                <wp:simplePos x="0" y="0"/>
                <wp:positionH relativeFrom="column">
                  <wp:posOffset>1337310</wp:posOffset>
                </wp:positionH>
                <wp:positionV relativeFrom="paragraph">
                  <wp:posOffset>5715</wp:posOffset>
                </wp:positionV>
                <wp:extent cx="1847850" cy="9398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18478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5"/>
                            </w:tblGrid>
                            <w:tr w:rsidR="00CC40C4" w14:paraId="73FD80F8" w14:textId="77777777" w:rsidTr="004A4688">
                              <w:trPr>
                                <w:trHeight w:hRule="exact" w:val="255"/>
                              </w:trPr>
                              <w:tc>
                                <w:tcPr>
                                  <w:tcW w:w="5000" w:type="pct"/>
                                  <w:shd w:val="clear" w:color="auto" w:fill="E7E6E6" w:themeFill="background2"/>
                                </w:tcPr>
                                <w:p w14:paraId="5BBCC5CF" w14:textId="77777777" w:rsidR="00CC40C4" w:rsidRPr="00992D52" w:rsidRDefault="00CC40C4" w:rsidP="00CC40C4">
                                  <w:pPr>
                                    <w:pStyle w:val="Part"/>
                                    <w:jc w:val="center"/>
                                    <w:rPr>
                                      <w:b/>
                                    </w:rPr>
                                  </w:pPr>
                                  <w:r w:rsidRPr="00992D52">
                                    <w:rPr>
                                      <w:b/>
                                    </w:rPr>
                                    <w:t>Solution</w:t>
                                  </w:r>
                                </w:p>
                              </w:tc>
                            </w:tr>
                            <w:tr w:rsidR="00CC40C4" w14:paraId="5345099F" w14:textId="77777777" w:rsidTr="00CC40C4">
                              <w:tc>
                                <w:tcPr>
                                  <w:tcW w:w="5000" w:type="pct"/>
                                </w:tcPr>
                                <w:p w14:paraId="5F49A413" w14:textId="77777777" w:rsidR="00CC40C4" w:rsidRPr="00635287" w:rsidRDefault="00CC40C4" w:rsidP="00CC40C4">
                                  <w:pPr>
                                    <w:pStyle w:val="Parts"/>
                                    <w:rPr>
                                      <w:rFonts w:eastAsiaTheme="minorEastAsia"/>
                                    </w:rPr>
                                  </w:pPr>
                                  <m:oMathPara>
                                    <m:oMath>
                                      <m:r>
                                        <w:rPr>
                                          <w:rFonts w:ascii="Cambria Math" w:hAnsi="Cambria Math"/>
                                        </w:rPr>
                                        <m:t>1-0.92=0.08=8%</m:t>
                                      </m:r>
                                    </m:oMath>
                                  </m:oMathPara>
                                </w:p>
                                <w:p w14:paraId="27286204" w14:textId="77777777" w:rsidR="00CC40C4" w:rsidRPr="00635287" w:rsidRDefault="00CC40C4" w:rsidP="00CC40C4">
                                  <w:pPr>
                                    <w:pStyle w:val="Parts"/>
                                    <w:rPr>
                                      <w:rFonts w:eastAsiaTheme="minorEastAsia"/>
                                    </w:rPr>
                                  </w:pPr>
                                </w:p>
                              </w:tc>
                            </w:tr>
                            <w:tr w:rsidR="00CC40C4" w14:paraId="7857171D" w14:textId="77777777" w:rsidTr="004A4688">
                              <w:trPr>
                                <w:trHeight w:hRule="exact" w:val="255"/>
                              </w:trPr>
                              <w:tc>
                                <w:tcPr>
                                  <w:tcW w:w="5000" w:type="pct"/>
                                  <w:shd w:val="clear" w:color="auto" w:fill="E7E6E6" w:themeFill="background2"/>
                                </w:tcPr>
                                <w:p w14:paraId="1A8EEE42" w14:textId="77777777" w:rsidR="00CC40C4" w:rsidRPr="00992D52" w:rsidRDefault="00CC40C4" w:rsidP="00CC40C4">
                                  <w:pPr>
                                    <w:pStyle w:val="Part"/>
                                    <w:jc w:val="center"/>
                                    <w:rPr>
                                      <w:b/>
                                    </w:rPr>
                                  </w:pPr>
                                  <w:r w:rsidRPr="00992D52">
                                    <w:rPr>
                                      <w:b/>
                                    </w:rPr>
                                    <w:t>Specific behaviours</w:t>
                                  </w:r>
                                </w:p>
                              </w:tc>
                            </w:tr>
                            <w:tr w:rsidR="00CC40C4" w14:paraId="76241CEB" w14:textId="77777777" w:rsidTr="00CC40C4">
                              <w:tc>
                                <w:tcPr>
                                  <w:tcW w:w="5000" w:type="pct"/>
                                </w:tcPr>
                                <w:p w14:paraId="401EBC21" w14:textId="77777777" w:rsidR="00CC40C4" w:rsidRDefault="00CC40C4" w:rsidP="00CC40C4">
                                  <w:pPr>
                                    <w:pStyle w:val="Parts"/>
                                  </w:pPr>
                                  <w:r>
                                    <w:sym w:font="Wingdings" w:char="F0FC"/>
                                  </w:r>
                                  <w:r>
                                    <w:t xml:space="preserve"> correct percentage</w:t>
                                  </w:r>
                                </w:p>
                              </w:tc>
                            </w:tr>
                          </w:tbl>
                          <w:p w14:paraId="627668E4"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FCDA6" id="Text Box 25" o:spid="_x0000_s1047" type="#_x0000_t202" style="position:absolute;left:0;text-align:left;margin-left:105.3pt;margin-top:.45pt;width:145.5pt;height: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gcRAIAAL0EAAAOAAAAZHJzL2Uyb0RvYy54bWysVE1vGjEQvVfqf7B8LwukSQnKElEiqkpR&#10;EgmqnI3XCyt5Pa5t2KW/vs9elqRpT1U4mPHMeD7evNmb27bW7KCcr8jkfDQYcqaMpKIy25z/WC8/&#10;TTjzQZhCaDIq50fl+e3s44ebxk7VmHakC+UYghg/bWzOdyHYaZZ5uVO18AOyysBYkqtFwNVts8KJ&#10;BtFrnY2Hw6usIVdYR1J5D+1dZ+SzFL8slQyPZelVYDrnqC2k06VzE89sdiOmWyfsrpKnMsR/VFGL&#10;yiDpOdSdCILtXfVXqLqSjjyVYSCpzqgsK6lSD+hmNHzTzWonrEq9ABxvzzD59wsrHw5PjlVFzseX&#10;nBlRY0Zr1Qb2lVoGFfBprJ/CbWXhGFroMede76GMbbelq+M/GmKwA+njGd0YTcZHk89fJpcwSdiu&#10;L64nwwR/9vLaOh++KapZFHLuML0Eqjjc+4BK4Nq7xGSedFUsK63T5egX2rGDwKDBj4IazrTwAcqc&#10;L9MvFo0QfzzThjU5v7pAXe8TEgm0QZ6IWodOlEK7aTuUz9BtqDgCUUcdJ72Vywpt36PmJ+FAQiCF&#10;xQqPOEpNqJJOEmc7cr/+pY/+4AasnDUgdc79z71wClB8N2BN3IBecL2w6QWzrxcE+EZYWSuTiAcu&#10;6F4sHdXP2Ld5zAKTMBK5ch56cRG61cK+SjWfJyfw3Ipwb1ZWxtAR5TjEdfssnD1NOoAjD9TTXUzf&#10;DLzzjS8NzfeByiqxIQLboXjCGzuSJnza57iEr+/J6+WrM/sNAAD//wMAUEsDBBQABgAIAAAAIQCL&#10;zlE+3QAAAAgBAAAPAAAAZHJzL2Rvd25yZXYueG1sTI/BTsMwEETvSPyDtUjcqJ0CURviVBQJqeoF&#10;EeDAzU2WOCJeR7bbhL9nOdHjaJ5m35ab2Q3ihCH2njRkCwUCqfFtT52G97fnmxWImAy1ZvCEGn4w&#10;wqa6vChN0fqJXvFUp07wCMXCaLApjYWUsbHoTFz4EYm7Lx+cSRxDJ9tgJh53g1wqlUtneuIL1oz4&#10;ZLH5ro9Ow/al7re7/a3PP4PcjXY/yY/UaX19NT8+gEg4p38Y/vRZHSp2OvgjtVEMGpaZyhnVsAbB&#10;9b3KOB6Yu1utQValPH+g+gUAAP//AwBQSwECLQAUAAYACAAAACEAtoM4kv4AAADhAQAAEwAAAAAA&#10;AAAAAAAAAAAAAAAAW0NvbnRlbnRfVHlwZXNdLnhtbFBLAQItABQABgAIAAAAIQA4/SH/1gAAAJQB&#10;AAALAAAAAAAAAAAAAAAAAC8BAABfcmVscy8ucmVsc1BLAQItABQABgAIAAAAIQBI0zgcRAIAAL0E&#10;AAAOAAAAAAAAAAAAAAAAAC4CAABkcnMvZTJvRG9jLnhtbFBLAQItABQABgAIAAAAIQCLzlE+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85"/>
                      </w:tblGrid>
                      <w:tr w:rsidR="00CC40C4" w14:paraId="73FD80F8" w14:textId="77777777" w:rsidTr="004A4688">
                        <w:trPr>
                          <w:trHeight w:hRule="exact" w:val="255"/>
                        </w:trPr>
                        <w:tc>
                          <w:tcPr>
                            <w:tcW w:w="5000" w:type="pct"/>
                            <w:shd w:val="clear" w:color="auto" w:fill="E7E6E6" w:themeFill="background2"/>
                          </w:tcPr>
                          <w:p w14:paraId="5BBCC5CF" w14:textId="77777777" w:rsidR="00CC40C4" w:rsidRPr="00992D52" w:rsidRDefault="00CC40C4" w:rsidP="00CC40C4">
                            <w:pPr>
                              <w:pStyle w:val="Part"/>
                              <w:jc w:val="center"/>
                              <w:rPr>
                                <w:b/>
                              </w:rPr>
                            </w:pPr>
                            <w:r w:rsidRPr="00992D52">
                              <w:rPr>
                                <w:b/>
                              </w:rPr>
                              <w:t>Solution</w:t>
                            </w:r>
                          </w:p>
                        </w:tc>
                      </w:tr>
                      <w:tr w:rsidR="00CC40C4" w14:paraId="5345099F" w14:textId="77777777" w:rsidTr="00CC40C4">
                        <w:tc>
                          <w:tcPr>
                            <w:tcW w:w="5000" w:type="pct"/>
                          </w:tcPr>
                          <w:p w14:paraId="5F49A413" w14:textId="77777777" w:rsidR="00CC40C4" w:rsidRPr="00635287" w:rsidRDefault="00CC40C4" w:rsidP="00CC40C4">
                            <w:pPr>
                              <w:pStyle w:val="Parts"/>
                              <w:rPr>
                                <w:rFonts w:eastAsiaTheme="minorEastAsia"/>
                              </w:rPr>
                            </w:pPr>
                            <m:oMathPara>
                              <m:oMath>
                                <m:r>
                                  <w:rPr>
                                    <w:rFonts w:ascii="Cambria Math" w:hAnsi="Cambria Math"/>
                                  </w:rPr>
                                  <m:t>1-0.92=0.08=8%</m:t>
                                </m:r>
                              </m:oMath>
                            </m:oMathPara>
                          </w:p>
                          <w:p w14:paraId="27286204" w14:textId="77777777" w:rsidR="00CC40C4" w:rsidRPr="00635287" w:rsidRDefault="00CC40C4" w:rsidP="00CC40C4">
                            <w:pPr>
                              <w:pStyle w:val="Parts"/>
                              <w:rPr>
                                <w:rFonts w:eastAsiaTheme="minorEastAsia"/>
                              </w:rPr>
                            </w:pPr>
                          </w:p>
                        </w:tc>
                      </w:tr>
                      <w:tr w:rsidR="00CC40C4" w14:paraId="7857171D" w14:textId="77777777" w:rsidTr="004A4688">
                        <w:trPr>
                          <w:trHeight w:hRule="exact" w:val="255"/>
                        </w:trPr>
                        <w:tc>
                          <w:tcPr>
                            <w:tcW w:w="5000" w:type="pct"/>
                            <w:shd w:val="clear" w:color="auto" w:fill="E7E6E6" w:themeFill="background2"/>
                          </w:tcPr>
                          <w:p w14:paraId="1A8EEE42" w14:textId="77777777" w:rsidR="00CC40C4" w:rsidRPr="00992D52" w:rsidRDefault="00CC40C4" w:rsidP="00CC40C4">
                            <w:pPr>
                              <w:pStyle w:val="Part"/>
                              <w:jc w:val="center"/>
                              <w:rPr>
                                <w:b/>
                              </w:rPr>
                            </w:pPr>
                            <w:r w:rsidRPr="00992D52">
                              <w:rPr>
                                <w:b/>
                              </w:rPr>
                              <w:t>Specific behaviours</w:t>
                            </w:r>
                          </w:p>
                        </w:tc>
                      </w:tr>
                      <w:tr w:rsidR="00CC40C4" w14:paraId="76241CEB" w14:textId="77777777" w:rsidTr="00CC40C4">
                        <w:tc>
                          <w:tcPr>
                            <w:tcW w:w="5000" w:type="pct"/>
                          </w:tcPr>
                          <w:p w14:paraId="401EBC21" w14:textId="77777777" w:rsidR="00CC40C4" w:rsidRDefault="00CC40C4" w:rsidP="00CC40C4">
                            <w:pPr>
                              <w:pStyle w:val="Parts"/>
                            </w:pPr>
                            <w:r>
                              <w:sym w:font="Wingdings" w:char="F0FC"/>
                            </w:r>
                            <w:r>
                              <w:t xml:space="preserve"> correct percentage</w:t>
                            </w:r>
                          </w:p>
                        </w:tc>
                      </w:tr>
                    </w:tbl>
                    <w:p w14:paraId="627668E4" w14:textId="77777777" w:rsidR="00CC40C4" w:rsidRDefault="00CC40C4" w:rsidP="00CC40C4">
                      <w:pPr>
                        <w:pStyle w:val="Part"/>
                      </w:pPr>
                    </w:p>
                  </w:txbxContent>
                </v:textbox>
              </v:shape>
            </w:pict>
          </mc:Fallback>
        </mc:AlternateContent>
      </w:r>
    </w:p>
    <w:p w14:paraId="0C3730AD" w14:textId="77777777" w:rsidR="00781E97" w:rsidRDefault="00781E97" w:rsidP="00CC40C4">
      <w:pPr>
        <w:pStyle w:val="Parta"/>
      </w:pPr>
    </w:p>
    <w:p w14:paraId="3C5316B1" w14:textId="77777777" w:rsidR="00781E97" w:rsidRDefault="00781E97" w:rsidP="00CC40C4">
      <w:pPr>
        <w:pStyle w:val="Parta"/>
      </w:pPr>
    </w:p>
    <w:p w14:paraId="5A9A66D5" w14:textId="77777777" w:rsidR="00781E97" w:rsidRDefault="00781E97" w:rsidP="00CC40C4">
      <w:pPr>
        <w:pStyle w:val="Parta"/>
      </w:pPr>
    </w:p>
    <w:p w14:paraId="7067CDBF" w14:textId="77777777" w:rsidR="00781E97" w:rsidRDefault="00781E97" w:rsidP="00CC40C4">
      <w:pPr>
        <w:pStyle w:val="Parta"/>
      </w:pPr>
    </w:p>
    <w:p w14:paraId="594D0675" w14:textId="77777777" w:rsidR="00781E97" w:rsidRDefault="00781E97" w:rsidP="00CC40C4">
      <w:pPr>
        <w:pStyle w:val="Parta"/>
      </w:pPr>
    </w:p>
    <w:p w14:paraId="7AFD89E5" w14:textId="77777777" w:rsidR="00781E97" w:rsidRDefault="00781E97" w:rsidP="00CC40C4">
      <w:pPr>
        <w:pStyle w:val="Parta"/>
      </w:pPr>
    </w:p>
    <w:p w14:paraId="6BA01CC3" w14:textId="77777777" w:rsidR="00781E97" w:rsidRDefault="00781E97" w:rsidP="00CC40C4">
      <w:pPr>
        <w:pStyle w:val="Parta"/>
      </w:pPr>
    </w:p>
    <w:p w14:paraId="787C475E" w14:textId="77777777" w:rsidR="00781E97" w:rsidRDefault="00781E97" w:rsidP="00CC40C4">
      <w:pPr>
        <w:pStyle w:val="Parta"/>
      </w:pPr>
      <w:r>
        <w:t>(c)</w:t>
      </w:r>
      <w:r>
        <w:tab/>
        <w:t xml:space="preserve">The young person plans to continue operating the account in this manner until it holds at least </w:t>
      </w:r>
      <m:oMath>
        <m:r>
          <w:rPr>
            <w:rFonts w:ascii="Cambria Math" w:hAnsi="Cambria Math"/>
          </w:rPr>
          <m:t>$500</m:t>
        </m:r>
      </m:oMath>
      <w:r>
        <w:t>. Comment on this plan.</w:t>
      </w:r>
      <w:r>
        <w:tab/>
        <w:t>(2 marks)</w:t>
      </w:r>
    </w:p>
    <w:p w14:paraId="52CADBF5" w14:textId="77777777" w:rsidR="00781E97" w:rsidRDefault="00781E97" w:rsidP="00CC40C4">
      <w:pPr>
        <w:pStyle w:val="Parta"/>
      </w:pPr>
      <w:r>
        <w:rPr>
          <w:noProof/>
          <w:lang w:eastAsia="en-AU"/>
        </w:rPr>
        <mc:AlternateContent>
          <mc:Choice Requires="wps">
            <w:drawing>
              <wp:anchor distT="0" distB="0" distL="114300" distR="114300" simplePos="0" relativeHeight="251687936" behindDoc="0" locked="0" layoutInCell="1" allowOverlap="1" wp14:anchorId="2FB9934D" wp14:editId="7D54CBB5">
                <wp:simplePos x="0" y="0"/>
                <wp:positionH relativeFrom="column">
                  <wp:posOffset>1337310</wp:posOffset>
                </wp:positionH>
                <wp:positionV relativeFrom="paragraph">
                  <wp:posOffset>147955</wp:posOffset>
                </wp:positionV>
                <wp:extent cx="3905250" cy="12700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9052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19"/>
                            </w:tblGrid>
                            <w:tr w:rsidR="00CC40C4" w14:paraId="7D2817CC" w14:textId="77777777" w:rsidTr="004A4688">
                              <w:trPr>
                                <w:trHeight w:hRule="exact" w:val="255"/>
                              </w:trPr>
                              <w:tc>
                                <w:tcPr>
                                  <w:tcW w:w="5000" w:type="pct"/>
                                  <w:shd w:val="clear" w:color="auto" w:fill="E7E6E6" w:themeFill="background2"/>
                                </w:tcPr>
                                <w:p w14:paraId="4B866045" w14:textId="77777777" w:rsidR="00CC40C4" w:rsidRPr="00992D52" w:rsidRDefault="00CC40C4" w:rsidP="00CC40C4">
                                  <w:pPr>
                                    <w:pStyle w:val="Part"/>
                                    <w:jc w:val="center"/>
                                    <w:rPr>
                                      <w:b/>
                                    </w:rPr>
                                  </w:pPr>
                                  <w:r w:rsidRPr="00992D52">
                                    <w:rPr>
                                      <w:b/>
                                    </w:rPr>
                                    <w:t>Solution</w:t>
                                  </w:r>
                                </w:p>
                              </w:tc>
                            </w:tr>
                            <w:tr w:rsidR="00CC40C4" w14:paraId="13D56288" w14:textId="77777777" w:rsidTr="00CC40C4">
                              <w:tc>
                                <w:tcPr>
                                  <w:tcW w:w="5000" w:type="pct"/>
                                </w:tcPr>
                                <w:p w14:paraId="0625DA0F" w14:textId="77777777" w:rsidR="00CC40C4" w:rsidRDefault="00CC40C4" w:rsidP="00CC40C4">
                                  <w:pPr>
                                    <w:pStyle w:val="Parts"/>
                                  </w:pPr>
                                  <w:r>
                                    <w:t xml:space="preserve">Not possible for the balance of this account to exceed </w:t>
                                  </w:r>
                                  <m:oMath>
                                    <m:r>
                                      <w:rPr>
                                        <w:rFonts w:ascii="Cambria Math" w:hAnsi="Cambria Math"/>
                                      </w:rPr>
                                      <m:t>$350</m:t>
                                    </m:r>
                                  </m:oMath>
                                  <w:r>
                                    <w:t xml:space="preserve"> (long term steady state) and so plan is not realistic.</w:t>
                                  </w:r>
                                </w:p>
                                <w:p w14:paraId="752B291E" w14:textId="77777777" w:rsidR="00CC40C4" w:rsidRDefault="00CC40C4" w:rsidP="00CC40C4">
                                  <w:pPr>
                                    <w:pStyle w:val="Parts"/>
                                  </w:pPr>
                                </w:p>
                              </w:tc>
                            </w:tr>
                            <w:tr w:rsidR="00CC40C4" w14:paraId="18EC6754" w14:textId="77777777" w:rsidTr="004A4688">
                              <w:trPr>
                                <w:trHeight w:hRule="exact" w:val="255"/>
                              </w:trPr>
                              <w:tc>
                                <w:tcPr>
                                  <w:tcW w:w="5000" w:type="pct"/>
                                  <w:shd w:val="clear" w:color="auto" w:fill="E7E6E6" w:themeFill="background2"/>
                                </w:tcPr>
                                <w:p w14:paraId="7C31ADFB" w14:textId="77777777" w:rsidR="00CC40C4" w:rsidRPr="00992D52" w:rsidRDefault="00CC40C4" w:rsidP="00CC40C4">
                                  <w:pPr>
                                    <w:pStyle w:val="Part"/>
                                    <w:jc w:val="center"/>
                                    <w:rPr>
                                      <w:b/>
                                    </w:rPr>
                                  </w:pPr>
                                  <w:r w:rsidRPr="00992D52">
                                    <w:rPr>
                                      <w:b/>
                                    </w:rPr>
                                    <w:t>Specific behaviours</w:t>
                                  </w:r>
                                </w:p>
                              </w:tc>
                            </w:tr>
                            <w:tr w:rsidR="00CC40C4" w14:paraId="0C83BE90" w14:textId="77777777" w:rsidTr="00CC40C4">
                              <w:tc>
                                <w:tcPr>
                                  <w:tcW w:w="5000" w:type="pct"/>
                                </w:tcPr>
                                <w:p w14:paraId="4044BFC8" w14:textId="36A04570" w:rsidR="00CC40C4" w:rsidRDefault="00CC40C4" w:rsidP="00CC40C4">
                                  <w:pPr>
                                    <w:pStyle w:val="Parts"/>
                                  </w:pPr>
                                  <w:r>
                                    <w:sym w:font="Wingdings" w:char="F0FC"/>
                                  </w:r>
                                  <w:r>
                                    <w:t xml:space="preserve"> </w:t>
                                  </w:r>
                                  <w:r w:rsidRPr="00F83D10">
                                    <w:rPr>
                                      <w:highlight w:val="yellow"/>
                                    </w:rPr>
                                    <w:t>states maximum account balance</w:t>
                                  </w:r>
                                </w:p>
                                <w:p w14:paraId="287E3353" w14:textId="77777777" w:rsidR="00CC40C4" w:rsidRDefault="00CC40C4" w:rsidP="00CC40C4">
                                  <w:pPr>
                                    <w:pStyle w:val="Parts"/>
                                  </w:pPr>
                                  <w:r>
                                    <w:rPr>
                                      <w:rFonts w:ascii="Wingdings" w:hAnsi="Wingdings"/>
                                    </w:rPr>
                                    <w:t></w:t>
                                  </w:r>
                                  <w:r>
                                    <w:t xml:space="preserve"> makes sensible comment</w:t>
                                  </w:r>
                                </w:p>
                              </w:tc>
                            </w:tr>
                          </w:tbl>
                          <w:p w14:paraId="353251C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9934D" id="Text Box 26" o:spid="_x0000_s1048" type="#_x0000_t202" style="position:absolute;left:0;text-align:left;margin-left:105.3pt;margin-top:11.65pt;width:307.5pt;height:10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oQgIAAL4EAAAOAAAAZHJzL2Uyb0RvYy54bWysVE2P2jAQvVfqf7B8LwFWS1tEWFFWVJXQ&#10;7kpQ7dk4DkRyPK5tSOiv77ND2HbbU7U5mPHMeD7evGF219aanZTzFZmcjwZDzpSRVFRmn/Pv29WH&#10;T5z5IEwhNBmV87Py/G7+/t2ssVM1pgPpQjmGIMZPG5vzQwh2mmVeHlQt/ICsMjCW5GoRcHX7rHCi&#10;QfRaZ+PhcJI15ArrSCrvob3vjHye4pelkuGxLL0KTOcctYV0unTu4pnNZ2K6d8IeKnkpQ/xHFbWo&#10;DJJeQ92LINjRVX+FqivpyFMZBpLqjMqykir1gG5Gw1fdbA7CqtQLwPH2CpN/u7Dy4fTkWFXkfDzh&#10;zIgaM9qqNrAv1DKogE9j/RRuGwvH0EKPOfd6D2Vsuy1dHX/REIMdSJ+v6MZoEsqbz8Pb8S1MErbR&#10;+OMQX4yTvTy3zoevimoWhZw7jC+hKk5rHzrX3iVm86SrYlVpnS5nv9SOnQQmDYIU1HCmhQ9Q5nyV&#10;vku2P55pw5qcT25Q2NuERDvaoKsIWwdPlEK7azuYxz12OyrOgNRRR0pv5apC22vU/CQcWAiosFnh&#10;EUepCVXSReLsQO7nv/TRH+SAlbMGrM65/3EUTgGKbwa0iSvQC64Xdr1gjvWSAN8IO2tlEvHABd2L&#10;paP6GQu3iFlgEkYiV85DLy5Dt1tYWKkWi+QEolsR1mZjZQwdUY5D3LbPwtnLpANI8kA938X01cA7&#10;3/jS0OIYqKwSGyKwHYoXvLEkiU+XhY5b+Ps9eb387cx/AQAA//8DAFBLAwQUAAYACAAAACEAJ9Su&#10;xN0AAAAKAQAADwAAAGRycy9kb3ducmV2LnhtbEyPQU/DMAyF70j8h8hI3Fi6VlRTaToxJKRpF0SB&#10;A7esMU1F41RJtpZ/j3eCm/3e0/Pneru4UZwxxMGTgvUqA4HUeTNQr+D97fluAyImTUaPnlDBD0bY&#10;NtdXta6Mn+kVz23qBZdQrLQCm9JUSRk7i07HlZ+Q2PvywenEa+ilCXrmcjfKPMtK6fRAfMHqCZ8s&#10;dt/tySnYvbTDbn8ofPkZ5H6yh1l+pF6p25vl8QFEwiX9heGCz+jQMNPRn8hEMSrI11nJUR6KAgQH&#10;Nvk9C0cWLopsavn/heYXAAD//wMAUEsBAi0AFAAGAAgAAAAhALaDOJL+AAAA4QEAABMAAAAAAAAA&#10;AAAAAAAAAAAAAFtDb250ZW50X1R5cGVzXS54bWxQSwECLQAUAAYACAAAACEAOP0h/9YAAACUAQAA&#10;CwAAAAAAAAAAAAAAAAAvAQAAX3JlbHMvLnJlbHNQSwECLQAUAAYACAAAACEAjPmlKEICAAC+BAAA&#10;DgAAAAAAAAAAAAAAAAAuAgAAZHJzL2Uyb0RvYy54bWxQSwECLQAUAAYACAAAACEAJ9Sux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119"/>
                      </w:tblGrid>
                      <w:tr w:rsidR="00CC40C4" w14:paraId="7D2817CC" w14:textId="77777777" w:rsidTr="004A4688">
                        <w:trPr>
                          <w:trHeight w:hRule="exact" w:val="255"/>
                        </w:trPr>
                        <w:tc>
                          <w:tcPr>
                            <w:tcW w:w="5000" w:type="pct"/>
                            <w:shd w:val="clear" w:color="auto" w:fill="E7E6E6" w:themeFill="background2"/>
                          </w:tcPr>
                          <w:p w14:paraId="4B866045" w14:textId="77777777" w:rsidR="00CC40C4" w:rsidRPr="00992D52" w:rsidRDefault="00CC40C4" w:rsidP="00CC40C4">
                            <w:pPr>
                              <w:pStyle w:val="Part"/>
                              <w:jc w:val="center"/>
                              <w:rPr>
                                <w:b/>
                              </w:rPr>
                            </w:pPr>
                            <w:r w:rsidRPr="00992D52">
                              <w:rPr>
                                <w:b/>
                              </w:rPr>
                              <w:t>Solution</w:t>
                            </w:r>
                          </w:p>
                        </w:tc>
                      </w:tr>
                      <w:tr w:rsidR="00CC40C4" w14:paraId="13D56288" w14:textId="77777777" w:rsidTr="00CC40C4">
                        <w:tc>
                          <w:tcPr>
                            <w:tcW w:w="5000" w:type="pct"/>
                          </w:tcPr>
                          <w:p w14:paraId="0625DA0F" w14:textId="77777777" w:rsidR="00CC40C4" w:rsidRDefault="00CC40C4" w:rsidP="00CC40C4">
                            <w:pPr>
                              <w:pStyle w:val="Parts"/>
                            </w:pPr>
                            <w:r>
                              <w:t xml:space="preserve">Not possible for the balance of this account to exceed </w:t>
                            </w:r>
                            <m:oMath>
                              <m:r>
                                <w:rPr>
                                  <w:rFonts w:ascii="Cambria Math" w:hAnsi="Cambria Math"/>
                                </w:rPr>
                                <m:t>$350</m:t>
                              </m:r>
                            </m:oMath>
                            <w:r>
                              <w:t xml:space="preserve"> (long term steady state) and so plan is not realistic.</w:t>
                            </w:r>
                          </w:p>
                          <w:p w14:paraId="752B291E" w14:textId="77777777" w:rsidR="00CC40C4" w:rsidRDefault="00CC40C4" w:rsidP="00CC40C4">
                            <w:pPr>
                              <w:pStyle w:val="Parts"/>
                            </w:pPr>
                          </w:p>
                        </w:tc>
                      </w:tr>
                      <w:tr w:rsidR="00CC40C4" w14:paraId="18EC6754" w14:textId="77777777" w:rsidTr="004A4688">
                        <w:trPr>
                          <w:trHeight w:hRule="exact" w:val="255"/>
                        </w:trPr>
                        <w:tc>
                          <w:tcPr>
                            <w:tcW w:w="5000" w:type="pct"/>
                            <w:shd w:val="clear" w:color="auto" w:fill="E7E6E6" w:themeFill="background2"/>
                          </w:tcPr>
                          <w:p w14:paraId="7C31ADFB" w14:textId="77777777" w:rsidR="00CC40C4" w:rsidRPr="00992D52" w:rsidRDefault="00CC40C4" w:rsidP="00CC40C4">
                            <w:pPr>
                              <w:pStyle w:val="Part"/>
                              <w:jc w:val="center"/>
                              <w:rPr>
                                <w:b/>
                              </w:rPr>
                            </w:pPr>
                            <w:r w:rsidRPr="00992D52">
                              <w:rPr>
                                <w:b/>
                              </w:rPr>
                              <w:t>Specific behaviours</w:t>
                            </w:r>
                          </w:p>
                        </w:tc>
                      </w:tr>
                      <w:tr w:rsidR="00CC40C4" w14:paraId="0C83BE90" w14:textId="77777777" w:rsidTr="00CC40C4">
                        <w:tc>
                          <w:tcPr>
                            <w:tcW w:w="5000" w:type="pct"/>
                          </w:tcPr>
                          <w:p w14:paraId="4044BFC8" w14:textId="36A04570" w:rsidR="00CC40C4" w:rsidRDefault="00CC40C4" w:rsidP="00CC40C4">
                            <w:pPr>
                              <w:pStyle w:val="Parts"/>
                            </w:pPr>
                            <w:r>
                              <w:sym w:font="Wingdings" w:char="F0FC"/>
                            </w:r>
                            <w:r>
                              <w:t xml:space="preserve"> </w:t>
                            </w:r>
                            <w:r w:rsidRPr="00F83D10">
                              <w:rPr>
                                <w:highlight w:val="yellow"/>
                              </w:rPr>
                              <w:t>states maximum account balance</w:t>
                            </w:r>
                          </w:p>
                          <w:p w14:paraId="287E3353" w14:textId="77777777" w:rsidR="00CC40C4" w:rsidRDefault="00CC40C4" w:rsidP="00CC40C4">
                            <w:pPr>
                              <w:pStyle w:val="Parts"/>
                            </w:pPr>
                            <w:r>
                              <w:rPr>
                                <w:rFonts w:ascii="Wingdings" w:hAnsi="Wingdings"/>
                              </w:rPr>
                              <w:t></w:t>
                            </w:r>
                            <w:r>
                              <w:t xml:space="preserve"> makes sensible comment</w:t>
                            </w:r>
                          </w:p>
                        </w:tc>
                      </w:tr>
                    </w:tbl>
                    <w:p w14:paraId="353251C3" w14:textId="77777777" w:rsidR="00CC40C4" w:rsidRDefault="00CC40C4" w:rsidP="00CC40C4">
                      <w:pPr>
                        <w:pStyle w:val="Part"/>
                      </w:pPr>
                    </w:p>
                  </w:txbxContent>
                </v:textbox>
              </v:shape>
            </w:pict>
          </mc:Fallback>
        </mc:AlternateContent>
      </w:r>
    </w:p>
    <w:p w14:paraId="10348B4E" w14:textId="185133D7" w:rsidR="00781E97" w:rsidRDefault="00781E97">
      <w:pPr>
        <w:spacing w:after="160" w:line="259" w:lineRule="auto"/>
        <w:contextualSpacing w:val="0"/>
        <w:rPr>
          <w:b/>
          <w:szCs w:val="24"/>
          <w:lang w:val="en-US"/>
        </w:rPr>
      </w:pPr>
      <w:r>
        <w:br w:type="page"/>
      </w:r>
      <w:commentRangeStart w:id="29"/>
      <w:commentRangeEnd w:id="29"/>
      <w:r w:rsidR="005815E1">
        <w:rPr>
          <w:rStyle w:val="CommentReference"/>
        </w:rPr>
        <w:commentReference w:id="29"/>
      </w:r>
    </w:p>
    <w:p w14:paraId="7E3E7EB7" w14:textId="1A03A15C" w:rsidR="00781E97" w:rsidRDefault="00781E97" w:rsidP="00781E97">
      <w:pPr>
        <w:pStyle w:val="QNum"/>
      </w:pPr>
      <w:r>
        <w:lastRenderedPageBreak/>
        <w:t>Question 15</w:t>
      </w:r>
      <w:r>
        <w:tab/>
        <w:t>(8 marks)</w:t>
      </w:r>
    </w:p>
    <w:p w14:paraId="78FCE0AF" w14:textId="77777777" w:rsidR="00781E97" w:rsidRDefault="00781E97" w:rsidP="00CC40C4">
      <w:pPr>
        <w:pStyle w:val="Part"/>
      </w:pPr>
      <w:r>
        <w:t xml:space="preserve">A delivery driver must leave depot </w:t>
      </w:r>
      <m:oMath>
        <m:r>
          <w:rPr>
            <w:rFonts w:ascii="Cambria Math" w:hAnsi="Cambria Math"/>
          </w:rPr>
          <m:t>D</m:t>
        </m:r>
      </m:oMath>
      <w:r>
        <w:rPr>
          <w:rFonts w:eastAsiaTheme="minorEastAsia"/>
        </w:rPr>
        <w:t xml:space="preserve"> at </w:t>
      </w:r>
      <m:oMath>
        <m:r>
          <w:rPr>
            <w:rFonts w:ascii="Cambria Math" w:eastAsiaTheme="minorEastAsia" w:hAnsi="Cambria Math"/>
          </w:rPr>
          <m:t>8:30</m:t>
        </m:r>
      </m:oMath>
      <w:r>
        <w:rPr>
          <w:rFonts w:eastAsiaTheme="minorEastAsia"/>
        </w:rPr>
        <w:t xml:space="preserve"> am</w:t>
      </w:r>
      <w:r>
        <w:t>, deliver packages to three schools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and then return to the depot. The table below shows the travel times between the various locations</w:t>
      </w:r>
      <w:r w:rsidRPr="00035548">
        <w:t xml:space="preserve"> </w:t>
      </w:r>
      <w:r>
        <w:t>in minutes.</w:t>
      </w:r>
    </w:p>
    <w:tbl>
      <w:tblPr>
        <w:tblStyle w:val="TableGrid"/>
        <w:tblpPr w:leftFromText="180" w:rightFromText="180" w:vertAnchor="text" w:horzAnchor="margin" w:tblpXSpec="center" w:tblpY="81"/>
        <w:tblW w:w="0" w:type="auto"/>
        <w:tblLook w:val="04A0" w:firstRow="1" w:lastRow="0" w:firstColumn="1" w:lastColumn="0" w:noHBand="0" w:noVBand="1"/>
      </w:tblPr>
      <w:tblGrid>
        <w:gridCol w:w="850"/>
        <w:gridCol w:w="850"/>
        <w:gridCol w:w="850"/>
        <w:gridCol w:w="850"/>
      </w:tblGrid>
      <w:tr w:rsidR="00781E97" w14:paraId="62D226AE" w14:textId="77777777" w:rsidTr="00CC40C4">
        <w:trPr>
          <w:trHeight w:val="283"/>
        </w:trPr>
        <w:tc>
          <w:tcPr>
            <w:tcW w:w="850" w:type="dxa"/>
            <w:vAlign w:val="center"/>
          </w:tcPr>
          <w:p w14:paraId="184492BC" w14:textId="77777777" w:rsidR="00781E97" w:rsidRPr="000D6D9F" w:rsidRDefault="00781E97" w:rsidP="00CC40C4">
            <w:pPr>
              <w:pStyle w:val="Part"/>
              <w:jc w:val="center"/>
              <w:rPr>
                <w:rFonts w:ascii="Cambria Math" w:hAnsi="Cambria Math"/>
                <w:oMath/>
              </w:rPr>
            </w:pPr>
          </w:p>
        </w:tc>
        <w:tc>
          <w:tcPr>
            <w:tcW w:w="850" w:type="dxa"/>
            <w:vAlign w:val="center"/>
          </w:tcPr>
          <w:p w14:paraId="19BE0533" w14:textId="77777777" w:rsidR="00781E97" w:rsidRPr="000D6D9F" w:rsidRDefault="00781E97" w:rsidP="00CC40C4">
            <w:pPr>
              <w:pStyle w:val="Part"/>
              <w:jc w:val="center"/>
              <w:rPr>
                <w:rFonts w:ascii="Cambria Math" w:hAnsi="Cambria Math"/>
                <w:oMath/>
              </w:rPr>
            </w:pPr>
            <m:oMathPara>
              <m:oMath>
                <m:r>
                  <w:rPr>
                    <w:rFonts w:ascii="Cambria Math" w:hAnsi="Cambria Math"/>
                  </w:rPr>
                  <m:t>A</m:t>
                </m:r>
              </m:oMath>
            </m:oMathPara>
          </w:p>
        </w:tc>
        <w:tc>
          <w:tcPr>
            <w:tcW w:w="850" w:type="dxa"/>
            <w:vAlign w:val="center"/>
          </w:tcPr>
          <w:p w14:paraId="29DA3345" w14:textId="77777777" w:rsidR="00781E97" w:rsidRPr="000D6D9F" w:rsidRDefault="00781E97" w:rsidP="00CC40C4">
            <w:pPr>
              <w:pStyle w:val="Part"/>
              <w:jc w:val="center"/>
              <w:rPr>
                <w:rFonts w:ascii="Cambria Math" w:hAnsi="Cambria Math"/>
                <w:oMath/>
              </w:rPr>
            </w:pPr>
            <m:oMathPara>
              <m:oMath>
                <m:r>
                  <w:rPr>
                    <w:rFonts w:ascii="Cambria Math" w:hAnsi="Cambria Math"/>
                  </w:rPr>
                  <m:t>B</m:t>
                </m:r>
              </m:oMath>
            </m:oMathPara>
          </w:p>
        </w:tc>
        <w:tc>
          <w:tcPr>
            <w:tcW w:w="850" w:type="dxa"/>
            <w:vAlign w:val="center"/>
          </w:tcPr>
          <w:p w14:paraId="32EDAB52" w14:textId="77777777" w:rsidR="00781E97" w:rsidRPr="000D6D9F" w:rsidRDefault="00781E97" w:rsidP="00CC40C4">
            <w:pPr>
              <w:pStyle w:val="Part"/>
              <w:jc w:val="center"/>
              <w:rPr>
                <w:rFonts w:ascii="Cambria Math" w:hAnsi="Cambria Math"/>
                <w:oMath/>
              </w:rPr>
            </w:pPr>
            <m:oMathPara>
              <m:oMath>
                <m:r>
                  <w:rPr>
                    <w:rFonts w:ascii="Cambria Math" w:hAnsi="Cambria Math"/>
                  </w:rPr>
                  <m:t>C</m:t>
                </m:r>
              </m:oMath>
            </m:oMathPara>
          </w:p>
        </w:tc>
      </w:tr>
      <w:tr w:rsidR="00781E97" w14:paraId="706063F3" w14:textId="77777777" w:rsidTr="00CC40C4">
        <w:trPr>
          <w:trHeight w:val="283"/>
        </w:trPr>
        <w:tc>
          <w:tcPr>
            <w:tcW w:w="850" w:type="dxa"/>
            <w:vAlign w:val="center"/>
          </w:tcPr>
          <w:p w14:paraId="3322BC66" w14:textId="77777777" w:rsidR="00781E97" w:rsidRPr="000D6D9F" w:rsidRDefault="00781E97" w:rsidP="00CC40C4">
            <w:pPr>
              <w:pStyle w:val="Part"/>
              <w:jc w:val="center"/>
              <w:rPr>
                <w:rFonts w:ascii="Cambria Math" w:hAnsi="Cambria Math"/>
                <w:oMath/>
              </w:rPr>
            </w:pPr>
            <m:oMathPara>
              <m:oMath>
                <m:r>
                  <w:rPr>
                    <w:rFonts w:ascii="Cambria Math" w:hAnsi="Cambria Math"/>
                  </w:rPr>
                  <m:t>D</m:t>
                </m:r>
              </m:oMath>
            </m:oMathPara>
          </w:p>
        </w:tc>
        <w:tc>
          <w:tcPr>
            <w:tcW w:w="850" w:type="dxa"/>
            <w:vAlign w:val="center"/>
          </w:tcPr>
          <w:p w14:paraId="56A27111" w14:textId="77777777" w:rsidR="00781E97" w:rsidRPr="000D6D9F" w:rsidRDefault="00781E97" w:rsidP="00CC40C4">
            <w:pPr>
              <w:pStyle w:val="Part"/>
              <w:jc w:val="center"/>
              <w:rPr>
                <w:rFonts w:ascii="Cambria Math" w:hAnsi="Cambria Math"/>
                <w:oMath/>
              </w:rPr>
            </w:pPr>
            <m:oMathPara>
              <m:oMath>
                <m:r>
                  <w:rPr>
                    <w:rFonts w:ascii="Cambria Math" w:hAnsi="Cambria Math"/>
                  </w:rPr>
                  <m:t>21</m:t>
                </m:r>
              </m:oMath>
            </m:oMathPara>
          </w:p>
        </w:tc>
        <w:tc>
          <w:tcPr>
            <w:tcW w:w="850" w:type="dxa"/>
            <w:vAlign w:val="center"/>
          </w:tcPr>
          <w:p w14:paraId="30D8751D" w14:textId="77777777" w:rsidR="00781E97" w:rsidRPr="000D6D9F" w:rsidRDefault="00781E97" w:rsidP="00CC40C4">
            <w:pPr>
              <w:pStyle w:val="Part"/>
              <w:jc w:val="center"/>
              <w:rPr>
                <w:rFonts w:ascii="Cambria Math" w:hAnsi="Cambria Math"/>
                <w:oMath/>
              </w:rPr>
            </w:pPr>
            <m:oMathPara>
              <m:oMath>
                <m:r>
                  <w:rPr>
                    <w:rFonts w:ascii="Cambria Math" w:eastAsiaTheme="minorEastAsia" w:hAnsi="Cambria Math"/>
                  </w:rPr>
                  <m:t>22</m:t>
                </m:r>
              </m:oMath>
            </m:oMathPara>
          </w:p>
        </w:tc>
        <w:tc>
          <w:tcPr>
            <w:tcW w:w="850" w:type="dxa"/>
            <w:vAlign w:val="center"/>
          </w:tcPr>
          <w:p w14:paraId="7B11AE80" w14:textId="77777777" w:rsidR="00781E97" w:rsidRPr="000D6D9F" w:rsidRDefault="00781E97" w:rsidP="00CC40C4">
            <w:pPr>
              <w:pStyle w:val="Part"/>
              <w:jc w:val="center"/>
              <w:rPr>
                <w:rFonts w:ascii="Cambria Math" w:hAnsi="Cambria Math"/>
                <w:oMath/>
              </w:rPr>
            </w:pPr>
            <m:oMathPara>
              <m:oMath>
                <m:r>
                  <w:rPr>
                    <w:rFonts w:ascii="Cambria Math" w:eastAsiaTheme="minorEastAsia" w:hAnsi="Cambria Math"/>
                  </w:rPr>
                  <m:t>24</m:t>
                </m:r>
              </m:oMath>
            </m:oMathPara>
          </w:p>
        </w:tc>
      </w:tr>
      <w:tr w:rsidR="00781E97" w14:paraId="0CD3EA28" w14:textId="77777777" w:rsidTr="00CC40C4">
        <w:trPr>
          <w:trHeight w:val="283"/>
        </w:trPr>
        <w:tc>
          <w:tcPr>
            <w:tcW w:w="850" w:type="dxa"/>
            <w:vAlign w:val="center"/>
          </w:tcPr>
          <w:p w14:paraId="3CE7606E" w14:textId="77777777" w:rsidR="00781E97" w:rsidRPr="000D6D9F" w:rsidRDefault="00781E97" w:rsidP="00CC40C4">
            <w:pPr>
              <w:pStyle w:val="Part"/>
              <w:jc w:val="center"/>
              <w:rPr>
                <w:rFonts w:ascii="Cambria Math" w:hAnsi="Cambria Math"/>
                <w:oMath/>
              </w:rPr>
            </w:pPr>
            <m:oMathPara>
              <m:oMath>
                <m:r>
                  <w:rPr>
                    <w:rFonts w:ascii="Cambria Math" w:hAnsi="Cambria Math"/>
                  </w:rPr>
                  <m:t>C</m:t>
                </m:r>
              </m:oMath>
            </m:oMathPara>
          </w:p>
        </w:tc>
        <w:tc>
          <w:tcPr>
            <w:tcW w:w="850" w:type="dxa"/>
            <w:vAlign w:val="center"/>
          </w:tcPr>
          <w:p w14:paraId="136B3F3E" w14:textId="77777777" w:rsidR="00781E97" w:rsidRPr="000D6D9F" w:rsidRDefault="00781E97" w:rsidP="00CC40C4">
            <w:pPr>
              <w:pStyle w:val="Part"/>
              <w:jc w:val="center"/>
              <w:rPr>
                <w:rFonts w:ascii="Cambria Math" w:hAnsi="Cambria Math"/>
                <w:oMath/>
              </w:rPr>
            </w:pPr>
            <m:oMathPara>
              <m:oMath>
                <m:r>
                  <w:rPr>
                    <w:rFonts w:ascii="Cambria Math" w:hAnsi="Cambria Math"/>
                  </w:rPr>
                  <m:t>23</m:t>
                </m:r>
              </m:oMath>
            </m:oMathPara>
          </w:p>
        </w:tc>
        <w:tc>
          <w:tcPr>
            <w:tcW w:w="850" w:type="dxa"/>
            <w:vAlign w:val="center"/>
          </w:tcPr>
          <w:p w14:paraId="1465FADA" w14:textId="77777777" w:rsidR="00781E97" w:rsidRPr="000D6D9F" w:rsidRDefault="00781E97" w:rsidP="00CC40C4">
            <w:pPr>
              <w:pStyle w:val="Part"/>
              <w:jc w:val="center"/>
              <w:rPr>
                <w:rFonts w:ascii="Cambria Math" w:hAnsi="Cambria Math"/>
                <w:oMath/>
              </w:rPr>
            </w:pPr>
            <m:oMathPara>
              <m:oMath>
                <m:r>
                  <w:rPr>
                    <w:rFonts w:ascii="Cambria Math" w:hAnsi="Cambria Math"/>
                  </w:rPr>
                  <m:t>26</m:t>
                </m:r>
              </m:oMath>
            </m:oMathPara>
          </w:p>
        </w:tc>
        <w:tc>
          <w:tcPr>
            <w:tcW w:w="850" w:type="dxa"/>
            <w:vAlign w:val="center"/>
          </w:tcPr>
          <w:p w14:paraId="2755420E" w14:textId="77777777" w:rsidR="00781E97" w:rsidRPr="000D6D9F" w:rsidRDefault="00781E97" w:rsidP="00CC40C4">
            <w:pPr>
              <w:pStyle w:val="Part"/>
              <w:jc w:val="center"/>
              <w:rPr>
                <w:rFonts w:ascii="Cambria Math" w:hAnsi="Cambria Math"/>
                <w:oMath/>
              </w:rPr>
            </w:pPr>
          </w:p>
        </w:tc>
      </w:tr>
      <w:tr w:rsidR="00781E97" w14:paraId="1EDAACE1" w14:textId="77777777" w:rsidTr="00CC40C4">
        <w:trPr>
          <w:trHeight w:val="283"/>
        </w:trPr>
        <w:tc>
          <w:tcPr>
            <w:tcW w:w="850" w:type="dxa"/>
            <w:vAlign w:val="center"/>
          </w:tcPr>
          <w:p w14:paraId="38CAB68E" w14:textId="77777777" w:rsidR="00781E97" w:rsidRPr="000D6D9F" w:rsidRDefault="00781E97" w:rsidP="00CC40C4">
            <w:pPr>
              <w:pStyle w:val="Part"/>
              <w:jc w:val="center"/>
              <w:rPr>
                <w:rFonts w:ascii="Cambria Math" w:hAnsi="Cambria Math"/>
                <w:oMath/>
              </w:rPr>
            </w:pPr>
            <m:oMathPara>
              <m:oMath>
                <m:r>
                  <w:rPr>
                    <w:rFonts w:ascii="Cambria Math" w:hAnsi="Cambria Math"/>
                  </w:rPr>
                  <m:t>B</m:t>
                </m:r>
              </m:oMath>
            </m:oMathPara>
          </w:p>
        </w:tc>
        <w:tc>
          <w:tcPr>
            <w:tcW w:w="850" w:type="dxa"/>
            <w:vAlign w:val="center"/>
          </w:tcPr>
          <w:p w14:paraId="53CA3E00" w14:textId="77777777" w:rsidR="00781E97" w:rsidRPr="000D6D9F" w:rsidRDefault="00781E97" w:rsidP="00CC40C4">
            <w:pPr>
              <w:pStyle w:val="Part"/>
              <w:jc w:val="center"/>
              <w:rPr>
                <w:rFonts w:ascii="Cambria Math" w:hAnsi="Cambria Math"/>
                <w:oMath/>
              </w:rPr>
            </w:pPr>
            <m:oMathPara>
              <m:oMath>
                <m:r>
                  <w:rPr>
                    <w:rFonts w:ascii="Cambria Math" w:hAnsi="Cambria Math"/>
                  </w:rPr>
                  <m:t>25</m:t>
                </m:r>
              </m:oMath>
            </m:oMathPara>
          </w:p>
        </w:tc>
        <w:tc>
          <w:tcPr>
            <w:tcW w:w="850" w:type="dxa"/>
            <w:vAlign w:val="center"/>
          </w:tcPr>
          <w:p w14:paraId="10B96CBB" w14:textId="77777777" w:rsidR="00781E97" w:rsidRPr="000D6D9F" w:rsidRDefault="00781E97" w:rsidP="00CC40C4">
            <w:pPr>
              <w:pStyle w:val="Part"/>
              <w:jc w:val="center"/>
              <w:rPr>
                <w:rFonts w:ascii="Cambria Math" w:hAnsi="Cambria Math"/>
                <w:oMath/>
              </w:rPr>
            </w:pPr>
          </w:p>
        </w:tc>
        <w:tc>
          <w:tcPr>
            <w:tcW w:w="850" w:type="dxa"/>
            <w:vAlign w:val="center"/>
          </w:tcPr>
          <w:p w14:paraId="348CF689" w14:textId="77777777" w:rsidR="00781E97" w:rsidRPr="000D6D9F" w:rsidRDefault="00781E97" w:rsidP="00CC40C4">
            <w:pPr>
              <w:pStyle w:val="Part"/>
              <w:jc w:val="center"/>
              <w:rPr>
                <w:rFonts w:ascii="Cambria Math" w:hAnsi="Cambria Math"/>
                <w:oMath/>
              </w:rPr>
            </w:pPr>
          </w:p>
        </w:tc>
      </w:tr>
    </w:tbl>
    <w:p w14:paraId="4626F5AD" w14:textId="77777777" w:rsidR="00781E97" w:rsidRDefault="00781E97" w:rsidP="00CC40C4">
      <w:pPr>
        <w:pStyle w:val="Part"/>
      </w:pPr>
    </w:p>
    <w:p w14:paraId="5FABC1B1" w14:textId="77777777" w:rsidR="00781E97" w:rsidRDefault="00781E97" w:rsidP="00CC40C4">
      <w:pPr>
        <w:pStyle w:val="Part"/>
      </w:pPr>
    </w:p>
    <w:p w14:paraId="5B3286F4" w14:textId="77777777" w:rsidR="00781E97" w:rsidRDefault="00781E97" w:rsidP="00CC40C4">
      <w:pPr>
        <w:pStyle w:val="Part"/>
      </w:pPr>
    </w:p>
    <w:p w14:paraId="3C702ECF" w14:textId="77777777" w:rsidR="00781E97" w:rsidRDefault="00781E97" w:rsidP="00CC40C4">
      <w:pPr>
        <w:pStyle w:val="Part"/>
      </w:pPr>
    </w:p>
    <w:p w14:paraId="36C091D1" w14:textId="77777777" w:rsidR="00781E97" w:rsidRDefault="00781E97" w:rsidP="00CC40C4">
      <w:pPr>
        <w:pStyle w:val="Part"/>
      </w:pPr>
    </w:p>
    <w:p w14:paraId="14A6D7DE" w14:textId="77777777" w:rsidR="00781E97" w:rsidRDefault="00781E97" w:rsidP="00CC40C4">
      <w:pPr>
        <w:pStyle w:val="Part"/>
      </w:pPr>
    </w:p>
    <w:p w14:paraId="5FB42A6D" w14:textId="77777777" w:rsidR="00781E97" w:rsidRDefault="00781E97" w:rsidP="00CC40C4">
      <w:pPr>
        <w:pStyle w:val="Parta"/>
      </w:pPr>
      <w:r>
        <w:t xml:space="preserve"> (a)</w:t>
      </w:r>
      <w:r>
        <w:tab/>
        <w:t>Construct a weighted graph to represent this information.</w:t>
      </w:r>
      <w:r>
        <w:tab/>
        <w:t>(3 marks)</w:t>
      </w:r>
    </w:p>
    <w:p w14:paraId="1DCC7C14" w14:textId="77777777" w:rsidR="00781E97" w:rsidRDefault="00781E97" w:rsidP="00CC40C4">
      <w:pPr>
        <w:pStyle w:val="Parta"/>
      </w:pPr>
      <w:r>
        <w:rPr>
          <w:noProof/>
          <w:lang w:eastAsia="en-AU"/>
        </w:rPr>
        <mc:AlternateContent>
          <mc:Choice Requires="wps">
            <w:drawing>
              <wp:anchor distT="0" distB="0" distL="114300" distR="114300" simplePos="0" relativeHeight="251689984" behindDoc="0" locked="0" layoutInCell="1" allowOverlap="1" wp14:anchorId="2C822562" wp14:editId="17E0FEA4">
                <wp:simplePos x="0" y="0"/>
                <wp:positionH relativeFrom="column">
                  <wp:posOffset>1286510</wp:posOffset>
                </wp:positionH>
                <wp:positionV relativeFrom="paragraph">
                  <wp:posOffset>74930</wp:posOffset>
                </wp:positionV>
                <wp:extent cx="3175000" cy="26352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31750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1"/>
                            </w:tblGrid>
                            <w:tr w:rsidR="00CC40C4" w14:paraId="017CBB6E" w14:textId="77777777" w:rsidTr="004A4688">
                              <w:trPr>
                                <w:trHeight w:hRule="exact" w:val="255"/>
                              </w:trPr>
                              <w:tc>
                                <w:tcPr>
                                  <w:tcW w:w="5000" w:type="pct"/>
                                  <w:shd w:val="clear" w:color="auto" w:fill="E7E6E6" w:themeFill="background2"/>
                                </w:tcPr>
                                <w:p w14:paraId="0B597225" w14:textId="77777777" w:rsidR="00CC40C4" w:rsidRPr="00992D52" w:rsidRDefault="00CC40C4" w:rsidP="00CC40C4">
                                  <w:pPr>
                                    <w:pStyle w:val="Part"/>
                                    <w:jc w:val="center"/>
                                    <w:rPr>
                                      <w:b/>
                                    </w:rPr>
                                  </w:pPr>
                                  <w:r w:rsidRPr="00992D52">
                                    <w:rPr>
                                      <w:b/>
                                    </w:rPr>
                                    <w:t>Solution</w:t>
                                  </w:r>
                                </w:p>
                              </w:tc>
                            </w:tr>
                            <w:tr w:rsidR="00CC40C4" w14:paraId="2DE68DC7" w14:textId="77777777" w:rsidTr="00CC40C4">
                              <w:tc>
                                <w:tcPr>
                                  <w:tcW w:w="5000" w:type="pct"/>
                                </w:tcPr>
                                <w:p w14:paraId="292F111A" w14:textId="77777777" w:rsidR="00CC40C4" w:rsidRDefault="00CC40C4" w:rsidP="00CC40C4">
                                  <w:pPr>
                                    <w:pStyle w:val="Parts"/>
                                    <w:jc w:val="center"/>
                                  </w:pPr>
                                  <w:r>
                                    <w:rPr>
                                      <w:noProof/>
                                    </w:rPr>
                                    <w:drawing>
                                      <wp:inline distT="0" distB="0" distL="0" distR="0" wp14:anchorId="655F0861" wp14:editId="09D162E8">
                                        <wp:extent cx="1603251" cy="154229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3251" cy="1542291"/>
                                                </a:xfrm>
                                                <a:prstGeom prst="rect">
                                                  <a:avLst/>
                                                </a:prstGeom>
                                              </pic:spPr>
                                            </pic:pic>
                                          </a:graphicData>
                                        </a:graphic>
                                      </wp:inline>
                                    </w:drawing>
                                  </w:r>
                                </w:p>
                                <w:p w14:paraId="0DAFD762" w14:textId="77777777" w:rsidR="00CC40C4" w:rsidRDefault="00CC40C4" w:rsidP="00CC40C4">
                                  <w:pPr>
                                    <w:pStyle w:val="Parts"/>
                                    <w:jc w:val="center"/>
                                  </w:pPr>
                                  <w:r w:rsidRPr="00221D0F">
                                    <w:t>(example solution)</w:t>
                                  </w:r>
                                </w:p>
                              </w:tc>
                            </w:tr>
                            <w:tr w:rsidR="00CC40C4" w14:paraId="3E6DF6AC" w14:textId="77777777" w:rsidTr="004A4688">
                              <w:trPr>
                                <w:trHeight w:hRule="exact" w:val="255"/>
                              </w:trPr>
                              <w:tc>
                                <w:tcPr>
                                  <w:tcW w:w="5000" w:type="pct"/>
                                  <w:shd w:val="clear" w:color="auto" w:fill="E7E6E6" w:themeFill="background2"/>
                                </w:tcPr>
                                <w:p w14:paraId="00D9CBD9" w14:textId="77777777" w:rsidR="00CC40C4" w:rsidRPr="00992D52" w:rsidRDefault="00CC40C4" w:rsidP="00CC40C4">
                                  <w:pPr>
                                    <w:pStyle w:val="Part"/>
                                    <w:jc w:val="center"/>
                                    <w:rPr>
                                      <w:b/>
                                    </w:rPr>
                                  </w:pPr>
                                  <w:r w:rsidRPr="00992D52">
                                    <w:rPr>
                                      <w:b/>
                                    </w:rPr>
                                    <w:t>Specific behaviours</w:t>
                                  </w:r>
                                </w:p>
                              </w:tc>
                            </w:tr>
                            <w:tr w:rsidR="00CC40C4" w14:paraId="36DD56DA" w14:textId="77777777" w:rsidTr="00CC40C4">
                              <w:tc>
                                <w:tcPr>
                                  <w:tcW w:w="5000" w:type="pct"/>
                                </w:tcPr>
                                <w:p w14:paraId="1B9CF479" w14:textId="77777777" w:rsidR="00CC40C4" w:rsidRDefault="00CC40C4" w:rsidP="00CC40C4">
                                  <w:pPr>
                                    <w:pStyle w:val="Parts"/>
                                  </w:pPr>
                                  <w:r>
                                    <w:sym w:font="Wingdings" w:char="F0FC"/>
                                  </w:r>
                                  <w:r>
                                    <w:t xml:space="preserve"> four labelled vertices</w:t>
                                  </w:r>
                                </w:p>
                                <w:p w14:paraId="6F5B9454" w14:textId="77777777" w:rsidR="00CC40C4" w:rsidRDefault="00CC40C4" w:rsidP="00CC40C4">
                                  <w:pPr>
                                    <w:pStyle w:val="Parts"/>
                                  </w:pPr>
                                  <w:r>
                                    <w:rPr>
                                      <w:rFonts w:ascii="Wingdings" w:hAnsi="Wingdings"/>
                                    </w:rPr>
                                    <w:t></w:t>
                                  </w:r>
                                  <w:r>
                                    <w:t xml:space="preserve"> six edges</w:t>
                                  </w:r>
                                </w:p>
                                <w:p w14:paraId="27565A92" w14:textId="77777777" w:rsidR="00CC40C4" w:rsidRDefault="00CC40C4" w:rsidP="00CC40C4">
                                  <w:pPr>
                                    <w:pStyle w:val="Parts"/>
                                  </w:pPr>
                                  <w:r>
                                    <w:rPr>
                                      <w:rFonts w:ascii="Wingdings" w:hAnsi="Wingdings"/>
                                    </w:rPr>
                                    <w:t></w:t>
                                  </w:r>
                                  <w:r>
                                    <w:t xml:space="preserve"> correct weights</w:t>
                                  </w:r>
                                </w:p>
                              </w:tc>
                            </w:tr>
                          </w:tbl>
                          <w:p w14:paraId="6459AB6E"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2562" id="Text Box 27" o:spid="_x0000_s1049" type="#_x0000_t202" style="position:absolute;left:0;text-align:left;margin-left:101.3pt;margin-top:5.9pt;width:250pt;height:2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ehSQIAAL4EAAAOAAAAZHJzL2Uyb0RvYy54bWysVE1v2zAMvQ/YfxB0X+0kSDsEcYosRYYB&#10;RVugGXpWZDkxIIuapMTOfv2e5Lhf26lYDgpFUvx4fPT8ums0OyrnazIFH13knCkjqazNruA/N+sv&#10;XznzQZhSaDKq4Cfl+fXi86d5a2dqTHvSpXIMQYyftbbg+xDsLMu83KtG+AuyysBYkWtEwNXtstKJ&#10;FtEbnY3z/DJryZXWkVTeQ3vTG/kixa8qJcN9VXkVmC44agvpdOncxjNbzMVs54Td1/JchvhAFY2o&#10;DZI+h7oRQbCDq/8K1dTSkacqXEhqMqqqWqrUA7oZ5e+6edwLq1IvAMfbZ5j8/wsr744PjtVlwcdX&#10;nBnRYEYb1QX2jToGFfBprZ/B7dHCMXTQY86D3kMZ2+4q18R/NMRgB9KnZ3RjNAnlZHQ1zXOYJGzj&#10;y8l0PE34Zy/PrfPhu6KGRaHgDuNLqIrjrQ8oBa6DS8zmSdflutY6XU5+pR07CkwaBCmp5UwLH6As&#10;+Dr9YtUI8eaZNqwtOKrJU6Y3Nv+RkEigDfJE2Hp4ohS6bdfDPBmw21J5AqSOelJ6K9c12r5FzQ/C&#10;gYWACpsV7nFUmlAlnSXO9uR+/0sf/UEOWDlrweqC+18H4RSg+GFAm7gCg+AGYTsI5tCsCPCNsLNW&#10;JhEPXNCDWDlqnrBwy5gFJmEkchU8DOIq9LuFhZVquUxOILoV4dY8WhlDx1nFIW66J+HsedIBJLmj&#10;ge9i9m7gvW98aWh5CFTViQ0R2B7FM95YkjTh80LHLXx9T14vn53FHwAAAP//AwBQSwMEFAAGAAgA&#10;AAAhAKWZ2+HeAAAACgEAAA8AAABkcnMvZG93bnJldi54bWxMj8FOwzAQRO9I/IO1SNyo04BClcap&#10;KBJS1QsiwIGbG2/jiHgd2W4T/p6FCxx35ml2ptrMbhBnDLH3pGC5yEAgtd701Cl4e326WYGISZPR&#10;gydU8IURNvXlRaVL4yd6wXOTOsEhFEutwKY0llLG1qLTceFHJPaOPjid+AydNEFPHO4GmWdZIZ3u&#10;iT9YPeKjxfazOTkF2+em3+72t774CHI32v0k31On1PXV/LAGkXBOfzD81OfqUHOngz+RiWJQkGd5&#10;wSgbS57AwP2vcFBwlxcrkHUl/0+ovwEAAP//AwBQSwECLQAUAAYACAAAACEAtoM4kv4AAADhAQAA&#10;EwAAAAAAAAAAAAAAAAAAAAAAW0NvbnRlbnRfVHlwZXNdLnhtbFBLAQItABQABgAIAAAAIQA4/SH/&#10;1gAAAJQBAAALAAAAAAAAAAAAAAAAAC8BAABfcmVscy8ucmVsc1BLAQItABQABgAIAAAAIQCqhXeh&#10;SQIAAL4EAAAOAAAAAAAAAAAAAAAAAC4CAABkcnMvZTJvRG9jLnhtbFBLAQItABQABgAIAAAAIQCl&#10;mdvh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971"/>
                      </w:tblGrid>
                      <w:tr w:rsidR="00CC40C4" w14:paraId="017CBB6E" w14:textId="77777777" w:rsidTr="004A4688">
                        <w:trPr>
                          <w:trHeight w:hRule="exact" w:val="255"/>
                        </w:trPr>
                        <w:tc>
                          <w:tcPr>
                            <w:tcW w:w="5000" w:type="pct"/>
                            <w:shd w:val="clear" w:color="auto" w:fill="E7E6E6" w:themeFill="background2"/>
                          </w:tcPr>
                          <w:p w14:paraId="0B597225" w14:textId="77777777" w:rsidR="00CC40C4" w:rsidRPr="00992D52" w:rsidRDefault="00CC40C4" w:rsidP="00CC40C4">
                            <w:pPr>
                              <w:pStyle w:val="Part"/>
                              <w:jc w:val="center"/>
                              <w:rPr>
                                <w:b/>
                              </w:rPr>
                            </w:pPr>
                            <w:r w:rsidRPr="00992D52">
                              <w:rPr>
                                <w:b/>
                              </w:rPr>
                              <w:t>Solution</w:t>
                            </w:r>
                          </w:p>
                        </w:tc>
                      </w:tr>
                      <w:tr w:rsidR="00CC40C4" w14:paraId="2DE68DC7" w14:textId="77777777" w:rsidTr="00CC40C4">
                        <w:tc>
                          <w:tcPr>
                            <w:tcW w:w="5000" w:type="pct"/>
                          </w:tcPr>
                          <w:p w14:paraId="292F111A" w14:textId="77777777" w:rsidR="00CC40C4" w:rsidRDefault="00CC40C4" w:rsidP="00CC40C4">
                            <w:pPr>
                              <w:pStyle w:val="Parts"/>
                              <w:jc w:val="center"/>
                            </w:pPr>
                            <w:r>
                              <w:rPr>
                                <w:noProof/>
                              </w:rPr>
                              <w:drawing>
                                <wp:inline distT="0" distB="0" distL="0" distR="0" wp14:anchorId="655F0861" wp14:editId="09D162E8">
                                  <wp:extent cx="1603251" cy="1542291"/>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3251" cy="1542291"/>
                                          </a:xfrm>
                                          <a:prstGeom prst="rect">
                                            <a:avLst/>
                                          </a:prstGeom>
                                        </pic:spPr>
                                      </pic:pic>
                                    </a:graphicData>
                                  </a:graphic>
                                </wp:inline>
                              </w:drawing>
                            </w:r>
                          </w:p>
                          <w:p w14:paraId="0DAFD762" w14:textId="77777777" w:rsidR="00CC40C4" w:rsidRDefault="00CC40C4" w:rsidP="00CC40C4">
                            <w:pPr>
                              <w:pStyle w:val="Parts"/>
                              <w:jc w:val="center"/>
                            </w:pPr>
                            <w:r w:rsidRPr="00221D0F">
                              <w:t>(example solution)</w:t>
                            </w:r>
                          </w:p>
                        </w:tc>
                      </w:tr>
                      <w:tr w:rsidR="00CC40C4" w14:paraId="3E6DF6AC" w14:textId="77777777" w:rsidTr="004A4688">
                        <w:trPr>
                          <w:trHeight w:hRule="exact" w:val="255"/>
                        </w:trPr>
                        <w:tc>
                          <w:tcPr>
                            <w:tcW w:w="5000" w:type="pct"/>
                            <w:shd w:val="clear" w:color="auto" w:fill="E7E6E6" w:themeFill="background2"/>
                          </w:tcPr>
                          <w:p w14:paraId="00D9CBD9" w14:textId="77777777" w:rsidR="00CC40C4" w:rsidRPr="00992D52" w:rsidRDefault="00CC40C4" w:rsidP="00CC40C4">
                            <w:pPr>
                              <w:pStyle w:val="Part"/>
                              <w:jc w:val="center"/>
                              <w:rPr>
                                <w:b/>
                              </w:rPr>
                            </w:pPr>
                            <w:r w:rsidRPr="00992D52">
                              <w:rPr>
                                <w:b/>
                              </w:rPr>
                              <w:t>Specific behaviours</w:t>
                            </w:r>
                          </w:p>
                        </w:tc>
                      </w:tr>
                      <w:tr w:rsidR="00CC40C4" w14:paraId="36DD56DA" w14:textId="77777777" w:rsidTr="00CC40C4">
                        <w:tc>
                          <w:tcPr>
                            <w:tcW w:w="5000" w:type="pct"/>
                          </w:tcPr>
                          <w:p w14:paraId="1B9CF479" w14:textId="77777777" w:rsidR="00CC40C4" w:rsidRDefault="00CC40C4" w:rsidP="00CC40C4">
                            <w:pPr>
                              <w:pStyle w:val="Parts"/>
                            </w:pPr>
                            <w:r>
                              <w:sym w:font="Wingdings" w:char="F0FC"/>
                            </w:r>
                            <w:r>
                              <w:t xml:space="preserve"> four labelled vertices</w:t>
                            </w:r>
                          </w:p>
                          <w:p w14:paraId="6F5B9454" w14:textId="77777777" w:rsidR="00CC40C4" w:rsidRDefault="00CC40C4" w:rsidP="00CC40C4">
                            <w:pPr>
                              <w:pStyle w:val="Parts"/>
                            </w:pPr>
                            <w:r>
                              <w:rPr>
                                <w:rFonts w:ascii="Wingdings" w:hAnsi="Wingdings"/>
                              </w:rPr>
                              <w:t></w:t>
                            </w:r>
                            <w:r>
                              <w:t xml:space="preserve"> six edges</w:t>
                            </w:r>
                          </w:p>
                          <w:p w14:paraId="27565A92" w14:textId="77777777" w:rsidR="00CC40C4" w:rsidRDefault="00CC40C4" w:rsidP="00CC40C4">
                            <w:pPr>
                              <w:pStyle w:val="Parts"/>
                            </w:pPr>
                            <w:r>
                              <w:rPr>
                                <w:rFonts w:ascii="Wingdings" w:hAnsi="Wingdings"/>
                              </w:rPr>
                              <w:t></w:t>
                            </w:r>
                            <w:r>
                              <w:t xml:space="preserve"> correct weights</w:t>
                            </w:r>
                          </w:p>
                        </w:tc>
                      </w:tr>
                    </w:tbl>
                    <w:p w14:paraId="6459AB6E" w14:textId="77777777" w:rsidR="00CC40C4" w:rsidRDefault="00CC40C4" w:rsidP="00CC40C4">
                      <w:pPr>
                        <w:pStyle w:val="Part"/>
                      </w:pPr>
                    </w:p>
                  </w:txbxContent>
                </v:textbox>
              </v:shape>
            </w:pict>
          </mc:Fallback>
        </mc:AlternateContent>
      </w:r>
    </w:p>
    <w:p w14:paraId="48C0D4FF" w14:textId="77777777" w:rsidR="00781E97" w:rsidRDefault="00781E97" w:rsidP="00CC40C4">
      <w:pPr>
        <w:pStyle w:val="Parta"/>
      </w:pPr>
    </w:p>
    <w:p w14:paraId="28B80A4A" w14:textId="77777777" w:rsidR="00781E97" w:rsidRDefault="00781E97" w:rsidP="00CC40C4">
      <w:pPr>
        <w:pStyle w:val="Parta"/>
      </w:pPr>
    </w:p>
    <w:p w14:paraId="376F6F95" w14:textId="77777777" w:rsidR="00781E97" w:rsidRDefault="00781E97" w:rsidP="00CC40C4">
      <w:pPr>
        <w:pStyle w:val="Parta"/>
      </w:pPr>
    </w:p>
    <w:p w14:paraId="49187188" w14:textId="77777777" w:rsidR="00781E97" w:rsidRDefault="00781E97" w:rsidP="00CC40C4">
      <w:pPr>
        <w:pStyle w:val="Parta"/>
      </w:pPr>
    </w:p>
    <w:p w14:paraId="49C85668" w14:textId="77777777" w:rsidR="00781E97" w:rsidRDefault="00781E97" w:rsidP="00CC40C4">
      <w:pPr>
        <w:pStyle w:val="Parta"/>
      </w:pPr>
    </w:p>
    <w:p w14:paraId="25A7B21E" w14:textId="77777777" w:rsidR="00781E97" w:rsidRDefault="00781E97" w:rsidP="00CC40C4">
      <w:pPr>
        <w:pStyle w:val="Parta"/>
      </w:pPr>
    </w:p>
    <w:p w14:paraId="2D68F6AD" w14:textId="77777777" w:rsidR="00781E97" w:rsidRDefault="00781E97" w:rsidP="00CC40C4">
      <w:pPr>
        <w:pStyle w:val="Parta"/>
      </w:pPr>
    </w:p>
    <w:p w14:paraId="2ECC1328" w14:textId="77777777" w:rsidR="00781E97" w:rsidRDefault="00781E97" w:rsidP="00CC40C4">
      <w:pPr>
        <w:pStyle w:val="Parta"/>
      </w:pPr>
    </w:p>
    <w:p w14:paraId="6607A3DF" w14:textId="77777777" w:rsidR="00781E97" w:rsidRDefault="00781E97" w:rsidP="00CC40C4">
      <w:pPr>
        <w:pStyle w:val="Parta"/>
      </w:pPr>
    </w:p>
    <w:p w14:paraId="4E2680A5" w14:textId="77777777" w:rsidR="00781E97" w:rsidRDefault="00781E97" w:rsidP="00CC40C4">
      <w:pPr>
        <w:pStyle w:val="Parta"/>
      </w:pPr>
    </w:p>
    <w:p w14:paraId="36222397" w14:textId="77777777" w:rsidR="00781E97" w:rsidRDefault="00781E97" w:rsidP="00CC40C4">
      <w:pPr>
        <w:pStyle w:val="Parta"/>
      </w:pPr>
    </w:p>
    <w:p w14:paraId="56BC360A" w14:textId="77777777" w:rsidR="00781E97" w:rsidRDefault="00781E97" w:rsidP="00CC40C4">
      <w:pPr>
        <w:pStyle w:val="Parta"/>
      </w:pPr>
    </w:p>
    <w:p w14:paraId="0D7203D7" w14:textId="77777777" w:rsidR="00781E97" w:rsidRDefault="00781E97" w:rsidP="00CC40C4">
      <w:pPr>
        <w:pStyle w:val="Parta"/>
      </w:pPr>
    </w:p>
    <w:p w14:paraId="6A09F94A" w14:textId="77777777" w:rsidR="00781E97" w:rsidRDefault="00781E97" w:rsidP="00CC40C4">
      <w:pPr>
        <w:pStyle w:val="Parta"/>
      </w:pPr>
    </w:p>
    <w:p w14:paraId="1BAD6FD7" w14:textId="77777777" w:rsidR="00781E97" w:rsidRDefault="00781E97" w:rsidP="00CC40C4">
      <w:pPr>
        <w:pStyle w:val="Parta"/>
      </w:pPr>
    </w:p>
    <w:p w14:paraId="67A84A6B" w14:textId="77777777" w:rsidR="00781E97" w:rsidRDefault="00781E97" w:rsidP="00CC40C4">
      <w:pPr>
        <w:pStyle w:val="Parta"/>
      </w:pPr>
    </w:p>
    <w:p w14:paraId="3E3BD75E" w14:textId="77777777" w:rsidR="00781E97" w:rsidRDefault="00781E97" w:rsidP="00CC40C4">
      <w:pPr>
        <w:pStyle w:val="Parta"/>
      </w:pPr>
      <w:r>
        <w:t>(b)</w:t>
      </w:r>
      <w:r>
        <w:tab/>
        <w:t xml:space="preserve">Explain why the graph in part (a) </w:t>
      </w:r>
      <w:proofErr w:type="gramStart"/>
      <w:r>
        <w:t>is a complete graph</w:t>
      </w:r>
      <w:proofErr w:type="gramEnd"/>
      <w:r>
        <w:t>.</w:t>
      </w:r>
      <w:r>
        <w:tab/>
        <w:t>(2 marks)</w:t>
      </w:r>
    </w:p>
    <w:p w14:paraId="18C20B97" w14:textId="77777777" w:rsidR="00781E97" w:rsidRDefault="00781E97" w:rsidP="00CC40C4">
      <w:pPr>
        <w:pStyle w:val="Parta"/>
      </w:pPr>
      <w:r>
        <w:rPr>
          <w:noProof/>
          <w:lang w:eastAsia="en-AU"/>
        </w:rPr>
        <mc:AlternateContent>
          <mc:Choice Requires="wps">
            <w:drawing>
              <wp:anchor distT="0" distB="0" distL="114300" distR="114300" simplePos="0" relativeHeight="251692032" behindDoc="0" locked="0" layoutInCell="1" allowOverlap="1" wp14:anchorId="2D958B7B" wp14:editId="5D14C679">
                <wp:simplePos x="0" y="0"/>
                <wp:positionH relativeFrom="column">
                  <wp:posOffset>1286510</wp:posOffset>
                </wp:positionH>
                <wp:positionV relativeFrom="paragraph">
                  <wp:posOffset>41275</wp:posOffset>
                </wp:positionV>
                <wp:extent cx="3206750" cy="106680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32067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CC40C4" w14:paraId="72F9CCCE" w14:textId="77777777" w:rsidTr="004A4688">
                              <w:trPr>
                                <w:trHeight w:hRule="exact" w:val="255"/>
                              </w:trPr>
                              <w:tc>
                                <w:tcPr>
                                  <w:tcW w:w="5000" w:type="pct"/>
                                  <w:shd w:val="clear" w:color="auto" w:fill="E7E6E6" w:themeFill="background2"/>
                                </w:tcPr>
                                <w:p w14:paraId="40CC26D0" w14:textId="77777777" w:rsidR="00CC40C4" w:rsidRPr="00992D52" w:rsidRDefault="00CC40C4" w:rsidP="00CC40C4">
                                  <w:pPr>
                                    <w:pStyle w:val="Part"/>
                                    <w:jc w:val="center"/>
                                    <w:rPr>
                                      <w:b/>
                                    </w:rPr>
                                  </w:pPr>
                                  <w:r w:rsidRPr="00992D52">
                                    <w:rPr>
                                      <w:b/>
                                    </w:rPr>
                                    <w:t>Solution</w:t>
                                  </w:r>
                                </w:p>
                              </w:tc>
                            </w:tr>
                            <w:tr w:rsidR="00CC40C4" w14:paraId="61B32D84" w14:textId="77777777" w:rsidTr="00CC40C4">
                              <w:tc>
                                <w:tcPr>
                                  <w:tcW w:w="5000" w:type="pct"/>
                                </w:tcPr>
                                <w:p w14:paraId="7432F378" w14:textId="77777777" w:rsidR="00CC40C4" w:rsidRDefault="00CC40C4" w:rsidP="00CC40C4">
                                  <w:pPr>
                                    <w:pStyle w:val="Parts"/>
                                  </w:pPr>
                                  <w:r>
                                    <w:t xml:space="preserve">It </w:t>
                                  </w:r>
                                  <w:r w:rsidRPr="0065751E">
                                    <w:t>is a simple graph in which every vertex is joined to every other vertex by an edge</w:t>
                                  </w:r>
                                  <w:r>
                                    <w:t>.</w:t>
                                  </w:r>
                                </w:p>
                              </w:tc>
                            </w:tr>
                            <w:tr w:rsidR="00CC40C4" w14:paraId="5FFE01F7" w14:textId="77777777" w:rsidTr="004A4688">
                              <w:trPr>
                                <w:trHeight w:hRule="exact" w:val="255"/>
                              </w:trPr>
                              <w:tc>
                                <w:tcPr>
                                  <w:tcW w:w="5000" w:type="pct"/>
                                  <w:shd w:val="clear" w:color="auto" w:fill="E7E6E6" w:themeFill="background2"/>
                                </w:tcPr>
                                <w:p w14:paraId="31E60296" w14:textId="77777777" w:rsidR="00CC40C4" w:rsidRPr="00992D52" w:rsidRDefault="00CC40C4" w:rsidP="00CC40C4">
                                  <w:pPr>
                                    <w:pStyle w:val="Part"/>
                                    <w:jc w:val="center"/>
                                    <w:rPr>
                                      <w:b/>
                                    </w:rPr>
                                  </w:pPr>
                                  <w:r w:rsidRPr="00992D52">
                                    <w:rPr>
                                      <w:b/>
                                    </w:rPr>
                                    <w:t>Specific behaviours</w:t>
                                  </w:r>
                                </w:p>
                              </w:tc>
                            </w:tr>
                            <w:tr w:rsidR="00CC40C4" w14:paraId="5D3539CD" w14:textId="77777777" w:rsidTr="00CC40C4">
                              <w:tc>
                                <w:tcPr>
                                  <w:tcW w:w="5000" w:type="pct"/>
                                </w:tcPr>
                                <w:p w14:paraId="2E9E59E4" w14:textId="77777777" w:rsidR="00CC40C4" w:rsidRDefault="00CC40C4" w:rsidP="00CC40C4">
                                  <w:pPr>
                                    <w:pStyle w:val="Parts"/>
                                  </w:pPr>
                                  <w:r>
                                    <w:sym w:font="Wingdings" w:char="F0FC"/>
                                  </w:r>
                                  <w:r>
                                    <w:t xml:space="preserve"> states </w:t>
                                  </w:r>
                                  <w:r w:rsidRPr="00CC40C4">
                                    <w:rPr>
                                      <w:highlight w:val="yellow"/>
                                    </w:rPr>
                                    <w:t>graph is simple</w:t>
                                  </w:r>
                                </w:p>
                                <w:p w14:paraId="0BEB4EA8" w14:textId="77777777" w:rsidR="00CC40C4" w:rsidRDefault="00CC40C4" w:rsidP="00CC40C4">
                                  <w:pPr>
                                    <w:pStyle w:val="Parts"/>
                                  </w:pPr>
                                  <w:r>
                                    <w:rPr>
                                      <w:rFonts w:ascii="Wingdings" w:hAnsi="Wingdings"/>
                                    </w:rPr>
                                    <w:t></w:t>
                                  </w:r>
                                  <w:r>
                                    <w:t xml:space="preserve"> states all pairs of edges joined</w:t>
                                  </w:r>
                                </w:p>
                              </w:tc>
                            </w:tr>
                          </w:tbl>
                          <w:p w14:paraId="5DF76535"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8B7B" id="Text Box 28" o:spid="_x0000_s1050" type="#_x0000_t202" style="position:absolute;left:0;text-align:left;margin-left:101.3pt;margin-top:3.25pt;width:252.5pt;height: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M0RQIAAL4EAAAOAAAAZHJzL2Uyb0RvYy54bWysVN9v2jAQfp+0/8Hy+0igG6sQoWJUTJNQ&#10;W6md+mwcByI5Ps82JOyv32eH0K3b01QezPnufD+++y7zm67R7Kicr8kUfDzKOVNGUlmbXcG/P60/&#10;XHPmgzCl0GRUwU/K85vF+3fz1s7UhPakS+UYghg/a23B9yHYWZZ5uVeN8COyysBYkWtEwNXtstKJ&#10;FtEbnU3yfJq15ErrSCrvob3tjXyR4leVkuG+qrwKTBcctYV0unRu45kt5mK2c8Lua3kuQ/xHFY2o&#10;DZJeQt2KINjB1X+FamrpyFMVRpKajKqqlir1gG7G+atuHvfCqtQLwPH2ApN/u7Dy7vjgWF0WfIJJ&#10;GdFgRk+qC+wLdQwq4NNaP4Pbo4Vj6KDHnAe9hzK23VWuif9oiMEOpE8XdGM0CeXVJJ9+/gSThG2c&#10;T6fXecI/e3lunQ9fFTUsCgV3GF9CVRw3PqAUuA4uMZsnXZfrWut0OfmVduwoMGkQpKSWMy18gLLg&#10;6/SLVSPEH8+0YW3Bp1co7G1CIoE2yBNh6+GJUui2XQ/zxwG7LZUnQOqoJ6W3cl2j7Q1qfhAOLARU&#10;2Kxwj6PShCrpLHG2J/fzX/roD3LAylkLVhfc/zgIpwDFNwPaxBUYBDcI20Ewh2ZFgG+MnbUyiXjg&#10;gh7EylHzjIVbxiwwCSORq+BhEFeh3y0srFTLZXIC0a0IG/NoZQwdUY5DfOqehbPnSQeQ5I4GvovZ&#10;q4H3vvGloeUhUFUnNkRgexTPeGNJ0oTPCx238Pd78nr57Cx+AQAA//8DAFBLAwQUAAYACAAAACEA&#10;XvUDbd0AAAAJAQAADwAAAGRycy9kb3ducmV2LnhtbEyPQUvEMBCF74L/IYzgzU2sbiu16eIKwrIX&#10;serBW7YZ22IzKUl2W/+940mPj/fx5ptqs7hRnDDEwZOG65UCgdR6O1Cn4e316eoOREyGrBk9oYZv&#10;jLCpz88qU1o/0wuemtQJHqFYGg19SlMpZWx7dCau/ITE3acPziSOoZM2mJnH3SgzpXLpzEB8oTcT&#10;PvbYfjVHp2H73Azb3f7G5x9B7qZ+P8v31Gl9ebE83INIuKQ/GH71WR1qdjr4I9koRg2ZynJGNeRr&#10;ENwXquB8YLC4XYOsK/n/g/oHAAD//wMAUEsBAi0AFAAGAAgAAAAhALaDOJL+AAAA4QEAABMAAAAA&#10;AAAAAAAAAAAAAAAAAFtDb250ZW50X1R5cGVzXS54bWxQSwECLQAUAAYACAAAACEAOP0h/9YAAACU&#10;AQAACwAAAAAAAAAAAAAAAAAvAQAAX3JlbHMvLnJlbHNQSwECLQAUAAYACAAAACEAFXszNEUCAAC+&#10;BAAADgAAAAAAAAAAAAAAAAAuAgAAZHJzL2Uyb0RvYy54bWxQSwECLQAUAAYACAAAACEAXvUDb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CC40C4" w14:paraId="72F9CCCE" w14:textId="77777777" w:rsidTr="004A4688">
                        <w:trPr>
                          <w:trHeight w:hRule="exact" w:val="255"/>
                        </w:trPr>
                        <w:tc>
                          <w:tcPr>
                            <w:tcW w:w="5000" w:type="pct"/>
                            <w:shd w:val="clear" w:color="auto" w:fill="E7E6E6" w:themeFill="background2"/>
                          </w:tcPr>
                          <w:p w14:paraId="40CC26D0" w14:textId="77777777" w:rsidR="00CC40C4" w:rsidRPr="00992D52" w:rsidRDefault="00CC40C4" w:rsidP="00CC40C4">
                            <w:pPr>
                              <w:pStyle w:val="Part"/>
                              <w:jc w:val="center"/>
                              <w:rPr>
                                <w:b/>
                              </w:rPr>
                            </w:pPr>
                            <w:r w:rsidRPr="00992D52">
                              <w:rPr>
                                <w:b/>
                              </w:rPr>
                              <w:t>Solution</w:t>
                            </w:r>
                          </w:p>
                        </w:tc>
                      </w:tr>
                      <w:tr w:rsidR="00CC40C4" w14:paraId="61B32D84" w14:textId="77777777" w:rsidTr="00CC40C4">
                        <w:tc>
                          <w:tcPr>
                            <w:tcW w:w="5000" w:type="pct"/>
                          </w:tcPr>
                          <w:p w14:paraId="7432F378" w14:textId="77777777" w:rsidR="00CC40C4" w:rsidRDefault="00CC40C4" w:rsidP="00CC40C4">
                            <w:pPr>
                              <w:pStyle w:val="Parts"/>
                            </w:pPr>
                            <w:r>
                              <w:t xml:space="preserve">It </w:t>
                            </w:r>
                            <w:r w:rsidRPr="0065751E">
                              <w:t>is a simple graph in which every vertex is joined to every other vertex by an edge</w:t>
                            </w:r>
                            <w:r>
                              <w:t>.</w:t>
                            </w:r>
                          </w:p>
                        </w:tc>
                      </w:tr>
                      <w:tr w:rsidR="00CC40C4" w14:paraId="5FFE01F7" w14:textId="77777777" w:rsidTr="004A4688">
                        <w:trPr>
                          <w:trHeight w:hRule="exact" w:val="255"/>
                        </w:trPr>
                        <w:tc>
                          <w:tcPr>
                            <w:tcW w:w="5000" w:type="pct"/>
                            <w:shd w:val="clear" w:color="auto" w:fill="E7E6E6" w:themeFill="background2"/>
                          </w:tcPr>
                          <w:p w14:paraId="31E60296" w14:textId="77777777" w:rsidR="00CC40C4" w:rsidRPr="00992D52" w:rsidRDefault="00CC40C4" w:rsidP="00CC40C4">
                            <w:pPr>
                              <w:pStyle w:val="Part"/>
                              <w:jc w:val="center"/>
                              <w:rPr>
                                <w:b/>
                              </w:rPr>
                            </w:pPr>
                            <w:r w:rsidRPr="00992D52">
                              <w:rPr>
                                <w:b/>
                              </w:rPr>
                              <w:t>Specific behaviours</w:t>
                            </w:r>
                          </w:p>
                        </w:tc>
                      </w:tr>
                      <w:tr w:rsidR="00CC40C4" w14:paraId="5D3539CD" w14:textId="77777777" w:rsidTr="00CC40C4">
                        <w:tc>
                          <w:tcPr>
                            <w:tcW w:w="5000" w:type="pct"/>
                          </w:tcPr>
                          <w:p w14:paraId="2E9E59E4" w14:textId="77777777" w:rsidR="00CC40C4" w:rsidRDefault="00CC40C4" w:rsidP="00CC40C4">
                            <w:pPr>
                              <w:pStyle w:val="Parts"/>
                            </w:pPr>
                            <w:r>
                              <w:sym w:font="Wingdings" w:char="F0FC"/>
                            </w:r>
                            <w:r>
                              <w:t xml:space="preserve"> states </w:t>
                            </w:r>
                            <w:r w:rsidRPr="00CC40C4">
                              <w:rPr>
                                <w:highlight w:val="yellow"/>
                              </w:rPr>
                              <w:t>graph is simple</w:t>
                            </w:r>
                          </w:p>
                          <w:p w14:paraId="0BEB4EA8" w14:textId="77777777" w:rsidR="00CC40C4" w:rsidRDefault="00CC40C4" w:rsidP="00CC40C4">
                            <w:pPr>
                              <w:pStyle w:val="Parts"/>
                            </w:pPr>
                            <w:r>
                              <w:rPr>
                                <w:rFonts w:ascii="Wingdings" w:hAnsi="Wingdings"/>
                              </w:rPr>
                              <w:t></w:t>
                            </w:r>
                            <w:r>
                              <w:t xml:space="preserve"> states all pairs of edges joined</w:t>
                            </w:r>
                          </w:p>
                        </w:tc>
                      </w:tr>
                    </w:tbl>
                    <w:p w14:paraId="5DF76535" w14:textId="77777777" w:rsidR="00CC40C4" w:rsidRDefault="00CC40C4" w:rsidP="00CC40C4">
                      <w:pPr>
                        <w:pStyle w:val="Part"/>
                      </w:pPr>
                    </w:p>
                  </w:txbxContent>
                </v:textbox>
              </v:shape>
            </w:pict>
          </mc:Fallback>
        </mc:AlternateContent>
      </w:r>
    </w:p>
    <w:p w14:paraId="67435C8C" w14:textId="77777777" w:rsidR="00781E97" w:rsidRDefault="00781E97" w:rsidP="00CC40C4">
      <w:pPr>
        <w:pStyle w:val="Parta"/>
      </w:pPr>
    </w:p>
    <w:p w14:paraId="1E4245A5" w14:textId="77777777" w:rsidR="00781E97" w:rsidRDefault="00781E97" w:rsidP="00CC40C4">
      <w:pPr>
        <w:pStyle w:val="Parta"/>
      </w:pPr>
    </w:p>
    <w:p w14:paraId="6F769C29" w14:textId="77777777" w:rsidR="00781E97" w:rsidRDefault="00781E97" w:rsidP="00CC40C4">
      <w:pPr>
        <w:pStyle w:val="Parta"/>
      </w:pPr>
    </w:p>
    <w:p w14:paraId="3451CD34" w14:textId="77777777" w:rsidR="00781E97" w:rsidRDefault="00781E97" w:rsidP="00CC40C4">
      <w:pPr>
        <w:pStyle w:val="Parta"/>
      </w:pPr>
    </w:p>
    <w:p w14:paraId="413A048E" w14:textId="77777777" w:rsidR="00781E97" w:rsidRDefault="00781E97" w:rsidP="00CC40C4">
      <w:pPr>
        <w:pStyle w:val="Parta"/>
      </w:pPr>
    </w:p>
    <w:p w14:paraId="69CD8C0F" w14:textId="77777777" w:rsidR="00781E97" w:rsidRDefault="00781E97" w:rsidP="00CC40C4">
      <w:pPr>
        <w:pStyle w:val="Parta"/>
      </w:pPr>
    </w:p>
    <w:p w14:paraId="0D82F870" w14:textId="77777777" w:rsidR="00781E97" w:rsidRDefault="00781E97" w:rsidP="00CC40C4">
      <w:pPr>
        <w:pStyle w:val="Parta"/>
      </w:pPr>
      <w:r>
        <w:rPr>
          <w:noProof/>
          <w:lang w:eastAsia="en-AU"/>
        </w:rPr>
        <mc:AlternateContent>
          <mc:Choice Requires="wps">
            <w:drawing>
              <wp:anchor distT="0" distB="0" distL="114300" distR="114300" simplePos="0" relativeHeight="251691008" behindDoc="0" locked="0" layoutInCell="1" allowOverlap="1" wp14:anchorId="010EF32B" wp14:editId="3593589E">
                <wp:simplePos x="0" y="0"/>
                <wp:positionH relativeFrom="column">
                  <wp:posOffset>1762760</wp:posOffset>
                </wp:positionH>
                <wp:positionV relativeFrom="paragraph">
                  <wp:posOffset>396240</wp:posOffset>
                </wp:positionV>
                <wp:extent cx="3143250" cy="27114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143250" cy="271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CC40C4" w14:paraId="06992112" w14:textId="77777777" w:rsidTr="004A4688">
                              <w:trPr>
                                <w:trHeight w:hRule="exact" w:val="255"/>
                              </w:trPr>
                              <w:tc>
                                <w:tcPr>
                                  <w:tcW w:w="5000" w:type="pct"/>
                                  <w:shd w:val="clear" w:color="auto" w:fill="E7E6E6" w:themeFill="background2"/>
                                </w:tcPr>
                                <w:p w14:paraId="5110A50F" w14:textId="77777777" w:rsidR="00CC40C4" w:rsidRPr="00992D52" w:rsidRDefault="00CC40C4" w:rsidP="00CC40C4">
                                  <w:pPr>
                                    <w:pStyle w:val="Part"/>
                                    <w:jc w:val="center"/>
                                    <w:rPr>
                                      <w:b/>
                                    </w:rPr>
                                  </w:pPr>
                                  <w:r w:rsidRPr="00992D52">
                                    <w:rPr>
                                      <w:b/>
                                    </w:rPr>
                                    <w:t>Solution</w:t>
                                  </w:r>
                                </w:p>
                              </w:tc>
                            </w:tr>
                            <w:tr w:rsidR="00CC40C4" w14:paraId="2948BE92" w14:textId="77777777" w:rsidTr="00CC40C4">
                              <w:tc>
                                <w:tcPr>
                                  <w:tcW w:w="5000" w:type="pct"/>
                                </w:tcPr>
                                <w:p w14:paraId="3B96633D" w14:textId="77777777" w:rsidR="00CC40C4" w:rsidRPr="009148C9" w:rsidRDefault="00CC40C4" w:rsidP="00CC40C4">
                                  <w:pPr>
                                    <w:pStyle w:val="Parts"/>
                                    <w:rPr>
                                      <w:rFonts w:eastAsiaTheme="minorEastAsia"/>
                                    </w:rPr>
                                  </w:pPr>
                                  <m:oMathPara>
                                    <m:oMath>
                                      <m:r>
                                        <w:rPr>
                                          <w:rFonts w:ascii="Cambria Math" w:hAnsi="Cambria Math"/>
                                        </w:rPr>
                                        <m:t>DABCD=96</m:t>
                                      </m:r>
                                    </m:oMath>
                                  </m:oMathPara>
                                </w:p>
                                <w:p w14:paraId="136A01BD" w14:textId="77777777" w:rsidR="00CC40C4" w:rsidRPr="009148C9" w:rsidRDefault="00CC40C4" w:rsidP="00CC40C4">
                                  <w:pPr>
                                    <w:pStyle w:val="Parts"/>
                                    <w:rPr>
                                      <w:rFonts w:eastAsiaTheme="minorEastAsia"/>
                                    </w:rPr>
                                  </w:pPr>
                                  <m:oMathPara>
                                    <m:oMath>
                                      <m:r>
                                        <w:rPr>
                                          <w:rFonts w:ascii="Cambria Math" w:eastAsiaTheme="minorEastAsia" w:hAnsi="Cambria Math"/>
                                        </w:rPr>
                                        <m:t>DACBD=92</m:t>
                                      </m:r>
                                    </m:oMath>
                                  </m:oMathPara>
                                </w:p>
                                <w:p w14:paraId="64D17CAF" w14:textId="77777777" w:rsidR="00CC40C4" w:rsidRPr="009148C9" w:rsidRDefault="00CC40C4" w:rsidP="00CC40C4">
                                  <w:pPr>
                                    <w:pStyle w:val="Parts"/>
                                    <w:rPr>
                                      <w:rFonts w:eastAsiaTheme="minorEastAsia"/>
                                    </w:rPr>
                                  </w:pPr>
                                  <m:oMathPara>
                                    <m:oMath>
                                      <m:r>
                                        <w:rPr>
                                          <w:rFonts w:ascii="Cambria Math" w:eastAsiaTheme="minorEastAsia" w:hAnsi="Cambria Math"/>
                                        </w:rPr>
                                        <m:t>DBACD=94</m:t>
                                      </m:r>
                                    </m:oMath>
                                  </m:oMathPara>
                                </w:p>
                                <w:p w14:paraId="53A93B49" w14:textId="77777777" w:rsidR="00CC40C4" w:rsidRDefault="00CC40C4" w:rsidP="00CC40C4">
                                  <w:pPr>
                                    <w:pStyle w:val="Parts"/>
                                    <w:rPr>
                                      <w:rFonts w:eastAsiaTheme="minorEastAsia"/>
                                    </w:rPr>
                                  </w:pPr>
                                </w:p>
                                <w:p w14:paraId="1E544713" w14:textId="77777777" w:rsidR="00CC40C4" w:rsidRPr="00A42C99" w:rsidRDefault="00CC40C4" w:rsidP="00CC40C4">
                                  <w:pPr>
                                    <w:pStyle w:val="Parts"/>
                                    <w:rPr>
                                      <w:rFonts w:eastAsiaTheme="minorEastAsia"/>
                                    </w:rPr>
                                  </w:pPr>
                                  <w:r>
                                    <w:rPr>
                                      <w:rFonts w:eastAsiaTheme="minorEastAsia"/>
                                    </w:rPr>
                                    <w:t xml:space="preserve">Route for minimum time is </w:t>
                                  </w:r>
                                  <m:oMath>
                                    <m:r>
                                      <w:rPr>
                                        <w:rFonts w:ascii="Cambria Math" w:eastAsiaTheme="minorEastAsia" w:hAnsi="Cambria Math"/>
                                      </w:rPr>
                                      <m:t>DACBD</m:t>
                                    </m:r>
                                  </m:oMath>
                                  <w:r>
                                    <w:rPr>
                                      <w:rFonts w:eastAsiaTheme="minorEastAsia"/>
                                    </w:rPr>
                                    <w:t xml:space="preserve"> (or reverse)</w:t>
                                  </w:r>
                                </w:p>
                                <w:p w14:paraId="2237586E" w14:textId="77777777" w:rsidR="00CC40C4" w:rsidRDefault="00CC40C4" w:rsidP="00CC40C4">
                                  <w:pPr>
                                    <w:pStyle w:val="Parts"/>
                                    <w:rPr>
                                      <w:rFonts w:eastAsiaTheme="minorEastAsia"/>
                                    </w:rPr>
                                  </w:pPr>
                                </w:p>
                                <w:p w14:paraId="4048341A" w14:textId="77777777" w:rsidR="00CC40C4" w:rsidRDefault="00CC40C4" w:rsidP="00CC40C4">
                                  <w:pPr>
                                    <w:pStyle w:val="Parts"/>
                                    <w:rPr>
                                      <w:rFonts w:eastAsiaTheme="minorEastAsia"/>
                                    </w:rPr>
                                  </w:pPr>
                                  <w:r>
                                    <w:rPr>
                                      <w:rFonts w:eastAsiaTheme="minorEastAsia"/>
                                    </w:rPr>
                                    <w:t xml:space="preserve">Time taken is </w:t>
                                  </w:r>
                                  <m:oMath>
                                    <m:r>
                                      <w:rPr>
                                        <w:rFonts w:ascii="Cambria Math" w:eastAsiaTheme="minorEastAsia" w:hAnsi="Cambria Math"/>
                                      </w:rPr>
                                      <m:t xml:space="preserve">92+3×7=113 </m:t>
                                    </m:r>
                                    <m:r>
                                      <m:rPr>
                                        <m:nor/>
                                      </m:rPr>
                                      <w:rPr>
                                        <w:rFonts w:ascii="Cambria Math" w:eastAsiaTheme="minorEastAsia" w:hAnsi="Cambria Math"/>
                                      </w:rPr>
                                      <m:t>minutes</m:t>
                                    </m:r>
                                  </m:oMath>
                                  <w:r>
                                    <w:rPr>
                                      <w:rFonts w:eastAsiaTheme="minorEastAsia"/>
                                    </w:rPr>
                                    <w:t>.</w:t>
                                  </w:r>
                                </w:p>
                                <w:p w14:paraId="2D038F81" w14:textId="77777777" w:rsidR="00CC40C4" w:rsidRDefault="00CC40C4" w:rsidP="00CC40C4">
                                  <w:pPr>
                                    <w:pStyle w:val="Parts"/>
                                    <w:rPr>
                                      <w:rFonts w:eastAsiaTheme="minorEastAsia"/>
                                    </w:rPr>
                                  </w:pPr>
                                </w:p>
                                <w:p w14:paraId="7CA51B54" w14:textId="77777777" w:rsidR="00CC40C4" w:rsidRDefault="00CC40C4" w:rsidP="00CC40C4">
                                  <w:pPr>
                                    <w:pStyle w:val="Parts"/>
                                    <w:rPr>
                                      <w:rFonts w:eastAsiaTheme="minorEastAsia"/>
                                    </w:rPr>
                                  </w:pPr>
                                  <w:r>
                                    <w:rPr>
                                      <w:rFonts w:eastAsiaTheme="minorEastAsia"/>
                                    </w:rPr>
                                    <w:t xml:space="preserve">Arrive back at </w:t>
                                  </w:r>
                                  <m:oMath>
                                    <m:r>
                                      <w:rPr>
                                        <w:rFonts w:ascii="Cambria Math" w:eastAsiaTheme="minorEastAsia" w:hAnsi="Cambria Math"/>
                                      </w:rPr>
                                      <m:t xml:space="preserve">10:23 </m:t>
                                    </m:r>
                                    <m:r>
                                      <m:rPr>
                                        <m:nor/>
                                      </m:rPr>
                                      <w:rPr>
                                        <w:rFonts w:ascii="Cambria Math" w:eastAsiaTheme="minorEastAsia" w:hAnsi="Cambria Math"/>
                                      </w:rPr>
                                      <m:t>am</m:t>
                                    </m:r>
                                  </m:oMath>
                                </w:p>
                                <w:p w14:paraId="6516730E" w14:textId="77777777" w:rsidR="00CC40C4" w:rsidRPr="00A42C99" w:rsidRDefault="00CC40C4" w:rsidP="00CC40C4">
                                  <w:pPr>
                                    <w:pStyle w:val="Parts"/>
                                    <w:rPr>
                                      <w:rFonts w:eastAsiaTheme="minorEastAsia"/>
                                    </w:rPr>
                                  </w:pPr>
                                </w:p>
                              </w:tc>
                            </w:tr>
                            <w:tr w:rsidR="00CC40C4" w14:paraId="7F13262C" w14:textId="77777777" w:rsidTr="004A4688">
                              <w:trPr>
                                <w:trHeight w:hRule="exact" w:val="255"/>
                              </w:trPr>
                              <w:tc>
                                <w:tcPr>
                                  <w:tcW w:w="5000" w:type="pct"/>
                                  <w:shd w:val="clear" w:color="auto" w:fill="E7E6E6" w:themeFill="background2"/>
                                </w:tcPr>
                                <w:p w14:paraId="66C3C2C0" w14:textId="77777777" w:rsidR="00CC40C4" w:rsidRPr="00992D52" w:rsidRDefault="00CC40C4" w:rsidP="00CC40C4">
                                  <w:pPr>
                                    <w:pStyle w:val="Part"/>
                                    <w:jc w:val="center"/>
                                    <w:rPr>
                                      <w:b/>
                                    </w:rPr>
                                  </w:pPr>
                                  <w:r w:rsidRPr="00992D52">
                                    <w:rPr>
                                      <w:b/>
                                    </w:rPr>
                                    <w:t>Specific behaviours</w:t>
                                  </w:r>
                                </w:p>
                              </w:tc>
                            </w:tr>
                            <w:tr w:rsidR="00CC40C4" w14:paraId="6AB21DBF" w14:textId="77777777" w:rsidTr="00CC40C4">
                              <w:tc>
                                <w:tcPr>
                                  <w:tcW w:w="5000" w:type="pct"/>
                                </w:tcPr>
                                <w:p w14:paraId="1CAC71CE" w14:textId="77777777" w:rsidR="00CC40C4" w:rsidRDefault="00CC40C4" w:rsidP="00CC40C4">
                                  <w:pPr>
                                    <w:pStyle w:val="Parts"/>
                                  </w:pPr>
                                  <w:r w:rsidRPr="00F83D10">
                                    <w:rPr>
                                      <w:rFonts w:ascii="Wingdings" w:hAnsi="Wingdings"/>
                                      <w:highlight w:val="yellow"/>
                                    </w:rPr>
                                    <w:t></w:t>
                                  </w:r>
                                  <w:r w:rsidRPr="00F83D10">
                                    <w:rPr>
                                      <w:highlight w:val="yellow"/>
                                    </w:rPr>
                                    <w:t xml:space="preserve"> evidence of times for at least </w:t>
                                  </w:r>
                                  <m:oMath>
                                    <m:r>
                                      <w:rPr>
                                        <w:rFonts w:ascii="Cambria Math" w:hAnsi="Cambria Math"/>
                                        <w:highlight w:val="yellow"/>
                                      </w:rPr>
                                      <m:t>2</m:t>
                                    </m:r>
                                  </m:oMath>
                                  <w:r w:rsidRPr="00F83D10">
                                    <w:rPr>
                                      <w:highlight w:val="yellow"/>
                                    </w:rPr>
                                    <w:t xml:space="preserve"> routes</w:t>
                                  </w:r>
                                </w:p>
                                <w:p w14:paraId="1E969D37" w14:textId="77777777" w:rsidR="00CC40C4" w:rsidRDefault="00CC40C4" w:rsidP="00CC40C4">
                                  <w:pPr>
                                    <w:pStyle w:val="Parts"/>
                                  </w:pPr>
                                  <w:r>
                                    <w:sym w:font="Wingdings" w:char="F0FC"/>
                                  </w:r>
                                  <w:r>
                                    <w:t xml:space="preserve"> lists optimum route</w:t>
                                  </w:r>
                                </w:p>
                                <w:p w14:paraId="131A155C" w14:textId="004368F7" w:rsidR="00CC40C4" w:rsidRDefault="00CC40C4" w:rsidP="00CC40C4">
                                  <w:pPr>
                                    <w:pStyle w:val="Parts"/>
                                  </w:pPr>
                                  <w:r>
                                    <w:rPr>
                                      <w:rFonts w:ascii="Wingdings" w:hAnsi="Wingdings"/>
                                    </w:rPr>
                                    <w:t></w:t>
                                  </w:r>
                                  <w:r>
                                    <w:t xml:space="preserve"> </w:t>
                                  </w:r>
                                  <w:r w:rsidRPr="00F83D10">
                                    <w:rPr>
                                      <w:highlight w:val="yellow"/>
                                    </w:rPr>
                                    <w:t>correct arrival time</w:t>
                                  </w:r>
                                  <w:r w:rsidR="00F83D10">
                                    <w:t xml:space="preserve"> </w:t>
                                  </w:r>
                                </w:p>
                              </w:tc>
                            </w:tr>
                          </w:tbl>
                          <w:p w14:paraId="4E2C127C"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EF32B" id="Text Box 29" o:spid="_x0000_s1051" type="#_x0000_t202" style="position:absolute;left:0;text-align:left;margin-left:138.8pt;margin-top:31.2pt;width:247.5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LRRAIAAL4EAAAOAAAAZHJzL2Uyb0RvYy54bWysVE1vGjEQvVfqf7B8L8tHkraIJaJEVJWi&#10;JBJUORuvF1byelzbsEt/fZ+9LGnTnqpwMOOZ8Xy8ebOz27bW7Kicr8jkfDQYcqaMpKIyu5x/36w+&#10;fOLMB2EKocmonJ+U57fz9+9mjZ2qMe1JF8oxBDF+2tic70Ow0yzzcq9q4QdklYGxJFeLgKvbZYUT&#10;DaLXOhsPhzdZQ66wjqTyHtq7zsjnKX5ZKhkey9KrwHTOUVtIp0vnNp7ZfCamOyfsvpLnMsR/VFGL&#10;yiDpJdSdCIIdXPVXqLqSjjyVYSCpzqgsK6lSD+hmNHzVzXovrEq9ABxvLzD5twsrH45PjlVFzsef&#10;OTOixow2qg3sC7UMKuDTWD+F29rCMbTQY8693kMZ225LV8d/NMRgB9KnC7oxmoRyMrqajK9hkrCN&#10;P45GV7ggfvby3DofviqqWRRy7jC+hKo43vvQufYuMZsnXRWrSut0OfmlduwoMGkQpKCGMy18gDLn&#10;q/Q7Z/vjmTasyfnNBLW8TUi0ow26irB18EQptNu2g/m6x25LxQmQOupI6a1cVWj7HjU/CQcWAips&#10;VnjEUWpClXSWONuT+/kvffQHOWDlrAGrc+5/HIRTgOKbAW3iCvSC64VtL5hDvSTAN8LOWplEPHBB&#10;92LpqH7Gwi1iFpiEkciV89CLy9DtFhZWqsUiOYHoVoR7s7Yyho4oxyFu2mfh7HnSASR5oJ7vYvpq&#10;4J1vfGlocQhUVokNEdgOxTPeWJLEp/NCxy38/Z68Xj47818AAAD//wMAUEsDBBQABgAIAAAAIQCM&#10;Uspa4AAAAAoBAAAPAAAAZHJzL2Rvd25yZXYueG1sTI/BTsMwDIbvSLxDZCRuLKVU7Sh1J4aENO2C&#10;KHDgljWhqWicqsnW8vaYEzva/vT7+6vN4gZxMlPoPSHcrhIQhlqve+oQ3t+eb9YgQlSk1eDJIPyY&#10;AJv68qJSpfYzvZpTEzvBIRRKhWBjHEspQ2uNU2HlR0N8+/KTU5HHqZN6UjOHu0GmSZJLp3riD1aN&#10;5sma9rs5OoTtS9Nvd/s7n39Ocjfa/Sw/Yod4fbU8PoCIZon/MPzpszrU7HTwR9JBDAhpUeSMIuRp&#10;BoKBokh5cUDI1vcZyLqS5xXqXwAAAP//AwBQSwECLQAUAAYACAAAACEAtoM4kv4AAADhAQAAEwAA&#10;AAAAAAAAAAAAAAAAAAAAW0NvbnRlbnRfVHlwZXNdLnhtbFBLAQItABQABgAIAAAAIQA4/SH/1gAA&#10;AJQBAAALAAAAAAAAAAAAAAAAAC8BAABfcmVscy8ucmVsc1BLAQItABQABgAIAAAAIQBrT3LRRAIA&#10;AL4EAAAOAAAAAAAAAAAAAAAAAC4CAABkcnMvZTJvRG9jLnhtbFBLAQItABQABgAIAAAAIQCMUspa&#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21"/>
                      </w:tblGrid>
                      <w:tr w:rsidR="00CC40C4" w14:paraId="06992112" w14:textId="77777777" w:rsidTr="004A4688">
                        <w:trPr>
                          <w:trHeight w:hRule="exact" w:val="255"/>
                        </w:trPr>
                        <w:tc>
                          <w:tcPr>
                            <w:tcW w:w="5000" w:type="pct"/>
                            <w:shd w:val="clear" w:color="auto" w:fill="E7E6E6" w:themeFill="background2"/>
                          </w:tcPr>
                          <w:p w14:paraId="5110A50F" w14:textId="77777777" w:rsidR="00CC40C4" w:rsidRPr="00992D52" w:rsidRDefault="00CC40C4" w:rsidP="00CC40C4">
                            <w:pPr>
                              <w:pStyle w:val="Part"/>
                              <w:jc w:val="center"/>
                              <w:rPr>
                                <w:b/>
                              </w:rPr>
                            </w:pPr>
                            <w:r w:rsidRPr="00992D52">
                              <w:rPr>
                                <w:b/>
                              </w:rPr>
                              <w:t>Solution</w:t>
                            </w:r>
                          </w:p>
                        </w:tc>
                      </w:tr>
                      <w:tr w:rsidR="00CC40C4" w14:paraId="2948BE92" w14:textId="77777777" w:rsidTr="00CC40C4">
                        <w:tc>
                          <w:tcPr>
                            <w:tcW w:w="5000" w:type="pct"/>
                          </w:tcPr>
                          <w:p w14:paraId="3B96633D" w14:textId="77777777" w:rsidR="00CC40C4" w:rsidRPr="009148C9" w:rsidRDefault="00CC40C4" w:rsidP="00CC40C4">
                            <w:pPr>
                              <w:pStyle w:val="Parts"/>
                              <w:rPr>
                                <w:rFonts w:eastAsiaTheme="minorEastAsia"/>
                              </w:rPr>
                            </w:pPr>
                            <m:oMathPara>
                              <m:oMath>
                                <m:r>
                                  <w:rPr>
                                    <w:rFonts w:ascii="Cambria Math" w:hAnsi="Cambria Math"/>
                                  </w:rPr>
                                  <m:t>DABCD=96</m:t>
                                </m:r>
                              </m:oMath>
                            </m:oMathPara>
                          </w:p>
                          <w:p w14:paraId="136A01BD" w14:textId="77777777" w:rsidR="00CC40C4" w:rsidRPr="009148C9" w:rsidRDefault="00CC40C4" w:rsidP="00CC40C4">
                            <w:pPr>
                              <w:pStyle w:val="Parts"/>
                              <w:rPr>
                                <w:rFonts w:eastAsiaTheme="minorEastAsia"/>
                              </w:rPr>
                            </w:pPr>
                            <m:oMathPara>
                              <m:oMath>
                                <m:r>
                                  <w:rPr>
                                    <w:rFonts w:ascii="Cambria Math" w:eastAsiaTheme="minorEastAsia" w:hAnsi="Cambria Math"/>
                                  </w:rPr>
                                  <m:t>DACBD=92</m:t>
                                </m:r>
                              </m:oMath>
                            </m:oMathPara>
                          </w:p>
                          <w:p w14:paraId="64D17CAF" w14:textId="77777777" w:rsidR="00CC40C4" w:rsidRPr="009148C9" w:rsidRDefault="00CC40C4" w:rsidP="00CC40C4">
                            <w:pPr>
                              <w:pStyle w:val="Parts"/>
                              <w:rPr>
                                <w:rFonts w:eastAsiaTheme="minorEastAsia"/>
                              </w:rPr>
                            </w:pPr>
                            <m:oMathPara>
                              <m:oMath>
                                <m:r>
                                  <w:rPr>
                                    <w:rFonts w:ascii="Cambria Math" w:eastAsiaTheme="minorEastAsia" w:hAnsi="Cambria Math"/>
                                  </w:rPr>
                                  <m:t>DBACD=94</m:t>
                                </m:r>
                              </m:oMath>
                            </m:oMathPara>
                          </w:p>
                          <w:p w14:paraId="53A93B49" w14:textId="77777777" w:rsidR="00CC40C4" w:rsidRDefault="00CC40C4" w:rsidP="00CC40C4">
                            <w:pPr>
                              <w:pStyle w:val="Parts"/>
                              <w:rPr>
                                <w:rFonts w:eastAsiaTheme="minorEastAsia"/>
                              </w:rPr>
                            </w:pPr>
                          </w:p>
                          <w:p w14:paraId="1E544713" w14:textId="77777777" w:rsidR="00CC40C4" w:rsidRPr="00A42C99" w:rsidRDefault="00CC40C4" w:rsidP="00CC40C4">
                            <w:pPr>
                              <w:pStyle w:val="Parts"/>
                              <w:rPr>
                                <w:rFonts w:eastAsiaTheme="minorEastAsia"/>
                              </w:rPr>
                            </w:pPr>
                            <w:r>
                              <w:rPr>
                                <w:rFonts w:eastAsiaTheme="minorEastAsia"/>
                              </w:rPr>
                              <w:t xml:space="preserve">Route for minimum time is </w:t>
                            </w:r>
                            <m:oMath>
                              <m:r>
                                <w:rPr>
                                  <w:rFonts w:ascii="Cambria Math" w:eastAsiaTheme="minorEastAsia" w:hAnsi="Cambria Math"/>
                                </w:rPr>
                                <m:t>DACBD</m:t>
                              </m:r>
                            </m:oMath>
                            <w:r>
                              <w:rPr>
                                <w:rFonts w:eastAsiaTheme="minorEastAsia"/>
                              </w:rPr>
                              <w:t xml:space="preserve"> (or reverse)</w:t>
                            </w:r>
                          </w:p>
                          <w:p w14:paraId="2237586E" w14:textId="77777777" w:rsidR="00CC40C4" w:rsidRDefault="00CC40C4" w:rsidP="00CC40C4">
                            <w:pPr>
                              <w:pStyle w:val="Parts"/>
                              <w:rPr>
                                <w:rFonts w:eastAsiaTheme="minorEastAsia"/>
                              </w:rPr>
                            </w:pPr>
                          </w:p>
                          <w:p w14:paraId="4048341A" w14:textId="77777777" w:rsidR="00CC40C4" w:rsidRDefault="00CC40C4" w:rsidP="00CC40C4">
                            <w:pPr>
                              <w:pStyle w:val="Parts"/>
                              <w:rPr>
                                <w:rFonts w:eastAsiaTheme="minorEastAsia"/>
                              </w:rPr>
                            </w:pPr>
                            <w:r>
                              <w:rPr>
                                <w:rFonts w:eastAsiaTheme="minorEastAsia"/>
                              </w:rPr>
                              <w:t xml:space="preserve">Time taken is </w:t>
                            </w:r>
                            <m:oMath>
                              <m:r>
                                <w:rPr>
                                  <w:rFonts w:ascii="Cambria Math" w:eastAsiaTheme="minorEastAsia" w:hAnsi="Cambria Math"/>
                                </w:rPr>
                                <m:t xml:space="preserve">92+3×7=113 </m:t>
                              </m:r>
                              <m:r>
                                <m:rPr>
                                  <m:nor/>
                                </m:rPr>
                                <w:rPr>
                                  <w:rFonts w:ascii="Cambria Math" w:eastAsiaTheme="minorEastAsia" w:hAnsi="Cambria Math"/>
                                </w:rPr>
                                <m:t>minutes</m:t>
                              </m:r>
                            </m:oMath>
                            <w:r>
                              <w:rPr>
                                <w:rFonts w:eastAsiaTheme="minorEastAsia"/>
                              </w:rPr>
                              <w:t>.</w:t>
                            </w:r>
                          </w:p>
                          <w:p w14:paraId="2D038F81" w14:textId="77777777" w:rsidR="00CC40C4" w:rsidRDefault="00CC40C4" w:rsidP="00CC40C4">
                            <w:pPr>
                              <w:pStyle w:val="Parts"/>
                              <w:rPr>
                                <w:rFonts w:eastAsiaTheme="minorEastAsia"/>
                              </w:rPr>
                            </w:pPr>
                          </w:p>
                          <w:p w14:paraId="7CA51B54" w14:textId="77777777" w:rsidR="00CC40C4" w:rsidRDefault="00CC40C4" w:rsidP="00CC40C4">
                            <w:pPr>
                              <w:pStyle w:val="Parts"/>
                              <w:rPr>
                                <w:rFonts w:eastAsiaTheme="minorEastAsia"/>
                              </w:rPr>
                            </w:pPr>
                            <w:r>
                              <w:rPr>
                                <w:rFonts w:eastAsiaTheme="minorEastAsia"/>
                              </w:rPr>
                              <w:t xml:space="preserve">Arrive back at </w:t>
                            </w:r>
                            <m:oMath>
                              <m:r>
                                <w:rPr>
                                  <w:rFonts w:ascii="Cambria Math" w:eastAsiaTheme="minorEastAsia" w:hAnsi="Cambria Math"/>
                                </w:rPr>
                                <m:t xml:space="preserve">10:23 </m:t>
                              </m:r>
                              <m:r>
                                <m:rPr>
                                  <m:nor/>
                                </m:rPr>
                                <w:rPr>
                                  <w:rFonts w:ascii="Cambria Math" w:eastAsiaTheme="minorEastAsia" w:hAnsi="Cambria Math"/>
                                </w:rPr>
                                <m:t>am</m:t>
                              </m:r>
                            </m:oMath>
                          </w:p>
                          <w:p w14:paraId="6516730E" w14:textId="77777777" w:rsidR="00CC40C4" w:rsidRPr="00A42C99" w:rsidRDefault="00CC40C4" w:rsidP="00CC40C4">
                            <w:pPr>
                              <w:pStyle w:val="Parts"/>
                              <w:rPr>
                                <w:rFonts w:eastAsiaTheme="minorEastAsia"/>
                              </w:rPr>
                            </w:pPr>
                          </w:p>
                        </w:tc>
                      </w:tr>
                      <w:tr w:rsidR="00CC40C4" w14:paraId="7F13262C" w14:textId="77777777" w:rsidTr="004A4688">
                        <w:trPr>
                          <w:trHeight w:hRule="exact" w:val="255"/>
                        </w:trPr>
                        <w:tc>
                          <w:tcPr>
                            <w:tcW w:w="5000" w:type="pct"/>
                            <w:shd w:val="clear" w:color="auto" w:fill="E7E6E6" w:themeFill="background2"/>
                          </w:tcPr>
                          <w:p w14:paraId="66C3C2C0" w14:textId="77777777" w:rsidR="00CC40C4" w:rsidRPr="00992D52" w:rsidRDefault="00CC40C4" w:rsidP="00CC40C4">
                            <w:pPr>
                              <w:pStyle w:val="Part"/>
                              <w:jc w:val="center"/>
                              <w:rPr>
                                <w:b/>
                              </w:rPr>
                            </w:pPr>
                            <w:r w:rsidRPr="00992D52">
                              <w:rPr>
                                <w:b/>
                              </w:rPr>
                              <w:t>Specific behaviours</w:t>
                            </w:r>
                          </w:p>
                        </w:tc>
                      </w:tr>
                      <w:tr w:rsidR="00CC40C4" w14:paraId="6AB21DBF" w14:textId="77777777" w:rsidTr="00CC40C4">
                        <w:tc>
                          <w:tcPr>
                            <w:tcW w:w="5000" w:type="pct"/>
                          </w:tcPr>
                          <w:p w14:paraId="1CAC71CE" w14:textId="77777777" w:rsidR="00CC40C4" w:rsidRDefault="00CC40C4" w:rsidP="00CC40C4">
                            <w:pPr>
                              <w:pStyle w:val="Parts"/>
                            </w:pPr>
                            <w:r w:rsidRPr="00F83D10">
                              <w:rPr>
                                <w:rFonts w:ascii="Wingdings" w:hAnsi="Wingdings"/>
                                <w:highlight w:val="yellow"/>
                              </w:rPr>
                              <w:t></w:t>
                            </w:r>
                            <w:r w:rsidRPr="00F83D10">
                              <w:rPr>
                                <w:highlight w:val="yellow"/>
                              </w:rPr>
                              <w:t xml:space="preserve"> evidence of times for at least </w:t>
                            </w:r>
                            <m:oMath>
                              <m:r>
                                <w:rPr>
                                  <w:rFonts w:ascii="Cambria Math" w:hAnsi="Cambria Math"/>
                                  <w:highlight w:val="yellow"/>
                                </w:rPr>
                                <m:t>2</m:t>
                              </m:r>
                            </m:oMath>
                            <w:r w:rsidRPr="00F83D10">
                              <w:rPr>
                                <w:highlight w:val="yellow"/>
                              </w:rPr>
                              <w:t xml:space="preserve"> routes</w:t>
                            </w:r>
                          </w:p>
                          <w:p w14:paraId="1E969D37" w14:textId="77777777" w:rsidR="00CC40C4" w:rsidRDefault="00CC40C4" w:rsidP="00CC40C4">
                            <w:pPr>
                              <w:pStyle w:val="Parts"/>
                            </w:pPr>
                            <w:r>
                              <w:sym w:font="Wingdings" w:char="F0FC"/>
                            </w:r>
                            <w:r>
                              <w:t xml:space="preserve"> lists optimum route</w:t>
                            </w:r>
                          </w:p>
                          <w:p w14:paraId="131A155C" w14:textId="004368F7" w:rsidR="00CC40C4" w:rsidRDefault="00CC40C4" w:rsidP="00CC40C4">
                            <w:pPr>
                              <w:pStyle w:val="Parts"/>
                            </w:pPr>
                            <w:r>
                              <w:rPr>
                                <w:rFonts w:ascii="Wingdings" w:hAnsi="Wingdings"/>
                              </w:rPr>
                              <w:t></w:t>
                            </w:r>
                            <w:r>
                              <w:t xml:space="preserve"> </w:t>
                            </w:r>
                            <w:r w:rsidRPr="00F83D10">
                              <w:rPr>
                                <w:highlight w:val="yellow"/>
                              </w:rPr>
                              <w:t>correct arrival time</w:t>
                            </w:r>
                            <w:r w:rsidR="00F83D10">
                              <w:t xml:space="preserve"> </w:t>
                            </w:r>
                          </w:p>
                        </w:tc>
                      </w:tr>
                    </w:tbl>
                    <w:p w14:paraId="4E2C127C" w14:textId="77777777" w:rsidR="00CC40C4" w:rsidRDefault="00CC40C4" w:rsidP="00CC40C4">
                      <w:pPr>
                        <w:pStyle w:val="Part"/>
                      </w:pPr>
                    </w:p>
                  </w:txbxContent>
                </v:textbox>
              </v:shape>
            </w:pict>
          </mc:Fallback>
        </mc:AlternateContent>
      </w:r>
      <w:r>
        <w:t>(c)</w:t>
      </w:r>
      <w:r>
        <w:tab/>
        <w:t xml:space="preserve">Determine the route the driver should take to minimise delivery time and calculate the time they will arrive back at the depot if they spend </w:t>
      </w:r>
      <m:oMath>
        <m:r>
          <w:rPr>
            <w:rFonts w:ascii="Cambria Math" w:hAnsi="Cambria Math"/>
          </w:rPr>
          <m:t>7</m:t>
        </m:r>
      </m:oMath>
      <w:r>
        <w:t xml:space="preserve"> minutes at each school handing over the packages.</w:t>
      </w:r>
      <w:r>
        <w:tab/>
        <w:t>(3 marks)</w:t>
      </w:r>
    </w:p>
    <w:p w14:paraId="7481A41F" w14:textId="77777777" w:rsidR="00781E97" w:rsidRDefault="00781E97" w:rsidP="00CC40C4">
      <w:pPr>
        <w:pStyle w:val="Part"/>
      </w:pPr>
    </w:p>
    <w:p w14:paraId="1852171F" w14:textId="7B5337BB" w:rsidR="00781E97" w:rsidRDefault="00781E97">
      <w:pPr>
        <w:spacing w:after="160" w:line="259" w:lineRule="auto"/>
        <w:contextualSpacing w:val="0"/>
        <w:rPr>
          <w:b/>
          <w:szCs w:val="24"/>
          <w:lang w:val="en-US"/>
        </w:rPr>
      </w:pPr>
      <w:r>
        <w:br w:type="page"/>
      </w:r>
    </w:p>
    <w:p w14:paraId="428DEB2F" w14:textId="3DE4A1A8" w:rsidR="00781E97" w:rsidRDefault="00781E97" w:rsidP="00781E97">
      <w:pPr>
        <w:pStyle w:val="QNum"/>
      </w:pPr>
      <w:r>
        <w:lastRenderedPageBreak/>
        <w:t>Question 16</w:t>
      </w:r>
      <w:r>
        <w:tab/>
        <w:t>(6 marks)</w:t>
      </w:r>
    </w:p>
    <w:p w14:paraId="19A0981A" w14:textId="77777777" w:rsidR="00781E97" w:rsidRDefault="00781E97" w:rsidP="00CC40C4">
      <w:pPr>
        <w:pStyle w:val="Part"/>
        <w:rPr>
          <w:rFonts w:eastAsiaTheme="minorEastAsia"/>
        </w:rPr>
      </w:pPr>
      <w:r>
        <w:t xml:space="preserve">An electric kiln is switched on and after </w:t>
      </w:r>
      <m:oMath>
        <m:r>
          <w:rPr>
            <w:rFonts w:ascii="Cambria Math" w:hAnsi="Cambria Math"/>
          </w:rPr>
          <m:t>n</m:t>
        </m:r>
      </m:oMath>
      <w:r>
        <w:rPr>
          <w:rFonts w:eastAsiaTheme="minorEastAsia"/>
        </w:rPr>
        <w:t xml:space="preserve"> minutes, t</w:t>
      </w:r>
      <w:r>
        <w:t xml:space="preserve">he temperature of the kiln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given by the recursive rule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=1.35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The initial temperature of the kiln,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25°C</m:t>
        </m:r>
      </m:oMath>
      <w:r>
        <w:rPr>
          <w:rFonts w:eastAsiaTheme="minorEastAsia"/>
        </w:rPr>
        <w:t>.</w:t>
      </w:r>
    </w:p>
    <w:p w14:paraId="40F7CEC0" w14:textId="77777777" w:rsidR="00781E97" w:rsidRDefault="00781E97" w:rsidP="00CC40C4">
      <w:pPr>
        <w:pStyle w:val="Part"/>
        <w:rPr>
          <w:rFonts w:eastAsiaTheme="minorEastAsia"/>
        </w:rPr>
      </w:pPr>
    </w:p>
    <w:p w14:paraId="7DC36327" w14:textId="77777777" w:rsidR="00781E97" w:rsidRDefault="00781E97" w:rsidP="00CC40C4">
      <w:pPr>
        <w:pStyle w:val="Parta"/>
      </w:pPr>
      <w:r>
        <w:t>(a)</w:t>
      </w:r>
      <w:r>
        <w:tab/>
        <w:t xml:space="preserve">Calculate the temperature of the kiln after </w:t>
      </w:r>
      <m:oMath>
        <m:r>
          <w:rPr>
            <w:rFonts w:ascii="Cambria Math" w:hAnsi="Cambria Math"/>
          </w:rPr>
          <m:t>1</m:t>
        </m:r>
      </m:oMath>
      <w:r>
        <w:t xml:space="preserve"> minute.</w:t>
      </w:r>
      <w:r>
        <w:tab/>
        <w:t>(1 mark)</w:t>
      </w:r>
    </w:p>
    <w:p w14:paraId="4BBFD357" w14:textId="77777777" w:rsidR="00781E97" w:rsidRDefault="00781E97" w:rsidP="00CC40C4">
      <w:pPr>
        <w:pStyle w:val="Parta"/>
      </w:pPr>
      <w:r>
        <w:rPr>
          <w:noProof/>
          <w:lang w:eastAsia="en-AU"/>
        </w:rPr>
        <mc:AlternateContent>
          <mc:Choice Requires="wps">
            <w:drawing>
              <wp:anchor distT="0" distB="0" distL="114300" distR="114300" simplePos="0" relativeHeight="251694080" behindDoc="0" locked="0" layoutInCell="1" allowOverlap="1" wp14:anchorId="57871602" wp14:editId="74643CD7">
                <wp:simplePos x="0" y="0"/>
                <wp:positionH relativeFrom="column">
                  <wp:posOffset>1623060</wp:posOffset>
                </wp:positionH>
                <wp:positionV relativeFrom="paragraph">
                  <wp:posOffset>22860</wp:posOffset>
                </wp:positionV>
                <wp:extent cx="2336800" cy="9398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3368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3"/>
                            </w:tblGrid>
                            <w:tr w:rsidR="00CC40C4" w14:paraId="71D157E6" w14:textId="77777777" w:rsidTr="004A4688">
                              <w:trPr>
                                <w:trHeight w:hRule="exact" w:val="255"/>
                              </w:trPr>
                              <w:tc>
                                <w:tcPr>
                                  <w:tcW w:w="5000" w:type="pct"/>
                                  <w:shd w:val="clear" w:color="auto" w:fill="E7E6E6" w:themeFill="background2"/>
                                </w:tcPr>
                                <w:p w14:paraId="7CFF8655" w14:textId="77777777" w:rsidR="00CC40C4" w:rsidRPr="00992D52" w:rsidRDefault="00CC40C4" w:rsidP="00CC40C4">
                                  <w:pPr>
                                    <w:pStyle w:val="Part"/>
                                    <w:jc w:val="center"/>
                                    <w:rPr>
                                      <w:b/>
                                    </w:rPr>
                                  </w:pPr>
                                  <w:r w:rsidRPr="00992D52">
                                    <w:rPr>
                                      <w:b/>
                                    </w:rPr>
                                    <w:t>Solution</w:t>
                                  </w:r>
                                </w:p>
                              </w:tc>
                            </w:tr>
                            <w:tr w:rsidR="00CC40C4" w14:paraId="0B34D0DE" w14:textId="77777777" w:rsidTr="00CC40C4">
                              <w:tc>
                                <w:tcPr>
                                  <w:tcW w:w="5000" w:type="pct"/>
                                </w:tcPr>
                                <w:p w14:paraId="0725F77D" w14:textId="77777777" w:rsidR="00CC40C4"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=1.35×25=33.75°C</m:t>
                                      </m:r>
                                    </m:oMath>
                                  </m:oMathPara>
                                </w:p>
                                <w:p w14:paraId="56941D4C" w14:textId="77777777" w:rsidR="00CC40C4" w:rsidRDefault="00CC40C4" w:rsidP="00CC40C4">
                                  <w:pPr>
                                    <w:pStyle w:val="Parts"/>
                                  </w:pPr>
                                </w:p>
                              </w:tc>
                            </w:tr>
                            <w:tr w:rsidR="00CC40C4" w14:paraId="47CFC2F8" w14:textId="77777777" w:rsidTr="004A4688">
                              <w:trPr>
                                <w:trHeight w:hRule="exact" w:val="255"/>
                              </w:trPr>
                              <w:tc>
                                <w:tcPr>
                                  <w:tcW w:w="5000" w:type="pct"/>
                                  <w:shd w:val="clear" w:color="auto" w:fill="E7E6E6" w:themeFill="background2"/>
                                </w:tcPr>
                                <w:p w14:paraId="043D897A" w14:textId="77777777" w:rsidR="00CC40C4" w:rsidRPr="00992D52" w:rsidRDefault="00CC40C4" w:rsidP="00CC40C4">
                                  <w:pPr>
                                    <w:pStyle w:val="Part"/>
                                    <w:jc w:val="center"/>
                                    <w:rPr>
                                      <w:b/>
                                    </w:rPr>
                                  </w:pPr>
                                  <w:r w:rsidRPr="00992D52">
                                    <w:rPr>
                                      <w:b/>
                                    </w:rPr>
                                    <w:t>Specific behaviours</w:t>
                                  </w:r>
                                </w:p>
                              </w:tc>
                            </w:tr>
                            <w:tr w:rsidR="00CC40C4" w14:paraId="6B7787DF" w14:textId="77777777" w:rsidTr="00CC40C4">
                              <w:tc>
                                <w:tcPr>
                                  <w:tcW w:w="5000" w:type="pct"/>
                                </w:tcPr>
                                <w:p w14:paraId="08778009" w14:textId="77777777" w:rsidR="00CC40C4" w:rsidRDefault="00CC40C4" w:rsidP="00CC40C4">
                                  <w:pPr>
                                    <w:pStyle w:val="Parts"/>
                                  </w:pPr>
                                  <w:r>
                                    <w:sym w:font="Wingdings" w:char="F0FC"/>
                                  </w:r>
                                  <w:r>
                                    <w:t xml:space="preserve"> temperature that rounds to </w:t>
                                  </w:r>
                                  <m:oMath>
                                    <m:r>
                                      <w:rPr>
                                        <w:rFonts w:ascii="Cambria Math" w:hAnsi="Cambria Math"/>
                                      </w:rPr>
                                      <m:t>34°C</m:t>
                                    </m:r>
                                  </m:oMath>
                                </w:p>
                              </w:tc>
                            </w:tr>
                          </w:tbl>
                          <w:p w14:paraId="63A47577"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71602" id="Text Box 31" o:spid="_x0000_s1052" type="#_x0000_t202" style="position:absolute;left:0;text-align:left;margin-left:127.8pt;margin-top:1.8pt;width:184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jCRgIAAL0EAAAOAAAAZHJzL2Uyb0RvYy54bWysVE1v2zAMvQ/YfxB0X+0mWNAGdYosRYYB&#10;RVsgGXpWZDkxIIuapMTOfv2e5Dj92E7FclAokuLH46NvbrtGs4NyviZT8MuLnDNlJJW12Rb853r5&#10;5YozH4QphSajCn5Unt/OPn+6ae1UjWhHulSOIYjx09YWfBeCnWaZlzvVCH9BVhkYK3KNCLi6bVY6&#10;0SJ6o7NRnk+yllxpHUnlPbR3vZHPUvyqUjI8VpVXgemCo7aQTpfOTTyz2Y2Ybp2wu1qeyhAfqKIR&#10;tUHSc6g7EQTbu/qvUE0tHXmqwoWkJqOqqqVKPaCby/xdN6udsCr1AnC8PcPk/19Y+XB4cqwuCz6+&#10;5MyIBjNaqy6wb9QxqIBPa/0UbisLx9BBjzkPeg9lbLurXBP/0RCDHUgfz+jGaBLK0Xg8ucphkrBd&#10;j6+jjPDZy2vrfPiuqGFRKLjD9BKo4nDvQ+86uMRknnRdLmut0+XoF9qxg8CgwY+SWs608AHKgi/T&#10;75TtzTNtWFvwyfhrnjK9sfmPhEQ72qCriFqPTpRCt+kSyqPJAN2GyiMQddRz0lu5rNH2PWp+Eg4k&#10;BFJYrPCIo9KEKukkcbYj9/tf+ugPbsDKWQtSF9z/2gunAMUPA9bEDRgENwibQTD7ZkGAD0RANUnE&#10;Axf0IFaOmmfs2zxmgUkYiVwFD4O4CP1qYV+lms+TE3huRbg3Kytj6DirOMR19yycPU06gCMPNNBd&#10;TN8NvPeNLw3N94GqOrEhAtujeMIbO5L4dNrnuISv78nr5asz+wMAAP//AwBQSwMEFAAGAAgAAAAh&#10;ALT3lCveAAAACQEAAA8AAABkcnMvZG93bnJldi54bWxMj0FPwzAMhe9I/IfISNxYuk6NUGk6MSSk&#10;aRdEgQO3rDFNReNUTbaWf493gpNtvafn71XbxQ/ijFPsA2lYrzIQSG2wPXUa3t+e7+5BxGTImiEQ&#10;avjBCNv6+qoypQ0zveK5SZ3gEIql0eBSGkspY+vQm7gKIxJrX2HyJvE5ddJOZuZwP8g8y5T0pif+&#10;4MyITw7b7+bkNexemn63P2yC+pzkfnSHWX6kTuvbm+XxAUTCJf2Z4YLP6FAz0zGcyEYxaMiLQrFV&#10;w4YH6yq/LEc2FmsFsq7k/wb1LwAAAP//AwBQSwECLQAUAAYACAAAACEAtoM4kv4AAADhAQAAEwAA&#10;AAAAAAAAAAAAAAAAAAAAW0NvbnRlbnRfVHlwZXNdLnhtbFBLAQItABQABgAIAAAAIQA4/SH/1gAA&#10;AJQBAAALAAAAAAAAAAAAAAAAAC8BAABfcmVscy8ucmVsc1BLAQItABQABgAIAAAAIQDRexjCRgIA&#10;AL0EAAAOAAAAAAAAAAAAAAAAAC4CAABkcnMvZTJvRG9jLnhtbFBLAQItABQABgAIAAAAIQC095Qr&#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53"/>
                      </w:tblGrid>
                      <w:tr w:rsidR="00CC40C4" w14:paraId="71D157E6" w14:textId="77777777" w:rsidTr="004A4688">
                        <w:trPr>
                          <w:trHeight w:hRule="exact" w:val="255"/>
                        </w:trPr>
                        <w:tc>
                          <w:tcPr>
                            <w:tcW w:w="5000" w:type="pct"/>
                            <w:shd w:val="clear" w:color="auto" w:fill="E7E6E6" w:themeFill="background2"/>
                          </w:tcPr>
                          <w:p w14:paraId="7CFF8655" w14:textId="77777777" w:rsidR="00CC40C4" w:rsidRPr="00992D52" w:rsidRDefault="00CC40C4" w:rsidP="00CC40C4">
                            <w:pPr>
                              <w:pStyle w:val="Part"/>
                              <w:jc w:val="center"/>
                              <w:rPr>
                                <w:b/>
                              </w:rPr>
                            </w:pPr>
                            <w:r w:rsidRPr="00992D52">
                              <w:rPr>
                                <w:b/>
                              </w:rPr>
                              <w:t>Solution</w:t>
                            </w:r>
                          </w:p>
                        </w:tc>
                      </w:tr>
                      <w:tr w:rsidR="00CC40C4" w14:paraId="0B34D0DE" w14:textId="77777777" w:rsidTr="00CC40C4">
                        <w:tc>
                          <w:tcPr>
                            <w:tcW w:w="5000" w:type="pct"/>
                          </w:tcPr>
                          <w:p w14:paraId="0725F77D" w14:textId="77777777" w:rsidR="00CC40C4"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=1.35×25=33.75°C</m:t>
                                </m:r>
                              </m:oMath>
                            </m:oMathPara>
                          </w:p>
                          <w:p w14:paraId="56941D4C" w14:textId="77777777" w:rsidR="00CC40C4" w:rsidRDefault="00CC40C4" w:rsidP="00CC40C4">
                            <w:pPr>
                              <w:pStyle w:val="Parts"/>
                            </w:pPr>
                          </w:p>
                        </w:tc>
                      </w:tr>
                      <w:tr w:rsidR="00CC40C4" w14:paraId="47CFC2F8" w14:textId="77777777" w:rsidTr="004A4688">
                        <w:trPr>
                          <w:trHeight w:hRule="exact" w:val="255"/>
                        </w:trPr>
                        <w:tc>
                          <w:tcPr>
                            <w:tcW w:w="5000" w:type="pct"/>
                            <w:shd w:val="clear" w:color="auto" w:fill="E7E6E6" w:themeFill="background2"/>
                          </w:tcPr>
                          <w:p w14:paraId="043D897A" w14:textId="77777777" w:rsidR="00CC40C4" w:rsidRPr="00992D52" w:rsidRDefault="00CC40C4" w:rsidP="00CC40C4">
                            <w:pPr>
                              <w:pStyle w:val="Part"/>
                              <w:jc w:val="center"/>
                              <w:rPr>
                                <w:b/>
                              </w:rPr>
                            </w:pPr>
                            <w:r w:rsidRPr="00992D52">
                              <w:rPr>
                                <w:b/>
                              </w:rPr>
                              <w:t>Specific behaviours</w:t>
                            </w:r>
                          </w:p>
                        </w:tc>
                      </w:tr>
                      <w:tr w:rsidR="00CC40C4" w14:paraId="6B7787DF" w14:textId="77777777" w:rsidTr="00CC40C4">
                        <w:tc>
                          <w:tcPr>
                            <w:tcW w:w="5000" w:type="pct"/>
                          </w:tcPr>
                          <w:p w14:paraId="08778009" w14:textId="77777777" w:rsidR="00CC40C4" w:rsidRDefault="00CC40C4" w:rsidP="00CC40C4">
                            <w:pPr>
                              <w:pStyle w:val="Parts"/>
                            </w:pPr>
                            <w:r>
                              <w:sym w:font="Wingdings" w:char="F0FC"/>
                            </w:r>
                            <w:r>
                              <w:t xml:space="preserve"> temperature that rounds to </w:t>
                            </w:r>
                            <m:oMath>
                              <m:r>
                                <w:rPr>
                                  <w:rFonts w:ascii="Cambria Math" w:hAnsi="Cambria Math"/>
                                </w:rPr>
                                <m:t>34°C</m:t>
                              </m:r>
                            </m:oMath>
                          </w:p>
                        </w:tc>
                      </w:tr>
                    </w:tbl>
                    <w:p w14:paraId="63A47577" w14:textId="77777777" w:rsidR="00CC40C4" w:rsidRDefault="00CC40C4" w:rsidP="00CC40C4">
                      <w:pPr>
                        <w:pStyle w:val="Part"/>
                      </w:pPr>
                    </w:p>
                  </w:txbxContent>
                </v:textbox>
              </v:shape>
            </w:pict>
          </mc:Fallback>
        </mc:AlternateContent>
      </w:r>
    </w:p>
    <w:p w14:paraId="191B9A55" w14:textId="77777777" w:rsidR="00781E97" w:rsidRDefault="00781E97" w:rsidP="00CC40C4">
      <w:pPr>
        <w:pStyle w:val="Parta"/>
      </w:pPr>
    </w:p>
    <w:p w14:paraId="52FC6DAB" w14:textId="77777777" w:rsidR="00781E97" w:rsidRDefault="00781E97" w:rsidP="00CC40C4">
      <w:pPr>
        <w:pStyle w:val="Parta"/>
      </w:pPr>
    </w:p>
    <w:p w14:paraId="39081B34" w14:textId="77777777" w:rsidR="00781E97" w:rsidRDefault="00781E97" w:rsidP="00CC40C4">
      <w:pPr>
        <w:pStyle w:val="Parta"/>
      </w:pPr>
    </w:p>
    <w:p w14:paraId="07086AD1" w14:textId="77777777" w:rsidR="00781E97" w:rsidRDefault="00781E97" w:rsidP="00CC40C4">
      <w:pPr>
        <w:pStyle w:val="Parta"/>
      </w:pPr>
    </w:p>
    <w:p w14:paraId="68F68DFE" w14:textId="77777777" w:rsidR="00781E97" w:rsidRDefault="00781E97" w:rsidP="00CC40C4">
      <w:pPr>
        <w:pStyle w:val="Parta"/>
      </w:pPr>
    </w:p>
    <w:p w14:paraId="55B240B5" w14:textId="77777777" w:rsidR="00781E97" w:rsidRDefault="00781E97" w:rsidP="00CC40C4">
      <w:pPr>
        <w:pStyle w:val="Parta"/>
      </w:pPr>
    </w:p>
    <w:p w14:paraId="32694E20" w14:textId="77777777" w:rsidR="00781E97" w:rsidRDefault="00781E97" w:rsidP="00CC40C4">
      <w:pPr>
        <w:pStyle w:val="Parta"/>
      </w:pPr>
    </w:p>
    <w:p w14:paraId="0CE6EA75" w14:textId="77777777" w:rsidR="00781E97" w:rsidRDefault="00781E97" w:rsidP="00CC40C4">
      <w:pPr>
        <w:pStyle w:val="Parta"/>
      </w:pPr>
      <w:r>
        <w:t>(b)</w:t>
      </w:r>
      <w:r>
        <w:tab/>
        <w:t xml:space="preserve">Graph the temperature of the kiln for </w:t>
      </w:r>
      <m:oMath>
        <m:r>
          <w:rPr>
            <w:rFonts w:ascii="Cambria Math" w:hAnsi="Cambria Math"/>
          </w:rPr>
          <m:t>n=0, 1, 2, 3, 4, 5</m:t>
        </m:r>
      </m:oMath>
      <w:r>
        <w:rPr>
          <w:rFonts w:eastAsiaTheme="minorEastAsia"/>
        </w:rPr>
        <w:t xml:space="preserve"> and </w:t>
      </w:r>
      <m:oMath>
        <m:r>
          <w:rPr>
            <w:rFonts w:ascii="Cambria Math" w:eastAsiaTheme="minorEastAsia" w:hAnsi="Cambria Math"/>
          </w:rPr>
          <m:t>6</m:t>
        </m:r>
      </m:oMath>
      <w:r>
        <w:t xml:space="preserve"> on the axes below.</w:t>
      </w:r>
      <w:r>
        <w:tab/>
        <w:t>(3 marks)</w:t>
      </w:r>
    </w:p>
    <w:p w14:paraId="11BD5343" w14:textId="77777777" w:rsidR="00781E97" w:rsidRDefault="00781E97" w:rsidP="00CC40C4">
      <w:pPr>
        <w:pStyle w:val="Parta"/>
      </w:pPr>
    </w:p>
    <w:p w14:paraId="272FF321" w14:textId="7D7602FE" w:rsidR="00781E97" w:rsidRDefault="00781E97" w:rsidP="00CC40C4">
      <w:pPr>
        <w:pStyle w:val="Parta"/>
        <w:jc w:val="center"/>
      </w:pPr>
      <w:r>
        <w:rPr>
          <w:noProof/>
          <w:lang w:eastAsia="en-AU"/>
        </w:rPr>
        <mc:AlternateContent>
          <mc:Choice Requires="wps">
            <w:drawing>
              <wp:anchor distT="0" distB="0" distL="114300" distR="114300" simplePos="0" relativeHeight="251697152" behindDoc="0" locked="0" layoutInCell="1" allowOverlap="1" wp14:anchorId="447EF672" wp14:editId="6A1AB44A">
                <wp:simplePos x="0" y="0"/>
                <wp:positionH relativeFrom="column">
                  <wp:posOffset>1276985</wp:posOffset>
                </wp:positionH>
                <wp:positionV relativeFrom="paragraph">
                  <wp:posOffset>158114</wp:posOffset>
                </wp:positionV>
                <wp:extent cx="2774950" cy="1285875"/>
                <wp:effectExtent l="0" t="0" r="25400" b="28575"/>
                <wp:wrapNone/>
                <wp:docPr id="32" name="Text Box 32"/>
                <wp:cNvGraphicFramePr/>
                <a:graphic xmlns:a="http://schemas.openxmlformats.org/drawingml/2006/main">
                  <a:graphicData uri="http://schemas.microsoft.com/office/word/2010/wordprocessingShape">
                    <wps:wsp>
                      <wps:cNvSpPr txBox="1"/>
                      <wps:spPr>
                        <a:xfrm>
                          <a:off x="0" y="0"/>
                          <a:ext cx="2774950" cy="12858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7"/>
                            </w:tblGrid>
                            <w:tr w:rsidR="00CC40C4" w14:paraId="155ECA8A" w14:textId="77777777" w:rsidTr="004A4688">
                              <w:trPr>
                                <w:trHeight w:hRule="exact" w:val="255"/>
                              </w:trPr>
                              <w:tc>
                                <w:tcPr>
                                  <w:tcW w:w="5000" w:type="pct"/>
                                  <w:shd w:val="clear" w:color="auto" w:fill="E7E6E6" w:themeFill="background2"/>
                                </w:tcPr>
                                <w:p w14:paraId="7487B605" w14:textId="77777777" w:rsidR="00CC40C4" w:rsidRPr="00992D52" w:rsidRDefault="00CC40C4" w:rsidP="00CC40C4">
                                  <w:pPr>
                                    <w:pStyle w:val="Part"/>
                                    <w:jc w:val="center"/>
                                    <w:rPr>
                                      <w:b/>
                                    </w:rPr>
                                  </w:pPr>
                                  <w:r w:rsidRPr="00992D52">
                                    <w:rPr>
                                      <w:b/>
                                    </w:rPr>
                                    <w:t>Solution</w:t>
                                  </w:r>
                                </w:p>
                              </w:tc>
                            </w:tr>
                            <w:tr w:rsidR="00CC40C4" w14:paraId="6674E419" w14:textId="77777777" w:rsidTr="00CC40C4">
                              <w:tc>
                                <w:tcPr>
                                  <w:tcW w:w="5000" w:type="pct"/>
                                </w:tcPr>
                                <w:p w14:paraId="708CD92F" w14:textId="77777777" w:rsidR="00CC40C4" w:rsidRDefault="00CC40C4" w:rsidP="00CC40C4">
                                  <w:pPr>
                                    <w:pStyle w:val="Parts"/>
                                  </w:pPr>
                                  <w:r>
                                    <w:t>See graph</w:t>
                                  </w:r>
                                </w:p>
                              </w:tc>
                            </w:tr>
                            <w:tr w:rsidR="00CC40C4" w14:paraId="4132E7C9" w14:textId="77777777" w:rsidTr="004A4688">
                              <w:trPr>
                                <w:trHeight w:hRule="exact" w:val="255"/>
                              </w:trPr>
                              <w:tc>
                                <w:tcPr>
                                  <w:tcW w:w="5000" w:type="pct"/>
                                  <w:shd w:val="clear" w:color="auto" w:fill="E7E6E6" w:themeFill="background2"/>
                                </w:tcPr>
                                <w:p w14:paraId="2D5F6F05" w14:textId="77777777" w:rsidR="00CC40C4" w:rsidRPr="00992D52" w:rsidRDefault="00CC40C4" w:rsidP="00CC40C4">
                                  <w:pPr>
                                    <w:pStyle w:val="Part"/>
                                    <w:jc w:val="center"/>
                                    <w:rPr>
                                      <w:b/>
                                    </w:rPr>
                                  </w:pPr>
                                  <w:r w:rsidRPr="00992D52">
                                    <w:rPr>
                                      <w:b/>
                                    </w:rPr>
                                    <w:t>Specific behaviours</w:t>
                                  </w:r>
                                </w:p>
                              </w:tc>
                            </w:tr>
                            <w:tr w:rsidR="00CC40C4" w14:paraId="52486CF2" w14:textId="77777777" w:rsidTr="00CC40C4">
                              <w:tc>
                                <w:tcPr>
                                  <w:tcW w:w="5000" w:type="pct"/>
                                </w:tcPr>
                                <w:p w14:paraId="58F2E31C" w14:textId="77777777" w:rsidR="00CC40C4" w:rsidRDefault="00CC40C4" w:rsidP="00CC40C4">
                                  <w:pPr>
                                    <w:pStyle w:val="Parts"/>
                                    <w:rPr>
                                      <w:rFonts w:eastAsiaTheme="minorEastAsia"/>
                                    </w:rPr>
                                  </w:pPr>
                                  <w:r>
                                    <w:sym w:font="Wingdings" w:char="F0FC"/>
                                  </w:r>
                                  <w:r>
                                    <w:t xml:space="preserve"> correct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p>
                                <w:p w14:paraId="78FF81E2"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at least 2 other points plotted accurately </w:t>
                                  </w:r>
                                </w:p>
                                <w:p w14:paraId="2E8DA80B"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all points plotted accurately</w:t>
                                  </w:r>
                                </w:p>
                                <w:p w14:paraId="7D26BDB3" w14:textId="21D511E9" w:rsidR="00240BBD" w:rsidRDefault="00240BBD" w:rsidP="00CC40C4">
                                  <w:pPr>
                                    <w:pStyle w:val="Parts"/>
                                  </w:pPr>
                                  <w:r w:rsidRPr="00240BBD">
                                    <w:rPr>
                                      <w:rFonts w:eastAsiaTheme="minorEastAsia"/>
                                      <w:color w:val="FF0000"/>
                                    </w:rPr>
                                    <w:t>-1 if joined</w:t>
                                  </w:r>
                                </w:p>
                              </w:tc>
                            </w:tr>
                          </w:tbl>
                          <w:p w14:paraId="3F884F90"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EF672" id="Text Box 32" o:spid="_x0000_s1053" type="#_x0000_t202" style="position:absolute;left:0;text-align:left;margin-left:100.55pt;margin-top:12.45pt;width:218.5pt;height:10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oRgIAAL4EAAAOAAAAZHJzL2Uyb0RvYy54bWysVE1vGjEQvVfqf7B8bxZIE1LEElEiqkoo&#10;iRSqnI3XCyt5Pa5t2KW/vs9elqRpT1U4mPHMeD7evNnpbVtrdlDOV2RyPrwYcKaMpKIy25z/WC8/&#10;3XDmgzCF0GRUzo/K89vZxw/Txk7UiHakC+UYghg/aWzOdyHYSZZ5uVO18BdklYGxJFeLgKvbZoUT&#10;DaLXOhsNBtdZQ66wjqTyHtq7zshnKX5ZKhkeytKrwHTOUVtIp0vnJp7ZbComWyfsrpKnMsR/VFGL&#10;yiDpOdSdCILtXfVXqLqSjjyV4UJSnVFZVlKlHtDNcPCmm6edsCr1AnC8PcPk3y+svD88OlYVOb8c&#10;cWZEjRmtVRvYV2oZVMCnsX4CtycLx9BCjzn3eg9lbLstXR3/0RCDHUgfz+jGaBLK0Xj8+csVTBK2&#10;4ejm6mZ8FeNkL8+t8+GboppFIecO40uoisPKh861d4nZPOmqWFZap8vRL7RjB4FJgyAFNZxp4QOU&#10;OV+m3ynbH8+0YU3Ory9R2PuERDvaoKsIWwdPlEK7aRPMo3GP3YaKIyB11JHSW7ms0PYKNT8KBxYC&#10;KmxWeMBRakKVdJI425H79S999Ac5YOWsAatz7n/uhVOA4rsBbeIK9ILrhU0vmH29IMA3xM5amUQ8&#10;cEH3YumofsbCzWMWmISRyJXz0IuL0O0WFlaq+Tw5gehWhJV5sjKGjijHIa7bZ+HsadIBJLmnnu9i&#10;8mbgnW98aWi+D1RWiQ0R2A7FE95YksSn00LHLXx9T14vn53ZbwAAAP//AwBQSwMEFAAGAAgAAAAh&#10;AOrTEengAAAACgEAAA8AAABkcnMvZG93bnJldi54bWxMj0FPwzAMhe9I/IfISNxY2m4qozSdGBLS&#10;tAuisMNuWWOaisapmmwt/x5zgpv93tPz53Izu15ccAydJwXpIgGB1HjTUavg4/3lbg0iRE1G955Q&#10;wTcG2FTXV6UujJ/oDS91bAWXUCi0AhvjUEgZGotOh4UfkNj79KPTkdexlWbUE5e7XmZJkkunO+IL&#10;Vg/4bLH5qs9Owfa17ra7/dLnx1HuBruf5CG2St3ezE+PICLO8S8Mv/iMDhUznfyZTBC9gixJU47y&#10;sHoAwYF8uWbhxEJ2vwJZlfL/C9UPAAAA//8DAFBLAQItABQABgAIAAAAIQC2gziS/gAAAOEBAAAT&#10;AAAAAAAAAAAAAAAAAAAAAABbQ29udGVudF9UeXBlc10ueG1sUEsBAi0AFAAGAAgAAAAhADj9If/W&#10;AAAAlAEAAAsAAAAAAAAAAAAAAAAALwEAAF9yZWxzLy5yZWxzUEsBAi0AFAAGAAgAAAAhAG7+x2hG&#10;AgAAvgQAAA4AAAAAAAAAAAAAAAAALgIAAGRycy9lMm9Eb2MueG1sUEsBAi0AFAAGAAgAAAAhAOrT&#10;Een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57"/>
                      </w:tblGrid>
                      <w:tr w:rsidR="00CC40C4" w14:paraId="155ECA8A" w14:textId="77777777" w:rsidTr="004A4688">
                        <w:trPr>
                          <w:trHeight w:hRule="exact" w:val="255"/>
                        </w:trPr>
                        <w:tc>
                          <w:tcPr>
                            <w:tcW w:w="5000" w:type="pct"/>
                            <w:shd w:val="clear" w:color="auto" w:fill="E7E6E6" w:themeFill="background2"/>
                          </w:tcPr>
                          <w:p w14:paraId="7487B605" w14:textId="77777777" w:rsidR="00CC40C4" w:rsidRPr="00992D52" w:rsidRDefault="00CC40C4" w:rsidP="00CC40C4">
                            <w:pPr>
                              <w:pStyle w:val="Part"/>
                              <w:jc w:val="center"/>
                              <w:rPr>
                                <w:b/>
                              </w:rPr>
                            </w:pPr>
                            <w:r w:rsidRPr="00992D52">
                              <w:rPr>
                                <w:b/>
                              </w:rPr>
                              <w:t>Solution</w:t>
                            </w:r>
                          </w:p>
                        </w:tc>
                      </w:tr>
                      <w:tr w:rsidR="00CC40C4" w14:paraId="6674E419" w14:textId="77777777" w:rsidTr="00CC40C4">
                        <w:tc>
                          <w:tcPr>
                            <w:tcW w:w="5000" w:type="pct"/>
                          </w:tcPr>
                          <w:p w14:paraId="708CD92F" w14:textId="77777777" w:rsidR="00CC40C4" w:rsidRDefault="00CC40C4" w:rsidP="00CC40C4">
                            <w:pPr>
                              <w:pStyle w:val="Parts"/>
                            </w:pPr>
                            <w:r>
                              <w:t>See graph</w:t>
                            </w:r>
                          </w:p>
                        </w:tc>
                      </w:tr>
                      <w:tr w:rsidR="00CC40C4" w14:paraId="4132E7C9" w14:textId="77777777" w:rsidTr="004A4688">
                        <w:trPr>
                          <w:trHeight w:hRule="exact" w:val="255"/>
                        </w:trPr>
                        <w:tc>
                          <w:tcPr>
                            <w:tcW w:w="5000" w:type="pct"/>
                            <w:shd w:val="clear" w:color="auto" w:fill="E7E6E6" w:themeFill="background2"/>
                          </w:tcPr>
                          <w:p w14:paraId="2D5F6F05" w14:textId="77777777" w:rsidR="00CC40C4" w:rsidRPr="00992D52" w:rsidRDefault="00CC40C4" w:rsidP="00CC40C4">
                            <w:pPr>
                              <w:pStyle w:val="Part"/>
                              <w:jc w:val="center"/>
                              <w:rPr>
                                <w:b/>
                              </w:rPr>
                            </w:pPr>
                            <w:r w:rsidRPr="00992D52">
                              <w:rPr>
                                <w:b/>
                              </w:rPr>
                              <w:t>Specific behaviours</w:t>
                            </w:r>
                          </w:p>
                        </w:tc>
                      </w:tr>
                      <w:tr w:rsidR="00CC40C4" w14:paraId="52486CF2" w14:textId="77777777" w:rsidTr="00CC40C4">
                        <w:tc>
                          <w:tcPr>
                            <w:tcW w:w="5000" w:type="pct"/>
                          </w:tcPr>
                          <w:p w14:paraId="58F2E31C" w14:textId="77777777" w:rsidR="00CC40C4" w:rsidRDefault="00CC40C4" w:rsidP="00CC40C4">
                            <w:pPr>
                              <w:pStyle w:val="Parts"/>
                              <w:rPr>
                                <w:rFonts w:eastAsiaTheme="minorEastAsia"/>
                              </w:rPr>
                            </w:pPr>
                            <w:r>
                              <w:sym w:font="Wingdings" w:char="F0FC"/>
                            </w:r>
                            <w:r>
                              <w:t xml:space="preserve"> correct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p>
                          <w:p w14:paraId="78FF81E2"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at least 2 other points plotted accurately </w:t>
                            </w:r>
                          </w:p>
                          <w:p w14:paraId="2E8DA80B"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all points plotted accurately</w:t>
                            </w:r>
                          </w:p>
                          <w:p w14:paraId="7D26BDB3" w14:textId="21D511E9" w:rsidR="00240BBD" w:rsidRDefault="00240BBD" w:rsidP="00CC40C4">
                            <w:pPr>
                              <w:pStyle w:val="Parts"/>
                            </w:pPr>
                            <w:r w:rsidRPr="00240BBD">
                              <w:rPr>
                                <w:rFonts w:eastAsiaTheme="minorEastAsia"/>
                                <w:color w:val="FF0000"/>
                              </w:rPr>
                              <w:t>-1 if joined</w:t>
                            </w:r>
                          </w:p>
                        </w:tc>
                      </w:tr>
                    </w:tbl>
                    <w:p w14:paraId="3F884F90" w14:textId="77777777" w:rsidR="00CC40C4" w:rsidRDefault="00CC40C4" w:rsidP="00CC40C4">
                      <w:pPr>
                        <w:pStyle w:val="Part"/>
                      </w:pPr>
                    </w:p>
                  </w:txbxContent>
                </v:textbox>
              </v:shape>
            </w:pict>
          </mc:Fallback>
        </mc:AlternateContent>
      </w:r>
      <w:r>
        <w:rPr>
          <w:noProof/>
        </w:rPr>
        <w:drawing>
          <wp:inline distT="0" distB="0" distL="0" distR="0" wp14:anchorId="74D17BDE" wp14:editId="2389E76A">
            <wp:extent cx="5187707" cy="360883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707" cy="3608839"/>
                    </a:xfrm>
                    <a:prstGeom prst="rect">
                      <a:avLst/>
                    </a:prstGeom>
                  </pic:spPr>
                </pic:pic>
              </a:graphicData>
            </a:graphic>
          </wp:inline>
        </w:drawing>
      </w:r>
    </w:p>
    <w:p w14:paraId="758EFEE5" w14:textId="77777777" w:rsidR="00781E97" w:rsidRDefault="00781E97" w:rsidP="00CC40C4">
      <w:pPr>
        <w:pStyle w:val="Parta"/>
      </w:pPr>
    </w:p>
    <w:p w14:paraId="09D58317" w14:textId="77777777" w:rsidR="00781E97" w:rsidRDefault="00781E97" w:rsidP="00CC40C4">
      <w:pPr>
        <w:pStyle w:val="Parta"/>
      </w:pPr>
    </w:p>
    <w:p w14:paraId="5F12D269" w14:textId="77777777" w:rsidR="00781E97" w:rsidRDefault="00781E97" w:rsidP="00CC40C4">
      <w:pPr>
        <w:pStyle w:val="Parta"/>
      </w:pPr>
      <w:r>
        <w:t>(c)</w:t>
      </w:r>
      <w:r>
        <w:tab/>
        <w:t>Name the type of growth displayed in the graph.</w:t>
      </w:r>
      <w:r>
        <w:tab/>
        <w:t>(1 mark)</w:t>
      </w:r>
    </w:p>
    <w:p w14:paraId="701EE3CD" w14:textId="77777777" w:rsidR="00781E97" w:rsidRDefault="00781E97" w:rsidP="00CC40C4">
      <w:pPr>
        <w:pStyle w:val="Parta"/>
      </w:pPr>
      <w:r>
        <w:rPr>
          <w:noProof/>
          <w:lang w:eastAsia="en-AU"/>
        </w:rPr>
        <mc:AlternateContent>
          <mc:Choice Requires="wps">
            <w:drawing>
              <wp:anchor distT="0" distB="0" distL="114300" distR="114300" simplePos="0" relativeHeight="251696128" behindDoc="0" locked="0" layoutInCell="1" allowOverlap="1" wp14:anchorId="7C7F9968" wp14:editId="462D2B0F">
                <wp:simplePos x="0" y="0"/>
                <wp:positionH relativeFrom="column">
                  <wp:posOffset>1889760</wp:posOffset>
                </wp:positionH>
                <wp:positionV relativeFrom="paragraph">
                  <wp:posOffset>60960</wp:posOffset>
                </wp:positionV>
                <wp:extent cx="2012950" cy="74295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0129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CC40C4" w14:paraId="5F7E28DE" w14:textId="77777777" w:rsidTr="004A4688">
                              <w:trPr>
                                <w:trHeight w:hRule="exact" w:val="255"/>
                              </w:trPr>
                              <w:tc>
                                <w:tcPr>
                                  <w:tcW w:w="5000" w:type="pct"/>
                                  <w:shd w:val="clear" w:color="auto" w:fill="E7E6E6" w:themeFill="background2"/>
                                </w:tcPr>
                                <w:p w14:paraId="08BD4148" w14:textId="77777777" w:rsidR="00CC40C4" w:rsidRPr="00992D52" w:rsidRDefault="00CC40C4" w:rsidP="00CC40C4">
                                  <w:pPr>
                                    <w:pStyle w:val="Part"/>
                                    <w:jc w:val="center"/>
                                    <w:rPr>
                                      <w:b/>
                                    </w:rPr>
                                  </w:pPr>
                                  <w:r w:rsidRPr="00992D52">
                                    <w:rPr>
                                      <w:b/>
                                    </w:rPr>
                                    <w:t>Solution</w:t>
                                  </w:r>
                                </w:p>
                              </w:tc>
                            </w:tr>
                            <w:tr w:rsidR="00CC40C4" w14:paraId="4AA1A74B" w14:textId="77777777" w:rsidTr="00CC40C4">
                              <w:tc>
                                <w:tcPr>
                                  <w:tcW w:w="5000" w:type="pct"/>
                                </w:tcPr>
                                <w:p w14:paraId="05F2B1F5" w14:textId="335DD378" w:rsidR="00CC40C4" w:rsidRPr="00EC6674" w:rsidRDefault="00CC40C4" w:rsidP="00CC40C4">
                                  <w:pPr>
                                    <w:pStyle w:val="Parts"/>
                                    <w:rPr>
                                      <w:color w:val="FF0000"/>
                                    </w:rPr>
                                  </w:pPr>
                                  <w:r>
                                    <w:t>Exponential</w:t>
                                  </w:r>
                                  <w:r w:rsidR="00EC6674">
                                    <w:t xml:space="preserve"> </w:t>
                                  </w:r>
                                  <w:r w:rsidR="00EC6674">
                                    <w:rPr>
                                      <w:color w:val="FF0000"/>
                                    </w:rPr>
                                    <w:t>or Geometric</w:t>
                                  </w:r>
                                </w:p>
                              </w:tc>
                            </w:tr>
                            <w:tr w:rsidR="00CC40C4" w14:paraId="139F1311" w14:textId="77777777" w:rsidTr="004A4688">
                              <w:trPr>
                                <w:trHeight w:hRule="exact" w:val="255"/>
                              </w:trPr>
                              <w:tc>
                                <w:tcPr>
                                  <w:tcW w:w="5000" w:type="pct"/>
                                  <w:shd w:val="clear" w:color="auto" w:fill="E7E6E6" w:themeFill="background2"/>
                                </w:tcPr>
                                <w:p w14:paraId="369BD74A" w14:textId="77777777" w:rsidR="00CC40C4" w:rsidRPr="00992D52" w:rsidRDefault="00CC40C4" w:rsidP="00CC40C4">
                                  <w:pPr>
                                    <w:pStyle w:val="Part"/>
                                    <w:jc w:val="center"/>
                                    <w:rPr>
                                      <w:b/>
                                    </w:rPr>
                                  </w:pPr>
                                  <w:r w:rsidRPr="00992D52">
                                    <w:rPr>
                                      <w:b/>
                                    </w:rPr>
                                    <w:t>Specific behaviours</w:t>
                                  </w:r>
                                </w:p>
                              </w:tc>
                            </w:tr>
                            <w:tr w:rsidR="00CC40C4" w14:paraId="3C57DF6A" w14:textId="77777777" w:rsidTr="00CC40C4">
                              <w:tc>
                                <w:tcPr>
                                  <w:tcW w:w="5000" w:type="pct"/>
                                </w:tcPr>
                                <w:p w14:paraId="58AB3D34" w14:textId="77777777" w:rsidR="00CC40C4" w:rsidRDefault="00CC40C4" w:rsidP="00CC40C4">
                                  <w:pPr>
                                    <w:pStyle w:val="Parts"/>
                                  </w:pPr>
                                  <w:r>
                                    <w:sym w:font="Wingdings" w:char="F0FC"/>
                                  </w:r>
                                  <w:r>
                                    <w:t xml:space="preserve"> correct term</w:t>
                                  </w:r>
                                </w:p>
                              </w:tc>
                            </w:tr>
                          </w:tbl>
                          <w:p w14:paraId="1222B21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9968" id="Text Box 33" o:spid="_x0000_s1054" type="#_x0000_t202" style="position:absolute;left:0;text-align:left;margin-left:148.8pt;margin-top:4.8pt;width:158.5pt;height: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YcQgIAAL0EAAAOAAAAZHJzL2Uyb0RvYy54bWysVE1vGjEQvVfqf7B8L8tHm6YoS0SJqCqh&#10;JBJUORuvF1byelzbsEt/fZ+9LEnTnqpwMM8z4/l4M7M3t22t2VE5X5HJ+Wgw5EwZSUVldjn/sVl+&#10;uObMB2EKocmonJ+U57ez9+9uGjtVY9qTLpRjcGL8tLE534dgp1nm5V7Vwg/IKgNlSa4WAVe3ywon&#10;GnivdTYeDq+yhlxhHUnlPaR3nZLPkv+yVDI8lKVXgemcI7eQTpfObTyz2Y2Y7pyw+0qe0xD/kUUt&#10;KoOgF1d3Igh2cNVfrupKOvJUhoGkOqOyrKRKNaCa0fBVNeu9sCrVAnK8vdDk386tvD8+OlYVOZ9M&#10;ODOiRo82qg3sK7UMIvDTWD+F2drCMLSQo8+93EMYy25LV8d/FMSgB9OnC7vRm4QQBY6/fIJKQvf5&#10;Y8Jwnz2/ts6Hb4pqFkHOHbqXSBXHlQ+daW8Sg3nSVbGstE6Xk19ox44CjcZ8FNRwpoUPEOZ8mX4x&#10;aUT745k2rMn51QR5vY1LBNAGcSJrHTsRhXbbJpbH1z11WypOYNRRN5PeymWFslfI+VE4DCGYwmKF&#10;BxylJmRJZ8TZntyvf8mjPWYDWs4aDHXO/c+DcApUfDeYmrgBPXA92PbAHOoFgb4RVtbKBPHABd3D&#10;0lH9hH2bxyhQCSMRK+ehh4vQrRb2Var5PBlhzq0IK7O2MrqOLMcmbton4ey50wEzck/9uIvpq4Z3&#10;tvGlofkhUFmlaYjEdiye+caOpA6f9zku4ct7snr+6sx+AwAA//8DAFBLAwQUAAYACAAAACEABxJV&#10;kt4AAAAJAQAADwAAAGRycy9kb3ducmV2LnhtbEyPQU/DMAyF70j8h8hI3Fi6gsJWmk4MCWnaBVHY&#10;gVvWmLaicaokW8u/x5zgZFvv6fl75WZ2gzhjiL0nDctFBgKp8banVsP72/PNCkRMhqwZPKGGb4yw&#10;qS4vSlNYP9ErnuvUCg6hWBgNXUpjIWVsOnQmLvyIxNqnD84kPkMrbTATh7tB5lmmpDM98YfOjPjU&#10;YfNVn5yG7Uvdb3f7W68+gtyN3X6Sh9RqfX01Pz6ASDinPzP84jM6VMx09CeyUQwa8vW9YquGNQ/W&#10;1fKOlyMbc6VAVqX836D6AQAA//8DAFBLAQItABQABgAIAAAAIQC2gziS/gAAAOEBAAATAAAAAAAA&#10;AAAAAAAAAAAAAABbQ29udGVudF9UeXBlc10ueG1sUEsBAi0AFAAGAAgAAAAhADj9If/WAAAAlAEA&#10;AAsAAAAAAAAAAAAAAAAALwEAAF9yZWxzLy5yZWxzUEsBAi0AFAAGAAgAAAAhAK57RhxCAgAAvQQA&#10;AA4AAAAAAAAAAAAAAAAALgIAAGRycy9lMm9Eb2MueG1sUEsBAi0AFAAGAAgAAAAhAAcSVZ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59"/>
                      </w:tblGrid>
                      <w:tr w:rsidR="00CC40C4" w14:paraId="5F7E28DE" w14:textId="77777777" w:rsidTr="004A4688">
                        <w:trPr>
                          <w:trHeight w:hRule="exact" w:val="255"/>
                        </w:trPr>
                        <w:tc>
                          <w:tcPr>
                            <w:tcW w:w="5000" w:type="pct"/>
                            <w:shd w:val="clear" w:color="auto" w:fill="E7E6E6" w:themeFill="background2"/>
                          </w:tcPr>
                          <w:p w14:paraId="08BD4148" w14:textId="77777777" w:rsidR="00CC40C4" w:rsidRPr="00992D52" w:rsidRDefault="00CC40C4" w:rsidP="00CC40C4">
                            <w:pPr>
                              <w:pStyle w:val="Part"/>
                              <w:jc w:val="center"/>
                              <w:rPr>
                                <w:b/>
                              </w:rPr>
                            </w:pPr>
                            <w:r w:rsidRPr="00992D52">
                              <w:rPr>
                                <w:b/>
                              </w:rPr>
                              <w:t>Solution</w:t>
                            </w:r>
                          </w:p>
                        </w:tc>
                      </w:tr>
                      <w:tr w:rsidR="00CC40C4" w14:paraId="4AA1A74B" w14:textId="77777777" w:rsidTr="00CC40C4">
                        <w:tc>
                          <w:tcPr>
                            <w:tcW w:w="5000" w:type="pct"/>
                          </w:tcPr>
                          <w:p w14:paraId="05F2B1F5" w14:textId="335DD378" w:rsidR="00CC40C4" w:rsidRPr="00EC6674" w:rsidRDefault="00CC40C4" w:rsidP="00CC40C4">
                            <w:pPr>
                              <w:pStyle w:val="Parts"/>
                              <w:rPr>
                                <w:color w:val="FF0000"/>
                              </w:rPr>
                            </w:pPr>
                            <w:r>
                              <w:t>Exponential</w:t>
                            </w:r>
                            <w:r w:rsidR="00EC6674">
                              <w:t xml:space="preserve"> </w:t>
                            </w:r>
                            <w:r w:rsidR="00EC6674">
                              <w:rPr>
                                <w:color w:val="FF0000"/>
                              </w:rPr>
                              <w:t>or Geometric</w:t>
                            </w:r>
                          </w:p>
                        </w:tc>
                      </w:tr>
                      <w:tr w:rsidR="00CC40C4" w14:paraId="139F1311" w14:textId="77777777" w:rsidTr="004A4688">
                        <w:trPr>
                          <w:trHeight w:hRule="exact" w:val="255"/>
                        </w:trPr>
                        <w:tc>
                          <w:tcPr>
                            <w:tcW w:w="5000" w:type="pct"/>
                            <w:shd w:val="clear" w:color="auto" w:fill="E7E6E6" w:themeFill="background2"/>
                          </w:tcPr>
                          <w:p w14:paraId="369BD74A" w14:textId="77777777" w:rsidR="00CC40C4" w:rsidRPr="00992D52" w:rsidRDefault="00CC40C4" w:rsidP="00CC40C4">
                            <w:pPr>
                              <w:pStyle w:val="Part"/>
                              <w:jc w:val="center"/>
                              <w:rPr>
                                <w:b/>
                              </w:rPr>
                            </w:pPr>
                            <w:r w:rsidRPr="00992D52">
                              <w:rPr>
                                <w:b/>
                              </w:rPr>
                              <w:t>Specific behaviours</w:t>
                            </w:r>
                          </w:p>
                        </w:tc>
                      </w:tr>
                      <w:tr w:rsidR="00CC40C4" w14:paraId="3C57DF6A" w14:textId="77777777" w:rsidTr="00CC40C4">
                        <w:tc>
                          <w:tcPr>
                            <w:tcW w:w="5000" w:type="pct"/>
                          </w:tcPr>
                          <w:p w14:paraId="58AB3D34" w14:textId="77777777" w:rsidR="00CC40C4" w:rsidRDefault="00CC40C4" w:rsidP="00CC40C4">
                            <w:pPr>
                              <w:pStyle w:val="Parts"/>
                            </w:pPr>
                            <w:r>
                              <w:sym w:font="Wingdings" w:char="F0FC"/>
                            </w:r>
                            <w:r>
                              <w:t xml:space="preserve"> correct term</w:t>
                            </w:r>
                          </w:p>
                        </w:tc>
                      </w:tr>
                    </w:tbl>
                    <w:p w14:paraId="1222B216" w14:textId="77777777" w:rsidR="00CC40C4" w:rsidRDefault="00CC40C4" w:rsidP="00CC40C4">
                      <w:pPr>
                        <w:pStyle w:val="Part"/>
                      </w:pPr>
                    </w:p>
                  </w:txbxContent>
                </v:textbox>
              </v:shape>
            </w:pict>
          </mc:Fallback>
        </mc:AlternateContent>
      </w:r>
    </w:p>
    <w:p w14:paraId="6C16319F" w14:textId="77777777" w:rsidR="00781E97" w:rsidRDefault="00781E97" w:rsidP="00CC40C4">
      <w:pPr>
        <w:pStyle w:val="Parta"/>
      </w:pPr>
    </w:p>
    <w:p w14:paraId="2A7A8E3C" w14:textId="77777777" w:rsidR="00781E97" w:rsidRDefault="00781E97" w:rsidP="00CC40C4">
      <w:pPr>
        <w:pStyle w:val="Parta"/>
      </w:pPr>
    </w:p>
    <w:p w14:paraId="3AAF55CF" w14:textId="77777777" w:rsidR="00781E97" w:rsidRDefault="00781E97" w:rsidP="00CC40C4">
      <w:pPr>
        <w:pStyle w:val="Parta"/>
      </w:pPr>
    </w:p>
    <w:p w14:paraId="737BC102" w14:textId="77777777" w:rsidR="00781E97" w:rsidRDefault="00781E97" w:rsidP="00CC40C4">
      <w:pPr>
        <w:pStyle w:val="Parta"/>
      </w:pPr>
    </w:p>
    <w:p w14:paraId="6DA86F9F" w14:textId="77777777" w:rsidR="00781E97" w:rsidRDefault="00781E97" w:rsidP="00CC40C4">
      <w:pPr>
        <w:pStyle w:val="Parta"/>
      </w:pPr>
    </w:p>
    <w:p w14:paraId="71CF1760" w14:textId="77777777" w:rsidR="00781E97" w:rsidRDefault="00781E97" w:rsidP="00CC40C4">
      <w:pPr>
        <w:pStyle w:val="Parta"/>
        <w:rPr>
          <w:rFonts w:eastAsiaTheme="minorEastAsia"/>
        </w:rPr>
      </w:pPr>
      <w:r>
        <w:t>(d)</w:t>
      </w:r>
      <w:r>
        <w:tab/>
        <w:t xml:space="preserve">During which minute does the temperature of the kiln first </w:t>
      </w:r>
      <w:r w:rsidRPr="00240BBD">
        <w:rPr>
          <w:highlight w:val="yellow"/>
        </w:rPr>
        <w:t>increase</w:t>
      </w:r>
      <w:r>
        <w:t xml:space="preserve"> by more than </w:t>
      </w:r>
      <m:oMath>
        <m:r>
          <w:rPr>
            <w:rFonts w:ascii="Cambria Math" w:hAnsi="Cambria Math"/>
          </w:rPr>
          <m:t>200°C</m:t>
        </m:r>
      </m:oMath>
      <w:r>
        <w:rPr>
          <w:rFonts w:eastAsiaTheme="minorEastAsia"/>
        </w:rPr>
        <w:t>?</w:t>
      </w:r>
    </w:p>
    <w:p w14:paraId="30C0BE61" w14:textId="77777777" w:rsidR="00781E97" w:rsidRDefault="00781E97" w:rsidP="00CC40C4">
      <w:pPr>
        <w:pStyle w:val="Parta"/>
      </w:pPr>
      <w:r>
        <w:rPr>
          <w:noProof/>
          <w:lang w:eastAsia="en-AU"/>
        </w:rPr>
        <mc:AlternateContent>
          <mc:Choice Requires="wps">
            <w:drawing>
              <wp:anchor distT="0" distB="0" distL="114300" distR="114300" simplePos="0" relativeHeight="251695104" behindDoc="0" locked="0" layoutInCell="1" allowOverlap="1" wp14:anchorId="4DD9B717" wp14:editId="3451C2A0">
                <wp:simplePos x="0" y="0"/>
                <wp:positionH relativeFrom="column">
                  <wp:posOffset>1711960</wp:posOffset>
                </wp:positionH>
                <wp:positionV relativeFrom="paragraph">
                  <wp:posOffset>50800</wp:posOffset>
                </wp:positionV>
                <wp:extent cx="3022600" cy="9398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30226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CC40C4" w14:paraId="70F00C72" w14:textId="77777777" w:rsidTr="004A4688">
                              <w:trPr>
                                <w:trHeight w:hRule="exact" w:val="255"/>
                              </w:trPr>
                              <w:tc>
                                <w:tcPr>
                                  <w:tcW w:w="5000" w:type="pct"/>
                                  <w:shd w:val="clear" w:color="auto" w:fill="E7E6E6" w:themeFill="background2"/>
                                </w:tcPr>
                                <w:p w14:paraId="7C19481A" w14:textId="77777777" w:rsidR="00CC40C4" w:rsidRPr="00992D52" w:rsidRDefault="00CC40C4" w:rsidP="00CC40C4">
                                  <w:pPr>
                                    <w:pStyle w:val="Part"/>
                                    <w:jc w:val="center"/>
                                    <w:rPr>
                                      <w:b/>
                                    </w:rPr>
                                  </w:pPr>
                                  <w:r w:rsidRPr="00992D52">
                                    <w:rPr>
                                      <w:b/>
                                    </w:rPr>
                                    <w:t>Solution</w:t>
                                  </w:r>
                                </w:p>
                              </w:tc>
                            </w:tr>
                            <w:tr w:rsidR="00CC40C4" w14:paraId="56DD765C" w14:textId="77777777" w:rsidTr="00CC40C4">
                              <w:tc>
                                <w:tcPr>
                                  <w:tcW w:w="5000" w:type="pct"/>
                                </w:tcPr>
                                <w:p w14:paraId="441A6D1F" w14:textId="77777777" w:rsidR="00CC40C4" w:rsidRDefault="00CC40C4" w:rsidP="00CC40C4">
                                  <w:pPr>
                                    <w:pStyle w:val="Parts"/>
                                    <w:rPr>
                                      <w:rFonts w:eastAsiaTheme="minorEastAsia"/>
                                    </w:rPr>
                                  </w:pPr>
                                  <w:r>
                                    <w:t xml:space="preserve">During the </w:t>
                                  </w:r>
                                  <m:oMath>
                                    <m:r>
                                      <w:rPr>
                                        <w:rFonts w:ascii="Cambria Math" w:hAnsi="Cambria Math"/>
                                      </w:rPr>
                                      <m:t>12</m:t>
                                    </m:r>
                                  </m:oMath>
                                  <w:r>
                                    <w:rPr>
                                      <w:rFonts w:eastAsiaTheme="minorEastAsia"/>
                                      <w:vertAlign w:val="superscript"/>
                                    </w:rPr>
                                    <w:t>th</w:t>
                                  </w:r>
                                  <w:r>
                                    <w:rPr>
                                      <w:rFonts w:eastAsiaTheme="minorEastAsia"/>
                                    </w:rPr>
                                    <w:t xml:space="preserve"> minute (from </w:t>
                                  </w:r>
                                  <m:oMath>
                                    <m:r>
                                      <w:rPr>
                                        <w:rFonts w:ascii="Cambria Math" w:eastAsiaTheme="minorEastAsia" w:hAnsi="Cambria Math"/>
                                      </w:rPr>
                                      <m:t>679°C</m:t>
                                    </m:r>
                                  </m:oMath>
                                  <w:r>
                                    <w:rPr>
                                      <w:rFonts w:eastAsiaTheme="minorEastAsia"/>
                                    </w:rPr>
                                    <w:t xml:space="preserve"> to </w:t>
                                  </w:r>
                                  <m:oMath>
                                    <m:r>
                                      <w:rPr>
                                        <w:rFonts w:ascii="Cambria Math" w:eastAsiaTheme="minorEastAsia" w:hAnsi="Cambria Math"/>
                                      </w:rPr>
                                      <m:t>916°C</m:t>
                                    </m:r>
                                  </m:oMath>
                                  <w:r>
                                    <w:rPr>
                                      <w:rFonts w:eastAsiaTheme="minorEastAsia"/>
                                    </w:rPr>
                                    <w:t>)</w:t>
                                  </w:r>
                                </w:p>
                                <w:p w14:paraId="44D913E8" w14:textId="77777777" w:rsidR="00CC40C4" w:rsidRDefault="00CC40C4" w:rsidP="00CC40C4">
                                  <w:pPr>
                                    <w:pStyle w:val="Parts"/>
                                  </w:pPr>
                                </w:p>
                              </w:tc>
                            </w:tr>
                            <w:tr w:rsidR="00CC40C4" w14:paraId="25FB78C1" w14:textId="77777777" w:rsidTr="004A4688">
                              <w:trPr>
                                <w:trHeight w:hRule="exact" w:val="255"/>
                              </w:trPr>
                              <w:tc>
                                <w:tcPr>
                                  <w:tcW w:w="5000" w:type="pct"/>
                                  <w:shd w:val="clear" w:color="auto" w:fill="E7E6E6" w:themeFill="background2"/>
                                </w:tcPr>
                                <w:p w14:paraId="0912816A" w14:textId="77777777" w:rsidR="00CC40C4" w:rsidRPr="00992D52" w:rsidRDefault="00CC40C4" w:rsidP="00CC40C4">
                                  <w:pPr>
                                    <w:pStyle w:val="Part"/>
                                    <w:jc w:val="center"/>
                                    <w:rPr>
                                      <w:b/>
                                    </w:rPr>
                                  </w:pPr>
                                  <w:r w:rsidRPr="00992D52">
                                    <w:rPr>
                                      <w:b/>
                                    </w:rPr>
                                    <w:t>Specific behaviours</w:t>
                                  </w:r>
                                </w:p>
                              </w:tc>
                            </w:tr>
                            <w:tr w:rsidR="00CC40C4" w14:paraId="2D57BA51" w14:textId="77777777" w:rsidTr="00CC40C4">
                              <w:tc>
                                <w:tcPr>
                                  <w:tcW w:w="5000" w:type="pct"/>
                                </w:tcPr>
                                <w:p w14:paraId="3B545543" w14:textId="77777777" w:rsidR="00CC40C4" w:rsidRDefault="00CC40C4" w:rsidP="00CC40C4">
                                  <w:pPr>
                                    <w:pStyle w:val="Parts"/>
                                  </w:pPr>
                                  <w:r>
                                    <w:sym w:font="Wingdings" w:char="F0FC"/>
                                  </w:r>
                                  <w:r>
                                    <w:t xml:space="preserve"> correct minute</w:t>
                                  </w:r>
                                </w:p>
                              </w:tc>
                            </w:tr>
                          </w:tbl>
                          <w:p w14:paraId="19937A2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9B717" id="Text Box 34" o:spid="_x0000_s1055" type="#_x0000_t202" style="position:absolute;left:0;text-align:left;margin-left:134.8pt;margin-top:4pt;width:238pt;height: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fySAIAAL0EAAAOAAAAZHJzL2Uyb0RvYy54bWysVN9v2jAQfp+0/8Hy+0gKGyqIULFWTJNQ&#10;W4lOfTaOUyI5Ps82JOyv32eHtGu3p2o8mPPd+X58910WV12j2VE5X5Mp+MUo50wZSWVtngr+42H9&#10;6ZIzH4QphSajCn5Snl8tP35YtHauxrQnXSrHEMT4eWsLvg/BzrPMy71qhB+RVQbGilwjAq7uKSud&#10;aBG90dk4z6dZS660jqTyHtqb3siXKX5VKRnuqsqrwHTBUVtIp0vnLp7ZciHmT07YfS3PZYh3VNGI&#10;2iDpc6gbEQQ7uPqvUE0tHXmqwkhSk1FV1VKlHtDNRf6mm+1eWJV6ATjePsPk/19YeXu8d6wuCz75&#10;zJkRDWb0oLrAvlLHoAI+rfVzuG0tHEMHPeY86D2Use2uck38R0MMdiB9ekY3RpNQTvLxeJrDJGGb&#10;TWaXkBE+e3ltnQ/fFDUsCgV3mF4CVRw3PvSug0tM5knX5brWOl1O/lo7dhQYNPhRUsuZFj5AWfB1&#10;+p2zvXqmDWsLPp18yVOmVzb/npBoRxt0FVHr0YlS6HZdQnk8G6DbUXkCoo56Tnor1zXa3qDme+FA&#10;QiCFxQp3OCpNqJLOEmd7cr/+pY/+4AasnLUgdcH9z4NwClB8N2BN3IBBcIOwGwRzaK4J8F1gZa1M&#10;Ih64oAexctQ8Yt9WMQtMwkjkKngYxOvQrxb2VarVKjmB51aEjdlaGUPHWcUhPnSPwtnzpAM4cksD&#10;3cX8zcB73/jS0OoQqKoTGyKwPYpnvLEjiU/nfY5L+Oc9eb18dZa/AQAA//8DAFBLAwQUAAYACAAA&#10;ACEAnPr0cN4AAAAJAQAADwAAAGRycy9kb3ducmV2LnhtbEyPwU7DMBBE70j8g7VI3KhDoaaEOBVF&#10;Qqp6qQjtgZubLHFEvI5stwl/z3KC42hGM2+K1eR6ccYQO08abmcZCKTaNx21GvbvrzdLEDEZakzv&#10;CTV8Y4RVeXlRmLzxI73huUqt4BKKudFgUxpyKWNt0Zk48wMSe58+OJNYhlY2wYxc7no5zzIlnemI&#10;F6wZ8MVi/VWdnIb1rurWm+2dVx9Bbga7HeUhtVpfX03PTyASTukvDL/4jA4lMx39iZooeg1z9ag4&#10;qmHJl9h/uF+wPnJwoTKQZSH/Pyh/AAAA//8DAFBLAQItABQABgAIAAAAIQC2gziS/gAAAOEBAAAT&#10;AAAAAAAAAAAAAAAAAAAAAABbQ29udGVudF9UeXBlc10ueG1sUEsBAi0AFAAGAAgAAAAhADj9If/W&#10;AAAAlAEAAAsAAAAAAAAAAAAAAAAALwEAAF9yZWxzLy5yZWxzUEsBAi0AFAAGAAgAAAAhAIIaB/JI&#10;AgAAvQQAAA4AAAAAAAAAAAAAAAAALgIAAGRycy9lMm9Eb2MueG1sUEsBAi0AFAAGAAgAAAAhAJz6&#10;9HD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CC40C4" w14:paraId="70F00C72" w14:textId="77777777" w:rsidTr="004A4688">
                        <w:trPr>
                          <w:trHeight w:hRule="exact" w:val="255"/>
                        </w:trPr>
                        <w:tc>
                          <w:tcPr>
                            <w:tcW w:w="5000" w:type="pct"/>
                            <w:shd w:val="clear" w:color="auto" w:fill="E7E6E6" w:themeFill="background2"/>
                          </w:tcPr>
                          <w:p w14:paraId="7C19481A" w14:textId="77777777" w:rsidR="00CC40C4" w:rsidRPr="00992D52" w:rsidRDefault="00CC40C4" w:rsidP="00CC40C4">
                            <w:pPr>
                              <w:pStyle w:val="Part"/>
                              <w:jc w:val="center"/>
                              <w:rPr>
                                <w:b/>
                              </w:rPr>
                            </w:pPr>
                            <w:r w:rsidRPr="00992D52">
                              <w:rPr>
                                <w:b/>
                              </w:rPr>
                              <w:t>Solution</w:t>
                            </w:r>
                          </w:p>
                        </w:tc>
                      </w:tr>
                      <w:tr w:rsidR="00CC40C4" w14:paraId="56DD765C" w14:textId="77777777" w:rsidTr="00CC40C4">
                        <w:tc>
                          <w:tcPr>
                            <w:tcW w:w="5000" w:type="pct"/>
                          </w:tcPr>
                          <w:p w14:paraId="441A6D1F" w14:textId="77777777" w:rsidR="00CC40C4" w:rsidRDefault="00CC40C4" w:rsidP="00CC40C4">
                            <w:pPr>
                              <w:pStyle w:val="Parts"/>
                              <w:rPr>
                                <w:rFonts w:eastAsiaTheme="minorEastAsia"/>
                              </w:rPr>
                            </w:pPr>
                            <w:r>
                              <w:t xml:space="preserve">During the </w:t>
                            </w:r>
                            <m:oMath>
                              <m:r>
                                <w:rPr>
                                  <w:rFonts w:ascii="Cambria Math" w:hAnsi="Cambria Math"/>
                                </w:rPr>
                                <m:t>12</m:t>
                              </m:r>
                            </m:oMath>
                            <w:r>
                              <w:rPr>
                                <w:rFonts w:eastAsiaTheme="minorEastAsia"/>
                                <w:vertAlign w:val="superscript"/>
                              </w:rPr>
                              <w:t>th</w:t>
                            </w:r>
                            <w:r>
                              <w:rPr>
                                <w:rFonts w:eastAsiaTheme="minorEastAsia"/>
                              </w:rPr>
                              <w:t xml:space="preserve"> minute (from </w:t>
                            </w:r>
                            <m:oMath>
                              <m:r>
                                <w:rPr>
                                  <w:rFonts w:ascii="Cambria Math" w:eastAsiaTheme="minorEastAsia" w:hAnsi="Cambria Math"/>
                                </w:rPr>
                                <m:t>679°C</m:t>
                              </m:r>
                            </m:oMath>
                            <w:r>
                              <w:rPr>
                                <w:rFonts w:eastAsiaTheme="minorEastAsia"/>
                              </w:rPr>
                              <w:t xml:space="preserve"> to </w:t>
                            </w:r>
                            <m:oMath>
                              <m:r>
                                <w:rPr>
                                  <w:rFonts w:ascii="Cambria Math" w:eastAsiaTheme="minorEastAsia" w:hAnsi="Cambria Math"/>
                                </w:rPr>
                                <m:t>916°C</m:t>
                              </m:r>
                            </m:oMath>
                            <w:r>
                              <w:rPr>
                                <w:rFonts w:eastAsiaTheme="minorEastAsia"/>
                              </w:rPr>
                              <w:t>)</w:t>
                            </w:r>
                          </w:p>
                          <w:p w14:paraId="44D913E8" w14:textId="77777777" w:rsidR="00CC40C4" w:rsidRDefault="00CC40C4" w:rsidP="00CC40C4">
                            <w:pPr>
                              <w:pStyle w:val="Parts"/>
                            </w:pPr>
                          </w:p>
                        </w:tc>
                      </w:tr>
                      <w:tr w:rsidR="00CC40C4" w14:paraId="25FB78C1" w14:textId="77777777" w:rsidTr="004A4688">
                        <w:trPr>
                          <w:trHeight w:hRule="exact" w:val="255"/>
                        </w:trPr>
                        <w:tc>
                          <w:tcPr>
                            <w:tcW w:w="5000" w:type="pct"/>
                            <w:shd w:val="clear" w:color="auto" w:fill="E7E6E6" w:themeFill="background2"/>
                          </w:tcPr>
                          <w:p w14:paraId="0912816A" w14:textId="77777777" w:rsidR="00CC40C4" w:rsidRPr="00992D52" w:rsidRDefault="00CC40C4" w:rsidP="00CC40C4">
                            <w:pPr>
                              <w:pStyle w:val="Part"/>
                              <w:jc w:val="center"/>
                              <w:rPr>
                                <w:b/>
                              </w:rPr>
                            </w:pPr>
                            <w:r w:rsidRPr="00992D52">
                              <w:rPr>
                                <w:b/>
                              </w:rPr>
                              <w:t>Specific behaviours</w:t>
                            </w:r>
                          </w:p>
                        </w:tc>
                      </w:tr>
                      <w:tr w:rsidR="00CC40C4" w14:paraId="2D57BA51" w14:textId="77777777" w:rsidTr="00CC40C4">
                        <w:tc>
                          <w:tcPr>
                            <w:tcW w:w="5000" w:type="pct"/>
                          </w:tcPr>
                          <w:p w14:paraId="3B545543" w14:textId="77777777" w:rsidR="00CC40C4" w:rsidRDefault="00CC40C4" w:rsidP="00CC40C4">
                            <w:pPr>
                              <w:pStyle w:val="Parts"/>
                            </w:pPr>
                            <w:r>
                              <w:sym w:font="Wingdings" w:char="F0FC"/>
                            </w:r>
                            <w:r>
                              <w:t xml:space="preserve"> correct minute</w:t>
                            </w:r>
                          </w:p>
                        </w:tc>
                      </w:tr>
                    </w:tbl>
                    <w:p w14:paraId="19937A23" w14:textId="77777777" w:rsidR="00CC40C4" w:rsidRDefault="00CC40C4" w:rsidP="00CC40C4">
                      <w:pPr>
                        <w:pStyle w:val="Part"/>
                      </w:pPr>
                    </w:p>
                  </w:txbxContent>
                </v:textbox>
              </v:shape>
            </w:pict>
          </mc:Fallback>
        </mc:AlternateContent>
      </w:r>
      <w:r>
        <w:rPr>
          <w:rFonts w:eastAsiaTheme="minorEastAsia"/>
        </w:rPr>
        <w:tab/>
      </w:r>
      <w:r>
        <w:rPr>
          <w:rFonts w:eastAsiaTheme="minorEastAsia"/>
        </w:rPr>
        <w:tab/>
        <w:t>(1 mark)</w:t>
      </w:r>
      <w:r>
        <w:t xml:space="preserve"> </w:t>
      </w:r>
    </w:p>
    <w:p w14:paraId="6D54567E" w14:textId="77777777" w:rsidR="00781E97" w:rsidRDefault="00781E97" w:rsidP="00CC40C4">
      <w:pPr>
        <w:pStyle w:val="Parta"/>
      </w:pPr>
    </w:p>
    <w:p w14:paraId="071A7291" w14:textId="7C6C1334" w:rsidR="00781E97" w:rsidRDefault="00781E97">
      <w:pPr>
        <w:spacing w:after="160" w:line="259" w:lineRule="auto"/>
        <w:contextualSpacing w:val="0"/>
        <w:rPr>
          <w:b/>
          <w:szCs w:val="24"/>
          <w:lang w:val="en-US"/>
        </w:rPr>
      </w:pPr>
      <w:r>
        <w:br w:type="page"/>
      </w:r>
    </w:p>
    <w:p w14:paraId="5929BB02" w14:textId="75EE91FA" w:rsidR="00781E97" w:rsidRDefault="00781E97" w:rsidP="00781E97">
      <w:pPr>
        <w:pStyle w:val="QNum"/>
      </w:pPr>
      <w:r>
        <w:lastRenderedPageBreak/>
        <w:t>Question 17</w:t>
      </w:r>
      <w:r>
        <w:tab/>
        <w:t>(8 marks)</w:t>
      </w:r>
    </w:p>
    <w:p w14:paraId="22806461" w14:textId="77777777" w:rsidR="00781E97" w:rsidRDefault="00781E97" w:rsidP="00CC40C4">
      <w:pPr>
        <w:pStyle w:val="Part"/>
      </w:pPr>
      <w:r>
        <w:t xml:space="preserve">A customer in a store is offered a reducible interest loan that attracts interest of </w:t>
      </w:r>
      <m:oMath>
        <m:r>
          <w:rPr>
            <w:rFonts w:ascii="Cambria Math" w:hAnsi="Cambria Math"/>
          </w:rPr>
          <m:t>8.4%</m:t>
        </m:r>
      </m:oMath>
      <w:r>
        <w:t xml:space="preserve"> compounded monthly to purchase a </w:t>
      </w:r>
      <m:oMath>
        <m:r>
          <w:rPr>
            <w:rFonts w:ascii="Cambria Math" w:hAnsi="Cambria Math"/>
          </w:rPr>
          <m:t>$2 545.39</m:t>
        </m:r>
      </m:oMath>
      <w:r>
        <w:t xml:space="preserve"> computer and accessories. The monthly loan repayment is </w:t>
      </w:r>
      <m:oMath>
        <m:r>
          <w:rPr>
            <w:rFonts w:ascii="Cambria Math" w:hAnsi="Cambria Math"/>
          </w:rPr>
          <m:t>$151</m:t>
        </m:r>
      </m:oMath>
      <w:r>
        <w:t>.</w:t>
      </w:r>
    </w:p>
    <w:p w14:paraId="32979BA8" w14:textId="77777777" w:rsidR="00781E97" w:rsidRDefault="00781E97" w:rsidP="00CC40C4">
      <w:pPr>
        <w:pStyle w:val="Part"/>
      </w:pPr>
    </w:p>
    <w:p w14:paraId="7D3B3B44" w14:textId="77777777" w:rsidR="00781E97" w:rsidRDefault="00781E97" w:rsidP="00CC40C4">
      <w:pPr>
        <w:pStyle w:val="Part"/>
      </w:pPr>
      <w:r>
        <w:t>The customer set up the spreadsheet below to analyse the loan, rounding the displayed figures to the nearest cent.</w:t>
      </w:r>
    </w:p>
    <w:p w14:paraId="645DAB98" w14:textId="77777777" w:rsidR="00781E97" w:rsidRDefault="00781E97" w:rsidP="00CC40C4">
      <w:pPr>
        <w:pStyle w:val="Part"/>
      </w:pPr>
    </w:p>
    <w:tbl>
      <w:tblPr>
        <w:tblStyle w:val="TableGrid"/>
        <w:tblW w:w="0" w:type="auto"/>
        <w:tblLook w:val="04A0" w:firstRow="1" w:lastRow="0" w:firstColumn="1" w:lastColumn="0" w:noHBand="0" w:noVBand="1"/>
      </w:tblPr>
      <w:tblGrid>
        <w:gridCol w:w="828"/>
        <w:gridCol w:w="2157"/>
        <w:gridCol w:w="2158"/>
        <w:gridCol w:w="2157"/>
        <w:gridCol w:w="2158"/>
      </w:tblGrid>
      <w:tr w:rsidR="00781E97" w14:paraId="4E102162" w14:textId="77777777" w:rsidTr="00CC40C4">
        <w:tc>
          <w:tcPr>
            <w:tcW w:w="0" w:type="auto"/>
            <w:vAlign w:val="center"/>
          </w:tcPr>
          <w:p w14:paraId="788CC4DA" w14:textId="77777777" w:rsidR="00781E97" w:rsidRDefault="00781E97" w:rsidP="00CC40C4">
            <w:pPr>
              <w:pStyle w:val="Part"/>
              <w:jc w:val="center"/>
            </w:pPr>
            <w:r>
              <w:t>Month</w:t>
            </w:r>
          </w:p>
        </w:tc>
        <w:tc>
          <w:tcPr>
            <w:tcW w:w="2157" w:type="dxa"/>
            <w:vAlign w:val="center"/>
          </w:tcPr>
          <w:p w14:paraId="4B68C8D8" w14:textId="77777777" w:rsidR="00781E97" w:rsidRDefault="00781E97" w:rsidP="00CC40C4">
            <w:pPr>
              <w:pStyle w:val="Part"/>
              <w:jc w:val="center"/>
            </w:pPr>
            <w:r>
              <w:t>Balance at start of month ($)</w:t>
            </w:r>
          </w:p>
        </w:tc>
        <w:tc>
          <w:tcPr>
            <w:tcW w:w="2158" w:type="dxa"/>
            <w:vAlign w:val="center"/>
          </w:tcPr>
          <w:p w14:paraId="0DEDE4CF" w14:textId="77777777" w:rsidR="00781E97" w:rsidRDefault="00781E97" w:rsidP="00CC40C4">
            <w:pPr>
              <w:pStyle w:val="Part"/>
              <w:jc w:val="center"/>
            </w:pPr>
            <w:r>
              <w:t>Interest for month</w:t>
            </w:r>
          </w:p>
        </w:tc>
        <w:tc>
          <w:tcPr>
            <w:tcW w:w="2157" w:type="dxa"/>
            <w:vAlign w:val="center"/>
          </w:tcPr>
          <w:p w14:paraId="7A6F809C" w14:textId="77777777" w:rsidR="00781E97" w:rsidRDefault="00781E97" w:rsidP="00CC40C4">
            <w:pPr>
              <w:pStyle w:val="Part"/>
              <w:jc w:val="center"/>
            </w:pPr>
            <w:r>
              <w:t>Repayment</w:t>
            </w:r>
          </w:p>
        </w:tc>
        <w:tc>
          <w:tcPr>
            <w:tcW w:w="2158" w:type="dxa"/>
            <w:vAlign w:val="center"/>
          </w:tcPr>
          <w:p w14:paraId="22A5CF58" w14:textId="77777777" w:rsidR="00781E97" w:rsidRDefault="00781E97" w:rsidP="00CC40C4">
            <w:pPr>
              <w:pStyle w:val="Part"/>
              <w:jc w:val="center"/>
            </w:pPr>
            <w:r>
              <w:t>Balance at end of month ($)</w:t>
            </w:r>
          </w:p>
        </w:tc>
      </w:tr>
      <w:tr w:rsidR="00781E97" w14:paraId="10B16FEF" w14:textId="77777777" w:rsidTr="00CC40C4">
        <w:trPr>
          <w:trHeight w:val="283"/>
        </w:trPr>
        <w:tc>
          <w:tcPr>
            <w:tcW w:w="0" w:type="auto"/>
            <w:vAlign w:val="center"/>
          </w:tcPr>
          <w:p w14:paraId="5BDD9234" w14:textId="77777777" w:rsidR="00781E97" w:rsidRPr="006F4FE1" w:rsidRDefault="00781E97" w:rsidP="00CC40C4">
            <w:pPr>
              <w:pStyle w:val="Part"/>
              <w:jc w:val="center"/>
              <w:rPr>
                <w:rFonts w:ascii="Cambria Math" w:hAnsi="Cambria Math"/>
                <w:oMath/>
              </w:rPr>
            </w:pPr>
            <m:oMathPara>
              <m:oMath>
                <m:r>
                  <w:rPr>
                    <w:rFonts w:ascii="Cambria Math" w:hAnsi="Cambria Math"/>
                  </w:rPr>
                  <m:t>1</m:t>
                </m:r>
              </m:oMath>
            </m:oMathPara>
          </w:p>
        </w:tc>
        <w:tc>
          <w:tcPr>
            <w:tcW w:w="2157" w:type="dxa"/>
            <w:vAlign w:val="center"/>
          </w:tcPr>
          <w:p w14:paraId="5E3EBA6B" w14:textId="77777777" w:rsidR="00781E97" w:rsidRPr="006F4FE1" w:rsidRDefault="00781E97" w:rsidP="00CC40C4">
            <w:pPr>
              <w:pStyle w:val="Part"/>
              <w:jc w:val="center"/>
              <w:rPr>
                <w:rFonts w:ascii="Cambria Math" w:hAnsi="Cambria Math"/>
                <w:oMath/>
              </w:rPr>
            </w:pPr>
            <m:oMathPara>
              <m:oMath>
                <m:r>
                  <w:rPr>
                    <w:rFonts w:ascii="Cambria Math" w:hAnsi="Cambria Math"/>
                  </w:rPr>
                  <m:t>2 545.39</m:t>
                </m:r>
              </m:oMath>
            </m:oMathPara>
          </w:p>
        </w:tc>
        <w:tc>
          <w:tcPr>
            <w:tcW w:w="2158" w:type="dxa"/>
            <w:vAlign w:val="center"/>
          </w:tcPr>
          <w:p w14:paraId="2782796F" w14:textId="77777777" w:rsidR="00781E97" w:rsidRPr="006F4FE1" w:rsidRDefault="00781E97" w:rsidP="00CC40C4">
            <w:pPr>
              <w:pStyle w:val="Part"/>
              <w:jc w:val="center"/>
              <w:rPr>
                <w:rFonts w:ascii="Cambria Math" w:hAnsi="Cambria Math"/>
                <w:oMath/>
              </w:rPr>
            </w:pPr>
            <m:oMathPara>
              <m:oMath>
                <m:r>
                  <w:rPr>
                    <w:rFonts w:ascii="Cambria Math" w:hAnsi="Cambria Math"/>
                  </w:rPr>
                  <m:t>17.82</m:t>
                </m:r>
              </m:oMath>
            </m:oMathPara>
          </w:p>
        </w:tc>
        <w:tc>
          <w:tcPr>
            <w:tcW w:w="2157" w:type="dxa"/>
            <w:vAlign w:val="center"/>
          </w:tcPr>
          <w:p w14:paraId="537953A4" w14:textId="77777777" w:rsidR="00781E97" w:rsidRPr="006F4FE1" w:rsidRDefault="00781E97" w:rsidP="00CC40C4">
            <w:pPr>
              <w:pStyle w:val="Part"/>
              <w:jc w:val="center"/>
              <w:rPr>
                <w:rFonts w:ascii="Cambria Math" w:hAnsi="Cambria Math"/>
                <w:oMath/>
              </w:rPr>
            </w:pPr>
            <m:oMathPara>
              <m:oMath>
                <m:r>
                  <w:rPr>
                    <w:rFonts w:ascii="Cambria Math" w:hAnsi="Cambria Math"/>
                  </w:rPr>
                  <m:t>151.00</m:t>
                </m:r>
              </m:oMath>
            </m:oMathPara>
          </w:p>
        </w:tc>
        <w:tc>
          <w:tcPr>
            <w:tcW w:w="2158" w:type="dxa"/>
            <w:vAlign w:val="center"/>
          </w:tcPr>
          <w:p w14:paraId="708A9CE2" w14:textId="77777777" w:rsidR="00781E97" w:rsidRPr="006F4FE1" w:rsidRDefault="00781E97" w:rsidP="00CC40C4">
            <w:pPr>
              <w:pStyle w:val="Part"/>
              <w:jc w:val="center"/>
              <w:rPr>
                <w:rFonts w:ascii="Cambria Math" w:hAnsi="Cambria Math"/>
                <w:oMath/>
              </w:rPr>
            </w:pPr>
            <m:oMathPara>
              <m:oMath>
                <m:r>
                  <w:rPr>
                    <w:rFonts w:ascii="Cambria Math" w:hAnsi="Cambria Math"/>
                  </w:rPr>
                  <m:t>2 412.21</m:t>
                </m:r>
              </m:oMath>
            </m:oMathPara>
          </w:p>
        </w:tc>
      </w:tr>
      <w:tr w:rsidR="00781E97" w14:paraId="5A5DF2D5" w14:textId="77777777" w:rsidTr="00CC40C4">
        <w:trPr>
          <w:trHeight w:val="283"/>
        </w:trPr>
        <w:tc>
          <w:tcPr>
            <w:tcW w:w="0" w:type="auto"/>
            <w:vAlign w:val="center"/>
          </w:tcPr>
          <w:p w14:paraId="021FD19C" w14:textId="77777777" w:rsidR="00781E97" w:rsidRPr="006F4FE1" w:rsidRDefault="00781E97" w:rsidP="00CC40C4">
            <w:pPr>
              <w:pStyle w:val="Part"/>
              <w:jc w:val="center"/>
              <w:rPr>
                <w:rFonts w:ascii="Cambria Math" w:hAnsi="Cambria Math"/>
                <w:oMath/>
              </w:rPr>
            </w:pPr>
            <m:oMathPara>
              <m:oMath>
                <m:r>
                  <w:rPr>
                    <w:rFonts w:ascii="Cambria Math" w:hAnsi="Cambria Math"/>
                  </w:rPr>
                  <m:t>2</m:t>
                </m:r>
              </m:oMath>
            </m:oMathPara>
          </w:p>
        </w:tc>
        <w:tc>
          <w:tcPr>
            <w:tcW w:w="2157" w:type="dxa"/>
            <w:vAlign w:val="center"/>
          </w:tcPr>
          <w:p w14:paraId="19B9007A" w14:textId="77777777" w:rsidR="00781E97" w:rsidRPr="006F4FE1" w:rsidRDefault="00781E97" w:rsidP="00CC40C4">
            <w:pPr>
              <w:pStyle w:val="Part"/>
              <w:jc w:val="center"/>
              <w:rPr>
                <w:rFonts w:ascii="Cambria Math" w:hAnsi="Cambria Math"/>
                <w:oMath/>
              </w:rPr>
            </w:pPr>
            <m:oMathPara>
              <m:oMath>
                <m:r>
                  <w:rPr>
                    <w:rFonts w:ascii="Cambria Math" w:hAnsi="Cambria Math"/>
                  </w:rPr>
                  <m:t>2 412.21</m:t>
                </m:r>
              </m:oMath>
            </m:oMathPara>
          </w:p>
        </w:tc>
        <w:tc>
          <w:tcPr>
            <w:tcW w:w="2158" w:type="dxa"/>
            <w:vAlign w:val="center"/>
          </w:tcPr>
          <w:p w14:paraId="695401A4" w14:textId="77777777" w:rsidR="00781E97" w:rsidRPr="006F4FE1" w:rsidRDefault="00781E97" w:rsidP="00CC40C4">
            <w:pPr>
              <w:pStyle w:val="Part"/>
              <w:jc w:val="center"/>
              <w:rPr>
                <w:rFonts w:ascii="Cambria Math" w:hAnsi="Cambria Math"/>
                <w:oMath/>
              </w:rPr>
            </w:pPr>
            <m:oMathPara>
              <m:oMath>
                <m:r>
                  <w:rPr>
                    <w:rFonts w:ascii="Cambria Math" w:eastAsiaTheme="minorEastAsia" w:hAnsi="Cambria Math"/>
                  </w:rPr>
                  <m:t>16.89</m:t>
                </m:r>
              </m:oMath>
            </m:oMathPara>
          </w:p>
        </w:tc>
        <w:tc>
          <w:tcPr>
            <w:tcW w:w="2157" w:type="dxa"/>
            <w:vAlign w:val="center"/>
          </w:tcPr>
          <w:p w14:paraId="56CFDFB2" w14:textId="77777777" w:rsidR="00781E97" w:rsidRPr="006F4FE1" w:rsidRDefault="00781E97" w:rsidP="00CC40C4">
            <w:pPr>
              <w:pStyle w:val="Part"/>
              <w:jc w:val="center"/>
              <w:rPr>
                <w:rFonts w:ascii="Cambria Math" w:hAnsi="Cambria Math"/>
                <w:oMath/>
              </w:rPr>
            </w:pPr>
            <m:oMathPara>
              <m:oMath>
                <m:r>
                  <w:rPr>
                    <w:rFonts w:ascii="Cambria Math" w:eastAsiaTheme="minorEastAsia" w:hAnsi="Cambria Math"/>
                  </w:rPr>
                  <m:t>151.00</m:t>
                </m:r>
              </m:oMath>
            </m:oMathPara>
          </w:p>
        </w:tc>
        <w:tc>
          <w:tcPr>
            <w:tcW w:w="2158" w:type="dxa"/>
            <w:vAlign w:val="center"/>
          </w:tcPr>
          <w:p w14:paraId="7FC597D0" w14:textId="77777777" w:rsidR="00781E97" w:rsidRPr="006F4FE1" w:rsidRDefault="00781E97" w:rsidP="00CC40C4">
            <w:pPr>
              <w:pStyle w:val="Part"/>
              <w:jc w:val="center"/>
              <w:rPr>
                <w:rFonts w:ascii="Cambria Math" w:hAnsi="Cambria Math"/>
                <w:oMath/>
              </w:rPr>
            </w:pPr>
            <m:oMathPara>
              <m:oMath>
                <m:r>
                  <w:rPr>
                    <w:rFonts w:ascii="Cambria Math" w:eastAsiaTheme="minorEastAsia" w:hAnsi="Cambria Math"/>
                  </w:rPr>
                  <m:t>2 278.09</m:t>
                </m:r>
              </m:oMath>
            </m:oMathPara>
          </w:p>
        </w:tc>
      </w:tr>
      <w:tr w:rsidR="00781E97" w14:paraId="6B71F53F" w14:textId="77777777" w:rsidTr="00CC40C4">
        <w:trPr>
          <w:trHeight w:val="567"/>
        </w:trPr>
        <w:tc>
          <w:tcPr>
            <w:tcW w:w="0" w:type="auto"/>
            <w:vAlign w:val="center"/>
          </w:tcPr>
          <w:p w14:paraId="6139C159" w14:textId="77777777" w:rsidR="00781E97" w:rsidRPr="006F4FE1" w:rsidRDefault="00781E97" w:rsidP="00CC40C4">
            <w:pPr>
              <w:pStyle w:val="Part"/>
              <w:jc w:val="center"/>
              <w:rPr>
                <w:rFonts w:ascii="Cambria Math" w:hAnsi="Cambria Math"/>
                <w:oMath/>
              </w:rPr>
            </w:pPr>
            <m:oMathPara>
              <m:oMath>
                <m:r>
                  <w:rPr>
                    <w:rFonts w:ascii="Cambria Math" w:hAnsi="Cambria Math"/>
                  </w:rPr>
                  <m:t>3</m:t>
                </m:r>
              </m:oMath>
            </m:oMathPara>
          </w:p>
        </w:tc>
        <w:tc>
          <w:tcPr>
            <w:tcW w:w="2157" w:type="dxa"/>
            <w:vAlign w:val="center"/>
          </w:tcPr>
          <w:p w14:paraId="7FBB69B7" w14:textId="77777777" w:rsidR="00781E97" w:rsidRPr="008E0EA1"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2 278.09</m:t>
                </m:r>
              </m:oMath>
            </m:oMathPara>
          </w:p>
        </w:tc>
        <w:tc>
          <w:tcPr>
            <w:tcW w:w="2158" w:type="dxa"/>
            <w:vAlign w:val="center"/>
          </w:tcPr>
          <w:p w14:paraId="53D39162" w14:textId="77777777" w:rsidR="00781E97" w:rsidRPr="008E0EA1"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15.95</m:t>
                </m:r>
              </m:oMath>
            </m:oMathPara>
          </w:p>
        </w:tc>
        <w:tc>
          <w:tcPr>
            <w:tcW w:w="2157" w:type="dxa"/>
            <w:vAlign w:val="center"/>
          </w:tcPr>
          <w:p w14:paraId="767D38D6" w14:textId="77777777" w:rsidR="00781E97" w:rsidRPr="008E0EA1"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151.00</m:t>
                </m:r>
              </m:oMath>
            </m:oMathPara>
          </w:p>
        </w:tc>
        <w:tc>
          <w:tcPr>
            <w:tcW w:w="2158" w:type="dxa"/>
            <w:vAlign w:val="center"/>
          </w:tcPr>
          <w:p w14:paraId="3CFA5A96" w14:textId="77777777" w:rsidR="00781E97" w:rsidRPr="008E0EA1" w:rsidRDefault="00781E97" w:rsidP="00CC40C4">
            <w:pPr>
              <w:pStyle w:val="Part"/>
              <w:jc w:val="center"/>
              <w:rPr>
                <w:rFonts w:ascii="Cambria Math" w:hAnsi="Cambria Math"/>
                <w:color w:val="002060"/>
                <w:sz w:val="28"/>
                <w:szCs w:val="28"/>
                <w:oMath/>
              </w:rPr>
            </w:pPr>
            <m:oMathPara>
              <m:oMath>
                <m:r>
                  <m:rPr>
                    <m:sty m:val="bi"/>
                  </m:rPr>
                  <w:rPr>
                    <w:rFonts w:ascii="Cambria Math" w:eastAsiaTheme="minorEastAsia" w:hAnsi="Cambria Math"/>
                    <w:color w:val="002060"/>
                    <w:sz w:val="28"/>
                    <w:szCs w:val="28"/>
                  </w:rPr>
                  <m:t>2143.04</m:t>
                </m:r>
              </m:oMath>
            </m:oMathPara>
          </w:p>
        </w:tc>
      </w:tr>
    </w:tbl>
    <w:p w14:paraId="0DDA5A0A" w14:textId="77777777" w:rsidR="00781E97" w:rsidRDefault="00781E97" w:rsidP="00CC40C4">
      <w:pPr>
        <w:pStyle w:val="Part"/>
      </w:pPr>
    </w:p>
    <w:p w14:paraId="0CBCF7B2" w14:textId="77777777" w:rsidR="00781E97" w:rsidRDefault="00781E97" w:rsidP="00CC40C4">
      <w:pPr>
        <w:pStyle w:val="Parta"/>
      </w:pPr>
      <w:r>
        <w:t>(a)</w:t>
      </w:r>
      <w:r>
        <w:tab/>
        <w:t xml:space="preserve">Complete row </w:t>
      </w:r>
      <m:oMath>
        <m:r>
          <w:rPr>
            <w:rFonts w:ascii="Cambria Math" w:hAnsi="Cambria Math"/>
          </w:rPr>
          <m:t>3</m:t>
        </m:r>
      </m:oMath>
      <w:r>
        <w:t xml:space="preserve"> of the spreadsheet.</w:t>
      </w:r>
      <w:r>
        <w:tab/>
        <w:t>(3 marks)</w:t>
      </w:r>
    </w:p>
    <w:p w14:paraId="487714C5" w14:textId="77777777" w:rsidR="00781E97" w:rsidRDefault="00781E97" w:rsidP="00CC40C4">
      <w:pPr>
        <w:pStyle w:val="Parta"/>
      </w:pPr>
      <w:r>
        <w:rPr>
          <w:noProof/>
          <w:lang w:eastAsia="en-AU"/>
        </w:rPr>
        <mc:AlternateContent>
          <mc:Choice Requires="wps">
            <w:drawing>
              <wp:anchor distT="0" distB="0" distL="114300" distR="114300" simplePos="0" relativeHeight="251699200" behindDoc="0" locked="0" layoutInCell="1" allowOverlap="1" wp14:anchorId="2A85905F" wp14:editId="6100435C">
                <wp:simplePos x="0" y="0"/>
                <wp:positionH relativeFrom="column">
                  <wp:posOffset>1832610</wp:posOffset>
                </wp:positionH>
                <wp:positionV relativeFrom="paragraph">
                  <wp:posOffset>1270</wp:posOffset>
                </wp:positionV>
                <wp:extent cx="2400300" cy="10795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24003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3"/>
                            </w:tblGrid>
                            <w:tr w:rsidR="00CC40C4" w14:paraId="640A9903" w14:textId="77777777" w:rsidTr="004A4688">
                              <w:trPr>
                                <w:trHeight w:hRule="exact" w:val="255"/>
                              </w:trPr>
                              <w:tc>
                                <w:tcPr>
                                  <w:tcW w:w="5000" w:type="pct"/>
                                  <w:shd w:val="clear" w:color="auto" w:fill="E7E6E6" w:themeFill="background2"/>
                                </w:tcPr>
                                <w:p w14:paraId="14CEFE9D" w14:textId="77777777" w:rsidR="00CC40C4" w:rsidRPr="00992D52" w:rsidRDefault="00CC40C4" w:rsidP="00CC40C4">
                                  <w:pPr>
                                    <w:pStyle w:val="Part"/>
                                    <w:jc w:val="center"/>
                                    <w:rPr>
                                      <w:b/>
                                    </w:rPr>
                                  </w:pPr>
                                  <w:r w:rsidRPr="00992D52">
                                    <w:rPr>
                                      <w:b/>
                                    </w:rPr>
                                    <w:t>Solution</w:t>
                                  </w:r>
                                </w:p>
                              </w:tc>
                            </w:tr>
                            <w:tr w:rsidR="00CC40C4" w14:paraId="6FA26CF9" w14:textId="77777777" w:rsidTr="00CC40C4">
                              <w:tc>
                                <w:tcPr>
                                  <w:tcW w:w="5000" w:type="pct"/>
                                </w:tcPr>
                                <w:p w14:paraId="059CE8FA" w14:textId="77777777" w:rsidR="00CC40C4" w:rsidRDefault="00CC40C4" w:rsidP="00CC40C4">
                                  <w:pPr>
                                    <w:pStyle w:val="Parts"/>
                                  </w:pPr>
                                  <w:r>
                                    <w:t>See table</w:t>
                                  </w:r>
                                </w:p>
                              </w:tc>
                            </w:tr>
                            <w:tr w:rsidR="00CC40C4" w14:paraId="17EF0863" w14:textId="77777777" w:rsidTr="004A4688">
                              <w:trPr>
                                <w:trHeight w:hRule="exact" w:val="255"/>
                              </w:trPr>
                              <w:tc>
                                <w:tcPr>
                                  <w:tcW w:w="5000" w:type="pct"/>
                                  <w:shd w:val="clear" w:color="auto" w:fill="E7E6E6" w:themeFill="background2"/>
                                </w:tcPr>
                                <w:p w14:paraId="453B8877" w14:textId="77777777" w:rsidR="00CC40C4" w:rsidRPr="00992D52" w:rsidRDefault="00CC40C4" w:rsidP="00CC40C4">
                                  <w:pPr>
                                    <w:pStyle w:val="Part"/>
                                    <w:jc w:val="center"/>
                                    <w:rPr>
                                      <w:b/>
                                    </w:rPr>
                                  </w:pPr>
                                  <w:r w:rsidRPr="00992D52">
                                    <w:rPr>
                                      <w:b/>
                                    </w:rPr>
                                    <w:t>Specific behaviours</w:t>
                                  </w:r>
                                </w:p>
                              </w:tc>
                            </w:tr>
                            <w:tr w:rsidR="00CC40C4" w14:paraId="64E97E11" w14:textId="77777777" w:rsidTr="00CC40C4">
                              <w:tc>
                                <w:tcPr>
                                  <w:tcW w:w="5000" w:type="pct"/>
                                </w:tcPr>
                                <w:p w14:paraId="4821788F" w14:textId="77777777" w:rsidR="00CC40C4" w:rsidRDefault="00CC40C4" w:rsidP="00CC40C4">
                                  <w:pPr>
                                    <w:pStyle w:val="Parts"/>
                                  </w:pPr>
                                  <w:r>
                                    <w:sym w:font="Wingdings" w:char="F0FC"/>
                                  </w:r>
                                  <w:r>
                                    <w:t xml:space="preserve"> opening balance and repayment</w:t>
                                  </w:r>
                                </w:p>
                                <w:p w14:paraId="471AE170" w14:textId="77777777" w:rsidR="00CC40C4" w:rsidRDefault="00CC40C4" w:rsidP="00CC40C4">
                                  <w:pPr>
                                    <w:pStyle w:val="Parts"/>
                                  </w:pPr>
                                  <w:r>
                                    <w:rPr>
                                      <w:rFonts w:ascii="Wingdings" w:hAnsi="Wingdings"/>
                                    </w:rPr>
                                    <w:t></w:t>
                                  </w:r>
                                  <w:r>
                                    <w:t xml:space="preserve"> interest</w:t>
                                  </w:r>
                                </w:p>
                                <w:p w14:paraId="6D475735" w14:textId="77777777" w:rsidR="00CC40C4" w:rsidRDefault="00CC40C4" w:rsidP="00CC40C4">
                                  <w:pPr>
                                    <w:pStyle w:val="Parts"/>
                                  </w:pPr>
                                  <w:r>
                                    <w:rPr>
                                      <w:rFonts w:ascii="Wingdings" w:hAnsi="Wingdings"/>
                                    </w:rPr>
                                    <w:t></w:t>
                                  </w:r>
                                  <w:r>
                                    <w:t xml:space="preserve"> closing balance</w:t>
                                  </w:r>
                                </w:p>
                              </w:tc>
                            </w:tr>
                          </w:tbl>
                          <w:p w14:paraId="6C964F14"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905F" id="Text Box 36" o:spid="_x0000_s1056" type="#_x0000_t202" style="position:absolute;left:0;text-align:left;margin-left:144.3pt;margin-top:.1pt;width:189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ZwRwIAAL4EAAAOAAAAZHJzL2Uyb0RvYy54bWysVN9v2jAQfp+0/8Hy+0igK9sQoWKtmCZV&#10;bSWY+mwcp0RyfJ5tSNhfv88OKWu3p2o8mPPd+X58913mV12j2UE5X5Mp+HiUc6aMpLI2TwX/sVl9&#10;+MyZD8KUQpNRBT8qz68W79/NWztTE9qRLpVjCGL8rLUF34VgZ1nm5U41wo/IKgNjRa4RAVf3lJVO&#10;tIje6GyS59OsJVdaR1J5D+1Nb+SLFL+qlAz3VeVVYLrgqC2k06VzG89sMRezJyfsrpanMsQbqmhE&#10;bZD0OdSNCILtXf1XqKaWjjxVYSSpyaiqaqlSD+hmnL/qZr0TVqVeAI63zzD5/xdW3h0eHKvLgl9M&#10;OTOiwYw2qgvsK3UMKuDTWj+D29rCMXTQY86D3kMZ2+4q18R/NMRgB9LHZ3RjNAnl5GOeX+QwSdjG&#10;+acvl7ggfnZ+bp0P3xQ1LAoFdxhfQlUcbn3oXQeXmM2TrstVrXW6HP21duwgMGkQpKSWMy18gLLg&#10;q/Q7ZXvxTBvWFnx6cZmnTC9s/i0h0Y426CrC1sMTpdBtux7m1HNUbak8AlJHPSm9lasabd+i5gfh&#10;wEJAhc0K9zgqTaiSThJnO3K//qWP/iAHrJy1YHXB/c+9cApQfDegTVyBQXCDsB0Es2+uCfCNsbNW&#10;JhEPXNCDWDlqHrFwy5gFJmEkchU8DOJ16HcLCyvVcpmcQHQrwq1ZWxlDx1nFIW66R+HsadIBJLmj&#10;ge9i9mrgvW98aWi5D1TViQ1nFE94Y0kSn04LHbfwz3vyOn92Fr8BAAD//wMAUEsDBBQABgAIAAAA&#10;IQCsVeip3AAAAAgBAAAPAAAAZHJzL2Rvd25yZXYueG1sTI9BT8MwDIXvSPyHyEjcWEqRSlWaTgwJ&#10;adoF0cGBW9Z4TbXGqZJsLf8ecwKfbL2n5+/V68WN4oIhDp4U3K8yEEidNwP1Cj72r3cliJg0GT16&#10;QgXfGGHdXF/VujJ+pne8tKkXHEKx0gpsSlMlZewsOh1XfkJi7eiD04nP0EsT9MzhbpR5lhXS6YH4&#10;g9UTvljsTu3ZKdi8tcNmu3vwxVeQ28nuZvmZeqVub5bnJxAJl/Rnhl98RoeGmQ7+TCaKUUFelgVb&#10;eQHBcsED4sC+xywH2dTyf4HmBwAA//8DAFBLAQItABQABgAIAAAAIQC2gziS/gAAAOEBAAATAAAA&#10;AAAAAAAAAAAAAAAAAABbQ29udGVudF9UeXBlc10ueG1sUEsBAi0AFAAGAAgAAAAhADj9If/WAAAA&#10;lAEAAAsAAAAAAAAAAAAAAAAALwEAAF9yZWxzLy5yZWxzUEsBAi0AFAAGAAgAAAAhAOxdRnBHAgAA&#10;vgQAAA4AAAAAAAAAAAAAAAAALgIAAGRycy9lMm9Eb2MueG1sUEsBAi0AFAAGAAgAAAAhAKxV6Knc&#10;AAAACA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53"/>
                      </w:tblGrid>
                      <w:tr w:rsidR="00CC40C4" w14:paraId="640A9903" w14:textId="77777777" w:rsidTr="004A4688">
                        <w:trPr>
                          <w:trHeight w:hRule="exact" w:val="255"/>
                        </w:trPr>
                        <w:tc>
                          <w:tcPr>
                            <w:tcW w:w="5000" w:type="pct"/>
                            <w:shd w:val="clear" w:color="auto" w:fill="E7E6E6" w:themeFill="background2"/>
                          </w:tcPr>
                          <w:p w14:paraId="14CEFE9D" w14:textId="77777777" w:rsidR="00CC40C4" w:rsidRPr="00992D52" w:rsidRDefault="00CC40C4" w:rsidP="00CC40C4">
                            <w:pPr>
                              <w:pStyle w:val="Part"/>
                              <w:jc w:val="center"/>
                              <w:rPr>
                                <w:b/>
                              </w:rPr>
                            </w:pPr>
                            <w:r w:rsidRPr="00992D52">
                              <w:rPr>
                                <w:b/>
                              </w:rPr>
                              <w:t>Solution</w:t>
                            </w:r>
                          </w:p>
                        </w:tc>
                      </w:tr>
                      <w:tr w:rsidR="00CC40C4" w14:paraId="6FA26CF9" w14:textId="77777777" w:rsidTr="00CC40C4">
                        <w:tc>
                          <w:tcPr>
                            <w:tcW w:w="5000" w:type="pct"/>
                          </w:tcPr>
                          <w:p w14:paraId="059CE8FA" w14:textId="77777777" w:rsidR="00CC40C4" w:rsidRDefault="00CC40C4" w:rsidP="00CC40C4">
                            <w:pPr>
                              <w:pStyle w:val="Parts"/>
                            </w:pPr>
                            <w:r>
                              <w:t>See table</w:t>
                            </w:r>
                          </w:p>
                        </w:tc>
                      </w:tr>
                      <w:tr w:rsidR="00CC40C4" w14:paraId="17EF0863" w14:textId="77777777" w:rsidTr="004A4688">
                        <w:trPr>
                          <w:trHeight w:hRule="exact" w:val="255"/>
                        </w:trPr>
                        <w:tc>
                          <w:tcPr>
                            <w:tcW w:w="5000" w:type="pct"/>
                            <w:shd w:val="clear" w:color="auto" w:fill="E7E6E6" w:themeFill="background2"/>
                          </w:tcPr>
                          <w:p w14:paraId="453B8877" w14:textId="77777777" w:rsidR="00CC40C4" w:rsidRPr="00992D52" w:rsidRDefault="00CC40C4" w:rsidP="00CC40C4">
                            <w:pPr>
                              <w:pStyle w:val="Part"/>
                              <w:jc w:val="center"/>
                              <w:rPr>
                                <w:b/>
                              </w:rPr>
                            </w:pPr>
                            <w:r w:rsidRPr="00992D52">
                              <w:rPr>
                                <w:b/>
                              </w:rPr>
                              <w:t>Specific behaviours</w:t>
                            </w:r>
                          </w:p>
                        </w:tc>
                      </w:tr>
                      <w:tr w:rsidR="00CC40C4" w14:paraId="64E97E11" w14:textId="77777777" w:rsidTr="00CC40C4">
                        <w:tc>
                          <w:tcPr>
                            <w:tcW w:w="5000" w:type="pct"/>
                          </w:tcPr>
                          <w:p w14:paraId="4821788F" w14:textId="77777777" w:rsidR="00CC40C4" w:rsidRDefault="00CC40C4" w:rsidP="00CC40C4">
                            <w:pPr>
                              <w:pStyle w:val="Parts"/>
                            </w:pPr>
                            <w:r>
                              <w:sym w:font="Wingdings" w:char="F0FC"/>
                            </w:r>
                            <w:r>
                              <w:t xml:space="preserve"> opening balance and repayment</w:t>
                            </w:r>
                          </w:p>
                          <w:p w14:paraId="471AE170" w14:textId="77777777" w:rsidR="00CC40C4" w:rsidRDefault="00CC40C4" w:rsidP="00CC40C4">
                            <w:pPr>
                              <w:pStyle w:val="Parts"/>
                            </w:pPr>
                            <w:r>
                              <w:rPr>
                                <w:rFonts w:ascii="Wingdings" w:hAnsi="Wingdings"/>
                              </w:rPr>
                              <w:t></w:t>
                            </w:r>
                            <w:r>
                              <w:t xml:space="preserve"> interest</w:t>
                            </w:r>
                          </w:p>
                          <w:p w14:paraId="6D475735" w14:textId="77777777" w:rsidR="00CC40C4" w:rsidRDefault="00CC40C4" w:rsidP="00CC40C4">
                            <w:pPr>
                              <w:pStyle w:val="Parts"/>
                            </w:pPr>
                            <w:r>
                              <w:rPr>
                                <w:rFonts w:ascii="Wingdings" w:hAnsi="Wingdings"/>
                              </w:rPr>
                              <w:t></w:t>
                            </w:r>
                            <w:r>
                              <w:t xml:space="preserve"> closing balance</w:t>
                            </w:r>
                          </w:p>
                        </w:tc>
                      </w:tr>
                    </w:tbl>
                    <w:p w14:paraId="6C964F14" w14:textId="77777777" w:rsidR="00CC40C4" w:rsidRDefault="00CC40C4" w:rsidP="00CC40C4">
                      <w:pPr>
                        <w:pStyle w:val="Part"/>
                      </w:pPr>
                    </w:p>
                  </w:txbxContent>
                </v:textbox>
              </v:shape>
            </w:pict>
          </mc:Fallback>
        </mc:AlternateContent>
      </w:r>
    </w:p>
    <w:p w14:paraId="1B64B0BF" w14:textId="77777777" w:rsidR="00781E97" w:rsidRDefault="00781E97" w:rsidP="00CC40C4">
      <w:pPr>
        <w:pStyle w:val="Parta"/>
      </w:pPr>
    </w:p>
    <w:p w14:paraId="00DD4770" w14:textId="77777777" w:rsidR="00781E97" w:rsidRDefault="00781E97" w:rsidP="00CC40C4">
      <w:pPr>
        <w:pStyle w:val="Parta"/>
      </w:pPr>
    </w:p>
    <w:p w14:paraId="440A4211" w14:textId="77777777" w:rsidR="00781E97" w:rsidRDefault="00781E97" w:rsidP="00CC40C4">
      <w:pPr>
        <w:pStyle w:val="Parta"/>
      </w:pPr>
    </w:p>
    <w:p w14:paraId="589570B9" w14:textId="77777777" w:rsidR="00781E97" w:rsidRDefault="00781E97" w:rsidP="00CC40C4">
      <w:pPr>
        <w:pStyle w:val="Parta"/>
      </w:pPr>
    </w:p>
    <w:p w14:paraId="781259BF" w14:textId="77777777" w:rsidR="00781E97" w:rsidRDefault="00781E97" w:rsidP="00CC40C4">
      <w:pPr>
        <w:pStyle w:val="Parta"/>
      </w:pPr>
    </w:p>
    <w:p w14:paraId="7309EDD8" w14:textId="77777777" w:rsidR="00781E97" w:rsidRDefault="00781E97" w:rsidP="00CC40C4">
      <w:pPr>
        <w:pStyle w:val="Parta"/>
      </w:pPr>
    </w:p>
    <w:p w14:paraId="5EF6623D" w14:textId="77777777" w:rsidR="00781E97" w:rsidRDefault="00781E97" w:rsidP="00CC40C4">
      <w:pPr>
        <w:pStyle w:val="Parta"/>
      </w:pPr>
      <w:r>
        <w:t>(b)</w:t>
      </w:r>
      <w:r>
        <w:tab/>
        <w:t>D</w:t>
      </w:r>
      <w:r>
        <w:rPr>
          <w:rFonts w:eastAsiaTheme="minorEastAsia"/>
        </w:rPr>
        <w:t xml:space="preserve">etermine a simplified recurrence relation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w:t>
      </w:r>
      <w:r>
        <w:t xml:space="preserve">the loan balance at the start of month </w:t>
      </w:r>
      <m:oMath>
        <m:r>
          <w:rPr>
            <w:rFonts w:ascii="Cambria Math" w:hAnsi="Cambria Math"/>
          </w:rPr>
          <m:t>n</m:t>
        </m:r>
      </m:oMath>
      <w:r>
        <w:t>.</w:t>
      </w:r>
    </w:p>
    <w:p w14:paraId="2D23B838" w14:textId="77777777" w:rsidR="00781E97" w:rsidRDefault="00781E97" w:rsidP="00CC40C4">
      <w:pPr>
        <w:pStyle w:val="Parta"/>
      </w:pPr>
      <w:r>
        <w:tab/>
      </w:r>
      <w:r>
        <w:tab/>
        <w:t>(2 marks)</w:t>
      </w:r>
    </w:p>
    <w:p w14:paraId="4E5F1210" w14:textId="77777777" w:rsidR="00781E97" w:rsidRDefault="00781E97" w:rsidP="00CC40C4">
      <w:pPr>
        <w:pStyle w:val="Parta"/>
      </w:pPr>
      <w:r>
        <w:rPr>
          <w:noProof/>
          <w:lang w:eastAsia="en-AU"/>
        </w:rPr>
        <mc:AlternateContent>
          <mc:Choice Requires="wps">
            <w:drawing>
              <wp:anchor distT="0" distB="0" distL="114300" distR="114300" simplePos="0" relativeHeight="251700224" behindDoc="0" locked="0" layoutInCell="1" allowOverlap="1" wp14:anchorId="6224F8C3" wp14:editId="3F683099">
                <wp:simplePos x="0" y="0"/>
                <wp:positionH relativeFrom="column">
                  <wp:posOffset>1832610</wp:posOffset>
                </wp:positionH>
                <wp:positionV relativeFrom="paragraph">
                  <wp:posOffset>62865</wp:posOffset>
                </wp:positionV>
                <wp:extent cx="3022600" cy="146050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30226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1"/>
                            </w:tblGrid>
                            <w:tr w:rsidR="00CC40C4" w14:paraId="46539650" w14:textId="77777777" w:rsidTr="004A4688">
                              <w:trPr>
                                <w:trHeight w:hRule="exact" w:val="255"/>
                              </w:trPr>
                              <w:tc>
                                <w:tcPr>
                                  <w:tcW w:w="5000" w:type="pct"/>
                                  <w:shd w:val="clear" w:color="auto" w:fill="E7E6E6" w:themeFill="background2"/>
                                </w:tcPr>
                                <w:p w14:paraId="79F1A4FE" w14:textId="77777777" w:rsidR="00CC40C4" w:rsidRPr="00992D52" w:rsidRDefault="00CC40C4" w:rsidP="00CC40C4">
                                  <w:pPr>
                                    <w:pStyle w:val="Part"/>
                                    <w:jc w:val="center"/>
                                    <w:rPr>
                                      <w:b/>
                                    </w:rPr>
                                  </w:pPr>
                                  <w:r w:rsidRPr="00992D52">
                                    <w:rPr>
                                      <w:b/>
                                    </w:rPr>
                                    <w:t>Solution</w:t>
                                  </w:r>
                                </w:p>
                              </w:tc>
                            </w:tr>
                            <w:tr w:rsidR="00CC40C4" w14:paraId="4445FB3E" w14:textId="77777777" w:rsidTr="00CC40C4">
                              <w:tc>
                                <w:tcPr>
                                  <w:tcW w:w="5000" w:type="pct"/>
                                </w:tcPr>
                                <w:p w14:paraId="0FBA6696" w14:textId="77777777" w:rsidR="00CC40C4" w:rsidRDefault="00CC40C4" w:rsidP="00CC40C4">
                                  <w:pPr>
                                    <w:pStyle w:val="Parts"/>
                                    <w:rPr>
                                      <w:rFonts w:eastAsiaTheme="minorEastAsia"/>
                                    </w:rPr>
                                  </w:pPr>
                                  <m:oMathPara>
                                    <m:oMath>
                                      <m:r>
                                        <w:rPr>
                                          <w:rFonts w:ascii="Cambria Math" w:eastAsiaTheme="minorEastAsia" w:hAnsi="Cambria Math"/>
                                        </w:rPr>
                                        <m:t>1+8.4÷12÷100=1.007</m:t>
                                      </m:r>
                                    </m:oMath>
                                  </m:oMathPara>
                                </w:p>
                                <w:p w14:paraId="7CFE5511" w14:textId="77777777" w:rsidR="00CC40C4" w:rsidRDefault="00CC40C4" w:rsidP="00CC40C4">
                                  <w:pPr>
                                    <w:pStyle w:val="Parts"/>
                                    <w:rPr>
                                      <w:rFonts w:eastAsiaTheme="minorEastAsia"/>
                                    </w:rPr>
                                  </w:pPr>
                                </w:p>
                                <w:p w14:paraId="44125F71" w14:textId="77777777" w:rsidR="00CC40C4" w:rsidRPr="00AE6C7A"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1.007B</m:t>
                                          </m:r>
                                        </m:e>
                                        <m:sub>
                                          <m:r>
                                            <w:rPr>
                                              <w:rFonts w:ascii="Cambria Math" w:hAnsi="Cambria Math"/>
                                            </w:rPr>
                                            <m:t>n</m:t>
                                          </m:r>
                                        </m:sub>
                                      </m:sSub>
                                      <m:r>
                                        <w:rPr>
                                          <w:rFonts w:ascii="Cambria Math" w:eastAsiaTheme="minorEastAsia" w:hAnsi="Cambria Math"/>
                                        </w:rPr>
                                        <m:t xml:space="preserve">-151,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=2545.39</m:t>
                                      </m:r>
                                    </m:oMath>
                                  </m:oMathPara>
                                </w:p>
                                <w:p w14:paraId="0FE44C0B" w14:textId="77777777" w:rsidR="00CC40C4" w:rsidRPr="00AE6C7A" w:rsidRDefault="00CC40C4" w:rsidP="00CC40C4">
                                  <w:pPr>
                                    <w:pStyle w:val="Parts"/>
                                    <w:rPr>
                                      <w:rFonts w:eastAsiaTheme="minorEastAsia"/>
                                    </w:rPr>
                                  </w:pPr>
                                </w:p>
                              </w:tc>
                            </w:tr>
                            <w:tr w:rsidR="00CC40C4" w14:paraId="44717775" w14:textId="77777777" w:rsidTr="004A4688">
                              <w:trPr>
                                <w:trHeight w:hRule="exact" w:val="255"/>
                              </w:trPr>
                              <w:tc>
                                <w:tcPr>
                                  <w:tcW w:w="5000" w:type="pct"/>
                                  <w:shd w:val="clear" w:color="auto" w:fill="E7E6E6" w:themeFill="background2"/>
                                </w:tcPr>
                                <w:p w14:paraId="4BC44AAC" w14:textId="77777777" w:rsidR="00CC40C4" w:rsidRPr="00992D52" w:rsidRDefault="00CC40C4" w:rsidP="00CC40C4">
                                  <w:pPr>
                                    <w:pStyle w:val="Part"/>
                                    <w:jc w:val="center"/>
                                    <w:rPr>
                                      <w:b/>
                                    </w:rPr>
                                  </w:pPr>
                                  <w:r w:rsidRPr="00992D52">
                                    <w:rPr>
                                      <w:b/>
                                    </w:rPr>
                                    <w:t>Specific behaviours</w:t>
                                  </w:r>
                                </w:p>
                              </w:tc>
                            </w:tr>
                            <w:tr w:rsidR="00CC40C4" w14:paraId="4A6531D2" w14:textId="77777777" w:rsidTr="00CC40C4">
                              <w:tc>
                                <w:tcPr>
                                  <w:tcW w:w="5000" w:type="pct"/>
                                </w:tcPr>
                                <w:p w14:paraId="5000AE93" w14:textId="77777777" w:rsidR="00CC40C4" w:rsidRDefault="00CC40C4" w:rsidP="00CC40C4">
                                  <w:pPr>
                                    <w:pStyle w:val="Parts"/>
                                  </w:pPr>
                                  <w:r>
                                    <w:sym w:font="Wingdings" w:char="F0FC"/>
                                  </w:r>
                                  <w:r>
                                    <w:t xml:space="preserve"> interest multiplier</w:t>
                                  </w:r>
                                </w:p>
                                <w:p w14:paraId="45362CE5" w14:textId="77777777" w:rsidR="00CC40C4" w:rsidRDefault="00CC40C4" w:rsidP="00CC40C4">
                                  <w:pPr>
                                    <w:pStyle w:val="Parts"/>
                                  </w:pPr>
                                  <w:r>
                                    <w:rPr>
                                      <w:rFonts w:ascii="Wingdings" w:hAnsi="Wingdings"/>
                                    </w:rPr>
                                    <w:t></w:t>
                                  </w:r>
                                  <w:r>
                                    <w:t xml:space="preserve"> recurrence relation and first term</w:t>
                                  </w:r>
                                </w:p>
                              </w:tc>
                            </w:tr>
                          </w:tbl>
                          <w:p w14:paraId="27351CF5"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F8C3" id="Text Box 37" o:spid="_x0000_s1057" type="#_x0000_t202" style="position:absolute;left:0;text-align:left;margin-left:144.3pt;margin-top:4.95pt;width:238pt;height: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6WRwIAAL4EAAAOAAAAZHJzL2Uyb0RvYy54bWysVN9v2jAQfp+0/8Hy+5pAV1YhQsVaMU1C&#10;bSWY+mwcp0RyfJ5tSNhfv88OoWu3p2o8mPPd+X58911mN12j2UE5X5Mp+Ogi50wZSWVtngv+Y7P8&#10;dM2ZD8KUQpNRBT8qz2/mHz/MWjtVY9qRLpVjCGL8tLUF34Vgp1nm5U41wl+QVQbGilwjAq7uOSud&#10;aBG90dk4zydZS660jqTyHtq73sjnKX5VKRkeqsqrwHTBUVtIp0vnNp7ZfCamz07YXS1PZYh3VNGI&#10;2iDpOdSdCILtXf1XqKaWjjxV4UJSk1FV1VKlHtDNKH/TzXonrEq9ABxvzzD5/xdW3h8eHavLgl9+&#10;4cyIBjPaqC6wr9QxqIBPa/0UbmsLx9BBjzkPeg9lbLurXBP/0RCDHUgfz+jGaBLKy3w8nuQwSdhG&#10;nyf5FS6In708t86Hb4oaFoWCO4wvoSoOKx9618ElZvOk63JZa50uR3+rHTsITBoEKanlTAsfoCz4&#10;Mv1O2V4904a1BZ9cXuUp0yubf09ItKMNuoqw9fBEKXTbrof5jN2WyiMgddST0lu5rNH2CjU/CgcW&#10;AipsVnjAUWlClXSSONuR+/UvffQHOWDlrAWrC+5/7oVTgOK7AW3iCgyCG4TtIJh9c0uAb4SdtTKJ&#10;eOCCHsTKUfOEhVvELDAJI5Gr4GEQb0O/W1hYqRaL5ASiWxFWZm1lDB1nFYe46Z6Es6dJB5Dknga+&#10;i+mbgfe+8aWhxT5QVSc2RGB7FE94Y0kSn04LHbfwz3vyevnszH8DAAD//wMAUEsDBBQABgAIAAAA&#10;IQAsQInn3QAAAAkBAAAPAAAAZHJzL2Rvd25yZXYueG1sTI/BTsMwEETvSPyDtUjcqEOLQhriVBQJ&#10;qeoFNcCBmxsvcUS8jmy3CX/PcoLj7BvNzlSb2Q3ijCH2nhTcLjIQSK03PXUK3l6fbwoQMWkyevCE&#10;Cr4xwqa+vKh0afxEBzw3qRMcQrHUCmxKYyllbC06HRd+RGL26YPTiWXopAl64nA3yGWW5dLpnviD&#10;1SM+WWy/mpNTsH1p+u1uv/L5R5C70e4n+Z46pa6v5scHEAnn9GeG3/pcHWrudPQnMlEMCpZFkbNV&#10;wXoNgvl9fsf6yGDFF1lX8v+C+gcAAP//AwBQSwECLQAUAAYACAAAACEAtoM4kv4AAADhAQAAEwAA&#10;AAAAAAAAAAAAAAAAAAAAW0NvbnRlbnRfVHlwZXNdLnhtbFBLAQItABQABgAIAAAAIQA4/SH/1gAA&#10;AJQBAAALAAAAAAAAAAAAAAAAAC8BAABfcmVscy8ucmVsc1BLAQItABQABgAIAAAAIQA7p96WRwIA&#10;AL4EAAAOAAAAAAAAAAAAAAAAAC4CAABkcnMvZTJvRG9jLnhtbFBLAQItABQABgAIAAAAIQAsQInn&#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31"/>
                      </w:tblGrid>
                      <w:tr w:rsidR="00CC40C4" w14:paraId="46539650" w14:textId="77777777" w:rsidTr="004A4688">
                        <w:trPr>
                          <w:trHeight w:hRule="exact" w:val="255"/>
                        </w:trPr>
                        <w:tc>
                          <w:tcPr>
                            <w:tcW w:w="5000" w:type="pct"/>
                            <w:shd w:val="clear" w:color="auto" w:fill="E7E6E6" w:themeFill="background2"/>
                          </w:tcPr>
                          <w:p w14:paraId="79F1A4FE" w14:textId="77777777" w:rsidR="00CC40C4" w:rsidRPr="00992D52" w:rsidRDefault="00CC40C4" w:rsidP="00CC40C4">
                            <w:pPr>
                              <w:pStyle w:val="Part"/>
                              <w:jc w:val="center"/>
                              <w:rPr>
                                <w:b/>
                              </w:rPr>
                            </w:pPr>
                            <w:r w:rsidRPr="00992D52">
                              <w:rPr>
                                <w:b/>
                              </w:rPr>
                              <w:t>Solution</w:t>
                            </w:r>
                          </w:p>
                        </w:tc>
                      </w:tr>
                      <w:tr w:rsidR="00CC40C4" w14:paraId="4445FB3E" w14:textId="77777777" w:rsidTr="00CC40C4">
                        <w:tc>
                          <w:tcPr>
                            <w:tcW w:w="5000" w:type="pct"/>
                          </w:tcPr>
                          <w:p w14:paraId="0FBA6696" w14:textId="77777777" w:rsidR="00CC40C4" w:rsidRDefault="00CC40C4" w:rsidP="00CC40C4">
                            <w:pPr>
                              <w:pStyle w:val="Parts"/>
                              <w:rPr>
                                <w:rFonts w:eastAsiaTheme="minorEastAsia"/>
                              </w:rPr>
                            </w:pPr>
                            <m:oMathPara>
                              <m:oMath>
                                <m:r>
                                  <w:rPr>
                                    <w:rFonts w:ascii="Cambria Math" w:eastAsiaTheme="minorEastAsia" w:hAnsi="Cambria Math"/>
                                  </w:rPr>
                                  <m:t>1+8.4÷12÷100=1.007</m:t>
                                </m:r>
                              </m:oMath>
                            </m:oMathPara>
                          </w:p>
                          <w:p w14:paraId="7CFE5511" w14:textId="77777777" w:rsidR="00CC40C4" w:rsidRDefault="00CC40C4" w:rsidP="00CC40C4">
                            <w:pPr>
                              <w:pStyle w:val="Parts"/>
                              <w:rPr>
                                <w:rFonts w:eastAsiaTheme="minorEastAsia"/>
                              </w:rPr>
                            </w:pPr>
                          </w:p>
                          <w:p w14:paraId="44125F71" w14:textId="77777777" w:rsidR="00CC40C4" w:rsidRPr="00AE6C7A"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1.007B</m:t>
                                    </m:r>
                                  </m:e>
                                  <m:sub>
                                    <m:r>
                                      <w:rPr>
                                        <w:rFonts w:ascii="Cambria Math" w:hAnsi="Cambria Math"/>
                                      </w:rPr>
                                      <m:t>n</m:t>
                                    </m:r>
                                  </m:sub>
                                </m:sSub>
                                <m:r>
                                  <w:rPr>
                                    <w:rFonts w:ascii="Cambria Math" w:eastAsiaTheme="minorEastAsia" w:hAnsi="Cambria Math"/>
                                  </w:rPr>
                                  <m:t xml:space="preserve">-151,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=2545.39</m:t>
                                </m:r>
                              </m:oMath>
                            </m:oMathPara>
                          </w:p>
                          <w:p w14:paraId="0FE44C0B" w14:textId="77777777" w:rsidR="00CC40C4" w:rsidRPr="00AE6C7A" w:rsidRDefault="00CC40C4" w:rsidP="00CC40C4">
                            <w:pPr>
                              <w:pStyle w:val="Parts"/>
                              <w:rPr>
                                <w:rFonts w:eastAsiaTheme="minorEastAsia"/>
                              </w:rPr>
                            </w:pPr>
                          </w:p>
                        </w:tc>
                      </w:tr>
                      <w:tr w:rsidR="00CC40C4" w14:paraId="44717775" w14:textId="77777777" w:rsidTr="004A4688">
                        <w:trPr>
                          <w:trHeight w:hRule="exact" w:val="255"/>
                        </w:trPr>
                        <w:tc>
                          <w:tcPr>
                            <w:tcW w:w="5000" w:type="pct"/>
                            <w:shd w:val="clear" w:color="auto" w:fill="E7E6E6" w:themeFill="background2"/>
                          </w:tcPr>
                          <w:p w14:paraId="4BC44AAC" w14:textId="77777777" w:rsidR="00CC40C4" w:rsidRPr="00992D52" w:rsidRDefault="00CC40C4" w:rsidP="00CC40C4">
                            <w:pPr>
                              <w:pStyle w:val="Part"/>
                              <w:jc w:val="center"/>
                              <w:rPr>
                                <w:b/>
                              </w:rPr>
                            </w:pPr>
                            <w:r w:rsidRPr="00992D52">
                              <w:rPr>
                                <w:b/>
                              </w:rPr>
                              <w:t>Specific behaviours</w:t>
                            </w:r>
                          </w:p>
                        </w:tc>
                      </w:tr>
                      <w:tr w:rsidR="00CC40C4" w14:paraId="4A6531D2" w14:textId="77777777" w:rsidTr="00CC40C4">
                        <w:tc>
                          <w:tcPr>
                            <w:tcW w:w="5000" w:type="pct"/>
                          </w:tcPr>
                          <w:p w14:paraId="5000AE93" w14:textId="77777777" w:rsidR="00CC40C4" w:rsidRDefault="00CC40C4" w:rsidP="00CC40C4">
                            <w:pPr>
                              <w:pStyle w:val="Parts"/>
                            </w:pPr>
                            <w:r>
                              <w:sym w:font="Wingdings" w:char="F0FC"/>
                            </w:r>
                            <w:r>
                              <w:t xml:space="preserve"> interest multiplier</w:t>
                            </w:r>
                          </w:p>
                          <w:p w14:paraId="45362CE5" w14:textId="77777777" w:rsidR="00CC40C4" w:rsidRDefault="00CC40C4" w:rsidP="00CC40C4">
                            <w:pPr>
                              <w:pStyle w:val="Parts"/>
                            </w:pPr>
                            <w:r>
                              <w:rPr>
                                <w:rFonts w:ascii="Wingdings" w:hAnsi="Wingdings"/>
                              </w:rPr>
                              <w:t></w:t>
                            </w:r>
                            <w:r>
                              <w:t xml:space="preserve"> recurrence relation and first term</w:t>
                            </w:r>
                          </w:p>
                        </w:tc>
                      </w:tr>
                    </w:tbl>
                    <w:p w14:paraId="27351CF5" w14:textId="77777777" w:rsidR="00CC40C4" w:rsidRDefault="00CC40C4" w:rsidP="00CC40C4">
                      <w:pPr>
                        <w:pStyle w:val="Part"/>
                      </w:pPr>
                    </w:p>
                  </w:txbxContent>
                </v:textbox>
              </v:shape>
            </w:pict>
          </mc:Fallback>
        </mc:AlternateContent>
      </w:r>
    </w:p>
    <w:p w14:paraId="3044C1DC" w14:textId="77777777" w:rsidR="00781E97" w:rsidRDefault="00781E97" w:rsidP="00CC40C4">
      <w:pPr>
        <w:pStyle w:val="Parta"/>
      </w:pPr>
    </w:p>
    <w:p w14:paraId="58CDEACA" w14:textId="77777777" w:rsidR="00781E97" w:rsidRDefault="00781E97" w:rsidP="00CC40C4">
      <w:pPr>
        <w:pStyle w:val="Parta"/>
      </w:pPr>
    </w:p>
    <w:p w14:paraId="6EB5275D" w14:textId="77777777" w:rsidR="00781E97" w:rsidRDefault="00781E97" w:rsidP="00CC40C4">
      <w:pPr>
        <w:pStyle w:val="Parta"/>
      </w:pPr>
    </w:p>
    <w:p w14:paraId="36B40EC6" w14:textId="77777777" w:rsidR="00781E97" w:rsidRDefault="00781E97" w:rsidP="00CC40C4">
      <w:pPr>
        <w:pStyle w:val="Parta"/>
      </w:pPr>
    </w:p>
    <w:p w14:paraId="34A7A2AA" w14:textId="77777777" w:rsidR="00781E97" w:rsidRDefault="00781E97" w:rsidP="00CC40C4">
      <w:pPr>
        <w:pStyle w:val="Parta"/>
      </w:pPr>
    </w:p>
    <w:p w14:paraId="1E181A58" w14:textId="77777777" w:rsidR="00781E97" w:rsidRDefault="00781E97" w:rsidP="00CC40C4">
      <w:pPr>
        <w:pStyle w:val="Parta"/>
      </w:pPr>
    </w:p>
    <w:p w14:paraId="1DB7597E" w14:textId="77777777" w:rsidR="00781E97" w:rsidRDefault="00781E97" w:rsidP="00CC40C4">
      <w:pPr>
        <w:pStyle w:val="Parta"/>
      </w:pPr>
    </w:p>
    <w:p w14:paraId="1DF1011B" w14:textId="77777777" w:rsidR="00781E97" w:rsidRDefault="00781E97" w:rsidP="00CC40C4">
      <w:pPr>
        <w:pStyle w:val="Parta"/>
      </w:pPr>
    </w:p>
    <w:p w14:paraId="41C4237A" w14:textId="77777777" w:rsidR="00781E97" w:rsidRDefault="00781E97" w:rsidP="00CC40C4">
      <w:pPr>
        <w:pStyle w:val="Parta"/>
      </w:pPr>
    </w:p>
    <w:p w14:paraId="1C91E1C7" w14:textId="77777777" w:rsidR="00781E97" w:rsidRDefault="00781E97" w:rsidP="00CC40C4">
      <w:pPr>
        <w:pStyle w:val="Parta"/>
      </w:pPr>
      <w:r>
        <w:t>(c)</w:t>
      </w:r>
      <w:r>
        <w:tab/>
        <w:t>State the number of repayments required to pay off the loan.</w:t>
      </w:r>
      <w:r>
        <w:tab/>
        <w:t>(1 mark)</w:t>
      </w:r>
    </w:p>
    <w:p w14:paraId="238F5CB2" w14:textId="77777777" w:rsidR="00781E97" w:rsidRDefault="00781E97" w:rsidP="00CC40C4">
      <w:pPr>
        <w:pStyle w:val="Parta"/>
      </w:pPr>
      <w:r>
        <w:rPr>
          <w:noProof/>
          <w:lang w:eastAsia="en-AU"/>
        </w:rPr>
        <mc:AlternateContent>
          <mc:Choice Requires="wps">
            <w:drawing>
              <wp:anchor distT="0" distB="0" distL="114300" distR="114300" simplePos="0" relativeHeight="251701248" behindDoc="0" locked="0" layoutInCell="1" allowOverlap="1" wp14:anchorId="1B1D3CAB" wp14:editId="4BAD32DA">
                <wp:simplePos x="0" y="0"/>
                <wp:positionH relativeFrom="column">
                  <wp:posOffset>1832610</wp:posOffset>
                </wp:positionH>
                <wp:positionV relativeFrom="paragraph">
                  <wp:posOffset>57150</wp:posOffset>
                </wp:positionV>
                <wp:extent cx="1752600" cy="9017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17526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35"/>
                            </w:tblGrid>
                            <w:tr w:rsidR="00CC40C4" w14:paraId="6F16895D" w14:textId="77777777" w:rsidTr="004A4688">
                              <w:trPr>
                                <w:trHeight w:hRule="exact" w:val="255"/>
                              </w:trPr>
                              <w:tc>
                                <w:tcPr>
                                  <w:tcW w:w="5000" w:type="pct"/>
                                  <w:shd w:val="clear" w:color="auto" w:fill="E7E6E6" w:themeFill="background2"/>
                                </w:tcPr>
                                <w:p w14:paraId="372A5BF5" w14:textId="77777777" w:rsidR="00CC40C4" w:rsidRPr="00992D52" w:rsidRDefault="00CC40C4" w:rsidP="00CC40C4">
                                  <w:pPr>
                                    <w:pStyle w:val="Part"/>
                                    <w:jc w:val="center"/>
                                    <w:rPr>
                                      <w:b/>
                                    </w:rPr>
                                  </w:pPr>
                                  <w:r w:rsidRPr="00992D52">
                                    <w:rPr>
                                      <w:b/>
                                    </w:rPr>
                                    <w:t>Solution</w:t>
                                  </w:r>
                                </w:p>
                              </w:tc>
                            </w:tr>
                            <w:tr w:rsidR="00CC40C4" w14:paraId="301EDDBB" w14:textId="77777777" w:rsidTr="00CC40C4">
                              <w:tc>
                                <w:tcPr>
                                  <w:tcW w:w="5000" w:type="pct"/>
                                </w:tcPr>
                                <w:p w14:paraId="4EA099F0" w14:textId="77777777" w:rsidR="00CC40C4" w:rsidRDefault="00CC40C4" w:rsidP="00CC40C4">
                                  <w:pPr>
                                    <w:pStyle w:val="Parts"/>
                                    <w:jc w:val="center"/>
                                    <w:rPr>
                                      <w:rFonts w:eastAsiaTheme="minorEastAsia"/>
                                    </w:rPr>
                                  </w:pPr>
                                  <m:oMath>
                                    <m:r>
                                      <w:rPr>
                                        <w:rFonts w:ascii="Cambria Math" w:hAnsi="Cambria Math"/>
                                      </w:rPr>
                                      <m:t>18</m:t>
                                    </m:r>
                                  </m:oMath>
                                  <w:r>
                                    <w:rPr>
                                      <w:rFonts w:eastAsiaTheme="minorEastAsia"/>
                                    </w:rPr>
                                    <w:t xml:space="preserve"> repayments</w:t>
                                  </w:r>
                                </w:p>
                                <w:p w14:paraId="023E6E6C" w14:textId="77777777" w:rsidR="00CC40C4" w:rsidRDefault="00CC40C4" w:rsidP="00CC40C4">
                                  <w:pPr>
                                    <w:pStyle w:val="Parts"/>
                                    <w:jc w:val="center"/>
                                  </w:pPr>
                                </w:p>
                              </w:tc>
                            </w:tr>
                            <w:tr w:rsidR="00CC40C4" w14:paraId="7E42DF72" w14:textId="77777777" w:rsidTr="004A4688">
                              <w:trPr>
                                <w:trHeight w:hRule="exact" w:val="255"/>
                              </w:trPr>
                              <w:tc>
                                <w:tcPr>
                                  <w:tcW w:w="5000" w:type="pct"/>
                                  <w:shd w:val="clear" w:color="auto" w:fill="E7E6E6" w:themeFill="background2"/>
                                </w:tcPr>
                                <w:p w14:paraId="2B2D2721" w14:textId="77777777" w:rsidR="00CC40C4" w:rsidRPr="00992D52" w:rsidRDefault="00CC40C4" w:rsidP="00CC40C4">
                                  <w:pPr>
                                    <w:pStyle w:val="Part"/>
                                    <w:jc w:val="center"/>
                                    <w:rPr>
                                      <w:b/>
                                    </w:rPr>
                                  </w:pPr>
                                  <w:r w:rsidRPr="00992D52">
                                    <w:rPr>
                                      <w:b/>
                                    </w:rPr>
                                    <w:t>Specific behaviours</w:t>
                                  </w:r>
                                </w:p>
                              </w:tc>
                            </w:tr>
                            <w:tr w:rsidR="00CC40C4" w14:paraId="4EFDCF97" w14:textId="77777777" w:rsidTr="00CC40C4">
                              <w:tc>
                                <w:tcPr>
                                  <w:tcW w:w="5000" w:type="pct"/>
                                </w:tcPr>
                                <w:p w14:paraId="66831D09" w14:textId="77777777" w:rsidR="00CC40C4" w:rsidRDefault="00CC40C4" w:rsidP="00CC40C4">
                                  <w:pPr>
                                    <w:pStyle w:val="Parts"/>
                                  </w:pPr>
                                  <w:r>
                                    <w:sym w:font="Wingdings" w:char="F0FC"/>
                                  </w:r>
                                  <w:r>
                                    <w:t xml:space="preserve"> correct number</w:t>
                                  </w:r>
                                </w:p>
                              </w:tc>
                            </w:tr>
                          </w:tbl>
                          <w:p w14:paraId="7A11AE37"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3CAB" id="Text Box 38" o:spid="_x0000_s1058" type="#_x0000_t202" style="position:absolute;left:0;text-align:left;margin-left:144.3pt;margin-top:4.5pt;width:138pt;height:7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TSRQIAAL0EAAAOAAAAZHJzL2Uyb0RvYy54bWysVF1v2jAUfZ+0/2D5fSRQlW6IUDEqpkmo&#10;rdROfTaOA5EcX882JOzX79gh7drtqRoP5vp++p57bubXXaPZUTlfkyn4eJRzpoyksja7gv94XH/6&#10;zJkPwpRCk1EFPynPrxcfP8xbO1MT2pMulWNIYvystQXfh2BnWeblXjXCj8gqA2NFrhEBV7fLSida&#10;ZG90NsnzadaSK60jqbyH9qY38kXKX1VKhruq8iowXXC8LaTTpXMbz2wxF7OdE3Zfy/MzxDte0Yja&#10;oOhzqhsRBDu4+q9UTS0dearCSFKTUVXVUqUe0M04f9PNw15YlXoBON4+w+T/X1p5e7x3rC4LfoFJ&#10;GdFgRo+qC+wrdQwq4NNaP4Pbg4Vj6KDHnAe9hzK23VWuif9oiMEOpE/P6MZsMgZdXU6mOUwSti/5&#10;+Aoy0mcv0db58E1Rw6JQcIfpJVDFceND7zq4xGKedF2ua63T5eRX2rGjwKDBj5JazrTwAcqCr9Pv&#10;XO1VmDasLfj04jJPlV7Z/HtSoh1t0FVErUcnSqHbdj3KkwG6LZUnIOqo56S3cl2j7Q3efC8cSAik&#10;sFjhDkelCa+ks8TZntyvf+mjP7gBK2ctSF1w//MgnAIU3w1YEzdgENwgbAfBHJoVAb4xVtbKJCLA&#10;BT2IlaPmCfu2jFVgEkaiVsHDIK5Cv1rYV6mWy+QEnlsRNubBypg6zioO8bF7Es6eJx3AkVsa6C5m&#10;bwbe+8ZIQ8tDoKpObIjA9iie8caOJD6d9zku4Z/35PXy1Vn8BgAA//8DAFBLAwQUAAYACAAAACEA&#10;BsjNKt4AAAAJAQAADwAAAGRycy9kb3ducmV2LnhtbEyPwU7DMBBE70j8g7VI3KjTQqMQ4lQUCanq&#10;BRHgwM2NlzgiXke224S/ZznR42hGM2+qzewGccIQe08KlosMBFLrTU+dgve355sCREyajB48oYIf&#10;jLCpLy8qXRo/0SuemtQJLqFYagU2pbGUMrYWnY4LPyKx9+WD04ll6KQJeuJyN8hVluXS6Z54weoR&#10;nyy2383RKdi+NP12t7/1+WeQu9HuJ/mROqWur+bHBxAJ5/Qfhj98RoeamQ7+SCaKQcGqKHKOKrjn&#10;S+yv8zvWBw6ulxnIupLnD+pfAAAA//8DAFBLAQItABQABgAIAAAAIQC2gziS/gAAAOEBAAATAAAA&#10;AAAAAAAAAAAAAAAAAABbQ29udGVudF9UeXBlc10ueG1sUEsBAi0AFAAGAAgAAAAhADj9If/WAAAA&#10;lAEAAAsAAAAAAAAAAAAAAAAALwEAAF9yZWxzLy5yZWxzUEsBAi0AFAAGAAgAAAAhAFSZlNJFAgAA&#10;vQQAAA4AAAAAAAAAAAAAAAAALgIAAGRycy9lMm9Eb2MueG1sUEsBAi0AFAAGAAgAAAAhAAbIzS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735"/>
                      </w:tblGrid>
                      <w:tr w:rsidR="00CC40C4" w14:paraId="6F16895D" w14:textId="77777777" w:rsidTr="004A4688">
                        <w:trPr>
                          <w:trHeight w:hRule="exact" w:val="255"/>
                        </w:trPr>
                        <w:tc>
                          <w:tcPr>
                            <w:tcW w:w="5000" w:type="pct"/>
                            <w:shd w:val="clear" w:color="auto" w:fill="E7E6E6" w:themeFill="background2"/>
                          </w:tcPr>
                          <w:p w14:paraId="372A5BF5" w14:textId="77777777" w:rsidR="00CC40C4" w:rsidRPr="00992D52" w:rsidRDefault="00CC40C4" w:rsidP="00CC40C4">
                            <w:pPr>
                              <w:pStyle w:val="Part"/>
                              <w:jc w:val="center"/>
                              <w:rPr>
                                <w:b/>
                              </w:rPr>
                            </w:pPr>
                            <w:r w:rsidRPr="00992D52">
                              <w:rPr>
                                <w:b/>
                              </w:rPr>
                              <w:t>Solution</w:t>
                            </w:r>
                          </w:p>
                        </w:tc>
                      </w:tr>
                      <w:tr w:rsidR="00CC40C4" w14:paraId="301EDDBB" w14:textId="77777777" w:rsidTr="00CC40C4">
                        <w:tc>
                          <w:tcPr>
                            <w:tcW w:w="5000" w:type="pct"/>
                          </w:tcPr>
                          <w:p w14:paraId="4EA099F0" w14:textId="77777777" w:rsidR="00CC40C4" w:rsidRDefault="00CC40C4" w:rsidP="00CC40C4">
                            <w:pPr>
                              <w:pStyle w:val="Parts"/>
                              <w:jc w:val="center"/>
                              <w:rPr>
                                <w:rFonts w:eastAsiaTheme="minorEastAsia"/>
                              </w:rPr>
                            </w:pPr>
                            <m:oMath>
                              <m:r>
                                <w:rPr>
                                  <w:rFonts w:ascii="Cambria Math" w:hAnsi="Cambria Math"/>
                                </w:rPr>
                                <m:t>18</m:t>
                              </m:r>
                            </m:oMath>
                            <w:r>
                              <w:rPr>
                                <w:rFonts w:eastAsiaTheme="minorEastAsia"/>
                              </w:rPr>
                              <w:t xml:space="preserve"> repayments</w:t>
                            </w:r>
                          </w:p>
                          <w:p w14:paraId="023E6E6C" w14:textId="77777777" w:rsidR="00CC40C4" w:rsidRDefault="00CC40C4" w:rsidP="00CC40C4">
                            <w:pPr>
                              <w:pStyle w:val="Parts"/>
                              <w:jc w:val="center"/>
                            </w:pPr>
                          </w:p>
                        </w:tc>
                      </w:tr>
                      <w:tr w:rsidR="00CC40C4" w14:paraId="7E42DF72" w14:textId="77777777" w:rsidTr="004A4688">
                        <w:trPr>
                          <w:trHeight w:hRule="exact" w:val="255"/>
                        </w:trPr>
                        <w:tc>
                          <w:tcPr>
                            <w:tcW w:w="5000" w:type="pct"/>
                            <w:shd w:val="clear" w:color="auto" w:fill="E7E6E6" w:themeFill="background2"/>
                          </w:tcPr>
                          <w:p w14:paraId="2B2D2721" w14:textId="77777777" w:rsidR="00CC40C4" w:rsidRPr="00992D52" w:rsidRDefault="00CC40C4" w:rsidP="00CC40C4">
                            <w:pPr>
                              <w:pStyle w:val="Part"/>
                              <w:jc w:val="center"/>
                              <w:rPr>
                                <w:b/>
                              </w:rPr>
                            </w:pPr>
                            <w:r w:rsidRPr="00992D52">
                              <w:rPr>
                                <w:b/>
                              </w:rPr>
                              <w:t>Specific behaviours</w:t>
                            </w:r>
                          </w:p>
                        </w:tc>
                      </w:tr>
                      <w:tr w:rsidR="00CC40C4" w14:paraId="4EFDCF97" w14:textId="77777777" w:rsidTr="00CC40C4">
                        <w:tc>
                          <w:tcPr>
                            <w:tcW w:w="5000" w:type="pct"/>
                          </w:tcPr>
                          <w:p w14:paraId="66831D09" w14:textId="77777777" w:rsidR="00CC40C4" w:rsidRDefault="00CC40C4" w:rsidP="00CC40C4">
                            <w:pPr>
                              <w:pStyle w:val="Parts"/>
                            </w:pPr>
                            <w:r>
                              <w:sym w:font="Wingdings" w:char="F0FC"/>
                            </w:r>
                            <w:r>
                              <w:t xml:space="preserve"> correct number</w:t>
                            </w:r>
                          </w:p>
                        </w:tc>
                      </w:tr>
                    </w:tbl>
                    <w:p w14:paraId="7A11AE37" w14:textId="77777777" w:rsidR="00CC40C4" w:rsidRDefault="00CC40C4" w:rsidP="00CC40C4">
                      <w:pPr>
                        <w:pStyle w:val="Part"/>
                      </w:pPr>
                    </w:p>
                  </w:txbxContent>
                </v:textbox>
              </v:shape>
            </w:pict>
          </mc:Fallback>
        </mc:AlternateContent>
      </w:r>
    </w:p>
    <w:p w14:paraId="4DE3E47E" w14:textId="77777777" w:rsidR="00781E97" w:rsidRDefault="00781E97" w:rsidP="00CC40C4">
      <w:pPr>
        <w:pStyle w:val="Parta"/>
      </w:pPr>
    </w:p>
    <w:p w14:paraId="3AC188B8" w14:textId="77777777" w:rsidR="00781E97" w:rsidRDefault="00781E97" w:rsidP="00CC40C4">
      <w:pPr>
        <w:pStyle w:val="Parta"/>
      </w:pPr>
    </w:p>
    <w:p w14:paraId="2DA6D79B" w14:textId="77777777" w:rsidR="00781E97" w:rsidRDefault="00781E97" w:rsidP="00CC40C4">
      <w:pPr>
        <w:pStyle w:val="Parta"/>
      </w:pPr>
    </w:p>
    <w:p w14:paraId="74AA2A33" w14:textId="77777777" w:rsidR="00781E97" w:rsidRDefault="00781E97" w:rsidP="00CC40C4">
      <w:pPr>
        <w:pStyle w:val="Parta"/>
      </w:pPr>
    </w:p>
    <w:p w14:paraId="3F21DF03" w14:textId="77777777" w:rsidR="00781E97" w:rsidRDefault="00781E97" w:rsidP="00CC40C4">
      <w:pPr>
        <w:pStyle w:val="Parta"/>
      </w:pPr>
    </w:p>
    <w:p w14:paraId="117552EE" w14:textId="77777777" w:rsidR="00781E97" w:rsidRDefault="00781E97" w:rsidP="00CC40C4">
      <w:pPr>
        <w:pStyle w:val="Parta"/>
      </w:pPr>
      <w:r>
        <w:t>(d)</w:t>
      </w:r>
      <w:r>
        <w:tab/>
        <w:t>Determine the total amount of interest paid over the life of the loan.</w:t>
      </w:r>
      <w:r>
        <w:tab/>
        <w:t>(2 marks)</w:t>
      </w:r>
    </w:p>
    <w:p w14:paraId="5CFB29F5" w14:textId="77777777" w:rsidR="00781E97" w:rsidRDefault="00781E97" w:rsidP="00CC40C4">
      <w:pPr>
        <w:pStyle w:val="Parta"/>
      </w:pPr>
      <w:r>
        <w:rPr>
          <w:noProof/>
          <w:lang w:eastAsia="en-AU"/>
        </w:rPr>
        <mc:AlternateContent>
          <mc:Choice Requires="wps">
            <w:drawing>
              <wp:anchor distT="0" distB="0" distL="114300" distR="114300" simplePos="0" relativeHeight="251702272" behindDoc="0" locked="0" layoutInCell="1" allowOverlap="1" wp14:anchorId="4E84C104" wp14:editId="55ED9EE7">
                <wp:simplePos x="0" y="0"/>
                <wp:positionH relativeFrom="column">
                  <wp:posOffset>1832610</wp:posOffset>
                </wp:positionH>
                <wp:positionV relativeFrom="paragraph">
                  <wp:posOffset>37465</wp:posOffset>
                </wp:positionV>
                <wp:extent cx="2489200" cy="143510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4892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CC40C4" w14:paraId="2107C15E" w14:textId="77777777" w:rsidTr="004A4688">
                              <w:trPr>
                                <w:trHeight w:hRule="exact" w:val="255"/>
                              </w:trPr>
                              <w:tc>
                                <w:tcPr>
                                  <w:tcW w:w="5000" w:type="pct"/>
                                  <w:shd w:val="clear" w:color="auto" w:fill="E7E6E6" w:themeFill="background2"/>
                                </w:tcPr>
                                <w:p w14:paraId="50AD3CF1" w14:textId="77777777" w:rsidR="00CC40C4" w:rsidRPr="00992D52" w:rsidRDefault="00CC40C4" w:rsidP="00CC40C4">
                                  <w:pPr>
                                    <w:pStyle w:val="Part"/>
                                    <w:jc w:val="center"/>
                                    <w:rPr>
                                      <w:b/>
                                    </w:rPr>
                                  </w:pPr>
                                  <w:r w:rsidRPr="00992D52">
                                    <w:rPr>
                                      <w:b/>
                                    </w:rPr>
                                    <w:t>Solution</w:t>
                                  </w:r>
                                </w:p>
                              </w:tc>
                            </w:tr>
                            <w:tr w:rsidR="00CC40C4" w14:paraId="34383A1C" w14:textId="77777777" w:rsidTr="00CC40C4">
                              <w:tc>
                                <w:tcPr>
                                  <w:tcW w:w="5000" w:type="pct"/>
                                </w:tcPr>
                                <w:p w14:paraId="4192087E" w14:textId="77777777" w:rsidR="00CC40C4" w:rsidRPr="00DC0E9C" w:rsidRDefault="00CC40C4" w:rsidP="00CC40C4">
                                  <w:pPr>
                                    <w:pStyle w:val="Parts"/>
                                    <w:jc w:val="center"/>
                                    <w:rPr>
                                      <w:rFonts w:eastAsiaTheme="minorEastAsia"/>
                                    </w:rPr>
                                  </w:pPr>
                                  <w:r>
                                    <w:rPr>
                                      <w:rFonts w:eastAsiaTheme="minorEastAsia"/>
                                    </w:rPr>
                                    <w:t xml:space="preserve">Total payments: </w:t>
                                  </w:r>
                                  <m:oMath>
                                    <m:r>
                                      <w:rPr>
                                        <w:rFonts w:ascii="Cambria Math" w:hAnsi="Cambria Math"/>
                                      </w:rPr>
                                      <m:t>18×151=2718</m:t>
                                    </m:r>
                                  </m:oMath>
                                </w:p>
                                <w:p w14:paraId="1A5C9F58" w14:textId="77777777" w:rsidR="00CC40C4" w:rsidRDefault="00CC40C4" w:rsidP="00CC40C4">
                                  <w:pPr>
                                    <w:pStyle w:val="Parts"/>
                                  </w:pPr>
                                </w:p>
                                <w:p w14:paraId="6E59B713" w14:textId="77777777" w:rsidR="00CC40C4" w:rsidRPr="00CC1555" w:rsidRDefault="00CC40C4" w:rsidP="00CC40C4">
                                  <w:pPr>
                                    <w:pStyle w:val="Parts"/>
                                    <w:rPr>
                                      <w:rFonts w:eastAsiaTheme="minorEastAsia"/>
                                    </w:rPr>
                                  </w:pPr>
                                  <m:oMathPara>
                                    <m:oMath>
                                      <m:r>
                                        <w:rPr>
                                          <w:rFonts w:ascii="Cambria Math" w:hAnsi="Cambria Math"/>
                                        </w:rPr>
                                        <m:t>I=2718-2545.39=$172.61</m:t>
                                      </m:r>
                                    </m:oMath>
                                  </m:oMathPara>
                                </w:p>
                                <w:p w14:paraId="02D15861" w14:textId="77777777" w:rsidR="00CC40C4" w:rsidRPr="00CC1555" w:rsidRDefault="00CC40C4" w:rsidP="00CC40C4">
                                  <w:pPr>
                                    <w:pStyle w:val="Parts"/>
                                    <w:rPr>
                                      <w:rFonts w:eastAsiaTheme="minorEastAsia"/>
                                    </w:rPr>
                                  </w:pPr>
                                </w:p>
                              </w:tc>
                            </w:tr>
                            <w:tr w:rsidR="00CC40C4" w14:paraId="4037EAB0" w14:textId="77777777" w:rsidTr="004A4688">
                              <w:trPr>
                                <w:trHeight w:hRule="exact" w:val="255"/>
                              </w:trPr>
                              <w:tc>
                                <w:tcPr>
                                  <w:tcW w:w="5000" w:type="pct"/>
                                  <w:shd w:val="clear" w:color="auto" w:fill="E7E6E6" w:themeFill="background2"/>
                                </w:tcPr>
                                <w:p w14:paraId="6C1A18D7" w14:textId="77777777" w:rsidR="00CC40C4" w:rsidRPr="00992D52" w:rsidRDefault="00CC40C4" w:rsidP="00CC40C4">
                                  <w:pPr>
                                    <w:pStyle w:val="Part"/>
                                    <w:jc w:val="center"/>
                                    <w:rPr>
                                      <w:b/>
                                    </w:rPr>
                                  </w:pPr>
                                  <w:r w:rsidRPr="00992D52">
                                    <w:rPr>
                                      <w:b/>
                                    </w:rPr>
                                    <w:t>Specific behaviours</w:t>
                                  </w:r>
                                </w:p>
                              </w:tc>
                            </w:tr>
                            <w:tr w:rsidR="00CC40C4" w14:paraId="18C425F0" w14:textId="77777777" w:rsidTr="00CC40C4">
                              <w:tc>
                                <w:tcPr>
                                  <w:tcW w:w="5000" w:type="pct"/>
                                </w:tcPr>
                                <w:p w14:paraId="3C334212" w14:textId="77777777" w:rsidR="00CC40C4" w:rsidRDefault="00CC40C4" w:rsidP="00CC40C4">
                                  <w:pPr>
                                    <w:pStyle w:val="Parts"/>
                                  </w:pPr>
                                  <w:r>
                                    <w:sym w:font="Wingdings" w:char="F0FC"/>
                                  </w:r>
                                  <w:r>
                                    <w:t xml:space="preserve"> total payments</w:t>
                                  </w:r>
                                </w:p>
                                <w:p w14:paraId="157A881B" w14:textId="77777777" w:rsidR="00CC40C4" w:rsidRDefault="00CC40C4" w:rsidP="00CC40C4">
                                  <w:pPr>
                                    <w:pStyle w:val="Parts"/>
                                  </w:pPr>
                                  <w:r>
                                    <w:rPr>
                                      <w:rFonts w:ascii="Wingdings" w:hAnsi="Wingdings"/>
                                    </w:rPr>
                                    <w:t></w:t>
                                  </w:r>
                                  <w:r>
                                    <w:t xml:space="preserve"> interest</w:t>
                                  </w:r>
                                </w:p>
                              </w:tc>
                            </w:tr>
                          </w:tbl>
                          <w:p w14:paraId="37F02F85"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4C104" id="Text Box 39" o:spid="_x0000_s1059" type="#_x0000_t202" style="position:absolute;left:0;text-align:left;margin-left:144.3pt;margin-top:2.95pt;width:196pt;height:11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bmSAIAAL4EAAAOAAAAZHJzL2Uyb0RvYy54bWysVE1v2zAMvQ/YfxB0X5yPtmiDOkWWIsOA&#10;oC2QDD0rspwYkEVNUmJnv35Pctyu3U7FclAokuLH46Nv79pas6NyviKT89FgyJkykorK7HL+Y7P8&#10;cs2ZD8IUQpNROT8pz+9mnz/dNnaqxrQnXSjHEMT4aWNzvg/BTrPMy72qhR+QVQbGklwtAq5ulxVO&#10;NIhe62w8HF5lDbnCOpLKe2jvOyOfpfhlqWR4LEuvAtM5R20hnS6d23hms1sx3Tlh95U8lyE+UEUt&#10;KoOkL6HuRRDs4Kq/QtWVdOSpDANJdUZlWUmVekA3o+G7btZ7YVXqBeB4+wKT/39h5cPxybGqyPnk&#10;hjMjasxoo9rAvlLLoAI+jfVTuK0tHEMLPebc6z2Use22dHX8R0MMdiB9ekE3RpNQji+ubzAyziRs&#10;o4vJ5QgXxM9en1vnwzdFNYtCzh3Gl1AVx5UPnWvvErN50lWxrLROl5NfaMeOApMGQQpqONPCByhz&#10;vky/c7Y3z7RhTc6vJpfDlOmNzX8kJNrRBl1F2Dp4ohTabdvBPOmx21JxAqSOOlJ6K5cV2l6h5ifh&#10;wEJAhc0KjzhKTaiSzhJne3K//qWP/iAHrJw1YHXO/c+DcApQfDegTVyBXnC9sO0Fc6gXBPhG2Fkr&#10;k4gHLuheLB3Vz1i4ecwCkzASuXIeenERut3Cwko1nycnEN2KsDJrK2PoOKs4xE37LJw9TzqAJA/U&#10;811M3w28840vDc0PgcoqsSEC26F4xhtLkvh0Xui4hX/ek9frZ2f2GwAA//8DAFBLAwQUAAYACAAA&#10;ACEAck8+ft4AAAAJAQAADwAAAGRycy9kb3ducmV2LnhtbEyPwU7DMBBE70j8g7VI3KjTVkRpiFNR&#10;JKSqF0SAAzc3XuKIeB3ZbhP+nuVEj6M3mn1bbWc3iDOG2HtSsFxkIJBab3rqFLy/Pd8VIGLSZPTg&#10;CRX8YIRtfX1V6dL4iV7x3KRO8AjFUiuwKY2llLG16HRc+BGJ2ZcPTieOoZMm6InH3SBXWZZLp3vi&#10;C1aP+GSx/W5OTsHupel3+8Pa559B7kd7mORH6pS6vZkfH0AknNN/Gf70WR1qdjr6E5koBgWrosi5&#10;quB+A4J5XmScjwzWyw3IupKXH9S/AAAA//8DAFBLAQItABQABgAIAAAAIQC2gziS/gAAAOEBAAAT&#10;AAAAAAAAAAAAAAAAAAAAAABbQ29udGVudF9UeXBlc10ueG1sUEsBAi0AFAAGAAgAAAAhADj9If/W&#10;AAAAlAEAAAsAAAAAAAAAAAAAAAAALwEAAF9yZWxzLy5yZWxzUEsBAi0AFAAGAAgAAAAhANEzluZI&#10;AgAAvgQAAA4AAAAAAAAAAAAAAAAALgIAAGRycy9lMm9Eb2MueG1sUEsBAi0AFAAGAAgAAAAhAHJP&#10;Pn7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93"/>
                      </w:tblGrid>
                      <w:tr w:rsidR="00CC40C4" w14:paraId="2107C15E" w14:textId="77777777" w:rsidTr="004A4688">
                        <w:trPr>
                          <w:trHeight w:hRule="exact" w:val="255"/>
                        </w:trPr>
                        <w:tc>
                          <w:tcPr>
                            <w:tcW w:w="5000" w:type="pct"/>
                            <w:shd w:val="clear" w:color="auto" w:fill="E7E6E6" w:themeFill="background2"/>
                          </w:tcPr>
                          <w:p w14:paraId="50AD3CF1" w14:textId="77777777" w:rsidR="00CC40C4" w:rsidRPr="00992D52" w:rsidRDefault="00CC40C4" w:rsidP="00CC40C4">
                            <w:pPr>
                              <w:pStyle w:val="Part"/>
                              <w:jc w:val="center"/>
                              <w:rPr>
                                <w:b/>
                              </w:rPr>
                            </w:pPr>
                            <w:r w:rsidRPr="00992D52">
                              <w:rPr>
                                <w:b/>
                              </w:rPr>
                              <w:t>Solution</w:t>
                            </w:r>
                          </w:p>
                        </w:tc>
                      </w:tr>
                      <w:tr w:rsidR="00CC40C4" w14:paraId="34383A1C" w14:textId="77777777" w:rsidTr="00CC40C4">
                        <w:tc>
                          <w:tcPr>
                            <w:tcW w:w="5000" w:type="pct"/>
                          </w:tcPr>
                          <w:p w14:paraId="4192087E" w14:textId="77777777" w:rsidR="00CC40C4" w:rsidRPr="00DC0E9C" w:rsidRDefault="00CC40C4" w:rsidP="00CC40C4">
                            <w:pPr>
                              <w:pStyle w:val="Parts"/>
                              <w:jc w:val="center"/>
                              <w:rPr>
                                <w:rFonts w:eastAsiaTheme="minorEastAsia"/>
                              </w:rPr>
                            </w:pPr>
                            <w:r>
                              <w:rPr>
                                <w:rFonts w:eastAsiaTheme="minorEastAsia"/>
                              </w:rPr>
                              <w:t xml:space="preserve">Total payments: </w:t>
                            </w:r>
                            <m:oMath>
                              <m:r>
                                <w:rPr>
                                  <w:rFonts w:ascii="Cambria Math" w:hAnsi="Cambria Math"/>
                                </w:rPr>
                                <m:t>18×151=2718</m:t>
                              </m:r>
                            </m:oMath>
                          </w:p>
                          <w:p w14:paraId="1A5C9F58" w14:textId="77777777" w:rsidR="00CC40C4" w:rsidRDefault="00CC40C4" w:rsidP="00CC40C4">
                            <w:pPr>
                              <w:pStyle w:val="Parts"/>
                            </w:pPr>
                          </w:p>
                          <w:p w14:paraId="6E59B713" w14:textId="77777777" w:rsidR="00CC40C4" w:rsidRPr="00CC1555" w:rsidRDefault="00CC40C4" w:rsidP="00CC40C4">
                            <w:pPr>
                              <w:pStyle w:val="Parts"/>
                              <w:rPr>
                                <w:rFonts w:eastAsiaTheme="minorEastAsia"/>
                              </w:rPr>
                            </w:pPr>
                            <m:oMathPara>
                              <m:oMath>
                                <m:r>
                                  <w:rPr>
                                    <w:rFonts w:ascii="Cambria Math" w:hAnsi="Cambria Math"/>
                                  </w:rPr>
                                  <m:t>I=2718-2545.39=$172.61</m:t>
                                </m:r>
                              </m:oMath>
                            </m:oMathPara>
                          </w:p>
                          <w:p w14:paraId="02D15861" w14:textId="77777777" w:rsidR="00CC40C4" w:rsidRPr="00CC1555" w:rsidRDefault="00CC40C4" w:rsidP="00CC40C4">
                            <w:pPr>
                              <w:pStyle w:val="Parts"/>
                              <w:rPr>
                                <w:rFonts w:eastAsiaTheme="minorEastAsia"/>
                              </w:rPr>
                            </w:pPr>
                          </w:p>
                        </w:tc>
                      </w:tr>
                      <w:tr w:rsidR="00CC40C4" w14:paraId="4037EAB0" w14:textId="77777777" w:rsidTr="004A4688">
                        <w:trPr>
                          <w:trHeight w:hRule="exact" w:val="255"/>
                        </w:trPr>
                        <w:tc>
                          <w:tcPr>
                            <w:tcW w:w="5000" w:type="pct"/>
                            <w:shd w:val="clear" w:color="auto" w:fill="E7E6E6" w:themeFill="background2"/>
                          </w:tcPr>
                          <w:p w14:paraId="6C1A18D7" w14:textId="77777777" w:rsidR="00CC40C4" w:rsidRPr="00992D52" w:rsidRDefault="00CC40C4" w:rsidP="00CC40C4">
                            <w:pPr>
                              <w:pStyle w:val="Part"/>
                              <w:jc w:val="center"/>
                              <w:rPr>
                                <w:b/>
                              </w:rPr>
                            </w:pPr>
                            <w:r w:rsidRPr="00992D52">
                              <w:rPr>
                                <w:b/>
                              </w:rPr>
                              <w:t>Specific behaviours</w:t>
                            </w:r>
                          </w:p>
                        </w:tc>
                      </w:tr>
                      <w:tr w:rsidR="00CC40C4" w14:paraId="18C425F0" w14:textId="77777777" w:rsidTr="00CC40C4">
                        <w:tc>
                          <w:tcPr>
                            <w:tcW w:w="5000" w:type="pct"/>
                          </w:tcPr>
                          <w:p w14:paraId="3C334212" w14:textId="77777777" w:rsidR="00CC40C4" w:rsidRDefault="00CC40C4" w:rsidP="00CC40C4">
                            <w:pPr>
                              <w:pStyle w:val="Parts"/>
                            </w:pPr>
                            <w:r>
                              <w:sym w:font="Wingdings" w:char="F0FC"/>
                            </w:r>
                            <w:r>
                              <w:t xml:space="preserve"> total payments</w:t>
                            </w:r>
                          </w:p>
                          <w:p w14:paraId="157A881B" w14:textId="77777777" w:rsidR="00CC40C4" w:rsidRDefault="00CC40C4" w:rsidP="00CC40C4">
                            <w:pPr>
                              <w:pStyle w:val="Parts"/>
                            </w:pPr>
                            <w:r>
                              <w:rPr>
                                <w:rFonts w:ascii="Wingdings" w:hAnsi="Wingdings"/>
                              </w:rPr>
                              <w:t></w:t>
                            </w:r>
                            <w:r>
                              <w:t xml:space="preserve"> interest</w:t>
                            </w:r>
                          </w:p>
                        </w:tc>
                      </w:tr>
                    </w:tbl>
                    <w:p w14:paraId="37F02F85" w14:textId="77777777" w:rsidR="00CC40C4" w:rsidRDefault="00CC40C4" w:rsidP="00CC40C4">
                      <w:pPr>
                        <w:pStyle w:val="Part"/>
                      </w:pPr>
                    </w:p>
                  </w:txbxContent>
                </v:textbox>
              </v:shape>
            </w:pict>
          </mc:Fallback>
        </mc:AlternateContent>
      </w:r>
    </w:p>
    <w:p w14:paraId="5C63199B" w14:textId="117DBC9C" w:rsidR="00781E97" w:rsidRDefault="00781E97">
      <w:pPr>
        <w:spacing w:after="160" w:line="259" w:lineRule="auto"/>
        <w:contextualSpacing w:val="0"/>
        <w:rPr>
          <w:b/>
          <w:szCs w:val="24"/>
          <w:lang w:val="en-US"/>
        </w:rPr>
      </w:pPr>
      <w:r>
        <w:br w:type="page"/>
      </w:r>
    </w:p>
    <w:p w14:paraId="1FB955E2" w14:textId="0B64E091" w:rsidR="00781E97" w:rsidRDefault="00781E97" w:rsidP="00781E97">
      <w:pPr>
        <w:pStyle w:val="QNum"/>
      </w:pPr>
      <w:r>
        <w:lastRenderedPageBreak/>
        <w:t>Question 18</w:t>
      </w:r>
      <w:r>
        <w:tab/>
        <w:t>(9 marks)</w:t>
      </w:r>
    </w:p>
    <w:p w14:paraId="3077C87C" w14:textId="77777777" w:rsidR="00781E97" w:rsidRDefault="00781E97" w:rsidP="00CC40C4">
      <w:pPr>
        <w:pStyle w:val="Part"/>
      </w:pPr>
      <w:r>
        <w:t xml:space="preserve">An experiment involved measuring the voltage </w:t>
      </w:r>
      <m:oMath>
        <m:r>
          <w:rPr>
            <w:rFonts w:ascii="Cambria Math" w:hAnsi="Cambria Math"/>
          </w:rPr>
          <m:t>v</m:t>
        </m:r>
      </m:oMath>
      <w:r>
        <w:rPr>
          <w:rFonts w:eastAsiaTheme="minorEastAsia"/>
        </w:rPr>
        <w:t xml:space="preserve"> in a circuit after </w:t>
      </w:r>
      <m:oMath>
        <m:r>
          <w:rPr>
            <w:rFonts w:ascii="Cambria Math" w:eastAsiaTheme="minorEastAsia" w:hAnsi="Cambria Math"/>
          </w:rPr>
          <m:t>t</m:t>
        </m:r>
      </m:oMath>
      <w:r>
        <w:rPr>
          <w:rFonts w:eastAsiaTheme="minorEastAsia"/>
        </w:rPr>
        <w:t xml:space="preserve"> seconds.</w:t>
      </w:r>
      <w:r>
        <w:t xml:space="preserve"> The equation of the least-squares line to model the linear relationship between </w:t>
      </w:r>
      <m:oMath>
        <m:r>
          <w:rPr>
            <w:rFonts w:ascii="Cambria Math" w:hAnsi="Cambria Math"/>
          </w:rPr>
          <m:t>v</m:t>
        </m:r>
      </m:oMath>
      <w:r>
        <w:t xml:space="preserve"> and </w:t>
      </w:r>
      <m:oMath>
        <m:r>
          <w:rPr>
            <w:rFonts w:ascii="Cambria Math" w:hAnsi="Cambria Math"/>
          </w:rPr>
          <m:t>t</m:t>
        </m:r>
      </m:oMath>
      <w:r>
        <w:t xml:space="preserve"> is given by </w:t>
      </w:r>
      <m:oMath>
        <m:r>
          <w:rPr>
            <w:rFonts w:ascii="Cambria Math" w:hAnsi="Cambria Math"/>
          </w:rPr>
          <m:t>v=5.54-0.31t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vt</m:t>
            </m:r>
          </m:sub>
        </m:sSub>
        <m:r>
          <w:rPr>
            <w:rFonts w:ascii="Cambria Math" w:eastAsiaTheme="minorEastAsia" w:hAnsi="Cambria Math"/>
          </w:rPr>
          <m:t>=-0.935</m:t>
        </m:r>
      </m:oMath>
      <w:r>
        <w:rPr>
          <w:rFonts w:eastAsiaTheme="minorEastAsia"/>
        </w:rPr>
        <w:t>.</w:t>
      </w:r>
    </w:p>
    <w:p w14:paraId="7E5319BB" w14:textId="77777777" w:rsidR="00781E97" w:rsidRDefault="00781E97" w:rsidP="00CC40C4">
      <w:pPr>
        <w:pStyle w:val="Part"/>
      </w:pPr>
    </w:p>
    <w:p w14:paraId="550F0F39" w14:textId="77777777" w:rsidR="00781E97" w:rsidRDefault="00781E97" w:rsidP="00CC40C4">
      <w:pPr>
        <w:pStyle w:val="Part"/>
      </w:pPr>
      <w:r>
        <w:t>The residual plot for the linear model is shown below.</w:t>
      </w:r>
    </w:p>
    <w:p w14:paraId="3DC7D3F3" w14:textId="77777777" w:rsidR="00781E97" w:rsidRDefault="00781E97" w:rsidP="00CC40C4">
      <w:pPr>
        <w:pStyle w:val="Part"/>
      </w:pPr>
    </w:p>
    <w:p w14:paraId="361AEDBD" w14:textId="77777777" w:rsidR="00781E97" w:rsidRDefault="00781E97" w:rsidP="00CC40C4">
      <w:pPr>
        <w:pStyle w:val="Part"/>
        <w:jc w:val="center"/>
      </w:pPr>
      <w:r>
        <w:rPr>
          <w:noProof/>
        </w:rPr>
        <w:drawing>
          <wp:inline distT="0" distB="0" distL="0" distR="0" wp14:anchorId="168098B3" wp14:editId="5E6EBE34">
            <wp:extent cx="5309627" cy="1889764"/>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9627" cy="1889764"/>
                    </a:xfrm>
                    <a:prstGeom prst="rect">
                      <a:avLst/>
                    </a:prstGeom>
                  </pic:spPr>
                </pic:pic>
              </a:graphicData>
            </a:graphic>
          </wp:inline>
        </w:drawing>
      </w:r>
    </w:p>
    <w:p w14:paraId="421F4B0B" w14:textId="77777777" w:rsidR="00781E97" w:rsidRDefault="00781E97" w:rsidP="00CC40C4">
      <w:pPr>
        <w:pStyle w:val="Part"/>
      </w:pPr>
    </w:p>
    <w:p w14:paraId="458EC79A" w14:textId="77777777" w:rsidR="00781E97" w:rsidRPr="009F7292" w:rsidRDefault="00781E97" w:rsidP="00CC40C4">
      <w:pPr>
        <w:pStyle w:val="Parta"/>
      </w:pPr>
      <w:bookmarkStart w:id="30" w:name="_Hlk9775708"/>
      <w:r>
        <w:rPr>
          <w:noProof/>
          <w:lang w:eastAsia="en-AU"/>
        </w:rPr>
        <mc:AlternateContent>
          <mc:Choice Requires="wps">
            <w:drawing>
              <wp:anchor distT="0" distB="0" distL="114300" distR="114300" simplePos="0" relativeHeight="251706368" behindDoc="0" locked="0" layoutInCell="1" allowOverlap="1" wp14:anchorId="5983AD0D" wp14:editId="2B92B599">
                <wp:simplePos x="0" y="0"/>
                <wp:positionH relativeFrom="column">
                  <wp:posOffset>2188210</wp:posOffset>
                </wp:positionH>
                <wp:positionV relativeFrom="paragraph">
                  <wp:posOffset>184785</wp:posOffset>
                </wp:positionV>
                <wp:extent cx="2959100" cy="124460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9591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2"/>
                            </w:tblGrid>
                            <w:tr w:rsidR="00CC40C4" w14:paraId="7D4E7AEE" w14:textId="77777777" w:rsidTr="004A4688">
                              <w:trPr>
                                <w:trHeight w:hRule="exact" w:val="255"/>
                              </w:trPr>
                              <w:tc>
                                <w:tcPr>
                                  <w:tcW w:w="5000" w:type="pct"/>
                                  <w:shd w:val="clear" w:color="auto" w:fill="E7E6E6" w:themeFill="background2"/>
                                </w:tcPr>
                                <w:p w14:paraId="0AD08A18" w14:textId="77777777" w:rsidR="00CC40C4" w:rsidRPr="00992D52" w:rsidRDefault="00CC40C4" w:rsidP="00CC40C4">
                                  <w:pPr>
                                    <w:pStyle w:val="Part"/>
                                    <w:jc w:val="center"/>
                                    <w:rPr>
                                      <w:b/>
                                    </w:rPr>
                                  </w:pPr>
                                  <w:r w:rsidRPr="00992D52">
                                    <w:rPr>
                                      <w:b/>
                                    </w:rPr>
                                    <w:t>Solution</w:t>
                                  </w:r>
                                </w:p>
                              </w:tc>
                            </w:tr>
                            <w:tr w:rsidR="00CC40C4" w14:paraId="6AAFB50B" w14:textId="77777777" w:rsidTr="00CC40C4">
                              <w:tc>
                                <w:tcPr>
                                  <w:tcW w:w="5000" w:type="pct"/>
                                </w:tcPr>
                                <w:p w14:paraId="46CEEFDA" w14:textId="77777777" w:rsidR="00CC40C4" w:rsidRPr="00BD3BA8" w:rsidRDefault="00CC40C4" w:rsidP="00CC40C4">
                                  <w:pPr>
                                    <w:pStyle w:val="Parts"/>
                                    <w:rPr>
                                      <w:rFonts w:eastAsiaTheme="minorEastAsia"/>
                                    </w:rPr>
                                  </w:pPr>
                                  <m:oMathPara>
                                    <m:oMath>
                                      <m:r>
                                        <w:rPr>
                                          <w:rFonts w:ascii="Cambria Math" w:hAnsi="Cambria Math"/>
                                        </w:rPr>
                                        <m:t>v=5.54-0.31</m:t>
                                      </m:r>
                                      <m:d>
                                        <m:dPr>
                                          <m:ctrlPr>
                                            <w:rPr>
                                              <w:rFonts w:ascii="Cambria Math" w:hAnsi="Cambria Math"/>
                                              <w:i/>
                                            </w:rPr>
                                          </m:ctrlPr>
                                        </m:dPr>
                                        <m:e>
                                          <m:r>
                                            <w:rPr>
                                              <w:rFonts w:ascii="Cambria Math" w:hAnsi="Cambria Math"/>
                                            </w:rPr>
                                            <m:t>10.4</m:t>
                                          </m:r>
                                        </m:e>
                                      </m:d>
                                      <m:r>
                                        <w:rPr>
                                          <w:rFonts w:ascii="Cambria Math" w:hAnsi="Cambria Math"/>
                                        </w:rPr>
                                        <m:t>=2.316</m:t>
                                      </m:r>
                                    </m:oMath>
                                  </m:oMathPara>
                                </w:p>
                                <w:p w14:paraId="0BD44D8C" w14:textId="77777777" w:rsidR="00CC40C4" w:rsidRPr="00BD3BA8" w:rsidRDefault="00CC40C4" w:rsidP="00CC40C4">
                                  <w:pPr>
                                    <w:pStyle w:val="Parts"/>
                                    <w:rPr>
                                      <w:rFonts w:eastAsiaTheme="minorEastAsia"/>
                                    </w:rPr>
                                  </w:pPr>
                                  <m:oMathPara>
                                    <m:oMath>
                                      <m:r>
                                        <m:rPr>
                                          <m:nor/>
                                        </m:rPr>
                                        <w:rPr>
                                          <w:rFonts w:ascii="Cambria Math" w:eastAsiaTheme="minorEastAsia" w:hAnsi="Cambria Math"/>
                                        </w:rPr>
                                        <m:t>Residual</m:t>
                                      </m:r>
                                      <m:r>
                                        <w:rPr>
                                          <w:rFonts w:ascii="Cambria Math" w:eastAsiaTheme="minorEastAsia" w:hAnsi="Cambria Math"/>
                                        </w:rPr>
                                        <m:t>=2.72-2.316=0.404</m:t>
                                      </m:r>
                                    </m:oMath>
                                  </m:oMathPara>
                                </w:p>
                              </w:tc>
                            </w:tr>
                            <w:tr w:rsidR="00CC40C4" w14:paraId="23C91F64" w14:textId="77777777" w:rsidTr="004A4688">
                              <w:trPr>
                                <w:trHeight w:hRule="exact" w:val="255"/>
                              </w:trPr>
                              <w:tc>
                                <w:tcPr>
                                  <w:tcW w:w="5000" w:type="pct"/>
                                  <w:shd w:val="clear" w:color="auto" w:fill="E7E6E6" w:themeFill="background2"/>
                                </w:tcPr>
                                <w:p w14:paraId="71C1683F" w14:textId="77777777" w:rsidR="00CC40C4" w:rsidRPr="00992D52" w:rsidRDefault="00CC40C4" w:rsidP="00CC40C4">
                                  <w:pPr>
                                    <w:pStyle w:val="Part"/>
                                    <w:jc w:val="center"/>
                                    <w:rPr>
                                      <w:b/>
                                    </w:rPr>
                                  </w:pPr>
                                  <w:r w:rsidRPr="00992D52">
                                    <w:rPr>
                                      <w:b/>
                                    </w:rPr>
                                    <w:t>Specific behaviours</w:t>
                                  </w:r>
                                </w:p>
                              </w:tc>
                            </w:tr>
                            <w:tr w:rsidR="00CC40C4" w14:paraId="42795BA7" w14:textId="77777777" w:rsidTr="00CC40C4">
                              <w:tc>
                                <w:tcPr>
                                  <w:tcW w:w="5000" w:type="pct"/>
                                </w:tcPr>
                                <w:p w14:paraId="75C60562" w14:textId="77777777" w:rsidR="00CC40C4" w:rsidRDefault="00CC40C4" w:rsidP="00CC40C4">
                                  <w:pPr>
                                    <w:pStyle w:val="Parts"/>
                                  </w:pPr>
                                  <w:r>
                                    <w:sym w:font="Wingdings" w:char="F0FC"/>
                                  </w:r>
                                  <w:r>
                                    <w:t xml:space="preserve"> predicts voltage</w:t>
                                  </w:r>
                                </w:p>
                                <w:p w14:paraId="48C97A6F" w14:textId="77777777" w:rsidR="00CC40C4" w:rsidRDefault="00CC40C4" w:rsidP="00CC40C4">
                                  <w:pPr>
                                    <w:pStyle w:val="Parts"/>
                                  </w:pPr>
                                  <w:r>
                                    <w:rPr>
                                      <w:rFonts w:ascii="Wingdings" w:hAnsi="Wingdings"/>
                                    </w:rPr>
                                    <w:t></w:t>
                                  </w:r>
                                  <w:r>
                                    <w:t xml:space="preserve"> calculates residual</w:t>
                                  </w:r>
                                </w:p>
                                <w:p w14:paraId="746ADBA6" w14:textId="77777777" w:rsidR="00CC40C4" w:rsidRDefault="00CC40C4" w:rsidP="00CC40C4">
                                  <w:pPr>
                                    <w:pStyle w:val="Parts"/>
                                  </w:pPr>
                                  <w:r>
                                    <w:rPr>
                                      <w:rFonts w:ascii="Wingdings" w:hAnsi="Wingdings"/>
                                    </w:rPr>
                                    <w:t></w:t>
                                  </w:r>
                                  <w:r>
                                    <w:t xml:space="preserve"> plots residual</w:t>
                                  </w:r>
                                </w:p>
                              </w:tc>
                            </w:tr>
                          </w:tbl>
                          <w:p w14:paraId="44BDE252"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3AD0D" id="Text Box 40" o:spid="_x0000_s1060" type="#_x0000_t202" style="position:absolute;left:0;text-align:left;margin-left:172.3pt;margin-top:14.55pt;width:233pt;height: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OOSQIAAL4EAAAOAAAAZHJzL2Uyb0RvYy54bWysVE1v2zAMvQ/YfxB0X5ykabAGcYosRYYB&#10;QVugHXpWZLkxIIuapMTOfv2e5Dj92E7FclAoknokH0nPr9tas4NyviKT89FgyJkykorKPOf85+P6&#10;y1fOfBCmEJqMyvlReX69+Pxp3tiZGtOOdKEcA4jxs8bmfBeCnWWZlztVCz8gqwyMJblaBFzdc1Y4&#10;0QC91tl4OJxmDbnCOpLKe2hvOiNfJPyyVDLclaVXgemcI7eQTpfObTyzxVzMnp2wu0qe0hAfyKIW&#10;lUHQM9SNCILtXfUXVF1JR57KMJBUZ1SWlVSpBlQzGr6r5mEnrEq1gBxvzzT5/wcrbw/3jlVFzieg&#10;x4gaPXpUbWDfqGVQgZ/G+hncHiwcQws9+tzrPZSx7LZ0dfxHQQx2QB3P7EY0CeX46vJqNIRJwjYa&#10;TyZTXICfvTy3zofvimoWhZw7tC+xKg4bHzrX3iVG86SrYl1pnS5Hv9KOHQQ6jQEpqOFMCx+gzPk6&#10;/U7R3jzThjU5n15cDlOkNzb/EUiUow2qirR19EQptNs20Xwx6bnbUnEEpY66ofRWriuUvUHO98Jh&#10;CkEVNivc4Sg1IUs6SZztyP3+lz76Yzhg5azBVOfc/9oLp0DFD4OxAWToBdcL214w+3pFoG+EnbUy&#10;iXjggu7F0lH9hIVbxigwCSMRK+ehF1eh2y0srFTLZXLCoFsRNubByggdexWb+Ng+CWdPnQ4Yklvq&#10;513M3jW8840vDS33gcoqTUMktmPxxDeWJM3TaaHjFr6+J6+Xz87iDwAAAP//AwBQSwMEFAAGAAgA&#10;AAAhAONaa+ffAAAACgEAAA8AAABkcnMvZG93bnJldi54bWxMj8FOwzAMhu9IvENkJG4sbTeqUZpO&#10;DAlp2gVR2GG3rDFNReNUTbaWt8ec4Ojfn35/Ljez68UFx9B5UpAuEhBIjTcdtQo+3l/u1iBC1GR0&#10;7wkVfGOATXV9VerC+Ine8FLHVnAJhUIrsDEOhZShseh0WPgBiXeffnQ68ji20ox64nLXyyxJcul0&#10;R3zB6gGfLTZf9dkp2L7W3Xa3X/r8OMrdYPeTPMRWqdub+ekRRMQ5/sHwq8/qULHTyZ/JBNErWK5W&#10;OaMKsocUBAPrNOHgxEF2n4KsSvn/heoHAAD//wMAUEsBAi0AFAAGAAgAAAAhALaDOJL+AAAA4QEA&#10;ABMAAAAAAAAAAAAAAAAAAAAAAFtDb250ZW50X1R5cGVzXS54bWxQSwECLQAUAAYACAAAACEAOP0h&#10;/9YAAACUAQAACwAAAAAAAAAAAAAAAAAvAQAAX3JlbHMvLnJlbHNQSwECLQAUAAYACAAAACEAOfHT&#10;jkkCAAC+BAAADgAAAAAAAAAAAAAAAAAuAgAAZHJzL2Uyb0RvYy54bWxQSwECLQAUAAYACAAAACEA&#10;41pr5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632"/>
                      </w:tblGrid>
                      <w:tr w:rsidR="00CC40C4" w14:paraId="7D4E7AEE" w14:textId="77777777" w:rsidTr="004A4688">
                        <w:trPr>
                          <w:trHeight w:hRule="exact" w:val="255"/>
                        </w:trPr>
                        <w:tc>
                          <w:tcPr>
                            <w:tcW w:w="5000" w:type="pct"/>
                            <w:shd w:val="clear" w:color="auto" w:fill="E7E6E6" w:themeFill="background2"/>
                          </w:tcPr>
                          <w:p w14:paraId="0AD08A18" w14:textId="77777777" w:rsidR="00CC40C4" w:rsidRPr="00992D52" w:rsidRDefault="00CC40C4" w:rsidP="00CC40C4">
                            <w:pPr>
                              <w:pStyle w:val="Part"/>
                              <w:jc w:val="center"/>
                              <w:rPr>
                                <w:b/>
                              </w:rPr>
                            </w:pPr>
                            <w:r w:rsidRPr="00992D52">
                              <w:rPr>
                                <w:b/>
                              </w:rPr>
                              <w:t>Solution</w:t>
                            </w:r>
                          </w:p>
                        </w:tc>
                      </w:tr>
                      <w:tr w:rsidR="00CC40C4" w14:paraId="6AAFB50B" w14:textId="77777777" w:rsidTr="00CC40C4">
                        <w:tc>
                          <w:tcPr>
                            <w:tcW w:w="5000" w:type="pct"/>
                          </w:tcPr>
                          <w:p w14:paraId="46CEEFDA" w14:textId="77777777" w:rsidR="00CC40C4" w:rsidRPr="00BD3BA8" w:rsidRDefault="00CC40C4" w:rsidP="00CC40C4">
                            <w:pPr>
                              <w:pStyle w:val="Parts"/>
                              <w:rPr>
                                <w:rFonts w:eastAsiaTheme="minorEastAsia"/>
                              </w:rPr>
                            </w:pPr>
                            <m:oMathPara>
                              <m:oMath>
                                <m:r>
                                  <w:rPr>
                                    <w:rFonts w:ascii="Cambria Math" w:hAnsi="Cambria Math"/>
                                  </w:rPr>
                                  <m:t>v=5.54-0.31</m:t>
                                </m:r>
                                <m:d>
                                  <m:dPr>
                                    <m:ctrlPr>
                                      <w:rPr>
                                        <w:rFonts w:ascii="Cambria Math" w:hAnsi="Cambria Math"/>
                                        <w:i/>
                                      </w:rPr>
                                    </m:ctrlPr>
                                  </m:dPr>
                                  <m:e>
                                    <m:r>
                                      <w:rPr>
                                        <w:rFonts w:ascii="Cambria Math" w:hAnsi="Cambria Math"/>
                                      </w:rPr>
                                      <m:t>10.4</m:t>
                                    </m:r>
                                  </m:e>
                                </m:d>
                                <m:r>
                                  <w:rPr>
                                    <w:rFonts w:ascii="Cambria Math" w:hAnsi="Cambria Math"/>
                                  </w:rPr>
                                  <m:t>=2.316</m:t>
                                </m:r>
                              </m:oMath>
                            </m:oMathPara>
                          </w:p>
                          <w:p w14:paraId="0BD44D8C" w14:textId="77777777" w:rsidR="00CC40C4" w:rsidRPr="00BD3BA8" w:rsidRDefault="00CC40C4" w:rsidP="00CC40C4">
                            <w:pPr>
                              <w:pStyle w:val="Parts"/>
                              <w:rPr>
                                <w:rFonts w:eastAsiaTheme="minorEastAsia"/>
                              </w:rPr>
                            </w:pPr>
                            <m:oMathPara>
                              <m:oMath>
                                <m:r>
                                  <m:rPr>
                                    <m:nor/>
                                  </m:rPr>
                                  <w:rPr>
                                    <w:rFonts w:ascii="Cambria Math" w:eastAsiaTheme="minorEastAsia" w:hAnsi="Cambria Math"/>
                                  </w:rPr>
                                  <m:t>Residual</m:t>
                                </m:r>
                                <m:r>
                                  <w:rPr>
                                    <w:rFonts w:ascii="Cambria Math" w:eastAsiaTheme="minorEastAsia" w:hAnsi="Cambria Math"/>
                                  </w:rPr>
                                  <m:t>=2.72-2.316=0.404</m:t>
                                </m:r>
                              </m:oMath>
                            </m:oMathPara>
                          </w:p>
                        </w:tc>
                      </w:tr>
                      <w:tr w:rsidR="00CC40C4" w14:paraId="23C91F64" w14:textId="77777777" w:rsidTr="004A4688">
                        <w:trPr>
                          <w:trHeight w:hRule="exact" w:val="255"/>
                        </w:trPr>
                        <w:tc>
                          <w:tcPr>
                            <w:tcW w:w="5000" w:type="pct"/>
                            <w:shd w:val="clear" w:color="auto" w:fill="E7E6E6" w:themeFill="background2"/>
                          </w:tcPr>
                          <w:p w14:paraId="71C1683F" w14:textId="77777777" w:rsidR="00CC40C4" w:rsidRPr="00992D52" w:rsidRDefault="00CC40C4" w:rsidP="00CC40C4">
                            <w:pPr>
                              <w:pStyle w:val="Part"/>
                              <w:jc w:val="center"/>
                              <w:rPr>
                                <w:b/>
                              </w:rPr>
                            </w:pPr>
                            <w:r w:rsidRPr="00992D52">
                              <w:rPr>
                                <w:b/>
                              </w:rPr>
                              <w:t>Specific behaviours</w:t>
                            </w:r>
                          </w:p>
                        </w:tc>
                      </w:tr>
                      <w:tr w:rsidR="00CC40C4" w14:paraId="42795BA7" w14:textId="77777777" w:rsidTr="00CC40C4">
                        <w:tc>
                          <w:tcPr>
                            <w:tcW w:w="5000" w:type="pct"/>
                          </w:tcPr>
                          <w:p w14:paraId="75C60562" w14:textId="77777777" w:rsidR="00CC40C4" w:rsidRDefault="00CC40C4" w:rsidP="00CC40C4">
                            <w:pPr>
                              <w:pStyle w:val="Parts"/>
                            </w:pPr>
                            <w:r>
                              <w:sym w:font="Wingdings" w:char="F0FC"/>
                            </w:r>
                            <w:r>
                              <w:t xml:space="preserve"> predicts voltage</w:t>
                            </w:r>
                          </w:p>
                          <w:p w14:paraId="48C97A6F" w14:textId="77777777" w:rsidR="00CC40C4" w:rsidRDefault="00CC40C4" w:rsidP="00CC40C4">
                            <w:pPr>
                              <w:pStyle w:val="Parts"/>
                            </w:pPr>
                            <w:r>
                              <w:rPr>
                                <w:rFonts w:ascii="Wingdings" w:hAnsi="Wingdings"/>
                              </w:rPr>
                              <w:t></w:t>
                            </w:r>
                            <w:r>
                              <w:t xml:space="preserve"> calculates residual</w:t>
                            </w:r>
                          </w:p>
                          <w:p w14:paraId="746ADBA6" w14:textId="77777777" w:rsidR="00CC40C4" w:rsidRDefault="00CC40C4" w:rsidP="00CC40C4">
                            <w:pPr>
                              <w:pStyle w:val="Parts"/>
                            </w:pPr>
                            <w:r>
                              <w:rPr>
                                <w:rFonts w:ascii="Wingdings" w:hAnsi="Wingdings"/>
                              </w:rPr>
                              <w:t></w:t>
                            </w:r>
                            <w:r>
                              <w:t xml:space="preserve"> plots residual</w:t>
                            </w:r>
                          </w:p>
                        </w:tc>
                      </w:tr>
                    </w:tbl>
                    <w:p w14:paraId="44BDE252" w14:textId="77777777" w:rsidR="00CC40C4" w:rsidRDefault="00CC40C4" w:rsidP="00CC40C4">
                      <w:pPr>
                        <w:pStyle w:val="Part"/>
                      </w:pPr>
                    </w:p>
                  </w:txbxContent>
                </v:textbox>
              </v:shape>
            </w:pict>
          </mc:Fallback>
        </mc:AlternateContent>
      </w:r>
      <w:r>
        <w:t>(a)</w:t>
      </w:r>
      <w:r>
        <w:tab/>
        <w:t xml:space="preserve">After </w:t>
      </w:r>
      <m:oMath>
        <m:r>
          <w:rPr>
            <w:rFonts w:ascii="Cambria Math" w:hAnsi="Cambria Math"/>
          </w:rPr>
          <m:t>10.4</m:t>
        </m:r>
      </m:oMath>
      <w:r>
        <w:t xml:space="preserve"> seconds, the measured voltage was </w:t>
      </w:r>
      <m:oMath>
        <m:r>
          <w:rPr>
            <w:rFonts w:ascii="Cambria Math" w:hAnsi="Cambria Math"/>
          </w:rPr>
          <m:t>2.72</m:t>
        </m:r>
      </m:oMath>
      <w:r>
        <w:t>. Calculate the residual for this point and add it</w:t>
      </w:r>
      <w:r>
        <w:rPr>
          <w:rFonts w:eastAsiaTheme="minorEastAsia"/>
        </w:rPr>
        <w:t xml:space="preserve"> to the plot above.</w:t>
      </w:r>
      <w:r>
        <w:rPr>
          <w:rFonts w:eastAsiaTheme="minorEastAsia"/>
        </w:rPr>
        <w:tab/>
        <w:t>(3 marks)</w:t>
      </w:r>
    </w:p>
    <w:bookmarkEnd w:id="30"/>
    <w:p w14:paraId="118C3A49" w14:textId="77777777" w:rsidR="00781E97" w:rsidRDefault="00781E97" w:rsidP="00CC40C4">
      <w:pPr>
        <w:pStyle w:val="Parta"/>
      </w:pPr>
    </w:p>
    <w:p w14:paraId="4BA4C61B" w14:textId="77777777" w:rsidR="00781E97" w:rsidRDefault="00781E97" w:rsidP="00CC40C4">
      <w:pPr>
        <w:pStyle w:val="Parta"/>
        <w:rPr>
          <w:rFonts w:eastAsiaTheme="minorEastAsia"/>
        </w:rPr>
      </w:pPr>
    </w:p>
    <w:p w14:paraId="0B50CD82" w14:textId="77777777" w:rsidR="00781E97" w:rsidRDefault="00781E97" w:rsidP="00CC40C4">
      <w:pPr>
        <w:pStyle w:val="Parta"/>
        <w:rPr>
          <w:rFonts w:eastAsiaTheme="minorEastAsia"/>
        </w:rPr>
      </w:pPr>
    </w:p>
    <w:p w14:paraId="35E8A395" w14:textId="77777777" w:rsidR="00781E97" w:rsidRDefault="00781E97" w:rsidP="00CC40C4">
      <w:pPr>
        <w:pStyle w:val="Parta"/>
        <w:rPr>
          <w:rFonts w:eastAsiaTheme="minorEastAsia"/>
        </w:rPr>
      </w:pPr>
    </w:p>
    <w:p w14:paraId="38D85D2D" w14:textId="77777777" w:rsidR="00781E97" w:rsidRDefault="00781E97" w:rsidP="00CC40C4">
      <w:pPr>
        <w:pStyle w:val="Parta"/>
        <w:rPr>
          <w:rFonts w:eastAsiaTheme="minorEastAsia"/>
        </w:rPr>
      </w:pPr>
    </w:p>
    <w:p w14:paraId="5F7B5D37" w14:textId="77777777" w:rsidR="00781E97" w:rsidRDefault="00781E97" w:rsidP="00CC40C4">
      <w:pPr>
        <w:pStyle w:val="Parta"/>
        <w:rPr>
          <w:rFonts w:eastAsiaTheme="minorEastAsia"/>
        </w:rPr>
      </w:pPr>
    </w:p>
    <w:p w14:paraId="1AB3E6F7" w14:textId="77777777" w:rsidR="00781E97" w:rsidRDefault="00781E97" w:rsidP="00CC40C4">
      <w:pPr>
        <w:pStyle w:val="Parta"/>
        <w:rPr>
          <w:rFonts w:eastAsiaTheme="minorEastAsia"/>
        </w:rPr>
      </w:pPr>
    </w:p>
    <w:p w14:paraId="02B05F5C" w14:textId="77777777" w:rsidR="00781E97" w:rsidRDefault="00781E97" w:rsidP="00CC40C4">
      <w:pPr>
        <w:pStyle w:val="Parta"/>
        <w:rPr>
          <w:rFonts w:eastAsiaTheme="minorEastAsia"/>
        </w:rPr>
      </w:pPr>
      <w:r>
        <w:rPr>
          <w:rFonts w:eastAsiaTheme="minorEastAsia"/>
        </w:rPr>
        <w:t>(b)</w:t>
      </w:r>
      <w:r>
        <w:rPr>
          <w:rFonts w:eastAsiaTheme="minorEastAsia"/>
        </w:rPr>
        <w:tab/>
        <w:t>Explain what information in this question</w:t>
      </w:r>
    </w:p>
    <w:p w14:paraId="434706CB" w14:textId="77777777" w:rsidR="00781E97" w:rsidRDefault="00781E97" w:rsidP="00CC40C4">
      <w:pPr>
        <w:pStyle w:val="Parta"/>
        <w:rPr>
          <w:rFonts w:eastAsiaTheme="minorEastAsia"/>
        </w:rPr>
      </w:pPr>
    </w:p>
    <w:p w14:paraId="16DC6055" w14:textId="77777777" w:rsidR="00781E97" w:rsidRDefault="00781E97" w:rsidP="00CC40C4">
      <w:pPr>
        <w:pStyle w:val="Partai"/>
      </w:pPr>
      <w:r>
        <w:t>(</w:t>
      </w:r>
      <w:proofErr w:type="spellStart"/>
      <w:r>
        <w:t>i</w:t>
      </w:r>
      <w:proofErr w:type="spellEnd"/>
      <w:r>
        <w:t>)</w:t>
      </w:r>
      <w:r>
        <w:tab/>
        <w:t>supports the use of the linear model.</w:t>
      </w:r>
      <w:r>
        <w:tab/>
        <w:t>(2 marks)</w:t>
      </w:r>
    </w:p>
    <w:p w14:paraId="1F686B68" w14:textId="77777777" w:rsidR="00781E97" w:rsidRDefault="00781E97" w:rsidP="00CC40C4">
      <w:pPr>
        <w:pStyle w:val="Partai"/>
      </w:pPr>
      <w:r>
        <w:rPr>
          <w:noProof/>
          <w:lang w:eastAsia="en-AU"/>
        </w:rPr>
        <mc:AlternateContent>
          <mc:Choice Requires="wps">
            <w:drawing>
              <wp:anchor distT="0" distB="0" distL="114300" distR="114300" simplePos="0" relativeHeight="251707392" behindDoc="0" locked="0" layoutInCell="1" allowOverlap="1" wp14:anchorId="364D7B4F" wp14:editId="55805F8A">
                <wp:simplePos x="0" y="0"/>
                <wp:positionH relativeFrom="column">
                  <wp:posOffset>2188210</wp:posOffset>
                </wp:positionH>
                <wp:positionV relativeFrom="paragraph">
                  <wp:posOffset>32385</wp:posOffset>
                </wp:positionV>
                <wp:extent cx="3238500" cy="10731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2385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1"/>
                            </w:tblGrid>
                            <w:tr w:rsidR="00CC40C4" w14:paraId="4CAF5574" w14:textId="77777777" w:rsidTr="004A4688">
                              <w:trPr>
                                <w:trHeight w:hRule="exact" w:val="255"/>
                              </w:trPr>
                              <w:tc>
                                <w:tcPr>
                                  <w:tcW w:w="5000" w:type="pct"/>
                                  <w:shd w:val="clear" w:color="auto" w:fill="E7E6E6" w:themeFill="background2"/>
                                </w:tcPr>
                                <w:p w14:paraId="745DC72F" w14:textId="77777777" w:rsidR="00CC40C4" w:rsidRPr="00992D52" w:rsidRDefault="00CC40C4" w:rsidP="00CC40C4">
                                  <w:pPr>
                                    <w:pStyle w:val="Part"/>
                                    <w:jc w:val="center"/>
                                    <w:rPr>
                                      <w:b/>
                                    </w:rPr>
                                  </w:pPr>
                                  <w:r w:rsidRPr="00992D52">
                                    <w:rPr>
                                      <w:b/>
                                    </w:rPr>
                                    <w:t>Solution</w:t>
                                  </w:r>
                                </w:p>
                              </w:tc>
                            </w:tr>
                            <w:tr w:rsidR="00CC40C4" w14:paraId="032428D4" w14:textId="77777777" w:rsidTr="00CC40C4">
                              <w:tc>
                                <w:tcPr>
                                  <w:tcW w:w="5000" w:type="pct"/>
                                </w:tcPr>
                                <w:p w14:paraId="7D6E14E2" w14:textId="77777777" w:rsidR="00CC40C4" w:rsidRDefault="00CC40C4" w:rsidP="00CC40C4">
                                  <w:pPr>
                                    <w:pStyle w:val="Parts"/>
                                  </w:pPr>
                                  <w:r>
                                    <w:t xml:space="preserve">The correlation coefficient of </w:t>
                                  </w:r>
                                  <m:oMath>
                                    <m:r>
                                      <w:rPr>
                                        <w:rFonts w:ascii="Cambria Math" w:hAnsi="Cambria Math"/>
                                      </w:rPr>
                                      <m:t>-0.935</m:t>
                                    </m:r>
                                  </m:oMath>
                                  <w:r>
                                    <w:rPr>
                                      <w:rFonts w:eastAsiaTheme="minorEastAsia"/>
                                    </w:rPr>
                                    <w:t xml:space="preserve"> indicates a strong association between the variables.</w:t>
                                  </w:r>
                                </w:p>
                              </w:tc>
                            </w:tr>
                            <w:tr w:rsidR="00CC40C4" w14:paraId="12ACCE5A" w14:textId="77777777" w:rsidTr="004A4688">
                              <w:trPr>
                                <w:trHeight w:hRule="exact" w:val="255"/>
                              </w:trPr>
                              <w:tc>
                                <w:tcPr>
                                  <w:tcW w:w="5000" w:type="pct"/>
                                  <w:shd w:val="clear" w:color="auto" w:fill="E7E6E6" w:themeFill="background2"/>
                                </w:tcPr>
                                <w:p w14:paraId="1D3EF0E9" w14:textId="77777777" w:rsidR="00CC40C4" w:rsidRPr="00992D52" w:rsidRDefault="00CC40C4" w:rsidP="00CC40C4">
                                  <w:pPr>
                                    <w:pStyle w:val="Part"/>
                                    <w:jc w:val="center"/>
                                    <w:rPr>
                                      <w:b/>
                                    </w:rPr>
                                  </w:pPr>
                                  <w:r w:rsidRPr="00992D52">
                                    <w:rPr>
                                      <w:b/>
                                    </w:rPr>
                                    <w:t>Specific behaviours</w:t>
                                  </w:r>
                                </w:p>
                              </w:tc>
                            </w:tr>
                            <w:tr w:rsidR="00CC40C4" w14:paraId="5478673F" w14:textId="77777777" w:rsidTr="00CC40C4">
                              <w:tc>
                                <w:tcPr>
                                  <w:tcW w:w="5000" w:type="pct"/>
                                </w:tcPr>
                                <w:p w14:paraId="0A75038D" w14:textId="77777777" w:rsidR="00CC40C4" w:rsidRDefault="00CC40C4" w:rsidP="00CC40C4">
                                  <w:pPr>
                                    <w:pStyle w:val="Parts"/>
                                  </w:pPr>
                                  <w:r>
                                    <w:sym w:font="Wingdings" w:char="F0FC"/>
                                  </w:r>
                                  <w:r>
                                    <w:t xml:space="preserve"> states correlation</w:t>
                                  </w:r>
                                </w:p>
                                <w:p w14:paraId="4615FC2F" w14:textId="77777777" w:rsidR="00CC40C4" w:rsidRDefault="00CC40C4" w:rsidP="00CC40C4">
                                  <w:pPr>
                                    <w:pStyle w:val="Parts"/>
                                  </w:pPr>
                                  <w:r>
                                    <w:rPr>
                                      <w:rFonts w:ascii="Wingdings" w:hAnsi="Wingdings"/>
                                    </w:rPr>
                                    <w:t></w:t>
                                  </w:r>
                                  <w:r>
                                    <w:t xml:space="preserve"> states that correlation is strong</w:t>
                                  </w:r>
                                </w:p>
                              </w:tc>
                            </w:tr>
                          </w:tbl>
                          <w:p w14:paraId="2A1DC35D"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D7B4F" id="Text Box 41" o:spid="_x0000_s1061" type="#_x0000_t202" style="position:absolute;left:0;text-align:left;margin-left:172.3pt;margin-top:2.55pt;width:255pt;height: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0j5RgIAAL4EAAAOAAAAZHJzL2Uyb0RvYy54bWysVE1vGjEQvVfqf7B8L8tHSSPEElEiqkoo&#10;iQRVzsbrhZW8Htc27NJf32fDkjTtqQoHM54Zz8ebNzu9a2vNjsr5ikzOB70+Z8pIKiqzy/mPzfLT&#10;LWc+CFMITUbl/KQ8v5t9/DBt7EQNaU+6UI4hiPGTxuZ8H4KdZJmXe1UL3yOrDIwluVoEXN0uK5xo&#10;EL3W2bDfv8kacoV1JJX30N6fjXyW4pelkuGxLL0KTOcctYV0unRu45nNpmKyc8LuK3kpQ/xHFbWo&#10;DJJeQ92LINjBVX+FqivpyFMZepLqjMqykir1gG4G/TfdrPfCqtQLwPH2CpN/v7Dy4fjkWFXk/POA&#10;MyNqzGij2sC+UsugAj6N9RO4rS0cQws95tzpPZSx7bZ0dfxHQwx2IH26ohujSShHw9HtuA+ThG3Q&#10;/zIajBP+2ctz63z4pqhmUci5w/gSquK48gGlwLVzidk86apYVlqny8kvtGNHgUmDIAU1nGnhA5Q5&#10;X6ZfrBoh/nimDWtyfjNCLe8TEgm0QZ4I2xmeKIV22yaYR+MOuy0VJ0Dq6ExKb+WyQtsr1PwkHFgI&#10;qLBZ4RFHqQlV0kXibE/u17/00R/kgJWzBqzOuf95EE4Biu8GtIkr0AmuE7adYA71ggAfmIBqkogH&#10;LuhOLB3Vz1i4ecwCkzASuXIeOnERzruFhZVqPk9OILoVYWXWVsbQEeU4xE37LJy9TDqAJA/U8V1M&#10;3gz87BtfGpofApVVYkME9oziBW8sSZrwZaHjFr6+J6+Xz87sNwAAAP//AwBQSwMEFAAGAAgAAAAh&#10;AN3oC6LeAAAACQEAAA8AAABkcnMvZG93bnJldi54bWxMj8FOwzAQRO9I/IO1SNyoE5qGKsSpKBJS&#10;1QsiwIGbGy9xRLyOYrcJf8/2RI+jeZp9W25m14sTjqHzpCBdJCCQGm86ahV8vL/crUGEqMno3hMq&#10;+MUAm+r6qtSF8RO94amOreARCoVWYGMcCilDY9HpsPADEnfffnQ6chxbaUY98bjr5X2S5NLpjviC&#10;1QM+W2x+6qNTsH2tu+1uv/T51yh3g91P8jO2St3ezE+PICLO8R+Gsz6rQ8VOB38kE0SvYJllOaMK&#10;VikI7tercz4w+JClIKtSXn5Q/QEAAP//AwBQSwECLQAUAAYACAAAACEAtoM4kv4AAADhAQAAEwAA&#10;AAAAAAAAAAAAAAAAAAAAW0NvbnRlbnRfVHlwZXNdLnhtbFBLAQItABQABgAIAAAAIQA4/SH/1gAA&#10;AJQBAAALAAAAAAAAAAAAAAAAAC8BAABfcmVscy8ucmVsc1BLAQItABQABgAIAAAAIQC0o0j5RgIA&#10;AL4EAAAOAAAAAAAAAAAAAAAAAC4CAABkcnMvZTJvRG9jLnhtbFBLAQItABQABgAIAAAAIQDd6Aui&#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71"/>
                      </w:tblGrid>
                      <w:tr w:rsidR="00CC40C4" w14:paraId="4CAF5574" w14:textId="77777777" w:rsidTr="004A4688">
                        <w:trPr>
                          <w:trHeight w:hRule="exact" w:val="255"/>
                        </w:trPr>
                        <w:tc>
                          <w:tcPr>
                            <w:tcW w:w="5000" w:type="pct"/>
                            <w:shd w:val="clear" w:color="auto" w:fill="E7E6E6" w:themeFill="background2"/>
                          </w:tcPr>
                          <w:p w14:paraId="745DC72F" w14:textId="77777777" w:rsidR="00CC40C4" w:rsidRPr="00992D52" w:rsidRDefault="00CC40C4" w:rsidP="00CC40C4">
                            <w:pPr>
                              <w:pStyle w:val="Part"/>
                              <w:jc w:val="center"/>
                              <w:rPr>
                                <w:b/>
                              </w:rPr>
                            </w:pPr>
                            <w:r w:rsidRPr="00992D52">
                              <w:rPr>
                                <w:b/>
                              </w:rPr>
                              <w:t>Solution</w:t>
                            </w:r>
                          </w:p>
                        </w:tc>
                      </w:tr>
                      <w:tr w:rsidR="00CC40C4" w14:paraId="032428D4" w14:textId="77777777" w:rsidTr="00CC40C4">
                        <w:tc>
                          <w:tcPr>
                            <w:tcW w:w="5000" w:type="pct"/>
                          </w:tcPr>
                          <w:p w14:paraId="7D6E14E2" w14:textId="77777777" w:rsidR="00CC40C4" w:rsidRDefault="00CC40C4" w:rsidP="00CC40C4">
                            <w:pPr>
                              <w:pStyle w:val="Parts"/>
                            </w:pPr>
                            <w:r>
                              <w:t xml:space="preserve">The correlation coefficient of </w:t>
                            </w:r>
                            <m:oMath>
                              <m:r>
                                <w:rPr>
                                  <w:rFonts w:ascii="Cambria Math" w:hAnsi="Cambria Math"/>
                                </w:rPr>
                                <m:t>-0.935</m:t>
                              </m:r>
                            </m:oMath>
                            <w:r>
                              <w:rPr>
                                <w:rFonts w:eastAsiaTheme="minorEastAsia"/>
                              </w:rPr>
                              <w:t xml:space="preserve"> indicates a strong association between the variables.</w:t>
                            </w:r>
                          </w:p>
                        </w:tc>
                      </w:tr>
                      <w:tr w:rsidR="00CC40C4" w14:paraId="12ACCE5A" w14:textId="77777777" w:rsidTr="004A4688">
                        <w:trPr>
                          <w:trHeight w:hRule="exact" w:val="255"/>
                        </w:trPr>
                        <w:tc>
                          <w:tcPr>
                            <w:tcW w:w="5000" w:type="pct"/>
                            <w:shd w:val="clear" w:color="auto" w:fill="E7E6E6" w:themeFill="background2"/>
                          </w:tcPr>
                          <w:p w14:paraId="1D3EF0E9" w14:textId="77777777" w:rsidR="00CC40C4" w:rsidRPr="00992D52" w:rsidRDefault="00CC40C4" w:rsidP="00CC40C4">
                            <w:pPr>
                              <w:pStyle w:val="Part"/>
                              <w:jc w:val="center"/>
                              <w:rPr>
                                <w:b/>
                              </w:rPr>
                            </w:pPr>
                            <w:r w:rsidRPr="00992D52">
                              <w:rPr>
                                <w:b/>
                              </w:rPr>
                              <w:t>Specific behaviours</w:t>
                            </w:r>
                          </w:p>
                        </w:tc>
                      </w:tr>
                      <w:tr w:rsidR="00CC40C4" w14:paraId="5478673F" w14:textId="77777777" w:rsidTr="00CC40C4">
                        <w:tc>
                          <w:tcPr>
                            <w:tcW w:w="5000" w:type="pct"/>
                          </w:tcPr>
                          <w:p w14:paraId="0A75038D" w14:textId="77777777" w:rsidR="00CC40C4" w:rsidRDefault="00CC40C4" w:rsidP="00CC40C4">
                            <w:pPr>
                              <w:pStyle w:val="Parts"/>
                            </w:pPr>
                            <w:r>
                              <w:sym w:font="Wingdings" w:char="F0FC"/>
                            </w:r>
                            <w:r>
                              <w:t xml:space="preserve"> states correlation</w:t>
                            </w:r>
                          </w:p>
                          <w:p w14:paraId="4615FC2F" w14:textId="77777777" w:rsidR="00CC40C4" w:rsidRDefault="00CC40C4" w:rsidP="00CC40C4">
                            <w:pPr>
                              <w:pStyle w:val="Parts"/>
                            </w:pPr>
                            <w:r>
                              <w:rPr>
                                <w:rFonts w:ascii="Wingdings" w:hAnsi="Wingdings"/>
                              </w:rPr>
                              <w:t></w:t>
                            </w:r>
                            <w:r>
                              <w:t xml:space="preserve"> states that correlation is strong</w:t>
                            </w:r>
                          </w:p>
                        </w:tc>
                      </w:tr>
                    </w:tbl>
                    <w:p w14:paraId="2A1DC35D" w14:textId="77777777" w:rsidR="00CC40C4" w:rsidRDefault="00CC40C4" w:rsidP="00CC40C4">
                      <w:pPr>
                        <w:pStyle w:val="Part"/>
                      </w:pPr>
                    </w:p>
                  </w:txbxContent>
                </v:textbox>
              </v:shape>
            </w:pict>
          </mc:Fallback>
        </mc:AlternateContent>
      </w:r>
    </w:p>
    <w:p w14:paraId="03ED360C" w14:textId="77777777" w:rsidR="00781E97" w:rsidRDefault="00781E97" w:rsidP="00CC40C4">
      <w:pPr>
        <w:pStyle w:val="Partai"/>
      </w:pPr>
    </w:p>
    <w:p w14:paraId="3E3F25DA" w14:textId="77777777" w:rsidR="00781E97" w:rsidRDefault="00781E97" w:rsidP="00CC40C4">
      <w:pPr>
        <w:pStyle w:val="Partai"/>
      </w:pPr>
    </w:p>
    <w:p w14:paraId="179BFE94" w14:textId="77777777" w:rsidR="00781E97" w:rsidRDefault="00781E97" w:rsidP="00CC40C4">
      <w:pPr>
        <w:pStyle w:val="Partai"/>
      </w:pPr>
    </w:p>
    <w:p w14:paraId="56823A32" w14:textId="77777777" w:rsidR="00781E97" w:rsidRDefault="00781E97" w:rsidP="00CC40C4">
      <w:pPr>
        <w:pStyle w:val="Partai"/>
      </w:pPr>
    </w:p>
    <w:p w14:paraId="5CFF8679" w14:textId="77777777" w:rsidR="00781E97" w:rsidRDefault="00781E97" w:rsidP="00CC40C4">
      <w:pPr>
        <w:pStyle w:val="Partai"/>
      </w:pPr>
    </w:p>
    <w:p w14:paraId="51D6C8E4" w14:textId="77777777" w:rsidR="00781E97" w:rsidRDefault="00781E97" w:rsidP="00CC40C4">
      <w:pPr>
        <w:pStyle w:val="Partai"/>
      </w:pPr>
    </w:p>
    <w:p w14:paraId="37E5B31D" w14:textId="77777777" w:rsidR="00781E97" w:rsidRDefault="00781E97" w:rsidP="00CC40C4">
      <w:pPr>
        <w:pStyle w:val="Partai"/>
      </w:pPr>
    </w:p>
    <w:p w14:paraId="021522AD" w14:textId="77777777" w:rsidR="00781E97" w:rsidRDefault="00781E97" w:rsidP="00CC40C4">
      <w:pPr>
        <w:pStyle w:val="Partai"/>
      </w:pPr>
      <w:r>
        <w:t>(ii)</w:t>
      </w:r>
      <w:r>
        <w:tab/>
        <w:t>does not support the use of the linear model.</w:t>
      </w:r>
      <w:r>
        <w:tab/>
        <w:t>(2 marks)</w:t>
      </w:r>
    </w:p>
    <w:p w14:paraId="7FDFF0BB" w14:textId="77777777" w:rsidR="00781E97" w:rsidRDefault="00781E97" w:rsidP="00CC40C4">
      <w:pPr>
        <w:pStyle w:val="Parta"/>
      </w:pPr>
      <w:r>
        <w:rPr>
          <w:noProof/>
          <w:lang w:eastAsia="en-AU"/>
        </w:rPr>
        <mc:AlternateContent>
          <mc:Choice Requires="wps">
            <w:drawing>
              <wp:anchor distT="0" distB="0" distL="114300" distR="114300" simplePos="0" relativeHeight="251705344" behindDoc="0" locked="0" layoutInCell="1" allowOverlap="1" wp14:anchorId="38DE02CE" wp14:editId="381E723A">
                <wp:simplePos x="0" y="0"/>
                <wp:positionH relativeFrom="column">
                  <wp:posOffset>2188210</wp:posOffset>
                </wp:positionH>
                <wp:positionV relativeFrom="paragraph">
                  <wp:posOffset>23495</wp:posOffset>
                </wp:positionV>
                <wp:extent cx="3733800" cy="125095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3733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49"/>
                            </w:tblGrid>
                            <w:tr w:rsidR="00CC40C4" w14:paraId="374A1D23" w14:textId="77777777" w:rsidTr="004A4688">
                              <w:trPr>
                                <w:trHeight w:hRule="exact" w:val="255"/>
                              </w:trPr>
                              <w:tc>
                                <w:tcPr>
                                  <w:tcW w:w="5000" w:type="pct"/>
                                  <w:shd w:val="clear" w:color="auto" w:fill="E7E6E6" w:themeFill="background2"/>
                                </w:tcPr>
                                <w:p w14:paraId="7427D603" w14:textId="77777777" w:rsidR="00CC40C4" w:rsidRPr="00992D52" w:rsidRDefault="00CC40C4" w:rsidP="00CC40C4">
                                  <w:pPr>
                                    <w:pStyle w:val="Part"/>
                                    <w:jc w:val="center"/>
                                    <w:rPr>
                                      <w:b/>
                                    </w:rPr>
                                  </w:pPr>
                                  <w:r w:rsidRPr="00992D52">
                                    <w:rPr>
                                      <w:b/>
                                    </w:rPr>
                                    <w:t>Solution</w:t>
                                  </w:r>
                                </w:p>
                              </w:tc>
                            </w:tr>
                            <w:tr w:rsidR="00CC40C4" w14:paraId="63771AE9" w14:textId="77777777" w:rsidTr="00CC40C4">
                              <w:tc>
                                <w:tcPr>
                                  <w:tcW w:w="5000" w:type="pct"/>
                                </w:tcPr>
                                <w:p w14:paraId="314C9EDC" w14:textId="77777777" w:rsidR="00CC40C4" w:rsidRDefault="00CC40C4" w:rsidP="00CC40C4">
                                  <w:pPr>
                                    <w:pStyle w:val="Parts"/>
                                  </w:pPr>
                                  <w:r>
                                    <w:t>A pattern is evident in the residuals (tend to change from positive to negative to positive as time increases) which indicates that the linear model is not appropriate.</w:t>
                                  </w:r>
                                </w:p>
                              </w:tc>
                            </w:tr>
                            <w:tr w:rsidR="00CC40C4" w14:paraId="04320C14" w14:textId="77777777" w:rsidTr="004A4688">
                              <w:trPr>
                                <w:trHeight w:hRule="exact" w:val="255"/>
                              </w:trPr>
                              <w:tc>
                                <w:tcPr>
                                  <w:tcW w:w="5000" w:type="pct"/>
                                  <w:shd w:val="clear" w:color="auto" w:fill="E7E6E6" w:themeFill="background2"/>
                                </w:tcPr>
                                <w:p w14:paraId="6B50574D" w14:textId="77777777" w:rsidR="00CC40C4" w:rsidRPr="00992D52" w:rsidRDefault="00CC40C4" w:rsidP="00CC40C4">
                                  <w:pPr>
                                    <w:pStyle w:val="Part"/>
                                    <w:jc w:val="center"/>
                                    <w:rPr>
                                      <w:b/>
                                    </w:rPr>
                                  </w:pPr>
                                  <w:r w:rsidRPr="00992D52">
                                    <w:rPr>
                                      <w:b/>
                                    </w:rPr>
                                    <w:t>Specific behaviours</w:t>
                                  </w:r>
                                </w:p>
                              </w:tc>
                            </w:tr>
                            <w:tr w:rsidR="00CC40C4" w14:paraId="076D298E" w14:textId="77777777" w:rsidTr="00CC40C4">
                              <w:tc>
                                <w:tcPr>
                                  <w:tcW w:w="5000" w:type="pct"/>
                                </w:tcPr>
                                <w:p w14:paraId="0F060C59" w14:textId="77777777" w:rsidR="00CC40C4" w:rsidRDefault="00CC40C4" w:rsidP="00CC40C4">
                                  <w:pPr>
                                    <w:pStyle w:val="Parts"/>
                                  </w:pPr>
                                  <w:r>
                                    <w:sym w:font="Wingdings" w:char="F0FC"/>
                                  </w:r>
                                  <w:r>
                                    <w:t xml:space="preserve"> refers to residual plot</w:t>
                                  </w:r>
                                </w:p>
                                <w:p w14:paraId="761464D5" w14:textId="77777777" w:rsidR="00CC40C4" w:rsidRDefault="00CC40C4" w:rsidP="00CC40C4">
                                  <w:pPr>
                                    <w:pStyle w:val="Parts"/>
                                  </w:pPr>
                                  <w:r>
                                    <w:rPr>
                                      <w:rFonts w:ascii="Wingdings" w:hAnsi="Wingdings"/>
                                    </w:rPr>
                                    <w:t></w:t>
                                  </w:r>
                                  <w:r>
                                    <w:t xml:space="preserve"> states a pattern is evident</w:t>
                                  </w:r>
                                </w:p>
                              </w:tc>
                            </w:tr>
                          </w:tbl>
                          <w:p w14:paraId="01DFEEE7"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02CE" id="Text Box 42" o:spid="_x0000_s1062" type="#_x0000_t202" style="position:absolute;left:0;text-align:left;margin-left:172.3pt;margin-top:1.85pt;width:294pt;height: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uRwIAAL4EAAAOAAAAZHJzL2Uyb0RvYy54bWysVE1vGjEQvVfqf7B8L8tHQ1PEElEiqkoo&#10;iQRVzsbrhZW8Htc27NJf32fDkjbtqQoHM54Zz8ebNzu9a2vNjsr5ikzOB70+Z8pIKiqzy/n3zfLD&#10;LWc+CFMITUbl/KQ8v5u9fzdt7EQNaU+6UI4hiPGTxuZ8H4KdZJmXe1UL3yOrDIwluVoEXN0uK5xo&#10;EL3W2bDfH2cNucI6ksp7aO/PRj5L8ctSyfBYll4FpnOO2kI6XTq38cxmUzHZOWH3lbyUIf6jilpU&#10;Bkmvoe5FEOzgqr9C1ZV05KkMPUl1RmVZSZV6QDeD/qtu1nthVeoF4Hh7hcm/XVj5cHxyrCpy/nHI&#10;mRE1ZrRRbWBfqGVQAZ/G+gnc1haOoYUec+70HsrYdlu6Ov6jIQY7kD5d0Y3RJJSjT6PRbR8mCdtg&#10;eNP/fJPwz16eW+fDV0U1i0LOHcaXUBXHlQ8oBa6dS8zmSVfFstI6XU5+oR07CkwaBCmo4UwLH6DM&#10;+TL9YtUI8cczbViT8/EItbxNSCTQBnkibGd4ohTabZtgHo077LZUnACpozMpvZXLCm2vUPOTcGAh&#10;oMJmhUccpSZUSReJsz25n//SR3+QA1bOGrA65/7HQTgFKL4Z0CauQCe4Tth2gjnUCwJ8A+yslUnE&#10;Axd0J5aO6mcs3DxmgUkYiVw5D524COfdwsJKNZ8nJxDdirAyaytj6IhyHOKmfRbOXiYdQJIH6vgu&#10;Jq8GfvaNLw3ND4HKKrEhAntG8YI3liRN+LLQcQt/vyevl8/O7BcAAAD//wMAUEsDBBQABgAIAAAA&#10;IQD5L3MY3gAAAAkBAAAPAAAAZHJzL2Rvd25yZXYueG1sTI/BTsMwEETvSPyDtUjcqENTpRDiVBQJ&#10;qeoFEeDAzY2XOCJeR7bbhL9nOdHbjmY087bazG4QJwyx96TgdpGBQGq96alT8P72fHMHIiZNRg+e&#10;UMEPRtjUlxeVLo2f6BVPTeoEl1AstQKb0lhKGVuLTseFH5HY+/LB6cQydNIEPXG5G+QyywrpdE+8&#10;YPWITxbb7+boFGxfmn672+e++AxyN9r9JD9Sp9T11fz4ACLhnP7D8IfP6FAz08EfyUQxKMhXq4Kj&#10;fKxBsH+fL1kfFPDsGmRdyfMP6l8AAAD//wMAUEsBAi0AFAAGAAgAAAAhALaDOJL+AAAA4QEAABMA&#10;AAAAAAAAAAAAAAAAAAAAAFtDb250ZW50X1R5cGVzXS54bWxQSwECLQAUAAYACAAAACEAOP0h/9YA&#10;AACUAQAACwAAAAAAAAAAAAAAAAAvAQAAX3JlbHMvLnJlbHNQSwECLQAUAAYACAAAACEAW/im7kcC&#10;AAC+BAAADgAAAAAAAAAAAAAAAAAuAgAAZHJzL2Uyb0RvYy54bWxQSwECLQAUAAYACAAAACEA+S9z&#10;G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49"/>
                      </w:tblGrid>
                      <w:tr w:rsidR="00CC40C4" w14:paraId="374A1D23" w14:textId="77777777" w:rsidTr="004A4688">
                        <w:trPr>
                          <w:trHeight w:hRule="exact" w:val="255"/>
                        </w:trPr>
                        <w:tc>
                          <w:tcPr>
                            <w:tcW w:w="5000" w:type="pct"/>
                            <w:shd w:val="clear" w:color="auto" w:fill="E7E6E6" w:themeFill="background2"/>
                          </w:tcPr>
                          <w:p w14:paraId="7427D603" w14:textId="77777777" w:rsidR="00CC40C4" w:rsidRPr="00992D52" w:rsidRDefault="00CC40C4" w:rsidP="00CC40C4">
                            <w:pPr>
                              <w:pStyle w:val="Part"/>
                              <w:jc w:val="center"/>
                              <w:rPr>
                                <w:b/>
                              </w:rPr>
                            </w:pPr>
                            <w:r w:rsidRPr="00992D52">
                              <w:rPr>
                                <w:b/>
                              </w:rPr>
                              <w:t>Solution</w:t>
                            </w:r>
                          </w:p>
                        </w:tc>
                      </w:tr>
                      <w:tr w:rsidR="00CC40C4" w14:paraId="63771AE9" w14:textId="77777777" w:rsidTr="00CC40C4">
                        <w:tc>
                          <w:tcPr>
                            <w:tcW w:w="5000" w:type="pct"/>
                          </w:tcPr>
                          <w:p w14:paraId="314C9EDC" w14:textId="77777777" w:rsidR="00CC40C4" w:rsidRDefault="00CC40C4" w:rsidP="00CC40C4">
                            <w:pPr>
                              <w:pStyle w:val="Parts"/>
                            </w:pPr>
                            <w:r>
                              <w:t>A pattern is evident in the residuals (tend to change from positive to negative to positive as time increases) which indicates that the linear model is not appropriate.</w:t>
                            </w:r>
                          </w:p>
                        </w:tc>
                      </w:tr>
                      <w:tr w:rsidR="00CC40C4" w14:paraId="04320C14" w14:textId="77777777" w:rsidTr="004A4688">
                        <w:trPr>
                          <w:trHeight w:hRule="exact" w:val="255"/>
                        </w:trPr>
                        <w:tc>
                          <w:tcPr>
                            <w:tcW w:w="5000" w:type="pct"/>
                            <w:shd w:val="clear" w:color="auto" w:fill="E7E6E6" w:themeFill="background2"/>
                          </w:tcPr>
                          <w:p w14:paraId="6B50574D" w14:textId="77777777" w:rsidR="00CC40C4" w:rsidRPr="00992D52" w:rsidRDefault="00CC40C4" w:rsidP="00CC40C4">
                            <w:pPr>
                              <w:pStyle w:val="Part"/>
                              <w:jc w:val="center"/>
                              <w:rPr>
                                <w:b/>
                              </w:rPr>
                            </w:pPr>
                            <w:r w:rsidRPr="00992D52">
                              <w:rPr>
                                <w:b/>
                              </w:rPr>
                              <w:t>Specific behaviours</w:t>
                            </w:r>
                          </w:p>
                        </w:tc>
                      </w:tr>
                      <w:tr w:rsidR="00CC40C4" w14:paraId="076D298E" w14:textId="77777777" w:rsidTr="00CC40C4">
                        <w:tc>
                          <w:tcPr>
                            <w:tcW w:w="5000" w:type="pct"/>
                          </w:tcPr>
                          <w:p w14:paraId="0F060C59" w14:textId="77777777" w:rsidR="00CC40C4" w:rsidRDefault="00CC40C4" w:rsidP="00CC40C4">
                            <w:pPr>
                              <w:pStyle w:val="Parts"/>
                            </w:pPr>
                            <w:r>
                              <w:sym w:font="Wingdings" w:char="F0FC"/>
                            </w:r>
                            <w:r>
                              <w:t xml:space="preserve"> refers to residual plot</w:t>
                            </w:r>
                          </w:p>
                          <w:p w14:paraId="761464D5" w14:textId="77777777" w:rsidR="00CC40C4" w:rsidRDefault="00CC40C4" w:rsidP="00CC40C4">
                            <w:pPr>
                              <w:pStyle w:val="Parts"/>
                            </w:pPr>
                            <w:r>
                              <w:rPr>
                                <w:rFonts w:ascii="Wingdings" w:hAnsi="Wingdings"/>
                              </w:rPr>
                              <w:t></w:t>
                            </w:r>
                            <w:r>
                              <w:t xml:space="preserve"> states a pattern is evident</w:t>
                            </w:r>
                          </w:p>
                        </w:tc>
                      </w:tr>
                    </w:tbl>
                    <w:p w14:paraId="01DFEEE7" w14:textId="77777777" w:rsidR="00CC40C4" w:rsidRDefault="00CC40C4" w:rsidP="00CC40C4">
                      <w:pPr>
                        <w:pStyle w:val="Part"/>
                      </w:pPr>
                    </w:p>
                  </w:txbxContent>
                </v:textbox>
              </v:shape>
            </w:pict>
          </mc:Fallback>
        </mc:AlternateContent>
      </w:r>
    </w:p>
    <w:p w14:paraId="4D232461" w14:textId="77777777" w:rsidR="00781E97" w:rsidRDefault="00781E97" w:rsidP="00CC40C4">
      <w:pPr>
        <w:pStyle w:val="Parta"/>
      </w:pPr>
    </w:p>
    <w:p w14:paraId="5837841D" w14:textId="77777777" w:rsidR="00781E97" w:rsidRDefault="00781E97" w:rsidP="00CC40C4">
      <w:pPr>
        <w:pStyle w:val="Parta"/>
      </w:pPr>
    </w:p>
    <w:p w14:paraId="64D4356F" w14:textId="77777777" w:rsidR="00781E97" w:rsidRDefault="00781E97" w:rsidP="00CC40C4">
      <w:pPr>
        <w:pStyle w:val="Parta"/>
      </w:pPr>
    </w:p>
    <w:p w14:paraId="3C12C88E" w14:textId="77777777" w:rsidR="00781E97" w:rsidRDefault="00781E97" w:rsidP="00CC40C4">
      <w:pPr>
        <w:pStyle w:val="Parta"/>
      </w:pPr>
    </w:p>
    <w:p w14:paraId="37A4B246" w14:textId="77777777" w:rsidR="00781E97" w:rsidRDefault="00781E97" w:rsidP="00CC40C4">
      <w:pPr>
        <w:pStyle w:val="Parta"/>
      </w:pPr>
    </w:p>
    <w:p w14:paraId="4457F43B" w14:textId="77777777" w:rsidR="00781E97" w:rsidRDefault="00781E97" w:rsidP="00CC40C4">
      <w:pPr>
        <w:pStyle w:val="Parta"/>
      </w:pPr>
    </w:p>
    <w:p w14:paraId="7D415C3D" w14:textId="77777777" w:rsidR="00781E97" w:rsidRDefault="00781E97" w:rsidP="00CC40C4">
      <w:pPr>
        <w:pStyle w:val="Parta"/>
      </w:pPr>
    </w:p>
    <w:p w14:paraId="4F7C8413" w14:textId="77777777" w:rsidR="00781E97" w:rsidRDefault="00781E97" w:rsidP="00CC40C4">
      <w:pPr>
        <w:pStyle w:val="Parta"/>
      </w:pPr>
      <w:bookmarkStart w:id="31" w:name="_Hlk9775683"/>
      <w:r>
        <w:t>(c)</w:t>
      </w:r>
      <w:r>
        <w:tab/>
        <w:t>The residual for the</w:t>
      </w:r>
      <w:r>
        <w:rPr>
          <w:rFonts w:eastAsiaTheme="minorEastAsia"/>
        </w:rPr>
        <w:t xml:space="preserve"> voltage measured after </w:t>
      </w:r>
      <m:oMath>
        <m:r>
          <w:rPr>
            <w:rFonts w:ascii="Cambria Math" w:eastAsiaTheme="minorEastAsia" w:hAnsi="Cambria Math"/>
          </w:rPr>
          <m:t>12</m:t>
        </m:r>
      </m:oMath>
      <w:r>
        <w:rPr>
          <w:rFonts w:eastAsiaTheme="minorEastAsia"/>
        </w:rPr>
        <w:t xml:space="preserve"> seconds is shown on the plot above. Determine what voltage was measured at this time.</w:t>
      </w:r>
      <w:r>
        <w:rPr>
          <w:rFonts w:eastAsiaTheme="minorEastAsia"/>
        </w:rPr>
        <w:tab/>
        <w:t>(2 marks)</w:t>
      </w:r>
    </w:p>
    <w:bookmarkEnd w:id="31"/>
    <w:p w14:paraId="76E3A6BD" w14:textId="77777777" w:rsidR="00781E97" w:rsidRDefault="00781E97" w:rsidP="00CC40C4">
      <w:pPr>
        <w:pStyle w:val="Part"/>
      </w:pPr>
      <w:r>
        <w:rPr>
          <w:noProof/>
          <w:lang w:eastAsia="en-AU"/>
        </w:rPr>
        <mc:AlternateContent>
          <mc:Choice Requires="wps">
            <w:drawing>
              <wp:anchor distT="0" distB="0" distL="114300" distR="114300" simplePos="0" relativeHeight="251704320" behindDoc="0" locked="0" layoutInCell="1" allowOverlap="1" wp14:anchorId="0310E94D" wp14:editId="3AD2D45D">
                <wp:simplePos x="0" y="0"/>
                <wp:positionH relativeFrom="column">
                  <wp:posOffset>2188210</wp:posOffset>
                </wp:positionH>
                <wp:positionV relativeFrom="paragraph">
                  <wp:posOffset>38735</wp:posOffset>
                </wp:positionV>
                <wp:extent cx="2559050" cy="11049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55905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CC40C4" w14:paraId="40CF3B0E" w14:textId="77777777" w:rsidTr="004A4688">
                              <w:trPr>
                                <w:trHeight w:hRule="exact" w:val="255"/>
                              </w:trPr>
                              <w:tc>
                                <w:tcPr>
                                  <w:tcW w:w="5000" w:type="pct"/>
                                  <w:shd w:val="clear" w:color="auto" w:fill="E7E6E6" w:themeFill="background2"/>
                                </w:tcPr>
                                <w:p w14:paraId="5D6D2FCA" w14:textId="77777777" w:rsidR="00CC40C4" w:rsidRPr="00992D52" w:rsidRDefault="00CC40C4" w:rsidP="00CC40C4">
                                  <w:pPr>
                                    <w:pStyle w:val="Part"/>
                                    <w:jc w:val="center"/>
                                    <w:rPr>
                                      <w:b/>
                                    </w:rPr>
                                  </w:pPr>
                                  <w:r w:rsidRPr="00992D52">
                                    <w:rPr>
                                      <w:b/>
                                    </w:rPr>
                                    <w:t>Solution</w:t>
                                  </w:r>
                                </w:p>
                              </w:tc>
                            </w:tr>
                            <w:tr w:rsidR="00CC40C4" w14:paraId="15D9C4E9" w14:textId="77777777" w:rsidTr="00CC40C4">
                              <w:tc>
                                <w:tcPr>
                                  <w:tcW w:w="5000" w:type="pct"/>
                                </w:tcPr>
                                <w:p w14:paraId="69195B1B" w14:textId="77777777" w:rsidR="00CC40C4" w:rsidRPr="00DF6815" w:rsidRDefault="00CC40C4" w:rsidP="00CC40C4">
                                  <w:pPr>
                                    <w:pStyle w:val="Parts"/>
                                    <w:rPr>
                                      <w:rFonts w:eastAsiaTheme="minorEastAsia"/>
                                    </w:rPr>
                                  </w:pPr>
                                  <m:oMathPara>
                                    <m:oMath>
                                      <m:r>
                                        <w:rPr>
                                          <w:rFonts w:ascii="Cambria Math" w:hAnsi="Cambria Math"/>
                                        </w:rPr>
                                        <m:t>5.54-0.31</m:t>
                                      </m:r>
                                      <m:d>
                                        <m:dPr>
                                          <m:ctrlPr>
                                            <w:rPr>
                                              <w:rFonts w:ascii="Cambria Math" w:hAnsi="Cambria Math"/>
                                              <w:i/>
                                            </w:rPr>
                                          </m:ctrlPr>
                                        </m:dPr>
                                        <m:e>
                                          <m:r>
                                            <w:rPr>
                                              <w:rFonts w:ascii="Cambria Math" w:hAnsi="Cambria Math"/>
                                            </w:rPr>
                                            <m:t>12</m:t>
                                          </m:r>
                                        </m:e>
                                      </m:d>
                                      <m:r>
                                        <w:rPr>
                                          <w:rFonts w:ascii="Cambria Math" w:hAnsi="Cambria Math"/>
                                        </w:rPr>
                                        <m:t>=1.82</m:t>
                                      </m:r>
                                    </m:oMath>
                                  </m:oMathPara>
                                </w:p>
                                <w:p w14:paraId="0CC8FE8B" w14:textId="77777777" w:rsidR="00CC40C4" w:rsidRPr="00DF6815" w:rsidRDefault="00CC40C4" w:rsidP="00CC40C4">
                                  <w:pPr>
                                    <w:pStyle w:val="Parts"/>
                                    <w:rPr>
                                      <w:rFonts w:eastAsiaTheme="minorEastAsia"/>
                                    </w:rPr>
                                  </w:pPr>
                                  <m:oMathPara>
                                    <m:oMath>
                                      <m:r>
                                        <w:rPr>
                                          <w:rFonts w:ascii="Cambria Math" w:eastAsiaTheme="minorEastAsia" w:hAnsi="Cambria Math"/>
                                        </w:rPr>
                                        <m:t>v-1.82=-0.35⇒v=1.47</m:t>
                                      </m:r>
                                    </m:oMath>
                                  </m:oMathPara>
                                </w:p>
                              </w:tc>
                            </w:tr>
                            <w:tr w:rsidR="00CC40C4" w14:paraId="35670D9C" w14:textId="77777777" w:rsidTr="004A4688">
                              <w:trPr>
                                <w:trHeight w:hRule="exact" w:val="255"/>
                              </w:trPr>
                              <w:tc>
                                <w:tcPr>
                                  <w:tcW w:w="5000" w:type="pct"/>
                                  <w:shd w:val="clear" w:color="auto" w:fill="E7E6E6" w:themeFill="background2"/>
                                </w:tcPr>
                                <w:p w14:paraId="5E63CAC7" w14:textId="77777777" w:rsidR="00CC40C4" w:rsidRPr="00992D52" w:rsidRDefault="00CC40C4" w:rsidP="00CC40C4">
                                  <w:pPr>
                                    <w:pStyle w:val="Part"/>
                                    <w:jc w:val="center"/>
                                    <w:rPr>
                                      <w:b/>
                                    </w:rPr>
                                  </w:pPr>
                                  <w:r w:rsidRPr="00992D52">
                                    <w:rPr>
                                      <w:b/>
                                    </w:rPr>
                                    <w:t>Specific behaviours</w:t>
                                  </w:r>
                                </w:p>
                              </w:tc>
                            </w:tr>
                            <w:tr w:rsidR="00CC40C4" w14:paraId="0B2AE0D9" w14:textId="77777777" w:rsidTr="00CC40C4">
                              <w:tc>
                                <w:tcPr>
                                  <w:tcW w:w="5000" w:type="pct"/>
                                </w:tcPr>
                                <w:p w14:paraId="4D81E0EE" w14:textId="77777777" w:rsidR="00CC40C4" w:rsidRDefault="00CC40C4" w:rsidP="00CC40C4">
                                  <w:pPr>
                                    <w:pStyle w:val="Parts"/>
                                  </w:pPr>
                                  <w:r>
                                    <w:sym w:font="Wingdings" w:char="F0FC"/>
                                  </w:r>
                                  <w:r>
                                    <w:t xml:space="preserve"> residual from plot </w:t>
                                  </w:r>
                                  <m:oMath>
                                    <m:r>
                                      <w:rPr>
                                        <w:rFonts w:ascii="Cambria Math" w:hAnsi="Cambria Math"/>
                                      </w:rPr>
                                      <m:t>[-0.34, -0.36]</m:t>
                                    </m:r>
                                  </m:oMath>
                                </w:p>
                                <w:p w14:paraId="0A9EDA57" w14:textId="77777777" w:rsidR="00CC40C4" w:rsidRDefault="00CC40C4" w:rsidP="00CC40C4">
                                  <w:pPr>
                                    <w:pStyle w:val="Parts"/>
                                  </w:pPr>
                                  <w:r>
                                    <w:rPr>
                                      <w:rFonts w:ascii="Wingdings" w:hAnsi="Wingdings"/>
                                    </w:rPr>
                                    <w:t></w:t>
                                  </w:r>
                                  <w:r>
                                    <w:t xml:space="preserve"> measured voltage [</w:t>
                                  </w:r>
                                  <m:oMath>
                                    <m:r>
                                      <w:rPr>
                                        <w:rFonts w:ascii="Cambria Math" w:hAnsi="Cambria Math"/>
                                      </w:rPr>
                                      <m:t>1.46, 1.48]</m:t>
                                    </m:r>
                                  </m:oMath>
                                </w:p>
                              </w:tc>
                            </w:tr>
                          </w:tbl>
                          <w:p w14:paraId="0700A2E0"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0E94D" id="Text Box 43" o:spid="_x0000_s1063" type="#_x0000_t202" style="position:absolute;margin-left:172.3pt;margin-top:3.05pt;width:201.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2djRwIAAL4EAAAOAAAAZHJzL2Uyb0RvYy54bWysVE1v2zAMvQ/YfxB0X+30a61Rp8haZBhQ&#10;tAWSoWdFlmsDsqhJSuzs1+9Jjtut22loDgpFUvx4fPTV9dBptlPOt2RKPjvKOVNGUtWa55J/Xy8/&#10;XXDmgzCV0GRUyffK8+v5xw9XvS3UMTWkK+UYghhf9LbkTQi2yDIvG9UJf0RWGRhrcp0IuLrnrHKi&#10;R/ROZ8d5fp715CrrSCrvob0djXye4te1kuGhrr0KTJcctYV0unRu4pnNr0Tx7IRtWnkoQ/xHFZ1o&#10;DZK+hLoVQbCta/8K1bXSkac6HEnqMqrrVqrUA7qZ5W+6WTXCqtQLwPH2BSb/fmHl/e7RsbYq+ekJ&#10;Z0Z0mNFaDYF9oYFBBXx66wu4rSwcwwA95jzpPZSx7aF2XfxHQwx2IL1/QTdGk1Aen51d5mcwSdhm&#10;s/z0Mk/4Z6/PrfPhq6KORaHkDuNLqIrdnQ8oBa6TS8zmSbfVstU6Xfb+Rju2E5g0CFJRz5kWPkBZ&#10;8mX6xaoR4o9n2rC+5OcnKOx9QiKBNsgTYRvhiVIYNkOC+eTzhN2Gqj0gdTSS0lu5bNH2HWp+FA4s&#10;BFTYrPCAo9aEKukgcdaQ+/kvffQHOWDlrAerS+5/bIVTgOKbAW3iCkyCm4TNJJhtd0OAb4adtTKJ&#10;eOCCnsTaUfeEhVvELDAJI5Gr5GESb8K4W1hYqRaL5ASiWxHuzMrKGDqiHIe4Hp6Es4dJB5Dknia+&#10;i+LNwEff+NLQYhuobhMbIrAjige8sSRpwoeFjlv4+z15vX525r8AAAD//wMAUEsDBBQABgAIAAAA&#10;IQAW2Psr3gAAAAkBAAAPAAAAZHJzL2Rvd25yZXYueG1sTI9BS8NAEIXvgv9hGcGb3cSGtKTZFCsI&#10;pRcx6sHbNjvNBrOzIbtt4r93PNnj4328+abczq4XFxxD50lBukhAIDXedNQq+Hh/eViDCFGT0b0n&#10;VPCDAbbV7U2pC+MnesNLHVvBIxQKrcDGOBRShsai02HhByTuTn50OnIcW2lGPfG46+VjkuTS6Y74&#10;gtUDPltsvuuzU7B7rbvd/rD0+dco94M9TPIztkrd381PGxAR5/gPw58+q0PFTkd/JhNEr2CZZTmj&#10;CvIUBPerbMX5yOA6SUFWpbz+oPoFAAD//wMAUEsBAi0AFAAGAAgAAAAhALaDOJL+AAAA4QEAABMA&#10;AAAAAAAAAAAAAAAAAAAAAFtDb250ZW50X1R5cGVzXS54bWxQSwECLQAUAAYACAAAACEAOP0h/9YA&#10;AACUAQAACwAAAAAAAAAAAAAAAAAvAQAAX3JlbHMvLnJlbHNQSwECLQAUAAYACAAAACEAmBdnY0cC&#10;AAC+BAAADgAAAAAAAAAAAAAAAAAuAgAAZHJzL2Uyb0RvYy54bWxQSwECLQAUAAYACAAAACEAFtj7&#10;K9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CC40C4" w14:paraId="40CF3B0E" w14:textId="77777777" w:rsidTr="004A4688">
                        <w:trPr>
                          <w:trHeight w:hRule="exact" w:val="255"/>
                        </w:trPr>
                        <w:tc>
                          <w:tcPr>
                            <w:tcW w:w="5000" w:type="pct"/>
                            <w:shd w:val="clear" w:color="auto" w:fill="E7E6E6" w:themeFill="background2"/>
                          </w:tcPr>
                          <w:p w14:paraId="5D6D2FCA" w14:textId="77777777" w:rsidR="00CC40C4" w:rsidRPr="00992D52" w:rsidRDefault="00CC40C4" w:rsidP="00CC40C4">
                            <w:pPr>
                              <w:pStyle w:val="Part"/>
                              <w:jc w:val="center"/>
                              <w:rPr>
                                <w:b/>
                              </w:rPr>
                            </w:pPr>
                            <w:r w:rsidRPr="00992D52">
                              <w:rPr>
                                <w:b/>
                              </w:rPr>
                              <w:t>Solution</w:t>
                            </w:r>
                          </w:p>
                        </w:tc>
                      </w:tr>
                      <w:tr w:rsidR="00CC40C4" w14:paraId="15D9C4E9" w14:textId="77777777" w:rsidTr="00CC40C4">
                        <w:tc>
                          <w:tcPr>
                            <w:tcW w:w="5000" w:type="pct"/>
                          </w:tcPr>
                          <w:p w14:paraId="69195B1B" w14:textId="77777777" w:rsidR="00CC40C4" w:rsidRPr="00DF6815" w:rsidRDefault="00CC40C4" w:rsidP="00CC40C4">
                            <w:pPr>
                              <w:pStyle w:val="Parts"/>
                              <w:rPr>
                                <w:rFonts w:eastAsiaTheme="minorEastAsia"/>
                              </w:rPr>
                            </w:pPr>
                            <m:oMathPara>
                              <m:oMath>
                                <m:r>
                                  <w:rPr>
                                    <w:rFonts w:ascii="Cambria Math" w:hAnsi="Cambria Math"/>
                                  </w:rPr>
                                  <m:t>5.54-0.31</m:t>
                                </m:r>
                                <m:d>
                                  <m:dPr>
                                    <m:ctrlPr>
                                      <w:rPr>
                                        <w:rFonts w:ascii="Cambria Math" w:hAnsi="Cambria Math"/>
                                        <w:i/>
                                      </w:rPr>
                                    </m:ctrlPr>
                                  </m:dPr>
                                  <m:e>
                                    <m:r>
                                      <w:rPr>
                                        <w:rFonts w:ascii="Cambria Math" w:hAnsi="Cambria Math"/>
                                      </w:rPr>
                                      <m:t>12</m:t>
                                    </m:r>
                                  </m:e>
                                </m:d>
                                <m:r>
                                  <w:rPr>
                                    <w:rFonts w:ascii="Cambria Math" w:hAnsi="Cambria Math"/>
                                  </w:rPr>
                                  <m:t>=1.82</m:t>
                                </m:r>
                              </m:oMath>
                            </m:oMathPara>
                          </w:p>
                          <w:p w14:paraId="0CC8FE8B" w14:textId="77777777" w:rsidR="00CC40C4" w:rsidRPr="00DF6815" w:rsidRDefault="00CC40C4" w:rsidP="00CC40C4">
                            <w:pPr>
                              <w:pStyle w:val="Parts"/>
                              <w:rPr>
                                <w:rFonts w:eastAsiaTheme="minorEastAsia"/>
                              </w:rPr>
                            </w:pPr>
                            <m:oMathPara>
                              <m:oMath>
                                <m:r>
                                  <w:rPr>
                                    <w:rFonts w:ascii="Cambria Math" w:eastAsiaTheme="minorEastAsia" w:hAnsi="Cambria Math"/>
                                  </w:rPr>
                                  <m:t>v-1.82=-0.35⇒v=1.47</m:t>
                                </m:r>
                              </m:oMath>
                            </m:oMathPara>
                          </w:p>
                        </w:tc>
                      </w:tr>
                      <w:tr w:rsidR="00CC40C4" w14:paraId="35670D9C" w14:textId="77777777" w:rsidTr="004A4688">
                        <w:trPr>
                          <w:trHeight w:hRule="exact" w:val="255"/>
                        </w:trPr>
                        <w:tc>
                          <w:tcPr>
                            <w:tcW w:w="5000" w:type="pct"/>
                            <w:shd w:val="clear" w:color="auto" w:fill="E7E6E6" w:themeFill="background2"/>
                          </w:tcPr>
                          <w:p w14:paraId="5E63CAC7" w14:textId="77777777" w:rsidR="00CC40C4" w:rsidRPr="00992D52" w:rsidRDefault="00CC40C4" w:rsidP="00CC40C4">
                            <w:pPr>
                              <w:pStyle w:val="Part"/>
                              <w:jc w:val="center"/>
                              <w:rPr>
                                <w:b/>
                              </w:rPr>
                            </w:pPr>
                            <w:r w:rsidRPr="00992D52">
                              <w:rPr>
                                <w:b/>
                              </w:rPr>
                              <w:t>Specific behaviours</w:t>
                            </w:r>
                          </w:p>
                        </w:tc>
                      </w:tr>
                      <w:tr w:rsidR="00CC40C4" w14:paraId="0B2AE0D9" w14:textId="77777777" w:rsidTr="00CC40C4">
                        <w:tc>
                          <w:tcPr>
                            <w:tcW w:w="5000" w:type="pct"/>
                          </w:tcPr>
                          <w:p w14:paraId="4D81E0EE" w14:textId="77777777" w:rsidR="00CC40C4" w:rsidRDefault="00CC40C4" w:rsidP="00CC40C4">
                            <w:pPr>
                              <w:pStyle w:val="Parts"/>
                            </w:pPr>
                            <w:r>
                              <w:sym w:font="Wingdings" w:char="F0FC"/>
                            </w:r>
                            <w:r>
                              <w:t xml:space="preserve"> residual from plot </w:t>
                            </w:r>
                            <m:oMath>
                              <m:r>
                                <w:rPr>
                                  <w:rFonts w:ascii="Cambria Math" w:hAnsi="Cambria Math"/>
                                </w:rPr>
                                <m:t>[-0.34, -0.36]</m:t>
                              </m:r>
                            </m:oMath>
                          </w:p>
                          <w:p w14:paraId="0A9EDA57" w14:textId="77777777" w:rsidR="00CC40C4" w:rsidRDefault="00CC40C4" w:rsidP="00CC40C4">
                            <w:pPr>
                              <w:pStyle w:val="Parts"/>
                            </w:pPr>
                            <w:r>
                              <w:rPr>
                                <w:rFonts w:ascii="Wingdings" w:hAnsi="Wingdings"/>
                              </w:rPr>
                              <w:t></w:t>
                            </w:r>
                            <w:r>
                              <w:t xml:space="preserve"> measured voltage [</w:t>
                            </w:r>
                            <m:oMath>
                              <m:r>
                                <w:rPr>
                                  <w:rFonts w:ascii="Cambria Math" w:hAnsi="Cambria Math"/>
                                </w:rPr>
                                <m:t>1.46, 1.48]</m:t>
                              </m:r>
                            </m:oMath>
                          </w:p>
                        </w:tc>
                      </w:tr>
                    </w:tbl>
                    <w:p w14:paraId="0700A2E0" w14:textId="77777777" w:rsidR="00CC40C4" w:rsidRDefault="00CC40C4" w:rsidP="00CC40C4">
                      <w:pPr>
                        <w:pStyle w:val="Part"/>
                      </w:pPr>
                    </w:p>
                  </w:txbxContent>
                </v:textbox>
              </v:shape>
            </w:pict>
          </mc:Fallback>
        </mc:AlternateContent>
      </w:r>
    </w:p>
    <w:p w14:paraId="3807D62B" w14:textId="5D661206" w:rsidR="00781E97" w:rsidRDefault="00781E97">
      <w:pPr>
        <w:spacing w:after="160" w:line="259" w:lineRule="auto"/>
        <w:contextualSpacing w:val="0"/>
        <w:rPr>
          <w:b/>
          <w:szCs w:val="24"/>
          <w:lang w:val="en-US"/>
        </w:rPr>
      </w:pPr>
      <w:r>
        <w:br w:type="page"/>
      </w:r>
    </w:p>
    <w:p w14:paraId="2FCE46B9" w14:textId="1C09CCC7" w:rsidR="00781E97" w:rsidRDefault="00781E97" w:rsidP="00781E97">
      <w:pPr>
        <w:pStyle w:val="QNum"/>
      </w:pPr>
      <w:r>
        <w:lastRenderedPageBreak/>
        <w:t>Question 19</w:t>
      </w:r>
      <w:r>
        <w:tab/>
        <w:t>(7 marks)</w:t>
      </w:r>
    </w:p>
    <w:p w14:paraId="68AFA416" w14:textId="77777777" w:rsidR="00781E97" w:rsidRDefault="00781E97" w:rsidP="00CC40C4">
      <w:pPr>
        <w:pStyle w:val="Part"/>
      </w:pPr>
      <w:r>
        <w:t xml:space="preserve">An annuity compounds interest annually and its value after </w:t>
      </w:r>
      <m:oMath>
        <m:r>
          <w:rPr>
            <w:rFonts w:ascii="Cambria Math" w:hAnsi="Cambria Math"/>
          </w:rPr>
          <m:t>n</m:t>
        </m:r>
      </m:oMath>
      <w:r>
        <w:rPr>
          <w:rFonts w:eastAsiaTheme="minorEastAsia"/>
        </w:rPr>
        <w:t xml:space="preserve"> withdrawals</w:t>
      </w:r>
      <w:r>
        <w:t xml:space="preserve"> can be modelled using the recurrence relation</w:t>
      </w:r>
    </w:p>
    <w:p w14:paraId="3536C49F" w14:textId="77777777" w:rsidR="00781E97" w:rsidRDefault="00781E97" w:rsidP="00CC40C4">
      <w:pPr>
        <w:pStyle w:val="Part"/>
      </w:pPr>
    </w:p>
    <w:p w14:paraId="1121DF6E" w14:textId="77777777" w:rsidR="00781E97" w:rsidRPr="00AC4180" w:rsidRDefault="00CC40C4" w:rsidP="00CC40C4">
      <w:pPr>
        <w:pStyle w:val="Par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=1.054</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-37 500,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=478 000</m:t>
          </m:r>
          <m:r>
            <w:rPr>
              <w:rFonts w:ascii="Cambria Math" w:eastAsiaTheme="minorEastAsia" w:hAnsi="Cambria Math"/>
            </w:rPr>
            <m:t>.</m:t>
          </m:r>
        </m:oMath>
      </m:oMathPara>
    </w:p>
    <w:p w14:paraId="5B85465E" w14:textId="77777777" w:rsidR="00781E97" w:rsidRDefault="00781E97" w:rsidP="00CC40C4">
      <w:pPr>
        <w:pStyle w:val="Part"/>
        <w:rPr>
          <w:rFonts w:eastAsiaTheme="minorEastAsia"/>
        </w:rPr>
      </w:pPr>
    </w:p>
    <w:p w14:paraId="22E961F6" w14:textId="77777777" w:rsidR="00781E97" w:rsidRDefault="00781E97" w:rsidP="00CC40C4">
      <w:pPr>
        <w:pStyle w:val="Parta"/>
      </w:pPr>
      <w:r>
        <w:t>(a)</w:t>
      </w:r>
      <w:r>
        <w:tab/>
        <w:t>Use the relation to state</w:t>
      </w:r>
    </w:p>
    <w:p w14:paraId="6E5FDDBA" w14:textId="77777777" w:rsidR="00781E97" w:rsidRDefault="00781E97" w:rsidP="00CC40C4">
      <w:pPr>
        <w:pStyle w:val="Parta"/>
      </w:pPr>
    </w:p>
    <w:p w14:paraId="6ECA0DB9" w14:textId="77777777" w:rsidR="00781E97" w:rsidRDefault="00781E97" w:rsidP="00CC40C4">
      <w:pPr>
        <w:pStyle w:val="Partai"/>
      </w:pPr>
      <w:r>
        <w:t>(</w:t>
      </w:r>
      <w:proofErr w:type="spellStart"/>
      <w:r>
        <w:t>i</w:t>
      </w:r>
      <w:proofErr w:type="spellEnd"/>
      <w:r>
        <w:t>)</w:t>
      </w:r>
      <w:r>
        <w:tab/>
        <w:t>the annual percentage interest rate.</w:t>
      </w:r>
      <w:r>
        <w:tab/>
        <w:t>(1 mark)</w:t>
      </w:r>
    </w:p>
    <w:p w14:paraId="587D5470" w14:textId="77777777" w:rsidR="00781E97" w:rsidRDefault="00781E97" w:rsidP="00CC40C4">
      <w:pPr>
        <w:pStyle w:val="Partai"/>
      </w:pPr>
      <w:r>
        <w:rPr>
          <w:noProof/>
          <w:lang w:eastAsia="en-AU"/>
        </w:rPr>
        <mc:AlternateContent>
          <mc:Choice Requires="wps">
            <w:drawing>
              <wp:anchor distT="0" distB="0" distL="114300" distR="114300" simplePos="0" relativeHeight="251711488" behindDoc="0" locked="0" layoutInCell="1" allowOverlap="1" wp14:anchorId="1BC36970" wp14:editId="32B0B23F">
                <wp:simplePos x="0" y="0"/>
                <wp:positionH relativeFrom="column">
                  <wp:posOffset>1680210</wp:posOffset>
                </wp:positionH>
                <wp:positionV relativeFrom="paragraph">
                  <wp:posOffset>8890</wp:posOffset>
                </wp:positionV>
                <wp:extent cx="2095500" cy="7239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09550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CC40C4" w14:paraId="2BE4EF0A" w14:textId="77777777" w:rsidTr="004A4688">
                              <w:trPr>
                                <w:trHeight w:hRule="exact" w:val="255"/>
                              </w:trPr>
                              <w:tc>
                                <w:tcPr>
                                  <w:tcW w:w="5000" w:type="pct"/>
                                  <w:shd w:val="clear" w:color="auto" w:fill="E7E6E6" w:themeFill="background2"/>
                                </w:tcPr>
                                <w:p w14:paraId="7FAD06A5" w14:textId="77777777" w:rsidR="00CC40C4" w:rsidRPr="00992D52" w:rsidRDefault="00CC40C4" w:rsidP="00CC40C4">
                                  <w:pPr>
                                    <w:pStyle w:val="Part"/>
                                    <w:jc w:val="center"/>
                                    <w:rPr>
                                      <w:b/>
                                    </w:rPr>
                                  </w:pPr>
                                  <w:r w:rsidRPr="00992D52">
                                    <w:rPr>
                                      <w:b/>
                                    </w:rPr>
                                    <w:t>Solution</w:t>
                                  </w:r>
                                </w:p>
                              </w:tc>
                            </w:tr>
                            <w:tr w:rsidR="00CC40C4" w14:paraId="59DE10BC" w14:textId="77777777" w:rsidTr="00CC40C4">
                              <w:tc>
                                <w:tcPr>
                                  <w:tcW w:w="5000" w:type="pct"/>
                                </w:tcPr>
                                <w:p w14:paraId="08B3194B" w14:textId="77777777" w:rsidR="00CC40C4" w:rsidRDefault="00CC40C4" w:rsidP="00CC40C4">
                                  <w:pPr>
                                    <w:pStyle w:val="Parts"/>
                                  </w:pPr>
                                  <m:oMathPara>
                                    <m:oMath>
                                      <m:r>
                                        <w:rPr>
                                          <w:rFonts w:ascii="Cambria Math" w:hAnsi="Cambria Math"/>
                                        </w:rPr>
                                        <m:t>5.4%</m:t>
                                      </m:r>
                                    </m:oMath>
                                  </m:oMathPara>
                                </w:p>
                              </w:tc>
                            </w:tr>
                            <w:tr w:rsidR="00CC40C4" w14:paraId="03D66E0F" w14:textId="77777777" w:rsidTr="004A4688">
                              <w:trPr>
                                <w:trHeight w:hRule="exact" w:val="255"/>
                              </w:trPr>
                              <w:tc>
                                <w:tcPr>
                                  <w:tcW w:w="5000" w:type="pct"/>
                                  <w:shd w:val="clear" w:color="auto" w:fill="E7E6E6" w:themeFill="background2"/>
                                </w:tcPr>
                                <w:p w14:paraId="3734E8DE" w14:textId="77777777" w:rsidR="00CC40C4" w:rsidRPr="00992D52" w:rsidRDefault="00CC40C4" w:rsidP="00CC40C4">
                                  <w:pPr>
                                    <w:pStyle w:val="Part"/>
                                    <w:jc w:val="center"/>
                                    <w:rPr>
                                      <w:b/>
                                    </w:rPr>
                                  </w:pPr>
                                  <w:r w:rsidRPr="00992D52">
                                    <w:rPr>
                                      <w:b/>
                                    </w:rPr>
                                    <w:t>Specific behaviours</w:t>
                                  </w:r>
                                </w:p>
                              </w:tc>
                            </w:tr>
                            <w:tr w:rsidR="00CC40C4" w14:paraId="0CE014FB" w14:textId="77777777" w:rsidTr="00CC40C4">
                              <w:tc>
                                <w:tcPr>
                                  <w:tcW w:w="5000" w:type="pct"/>
                                </w:tcPr>
                                <w:p w14:paraId="5448EE05" w14:textId="77777777" w:rsidR="00CC40C4" w:rsidRDefault="00CC40C4" w:rsidP="00CC40C4">
                                  <w:pPr>
                                    <w:pStyle w:val="Parts"/>
                                  </w:pPr>
                                  <w:r>
                                    <w:sym w:font="Wingdings" w:char="F0FC"/>
                                  </w:r>
                                  <w:r>
                                    <w:t xml:space="preserve"> correct value</w:t>
                                  </w:r>
                                </w:p>
                              </w:tc>
                            </w:tr>
                          </w:tbl>
                          <w:p w14:paraId="0B91888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36970" id="Text Box 45" o:spid="_x0000_s1064" type="#_x0000_t202" style="position:absolute;left:0;text-align:left;margin-left:132.3pt;margin-top:.7pt;width:165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asSQIAAL0EAAAOAAAAZHJzL2Uyb0RvYy54bWysVE1v2zAMvQ/YfxB0X+ymS9cGcYosRYYB&#10;RVsgHXpWZLkxIIuapMTOfv2e5Dhdu52K5aBQJMWPx0fPrrtGs71yviZT8LNRzpkyksraPBf8x+Pq&#10;0yVnPghTCk1GFfygPL+ef/wwa+1UjWlLulSOIYjx09YWfBuCnWaZl1vVCD8iqwyMFblGBFzdc1Y6&#10;0SJ6o7Nxnl9kLbnSOpLKe2hveiOfp/hVpWS4ryqvAtMFR20hnS6dm3hm85mYPjtht7U8liHeUUUj&#10;aoOkp1A3Igi2c/VfoZpaOvJUhZGkJqOqqqVKPaCbs/xNN+utsCr1AnC8PcHk/19Yebd/cKwuC/55&#10;wpkRDWb0qLrAvlLHoAI+rfVTuK0tHEMHPeY86D2Use2uck38R0MMdiB9OKEbo0kox/nVZJLDJGH7&#10;Mj6/gozw2ctr63z4pqhhUSi4w/QSqGJ/60PvOrjEZJ50Xa5qrdPl4Jfasb3AoMGPklrOtPAByoKv&#10;0u+Y7dUzbVhb8IvzSZ4yvbL594REO9qgq4haj06UQrfpEsrnlwN0GyoPQNRRz0lv5apG27eo+UE4&#10;kBBIYbHCPY5KE6qko8TZltyvf+mjP7gBK2ctSF1w/3MnnAIU3w1YEzdgENwgbAbB7JolAb4zrKyV&#10;ScQDF/QgVo6aJ+zbImaBSRiJXAUPg7gM/WphX6VaLJITeG5FuDVrK2PoOKs4xMfuSTh7nHQAR+5o&#10;oLuYvhl47xtfGlrsAlV1YkMEtkfxiDd2JPHpuM9xCf+8J6+Xr878NwAAAP//AwBQSwMEFAAGAAgA&#10;AAAhAHNEkKfdAAAACQEAAA8AAABkcnMvZG93bnJldi54bWxMj8FOwzAQRO9I/IO1SNyo05JGEOJU&#10;FAmp6gUR4MDNjZc4Il5HttuEv2d7guPTjGbfVpvZDeKEIfaeFCwXGQik1pueOgXvb883dyBi0mT0&#10;4AkV/GCETX15UenS+Ile8dSkTvAIxVIrsCmNpZSxteh0XPgRibMvH5xOjKGTJuiJx90gV1lWSKd7&#10;4gtWj/hksf1ujk7B9qXpt7v9rS8+g9yNdj/Jj9QpdX01Pz6ASDinvzKc9VkdanY6+COZKAYFqyIv&#10;uMpBDoLz9f2ZD8zLdQ6yruT/D+pfAAAA//8DAFBLAQItABQABgAIAAAAIQC2gziS/gAAAOEBAAAT&#10;AAAAAAAAAAAAAAAAAAAAAABbQ29udGVudF9UeXBlc10ueG1sUEsBAi0AFAAGAAgAAAAhADj9If/W&#10;AAAAlAEAAAsAAAAAAAAAAAAAAAAALwEAAF9yZWxzLy5yZWxzUEsBAi0AFAAGAAgAAAAhAIPWlqxJ&#10;AgAAvQQAAA4AAAAAAAAAAAAAAAAALgIAAGRycy9lMm9Eb2MueG1sUEsBAi0AFAAGAAgAAAAhAHNE&#10;kKf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274"/>
                      </w:tblGrid>
                      <w:tr w:rsidR="00CC40C4" w14:paraId="2BE4EF0A" w14:textId="77777777" w:rsidTr="004A4688">
                        <w:trPr>
                          <w:trHeight w:hRule="exact" w:val="255"/>
                        </w:trPr>
                        <w:tc>
                          <w:tcPr>
                            <w:tcW w:w="5000" w:type="pct"/>
                            <w:shd w:val="clear" w:color="auto" w:fill="E7E6E6" w:themeFill="background2"/>
                          </w:tcPr>
                          <w:p w14:paraId="7FAD06A5" w14:textId="77777777" w:rsidR="00CC40C4" w:rsidRPr="00992D52" w:rsidRDefault="00CC40C4" w:rsidP="00CC40C4">
                            <w:pPr>
                              <w:pStyle w:val="Part"/>
                              <w:jc w:val="center"/>
                              <w:rPr>
                                <w:b/>
                              </w:rPr>
                            </w:pPr>
                            <w:r w:rsidRPr="00992D52">
                              <w:rPr>
                                <w:b/>
                              </w:rPr>
                              <w:t>Solution</w:t>
                            </w:r>
                          </w:p>
                        </w:tc>
                      </w:tr>
                      <w:tr w:rsidR="00CC40C4" w14:paraId="59DE10BC" w14:textId="77777777" w:rsidTr="00CC40C4">
                        <w:tc>
                          <w:tcPr>
                            <w:tcW w:w="5000" w:type="pct"/>
                          </w:tcPr>
                          <w:p w14:paraId="08B3194B" w14:textId="77777777" w:rsidR="00CC40C4" w:rsidRDefault="00CC40C4" w:rsidP="00CC40C4">
                            <w:pPr>
                              <w:pStyle w:val="Parts"/>
                            </w:pPr>
                            <m:oMathPara>
                              <m:oMath>
                                <m:r>
                                  <w:rPr>
                                    <w:rFonts w:ascii="Cambria Math" w:hAnsi="Cambria Math"/>
                                  </w:rPr>
                                  <m:t>5.4%</m:t>
                                </m:r>
                              </m:oMath>
                            </m:oMathPara>
                          </w:p>
                        </w:tc>
                      </w:tr>
                      <w:tr w:rsidR="00CC40C4" w14:paraId="03D66E0F" w14:textId="77777777" w:rsidTr="004A4688">
                        <w:trPr>
                          <w:trHeight w:hRule="exact" w:val="255"/>
                        </w:trPr>
                        <w:tc>
                          <w:tcPr>
                            <w:tcW w:w="5000" w:type="pct"/>
                            <w:shd w:val="clear" w:color="auto" w:fill="E7E6E6" w:themeFill="background2"/>
                          </w:tcPr>
                          <w:p w14:paraId="3734E8DE" w14:textId="77777777" w:rsidR="00CC40C4" w:rsidRPr="00992D52" w:rsidRDefault="00CC40C4" w:rsidP="00CC40C4">
                            <w:pPr>
                              <w:pStyle w:val="Part"/>
                              <w:jc w:val="center"/>
                              <w:rPr>
                                <w:b/>
                              </w:rPr>
                            </w:pPr>
                            <w:r w:rsidRPr="00992D52">
                              <w:rPr>
                                <w:b/>
                              </w:rPr>
                              <w:t>Specific behaviours</w:t>
                            </w:r>
                          </w:p>
                        </w:tc>
                      </w:tr>
                      <w:tr w:rsidR="00CC40C4" w14:paraId="0CE014FB" w14:textId="77777777" w:rsidTr="00CC40C4">
                        <w:tc>
                          <w:tcPr>
                            <w:tcW w:w="5000" w:type="pct"/>
                          </w:tcPr>
                          <w:p w14:paraId="5448EE05" w14:textId="77777777" w:rsidR="00CC40C4" w:rsidRDefault="00CC40C4" w:rsidP="00CC40C4">
                            <w:pPr>
                              <w:pStyle w:val="Parts"/>
                            </w:pPr>
                            <w:r>
                              <w:sym w:font="Wingdings" w:char="F0FC"/>
                            </w:r>
                            <w:r>
                              <w:t xml:space="preserve"> correct value</w:t>
                            </w:r>
                          </w:p>
                        </w:tc>
                      </w:tr>
                    </w:tbl>
                    <w:p w14:paraId="0B918886" w14:textId="77777777" w:rsidR="00CC40C4" w:rsidRDefault="00CC40C4" w:rsidP="00CC40C4">
                      <w:pPr>
                        <w:pStyle w:val="Part"/>
                      </w:pPr>
                    </w:p>
                  </w:txbxContent>
                </v:textbox>
              </v:shape>
            </w:pict>
          </mc:Fallback>
        </mc:AlternateContent>
      </w:r>
    </w:p>
    <w:p w14:paraId="5B1D2B9F" w14:textId="77777777" w:rsidR="00781E97" w:rsidRDefault="00781E97" w:rsidP="00CC40C4">
      <w:pPr>
        <w:pStyle w:val="Partai"/>
      </w:pPr>
    </w:p>
    <w:p w14:paraId="091F51ED" w14:textId="77777777" w:rsidR="00781E97" w:rsidRDefault="00781E97" w:rsidP="00CC40C4">
      <w:pPr>
        <w:pStyle w:val="Partai"/>
      </w:pPr>
    </w:p>
    <w:p w14:paraId="11969870" w14:textId="77777777" w:rsidR="00781E97" w:rsidRDefault="00781E97" w:rsidP="00CC40C4">
      <w:pPr>
        <w:pStyle w:val="Partai"/>
      </w:pPr>
    </w:p>
    <w:p w14:paraId="5962C206" w14:textId="77777777" w:rsidR="00781E97" w:rsidRDefault="00781E97" w:rsidP="00CC40C4">
      <w:pPr>
        <w:pStyle w:val="Partai"/>
      </w:pPr>
    </w:p>
    <w:p w14:paraId="3CBA4901" w14:textId="77777777" w:rsidR="00781E97" w:rsidRDefault="00781E97" w:rsidP="00CC40C4">
      <w:pPr>
        <w:pStyle w:val="Partai"/>
      </w:pPr>
      <w:r>
        <w:t>(ii)</w:t>
      </w:r>
      <w:r>
        <w:tab/>
        <w:t>the initial value of the annuity.</w:t>
      </w:r>
      <w:r>
        <w:tab/>
        <w:t>(1 mark)</w:t>
      </w:r>
    </w:p>
    <w:p w14:paraId="518F899F" w14:textId="77777777" w:rsidR="00781E97" w:rsidRDefault="00781E97" w:rsidP="00CC40C4">
      <w:pPr>
        <w:pStyle w:val="Partai"/>
      </w:pPr>
      <w:r>
        <w:rPr>
          <w:noProof/>
          <w:lang w:eastAsia="en-AU"/>
        </w:rPr>
        <mc:AlternateContent>
          <mc:Choice Requires="wps">
            <w:drawing>
              <wp:anchor distT="0" distB="0" distL="114300" distR="114300" simplePos="0" relativeHeight="251712512" behindDoc="0" locked="0" layoutInCell="1" allowOverlap="1" wp14:anchorId="3FB2FC72" wp14:editId="508B67EC">
                <wp:simplePos x="0" y="0"/>
                <wp:positionH relativeFrom="column">
                  <wp:posOffset>1680210</wp:posOffset>
                </wp:positionH>
                <wp:positionV relativeFrom="paragraph">
                  <wp:posOffset>24765</wp:posOffset>
                </wp:positionV>
                <wp:extent cx="2095500" cy="7239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09550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CC40C4" w14:paraId="29296A0E" w14:textId="77777777" w:rsidTr="004A4688">
                              <w:trPr>
                                <w:trHeight w:hRule="exact" w:val="255"/>
                              </w:trPr>
                              <w:tc>
                                <w:tcPr>
                                  <w:tcW w:w="5000" w:type="pct"/>
                                  <w:shd w:val="clear" w:color="auto" w:fill="E7E6E6" w:themeFill="background2"/>
                                </w:tcPr>
                                <w:p w14:paraId="546B0847" w14:textId="77777777" w:rsidR="00CC40C4" w:rsidRPr="00992D52" w:rsidRDefault="00CC40C4" w:rsidP="00CC40C4">
                                  <w:pPr>
                                    <w:pStyle w:val="Part"/>
                                    <w:jc w:val="center"/>
                                    <w:rPr>
                                      <w:b/>
                                    </w:rPr>
                                  </w:pPr>
                                  <w:r w:rsidRPr="00992D52">
                                    <w:rPr>
                                      <w:b/>
                                    </w:rPr>
                                    <w:t>Solution</w:t>
                                  </w:r>
                                </w:p>
                              </w:tc>
                            </w:tr>
                            <w:tr w:rsidR="00CC40C4" w14:paraId="1F765A9F" w14:textId="77777777" w:rsidTr="00CC40C4">
                              <w:tc>
                                <w:tcPr>
                                  <w:tcW w:w="5000" w:type="pct"/>
                                </w:tcPr>
                                <w:p w14:paraId="34D661E5" w14:textId="77777777" w:rsidR="00CC40C4" w:rsidRDefault="00CC40C4" w:rsidP="00CC40C4">
                                  <w:pPr>
                                    <w:pStyle w:val="Parts"/>
                                  </w:pPr>
                                  <m:oMathPara>
                                    <m:oMath>
                                      <m:r>
                                        <w:rPr>
                                          <w:rFonts w:ascii="Cambria Math" w:hAnsi="Cambria Math"/>
                                        </w:rPr>
                                        <m:t>$478 000</m:t>
                                      </m:r>
                                    </m:oMath>
                                  </m:oMathPara>
                                </w:p>
                              </w:tc>
                            </w:tr>
                            <w:tr w:rsidR="00CC40C4" w14:paraId="1F5618BB" w14:textId="77777777" w:rsidTr="004A4688">
                              <w:trPr>
                                <w:trHeight w:hRule="exact" w:val="255"/>
                              </w:trPr>
                              <w:tc>
                                <w:tcPr>
                                  <w:tcW w:w="5000" w:type="pct"/>
                                  <w:shd w:val="clear" w:color="auto" w:fill="E7E6E6" w:themeFill="background2"/>
                                </w:tcPr>
                                <w:p w14:paraId="1A7F43BB" w14:textId="77777777" w:rsidR="00CC40C4" w:rsidRPr="00992D52" w:rsidRDefault="00CC40C4" w:rsidP="00CC40C4">
                                  <w:pPr>
                                    <w:pStyle w:val="Part"/>
                                    <w:jc w:val="center"/>
                                    <w:rPr>
                                      <w:b/>
                                    </w:rPr>
                                  </w:pPr>
                                  <w:r w:rsidRPr="00992D52">
                                    <w:rPr>
                                      <w:b/>
                                    </w:rPr>
                                    <w:t>Specific behaviours</w:t>
                                  </w:r>
                                </w:p>
                              </w:tc>
                            </w:tr>
                            <w:tr w:rsidR="00CC40C4" w14:paraId="1663DE2F" w14:textId="77777777" w:rsidTr="00CC40C4">
                              <w:tc>
                                <w:tcPr>
                                  <w:tcW w:w="5000" w:type="pct"/>
                                </w:tcPr>
                                <w:p w14:paraId="44FF6F76" w14:textId="77777777" w:rsidR="00CC40C4" w:rsidRDefault="00CC40C4" w:rsidP="00CC40C4">
                                  <w:pPr>
                                    <w:pStyle w:val="Parts"/>
                                  </w:pPr>
                                  <w:r>
                                    <w:sym w:font="Wingdings" w:char="F0FC"/>
                                  </w:r>
                                  <w:r>
                                    <w:t xml:space="preserve"> correct value</w:t>
                                  </w:r>
                                </w:p>
                              </w:tc>
                            </w:tr>
                          </w:tbl>
                          <w:p w14:paraId="104F5C29"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FC72" id="Text Box 46" o:spid="_x0000_s1065" type="#_x0000_t202" style="position:absolute;left:0;text-align:left;margin-left:132.3pt;margin-top:1.95pt;width:16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uzSQIAAL0EAAAOAAAAZHJzL2Uyb0RvYy54bWysVE1v2zAMvQ/YfxB0X+wmS9YGcYqsRYYB&#10;RVugHXpWZDkxIIuapMTOfv2e5Lhdu52K5aBQJMWPx0cvLrtGs4NyviZT8LNRzpkyksrabAv+43H9&#10;6ZwzH4QphSajCn5Unl8uP35YtHauxrQjXSrHEMT4eWsLvgvBzrPMy51qhB+RVQbGilwjAq5um5VO&#10;tIje6Gyc57OsJVdaR1J5D+11b+TLFL+qlAx3VeVVYLrgqC2k06VzE89suRDzrRN2V8tTGeIdVTSi&#10;Nkj6HOpaBMH2rv4rVFNLR56qMJLUZFRVtVSpB3Rzlr/p5mEnrEq9ABxvn2Hy/y+svD3cO1aXBf88&#10;48yIBjN6VF1gX6ljUAGf1vo53B4sHEMHPeY86D2Use2uck38R0MMdiB9fEY3RpNQjvOL6TSHScL2&#10;ZTy5gIzw2ctr63z4pqhhUSi4w/QSqOJw40PvOrjEZJ50Xa5rrdPl6K+0YweBQYMfJbWcaeEDlAVf&#10;p98p26tn2rC24LPJNE+ZXtn8e0KiHW3QVUStRydKodt0CeXJxQDdhsojEHXUc9Jbua7R9g1qvhcO&#10;JARSWKxwh6PShCrpJHG2I/frX/roD27AylkLUhfc/9wLpwDFdwPWxA0YBDcIm0Ew++aKAN8ZVtbK&#10;JOKBC3oQK0fNE/ZtFbPAJIxEroKHQbwK/WphX6VarZITeG5FuDEPVsbQcVZxiI/dk3D2NOkAjtzS&#10;QHcxfzPw3je+NLTaB6rqxIYIbI/iCW/sSOLTaZ/jEv55T14vX53lbwAAAP//AwBQSwMEFAAGAAgA&#10;AAAhAJuzEKjeAAAACQEAAA8AAABkcnMvZG93bnJldi54bWxMj8FOwzAQRO9I/IO1SNyo0xYCCXEq&#10;ioRU9VIR2gM3N1niiHgd2W4T/p7tCY6jeZp9W6wm24sz+tA5UjCfJSCQatd01CrYf7zdPYEIUVOj&#10;e0eo4AcDrMrrq0LnjRvpHc9VbAWPUMi1AhPjkEsZaoNWh5kbkLj7ct7qyNG3svF65HHby0WSpNLq&#10;jviC0QO+Gqy/q5NVsN5V3XqzXbr008vNYLajPMRWqdub6eUZRMQp/sFw0Wd1KNnp6E7UBNErWKT3&#10;KaMKlhkI7h+ySz4yOH/MQJaF/P9B+QsAAP//AwBQSwECLQAUAAYACAAAACEAtoM4kv4AAADhAQAA&#10;EwAAAAAAAAAAAAAAAAAAAAAAW0NvbnRlbnRfVHlwZXNdLnhtbFBLAQItABQABgAIAAAAIQA4/SH/&#10;1gAAAJQBAAALAAAAAAAAAAAAAAAAAC8BAABfcmVscy8ucmVsc1BLAQItABQABgAIAAAAIQAESeuz&#10;SQIAAL0EAAAOAAAAAAAAAAAAAAAAAC4CAABkcnMvZTJvRG9jLnhtbFBLAQItABQABgAIAAAAIQCb&#10;sxCo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274"/>
                      </w:tblGrid>
                      <w:tr w:rsidR="00CC40C4" w14:paraId="29296A0E" w14:textId="77777777" w:rsidTr="004A4688">
                        <w:trPr>
                          <w:trHeight w:hRule="exact" w:val="255"/>
                        </w:trPr>
                        <w:tc>
                          <w:tcPr>
                            <w:tcW w:w="5000" w:type="pct"/>
                            <w:shd w:val="clear" w:color="auto" w:fill="E7E6E6" w:themeFill="background2"/>
                          </w:tcPr>
                          <w:p w14:paraId="546B0847" w14:textId="77777777" w:rsidR="00CC40C4" w:rsidRPr="00992D52" w:rsidRDefault="00CC40C4" w:rsidP="00CC40C4">
                            <w:pPr>
                              <w:pStyle w:val="Part"/>
                              <w:jc w:val="center"/>
                              <w:rPr>
                                <w:b/>
                              </w:rPr>
                            </w:pPr>
                            <w:r w:rsidRPr="00992D52">
                              <w:rPr>
                                <w:b/>
                              </w:rPr>
                              <w:t>Solution</w:t>
                            </w:r>
                          </w:p>
                        </w:tc>
                      </w:tr>
                      <w:tr w:rsidR="00CC40C4" w14:paraId="1F765A9F" w14:textId="77777777" w:rsidTr="00CC40C4">
                        <w:tc>
                          <w:tcPr>
                            <w:tcW w:w="5000" w:type="pct"/>
                          </w:tcPr>
                          <w:p w14:paraId="34D661E5" w14:textId="77777777" w:rsidR="00CC40C4" w:rsidRDefault="00CC40C4" w:rsidP="00CC40C4">
                            <w:pPr>
                              <w:pStyle w:val="Parts"/>
                            </w:pPr>
                            <m:oMathPara>
                              <m:oMath>
                                <m:r>
                                  <w:rPr>
                                    <w:rFonts w:ascii="Cambria Math" w:hAnsi="Cambria Math"/>
                                  </w:rPr>
                                  <m:t>$478 000</m:t>
                                </m:r>
                              </m:oMath>
                            </m:oMathPara>
                          </w:p>
                        </w:tc>
                      </w:tr>
                      <w:tr w:rsidR="00CC40C4" w14:paraId="1F5618BB" w14:textId="77777777" w:rsidTr="004A4688">
                        <w:trPr>
                          <w:trHeight w:hRule="exact" w:val="255"/>
                        </w:trPr>
                        <w:tc>
                          <w:tcPr>
                            <w:tcW w:w="5000" w:type="pct"/>
                            <w:shd w:val="clear" w:color="auto" w:fill="E7E6E6" w:themeFill="background2"/>
                          </w:tcPr>
                          <w:p w14:paraId="1A7F43BB" w14:textId="77777777" w:rsidR="00CC40C4" w:rsidRPr="00992D52" w:rsidRDefault="00CC40C4" w:rsidP="00CC40C4">
                            <w:pPr>
                              <w:pStyle w:val="Part"/>
                              <w:jc w:val="center"/>
                              <w:rPr>
                                <w:b/>
                              </w:rPr>
                            </w:pPr>
                            <w:r w:rsidRPr="00992D52">
                              <w:rPr>
                                <w:b/>
                              </w:rPr>
                              <w:t>Specific behaviours</w:t>
                            </w:r>
                          </w:p>
                        </w:tc>
                      </w:tr>
                      <w:tr w:rsidR="00CC40C4" w14:paraId="1663DE2F" w14:textId="77777777" w:rsidTr="00CC40C4">
                        <w:tc>
                          <w:tcPr>
                            <w:tcW w:w="5000" w:type="pct"/>
                          </w:tcPr>
                          <w:p w14:paraId="44FF6F76" w14:textId="77777777" w:rsidR="00CC40C4" w:rsidRDefault="00CC40C4" w:rsidP="00CC40C4">
                            <w:pPr>
                              <w:pStyle w:val="Parts"/>
                            </w:pPr>
                            <w:r>
                              <w:sym w:font="Wingdings" w:char="F0FC"/>
                            </w:r>
                            <w:r>
                              <w:t xml:space="preserve"> correct value</w:t>
                            </w:r>
                          </w:p>
                        </w:tc>
                      </w:tr>
                    </w:tbl>
                    <w:p w14:paraId="104F5C29" w14:textId="77777777" w:rsidR="00CC40C4" w:rsidRDefault="00CC40C4" w:rsidP="00CC40C4">
                      <w:pPr>
                        <w:pStyle w:val="Part"/>
                      </w:pPr>
                    </w:p>
                  </w:txbxContent>
                </v:textbox>
              </v:shape>
            </w:pict>
          </mc:Fallback>
        </mc:AlternateContent>
      </w:r>
    </w:p>
    <w:p w14:paraId="0A9F85F0" w14:textId="77777777" w:rsidR="00781E97" w:rsidRDefault="00781E97" w:rsidP="00CC40C4">
      <w:pPr>
        <w:pStyle w:val="Partai"/>
      </w:pPr>
    </w:p>
    <w:p w14:paraId="24E1EE41" w14:textId="77777777" w:rsidR="00781E97" w:rsidRDefault="00781E97" w:rsidP="00CC40C4">
      <w:pPr>
        <w:pStyle w:val="Partai"/>
      </w:pPr>
    </w:p>
    <w:p w14:paraId="0A7DF195" w14:textId="77777777" w:rsidR="00781E97" w:rsidRDefault="00781E97" w:rsidP="00CC40C4">
      <w:pPr>
        <w:pStyle w:val="Partai"/>
      </w:pPr>
    </w:p>
    <w:p w14:paraId="1CA99CED" w14:textId="77777777" w:rsidR="00781E97" w:rsidRDefault="00781E97" w:rsidP="00CC40C4">
      <w:pPr>
        <w:pStyle w:val="Partai"/>
      </w:pPr>
    </w:p>
    <w:p w14:paraId="31F5E1A0" w14:textId="77777777" w:rsidR="00781E97" w:rsidRDefault="00781E97" w:rsidP="00CC40C4">
      <w:pPr>
        <w:pStyle w:val="Parta"/>
      </w:pPr>
      <w:r>
        <w:t>(b)</w:t>
      </w:r>
      <w:r>
        <w:tab/>
        <w:t xml:space="preserve">Calculate the balance of the annuity, to the nearest dollar, after </w:t>
      </w:r>
      <m:oMath>
        <m:r>
          <w:rPr>
            <w:rFonts w:ascii="Cambria Math" w:hAnsi="Cambria Math"/>
          </w:rPr>
          <m:t>4</m:t>
        </m:r>
      </m:oMath>
      <w:r>
        <w:t xml:space="preserve"> withdrawals.</w:t>
      </w:r>
      <w:r>
        <w:tab/>
        <w:t>(1 mark)</w:t>
      </w:r>
    </w:p>
    <w:p w14:paraId="40DD9370" w14:textId="77777777" w:rsidR="00781E97" w:rsidRDefault="00781E97" w:rsidP="00CC40C4">
      <w:pPr>
        <w:pStyle w:val="Parta"/>
      </w:pPr>
      <w:r>
        <w:rPr>
          <w:noProof/>
          <w:lang w:eastAsia="en-AU"/>
        </w:rPr>
        <mc:AlternateContent>
          <mc:Choice Requires="wps">
            <w:drawing>
              <wp:anchor distT="0" distB="0" distL="114300" distR="114300" simplePos="0" relativeHeight="251709440" behindDoc="0" locked="0" layoutInCell="1" allowOverlap="1" wp14:anchorId="0F1E9FA8" wp14:editId="24DF981F">
                <wp:simplePos x="0" y="0"/>
                <wp:positionH relativeFrom="column">
                  <wp:posOffset>1711960</wp:posOffset>
                </wp:positionH>
                <wp:positionV relativeFrom="paragraph">
                  <wp:posOffset>26035</wp:posOffset>
                </wp:positionV>
                <wp:extent cx="2063750" cy="9017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20637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4"/>
                            </w:tblGrid>
                            <w:tr w:rsidR="00CC40C4" w14:paraId="391C43A5" w14:textId="77777777" w:rsidTr="004A4688">
                              <w:trPr>
                                <w:trHeight w:hRule="exact" w:val="255"/>
                              </w:trPr>
                              <w:tc>
                                <w:tcPr>
                                  <w:tcW w:w="5000" w:type="pct"/>
                                  <w:shd w:val="clear" w:color="auto" w:fill="E7E6E6" w:themeFill="background2"/>
                                </w:tcPr>
                                <w:p w14:paraId="48CB44D4" w14:textId="77777777" w:rsidR="00CC40C4" w:rsidRPr="00992D52" w:rsidRDefault="00CC40C4" w:rsidP="00CC40C4">
                                  <w:pPr>
                                    <w:pStyle w:val="Part"/>
                                    <w:jc w:val="center"/>
                                    <w:rPr>
                                      <w:b/>
                                    </w:rPr>
                                  </w:pPr>
                                  <w:r w:rsidRPr="00992D52">
                                    <w:rPr>
                                      <w:b/>
                                    </w:rPr>
                                    <w:t>Solution</w:t>
                                  </w:r>
                                </w:p>
                              </w:tc>
                            </w:tr>
                            <w:tr w:rsidR="00CC40C4" w14:paraId="057358B8" w14:textId="77777777" w:rsidTr="00CC40C4">
                              <w:tc>
                                <w:tcPr>
                                  <w:tcW w:w="5000" w:type="pct"/>
                                </w:tcPr>
                                <w:p w14:paraId="0C5BE77D" w14:textId="77777777" w:rsidR="00CC40C4" w:rsidRPr="00FB4FC7"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=$427 323</m:t>
                                      </m:r>
                                    </m:oMath>
                                  </m:oMathPara>
                                </w:p>
                                <w:p w14:paraId="3CCC5205" w14:textId="77777777" w:rsidR="00CC40C4" w:rsidRDefault="00CC40C4" w:rsidP="00CC40C4">
                                  <w:pPr>
                                    <w:pStyle w:val="Parts"/>
                                  </w:pPr>
                                </w:p>
                              </w:tc>
                            </w:tr>
                            <w:tr w:rsidR="00CC40C4" w14:paraId="0C306FBF" w14:textId="77777777" w:rsidTr="004A4688">
                              <w:trPr>
                                <w:trHeight w:hRule="exact" w:val="255"/>
                              </w:trPr>
                              <w:tc>
                                <w:tcPr>
                                  <w:tcW w:w="5000" w:type="pct"/>
                                  <w:shd w:val="clear" w:color="auto" w:fill="E7E6E6" w:themeFill="background2"/>
                                </w:tcPr>
                                <w:p w14:paraId="351F4896" w14:textId="77777777" w:rsidR="00CC40C4" w:rsidRPr="00992D52" w:rsidRDefault="00CC40C4" w:rsidP="00CC40C4">
                                  <w:pPr>
                                    <w:pStyle w:val="Part"/>
                                    <w:jc w:val="center"/>
                                    <w:rPr>
                                      <w:b/>
                                    </w:rPr>
                                  </w:pPr>
                                  <w:r w:rsidRPr="00992D52">
                                    <w:rPr>
                                      <w:b/>
                                    </w:rPr>
                                    <w:t>Specific behaviours</w:t>
                                  </w:r>
                                </w:p>
                              </w:tc>
                            </w:tr>
                            <w:tr w:rsidR="00CC40C4" w14:paraId="41E66EFB" w14:textId="77777777" w:rsidTr="00CC40C4">
                              <w:tc>
                                <w:tcPr>
                                  <w:tcW w:w="5000" w:type="pct"/>
                                </w:tcPr>
                                <w:p w14:paraId="393BB047" w14:textId="77777777" w:rsidR="00CC40C4" w:rsidRDefault="00CC40C4" w:rsidP="00CC40C4">
                                  <w:pPr>
                                    <w:pStyle w:val="Parts"/>
                                  </w:pPr>
                                  <w:r>
                                    <w:sym w:font="Wingdings" w:char="F0FC"/>
                                  </w:r>
                                  <w:r>
                                    <w:t xml:space="preserve"> correct value</w:t>
                                  </w:r>
                                </w:p>
                              </w:tc>
                            </w:tr>
                          </w:tbl>
                          <w:p w14:paraId="403C6F32"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E9FA8" id="Text Box 47" o:spid="_x0000_s1066" type="#_x0000_t202" style="position:absolute;left:0;text-align:left;margin-left:134.8pt;margin-top:2.05pt;width:162.5pt;height: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KGRAIAAL0EAAAOAAAAZHJzL2Uyb0RvYy54bWysVN9v2jAQfp+0/8Hy+0hoN9qhhopRMU1C&#10;bSWY+mwcp0RyfJ5tSNhfv88OKVu3p6k8mPPd+X58911ubrtGs4NyviZT8PEo50wZSWVtngv+fbP8&#10;cM2ZD8KUQpNRBT8qz29n79/dtHaqLmhHulSOIYjx09YWfBeCnWaZlzvVCD8iqwyMFblGBFzdc1Y6&#10;0SJ6o7OLPJ9kLbnSOpLKe2jveiOfpfhVpWR4qCqvAtMFR20hnS6d23hmsxsxfXbC7mp5KkP8RxWN&#10;qA2SvoS6E0Gwvav/CtXU0pGnKowkNRlVVS1V6gHdjPNX3ax3wqrUC8Dx9gUm/3Zh5f3h0bG6LPjH&#10;K86MaDCjjeoC+0Idgwr4tNZP4ba2cAwd9JjzoPdQxra7yjXxHw0x2IH08QXdGE1CeZFPLq8+wSRh&#10;+5yPr/IEf3Z+bZ0PXxU1LAoFd5heAlUcVj6gErgOLjGZJ12Xy1rrdDn6hXbsIDBo8KOkljMtfICy&#10;4Mv0i0UjxB/PtGFtwSeXqOttQiKBNsgTUevRiVLotl2Pcuo5qrZUHoGoo56T3spljbZXqPlROJAQ&#10;SGGxwgOOShOqpJPE2Y7cz3/poz+4AStnLUhdcP9jL5wCFN8MWBM3YBDcIGwHweybBQG+MVbWyiTi&#10;gQt6ECtHzRP2bR6zwCSMRK6Ch0FchH61sK9SzefJCTy3IqzM2soYOqIch7jpnoSzp0kHcOSeBrqL&#10;6auB977xpaH5PlBVJzacUTzhjR1JEz7tc1zC3+/J6/zVmf0CAAD//wMAUEsDBBQABgAIAAAAIQA3&#10;kLDf3gAAAAkBAAAPAAAAZHJzL2Rvd25yZXYueG1sTI/BTsMwEETvSPyDtUjcqJMSLBriVBQJqeoF&#10;EeihNzc2cUS8jmy3CX/PcqLH0TzNvq3WsxvY2YTYe5SQLzJgBluve+wkfH683j0Ci0mhVoNHI+HH&#10;RFjX11eVKrWf8N2cm9QxGsFYKgk2pbHkPLbWOBUXfjRI3ZcPTiWKoeM6qInG3cCXWSa4Uz3SBatG&#10;82JN+92cnITNW9Nvtrt7Lw6Bb0e7m/g+dVLe3szPT8CSmdM/DH/6pA41OR39CXVkg4SlWAlCJRQ5&#10;MOofVgXlI4GFyIHXFb/8oP4FAAD//wMAUEsBAi0AFAAGAAgAAAAhALaDOJL+AAAA4QEAABMAAAAA&#10;AAAAAAAAAAAAAAAAAFtDb250ZW50X1R5cGVzXS54bWxQSwECLQAUAAYACAAAACEAOP0h/9YAAACU&#10;AQAACwAAAAAAAAAAAAAAAAAvAQAAX3JlbHMvLnJlbHNQSwECLQAUAAYACAAAACEABI+ShkQCAAC9&#10;BAAADgAAAAAAAAAAAAAAAAAuAgAAZHJzL2Uyb0RvYy54bWxQSwECLQAUAAYACAAAACEAN5Cw3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24"/>
                      </w:tblGrid>
                      <w:tr w:rsidR="00CC40C4" w14:paraId="391C43A5" w14:textId="77777777" w:rsidTr="004A4688">
                        <w:trPr>
                          <w:trHeight w:hRule="exact" w:val="255"/>
                        </w:trPr>
                        <w:tc>
                          <w:tcPr>
                            <w:tcW w:w="5000" w:type="pct"/>
                            <w:shd w:val="clear" w:color="auto" w:fill="E7E6E6" w:themeFill="background2"/>
                          </w:tcPr>
                          <w:p w14:paraId="48CB44D4" w14:textId="77777777" w:rsidR="00CC40C4" w:rsidRPr="00992D52" w:rsidRDefault="00CC40C4" w:rsidP="00CC40C4">
                            <w:pPr>
                              <w:pStyle w:val="Part"/>
                              <w:jc w:val="center"/>
                              <w:rPr>
                                <w:b/>
                              </w:rPr>
                            </w:pPr>
                            <w:r w:rsidRPr="00992D52">
                              <w:rPr>
                                <w:b/>
                              </w:rPr>
                              <w:t>Solution</w:t>
                            </w:r>
                          </w:p>
                        </w:tc>
                      </w:tr>
                      <w:tr w:rsidR="00CC40C4" w14:paraId="057358B8" w14:textId="77777777" w:rsidTr="00CC40C4">
                        <w:tc>
                          <w:tcPr>
                            <w:tcW w:w="5000" w:type="pct"/>
                          </w:tcPr>
                          <w:p w14:paraId="0C5BE77D" w14:textId="77777777" w:rsidR="00CC40C4" w:rsidRPr="00FB4FC7"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=$427 323</m:t>
                                </m:r>
                              </m:oMath>
                            </m:oMathPara>
                          </w:p>
                          <w:p w14:paraId="3CCC5205" w14:textId="77777777" w:rsidR="00CC40C4" w:rsidRDefault="00CC40C4" w:rsidP="00CC40C4">
                            <w:pPr>
                              <w:pStyle w:val="Parts"/>
                            </w:pPr>
                          </w:p>
                        </w:tc>
                      </w:tr>
                      <w:tr w:rsidR="00CC40C4" w14:paraId="0C306FBF" w14:textId="77777777" w:rsidTr="004A4688">
                        <w:trPr>
                          <w:trHeight w:hRule="exact" w:val="255"/>
                        </w:trPr>
                        <w:tc>
                          <w:tcPr>
                            <w:tcW w:w="5000" w:type="pct"/>
                            <w:shd w:val="clear" w:color="auto" w:fill="E7E6E6" w:themeFill="background2"/>
                          </w:tcPr>
                          <w:p w14:paraId="351F4896" w14:textId="77777777" w:rsidR="00CC40C4" w:rsidRPr="00992D52" w:rsidRDefault="00CC40C4" w:rsidP="00CC40C4">
                            <w:pPr>
                              <w:pStyle w:val="Part"/>
                              <w:jc w:val="center"/>
                              <w:rPr>
                                <w:b/>
                              </w:rPr>
                            </w:pPr>
                            <w:r w:rsidRPr="00992D52">
                              <w:rPr>
                                <w:b/>
                              </w:rPr>
                              <w:t>Specific behaviours</w:t>
                            </w:r>
                          </w:p>
                        </w:tc>
                      </w:tr>
                      <w:tr w:rsidR="00CC40C4" w14:paraId="41E66EFB" w14:textId="77777777" w:rsidTr="00CC40C4">
                        <w:tc>
                          <w:tcPr>
                            <w:tcW w:w="5000" w:type="pct"/>
                          </w:tcPr>
                          <w:p w14:paraId="393BB047" w14:textId="77777777" w:rsidR="00CC40C4" w:rsidRDefault="00CC40C4" w:rsidP="00CC40C4">
                            <w:pPr>
                              <w:pStyle w:val="Parts"/>
                            </w:pPr>
                            <w:r>
                              <w:sym w:font="Wingdings" w:char="F0FC"/>
                            </w:r>
                            <w:r>
                              <w:t xml:space="preserve"> correct value</w:t>
                            </w:r>
                          </w:p>
                        </w:tc>
                      </w:tr>
                    </w:tbl>
                    <w:p w14:paraId="403C6F32" w14:textId="77777777" w:rsidR="00CC40C4" w:rsidRDefault="00CC40C4" w:rsidP="00CC40C4">
                      <w:pPr>
                        <w:pStyle w:val="Part"/>
                      </w:pPr>
                    </w:p>
                  </w:txbxContent>
                </v:textbox>
              </v:shape>
            </w:pict>
          </mc:Fallback>
        </mc:AlternateContent>
      </w:r>
    </w:p>
    <w:p w14:paraId="0F6E0123" w14:textId="77777777" w:rsidR="00781E97" w:rsidRDefault="00781E97" w:rsidP="00CC40C4">
      <w:pPr>
        <w:pStyle w:val="Parta"/>
      </w:pPr>
    </w:p>
    <w:p w14:paraId="0A2E6034" w14:textId="77777777" w:rsidR="00781E97" w:rsidRDefault="00781E97" w:rsidP="00CC40C4">
      <w:pPr>
        <w:pStyle w:val="Parta"/>
      </w:pPr>
    </w:p>
    <w:p w14:paraId="302D5F1E" w14:textId="77777777" w:rsidR="00781E97" w:rsidRDefault="00781E97" w:rsidP="00CC40C4">
      <w:pPr>
        <w:pStyle w:val="Parta"/>
      </w:pPr>
    </w:p>
    <w:p w14:paraId="57A6CC87" w14:textId="77777777" w:rsidR="00781E97" w:rsidRDefault="00781E97" w:rsidP="00CC40C4">
      <w:pPr>
        <w:pStyle w:val="Parta"/>
      </w:pPr>
    </w:p>
    <w:p w14:paraId="35012D96" w14:textId="77777777" w:rsidR="00781E97" w:rsidRDefault="00781E97" w:rsidP="00CC40C4">
      <w:pPr>
        <w:pStyle w:val="Parta"/>
      </w:pPr>
    </w:p>
    <w:p w14:paraId="093EA578" w14:textId="77777777" w:rsidR="00781E97" w:rsidRDefault="00781E97" w:rsidP="00CC40C4">
      <w:pPr>
        <w:pStyle w:val="Parta"/>
      </w:pPr>
    </w:p>
    <w:p w14:paraId="435E9521" w14:textId="77777777" w:rsidR="00781E97" w:rsidRDefault="00781E97" w:rsidP="00CC40C4">
      <w:pPr>
        <w:pStyle w:val="Parta"/>
      </w:pPr>
    </w:p>
    <w:p w14:paraId="1E8BF718" w14:textId="77777777" w:rsidR="00781E97" w:rsidRDefault="00781E97" w:rsidP="00CC40C4">
      <w:pPr>
        <w:pStyle w:val="Parta"/>
      </w:pPr>
      <w:r>
        <w:rPr>
          <w:noProof/>
          <w:lang w:eastAsia="en-AU"/>
        </w:rPr>
        <mc:AlternateContent>
          <mc:Choice Requires="wps">
            <w:drawing>
              <wp:anchor distT="0" distB="0" distL="114300" distR="114300" simplePos="0" relativeHeight="251710464" behindDoc="0" locked="0" layoutInCell="1" allowOverlap="1" wp14:anchorId="30DB978F" wp14:editId="7352088F">
                <wp:simplePos x="0" y="0"/>
                <wp:positionH relativeFrom="column">
                  <wp:posOffset>1711960</wp:posOffset>
                </wp:positionH>
                <wp:positionV relativeFrom="paragraph">
                  <wp:posOffset>279400</wp:posOffset>
                </wp:positionV>
                <wp:extent cx="2927350" cy="1441450"/>
                <wp:effectExtent l="0" t="0" r="25400" b="25400"/>
                <wp:wrapNone/>
                <wp:docPr id="48" name="Text Box 48"/>
                <wp:cNvGraphicFramePr/>
                <a:graphic xmlns:a="http://schemas.openxmlformats.org/drawingml/2006/main">
                  <a:graphicData uri="http://schemas.microsoft.com/office/word/2010/wordprocessingShape">
                    <wps:wsp>
                      <wps:cNvSpPr txBox="1"/>
                      <wps:spPr>
                        <a:xfrm>
                          <a:off x="0" y="0"/>
                          <a:ext cx="29273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2"/>
                            </w:tblGrid>
                            <w:tr w:rsidR="00CC40C4" w14:paraId="501F2299" w14:textId="77777777" w:rsidTr="004A4688">
                              <w:trPr>
                                <w:trHeight w:hRule="exact" w:val="255"/>
                              </w:trPr>
                              <w:tc>
                                <w:tcPr>
                                  <w:tcW w:w="5000" w:type="pct"/>
                                  <w:shd w:val="clear" w:color="auto" w:fill="E7E6E6" w:themeFill="background2"/>
                                </w:tcPr>
                                <w:p w14:paraId="5537936A" w14:textId="77777777" w:rsidR="00CC40C4" w:rsidRPr="00992D52" w:rsidRDefault="00CC40C4" w:rsidP="00CC40C4">
                                  <w:pPr>
                                    <w:pStyle w:val="Part"/>
                                    <w:jc w:val="center"/>
                                    <w:rPr>
                                      <w:b/>
                                    </w:rPr>
                                  </w:pPr>
                                  <w:r w:rsidRPr="00992D52">
                                    <w:rPr>
                                      <w:b/>
                                    </w:rPr>
                                    <w:t>Solution</w:t>
                                  </w:r>
                                </w:p>
                              </w:tc>
                            </w:tr>
                            <w:tr w:rsidR="00CC40C4" w14:paraId="33A46D56" w14:textId="77777777" w:rsidTr="00CC40C4">
                              <w:tc>
                                <w:tcPr>
                                  <w:tcW w:w="5000" w:type="pct"/>
                                </w:tcPr>
                                <w:p w14:paraId="557F204C" w14:textId="77777777" w:rsidR="00CC40C4" w:rsidRPr="008C1189"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15</m:t>
                                          </m:r>
                                        </m:sub>
                                      </m:sSub>
                                      <m:r>
                                        <w:rPr>
                                          <w:rFonts w:ascii="Cambria Math" w:eastAsiaTheme="minorEastAsia" w:hAnsi="Cambria Math"/>
                                        </w:rPr>
                                        <m:t>=218062.16</m:t>
                                      </m:r>
                                    </m:oMath>
                                  </m:oMathPara>
                                </w:p>
                                <w:p w14:paraId="0906DFDA" w14:textId="77777777" w:rsidR="00CC40C4" w:rsidRPr="008C1189" w:rsidRDefault="00CC40C4" w:rsidP="00CC40C4">
                                  <w:pPr>
                                    <w:pStyle w:val="Parts"/>
                                    <w:rPr>
                                      <w:rFonts w:eastAsiaTheme="minorEastAsia"/>
                                    </w:rPr>
                                  </w:pPr>
                                </w:p>
                                <w:p w14:paraId="67C6524F" w14:textId="77777777" w:rsidR="00CC40C4" w:rsidRPr="004E00BC"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-15×37500</m:t>
                                          </m:r>
                                        </m:e>
                                      </m:d>
                                      <m:r>
                                        <w:rPr>
                                          <w:rFonts w:ascii="Cambria Math" w:hAnsi="Cambria Math"/>
                                        </w:rPr>
                                        <m:t>=$302 562.16</m:t>
                                      </m:r>
                                    </m:oMath>
                                  </m:oMathPara>
                                </w:p>
                                <w:p w14:paraId="3E508FAB" w14:textId="77777777" w:rsidR="00CC40C4" w:rsidRDefault="00CC40C4" w:rsidP="00CC40C4">
                                  <w:pPr>
                                    <w:pStyle w:val="Parts"/>
                                  </w:pPr>
                                </w:p>
                              </w:tc>
                            </w:tr>
                            <w:tr w:rsidR="00CC40C4" w14:paraId="0749C97B" w14:textId="77777777" w:rsidTr="004A4688">
                              <w:trPr>
                                <w:trHeight w:hRule="exact" w:val="255"/>
                              </w:trPr>
                              <w:tc>
                                <w:tcPr>
                                  <w:tcW w:w="5000" w:type="pct"/>
                                  <w:shd w:val="clear" w:color="auto" w:fill="E7E6E6" w:themeFill="background2"/>
                                </w:tcPr>
                                <w:p w14:paraId="46034A64" w14:textId="77777777" w:rsidR="00CC40C4" w:rsidRPr="00992D52" w:rsidRDefault="00CC40C4" w:rsidP="00CC40C4">
                                  <w:pPr>
                                    <w:pStyle w:val="Part"/>
                                    <w:jc w:val="center"/>
                                    <w:rPr>
                                      <w:b/>
                                    </w:rPr>
                                  </w:pPr>
                                  <w:r w:rsidRPr="00992D52">
                                    <w:rPr>
                                      <w:b/>
                                    </w:rPr>
                                    <w:t>Specific behaviours</w:t>
                                  </w:r>
                                </w:p>
                              </w:tc>
                            </w:tr>
                            <w:tr w:rsidR="00CC40C4" w14:paraId="5BCCCB47" w14:textId="77777777" w:rsidTr="00CC40C4">
                              <w:tc>
                                <w:tcPr>
                                  <w:tcW w:w="5000" w:type="pct"/>
                                </w:tcPr>
                                <w:p w14:paraId="34C31D6B" w14:textId="77777777" w:rsidR="00CC40C4" w:rsidRDefault="00CC40C4" w:rsidP="00CC40C4">
                                  <w:pPr>
                                    <w:pStyle w:val="Parts"/>
                                  </w:pPr>
                                  <w:r>
                                    <w:sym w:font="Wingdings" w:char="F0FC"/>
                                  </w:r>
                                  <w:r>
                                    <w:t xml:space="preserve"> indicates correct method</w:t>
                                  </w:r>
                                </w:p>
                                <w:p w14:paraId="3C4C7261" w14:textId="77777777" w:rsidR="00CC40C4" w:rsidRDefault="00CC40C4" w:rsidP="00CC40C4">
                                  <w:pPr>
                                    <w:pStyle w:val="Parts"/>
                                  </w:pPr>
                                  <w:r>
                                    <w:rPr>
                                      <w:rFonts w:ascii="Wingdings" w:hAnsi="Wingdings"/>
                                    </w:rPr>
                                    <w:t></w:t>
                                  </w:r>
                                  <w:r>
                                    <w:t xml:space="preserve"> correct amount</w:t>
                                  </w:r>
                                </w:p>
                              </w:tc>
                            </w:tr>
                          </w:tbl>
                          <w:p w14:paraId="5A9F4D0A"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B978F" id="Text Box 48" o:spid="_x0000_s1067" type="#_x0000_t202" style="position:absolute;left:0;text-align:left;margin-left:134.8pt;margin-top:22pt;width:230.5pt;height:11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4+QQIAAL4EAAAOAAAAZHJzL2Uyb0RvYy54bWysVE2P2jAQvVfqf7B8LwFKty0irCgrqkpo&#10;dyWo9mwcByI5Htc2JPTX99khbLvtqVoOZjwzno83bzK7bWvNTsr5ikzOR4MhZ8pIKiqzz/n37erd&#10;J858EKYQmozK+Vl5fjt/+2bW2Kka04F0oRxDEOOnjc35IQQ7zTIvD6oWfkBWGRhLcrUIuLp9VjjR&#10;IHqts/FweJM15ArrSCrvob3rjHye4pelkuGhLL0KTOcctYV0unTu4pnNZ2K6d8IeKnkpQ/xHFbWo&#10;DJJeQ92JINjRVX+FqivpyFMZBpLqjMqykir1gG5GwxfdbA7CqtQLwPH2CpN/vbDy/vToWFXkfIJJ&#10;GVFjRlvVBvaFWgYV8Gmsn8JtY+EYWugx517voYxtt6Wr4z8aYrAD6fMV3RhNQjn+PP74/gNMErbR&#10;ZDKa4IL42fNz63z4qqhmUci5w/gSquK09qFz7V1iNk+6KlaV1uly9kvt2Elg0iBIQQ1nWvgAZc5X&#10;6XfJ9sczbViT85tY2OuERDvaoKsIWwdPlEK7azuYr9jtqDgDUkcdKb2Vqwptr1Hzo3BgIaDCZoUH&#10;HKUmVEkXibMDuZ//0kd/kANWzhqwOuf+x1E4BSi+GdAmrkAvuF7Y9YI51ksCfCPsrJVJxAMXdC+W&#10;juonLNwiZoFJGIlcOQ+9uAzdbmFhpVoskhOIbkVYm42VMXREOQ5x2z4JZy+TDiDJPfV8F9MXA+98&#10;40tDi2OgskpsiMB2KF7wxpIkPl0WOm7h7/fk9fzZmf8CAAD//wMAUEsDBBQABgAIAAAAIQBtp5O1&#10;3wAAAAoBAAAPAAAAZHJzL2Rvd25yZXYueG1sTI/NTsMwEITvSLyDtUjcqN0fpSXEqSgSUtULItAD&#10;Nzdekoh4HdluE96e5QTHnfk0O1NsJ9eLC4bYedIwnykQSLW3HTUa3t+e7zYgYjJkTe8JNXxjhG15&#10;fVWY3PqRXvFSpUZwCMXcaGhTGnIpY92iM3HmByT2Pn1wJvEZGmmDGTnc9XKhVCad6Yg/tGbApxbr&#10;r+rsNOxeqm63Pyx99hHkfmgPozymRuvbm+nxAUTCKf3B8Fufq0PJnU7+TDaKXsMiu88Y1bBa8SYG&#10;1kvFwomd9VyBLAv5f0L5AwAA//8DAFBLAQItABQABgAIAAAAIQC2gziS/gAAAOEBAAATAAAAAAAA&#10;AAAAAAAAAAAAAABbQ29udGVudF9UeXBlc10ueG1sUEsBAi0AFAAGAAgAAAAhADj9If/WAAAAlAEA&#10;AAsAAAAAAAAAAAAAAAAALwEAAF9yZWxzLy5yZWxzUEsBAi0AFAAGAAgAAAAhADyxDj5BAgAAvgQA&#10;AA4AAAAAAAAAAAAAAAAALgIAAGRycy9lMm9Eb2MueG1sUEsBAi0AFAAGAAgAAAAhAG2nk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82"/>
                      </w:tblGrid>
                      <w:tr w:rsidR="00CC40C4" w14:paraId="501F2299" w14:textId="77777777" w:rsidTr="004A4688">
                        <w:trPr>
                          <w:trHeight w:hRule="exact" w:val="255"/>
                        </w:trPr>
                        <w:tc>
                          <w:tcPr>
                            <w:tcW w:w="5000" w:type="pct"/>
                            <w:shd w:val="clear" w:color="auto" w:fill="E7E6E6" w:themeFill="background2"/>
                          </w:tcPr>
                          <w:p w14:paraId="5537936A" w14:textId="77777777" w:rsidR="00CC40C4" w:rsidRPr="00992D52" w:rsidRDefault="00CC40C4" w:rsidP="00CC40C4">
                            <w:pPr>
                              <w:pStyle w:val="Part"/>
                              <w:jc w:val="center"/>
                              <w:rPr>
                                <w:b/>
                              </w:rPr>
                            </w:pPr>
                            <w:r w:rsidRPr="00992D52">
                              <w:rPr>
                                <w:b/>
                              </w:rPr>
                              <w:t>Solution</w:t>
                            </w:r>
                          </w:p>
                        </w:tc>
                      </w:tr>
                      <w:tr w:rsidR="00CC40C4" w14:paraId="33A46D56" w14:textId="77777777" w:rsidTr="00CC40C4">
                        <w:tc>
                          <w:tcPr>
                            <w:tcW w:w="5000" w:type="pct"/>
                          </w:tcPr>
                          <w:p w14:paraId="557F204C" w14:textId="77777777" w:rsidR="00CC40C4" w:rsidRPr="008C1189"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15</m:t>
                                    </m:r>
                                  </m:sub>
                                </m:sSub>
                                <m:r>
                                  <w:rPr>
                                    <w:rFonts w:ascii="Cambria Math" w:eastAsiaTheme="minorEastAsia" w:hAnsi="Cambria Math"/>
                                  </w:rPr>
                                  <m:t>=218062.16</m:t>
                                </m:r>
                              </m:oMath>
                            </m:oMathPara>
                          </w:p>
                          <w:p w14:paraId="0906DFDA" w14:textId="77777777" w:rsidR="00CC40C4" w:rsidRPr="008C1189" w:rsidRDefault="00CC40C4" w:rsidP="00CC40C4">
                            <w:pPr>
                              <w:pStyle w:val="Parts"/>
                              <w:rPr>
                                <w:rFonts w:eastAsiaTheme="minorEastAsia"/>
                              </w:rPr>
                            </w:pPr>
                          </w:p>
                          <w:p w14:paraId="67C6524F" w14:textId="77777777" w:rsidR="00CC40C4" w:rsidRPr="004E00BC"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-15×37500</m:t>
                                    </m:r>
                                  </m:e>
                                </m:d>
                                <m:r>
                                  <w:rPr>
                                    <w:rFonts w:ascii="Cambria Math" w:hAnsi="Cambria Math"/>
                                  </w:rPr>
                                  <m:t>=$302 562.16</m:t>
                                </m:r>
                              </m:oMath>
                            </m:oMathPara>
                          </w:p>
                          <w:p w14:paraId="3E508FAB" w14:textId="77777777" w:rsidR="00CC40C4" w:rsidRDefault="00CC40C4" w:rsidP="00CC40C4">
                            <w:pPr>
                              <w:pStyle w:val="Parts"/>
                            </w:pPr>
                          </w:p>
                        </w:tc>
                      </w:tr>
                      <w:tr w:rsidR="00CC40C4" w14:paraId="0749C97B" w14:textId="77777777" w:rsidTr="004A4688">
                        <w:trPr>
                          <w:trHeight w:hRule="exact" w:val="255"/>
                        </w:trPr>
                        <w:tc>
                          <w:tcPr>
                            <w:tcW w:w="5000" w:type="pct"/>
                            <w:shd w:val="clear" w:color="auto" w:fill="E7E6E6" w:themeFill="background2"/>
                          </w:tcPr>
                          <w:p w14:paraId="46034A64" w14:textId="77777777" w:rsidR="00CC40C4" w:rsidRPr="00992D52" w:rsidRDefault="00CC40C4" w:rsidP="00CC40C4">
                            <w:pPr>
                              <w:pStyle w:val="Part"/>
                              <w:jc w:val="center"/>
                              <w:rPr>
                                <w:b/>
                              </w:rPr>
                            </w:pPr>
                            <w:r w:rsidRPr="00992D52">
                              <w:rPr>
                                <w:b/>
                              </w:rPr>
                              <w:t>Specific behaviours</w:t>
                            </w:r>
                          </w:p>
                        </w:tc>
                      </w:tr>
                      <w:tr w:rsidR="00CC40C4" w14:paraId="5BCCCB47" w14:textId="77777777" w:rsidTr="00CC40C4">
                        <w:tc>
                          <w:tcPr>
                            <w:tcW w:w="5000" w:type="pct"/>
                          </w:tcPr>
                          <w:p w14:paraId="34C31D6B" w14:textId="77777777" w:rsidR="00CC40C4" w:rsidRDefault="00CC40C4" w:rsidP="00CC40C4">
                            <w:pPr>
                              <w:pStyle w:val="Parts"/>
                            </w:pPr>
                            <w:r>
                              <w:sym w:font="Wingdings" w:char="F0FC"/>
                            </w:r>
                            <w:r>
                              <w:t xml:space="preserve"> indicates correct method</w:t>
                            </w:r>
                          </w:p>
                          <w:p w14:paraId="3C4C7261" w14:textId="77777777" w:rsidR="00CC40C4" w:rsidRDefault="00CC40C4" w:rsidP="00CC40C4">
                            <w:pPr>
                              <w:pStyle w:val="Parts"/>
                            </w:pPr>
                            <w:r>
                              <w:rPr>
                                <w:rFonts w:ascii="Wingdings" w:hAnsi="Wingdings"/>
                              </w:rPr>
                              <w:t></w:t>
                            </w:r>
                            <w:r>
                              <w:t xml:space="preserve"> correct amount</w:t>
                            </w:r>
                          </w:p>
                        </w:tc>
                      </w:tr>
                    </w:tbl>
                    <w:p w14:paraId="5A9F4D0A" w14:textId="77777777" w:rsidR="00CC40C4" w:rsidRDefault="00CC40C4" w:rsidP="00CC40C4">
                      <w:pPr>
                        <w:pStyle w:val="Part"/>
                      </w:pPr>
                    </w:p>
                  </w:txbxContent>
                </v:textbox>
              </v:shape>
            </w:pict>
          </mc:Fallback>
        </mc:AlternateContent>
      </w:r>
      <w:r>
        <w:t>(c)</w:t>
      </w:r>
      <w:r>
        <w:tab/>
        <w:t xml:space="preserve">The annuity is closed after </w:t>
      </w:r>
      <m:oMath>
        <m:r>
          <w:rPr>
            <w:rFonts w:ascii="Cambria Math" w:hAnsi="Cambria Math"/>
          </w:rPr>
          <m:t>15</m:t>
        </m:r>
      </m:oMath>
      <w:r>
        <w:t xml:space="preserve"> withdrawals. Calculate the total interest paid by the annuity up to this time.</w:t>
      </w:r>
      <w:r>
        <w:tab/>
        <w:t>(2 marks)</w:t>
      </w:r>
    </w:p>
    <w:p w14:paraId="7A9320F7" w14:textId="77777777" w:rsidR="00781E97" w:rsidRDefault="00781E97" w:rsidP="00CC40C4">
      <w:pPr>
        <w:pStyle w:val="Parta"/>
      </w:pPr>
    </w:p>
    <w:p w14:paraId="7964AE58" w14:textId="77777777" w:rsidR="00781E97" w:rsidRDefault="00781E97" w:rsidP="00CC40C4">
      <w:pPr>
        <w:pStyle w:val="Parta"/>
      </w:pPr>
    </w:p>
    <w:p w14:paraId="268167AC" w14:textId="77777777" w:rsidR="00781E97" w:rsidRDefault="00781E97" w:rsidP="00CC40C4">
      <w:pPr>
        <w:pStyle w:val="Parta"/>
      </w:pPr>
    </w:p>
    <w:p w14:paraId="4D72F525" w14:textId="77777777" w:rsidR="00781E97" w:rsidRDefault="00781E97" w:rsidP="00CC40C4">
      <w:pPr>
        <w:pStyle w:val="Parta"/>
      </w:pPr>
    </w:p>
    <w:p w14:paraId="4E33671B" w14:textId="77777777" w:rsidR="00781E97" w:rsidRDefault="00781E97" w:rsidP="00CC40C4">
      <w:pPr>
        <w:pStyle w:val="Parta"/>
      </w:pPr>
    </w:p>
    <w:p w14:paraId="25074868" w14:textId="77777777" w:rsidR="00781E97" w:rsidRDefault="00781E97" w:rsidP="00CC40C4">
      <w:pPr>
        <w:pStyle w:val="Parta"/>
      </w:pPr>
      <w:bookmarkStart w:id="32" w:name="_GoBack"/>
      <w:bookmarkEnd w:id="32"/>
    </w:p>
    <w:p w14:paraId="23719034" w14:textId="77777777" w:rsidR="00781E97" w:rsidRDefault="00781E97" w:rsidP="00CC40C4">
      <w:pPr>
        <w:pStyle w:val="Parta"/>
      </w:pPr>
    </w:p>
    <w:p w14:paraId="56B5ED3C" w14:textId="77777777" w:rsidR="00781E97" w:rsidRDefault="00781E97" w:rsidP="00CC40C4">
      <w:pPr>
        <w:pStyle w:val="Parta"/>
      </w:pPr>
    </w:p>
    <w:p w14:paraId="1C5B088A" w14:textId="77777777" w:rsidR="00781E97" w:rsidRDefault="00781E97" w:rsidP="00CC40C4">
      <w:pPr>
        <w:pStyle w:val="Parta"/>
      </w:pPr>
    </w:p>
    <w:p w14:paraId="6B6365A1" w14:textId="77777777" w:rsidR="00781E97" w:rsidRDefault="00781E97" w:rsidP="00CC40C4">
      <w:pPr>
        <w:pStyle w:val="Parta"/>
      </w:pPr>
    </w:p>
    <w:p w14:paraId="5F3EC6F9" w14:textId="77777777" w:rsidR="00781E97" w:rsidRDefault="00781E97" w:rsidP="00CC40C4">
      <w:pPr>
        <w:pStyle w:val="Parta"/>
      </w:pPr>
    </w:p>
    <w:p w14:paraId="06643778" w14:textId="77777777" w:rsidR="00781E97" w:rsidRDefault="00781E97" w:rsidP="00CC40C4">
      <w:pPr>
        <w:pStyle w:val="Parta"/>
      </w:pPr>
      <w:r>
        <w:t>(d)</w:t>
      </w:r>
      <w:r>
        <w:tab/>
        <w:t>From the outset, the annual withdrawal can be reduced so that the annuity becomes a perpetuity. Briefly explain what a perpetuity is and determine the withdrawal required.</w:t>
      </w:r>
    </w:p>
    <w:p w14:paraId="4DB0B77B" w14:textId="77777777" w:rsidR="00781E97" w:rsidRDefault="00781E97" w:rsidP="00CC40C4">
      <w:pPr>
        <w:pStyle w:val="Parta"/>
      </w:pPr>
      <w:r>
        <w:tab/>
      </w:r>
      <w:r>
        <w:tab/>
        <w:t>(2 marks)</w:t>
      </w:r>
    </w:p>
    <w:p w14:paraId="0F7BCF11" w14:textId="77777777" w:rsidR="00781E97" w:rsidRDefault="00781E97" w:rsidP="00CC40C4">
      <w:pPr>
        <w:pStyle w:val="Part"/>
      </w:pPr>
      <w:r>
        <w:rPr>
          <w:noProof/>
          <w:lang w:eastAsia="en-AU"/>
        </w:rPr>
        <mc:AlternateContent>
          <mc:Choice Requires="wps">
            <w:drawing>
              <wp:anchor distT="0" distB="0" distL="114300" distR="114300" simplePos="0" relativeHeight="251713536" behindDoc="0" locked="0" layoutInCell="1" allowOverlap="1" wp14:anchorId="2D1F5E52" wp14:editId="277239BF">
                <wp:simplePos x="0" y="0"/>
                <wp:positionH relativeFrom="column">
                  <wp:posOffset>1711960</wp:posOffset>
                </wp:positionH>
                <wp:positionV relativeFrom="paragraph">
                  <wp:posOffset>41275</wp:posOffset>
                </wp:positionV>
                <wp:extent cx="3238500" cy="17907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32385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1"/>
                            </w:tblGrid>
                            <w:tr w:rsidR="00CC40C4" w14:paraId="6676972B" w14:textId="77777777" w:rsidTr="004A4688">
                              <w:trPr>
                                <w:trHeight w:hRule="exact" w:val="255"/>
                              </w:trPr>
                              <w:tc>
                                <w:tcPr>
                                  <w:tcW w:w="5000" w:type="pct"/>
                                  <w:shd w:val="clear" w:color="auto" w:fill="E7E6E6" w:themeFill="background2"/>
                                </w:tcPr>
                                <w:p w14:paraId="49B95820" w14:textId="77777777" w:rsidR="00CC40C4" w:rsidRPr="00992D52" w:rsidRDefault="00CC40C4" w:rsidP="00CC40C4">
                                  <w:pPr>
                                    <w:pStyle w:val="Part"/>
                                    <w:jc w:val="center"/>
                                    <w:rPr>
                                      <w:b/>
                                    </w:rPr>
                                  </w:pPr>
                                  <w:r w:rsidRPr="00992D52">
                                    <w:rPr>
                                      <w:b/>
                                    </w:rPr>
                                    <w:t>Solution</w:t>
                                  </w:r>
                                </w:p>
                              </w:tc>
                            </w:tr>
                            <w:tr w:rsidR="00CC40C4" w14:paraId="3F6C75CB" w14:textId="77777777" w:rsidTr="00CC40C4">
                              <w:tc>
                                <w:tcPr>
                                  <w:tcW w:w="5000" w:type="pct"/>
                                </w:tcPr>
                                <w:p w14:paraId="6E923AC3" w14:textId="77777777" w:rsidR="00CC40C4" w:rsidRDefault="00CC40C4" w:rsidP="00CC40C4">
                                  <w:pPr>
                                    <w:pStyle w:val="Parts"/>
                                  </w:pPr>
                                  <w:r>
                                    <w:t>A perpetuity is an annuity in which the withdrawal equals the interest paid each time period and so the withdrawal can be made for ever.</w:t>
                                  </w:r>
                                </w:p>
                                <w:p w14:paraId="7AE54B7D" w14:textId="77777777" w:rsidR="00CC40C4" w:rsidRDefault="00CC40C4" w:rsidP="00CC40C4">
                                  <w:pPr>
                                    <w:pStyle w:val="Parts"/>
                                  </w:pPr>
                                </w:p>
                                <w:p w14:paraId="498DF5F7" w14:textId="77777777" w:rsidR="00CC40C4" w:rsidRDefault="00CC40C4" w:rsidP="00CC40C4">
                                  <w:pPr>
                                    <w:pStyle w:val="Parts"/>
                                    <w:rPr>
                                      <w:rFonts w:eastAsiaTheme="minorEastAsia"/>
                                    </w:rPr>
                                  </w:pPr>
                                  <w:r>
                                    <w:t xml:space="preserve">Withdrawal will be </w:t>
                                  </w:r>
                                  <m:oMath>
                                    <m:r>
                                      <w:rPr>
                                        <w:rFonts w:ascii="Cambria Math" w:hAnsi="Cambria Math"/>
                                      </w:rPr>
                                      <m:t>$25 812</m:t>
                                    </m:r>
                                  </m:oMath>
                                  <w:r>
                                    <w:rPr>
                                      <w:rFonts w:eastAsiaTheme="minorEastAsia"/>
                                    </w:rPr>
                                    <w:t>.</w:t>
                                  </w:r>
                                </w:p>
                                <w:p w14:paraId="6621F2CC" w14:textId="77777777" w:rsidR="00CC40C4" w:rsidRDefault="00CC40C4" w:rsidP="00CC40C4">
                                  <w:pPr>
                                    <w:pStyle w:val="Parts"/>
                                  </w:pPr>
                                </w:p>
                              </w:tc>
                            </w:tr>
                            <w:tr w:rsidR="00CC40C4" w14:paraId="0F8B3B34" w14:textId="77777777" w:rsidTr="004A4688">
                              <w:trPr>
                                <w:trHeight w:hRule="exact" w:val="255"/>
                              </w:trPr>
                              <w:tc>
                                <w:tcPr>
                                  <w:tcW w:w="5000" w:type="pct"/>
                                  <w:shd w:val="clear" w:color="auto" w:fill="E7E6E6" w:themeFill="background2"/>
                                </w:tcPr>
                                <w:p w14:paraId="3EEFC5FC" w14:textId="77777777" w:rsidR="00CC40C4" w:rsidRPr="00992D52" w:rsidRDefault="00CC40C4" w:rsidP="00CC40C4">
                                  <w:pPr>
                                    <w:pStyle w:val="Part"/>
                                    <w:jc w:val="center"/>
                                    <w:rPr>
                                      <w:b/>
                                    </w:rPr>
                                  </w:pPr>
                                  <w:r w:rsidRPr="00992D52">
                                    <w:rPr>
                                      <w:b/>
                                    </w:rPr>
                                    <w:t>Specific behaviours</w:t>
                                  </w:r>
                                </w:p>
                              </w:tc>
                            </w:tr>
                            <w:tr w:rsidR="00CC40C4" w14:paraId="73B50E34" w14:textId="77777777" w:rsidTr="00CC40C4">
                              <w:tc>
                                <w:tcPr>
                                  <w:tcW w:w="5000" w:type="pct"/>
                                </w:tcPr>
                                <w:p w14:paraId="6B6AE785" w14:textId="77777777" w:rsidR="00CC40C4" w:rsidRDefault="00CC40C4" w:rsidP="00CC40C4">
                                  <w:pPr>
                                    <w:pStyle w:val="Parts"/>
                                  </w:pPr>
                                  <w:r>
                                    <w:sym w:font="Wingdings" w:char="F0FC"/>
                                  </w:r>
                                  <w:r>
                                    <w:t xml:space="preserve"> satisfactory explanation of perpetuity</w:t>
                                  </w:r>
                                </w:p>
                                <w:p w14:paraId="7F40CAE7" w14:textId="77777777" w:rsidR="00CC40C4" w:rsidRDefault="00CC40C4" w:rsidP="00CC40C4">
                                  <w:pPr>
                                    <w:pStyle w:val="Parts"/>
                                  </w:pPr>
                                  <w:r>
                                    <w:rPr>
                                      <w:rFonts w:ascii="Wingdings" w:hAnsi="Wingdings"/>
                                    </w:rPr>
                                    <w:t></w:t>
                                  </w:r>
                                  <w:r>
                                    <w:t xml:space="preserve"> correct new withdrawal</w:t>
                                  </w:r>
                                </w:p>
                              </w:tc>
                            </w:tr>
                          </w:tbl>
                          <w:p w14:paraId="03EEDEB3"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F5E52" id="Text Box 49" o:spid="_x0000_s1068" type="#_x0000_t202" style="position:absolute;margin-left:134.8pt;margin-top:3.25pt;width:255pt;height:14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CRSAIAAL4EAAAOAAAAZHJzL2Uyb0RvYy54bWysVMlu2zAQvRfoPxC815KdZjMsB24CFwWC&#10;JIBT5ExTVCyA4rAkbcn9+j5SlrO0p6A+0MOZ4Sxv3mh21TWa7ZTzNZmCj0c5Z8pIKmvzXPCfj8sv&#10;F5z5IEwpNBlV8L3y/Gr++dOstVM1oQ3pUjmGIMZPW1vwTQh2mmVeblQj/IisMjBW5BoRcHXPWelE&#10;i+iNziZ5fpa15ErrSCrvob3pjXye4leVkuG+qrwKTBcctYV0unSu45nNZ2L67ITd1PJQhvhAFY2o&#10;DZIeQ92IINjW1X+FamrpyFMVRpKajKqqlir1gG7G+btuVhthVeoF4Hh7hMn/v7DybvfgWF0W/Osl&#10;Z0Y0mNGj6gL7Rh2DCvi01k/htrJwDB30mPOg91DGtrvKNfEfDTHYgfT+iG6MJqE8mZxcnOYwSdjG&#10;55f5OS6In708t86H74oaFoWCO4wvoSp2tz70roNLzOZJ1+Wy1jpd9v5aO7YTmDQIUlLLmRY+QFnw&#10;Zfodsr15pg1rC352cpqnTG9s/iMh0Y426CrC1sMTpdCtux7myYDdmso9IHXUk9JbuazR9i1qfhAO&#10;LARU2Kxwj6PShCrpIHG2Iff7X/roD3LAylkLVhfc/9oKpwDFDwPaxBUYBDcI60Ew2+aaAN8YO2tl&#10;EvHABT2IlaPmCQu3iFlgEkYiV8HDIF6HfrewsFItFskJRLci3JqVlTF0nFUc4mP3JJw9TDqAJHc0&#10;8F1M3w28940vDS22gao6sSEC26N4wBtLkvh0WOi4ha/vyevlszP/AwAA//8DAFBLAwQUAAYACAAA&#10;ACEAwSYuud0AAAAJAQAADwAAAGRycy9kb3ducmV2LnhtbEyPwU7DMBBE70j8g7VI3KhDUd0Q4lQU&#10;CanqBRHgwM2NlzgiXkex24S/Z3uC4+iNZt+Wm9n34oRj7AJpuF1kIJCaYDtqNby/Pd/kIGIyZE0f&#10;CDX8YIRNdXlRmsKGiV7xVKdW8AjFwmhwKQ2FlLFx6E1chAGJ2VcYvUkcx1ba0Uw87nu5zDIlvemI&#10;Lzgz4JPD5rs+eg3bl7rb7vZ3QX2Ocje4/SQ/Uqv19dX8+AAi4Zz+ynDWZ3Wo2OkQjmSj6DUs1b3i&#10;qga1AsF8vT7nA4M8X4GsSvn/g+oXAAD//wMAUEsBAi0AFAAGAAgAAAAhALaDOJL+AAAA4QEAABMA&#10;AAAAAAAAAAAAAAAAAAAAAFtDb250ZW50X1R5cGVzXS54bWxQSwECLQAUAAYACAAAACEAOP0h/9YA&#10;AACUAQAACwAAAAAAAAAAAAAAAAAvAQAAX3JlbHMvLnJlbHNQSwECLQAUAAYACAAAACEAnrtQkUgC&#10;AAC+BAAADgAAAAAAAAAAAAAAAAAuAgAAZHJzL2Uyb0RvYy54bWxQSwECLQAUAAYACAAAACEAwSYu&#10;ud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071"/>
                      </w:tblGrid>
                      <w:tr w:rsidR="00CC40C4" w14:paraId="6676972B" w14:textId="77777777" w:rsidTr="004A4688">
                        <w:trPr>
                          <w:trHeight w:hRule="exact" w:val="255"/>
                        </w:trPr>
                        <w:tc>
                          <w:tcPr>
                            <w:tcW w:w="5000" w:type="pct"/>
                            <w:shd w:val="clear" w:color="auto" w:fill="E7E6E6" w:themeFill="background2"/>
                          </w:tcPr>
                          <w:p w14:paraId="49B95820" w14:textId="77777777" w:rsidR="00CC40C4" w:rsidRPr="00992D52" w:rsidRDefault="00CC40C4" w:rsidP="00CC40C4">
                            <w:pPr>
                              <w:pStyle w:val="Part"/>
                              <w:jc w:val="center"/>
                              <w:rPr>
                                <w:b/>
                              </w:rPr>
                            </w:pPr>
                            <w:r w:rsidRPr="00992D52">
                              <w:rPr>
                                <w:b/>
                              </w:rPr>
                              <w:t>Solution</w:t>
                            </w:r>
                          </w:p>
                        </w:tc>
                      </w:tr>
                      <w:tr w:rsidR="00CC40C4" w14:paraId="3F6C75CB" w14:textId="77777777" w:rsidTr="00CC40C4">
                        <w:tc>
                          <w:tcPr>
                            <w:tcW w:w="5000" w:type="pct"/>
                          </w:tcPr>
                          <w:p w14:paraId="6E923AC3" w14:textId="77777777" w:rsidR="00CC40C4" w:rsidRDefault="00CC40C4" w:rsidP="00CC40C4">
                            <w:pPr>
                              <w:pStyle w:val="Parts"/>
                            </w:pPr>
                            <w:r>
                              <w:t>A perpetuity is an annuity in which the withdrawal equals the interest paid each time period and so the withdrawal can be made for ever.</w:t>
                            </w:r>
                          </w:p>
                          <w:p w14:paraId="7AE54B7D" w14:textId="77777777" w:rsidR="00CC40C4" w:rsidRDefault="00CC40C4" w:rsidP="00CC40C4">
                            <w:pPr>
                              <w:pStyle w:val="Parts"/>
                            </w:pPr>
                          </w:p>
                          <w:p w14:paraId="498DF5F7" w14:textId="77777777" w:rsidR="00CC40C4" w:rsidRDefault="00CC40C4" w:rsidP="00CC40C4">
                            <w:pPr>
                              <w:pStyle w:val="Parts"/>
                              <w:rPr>
                                <w:rFonts w:eastAsiaTheme="minorEastAsia"/>
                              </w:rPr>
                            </w:pPr>
                            <w:r>
                              <w:t xml:space="preserve">Withdrawal will be </w:t>
                            </w:r>
                            <m:oMath>
                              <m:r>
                                <w:rPr>
                                  <w:rFonts w:ascii="Cambria Math" w:hAnsi="Cambria Math"/>
                                </w:rPr>
                                <m:t>$25 812</m:t>
                              </m:r>
                            </m:oMath>
                            <w:r>
                              <w:rPr>
                                <w:rFonts w:eastAsiaTheme="minorEastAsia"/>
                              </w:rPr>
                              <w:t>.</w:t>
                            </w:r>
                          </w:p>
                          <w:p w14:paraId="6621F2CC" w14:textId="77777777" w:rsidR="00CC40C4" w:rsidRDefault="00CC40C4" w:rsidP="00CC40C4">
                            <w:pPr>
                              <w:pStyle w:val="Parts"/>
                            </w:pPr>
                          </w:p>
                        </w:tc>
                      </w:tr>
                      <w:tr w:rsidR="00CC40C4" w14:paraId="0F8B3B34" w14:textId="77777777" w:rsidTr="004A4688">
                        <w:trPr>
                          <w:trHeight w:hRule="exact" w:val="255"/>
                        </w:trPr>
                        <w:tc>
                          <w:tcPr>
                            <w:tcW w:w="5000" w:type="pct"/>
                            <w:shd w:val="clear" w:color="auto" w:fill="E7E6E6" w:themeFill="background2"/>
                          </w:tcPr>
                          <w:p w14:paraId="3EEFC5FC" w14:textId="77777777" w:rsidR="00CC40C4" w:rsidRPr="00992D52" w:rsidRDefault="00CC40C4" w:rsidP="00CC40C4">
                            <w:pPr>
                              <w:pStyle w:val="Part"/>
                              <w:jc w:val="center"/>
                              <w:rPr>
                                <w:b/>
                              </w:rPr>
                            </w:pPr>
                            <w:r w:rsidRPr="00992D52">
                              <w:rPr>
                                <w:b/>
                              </w:rPr>
                              <w:t>Specific behaviours</w:t>
                            </w:r>
                          </w:p>
                        </w:tc>
                      </w:tr>
                      <w:tr w:rsidR="00CC40C4" w14:paraId="73B50E34" w14:textId="77777777" w:rsidTr="00CC40C4">
                        <w:tc>
                          <w:tcPr>
                            <w:tcW w:w="5000" w:type="pct"/>
                          </w:tcPr>
                          <w:p w14:paraId="6B6AE785" w14:textId="77777777" w:rsidR="00CC40C4" w:rsidRDefault="00CC40C4" w:rsidP="00CC40C4">
                            <w:pPr>
                              <w:pStyle w:val="Parts"/>
                            </w:pPr>
                            <w:r>
                              <w:sym w:font="Wingdings" w:char="F0FC"/>
                            </w:r>
                            <w:r>
                              <w:t xml:space="preserve"> satisfactory explanation of perpetuity</w:t>
                            </w:r>
                          </w:p>
                          <w:p w14:paraId="7F40CAE7" w14:textId="77777777" w:rsidR="00CC40C4" w:rsidRDefault="00CC40C4" w:rsidP="00CC40C4">
                            <w:pPr>
                              <w:pStyle w:val="Parts"/>
                            </w:pPr>
                            <w:r>
                              <w:rPr>
                                <w:rFonts w:ascii="Wingdings" w:hAnsi="Wingdings"/>
                              </w:rPr>
                              <w:t></w:t>
                            </w:r>
                            <w:r>
                              <w:t xml:space="preserve"> correct new withdrawal</w:t>
                            </w:r>
                          </w:p>
                        </w:tc>
                      </w:tr>
                    </w:tbl>
                    <w:p w14:paraId="03EEDEB3" w14:textId="77777777" w:rsidR="00CC40C4" w:rsidRDefault="00CC40C4" w:rsidP="00CC40C4">
                      <w:pPr>
                        <w:pStyle w:val="Part"/>
                      </w:pPr>
                    </w:p>
                  </w:txbxContent>
                </v:textbox>
              </v:shape>
            </w:pict>
          </mc:Fallback>
        </mc:AlternateContent>
      </w:r>
    </w:p>
    <w:p w14:paraId="3F01BB8B" w14:textId="656F08C2" w:rsidR="00781E97" w:rsidRDefault="00781E97">
      <w:pPr>
        <w:spacing w:after="160" w:line="259" w:lineRule="auto"/>
        <w:contextualSpacing w:val="0"/>
        <w:rPr>
          <w:b/>
          <w:szCs w:val="24"/>
          <w:lang w:val="en-US"/>
        </w:rPr>
      </w:pPr>
      <w:r>
        <w:br w:type="page"/>
      </w:r>
    </w:p>
    <w:p w14:paraId="6FAFD7E9" w14:textId="4B9372A8" w:rsidR="00781E97" w:rsidRDefault="00781E97" w:rsidP="00781E97">
      <w:pPr>
        <w:pStyle w:val="QNum"/>
      </w:pPr>
      <w:r>
        <w:lastRenderedPageBreak/>
        <w:t>Question 20</w:t>
      </w:r>
      <w:r>
        <w:tab/>
        <w:t>(10 marks)</w:t>
      </w:r>
    </w:p>
    <w:p w14:paraId="0B5815CD" w14:textId="77777777" w:rsidR="00781E97" w:rsidRDefault="00781E97" w:rsidP="00CC40C4">
      <w:pPr>
        <w:pStyle w:val="Part"/>
      </w:pPr>
      <w:r>
        <w:t>The number of people (</w:t>
      </w:r>
      <m:oMath>
        <m:r>
          <w:rPr>
            <w:rFonts w:ascii="Cambria Math" w:hAnsi="Cambria Math"/>
          </w:rPr>
          <m:t>n</m:t>
        </m:r>
      </m:oMath>
      <w:r>
        <w:t xml:space="preserve">, in thousands) studying in Australia with a student visa from </w:t>
      </w:r>
      <m:oMath>
        <m:r>
          <w:rPr>
            <w:rFonts w:ascii="Cambria Math" w:hAnsi="Cambria Math"/>
          </w:rPr>
          <m:t>2015</m:t>
        </m:r>
      </m:oMath>
      <w:r>
        <w:t xml:space="preserve"> to </w:t>
      </w:r>
      <m:oMath>
        <m:r>
          <w:rPr>
            <w:rFonts w:ascii="Cambria Math" w:hAnsi="Cambria Math"/>
          </w:rPr>
          <m:t>2017</m:t>
        </m:r>
      </m:oMath>
      <w:r>
        <w:t xml:space="preserve"> are shown in the graph and table below.</w:t>
      </w:r>
    </w:p>
    <w:p w14:paraId="4D4905FB" w14:textId="77777777" w:rsidR="00781E97" w:rsidRDefault="00781E97" w:rsidP="00CC40C4">
      <w:pPr>
        <w:pStyle w:val="Part"/>
      </w:pPr>
    </w:p>
    <w:p w14:paraId="057743FB" w14:textId="77777777" w:rsidR="00781E97" w:rsidRDefault="00781E97" w:rsidP="00CC40C4">
      <w:pPr>
        <w:pStyle w:val="Part"/>
      </w:pPr>
    </w:p>
    <w:p w14:paraId="4B77A6D6" w14:textId="77777777" w:rsidR="00781E97" w:rsidRDefault="00781E97" w:rsidP="00CC40C4">
      <w:pPr>
        <w:pStyle w:val="Part"/>
        <w:jc w:val="center"/>
      </w:pPr>
      <w:r>
        <w:rPr>
          <w:noProof/>
        </w:rPr>
        <w:drawing>
          <wp:inline distT="0" distB="0" distL="0" distR="0" wp14:anchorId="26A39BF8" wp14:editId="6DA350C2">
            <wp:extent cx="5379731" cy="199034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9731" cy="1990348"/>
                    </a:xfrm>
                    <a:prstGeom prst="rect">
                      <a:avLst/>
                    </a:prstGeom>
                  </pic:spPr>
                </pic:pic>
              </a:graphicData>
            </a:graphic>
          </wp:inline>
        </w:drawing>
      </w:r>
    </w:p>
    <w:p w14:paraId="4848317D" w14:textId="77777777" w:rsidR="00781E97" w:rsidRDefault="00781E97" w:rsidP="00CC40C4">
      <w:pPr>
        <w:pStyle w:val="Part"/>
        <w:jc w:val="center"/>
      </w:pPr>
    </w:p>
    <w:tbl>
      <w:tblPr>
        <w:tblStyle w:val="TableGrid"/>
        <w:tblpPr w:leftFromText="180" w:rightFromText="180" w:vertAnchor="text" w:horzAnchor="margin" w:tblpXSpec="center" w:tblpY="187"/>
        <w:tblW w:w="0" w:type="auto"/>
        <w:tblLook w:val="04A0" w:firstRow="1" w:lastRow="0" w:firstColumn="1" w:lastColumn="0" w:noHBand="0" w:noVBand="1"/>
      </w:tblPr>
      <w:tblGrid>
        <w:gridCol w:w="846"/>
        <w:gridCol w:w="992"/>
        <w:gridCol w:w="1134"/>
        <w:gridCol w:w="1985"/>
        <w:gridCol w:w="1701"/>
        <w:gridCol w:w="1984"/>
      </w:tblGrid>
      <w:tr w:rsidR="00781E97" w14:paraId="0E84EDF0" w14:textId="77777777" w:rsidTr="00CC40C4">
        <w:tc>
          <w:tcPr>
            <w:tcW w:w="846" w:type="dxa"/>
            <w:vAlign w:val="center"/>
          </w:tcPr>
          <w:p w14:paraId="149F68C5" w14:textId="77777777" w:rsidR="00781E97" w:rsidRDefault="00781E97" w:rsidP="00CC40C4">
            <w:pPr>
              <w:pStyle w:val="Part"/>
              <w:jc w:val="center"/>
            </w:pPr>
            <w:r>
              <w:t>Year</w:t>
            </w:r>
          </w:p>
        </w:tc>
        <w:tc>
          <w:tcPr>
            <w:tcW w:w="992" w:type="dxa"/>
            <w:vAlign w:val="center"/>
          </w:tcPr>
          <w:p w14:paraId="428317AC" w14:textId="77777777" w:rsidR="00781E97" w:rsidRDefault="00781E97" w:rsidP="00CC40C4">
            <w:pPr>
              <w:pStyle w:val="Part"/>
              <w:jc w:val="center"/>
            </w:pPr>
            <w:r>
              <w:t>Quarter</w:t>
            </w:r>
          </w:p>
        </w:tc>
        <w:tc>
          <w:tcPr>
            <w:tcW w:w="1134" w:type="dxa"/>
            <w:vAlign w:val="center"/>
          </w:tcPr>
          <w:p w14:paraId="3A2FED9D" w14:textId="77777777" w:rsidR="00781E97" w:rsidRDefault="00781E97" w:rsidP="00CC40C4">
            <w:pPr>
              <w:pStyle w:val="Part"/>
              <w:jc w:val="center"/>
            </w:pPr>
            <w:r>
              <w:t>Time (</w:t>
            </w:r>
            <m:oMath>
              <m:r>
                <w:rPr>
                  <w:rFonts w:ascii="Cambria Math" w:hAnsi="Cambria Math"/>
                </w:rPr>
                <m:t>t</m:t>
              </m:r>
            </m:oMath>
            <w:r>
              <w:t>)</w:t>
            </w:r>
          </w:p>
        </w:tc>
        <w:tc>
          <w:tcPr>
            <w:tcW w:w="1985" w:type="dxa"/>
            <w:vAlign w:val="center"/>
          </w:tcPr>
          <w:p w14:paraId="5BBB687D" w14:textId="77777777" w:rsidR="00781E97" w:rsidRDefault="00781E97" w:rsidP="00CC40C4">
            <w:pPr>
              <w:pStyle w:val="Part"/>
              <w:jc w:val="center"/>
            </w:pPr>
            <w:r>
              <w:t>Number (</w:t>
            </w:r>
            <m:oMath>
              <m:r>
                <w:rPr>
                  <w:rFonts w:ascii="Cambria Math" w:hAnsi="Cambria Math"/>
                </w:rPr>
                <m:t>n</m:t>
              </m:r>
            </m:oMath>
            <w:r>
              <w:t xml:space="preserve"> </w:t>
            </w:r>
            <m:oMath>
              <m:r>
                <w:rPr>
                  <w:rFonts w:ascii="Cambria Math" w:hAnsi="Cambria Math"/>
                </w:rPr>
                <m:t>000</m:t>
              </m:r>
            </m:oMath>
            <w:r>
              <w:t>'s)</w:t>
            </w:r>
          </w:p>
        </w:tc>
        <w:tc>
          <w:tcPr>
            <w:tcW w:w="1701" w:type="dxa"/>
            <w:vAlign w:val="center"/>
          </w:tcPr>
          <w:p w14:paraId="3FA4760D" w14:textId="77777777" w:rsidR="00781E97" w:rsidRDefault="00781E97" w:rsidP="00CC40C4">
            <w:pPr>
              <w:pStyle w:val="Part"/>
              <w:jc w:val="center"/>
            </w:pPr>
            <w:r>
              <w:t>Quarterly mean</w:t>
            </w:r>
          </w:p>
        </w:tc>
        <w:tc>
          <w:tcPr>
            <w:tcW w:w="1984" w:type="dxa"/>
            <w:vAlign w:val="center"/>
          </w:tcPr>
          <w:p w14:paraId="2351A71E" w14:textId="77777777" w:rsidR="00781E97" w:rsidRDefault="00781E97" w:rsidP="00CC40C4">
            <w:pPr>
              <w:pStyle w:val="Part"/>
              <w:jc w:val="center"/>
            </w:pPr>
            <w:r>
              <w:t>Percentage of quarterly mean</w:t>
            </w:r>
          </w:p>
        </w:tc>
      </w:tr>
      <w:tr w:rsidR="00781E97" w14:paraId="67AF3E49" w14:textId="77777777" w:rsidTr="00CC40C4">
        <w:tc>
          <w:tcPr>
            <w:tcW w:w="846" w:type="dxa"/>
            <w:vMerge w:val="restart"/>
            <w:vAlign w:val="center"/>
          </w:tcPr>
          <w:p w14:paraId="1CA8C0F8" w14:textId="77777777" w:rsidR="00781E97" w:rsidRPr="00553344" w:rsidRDefault="00781E97" w:rsidP="00CC40C4">
            <w:pPr>
              <w:pStyle w:val="Part"/>
              <w:jc w:val="center"/>
              <w:rPr>
                <w:rFonts w:ascii="Cambria Math" w:hAnsi="Cambria Math"/>
                <w:oMath/>
              </w:rPr>
            </w:pPr>
            <m:oMathPara>
              <m:oMath>
                <m:r>
                  <w:rPr>
                    <w:rFonts w:ascii="Cambria Math" w:hAnsi="Cambria Math"/>
                  </w:rPr>
                  <m:t>2015</m:t>
                </m:r>
              </m:oMath>
            </m:oMathPara>
          </w:p>
        </w:tc>
        <w:tc>
          <w:tcPr>
            <w:tcW w:w="992" w:type="dxa"/>
            <w:vAlign w:val="center"/>
          </w:tcPr>
          <w:p w14:paraId="10FFA717" w14:textId="77777777" w:rsidR="00781E97" w:rsidRPr="00553344" w:rsidRDefault="00781E97" w:rsidP="00CC40C4">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3AB9CB4A" w14:textId="77777777" w:rsidR="00781E97" w:rsidRPr="00553344" w:rsidRDefault="00781E97" w:rsidP="00CC40C4">
            <w:pPr>
              <w:pStyle w:val="Part"/>
              <w:jc w:val="center"/>
              <w:rPr>
                <w:rFonts w:ascii="Cambria Math" w:hAnsi="Cambria Math"/>
                <w:oMath/>
              </w:rPr>
            </w:pPr>
            <m:oMathPara>
              <m:oMath>
                <m:r>
                  <w:rPr>
                    <w:rFonts w:ascii="Cambria Math" w:hAnsi="Cambria Math"/>
                  </w:rPr>
                  <m:t>1</m:t>
                </m:r>
              </m:oMath>
            </m:oMathPara>
          </w:p>
        </w:tc>
        <w:tc>
          <w:tcPr>
            <w:tcW w:w="1985" w:type="dxa"/>
            <w:vAlign w:val="center"/>
          </w:tcPr>
          <w:p w14:paraId="04B896A0" w14:textId="77777777" w:rsidR="00781E97" w:rsidRPr="00553344" w:rsidRDefault="00781E97" w:rsidP="00CC40C4">
            <w:pPr>
              <w:pStyle w:val="Part"/>
              <w:jc w:val="center"/>
              <w:rPr>
                <w:rFonts w:ascii="Cambria Math" w:hAnsi="Cambria Math"/>
                <w:oMath/>
              </w:rPr>
            </w:pPr>
            <m:oMathPara>
              <m:oMath>
                <m:r>
                  <w:rPr>
                    <w:rFonts w:ascii="Cambria Math" w:hAnsi="Cambria Math"/>
                  </w:rPr>
                  <m:t>362</m:t>
                </m:r>
              </m:oMath>
            </m:oMathPara>
          </w:p>
        </w:tc>
        <w:tc>
          <w:tcPr>
            <w:tcW w:w="1701" w:type="dxa"/>
            <w:vMerge w:val="restart"/>
            <w:vAlign w:val="center"/>
          </w:tcPr>
          <w:p w14:paraId="38772934" w14:textId="77777777" w:rsidR="00781E97" w:rsidRPr="00553344" w:rsidRDefault="00781E97" w:rsidP="00CC40C4">
            <w:pPr>
              <w:pStyle w:val="Part"/>
              <w:jc w:val="center"/>
              <w:rPr>
                <w:rFonts w:ascii="Cambria Math" w:hAnsi="Cambria Math"/>
                <w:oMath/>
              </w:rPr>
            </w:pPr>
            <m:oMathPara>
              <m:oMath>
                <m:r>
                  <w:rPr>
                    <w:rFonts w:ascii="Cambria Math" w:eastAsiaTheme="minorEastAsia" w:hAnsi="Cambria Math"/>
                  </w:rPr>
                  <m:t>A</m:t>
                </m:r>
              </m:oMath>
            </m:oMathPara>
          </w:p>
        </w:tc>
        <w:tc>
          <w:tcPr>
            <w:tcW w:w="1984" w:type="dxa"/>
            <w:vAlign w:val="center"/>
          </w:tcPr>
          <w:p w14:paraId="4E7488C1" w14:textId="77777777" w:rsidR="00781E97" w:rsidRPr="00553344" w:rsidRDefault="00781E97" w:rsidP="00CC40C4">
            <w:pPr>
              <w:pStyle w:val="Part"/>
              <w:jc w:val="center"/>
              <w:rPr>
                <w:rFonts w:ascii="Cambria Math" w:hAnsi="Cambria Math"/>
                <w:oMath/>
              </w:rPr>
            </w:pPr>
            <m:oMathPara>
              <m:oMath>
                <m:r>
                  <w:rPr>
                    <w:rFonts w:ascii="Cambria Math" w:hAnsi="Cambria Math"/>
                  </w:rPr>
                  <m:t>108.4</m:t>
                </m:r>
              </m:oMath>
            </m:oMathPara>
          </w:p>
        </w:tc>
      </w:tr>
      <w:tr w:rsidR="00781E97" w14:paraId="63D67FA8" w14:textId="77777777" w:rsidTr="00CC40C4">
        <w:tc>
          <w:tcPr>
            <w:tcW w:w="846" w:type="dxa"/>
            <w:vMerge/>
            <w:vAlign w:val="center"/>
          </w:tcPr>
          <w:p w14:paraId="48F55F1F" w14:textId="77777777" w:rsidR="00781E97" w:rsidRPr="00553344" w:rsidRDefault="00781E97" w:rsidP="00CC40C4">
            <w:pPr>
              <w:pStyle w:val="Part"/>
              <w:jc w:val="center"/>
              <w:rPr>
                <w:rFonts w:ascii="Cambria Math" w:hAnsi="Cambria Math"/>
                <w:oMath/>
              </w:rPr>
            </w:pPr>
          </w:p>
        </w:tc>
        <w:tc>
          <w:tcPr>
            <w:tcW w:w="992" w:type="dxa"/>
            <w:vAlign w:val="center"/>
          </w:tcPr>
          <w:p w14:paraId="084EF19F" w14:textId="77777777" w:rsidR="00781E97" w:rsidRPr="00553344" w:rsidRDefault="00781E97" w:rsidP="00CC40C4">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57980D91" w14:textId="77777777" w:rsidR="00781E97" w:rsidRPr="00553344" w:rsidRDefault="00781E97" w:rsidP="00CC40C4">
            <w:pPr>
              <w:pStyle w:val="Part"/>
              <w:jc w:val="center"/>
              <w:rPr>
                <w:rFonts w:ascii="Cambria Math" w:hAnsi="Cambria Math"/>
                <w:oMath/>
              </w:rPr>
            </w:pPr>
            <m:oMathPara>
              <m:oMath>
                <m:r>
                  <w:rPr>
                    <w:rFonts w:ascii="Cambria Math" w:hAnsi="Cambria Math"/>
                  </w:rPr>
                  <m:t>2</m:t>
                </m:r>
              </m:oMath>
            </m:oMathPara>
          </w:p>
        </w:tc>
        <w:tc>
          <w:tcPr>
            <w:tcW w:w="1985" w:type="dxa"/>
            <w:vAlign w:val="center"/>
          </w:tcPr>
          <w:p w14:paraId="7F4D6557" w14:textId="77777777" w:rsidR="00781E97" w:rsidRPr="00553344" w:rsidRDefault="00781E97" w:rsidP="00CC40C4">
            <w:pPr>
              <w:pStyle w:val="Part"/>
              <w:jc w:val="center"/>
              <w:rPr>
                <w:rFonts w:ascii="Cambria Math" w:hAnsi="Cambria Math"/>
                <w:oMath/>
              </w:rPr>
            </w:pPr>
            <m:oMathPara>
              <m:oMath>
                <m:r>
                  <w:rPr>
                    <w:rFonts w:ascii="Cambria Math" w:hAnsi="Cambria Math"/>
                  </w:rPr>
                  <m:t>322</m:t>
                </m:r>
              </m:oMath>
            </m:oMathPara>
          </w:p>
        </w:tc>
        <w:tc>
          <w:tcPr>
            <w:tcW w:w="1701" w:type="dxa"/>
            <w:vMerge/>
            <w:vAlign w:val="center"/>
          </w:tcPr>
          <w:p w14:paraId="5735A980" w14:textId="77777777" w:rsidR="00781E97" w:rsidRPr="00553344" w:rsidRDefault="00781E97" w:rsidP="00CC40C4">
            <w:pPr>
              <w:pStyle w:val="Part"/>
              <w:jc w:val="center"/>
              <w:rPr>
                <w:rFonts w:ascii="Cambria Math" w:hAnsi="Cambria Math"/>
                <w:oMath/>
              </w:rPr>
            </w:pPr>
          </w:p>
        </w:tc>
        <w:tc>
          <w:tcPr>
            <w:tcW w:w="1984" w:type="dxa"/>
            <w:vAlign w:val="center"/>
          </w:tcPr>
          <w:p w14:paraId="40B466BF" w14:textId="77777777" w:rsidR="00781E97" w:rsidRPr="00553344" w:rsidRDefault="00781E97" w:rsidP="00CC40C4">
            <w:pPr>
              <w:pStyle w:val="Part"/>
              <w:jc w:val="center"/>
              <w:rPr>
                <w:rFonts w:ascii="Cambria Math" w:hAnsi="Cambria Math"/>
                <w:oMath/>
              </w:rPr>
            </w:pPr>
            <m:oMathPara>
              <m:oMath>
                <m:r>
                  <w:rPr>
                    <w:rFonts w:ascii="Cambria Math" w:hAnsi="Cambria Math"/>
                  </w:rPr>
                  <m:t>96.4</m:t>
                </m:r>
              </m:oMath>
            </m:oMathPara>
          </w:p>
        </w:tc>
      </w:tr>
      <w:tr w:rsidR="00781E97" w14:paraId="0814F1EF" w14:textId="77777777" w:rsidTr="00CC40C4">
        <w:tc>
          <w:tcPr>
            <w:tcW w:w="846" w:type="dxa"/>
            <w:vMerge/>
            <w:vAlign w:val="center"/>
          </w:tcPr>
          <w:p w14:paraId="36EC3ACE" w14:textId="77777777" w:rsidR="00781E97" w:rsidRPr="00553344" w:rsidRDefault="00781E97" w:rsidP="00CC40C4">
            <w:pPr>
              <w:pStyle w:val="Part"/>
              <w:jc w:val="center"/>
              <w:rPr>
                <w:rFonts w:ascii="Cambria Math" w:hAnsi="Cambria Math"/>
                <w:oMath/>
              </w:rPr>
            </w:pPr>
          </w:p>
        </w:tc>
        <w:tc>
          <w:tcPr>
            <w:tcW w:w="992" w:type="dxa"/>
            <w:vAlign w:val="center"/>
          </w:tcPr>
          <w:p w14:paraId="1F98C475" w14:textId="77777777" w:rsidR="00781E97" w:rsidRPr="00553344" w:rsidRDefault="00781E97" w:rsidP="00CC40C4">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42B58B41" w14:textId="77777777" w:rsidR="00781E97" w:rsidRPr="00553344" w:rsidRDefault="00781E97" w:rsidP="00CC40C4">
            <w:pPr>
              <w:pStyle w:val="Part"/>
              <w:jc w:val="center"/>
              <w:rPr>
                <w:rFonts w:ascii="Cambria Math" w:hAnsi="Cambria Math"/>
                <w:oMath/>
              </w:rPr>
            </w:pPr>
            <m:oMathPara>
              <m:oMath>
                <m:r>
                  <w:rPr>
                    <w:rFonts w:ascii="Cambria Math" w:hAnsi="Cambria Math"/>
                  </w:rPr>
                  <m:t>3</m:t>
                </m:r>
              </m:oMath>
            </m:oMathPara>
          </w:p>
        </w:tc>
        <w:tc>
          <w:tcPr>
            <w:tcW w:w="1985" w:type="dxa"/>
            <w:vAlign w:val="center"/>
          </w:tcPr>
          <w:p w14:paraId="49AC12C8" w14:textId="77777777" w:rsidR="00781E97" w:rsidRPr="00553344" w:rsidRDefault="00781E97" w:rsidP="00CC40C4">
            <w:pPr>
              <w:pStyle w:val="Part"/>
              <w:jc w:val="center"/>
              <w:rPr>
                <w:rFonts w:ascii="Cambria Math" w:hAnsi="Cambria Math"/>
                <w:oMath/>
              </w:rPr>
            </w:pPr>
            <m:oMathPara>
              <m:oMath>
                <m:r>
                  <w:rPr>
                    <w:rFonts w:ascii="Cambria Math" w:hAnsi="Cambria Math"/>
                  </w:rPr>
                  <m:t>373</m:t>
                </m:r>
              </m:oMath>
            </m:oMathPara>
          </w:p>
        </w:tc>
        <w:tc>
          <w:tcPr>
            <w:tcW w:w="1701" w:type="dxa"/>
            <w:vMerge/>
            <w:vAlign w:val="center"/>
          </w:tcPr>
          <w:p w14:paraId="69595826" w14:textId="77777777" w:rsidR="00781E97" w:rsidRPr="00553344" w:rsidRDefault="00781E97" w:rsidP="00CC40C4">
            <w:pPr>
              <w:pStyle w:val="Part"/>
              <w:jc w:val="center"/>
              <w:rPr>
                <w:rFonts w:ascii="Cambria Math" w:hAnsi="Cambria Math"/>
                <w:oMath/>
              </w:rPr>
            </w:pPr>
          </w:p>
        </w:tc>
        <w:tc>
          <w:tcPr>
            <w:tcW w:w="1984" w:type="dxa"/>
            <w:vAlign w:val="center"/>
          </w:tcPr>
          <w:p w14:paraId="23978D50" w14:textId="77777777" w:rsidR="00781E97" w:rsidRPr="00553344" w:rsidRDefault="00781E97" w:rsidP="00CC40C4">
            <w:pPr>
              <w:pStyle w:val="Part"/>
              <w:jc w:val="center"/>
              <w:rPr>
                <w:rFonts w:ascii="Cambria Math" w:hAnsi="Cambria Math"/>
                <w:oMath/>
              </w:rPr>
            </w:pPr>
            <m:oMathPara>
              <m:oMath>
                <m:r>
                  <w:rPr>
                    <w:rFonts w:ascii="Cambria Math" w:hAnsi="Cambria Math"/>
                  </w:rPr>
                  <m:t>111.7</m:t>
                </m:r>
              </m:oMath>
            </m:oMathPara>
          </w:p>
        </w:tc>
      </w:tr>
      <w:tr w:rsidR="00781E97" w14:paraId="2D9A52DB" w14:textId="77777777" w:rsidTr="00CC40C4">
        <w:tc>
          <w:tcPr>
            <w:tcW w:w="846" w:type="dxa"/>
            <w:vMerge/>
            <w:vAlign w:val="center"/>
          </w:tcPr>
          <w:p w14:paraId="26921652" w14:textId="77777777" w:rsidR="00781E97" w:rsidRPr="00553344" w:rsidRDefault="00781E97" w:rsidP="00CC40C4">
            <w:pPr>
              <w:pStyle w:val="Part"/>
              <w:jc w:val="center"/>
              <w:rPr>
                <w:rFonts w:ascii="Cambria Math" w:hAnsi="Cambria Math"/>
                <w:oMath/>
              </w:rPr>
            </w:pPr>
          </w:p>
        </w:tc>
        <w:tc>
          <w:tcPr>
            <w:tcW w:w="992" w:type="dxa"/>
            <w:vAlign w:val="center"/>
          </w:tcPr>
          <w:p w14:paraId="4D6F1FFB" w14:textId="77777777" w:rsidR="00781E97" w:rsidRPr="00553344" w:rsidRDefault="00781E97" w:rsidP="00CC40C4">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3B2AB202" w14:textId="77777777" w:rsidR="00781E97" w:rsidRPr="00553344" w:rsidRDefault="00781E97" w:rsidP="00CC40C4">
            <w:pPr>
              <w:pStyle w:val="Part"/>
              <w:jc w:val="center"/>
              <w:rPr>
                <w:rFonts w:ascii="Cambria Math" w:hAnsi="Cambria Math"/>
                <w:oMath/>
              </w:rPr>
            </w:pPr>
            <m:oMathPara>
              <m:oMath>
                <m:r>
                  <w:rPr>
                    <w:rFonts w:ascii="Cambria Math" w:hAnsi="Cambria Math"/>
                  </w:rPr>
                  <m:t>4</m:t>
                </m:r>
              </m:oMath>
            </m:oMathPara>
          </w:p>
        </w:tc>
        <w:tc>
          <w:tcPr>
            <w:tcW w:w="1985" w:type="dxa"/>
            <w:vAlign w:val="center"/>
          </w:tcPr>
          <w:p w14:paraId="6FFBB7B0" w14:textId="77777777" w:rsidR="00781E97" w:rsidRPr="00553344" w:rsidRDefault="00781E97" w:rsidP="00CC40C4">
            <w:pPr>
              <w:pStyle w:val="Part"/>
              <w:jc w:val="center"/>
              <w:rPr>
                <w:rFonts w:ascii="Cambria Math" w:hAnsi="Cambria Math"/>
                <w:oMath/>
              </w:rPr>
            </w:pPr>
            <m:oMathPara>
              <m:oMath>
                <m:r>
                  <w:rPr>
                    <w:rFonts w:ascii="Cambria Math" w:hAnsi="Cambria Math"/>
                  </w:rPr>
                  <m:t>279</m:t>
                </m:r>
              </m:oMath>
            </m:oMathPara>
          </w:p>
        </w:tc>
        <w:tc>
          <w:tcPr>
            <w:tcW w:w="1701" w:type="dxa"/>
            <w:vMerge/>
            <w:vAlign w:val="center"/>
          </w:tcPr>
          <w:p w14:paraId="26C2C749" w14:textId="77777777" w:rsidR="00781E97" w:rsidRPr="00553344" w:rsidRDefault="00781E97" w:rsidP="00CC40C4">
            <w:pPr>
              <w:pStyle w:val="Part"/>
              <w:jc w:val="center"/>
              <w:rPr>
                <w:rFonts w:ascii="Cambria Math" w:hAnsi="Cambria Math"/>
                <w:oMath/>
              </w:rPr>
            </w:pPr>
          </w:p>
        </w:tc>
        <w:tc>
          <w:tcPr>
            <w:tcW w:w="1984" w:type="dxa"/>
            <w:vAlign w:val="center"/>
          </w:tcPr>
          <w:p w14:paraId="1964082D" w14:textId="77777777" w:rsidR="00781E97" w:rsidRPr="00553344" w:rsidRDefault="00781E97" w:rsidP="00CC40C4">
            <w:pPr>
              <w:pStyle w:val="Part"/>
              <w:jc w:val="center"/>
              <w:rPr>
                <w:rFonts w:ascii="Cambria Math" w:hAnsi="Cambria Math"/>
                <w:oMath/>
              </w:rPr>
            </w:pPr>
            <m:oMathPara>
              <m:oMath>
                <m:r>
                  <w:rPr>
                    <w:rFonts w:ascii="Cambria Math" w:hAnsi="Cambria Math"/>
                  </w:rPr>
                  <m:t>83.5</m:t>
                </m:r>
              </m:oMath>
            </m:oMathPara>
          </w:p>
        </w:tc>
      </w:tr>
      <w:tr w:rsidR="00781E97" w14:paraId="2922B6BD" w14:textId="77777777" w:rsidTr="00CC40C4">
        <w:tc>
          <w:tcPr>
            <w:tcW w:w="846" w:type="dxa"/>
            <w:vMerge w:val="restart"/>
            <w:vAlign w:val="center"/>
          </w:tcPr>
          <w:p w14:paraId="1469715B" w14:textId="77777777" w:rsidR="00781E97" w:rsidRPr="00553344" w:rsidRDefault="00781E97" w:rsidP="00CC40C4">
            <w:pPr>
              <w:pStyle w:val="Part"/>
              <w:jc w:val="center"/>
              <w:rPr>
                <w:rFonts w:ascii="Cambria Math" w:hAnsi="Cambria Math"/>
                <w:oMath/>
              </w:rPr>
            </w:pPr>
            <m:oMathPara>
              <m:oMath>
                <m:r>
                  <w:rPr>
                    <w:rFonts w:ascii="Cambria Math" w:hAnsi="Cambria Math"/>
                  </w:rPr>
                  <m:t>2016</m:t>
                </m:r>
              </m:oMath>
            </m:oMathPara>
          </w:p>
        </w:tc>
        <w:tc>
          <w:tcPr>
            <w:tcW w:w="992" w:type="dxa"/>
            <w:vAlign w:val="center"/>
          </w:tcPr>
          <w:p w14:paraId="2C2E62B6" w14:textId="77777777" w:rsidR="00781E97" w:rsidRPr="00553344" w:rsidRDefault="00781E97" w:rsidP="00CC40C4">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0A8DB1DE" w14:textId="77777777" w:rsidR="00781E97" w:rsidRPr="00553344" w:rsidRDefault="00781E97" w:rsidP="00CC40C4">
            <w:pPr>
              <w:pStyle w:val="Part"/>
              <w:jc w:val="center"/>
              <w:rPr>
                <w:rFonts w:ascii="Cambria Math" w:hAnsi="Cambria Math"/>
                <w:oMath/>
              </w:rPr>
            </w:pPr>
            <m:oMathPara>
              <m:oMath>
                <m:r>
                  <w:rPr>
                    <w:rFonts w:ascii="Cambria Math" w:hAnsi="Cambria Math"/>
                  </w:rPr>
                  <m:t>5</m:t>
                </m:r>
              </m:oMath>
            </m:oMathPara>
          </w:p>
        </w:tc>
        <w:tc>
          <w:tcPr>
            <w:tcW w:w="1985" w:type="dxa"/>
            <w:vAlign w:val="center"/>
          </w:tcPr>
          <w:p w14:paraId="78ED4BA4" w14:textId="77777777" w:rsidR="00781E97" w:rsidRPr="00553344" w:rsidRDefault="00781E97" w:rsidP="00CC40C4">
            <w:pPr>
              <w:pStyle w:val="Part"/>
              <w:jc w:val="center"/>
              <w:rPr>
                <w:rFonts w:ascii="Cambria Math" w:hAnsi="Cambria Math"/>
                <w:oMath/>
              </w:rPr>
            </w:pPr>
            <m:oMathPara>
              <m:oMath>
                <m:r>
                  <w:rPr>
                    <w:rFonts w:ascii="Cambria Math" w:hAnsi="Cambria Math"/>
                  </w:rPr>
                  <m:t>392</m:t>
                </m:r>
              </m:oMath>
            </m:oMathPara>
          </w:p>
        </w:tc>
        <w:tc>
          <w:tcPr>
            <w:tcW w:w="1701" w:type="dxa"/>
            <w:vMerge w:val="restart"/>
            <w:vAlign w:val="center"/>
          </w:tcPr>
          <w:p w14:paraId="427BC30C" w14:textId="77777777" w:rsidR="00781E97" w:rsidRPr="00553344" w:rsidRDefault="00781E97" w:rsidP="00CC40C4">
            <w:pPr>
              <w:pStyle w:val="Part"/>
              <w:jc w:val="center"/>
              <w:rPr>
                <w:rFonts w:ascii="Cambria Math" w:hAnsi="Cambria Math"/>
                <w:oMath/>
              </w:rPr>
            </w:pPr>
            <m:oMathPara>
              <m:oMath>
                <m:r>
                  <w:rPr>
                    <w:rFonts w:ascii="Cambria Math" w:hAnsi="Cambria Math"/>
                  </w:rPr>
                  <m:t>366</m:t>
                </m:r>
              </m:oMath>
            </m:oMathPara>
          </w:p>
        </w:tc>
        <w:tc>
          <w:tcPr>
            <w:tcW w:w="1984" w:type="dxa"/>
            <w:vAlign w:val="center"/>
          </w:tcPr>
          <w:p w14:paraId="20F66F90" w14:textId="77777777" w:rsidR="00781E97" w:rsidRPr="00553344" w:rsidRDefault="00781E97" w:rsidP="00CC40C4">
            <w:pPr>
              <w:pStyle w:val="Part"/>
              <w:jc w:val="center"/>
              <w:rPr>
                <w:rFonts w:ascii="Cambria Math" w:hAnsi="Cambria Math"/>
                <w:oMath/>
              </w:rPr>
            </w:pPr>
            <m:oMathPara>
              <m:oMath>
                <m:r>
                  <w:rPr>
                    <w:rFonts w:ascii="Cambria Math" w:hAnsi="Cambria Math"/>
                  </w:rPr>
                  <m:t>B</m:t>
                </m:r>
              </m:oMath>
            </m:oMathPara>
          </w:p>
        </w:tc>
      </w:tr>
      <w:tr w:rsidR="00781E97" w14:paraId="04650A2B" w14:textId="77777777" w:rsidTr="00CC40C4">
        <w:tc>
          <w:tcPr>
            <w:tcW w:w="846" w:type="dxa"/>
            <w:vMerge/>
            <w:vAlign w:val="center"/>
          </w:tcPr>
          <w:p w14:paraId="33C938D1" w14:textId="77777777" w:rsidR="00781E97" w:rsidRPr="00553344" w:rsidRDefault="00781E97" w:rsidP="00CC40C4">
            <w:pPr>
              <w:pStyle w:val="Part"/>
              <w:jc w:val="center"/>
              <w:rPr>
                <w:rFonts w:ascii="Cambria Math" w:hAnsi="Cambria Math"/>
                <w:oMath/>
              </w:rPr>
            </w:pPr>
          </w:p>
        </w:tc>
        <w:tc>
          <w:tcPr>
            <w:tcW w:w="992" w:type="dxa"/>
            <w:vAlign w:val="center"/>
          </w:tcPr>
          <w:p w14:paraId="499580B1" w14:textId="77777777" w:rsidR="00781E97" w:rsidRPr="00553344" w:rsidRDefault="00781E97" w:rsidP="00CC40C4">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0776ED2E" w14:textId="77777777" w:rsidR="00781E97" w:rsidRPr="00553344" w:rsidRDefault="00781E97" w:rsidP="00CC40C4">
            <w:pPr>
              <w:pStyle w:val="Part"/>
              <w:jc w:val="center"/>
              <w:rPr>
                <w:rFonts w:ascii="Cambria Math" w:hAnsi="Cambria Math"/>
                <w:oMath/>
              </w:rPr>
            </w:pPr>
            <m:oMathPara>
              <m:oMath>
                <m:r>
                  <w:rPr>
                    <w:rFonts w:ascii="Cambria Math" w:hAnsi="Cambria Math"/>
                  </w:rPr>
                  <m:t>6</m:t>
                </m:r>
              </m:oMath>
            </m:oMathPara>
          </w:p>
        </w:tc>
        <w:tc>
          <w:tcPr>
            <w:tcW w:w="1985" w:type="dxa"/>
            <w:vAlign w:val="center"/>
          </w:tcPr>
          <w:p w14:paraId="7875C03F" w14:textId="77777777" w:rsidR="00781E97" w:rsidRPr="00553344" w:rsidRDefault="00781E97" w:rsidP="00CC40C4">
            <w:pPr>
              <w:pStyle w:val="Part"/>
              <w:jc w:val="center"/>
              <w:rPr>
                <w:rFonts w:ascii="Cambria Math" w:hAnsi="Cambria Math"/>
                <w:oMath/>
              </w:rPr>
            </w:pPr>
            <m:oMathPara>
              <m:oMath>
                <m:r>
                  <w:rPr>
                    <w:rFonts w:ascii="Cambria Math" w:hAnsi="Cambria Math"/>
                  </w:rPr>
                  <m:t>348</m:t>
                </m:r>
              </m:oMath>
            </m:oMathPara>
          </w:p>
        </w:tc>
        <w:tc>
          <w:tcPr>
            <w:tcW w:w="1701" w:type="dxa"/>
            <w:vMerge/>
            <w:vAlign w:val="center"/>
          </w:tcPr>
          <w:p w14:paraId="585D161D" w14:textId="77777777" w:rsidR="00781E97" w:rsidRPr="00553344" w:rsidRDefault="00781E97" w:rsidP="00CC40C4">
            <w:pPr>
              <w:pStyle w:val="Part"/>
              <w:jc w:val="center"/>
              <w:rPr>
                <w:rFonts w:ascii="Cambria Math" w:hAnsi="Cambria Math"/>
                <w:oMath/>
              </w:rPr>
            </w:pPr>
          </w:p>
        </w:tc>
        <w:tc>
          <w:tcPr>
            <w:tcW w:w="1984" w:type="dxa"/>
            <w:vAlign w:val="center"/>
          </w:tcPr>
          <w:p w14:paraId="06263FAA" w14:textId="77777777" w:rsidR="00781E97" w:rsidRPr="00553344" w:rsidRDefault="00781E97" w:rsidP="00CC40C4">
            <w:pPr>
              <w:pStyle w:val="Part"/>
              <w:jc w:val="center"/>
              <w:rPr>
                <w:rFonts w:ascii="Cambria Math" w:hAnsi="Cambria Math"/>
                <w:oMath/>
              </w:rPr>
            </w:pPr>
            <m:oMathPara>
              <m:oMath>
                <m:r>
                  <w:rPr>
                    <w:rFonts w:ascii="Cambria Math" w:hAnsi="Cambria Math"/>
                  </w:rPr>
                  <m:t>95.1</m:t>
                </m:r>
              </m:oMath>
            </m:oMathPara>
          </w:p>
        </w:tc>
      </w:tr>
      <w:tr w:rsidR="00781E97" w14:paraId="60474F8F" w14:textId="77777777" w:rsidTr="00CC40C4">
        <w:tc>
          <w:tcPr>
            <w:tcW w:w="846" w:type="dxa"/>
            <w:vMerge/>
            <w:vAlign w:val="center"/>
          </w:tcPr>
          <w:p w14:paraId="3343C9F2" w14:textId="77777777" w:rsidR="00781E97" w:rsidRPr="00553344" w:rsidRDefault="00781E97" w:rsidP="00CC40C4">
            <w:pPr>
              <w:pStyle w:val="Part"/>
              <w:jc w:val="center"/>
              <w:rPr>
                <w:rFonts w:ascii="Cambria Math" w:hAnsi="Cambria Math"/>
                <w:oMath/>
              </w:rPr>
            </w:pPr>
          </w:p>
        </w:tc>
        <w:tc>
          <w:tcPr>
            <w:tcW w:w="992" w:type="dxa"/>
            <w:vAlign w:val="center"/>
          </w:tcPr>
          <w:p w14:paraId="4AA716D7" w14:textId="77777777" w:rsidR="00781E97" w:rsidRPr="00553344" w:rsidRDefault="00781E97" w:rsidP="00CC40C4">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07240C5A" w14:textId="77777777" w:rsidR="00781E97" w:rsidRPr="00553344" w:rsidRDefault="00781E97" w:rsidP="00CC40C4">
            <w:pPr>
              <w:pStyle w:val="Part"/>
              <w:jc w:val="center"/>
              <w:rPr>
                <w:rFonts w:ascii="Cambria Math" w:hAnsi="Cambria Math"/>
                <w:oMath/>
              </w:rPr>
            </w:pPr>
            <m:oMathPara>
              <m:oMath>
                <m:r>
                  <w:rPr>
                    <w:rFonts w:ascii="Cambria Math" w:hAnsi="Cambria Math"/>
                  </w:rPr>
                  <m:t>7</m:t>
                </m:r>
              </m:oMath>
            </m:oMathPara>
          </w:p>
        </w:tc>
        <w:tc>
          <w:tcPr>
            <w:tcW w:w="1985" w:type="dxa"/>
            <w:vAlign w:val="center"/>
          </w:tcPr>
          <w:p w14:paraId="0CFA8ECC" w14:textId="77777777" w:rsidR="00781E97" w:rsidRPr="00553344" w:rsidRDefault="00781E97" w:rsidP="00CC40C4">
            <w:pPr>
              <w:pStyle w:val="Part"/>
              <w:jc w:val="center"/>
              <w:rPr>
                <w:rFonts w:ascii="Cambria Math" w:hAnsi="Cambria Math"/>
                <w:oMath/>
              </w:rPr>
            </w:pPr>
            <m:oMathPara>
              <m:oMath>
                <m:r>
                  <w:rPr>
                    <w:rFonts w:ascii="Cambria Math" w:hAnsi="Cambria Math"/>
                  </w:rPr>
                  <m:t>417</m:t>
                </m:r>
              </m:oMath>
            </m:oMathPara>
          </w:p>
        </w:tc>
        <w:tc>
          <w:tcPr>
            <w:tcW w:w="1701" w:type="dxa"/>
            <w:vMerge/>
            <w:vAlign w:val="center"/>
          </w:tcPr>
          <w:p w14:paraId="0344E122" w14:textId="77777777" w:rsidR="00781E97" w:rsidRPr="00553344" w:rsidRDefault="00781E97" w:rsidP="00CC40C4">
            <w:pPr>
              <w:pStyle w:val="Part"/>
              <w:jc w:val="center"/>
              <w:rPr>
                <w:rFonts w:ascii="Cambria Math" w:hAnsi="Cambria Math"/>
                <w:oMath/>
              </w:rPr>
            </w:pPr>
          </w:p>
        </w:tc>
        <w:tc>
          <w:tcPr>
            <w:tcW w:w="1984" w:type="dxa"/>
            <w:vAlign w:val="center"/>
          </w:tcPr>
          <w:p w14:paraId="047D9199" w14:textId="77777777" w:rsidR="00781E97" w:rsidRPr="00553344" w:rsidRDefault="00781E97" w:rsidP="00CC40C4">
            <w:pPr>
              <w:pStyle w:val="Part"/>
              <w:jc w:val="center"/>
              <w:rPr>
                <w:rFonts w:ascii="Cambria Math" w:hAnsi="Cambria Math"/>
                <w:oMath/>
              </w:rPr>
            </w:pPr>
            <m:oMathPara>
              <m:oMath>
                <m:r>
                  <w:rPr>
                    <w:rFonts w:ascii="Cambria Math" w:hAnsi="Cambria Math"/>
                  </w:rPr>
                  <m:t>113.9</m:t>
                </m:r>
              </m:oMath>
            </m:oMathPara>
          </w:p>
        </w:tc>
      </w:tr>
      <w:tr w:rsidR="00781E97" w14:paraId="5BF33669" w14:textId="77777777" w:rsidTr="00CC40C4">
        <w:tc>
          <w:tcPr>
            <w:tcW w:w="846" w:type="dxa"/>
            <w:vMerge/>
            <w:vAlign w:val="center"/>
          </w:tcPr>
          <w:p w14:paraId="2AC3FB88" w14:textId="77777777" w:rsidR="00781E97" w:rsidRPr="00553344" w:rsidRDefault="00781E97" w:rsidP="00CC40C4">
            <w:pPr>
              <w:pStyle w:val="Part"/>
              <w:jc w:val="center"/>
              <w:rPr>
                <w:rFonts w:ascii="Cambria Math" w:hAnsi="Cambria Math"/>
                <w:oMath/>
              </w:rPr>
            </w:pPr>
          </w:p>
        </w:tc>
        <w:tc>
          <w:tcPr>
            <w:tcW w:w="992" w:type="dxa"/>
            <w:vAlign w:val="center"/>
          </w:tcPr>
          <w:p w14:paraId="3B954BC0" w14:textId="77777777" w:rsidR="00781E97" w:rsidRPr="00553344" w:rsidRDefault="00781E97" w:rsidP="00CC40C4">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6987D931" w14:textId="77777777" w:rsidR="00781E97" w:rsidRPr="00553344" w:rsidRDefault="00781E97" w:rsidP="00CC40C4">
            <w:pPr>
              <w:pStyle w:val="Part"/>
              <w:jc w:val="center"/>
              <w:rPr>
                <w:rFonts w:ascii="Cambria Math" w:hAnsi="Cambria Math"/>
                <w:oMath/>
              </w:rPr>
            </w:pPr>
            <m:oMathPara>
              <m:oMath>
                <m:r>
                  <w:rPr>
                    <w:rFonts w:ascii="Cambria Math" w:hAnsi="Cambria Math"/>
                  </w:rPr>
                  <m:t>8</m:t>
                </m:r>
              </m:oMath>
            </m:oMathPara>
          </w:p>
        </w:tc>
        <w:tc>
          <w:tcPr>
            <w:tcW w:w="1985" w:type="dxa"/>
            <w:vAlign w:val="center"/>
          </w:tcPr>
          <w:p w14:paraId="1BA421D7" w14:textId="77777777" w:rsidR="00781E97" w:rsidRPr="00553344" w:rsidRDefault="00781E97" w:rsidP="00CC40C4">
            <w:pPr>
              <w:pStyle w:val="Part"/>
              <w:jc w:val="center"/>
              <w:rPr>
                <w:rFonts w:ascii="Cambria Math" w:hAnsi="Cambria Math"/>
                <w:oMath/>
              </w:rPr>
            </w:pPr>
            <m:oMathPara>
              <m:oMath>
                <m:r>
                  <w:rPr>
                    <w:rFonts w:ascii="Cambria Math" w:hAnsi="Cambria Math"/>
                  </w:rPr>
                  <m:t>307</m:t>
                </m:r>
              </m:oMath>
            </m:oMathPara>
          </w:p>
        </w:tc>
        <w:tc>
          <w:tcPr>
            <w:tcW w:w="1701" w:type="dxa"/>
            <w:vMerge/>
            <w:vAlign w:val="center"/>
          </w:tcPr>
          <w:p w14:paraId="02B3044F" w14:textId="77777777" w:rsidR="00781E97" w:rsidRPr="00553344" w:rsidRDefault="00781E97" w:rsidP="00CC40C4">
            <w:pPr>
              <w:pStyle w:val="Part"/>
              <w:jc w:val="center"/>
              <w:rPr>
                <w:rFonts w:ascii="Cambria Math" w:hAnsi="Cambria Math"/>
                <w:oMath/>
              </w:rPr>
            </w:pPr>
          </w:p>
        </w:tc>
        <w:tc>
          <w:tcPr>
            <w:tcW w:w="1984" w:type="dxa"/>
            <w:vAlign w:val="center"/>
          </w:tcPr>
          <w:p w14:paraId="28B8FDF4" w14:textId="77777777" w:rsidR="00781E97" w:rsidRPr="00553344" w:rsidRDefault="00781E97" w:rsidP="00CC40C4">
            <w:pPr>
              <w:pStyle w:val="Part"/>
              <w:jc w:val="center"/>
              <w:rPr>
                <w:rFonts w:ascii="Cambria Math" w:hAnsi="Cambria Math"/>
                <w:oMath/>
              </w:rPr>
            </w:pPr>
            <m:oMathPara>
              <m:oMath>
                <m:r>
                  <w:rPr>
                    <w:rFonts w:ascii="Cambria Math" w:hAnsi="Cambria Math"/>
                  </w:rPr>
                  <m:t>83.9</m:t>
                </m:r>
              </m:oMath>
            </m:oMathPara>
          </w:p>
        </w:tc>
      </w:tr>
      <w:tr w:rsidR="00781E97" w14:paraId="424954C0" w14:textId="77777777" w:rsidTr="00CC40C4">
        <w:tc>
          <w:tcPr>
            <w:tcW w:w="846" w:type="dxa"/>
            <w:vMerge w:val="restart"/>
            <w:vAlign w:val="center"/>
          </w:tcPr>
          <w:p w14:paraId="1C7B308A" w14:textId="77777777" w:rsidR="00781E97" w:rsidRPr="00553344" w:rsidRDefault="00781E97" w:rsidP="00CC40C4">
            <w:pPr>
              <w:pStyle w:val="Part"/>
              <w:jc w:val="center"/>
              <w:rPr>
                <w:rFonts w:ascii="Cambria Math" w:hAnsi="Cambria Math"/>
                <w:oMath/>
              </w:rPr>
            </w:pPr>
            <m:oMathPara>
              <m:oMath>
                <m:r>
                  <w:rPr>
                    <w:rFonts w:ascii="Cambria Math" w:hAnsi="Cambria Math"/>
                  </w:rPr>
                  <m:t>2017</m:t>
                </m:r>
              </m:oMath>
            </m:oMathPara>
          </w:p>
        </w:tc>
        <w:tc>
          <w:tcPr>
            <w:tcW w:w="992" w:type="dxa"/>
            <w:vAlign w:val="center"/>
          </w:tcPr>
          <w:p w14:paraId="3D01E22B" w14:textId="77777777" w:rsidR="00781E97" w:rsidRPr="00553344" w:rsidRDefault="00781E97" w:rsidP="00CC40C4">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0C4E62C4" w14:textId="77777777" w:rsidR="00781E97" w:rsidRPr="00553344" w:rsidRDefault="00781E97" w:rsidP="00CC40C4">
            <w:pPr>
              <w:pStyle w:val="Part"/>
              <w:jc w:val="center"/>
              <w:rPr>
                <w:rFonts w:ascii="Cambria Math" w:hAnsi="Cambria Math"/>
                <w:oMath/>
              </w:rPr>
            </w:pPr>
            <m:oMathPara>
              <m:oMath>
                <m:r>
                  <w:rPr>
                    <w:rFonts w:ascii="Cambria Math" w:hAnsi="Cambria Math"/>
                  </w:rPr>
                  <m:t>9</m:t>
                </m:r>
              </m:oMath>
            </m:oMathPara>
          </w:p>
        </w:tc>
        <w:tc>
          <w:tcPr>
            <w:tcW w:w="1985" w:type="dxa"/>
            <w:vAlign w:val="center"/>
          </w:tcPr>
          <w:p w14:paraId="362FB632" w14:textId="77777777" w:rsidR="00781E97" w:rsidRPr="00553344" w:rsidRDefault="00781E97" w:rsidP="00CC40C4">
            <w:pPr>
              <w:pStyle w:val="Part"/>
              <w:jc w:val="center"/>
              <w:rPr>
                <w:rFonts w:ascii="Cambria Math" w:hAnsi="Cambria Math"/>
                <w:oMath/>
              </w:rPr>
            </w:pPr>
            <m:oMathPara>
              <m:oMath>
                <m:r>
                  <w:rPr>
                    <w:rFonts w:ascii="Cambria Math" w:hAnsi="Cambria Math"/>
                  </w:rPr>
                  <m:t>451</m:t>
                </m:r>
              </m:oMath>
            </m:oMathPara>
          </w:p>
        </w:tc>
        <w:tc>
          <w:tcPr>
            <w:tcW w:w="1701" w:type="dxa"/>
            <w:vMerge w:val="restart"/>
            <w:vAlign w:val="center"/>
          </w:tcPr>
          <w:p w14:paraId="5F6D7075" w14:textId="77777777" w:rsidR="00781E97" w:rsidRPr="00553344" w:rsidRDefault="00781E97" w:rsidP="00CC40C4">
            <w:pPr>
              <w:pStyle w:val="Part"/>
              <w:jc w:val="center"/>
              <w:rPr>
                <w:rFonts w:ascii="Cambria Math" w:hAnsi="Cambria Math"/>
                <w:oMath/>
              </w:rPr>
            </w:pPr>
            <m:oMathPara>
              <m:oMath>
                <m:r>
                  <w:rPr>
                    <w:rFonts w:ascii="Cambria Math" w:hAnsi="Cambria Math"/>
                  </w:rPr>
                  <m:t>406</m:t>
                </m:r>
              </m:oMath>
            </m:oMathPara>
          </w:p>
        </w:tc>
        <w:tc>
          <w:tcPr>
            <w:tcW w:w="1984" w:type="dxa"/>
            <w:vAlign w:val="center"/>
          </w:tcPr>
          <w:p w14:paraId="04801F9C" w14:textId="77777777" w:rsidR="00781E97" w:rsidRPr="00553344" w:rsidRDefault="00781E97" w:rsidP="00CC40C4">
            <w:pPr>
              <w:pStyle w:val="Part"/>
              <w:jc w:val="center"/>
              <w:rPr>
                <w:rFonts w:ascii="Cambria Math" w:hAnsi="Cambria Math"/>
                <w:oMath/>
              </w:rPr>
            </w:pPr>
            <m:oMathPara>
              <m:oMath>
                <m:r>
                  <w:rPr>
                    <w:rFonts w:ascii="Cambria Math" w:hAnsi="Cambria Math"/>
                  </w:rPr>
                  <m:t>111.1</m:t>
                </m:r>
              </m:oMath>
            </m:oMathPara>
          </w:p>
        </w:tc>
      </w:tr>
      <w:tr w:rsidR="00781E97" w14:paraId="521D5E36" w14:textId="77777777" w:rsidTr="00CC40C4">
        <w:tc>
          <w:tcPr>
            <w:tcW w:w="846" w:type="dxa"/>
            <w:vMerge/>
            <w:vAlign w:val="center"/>
          </w:tcPr>
          <w:p w14:paraId="1245229E" w14:textId="77777777" w:rsidR="00781E97" w:rsidRPr="00553344" w:rsidRDefault="00781E97" w:rsidP="00CC40C4">
            <w:pPr>
              <w:pStyle w:val="Part"/>
              <w:jc w:val="center"/>
              <w:rPr>
                <w:rFonts w:ascii="Cambria Math" w:hAnsi="Cambria Math"/>
                <w:oMath/>
              </w:rPr>
            </w:pPr>
          </w:p>
        </w:tc>
        <w:tc>
          <w:tcPr>
            <w:tcW w:w="992" w:type="dxa"/>
            <w:vAlign w:val="center"/>
          </w:tcPr>
          <w:p w14:paraId="014DCB36" w14:textId="77777777" w:rsidR="00781E97" w:rsidRPr="00553344" w:rsidRDefault="00781E97" w:rsidP="00CC40C4">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207998DB" w14:textId="77777777" w:rsidR="00781E97" w:rsidRPr="00553344" w:rsidRDefault="00781E97" w:rsidP="00CC40C4">
            <w:pPr>
              <w:pStyle w:val="Part"/>
              <w:jc w:val="center"/>
              <w:rPr>
                <w:rFonts w:ascii="Cambria Math" w:hAnsi="Cambria Math"/>
                <w:oMath/>
              </w:rPr>
            </w:pPr>
            <m:oMathPara>
              <m:oMath>
                <m:r>
                  <w:rPr>
                    <w:rFonts w:ascii="Cambria Math" w:hAnsi="Cambria Math"/>
                  </w:rPr>
                  <m:t>10</m:t>
                </m:r>
              </m:oMath>
            </m:oMathPara>
          </w:p>
        </w:tc>
        <w:tc>
          <w:tcPr>
            <w:tcW w:w="1985" w:type="dxa"/>
            <w:vAlign w:val="center"/>
          </w:tcPr>
          <w:p w14:paraId="73E9D2E9" w14:textId="77777777" w:rsidR="00781E97" w:rsidRPr="00553344" w:rsidRDefault="00781E97" w:rsidP="00CC40C4">
            <w:pPr>
              <w:pStyle w:val="Part"/>
              <w:jc w:val="center"/>
              <w:rPr>
                <w:rFonts w:ascii="Cambria Math" w:hAnsi="Cambria Math"/>
                <w:oMath/>
              </w:rPr>
            </w:pPr>
            <m:oMathPara>
              <m:oMath>
                <m:r>
                  <w:rPr>
                    <w:rFonts w:ascii="Cambria Math" w:hAnsi="Cambria Math"/>
                  </w:rPr>
                  <m:t>387</m:t>
                </m:r>
              </m:oMath>
            </m:oMathPara>
          </w:p>
        </w:tc>
        <w:tc>
          <w:tcPr>
            <w:tcW w:w="1701" w:type="dxa"/>
            <w:vMerge/>
            <w:vAlign w:val="center"/>
          </w:tcPr>
          <w:p w14:paraId="6C4D39AD" w14:textId="77777777" w:rsidR="00781E97" w:rsidRPr="00553344" w:rsidRDefault="00781E97" w:rsidP="00CC40C4">
            <w:pPr>
              <w:pStyle w:val="Part"/>
              <w:jc w:val="center"/>
              <w:rPr>
                <w:rFonts w:ascii="Cambria Math" w:hAnsi="Cambria Math"/>
                <w:oMath/>
              </w:rPr>
            </w:pPr>
          </w:p>
        </w:tc>
        <w:tc>
          <w:tcPr>
            <w:tcW w:w="1984" w:type="dxa"/>
            <w:vAlign w:val="center"/>
          </w:tcPr>
          <w:p w14:paraId="69AAA233" w14:textId="77777777" w:rsidR="00781E97" w:rsidRPr="00553344" w:rsidRDefault="00781E97" w:rsidP="00CC40C4">
            <w:pPr>
              <w:pStyle w:val="Part"/>
              <w:jc w:val="center"/>
              <w:rPr>
                <w:rFonts w:ascii="Cambria Math" w:hAnsi="Cambria Math"/>
                <w:oMath/>
              </w:rPr>
            </w:pPr>
            <m:oMathPara>
              <m:oMath>
                <m:r>
                  <w:rPr>
                    <w:rFonts w:ascii="Cambria Math" w:hAnsi="Cambria Math"/>
                  </w:rPr>
                  <m:t>95.3</m:t>
                </m:r>
              </m:oMath>
            </m:oMathPara>
          </w:p>
        </w:tc>
      </w:tr>
      <w:tr w:rsidR="00781E97" w14:paraId="40641F32" w14:textId="77777777" w:rsidTr="00CC40C4">
        <w:tc>
          <w:tcPr>
            <w:tcW w:w="846" w:type="dxa"/>
            <w:vMerge/>
            <w:vAlign w:val="center"/>
          </w:tcPr>
          <w:p w14:paraId="4BB415BC" w14:textId="77777777" w:rsidR="00781E97" w:rsidRPr="00553344" w:rsidRDefault="00781E97" w:rsidP="00CC40C4">
            <w:pPr>
              <w:pStyle w:val="Part"/>
              <w:jc w:val="center"/>
              <w:rPr>
                <w:rFonts w:ascii="Cambria Math" w:hAnsi="Cambria Math"/>
                <w:oMath/>
              </w:rPr>
            </w:pPr>
          </w:p>
        </w:tc>
        <w:tc>
          <w:tcPr>
            <w:tcW w:w="992" w:type="dxa"/>
            <w:vAlign w:val="center"/>
          </w:tcPr>
          <w:p w14:paraId="56B29826" w14:textId="77777777" w:rsidR="00781E97" w:rsidRPr="00553344" w:rsidRDefault="00781E97" w:rsidP="00CC40C4">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1C83D541" w14:textId="77777777" w:rsidR="00781E97" w:rsidRPr="00553344" w:rsidRDefault="00781E97" w:rsidP="00CC40C4">
            <w:pPr>
              <w:pStyle w:val="Part"/>
              <w:jc w:val="center"/>
              <w:rPr>
                <w:rFonts w:ascii="Cambria Math" w:hAnsi="Cambria Math"/>
                <w:oMath/>
              </w:rPr>
            </w:pPr>
            <m:oMathPara>
              <m:oMath>
                <m:r>
                  <w:rPr>
                    <w:rFonts w:ascii="Cambria Math" w:hAnsi="Cambria Math"/>
                  </w:rPr>
                  <m:t>11</m:t>
                </m:r>
              </m:oMath>
            </m:oMathPara>
          </w:p>
        </w:tc>
        <w:tc>
          <w:tcPr>
            <w:tcW w:w="1985" w:type="dxa"/>
            <w:vAlign w:val="center"/>
          </w:tcPr>
          <w:p w14:paraId="0898E43A" w14:textId="77777777" w:rsidR="00781E97" w:rsidRPr="00553344" w:rsidRDefault="00781E97" w:rsidP="00CC40C4">
            <w:pPr>
              <w:pStyle w:val="Part"/>
              <w:jc w:val="center"/>
              <w:rPr>
                <w:rFonts w:ascii="Cambria Math" w:hAnsi="Cambria Math"/>
                <w:oMath/>
              </w:rPr>
            </w:pPr>
            <m:oMathPara>
              <m:oMath>
                <m:r>
                  <w:rPr>
                    <w:rFonts w:ascii="Cambria Math" w:hAnsi="Cambria Math"/>
                  </w:rPr>
                  <m:t>455</m:t>
                </m:r>
              </m:oMath>
            </m:oMathPara>
          </w:p>
        </w:tc>
        <w:tc>
          <w:tcPr>
            <w:tcW w:w="1701" w:type="dxa"/>
            <w:vMerge/>
            <w:vAlign w:val="center"/>
          </w:tcPr>
          <w:p w14:paraId="6C782EBA" w14:textId="77777777" w:rsidR="00781E97" w:rsidRPr="00553344" w:rsidRDefault="00781E97" w:rsidP="00CC40C4">
            <w:pPr>
              <w:pStyle w:val="Part"/>
              <w:jc w:val="center"/>
              <w:rPr>
                <w:rFonts w:ascii="Cambria Math" w:hAnsi="Cambria Math"/>
                <w:oMath/>
              </w:rPr>
            </w:pPr>
          </w:p>
        </w:tc>
        <w:tc>
          <w:tcPr>
            <w:tcW w:w="1984" w:type="dxa"/>
            <w:vAlign w:val="center"/>
          </w:tcPr>
          <w:p w14:paraId="59A59579" w14:textId="77777777" w:rsidR="00781E97" w:rsidRPr="00553344" w:rsidRDefault="00781E97" w:rsidP="00CC40C4">
            <w:pPr>
              <w:pStyle w:val="Part"/>
              <w:jc w:val="center"/>
              <w:rPr>
                <w:rFonts w:ascii="Cambria Math" w:hAnsi="Cambria Math"/>
                <w:oMath/>
              </w:rPr>
            </w:pPr>
            <m:oMathPara>
              <m:oMath>
                <m:r>
                  <w:rPr>
                    <w:rFonts w:ascii="Cambria Math" w:hAnsi="Cambria Math"/>
                  </w:rPr>
                  <m:t>112.1</m:t>
                </m:r>
              </m:oMath>
            </m:oMathPara>
          </w:p>
        </w:tc>
      </w:tr>
      <w:tr w:rsidR="00781E97" w14:paraId="7B04DB6B" w14:textId="77777777" w:rsidTr="00CC40C4">
        <w:tc>
          <w:tcPr>
            <w:tcW w:w="846" w:type="dxa"/>
            <w:vMerge/>
            <w:vAlign w:val="center"/>
          </w:tcPr>
          <w:p w14:paraId="5C0D8BA4" w14:textId="77777777" w:rsidR="00781E97" w:rsidRPr="00553344" w:rsidRDefault="00781E97" w:rsidP="00CC40C4">
            <w:pPr>
              <w:pStyle w:val="Part"/>
              <w:jc w:val="center"/>
              <w:rPr>
                <w:rFonts w:ascii="Cambria Math" w:hAnsi="Cambria Math"/>
                <w:oMath/>
              </w:rPr>
            </w:pPr>
          </w:p>
        </w:tc>
        <w:tc>
          <w:tcPr>
            <w:tcW w:w="992" w:type="dxa"/>
            <w:vAlign w:val="center"/>
          </w:tcPr>
          <w:p w14:paraId="0EB3018D" w14:textId="77777777" w:rsidR="00781E97" w:rsidRPr="00553344" w:rsidRDefault="00781E97" w:rsidP="00CC40C4">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044F3214" w14:textId="77777777" w:rsidR="00781E97" w:rsidRPr="00553344" w:rsidRDefault="00781E97" w:rsidP="00CC40C4">
            <w:pPr>
              <w:pStyle w:val="Part"/>
              <w:jc w:val="center"/>
              <w:rPr>
                <w:rFonts w:ascii="Cambria Math" w:hAnsi="Cambria Math"/>
                <w:oMath/>
              </w:rPr>
            </w:pPr>
            <m:oMathPara>
              <m:oMath>
                <m:r>
                  <w:rPr>
                    <w:rFonts w:ascii="Cambria Math" w:hAnsi="Cambria Math"/>
                  </w:rPr>
                  <m:t>12</m:t>
                </m:r>
              </m:oMath>
            </m:oMathPara>
          </w:p>
        </w:tc>
        <w:tc>
          <w:tcPr>
            <w:tcW w:w="1985" w:type="dxa"/>
            <w:vAlign w:val="center"/>
          </w:tcPr>
          <w:p w14:paraId="6D40D10D" w14:textId="77777777" w:rsidR="00781E97" w:rsidRPr="00553344" w:rsidRDefault="00781E97" w:rsidP="00CC40C4">
            <w:pPr>
              <w:pStyle w:val="Part"/>
              <w:jc w:val="center"/>
              <w:rPr>
                <w:rFonts w:ascii="Cambria Math" w:hAnsi="Cambria Math"/>
                <w:oMath/>
              </w:rPr>
            </w:pPr>
            <m:oMathPara>
              <m:oMath>
                <m:r>
                  <w:rPr>
                    <w:rFonts w:ascii="Cambria Math" w:hAnsi="Cambria Math"/>
                  </w:rPr>
                  <m:t>C</m:t>
                </m:r>
              </m:oMath>
            </m:oMathPara>
          </w:p>
        </w:tc>
        <w:tc>
          <w:tcPr>
            <w:tcW w:w="1701" w:type="dxa"/>
            <w:vMerge/>
            <w:vAlign w:val="center"/>
          </w:tcPr>
          <w:p w14:paraId="6AA0CADE" w14:textId="77777777" w:rsidR="00781E97" w:rsidRPr="00553344" w:rsidRDefault="00781E97" w:rsidP="00CC40C4">
            <w:pPr>
              <w:pStyle w:val="Part"/>
              <w:jc w:val="center"/>
              <w:rPr>
                <w:rFonts w:ascii="Cambria Math" w:hAnsi="Cambria Math"/>
                <w:oMath/>
              </w:rPr>
            </w:pPr>
          </w:p>
        </w:tc>
        <w:tc>
          <w:tcPr>
            <w:tcW w:w="1984" w:type="dxa"/>
            <w:vAlign w:val="center"/>
          </w:tcPr>
          <w:p w14:paraId="35939D43" w14:textId="77777777" w:rsidR="00781E97" w:rsidRPr="00553344" w:rsidRDefault="00781E97" w:rsidP="00CC40C4">
            <w:pPr>
              <w:pStyle w:val="Part"/>
              <w:jc w:val="center"/>
              <w:rPr>
                <w:rFonts w:ascii="Cambria Math" w:hAnsi="Cambria Math"/>
                <w:oMath/>
              </w:rPr>
            </w:pPr>
            <m:oMathPara>
              <m:oMath>
                <m:r>
                  <w:rPr>
                    <w:rFonts w:ascii="Cambria Math" w:hAnsi="Cambria Math"/>
                  </w:rPr>
                  <m:t>81.5</m:t>
                </m:r>
              </m:oMath>
            </m:oMathPara>
          </w:p>
        </w:tc>
      </w:tr>
    </w:tbl>
    <w:p w14:paraId="04628E09" w14:textId="77777777" w:rsidR="00781E97" w:rsidRDefault="00781E97" w:rsidP="00CC40C4">
      <w:pPr>
        <w:pStyle w:val="Part"/>
      </w:pPr>
    </w:p>
    <w:p w14:paraId="53EFB3FA" w14:textId="77777777" w:rsidR="00781E97" w:rsidRDefault="00781E97" w:rsidP="00CC40C4">
      <w:pPr>
        <w:pStyle w:val="Parta"/>
      </w:pPr>
    </w:p>
    <w:p w14:paraId="2DD86D51" w14:textId="77777777" w:rsidR="00781E97" w:rsidRDefault="00781E97" w:rsidP="00CC40C4">
      <w:pPr>
        <w:pStyle w:val="Parta"/>
      </w:pPr>
      <w:r>
        <w:t>(a)</w:t>
      </w:r>
      <w:r>
        <w:tab/>
        <w:t xml:space="preserve">Determine the value of </w:t>
      </w:r>
      <m:oMath>
        <m:r>
          <w:rPr>
            <w:rFonts w:ascii="Cambria Math" w:hAnsi="Cambria Math"/>
          </w:rPr>
          <m:t>A</m:t>
        </m:r>
      </m:oMath>
      <w:r>
        <w:t xml:space="preserve">, the value of </w:t>
      </w:r>
      <m:oMath>
        <m:r>
          <w:rPr>
            <w:rFonts w:ascii="Cambria Math" w:hAnsi="Cambria Math"/>
          </w:rPr>
          <m:t>B</m:t>
        </m:r>
      </m:oMath>
      <w:r>
        <w:t xml:space="preserve"> and the value of </w:t>
      </w:r>
      <m:oMath>
        <m:r>
          <w:rPr>
            <w:rFonts w:ascii="Cambria Math" w:hAnsi="Cambria Math"/>
          </w:rPr>
          <m:t>C</m:t>
        </m:r>
      </m:oMath>
      <w:r>
        <w:t xml:space="preserve"> in the table above.</w:t>
      </w:r>
      <w:r>
        <w:tab/>
        <w:t>(3 marks)</w:t>
      </w:r>
    </w:p>
    <w:p w14:paraId="62E67AB0" w14:textId="77777777" w:rsidR="00781E97" w:rsidRDefault="00781E97" w:rsidP="00CC40C4">
      <w:pPr>
        <w:pStyle w:val="Parta"/>
        <w:ind w:left="0" w:firstLine="0"/>
      </w:pPr>
      <w:r>
        <w:rPr>
          <w:noProof/>
          <w:lang w:eastAsia="en-AU"/>
        </w:rPr>
        <mc:AlternateContent>
          <mc:Choice Requires="wps">
            <w:drawing>
              <wp:anchor distT="0" distB="0" distL="114300" distR="114300" simplePos="0" relativeHeight="251717632" behindDoc="0" locked="0" layoutInCell="1" allowOverlap="1" wp14:anchorId="2D5E103F" wp14:editId="0CA21EC6">
                <wp:simplePos x="0" y="0"/>
                <wp:positionH relativeFrom="column">
                  <wp:posOffset>1870710</wp:posOffset>
                </wp:positionH>
                <wp:positionV relativeFrom="paragraph">
                  <wp:posOffset>64770</wp:posOffset>
                </wp:positionV>
                <wp:extent cx="2806700" cy="201295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0670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CC40C4" w14:paraId="21975BB5" w14:textId="77777777" w:rsidTr="004A4688">
                              <w:trPr>
                                <w:trHeight w:hRule="exact" w:val="255"/>
                              </w:trPr>
                              <w:tc>
                                <w:tcPr>
                                  <w:tcW w:w="5000" w:type="pct"/>
                                  <w:shd w:val="clear" w:color="auto" w:fill="E7E6E6" w:themeFill="background2"/>
                                </w:tcPr>
                                <w:p w14:paraId="07D8C201" w14:textId="77777777" w:rsidR="00CC40C4" w:rsidRPr="00992D52" w:rsidRDefault="00CC40C4" w:rsidP="00CC40C4">
                                  <w:pPr>
                                    <w:pStyle w:val="Part"/>
                                    <w:jc w:val="center"/>
                                    <w:rPr>
                                      <w:b/>
                                    </w:rPr>
                                  </w:pPr>
                                  <w:r w:rsidRPr="00992D52">
                                    <w:rPr>
                                      <w:b/>
                                    </w:rPr>
                                    <w:t>Solution</w:t>
                                  </w:r>
                                </w:p>
                              </w:tc>
                            </w:tr>
                            <w:tr w:rsidR="00CC40C4" w14:paraId="722753F7" w14:textId="77777777" w:rsidTr="00CC40C4">
                              <w:tc>
                                <w:tcPr>
                                  <w:tcW w:w="5000" w:type="pct"/>
                                </w:tcPr>
                                <w:p w14:paraId="46A60333" w14:textId="77777777" w:rsidR="00CC40C4" w:rsidRPr="004A2E65" w:rsidRDefault="00CC40C4" w:rsidP="00CC40C4">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362+322+373+279</m:t>
                                          </m:r>
                                        </m:e>
                                      </m:d>
                                      <m:r>
                                        <w:rPr>
                                          <w:rFonts w:ascii="Cambria Math" w:hAnsi="Cambria Math"/>
                                        </w:rPr>
                                        <m:t>÷4=334</m:t>
                                      </m:r>
                                    </m:oMath>
                                  </m:oMathPara>
                                </w:p>
                                <w:p w14:paraId="69D58A33" w14:textId="77777777" w:rsidR="00CC40C4" w:rsidRDefault="00CC40C4" w:rsidP="00CC40C4">
                                  <w:pPr>
                                    <w:pStyle w:val="Parts"/>
                                    <w:rPr>
                                      <w:rFonts w:eastAsiaTheme="minorEastAsia"/>
                                    </w:rPr>
                                  </w:pPr>
                                </w:p>
                                <w:p w14:paraId="4023BC17" w14:textId="77777777" w:rsidR="00CC40C4" w:rsidRPr="004A2E65" w:rsidRDefault="00CC40C4" w:rsidP="00CC40C4">
                                  <w:pPr>
                                    <w:pStyle w:val="Parts"/>
                                    <w:rPr>
                                      <w:rFonts w:eastAsiaTheme="minorEastAsia"/>
                                    </w:rPr>
                                  </w:pPr>
                                  <m:oMathPara>
                                    <m:oMath>
                                      <m:r>
                                        <w:rPr>
                                          <w:rFonts w:ascii="Cambria Math" w:eastAsiaTheme="minorEastAsia" w:hAnsi="Cambria Math"/>
                                        </w:rPr>
                                        <m:t>B=392÷366=1.071=107.1%</m:t>
                                      </m:r>
                                    </m:oMath>
                                  </m:oMathPara>
                                </w:p>
                                <w:p w14:paraId="35F397F8" w14:textId="77777777" w:rsidR="00CC40C4" w:rsidRDefault="00CC40C4" w:rsidP="00CC40C4">
                                  <w:pPr>
                                    <w:pStyle w:val="Parts"/>
                                    <w:rPr>
                                      <w:rFonts w:eastAsiaTheme="minorEastAsia"/>
                                    </w:rPr>
                                  </w:pPr>
                                </w:p>
                                <w:p w14:paraId="5D19E839" w14:textId="77777777" w:rsidR="00CC40C4" w:rsidRPr="004A2E65" w:rsidRDefault="00CC40C4" w:rsidP="00CC40C4">
                                  <w:pPr>
                                    <w:pStyle w:val="Parts"/>
                                    <w:rPr>
                                      <w:rFonts w:eastAsiaTheme="minorEastAsia"/>
                                    </w:rPr>
                                  </w:pPr>
                                  <m:oMathPara>
                                    <m:oMath>
                                      <m:r>
                                        <w:rPr>
                                          <w:rFonts w:ascii="Cambria Math" w:eastAsiaTheme="minorEastAsia" w:hAnsi="Cambria Math"/>
                                        </w:rPr>
                                        <m:t>C=4×406-451-387-455=331</m:t>
                                      </m:r>
                                    </m:oMath>
                                  </m:oMathPara>
                                </w:p>
                                <w:p w14:paraId="45EEB876" w14:textId="77777777" w:rsidR="00CC40C4" w:rsidRPr="004A2E65" w:rsidRDefault="00CC40C4" w:rsidP="00CC40C4">
                                  <w:pPr>
                                    <w:pStyle w:val="Parts"/>
                                    <w:rPr>
                                      <w:rFonts w:eastAsiaTheme="minorEastAsia"/>
                                    </w:rPr>
                                  </w:pPr>
                                </w:p>
                              </w:tc>
                            </w:tr>
                            <w:tr w:rsidR="00CC40C4" w14:paraId="7E6DCA92" w14:textId="77777777" w:rsidTr="004A4688">
                              <w:trPr>
                                <w:trHeight w:hRule="exact" w:val="255"/>
                              </w:trPr>
                              <w:tc>
                                <w:tcPr>
                                  <w:tcW w:w="5000" w:type="pct"/>
                                  <w:shd w:val="clear" w:color="auto" w:fill="E7E6E6" w:themeFill="background2"/>
                                </w:tcPr>
                                <w:p w14:paraId="69CD2769" w14:textId="77777777" w:rsidR="00CC40C4" w:rsidRPr="00992D52" w:rsidRDefault="00CC40C4" w:rsidP="00CC40C4">
                                  <w:pPr>
                                    <w:pStyle w:val="Part"/>
                                    <w:jc w:val="center"/>
                                    <w:rPr>
                                      <w:b/>
                                    </w:rPr>
                                  </w:pPr>
                                  <w:r w:rsidRPr="00992D52">
                                    <w:rPr>
                                      <w:b/>
                                    </w:rPr>
                                    <w:t>Specific behaviours</w:t>
                                  </w:r>
                                </w:p>
                              </w:tc>
                            </w:tr>
                            <w:tr w:rsidR="00CC40C4" w14:paraId="6B0CC371" w14:textId="77777777" w:rsidTr="00CC40C4">
                              <w:tc>
                                <w:tcPr>
                                  <w:tcW w:w="5000" w:type="pct"/>
                                </w:tcPr>
                                <w:p w14:paraId="550144AA" w14:textId="77777777" w:rsidR="00CC40C4" w:rsidRDefault="00CC40C4" w:rsidP="00CC40C4">
                                  <w:pPr>
                                    <w:pStyle w:val="Parts"/>
                                    <w:rPr>
                                      <w:rFonts w:eastAsiaTheme="minorEastAsia"/>
                                    </w:rPr>
                                  </w:pPr>
                                  <w:r>
                                    <w:sym w:font="Wingdings" w:char="F0FC"/>
                                  </w:r>
                                  <w:r>
                                    <w:t xml:space="preserve"> value of </w:t>
                                  </w:r>
                                  <m:oMath>
                                    <m:r>
                                      <w:rPr>
                                        <w:rFonts w:ascii="Cambria Math" w:hAnsi="Cambria Math"/>
                                      </w:rPr>
                                      <m:t>A</m:t>
                                    </m:r>
                                  </m:oMath>
                                </w:p>
                                <w:p w14:paraId="2CB410E4" w14:textId="77777777" w:rsidR="00CC40C4" w:rsidRDefault="00CC40C4" w:rsidP="00CC40C4">
                                  <w:pPr>
                                    <w:pStyle w:val="Parts"/>
                                    <w:rPr>
                                      <w:rFonts w:eastAsiaTheme="minorEastAsia"/>
                                    </w:rPr>
                                  </w:pPr>
                                  <w:r>
                                    <w:rPr>
                                      <w:rFonts w:ascii="Wingdings" w:hAnsi="Wingdings"/>
                                    </w:rPr>
                                    <w:t></w:t>
                                  </w:r>
                                  <w:r>
                                    <w:t xml:space="preserve"> value of </w:t>
                                  </w:r>
                                  <m:oMath>
                                    <m:r>
                                      <w:rPr>
                                        <w:rFonts w:ascii="Cambria Math" w:hAnsi="Cambria Math"/>
                                      </w:rPr>
                                      <m:t>B</m:t>
                                    </m:r>
                                  </m:oMath>
                                </w:p>
                                <w:p w14:paraId="12F8BA38" w14:textId="77777777" w:rsidR="00CC40C4" w:rsidRDefault="00CC40C4" w:rsidP="00CC40C4">
                                  <w:pPr>
                                    <w:pStyle w:val="Parts"/>
                                  </w:pPr>
                                  <w:r>
                                    <w:rPr>
                                      <w:rFonts w:ascii="Wingdings" w:hAnsi="Wingdings"/>
                                    </w:rPr>
                                    <w:t></w:t>
                                  </w:r>
                                  <w:r>
                                    <w:t xml:space="preserve"> value of </w:t>
                                  </w:r>
                                  <m:oMath>
                                    <m:r>
                                      <w:rPr>
                                        <w:rFonts w:ascii="Cambria Math" w:hAnsi="Cambria Math"/>
                                      </w:rPr>
                                      <m:t>C</m:t>
                                    </m:r>
                                  </m:oMath>
                                </w:p>
                              </w:tc>
                            </w:tr>
                          </w:tbl>
                          <w:p w14:paraId="63B2C2BB"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103F" id="Text Box 50" o:spid="_x0000_s1069" type="#_x0000_t202" style="position:absolute;margin-left:147.3pt;margin-top:5.1pt;width:221pt;height:1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iYRAIAAL4EAAAOAAAAZHJzL2Uyb0RvYy54bWysVFFv2jAQfp+0/2D5fQToxjrUUDEqpkmo&#10;rQRTn43jQCTH59mGhP36fXYI7bo9TeXBnO/O3919d5eb27bW7Kicr8jkfDQYcqaMpKIyu5z/2Cw/&#10;XHPmgzCF0GRUzk/K89vZ+3c3jZ2qMe1JF8oxgBg/bWzO9yHYaZZ5uVe18AOyysBYkqtFwNXtssKJ&#10;Bui1zsbD4SRryBXWkVTeQ3vXGfks4ZelkuGhLL0KTOccuYV0unRu45nNbsR054TdV/KchviPLGpR&#10;GQS9QN2JINjBVX9B1ZV05KkMA0l1RmVZSZVqQDWj4atq1nthVaoF5Hh7ocm/Hay8Pz46VhU5/wR6&#10;jKjRo41qA/tKLYMK/DTWT+G2tnAMLfToc6/3UMay29LV8R8FMdgBdbqwG9EklOPr4eTzECYJG6od&#10;f+nws+fn1vnwTVHNopBzh/YlVsVx5QNSgWvvEqN50lWxrLROl5NfaMeOAp3GgBTUcKaFD1DmfJl+&#10;MWtA/PFMG9bkfHKFXN4GEgG0QZxIW0dPlEK7bRPNH6967rZUnECpo24ovZXLCmWvkPOjcJhCUIXN&#10;Cg84Sk3Iks4SZ3tyv/6lj/4YDlg5azDVOfc/D8IpUPHdYGwAGXrB9cK2F8yhXhDoG2FnrUwiHrig&#10;e7F0VD9h4eYxCkzCSMTKeejFReh2Cwsr1XyenDDoVoSVWVsZoSPLsYmb9kk4e+50wJDcUz/vYvqq&#10;4Z1vfGlofghUVmkaIrEdi2e+sSSpw+eFjlv48p68nj87s98AAAD//wMAUEsDBBQABgAIAAAAIQAZ&#10;u5dL3wAAAAoBAAAPAAAAZHJzL2Rvd25yZXYueG1sTI/BTsMwDIbvSLxDZCRuLKVFHZSmE0NCmnZB&#10;FDhwyxrTVDROlWRreXvMCY72/+n353qzuFGcMMTBk4LrVQYCqfNmoF7B2+vT1S2ImDQZPXpCBd8Y&#10;YdOcn9W6Mn6mFzy1qRdcQrHSCmxKUyVl7Cw6HVd+QuLs0wenE4+hlybomcvdKPMsK6XTA/EFqyd8&#10;tNh9tUenYPvcDtvdvvDlR5C7ye5n+Z56pS4vlod7EAmX9AfDrz6rQ8NOB38kE8WoIL+7KRnlIMtB&#10;MLAuSl4cFBT5OgfZ1PL/C80PAAAA//8DAFBLAQItABQABgAIAAAAIQC2gziS/gAAAOEBAAATAAAA&#10;AAAAAAAAAAAAAAAAAABbQ29udGVudF9UeXBlc10ueG1sUEsBAi0AFAAGAAgAAAAhADj9If/WAAAA&#10;lAEAAAsAAAAAAAAAAAAAAAAALwEAAF9yZWxzLy5yZWxzUEsBAi0AFAAGAAgAAAAhAAPjOJhEAgAA&#10;vgQAAA4AAAAAAAAAAAAAAAAALgIAAGRycy9lMm9Eb2MueG1sUEsBAi0AFAAGAAgAAAAhABm7l0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CC40C4" w14:paraId="21975BB5" w14:textId="77777777" w:rsidTr="004A4688">
                        <w:trPr>
                          <w:trHeight w:hRule="exact" w:val="255"/>
                        </w:trPr>
                        <w:tc>
                          <w:tcPr>
                            <w:tcW w:w="5000" w:type="pct"/>
                            <w:shd w:val="clear" w:color="auto" w:fill="E7E6E6" w:themeFill="background2"/>
                          </w:tcPr>
                          <w:p w14:paraId="07D8C201" w14:textId="77777777" w:rsidR="00CC40C4" w:rsidRPr="00992D52" w:rsidRDefault="00CC40C4" w:rsidP="00CC40C4">
                            <w:pPr>
                              <w:pStyle w:val="Part"/>
                              <w:jc w:val="center"/>
                              <w:rPr>
                                <w:b/>
                              </w:rPr>
                            </w:pPr>
                            <w:r w:rsidRPr="00992D52">
                              <w:rPr>
                                <w:b/>
                              </w:rPr>
                              <w:t>Solution</w:t>
                            </w:r>
                          </w:p>
                        </w:tc>
                      </w:tr>
                      <w:tr w:rsidR="00CC40C4" w14:paraId="722753F7" w14:textId="77777777" w:rsidTr="00CC40C4">
                        <w:tc>
                          <w:tcPr>
                            <w:tcW w:w="5000" w:type="pct"/>
                          </w:tcPr>
                          <w:p w14:paraId="46A60333" w14:textId="77777777" w:rsidR="00CC40C4" w:rsidRPr="004A2E65" w:rsidRDefault="00CC40C4" w:rsidP="00CC40C4">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362+322+373+279</m:t>
                                    </m:r>
                                  </m:e>
                                </m:d>
                                <m:r>
                                  <w:rPr>
                                    <w:rFonts w:ascii="Cambria Math" w:hAnsi="Cambria Math"/>
                                  </w:rPr>
                                  <m:t>÷4=334</m:t>
                                </m:r>
                              </m:oMath>
                            </m:oMathPara>
                          </w:p>
                          <w:p w14:paraId="69D58A33" w14:textId="77777777" w:rsidR="00CC40C4" w:rsidRDefault="00CC40C4" w:rsidP="00CC40C4">
                            <w:pPr>
                              <w:pStyle w:val="Parts"/>
                              <w:rPr>
                                <w:rFonts w:eastAsiaTheme="minorEastAsia"/>
                              </w:rPr>
                            </w:pPr>
                          </w:p>
                          <w:p w14:paraId="4023BC17" w14:textId="77777777" w:rsidR="00CC40C4" w:rsidRPr="004A2E65" w:rsidRDefault="00CC40C4" w:rsidP="00CC40C4">
                            <w:pPr>
                              <w:pStyle w:val="Parts"/>
                              <w:rPr>
                                <w:rFonts w:eastAsiaTheme="minorEastAsia"/>
                              </w:rPr>
                            </w:pPr>
                            <m:oMathPara>
                              <m:oMath>
                                <m:r>
                                  <w:rPr>
                                    <w:rFonts w:ascii="Cambria Math" w:eastAsiaTheme="minorEastAsia" w:hAnsi="Cambria Math"/>
                                  </w:rPr>
                                  <m:t>B=392÷366=1.071=107.1%</m:t>
                                </m:r>
                              </m:oMath>
                            </m:oMathPara>
                          </w:p>
                          <w:p w14:paraId="35F397F8" w14:textId="77777777" w:rsidR="00CC40C4" w:rsidRDefault="00CC40C4" w:rsidP="00CC40C4">
                            <w:pPr>
                              <w:pStyle w:val="Parts"/>
                              <w:rPr>
                                <w:rFonts w:eastAsiaTheme="minorEastAsia"/>
                              </w:rPr>
                            </w:pPr>
                          </w:p>
                          <w:p w14:paraId="5D19E839" w14:textId="77777777" w:rsidR="00CC40C4" w:rsidRPr="004A2E65" w:rsidRDefault="00CC40C4" w:rsidP="00CC40C4">
                            <w:pPr>
                              <w:pStyle w:val="Parts"/>
                              <w:rPr>
                                <w:rFonts w:eastAsiaTheme="minorEastAsia"/>
                              </w:rPr>
                            </w:pPr>
                            <m:oMathPara>
                              <m:oMath>
                                <m:r>
                                  <w:rPr>
                                    <w:rFonts w:ascii="Cambria Math" w:eastAsiaTheme="minorEastAsia" w:hAnsi="Cambria Math"/>
                                  </w:rPr>
                                  <m:t>C=4×406-451-387-455=331</m:t>
                                </m:r>
                              </m:oMath>
                            </m:oMathPara>
                          </w:p>
                          <w:p w14:paraId="45EEB876" w14:textId="77777777" w:rsidR="00CC40C4" w:rsidRPr="004A2E65" w:rsidRDefault="00CC40C4" w:rsidP="00CC40C4">
                            <w:pPr>
                              <w:pStyle w:val="Parts"/>
                              <w:rPr>
                                <w:rFonts w:eastAsiaTheme="minorEastAsia"/>
                              </w:rPr>
                            </w:pPr>
                          </w:p>
                        </w:tc>
                      </w:tr>
                      <w:tr w:rsidR="00CC40C4" w14:paraId="7E6DCA92" w14:textId="77777777" w:rsidTr="004A4688">
                        <w:trPr>
                          <w:trHeight w:hRule="exact" w:val="255"/>
                        </w:trPr>
                        <w:tc>
                          <w:tcPr>
                            <w:tcW w:w="5000" w:type="pct"/>
                            <w:shd w:val="clear" w:color="auto" w:fill="E7E6E6" w:themeFill="background2"/>
                          </w:tcPr>
                          <w:p w14:paraId="69CD2769" w14:textId="77777777" w:rsidR="00CC40C4" w:rsidRPr="00992D52" w:rsidRDefault="00CC40C4" w:rsidP="00CC40C4">
                            <w:pPr>
                              <w:pStyle w:val="Part"/>
                              <w:jc w:val="center"/>
                              <w:rPr>
                                <w:b/>
                              </w:rPr>
                            </w:pPr>
                            <w:r w:rsidRPr="00992D52">
                              <w:rPr>
                                <w:b/>
                              </w:rPr>
                              <w:t>Specific behaviours</w:t>
                            </w:r>
                          </w:p>
                        </w:tc>
                      </w:tr>
                      <w:tr w:rsidR="00CC40C4" w14:paraId="6B0CC371" w14:textId="77777777" w:rsidTr="00CC40C4">
                        <w:tc>
                          <w:tcPr>
                            <w:tcW w:w="5000" w:type="pct"/>
                          </w:tcPr>
                          <w:p w14:paraId="550144AA" w14:textId="77777777" w:rsidR="00CC40C4" w:rsidRDefault="00CC40C4" w:rsidP="00CC40C4">
                            <w:pPr>
                              <w:pStyle w:val="Parts"/>
                              <w:rPr>
                                <w:rFonts w:eastAsiaTheme="minorEastAsia"/>
                              </w:rPr>
                            </w:pPr>
                            <w:r>
                              <w:sym w:font="Wingdings" w:char="F0FC"/>
                            </w:r>
                            <w:r>
                              <w:t xml:space="preserve"> value of </w:t>
                            </w:r>
                            <m:oMath>
                              <m:r>
                                <w:rPr>
                                  <w:rFonts w:ascii="Cambria Math" w:hAnsi="Cambria Math"/>
                                </w:rPr>
                                <m:t>A</m:t>
                              </m:r>
                            </m:oMath>
                          </w:p>
                          <w:p w14:paraId="2CB410E4" w14:textId="77777777" w:rsidR="00CC40C4" w:rsidRDefault="00CC40C4" w:rsidP="00CC40C4">
                            <w:pPr>
                              <w:pStyle w:val="Parts"/>
                              <w:rPr>
                                <w:rFonts w:eastAsiaTheme="minorEastAsia"/>
                              </w:rPr>
                            </w:pPr>
                            <w:r>
                              <w:rPr>
                                <w:rFonts w:ascii="Wingdings" w:hAnsi="Wingdings"/>
                              </w:rPr>
                              <w:t></w:t>
                            </w:r>
                            <w:r>
                              <w:t xml:space="preserve"> value of </w:t>
                            </w:r>
                            <m:oMath>
                              <m:r>
                                <w:rPr>
                                  <w:rFonts w:ascii="Cambria Math" w:hAnsi="Cambria Math"/>
                                </w:rPr>
                                <m:t>B</m:t>
                              </m:r>
                            </m:oMath>
                          </w:p>
                          <w:p w14:paraId="12F8BA38" w14:textId="77777777" w:rsidR="00CC40C4" w:rsidRDefault="00CC40C4" w:rsidP="00CC40C4">
                            <w:pPr>
                              <w:pStyle w:val="Parts"/>
                            </w:pPr>
                            <w:r>
                              <w:rPr>
                                <w:rFonts w:ascii="Wingdings" w:hAnsi="Wingdings"/>
                              </w:rPr>
                              <w:t></w:t>
                            </w:r>
                            <w:r>
                              <w:t xml:space="preserve"> value of </w:t>
                            </w:r>
                            <m:oMath>
                              <m:r>
                                <w:rPr>
                                  <w:rFonts w:ascii="Cambria Math" w:hAnsi="Cambria Math"/>
                                </w:rPr>
                                <m:t>C</m:t>
                              </m:r>
                            </m:oMath>
                          </w:p>
                        </w:tc>
                      </w:tr>
                    </w:tbl>
                    <w:p w14:paraId="63B2C2BB" w14:textId="77777777" w:rsidR="00CC40C4" w:rsidRDefault="00CC40C4" w:rsidP="00CC40C4">
                      <w:pPr>
                        <w:pStyle w:val="Part"/>
                      </w:pPr>
                    </w:p>
                  </w:txbxContent>
                </v:textbox>
              </v:shape>
            </w:pict>
          </mc:Fallback>
        </mc:AlternateContent>
      </w:r>
    </w:p>
    <w:p w14:paraId="3EFDAFF8" w14:textId="77777777" w:rsidR="00781E97" w:rsidRDefault="00781E97">
      <w:pPr>
        <w:spacing w:after="160" w:line="259" w:lineRule="auto"/>
      </w:pPr>
      <w:r>
        <w:br w:type="page"/>
      </w:r>
    </w:p>
    <w:p w14:paraId="25548481" w14:textId="77777777" w:rsidR="00781E97" w:rsidRDefault="00781E97" w:rsidP="00CC40C4">
      <w:pPr>
        <w:pStyle w:val="Parta"/>
      </w:pPr>
      <w:r>
        <w:lastRenderedPageBreak/>
        <w:t>(b)</w:t>
      </w:r>
      <w:r>
        <w:tab/>
        <w:t>Complete the missing values in the seasonal index table below.</w:t>
      </w:r>
      <w:r>
        <w:tab/>
        <w:t>(2 marks)</w:t>
      </w:r>
    </w:p>
    <w:p w14:paraId="366C0050" w14:textId="77777777" w:rsidR="00781E97" w:rsidRDefault="00781E97" w:rsidP="00CC40C4">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gridCol w:w="1394"/>
      </w:tblGrid>
      <w:tr w:rsidR="00781E97" w14:paraId="21E43BEF" w14:textId="77777777" w:rsidTr="00CC40C4">
        <w:tc>
          <w:tcPr>
            <w:tcW w:w="1818" w:type="dxa"/>
            <w:vAlign w:val="center"/>
          </w:tcPr>
          <w:p w14:paraId="6854C06C" w14:textId="77777777" w:rsidR="00781E97" w:rsidRDefault="00781E97" w:rsidP="00CC40C4">
            <w:pPr>
              <w:pStyle w:val="Parta"/>
              <w:ind w:left="0" w:firstLine="0"/>
              <w:jc w:val="center"/>
            </w:pPr>
            <w:r>
              <w:t>Quarter</w:t>
            </w:r>
          </w:p>
        </w:tc>
        <w:tc>
          <w:tcPr>
            <w:tcW w:w="1394" w:type="dxa"/>
          </w:tcPr>
          <w:p w14:paraId="1666D464" w14:textId="77777777" w:rsidR="00781E97" w:rsidRPr="004A2E65" w:rsidRDefault="00781E97" w:rsidP="00CC40C4">
            <w:pPr>
              <w:pStyle w:val="Parta"/>
              <w:ind w:left="0" w:firstLine="0"/>
              <w:jc w:val="center"/>
              <w:rPr>
                <w:rFonts w:ascii="Cambria Math" w:hAnsi="Cambria Math"/>
                <w:oMath/>
              </w:rPr>
            </w:pPr>
            <m:oMathPara>
              <m:oMath>
                <m:r>
                  <w:rPr>
                    <w:rFonts w:ascii="Cambria Math" w:hAnsi="Cambria Math"/>
                  </w:rPr>
                  <m:t>1</m:t>
                </m:r>
              </m:oMath>
            </m:oMathPara>
          </w:p>
        </w:tc>
        <w:tc>
          <w:tcPr>
            <w:tcW w:w="1394" w:type="dxa"/>
          </w:tcPr>
          <w:p w14:paraId="01EEBC0D" w14:textId="77777777" w:rsidR="00781E97" w:rsidRPr="004A2E65" w:rsidRDefault="00781E97" w:rsidP="00CC40C4">
            <w:pPr>
              <w:pStyle w:val="Parta"/>
              <w:ind w:left="0" w:firstLine="0"/>
              <w:jc w:val="center"/>
              <w:rPr>
                <w:rFonts w:ascii="Cambria Math" w:hAnsi="Cambria Math"/>
                <w:oMath/>
              </w:rPr>
            </w:pPr>
            <m:oMathPara>
              <m:oMath>
                <m:r>
                  <w:rPr>
                    <w:rFonts w:ascii="Cambria Math" w:hAnsi="Cambria Math"/>
                  </w:rPr>
                  <m:t>2</m:t>
                </m:r>
              </m:oMath>
            </m:oMathPara>
          </w:p>
        </w:tc>
        <w:tc>
          <w:tcPr>
            <w:tcW w:w="1394" w:type="dxa"/>
          </w:tcPr>
          <w:p w14:paraId="3EB0E948" w14:textId="77777777" w:rsidR="00781E97" w:rsidRPr="004A2E65" w:rsidRDefault="00781E97" w:rsidP="00CC40C4">
            <w:pPr>
              <w:pStyle w:val="Parta"/>
              <w:ind w:left="0" w:firstLine="0"/>
              <w:jc w:val="center"/>
              <w:rPr>
                <w:rFonts w:ascii="Cambria Math" w:hAnsi="Cambria Math"/>
                <w:oMath/>
              </w:rPr>
            </w:pPr>
            <m:oMathPara>
              <m:oMath>
                <m:r>
                  <w:rPr>
                    <w:rFonts w:ascii="Cambria Math" w:hAnsi="Cambria Math"/>
                  </w:rPr>
                  <m:t>3</m:t>
                </m:r>
              </m:oMath>
            </m:oMathPara>
          </w:p>
        </w:tc>
        <w:tc>
          <w:tcPr>
            <w:tcW w:w="1394" w:type="dxa"/>
          </w:tcPr>
          <w:p w14:paraId="23F24F98" w14:textId="77777777" w:rsidR="00781E97" w:rsidRPr="004A2E65" w:rsidRDefault="00781E97" w:rsidP="00CC40C4">
            <w:pPr>
              <w:pStyle w:val="Parta"/>
              <w:ind w:left="0" w:firstLine="0"/>
              <w:jc w:val="center"/>
              <w:rPr>
                <w:rFonts w:ascii="Cambria Math" w:hAnsi="Cambria Math"/>
                <w:oMath/>
              </w:rPr>
            </w:pPr>
            <m:oMathPara>
              <m:oMath>
                <m:r>
                  <w:rPr>
                    <w:rFonts w:ascii="Cambria Math" w:hAnsi="Cambria Math"/>
                  </w:rPr>
                  <m:t>4</m:t>
                </m:r>
              </m:oMath>
            </m:oMathPara>
          </w:p>
        </w:tc>
      </w:tr>
      <w:tr w:rsidR="00781E97" w14:paraId="4F1CBBFA" w14:textId="77777777" w:rsidTr="00CC40C4">
        <w:trPr>
          <w:trHeight w:val="454"/>
        </w:trPr>
        <w:tc>
          <w:tcPr>
            <w:tcW w:w="1818" w:type="dxa"/>
            <w:vAlign w:val="center"/>
          </w:tcPr>
          <w:p w14:paraId="4BDBFEC3" w14:textId="77777777" w:rsidR="00781E97" w:rsidRDefault="00781E97" w:rsidP="00CC40C4">
            <w:pPr>
              <w:pStyle w:val="Parta"/>
              <w:ind w:left="0" w:firstLine="0"/>
              <w:jc w:val="center"/>
            </w:pPr>
            <w:r>
              <w:t>Seasonal Index</w:t>
            </w:r>
          </w:p>
        </w:tc>
        <w:tc>
          <w:tcPr>
            <w:tcW w:w="1394" w:type="dxa"/>
            <w:vAlign w:val="center"/>
          </w:tcPr>
          <w:p w14:paraId="51C96EDB" w14:textId="77777777" w:rsidR="00781E97" w:rsidRDefault="00781E97" w:rsidP="00CC40C4">
            <w:pPr>
              <w:pStyle w:val="Parta"/>
              <w:ind w:left="0" w:firstLine="0"/>
              <w:jc w:val="center"/>
            </w:pPr>
            <m:oMathPara>
              <m:oMath>
                <m:r>
                  <w:rPr>
                    <w:rFonts w:ascii="Cambria Math" w:hAnsi="Cambria Math"/>
                  </w:rPr>
                  <m:t>1.089</m:t>
                </m:r>
              </m:oMath>
            </m:oMathPara>
          </w:p>
        </w:tc>
        <w:tc>
          <w:tcPr>
            <w:tcW w:w="1394" w:type="dxa"/>
            <w:shd w:val="clear" w:color="auto" w:fill="auto"/>
            <w:vAlign w:val="center"/>
          </w:tcPr>
          <w:p w14:paraId="37AEB69A" w14:textId="77777777" w:rsidR="00781E97" w:rsidRPr="003E3922" w:rsidRDefault="00781E97" w:rsidP="00CC40C4">
            <w:pPr>
              <w:pStyle w:val="Parta"/>
              <w:ind w:left="0" w:firstLine="0"/>
              <w:jc w:val="center"/>
              <w:rPr>
                <w:b/>
                <w:color w:val="2F5496" w:themeColor="accent5" w:themeShade="BF"/>
                <w:sz w:val="28"/>
                <w:szCs w:val="28"/>
              </w:rPr>
            </w:pPr>
            <m:oMathPara>
              <m:oMath>
                <m:r>
                  <m:rPr>
                    <m:sty m:val="bi"/>
                  </m:rPr>
                  <w:rPr>
                    <w:rFonts w:ascii="Cambria Math" w:hAnsi="Cambria Math"/>
                    <w:color w:val="2F5496" w:themeColor="accent5" w:themeShade="BF"/>
                    <w:sz w:val="28"/>
                    <w:szCs w:val="28"/>
                  </w:rPr>
                  <m:t>0.956</m:t>
                </m:r>
              </m:oMath>
            </m:oMathPara>
          </w:p>
        </w:tc>
        <w:tc>
          <w:tcPr>
            <w:tcW w:w="1394" w:type="dxa"/>
            <w:shd w:val="clear" w:color="auto" w:fill="auto"/>
            <w:vAlign w:val="center"/>
          </w:tcPr>
          <w:p w14:paraId="44A01321" w14:textId="77777777" w:rsidR="00781E97" w:rsidRPr="003E3922" w:rsidRDefault="00781E97" w:rsidP="00CC40C4">
            <w:pPr>
              <w:pStyle w:val="Parta"/>
              <w:ind w:left="0" w:firstLine="0"/>
              <w:jc w:val="center"/>
              <w:rPr>
                <w:b/>
              </w:rPr>
            </w:pPr>
            <m:oMathPara>
              <m:oMath>
                <m:r>
                  <m:rPr>
                    <m:sty m:val="bi"/>
                  </m:rPr>
                  <w:rPr>
                    <w:rFonts w:ascii="Cambria Math" w:hAnsi="Cambria Math"/>
                    <w:color w:val="2F5496" w:themeColor="accent5" w:themeShade="BF"/>
                    <w:sz w:val="28"/>
                    <w:szCs w:val="28"/>
                  </w:rPr>
                  <m:t>1.126</m:t>
                </m:r>
              </m:oMath>
            </m:oMathPara>
          </w:p>
        </w:tc>
        <w:tc>
          <w:tcPr>
            <w:tcW w:w="1394" w:type="dxa"/>
            <w:shd w:val="clear" w:color="auto" w:fill="FFFFFF" w:themeFill="background1"/>
            <w:vAlign w:val="center"/>
          </w:tcPr>
          <w:p w14:paraId="4C0AA304" w14:textId="77777777" w:rsidR="00781E97" w:rsidRPr="00C52D85" w:rsidRDefault="00781E97" w:rsidP="00CC40C4">
            <w:pPr>
              <w:pStyle w:val="Parta"/>
              <w:ind w:left="0" w:firstLine="0"/>
              <w:jc w:val="center"/>
            </w:pPr>
            <m:oMathPara>
              <m:oMath>
                <m:r>
                  <w:rPr>
                    <w:rFonts w:ascii="Cambria Math" w:hAnsi="Cambria Math"/>
                  </w:rPr>
                  <m:t>0.829</m:t>
                </m:r>
              </m:oMath>
            </m:oMathPara>
          </w:p>
        </w:tc>
      </w:tr>
    </w:tbl>
    <w:p w14:paraId="1C643266" w14:textId="77777777" w:rsidR="00781E97" w:rsidRDefault="00781E97" w:rsidP="00CC40C4">
      <w:pPr>
        <w:pStyle w:val="Part"/>
      </w:pPr>
      <w:r>
        <w:rPr>
          <w:noProof/>
          <w:lang w:eastAsia="en-AU"/>
        </w:rPr>
        <mc:AlternateContent>
          <mc:Choice Requires="wps">
            <w:drawing>
              <wp:anchor distT="0" distB="0" distL="114300" distR="114300" simplePos="0" relativeHeight="251718656" behindDoc="0" locked="0" layoutInCell="1" allowOverlap="1" wp14:anchorId="42835C42" wp14:editId="44773102">
                <wp:simplePos x="0" y="0"/>
                <wp:positionH relativeFrom="column">
                  <wp:posOffset>1330960</wp:posOffset>
                </wp:positionH>
                <wp:positionV relativeFrom="paragraph">
                  <wp:posOffset>53975</wp:posOffset>
                </wp:positionV>
                <wp:extent cx="2946400" cy="1473200"/>
                <wp:effectExtent l="0" t="0" r="25400" b="12700"/>
                <wp:wrapNone/>
                <wp:docPr id="51" name="Text Box 51"/>
                <wp:cNvGraphicFramePr/>
                <a:graphic xmlns:a="http://schemas.openxmlformats.org/drawingml/2006/main">
                  <a:graphicData uri="http://schemas.microsoft.com/office/word/2010/wordprocessingShape">
                    <wps:wsp>
                      <wps:cNvSpPr txBox="1"/>
                      <wps:spPr>
                        <a:xfrm>
                          <a:off x="0" y="0"/>
                          <a:ext cx="294640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CC40C4" w14:paraId="4C1E2957" w14:textId="77777777" w:rsidTr="004A4688">
                              <w:trPr>
                                <w:trHeight w:hRule="exact" w:val="255"/>
                              </w:trPr>
                              <w:tc>
                                <w:tcPr>
                                  <w:tcW w:w="5000" w:type="pct"/>
                                  <w:shd w:val="clear" w:color="auto" w:fill="E7E6E6" w:themeFill="background2"/>
                                </w:tcPr>
                                <w:p w14:paraId="0A21C20D" w14:textId="77777777" w:rsidR="00CC40C4" w:rsidRPr="00992D52" w:rsidRDefault="00CC40C4" w:rsidP="00CC40C4">
                                  <w:pPr>
                                    <w:pStyle w:val="Part"/>
                                    <w:jc w:val="center"/>
                                    <w:rPr>
                                      <w:b/>
                                    </w:rPr>
                                  </w:pPr>
                                  <w:r w:rsidRPr="00992D52">
                                    <w:rPr>
                                      <w:b/>
                                    </w:rPr>
                                    <w:t>Solution</w:t>
                                  </w:r>
                                </w:p>
                              </w:tc>
                            </w:tr>
                            <w:tr w:rsidR="00CC40C4" w14:paraId="4B4B1ACE" w14:textId="77777777" w:rsidTr="00CC40C4">
                              <w:tc>
                                <w:tcPr>
                                  <w:tcW w:w="5000" w:type="pct"/>
                                </w:tcPr>
                                <w:p w14:paraId="3C24C66C" w14:textId="77777777" w:rsidR="00CC40C4" w:rsidRPr="005C5EE1" w:rsidRDefault="00CC40C4" w:rsidP="00CC40C4">
                                  <w:pPr>
                                    <w:pStyle w:val="Parts"/>
                                    <w:rPr>
                                      <w:rFonts w:eastAsiaTheme="minorEastAsia"/>
                                    </w:rPr>
                                  </w:pPr>
                                  <m:oMathPara>
                                    <m:oMath>
                                      <m:r>
                                        <w:rPr>
                                          <w:rFonts w:ascii="Cambria Math" w:hAnsi="Cambria Math"/>
                                        </w:rPr>
                                        <m:t>Q2:</m:t>
                                      </m:r>
                                      <m:d>
                                        <m:dPr>
                                          <m:ctrlPr>
                                            <w:rPr>
                                              <w:rFonts w:ascii="Cambria Math" w:hAnsi="Cambria Math"/>
                                              <w:i/>
                                            </w:rPr>
                                          </m:ctrlPr>
                                        </m:dPr>
                                        <m:e>
                                          <m:r>
                                            <w:rPr>
                                              <w:rFonts w:ascii="Cambria Math" w:hAnsi="Cambria Math"/>
                                            </w:rPr>
                                            <m:t>96.4+951.+95.3</m:t>
                                          </m:r>
                                        </m:e>
                                      </m:d>
                                      <m:r>
                                        <w:rPr>
                                          <w:rFonts w:ascii="Cambria Math" w:hAnsi="Cambria Math"/>
                                        </w:rPr>
                                        <m:t>÷3=0.956</m:t>
                                      </m:r>
                                    </m:oMath>
                                  </m:oMathPara>
                                </w:p>
                                <w:p w14:paraId="69DCF293" w14:textId="77777777" w:rsidR="00CC40C4" w:rsidRDefault="00CC40C4" w:rsidP="00CC40C4">
                                  <w:pPr>
                                    <w:pStyle w:val="Parts"/>
                                    <w:rPr>
                                      <w:rFonts w:eastAsiaTheme="minorEastAsia"/>
                                    </w:rPr>
                                  </w:pPr>
                                </w:p>
                                <w:p w14:paraId="5C52ED55" w14:textId="77777777" w:rsidR="00CC40C4" w:rsidRDefault="00CC40C4" w:rsidP="00CC40C4">
                                  <w:pPr>
                                    <w:pStyle w:val="Parts"/>
                                    <w:rPr>
                                      <w:rFonts w:eastAsiaTheme="minorEastAsia"/>
                                    </w:rPr>
                                  </w:pPr>
                                  <m:oMathPara>
                                    <m:oMath>
                                      <m:r>
                                        <w:rPr>
                                          <w:rFonts w:ascii="Cambria Math" w:eastAsiaTheme="minorEastAsia" w:hAnsi="Cambria Math"/>
                                        </w:rPr>
                                        <m:t>Q3:4-</m:t>
                                      </m:r>
                                      <m:d>
                                        <m:dPr>
                                          <m:ctrlPr>
                                            <w:rPr>
                                              <w:rFonts w:ascii="Cambria Math" w:eastAsiaTheme="minorEastAsia" w:hAnsi="Cambria Math"/>
                                              <w:i/>
                                            </w:rPr>
                                          </m:ctrlPr>
                                        </m:dPr>
                                        <m:e>
                                          <m:r>
                                            <w:rPr>
                                              <w:rFonts w:ascii="Cambria Math" w:eastAsiaTheme="minorEastAsia" w:hAnsi="Cambria Math"/>
                                            </w:rPr>
                                            <m:t>1.089+0.956+0.829</m:t>
                                          </m:r>
                                        </m:e>
                                      </m:d>
                                      <m:r>
                                        <w:rPr>
                                          <w:rFonts w:ascii="Cambria Math" w:eastAsiaTheme="minorEastAsia" w:hAnsi="Cambria Math"/>
                                        </w:rPr>
                                        <m:t>=1.126</m:t>
                                      </m:r>
                                    </m:oMath>
                                  </m:oMathPara>
                                </w:p>
                                <w:p w14:paraId="7467C059" w14:textId="77777777" w:rsidR="00CC40C4" w:rsidRPr="005C5EE1" w:rsidRDefault="00CC40C4" w:rsidP="00CC40C4">
                                  <w:pPr>
                                    <w:pStyle w:val="Parts"/>
                                    <w:rPr>
                                      <w:rFonts w:eastAsiaTheme="minorEastAsia"/>
                                    </w:rPr>
                                  </w:pPr>
                                </w:p>
                              </w:tc>
                            </w:tr>
                            <w:tr w:rsidR="00CC40C4" w14:paraId="6E50F735" w14:textId="77777777" w:rsidTr="004A4688">
                              <w:trPr>
                                <w:trHeight w:hRule="exact" w:val="255"/>
                              </w:trPr>
                              <w:tc>
                                <w:tcPr>
                                  <w:tcW w:w="5000" w:type="pct"/>
                                  <w:shd w:val="clear" w:color="auto" w:fill="E7E6E6" w:themeFill="background2"/>
                                </w:tcPr>
                                <w:p w14:paraId="1B503013" w14:textId="77777777" w:rsidR="00CC40C4" w:rsidRPr="00992D52" w:rsidRDefault="00CC40C4" w:rsidP="00CC40C4">
                                  <w:pPr>
                                    <w:pStyle w:val="Part"/>
                                    <w:jc w:val="center"/>
                                    <w:rPr>
                                      <w:b/>
                                    </w:rPr>
                                  </w:pPr>
                                  <w:r w:rsidRPr="00992D52">
                                    <w:rPr>
                                      <w:b/>
                                    </w:rPr>
                                    <w:t>Specific behaviours</w:t>
                                  </w:r>
                                </w:p>
                              </w:tc>
                            </w:tr>
                            <w:tr w:rsidR="00CC40C4" w14:paraId="6F52335F" w14:textId="77777777" w:rsidTr="00CC40C4">
                              <w:tc>
                                <w:tcPr>
                                  <w:tcW w:w="5000" w:type="pct"/>
                                </w:tcPr>
                                <w:p w14:paraId="33288FD6" w14:textId="77777777" w:rsidR="00CC40C4" w:rsidRDefault="00CC40C4" w:rsidP="00CC40C4">
                                  <w:pPr>
                                    <w:pStyle w:val="Parts"/>
                                  </w:pPr>
                                  <w:r>
                                    <w:sym w:font="Wingdings" w:char="F0FC"/>
                                  </w:r>
                                  <w:r>
                                    <w:t xml:space="preserve"> one correct value</w:t>
                                  </w:r>
                                </w:p>
                                <w:p w14:paraId="3622C7A7" w14:textId="77777777" w:rsidR="00CC40C4" w:rsidRDefault="00CC40C4" w:rsidP="00CC40C4">
                                  <w:pPr>
                                    <w:pStyle w:val="Parts"/>
                                  </w:pPr>
                                  <w:r>
                                    <w:rPr>
                                      <w:rFonts w:ascii="Wingdings" w:hAnsi="Wingdings"/>
                                    </w:rPr>
                                    <w:t></w:t>
                                  </w:r>
                                  <w:r>
                                    <w:t xml:space="preserve"> both correct values</w:t>
                                  </w:r>
                                </w:p>
                              </w:tc>
                            </w:tr>
                          </w:tbl>
                          <w:p w14:paraId="3F89BE52"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35C42" id="Text Box 51" o:spid="_x0000_s1070" type="#_x0000_t202" style="position:absolute;margin-left:104.8pt;margin-top:4.25pt;width:232pt;height:1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b1SAIAAL4EAAAOAAAAZHJzL2Uyb0RvYy54bWysVE1vGjEQvVfqf7B8LwuEpCliiSgRVaUo&#10;iQRVzsbrhZW8Htc27NJf32cvmzRpT1E5mPHMeD7evNnZTVtrdlTOV2RyPhoMOVNGUlGZXc5/bFaf&#10;rjnzQZhCaDIq5yfl+c3844dZY6dqTHvShXIMQYyfNjbn+xDsNMu83Kta+AFZZWAsydUi4Op2WeFE&#10;g+i1zsbD4VXWkCusI6m8h/a2M/J5il+WSoaHsvQqMJ1z1BbS6dK5jWc2n4npzgm7r+S5DPGOKmpR&#10;GSR9DnUrgmAHV/0Vqq6kI09lGEiqMyrLSqrUA7oZDd90s94Lq1IvAMfbZ5j8/wsr74+PjlVFzi9H&#10;nBlRY0Yb1Qb2lVoGFfBprJ/CbW3hGFroMede76GMbbelq+M/GmKwA+nTM7oxmoRy/GVyNRnCJGEb&#10;TT5fYH4xTvby3DofvimqWRRy7jC+hKo43vnQufYuMZsnXRWrSut0OfmlduwoMGkQpKCGMy18gDLn&#10;q/Q7Z3v1TBvW5Pzq4nKYMr2y+feERDvaoKsIWwdPlEK7bRPMk0mP3ZaKEyB11JHSW7mq0PYdan4U&#10;DiwEVNis8ICj1IQq6Sxxtif361/66A9ywMpZA1bn3P88CKcAxXcD2sQV6AXXC9teMId6SYAPTEA1&#10;ScQDF3Qvlo7qJyzcImaBSRiJXDkPvbgM3W5hYaVaLJITiG5FuDNrK2PoOKs4xE37JJw9TzqAJPfU&#10;811M3wy8840vDS0OgcoqsSEC26F4xhtLkvh0Xui4hX/ek9fLZ2f+GwAA//8DAFBLAwQUAAYACAAA&#10;ACEA9se/gt4AAAAJAQAADwAAAGRycy9kb3ducmV2LnhtbEyPwU7DMBBE70j8g7VI3KhNS0MJcSqK&#10;hFT1ggj00JsbL0lEvI5stwl/z3KC4+iNZt8W68n14owhdp403M4UCKTa244aDR/vLzcrEDEZsqb3&#10;hBq+McK6vLwoTG79SG94rlIjeIRibjS0KQ25lLFu0Zk48wMSs08fnEkcQyNtMCOPu17OlcqkMx3x&#10;hdYM+Nxi/VWdnIbNa9VttruFzw5Bbod2N8p9arS+vpqeHkEknNJfGX71WR1Kdjr6E9koeg1z9ZBx&#10;VcNqCYJ5dr/gfGRwp5Ygy0L+/6D8AQAA//8DAFBLAQItABQABgAIAAAAIQC2gziS/gAAAOEBAAAT&#10;AAAAAAAAAAAAAAAAAAAAAABbQ29udGVudF9UeXBlc10ueG1sUEsBAi0AFAAGAAgAAAAhADj9If/W&#10;AAAAlAEAAAsAAAAAAAAAAAAAAAAALwEAAF9yZWxzLy5yZWxzUEsBAi0AFAAGAAgAAAAhAM7OdvVI&#10;AgAAvgQAAA4AAAAAAAAAAAAAAAAALgIAAGRycy9lMm9Eb2MueG1sUEsBAi0AFAAGAAgAAAAhAPbH&#10;v4L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CC40C4" w14:paraId="4C1E2957" w14:textId="77777777" w:rsidTr="004A4688">
                        <w:trPr>
                          <w:trHeight w:hRule="exact" w:val="255"/>
                        </w:trPr>
                        <w:tc>
                          <w:tcPr>
                            <w:tcW w:w="5000" w:type="pct"/>
                            <w:shd w:val="clear" w:color="auto" w:fill="E7E6E6" w:themeFill="background2"/>
                          </w:tcPr>
                          <w:p w14:paraId="0A21C20D" w14:textId="77777777" w:rsidR="00CC40C4" w:rsidRPr="00992D52" w:rsidRDefault="00CC40C4" w:rsidP="00CC40C4">
                            <w:pPr>
                              <w:pStyle w:val="Part"/>
                              <w:jc w:val="center"/>
                              <w:rPr>
                                <w:b/>
                              </w:rPr>
                            </w:pPr>
                            <w:r w:rsidRPr="00992D52">
                              <w:rPr>
                                <w:b/>
                              </w:rPr>
                              <w:t>Solution</w:t>
                            </w:r>
                          </w:p>
                        </w:tc>
                      </w:tr>
                      <w:tr w:rsidR="00CC40C4" w14:paraId="4B4B1ACE" w14:textId="77777777" w:rsidTr="00CC40C4">
                        <w:tc>
                          <w:tcPr>
                            <w:tcW w:w="5000" w:type="pct"/>
                          </w:tcPr>
                          <w:p w14:paraId="3C24C66C" w14:textId="77777777" w:rsidR="00CC40C4" w:rsidRPr="005C5EE1" w:rsidRDefault="00CC40C4" w:rsidP="00CC40C4">
                            <w:pPr>
                              <w:pStyle w:val="Parts"/>
                              <w:rPr>
                                <w:rFonts w:eastAsiaTheme="minorEastAsia"/>
                              </w:rPr>
                            </w:pPr>
                            <m:oMathPara>
                              <m:oMath>
                                <m:r>
                                  <w:rPr>
                                    <w:rFonts w:ascii="Cambria Math" w:hAnsi="Cambria Math"/>
                                  </w:rPr>
                                  <m:t>Q2:</m:t>
                                </m:r>
                                <m:d>
                                  <m:dPr>
                                    <m:ctrlPr>
                                      <w:rPr>
                                        <w:rFonts w:ascii="Cambria Math" w:hAnsi="Cambria Math"/>
                                        <w:i/>
                                      </w:rPr>
                                    </m:ctrlPr>
                                  </m:dPr>
                                  <m:e>
                                    <m:r>
                                      <w:rPr>
                                        <w:rFonts w:ascii="Cambria Math" w:hAnsi="Cambria Math"/>
                                      </w:rPr>
                                      <m:t>96.4+951.+95.3</m:t>
                                    </m:r>
                                  </m:e>
                                </m:d>
                                <m:r>
                                  <w:rPr>
                                    <w:rFonts w:ascii="Cambria Math" w:hAnsi="Cambria Math"/>
                                  </w:rPr>
                                  <m:t>÷3=0.956</m:t>
                                </m:r>
                              </m:oMath>
                            </m:oMathPara>
                          </w:p>
                          <w:p w14:paraId="69DCF293" w14:textId="77777777" w:rsidR="00CC40C4" w:rsidRDefault="00CC40C4" w:rsidP="00CC40C4">
                            <w:pPr>
                              <w:pStyle w:val="Parts"/>
                              <w:rPr>
                                <w:rFonts w:eastAsiaTheme="minorEastAsia"/>
                              </w:rPr>
                            </w:pPr>
                          </w:p>
                          <w:p w14:paraId="5C52ED55" w14:textId="77777777" w:rsidR="00CC40C4" w:rsidRDefault="00CC40C4" w:rsidP="00CC40C4">
                            <w:pPr>
                              <w:pStyle w:val="Parts"/>
                              <w:rPr>
                                <w:rFonts w:eastAsiaTheme="minorEastAsia"/>
                              </w:rPr>
                            </w:pPr>
                            <m:oMathPara>
                              <m:oMath>
                                <m:r>
                                  <w:rPr>
                                    <w:rFonts w:ascii="Cambria Math" w:eastAsiaTheme="minorEastAsia" w:hAnsi="Cambria Math"/>
                                  </w:rPr>
                                  <m:t>Q3:4-</m:t>
                                </m:r>
                                <m:d>
                                  <m:dPr>
                                    <m:ctrlPr>
                                      <w:rPr>
                                        <w:rFonts w:ascii="Cambria Math" w:eastAsiaTheme="minorEastAsia" w:hAnsi="Cambria Math"/>
                                        <w:i/>
                                      </w:rPr>
                                    </m:ctrlPr>
                                  </m:dPr>
                                  <m:e>
                                    <m:r>
                                      <w:rPr>
                                        <w:rFonts w:ascii="Cambria Math" w:eastAsiaTheme="minorEastAsia" w:hAnsi="Cambria Math"/>
                                      </w:rPr>
                                      <m:t>1.089+0.956+0.829</m:t>
                                    </m:r>
                                  </m:e>
                                </m:d>
                                <m:r>
                                  <w:rPr>
                                    <w:rFonts w:ascii="Cambria Math" w:eastAsiaTheme="minorEastAsia" w:hAnsi="Cambria Math"/>
                                  </w:rPr>
                                  <m:t>=1.126</m:t>
                                </m:r>
                              </m:oMath>
                            </m:oMathPara>
                          </w:p>
                          <w:p w14:paraId="7467C059" w14:textId="77777777" w:rsidR="00CC40C4" w:rsidRPr="005C5EE1" w:rsidRDefault="00CC40C4" w:rsidP="00CC40C4">
                            <w:pPr>
                              <w:pStyle w:val="Parts"/>
                              <w:rPr>
                                <w:rFonts w:eastAsiaTheme="minorEastAsia"/>
                              </w:rPr>
                            </w:pPr>
                          </w:p>
                        </w:tc>
                      </w:tr>
                      <w:tr w:rsidR="00CC40C4" w14:paraId="6E50F735" w14:textId="77777777" w:rsidTr="004A4688">
                        <w:trPr>
                          <w:trHeight w:hRule="exact" w:val="255"/>
                        </w:trPr>
                        <w:tc>
                          <w:tcPr>
                            <w:tcW w:w="5000" w:type="pct"/>
                            <w:shd w:val="clear" w:color="auto" w:fill="E7E6E6" w:themeFill="background2"/>
                          </w:tcPr>
                          <w:p w14:paraId="1B503013" w14:textId="77777777" w:rsidR="00CC40C4" w:rsidRPr="00992D52" w:rsidRDefault="00CC40C4" w:rsidP="00CC40C4">
                            <w:pPr>
                              <w:pStyle w:val="Part"/>
                              <w:jc w:val="center"/>
                              <w:rPr>
                                <w:b/>
                              </w:rPr>
                            </w:pPr>
                            <w:r w:rsidRPr="00992D52">
                              <w:rPr>
                                <w:b/>
                              </w:rPr>
                              <w:t>Specific behaviours</w:t>
                            </w:r>
                          </w:p>
                        </w:tc>
                      </w:tr>
                      <w:tr w:rsidR="00CC40C4" w14:paraId="6F52335F" w14:textId="77777777" w:rsidTr="00CC40C4">
                        <w:tc>
                          <w:tcPr>
                            <w:tcW w:w="5000" w:type="pct"/>
                          </w:tcPr>
                          <w:p w14:paraId="33288FD6" w14:textId="77777777" w:rsidR="00CC40C4" w:rsidRDefault="00CC40C4" w:rsidP="00CC40C4">
                            <w:pPr>
                              <w:pStyle w:val="Parts"/>
                            </w:pPr>
                            <w:r>
                              <w:sym w:font="Wingdings" w:char="F0FC"/>
                            </w:r>
                            <w:r>
                              <w:t xml:space="preserve"> one correct value</w:t>
                            </w:r>
                          </w:p>
                          <w:p w14:paraId="3622C7A7" w14:textId="77777777" w:rsidR="00CC40C4" w:rsidRDefault="00CC40C4" w:rsidP="00CC40C4">
                            <w:pPr>
                              <w:pStyle w:val="Parts"/>
                            </w:pPr>
                            <w:r>
                              <w:rPr>
                                <w:rFonts w:ascii="Wingdings" w:hAnsi="Wingdings"/>
                              </w:rPr>
                              <w:t></w:t>
                            </w:r>
                            <w:r>
                              <w:t xml:space="preserve"> both correct values</w:t>
                            </w:r>
                          </w:p>
                        </w:tc>
                      </w:tr>
                    </w:tbl>
                    <w:p w14:paraId="3F89BE52" w14:textId="77777777" w:rsidR="00CC40C4" w:rsidRDefault="00CC40C4" w:rsidP="00CC40C4">
                      <w:pPr>
                        <w:pStyle w:val="Part"/>
                      </w:pPr>
                    </w:p>
                  </w:txbxContent>
                </v:textbox>
              </v:shape>
            </w:pict>
          </mc:Fallback>
        </mc:AlternateContent>
      </w:r>
    </w:p>
    <w:p w14:paraId="4AEE3EF5" w14:textId="77777777" w:rsidR="00781E97" w:rsidRDefault="00781E97" w:rsidP="00CC40C4">
      <w:pPr>
        <w:pStyle w:val="Part"/>
      </w:pPr>
    </w:p>
    <w:p w14:paraId="30F216EB" w14:textId="77777777" w:rsidR="00781E97" w:rsidRDefault="00781E97" w:rsidP="00CC40C4">
      <w:pPr>
        <w:pStyle w:val="Part"/>
      </w:pPr>
    </w:p>
    <w:p w14:paraId="52660E03" w14:textId="77777777" w:rsidR="00781E97" w:rsidRDefault="00781E97" w:rsidP="00CC40C4">
      <w:pPr>
        <w:pStyle w:val="Parta"/>
      </w:pPr>
    </w:p>
    <w:p w14:paraId="30345E5C" w14:textId="77777777" w:rsidR="00781E97" w:rsidRDefault="00781E97" w:rsidP="00CC40C4">
      <w:pPr>
        <w:pStyle w:val="Parta"/>
      </w:pPr>
    </w:p>
    <w:p w14:paraId="6414BE05" w14:textId="77777777" w:rsidR="00781E97" w:rsidRDefault="00781E97" w:rsidP="00CC40C4">
      <w:pPr>
        <w:pStyle w:val="Parta"/>
      </w:pPr>
    </w:p>
    <w:p w14:paraId="0ACAB46A" w14:textId="77777777" w:rsidR="00781E97" w:rsidRDefault="00781E97" w:rsidP="00CC40C4">
      <w:pPr>
        <w:pStyle w:val="Parta"/>
      </w:pPr>
    </w:p>
    <w:p w14:paraId="1D77FDE2" w14:textId="77777777" w:rsidR="00781E97" w:rsidRDefault="00781E97" w:rsidP="00CC40C4">
      <w:pPr>
        <w:pStyle w:val="Parta"/>
      </w:pPr>
    </w:p>
    <w:p w14:paraId="1F53837F" w14:textId="77777777" w:rsidR="00781E97" w:rsidRDefault="00781E97" w:rsidP="00CC40C4">
      <w:pPr>
        <w:pStyle w:val="Parta"/>
      </w:pPr>
    </w:p>
    <w:p w14:paraId="61E8620C" w14:textId="77777777" w:rsidR="00781E97" w:rsidRDefault="00781E97" w:rsidP="00CC40C4">
      <w:pPr>
        <w:pStyle w:val="Parta"/>
      </w:pPr>
    </w:p>
    <w:p w14:paraId="2B064811" w14:textId="77777777" w:rsidR="00781E97" w:rsidRDefault="00781E97" w:rsidP="00CC40C4">
      <w:pPr>
        <w:pStyle w:val="Parta"/>
      </w:pPr>
      <w:r>
        <w:t>(c)</w:t>
      </w:r>
      <w:r>
        <w:tab/>
        <w:t xml:space="preserve">Calculate the </w:t>
      </w:r>
      <w:proofErr w:type="spellStart"/>
      <w:r>
        <w:t>deseasonalised</w:t>
      </w:r>
      <w:proofErr w:type="spellEnd"/>
      <w:r>
        <w:t xml:space="preserve"> </w:t>
      </w:r>
      <w:r>
        <w:rPr>
          <w:rFonts w:eastAsiaTheme="minorEastAsia"/>
        </w:rPr>
        <w:t xml:space="preserve">number of people studying </w:t>
      </w:r>
      <w:r>
        <w:t xml:space="preserve">in Australia with a student visa in the fourth quarter of </w:t>
      </w:r>
      <m:oMath>
        <m:r>
          <w:rPr>
            <w:rFonts w:ascii="Cambria Math" w:hAnsi="Cambria Math"/>
          </w:rPr>
          <m:t>2016</m:t>
        </m:r>
      </m:oMath>
      <w:r>
        <w:rPr>
          <w:rFonts w:eastAsiaTheme="minorEastAsia"/>
        </w:rPr>
        <w:t>.</w:t>
      </w:r>
      <w:r>
        <w:rPr>
          <w:rFonts w:eastAsiaTheme="minorEastAsia"/>
        </w:rPr>
        <w:tab/>
        <w:t>(2 marks)</w:t>
      </w:r>
    </w:p>
    <w:p w14:paraId="2B07889F" w14:textId="77777777" w:rsidR="00781E97" w:rsidRDefault="00781E97" w:rsidP="00CC40C4">
      <w:pPr>
        <w:pStyle w:val="Part"/>
      </w:pPr>
      <w:r>
        <w:rPr>
          <w:noProof/>
          <w:lang w:eastAsia="en-AU"/>
        </w:rPr>
        <mc:AlternateContent>
          <mc:Choice Requires="wps">
            <w:drawing>
              <wp:anchor distT="0" distB="0" distL="114300" distR="114300" simplePos="0" relativeHeight="251715584" behindDoc="0" locked="0" layoutInCell="1" allowOverlap="1" wp14:anchorId="2B9FFC2F" wp14:editId="339A647A">
                <wp:simplePos x="0" y="0"/>
                <wp:positionH relativeFrom="column">
                  <wp:posOffset>1330960</wp:posOffset>
                </wp:positionH>
                <wp:positionV relativeFrom="paragraph">
                  <wp:posOffset>91440</wp:posOffset>
                </wp:positionV>
                <wp:extent cx="2660650" cy="1460500"/>
                <wp:effectExtent l="0" t="0" r="25400" b="25400"/>
                <wp:wrapNone/>
                <wp:docPr id="52" name="Text Box 52"/>
                <wp:cNvGraphicFramePr/>
                <a:graphic xmlns:a="http://schemas.openxmlformats.org/drawingml/2006/main">
                  <a:graphicData uri="http://schemas.microsoft.com/office/word/2010/wordprocessingShape">
                    <wps:wsp>
                      <wps:cNvSpPr txBox="1"/>
                      <wps:spPr>
                        <a:xfrm>
                          <a:off x="0" y="0"/>
                          <a:ext cx="26606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CC40C4" w14:paraId="1969E178" w14:textId="77777777" w:rsidTr="004A4688">
                              <w:trPr>
                                <w:trHeight w:hRule="exact" w:val="255"/>
                              </w:trPr>
                              <w:tc>
                                <w:tcPr>
                                  <w:tcW w:w="5000" w:type="pct"/>
                                  <w:shd w:val="clear" w:color="auto" w:fill="E7E6E6" w:themeFill="background2"/>
                                </w:tcPr>
                                <w:p w14:paraId="033B6A4E" w14:textId="77777777" w:rsidR="00CC40C4" w:rsidRPr="00992D52" w:rsidRDefault="00CC40C4" w:rsidP="00CC40C4">
                                  <w:pPr>
                                    <w:pStyle w:val="Part"/>
                                    <w:jc w:val="center"/>
                                    <w:rPr>
                                      <w:b/>
                                    </w:rPr>
                                  </w:pPr>
                                  <w:r w:rsidRPr="00992D52">
                                    <w:rPr>
                                      <w:b/>
                                    </w:rPr>
                                    <w:t>Solution</w:t>
                                  </w:r>
                                </w:p>
                              </w:tc>
                            </w:tr>
                            <w:tr w:rsidR="00CC40C4" w14:paraId="39E39352" w14:textId="77777777" w:rsidTr="00CC40C4">
                              <w:tc>
                                <w:tcPr>
                                  <w:tcW w:w="5000" w:type="pct"/>
                                </w:tcPr>
                                <w:p w14:paraId="0DFB75BE" w14:textId="77777777" w:rsidR="00CC40C4" w:rsidRPr="001247BA" w:rsidRDefault="00CC40C4" w:rsidP="00CC40C4">
                                  <w:pPr>
                                    <w:pStyle w:val="Parts"/>
                                    <w:rPr>
                                      <w:rFonts w:eastAsiaTheme="minorEastAsia"/>
                                    </w:rPr>
                                  </w:pPr>
                                  <m:oMathPara>
                                    <m:oMath>
                                      <m:r>
                                        <w:rPr>
                                          <w:rFonts w:ascii="Cambria Math" w:hAnsi="Cambria Math"/>
                                        </w:rPr>
                                        <m:t>307÷0.829=370.3</m:t>
                                      </m:r>
                                    </m:oMath>
                                  </m:oMathPara>
                                </w:p>
                                <w:p w14:paraId="02E0A689" w14:textId="77777777" w:rsidR="00CC40C4" w:rsidRDefault="00CC40C4" w:rsidP="00CC40C4">
                                  <w:pPr>
                                    <w:pStyle w:val="Parts"/>
                                    <w:rPr>
                                      <w:rFonts w:eastAsiaTheme="minorEastAsia"/>
                                    </w:rPr>
                                  </w:pPr>
                                </w:p>
                                <w:p w14:paraId="7F618532" w14:textId="77777777" w:rsidR="00CC40C4" w:rsidRDefault="00CC40C4" w:rsidP="00CC40C4">
                                  <w:pPr>
                                    <w:pStyle w:val="Parts"/>
                                    <w:jc w:val="center"/>
                                    <w:rPr>
                                      <w:rFonts w:eastAsiaTheme="minorEastAsia"/>
                                    </w:rPr>
                                  </w:pPr>
                                  <w:r>
                                    <w:rPr>
                                      <w:rFonts w:eastAsiaTheme="minorEastAsia"/>
                                    </w:rPr>
                                    <w:t xml:space="preserve">Number of people is </w:t>
                                  </w:r>
                                  <m:oMath>
                                    <m:r>
                                      <w:rPr>
                                        <w:rFonts w:ascii="Cambria Math" w:eastAsiaTheme="minorEastAsia" w:hAnsi="Cambria Math"/>
                                      </w:rPr>
                                      <m:t>370 300</m:t>
                                    </m:r>
                                  </m:oMath>
                                </w:p>
                                <w:p w14:paraId="5B3FCE8B" w14:textId="77777777" w:rsidR="00CC40C4" w:rsidRPr="001247BA" w:rsidRDefault="00CC40C4" w:rsidP="00CC40C4">
                                  <w:pPr>
                                    <w:pStyle w:val="Parts"/>
                                    <w:rPr>
                                      <w:rFonts w:eastAsiaTheme="minorEastAsia"/>
                                    </w:rPr>
                                  </w:pPr>
                                </w:p>
                              </w:tc>
                            </w:tr>
                            <w:tr w:rsidR="00CC40C4" w14:paraId="5357AC87" w14:textId="77777777" w:rsidTr="004A4688">
                              <w:trPr>
                                <w:trHeight w:hRule="exact" w:val="255"/>
                              </w:trPr>
                              <w:tc>
                                <w:tcPr>
                                  <w:tcW w:w="5000" w:type="pct"/>
                                  <w:shd w:val="clear" w:color="auto" w:fill="E7E6E6" w:themeFill="background2"/>
                                </w:tcPr>
                                <w:p w14:paraId="6A978F0C" w14:textId="77777777" w:rsidR="00CC40C4" w:rsidRPr="00992D52" w:rsidRDefault="00CC40C4" w:rsidP="00CC40C4">
                                  <w:pPr>
                                    <w:pStyle w:val="Part"/>
                                    <w:jc w:val="center"/>
                                    <w:rPr>
                                      <w:b/>
                                    </w:rPr>
                                  </w:pPr>
                                  <w:r w:rsidRPr="00992D52">
                                    <w:rPr>
                                      <w:b/>
                                    </w:rPr>
                                    <w:t>Specific behaviours</w:t>
                                  </w:r>
                                </w:p>
                              </w:tc>
                            </w:tr>
                            <w:tr w:rsidR="00CC40C4" w14:paraId="6284E5E8" w14:textId="77777777" w:rsidTr="00CC40C4">
                              <w:tc>
                                <w:tcPr>
                                  <w:tcW w:w="5000" w:type="pct"/>
                                </w:tcPr>
                                <w:p w14:paraId="6582A9D5" w14:textId="77777777" w:rsidR="00CC40C4" w:rsidRDefault="00CC40C4" w:rsidP="00CC40C4">
                                  <w:pPr>
                                    <w:pStyle w:val="Parts"/>
                                    <w:rPr>
                                      <w:rFonts w:eastAsiaTheme="minorEastAsia"/>
                                    </w:rPr>
                                  </w:pPr>
                                  <w:r>
                                    <w:sym w:font="Wingdings" w:char="F0FC"/>
                                  </w:r>
                                  <w:r>
                                    <w:t xml:space="preserve"> indicates correct calculation</w:t>
                                  </w:r>
                                </w:p>
                                <w:p w14:paraId="60BA34B5" w14:textId="77777777" w:rsidR="00CC40C4" w:rsidRDefault="00CC40C4" w:rsidP="00CC40C4">
                                  <w:pPr>
                                    <w:pStyle w:val="Parts"/>
                                  </w:pPr>
                                  <w:r>
                                    <w:rPr>
                                      <w:rFonts w:ascii="Wingdings" w:eastAsiaTheme="minorEastAsia" w:hAnsi="Wingdings"/>
                                    </w:rPr>
                                    <w:t></w:t>
                                  </w:r>
                                  <w:r>
                                    <w:rPr>
                                      <w:rFonts w:eastAsiaTheme="minorEastAsia"/>
                                    </w:rPr>
                                    <w:t xml:space="preserve"> correct figure, allowing for thousands</w:t>
                                  </w:r>
                                </w:p>
                              </w:tc>
                            </w:tr>
                          </w:tbl>
                          <w:p w14:paraId="1F74F38A"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FC2F" id="Text Box 52" o:spid="_x0000_s1071" type="#_x0000_t202" style="position:absolute;margin-left:104.8pt;margin-top:7.2pt;width:209.5pt;height:1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qKRgIAAL4EAAAOAAAAZHJzL2Uyb0RvYy54bWysVE1vGjEQvVfqf7B8L7vQgCrEElEiqkpR&#10;EgmqnI3XCyt5Pa5t2KW/vs+GJWnaUxUOZjwzno83b3Z22zWaHZXzNZmCDwc5Z8pIKmuzK/iPzerT&#10;F858EKYUmowq+El5fjv/+GHW2qka0Z50qRxDEOOnrS34PgQ7zTIv96oRfkBWGRgrco0IuLpdVjrR&#10;Inqjs1GeT7KWXGkdSeU9tHdnI5+n+FWlZHisKq8C0wVHbSGdLp3beGbzmZjunLD7Wl7KEP9RRSNq&#10;g6TXUHciCHZw9V+hmlo68lSFgaQmo6qqpUo9oJth/qab9V5YlXoBON5eYfLvF1Y+HJ8cq8uCj0ec&#10;GdFgRhvVBfaVOgYV8Gmtn8JtbeEYOugx517voYxtd5Vr4j8aYrAD6dMV3RhNQjmaTPLJGCYJ2/Bm&#10;ko/zhH/28tw6H74palgUCu4wvoSqON77gFLg2rvEbJ50Xa5qrdPl5JfasaPApEGQklrOtPAByoKv&#10;0i9WjRB/PNOGtQWffEZh7xMSCbRBngjbGZ4ohW7bJZhvxj12WypPgNTRmZTeylWNtu9R85NwYCGg&#10;wmaFRxyVJlRJF4mzPblf/9JHf5ADVs5asLrg/udBOAUovhvQJq5AL7he2PaCOTRLAnxD7KyVScQD&#10;F3QvVo6aZyzcImaBSRiJXAUPvbgM593Cwkq1WCQnEN2KcG/WVsbQEeU4xE33LJy9TDqAJA/U811M&#10;3wz87BtfGlocAlV1YkME9oziBW8sSZrwZaHjFr6+J6+Xz878NwAAAP//AwBQSwMEFAAGAAgAAAAh&#10;AOR+3P3dAAAACgEAAA8AAABkcnMvZG93bnJldi54bWxMj8FOwzAQRO9I/IO1SNyoQ4iiEuJUFAmp&#10;6gUR4MDNjZc4Il5HttuEv2c50ePOjGbf1JvFjeKEIQ6eFNyuMhBInTcD9Qre355v1iBi0mT06AkV&#10;/GCETXN5UevK+Jle8dSmXnAJxUorsClNlZSxs+h0XPkJib0vH5xOfIZemqBnLnejzLOslE4PxB+s&#10;nvDJYvfdHp2C7Us7bHf7O19+Brmb7H6WH6lX6vpqeXwAkXBJ/2H4w2d0aJjp4I9kohgV5Nl9yVE2&#10;igIEB8p8zcKBnYIV2dTyfELzCwAA//8DAFBLAQItABQABgAIAAAAIQC2gziS/gAAAOEBAAATAAAA&#10;AAAAAAAAAAAAAAAAAABbQ29udGVudF9UeXBlc10ueG1sUEsBAi0AFAAGAAgAAAAhADj9If/WAAAA&#10;lAEAAAsAAAAAAAAAAAAAAAAALwEAAF9yZWxzLy5yZWxzUEsBAi0AFAAGAAgAAAAhALv2GopGAgAA&#10;vgQAAA4AAAAAAAAAAAAAAAAALgIAAGRycy9lMm9Eb2MueG1sUEsBAi0AFAAGAAgAAAAhAOR+3P3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CC40C4" w14:paraId="1969E178" w14:textId="77777777" w:rsidTr="004A4688">
                        <w:trPr>
                          <w:trHeight w:hRule="exact" w:val="255"/>
                        </w:trPr>
                        <w:tc>
                          <w:tcPr>
                            <w:tcW w:w="5000" w:type="pct"/>
                            <w:shd w:val="clear" w:color="auto" w:fill="E7E6E6" w:themeFill="background2"/>
                          </w:tcPr>
                          <w:p w14:paraId="033B6A4E" w14:textId="77777777" w:rsidR="00CC40C4" w:rsidRPr="00992D52" w:rsidRDefault="00CC40C4" w:rsidP="00CC40C4">
                            <w:pPr>
                              <w:pStyle w:val="Part"/>
                              <w:jc w:val="center"/>
                              <w:rPr>
                                <w:b/>
                              </w:rPr>
                            </w:pPr>
                            <w:r w:rsidRPr="00992D52">
                              <w:rPr>
                                <w:b/>
                              </w:rPr>
                              <w:t>Solution</w:t>
                            </w:r>
                          </w:p>
                        </w:tc>
                      </w:tr>
                      <w:tr w:rsidR="00CC40C4" w14:paraId="39E39352" w14:textId="77777777" w:rsidTr="00CC40C4">
                        <w:tc>
                          <w:tcPr>
                            <w:tcW w:w="5000" w:type="pct"/>
                          </w:tcPr>
                          <w:p w14:paraId="0DFB75BE" w14:textId="77777777" w:rsidR="00CC40C4" w:rsidRPr="001247BA" w:rsidRDefault="00CC40C4" w:rsidP="00CC40C4">
                            <w:pPr>
                              <w:pStyle w:val="Parts"/>
                              <w:rPr>
                                <w:rFonts w:eastAsiaTheme="minorEastAsia"/>
                              </w:rPr>
                            </w:pPr>
                            <m:oMathPara>
                              <m:oMath>
                                <m:r>
                                  <w:rPr>
                                    <w:rFonts w:ascii="Cambria Math" w:hAnsi="Cambria Math"/>
                                  </w:rPr>
                                  <m:t>307÷0.829=370.3</m:t>
                                </m:r>
                              </m:oMath>
                            </m:oMathPara>
                          </w:p>
                          <w:p w14:paraId="02E0A689" w14:textId="77777777" w:rsidR="00CC40C4" w:rsidRDefault="00CC40C4" w:rsidP="00CC40C4">
                            <w:pPr>
                              <w:pStyle w:val="Parts"/>
                              <w:rPr>
                                <w:rFonts w:eastAsiaTheme="minorEastAsia"/>
                              </w:rPr>
                            </w:pPr>
                          </w:p>
                          <w:p w14:paraId="7F618532" w14:textId="77777777" w:rsidR="00CC40C4" w:rsidRDefault="00CC40C4" w:rsidP="00CC40C4">
                            <w:pPr>
                              <w:pStyle w:val="Parts"/>
                              <w:jc w:val="center"/>
                              <w:rPr>
                                <w:rFonts w:eastAsiaTheme="minorEastAsia"/>
                              </w:rPr>
                            </w:pPr>
                            <w:r>
                              <w:rPr>
                                <w:rFonts w:eastAsiaTheme="minorEastAsia"/>
                              </w:rPr>
                              <w:t xml:space="preserve">Number of people is </w:t>
                            </w:r>
                            <m:oMath>
                              <m:r>
                                <w:rPr>
                                  <w:rFonts w:ascii="Cambria Math" w:eastAsiaTheme="minorEastAsia" w:hAnsi="Cambria Math"/>
                                </w:rPr>
                                <m:t>370 300</m:t>
                              </m:r>
                            </m:oMath>
                          </w:p>
                          <w:p w14:paraId="5B3FCE8B" w14:textId="77777777" w:rsidR="00CC40C4" w:rsidRPr="001247BA" w:rsidRDefault="00CC40C4" w:rsidP="00CC40C4">
                            <w:pPr>
                              <w:pStyle w:val="Parts"/>
                              <w:rPr>
                                <w:rFonts w:eastAsiaTheme="minorEastAsia"/>
                              </w:rPr>
                            </w:pPr>
                          </w:p>
                        </w:tc>
                      </w:tr>
                      <w:tr w:rsidR="00CC40C4" w14:paraId="5357AC87" w14:textId="77777777" w:rsidTr="004A4688">
                        <w:trPr>
                          <w:trHeight w:hRule="exact" w:val="255"/>
                        </w:trPr>
                        <w:tc>
                          <w:tcPr>
                            <w:tcW w:w="5000" w:type="pct"/>
                            <w:shd w:val="clear" w:color="auto" w:fill="E7E6E6" w:themeFill="background2"/>
                          </w:tcPr>
                          <w:p w14:paraId="6A978F0C" w14:textId="77777777" w:rsidR="00CC40C4" w:rsidRPr="00992D52" w:rsidRDefault="00CC40C4" w:rsidP="00CC40C4">
                            <w:pPr>
                              <w:pStyle w:val="Part"/>
                              <w:jc w:val="center"/>
                              <w:rPr>
                                <w:b/>
                              </w:rPr>
                            </w:pPr>
                            <w:r w:rsidRPr="00992D52">
                              <w:rPr>
                                <w:b/>
                              </w:rPr>
                              <w:t>Specific behaviours</w:t>
                            </w:r>
                          </w:p>
                        </w:tc>
                      </w:tr>
                      <w:tr w:rsidR="00CC40C4" w14:paraId="6284E5E8" w14:textId="77777777" w:rsidTr="00CC40C4">
                        <w:tc>
                          <w:tcPr>
                            <w:tcW w:w="5000" w:type="pct"/>
                          </w:tcPr>
                          <w:p w14:paraId="6582A9D5" w14:textId="77777777" w:rsidR="00CC40C4" w:rsidRDefault="00CC40C4" w:rsidP="00CC40C4">
                            <w:pPr>
                              <w:pStyle w:val="Parts"/>
                              <w:rPr>
                                <w:rFonts w:eastAsiaTheme="minorEastAsia"/>
                              </w:rPr>
                            </w:pPr>
                            <w:r>
                              <w:sym w:font="Wingdings" w:char="F0FC"/>
                            </w:r>
                            <w:r>
                              <w:t xml:space="preserve"> indicates correct calculation</w:t>
                            </w:r>
                          </w:p>
                          <w:p w14:paraId="60BA34B5" w14:textId="77777777" w:rsidR="00CC40C4" w:rsidRDefault="00CC40C4" w:rsidP="00CC40C4">
                            <w:pPr>
                              <w:pStyle w:val="Parts"/>
                            </w:pPr>
                            <w:r>
                              <w:rPr>
                                <w:rFonts w:ascii="Wingdings" w:eastAsiaTheme="minorEastAsia" w:hAnsi="Wingdings"/>
                              </w:rPr>
                              <w:t></w:t>
                            </w:r>
                            <w:r>
                              <w:rPr>
                                <w:rFonts w:eastAsiaTheme="minorEastAsia"/>
                              </w:rPr>
                              <w:t xml:space="preserve"> correct figure, allowing for thousands</w:t>
                            </w:r>
                          </w:p>
                        </w:tc>
                      </w:tr>
                    </w:tbl>
                    <w:p w14:paraId="1F74F38A" w14:textId="77777777" w:rsidR="00CC40C4" w:rsidRDefault="00CC40C4" w:rsidP="00CC40C4">
                      <w:pPr>
                        <w:pStyle w:val="Part"/>
                      </w:pPr>
                    </w:p>
                  </w:txbxContent>
                </v:textbox>
              </v:shape>
            </w:pict>
          </mc:Fallback>
        </mc:AlternateContent>
      </w:r>
    </w:p>
    <w:p w14:paraId="5B110A6F" w14:textId="77777777" w:rsidR="00781E97" w:rsidRDefault="00781E97" w:rsidP="00CC40C4">
      <w:pPr>
        <w:pStyle w:val="Part"/>
      </w:pPr>
    </w:p>
    <w:p w14:paraId="37CA39E3" w14:textId="77777777" w:rsidR="00781E97" w:rsidRDefault="00781E97" w:rsidP="00CC40C4">
      <w:pPr>
        <w:pStyle w:val="Part"/>
      </w:pPr>
    </w:p>
    <w:p w14:paraId="641B9314" w14:textId="77777777" w:rsidR="00781E97" w:rsidRDefault="00781E97" w:rsidP="00CC40C4">
      <w:pPr>
        <w:pStyle w:val="Part"/>
      </w:pPr>
    </w:p>
    <w:p w14:paraId="10E64966" w14:textId="77777777" w:rsidR="00781E97" w:rsidRDefault="00781E97" w:rsidP="00CC40C4">
      <w:pPr>
        <w:pStyle w:val="Part"/>
      </w:pPr>
    </w:p>
    <w:p w14:paraId="6D9A8D71" w14:textId="77777777" w:rsidR="00781E97" w:rsidRDefault="00781E97" w:rsidP="00CC40C4">
      <w:pPr>
        <w:pStyle w:val="Part"/>
      </w:pPr>
    </w:p>
    <w:p w14:paraId="5D311B84" w14:textId="77777777" w:rsidR="00781E97" w:rsidRDefault="00781E97" w:rsidP="00CC40C4">
      <w:pPr>
        <w:pStyle w:val="Part"/>
      </w:pPr>
    </w:p>
    <w:p w14:paraId="3FF96D59" w14:textId="77777777" w:rsidR="00781E97" w:rsidRDefault="00781E97" w:rsidP="00CC40C4">
      <w:pPr>
        <w:pStyle w:val="Part"/>
      </w:pPr>
    </w:p>
    <w:p w14:paraId="5EE4B35E" w14:textId="77777777" w:rsidR="00781E97" w:rsidRPr="00F913EF" w:rsidRDefault="00781E97" w:rsidP="00CC40C4">
      <w:pPr>
        <w:pStyle w:val="Part"/>
      </w:pPr>
    </w:p>
    <w:p w14:paraId="06C1F44B" w14:textId="77777777" w:rsidR="00781E97" w:rsidRDefault="00781E97" w:rsidP="00CC40C4">
      <w:pPr>
        <w:pStyle w:val="Part"/>
      </w:pPr>
    </w:p>
    <w:p w14:paraId="59C59E3D" w14:textId="77777777" w:rsidR="00781E97" w:rsidRDefault="00781E97" w:rsidP="00CC40C4">
      <w:pPr>
        <w:pStyle w:val="Part"/>
      </w:pPr>
    </w:p>
    <w:p w14:paraId="0D545E75" w14:textId="77777777" w:rsidR="00781E97" w:rsidRDefault="00781E97" w:rsidP="00CC40C4">
      <w:pPr>
        <w:pStyle w:val="Part"/>
      </w:pPr>
    </w:p>
    <w:p w14:paraId="78B86F3D" w14:textId="77777777" w:rsidR="00781E97" w:rsidRDefault="00781E97" w:rsidP="00CC40C4">
      <w:pPr>
        <w:pStyle w:val="Part"/>
      </w:pPr>
      <w:r>
        <w:t xml:space="preserve">Let </w:t>
      </w:r>
      <m:oMath>
        <m:r>
          <w:rPr>
            <w:rFonts w:ascii="Cambria Math" w:hAnsi="Cambria Math"/>
          </w:rPr>
          <m:t>N</m:t>
        </m:r>
      </m:oMath>
      <w:r>
        <w:t xml:space="preserve"> represent all the deseasonalised values of </w:t>
      </w:r>
      <m:oMath>
        <m:r>
          <w:rPr>
            <w:rFonts w:ascii="Cambria Math" w:hAnsi="Cambria Math"/>
          </w:rPr>
          <m:t>n</m:t>
        </m:r>
      </m:oMath>
      <w:r>
        <w:t xml:space="preserve">. The equation of the least-squares line for </w:t>
      </w:r>
      <m:oMath>
        <m:r>
          <w:rPr>
            <w:rFonts w:ascii="Cambria Math" w:hAnsi="Cambria Math"/>
          </w:rPr>
          <m:t>N</m:t>
        </m:r>
      </m:oMath>
      <w:r>
        <w:t xml:space="preserve"> against </w:t>
      </w:r>
      <m:oMath>
        <m:r>
          <w:rPr>
            <w:rFonts w:ascii="Cambria Math" w:hAnsi="Cambria Math"/>
          </w:rPr>
          <m:t>t</m:t>
        </m:r>
      </m:oMath>
      <w:r>
        <w:t xml:space="preserve"> is given by </w:t>
      </w:r>
      <m:oMath>
        <m:r>
          <w:rPr>
            <w:rFonts w:ascii="Cambria Math" w:hAnsi="Cambria Math"/>
          </w:rPr>
          <m:t>N=7.96t+316.9</m:t>
        </m:r>
      </m:oMath>
      <w:r>
        <w:rPr>
          <w:rFonts w:eastAsiaTheme="minorEastAsia"/>
        </w:rPr>
        <w:t>.</w:t>
      </w:r>
    </w:p>
    <w:p w14:paraId="569074F7" w14:textId="77777777" w:rsidR="00781E97" w:rsidRDefault="00781E97" w:rsidP="00CC40C4">
      <w:pPr>
        <w:pStyle w:val="Part"/>
      </w:pPr>
    </w:p>
    <w:p w14:paraId="7EE400AB" w14:textId="77777777" w:rsidR="00781E97" w:rsidRDefault="00781E97" w:rsidP="00CC40C4">
      <w:pPr>
        <w:pStyle w:val="Parta"/>
        <w:rPr>
          <w:rFonts w:eastAsiaTheme="minorEastAsia"/>
        </w:rPr>
      </w:pPr>
      <w:r>
        <w:t>(d)</w:t>
      </w:r>
      <w:r>
        <w:tab/>
        <w:t xml:space="preserve">Determine an estimate for the </w:t>
      </w:r>
      <w:r>
        <w:rPr>
          <w:rFonts w:eastAsiaTheme="minorEastAsia"/>
        </w:rPr>
        <w:t xml:space="preserve">number of people studying </w:t>
      </w:r>
      <w:r>
        <w:t xml:space="preserve">in Australia with a student visa in the fourth quarter of </w:t>
      </w:r>
      <m:oMath>
        <m:r>
          <w:rPr>
            <w:rFonts w:ascii="Cambria Math" w:hAnsi="Cambria Math"/>
          </w:rPr>
          <m:t>2018</m:t>
        </m:r>
      </m:oMath>
      <w:r w:rsidRPr="001656A1">
        <w:rPr>
          <w:rFonts w:eastAsiaTheme="minorEastAsia"/>
        </w:rPr>
        <w:t xml:space="preserve"> </w:t>
      </w:r>
      <w:r>
        <w:rPr>
          <w:rFonts w:eastAsiaTheme="minorEastAsia"/>
        </w:rPr>
        <w:t>if the existing trend and seasonality continues.</w:t>
      </w:r>
      <w:r>
        <w:rPr>
          <w:rFonts w:eastAsiaTheme="minorEastAsia"/>
        </w:rPr>
        <w:tab/>
        <w:t>(3 marks)</w:t>
      </w:r>
    </w:p>
    <w:p w14:paraId="0BFA9144" w14:textId="77777777" w:rsidR="00781E97" w:rsidRPr="00203315" w:rsidRDefault="00781E97" w:rsidP="00CC40C4">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450D6826" wp14:editId="2E614CC0">
                <wp:simplePos x="0" y="0"/>
                <wp:positionH relativeFrom="column">
                  <wp:posOffset>1330960</wp:posOffset>
                </wp:positionH>
                <wp:positionV relativeFrom="paragraph">
                  <wp:posOffset>113665</wp:posOffset>
                </wp:positionV>
                <wp:extent cx="3403600" cy="2019300"/>
                <wp:effectExtent l="0" t="0" r="25400" b="19050"/>
                <wp:wrapNone/>
                <wp:docPr id="53" name="Text Box 53"/>
                <wp:cNvGraphicFramePr/>
                <a:graphic xmlns:a="http://schemas.openxmlformats.org/drawingml/2006/main">
                  <a:graphicData uri="http://schemas.microsoft.com/office/word/2010/wordprocessingShape">
                    <wps:wsp>
                      <wps:cNvSpPr txBox="1"/>
                      <wps:spPr>
                        <a:xfrm>
                          <a:off x="0" y="0"/>
                          <a:ext cx="34036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0"/>
                            </w:tblGrid>
                            <w:tr w:rsidR="00CC40C4" w14:paraId="22B2C1C1" w14:textId="77777777" w:rsidTr="004A4688">
                              <w:trPr>
                                <w:trHeight w:hRule="exact" w:val="255"/>
                              </w:trPr>
                              <w:tc>
                                <w:tcPr>
                                  <w:tcW w:w="5000" w:type="pct"/>
                                  <w:shd w:val="clear" w:color="auto" w:fill="E7E6E6" w:themeFill="background2"/>
                                </w:tcPr>
                                <w:p w14:paraId="42431613" w14:textId="77777777" w:rsidR="00CC40C4" w:rsidRPr="00992D52" w:rsidRDefault="00CC40C4" w:rsidP="00CC40C4">
                                  <w:pPr>
                                    <w:pStyle w:val="Part"/>
                                    <w:jc w:val="center"/>
                                    <w:rPr>
                                      <w:b/>
                                    </w:rPr>
                                  </w:pPr>
                                  <w:r w:rsidRPr="00992D52">
                                    <w:rPr>
                                      <w:b/>
                                    </w:rPr>
                                    <w:t>Solution</w:t>
                                  </w:r>
                                </w:p>
                              </w:tc>
                            </w:tr>
                            <w:tr w:rsidR="00CC40C4" w14:paraId="3309B000" w14:textId="77777777" w:rsidTr="00CC40C4">
                              <w:tc>
                                <w:tcPr>
                                  <w:tcW w:w="5000" w:type="pct"/>
                                </w:tcPr>
                                <w:p w14:paraId="3EBFBD57" w14:textId="77777777" w:rsidR="00CC40C4" w:rsidRPr="00732F47" w:rsidRDefault="00CC40C4" w:rsidP="00CC40C4">
                                  <w:pPr>
                                    <w:pStyle w:val="Parts"/>
                                    <w:rPr>
                                      <w:rFonts w:eastAsiaTheme="minorEastAsia"/>
                                    </w:rPr>
                                  </w:pPr>
                                  <m:oMathPara>
                                    <m:oMath>
                                      <m:r>
                                        <w:rPr>
                                          <w:rFonts w:ascii="Cambria Math" w:eastAsiaTheme="minorEastAsia" w:hAnsi="Cambria Math"/>
                                        </w:rPr>
                                        <m:t>t=16</m:t>
                                      </m:r>
                                    </m:oMath>
                                  </m:oMathPara>
                                </w:p>
                                <w:p w14:paraId="5CCF7D3C" w14:textId="77777777" w:rsidR="00CC40C4" w:rsidRPr="00732F47" w:rsidRDefault="00CC40C4" w:rsidP="00CC40C4">
                                  <w:pPr>
                                    <w:pStyle w:val="Parts"/>
                                    <w:rPr>
                                      <w:rFonts w:eastAsiaTheme="minorEastAsia"/>
                                    </w:rPr>
                                  </w:pPr>
                                </w:p>
                                <w:p w14:paraId="1F043D57" w14:textId="77777777" w:rsidR="00CC40C4" w:rsidRPr="00732F47" w:rsidRDefault="00CC40C4" w:rsidP="00CC40C4">
                                  <w:pPr>
                                    <w:pStyle w:val="Parts"/>
                                    <w:rPr>
                                      <w:rFonts w:eastAsiaTheme="minorEastAsia"/>
                                    </w:rPr>
                                  </w:pPr>
                                  <m:oMathPara>
                                    <m:oMath>
                                      <m:r>
                                        <w:rPr>
                                          <w:rFonts w:ascii="Cambria Math" w:hAnsi="Cambria Math"/>
                                        </w:rPr>
                                        <m:t>N=7.96</m:t>
                                      </m:r>
                                      <m:d>
                                        <m:dPr>
                                          <m:ctrlPr>
                                            <w:rPr>
                                              <w:rFonts w:ascii="Cambria Math" w:hAnsi="Cambria Math"/>
                                              <w:i/>
                                            </w:rPr>
                                          </m:ctrlPr>
                                        </m:dPr>
                                        <m:e>
                                          <m:r>
                                            <w:rPr>
                                              <w:rFonts w:ascii="Cambria Math" w:hAnsi="Cambria Math"/>
                                            </w:rPr>
                                            <m:t>16</m:t>
                                          </m:r>
                                        </m:e>
                                      </m:d>
                                      <m:r>
                                        <w:rPr>
                                          <w:rFonts w:ascii="Cambria Math" w:hAnsi="Cambria Math"/>
                                        </w:rPr>
                                        <m:t>+316.9=444.26</m:t>
                                      </m:r>
                                    </m:oMath>
                                  </m:oMathPara>
                                </w:p>
                                <w:p w14:paraId="00B20495" w14:textId="77777777" w:rsidR="00CC40C4" w:rsidRDefault="00CC40C4" w:rsidP="00CC40C4">
                                  <w:pPr>
                                    <w:pStyle w:val="Parts"/>
                                    <w:rPr>
                                      <w:rFonts w:eastAsiaTheme="minorEastAsia"/>
                                    </w:rPr>
                                  </w:pPr>
                                </w:p>
                                <w:p w14:paraId="486670AA" w14:textId="77777777" w:rsidR="00CC40C4" w:rsidRPr="00732F47" w:rsidRDefault="00CC40C4" w:rsidP="00CC40C4">
                                  <w:pPr>
                                    <w:pStyle w:val="Parts"/>
                                    <w:rPr>
                                      <w:rFonts w:eastAsiaTheme="minorEastAsia"/>
                                    </w:rPr>
                                  </w:pPr>
                                  <m:oMathPara>
                                    <m:oMath>
                                      <m:r>
                                        <m:rPr>
                                          <m:nor/>
                                        </m:rPr>
                                        <w:rPr>
                                          <w:rFonts w:ascii="Cambria Math" w:eastAsiaTheme="minorEastAsia" w:hAnsi="Cambria Math"/>
                                        </w:rPr>
                                        <m:t>Estimate</m:t>
                                      </m:r>
                                      <m:r>
                                        <w:rPr>
                                          <w:rFonts w:ascii="Cambria Math" w:eastAsiaTheme="minorEastAsia" w:hAnsi="Cambria Math"/>
                                        </w:rPr>
                                        <m:t xml:space="preserve">=444.26×0.829≈368 </m:t>
                                      </m:r>
                                      <m:r>
                                        <m:rPr>
                                          <m:nor/>
                                        </m:rPr>
                                        <w:rPr>
                                          <w:rFonts w:ascii="Cambria Math" w:eastAsiaTheme="minorEastAsia" w:hAnsi="Cambria Math"/>
                                        </w:rPr>
                                        <m:t>thousand people</m:t>
                                      </m:r>
                                    </m:oMath>
                                  </m:oMathPara>
                                </w:p>
                                <w:p w14:paraId="1CFD0DDE" w14:textId="77777777" w:rsidR="00CC40C4" w:rsidRPr="00732F47" w:rsidRDefault="00CC40C4" w:rsidP="00CC40C4">
                                  <w:pPr>
                                    <w:pStyle w:val="Parts"/>
                                    <w:rPr>
                                      <w:rFonts w:eastAsiaTheme="minorEastAsia"/>
                                    </w:rPr>
                                  </w:pPr>
                                </w:p>
                              </w:tc>
                            </w:tr>
                            <w:tr w:rsidR="00CC40C4" w14:paraId="60F50AA3" w14:textId="77777777" w:rsidTr="004A4688">
                              <w:trPr>
                                <w:trHeight w:hRule="exact" w:val="255"/>
                              </w:trPr>
                              <w:tc>
                                <w:tcPr>
                                  <w:tcW w:w="5000" w:type="pct"/>
                                  <w:shd w:val="clear" w:color="auto" w:fill="E7E6E6" w:themeFill="background2"/>
                                </w:tcPr>
                                <w:p w14:paraId="15B1CC3D" w14:textId="77777777" w:rsidR="00CC40C4" w:rsidRPr="00992D52" w:rsidRDefault="00CC40C4" w:rsidP="00CC40C4">
                                  <w:pPr>
                                    <w:pStyle w:val="Part"/>
                                    <w:jc w:val="center"/>
                                    <w:rPr>
                                      <w:b/>
                                    </w:rPr>
                                  </w:pPr>
                                  <w:r w:rsidRPr="00992D52">
                                    <w:rPr>
                                      <w:b/>
                                    </w:rPr>
                                    <w:t>Specific behaviours</w:t>
                                  </w:r>
                                </w:p>
                              </w:tc>
                            </w:tr>
                            <w:tr w:rsidR="00CC40C4" w14:paraId="5718120E" w14:textId="77777777" w:rsidTr="00CC40C4">
                              <w:tc>
                                <w:tcPr>
                                  <w:tcW w:w="5000" w:type="pct"/>
                                </w:tcPr>
                                <w:p w14:paraId="33A5FE2F" w14:textId="77777777" w:rsidR="00CC40C4" w:rsidRPr="00732F47" w:rsidRDefault="00CC40C4" w:rsidP="00CC40C4">
                                  <w:pPr>
                                    <w:pStyle w:val="Parts"/>
                                    <w:rPr>
                                      <w:rFonts w:eastAsiaTheme="minorEastAsia"/>
                                    </w:rPr>
                                  </w:pPr>
                                  <w:r>
                                    <w:sym w:font="Wingdings" w:char="F0FC"/>
                                  </w:r>
                                  <w:r>
                                    <w:t xml:space="preserve"> uses </w:t>
                                  </w:r>
                                  <m:oMath>
                                    <m:r>
                                      <w:rPr>
                                        <w:rFonts w:ascii="Cambria Math" w:hAnsi="Cambria Math"/>
                                      </w:rPr>
                                      <m:t>t=16</m:t>
                                    </m:r>
                                  </m:oMath>
                                </w:p>
                                <w:p w14:paraId="02152B4B"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N</m:t>
                                    </m:r>
                                  </m:oMath>
                                </w:p>
                                <w:p w14:paraId="012A840A" w14:textId="77777777" w:rsidR="00CC40C4" w:rsidRPr="00732F47" w:rsidRDefault="00CC40C4" w:rsidP="00CC40C4">
                                  <w:pPr>
                                    <w:pStyle w:val="Parts"/>
                                    <w:rPr>
                                      <w:rFonts w:eastAsiaTheme="minorEastAsia"/>
                                    </w:rPr>
                                  </w:pPr>
                                  <w:r>
                                    <w:rPr>
                                      <w:rFonts w:ascii="Wingdings" w:eastAsiaTheme="minorEastAsia" w:hAnsi="Wingdings"/>
                                    </w:rPr>
                                    <w:t></w:t>
                                  </w:r>
                                  <w:r>
                                    <w:rPr>
                                      <w:rFonts w:eastAsiaTheme="minorEastAsia"/>
                                    </w:rPr>
                                    <w:t xml:space="preserve"> correct estimate, allowing for thousands</w:t>
                                  </w:r>
                                </w:p>
                              </w:tc>
                            </w:tr>
                          </w:tbl>
                          <w:p w14:paraId="51798A2E"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6826" id="Text Box 53" o:spid="_x0000_s1072" type="#_x0000_t202" style="position:absolute;left:0;text-align:left;margin-left:104.8pt;margin-top:8.95pt;width:268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SASAIAAL4EAAAOAAAAZHJzL2Uyb0RvYy54bWysVN9v2jAQfp+0/8Hy+0goLdpQQ8WomCah&#10;tlI79dk4DkRyfJ5tSNhfv88OoWu3p2o8mPPd+X58912ub7pGs4NyviZT8PEo50wZSWVttgX/8bT6&#10;9JkzH4QphSajCn5Unt/MP364bu1MXdCOdKkcQxDjZ60t+C4EO8syL3eqEX5EVhkYK3KNCLi6bVY6&#10;0SJ6o7OLPJ9mLbnSOpLKe2hveyOfp/hVpWS4ryqvAtMFR20hnS6dm3hm82sx2zphd7U8lSHeUUUj&#10;aoOk51C3Igi2d/VfoZpaOvJUhZGkJqOqqqVKPaCbcf6mm8edsCr1AnC8PcPk/19YeXd4cKwuC341&#10;4cyIBjN6Ul1gX6ljUAGf1voZ3B4tHEMHPeY86D2Use2uck38R0MMdiB9PKMbo0koJ5f5ZJrDJGFD&#10;t18muCB+9vLcOh++KWpYFAruML6EqjisfehdB5eYzZOuy1Wtdboc/VI7dhCYNAhSUsuZFj5AWfBV&#10;+p2yvXqmDWsLPp1c5SnTK5t/T0i0ow26irD18EQpdJsuwXw5HbDbUHkEpI56UnorVzXaXqPmB+HA&#10;QkCFzQr3OCpNqJJOEmc7cr/+pY/+IAesnLVgdcH9z71wClB8N6BNXIFBcIOwGQSzb5YE+MbYWSuT&#10;iAcu6EGsHDXPWLhFzAKTMBK5Ch4GcRn63cLCSrVYJCcQ3YqwNo9WxtBxVnGIT92zcPY06QCS3NHA&#10;dzF7M/DeN740tNgHqurEhghsj+IJbyxJ4tNpoeMW/nlPXi+fnflvAAAA//8DAFBLAwQUAAYACAAA&#10;ACEACgeis+AAAAAKAQAADwAAAGRycy9kb3ducmV2LnhtbEyPwU7DMAyG70i8Q2QkbixlZR0tTSeG&#10;hDTtMlHgwC1rTFPROFWTreXtMSc42v+n35/Lzex6ccYxdJ4U3C4SEEiNNx21Ct5en2/uQYSoyeje&#10;Eyr4xgCb6vKi1IXxE73guY6t4BIKhVZgYxwKKUNj0emw8AMSZ59+dDryOLbSjHrictfLZZJk0umO&#10;+ILVAz5ZbL7qk1OwPdTddrdPffYxyt1g95N8j61S11fz4wOIiHP8g+FXn9WhYqejP5EJolewTPKM&#10;UQ7WOQgG1ncrXhwVpOkqB1mV8v8L1Q8AAAD//wMAUEsBAi0AFAAGAAgAAAAhALaDOJL+AAAA4QEA&#10;ABMAAAAAAAAAAAAAAAAAAAAAAFtDb250ZW50X1R5cGVzXS54bWxQSwECLQAUAAYACAAAACEAOP0h&#10;/9YAAACUAQAACwAAAAAAAAAAAAAAAAAvAQAAX3JlbHMvLnJlbHNQSwECLQAUAAYACAAAACEAKkG0&#10;gEgCAAC+BAAADgAAAAAAAAAAAAAAAAAuAgAAZHJzL2Uyb0RvYy54bWxQSwECLQAUAAYACAAAACEA&#10;Cgeis+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330"/>
                      </w:tblGrid>
                      <w:tr w:rsidR="00CC40C4" w14:paraId="22B2C1C1" w14:textId="77777777" w:rsidTr="004A4688">
                        <w:trPr>
                          <w:trHeight w:hRule="exact" w:val="255"/>
                        </w:trPr>
                        <w:tc>
                          <w:tcPr>
                            <w:tcW w:w="5000" w:type="pct"/>
                            <w:shd w:val="clear" w:color="auto" w:fill="E7E6E6" w:themeFill="background2"/>
                          </w:tcPr>
                          <w:p w14:paraId="42431613" w14:textId="77777777" w:rsidR="00CC40C4" w:rsidRPr="00992D52" w:rsidRDefault="00CC40C4" w:rsidP="00CC40C4">
                            <w:pPr>
                              <w:pStyle w:val="Part"/>
                              <w:jc w:val="center"/>
                              <w:rPr>
                                <w:b/>
                              </w:rPr>
                            </w:pPr>
                            <w:r w:rsidRPr="00992D52">
                              <w:rPr>
                                <w:b/>
                              </w:rPr>
                              <w:t>Solution</w:t>
                            </w:r>
                          </w:p>
                        </w:tc>
                      </w:tr>
                      <w:tr w:rsidR="00CC40C4" w14:paraId="3309B000" w14:textId="77777777" w:rsidTr="00CC40C4">
                        <w:tc>
                          <w:tcPr>
                            <w:tcW w:w="5000" w:type="pct"/>
                          </w:tcPr>
                          <w:p w14:paraId="3EBFBD57" w14:textId="77777777" w:rsidR="00CC40C4" w:rsidRPr="00732F47" w:rsidRDefault="00CC40C4" w:rsidP="00CC40C4">
                            <w:pPr>
                              <w:pStyle w:val="Parts"/>
                              <w:rPr>
                                <w:rFonts w:eastAsiaTheme="minorEastAsia"/>
                              </w:rPr>
                            </w:pPr>
                            <m:oMathPara>
                              <m:oMath>
                                <m:r>
                                  <w:rPr>
                                    <w:rFonts w:ascii="Cambria Math" w:eastAsiaTheme="minorEastAsia" w:hAnsi="Cambria Math"/>
                                  </w:rPr>
                                  <m:t>t=16</m:t>
                                </m:r>
                              </m:oMath>
                            </m:oMathPara>
                          </w:p>
                          <w:p w14:paraId="5CCF7D3C" w14:textId="77777777" w:rsidR="00CC40C4" w:rsidRPr="00732F47" w:rsidRDefault="00CC40C4" w:rsidP="00CC40C4">
                            <w:pPr>
                              <w:pStyle w:val="Parts"/>
                              <w:rPr>
                                <w:rFonts w:eastAsiaTheme="minorEastAsia"/>
                              </w:rPr>
                            </w:pPr>
                          </w:p>
                          <w:p w14:paraId="1F043D57" w14:textId="77777777" w:rsidR="00CC40C4" w:rsidRPr="00732F47" w:rsidRDefault="00CC40C4" w:rsidP="00CC40C4">
                            <w:pPr>
                              <w:pStyle w:val="Parts"/>
                              <w:rPr>
                                <w:rFonts w:eastAsiaTheme="minorEastAsia"/>
                              </w:rPr>
                            </w:pPr>
                            <m:oMathPara>
                              <m:oMath>
                                <m:r>
                                  <w:rPr>
                                    <w:rFonts w:ascii="Cambria Math" w:hAnsi="Cambria Math"/>
                                  </w:rPr>
                                  <m:t>N=7.96</m:t>
                                </m:r>
                                <m:d>
                                  <m:dPr>
                                    <m:ctrlPr>
                                      <w:rPr>
                                        <w:rFonts w:ascii="Cambria Math" w:hAnsi="Cambria Math"/>
                                        <w:i/>
                                      </w:rPr>
                                    </m:ctrlPr>
                                  </m:dPr>
                                  <m:e>
                                    <m:r>
                                      <w:rPr>
                                        <w:rFonts w:ascii="Cambria Math" w:hAnsi="Cambria Math"/>
                                      </w:rPr>
                                      <m:t>16</m:t>
                                    </m:r>
                                  </m:e>
                                </m:d>
                                <m:r>
                                  <w:rPr>
                                    <w:rFonts w:ascii="Cambria Math" w:hAnsi="Cambria Math"/>
                                  </w:rPr>
                                  <m:t>+316.9=444.26</m:t>
                                </m:r>
                              </m:oMath>
                            </m:oMathPara>
                          </w:p>
                          <w:p w14:paraId="00B20495" w14:textId="77777777" w:rsidR="00CC40C4" w:rsidRDefault="00CC40C4" w:rsidP="00CC40C4">
                            <w:pPr>
                              <w:pStyle w:val="Parts"/>
                              <w:rPr>
                                <w:rFonts w:eastAsiaTheme="minorEastAsia"/>
                              </w:rPr>
                            </w:pPr>
                          </w:p>
                          <w:p w14:paraId="486670AA" w14:textId="77777777" w:rsidR="00CC40C4" w:rsidRPr="00732F47" w:rsidRDefault="00CC40C4" w:rsidP="00CC40C4">
                            <w:pPr>
                              <w:pStyle w:val="Parts"/>
                              <w:rPr>
                                <w:rFonts w:eastAsiaTheme="minorEastAsia"/>
                              </w:rPr>
                            </w:pPr>
                            <m:oMathPara>
                              <m:oMath>
                                <m:r>
                                  <m:rPr>
                                    <m:nor/>
                                  </m:rPr>
                                  <w:rPr>
                                    <w:rFonts w:ascii="Cambria Math" w:eastAsiaTheme="minorEastAsia" w:hAnsi="Cambria Math"/>
                                  </w:rPr>
                                  <m:t>Estimate</m:t>
                                </m:r>
                                <m:r>
                                  <w:rPr>
                                    <w:rFonts w:ascii="Cambria Math" w:eastAsiaTheme="minorEastAsia" w:hAnsi="Cambria Math"/>
                                  </w:rPr>
                                  <m:t xml:space="preserve">=444.26×0.829≈368 </m:t>
                                </m:r>
                                <m:r>
                                  <m:rPr>
                                    <m:nor/>
                                  </m:rPr>
                                  <w:rPr>
                                    <w:rFonts w:ascii="Cambria Math" w:eastAsiaTheme="minorEastAsia" w:hAnsi="Cambria Math"/>
                                  </w:rPr>
                                  <m:t>thousand people</m:t>
                                </m:r>
                              </m:oMath>
                            </m:oMathPara>
                          </w:p>
                          <w:p w14:paraId="1CFD0DDE" w14:textId="77777777" w:rsidR="00CC40C4" w:rsidRPr="00732F47" w:rsidRDefault="00CC40C4" w:rsidP="00CC40C4">
                            <w:pPr>
                              <w:pStyle w:val="Parts"/>
                              <w:rPr>
                                <w:rFonts w:eastAsiaTheme="minorEastAsia"/>
                              </w:rPr>
                            </w:pPr>
                          </w:p>
                        </w:tc>
                      </w:tr>
                      <w:tr w:rsidR="00CC40C4" w14:paraId="60F50AA3" w14:textId="77777777" w:rsidTr="004A4688">
                        <w:trPr>
                          <w:trHeight w:hRule="exact" w:val="255"/>
                        </w:trPr>
                        <w:tc>
                          <w:tcPr>
                            <w:tcW w:w="5000" w:type="pct"/>
                            <w:shd w:val="clear" w:color="auto" w:fill="E7E6E6" w:themeFill="background2"/>
                          </w:tcPr>
                          <w:p w14:paraId="15B1CC3D" w14:textId="77777777" w:rsidR="00CC40C4" w:rsidRPr="00992D52" w:rsidRDefault="00CC40C4" w:rsidP="00CC40C4">
                            <w:pPr>
                              <w:pStyle w:val="Part"/>
                              <w:jc w:val="center"/>
                              <w:rPr>
                                <w:b/>
                              </w:rPr>
                            </w:pPr>
                            <w:r w:rsidRPr="00992D52">
                              <w:rPr>
                                <w:b/>
                              </w:rPr>
                              <w:t>Specific behaviours</w:t>
                            </w:r>
                          </w:p>
                        </w:tc>
                      </w:tr>
                      <w:tr w:rsidR="00CC40C4" w14:paraId="5718120E" w14:textId="77777777" w:rsidTr="00CC40C4">
                        <w:tc>
                          <w:tcPr>
                            <w:tcW w:w="5000" w:type="pct"/>
                          </w:tcPr>
                          <w:p w14:paraId="33A5FE2F" w14:textId="77777777" w:rsidR="00CC40C4" w:rsidRPr="00732F47" w:rsidRDefault="00CC40C4" w:rsidP="00CC40C4">
                            <w:pPr>
                              <w:pStyle w:val="Parts"/>
                              <w:rPr>
                                <w:rFonts w:eastAsiaTheme="minorEastAsia"/>
                              </w:rPr>
                            </w:pPr>
                            <w:r>
                              <w:sym w:font="Wingdings" w:char="F0FC"/>
                            </w:r>
                            <w:r>
                              <w:t xml:space="preserve"> uses </w:t>
                            </w:r>
                            <m:oMath>
                              <m:r>
                                <w:rPr>
                                  <w:rFonts w:ascii="Cambria Math" w:hAnsi="Cambria Math"/>
                                </w:rPr>
                                <m:t>t=16</m:t>
                              </m:r>
                            </m:oMath>
                          </w:p>
                          <w:p w14:paraId="02152B4B" w14:textId="77777777" w:rsidR="00CC40C4" w:rsidRDefault="00CC40C4" w:rsidP="00CC40C4">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N</m:t>
                              </m:r>
                            </m:oMath>
                          </w:p>
                          <w:p w14:paraId="012A840A" w14:textId="77777777" w:rsidR="00CC40C4" w:rsidRPr="00732F47" w:rsidRDefault="00CC40C4" w:rsidP="00CC40C4">
                            <w:pPr>
                              <w:pStyle w:val="Parts"/>
                              <w:rPr>
                                <w:rFonts w:eastAsiaTheme="minorEastAsia"/>
                              </w:rPr>
                            </w:pPr>
                            <w:r>
                              <w:rPr>
                                <w:rFonts w:ascii="Wingdings" w:eastAsiaTheme="minorEastAsia" w:hAnsi="Wingdings"/>
                              </w:rPr>
                              <w:t></w:t>
                            </w:r>
                            <w:r>
                              <w:rPr>
                                <w:rFonts w:eastAsiaTheme="minorEastAsia"/>
                              </w:rPr>
                              <w:t xml:space="preserve"> correct estimate, allowing for thousands</w:t>
                            </w:r>
                          </w:p>
                        </w:tc>
                      </w:tr>
                    </w:tbl>
                    <w:p w14:paraId="51798A2E" w14:textId="77777777" w:rsidR="00CC40C4" w:rsidRDefault="00CC40C4" w:rsidP="00CC40C4">
                      <w:pPr>
                        <w:pStyle w:val="Part"/>
                      </w:pPr>
                    </w:p>
                  </w:txbxContent>
                </v:textbox>
              </v:shape>
            </w:pict>
          </mc:Fallback>
        </mc:AlternateContent>
      </w:r>
    </w:p>
    <w:p w14:paraId="0149855F" w14:textId="77777777" w:rsidR="00781E97" w:rsidRDefault="00781E97" w:rsidP="00781E97">
      <w:pPr>
        <w:pStyle w:val="QNum"/>
        <w:sectPr w:rsidR="00781E97"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72A27151" w14:textId="05CE0D56" w:rsidR="00781E97" w:rsidRDefault="00781E97" w:rsidP="00781E97">
      <w:pPr>
        <w:pStyle w:val="QNum"/>
      </w:pPr>
      <w:r>
        <w:lastRenderedPageBreak/>
        <w:t>Question 21</w:t>
      </w:r>
      <w:r>
        <w:tab/>
        <w:t>(10 marks)</w:t>
      </w:r>
    </w:p>
    <w:p w14:paraId="11005A9B" w14:textId="77777777" w:rsidR="00781E97" w:rsidRDefault="00781E97" w:rsidP="00CC40C4">
      <w:pPr>
        <w:pStyle w:val="Part"/>
      </w:pPr>
      <w:r w:rsidRPr="001260DA">
        <w:t>A reverse mortgage is a loan that allows a person to borrow money using their home as security. Interest is charged like any other loan, but no repayments are made - the interest compounds over time and is added to the loan balance.</w:t>
      </w:r>
    </w:p>
    <w:p w14:paraId="55A0A9E6" w14:textId="77777777" w:rsidR="00781E97" w:rsidRDefault="00781E97" w:rsidP="00CC40C4">
      <w:pPr>
        <w:pStyle w:val="Part"/>
      </w:pPr>
    </w:p>
    <w:p w14:paraId="0FA2C23C" w14:textId="77777777" w:rsidR="00781E97" w:rsidRDefault="00781E97" w:rsidP="00CC40C4">
      <w:pPr>
        <w:pStyle w:val="Part"/>
      </w:pPr>
      <w:r>
        <w:t xml:space="preserve">At the start of January </w:t>
      </w:r>
      <m:oMath>
        <m:r>
          <w:rPr>
            <w:rFonts w:ascii="Cambria Math" w:hAnsi="Cambria Math"/>
          </w:rPr>
          <m:t>2019</m:t>
        </m:r>
      </m:oMath>
      <w:r>
        <w:t xml:space="preserve">, a borrower takes out a reverse mortgage for </w:t>
      </w:r>
      <m:oMath>
        <m:r>
          <w:rPr>
            <w:rFonts w:ascii="Cambria Math" w:hAnsi="Cambria Math"/>
          </w:rPr>
          <m:t>$155 000</m:t>
        </m:r>
      </m:oMath>
      <w:r>
        <w:t xml:space="preserve"> at an interest rate of </w:t>
      </w:r>
      <m:oMath>
        <m:r>
          <w:rPr>
            <w:rFonts w:ascii="Cambria Math" w:hAnsi="Cambria Math"/>
          </w:rPr>
          <m:t>6.54%</m:t>
        </m:r>
      </m:oMath>
      <w:r>
        <w:t xml:space="preserve"> per annum, compounded monthly.</w:t>
      </w:r>
    </w:p>
    <w:p w14:paraId="72023DED" w14:textId="77777777" w:rsidR="00781E97" w:rsidRDefault="00781E97" w:rsidP="00CC40C4">
      <w:pPr>
        <w:pStyle w:val="Part"/>
      </w:pPr>
    </w:p>
    <w:p w14:paraId="5B0EADE6" w14:textId="77777777" w:rsidR="00781E97" w:rsidRDefault="00781E97" w:rsidP="00CC40C4">
      <w:pPr>
        <w:pStyle w:val="Parta"/>
        <w:rPr>
          <w:rFonts w:eastAsiaTheme="minorEastAsia"/>
        </w:rPr>
      </w:pPr>
      <w:r>
        <w:t>(a)</w:t>
      </w:r>
      <w:r>
        <w:tab/>
        <w:t xml:space="preserve">State a simplified recurrence relation for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the loan balance after </w:t>
      </w:r>
      <m:oMath>
        <m:r>
          <w:rPr>
            <w:rFonts w:ascii="Cambria Math" w:eastAsiaTheme="minorEastAsia" w:hAnsi="Cambria Math"/>
          </w:rPr>
          <m:t>n</m:t>
        </m:r>
      </m:oMath>
      <w:r>
        <w:rPr>
          <w:rFonts w:eastAsiaTheme="minorEastAsia"/>
        </w:rPr>
        <w:t xml:space="preserve"> months.</w:t>
      </w:r>
      <w:r>
        <w:rPr>
          <w:rFonts w:eastAsiaTheme="minorEastAsia"/>
        </w:rPr>
        <w:tab/>
        <w:t>(2 marks)</w:t>
      </w:r>
    </w:p>
    <w:p w14:paraId="5D3233AF" w14:textId="77777777" w:rsidR="00781E97" w:rsidRDefault="00781E97" w:rsidP="00CC40C4">
      <w:pPr>
        <w:pStyle w:val="Parta"/>
        <w:rPr>
          <w:rFonts w:eastAsiaTheme="minorEastAsia"/>
        </w:rPr>
      </w:pPr>
      <w:r>
        <w:rPr>
          <w:noProof/>
          <w:lang w:eastAsia="en-AU"/>
        </w:rPr>
        <mc:AlternateContent>
          <mc:Choice Requires="wps">
            <w:drawing>
              <wp:anchor distT="0" distB="0" distL="114300" distR="114300" simplePos="0" relativeHeight="251720704" behindDoc="0" locked="0" layoutInCell="1" allowOverlap="1" wp14:anchorId="43D08A71" wp14:editId="325BDA8E">
                <wp:simplePos x="0" y="0"/>
                <wp:positionH relativeFrom="column">
                  <wp:posOffset>1508760</wp:posOffset>
                </wp:positionH>
                <wp:positionV relativeFrom="paragraph">
                  <wp:posOffset>8890</wp:posOffset>
                </wp:positionV>
                <wp:extent cx="2647950" cy="1441450"/>
                <wp:effectExtent l="0" t="0" r="19050" b="25400"/>
                <wp:wrapNone/>
                <wp:docPr id="55" name="Text Box 55"/>
                <wp:cNvGraphicFramePr/>
                <a:graphic xmlns:a="http://schemas.openxmlformats.org/drawingml/2006/main">
                  <a:graphicData uri="http://schemas.microsoft.com/office/word/2010/wordprocessingShape">
                    <wps:wsp>
                      <wps:cNvSpPr txBox="1"/>
                      <wps:spPr>
                        <a:xfrm>
                          <a:off x="0" y="0"/>
                          <a:ext cx="26479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CC40C4" w14:paraId="79ADCDF1" w14:textId="77777777" w:rsidTr="004A4688">
                              <w:trPr>
                                <w:trHeight w:hRule="exact" w:val="255"/>
                              </w:trPr>
                              <w:tc>
                                <w:tcPr>
                                  <w:tcW w:w="5000" w:type="pct"/>
                                  <w:shd w:val="clear" w:color="auto" w:fill="E7E6E6" w:themeFill="background2"/>
                                </w:tcPr>
                                <w:p w14:paraId="29B757BE" w14:textId="77777777" w:rsidR="00CC40C4" w:rsidRPr="00992D52" w:rsidRDefault="00CC40C4" w:rsidP="00CC40C4">
                                  <w:pPr>
                                    <w:pStyle w:val="Part"/>
                                    <w:jc w:val="center"/>
                                    <w:rPr>
                                      <w:b/>
                                    </w:rPr>
                                  </w:pPr>
                                  <w:r w:rsidRPr="00992D52">
                                    <w:rPr>
                                      <w:b/>
                                    </w:rPr>
                                    <w:t>Solution</w:t>
                                  </w:r>
                                </w:p>
                              </w:tc>
                            </w:tr>
                            <w:tr w:rsidR="00CC40C4" w14:paraId="0D1A2076" w14:textId="77777777" w:rsidTr="00CC40C4">
                              <w:tc>
                                <w:tcPr>
                                  <w:tcW w:w="5000" w:type="pct"/>
                                </w:tcPr>
                                <w:p w14:paraId="1BC2800D" w14:textId="77777777" w:rsidR="00CC40C4" w:rsidRDefault="00CC40C4" w:rsidP="00CC40C4">
                                  <w:pPr>
                                    <w:pStyle w:val="Parts"/>
                                    <w:rPr>
                                      <w:rFonts w:eastAsiaTheme="minorEastAsia"/>
                                    </w:rPr>
                                  </w:pPr>
                                  <m:oMathPara>
                                    <m:oMath>
                                      <m:r>
                                        <w:rPr>
                                          <w:rFonts w:ascii="Cambria Math" w:eastAsiaTheme="minorEastAsia" w:hAnsi="Cambria Math"/>
                                        </w:rPr>
                                        <m:t>1+6.54÷12÷100=1.00545</m:t>
                                      </m:r>
                                    </m:oMath>
                                  </m:oMathPara>
                                </w:p>
                                <w:p w14:paraId="0FB742F9" w14:textId="77777777" w:rsidR="00CC40C4" w:rsidRDefault="00CC40C4" w:rsidP="00CC40C4">
                                  <w:pPr>
                                    <w:pStyle w:val="Parts"/>
                                    <w:rPr>
                                      <w:rFonts w:eastAsiaTheme="minorEastAsia"/>
                                    </w:rPr>
                                  </w:pPr>
                                </w:p>
                                <w:p w14:paraId="0491128B" w14:textId="77777777" w:rsidR="00CC40C4" w:rsidRPr="00A602AE"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1.00545T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=155000</m:t>
                                      </m:r>
                                    </m:oMath>
                                  </m:oMathPara>
                                </w:p>
                                <w:p w14:paraId="4C8107EE" w14:textId="77777777" w:rsidR="00CC40C4" w:rsidRDefault="00CC40C4" w:rsidP="00CC40C4">
                                  <w:pPr>
                                    <w:pStyle w:val="Parts"/>
                                  </w:pPr>
                                </w:p>
                              </w:tc>
                            </w:tr>
                            <w:tr w:rsidR="00CC40C4" w14:paraId="6D06224A" w14:textId="77777777" w:rsidTr="004A4688">
                              <w:trPr>
                                <w:trHeight w:hRule="exact" w:val="255"/>
                              </w:trPr>
                              <w:tc>
                                <w:tcPr>
                                  <w:tcW w:w="5000" w:type="pct"/>
                                  <w:shd w:val="clear" w:color="auto" w:fill="E7E6E6" w:themeFill="background2"/>
                                </w:tcPr>
                                <w:p w14:paraId="3E5C1108" w14:textId="77777777" w:rsidR="00CC40C4" w:rsidRPr="00992D52" w:rsidRDefault="00CC40C4" w:rsidP="00CC40C4">
                                  <w:pPr>
                                    <w:pStyle w:val="Part"/>
                                    <w:jc w:val="center"/>
                                    <w:rPr>
                                      <w:b/>
                                    </w:rPr>
                                  </w:pPr>
                                  <w:r w:rsidRPr="00992D52">
                                    <w:rPr>
                                      <w:b/>
                                    </w:rPr>
                                    <w:t>Specific behaviours</w:t>
                                  </w:r>
                                </w:p>
                              </w:tc>
                            </w:tr>
                            <w:tr w:rsidR="00CC40C4" w14:paraId="588B64BC" w14:textId="77777777" w:rsidTr="00CC40C4">
                              <w:tc>
                                <w:tcPr>
                                  <w:tcW w:w="5000" w:type="pct"/>
                                </w:tcPr>
                                <w:p w14:paraId="1F5E6E8A" w14:textId="77777777" w:rsidR="00CC40C4" w:rsidRDefault="00CC40C4" w:rsidP="00CC40C4">
                                  <w:pPr>
                                    <w:pStyle w:val="Parts"/>
                                  </w:pPr>
                                  <w:r>
                                    <w:sym w:font="Wingdings" w:char="F0FC"/>
                                  </w:r>
                                  <w:r>
                                    <w:t xml:space="preserve"> interest multiplier</w:t>
                                  </w:r>
                                </w:p>
                                <w:p w14:paraId="04C36F24" w14:textId="77777777" w:rsidR="00CC40C4" w:rsidRDefault="00CC40C4" w:rsidP="00CC40C4">
                                  <w:pPr>
                                    <w:pStyle w:val="Parts"/>
                                  </w:pPr>
                                  <w:r>
                                    <w:rPr>
                                      <w:rFonts w:ascii="Wingdings" w:hAnsi="Wingdings"/>
                                    </w:rPr>
                                    <w:t></w:t>
                                  </w:r>
                                  <w:r>
                                    <w:t xml:space="preserve"> recurrence relation</w:t>
                                  </w:r>
                                </w:p>
                              </w:tc>
                            </w:tr>
                          </w:tbl>
                          <w:p w14:paraId="76A4640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8A71" id="Text Box 55" o:spid="_x0000_s1073" type="#_x0000_t202" style="position:absolute;left:0;text-align:left;margin-left:118.8pt;margin-top:.7pt;width:208.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pdRQIAAL4EAAAOAAAAZHJzL2Uyb0RvYy54bWysVE1v2zAMvQ/YfxB0X510absZdYqsRYYB&#10;RVsgGXpWZLk2IIuapMTOfv2eZLvdup2G5qBQJMWPx0dfXvWtZgflfEOm4POTGWfKSCob81Tw79v1&#10;h0+c+SBMKTQZVfCj8vxq+f7dZWdzdUo16VI5hiDG550teB2CzbPMy1q1wp+QVQbGilwrAq7uKSud&#10;6BC91dnpbHaedeRK60gq76G9GYx8meJXlZLhvqq8CkwXHLWFdLp07uKZLS9F/uSErRs5liH+o4pW&#10;NAZJn0PdiCDY3jV/hWob6chTFU4ktRlVVSNV6gHdzGevutnUwqrUC8Dx9hkm/3Zh5d3hwbGmLPjZ&#10;GWdGtJjRVvWBfaGeQQV8OutzuG0sHEMPPeY86T2Use2+cm38R0MMdiB9fEY3RpNQnp4vLj6fwSRh&#10;my8W8wUuiJ+9PLfOh6+KWhaFgjuML6EqDrc+DK6TS8zmSTflutE6XY7+Wjt2EJg0CFJSx5kWPkBZ&#10;8HX6jdn+eKYN6wp+/hG1vE1ItKMNuoqwDfBEKfS7PsG8uJiw21F5BKSOBlJ6K9cN2r5FzQ/CgYWA&#10;CpsV7nFUmlAljRJnNbmf/9JHf5ADVs46sLrg/sdeOAUovhnQJq7AJLhJ2E2C2bfXBPjm2Fkrk4gH&#10;LuhJrBy1j1i4VcwCkzASuQoeJvE6DLuFhZVqtUpOILoV4dZsrIyhI8pxiNv+UTg7TjqAJHc08V3k&#10;rwY++MaXhlb7QFWT2BCBHVAc8caSJD6NCx238Pd78nr57Cx/AQAA//8DAFBLAwQUAAYACAAAACEA&#10;JEsv7d0AAAAJAQAADwAAAGRycy9kb3ducmV2LnhtbEyPwU7DMBBE70j8g7VI3KhDGkIV4lQUCanq&#10;BRHooTc3XuKIeB3FbhP+nuVEj6M3mn1brmfXizOOofOk4H6RgEBqvOmoVfD58Xq3AhGiJqN7T6jg&#10;BwOsq+urUhfGT/SO5zq2gkcoFFqBjXEopAyNRafDwg9IzL786HTkOLbSjHricdfLNEly6XRHfMHq&#10;AV8sNt/1ySnYvNXdZrtb+vwwyu1gd5Pcx1ap25v5+QlExDn+l+FPn9WhYqejP5EJoleQLh9zrjLI&#10;QDDPHzLORwbpKgNZlfLyg+oXAAD//wMAUEsBAi0AFAAGAAgAAAAhALaDOJL+AAAA4QEAABMAAAAA&#10;AAAAAAAAAAAAAAAAAFtDb250ZW50X1R5cGVzXS54bWxQSwECLQAUAAYACAAAACEAOP0h/9YAAACU&#10;AQAACwAAAAAAAAAAAAAAAAAvAQAAX3JlbHMvLnJlbHNQSwECLQAUAAYACAAAACEAw806XUUCAAC+&#10;BAAADgAAAAAAAAAAAAAAAAAuAgAAZHJzL2Uyb0RvYy54bWxQSwECLQAUAAYACAAAACEAJEsv7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CC40C4" w14:paraId="79ADCDF1" w14:textId="77777777" w:rsidTr="004A4688">
                        <w:trPr>
                          <w:trHeight w:hRule="exact" w:val="255"/>
                        </w:trPr>
                        <w:tc>
                          <w:tcPr>
                            <w:tcW w:w="5000" w:type="pct"/>
                            <w:shd w:val="clear" w:color="auto" w:fill="E7E6E6" w:themeFill="background2"/>
                          </w:tcPr>
                          <w:p w14:paraId="29B757BE" w14:textId="77777777" w:rsidR="00CC40C4" w:rsidRPr="00992D52" w:rsidRDefault="00CC40C4" w:rsidP="00CC40C4">
                            <w:pPr>
                              <w:pStyle w:val="Part"/>
                              <w:jc w:val="center"/>
                              <w:rPr>
                                <w:b/>
                              </w:rPr>
                            </w:pPr>
                            <w:r w:rsidRPr="00992D52">
                              <w:rPr>
                                <w:b/>
                              </w:rPr>
                              <w:t>Solution</w:t>
                            </w:r>
                          </w:p>
                        </w:tc>
                      </w:tr>
                      <w:tr w:rsidR="00CC40C4" w14:paraId="0D1A2076" w14:textId="77777777" w:rsidTr="00CC40C4">
                        <w:tc>
                          <w:tcPr>
                            <w:tcW w:w="5000" w:type="pct"/>
                          </w:tcPr>
                          <w:p w14:paraId="1BC2800D" w14:textId="77777777" w:rsidR="00CC40C4" w:rsidRDefault="00CC40C4" w:rsidP="00CC40C4">
                            <w:pPr>
                              <w:pStyle w:val="Parts"/>
                              <w:rPr>
                                <w:rFonts w:eastAsiaTheme="minorEastAsia"/>
                              </w:rPr>
                            </w:pPr>
                            <m:oMathPara>
                              <m:oMath>
                                <m:r>
                                  <w:rPr>
                                    <w:rFonts w:ascii="Cambria Math" w:eastAsiaTheme="minorEastAsia" w:hAnsi="Cambria Math"/>
                                  </w:rPr>
                                  <m:t>1+6.54÷12÷100=1.00545</m:t>
                                </m:r>
                              </m:oMath>
                            </m:oMathPara>
                          </w:p>
                          <w:p w14:paraId="0FB742F9" w14:textId="77777777" w:rsidR="00CC40C4" w:rsidRDefault="00CC40C4" w:rsidP="00CC40C4">
                            <w:pPr>
                              <w:pStyle w:val="Parts"/>
                              <w:rPr>
                                <w:rFonts w:eastAsiaTheme="minorEastAsia"/>
                              </w:rPr>
                            </w:pPr>
                          </w:p>
                          <w:p w14:paraId="0491128B" w14:textId="77777777" w:rsidR="00CC40C4" w:rsidRPr="00A602AE"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1.00545T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=155000</m:t>
                                </m:r>
                              </m:oMath>
                            </m:oMathPara>
                          </w:p>
                          <w:p w14:paraId="4C8107EE" w14:textId="77777777" w:rsidR="00CC40C4" w:rsidRDefault="00CC40C4" w:rsidP="00CC40C4">
                            <w:pPr>
                              <w:pStyle w:val="Parts"/>
                            </w:pPr>
                          </w:p>
                        </w:tc>
                      </w:tr>
                      <w:tr w:rsidR="00CC40C4" w14:paraId="6D06224A" w14:textId="77777777" w:rsidTr="004A4688">
                        <w:trPr>
                          <w:trHeight w:hRule="exact" w:val="255"/>
                        </w:trPr>
                        <w:tc>
                          <w:tcPr>
                            <w:tcW w:w="5000" w:type="pct"/>
                            <w:shd w:val="clear" w:color="auto" w:fill="E7E6E6" w:themeFill="background2"/>
                          </w:tcPr>
                          <w:p w14:paraId="3E5C1108" w14:textId="77777777" w:rsidR="00CC40C4" w:rsidRPr="00992D52" w:rsidRDefault="00CC40C4" w:rsidP="00CC40C4">
                            <w:pPr>
                              <w:pStyle w:val="Part"/>
                              <w:jc w:val="center"/>
                              <w:rPr>
                                <w:b/>
                              </w:rPr>
                            </w:pPr>
                            <w:r w:rsidRPr="00992D52">
                              <w:rPr>
                                <w:b/>
                              </w:rPr>
                              <w:t>Specific behaviours</w:t>
                            </w:r>
                          </w:p>
                        </w:tc>
                      </w:tr>
                      <w:tr w:rsidR="00CC40C4" w14:paraId="588B64BC" w14:textId="77777777" w:rsidTr="00CC40C4">
                        <w:tc>
                          <w:tcPr>
                            <w:tcW w:w="5000" w:type="pct"/>
                          </w:tcPr>
                          <w:p w14:paraId="1F5E6E8A" w14:textId="77777777" w:rsidR="00CC40C4" w:rsidRDefault="00CC40C4" w:rsidP="00CC40C4">
                            <w:pPr>
                              <w:pStyle w:val="Parts"/>
                            </w:pPr>
                            <w:r>
                              <w:sym w:font="Wingdings" w:char="F0FC"/>
                            </w:r>
                            <w:r>
                              <w:t xml:space="preserve"> interest multiplier</w:t>
                            </w:r>
                          </w:p>
                          <w:p w14:paraId="04C36F24" w14:textId="77777777" w:rsidR="00CC40C4" w:rsidRDefault="00CC40C4" w:rsidP="00CC40C4">
                            <w:pPr>
                              <w:pStyle w:val="Parts"/>
                            </w:pPr>
                            <w:r>
                              <w:rPr>
                                <w:rFonts w:ascii="Wingdings" w:hAnsi="Wingdings"/>
                              </w:rPr>
                              <w:t></w:t>
                            </w:r>
                            <w:r>
                              <w:t xml:space="preserve"> recurrence relation</w:t>
                            </w:r>
                          </w:p>
                        </w:tc>
                      </w:tr>
                    </w:tbl>
                    <w:p w14:paraId="76A46406" w14:textId="77777777" w:rsidR="00CC40C4" w:rsidRDefault="00CC40C4" w:rsidP="00CC40C4">
                      <w:pPr>
                        <w:pStyle w:val="Part"/>
                      </w:pPr>
                    </w:p>
                  </w:txbxContent>
                </v:textbox>
              </v:shape>
            </w:pict>
          </mc:Fallback>
        </mc:AlternateContent>
      </w:r>
    </w:p>
    <w:p w14:paraId="69F5A653" w14:textId="77777777" w:rsidR="00781E97" w:rsidRDefault="00781E97" w:rsidP="00CC40C4">
      <w:pPr>
        <w:pStyle w:val="Parta"/>
        <w:rPr>
          <w:rFonts w:eastAsiaTheme="minorEastAsia"/>
        </w:rPr>
      </w:pPr>
    </w:p>
    <w:p w14:paraId="0FFAB19F" w14:textId="77777777" w:rsidR="00781E97" w:rsidRDefault="00781E97" w:rsidP="00CC40C4">
      <w:pPr>
        <w:pStyle w:val="Parta"/>
        <w:rPr>
          <w:rFonts w:eastAsiaTheme="minorEastAsia"/>
        </w:rPr>
      </w:pPr>
    </w:p>
    <w:p w14:paraId="1F7CD0B8" w14:textId="77777777" w:rsidR="00781E97" w:rsidRDefault="00781E97" w:rsidP="00CC40C4">
      <w:pPr>
        <w:pStyle w:val="Parta"/>
        <w:rPr>
          <w:rFonts w:eastAsiaTheme="minorEastAsia"/>
        </w:rPr>
      </w:pPr>
    </w:p>
    <w:p w14:paraId="125FDFEA" w14:textId="77777777" w:rsidR="00781E97" w:rsidRDefault="00781E97" w:rsidP="00CC40C4">
      <w:pPr>
        <w:pStyle w:val="Parta"/>
        <w:rPr>
          <w:rFonts w:eastAsiaTheme="minorEastAsia"/>
        </w:rPr>
      </w:pPr>
    </w:p>
    <w:p w14:paraId="031DC8E9" w14:textId="77777777" w:rsidR="00781E97" w:rsidRDefault="00781E97" w:rsidP="00CC40C4">
      <w:pPr>
        <w:pStyle w:val="Parta"/>
        <w:rPr>
          <w:rFonts w:eastAsiaTheme="minorEastAsia"/>
        </w:rPr>
      </w:pPr>
    </w:p>
    <w:p w14:paraId="28B14F43" w14:textId="77777777" w:rsidR="00781E97" w:rsidRDefault="00781E97" w:rsidP="00CC40C4">
      <w:pPr>
        <w:pStyle w:val="Parta"/>
        <w:rPr>
          <w:rFonts w:eastAsiaTheme="minorEastAsia"/>
        </w:rPr>
      </w:pPr>
    </w:p>
    <w:p w14:paraId="353A9529" w14:textId="77777777" w:rsidR="00781E97" w:rsidRDefault="00781E97" w:rsidP="00CC40C4">
      <w:pPr>
        <w:pStyle w:val="Parta"/>
        <w:rPr>
          <w:rFonts w:eastAsiaTheme="minorEastAsia"/>
        </w:rPr>
      </w:pPr>
    </w:p>
    <w:p w14:paraId="23790BE1" w14:textId="77777777" w:rsidR="00781E97" w:rsidRDefault="00781E97" w:rsidP="00CC40C4">
      <w:pPr>
        <w:pStyle w:val="Parta"/>
        <w:rPr>
          <w:rFonts w:eastAsiaTheme="minorEastAsia"/>
        </w:rPr>
      </w:pPr>
    </w:p>
    <w:p w14:paraId="75C9833D" w14:textId="77777777" w:rsidR="00781E97" w:rsidRDefault="00781E97" w:rsidP="00CC40C4">
      <w:pPr>
        <w:pStyle w:val="Parta"/>
        <w:rPr>
          <w:rFonts w:eastAsiaTheme="minorEastAsia"/>
        </w:rPr>
      </w:pPr>
    </w:p>
    <w:p w14:paraId="4EBCA675" w14:textId="77777777" w:rsidR="00781E97" w:rsidRDefault="00781E97" w:rsidP="00CC40C4">
      <w:pPr>
        <w:pStyle w:val="Parta"/>
        <w:rPr>
          <w:rFonts w:eastAsiaTheme="minorEastAsia"/>
        </w:rPr>
      </w:pPr>
    </w:p>
    <w:p w14:paraId="364AB48A" w14:textId="77777777" w:rsidR="00781E97" w:rsidRDefault="00781E97" w:rsidP="00CC40C4">
      <w:pPr>
        <w:pStyle w:val="Parta"/>
        <w:rPr>
          <w:rFonts w:eastAsiaTheme="minorEastAsia"/>
        </w:rPr>
      </w:pPr>
      <w:r>
        <w:rPr>
          <w:rFonts w:eastAsiaTheme="minorEastAsia"/>
        </w:rPr>
        <w:t>(b)</w:t>
      </w:r>
      <w:r>
        <w:rPr>
          <w:rFonts w:eastAsiaTheme="minorEastAsia"/>
        </w:rPr>
        <w:tab/>
        <w:t xml:space="preserve">Determine the loan balance at the start of January </w:t>
      </w:r>
      <m:oMath>
        <m:r>
          <w:rPr>
            <w:rFonts w:ascii="Cambria Math" w:eastAsiaTheme="minorEastAsia" w:hAnsi="Cambria Math"/>
          </w:rPr>
          <m:t>2022</m:t>
        </m:r>
      </m:oMath>
      <w:r>
        <w:rPr>
          <w:rFonts w:eastAsiaTheme="minorEastAsia"/>
        </w:rPr>
        <w:t>.</w:t>
      </w:r>
      <w:r>
        <w:rPr>
          <w:rFonts w:eastAsiaTheme="minorEastAsia"/>
        </w:rPr>
        <w:tab/>
        <w:t>(2 marks)</w:t>
      </w:r>
    </w:p>
    <w:p w14:paraId="6AFCEA65" w14:textId="77777777" w:rsidR="00781E97" w:rsidRDefault="00781E97" w:rsidP="00CC40C4">
      <w:pPr>
        <w:pStyle w:val="Parta"/>
        <w:rPr>
          <w:rFonts w:eastAsiaTheme="minorEastAsia"/>
        </w:rPr>
      </w:pPr>
      <w:r>
        <w:rPr>
          <w:noProof/>
          <w:lang w:eastAsia="en-AU"/>
        </w:rPr>
        <mc:AlternateContent>
          <mc:Choice Requires="wps">
            <w:drawing>
              <wp:anchor distT="0" distB="0" distL="114300" distR="114300" simplePos="0" relativeHeight="251721728" behindDoc="0" locked="0" layoutInCell="1" allowOverlap="1" wp14:anchorId="08DC5AB2" wp14:editId="089021BB">
                <wp:simplePos x="0" y="0"/>
                <wp:positionH relativeFrom="column">
                  <wp:posOffset>1508760</wp:posOffset>
                </wp:positionH>
                <wp:positionV relativeFrom="paragraph">
                  <wp:posOffset>45720</wp:posOffset>
                </wp:positionV>
                <wp:extent cx="2286000" cy="14351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22860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4"/>
                            </w:tblGrid>
                            <w:tr w:rsidR="00CC40C4" w14:paraId="300670CB" w14:textId="77777777" w:rsidTr="004A4688">
                              <w:trPr>
                                <w:trHeight w:hRule="exact" w:val="255"/>
                              </w:trPr>
                              <w:tc>
                                <w:tcPr>
                                  <w:tcW w:w="5000" w:type="pct"/>
                                  <w:shd w:val="clear" w:color="auto" w:fill="E7E6E6" w:themeFill="background2"/>
                                </w:tcPr>
                                <w:p w14:paraId="1ED6C313" w14:textId="77777777" w:rsidR="00CC40C4" w:rsidRPr="00992D52" w:rsidRDefault="00CC40C4" w:rsidP="00CC40C4">
                                  <w:pPr>
                                    <w:pStyle w:val="Part"/>
                                    <w:jc w:val="center"/>
                                    <w:rPr>
                                      <w:b/>
                                    </w:rPr>
                                  </w:pPr>
                                  <w:r w:rsidRPr="00992D52">
                                    <w:rPr>
                                      <w:b/>
                                    </w:rPr>
                                    <w:t>Solution</w:t>
                                  </w:r>
                                </w:p>
                              </w:tc>
                            </w:tr>
                            <w:tr w:rsidR="00CC40C4" w14:paraId="5422725B" w14:textId="77777777" w:rsidTr="00CC40C4">
                              <w:tc>
                                <w:tcPr>
                                  <w:tcW w:w="5000" w:type="pct"/>
                                </w:tcPr>
                                <w:p w14:paraId="0221DAC4" w14:textId="77777777" w:rsidR="00CC40C4" w:rsidRDefault="00CC40C4" w:rsidP="00CC40C4">
                                  <w:pPr>
                                    <w:pStyle w:val="Parts"/>
                                    <w:rPr>
                                      <w:rFonts w:eastAsiaTheme="minorEastAsia"/>
                                    </w:rPr>
                                  </w:pPr>
                                  <w:r>
                                    <w:rPr>
                                      <w:rFonts w:eastAsiaTheme="minorEastAsia"/>
                                    </w:rPr>
                                    <w:t xml:space="preserve">Interest periods </w:t>
                                  </w:r>
                                  <m:oMath>
                                    <m:r>
                                      <w:rPr>
                                        <w:rFonts w:ascii="Cambria Math" w:eastAsiaTheme="minorEastAsia" w:hAnsi="Cambria Math"/>
                                      </w:rPr>
                                      <m:t>=3×12=36</m:t>
                                    </m:r>
                                  </m:oMath>
                                </w:p>
                                <w:p w14:paraId="67D23B76" w14:textId="77777777" w:rsidR="00CC40C4" w:rsidRPr="00A602AE" w:rsidRDefault="00CC40C4" w:rsidP="00CC40C4">
                                  <w:pPr>
                                    <w:pStyle w:val="Parts"/>
                                    <w:rPr>
                                      <w:rFonts w:eastAsiaTheme="minorEastAsia"/>
                                    </w:rPr>
                                  </w:pPr>
                                </w:p>
                                <w:p w14:paraId="074008CC" w14:textId="77777777" w:rsidR="00CC40C4" w:rsidRPr="005922C0"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36</m:t>
                                          </m:r>
                                        </m:sub>
                                      </m:sSub>
                                      <m:r>
                                        <w:rPr>
                                          <w:rFonts w:ascii="Cambria Math" w:hAnsi="Cambria Math"/>
                                        </w:rPr>
                                        <m:t>=$188 498.94</m:t>
                                      </m:r>
                                    </m:oMath>
                                  </m:oMathPara>
                                </w:p>
                                <w:p w14:paraId="3E9E25F1" w14:textId="77777777" w:rsidR="00CC40C4" w:rsidRPr="00D8429A" w:rsidRDefault="00CC40C4" w:rsidP="00CC40C4">
                                  <w:pPr>
                                    <w:pStyle w:val="Parts"/>
                                    <w:rPr>
                                      <w:rFonts w:eastAsiaTheme="minorEastAsia"/>
                                    </w:rPr>
                                  </w:pPr>
                                </w:p>
                              </w:tc>
                            </w:tr>
                            <w:tr w:rsidR="00CC40C4" w14:paraId="6D1B5AD8" w14:textId="77777777" w:rsidTr="004A4688">
                              <w:trPr>
                                <w:trHeight w:hRule="exact" w:val="255"/>
                              </w:trPr>
                              <w:tc>
                                <w:tcPr>
                                  <w:tcW w:w="5000" w:type="pct"/>
                                  <w:shd w:val="clear" w:color="auto" w:fill="E7E6E6" w:themeFill="background2"/>
                                </w:tcPr>
                                <w:p w14:paraId="4889E4CD" w14:textId="77777777" w:rsidR="00CC40C4" w:rsidRPr="00992D52" w:rsidRDefault="00CC40C4" w:rsidP="00CC40C4">
                                  <w:pPr>
                                    <w:pStyle w:val="Part"/>
                                    <w:jc w:val="center"/>
                                    <w:rPr>
                                      <w:b/>
                                    </w:rPr>
                                  </w:pPr>
                                  <w:r w:rsidRPr="00992D52">
                                    <w:rPr>
                                      <w:b/>
                                    </w:rPr>
                                    <w:t>Specific behaviours</w:t>
                                  </w:r>
                                </w:p>
                              </w:tc>
                            </w:tr>
                            <w:tr w:rsidR="00CC40C4" w14:paraId="7AFBAC02" w14:textId="77777777" w:rsidTr="00CC40C4">
                              <w:tc>
                                <w:tcPr>
                                  <w:tcW w:w="5000" w:type="pct"/>
                                </w:tcPr>
                                <w:p w14:paraId="4D791085" w14:textId="77777777" w:rsidR="00CC40C4" w:rsidRDefault="00CC40C4" w:rsidP="00CC40C4">
                                  <w:pPr>
                                    <w:pStyle w:val="Parts"/>
                                  </w:pPr>
                                  <w:r>
                                    <w:rPr>
                                      <w:rFonts w:ascii="Wingdings" w:hAnsi="Wingdings"/>
                                    </w:rPr>
                                    <w:t></w:t>
                                  </w:r>
                                  <w:r>
                                    <w:t xml:space="preserve"> number of periods</w:t>
                                  </w:r>
                                </w:p>
                                <w:p w14:paraId="387BA87E" w14:textId="77777777" w:rsidR="00CC40C4" w:rsidRDefault="00CC40C4" w:rsidP="00CC40C4">
                                  <w:pPr>
                                    <w:pStyle w:val="Parts"/>
                                  </w:pPr>
                                  <w:r>
                                    <w:sym w:font="Wingdings" w:char="F0FC"/>
                                  </w:r>
                                  <w:r>
                                    <w:t xml:space="preserve"> correct balance</w:t>
                                  </w:r>
                                </w:p>
                              </w:tc>
                            </w:tr>
                          </w:tbl>
                          <w:p w14:paraId="2402B872"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5AB2" id="Text Box 56" o:spid="_x0000_s1074" type="#_x0000_t202" style="position:absolute;left:0;text-align:left;margin-left:118.8pt;margin-top:3.6pt;width:180pt;height:11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fSQIAAL4EAAAOAAAAZHJzL2Uyb0RvYy54bWysVN9v2jAQfp+0/8Hy+5pAC6pQQ8VaMU1C&#10;bSWY+mwcp0RyfJ5tSNhfv88OoWu3p2o8mPPd+X58911ubrtGs4NyviZT8NFFzpkyksravBT8x2b5&#10;5ZozH4QphSajCn5Unt/OP3+6ae1MjWlHulSOIYjxs9YWfBeCnWWZlzvVCH9BVhkYK3KNCLi6l6x0&#10;okX0RmfjPJ9mLbnSOpLKe2jveyOfp/hVpWR4rCqvAtMFR20hnS6d23hm8xsxe3HC7mp5KkN8oIpG&#10;1AZJz6HuRRBs7+q/QjW1dOSpCheSmoyqqpYq9YBuRvm7btY7YVXqBeB4e4bJ/7+w8uHw5FhdFnwy&#10;5cyIBjPaqC6wr9QxqIBPa/0MbmsLx9BBjzkPeg9lbLurXBP/0RCDHUgfz+jGaBLK8fh6mucwSdhG&#10;V5eTES6In70+t86Hb4oaFoWCO4wvoSoOKx9618ElZvOk63JZa50uR3+nHTsITBoEKanlTAsfoCz4&#10;Mv1O2d4804a1BZ9eTvKU6Y3NfyQk2tEGXUXYeniiFLptl2C+uh6w21J5BKSOelJ6K5c12l6h5ifh&#10;wEJAhc0KjzgqTaiSThJnO3K//qWP/iAHrJy1YHXB/c+9cApQfDegTVyBQXCDsB0Es2/uCPCNsLNW&#10;JhEPXNCDWDlqnrFwi5gFJmEkchU8DOJd6HcLCyvVYpGcQHQrwsqsrYyh46ziEDfds3D2NOkAkjzQ&#10;wHcxezfw3je+NLTYB6rqxIYIbI/iCW8sSeLTaaHjFv55T16vn535bwAAAP//AwBQSwMEFAAGAAgA&#10;AAAhAOHmnI3dAAAACQEAAA8AAABkcnMvZG93bnJldi54bWxMj8FOwzAQRO9I/IO1SNyoQyJSCHEq&#10;ioRU9VIR4MDNjbdx1Hgd2W4T/h7n1B5HbzT7tlxNpmdndL6zJOBxkQBDaqzqqBXw/fXx8AzMB0lK&#10;9pZQwB96WFW3N6UslB3pE891aFkcIV9IATqEoeDcNxqN9As7IEV2sM7IEKNruXJyjOOm52mS5NzI&#10;juIFLQd819gc65MRsN7V3XqzzWz+6/hm0NuR/4RWiPu76e0VWMApXMow60d1qKLT3p5IedYLSLNl&#10;HqsClimwyJ9e5ryfQZYCr0p+/UH1DwAA//8DAFBLAQItABQABgAIAAAAIQC2gziS/gAAAOEBAAAT&#10;AAAAAAAAAAAAAAAAAAAAAABbQ29udGVudF9UeXBlc10ueG1sUEsBAi0AFAAGAAgAAAAhADj9If/W&#10;AAAAlAEAAAsAAAAAAAAAAAAAAAAALwEAAF9yZWxzLy5yZWxzUEsBAi0AFAAGAAgAAAAhAMuWz59J&#10;AgAAvgQAAA4AAAAAAAAAAAAAAAAALgIAAGRycy9lMm9Eb2MueG1sUEsBAi0AFAAGAAgAAAAhAOHm&#10;nI3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74"/>
                      </w:tblGrid>
                      <w:tr w:rsidR="00CC40C4" w14:paraId="300670CB" w14:textId="77777777" w:rsidTr="004A4688">
                        <w:trPr>
                          <w:trHeight w:hRule="exact" w:val="255"/>
                        </w:trPr>
                        <w:tc>
                          <w:tcPr>
                            <w:tcW w:w="5000" w:type="pct"/>
                            <w:shd w:val="clear" w:color="auto" w:fill="E7E6E6" w:themeFill="background2"/>
                          </w:tcPr>
                          <w:p w14:paraId="1ED6C313" w14:textId="77777777" w:rsidR="00CC40C4" w:rsidRPr="00992D52" w:rsidRDefault="00CC40C4" w:rsidP="00CC40C4">
                            <w:pPr>
                              <w:pStyle w:val="Part"/>
                              <w:jc w:val="center"/>
                              <w:rPr>
                                <w:b/>
                              </w:rPr>
                            </w:pPr>
                            <w:r w:rsidRPr="00992D52">
                              <w:rPr>
                                <w:b/>
                              </w:rPr>
                              <w:t>Solution</w:t>
                            </w:r>
                          </w:p>
                        </w:tc>
                      </w:tr>
                      <w:tr w:rsidR="00CC40C4" w14:paraId="5422725B" w14:textId="77777777" w:rsidTr="00CC40C4">
                        <w:tc>
                          <w:tcPr>
                            <w:tcW w:w="5000" w:type="pct"/>
                          </w:tcPr>
                          <w:p w14:paraId="0221DAC4" w14:textId="77777777" w:rsidR="00CC40C4" w:rsidRDefault="00CC40C4" w:rsidP="00CC40C4">
                            <w:pPr>
                              <w:pStyle w:val="Parts"/>
                              <w:rPr>
                                <w:rFonts w:eastAsiaTheme="minorEastAsia"/>
                              </w:rPr>
                            </w:pPr>
                            <w:r>
                              <w:rPr>
                                <w:rFonts w:eastAsiaTheme="minorEastAsia"/>
                              </w:rPr>
                              <w:t xml:space="preserve">Interest periods </w:t>
                            </w:r>
                            <m:oMath>
                              <m:r>
                                <w:rPr>
                                  <w:rFonts w:ascii="Cambria Math" w:eastAsiaTheme="minorEastAsia" w:hAnsi="Cambria Math"/>
                                </w:rPr>
                                <m:t>=3×12=36</m:t>
                              </m:r>
                            </m:oMath>
                          </w:p>
                          <w:p w14:paraId="67D23B76" w14:textId="77777777" w:rsidR="00CC40C4" w:rsidRPr="00A602AE" w:rsidRDefault="00CC40C4" w:rsidP="00CC40C4">
                            <w:pPr>
                              <w:pStyle w:val="Parts"/>
                              <w:rPr>
                                <w:rFonts w:eastAsiaTheme="minorEastAsia"/>
                              </w:rPr>
                            </w:pPr>
                          </w:p>
                          <w:p w14:paraId="074008CC" w14:textId="77777777" w:rsidR="00CC40C4" w:rsidRPr="005922C0"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36</m:t>
                                    </m:r>
                                  </m:sub>
                                </m:sSub>
                                <m:r>
                                  <w:rPr>
                                    <w:rFonts w:ascii="Cambria Math" w:hAnsi="Cambria Math"/>
                                  </w:rPr>
                                  <m:t>=$188 498.94</m:t>
                                </m:r>
                              </m:oMath>
                            </m:oMathPara>
                          </w:p>
                          <w:p w14:paraId="3E9E25F1" w14:textId="77777777" w:rsidR="00CC40C4" w:rsidRPr="00D8429A" w:rsidRDefault="00CC40C4" w:rsidP="00CC40C4">
                            <w:pPr>
                              <w:pStyle w:val="Parts"/>
                              <w:rPr>
                                <w:rFonts w:eastAsiaTheme="minorEastAsia"/>
                              </w:rPr>
                            </w:pPr>
                          </w:p>
                        </w:tc>
                      </w:tr>
                      <w:tr w:rsidR="00CC40C4" w14:paraId="6D1B5AD8" w14:textId="77777777" w:rsidTr="004A4688">
                        <w:trPr>
                          <w:trHeight w:hRule="exact" w:val="255"/>
                        </w:trPr>
                        <w:tc>
                          <w:tcPr>
                            <w:tcW w:w="5000" w:type="pct"/>
                            <w:shd w:val="clear" w:color="auto" w:fill="E7E6E6" w:themeFill="background2"/>
                          </w:tcPr>
                          <w:p w14:paraId="4889E4CD" w14:textId="77777777" w:rsidR="00CC40C4" w:rsidRPr="00992D52" w:rsidRDefault="00CC40C4" w:rsidP="00CC40C4">
                            <w:pPr>
                              <w:pStyle w:val="Part"/>
                              <w:jc w:val="center"/>
                              <w:rPr>
                                <w:b/>
                              </w:rPr>
                            </w:pPr>
                            <w:r w:rsidRPr="00992D52">
                              <w:rPr>
                                <w:b/>
                              </w:rPr>
                              <w:t>Specific behaviours</w:t>
                            </w:r>
                          </w:p>
                        </w:tc>
                      </w:tr>
                      <w:tr w:rsidR="00CC40C4" w14:paraId="7AFBAC02" w14:textId="77777777" w:rsidTr="00CC40C4">
                        <w:tc>
                          <w:tcPr>
                            <w:tcW w:w="5000" w:type="pct"/>
                          </w:tcPr>
                          <w:p w14:paraId="4D791085" w14:textId="77777777" w:rsidR="00CC40C4" w:rsidRDefault="00CC40C4" w:rsidP="00CC40C4">
                            <w:pPr>
                              <w:pStyle w:val="Parts"/>
                            </w:pPr>
                            <w:r>
                              <w:rPr>
                                <w:rFonts w:ascii="Wingdings" w:hAnsi="Wingdings"/>
                              </w:rPr>
                              <w:t></w:t>
                            </w:r>
                            <w:r>
                              <w:t xml:space="preserve"> number of periods</w:t>
                            </w:r>
                          </w:p>
                          <w:p w14:paraId="387BA87E" w14:textId="77777777" w:rsidR="00CC40C4" w:rsidRDefault="00CC40C4" w:rsidP="00CC40C4">
                            <w:pPr>
                              <w:pStyle w:val="Parts"/>
                            </w:pPr>
                            <w:r>
                              <w:sym w:font="Wingdings" w:char="F0FC"/>
                            </w:r>
                            <w:r>
                              <w:t xml:space="preserve"> correct balance</w:t>
                            </w:r>
                          </w:p>
                        </w:tc>
                      </w:tr>
                    </w:tbl>
                    <w:p w14:paraId="2402B872" w14:textId="77777777" w:rsidR="00CC40C4" w:rsidRDefault="00CC40C4" w:rsidP="00CC40C4">
                      <w:pPr>
                        <w:pStyle w:val="Part"/>
                      </w:pPr>
                    </w:p>
                  </w:txbxContent>
                </v:textbox>
              </v:shape>
            </w:pict>
          </mc:Fallback>
        </mc:AlternateContent>
      </w:r>
    </w:p>
    <w:p w14:paraId="03B923D9" w14:textId="77777777" w:rsidR="00781E97" w:rsidRDefault="00781E97" w:rsidP="00CC40C4">
      <w:pPr>
        <w:pStyle w:val="Parta"/>
        <w:rPr>
          <w:rFonts w:eastAsiaTheme="minorEastAsia"/>
        </w:rPr>
      </w:pPr>
    </w:p>
    <w:p w14:paraId="70A0F8BF" w14:textId="77777777" w:rsidR="00781E97" w:rsidRDefault="00781E97" w:rsidP="00CC40C4">
      <w:pPr>
        <w:pStyle w:val="Parta"/>
        <w:rPr>
          <w:rFonts w:eastAsiaTheme="minorEastAsia"/>
        </w:rPr>
      </w:pPr>
    </w:p>
    <w:p w14:paraId="6A73AB13" w14:textId="77777777" w:rsidR="00781E97" w:rsidRDefault="00781E97" w:rsidP="00CC40C4">
      <w:pPr>
        <w:pStyle w:val="Parta"/>
        <w:rPr>
          <w:rFonts w:eastAsiaTheme="minorEastAsia"/>
        </w:rPr>
      </w:pPr>
    </w:p>
    <w:p w14:paraId="7276E31F" w14:textId="77777777" w:rsidR="00781E97" w:rsidRDefault="00781E97" w:rsidP="00CC40C4">
      <w:pPr>
        <w:pStyle w:val="Parta"/>
        <w:rPr>
          <w:rFonts w:eastAsiaTheme="minorEastAsia"/>
        </w:rPr>
      </w:pPr>
    </w:p>
    <w:p w14:paraId="55F419B1" w14:textId="77777777" w:rsidR="00781E97" w:rsidRDefault="00781E97" w:rsidP="00CC40C4">
      <w:pPr>
        <w:pStyle w:val="Parta"/>
        <w:rPr>
          <w:rFonts w:eastAsiaTheme="minorEastAsia"/>
        </w:rPr>
      </w:pPr>
    </w:p>
    <w:p w14:paraId="108A77D7" w14:textId="77777777" w:rsidR="00781E97" w:rsidRDefault="00781E97" w:rsidP="00CC40C4">
      <w:pPr>
        <w:pStyle w:val="Parta"/>
        <w:rPr>
          <w:rFonts w:eastAsiaTheme="minorEastAsia"/>
        </w:rPr>
      </w:pPr>
    </w:p>
    <w:p w14:paraId="2B243319" w14:textId="77777777" w:rsidR="00781E97" w:rsidRDefault="00781E97" w:rsidP="00CC40C4">
      <w:pPr>
        <w:pStyle w:val="Parta"/>
        <w:rPr>
          <w:rFonts w:eastAsiaTheme="minorEastAsia"/>
        </w:rPr>
      </w:pPr>
    </w:p>
    <w:p w14:paraId="26C8FE35" w14:textId="77777777" w:rsidR="00781E97" w:rsidRDefault="00781E97" w:rsidP="00CC40C4">
      <w:pPr>
        <w:pStyle w:val="Parta"/>
        <w:rPr>
          <w:rFonts w:eastAsiaTheme="minorEastAsia"/>
        </w:rPr>
      </w:pPr>
    </w:p>
    <w:p w14:paraId="07CCEC9B" w14:textId="77777777" w:rsidR="00781E97" w:rsidRDefault="00781E97" w:rsidP="00CC40C4">
      <w:pPr>
        <w:pStyle w:val="Parta"/>
        <w:rPr>
          <w:rFonts w:eastAsiaTheme="minorEastAsia"/>
        </w:rPr>
      </w:pPr>
    </w:p>
    <w:p w14:paraId="5B9DB65F" w14:textId="77777777" w:rsidR="00781E97" w:rsidRDefault="00781E97" w:rsidP="00CC40C4">
      <w:pPr>
        <w:pStyle w:val="Parta"/>
        <w:rPr>
          <w:rFonts w:eastAsiaTheme="minorEastAsia"/>
        </w:rPr>
      </w:pPr>
    </w:p>
    <w:p w14:paraId="4C6A3FF7" w14:textId="77777777" w:rsidR="00781E97" w:rsidRDefault="00781E97" w:rsidP="00CC40C4">
      <w:pPr>
        <w:pStyle w:val="Parta"/>
        <w:rPr>
          <w:rFonts w:eastAsiaTheme="minorEastAsia"/>
        </w:rPr>
      </w:pPr>
      <w:r>
        <w:rPr>
          <w:rFonts w:eastAsiaTheme="minorEastAsia"/>
        </w:rPr>
        <w:t>(c)</w:t>
      </w:r>
      <w:r>
        <w:rPr>
          <w:rFonts w:eastAsiaTheme="minorEastAsia"/>
        </w:rPr>
        <w:tab/>
        <w:t xml:space="preserve">Determine the effective interest rate of the reverse mortgage, correct to </w:t>
      </w:r>
      <m:oMath>
        <m:r>
          <w:rPr>
            <w:rFonts w:ascii="Cambria Math" w:eastAsiaTheme="minorEastAsia" w:hAnsi="Cambria Math"/>
          </w:rPr>
          <m:t>4</m:t>
        </m:r>
      </m:oMath>
      <w:r>
        <w:rPr>
          <w:rFonts w:eastAsiaTheme="minorEastAsia"/>
        </w:rPr>
        <w:t xml:space="preserve"> decimal places.</w:t>
      </w:r>
    </w:p>
    <w:p w14:paraId="2324BE53" w14:textId="77777777" w:rsidR="00781E97" w:rsidRDefault="00781E97" w:rsidP="00CC40C4">
      <w:pPr>
        <w:pStyle w:val="Parta"/>
        <w:rPr>
          <w:rFonts w:eastAsiaTheme="minorEastAsia"/>
        </w:rPr>
      </w:pPr>
      <w:r>
        <w:rPr>
          <w:noProof/>
          <w:lang w:eastAsia="en-AU"/>
        </w:rPr>
        <mc:AlternateContent>
          <mc:Choice Requires="wps">
            <w:drawing>
              <wp:anchor distT="0" distB="0" distL="114300" distR="114300" simplePos="0" relativeHeight="251722752" behindDoc="0" locked="0" layoutInCell="1" allowOverlap="1" wp14:anchorId="1C6AA5DA" wp14:editId="42696866">
                <wp:simplePos x="0" y="0"/>
                <wp:positionH relativeFrom="column">
                  <wp:posOffset>1508760</wp:posOffset>
                </wp:positionH>
                <wp:positionV relativeFrom="paragraph">
                  <wp:posOffset>78105</wp:posOffset>
                </wp:positionV>
                <wp:extent cx="2032000" cy="920750"/>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203200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CC40C4" w14:paraId="14109589" w14:textId="77777777" w:rsidTr="004A4688">
                              <w:trPr>
                                <w:trHeight w:hRule="exact" w:val="255"/>
                              </w:trPr>
                              <w:tc>
                                <w:tcPr>
                                  <w:tcW w:w="5000" w:type="pct"/>
                                  <w:shd w:val="clear" w:color="auto" w:fill="E7E6E6" w:themeFill="background2"/>
                                </w:tcPr>
                                <w:p w14:paraId="756DE5AA" w14:textId="77777777" w:rsidR="00CC40C4" w:rsidRPr="00992D52" w:rsidRDefault="00CC40C4" w:rsidP="00CC40C4">
                                  <w:pPr>
                                    <w:pStyle w:val="Part"/>
                                    <w:jc w:val="center"/>
                                    <w:rPr>
                                      <w:b/>
                                    </w:rPr>
                                  </w:pPr>
                                  <w:r w:rsidRPr="00992D52">
                                    <w:rPr>
                                      <w:b/>
                                    </w:rPr>
                                    <w:t>Solution</w:t>
                                  </w:r>
                                </w:p>
                              </w:tc>
                            </w:tr>
                            <w:tr w:rsidR="00CC40C4" w14:paraId="6FD7924D" w14:textId="77777777" w:rsidTr="00CC40C4">
                              <w:tc>
                                <w:tcPr>
                                  <w:tcW w:w="5000" w:type="pct"/>
                                </w:tcPr>
                                <w:p w14:paraId="5B45561A" w14:textId="77777777" w:rsidR="00CC40C4" w:rsidRPr="00A416D0" w:rsidRDefault="00CC40C4" w:rsidP="00CC40C4">
                                  <w:pPr>
                                    <w:pStyle w:val="Parts"/>
                                    <w:rPr>
                                      <w:rFonts w:eastAsiaTheme="minorEastAsia"/>
                                    </w:rPr>
                                  </w:pPr>
                                  <m:oMathPara>
                                    <m:oMath>
                                      <m:r>
                                        <w:rPr>
                                          <w:rFonts w:ascii="Cambria Math" w:hAnsi="Cambria Math"/>
                                        </w:rPr>
                                        <m:t>E=6.7396%</m:t>
                                      </m:r>
                                    </m:oMath>
                                  </m:oMathPara>
                                </w:p>
                                <w:p w14:paraId="0E04F92B" w14:textId="77777777" w:rsidR="00CC40C4" w:rsidRPr="005C5568" w:rsidRDefault="00CC40C4" w:rsidP="00CC40C4">
                                  <w:pPr>
                                    <w:pStyle w:val="Parts"/>
                                    <w:rPr>
                                      <w:rFonts w:eastAsiaTheme="minorEastAsia"/>
                                    </w:rPr>
                                  </w:pPr>
                                </w:p>
                              </w:tc>
                            </w:tr>
                            <w:tr w:rsidR="00CC40C4" w14:paraId="7BECFB05" w14:textId="77777777" w:rsidTr="004A4688">
                              <w:trPr>
                                <w:trHeight w:hRule="exact" w:val="255"/>
                              </w:trPr>
                              <w:tc>
                                <w:tcPr>
                                  <w:tcW w:w="5000" w:type="pct"/>
                                  <w:shd w:val="clear" w:color="auto" w:fill="E7E6E6" w:themeFill="background2"/>
                                </w:tcPr>
                                <w:p w14:paraId="3C149034" w14:textId="77777777" w:rsidR="00CC40C4" w:rsidRPr="00992D52" w:rsidRDefault="00CC40C4" w:rsidP="00CC40C4">
                                  <w:pPr>
                                    <w:pStyle w:val="Part"/>
                                    <w:jc w:val="center"/>
                                    <w:rPr>
                                      <w:b/>
                                    </w:rPr>
                                  </w:pPr>
                                  <w:r w:rsidRPr="00992D52">
                                    <w:rPr>
                                      <w:b/>
                                    </w:rPr>
                                    <w:t>Specific behaviours</w:t>
                                  </w:r>
                                </w:p>
                              </w:tc>
                            </w:tr>
                            <w:tr w:rsidR="00CC40C4" w14:paraId="012E81AB" w14:textId="77777777" w:rsidTr="00CC40C4">
                              <w:tc>
                                <w:tcPr>
                                  <w:tcW w:w="5000" w:type="pct"/>
                                </w:tcPr>
                                <w:p w14:paraId="4D66F0BE" w14:textId="77777777" w:rsidR="00CC40C4" w:rsidRDefault="00CC40C4" w:rsidP="00CC40C4">
                                  <w:pPr>
                                    <w:pStyle w:val="Parts"/>
                                  </w:pPr>
                                  <w:r>
                                    <w:sym w:font="Wingdings" w:char="F0FC"/>
                                  </w:r>
                                  <w:r>
                                    <w:t xml:space="preserve"> correct rate</w:t>
                                  </w:r>
                                </w:p>
                              </w:tc>
                            </w:tr>
                          </w:tbl>
                          <w:p w14:paraId="70312C06"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AA5DA" id="Text Box 57" o:spid="_x0000_s1075" type="#_x0000_t202" style="position:absolute;left:0;text-align:left;margin-left:118.8pt;margin-top:6.15pt;width:160pt;height: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lbRQIAAL0EAAAOAAAAZHJzL2Uyb0RvYy54bWysVE1vGjEQvVfqf7B8L7uQ5guxRJSIqlKU&#10;RIIqZ+P1wkpej2sbdumv77NhSZv2VIWDGc+M5+PNm53cdY1me+V8Tabgw0HOmTKSytpsCv59tfh0&#10;w5kPwpRCk1EFPyjP76YfP0xaO1Yj2pIulWMIYvy4tQXfhmDHWeblVjXCD8gqA2NFrhEBV7fJSida&#10;RG90Nsrzq6wlV1pHUnkP7f3RyKcpflUpGZ6qyqvAdMFRW0inS+c6ntl0IsYbJ+y2lqcyxH9U0Yja&#10;IOk51L0Igu1c/VeoppaOPFVhIKnJqKpqqVIP6GaYv+lmuRVWpV4AjrdnmPz7hZWP+2fH6rLgl9ec&#10;GdFgRivVBfaFOgYV8GmtH8NtaeEYOugx517voYxtd5Vr4j8aYrAD6cMZ3RhNQjnKLzAxmCRst6P8&#10;+jLBn72+ts6Hr4oaFoWCO0wvgSr2Dz6gErj2LjGZJ12Xi1rrdDn4uXZsLzBo8KOkljMtfICy4Iv0&#10;i0UjxB/PtGFtwa8uUMv7hEQCbZAnonZEJ0qhW3cJ5c+3PXRrKg9A1NGRk97KRY22H1Dzs3AgIZDC&#10;YoUnHJUmVEknibMtuZ//0kd/cANWzlqQuuD+x044BSi+GbAmbkAvuF5Y94LZNXMCfEOsrJVJxAMX&#10;dC9WjpoX7NssZoFJGIlcBQ+9OA/H1cK+SjWbJSfw3IrwYJZWxtAR5TjEVfcinD1NOoAjj9TTXYzf&#10;DPzoG18amu0CVXViQwT2iOIJb+xImvBpn+MS/n5PXq9fnekvAAAA//8DAFBLAwQUAAYACAAAACEA&#10;YDFaw94AAAAKAQAADwAAAGRycy9kb3ducmV2LnhtbEyPwU7DMBBE70j8g7VI3KhDoqQoxKkoElLV&#10;CyLAgZsbL3FEvI5itwl/z/ZEjzvzNDtTbRY3iBNOofek4H6VgEBqvempU/Dx/nL3ACJETUYPnlDB&#10;LwbY1NdXlS6Nn+kNT03sBIdQKLUCG+NYShlai06HlR+R2Pv2k9ORz6mTZtIzh7tBpklSSKd74g9W&#10;j/hssf1pjk7B9rXpt7t95ouvSe5Gu5/lZ+yUur1Znh5BRFziPwzn+lwdau508EcyQQwK0mxdMMpG&#10;moFgIM/PwoGFfJ2BrCt5OaH+AwAA//8DAFBLAQItABQABgAIAAAAIQC2gziS/gAAAOEBAAATAAAA&#10;AAAAAAAAAAAAAAAAAABbQ29udGVudF9UeXBlc10ueG1sUEsBAi0AFAAGAAgAAAAhADj9If/WAAAA&#10;lAEAAAsAAAAAAAAAAAAAAAAALwEAAF9yZWxzLy5yZWxzUEsBAi0AFAAGAAgAAAAhAJLEyVtFAgAA&#10;vQQAAA4AAAAAAAAAAAAAAAAALgIAAGRycy9lMm9Eb2MueG1sUEsBAi0AFAAGAAgAAAAhAGAxWsP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CC40C4" w14:paraId="14109589" w14:textId="77777777" w:rsidTr="004A4688">
                        <w:trPr>
                          <w:trHeight w:hRule="exact" w:val="255"/>
                        </w:trPr>
                        <w:tc>
                          <w:tcPr>
                            <w:tcW w:w="5000" w:type="pct"/>
                            <w:shd w:val="clear" w:color="auto" w:fill="E7E6E6" w:themeFill="background2"/>
                          </w:tcPr>
                          <w:p w14:paraId="756DE5AA" w14:textId="77777777" w:rsidR="00CC40C4" w:rsidRPr="00992D52" w:rsidRDefault="00CC40C4" w:rsidP="00CC40C4">
                            <w:pPr>
                              <w:pStyle w:val="Part"/>
                              <w:jc w:val="center"/>
                              <w:rPr>
                                <w:b/>
                              </w:rPr>
                            </w:pPr>
                            <w:r w:rsidRPr="00992D52">
                              <w:rPr>
                                <w:b/>
                              </w:rPr>
                              <w:t>Solution</w:t>
                            </w:r>
                          </w:p>
                        </w:tc>
                      </w:tr>
                      <w:tr w:rsidR="00CC40C4" w14:paraId="6FD7924D" w14:textId="77777777" w:rsidTr="00CC40C4">
                        <w:tc>
                          <w:tcPr>
                            <w:tcW w:w="5000" w:type="pct"/>
                          </w:tcPr>
                          <w:p w14:paraId="5B45561A" w14:textId="77777777" w:rsidR="00CC40C4" w:rsidRPr="00A416D0" w:rsidRDefault="00CC40C4" w:rsidP="00CC40C4">
                            <w:pPr>
                              <w:pStyle w:val="Parts"/>
                              <w:rPr>
                                <w:rFonts w:eastAsiaTheme="minorEastAsia"/>
                              </w:rPr>
                            </w:pPr>
                            <m:oMathPara>
                              <m:oMath>
                                <m:r>
                                  <w:rPr>
                                    <w:rFonts w:ascii="Cambria Math" w:hAnsi="Cambria Math"/>
                                  </w:rPr>
                                  <m:t>E=6.7396%</m:t>
                                </m:r>
                              </m:oMath>
                            </m:oMathPara>
                          </w:p>
                          <w:p w14:paraId="0E04F92B" w14:textId="77777777" w:rsidR="00CC40C4" w:rsidRPr="005C5568" w:rsidRDefault="00CC40C4" w:rsidP="00CC40C4">
                            <w:pPr>
                              <w:pStyle w:val="Parts"/>
                              <w:rPr>
                                <w:rFonts w:eastAsiaTheme="minorEastAsia"/>
                              </w:rPr>
                            </w:pPr>
                          </w:p>
                        </w:tc>
                      </w:tr>
                      <w:tr w:rsidR="00CC40C4" w14:paraId="7BECFB05" w14:textId="77777777" w:rsidTr="004A4688">
                        <w:trPr>
                          <w:trHeight w:hRule="exact" w:val="255"/>
                        </w:trPr>
                        <w:tc>
                          <w:tcPr>
                            <w:tcW w:w="5000" w:type="pct"/>
                            <w:shd w:val="clear" w:color="auto" w:fill="E7E6E6" w:themeFill="background2"/>
                          </w:tcPr>
                          <w:p w14:paraId="3C149034" w14:textId="77777777" w:rsidR="00CC40C4" w:rsidRPr="00992D52" w:rsidRDefault="00CC40C4" w:rsidP="00CC40C4">
                            <w:pPr>
                              <w:pStyle w:val="Part"/>
                              <w:jc w:val="center"/>
                              <w:rPr>
                                <w:b/>
                              </w:rPr>
                            </w:pPr>
                            <w:r w:rsidRPr="00992D52">
                              <w:rPr>
                                <w:b/>
                              </w:rPr>
                              <w:t>Specific behaviours</w:t>
                            </w:r>
                          </w:p>
                        </w:tc>
                      </w:tr>
                      <w:tr w:rsidR="00CC40C4" w14:paraId="012E81AB" w14:textId="77777777" w:rsidTr="00CC40C4">
                        <w:tc>
                          <w:tcPr>
                            <w:tcW w:w="5000" w:type="pct"/>
                          </w:tcPr>
                          <w:p w14:paraId="4D66F0BE" w14:textId="77777777" w:rsidR="00CC40C4" w:rsidRDefault="00CC40C4" w:rsidP="00CC40C4">
                            <w:pPr>
                              <w:pStyle w:val="Parts"/>
                            </w:pPr>
                            <w:r>
                              <w:sym w:font="Wingdings" w:char="F0FC"/>
                            </w:r>
                            <w:r>
                              <w:t xml:space="preserve"> correct rate</w:t>
                            </w:r>
                          </w:p>
                        </w:tc>
                      </w:tr>
                    </w:tbl>
                    <w:p w14:paraId="70312C06" w14:textId="77777777" w:rsidR="00CC40C4" w:rsidRDefault="00CC40C4" w:rsidP="00CC40C4">
                      <w:pPr>
                        <w:pStyle w:val="Part"/>
                      </w:pPr>
                    </w:p>
                  </w:txbxContent>
                </v:textbox>
              </v:shape>
            </w:pict>
          </mc:Fallback>
        </mc:AlternateContent>
      </w:r>
      <w:r>
        <w:rPr>
          <w:rFonts w:eastAsiaTheme="minorEastAsia"/>
        </w:rPr>
        <w:tab/>
      </w:r>
      <w:r>
        <w:rPr>
          <w:rFonts w:eastAsiaTheme="minorEastAsia"/>
        </w:rPr>
        <w:tab/>
        <w:t>(1 mark)</w:t>
      </w:r>
    </w:p>
    <w:p w14:paraId="53A63697" w14:textId="77777777" w:rsidR="00781E97" w:rsidRDefault="00781E97" w:rsidP="00CC40C4">
      <w:pPr>
        <w:pStyle w:val="Part"/>
      </w:pPr>
    </w:p>
    <w:p w14:paraId="2A8920CA" w14:textId="77777777" w:rsidR="00781E97" w:rsidRDefault="00781E97">
      <w:pPr>
        <w:spacing w:after="160" w:line="259" w:lineRule="auto"/>
      </w:pPr>
      <w:r>
        <w:br w:type="page"/>
      </w:r>
    </w:p>
    <w:p w14:paraId="69BBA85E" w14:textId="77777777" w:rsidR="00781E97" w:rsidRDefault="00781E97" w:rsidP="00CC40C4">
      <w:pPr>
        <w:pStyle w:val="Part"/>
      </w:pPr>
      <w:r>
        <w:lastRenderedPageBreak/>
        <w:t xml:space="preserve">The borrower's home was valued at </w:t>
      </w:r>
      <m:oMath>
        <m:r>
          <w:rPr>
            <w:rFonts w:ascii="Cambria Math" w:hAnsi="Cambria Math"/>
          </w:rPr>
          <m:t>$420 000</m:t>
        </m:r>
      </m:oMath>
      <w:r>
        <w:t xml:space="preserve"> at the time they took out the reverse mortgage and was expected to appreciate at a rate of </w:t>
      </w:r>
      <m:oMath>
        <m:r>
          <w:rPr>
            <w:rFonts w:ascii="Cambria Math" w:hAnsi="Cambria Math"/>
          </w:rPr>
          <m:t>2.5%</m:t>
        </m:r>
      </m:oMath>
      <w:r>
        <w:t xml:space="preserve"> per annum.</w:t>
      </w:r>
    </w:p>
    <w:p w14:paraId="5F3706D2" w14:textId="77777777" w:rsidR="00781E97" w:rsidRDefault="00781E97" w:rsidP="00CC40C4">
      <w:pPr>
        <w:pStyle w:val="Part"/>
      </w:pPr>
    </w:p>
    <w:p w14:paraId="5D0D9CF9" w14:textId="77777777" w:rsidR="00781E97" w:rsidRDefault="00781E97" w:rsidP="00CC40C4">
      <w:pPr>
        <w:pStyle w:val="Parta"/>
        <w:rPr>
          <w:rFonts w:eastAsiaTheme="minorEastAsia"/>
        </w:rPr>
      </w:pPr>
      <w:r>
        <w:t>(d)</w:t>
      </w:r>
      <w:r>
        <w:tab/>
        <w:t xml:space="preserve">Use a recurrence relation to determine the value of the home </w:t>
      </w:r>
      <w:r>
        <w:rPr>
          <w:rFonts w:eastAsiaTheme="minorEastAsia"/>
        </w:rPr>
        <w:t xml:space="preserve">at the start of January </w:t>
      </w:r>
      <m:oMath>
        <m:r>
          <w:rPr>
            <w:rFonts w:ascii="Cambria Math" w:eastAsiaTheme="minorEastAsia" w:hAnsi="Cambria Math"/>
          </w:rPr>
          <m:t>2022</m:t>
        </m:r>
      </m:oMath>
      <w:r>
        <w:rPr>
          <w:rFonts w:eastAsiaTheme="minorEastAsia"/>
        </w:rPr>
        <w:t>.</w:t>
      </w:r>
    </w:p>
    <w:p w14:paraId="6E4BF1DE" w14:textId="77777777" w:rsidR="00781E97" w:rsidRDefault="00781E97" w:rsidP="00CC40C4">
      <w:pPr>
        <w:pStyle w:val="Parta"/>
        <w:rPr>
          <w:rFonts w:eastAsiaTheme="minorEastAsia"/>
        </w:rPr>
      </w:pPr>
      <w:r>
        <w:rPr>
          <w:rFonts w:eastAsiaTheme="minorEastAsia"/>
        </w:rPr>
        <w:tab/>
      </w:r>
      <w:r>
        <w:rPr>
          <w:rFonts w:eastAsiaTheme="minorEastAsia"/>
        </w:rPr>
        <w:tab/>
        <w:t>(2 marks)</w:t>
      </w:r>
    </w:p>
    <w:p w14:paraId="728AC3B0" w14:textId="77777777" w:rsidR="00781E97" w:rsidRDefault="00781E97" w:rsidP="00CC40C4">
      <w:pPr>
        <w:pStyle w:val="Part"/>
      </w:pPr>
      <w:r>
        <w:rPr>
          <w:noProof/>
          <w:lang w:eastAsia="en-AU"/>
        </w:rPr>
        <mc:AlternateContent>
          <mc:Choice Requires="wps">
            <w:drawing>
              <wp:anchor distT="0" distB="0" distL="114300" distR="114300" simplePos="0" relativeHeight="251723776" behindDoc="0" locked="0" layoutInCell="1" allowOverlap="1" wp14:anchorId="60D6E07A" wp14:editId="2E6E96D7">
                <wp:simplePos x="0" y="0"/>
                <wp:positionH relativeFrom="column">
                  <wp:posOffset>1477010</wp:posOffset>
                </wp:positionH>
                <wp:positionV relativeFrom="paragraph">
                  <wp:posOffset>30480</wp:posOffset>
                </wp:positionV>
                <wp:extent cx="2679700" cy="1454150"/>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26797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CC40C4" w14:paraId="67C4262C" w14:textId="77777777" w:rsidTr="004A4688">
                              <w:trPr>
                                <w:trHeight w:hRule="exact" w:val="255"/>
                              </w:trPr>
                              <w:tc>
                                <w:tcPr>
                                  <w:tcW w:w="5000" w:type="pct"/>
                                  <w:shd w:val="clear" w:color="auto" w:fill="E7E6E6" w:themeFill="background2"/>
                                </w:tcPr>
                                <w:p w14:paraId="35B47A4A" w14:textId="77777777" w:rsidR="00CC40C4" w:rsidRPr="00992D52" w:rsidRDefault="00CC40C4" w:rsidP="00CC40C4">
                                  <w:pPr>
                                    <w:pStyle w:val="Part"/>
                                    <w:jc w:val="center"/>
                                    <w:rPr>
                                      <w:b/>
                                    </w:rPr>
                                  </w:pPr>
                                  <w:r w:rsidRPr="00992D52">
                                    <w:rPr>
                                      <w:b/>
                                    </w:rPr>
                                    <w:t>Solution</w:t>
                                  </w:r>
                                </w:p>
                              </w:tc>
                            </w:tr>
                            <w:tr w:rsidR="00CC40C4" w14:paraId="219CE2DE" w14:textId="77777777" w:rsidTr="00CC40C4">
                              <w:tc>
                                <w:tcPr>
                                  <w:tcW w:w="5000" w:type="pct"/>
                                </w:tcPr>
                                <w:p w14:paraId="6AF95626" w14:textId="77777777" w:rsidR="00CC40C4" w:rsidRPr="00AE62B9"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1.025V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=420000</m:t>
                                      </m:r>
                                    </m:oMath>
                                  </m:oMathPara>
                                </w:p>
                                <w:p w14:paraId="7A6AECC8" w14:textId="77777777" w:rsidR="00CC40C4" w:rsidRPr="00044639" w:rsidRDefault="00CC40C4" w:rsidP="00CC40C4">
                                  <w:pPr>
                                    <w:pStyle w:val="Parts"/>
                                    <w:rPr>
                                      <w:rFonts w:eastAsiaTheme="minorEastAsia"/>
                                    </w:rPr>
                                  </w:pPr>
                                </w:p>
                                <w:p w14:paraId="730AB3F5" w14:textId="77777777" w:rsidR="00CC40C4" w:rsidRPr="00F00222"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=452 294</m:t>
                                      </m:r>
                                    </m:oMath>
                                  </m:oMathPara>
                                </w:p>
                                <w:p w14:paraId="7CA6AF38" w14:textId="77777777" w:rsidR="00CC40C4" w:rsidRPr="00044639" w:rsidRDefault="00CC40C4" w:rsidP="00CC40C4">
                                  <w:pPr>
                                    <w:pStyle w:val="Parts"/>
                                    <w:rPr>
                                      <w:rFonts w:eastAsiaTheme="minorEastAsia"/>
                                    </w:rPr>
                                  </w:pPr>
                                </w:p>
                              </w:tc>
                            </w:tr>
                            <w:tr w:rsidR="00CC40C4" w14:paraId="2661FBD8" w14:textId="77777777" w:rsidTr="004A4688">
                              <w:trPr>
                                <w:trHeight w:hRule="exact" w:val="255"/>
                              </w:trPr>
                              <w:tc>
                                <w:tcPr>
                                  <w:tcW w:w="5000" w:type="pct"/>
                                  <w:shd w:val="clear" w:color="auto" w:fill="E7E6E6" w:themeFill="background2"/>
                                </w:tcPr>
                                <w:p w14:paraId="1AB82B4D" w14:textId="77777777" w:rsidR="00CC40C4" w:rsidRPr="00992D52" w:rsidRDefault="00CC40C4" w:rsidP="00CC40C4">
                                  <w:pPr>
                                    <w:pStyle w:val="Part"/>
                                    <w:jc w:val="center"/>
                                    <w:rPr>
                                      <w:b/>
                                    </w:rPr>
                                  </w:pPr>
                                  <w:r w:rsidRPr="00992D52">
                                    <w:rPr>
                                      <w:b/>
                                    </w:rPr>
                                    <w:t>Specific behaviours</w:t>
                                  </w:r>
                                </w:p>
                              </w:tc>
                            </w:tr>
                            <w:tr w:rsidR="00CC40C4" w14:paraId="0700A6CF" w14:textId="77777777" w:rsidTr="00CC40C4">
                              <w:tc>
                                <w:tcPr>
                                  <w:tcW w:w="5000" w:type="pct"/>
                                </w:tcPr>
                                <w:p w14:paraId="18076344" w14:textId="77777777" w:rsidR="00CC40C4" w:rsidRDefault="00CC40C4" w:rsidP="00CC40C4">
                                  <w:pPr>
                                    <w:pStyle w:val="Parts"/>
                                  </w:pPr>
                                  <w:r>
                                    <w:sym w:font="Wingdings" w:char="F0FC"/>
                                  </w:r>
                                  <w:r>
                                    <w:t xml:space="preserve"> use of recurrence relation</w:t>
                                  </w:r>
                                </w:p>
                                <w:p w14:paraId="6E77DA5A" w14:textId="77777777" w:rsidR="00CC40C4" w:rsidRDefault="00CC40C4" w:rsidP="00CC40C4">
                                  <w:pPr>
                                    <w:pStyle w:val="Parts"/>
                                  </w:pPr>
                                  <w:r>
                                    <w:rPr>
                                      <w:rFonts w:ascii="Wingdings" w:hAnsi="Wingdings"/>
                                    </w:rPr>
                                    <w:t></w:t>
                                  </w:r>
                                  <w:r>
                                    <w:t xml:space="preserve"> value that rounds to figure shown</w:t>
                                  </w:r>
                                </w:p>
                              </w:tc>
                            </w:tr>
                          </w:tbl>
                          <w:p w14:paraId="3F0C0D45"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6E07A" id="Text Box 58" o:spid="_x0000_s1076" type="#_x0000_t202" style="position:absolute;margin-left:116.3pt;margin-top:2.4pt;width:211pt;height:1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JpRAIAAL4EAAAOAAAAZHJzL2Uyb0RvYy54bWysVE1vGjEQvVfqf7B8Lws0kBaxRJSIqlKU&#10;RIIqZ+P1wkpej2sbdumv77NhoU17qsLBjGfG8/HmzU7v2lqzg3K+IpPzQa/PmTKSispsc/59vfzw&#10;iTMfhCmEJqNyflSe383ev5s2dqKGtCNdKMcQxPhJY3O+C8FOsszLnaqF75FVBsaSXC0Crm6bFU40&#10;iF7rbNjvj7OGXGEdSeU9tPcnI5+l+GWpZHgqS68C0zlHbSGdLp2beGazqZhsnbC7Sp7LEP9RRS0q&#10;g6SXUPciCLZ31V+h6ko68lSGnqQ6o7KspEo9oJtB/1U3q52wKvUCcLy9wOTfLqx8PDw7VhU5H2FS&#10;RtSY0Vq1gX2hlkEFfBrrJ3BbWTiGFnrMudN7KGPbbenq+I+GGOxA+nhBN0aTUA7Ht59v+zBJ2AY3&#10;o5vBKOGfXZ9b58NXRTWLQs4dxpdQFYcHH1AKXDuXmM2TroplpXW6HP1CO3YQmDQIUlDDmRY+QJnz&#10;ZfrFqhHij2fasCbn44+o5W1CIoE2yBNhO8ETpdBu2hPMqeeo2lBxBKSOTqT0Vi4rtP2Amp+FAwsB&#10;FTYrPOEoNaFKOkuc7cj9/Jc++oMcsHLWgNU59z/2wilA8c2ANnEFOsF1wqYTzL5eEOAbYGetTCIe&#10;uKA7sXRUv2Dh5jELTMJI5Mp56MRFOO0WFlaq+Tw5gehWhAezsjKGjijHIa7bF+HsedIBJHmkju9i&#10;8mrgJ9/40tB8H6isEhuuKJ7xxpKkCZ8XOm7h7/fkdf3szH4BAAD//wMAUEsDBBQABgAIAAAAIQBy&#10;O96E3QAAAAkBAAAPAAAAZHJzL2Rvd25yZXYueG1sTI/NSsNAFIX3gu8wXMGdnZjUUNJMihWE0o0Y&#10;deFumrnNBDN3QmbaxLf3dmWXh+9wfsrN7HpxxjF0nhQ8LhIQSI03HbUKPj9eH1YgQtRkdO8JFfxi&#10;gE11e1PqwviJ3vFcx1ZwCIVCK7AxDoWUobHodFj4AYnZ0Y9OR5ZjK82oJw53vUyTJJdOd8QNVg/4&#10;YrH5qU9Owfat7ra7febz71HuBruf5Fdslbq/m5/XICLO8d8Ml/k8HSredPAnMkH0CtIszdmqYMkP&#10;mOdPS9aHC8hWIKtSXj+o/gAAAP//AwBQSwECLQAUAAYACAAAACEAtoM4kv4AAADhAQAAEwAAAAAA&#10;AAAAAAAAAAAAAAAAW0NvbnRlbnRfVHlwZXNdLnhtbFBLAQItABQABgAIAAAAIQA4/SH/1gAAAJQB&#10;AAALAAAAAAAAAAAAAAAAAC8BAABfcmVscy8ucmVsc1BLAQItABQABgAIAAAAIQCj3mJpRAIAAL4E&#10;AAAOAAAAAAAAAAAAAAAAAC4CAABkcnMvZTJvRG9jLnhtbFBLAQItABQABgAIAAAAIQByO96E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CC40C4" w14:paraId="67C4262C" w14:textId="77777777" w:rsidTr="004A4688">
                        <w:trPr>
                          <w:trHeight w:hRule="exact" w:val="255"/>
                        </w:trPr>
                        <w:tc>
                          <w:tcPr>
                            <w:tcW w:w="5000" w:type="pct"/>
                            <w:shd w:val="clear" w:color="auto" w:fill="E7E6E6" w:themeFill="background2"/>
                          </w:tcPr>
                          <w:p w14:paraId="35B47A4A" w14:textId="77777777" w:rsidR="00CC40C4" w:rsidRPr="00992D52" w:rsidRDefault="00CC40C4" w:rsidP="00CC40C4">
                            <w:pPr>
                              <w:pStyle w:val="Part"/>
                              <w:jc w:val="center"/>
                              <w:rPr>
                                <w:b/>
                              </w:rPr>
                            </w:pPr>
                            <w:r w:rsidRPr="00992D52">
                              <w:rPr>
                                <w:b/>
                              </w:rPr>
                              <w:t>Solution</w:t>
                            </w:r>
                          </w:p>
                        </w:tc>
                      </w:tr>
                      <w:tr w:rsidR="00CC40C4" w14:paraId="219CE2DE" w14:textId="77777777" w:rsidTr="00CC40C4">
                        <w:tc>
                          <w:tcPr>
                            <w:tcW w:w="5000" w:type="pct"/>
                          </w:tcPr>
                          <w:p w14:paraId="6AF95626" w14:textId="77777777" w:rsidR="00CC40C4" w:rsidRPr="00AE62B9" w:rsidRDefault="00CC40C4" w:rsidP="00CC40C4">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1.025V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=420000</m:t>
                                </m:r>
                              </m:oMath>
                            </m:oMathPara>
                          </w:p>
                          <w:p w14:paraId="7A6AECC8" w14:textId="77777777" w:rsidR="00CC40C4" w:rsidRPr="00044639" w:rsidRDefault="00CC40C4" w:rsidP="00CC40C4">
                            <w:pPr>
                              <w:pStyle w:val="Parts"/>
                              <w:rPr>
                                <w:rFonts w:eastAsiaTheme="minorEastAsia"/>
                              </w:rPr>
                            </w:pPr>
                          </w:p>
                          <w:p w14:paraId="730AB3F5" w14:textId="77777777" w:rsidR="00CC40C4" w:rsidRPr="00F00222"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=452 294</m:t>
                                </m:r>
                              </m:oMath>
                            </m:oMathPara>
                          </w:p>
                          <w:p w14:paraId="7CA6AF38" w14:textId="77777777" w:rsidR="00CC40C4" w:rsidRPr="00044639" w:rsidRDefault="00CC40C4" w:rsidP="00CC40C4">
                            <w:pPr>
                              <w:pStyle w:val="Parts"/>
                              <w:rPr>
                                <w:rFonts w:eastAsiaTheme="minorEastAsia"/>
                              </w:rPr>
                            </w:pPr>
                          </w:p>
                        </w:tc>
                      </w:tr>
                      <w:tr w:rsidR="00CC40C4" w14:paraId="2661FBD8" w14:textId="77777777" w:rsidTr="004A4688">
                        <w:trPr>
                          <w:trHeight w:hRule="exact" w:val="255"/>
                        </w:trPr>
                        <w:tc>
                          <w:tcPr>
                            <w:tcW w:w="5000" w:type="pct"/>
                            <w:shd w:val="clear" w:color="auto" w:fill="E7E6E6" w:themeFill="background2"/>
                          </w:tcPr>
                          <w:p w14:paraId="1AB82B4D" w14:textId="77777777" w:rsidR="00CC40C4" w:rsidRPr="00992D52" w:rsidRDefault="00CC40C4" w:rsidP="00CC40C4">
                            <w:pPr>
                              <w:pStyle w:val="Part"/>
                              <w:jc w:val="center"/>
                              <w:rPr>
                                <w:b/>
                              </w:rPr>
                            </w:pPr>
                            <w:r w:rsidRPr="00992D52">
                              <w:rPr>
                                <w:b/>
                              </w:rPr>
                              <w:t>Specific behaviours</w:t>
                            </w:r>
                          </w:p>
                        </w:tc>
                      </w:tr>
                      <w:tr w:rsidR="00CC40C4" w14:paraId="0700A6CF" w14:textId="77777777" w:rsidTr="00CC40C4">
                        <w:tc>
                          <w:tcPr>
                            <w:tcW w:w="5000" w:type="pct"/>
                          </w:tcPr>
                          <w:p w14:paraId="18076344" w14:textId="77777777" w:rsidR="00CC40C4" w:rsidRDefault="00CC40C4" w:rsidP="00CC40C4">
                            <w:pPr>
                              <w:pStyle w:val="Parts"/>
                            </w:pPr>
                            <w:r>
                              <w:sym w:font="Wingdings" w:char="F0FC"/>
                            </w:r>
                            <w:r>
                              <w:t xml:space="preserve"> use of recurrence relation</w:t>
                            </w:r>
                          </w:p>
                          <w:p w14:paraId="6E77DA5A" w14:textId="77777777" w:rsidR="00CC40C4" w:rsidRDefault="00CC40C4" w:rsidP="00CC40C4">
                            <w:pPr>
                              <w:pStyle w:val="Parts"/>
                            </w:pPr>
                            <w:r>
                              <w:rPr>
                                <w:rFonts w:ascii="Wingdings" w:hAnsi="Wingdings"/>
                              </w:rPr>
                              <w:t></w:t>
                            </w:r>
                            <w:r>
                              <w:t xml:space="preserve"> value that rounds to figure shown</w:t>
                            </w:r>
                          </w:p>
                        </w:tc>
                      </w:tr>
                    </w:tbl>
                    <w:p w14:paraId="3F0C0D45" w14:textId="77777777" w:rsidR="00CC40C4" w:rsidRDefault="00CC40C4" w:rsidP="00CC40C4">
                      <w:pPr>
                        <w:pStyle w:val="Part"/>
                      </w:pPr>
                    </w:p>
                  </w:txbxContent>
                </v:textbox>
              </v:shape>
            </w:pict>
          </mc:Fallback>
        </mc:AlternateContent>
      </w:r>
    </w:p>
    <w:p w14:paraId="50822275" w14:textId="77777777" w:rsidR="00781E97" w:rsidRDefault="00781E97" w:rsidP="00CC40C4">
      <w:pPr>
        <w:pStyle w:val="Parta"/>
        <w:rPr>
          <w:rFonts w:eastAsiaTheme="minorEastAsia"/>
        </w:rPr>
      </w:pPr>
    </w:p>
    <w:p w14:paraId="2B70D585" w14:textId="77777777" w:rsidR="00781E97" w:rsidRDefault="00781E97" w:rsidP="00CC40C4">
      <w:pPr>
        <w:pStyle w:val="Parta"/>
      </w:pPr>
    </w:p>
    <w:p w14:paraId="22BC2230" w14:textId="77777777" w:rsidR="00781E97" w:rsidRDefault="00781E97" w:rsidP="00CC40C4">
      <w:pPr>
        <w:pStyle w:val="Parta"/>
      </w:pPr>
    </w:p>
    <w:p w14:paraId="2678613B" w14:textId="77777777" w:rsidR="00781E97" w:rsidRDefault="00781E97" w:rsidP="00CC40C4">
      <w:pPr>
        <w:pStyle w:val="Parta"/>
      </w:pPr>
    </w:p>
    <w:p w14:paraId="7336ED72" w14:textId="77777777" w:rsidR="00781E97" w:rsidRDefault="00781E97" w:rsidP="00CC40C4">
      <w:pPr>
        <w:pStyle w:val="Parta"/>
      </w:pPr>
    </w:p>
    <w:p w14:paraId="1D402687" w14:textId="77777777" w:rsidR="00781E97" w:rsidRDefault="00781E97" w:rsidP="00CC40C4">
      <w:pPr>
        <w:pStyle w:val="Parta"/>
      </w:pPr>
    </w:p>
    <w:p w14:paraId="4112C31D" w14:textId="77777777" w:rsidR="00781E97" w:rsidRDefault="00781E97" w:rsidP="00CC40C4">
      <w:pPr>
        <w:pStyle w:val="Parta"/>
      </w:pPr>
    </w:p>
    <w:p w14:paraId="07D4009C" w14:textId="77777777" w:rsidR="00781E97" w:rsidRDefault="00781E97" w:rsidP="00CC40C4">
      <w:pPr>
        <w:pStyle w:val="Parta"/>
      </w:pPr>
    </w:p>
    <w:p w14:paraId="6B2828AD" w14:textId="77777777" w:rsidR="00781E97" w:rsidRDefault="00781E97" w:rsidP="00CC40C4">
      <w:pPr>
        <w:pStyle w:val="Parta"/>
      </w:pPr>
    </w:p>
    <w:p w14:paraId="7EAD640A" w14:textId="77777777" w:rsidR="00781E97" w:rsidRDefault="00781E97" w:rsidP="00CC40C4">
      <w:pPr>
        <w:pStyle w:val="Parta"/>
      </w:pPr>
    </w:p>
    <w:p w14:paraId="5CE3C2C0" w14:textId="77777777" w:rsidR="00781E97" w:rsidRDefault="00781E97" w:rsidP="00CC40C4">
      <w:pPr>
        <w:pStyle w:val="Parta"/>
      </w:pPr>
    </w:p>
    <w:p w14:paraId="28B327FA" w14:textId="77777777" w:rsidR="00781E97" w:rsidRDefault="00781E97" w:rsidP="00CC40C4">
      <w:pPr>
        <w:pStyle w:val="Parta"/>
      </w:pPr>
      <w:r>
        <w:t>(e)</w:t>
      </w:r>
      <w:r>
        <w:tab/>
        <w:t>At the start of which calendar year will the loan balance first exceed the value of the home? Justify your answer.</w:t>
      </w:r>
      <w:r>
        <w:tab/>
        <w:t>(3 marks)</w:t>
      </w:r>
    </w:p>
    <w:p w14:paraId="7C116EB2" w14:textId="77777777" w:rsidR="00781E97" w:rsidRDefault="00781E97" w:rsidP="00CC40C4">
      <w:pPr>
        <w:pStyle w:val="Part"/>
      </w:pPr>
      <w:r>
        <w:rPr>
          <w:noProof/>
          <w:lang w:eastAsia="en-AU"/>
        </w:rPr>
        <mc:AlternateContent>
          <mc:Choice Requires="wps">
            <w:drawing>
              <wp:anchor distT="0" distB="0" distL="114300" distR="114300" simplePos="0" relativeHeight="251724800" behindDoc="0" locked="0" layoutInCell="1" allowOverlap="1" wp14:anchorId="639D8CDF" wp14:editId="2E322DE4">
                <wp:simplePos x="0" y="0"/>
                <wp:positionH relativeFrom="column">
                  <wp:posOffset>1464310</wp:posOffset>
                </wp:positionH>
                <wp:positionV relativeFrom="paragraph">
                  <wp:posOffset>55245</wp:posOffset>
                </wp:positionV>
                <wp:extent cx="4292600" cy="2698750"/>
                <wp:effectExtent l="0" t="0" r="12700" b="25400"/>
                <wp:wrapNone/>
                <wp:docPr id="59" name="Text Box 59"/>
                <wp:cNvGraphicFramePr/>
                <a:graphic xmlns:a="http://schemas.openxmlformats.org/drawingml/2006/main">
                  <a:graphicData uri="http://schemas.microsoft.com/office/word/2010/wordprocessingShape">
                    <wps:wsp>
                      <wps:cNvSpPr txBox="1"/>
                      <wps:spPr>
                        <a:xfrm>
                          <a:off x="0" y="0"/>
                          <a:ext cx="4292600" cy="269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28"/>
                            </w:tblGrid>
                            <w:tr w:rsidR="00CC40C4" w14:paraId="357316D3" w14:textId="77777777" w:rsidTr="004A4688">
                              <w:trPr>
                                <w:trHeight w:hRule="exact" w:val="255"/>
                              </w:trPr>
                              <w:tc>
                                <w:tcPr>
                                  <w:tcW w:w="5000" w:type="pct"/>
                                  <w:shd w:val="clear" w:color="auto" w:fill="E7E6E6" w:themeFill="background2"/>
                                </w:tcPr>
                                <w:p w14:paraId="7B7AEA15" w14:textId="77777777" w:rsidR="00CC40C4" w:rsidRPr="00992D52" w:rsidRDefault="00CC40C4" w:rsidP="00CC40C4">
                                  <w:pPr>
                                    <w:pStyle w:val="Part"/>
                                    <w:jc w:val="center"/>
                                    <w:rPr>
                                      <w:b/>
                                    </w:rPr>
                                  </w:pPr>
                                  <w:r w:rsidRPr="00992D52">
                                    <w:rPr>
                                      <w:b/>
                                    </w:rPr>
                                    <w:t>Solution</w:t>
                                  </w:r>
                                </w:p>
                              </w:tc>
                            </w:tr>
                            <w:tr w:rsidR="00CC40C4" w14:paraId="4A39391E" w14:textId="77777777" w:rsidTr="00CC40C4">
                              <w:tc>
                                <w:tcPr>
                                  <w:tcW w:w="5000" w:type="pct"/>
                                </w:tcPr>
                                <w:p w14:paraId="1B3F6569" w14:textId="77777777" w:rsidR="00CC40C4" w:rsidRDefault="00CC40C4" w:rsidP="00CC40C4">
                                  <w:pPr>
                                    <w:pStyle w:val="Parts"/>
                                    <w:rPr>
                                      <w:rFonts w:eastAsiaTheme="minorEastAsia"/>
                                    </w:rPr>
                                  </w:pPr>
                                  <w:r>
                                    <w:t xml:space="preserve">After </w:t>
                                  </w:r>
                                  <m:oMath>
                                    <m:r>
                                      <w:rPr>
                                        <w:rFonts w:ascii="Cambria Math" w:hAnsi="Cambria Math"/>
                                      </w:rPr>
                                      <m:t>n</m:t>
                                    </m:r>
                                  </m:oMath>
                                  <w:r>
                                    <w:rPr>
                                      <w:rFonts w:eastAsiaTheme="minorEastAsia"/>
                                    </w:rPr>
                                    <w:t xml:space="preserve"> </w:t>
                                  </w:r>
                                  <w:r w:rsidRPr="007D3A3F">
                                    <w:rPr>
                                      <w:rFonts w:eastAsiaTheme="minorEastAsia"/>
                                      <w:b/>
                                    </w:rPr>
                                    <w:t>years</w:t>
                                  </w:r>
                                  <w:r>
                                    <w:rPr>
                                      <w:rFonts w:eastAsiaTheme="minorEastAsia"/>
                                    </w:rPr>
                                    <w:t>, l</w:t>
                                  </w:r>
                                  <w:r>
                                    <w:t xml:space="preserve">oan balance: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1.067396B</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=155000</m:t>
                                    </m:r>
                                  </m:oMath>
                                </w:p>
                                <w:p w14:paraId="6A222EEE" w14:textId="77777777" w:rsidR="00CC40C4" w:rsidRDefault="00CC40C4" w:rsidP="00CC40C4">
                                  <w:pPr>
                                    <w:pStyle w:val="Parts"/>
                                  </w:pPr>
                                </w:p>
                                <w:p w14:paraId="3C6F4CBC" w14:textId="77777777" w:rsidR="00CC40C4" w:rsidRPr="00F641C4"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24</m:t>
                                          </m:r>
                                        </m:sub>
                                      </m:sSub>
                                      <m:r>
                                        <w:rPr>
                                          <w:rFonts w:ascii="Cambria Math" w:eastAsiaTheme="minorEastAsia" w:hAnsi="Cambria Math"/>
                                        </w:rPr>
                                        <m:t xml:space="preserve">=741565,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24</m:t>
                                          </m:r>
                                        </m:sub>
                                      </m:sSub>
                                      <m:r>
                                        <w:rPr>
                                          <w:rFonts w:ascii="Cambria Math" w:eastAsiaTheme="minorEastAsia" w:hAnsi="Cambria Math"/>
                                        </w:rPr>
                                        <m:t>=759665</m:t>
                                      </m:r>
                                    </m:oMath>
                                  </m:oMathPara>
                                </w:p>
                                <w:p w14:paraId="14DF8DD5" w14:textId="77777777" w:rsidR="00CC40C4" w:rsidRPr="00845E3D" w:rsidRDefault="00CC40C4" w:rsidP="00CC40C4">
                                  <w:pPr>
                                    <w:pStyle w:val="Parts"/>
                                    <w:rPr>
                                      <w:rFonts w:eastAsiaTheme="minorEastAsia"/>
                                    </w:rPr>
                                  </w:pPr>
                                </w:p>
                                <w:p w14:paraId="5F50ED6F" w14:textId="77777777" w:rsidR="00CC40C4" w:rsidRPr="009B17AF"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25</m:t>
                                          </m:r>
                                        </m:sub>
                                      </m:sSub>
                                      <m:r>
                                        <w:rPr>
                                          <w:rFonts w:ascii="Cambria Math" w:eastAsiaTheme="minorEastAsia" w:hAnsi="Cambria Math"/>
                                        </w:rPr>
                                        <m:t xml:space="preserve">=791544,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25</m:t>
                                          </m:r>
                                        </m:sub>
                                      </m:sSub>
                                      <m:r>
                                        <w:rPr>
                                          <w:rFonts w:ascii="Cambria Math" w:eastAsiaTheme="minorEastAsia" w:hAnsi="Cambria Math"/>
                                        </w:rPr>
                                        <m:t>=778657</m:t>
                                      </m:r>
                                    </m:oMath>
                                  </m:oMathPara>
                                </w:p>
                                <w:p w14:paraId="3EB198FC" w14:textId="77777777" w:rsidR="00CC40C4" w:rsidRDefault="00CC40C4" w:rsidP="00CC40C4">
                                  <w:pPr>
                                    <w:pStyle w:val="Parts"/>
                                    <w:rPr>
                                      <w:rFonts w:eastAsiaTheme="minorEastAsia"/>
                                    </w:rPr>
                                  </w:pPr>
                                </w:p>
                                <w:p w14:paraId="3E46D756" w14:textId="77777777" w:rsidR="00CC40C4" w:rsidRPr="00F641C4" w:rsidRDefault="00CC40C4" w:rsidP="00CC40C4">
                                  <w:pPr>
                                    <w:pStyle w:val="Parts"/>
                                    <w:rPr>
                                      <w:rFonts w:eastAsiaTheme="minorEastAsia"/>
                                    </w:rPr>
                                  </w:pPr>
                                  <m:oMathPara>
                                    <m:oMath>
                                      <m:r>
                                        <w:rPr>
                                          <w:rFonts w:ascii="Cambria Math" w:eastAsiaTheme="minorEastAsia" w:hAnsi="Cambria Math"/>
                                        </w:rPr>
                                        <m:t>2019+25=2044</m:t>
                                      </m:r>
                                    </m:oMath>
                                  </m:oMathPara>
                                </w:p>
                                <w:p w14:paraId="3EBFC546" w14:textId="77777777" w:rsidR="00CC40C4" w:rsidRPr="00F641C4" w:rsidRDefault="00CC40C4" w:rsidP="00CC40C4">
                                  <w:pPr>
                                    <w:pStyle w:val="Parts"/>
                                    <w:rPr>
                                      <w:rFonts w:eastAsiaTheme="minorEastAsia"/>
                                    </w:rPr>
                                  </w:pPr>
                                </w:p>
                                <w:p w14:paraId="5DFFEFC3" w14:textId="77777777" w:rsidR="00CC40C4" w:rsidRPr="00845E3D" w:rsidRDefault="00CC40C4" w:rsidP="00CC40C4">
                                  <w:pPr>
                                    <w:pStyle w:val="Parts"/>
                                    <w:jc w:val="center"/>
                                    <w:rPr>
                                      <w:rFonts w:eastAsiaTheme="minorEastAsia"/>
                                    </w:rPr>
                                  </w:pPr>
                                  <w:r>
                                    <w:rPr>
                                      <w:rFonts w:eastAsiaTheme="minorEastAsia"/>
                                    </w:rPr>
                                    <w:t>Loan first exceeds value at the start of year 2044.</w:t>
                                  </w:r>
                                </w:p>
                                <w:p w14:paraId="3E9DE3CE" w14:textId="77777777" w:rsidR="00CC40C4" w:rsidRDefault="00CC40C4" w:rsidP="00CC40C4">
                                  <w:pPr>
                                    <w:pStyle w:val="Parts"/>
                                  </w:pPr>
                                </w:p>
                              </w:tc>
                            </w:tr>
                            <w:tr w:rsidR="00CC40C4" w14:paraId="0EA8D2EF" w14:textId="77777777" w:rsidTr="004A4688">
                              <w:trPr>
                                <w:trHeight w:hRule="exact" w:val="255"/>
                              </w:trPr>
                              <w:tc>
                                <w:tcPr>
                                  <w:tcW w:w="5000" w:type="pct"/>
                                  <w:shd w:val="clear" w:color="auto" w:fill="E7E6E6" w:themeFill="background2"/>
                                </w:tcPr>
                                <w:p w14:paraId="1051013A" w14:textId="77777777" w:rsidR="00CC40C4" w:rsidRPr="00992D52" w:rsidRDefault="00CC40C4" w:rsidP="00CC40C4">
                                  <w:pPr>
                                    <w:pStyle w:val="Part"/>
                                    <w:jc w:val="center"/>
                                    <w:rPr>
                                      <w:b/>
                                    </w:rPr>
                                  </w:pPr>
                                  <w:r w:rsidRPr="00992D52">
                                    <w:rPr>
                                      <w:b/>
                                    </w:rPr>
                                    <w:t>Specific behaviours</w:t>
                                  </w:r>
                                </w:p>
                              </w:tc>
                            </w:tr>
                            <w:tr w:rsidR="00CC40C4" w14:paraId="173FB37A" w14:textId="77777777" w:rsidTr="00CC40C4">
                              <w:tc>
                                <w:tcPr>
                                  <w:tcW w:w="5000" w:type="pct"/>
                                </w:tcPr>
                                <w:p w14:paraId="7DB0CB86" w14:textId="77777777" w:rsidR="00CC40C4" w:rsidRDefault="00CC40C4" w:rsidP="00CC40C4">
                                  <w:pPr>
                                    <w:pStyle w:val="Parts"/>
                                  </w:pPr>
                                  <w:r>
                                    <w:sym w:font="Wingdings" w:char="F0FC"/>
                                  </w:r>
                                  <w:r>
                                    <w:t xml:space="preserve"> indicates method</w:t>
                                  </w:r>
                                </w:p>
                                <w:p w14:paraId="027CD66F" w14:textId="77777777" w:rsidR="00CC40C4" w:rsidRDefault="00CC40C4" w:rsidP="00CC40C4">
                                  <w:pPr>
                                    <w:pStyle w:val="Parts"/>
                                  </w:pPr>
                                  <w:r>
                                    <w:rPr>
                                      <w:rFonts w:ascii="Wingdings" w:hAnsi="Wingdings"/>
                                    </w:rPr>
                                    <w:t></w:t>
                                  </w:r>
                                  <w:r>
                                    <w:t xml:space="preserve"> shows will take 25 years</w:t>
                                  </w:r>
                                </w:p>
                                <w:p w14:paraId="0A3B1274" w14:textId="77777777" w:rsidR="00CC40C4" w:rsidRDefault="00CC40C4" w:rsidP="00CC40C4">
                                  <w:pPr>
                                    <w:pStyle w:val="Parts"/>
                                  </w:pPr>
                                  <w:r>
                                    <w:rPr>
                                      <w:rFonts w:ascii="Wingdings" w:hAnsi="Wingdings"/>
                                    </w:rPr>
                                    <w:t></w:t>
                                  </w:r>
                                  <w:r>
                                    <w:t xml:space="preserve"> correct year</w:t>
                                  </w:r>
                                </w:p>
                              </w:tc>
                            </w:tr>
                          </w:tbl>
                          <w:p w14:paraId="01D516CC" w14:textId="77777777" w:rsidR="00CC40C4" w:rsidRDefault="00CC40C4" w:rsidP="00CC40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8CDF" id="Text Box 59" o:spid="_x0000_s1077" type="#_x0000_t202" style="position:absolute;margin-left:115.3pt;margin-top:4.35pt;width:338pt;height:2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lARgIAAL4EAAAOAAAAZHJzL2Uyb0RvYy54bWysVN9v2jAQfp+0/8Hy+whlK2sRoWJUTJNQ&#10;W4lOfTaO00RyfJ5tSNhfv88OoVu3p6k8mPPd+X58913mN12j2UE5X5PJ+cVozJkykoraPOf8++P6&#10;wxVnPghTCE1G5fyoPL9ZvH83b+1MTagiXSjHEMT4WWtzXoVgZ1nmZaUa4UdklYGxJNeIgKt7zgon&#10;WkRvdDYZj6dZS66wjqTyHtrb3sgXKX5ZKhnuy9KrwHTOUVtIp0vnLp7ZYi5mz07YqpanMsR/VNGI&#10;2iDpOdStCILtXf1XqKaWjjyVYSSpyagsa6lSD+jmYvyqm20lrEq9ABxvzzD5twsr7w4PjtVFzi+v&#10;OTOiwYweVRfYF+oYVMCntX4Gt62FY+igx5wHvYcytt2Vron/aIjBDqSPZ3RjNAnlp8n1ZDqGScI2&#10;mV5ffb5M+Gcvz63z4auihkUh5w7jS6iKw8YHlALXwSVm86TrYl1rnS5Hv9KOHQQmDYIU1HKmhQ9Q&#10;5nydfrFqhPjjmTaszfn0I2p5m5BIoA3yRNh6eKIUul3Xw3zGbkfFEZA66knprVzXaHuDmh+EAwsB&#10;FTYr3OMoNaFKOkmcVeR+/ksf/UEOWDlrweqc+x974RSg+GZAm7gCg+AGYTcIZt+sCPBdYGetTCIe&#10;uKAHsXTUPGHhljELTMJI5Mp5GMRV6HcLCyvVcpmcQHQrwsZsrYyhI8pxiI/dk3D2NOkAktzRwHcx&#10;ezXw3je+NLTcByrrxIYIbI/iCW8sSZrwaaHjFv5+T14vn53FLwAAAP//AwBQSwMEFAAGAAgAAAAh&#10;AEZjzHneAAAACQEAAA8AAABkcnMvZG93bnJldi54bWxMj8FOwzAQRO9I/IO1SNyoTYPSErKpKBJS&#10;1QsiwIGbG5s4Il5HsduEv2c50eNoRjNvys3se3GyY+wCIdwuFAhLTTAdtQjvb883axAxaTK6D2QR&#10;fmyETXV5UerChIle7alOreASioVGcCkNhZSxcdbruAiDJfa+wuh1Yjm20ox64nLfy6VSufS6I15w&#10;erBPzjbf9dEjbF/qbrvbZyH/HOVucPtJfqQW8fpqfnwAkeyc/sPwh8/oUDHTIRzJRNEjLDOVcxRh&#10;vQLB/r3KWR8Q7rJsBbIq5fmD6hcAAP//AwBQSwECLQAUAAYACAAAACEAtoM4kv4AAADhAQAAEwAA&#10;AAAAAAAAAAAAAAAAAAAAW0NvbnRlbnRfVHlwZXNdLnhtbFBLAQItABQABgAIAAAAIQA4/SH/1gAA&#10;AJQBAAALAAAAAAAAAAAAAAAAAC8BAABfcmVscy8ucmVsc1BLAQItABQABgAIAAAAIQAjnilARgIA&#10;AL4EAAAOAAAAAAAAAAAAAAAAAC4CAABkcnMvZTJvRG9jLnhtbFBLAQItABQABgAIAAAAIQBGY8x5&#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728"/>
                      </w:tblGrid>
                      <w:tr w:rsidR="00CC40C4" w14:paraId="357316D3" w14:textId="77777777" w:rsidTr="004A4688">
                        <w:trPr>
                          <w:trHeight w:hRule="exact" w:val="255"/>
                        </w:trPr>
                        <w:tc>
                          <w:tcPr>
                            <w:tcW w:w="5000" w:type="pct"/>
                            <w:shd w:val="clear" w:color="auto" w:fill="E7E6E6" w:themeFill="background2"/>
                          </w:tcPr>
                          <w:p w14:paraId="7B7AEA15" w14:textId="77777777" w:rsidR="00CC40C4" w:rsidRPr="00992D52" w:rsidRDefault="00CC40C4" w:rsidP="00CC40C4">
                            <w:pPr>
                              <w:pStyle w:val="Part"/>
                              <w:jc w:val="center"/>
                              <w:rPr>
                                <w:b/>
                              </w:rPr>
                            </w:pPr>
                            <w:r w:rsidRPr="00992D52">
                              <w:rPr>
                                <w:b/>
                              </w:rPr>
                              <w:t>Solution</w:t>
                            </w:r>
                          </w:p>
                        </w:tc>
                      </w:tr>
                      <w:tr w:rsidR="00CC40C4" w14:paraId="4A39391E" w14:textId="77777777" w:rsidTr="00CC40C4">
                        <w:tc>
                          <w:tcPr>
                            <w:tcW w:w="5000" w:type="pct"/>
                          </w:tcPr>
                          <w:p w14:paraId="1B3F6569" w14:textId="77777777" w:rsidR="00CC40C4" w:rsidRDefault="00CC40C4" w:rsidP="00CC40C4">
                            <w:pPr>
                              <w:pStyle w:val="Parts"/>
                              <w:rPr>
                                <w:rFonts w:eastAsiaTheme="minorEastAsia"/>
                              </w:rPr>
                            </w:pPr>
                            <w:r>
                              <w:t xml:space="preserve">After </w:t>
                            </w:r>
                            <m:oMath>
                              <m:r>
                                <w:rPr>
                                  <w:rFonts w:ascii="Cambria Math" w:hAnsi="Cambria Math"/>
                                </w:rPr>
                                <m:t>n</m:t>
                              </m:r>
                            </m:oMath>
                            <w:r>
                              <w:rPr>
                                <w:rFonts w:eastAsiaTheme="minorEastAsia"/>
                              </w:rPr>
                              <w:t xml:space="preserve"> </w:t>
                            </w:r>
                            <w:r w:rsidRPr="007D3A3F">
                              <w:rPr>
                                <w:rFonts w:eastAsiaTheme="minorEastAsia"/>
                                <w:b/>
                              </w:rPr>
                              <w:t>years</w:t>
                            </w:r>
                            <w:r>
                              <w:rPr>
                                <w:rFonts w:eastAsiaTheme="minorEastAsia"/>
                              </w:rPr>
                              <w:t>, l</w:t>
                            </w:r>
                            <w:r>
                              <w:t xml:space="preserve">oan balance: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1.067396B</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=155000</m:t>
                              </m:r>
                            </m:oMath>
                          </w:p>
                          <w:p w14:paraId="6A222EEE" w14:textId="77777777" w:rsidR="00CC40C4" w:rsidRDefault="00CC40C4" w:rsidP="00CC40C4">
                            <w:pPr>
                              <w:pStyle w:val="Parts"/>
                            </w:pPr>
                          </w:p>
                          <w:p w14:paraId="3C6F4CBC" w14:textId="77777777" w:rsidR="00CC40C4" w:rsidRPr="00F641C4"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24</m:t>
                                    </m:r>
                                  </m:sub>
                                </m:sSub>
                                <m:r>
                                  <w:rPr>
                                    <w:rFonts w:ascii="Cambria Math" w:eastAsiaTheme="minorEastAsia" w:hAnsi="Cambria Math"/>
                                  </w:rPr>
                                  <m:t xml:space="preserve">=741565,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24</m:t>
                                    </m:r>
                                  </m:sub>
                                </m:sSub>
                                <m:r>
                                  <w:rPr>
                                    <w:rFonts w:ascii="Cambria Math" w:eastAsiaTheme="minorEastAsia" w:hAnsi="Cambria Math"/>
                                  </w:rPr>
                                  <m:t>=759665</m:t>
                                </m:r>
                              </m:oMath>
                            </m:oMathPara>
                          </w:p>
                          <w:p w14:paraId="14DF8DD5" w14:textId="77777777" w:rsidR="00CC40C4" w:rsidRPr="00845E3D" w:rsidRDefault="00CC40C4" w:rsidP="00CC40C4">
                            <w:pPr>
                              <w:pStyle w:val="Parts"/>
                              <w:rPr>
                                <w:rFonts w:eastAsiaTheme="minorEastAsia"/>
                              </w:rPr>
                            </w:pPr>
                          </w:p>
                          <w:p w14:paraId="5F50ED6F" w14:textId="77777777" w:rsidR="00CC40C4" w:rsidRPr="009B17AF" w:rsidRDefault="00CC40C4" w:rsidP="00CC40C4">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25</m:t>
                                    </m:r>
                                  </m:sub>
                                </m:sSub>
                                <m:r>
                                  <w:rPr>
                                    <w:rFonts w:ascii="Cambria Math" w:eastAsiaTheme="minorEastAsia" w:hAnsi="Cambria Math"/>
                                  </w:rPr>
                                  <m:t xml:space="preserve">=791544,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25</m:t>
                                    </m:r>
                                  </m:sub>
                                </m:sSub>
                                <m:r>
                                  <w:rPr>
                                    <w:rFonts w:ascii="Cambria Math" w:eastAsiaTheme="minorEastAsia" w:hAnsi="Cambria Math"/>
                                  </w:rPr>
                                  <m:t>=778657</m:t>
                                </m:r>
                              </m:oMath>
                            </m:oMathPara>
                          </w:p>
                          <w:p w14:paraId="3EB198FC" w14:textId="77777777" w:rsidR="00CC40C4" w:rsidRDefault="00CC40C4" w:rsidP="00CC40C4">
                            <w:pPr>
                              <w:pStyle w:val="Parts"/>
                              <w:rPr>
                                <w:rFonts w:eastAsiaTheme="minorEastAsia"/>
                              </w:rPr>
                            </w:pPr>
                          </w:p>
                          <w:p w14:paraId="3E46D756" w14:textId="77777777" w:rsidR="00CC40C4" w:rsidRPr="00F641C4" w:rsidRDefault="00CC40C4" w:rsidP="00CC40C4">
                            <w:pPr>
                              <w:pStyle w:val="Parts"/>
                              <w:rPr>
                                <w:rFonts w:eastAsiaTheme="minorEastAsia"/>
                              </w:rPr>
                            </w:pPr>
                            <m:oMathPara>
                              <m:oMath>
                                <m:r>
                                  <w:rPr>
                                    <w:rFonts w:ascii="Cambria Math" w:eastAsiaTheme="minorEastAsia" w:hAnsi="Cambria Math"/>
                                  </w:rPr>
                                  <m:t>2019+25=2044</m:t>
                                </m:r>
                              </m:oMath>
                            </m:oMathPara>
                          </w:p>
                          <w:p w14:paraId="3EBFC546" w14:textId="77777777" w:rsidR="00CC40C4" w:rsidRPr="00F641C4" w:rsidRDefault="00CC40C4" w:rsidP="00CC40C4">
                            <w:pPr>
                              <w:pStyle w:val="Parts"/>
                              <w:rPr>
                                <w:rFonts w:eastAsiaTheme="minorEastAsia"/>
                              </w:rPr>
                            </w:pPr>
                          </w:p>
                          <w:p w14:paraId="5DFFEFC3" w14:textId="77777777" w:rsidR="00CC40C4" w:rsidRPr="00845E3D" w:rsidRDefault="00CC40C4" w:rsidP="00CC40C4">
                            <w:pPr>
                              <w:pStyle w:val="Parts"/>
                              <w:jc w:val="center"/>
                              <w:rPr>
                                <w:rFonts w:eastAsiaTheme="minorEastAsia"/>
                              </w:rPr>
                            </w:pPr>
                            <w:r>
                              <w:rPr>
                                <w:rFonts w:eastAsiaTheme="minorEastAsia"/>
                              </w:rPr>
                              <w:t>Loan first exceeds value at the start of year 2044.</w:t>
                            </w:r>
                          </w:p>
                          <w:p w14:paraId="3E9DE3CE" w14:textId="77777777" w:rsidR="00CC40C4" w:rsidRDefault="00CC40C4" w:rsidP="00CC40C4">
                            <w:pPr>
                              <w:pStyle w:val="Parts"/>
                            </w:pPr>
                          </w:p>
                        </w:tc>
                      </w:tr>
                      <w:tr w:rsidR="00CC40C4" w14:paraId="0EA8D2EF" w14:textId="77777777" w:rsidTr="004A4688">
                        <w:trPr>
                          <w:trHeight w:hRule="exact" w:val="255"/>
                        </w:trPr>
                        <w:tc>
                          <w:tcPr>
                            <w:tcW w:w="5000" w:type="pct"/>
                            <w:shd w:val="clear" w:color="auto" w:fill="E7E6E6" w:themeFill="background2"/>
                          </w:tcPr>
                          <w:p w14:paraId="1051013A" w14:textId="77777777" w:rsidR="00CC40C4" w:rsidRPr="00992D52" w:rsidRDefault="00CC40C4" w:rsidP="00CC40C4">
                            <w:pPr>
                              <w:pStyle w:val="Part"/>
                              <w:jc w:val="center"/>
                              <w:rPr>
                                <w:b/>
                              </w:rPr>
                            </w:pPr>
                            <w:r w:rsidRPr="00992D52">
                              <w:rPr>
                                <w:b/>
                              </w:rPr>
                              <w:t>Specific behaviours</w:t>
                            </w:r>
                          </w:p>
                        </w:tc>
                      </w:tr>
                      <w:tr w:rsidR="00CC40C4" w14:paraId="173FB37A" w14:textId="77777777" w:rsidTr="00CC40C4">
                        <w:tc>
                          <w:tcPr>
                            <w:tcW w:w="5000" w:type="pct"/>
                          </w:tcPr>
                          <w:p w14:paraId="7DB0CB86" w14:textId="77777777" w:rsidR="00CC40C4" w:rsidRDefault="00CC40C4" w:rsidP="00CC40C4">
                            <w:pPr>
                              <w:pStyle w:val="Parts"/>
                            </w:pPr>
                            <w:r>
                              <w:sym w:font="Wingdings" w:char="F0FC"/>
                            </w:r>
                            <w:r>
                              <w:t xml:space="preserve"> indicates method</w:t>
                            </w:r>
                          </w:p>
                          <w:p w14:paraId="027CD66F" w14:textId="77777777" w:rsidR="00CC40C4" w:rsidRDefault="00CC40C4" w:rsidP="00CC40C4">
                            <w:pPr>
                              <w:pStyle w:val="Parts"/>
                            </w:pPr>
                            <w:r>
                              <w:rPr>
                                <w:rFonts w:ascii="Wingdings" w:hAnsi="Wingdings"/>
                              </w:rPr>
                              <w:t></w:t>
                            </w:r>
                            <w:r>
                              <w:t xml:space="preserve"> shows will take 25 years</w:t>
                            </w:r>
                          </w:p>
                          <w:p w14:paraId="0A3B1274" w14:textId="77777777" w:rsidR="00CC40C4" w:rsidRDefault="00CC40C4" w:rsidP="00CC40C4">
                            <w:pPr>
                              <w:pStyle w:val="Parts"/>
                            </w:pPr>
                            <w:r>
                              <w:rPr>
                                <w:rFonts w:ascii="Wingdings" w:hAnsi="Wingdings"/>
                              </w:rPr>
                              <w:t></w:t>
                            </w:r>
                            <w:r>
                              <w:t xml:space="preserve"> correct year</w:t>
                            </w:r>
                          </w:p>
                        </w:tc>
                      </w:tr>
                    </w:tbl>
                    <w:p w14:paraId="01D516CC" w14:textId="77777777" w:rsidR="00CC40C4" w:rsidRDefault="00CC40C4" w:rsidP="00CC40C4">
                      <w:pPr>
                        <w:pStyle w:val="Part"/>
                      </w:pPr>
                    </w:p>
                  </w:txbxContent>
                </v:textbox>
              </v:shape>
            </w:pict>
          </mc:Fallback>
        </mc:AlternateContent>
      </w:r>
    </w:p>
    <w:p w14:paraId="7C0B38E0" w14:textId="77777777" w:rsidR="00781E97" w:rsidRDefault="00781E97" w:rsidP="00781E97">
      <w:pPr>
        <w:pStyle w:val="QNum"/>
        <w:sectPr w:rsidR="00781E97" w:rsidSect="00DF3BCC">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35278094" w14:textId="77777777" w:rsidR="00781E97" w:rsidRPr="00B167A1" w:rsidRDefault="00781E97" w:rsidP="00CC40C4">
      <w:pPr>
        <w:pStyle w:val="QNum"/>
        <w:rPr>
          <w:b w:val="0"/>
        </w:rPr>
      </w:pPr>
      <w:r>
        <w:rPr>
          <w:b w:val="0"/>
        </w:rPr>
        <w:lastRenderedPageBreak/>
        <w:t>Supplementary page</w:t>
      </w:r>
    </w:p>
    <w:p w14:paraId="477C87C1" w14:textId="77777777" w:rsidR="00781E97" w:rsidRPr="008A70F8" w:rsidRDefault="00781E97" w:rsidP="00CC40C4"/>
    <w:p w14:paraId="0F70D6BA" w14:textId="77777777" w:rsidR="00781E97" w:rsidRDefault="00781E97" w:rsidP="00CC40C4">
      <w:r>
        <w:t>Question number: _________</w:t>
      </w:r>
    </w:p>
    <w:p w14:paraId="76EA485A" w14:textId="77777777" w:rsidR="00781E97" w:rsidRDefault="00781E97" w:rsidP="00CC40C4"/>
    <w:p w14:paraId="14E69A09" w14:textId="77777777" w:rsidR="00781E97" w:rsidRPr="008A70F8" w:rsidRDefault="00781E97" w:rsidP="00CC40C4"/>
    <w:p w14:paraId="6DB01020" w14:textId="77777777" w:rsidR="00781E97" w:rsidRPr="008103B4" w:rsidRDefault="00781E97" w:rsidP="00CC40C4">
      <w:r>
        <w:br w:type="page"/>
      </w:r>
    </w:p>
    <w:p w14:paraId="38410562" w14:textId="77777777" w:rsidR="00781E97" w:rsidRPr="00761F37" w:rsidRDefault="00781E97" w:rsidP="00CC40C4">
      <w:pPr>
        <w:pStyle w:val="QNum"/>
        <w:rPr>
          <w:b w:val="0"/>
        </w:rPr>
      </w:pPr>
      <w:r>
        <w:rPr>
          <w:b w:val="0"/>
        </w:rPr>
        <w:lastRenderedPageBreak/>
        <w:t>Supplementary page</w:t>
      </w:r>
    </w:p>
    <w:p w14:paraId="31784084" w14:textId="77777777" w:rsidR="00781E97" w:rsidRPr="008A70F8" w:rsidRDefault="00781E97" w:rsidP="00CC40C4"/>
    <w:p w14:paraId="6D4FDF78" w14:textId="77777777" w:rsidR="00781E97" w:rsidRDefault="00781E97" w:rsidP="00CC40C4">
      <w:r>
        <w:t>Question number: _________</w:t>
      </w:r>
    </w:p>
    <w:p w14:paraId="2C3CDE6E" w14:textId="77777777" w:rsidR="00781E97" w:rsidRDefault="00781E97" w:rsidP="00CC40C4"/>
    <w:p w14:paraId="362DE1BA" w14:textId="77777777" w:rsidR="00781E97" w:rsidRDefault="00781E97" w:rsidP="00CC40C4"/>
    <w:p w14:paraId="19396627" w14:textId="77777777" w:rsidR="00781E97" w:rsidRDefault="00781E97" w:rsidP="00CC40C4">
      <w:pPr>
        <w:sectPr w:rsidR="00781E97" w:rsidSect="00CC40C4">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4A10A7E1" w14:textId="77777777" w:rsidR="00781E97" w:rsidRDefault="00781E97" w:rsidP="00CC40C4">
      <w:bookmarkStart w:id="33" w:name="bMkTab2"/>
      <w:bookmarkEnd w:id="33"/>
    </w:p>
    <w:p w14:paraId="7C05480A" w14:textId="77777777" w:rsidR="00781E97" w:rsidRDefault="00781E97" w:rsidP="00CC40C4"/>
    <w:p w14:paraId="71A997A6" w14:textId="77777777" w:rsidR="00781E97" w:rsidRDefault="00781E97" w:rsidP="00CC40C4"/>
    <w:p w14:paraId="122BAA6D" w14:textId="77777777" w:rsidR="00781E97" w:rsidRDefault="00781E97" w:rsidP="00CC40C4"/>
    <w:p w14:paraId="3035D976" w14:textId="77777777" w:rsidR="00781E97" w:rsidRDefault="00781E97" w:rsidP="00CC40C4"/>
    <w:p w14:paraId="1CE450BF" w14:textId="77777777" w:rsidR="00781E97" w:rsidRDefault="00781E97" w:rsidP="00CC40C4"/>
    <w:p w14:paraId="7DFA70CC" w14:textId="77777777" w:rsidR="00781E97" w:rsidRDefault="00781E97" w:rsidP="00CC40C4"/>
    <w:p w14:paraId="0BC631E8" w14:textId="77777777" w:rsidR="00781E97" w:rsidRDefault="00781E97" w:rsidP="00CC40C4"/>
    <w:p w14:paraId="4D75450E" w14:textId="77777777" w:rsidR="00781E97" w:rsidRDefault="00781E97" w:rsidP="00CC40C4"/>
    <w:p w14:paraId="26E717A2" w14:textId="77777777" w:rsidR="00781E97" w:rsidRDefault="00781E97" w:rsidP="00CC40C4"/>
    <w:p w14:paraId="0A826AC3" w14:textId="77777777" w:rsidR="00781E97" w:rsidRDefault="00781E97" w:rsidP="00CC40C4"/>
    <w:p w14:paraId="48466433" w14:textId="77777777" w:rsidR="00781E97" w:rsidRDefault="00781E97" w:rsidP="00CC40C4"/>
    <w:p w14:paraId="4F7EDC8E" w14:textId="77777777" w:rsidR="00781E97" w:rsidRDefault="00781E97" w:rsidP="00CC40C4"/>
    <w:p w14:paraId="50E0203B" w14:textId="77777777" w:rsidR="00781E97" w:rsidRDefault="00781E97" w:rsidP="00CC40C4"/>
    <w:p w14:paraId="41415FCF" w14:textId="77777777" w:rsidR="00781E97" w:rsidRDefault="00781E97" w:rsidP="00CC40C4"/>
    <w:p w14:paraId="04056304" w14:textId="77777777" w:rsidR="00781E97" w:rsidRDefault="00781E97" w:rsidP="00CC40C4"/>
    <w:p w14:paraId="5DB4499F" w14:textId="77777777" w:rsidR="00781E97" w:rsidRDefault="00781E97" w:rsidP="00CC40C4"/>
    <w:p w14:paraId="6879494D" w14:textId="77777777" w:rsidR="00781E97" w:rsidRDefault="00781E97" w:rsidP="00CC40C4"/>
    <w:p w14:paraId="0FFE086F" w14:textId="77777777" w:rsidR="00781E97" w:rsidRDefault="00781E97" w:rsidP="00CC40C4"/>
    <w:p w14:paraId="1F964EA9" w14:textId="77777777" w:rsidR="00781E97" w:rsidRDefault="00781E97" w:rsidP="00CC40C4"/>
    <w:p w14:paraId="6454760B" w14:textId="77777777" w:rsidR="00781E97" w:rsidRDefault="00781E97" w:rsidP="00CC40C4"/>
    <w:p w14:paraId="17417D3C" w14:textId="77777777" w:rsidR="00781E97" w:rsidRDefault="00781E97" w:rsidP="00CC40C4"/>
    <w:p w14:paraId="466E163A" w14:textId="77777777" w:rsidR="00781E97" w:rsidRDefault="00781E97" w:rsidP="00CC40C4"/>
    <w:p w14:paraId="08578817" w14:textId="77777777" w:rsidR="00781E97" w:rsidRDefault="00781E97" w:rsidP="00CC40C4"/>
    <w:p w14:paraId="210C85BE" w14:textId="77777777" w:rsidR="00781E97" w:rsidRDefault="00781E97" w:rsidP="00CC40C4"/>
    <w:p w14:paraId="78738404" w14:textId="77777777" w:rsidR="00781E97" w:rsidRDefault="00781E97" w:rsidP="00CC40C4"/>
    <w:p w14:paraId="029C7DED" w14:textId="77777777" w:rsidR="00781E97" w:rsidRDefault="00781E97" w:rsidP="00CC40C4"/>
    <w:p w14:paraId="489792F0" w14:textId="77777777" w:rsidR="00781E97" w:rsidRDefault="00781E97" w:rsidP="00CC40C4"/>
    <w:p w14:paraId="79ECD09C" w14:textId="77777777" w:rsidR="00781E97" w:rsidRDefault="00781E97" w:rsidP="00CC40C4"/>
    <w:p w14:paraId="0D0BF633" w14:textId="77777777" w:rsidR="00781E97" w:rsidRDefault="00781E97" w:rsidP="00CC40C4"/>
    <w:p w14:paraId="1EF0AA04" w14:textId="77777777" w:rsidR="00781E97" w:rsidRDefault="00781E97" w:rsidP="00CC40C4"/>
    <w:p w14:paraId="11B72ABB" w14:textId="77777777" w:rsidR="00781E97" w:rsidRDefault="00781E97" w:rsidP="00CC40C4"/>
    <w:p w14:paraId="3AEF0227" w14:textId="77777777" w:rsidR="00781E97" w:rsidRDefault="00781E97" w:rsidP="00CC40C4"/>
    <w:p w14:paraId="7E32712C" w14:textId="77777777" w:rsidR="00781E97" w:rsidRDefault="00781E97" w:rsidP="00CC40C4"/>
    <w:p w14:paraId="702CB179" w14:textId="77777777" w:rsidR="00781E97" w:rsidRDefault="00781E97" w:rsidP="00CC40C4"/>
    <w:p w14:paraId="7DA15EF9" w14:textId="77777777" w:rsidR="00781E97" w:rsidRDefault="00781E97" w:rsidP="00CC40C4"/>
    <w:p w14:paraId="32C56594" w14:textId="77777777" w:rsidR="00781E97" w:rsidRDefault="00781E97" w:rsidP="00CC40C4"/>
    <w:p w14:paraId="59D6A0A0" w14:textId="77777777" w:rsidR="00781E97" w:rsidRDefault="00781E97" w:rsidP="00CC40C4"/>
    <w:p w14:paraId="19DD0D5E" w14:textId="77777777" w:rsidR="00781E97" w:rsidRDefault="00781E97" w:rsidP="00CC40C4"/>
    <w:p w14:paraId="5056908F" w14:textId="77777777" w:rsidR="00781E97" w:rsidRDefault="00781E97" w:rsidP="00CC40C4"/>
    <w:p w14:paraId="23F4ADBF" w14:textId="77777777" w:rsidR="00781E97" w:rsidRDefault="00781E97" w:rsidP="00CC40C4"/>
    <w:p w14:paraId="7CBA2C29" w14:textId="77777777" w:rsidR="00781E97" w:rsidRDefault="00781E97" w:rsidP="00CC40C4"/>
    <w:p w14:paraId="0D3D0E71" w14:textId="77777777" w:rsidR="00781E97" w:rsidRDefault="00781E97" w:rsidP="00CC40C4"/>
    <w:p w14:paraId="7A5FCE1A" w14:textId="77777777" w:rsidR="00781E97" w:rsidRDefault="00781E97" w:rsidP="00CC40C4"/>
    <w:p w14:paraId="4872BF78" w14:textId="77777777" w:rsidR="00781E97" w:rsidRDefault="00781E97" w:rsidP="00CC40C4"/>
    <w:p w14:paraId="75283A87" w14:textId="77777777" w:rsidR="00781E97" w:rsidRDefault="00781E97" w:rsidP="00CC40C4"/>
    <w:p w14:paraId="235A4861" w14:textId="77777777" w:rsidR="00781E97" w:rsidRDefault="00781E97" w:rsidP="00CC40C4"/>
    <w:p w14:paraId="5997641D" w14:textId="77777777" w:rsidR="00781E97" w:rsidRDefault="00781E97" w:rsidP="00CC40C4"/>
    <w:p w14:paraId="1FE89330" w14:textId="77777777" w:rsidR="00781E97" w:rsidRDefault="00781E97" w:rsidP="00CC40C4"/>
    <w:p w14:paraId="38636C6F" w14:textId="600DAE1F" w:rsidR="00781E97" w:rsidRDefault="00781E97" w:rsidP="00CC40C4">
      <w:pPr>
        <w:pStyle w:val="WAXCopy"/>
      </w:pPr>
      <w:r>
        <w:rPr>
          <w:rFonts w:cs="Arial"/>
        </w:rPr>
        <w:t>©</w:t>
      </w:r>
      <w:r>
        <w:t xml:space="preserve"> 2019 WA Exam Papers.</w:t>
      </w:r>
      <w:r w:rsidRPr="00CB55EC">
        <w:t xml:space="preserve"> </w:t>
      </w:r>
      <w:bookmarkStart w:id="34" w:name="school"/>
      <w:bookmarkEnd w:id="34"/>
      <w:r w:rsidR="00414271">
        <w:t>Kennedy Baptist College has a non-exclusive licence to copy and communicate this document for non-commercial, educational use within the school. No other copying, communication or use is permitted without the express written permission of WA Exam Papers. SN245-146-4.</w:t>
      </w:r>
    </w:p>
    <w:p w14:paraId="5943A98D" w14:textId="77777777" w:rsidR="00781E97" w:rsidRPr="00F913EF" w:rsidRDefault="00781E97" w:rsidP="00F913EF"/>
    <w:p w14:paraId="4CE254AA" w14:textId="705EB323" w:rsidR="00781E97" w:rsidRPr="007629AB" w:rsidRDefault="00781E97" w:rsidP="00781E97">
      <w:pPr>
        <w:pStyle w:val="QNum"/>
      </w:pPr>
    </w:p>
    <w:sectPr w:rsidR="00781E97" w:rsidRPr="007629AB" w:rsidSect="00CC40C4">
      <w:headerReference w:type="first" r:id="rId29"/>
      <w:footerReference w:type="first" r:id="rId30"/>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Glenn Tyrie" w:date="2019-10-15T13:57:00Z" w:initials="GT">
    <w:p w14:paraId="3E8D60EA" w14:textId="6E038209" w:rsidR="005815E1" w:rsidRDefault="005815E1">
      <w:pPr>
        <w:pStyle w:val="CommentText"/>
      </w:pPr>
      <w:r>
        <w:rPr>
          <w:rStyle w:val="CommentReference"/>
        </w:rPr>
        <w:annotationRef/>
      </w:r>
      <w:r>
        <w:t>Need the value to prove &lt;$500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D60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D60EA" w16cid:durableId="2150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48F5" w14:textId="77777777" w:rsidR="00CC40C4" w:rsidRDefault="00CC40C4" w:rsidP="00066BEF">
      <w:r>
        <w:separator/>
      </w:r>
    </w:p>
  </w:endnote>
  <w:endnote w:type="continuationSeparator" w:id="0">
    <w:p w14:paraId="74CB7B26" w14:textId="77777777" w:rsidR="00CC40C4" w:rsidRDefault="00CC40C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1D4F" w14:textId="2CD5C298" w:rsidR="00CC40C4" w:rsidRDefault="00CC40C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6BCE" w14:textId="0738E5D5" w:rsidR="00CC40C4" w:rsidRDefault="00CC40C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D13E" w14:textId="40D2DC17" w:rsidR="00CC40C4" w:rsidRDefault="00CC40C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7A67" w14:textId="22117F03" w:rsidR="00CC40C4" w:rsidRDefault="00CC40C4">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AAD7" w14:textId="77777777" w:rsidR="00CC40C4" w:rsidRDefault="00CC40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5FD0" w14:textId="77777777" w:rsidR="00CC40C4" w:rsidRDefault="00CC40C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4604E" w14:textId="77777777" w:rsidR="00CC40C4" w:rsidRDefault="00CC40C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1A025" w14:textId="77777777" w:rsidR="00CC40C4" w:rsidRDefault="00CC4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416B9" w14:textId="77777777" w:rsidR="00CC40C4" w:rsidRDefault="00CC40C4" w:rsidP="00066BEF">
      <w:r>
        <w:separator/>
      </w:r>
    </w:p>
  </w:footnote>
  <w:footnote w:type="continuationSeparator" w:id="0">
    <w:p w14:paraId="5D60AD9E" w14:textId="77777777" w:rsidR="00CC40C4" w:rsidRDefault="00CC40C4"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27987" w14:textId="59325FFB" w:rsidR="00CC40C4" w:rsidRPr="00781E97" w:rsidRDefault="00CC40C4" w:rsidP="00781E97">
    <w:pPr>
      <w:pStyle w:val="Header"/>
    </w:pPr>
    <w:r>
      <w:rPr>
        <w:noProof/>
      </w:rPr>
      <mc:AlternateContent>
        <mc:Choice Requires="wps">
          <w:drawing>
            <wp:anchor distT="0" distB="0" distL="114300" distR="114300" simplePos="0" relativeHeight="251660288" behindDoc="0" locked="0" layoutInCell="1" allowOverlap="1" wp14:anchorId="7C98F30D" wp14:editId="0F4A375F">
              <wp:simplePos x="0" y="0"/>
              <wp:positionH relativeFrom="column">
                <wp:posOffset>5547360</wp:posOffset>
              </wp:positionH>
              <wp:positionV relativeFrom="paragraph">
                <wp:posOffset>9730105</wp:posOffset>
              </wp:positionV>
              <wp:extent cx="889000" cy="190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BA8ABA" w14:textId="27ECA75C" w:rsidR="00CC40C4" w:rsidRPr="00414271" w:rsidRDefault="00CC40C4">
                          <w:pPr>
                            <w:rPr>
                              <w:rFonts w:cs="Arial"/>
                              <w:color w:val="666666"/>
                              <w:sz w:val="12"/>
                            </w:rPr>
                          </w:pPr>
                          <w:r w:rsidRPr="00414271">
                            <w:rPr>
                              <w:rFonts w:cs="Arial"/>
                              <w:color w:val="666666"/>
                              <w:sz w:val="12"/>
                            </w:rPr>
                            <w:t>SN245-146-4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98F30D" id="_x0000_t202" coordsize="21600,21600" o:spt="202" path="m,l,21600r21600,l21600,xe">
              <v:stroke joinstyle="miter"/>
              <v:path gradientshapeok="t" o:connecttype="rect"/>
            </v:shapetype>
            <v:shape id="Text Box 62" o:spid="_x0000_s107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K9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3swo&#10;UazBjPai8+Sb7ghc4Kc1LkPaziDRd/BjzqPfwRna7krbhC8aIoiD6cuV3YDG4VwsbtMUEY7Q9Dad&#10;wwZ68nrZWOe/C92QYOTUYniRU3beOt+njimhltKbWso4QKlIiw4+z9N44RoBuFSoEVronxos3x26&#10;oa+DLi5oy+peGM7wTY3iW+b8M7NQAt4LdfsnHKXUKKIHi5JK219/84d8DAhRSlooK6cK0qdE/lAY&#10;XBDhaNjROETjy/zrDGF1au415DrF5hgeTXitl6NZWt28QPbrUAchpjiq5dSP5r3vFY614WK9jkmQ&#10;m2F+q3aGB+hAYCBz370wawbGPUb1qEfVsewd8X1uuOnM+uRBf5xKoLTncWAaUo1zHdYq7MLb/5j1&#10;uvyr3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0LSvSUCAABEBAAADgAAAAAAAAAAAAAAAAAuAgAAZHJzL2Uy&#10;b0RvYy54bWxQSwECLQAUAAYACAAAACEAtS0vrOIAAAAOAQAADwAAAAAAAAAAAAAAAAB/BAAAZHJz&#10;L2Rvd25yZXYueG1sUEsFBgAAAAAEAAQA8wAAAI4FAAAAAA==&#10;" filled="f" stroked="f" strokeweight=".5pt">
              <v:textbox style="mso-fit-shape-to-text:t" inset="0,0,0">
                <w:txbxContent>
                  <w:p w14:paraId="70BA8ABA" w14:textId="27ECA75C" w:rsidR="00CC40C4" w:rsidRPr="00414271" w:rsidRDefault="00CC40C4">
                    <w:pPr>
                      <w:rPr>
                        <w:rFonts w:cs="Arial"/>
                        <w:color w:val="666666"/>
                        <w:sz w:val="12"/>
                      </w:rPr>
                    </w:pPr>
                    <w:r w:rsidRPr="00414271">
                      <w:rPr>
                        <w:rFonts w:cs="Arial"/>
                        <w:color w:val="666666"/>
                        <w:sz w:val="12"/>
                      </w:rPr>
                      <w:t>SN245-146-4</w:t>
                    </w:r>
                  </w:p>
                </w:txbxContent>
              </v:textbox>
            </v:shape>
          </w:pict>
        </mc:Fallback>
      </mc:AlternateContent>
    </w:r>
    <w:r>
      <w:t>APPLICATIONS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C26B954" w:rsidR="00CC40C4" w:rsidRPr="00781E97" w:rsidRDefault="00CC40C4" w:rsidP="00781E97">
    <w:pPr>
      <w:pStyle w:val="Header"/>
    </w:pPr>
    <w:r>
      <w:rPr>
        <w:noProof/>
      </w:rPr>
      <mc:AlternateContent>
        <mc:Choice Requires="wps">
          <w:drawing>
            <wp:anchor distT="0" distB="0" distL="114300" distR="114300" simplePos="0" relativeHeight="251663360" behindDoc="0" locked="0" layoutInCell="1" allowOverlap="1" wp14:anchorId="64A09B63" wp14:editId="3517DAA4">
              <wp:simplePos x="0" y="0"/>
              <wp:positionH relativeFrom="column">
                <wp:posOffset>-2540</wp:posOffset>
              </wp:positionH>
              <wp:positionV relativeFrom="paragraph">
                <wp:posOffset>9730105</wp:posOffset>
              </wp:positionV>
              <wp:extent cx="889000" cy="1905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531261" w14:textId="38D2DB91" w:rsidR="00CC40C4" w:rsidRPr="00414271" w:rsidRDefault="00CC40C4">
                          <w:pPr>
                            <w:rPr>
                              <w:rFonts w:cs="Arial"/>
                              <w:color w:val="666666"/>
                              <w:sz w:val="12"/>
                            </w:rPr>
                          </w:pPr>
                          <w:r w:rsidRPr="00414271">
                            <w:rPr>
                              <w:rFonts w:cs="Arial"/>
                              <w:color w:val="666666"/>
                              <w:sz w:val="12"/>
                            </w:rPr>
                            <w:t>SN245-146-4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4A09B63" id="_x0000_t202" coordsize="21600,21600" o:spt="202" path="m,l,21600r21600,l21600,xe">
              <v:stroke joinstyle="miter"/>
              <v:path gradientshapeok="t" o:connecttype="rect"/>
            </v:shapetype>
            <v:shape id="Text Box 65" o:spid="_x0000_s1079" type="#_x0000_t202" style="position:absolute;margin-left:-.2pt;margin-top:766.15pt;width:70pt;height:1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Oi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ykl&#10;minsaCu6QL6ZjsAFflrrC6RtLBJDBz/2PPg9nBF2VzsVfwGIIA6mz1d2YzUO52x2m+eIcITGt/kU&#10;Nqpnr5et8+G7MIpEo6QOy0ucstPahz51SIm9tFk1UqYFSk1aIPg8zdOFawTFpUaPCKEfNVqh23UJ&#10;8hXGzlRnoHOm14e3fNVghjXz4Zk5CAJjQ+ThCUctDXqZi0XJwbhff/PHfOwJUUpaCKykGi+AEvlD&#10;Y39Ri4PhBmOXjC/TrxOE9VHdG6h2jAdkeTLhdUEOZu2MeoH6l7EPQkxzdCtpGMz70Asdr4eL5TIl&#10;QXWWhbXeWB5LRx4jp9vuhTl7IT5gY49mEB8r3vHf58ab3i6PAVtIy4nM9jxeCIdi03ovrys+ibff&#10;Kev1P2DxG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Enqk6InAgAASwQAAA4AAAAAAAAAAAAAAAAALgIAAGRycy9l&#10;Mm9Eb2MueG1sUEsBAi0AFAAGAAgAAAAhAPM3eWbhAAAACwEAAA8AAAAAAAAAAAAAAAAAgQQAAGRy&#10;cy9kb3ducmV2LnhtbFBLBQYAAAAABAAEAPMAAACPBQAAAAA=&#10;" filled="f" stroked="f" strokeweight=".5pt">
              <v:textbox style="mso-fit-shape-to-text:t" inset="0,0,0">
                <w:txbxContent>
                  <w:p w14:paraId="59531261" w14:textId="38D2DB91" w:rsidR="00CC40C4" w:rsidRPr="00414271" w:rsidRDefault="00CC40C4">
                    <w:pPr>
                      <w:rPr>
                        <w:rFonts w:cs="Arial"/>
                        <w:color w:val="666666"/>
                        <w:sz w:val="12"/>
                      </w:rPr>
                    </w:pPr>
                    <w:r w:rsidRPr="00414271">
                      <w:rPr>
                        <w:rFonts w:cs="Arial"/>
                        <w:color w:val="666666"/>
                        <w:sz w:val="12"/>
                      </w:rPr>
                      <w:t>SN245-146-4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F4D56A" wp14:editId="67168B16">
              <wp:simplePos x="0" y="0"/>
              <wp:positionH relativeFrom="column">
                <wp:posOffset>-2540</wp:posOffset>
              </wp:positionH>
              <wp:positionV relativeFrom="paragraph">
                <wp:posOffset>9730105</wp:posOffset>
              </wp:positionV>
              <wp:extent cx="889000" cy="1905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21CA5" w14:textId="6929CE24" w:rsidR="00CC40C4" w:rsidRPr="00414271" w:rsidRDefault="00CC40C4">
                          <w:pPr>
                            <w:rPr>
                              <w:rFonts w:cs="Arial"/>
                              <w:color w:val="666666"/>
                              <w:sz w:val="12"/>
                            </w:rPr>
                          </w:pPr>
                          <w:r w:rsidRPr="00414271">
                            <w:rPr>
                              <w:rFonts w:cs="Arial"/>
                              <w:color w:val="666666"/>
                              <w:sz w:val="12"/>
                            </w:rPr>
                            <w:t>SN245-146-4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EF4D56A" id="Text Box 61" o:spid="_x0000_s108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99E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X0ZkyJ&#10;ZgocbUUXyDfTEbiAT2t9gbSNRWLo4AfPg9/DGdfuaqfiLxYiiAPp8xXdWI3DOZvd5jkiHKHxbT6F&#10;jerZ62XrfPgujCLRKKkDeQlTdlr70KcOKbGXNqtGykSg1KTFBp+nebpwjaC41OgRV+hHjVbodl1a&#10;eTKssTPVGds50+vDW75qMMOa+fDMHASBsSHy8ISjlga9zMWi5GDcr7/5Yz54QpSSFgIrqcYLoET+&#10;0OAvanEw3GDskvFl+nWCsD6qewPVghbMk0x4XZCDWTujXqD+ZeyDENMc3UoaBvM+9ELH6+FiuUxJ&#10;UJ1lYa03lsfSEceI6bZ7Yc5egA9g7NEM4mPFO/z73HjT2+UxgIVETkS2x/ECOBSb6L28rvgk3n6n&#10;rNf/gMVv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Krv30QnAgAASwQAAA4AAAAAAAAAAAAAAAAALgIAAGRycy9l&#10;Mm9Eb2MueG1sUEsBAi0AFAAGAAgAAAAhAPM3eWbhAAAACwEAAA8AAAAAAAAAAAAAAAAAgQQAAGRy&#10;cy9kb3ducmV2LnhtbFBLBQYAAAAABAAEAPMAAACPBQAAAAA=&#10;" filled="f" stroked="f" strokeweight=".5pt">
              <v:textbox style="mso-fit-shape-to-text:t" inset="0,0,0">
                <w:txbxContent>
                  <w:p w14:paraId="4B621CA5" w14:textId="6929CE24" w:rsidR="00CC40C4" w:rsidRPr="00414271" w:rsidRDefault="00CC40C4">
                    <w:pPr>
                      <w:rPr>
                        <w:rFonts w:cs="Arial"/>
                        <w:color w:val="666666"/>
                        <w:sz w:val="12"/>
                      </w:rPr>
                    </w:pPr>
                    <w:r w:rsidRPr="00414271">
                      <w:rPr>
                        <w:rFonts w:cs="Arial"/>
                        <w:color w:val="666666"/>
                        <w:sz w:val="12"/>
                      </w:rPr>
                      <w:t>SN245-146-4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2FBD" w14:textId="07AFF34E" w:rsidR="00CC40C4" w:rsidRPr="00781E97" w:rsidRDefault="00CC40C4" w:rsidP="00781E97">
    <w:pPr>
      <w:pStyle w:val="Header"/>
    </w:pPr>
    <w:r>
      <w:rPr>
        <w:noProof/>
      </w:rPr>
      <mc:AlternateContent>
        <mc:Choice Requires="wps">
          <w:drawing>
            <wp:anchor distT="0" distB="0" distL="114300" distR="114300" simplePos="0" relativeHeight="251661312" behindDoc="0" locked="0" layoutInCell="1" allowOverlap="1" wp14:anchorId="0415BBF9" wp14:editId="04697D4F">
              <wp:simplePos x="0" y="0"/>
              <wp:positionH relativeFrom="column">
                <wp:posOffset>5547360</wp:posOffset>
              </wp:positionH>
              <wp:positionV relativeFrom="paragraph">
                <wp:posOffset>9730105</wp:posOffset>
              </wp:positionV>
              <wp:extent cx="889000" cy="1905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BFD018" w14:textId="253440F1" w:rsidR="00CC40C4" w:rsidRPr="00414271" w:rsidRDefault="00CC40C4">
                          <w:pPr>
                            <w:rPr>
                              <w:rFonts w:cs="Arial"/>
                              <w:color w:val="666666"/>
                              <w:sz w:val="12"/>
                            </w:rPr>
                          </w:pPr>
                          <w:r w:rsidRPr="00414271">
                            <w:rPr>
                              <w:rFonts w:cs="Arial"/>
                              <w:color w:val="666666"/>
                              <w:sz w:val="12"/>
                            </w:rPr>
                            <w:t>SN245-146-4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415BBF9" id="_x0000_t202" coordsize="21600,21600" o:spt="202" path="m,l,21600r21600,l21600,xe">
              <v:stroke joinstyle="miter"/>
              <v:path gradientshapeok="t" o:connecttype="rect"/>
            </v:shapetype>
            <v:shape id="Text Box 63" o:spid="_x0000_s1081"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wCJwIAAEsEAAAOAAAAZHJzL2Uyb0RvYy54bWysVE2P2jAQvVfqf7B8Lwm0bNmIsKK7oqqE&#10;dleCas/GcSCSv2QbEvrr++wQdrXtqerFTGbGM/PePDO/65QkJ+F8Y3RJx6OcEqG5qRq9L+nP7erT&#10;jBIfmK6YNFqU9Cw8vVt8/DBvbSEm5mBkJRxBEe2L1pb0EIItsszzg1DMj4wVGsHaOMUCPt0+qxxr&#10;UV3JbJLnN1lrXGWd4cJ7eB/6IF2k+nUteHiqay8CkSXFbCGdLp27eGaLOSv2jtlDwy9jsH+YQrFG&#10;o+m11AMLjBxd80cp1XBnvKnDiBuVmbpuuEgYgGacv0OzOTArEhaQ4+2VJv//yvLH07MjTVXSm8+U&#10;aKawo63oAvlmOgIX+GmtL5C2sUgMHfzY8+D3cEbYXe1U/AUggjiYPl/ZjdU4nLPZbZ4jwhEa3+ZT&#10;2KievV62zofvwigSjZI6LC9xyk5rH/rUISX20mbVSJkWKDVpI4Jpni5cIyguNXpECP2o0QrdrkuQ&#10;r/B2pjoDnTO9PrzlqwYzrJkPz8xBEBgbIg9POGpp0MtcLEoOxv36mz/mY0+IUtJCYCXVeAGUyB8a&#10;+4taHAw3GLtkfJl+nSCsj+reQLVjPCDLkwmvC3Iwa2fUC9S/jH0QYpqjW0nDYN6HXuh4PVwslykJ&#10;qrMsrPXG8lg68hg53XYvzNkL8QEbezSD+Fjxjv8+N970dnkM2EJaTmS25/FCOBSb1nt5XfFJvP1O&#10;Wa//AYvf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psOwCJwIAAEsEAAAOAAAAAAAAAAAAAAAAAC4CAABkcnMv&#10;ZTJvRG9jLnhtbFBLAQItABQABgAIAAAAIQC1LS+s4gAAAA4BAAAPAAAAAAAAAAAAAAAAAIEEAABk&#10;cnMvZG93bnJldi54bWxQSwUGAAAAAAQABADzAAAAkAUAAAAA&#10;" filled="f" stroked="f" strokeweight=".5pt">
              <v:textbox style="mso-fit-shape-to-text:t" inset="0,0,0">
                <w:txbxContent>
                  <w:p w14:paraId="54BFD018" w14:textId="253440F1" w:rsidR="00CC40C4" w:rsidRPr="00414271" w:rsidRDefault="00CC40C4">
                    <w:pPr>
                      <w:rPr>
                        <w:rFonts w:cs="Arial"/>
                        <w:color w:val="666666"/>
                        <w:sz w:val="12"/>
                      </w:rPr>
                    </w:pPr>
                    <w:r w:rsidRPr="00414271">
                      <w:rPr>
                        <w:rFonts w:cs="Arial"/>
                        <w:color w:val="666666"/>
                        <w:sz w:val="12"/>
                      </w:rPr>
                      <w:t>SN245-146-4</w:t>
                    </w:r>
                  </w:p>
                </w:txbxContent>
              </v:textbox>
            </v:shape>
          </w:pict>
        </mc:Fallback>
      </mc:AlternateContent>
    </w:r>
    <w:r>
      <w:t>APPLICATIONS UNITS 3 AND 4</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18FE" w14:textId="46AF5C43" w:rsidR="00CC40C4" w:rsidRPr="00781E97" w:rsidRDefault="00CC40C4" w:rsidP="00781E97">
    <w:pPr>
      <w:pStyle w:val="Header"/>
    </w:pPr>
    <w:r>
      <w:rPr>
        <w:noProof/>
      </w:rPr>
      <mc:AlternateContent>
        <mc:Choice Requires="wps">
          <w:drawing>
            <wp:anchor distT="0" distB="0" distL="114300" distR="114300" simplePos="0" relativeHeight="251662336" behindDoc="0" locked="0" layoutInCell="1" allowOverlap="1" wp14:anchorId="50733F8B" wp14:editId="7165AB63">
              <wp:simplePos x="0" y="0"/>
              <wp:positionH relativeFrom="column">
                <wp:posOffset>5547360</wp:posOffset>
              </wp:positionH>
              <wp:positionV relativeFrom="paragraph">
                <wp:posOffset>9730105</wp:posOffset>
              </wp:positionV>
              <wp:extent cx="889000" cy="1905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2F8F" w14:textId="6C0BFD24" w:rsidR="00CC40C4" w:rsidRPr="00414271" w:rsidRDefault="00CC40C4">
                          <w:pPr>
                            <w:rPr>
                              <w:rFonts w:cs="Arial"/>
                              <w:color w:val="666666"/>
                              <w:sz w:val="12"/>
                            </w:rPr>
                          </w:pPr>
                          <w:r w:rsidRPr="00414271">
                            <w:rPr>
                              <w:rFonts w:cs="Arial"/>
                              <w:color w:val="666666"/>
                              <w:sz w:val="12"/>
                            </w:rPr>
                            <w:t>SN245-146-4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0733F8B" id="_x0000_t202" coordsize="21600,21600" o:spt="202" path="m,l,21600r21600,l21600,xe">
              <v:stroke joinstyle="miter"/>
              <v:path gradientshapeok="t" o:connecttype="rect"/>
            </v:shapetype>
            <v:shape id="Text Box 64" o:spid="_x0000_s108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6tKAIAAEsEAAAOAAAAZHJzL2Uyb0RvYy54bWysVE2P2jAQvVfqf7B8Lwl02bKIsKK7oqqE&#10;dleCas/GcUgkf8k2JPTX99khbLXtqerFTGbGM/PePLO475QkJ+F8Y3RBx6OcEqG5KRt9KOiP3frT&#10;jBIfmC6ZNFoU9Cw8vV9+/LBo7VxMTG1kKRxBEe3nrS1oHYKdZ5nntVDMj4wVGsHKOMUCPt0hKx1r&#10;UV3JbJLnt1lrXGmd4cJ7eB/7IF2m+lUleHiuKi8CkQXFbCGdLp37eGbLBZsfHLN1wy9jsH+YQrFG&#10;o+m11CMLjBxd80cp1XBnvKnCiBuVmapquEgYgGacv0OzrZkVCQvI8fZKk/9/ZfnT6cWRpizo7Q0l&#10;minsaCe6QL6ajsAFflrr50jbWiSGDn7sefB7OCPsrnIq/gIQQRxMn6/sxmocztnsLs8R4QiN7/Ip&#10;bFTP3i5b58M3YRSJRkEdlpc4ZaeND33qkBJ7abNupEwLlJq0QPB5mqcL1wiKS40eEUI/arRCt+8S&#10;5Cu8vSnPQOdMrw9v+brBDBvmwwtzEATGhsjDM45KGvQyF4uS2riff/PHfOwJUUpaCKygGi+AEvld&#10;Y39Ri4PhBmOfjJvplwnC+qgeDFQ7xgOyPJnwuiAHs3JGvUL9q9gHIaY5uhU0DOZD6IWO18PFapWS&#10;oDrLwkZvLY+lI4+R0133ypy9EB+wsScziI/N3/Hf58ab3q6OAVtIy4nM9jxeCIdi03ovrys+id+/&#10;U9bbf8DyF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Kk1urSgCAABLBAAADgAAAAAAAAAAAAAAAAAuAgAAZHJz&#10;L2Uyb0RvYy54bWxQSwECLQAUAAYACAAAACEAtS0vrOIAAAAOAQAADwAAAAAAAAAAAAAAAACCBAAA&#10;ZHJzL2Rvd25yZXYueG1sUEsFBgAAAAAEAAQA8wAAAJEFAAAAAA==&#10;" filled="f" stroked="f" strokeweight=".5pt">
              <v:textbox style="mso-fit-shape-to-text:t" inset="0,0,0">
                <w:txbxContent>
                  <w:p w14:paraId="60CE2F8F" w14:textId="6C0BFD24" w:rsidR="00CC40C4" w:rsidRPr="00414271" w:rsidRDefault="00CC40C4">
                    <w:pPr>
                      <w:rPr>
                        <w:rFonts w:cs="Arial"/>
                        <w:color w:val="666666"/>
                        <w:sz w:val="12"/>
                      </w:rPr>
                    </w:pPr>
                    <w:r w:rsidRPr="00414271">
                      <w:rPr>
                        <w:rFonts w:cs="Arial"/>
                        <w:color w:val="666666"/>
                        <w:sz w:val="12"/>
                      </w:rPr>
                      <w:t>SN245-146-4</w:t>
                    </w:r>
                  </w:p>
                </w:txbxContent>
              </v:textbox>
            </v:shape>
          </w:pict>
        </mc:Fallback>
      </mc:AlternateContent>
    </w:r>
    <w:r>
      <w:t>APPLICATIONS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F194" w14:textId="77777777" w:rsidR="00CC40C4" w:rsidRDefault="00CC4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enn Tyrie">
    <w15:presenceInfo w15:providerId="AD" w15:userId="S::gtyrie@kennedy.wa.edu.au::2707f375-3c7c-4f2e-87e7-d7b01e9ec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3"/>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40BBD"/>
    <w:rsid w:val="002A24EC"/>
    <w:rsid w:val="002D319D"/>
    <w:rsid w:val="002F4902"/>
    <w:rsid w:val="00305F73"/>
    <w:rsid w:val="003E35C5"/>
    <w:rsid w:val="003E5A5C"/>
    <w:rsid w:val="0040323B"/>
    <w:rsid w:val="00414271"/>
    <w:rsid w:val="004521B2"/>
    <w:rsid w:val="004A4688"/>
    <w:rsid w:val="004C3D2F"/>
    <w:rsid w:val="00536FCE"/>
    <w:rsid w:val="00556E20"/>
    <w:rsid w:val="005815E1"/>
    <w:rsid w:val="005906D6"/>
    <w:rsid w:val="005C43E5"/>
    <w:rsid w:val="005F0EAE"/>
    <w:rsid w:val="00650A3A"/>
    <w:rsid w:val="00662861"/>
    <w:rsid w:val="00732975"/>
    <w:rsid w:val="007629AB"/>
    <w:rsid w:val="00781E97"/>
    <w:rsid w:val="007C6F08"/>
    <w:rsid w:val="00883625"/>
    <w:rsid w:val="00890B4F"/>
    <w:rsid w:val="008B61D2"/>
    <w:rsid w:val="008E1F52"/>
    <w:rsid w:val="008E4957"/>
    <w:rsid w:val="00902C6D"/>
    <w:rsid w:val="009417F6"/>
    <w:rsid w:val="00997DA0"/>
    <w:rsid w:val="00A84950"/>
    <w:rsid w:val="00AC5864"/>
    <w:rsid w:val="00AF705A"/>
    <w:rsid w:val="00B0280A"/>
    <w:rsid w:val="00B23301"/>
    <w:rsid w:val="00B36EC2"/>
    <w:rsid w:val="00B72E46"/>
    <w:rsid w:val="00BB0F0F"/>
    <w:rsid w:val="00C660E8"/>
    <w:rsid w:val="00C66730"/>
    <w:rsid w:val="00CA0B73"/>
    <w:rsid w:val="00CA4240"/>
    <w:rsid w:val="00CB2C71"/>
    <w:rsid w:val="00CC2E49"/>
    <w:rsid w:val="00CC40C4"/>
    <w:rsid w:val="00D03F82"/>
    <w:rsid w:val="00D82544"/>
    <w:rsid w:val="00DD3C49"/>
    <w:rsid w:val="00DE079E"/>
    <w:rsid w:val="00DF3BCC"/>
    <w:rsid w:val="00E0455E"/>
    <w:rsid w:val="00E37B99"/>
    <w:rsid w:val="00E50946"/>
    <w:rsid w:val="00E7318A"/>
    <w:rsid w:val="00EA0835"/>
    <w:rsid w:val="00EC6674"/>
    <w:rsid w:val="00F14DC8"/>
    <w:rsid w:val="00F83D10"/>
    <w:rsid w:val="00F85828"/>
    <w:rsid w:val="00F913EF"/>
    <w:rsid w:val="00FB593E"/>
    <w:rsid w:val="00FC5BC8"/>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81E97"/>
    <w:pPr>
      <w:spacing w:after="0" w:line="240" w:lineRule="auto"/>
    </w:pPr>
    <w:rPr>
      <w:rFonts w:ascii="Arial" w:hAnsi="Arial"/>
    </w:rPr>
  </w:style>
  <w:style w:type="paragraph" w:customStyle="1" w:styleId="Parts">
    <w:name w:val="Part(s)"/>
    <w:basedOn w:val="Part"/>
    <w:qFormat/>
    <w:rsid w:val="00781E97"/>
    <w:pPr>
      <w:spacing w:line="264" w:lineRule="auto"/>
    </w:pPr>
  </w:style>
  <w:style w:type="paragraph" w:customStyle="1" w:styleId="WAXCopy">
    <w:name w:val="WAXCopy"/>
    <w:basedOn w:val="Normal"/>
    <w:rsid w:val="00781E97"/>
    <w:pPr>
      <w:ind w:left="1134" w:right="1134"/>
      <w:contextualSpacing w:val="0"/>
      <w:jc w:val="center"/>
    </w:pPr>
    <w:rPr>
      <w:sz w:val="18"/>
    </w:rPr>
  </w:style>
  <w:style w:type="character" w:styleId="CommentReference">
    <w:name w:val="annotation reference"/>
    <w:basedOn w:val="DefaultParagraphFont"/>
    <w:uiPriority w:val="99"/>
    <w:semiHidden/>
    <w:unhideWhenUsed/>
    <w:rsid w:val="005815E1"/>
    <w:rPr>
      <w:sz w:val="16"/>
      <w:szCs w:val="16"/>
    </w:rPr>
  </w:style>
  <w:style w:type="paragraph" w:styleId="CommentText">
    <w:name w:val="annotation text"/>
    <w:basedOn w:val="Normal"/>
    <w:link w:val="CommentTextChar"/>
    <w:uiPriority w:val="99"/>
    <w:semiHidden/>
    <w:unhideWhenUsed/>
    <w:rsid w:val="005815E1"/>
    <w:rPr>
      <w:sz w:val="20"/>
    </w:rPr>
  </w:style>
  <w:style w:type="character" w:customStyle="1" w:styleId="CommentTextChar">
    <w:name w:val="Comment Text Char"/>
    <w:basedOn w:val="DefaultParagraphFont"/>
    <w:link w:val="CommentText"/>
    <w:uiPriority w:val="99"/>
    <w:semiHidden/>
    <w:rsid w:val="005815E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815E1"/>
    <w:rPr>
      <w:b/>
      <w:bCs/>
    </w:rPr>
  </w:style>
  <w:style w:type="character" w:customStyle="1" w:styleId="CommentSubjectChar">
    <w:name w:val="Comment Subject Char"/>
    <w:basedOn w:val="CommentTextChar"/>
    <w:link w:val="CommentSubject"/>
    <w:uiPriority w:val="99"/>
    <w:semiHidden/>
    <w:rsid w:val="005815E1"/>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581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5E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oter" Target="footer4.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21</Pages>
  <Words>2036</Words>
  <Characters>11608</Characters>
  <Application>Microsoft Office Word</Application>
  <DocSecurity>2</DocSecurity>
  <Lines>96</Lines>
  <Paragraphs>27</Paragraphs>
  <ScaleCrop>false</ScaleCrop>
  <HeadingPairs>
    <vt:vector size="2" baseType="variant">
      <vt:variant>
        <vt:lpstr>Title</vt:lpstr>
      </vt:variant>
      <vt:variant>
        <vt:i4>1</vt:i4>
      </vt:variant>
    </vt:vector>
  </HeadingPairs>
  <TitlesOfParts>
    <vt:vector size="1" baseType="lpstr">
      <vt:lpstr>WAEP 2019 MATHEMATICS APPLICATIONS UNITS 3 AND 4 EXAM - SECTION 2 - SOLUTIONS</vt:lpstr>
    </vt:vector>
  </TitlesOfParts>
  <Manager>Charlie Watson</Manager>
  <Company>WA Exam Papers (WAEP)</Company>
  <LinksUpToDate>false</LinksUpToDate>
  <CharactersWithSpaces>13617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UNITS 3 AND 4 EXAM - SECTION 2 - SOLUTIONS</dc:title>
  <dc:subject>Regular version purchased by Kennedy Baptist College, SN245-146-4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Glenn Tyrie</cp:lastModifiedBy>
  <cp:revision>2</cp:revision>
  <dcterms:created xsi:type="dcterms:W3CDTF">2019-10-17T03:37:00Z</dcterms:created>
  <dcterms:modified xsi:type="dcterms:W3CDTF">2019-10-17T03:37:00Z</dcterms:modified>
  <cp:category>ATAR Mathematics Examination Papers</cp:category>
</cp:coreProperties>
</file>