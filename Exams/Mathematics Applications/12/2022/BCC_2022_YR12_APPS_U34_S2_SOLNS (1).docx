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0937247F" w:rsidR="005F0EAE" w:rsidRDefault="005F0EAE" w:rsidP="005F0EAE">
      <w:pPr>
        <w:jc w:val="center"/>
      </w:pPr>
      <w:r>
        <w:t xml:space="preserve"> </w:t>
      </w:r>
      <w:bookmarkStart w:id="0" w:name="bmLogo"/>
      <w:bookmarkEnd w:id="0"/>
      <w:r w:rsidR="00431DDE">
        <w:rPr>
          <w:noProof/>
        </w:rPr>
        <w:drawing>
          <wp:inline distT="0" distB="0" distL="0" distR="0" wp14:anchorId="237FD3F6" wp14:editId="664E07D1">
            <wp:extent cx="1325880" cy="1645920"/>
            <wp:effectExtent l="0" t="0" r="7620" b="0"/>
            <wp:docPr id="65" name="Picture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88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5EC8FE8E" w:rsidR="00EE74B3" w:rsidRDefault="00431DDE" w:rsidP="003C70AF">
      <w:pPr>
        <w:pStyle w:val="Head2R"/>
      </w:pPr>
      <w:bookmarkStart w:id="2" w:name="RightTitle"/>
      <w:bookmarkEnd w:id="2"/>
      <w:r>
        <w:t>Semester Two Examination, 2022</w:t>
      </w:r>
    </w:p>
    <w:p w14:paraId="17B1C2DE" w14:textId="34A3EE34" w:rsidR="005F0EAE" w:rsidRPr="0032717C" w:rsidRDefault="005F0EAE" w:rsidP="003C70AF">
      <w:pPr>
        <w:pStyle w:val="Head2R"/>
      </w:pPr>
      <w:r>
        <w:t>Question/Answer b</w:t>
      </w:r>
      <w:r w:rsidRPr="0032717C">
        <w:t>ooklet</w:t>
      </w:r>
    </w:p>
    <w:p w14:paraId="037D69C4" w14:textId="5D397EAB"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550669A2">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1BD44D6" w:rsidR="005F0EAE" w:rsidRPr="00431DDE" w:rsidRDefault="00431DDE"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XjQAIAAH4EAAAOAAAAZHJzL2Uyb0RvYy54bWysVNtu2zAMfR+wfxD0vtpO0zQN6hRFL8OA&#10;bivW7QMUSY61yaJGKXHarx8lu2m6AXsY9mKQInXIwyP6/GLXWbbVGAy4mldHJWfaSVDGrWv+7evt&#10;uzlnIQqnhAWna/6oA79Yvn1z3vuFnkALVmlkBOLCovc1b2P0i6IIstWdCEfgtaNgA9iJSC6uC4Wi&#10;J/TOFpOynBU9oPIIUodAp9dDkC8zftNoGT83TdCR2ZpTbzF/MX9X6Vssz8VijcK3Ro5tiH/oohPG&#10;UdE91LWIgm3Q/AHVGYkQoIlHEroCmsZInTkQm6r8jc1DK7zOXGg4we/HFP4frPy0vUdmFGnHmRMd&#10;SXS5iZArs2p+cpIm1PuwoMQHf4+JY/B3IH8E5uCqFW6tLxGhb7VQ1FeV8otXF5IT6Cpb9R9BUQFB&#10;BfKwdg12CZDGwHZZk8e9JnoXmaTD4+P5tCxJOkmxqiznyUk1xOL5uscQ32voWDJqjrBx6gspn2uI&#10;7V2IWRk18hPqO2dNZ0nnrbCsms1mpyPimEzYz5iZL1ijbo212cH16soio6s1vz67mdwej5fDYZp1&#10;rKd+J6fU7d8xiM8LpVcYmUh+oGm4N05lOwpjB5vatC6B6/zQiefz7NO4B9nibrWj06TBCtQjqYAw&#10;LAEtLRkt4BNnPS1AzcPPjUDNmf3gSMmzajpNG5Od6cnphBw8jKwOI8JJgqp55Gwwr+KwZRuPZt1S&#10;pSrPwUF6Xo3Ztzp0Nb4ZeuRZ2XEh0xYd+jnr5bex/AUAAP//AwBQSwMEFAAGAAgAAAAhAN7Pp5zi&#10;AAAACgEAAA8AAABkcnMvZG93bnJldi54bWxMj09Lw0AQxe+C32EZwYu0m/RfmphJEcGLSqFV0OM2&#10;OybB3dmQ3bbRT+960tNjeI83v1duRmvEiQbfOUZIpwkI4trpjhuE15eHyRqED4q1Mo4J4Ys8bKrL&#10;i1IV2p15R6d9aEQsYV8ohDaEvpDS1y1Z5aeuJ47ehxusCvEcGqkHdY7l1shZkqykVR3HD63q6b6l&#10;+nN/tAjmafu2ZZo/Pq/ndXPTfK+y9F0hXl+Nd7cgAo3hLwy/+BEdqsh0cEfWXhiERbqMWwLCMo0a&#10;A/kiy0EcEGZJnoGsSvl/QvUDAAD//wMAUEsBAi0AFAAGAAgAAAAhALaDOJL+AAAA4QEAABMAAAAA&#10;AAAAAAAAAAAAAAAAAFtDb250ZW50X1R5cGVzXS54bWxQSwECLQAUAAYACAAAACEAOP0h/9YAAACU&#10;AQAACwAAAAAAAAAAAAAAAAAvAQAAX3JlbHMvLnJlbHNQSwECLQAUAAYACAAAACEA6UTF40ACAAB+&#10;BAAADgAAAAAAAAAAAAAAAAAuAgAAZHJzL2Uyb0RvYy54bWxQSwECLQAUAAYACAAAACEA3s+nnOIA&#10;AAAKAQAADwAAAAAAAAAAAAAAAACa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1BD44D6" w:rsidR="005F0EAE" w:rsidRPr="00431DDE" w:rsidRDefault="00431DDE"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5" w:name="bmCourse"/>
      <w:bookmarkEnd w:id="5"/>
      <w:r w:rsidR="00431DDE">
        <w:t>APPLICATIONS</w:t>
      </w:r>
      <w:r w:rsidR="00EE74B3">
        <w:br/>
      </w:r>
      <w:bookmarkStart w:id="6" w:name="bmUnit"/>
      <w:bookmarkEnd w:id="6"/>
      <w:r w:rsidR="00431DDE">
        <w:t>UNITS 3&amp;4</w:t>
      </w:r>
    </w:p>
    <w:p w14:paraId="02818E47" w14:textId="4EFA1F96" w:rsidR="005F0EAE" w:rsidRPr="0032717C" w:rsidRDefault="005F0EAE" w:rsidP="00E66D62">
      <w:pPr>
        <w:pStyle w:val="Head2L"/>
      </w:pPr>
      <w:r>
        <w:t xml:space="preserve">Section </w:t>
      </w:r>
      <w:bookmarkStart w:id="7" w:name="bmSec1"/>
      <w:bookmarkEnd w:id="7"/>
      <w:r w:rsidR="00431DDE">
        <w:t>Two</w:t>
      </w:r>
      <w:r>
        <w:t>:</w:t>
      </w:r>
      <w:r w:rsidR="00EE74B3">
        <w:br/>
      </w:r>
      <w:r>
        <w:t>Calculator-</w:t>
      </w:r>
      <w:bookmarkStart w:id="8" w:name="bmCal1"/>
      <w:bookmarkEnd w:id="8"/>
      <w:r w:rsidR="00431DDE">
        <w:t>assumed</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9" w:name="bmYN"/>
      <w:bookmarkEnd w:id="9"/>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C9AA7D0" w:rsidR="005F0EAE" w:rsidRPr="000124CF" w:rsidRDefault="005F0EAE" w:rsidP="00C57278">
      <w:pPr>
        <w:tabs>
          <w:tab w:val="left" w:pos="-720"/>
          <w:tab w:val="left" w:pos="4111"/>
        </w:tabs>
        <w:suppressAutoHyphens/>
      </w:pPr>
      <w:r w:rsidRPr="000124CF">
        <w:t>Readin</w:t>
      </w:r>
      <w:r>
        <w:t>g time before commencing work:</w:t>
      </w:r>
      <w:r>
        <w:tab/>
      </w:r>
      <w:bookmarkStart w:id="10" w:name="bmRT"/>
      <w:bookmarkEnd w:id="10"/>
      <w:r w:rsidR="00431DDE">
        <w:t>ten</w:t>
      </w:r>
      <w:r>
        <w:t xml:space="preserve"> minutes</w:t>
      </w:r>
    </w:p>
    <w:p w14:paraId="5DEDE60C" w14:textId="0424CD1A" w:rsidR="005F0EAE" w:rsidRPr="000124CF" w:rsidRDefault="005F0EAE" w:rsidP="00C57278">
      <w:pPr>
        <w:tabs>
          <w:tab w:val="left" w:pos="-720"/>
          <w:tab w:val="left" w:pos="4111"/>
        </w:tabs>
        <w:suppressAutoHyphens/>
      </w:pPr>
      <w:r>
        <w:t>Working time:</w:t>
      </w:r>
      <w:r>
        <w:tab/>
      </w:r>
      <w:bookmarkStart w:id="11" w:name="bmWT"/>
      <w:bookmarkEnd w:id="11"/>
      <w:r w:rsidR="00431DDE">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12DD1FB6" w:rsidR="005F0EAE" w:rsidRPr="000124CF" w:rsidRDefault="005F0EAE" w:rsidP="005F0EAE">
      <w:pPr>
        <w:tabs>
          <w:tab w:val="left" w:pos="-720"/>
          <w:tab w:val="left" w:pos="2268"/>
        </w:tabs>
        <w:suppressAutoHyphens/>
      </w:pPr>
      <w:r>
        <w:t xml:space="preserve">Formula sheet </w:t>
      </w:r>
      <w:bookmarkStart w:id="12" w:name="bmFS"/>
      <w:bookmarkEnd w:id="12"/>
      <w:r w:rsidR="00431DDE">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4816449C"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3" w:name="bmItems"/>
      <w:bookmarkEnd w:id="13"/>
      <w:r w:rsidR="00431DDE">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431DD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431DD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1952F70E" w:rsidR="005F0EAE" w:rsidRPr="000E7D70" w:rsidRDefault="00431DDE" w:rsidP="0067795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1EDC9A85" w:rsidR="005F0EAE" w:rsidRPr="000E7D70" w:rsidRDefault="00431DDE" w:rsidP="0067795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1020B045" w:rsidR="005F0EAE" w:rsidRPr="000E7D70" w:rsidRDefault="00431DDE" w:rsidP="00677954">
            <w:pPr>
              <w:jc w:val="center"/>
            </w:pPr>
            <w:bookmarkStart w:id="16" w:name="MAT"/>
            <w:bookmarkEnd w:id="16"/>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5116F346" w:rsidR="005F0EAE" w:rsidRPr="00F25E36" w:rsidRDefault="00431DDE" w:rsidP="00677954">
            <w:pPr>
              <w:jc w:val="center"/>
            </w:pPr>
            <w:bookmarkStart w:id="17" w:name="MB"/>
            <w:bookmarkEnd w:id="17"/>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787FA4B6" w:rsidR="005F0EAE" w:rsidRPr="00F25E36" w:rsidRDefault="00431DDE" w:rsidP="00677954">
            <w:pPr>
              <w:jc w:val="center"/>
            </w:pPr>
            <w:bookmarkStart w:id="18" w:name="MB2"/>
            <w:bookmarkEnd w:id="18"/>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53DEC39E" w:rsidR="005F0EAE" w:rsidRPr="00F25E36" w:rsidRDefault="00431DDE" w:rsidP="00677954">
            <w:pPr>
              <w:jc w:val="center"/>
            </w:pPr>
            <w:bookmarkStart w:id="19" w:name="MBT"/>
            <w:bookmarkEnd w:id="19"/>
            <w:r>
              <w:t>99</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21" w:name="bMkTab"/>
      <w:bookmarkEnd w:id="21"/>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DFCA0D7" w:rsidR="005F0EAE" w:rsidRDefault="005F0EAE" w:rsidP="005F0EAE">
      <w:pPr>
        <w:pStyle w:val="QNum"/>
      </w:pPr>
      <w:r>
        <w:br w:type="page"/>
      </w:r>
      <w:r>
        <w:lastRenderedPageBreak/>
        <w:t xml:space="preserve">Section </w:t>
      </w:r>
      <w:bookmarkStart w:id="22" w:name="bmSec2"/>
      <w:bookmarkEnd w:id="22"/>
      <w:r w:rsidR="00431DDE">
        <w:t>Two</w:t>
      </w:r>
      <w:r>
        <w:t>: Calculator-</w:t>
      </w:r>
      <w:bookmarkStart w:id="23" w:name="bmCal2"/>
      <w:bookmarkEnd w:id="23"/>
      <w:r w:rsidR="00431DDE">
        <w:t>assumed</w:t>
      </w:r>
      <w:r>
        <w:tab/>
        <w:t xml:space="preserve"> </w:t>
      </w:r>
      <w:bookmarkStart w:id="24" w:name="bmPercent"/>
      <w:bookmarkEnd w:id="24"/>
      <w:r w:rsidR="00431DDE">
        <w:t>65</w:t>
      </w:r>
      <w:r>
        <w:t>% (</w:t>
      </w:r>
      <w:bookmarkStart w:id="25" w:name="MPT"/>
      <w:bookmarkEnd w:id="25"/>
      <w:r w:rsidR="00431DDE">
        <w:t>99</w:t>
      </w:r>
      <w:r>
        <w:t xml:space="preserve"> Marks)</w:t>
      </w:r>
    </w:p>
    <w:p w14:paraId="36997019" w14:textId="2FB31A45" w:rsidR="005F0EAE" w:rsidRDefault="005F0EAE" w:rsidP="005F0EAE">
      <w:r>
        <w:t>This section has</w:t>
      </w:r>
      <w:r w:rsidRPr="008E4C95">
        <w:rPr>
          <w:b/>
        </w:rPr>
        <w:t xml:space="preserve"> </w:t>
      </w:r>
      <w:bookmarkStart w:id="26" w:name="MPW"/>
      <w:bookmarkEnd w:id="26"/>
      <w:r w:rsidR="00431DDE">
        <w:rPr>
          <w:b/>
        </w:rPr>
        <w:t>twelve</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5038B75" w:rsidR="005F0EAE" w:rsidRDefault="005F0EAE" w:rsidP="005F0EAE">
      <w:r>
        <w:t xml:space="preserve">Working time: </w:t>
      </w:r>
      <w:bookmarkStart w:id="27" w:name="bmWT2"/>
      <w:bookmarkEnd w:id="27"/>
      <w:r w:rsidR="00431DDE">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218829F" w:rsidR="001F64A8" w:rsidRDefault="00431DDE" w:rsidP="00431DDE">
      <w:pPr>
        <w:pStyle w:val="QNum"/>
      </w:pPr>
      <w:r>
        <w:t>Question 8</w:t>
      </w:r>
      <w:r>
        <w:tab/>
        <w:t>(6 marks)</w:t>
      </w:r>
    </w:p>
    <w:p w14:paraId="630577A6" w14:textId="77777777" w:rsidR="00431DDE" w:rsidRDefault="00431DDE" w:rsidP="00650B61">
      <w:pPr>
        <w:rPr>
          <w:rFonts w:eastAsiaTheme="minorEastAsia"/>
        </w:rPr>
      </w:pPr>
      <w:r>
        <w:t xml:space="preserve">An injection moulding machine was purchased by a business to make plastic chairs. The initial value of the machine was </w:t>
      </w:r>
      <m:oMath>
        <m:r>
          <w:rPr>
            <w:rFonts w:ascii="Cambria Math" w:hAnsi="Cambria Math"/>
          </w:rPr>
          <m:t>$7500</m:t>
        </m:r>
      </m:oMath>
      <w:r>
        <w:t xml:space="preserve">, and this value depreciates at a constant rate of </w:t>
      </w:r>
      <m:oMath>
        <m:r>
          <w:rPr>
            <w:rFonts w:ascii="Cambria Math" w:hAnsi="Cambria Math"/>
          </w:rPr>
          <m:t>8</m:t>
        </m:r>
      </m:oMath>
      <w:r>
        <w:rPr>
          <w:rFonts w:eastAsiaTheme="minorEastAsia"/>
        </w:rPr>
        <w:t xml:space="preserve"> cents per chair made.</w:t>
      </w:r>
    </w:p>
    <w:p w14:paraId="63CC04A7" w14:textId="77777777" w:rsidR="00431DDE" w:rsidRDefault="00431DDE" w:rsidP="00650B61">
      <w:pPr>
        <w:rPr>
          <w:rFonts w:eastAsiaTheme="minorEastAsia"/>
        </w:rPr>
      </w:pPr>
    </w:p>
    <w:p w14:paraId="24DB6358" w14:textId="77777777" w:rsidR="00431DDE" w:rsidRDefault="00431DDE" w:rsidP="000952D0">
      <w:pPr>
        <w:pStyle w:val="Parta"/>
      </w:pPr>
      <w:r>
        <w:t>(a)</w:t>
      </w:r>
      <w:r>
        <w:tab/>
        <w:t xml:space="preserve">Calculate the loss in value of the machine after </w:t>
      </w:r>
      <m:oMath>
        <m:r>
          <w:rPr>
            <w:rFonts w:ascii="Cambria Math" w:hAnsi="Cambria Math"/>
          </w:rPr>
          <m:t>2000</m:t>
        </m:r>
      </m:oMath>
      <w:r>
        <w:t xml:space="preserve"> chairs have been made.</w:t>
      </w:r>
      <w:r>
        <w:tab/>
        <w:t>(1 mark)</w:t>
      </w:r>
    </w:p>
    <w:p w14:paraId="0F7EF74C" w14:textId="77777777" w:rsidR="00431DDE" w:rsidRDefault="00431DDE" w:rsidP="000952D0">
      <w:pPr>
        <w:pStyle w:val="Parta"/>
      </w:pPr>
      <w:r>
        <w:rPr>
          <w:noProof/>
          <w:lang w:eastAsia="en-AU"/>
        </w:rPr>
        <mc:AlternateContent>
          <mc:Choice Requires="wps">
            <w:drawing>
              <wp:anchor distT="0" distB="0" distL="114300" distR="114300" simplePos="0" relativeHeight="251663360" behindDoc="0" locked="0" layoutInCell="1" allowOverlap="1" wp14:anchorId="6B8BF4FB" wp14:editId="73423E76">
                <wp:simplePos x="0" y="0"/>
                <wp:positionH relativeFrom="column">
                  <wp:posOffset>1559205</wp:posOffset>
                </wp:positionH>
                <wp:positionV relativeFrom="paragraph">
                  <wp:posOffset>54610</wp:posOffset>
                </wp:positionV>
                <wp:extent cx="2826328" cy="1253304"/>
                <wp:effectExtent l="0" t="0" r="12700" b="23495"/>
                <wp:wrapNone/>
                <wp:docPr id="10" name="Text Box 10"/>
                <wp:cNvGraphicFramePr/>
                <a:graphic xmlns:a="http://schemas.openxmlformats.org/drawingml/2006/main">
                  <a:graphicData uri="http://schemas.microsoft.com/office/word/2010/wordprocessingShape">
                    <wps:wsp>
                      <wps:cNvSpPr txBox="1"/>
                      <wps:spPr>
                        <a:xfrm>
                          <a:off x="0" y="0"/>
                          <a:ext cx="2826328" cy="1253304"/>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37"/>
                            </w:tblGrid>
                            <w:tr w:rsidR="00431DDE" w:rsidRPr="00C250AC" w14:paraId="5097B587" w14:textId="77777777" w:rsidTr="00771CFE">
                              <w:trPr>
                                <w:trHeight w:hRule="exact" w:val="255"/>
                              </w:trPr>
                              <w:tc>
                                <w:tcPr>
                                  <w:tcW w:w="5000" w:type="pct"/>
                                  <w:shd w:val="clear" w:color="auto" w:fill="D9E2F3"/>
                                </w:tcPr>
                                <w:p w14:paraId="510F3CAE" w14:textId="77777777" w:rsidR="00431DDE" w:rsidRPr="00C250AC" w:rsidRDefault="00431DDE" w:rsidP="00B347BE">
                                  <w:pPr>
                                    <w:pStyle w:val="SolnBox"/>
                                  </w:pPr>
                                  <w:r w:rsidRPr="00C250AC">
                                    <w:t>Solution</w:t>
                                  </w:r>
                                </w:p>
                              </w:tc>
                            </w:tr>
                            <w:tr w:rsidR="00431DDE" w:rsidRPr="00C250AC" w14:paraId="2EC78970" w14:textId="77777777" w:rsidTr="00C250AC">
                              <w:tc>
                                <w:tcPr>
                                  <w:tcW w:w="5000" w:type="pct"/>
                                  <w:tcBorders>
                                    <w:bottom w:val="single" w:sz="4" w:space="0" w:color="auto"/>
                                  </w:tcBorders>
                                </w:tcPr>
                                <w:p w14:paraId="671BDF79" w14:textId="77777777" w:rsidR="00431DDE" w:rsidRPr="00EE5FDE" w:rsidRDefault="00431DDE" w:rsidP="00992D52">
                                  <w:pPr>
                                    <w:pStyle w:val="Parts"/>
                                    <w:rPr>
                                      <w:rFonts w:eastAsiaTheme="minorEastAsia"/>
                                    </w:rPr>
                                  </w:pPr>
                                  <m:oMathPara>
                                    <m:oMath>
                                      <m:r>
                                        <w:rPr>
                                          <w:rFonts w:ascii="Cambria Math" w:hAnsi="Cambria Math"/>
                                        </w:rPr>
                                        <m:t>2000×0.08=$160.</m:t>
                                      </m:r>
                                    </m:oMath>
                                  </m:oMathPara>
                                </w:p>
                                <w:p w14:paraId="33590039" w14:textId="77777777" w:rsidR="00431DDE" w:rsidRDefault="00431DDE" w:rsidP="00992D52">
                                  <w:pPr>
                                    <w:pStyle w:val="Parts"/>
                                  </w:pPr>
                                </w:p>
                                <w:p w14:paraId="786A4752" w14:textId="77777777" w:rsidR="00431DDE" w:rsidRDefault="00431DDE" w:rsidP="00EE5FDE">
                                  <w:pPr>
                                    <w:pStyle w:val="Parts"/>
                                    <w:jc w:val="center"/>
                                    <w:rPr>
                                      <w:rFonts w:eastAsiaTheme="minorEastAsia"/>
                                    </w:rPr>
                                  </w:pPr>
                                  <w:r>
                                    <w:t xml:space="preserve">The machine has lost </w:t>
                                  </w:r>
                                  <m:oMath>
                                    <m:r>
                                      <w:rPr>
                                        <w:rFonts w:ascii="Cambria Math" w:hAnsi="Cambria Math"/>
                                      </w:rPr>
                                      <m:t>$160</m:t>
                                    </m:r>
                                  </m:oMath>
                                  <w:r>
                                    <w:rPr>
                                      <w:rFonts w:eastAsiaTheme="minorEastAsia"/>
                                    </w:rPr>
                                    <w:t xml:space="preserve"> in value.</w:t>
                                  </w:r>
                                </w:p>
                                <w:p w14:paraId="203F12F8" w14:textId="77777777" w:rsidR="00431DDE" w:rsidRPr="00410486" w:rsidRDefault="00431DDE" w:rsidP="00992D52">
                                  <w:pPr>
                                    <w:pStyle w:val="Parts"/>
                                  </w:pPr>
                                </w:p>
                              </w:tc>
                            </w:tr>
                            <w:tr w:rsidR="00431DDE" w:rsidRPr="00C250AC" w14:paraId="1C1C9F17" w14:textId="77777777" w:rsidTr="00321246">
                              <w:trPr>
                                <w:trHeight w:hRule="exact" w:val="255"/>
                              </w:trPr>
                              <w:tc>
                                <w:tcPr>
                                  <w:tcW w:w="5000" w:type="pct"/>
                                  <w:shd w:val="clear" w:color="auto" w:fill="D9E2F3"/>
                                </w:tcPr>
                                <w:p w14:paraId="37F06342" w14:textId="77777777" w:rsidR="00431DDE" w:rsidRPr="00C250AC" w:rsidRDefault="00431DDE" w:rsidP="00B347BE">
                                  <w:pPr>
                                    <w:pStyle w:val="SolnBox"/>
                                  </w:pPr>
                                  <w:r w:rsidRPr="00C250AC">
                                    <w:t>Specific behaviours</w:t>
                                  </w:r>
                                </w:p>
                              </w:tc>
                            </w:tr>
                            <w:tr w:rsidR="00431DDE" w:rsidRPr="00C250AC" w14:paraId="2B07DDAE" w14:textId="77777777" w:rsidTr="00F27DD5">
                              <w:tc>
                                <w:tcPr>
                                  <w:tcW w:w="5000" w:type="pct"/>
                                </w:tcPr>
                                <w:p w14:paraId="110FED1B" w14:textId="77777777" w:rsidR="00431DDE" w:rsidRPr="00FE518A" w:rsidRDefault="00431DDE" w:rsidP="00992D52">
                                  <w:pPr>
                                    <w:pStyle w:val="Parts"/>
                                  </w:pPr>
                                  <w:r w:rsidRPr="00FE518A">
                                    <w:sym w:font="Wingdings" w:char="F0FC"/>
                                  </w:r>
                                  <w:r w:rsidRPr="00FE518A">
                                    <w:t xml:space="preserve"> </w:t>
                                  </w:r>
                                  <w:r>
                                    <w:t>correct loss in value</w:t>
                                  </w:r>
                                </w:p>
                              </w:tc>
                            </w:tr>
                          </w:tbl>
                          <w:p w14:paraId="67D030E1"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BF4FB" id="_x0000_t202" coordsize="21600,21600" o:spt="202" path="m,l,21600r21600,l21600,xe">
                <v:stroke joinstyle="miter"/>
                <v:path gradientshapeok="t" o:connecttype="rect"/>
              </v:shapetype>
              <v:shape id="Text Box 10" o:spid="_x0000_s1027" type="#_x0000_t202" style="position:absolute;left:0;text-align:left;margin-left:122.75pt;margin-top:4.3pt;width:222.55pt;height:9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O6RQIAAIQEAAAOAAAAZHJzL2Uyb0RvYy54bWysVE1vGjEQvVfqf7B8L8tHE0WIJaJEVJVQ&#10;EgminI3XCyt5Pa5t2KW/vs9elkRpT1U5mGFm/Dzz3gyz+7bW7KScr8jkfDQYcqaMpKIy+5y/bFdf&#10;7jjzQZhCaDIq52fl+f3886dZY6dqTAfShXIMIMZPG5vzQwh2mmVeHlQt/ICsMgiW5GoR8NPts8KJ&#10;Bui1zsbD4W3WkCusI6m8h/ehC/J5wi9LJcNTWXoVmM45agvpdOncxTObz8R074Q9VPJShviHKmpR&#10;GTx6hXoQQbCjq/6AqivpyFMZBpLqjMqykir1gG5Gww/dbA7CqtQLyPH2SpP/f7Dy8fTsWFVAO9Bj&#10;RA2NtqoN7Bu1DC7w01g/RdrGIjG08CO393s4Y9tt6er4jYYY4oA6X9mNaBLO8d34djLGPEjERuOb&#10;yWT4NeJkb9et8+G7oppFI+cO8iVWxWntQ5fap8TXDK0qrZOE2rAm57eTm2G64ElXRQzGNH/2S+3Y&#10;SWAGMDoFNZxp4QOcOV+lz6WOd9dQlTYoLnbfdRmt0O7ajq2egR0VZxDjqBstb+WqQvFr4D8Lh1kC&#10;F9iP8ISj1IQi6WJxdiD362/+mA+JEeWswWzm3P88CqdQ9g8D8eMg94brjV1vmGO9JLQ6wuZZmUxc&#10;cEH3ZumofsXaLOIrCAkj8VbOQ28uQ7chWDupFouUhHG1IqzNxsoIHXmNUmzbV+HsRa8AqR+pn1ox&#10;/SBbl9sJtzgGKqukaeS1Y/FCN0Y9TcVlLeMuvf+dst7+POa/AQAA//8DAFBLAwQUAAYACAAAACEA&#10;lnr5D90AAAAJAQAADwAAAGRycy9kb3ducmV2LnhtbEyPwU7DMAyG70i8Q2QkbixhYtXWNZ0KEiAh&#10;cWBDnLPGawqNUyXZVt4ec4Kbre/X78/VZvKDOGFMfSANtzMFAqkNtqdOw/vu8WYJImVD1gyBUMM3&#10;JtjUlxeVKW040xuetrkTXEKpNBpczmMpZWodepNmYURidgjRm8xr7KSN5szlfpBzpQrpTU98wZkR&#10;Hxy2X9uj16Be5C66Vfx0+OSaRn3Q/at61vr6amrWIDJO+S8Mv/qsDjU77cORbBKDhvndYsFRDcsC&#10;BPNipXjYM1CFAllX8v8H9Q8AAAD//wMAUEsBAi0AFAAGAAgAAAAhALaDOJL+AAAA4QEAABMAAAAA&#10;AAAAAAAAAAAAAAAAAFtDb250ZW50X1R5cGVzXS54bWxQSwECLQAUAAYACAAAACEAOP0h/9YAAACU&#10;AQAACwAAAAAAAAAAAAAAAAAvAQAAX3JlbHMvLnJlbHNQSwECLQAUAAYACAAAACEAwqQTukUCAACE&#10;BAAADgAAAAAAAAAAAAAAAAAuAgAAZHJzL2Uyb0RvYy54bWxQSwECLQAUAAYACAAAACEAlnr5D9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437"/>
                      </w:tblGrid>
                      <w:tr w:rsidR="00431DDE" w:rsidRPr="00C250AC" w14:paraId="5097B587" w14:textId="77777777" w:rsidTr="00771CFE">
                        <w:trPr>
                          <w:trHeight w:hRule="exact" w:val="255"/>
                        </w:trPr>
                        <w:tc>
                          <w:tcPr>
                            <w:tcW w:w="5000" w:type="pct"/>
                            <w:shd w:val="clear" w:color="auto" w:fill="D9E2F3"/>
                          </w:tcPr>
                          <w:p w14:paraId="510F3CAE" w14:textId="77777777" w:rsidR="00431DDE" w:rsidRPr="00C250AC" w:rsidRDefault="00431DDE" w:rsidP="00B347BE">
                            <w:pPr>
                              <w:pStyle w:val="SolnBox"/>
                            </w:pPr>
                            <w:r w:rsidRPr="00C250AC">
                              <w:t>Solution</w:t>
                            </w:r>
                          </w:p>
                        </w:tc>
                      </w:tr>
                      <w:tr w:rsidR="00431DDE" w:rsidRPr="00C250AC" w14:paraId="2EC78970" w14:textId="77777777" w:rsidTr="00C250AC">
                        <w:tc>
                          <w:tcPr>
                            <w:tcW w:w="5000" w:type="pct"/>
                            <w:tcBorders>
                              <w:bottom w:val="single" w:sz="4" w:space="0" w:color="auto"/>
                            </w:tcBorders>
                          </w:tcPr>
                          <w:p w14:paraId="671BDF79" w14:textId="77777777" w:rsidR="00431DDE" w:rsidRPr="00EE5FDE" w:rsidRDefault="00431DDE" w:rsidP="00992D52">
                            <w:pPr>
                              <w:pStyle w:val="Parts"/>
                              <w:rPr>
                                <w:rFonts w:eastAsiaTheme="minorEastAsia"/>
                              </w:rPr>
                            </w:pPr>
                            <m:oMathPara>
                              <m:oMath>
                                <m:r>
                                  <w:rPr>
                                    <w:rFonts w:ascii="Cambria Math" w:hAnsi="Cambria Math"/>
                                  </w:rPr>
                                  <m:t>2000×0.08=$160.</m:t>
                                </m:r>
                              </m:oMath>
                            </m:oMathPara>
                          </w:p>
                          <w:p w14:paraId="33590039" w14:textId="77777777" w:rsidR="00431DDE" w:rsidRDefault="00431DDE" w:rsidP="00992D52">
                            <w:pPr>
                              <w:pStyle w:val="Parts"/>
                            </w:pPr>
                          </w:p>
                          <w:p w14:paraId="786A4752" w14:textId="77777777" w:rsidR="00431DDE" w:rsidRDefault="00431DDE" w:rsidP="00EE5FDE">
                            <w:pPr>
                              <w:pStyle w:val="Parts"/>
                              <w:jc w:val="center"/>
                              <w:rPr>
                                <w:rFonts w:eastAsiaTheme="minorEastAsia"/>
                              </w:rPr>
                            </w:pPr>
                            <w:r>
                              <w:t xml:space="preserve">The machine has lost </w:t>
                            </w:r>
                            <m:oMath>
                              <m:r>
                                <w:rPr>
                                  <w:rFonts w:ascii="Cambria Math" w:hAnsi="Cambria Math"/>
                                </w:rPr>
                                <m:t>$160</m:t>
                              </m:r>
                            </m:oMath>
                            <w:r>
                              <w:rPr>
                                <w:rFonts w:eastAsiaTheme="minorEastAsia"/>
                              </w:rPr>
                              <w:t xml:space="preserve"> in value.</w:t>
                            </w:r>
                          </w:p>
                          <w:p w14:paraId="203F12F8" w14:textId="77777777" w:rsidR="00431DDE" w:rsidRPr="00410486" w:rsidRDefault="00431DDE" w:rsidP="00992D52">
                            <w:pPr>
                              <w:pStyle w:val="Parts"/>
                            </w:pPr>
                          </w:p>
                        </w:tc>
                      </w:tr>
                      <w:tr w:rsidR="00431DDE" w:rsidRPr="00C250AC" w14:paraId="1C1C9F17" w14:textId="77777777" w:rsidTr="00321246">
                        <w:trPr>
                          <w:trHeight w:hRule="exact" w:val="255"/>
                        </w:trPr>
                        <w:tc>
                          <w:tcPr>
                            <w:tcW w:w="5000" w:type="pct"/>
                            <w:shd w:val="clear" w:color="auto" w:fill="D9E2F3"/>
                          </w:tcPr>
                          <w:p w14:paraId="37F06342" w14:textId="77777777" w:rsidR="00431DDE" w:rsidRPr="00C250AC" w:rsidRDefault="00431DDE" w:rsidP="00B347BE">
                            <w:pPr>
                              <w:pStyle w:val="SolnBox"/>
                            </w:pPr>
                            <w:r w:rsidRPr="00C250AC">
                              <w:t>Specific behaviours</w:t>
                            </w:r>
                          </w:p>
                        </w:tc>
                      </w:tr>
                      <w:tr w:rsidR="00431DDE" w:rsidRPr="00C250AC" w14:paraId="2B07DDAE" w14:textId="77777777" w:rsidTr="00F27DD5">
                        <w:tc>
                          <w:tcPr>
                            <w:tcW w:w="5000" w:type="pct"/>
                          </w:tcPr>
                          <w:p w14:paraId="110FED1B" w14:textId="77777777" w:rsidR="00431DDE" w:rsidRPr="00FE518A" w:rsidRDefault="00431DDE" w:rsidP="00992D52">
                            <w:pPr>
                              <w:pStyle w:val="Parts"/>
                            </w:pPr>
                            <w:r w:rsidRPr="00FE518A">
                              <w:sym w:font="Wingdings" w:char="F0FC"/>
                            </w:r>
                            <w:r w:rsidRPr="00FE518A">
                              <w:t xml:space="preserve"> </w:t>
                            </w:r>
                            <w:r>
                              <w:t>correct loss in value</w:t>
                            </w:r>
                          </w:p>
                        </w:tc>
                      </w:tr>
                    </w:tbl>
                    <w:p w14:paraId="67D030E1" w14:textId="77777777" w:rsidR="00431DDE" w:rsidRDefault="00431DDE" w:rsidP="00FE518A">
                      <w:pPr>
                        <w:pStyle w:val="Part"/>
                      </w:pPr>
                    </w:p>
                  </w:txbxContent>
                </v:textbox>
              </v:shape>
            </w:pict>
          </mc:Fallback>
        </mc:AlternateContent>
      </w:r>
    </w:p>
    <w:p w14:paraId="14E1C74C" w14:textId="77777777" w:rsidR="00431DDE" w:rsidRDefault="00431DDE" w:rsidP="000952D0">
      <w:pPr>
        <w:pStyle w:val="Parta"/>
      </w:pPr>
    </w:p>
    <w:p w14:paraId="34A77A4A" w14:textId="77777777" w:rsidR="00431DDE" w:rsidRDefault="00431DDE" w:rsidP="000952D0">
      <w:pPr>
        <w:pStyle w:val="Parta"/>
      </w:pPr>
    </w:p>
    <w:p w14:paraId="180B2DE5" w14:textId="77777777" w:rsidR="00431DDE" w:rsidRDefault="00431DDE" w:rsidP="000952D0">
      <w:pPr>
        <w:pStyle w:val="Parta"/>
      </w:pPr>
    </w:p>
    <w:p w14:paraId="7FEC68D4" w14:textId="77777777" w:rsidR="00431DDE" w:rsidRDefault="00431DDE" w:rsidP="000952D0">
      <w:pPr>
        <w:pStyle w:val="Parta"/>
      </w:pPr>
    </w:p>
    <w:p w14:paraId="2B7E8786" w14:textId="77777777" w:rsidR="00431DDE" w:rsidRDefault="00431DDE" w:rsidP="000952D0">
      <w:pPr>
        <w:pStyle w:val="Parta"/>
      </w:pPr>
    </w:p>
    <w:p w14:paraId="3021F8EC" w14:textId="77777777" w:rsidR="00431DDE" w:rsidRDefault="00431DDE" w:rsidP="000952D0">
      <w:pPr>
        <w:pStyle w:val="Parta"/>
      </w:pPr>
    </w:p>
    <w:p w14:paraId="22573606" w14:textId="77777777" w:rsidR="00431DDE" w:rsidRDefault="00431DDE" w:rsidP="000952D0">
      <w:pPr>
        <w:pStyle w:val="Parta"/>
      </w:pPr>
    </w:p>
    <w:p w14:paraId="06C0582E" w14:textId="77777777" w:rsidR="00431DDE" w:rsidRDefault="00431DDE" w:rsidP="00650B61"/>
    <w:p w14:paraId="1C038194" w14:textId="77777777" w:rsidR="00431DDE" w:rsidRDefault="00431DDE" w:rsidP="00650B61">
      <w:pPr>
        <w:rPr>
          <w:rFonts w:eastAsiaTheme="minorEastAsia"/>
        </w:rPr>
      </w:pPr>
      <w:r>
        <w:t xml:space="preserve">The value of the machine, in dollars, after </w:t>
      </w:r>
      <m:oMath>
        <m:r>
          <w:rPr>
            <w:rFonts w:ascii="Cambria Math" w:hAnsi="Cambria Math"/>
          </w:rPr>
          <m:t>n</m:t>
        </m:r>
      </m:oMath>
      <w:r>
        <w:rPr>
          <w:rFonts w:eastAsiaTheme="minorEastAsia"/>
        </w:rPr>
        <w:t xml:space="preserve"> chairs have been made is given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=a-b n</m:t>
        </m:r>
      </m:oMath>
      <w:r>
        <w:rPr>
          <w:rFonts w:eastAsiaTheme="minorEastAsia"/>
        </w:rPr>
        <w:t>.</w:t>
      </w:r>
    </w:p>
    <w:p w14:paraId="4D8ECC54" w14:textId="77777777" w:rsidR="00431DDE" w:rsidRDefault="00431DDE" w:rsidP="00650B61">
      <w:pPr>
        <w:rPr>
          <w:rFonts w:eastAsiaTheme="minorEastAsia"/>
        </w:rPr>
      </w:pPr>
    </w:p>
    <w:p w14:paraId="7A4189E1" w14:textId="77777777" w:rsidR="00431DDE" w:rsidRDefault="00431DDE" w:rsidP="000952D0">
      <w:pPr>
        <w:pStyle w:val="Parta"/>
        <w:rPr>
          <w:rFonts w:eastAsiaTheme="minorEastAsia"/>
        </w:rPr>
      </w:pPr>
      <w:r>
        <w:t>(b)</w:t>
      </w:r>
      <w:r>
        <w:tab/>
        <w:t xml:space="preserve">State the value of the constant </w:t>
      </w:r>
      <m:oMath>
        <m:r>
          <w:rPr>
            <w:rFonts w:ascii="Cambria Math"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(2 marks)</w:t>
      </w:r>
    </w:p>
    <w:p w14:paraId="3F537500" w14:textId="77777777" w:rsidR="00431DDE" w:rsidRDefault="00431DDE" w:rsidP="000952D0">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4F6329AE" wp14:editId="2A42D8F2">
                <wp:simplePos x="0" y="0"/>
                <wp:positionH relativeFrom="column">
                  <wp:posOffset>1691072</wp:posOffset>
                </wp:positionH>
                <wp:positionV relativeFrom="paragraph">
                  <wp:posOffset>77470</wp:posOffset>
                </wp:positionV>
                <wp:extent cx="2602523" cy="1451530"/>
                <wp:effectExtent l="0" t="0" r="26670" b="15875"/>
                <wp:wrapNone/>
                <wp:docPr id="9" name="Text Box 9"/>
                <wp:cNvGraphicFramePr/>
                <a:graphic xmlns:a="http://schemas.openxmlformats.org/drawingml/2006/main">
                  <a:graphicData uri="http://schemas.microsoft.com/office/word/2010/wordprocessingShape">
                    <wps:wsp>
                      <wps:cNvSpPr txBox="1"/>
                      <wps:spPr>
                        <a:xfrm>
                          <a:off x="0" y="0"/>
                          <a:ext cx="2602523" cy="145153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86"/>
                            </w:tblGrid>
                            <w:tr w:rsidR="00431DDE" w:rsidRPr="00C250AC" w14:paraId="4C9DD3DD" w14:textId="77777777" w:rsidTr="00771CFE">
                              <w:trPr>
                                <w:trHeight w:hRule="exact" w:val="255"/>
                              </w:trPr>
                              <w:tc>
                                <w:tcPr>
                                  <w:tcW w:w="5000" w:type="pct"/>
                                  <w:shd w:val="clear" w:color="auto" w:fill="D9E2F3"/>
                                </w:tcPr>
                                <w:p w14:paraId="6BEF0B9F" w14:textId="77777777" w:rsidR="00431DDE" w:rsidRPr="00C250AC" w:rsidRDefault="00431DDE" w:rsidP="00B347BE">
                                  <w:pPr>
                                    <w:pStyle w:val="SolnBox"/>
                                  </w:pPr>
                                  <w:r w:rsidRPr="00C250AC">
                                    <w:t>Solution</w:t>
                                  </w:r>
                                </w:p>
                              </w:tc>
                            </w:tr>
                            <w:tr w:rsidR="00431DDE" w:rsidRPr="00C250AC" w14:paraId="38B3A1EB" w14:textId="77777777" w:rsidTr="00C250AC">
                              <w:tc>
                                <w:tcPr>
                                  <w:tcW w:w="5000" w:type="pct"/>
                                  <w:tcBorders>
                                    <w:bottom w:val="single" w:sz="4" w:space="0" w:color="auto"/>
                                  </w:tcBorders>
                                </w:tcPr>
                                <w:p w14:paraId="5DD59DED" w14:textId="77777777" w:rsidR="00431DDE" w:rsidRDefault="008B2A0A"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=7500-0.08n</m:t>
                                      </m:r>
                                    </m:oMath>
                                  </m:oMathPara>
                                </w:p>
                                <w:p w14:paraId="6718625D" w14:textId="77777777" w:rsidR="00431DDE" w:rsidRDefault="00431DDE" w:rsidP="00992D52">
                                  <w:pPr>
                                    <w:pStyle w:val="Parts"/>
                                  </w:pPr>
                                </w:p>
                                <w:p w14:paraId="2D827EC0" w14:textId="77777777" w:rsidR="00431DDE" w:rsidRDefault="00431DDE" w:rsidP="000911D0">
                                  <w:pPr>
                                    <w:pStyle w:val="Parts"/>
                                    <w:jc w:val="center"/>
                                    <w:rPr>
                                      <w:rFonts w:eastAsiaTheme="minorEastAsia"/>
                                    </w:rPr>
                                  </w:pPr>
                                  <w:r>
                                    <w:t xml:space="preserve">Hence </w:t>
                                  </w:r>
                                  <m:oMath>
                                    <m:r>
                                      <w:rPr>
                                        <w:rFonts w:ascii="Cambria Math" w:hAnsi="Cambria Math"/>
                                      </w:rPr>
                                      <m:t>a=7500</m:t>
                                    </m:r>
                                  </m:oMath>
                                  <w:r>
                                    <w:rPr>
                                      <w:rFonts w:eastAsiaTheme="minorEastAsia"/>
                                    </w:rPr>
                                    <w:t xml:space="preserve"> and </w:t>
                                  </w:r>
                                  <m:oMath>
                                    <m:r>
                                      <w:rPr>
                                        <w:rFonts w:ascii="Cambria Math" w:eastAsiaTheme="minorEastAsia" w:hAnsi="Cambria Math"/>
                                      </w:rPr>
                                      <m:t>b=0.08</m:t>
                                    </m:r>
                                  </m:oMath>
                                  <w:r>
                                    <w:rPr>
                                      <w:rFonts w:eastAsiaTheme="minorEastAsia"/>
                                    </w:rPr>
                                    <w:t>.</w:t>
                                  </w:r>
                                </w:p>
                                <w:p w14:paraId="024553FC" w14:textId="77777777" w:rsidR="00431DDE" w:rsidRPr="00410486" w:rsidRDefault="00431DDE" w:rsidP="00992D52">
                                  <w:pPr>
                                    <w:pStyle w:val="Parts"/>
                                  </w:pPr>
                                </w:p>
                              </w:tc>
                            </w:tr>
                            <w:tr w:rsidR="00431DDE" w:rsidRPr="00C250AC" w14:paraId="614DA6E7" w14:textId="77777777" w:rsidTr="00321246">
                              <w:trPr>
                                <w:trHeight w:hRule="exact" w:val="255"/>
                              </w:trPr>
                              <w:tc>
                                <w:tcPr>
                                  <w:tcW w:w="5000" w:type="pct"/>
                                  <w:shd w:val="clear" w:color="auto" w:fill="D9E2F3"/>
                                </w:tcPr>
                                <w:p w14:paraId="5E579721" w14:textId="77777777" w:rsidR="00431DDE" w:rsidRPr="00C250AC" w:rsidRDefault="00431DDE" w:rsidP="00B347BE">
                                  <w:pPr>
                                    <w:pStyle w:val="SolnBox"/>
                                  </w:pPr>
                                  <w:r w:rsidRPr="00C250AC">
                                    <w:t>Specific behaviours</w:t>
                                  </w:r>
                                </w:p>
                              </w:tc>
                            </w:tr>
                            <w:tr w:rsidR="00431DDE" w:rsidRPr="00C250AC" w14:paraId="5B0F6E18" w14:textId="77777777" w:rsidTr="00F27DD5">
                              <w:tc>
                                <w:tcPr>
                                  <w:tcW w:w="5000" w:type="pct"/>
                                </w:tcPr>
                                <w:p w14:paraId="7B08C48E" w14:textId="77777777" w:rsidR="00431DDE" w:rsidRPr="00FE518A" w:rsidRDefault="00431DDE" w:rsidP="00992D52">
                                  <w:pPr>
                                    <w:pStyle w:val="Parts"/>
                                  </w:pPr>
                                  <w:r w:rsidRPr="00FE518A">
                                    <w:sym w:font="Wingdings" w:char="F0FC"/>
                                  </w:r>
                                  <w:r w:rsidRPr="00FE518A">
                                    <w:t xml:space="preserve"> </w:t>
                                  </w:r>
                                  <w:r>
                                    <w:t xml:space="preserve">value of </w:t>
                                  </w:r>
                                  <m:oMath>
                                    <m:r>
                                      <w:rPr>
                                        <w:rFonts w:ascii="Cambria Math" w:hAnsi="Cambria Math"/>
                                      </w:rPr>
                                      <m:t>a</m:t>
                                    </m:r>
                                  </m:oMath>
                                </w:p>
                                <w:p w14:paraId="1A697738" w14:textId="77777777" w:rsidR="00431DDE" w:rsidRPr="00FE518A" w:rsidRDefault="00431DDE" w:rsidP="00992D52">
                                  <w:pPr>
                                    <w:pStyle w:val="Parts"/>
                                  </w:pPr>
                                  <w:r w:rsidRPr="00FE518A">
                                    <w:rPr>
                                      <w:rFonts w:ascii="Wingdings" w:hAnsi="Wingdings"/>
                                    </w:rPr>
                                    <w:t>ü</w:t>
                                  </w:r>
                                  <w:r w:rsidRPr="00FE518A">
                                    <w:t xml:space="preserve"> </w:t>
                                  </w:r>
                                  <w:r>
                                    <w:t xml:space="preserve">value of </w:t>
                                  </w:r>
                                  <m:oMath>
                                    <m:r>
                                      <w:rPr>
                                        <w:rFonts w:ascii="Cambria Math" w:hAnsi="Cambria Math"/>
                                      </w:rPr>
                                      <m:t>b</m:t>
                                    </m:r>
                                  </m:oMath>
                                </w:p>
                              </w:tc>
                            </w:tr>
                          </w:tbl>
                          <w:p w14:paraId="79FF64E2"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329AE" id="Text Box 9" o:spid="_x0000_s1028" type="#_x0000_t202" style="position:absolute;left:0;text-align:left;margin-left:133.15pt;margin-top:6.1pt;width:204.9pt;height:11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47RwIAAIIEAAAOAAAAZHJzL2Uyb0RvYy54bWysVN9v2jAQfp+0/8Hy+0igo1oRoWJUTJOq&#10;thJMfTaOA5Ecn2cbEvbX77ND2qrb0zQezPl++e777jK/7RrNTsr5mkzBx6OcM2UklbXZF/zHdv3p&#10;C2c+CFMKTUYV/Kw8v118/DBv7UxN6EC6VI4hifGz1hb8EIKdZZmXB9UIPyKrDIwVuUYEXN0+K51o&#10;kb3R2STPr7OWXGkdSeU9tHe9kS9S/qpSMjxWlVeB6YKjtpBOl85dPLPFXMz2TthDLS9liH+oohG1&#10;waMvqe5EEOzo6j9SNbV05KkKI0lNRlVVS5V6QDfj/F03m4OwKvUCcLx9gcn/v7Ty4fTkWF0W/IYz&#10;IxpQtFVdYF+pYzcRndb6GZw2Fm6hgxosD3oPZWy6q1wT/9EOgx04n1+wjckklJPrfDKdXHEmYRt/&#10;no6nVwn97DXcOh++KWpYFAruQF7CVJzufUApcB1c4muG1rXWiUBtWFvw66tpngI86bqMxujmz36l&#10;HTsJTAAGp6SWMy18gLLg6/SL/SD5mzDctIEydt93GaXQ7bqE1WRAYEflGcA46gfLW7muUfw98j8J&#10;h0kCFtiO8Iij0oQi6SJxdiD362/66A+CYeWsxWQW3P88CqdQ9ncD6uMYD4IbhN0gmGOzIrQ6xt5Z&#10;mUQEuKAHsXLUPGNplvEVmISReKvgYRBXod8PLJ1Uy2VywrBaEe7NxsqYOuIaqdh2z8LZC18BVD/Q&#10;MLNi9o623rcnbnkMVNWJ04hrj+IFbgx6YuOylHGT3t6T1+unY/EbAAD//wMAUEsDBBQABgAIAAAA&#10;IQDsRYwz3QAAAAoBAAAPAAAAZHJzL2Rvd25yZXYueG1sTI/BTsMwEETvSPyDtUjcqN2AQglxqoAE&#10;SEgcaBFnN17iQLyObLcNf89yguPqjWbe1uvZj+KAMQ2BNCwXCgRSF+xAvYa37cPFCkTKhqwZA6GG&#10;b0ywbk5PalPZcKRXPGxyL7iEUmU0uJynSsrUOfQmLcKExOwjRG8yn7GXNpojl/tRFkqV0puBeMGZ&#10;Ce8ddl+bvdegnuU2upv46fDRta16p7sX9aT1+dnc3oLIOOe/MPzqszo07LQLe7JJjBqKsrzkKIOi&#10;AMGB8rpcgtgxuVIrkE0t/7/Q/AAAAP//AwBQSwECLQAUAAYACAAAACEAtoM4kv4AAADhAQAAEwAA&#10;AAAAAAAAAAAAAAAAAAAAW0NvbnRlbnRfVHlwZXNdLnhtbFBLAQItABQABgAIAAAAIQA4/SH/1gAA&#10;AJQBAAALAAAAAAAAAAAAAAAAAC8BAABfcmVscy8ucmVsc1BLAQItABQABgAIAAAAIQBGXX47RwIA&#10;AIIEAAAOAAAAAAAAAAAAAAAAAC4CAABkcnMvZTJvRG9jLnhtbFBLAQItABQABgAIAAAAIQDsRYwz&#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086"/>
                      </w:tblGrid>
                      <w:tr w:rsidR="00431DDE" w:rsidRPr="00C250AC" w14:paraId="4C9DD3DD" w14:textId="77777777" w:rsidTr="00771CFE">
                        <w:trPr>
                          <w:trHeight w:hRule="exact" w:val="255"/>
                        </w:trPr>
                        <w:tc>
                          <w:tcPr>
                            <w:tcW w:w="5000" w:type="pct"/>
                            <w:shd w:val="clear" w:color="auto" w:fill="D9E2F3"/>
                          </w:tcPr>
                          <w:p w14:paraId="6BEF0B9F" w14:textId="77777777" w:rsidR="00431DDE" w:rsidRPr="00C250AC" w:rsidRDefault="00431DDE" w:rsidP="00B347BE">
                            <w:pPr>
                              <w:pStyle w:val="SolnBox"/>
                            </w:pPr>
                            <w:r w:rsidRPr="00C250AC">
                              <w:t>Solution</w:t>
                            </w:r>
                          </w:p>
                        </w:tc>
                      </w:tr>
                      <w:tr w:rsidR="00431DDE" w:rsidRPr="00C250AC" w14:paraId="38B3A1EB" w14:textId="77777777" w:rsidTr="00C250AC">
                        <w:tc>
                          <w:tcPr>
                            <w:tcW w:w="5000" w:type="pct"/>
                            <w:tcBorders>
                              <w:bottom w:val="single" w:sz="4" w:space="0" w:color="auto"/>
                            </w:tcBorders>
                          </w:tcPr>
                          <w:p w14:paraId="5DD59DED" w14:textId="77777777" w:rsidR="00431DDE" w:rsidRDefault="008B2A0A"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=7500-0.08n</m:t>
                                </m:r>
                              </m:oMath>
                            </m:oMathPara>
                          </w:p>
                          <w:p w14:paraId="6718625D" w14:textId="77777777" w:rsidR="00431DDE" w:rsidRDefault="00431DDE" w:rsidP="00992D52">
                            <w:pPr>
                              <w:pStyle w:val="Parts"/>
                            </w:pPr>
                          </w:p>
                          <w:p w14:paraId="2D827EC0" w14:textId="77777777" w:rsidR="00431DDE" w:rsidRDefault="00431DDE" w:rsidP="000911D0">
                            <w:pPr>
                              <w:pStyle w:val="Parts"/>
                              <w:jc w:val="center"/>
                              <w:rPr>
                                <w:rFonts w:eastAsiaTheme="minorEastAsia"/>
                              </w:rPr>
                            </w:pPr>
                            <w:r>
                              <w:t xml:space="preserve">Hence </w:t>
                            </w:r>
                            <m:oMath>
                              <m:r>
                                <w:rPr>
                                  <w:rFonts w:ascii="Cambria Math" w:hAnsi="Cambria Math"/>
                                </w:rPr>
                                <m:t>a=7500</m:t>
                              </m:r>
                            </m:oMath>
                            <w:r>
                              <w:rPr>
                                <w:rFonts w:eastAsiaTheme="minorEastAsia"/>
                              </w:rPr>
                              <w:t xml:space="preserve"> and </w:t>
                            </w:r>
                            <m:oMath>
                              <m:r>
                                <w:rPr>
                                  <w:rFonts w:ascii="Cambria Math" w:eastAsiaTheme="minorEastAsia" w:hAnsi="Cambria Math"/>
                                </w:rPr>
                                <m:t>b=0.08</m:t>
                              </m:r>
                            </m:oMath>
                            <w:r>
                              <w:rPr>
                                <w:rFonts w:eastAsiaTheme="minorEastAsia"/>
                              </w:rPr>
                              <w:t>.</w:t>
                            </w:r>
                          </w:p>
                          <w:p w14:paraId="024553FC" w14:textId="77777777" w:rsidR="00431DDE" w:rsidRPr="00410486" w:rsidRDefault="00431DDE" w:rsidP="00992D52">
                            <w:pPr>
                              <w:pStyle w:val="Parts"/>
                            </w:pPr>
                          </w:p>
                        </w:tc>
                      </w:tr>
                      <w:tr w:rsidR="00431DDE" w:rsidRPr="00C250AC" w14:paraId="614DA6E7" w14:textId="77777777" w:rsidTr="00321246">
                        <w:trPr>
                          <w:trHeight w:hRule="exact" w:val="255"/>
                        </w:trPr>
                        <w:tc>
                          <w:tcPr>
                            <w:tcW w:w="5000" w:type="pct"/>
                            <w:shd w:val="clear" w:color="auto" w:fill="D9E2F3"/>
                          </w:tcPr>
                          <w:p w14:paraId="5E579721" w14:textId="77777777" w:rsidR="00431DDE" w:rsidRPr="00C250AC" w:rsidRDefault="00431DDE" w:rsidP="00B347BE">
                            <w:pPr>
                              <w:pStyle w:val="SolnBox"/>
                            </w:pPr>
                            <w:r w:rsidRPr="00C250AC">
                              <w:t>Specific behaviours</w:t>
                            </w:r>
                          </w:p>
                        </w:tc>
                      </w:tr>
                      <w:tr w:rsidR="00431DDE" w:rsidRPr="00C250AC" w14:paraId="5B0F6E18" w14:textId="77777777" w:rsidTr="00F27DD5">
                        <w:tc>
                          <w:tcPr>
                            <w:tcW w:w="5000" w:type="pct"/>
                          </w:tcPr>
                          <w:p w14:paraId="7B08C48E" w14:textId="77777777" w:rsidR="00431DDE" w:rsidRPr="00FE518A" w:rsidRDefault="00431DDE" w:rsidP="00992D52">
                            <w:pPr>
                              <w:pStyle w:val="Parts"/>
                            </w:pPr>
                            <w:r w:rsidRPr="00FE518A">
                              <w:sym w:font="Wingdings" w:char="F0FC"/>
                            </w:r>
                            <w:r w:rsidRPr="00FE518A">
                              <w:t xml:space="preserve"> </w:t>
                            </w:r>
                            <w:r>
                              <w:t xml:space="preserve">value of </w:t>
                            </w:r>
                            <m:oMath>
                              <m:r>
                                <w:rPr>
                                  <w:rFonts w:ascii="Cambria Math" w:hAnsi="Cambria Math"/>
                                </w:rPr>
                                <m:t>a</m:t>
                              </m:r>
                            </m:oMath>
                          </w:p>
                          <w:p w14:paraId="1A697738" w14:textId="77777777" w:rsidR="00431DDE" w:rsidRPr="00FE518A" w:rsidRDefault="00431DDE" w:rsidP="00992D52">
                            <w:pPr>
                              <w:pStyle w:val="Parts"/>
                            </w:pPr>
                            <w:r w:rsidRPr="00FE518A">
                              <w:rPr>
                                <w:rFonts w:ascii="Wingdings" w:hAnsi="Wingdings"/>
                              </w:rPr>
                              <w:t>ü</w:t>
                            </w:r>
                            <w:r w:rsidRPr="00FE518A">
                              <w:t xml:space="preserve"> </w:t>
                            </w:r>
                            <w:r>
                              <w:t xml:space="preserve">value of </w:t>
                            </w:r>
                            <m:oMath>
                              <m:r>
                                <w:rPr>
                                  <w:rFonts w:ascii="Cambria Math" w:hAnsi="Cambria Math"/>
                                </w:rPr>
                                <m:t>b</m:t>
                              </m:r>
                            </m:oMath>
                          </w:p>
                        </w:tc>
                      </w:tr>
                    </w:tbl>
                    <w:p w14:paraId="79FF64E2" w14:textId="77777777" w:rsidR="00431DDE" w:rsidRDefault="00431DDE" w:rsidP="00FE518A">
                      <w:pPr>
                        <w:pStyle w:val="Part"/>
                      </w:pPr>
                    </w:p>
                  </w:txbxContent>
                </v:textbox>
              </v:shape>
            </w:pict>
          </mc:Fallback>
        </mc:AlternateContent>
      </w:r>
    </w:p>
    <w:p w14:paraId="7FBC4901" w14:textId="77777777" w:rsidR="00431DDE" w:rsidRDefault="00431DDE" w:rsidP="000952D0">
      <w:pPr>
        <w:pStyle w:val="Parta"/>
        <w:rPr>
          <w:rFonts w:eastAsiaTheme="minorEastAsia"/>
        </w:rPr>
      </w:pPr>
    </w:p>
    <w:p w14:paraId="75499A8E" w14:textId="77777777" w:rsidR="00431DDE" w:rsidRDefault="00431DDE" w:rsidP="000952D0">
      <w:pPr>
        <w:pStyle w:val="Parta"/>
        <w:rPr>
          <w:rFonts w:eastAsiaTheme="minorEastAsia"/>
        </w:rPr>
      </w:pPr>
    </w:p>
    <w:p w14:paraId="23BB28B5" w14:textId="77777777" w:rsidR="00431DDE" w:rsidRDefault="00431DDE" w:rsidP="000952D0">
      <w:pPr>
        <w:pStyle w:val="Parta"/>
        <w:rPr>
          <w:rFonts w:eastAsiaTheme="minorEastAsia"/>
        </w:rPr>
      </w:pPr>
    </w:p>
    <w:p w14:paraId="5E15699D" w14:textId="77777777" w:rsidR="00431DDE" w:rsidRDefault="00431DDE" w:rsidP="000952D0">
      <w:pPr>
        <w:pStyle w:val="Parta"/>
        <w:rPr>
          <w:rFonts w:eastAsiaTheme="minorEastAsia"/>
        </w:rPr>
      </w:pPr>
    </w:p>
    <w:p w14:paraId="76819F46" w14:textId="77777777" w:rsidR="00431DDE" w:rsidRDefault="00431DDE" w:rsidP="000952D0">
      <w:pPr>
        <w:pStyle w:val="Parta"/>
        <w:rPr>
          <w:rFonts w:eastAsiaTheme="minorEastAsia"/>
        </w:rPr>
      </w:pPr>
    </w:p>
    <w:p w14:paraId="65C82834" w14:textId="77777777" w:rsidR="00431DDE" w:rsidRDefault="00431DDE" w:rsidP="000952D0">
      <w:pPr>
        <w:pStyle w:val="Parta"/>
        <w:rPr>
          <w:rFonts w:eastAsiaTheme="minorEastAsia"/>
        </w:rPr>
      </w:pPr>
    </w:p>
    <w:p w14:paraId="4ABB42C2" w14:textId="77777777" w:rsidR="00431DDE" w:rsidRDefault="00431DDE" w:rsidP="000952D0">
      <w:pPr>
        <w:pStyle w:val="Parta"/>
        <w:rPr>
          <w:rFonts w:eastAsiaTheme="minorEastAsia"/>
        </w:rPr>
      </w:pPr>
    </w:p>
    <w:p w14:paraId="0CFCED96" w14:textId="77777777" w:rsidR="00431DDE" w:rsidRDefault="00431DDE" w:rsidP="000952D0">
      <w:pPr>
        <w:pStyle w:val="Parta"/>
        <w:rPr>
          <w:rFonts w:eastAsiaTheme="minorEastAsia"/>
        </w:rPr>
      </w:pPr>
    </w:p>
    <w:p w14:paraId="5E33568D" w14:textId="77777777" w:rsidR="00431DDE" w:rsidRDefault="00431DDE" w:rsidP="000952D0">
      <w:pPr>
        <w:pStyle w:val="Parta"/>
        <w:rPr>
          <w:rFonts w:eastAsiaTheme="minorEastAsia"/>
        </w:rPr>
      </w:pPr>
    </w:p>
    <w:p w14:paraId="728C4EDD" w14:textId="77777777" w:rsidR="00431DDE" w:rsidRDefault="00431DDE" w:rsidP="000952D0">
      <w:pPr>
        <w:pStyle w:val="Parta"/>
        <w:rPr>
          <w:rFonts w:eastAsiaTheme="minorEastAsia"/>
        </w:rPr>
      </w:pPr>
      <w:r>
        <w:rPr>
          <w:rFonts w:eastAsiaTheme="minorEastAsia"/>
        </w:rPr>
        <w:t>(c)</w:t>
      </w:r>
      <w:r>
        <w:rPr>
          <w:rFonts w:eastAsiaTheme="minorEastAsia"/>
        </w:rPr>
        <w:tab/>
      </w:r>
      <w:r>
        <w:t xml:space="preserve">Calculate the value of the machine after </w:t>
      </w:r>
      <m:oMath>
        <m:r>
          <w:rPr>
            <w:rFonts w:ascii="Cambria Math" w:hAnsi="Cambria Math"/>
          </w:rPr>
          <m:t>33 550</m:t>
        </m:r>
      </m:oMath>
      <w:r>
        <w:t xml:space="preserve"> chairs have been made.</w:t>
      </w:r>
      <w:r>
        <w:tab/>
        <w:t>(1 mark)</w:t>
      </w:r>
    </w:p>
    <w:p w14:paraId="0BBA66DB" w14:textId="77777777" w:rsidR="00431DDE" w:rsidRDefault="00431DDE" w:rsidP="000952D0">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6189827F" wp14:editId="73602005">
                <wp:simplePos x="0" y="0"/>
                <wp:positionH relativeFrom="column">
                  <wp:posOffset>1978820</wp:posOffset>
                </wp:positionH>
                <wp:positionV relativeFrom="paragraph">
                  <wp:posOffset>52070</wp:posOffset>
                </wp:positionV>
                <wp:extent cx="2046210" cy="927189"/>
                <wp:effectExtent l="0" t="0" r="11430" b="25400"/>
                <wp:wrapNone/>
                <wp:docPr id="2" name="Text Box 2"/>
                <wp:cNvGraphicFramePr/>
                <a:graphic xmlns:a="http://schemas.openxmlformats.org/drawingml/2006/main">
                  <a:graphicData uri="http://schemas.microsoft.com/office/word/2010/wordprocessingShape">
                    <wps:wsp>
                      <wps:cNvSpPr txBox="1"/>
                      <wps:spPr>
                        <a:xfrm>
                          <a:off x="0" y="0"/>
                          <a:ext cx="2046210" cy="927189"/>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11"/>
                            </w:tblGrid>
                            <w:tr w:rsidR="00431DDE" w:rsidRPr="00C250AC" w14:paraId="021E8455" w14:textId="77777777" w:rsidTr="00771CFE">
                              <w:trPr>
                                <w:trHeight w:hRule="exact" w:val="255"/>
                              </w:trPr>
                              <w:tc>
                                <w:tcPr>
                                  <w:tcW w:w="5000" w:type="pct"/>
                                  <w:shd w:val="clear" w:color="auto" w:fill="D9E2F3"/>
                                </w:tcPr>
                                <w:p w14:paraId="61C5F395" w14:textId="77777777" w:rsidR="00431DDE" w:rsidRPr="00C250AC" w:rsidRDefault="00431DDE" w:rsidP="00B347BE">
                                  <w:pPr>
                                    <w:pStyle w:val="SolnBox"/>
                                  </w:pPr>
                                  <w:r w:rsidRPr="00C250AC">
                                    <w:t>Solution</w:t>
                                  </w:r>
                                </w:p>
                              </w:tc>
                            </w:tr>
                            <w:tr w:rsidR="00431DDE" w:rsidRPr="00C250AC" w14:paraId="58AB9503" w14:textId="77777777" w:rsidTr="00C250AC">
                              <w:tc>
                                <w:tcPr>
                                  <w:tcW w:w="5000" w:type="pct"/>
                                  <w:tcBorders>
                                    <w:bottom w:val="single" w:sz="4" w:space="0" w:color="auto"/>
                                  </w:tcBorders>
                                </w:tcPr>
                                <w:p w14:paraId="67C76540" w14:textId="77777777" w:rsidR="00431DDE" w:rsidRDefault="008B2A0A"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33 550</m:t>
                                          </m:r>
                                        </m:sub>
                                      </m:sSub>
                                      <m:r>
                                        <w:rPr>
                                          <w:rFonts w:ascii="Cambria Math" w:hAnsi="Cambria Math"/>
                                        </w:rPr>
                                        <m:t>=$4816.</m:t>
                                      </m:r>
                                    </m:oMath>
                                  </m:oMathPara>
                                </w:p>
                                <w:p w14:paraId="6784472E" w14:textId="77777777" w:rsidR="00431DDE" w:rsidRPr="00410486" w:rsidRDefault="00431DDE" w:rsidP="00992D52">
                                  <w:pPr>
                                    <w:pStyle w:val="Parts"/>
                                  </w:pPr>
                                </w:p>
                              </w:tc>
                            </w:tr>
                            <w:tr w:rsidR="00431DDE" w:rsidRPr="00C250AC" w14:paraId="6258EEDA" w14:textId="77777777" w:rsidTr="00321246">
                              <w:trPr>
                                <w:trHeight w:hRule="exact" w:val="255"/>
                              </w:trPr>
                              <w:tc>
                                <w:tcPr>
                                  <w:tcW w:w="5000" w:type="pct"/>
                                  <w:shd w:val="clear" w:color="auto" w:fill="D9E2F3"/>
                                </w:tcPr>
                                <w:p w14:paraId="4980841B" w14:textId="77777777" w:rsidR="00431DDE" w:rsidRPr="00C250AC" w:rsidRDefault="00431DDE" w:rsidP="00B347BE">
                                  <w:pPr>
                                    <w:pStyle w:val="SolnBox"/>
                                  </w:pPr>
                                  <w:r w:rsidRPr="00C250AC">
                                    <w:t>Specific behaviours</w:t>
                                  </w:r>
                                </w:p>
                              </w:tc>
                            </w:tr>
                            <w:tr w:rsidR="00431DDE" w:rsidRPr="00C250AC" w14:paraId="2EF80D45" w14:textId="77777777" w:rsidTr="00F27DD5">
                              <w:tc>
                                <w:tcPr>
                                  <w:tcW w:w="5000" w:type="pct"/>
                                </w:tcPr>
                                <w:p w14:paraId="08D00262" w14:textId="77777777" w:rsidR="00431DDE" w:rsidRPr="00FE518A" w:rsidRDefault="00431DDE" w:rsidP="00992D52">
                                  <w:pPr>
                                    <w:pStyle w:val="Parts"/>
                                  </w:pPr>
                                  <w:r w:rsidRPr="00FE518A">
                                    <w:sym w:font="Wingdings" w:char="F0FC"/>
                                  </w:r>
                                  <w:r w:rsidRPr="00FE518A">
                                    <w:t xml:space="preserve"> </w:t>
                                  </w:r>
                                  <w:r>
                                    <w:t>correct value</w:t>
                                  </w:r>
                                </w:p>
                              </w:tc>
                            </w:tr>
                          </w:tbl>
                          <w:p w14:paraId="7D21D539" w14:textId="77777777" w:rsidR="00431DDE" w:rsidRDefault="00431DDE" w:rsidP="000911D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9827F" id="Text Box 2" o:spid="_x0000_s1029" type="#_x0000_t202" style="position:absolute;left:0;text-align:left;margin-left:155.8pt;margin-top:4.1pt;width:161.1pt;height: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8QgRgIAAIEEAAAOAAAAZHJzL2Uyb0RvYy54bWysVMFuGjEQvVfqP1i+l4VNSxPEElEiqkpR&#10;EilEORuvF1byelzbsEu/vs9eNonSnqpyMMPMeDzvvRnm112j2VE5X5Mp+GQ05kwZSWVtdgV/2qw/&#10;XXLmgzCl0GRUwU/K8+vFxw/z1s5UTnvSpXIMRYyftbbg+xDsLMu83KtG+BFZZRCsyDUi4KfbZaUT&#10;Lao3OsvH42nWkiutI6m8h/emD/JFql9VSob7qvIqMF1w9BbS6dK5jWe2mIvZzgm7r+W5DfEPXTSi&#10;Nnj0pdSNCIIdXP1HqaaWjjxVYSSpyaiqaqkSBqCZjN+hedwLqxIWkOPtC03+/5WVd8cHx+qy4Dln&#10;RjSQaKO6wL5Rx/LITmv9DEmPFmmhgxsqD34PZwTdVa6J34DDEAfPpxduYzEJZz7+PM0nCEnErvKv&#10;k8urWCZ7vW2dD98VNSwaBXfQLlEqjrc+9KlDSnzM0LrWOumnDWsLPr34Mk4XPOm6jMGY5k9+pR07&#10;CgwA5qakljMtfICz4Ov0Offx5hq60gbNRfA9yGiFbtslqi4GArZUnsCLo36uvJXrGs3fov6DcBgk&#10;4MVyhHsclSY0SWeLsz25X3/zx3zoiyhnLQaz4P7nQTiFtn8YKB+neDDcYGwHwxyaFQHqBGtnZTJx&#10;wQU9mJWj5hk7s4yvICSMxFsFD4O5Cv16YOekWi5TEmbVinBrHq2MpSOvUYpN9yycPesVoPQdDSMr&#10;Zu9k63N74ZaHQFWdNI289iye6cacp6k472RcpLe/U9brP8fiNwAAAP//AwBQSwMEFAAGAAgAAAAh&#10;AEQ4cyndAAAACQEAAA8AAABkcnMvZG93bnJldi54bWxMj8FOwzAQRO9I/IO1SNyonQSqEuJUAQmQ&#10;kHqgRZzdZIkD8Tqy3Tb8PcsJjqt5mn1TrWc3iiOGOHjSkC0UCKTWdwP1Gt52j1crEDEZ6szoCTV8&#10;Y4R1fX5WmbLzJ3rF4zb1gksolkaDTWkqpYytRWfiwk9InH344EziM/SyC+bE5W6UuVJL6cxA/MGa&#10;CR8stl/bg9OgXuQu2NvwafHJNo16p/uNetb68mJu7kAknNMfDL/6rA41O+39gbooRg1Fli0Z1bDK&#10;QXC+LAqesmfw5joHWVfy/4L6BwAA//8DAFBLAQItABQABgAIAAAAIQC2gziS/gAAAOEBAAATAAAA&#10;AAAAAAAAAAAAAAAAAABbQ29udGVudF9UeXBlc10ueG1sUEsBAi0AFAAGAAgAAAAhADj9If/WAAAA&#10;lAEAAAsAAAAAAAAAAAAAAAAALwEAAF9yZWxzLy5yZWxzUEsBAi0AFAAGAAgAAAAhAARTxCBGAgAA&#10;gQQAAA4AAAAAAAAAAAAAAAAALgIAAGRycy9lMm9Eb2MueG1sUEsBAi0AFAAGAAgAAAAhAEQ4cyn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211"/>
                      </w:tblGrid>
                      <w:tr w:rsidR="00431DDE" w:rsidRPr="00C250AC" w14:paraId="021E8455" w14:textId="77777777" w:rsidTr="00771CFE">
                        <w:trPr>
                          <w:trHeight w:hRule="exact" w:val="255"/>
                        </w:trPr>
                        <w:tc>
                          <w:tcPr>
                            <w:tcW w:w="5000" w:type="pct"/>
                            <w:shd w:val="clear" w:color="auto" w:fill="D9E2F3"/>
                          </w:tcPr>
                          <w:p w14:paraId="61C5F395" w14:textId="77777777" w:rsidR="00431DDE" w:rsidRPr="00C250AC" w:rsidRDefault="00431DDE" w:rsidP="00B347BE">
                            <w:pPr>
                              <w:pStyle w:val="SolnBox"/>
                            </w:pPr>
                            <w:r w:rsidRPr="00C250AC">
                              <w:t>Solution</w:t>
                            </w:r>
                          </w:p>
                        </w:tc>
                      </w:tr>
                      <w:tr w:rsidR="00431DDE" w:rsidRPr="00C250AC" w14:paraId="58AB9503" w14:textId="77777777" w:rsidTr="00C250AC">
                        <w:tc>
                          <w:tcPr>
                            <w:tcW w:w="5000" w:type="pct"/>
                            <w:tcBorders>
                              <w:bottom w:val="single" w:sz="4" w:space="0" w:color="auto"/>
                            </w:tcBorders>
                          </w:tcPr>
                          <w:p w14:paraId="67C76540" w14:textId="77777777" w:rsidR="00431DDE" w:rsidRDefault="008B2A0A"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33 550</m:t>
                                    </m:r>
                                  </m:sub>
                                </m:sSub>
                                <m:r>
                                  <w:rPr>
                                    <w:rFonts w:ascii="Cambria Math" w:hAnsi="Cambria Math"/>
                                  </w:rPr>
                                  <m:t>=$4816.</m:t>
                                </m:r>
                              </m:oMath>
                            </m:oMathPara>
                          </w:p>
                          <w:p w14:paraId="6784472E" w14:textId="77777777" w:rsidR="00431DDE" w:rsidRPr="00410486" w:rsidRDefault="00431DDE" w:rsidP="00992D52">
                            <w:pPr>
                              <w:pStyle w:val="Parts"/>
                            </w:pPr>
                          </w:p>
                        </w:tc>
                      </w:tr>
                      <w:tr w:rsidR="00431DDE" w:rsidRPr="00C250AC" w14:paraId="6258EEDA" w14:textId="77777777" w:rsidTr="00321246">
                        <w:trPr>
                          <w:trHeight w:hRule="exact" w:val="255"/>
                        </w:trPr>
                        <w:tc>
                          <w:tcPr>
                            <w:tcW w:w="5000" w:type="pct"/>
                            <w:shd w:val="clear" w:color="auto" w:fill="D9E2F3"/>
                          </w:tcPr>
                          <w:p w14:paraId="4980841B" w14:textId="77777777" w:rsidR="00431DDE" w:rsidRPr="00C250AC" w:rsidRDefault="00431DDE" w:rsidP="00B347BE">
                            <w:pPr>
                              <w:pStyle w:val="SolnBox"/>
                            </w:pPr>
                            <w:r w:rsidRPr="00C250AC">
                              <w:t>Specific behaviours</w:t>
                            </w:r>
                          </w:p>
                        </w:tc>
                      </w:tr>
                      <w:tr w:rsidR="00431DDE" w:rsidRPr="00C250AC" w14:paraId="2EF80D45" w14:textId="77777777" w:rsidTr="00F27DD5">
                        <w:tc>
                          <w:tcPr>
                            <w:tcW w:w="5000" w:type="pct"/>
                          </w:tcPr>
                          <w:p w14:paraId="08D00262" w14:textId="77777777" w:rsidR="00431DDE" w:rsidRPr="00FE518A" w:rsidRDefault="00431DDE" w:rsidP="00992D52">
                            <w:pPr>
                              <w:pStyle w:val="Parts"/>
                            </w:pPr>
                            <w:r w:rsidRPr="00FE518A">
                              <w:sym w:font="Wingdings" w:char="F0FC"/>
                            </w:r>
                            <w:r w:rsidRPr="00FE518A">
                              <w:t xml:space="preserve"> </w:t>
                            </w:r>
                            <w:r>
                              <w:t>correct value</w:t>
                            </w:r>
                          </w:p>
                        </w:tc>
                      </w:tr>
                    </w:tbl>
                    <w:p w14:paraId="7D21D539" w14:textId="77777777" w:rsidR="00431DDE" w:rsidRDefault="00431DDE" w:rsidP="000911D0">
                      <w:pPr>
                        <w:pStyle w:val="Part"/>
                      </w:pPr>
                    </w:p>
                  </w:txbxContent>
                </v:textbox>
              </v:shape>
            </w:pict>
          </mc:Fallback>
        </mc:AlternateContent>
      </w:r>
    </w:p>
    <w:p w14:paraId="090888B3" w14:textId="77777777" w:rsidR="00431DDE" w:rsidRDefault="00431DDE" w:rsidP="000952D0">
      <w:pPr>
        <w:pStyle w:val="Parta"/>
        <w:rPr>
          <w:rFonts w:eastAsiaTheme="minorEastAsia"/>
        </w:rPr>
      </w:pPr>
    </w:p>
    <w:p w14:paraId="2770E3CA" w14:textId="77777777" w:rsidR="00431DDE" w:rsidRDefault="00431DDE" w:rsidP="000952D0">
      <w:pPr>
        <w:pStyle w:val="Parta"/>
        <w:rPr>
          <w:rFonts w:eastAsiaTheme="minorEastAsia"/>
        </w:rPr>
      </w:pPr>
    </w:p>
    <w:p w14:paraId="30DF8F08" w14:textId="77777777" w:rsidR="00431DDE" w:rsidRDefault="00431DDE" w:rsidP="000952D0">
      <w:pPr>
        <w:pStyle w:val="Parta"/>
        <w:rPr>
          <w:rFonts w:eastAsiaTheme="minorEastAsia"/>
        </w:rPr>
      </w:pPr>
    </w:p>
    <w:p w14:paraId="0B7EE6CC" w14:textId="77777777" w:rsidR="00431DDE" w:rsidRDefault="00431DDE" w:rsidP="000952D0">
      <w:pPr>
        <w:pStyle w:val="Parta"/>
        <w:rPr>
          <w:rFonts w:eastAsiaTheme="minorEastAsia"/>
        </w:rPr>
      </w:pPr>
    </w:p>
    <w:p w14:paraId="1E68DF20" w14:textId="77777777" w:rsidR="00431DDE" w:rsidRDefault="00431DDE" w:rsidP="000952D0">
      <w:pPr>
        <w:pStyle w:val="Parta"/>
        <w:rPr>
          <w:rFonts w:eastAsiaTheme="minorEastAsia"/>
        </w:rPr>
      </w:pPr>
    </w:p>
    <w:p w14:paraId="38449F40" w14:textId="77777777" w:rsidR="00431DDE" w:rsidRDefault="00431DDE" w:rsidP="000952D0">
      <w:pPr>
        <w:pStyle w:val="Parta"/>
        <w:rPr>
          <w:rFonts w:eastAsiaTheme="minorEastAsia"/>
        </w:rPr>
      </w:pPr>
    </w:p>
    <w:p w14:paraId="3B9E1ECF" w14:textId="77777777" w:rsidR="00431DDE" w:rsidRDefault="00431DDE" w:rsidP="000952D0">
      <w:pPr>
        <w:pStyle w:val="Parta"/>
        <w:rPr>
          <w:rFonts w:eastAsiaTheme="minorEastAsia"/>
        </w:rPr>
      </w:pPr>
      <w:r>
        <w:rPr>
          <w:rFonts w:eastAsiaTheme="minorEastAsia"/>
        </w:rPr>
        <w:t>(d)</w:t>
      </w:r>
      <w:r>
        <w:rPr>
          <w:rFonts w:eastAsiaTheme="minorEastAsia"/>
        </w:rPr>
        <w:tab/>
        <w:t xml:space="preserve">The machine will be scrapped once its value falls to </w:t>
      </w:r>
      <m:oMath>
        <m:r>
          <w:rPr>
            <w:rFonts w:ascii="Cambria Math" w:eastAsiaTheme="minorEastAsia" w:hAnsi="Cambria Math"/>
          </w:rPr>
          <m:t>$700</m:t>
        </m:r>
      </m:oMath>
      <w:r>
        <w:rPr>
          <w:rFonts w:eastAsiaTheme="minorEastAsia"/>
        </w:rPr>
        <w:t>. Determine the number of chairs that the machine must make to reach this value.</w:t>
      </w:r>
      <w:r>
        <w:rPr>
          <w:rFonts w:eastAsiaTheme="minorEastAsia"/>
        </w:rPr>
        <w:tab/>
        <w:t>(2 marks)</w:t>
      </w:r>
    </w:p>
    <w:p w14:paraId="3C10CCC2" w14:textId="77777777" w:rsidR="00431DDE" w:rsidRDefault="00431DDE" w:rsidP="000952D0">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49B95082" wp14:editId="65526C42">
                <wp:simplePos x="0" y="0"/>
                <wp:positionH relativeFrom="column">
                  <wp:posOffset>1281829</wp:posOffset>
                </wp:positionH>
                <wp:positionV relativeFrom="paragraph">
                  <wp:posOffset>86995</wp:posOffset>
                </wp:positionV>
                <wp:extent cx="3542501" cy="1630573"/>
                <wp:effectExtent l="0" t="0" r="20320" b="27305"/>
                <wp:wrapNone/>
                <wp:docPr id="6" name="Text Box 6"/>
                <wp:cNvGraphicFramePr/>
                <a:graphic xmlns:a="http://schemas.openxmlformats.org/drawingml/2006/main">
                  <a:graphicData uri="http://schemas.microsoft.com/office/word/2010/wordprocessingShape">
                    <wps:wsp>
                      <wps:cNvSpPr txBox="1"/>
                      <wps:spPr>
                        <a:xfrm>
                          <a:off x="0" y="0"/>
                          <a:ext cx="3542501" cy="1630573"/>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63"/>
                            </w:tblGrid>
                            <w:tr w:rsidR="00431DDE" w:rsidRPr="00C250AC" w14:paraId="628B54E8" w14:textId="77777777" w:rsidTr="00771CFE">
                              <w:trPr>
                                <w:trHeight w:hRule="exact" w:val="255"/>
                              </w:trPr>
                              <w:tc>
                                <w:tcPr>
                                  <w:tcW w:w="5000" w:type="pct"/>
                                  <w:shd w:val="clear" w:color="auto" w:fill="D9E2F3"/>
                                </w:tcPr>
                                <w:p w14:paraId="4753525B" w14:textId="77777777" w:rsidR="00431DDE" w:rsidRPr="00C250AC" w:rsidRDefault="00431DDE" w:rsidP="00B347BE">
                                  <w:pPr>
                                    <w:pStyle w:val="SolnBox"/>
                                  </w:pPr>
                                  <w:r w:rsidRPr="00C250AC">
                                    <w:t>Solution</w:t>
                                  </w:r>
                                </w:p>
                              </w:tc>
                            </w:tr>
                            <w:tr w:rsidR="00431DDE" w:rsidRPr="00C250AC" w14:paraId="59673F4F" w14:textId="77777777" w:rsidTr="00C250AC">
                              <w:tc>
                                <w:tcPr>
                                  <w:tcW w:w="5000" w:type="pct"/>
                                  <w:tcBorders>
                                    <w:bottom w:val="single" w:sz="4" w:space="0" w:color="auto"/>
                                  </w:tcBorders>
                                </w:tcPr>
                                <w:p w14:paraId="16453F0C" w14:textId="77777777" w:rsidR="00431DDE" w:rsidRDefault="00431DDE" w:rsidP="00992D52">
                                  <w:pPr>
                                    <w:pStyle w:val="Parts"/>
                                  </w:pPr>
                                  <m:oMathPara>
                                    <m:oMath>
                                      <m:r>
                                        <w:rPr>
                                          <w:rFonts w:ascii="Cambria Math" w:hAnsi="Cambria Math"/>
                                        </w:rPr>
                                        <m:t>7500-0.08n</m:t>
                                      </m:r>
                                      <m:r>
                                        <m:rPr>
                                          <m:aln/>
                                        </m:rPr>
                                        <w:rPr>
                                          <w:rFonts w:ascii="Cambria Math" w:hAnsi="Cambria Math"/>
                                        </w:rPr>
                                        <m:t>=700</m:t>
                                      </m:r>
                                      <m:r>
                                        <m:rPr>
                                          <m:sty m:val="p"/>
                                        </m:rPr>
                                        <w:rPr>
                                          <w:rFonts w:ascii="Cambria Math" w:hAnsi="Cambria Math"/>
                                        </w:rPr>
                                        <w:br/>
                                      </m:r>
                                    </m:oMath>
                                    <m:oMath>
                                      <m:r>
                                        <w:rPr>
                                          <w:rFonts w:ascii="Cambria Math" w:hAnsi="Cambria Math"/>
                                        </w:rPr>
                                        <m:t>n</m:t>
                                      </m:r>
                                      <m:r>
                                        <m:rPr>
                                          <m:aln/>
                                        </m:rPr>
                                        <w:rPr>
                                          <w:rFonts w:ascii="Cambria Math" w:hAnsi="Cambria Math"/>
                                        </w:rPr>
                                        <m:t>=85 000</m:t>
                                      </m:r>
                                    </m:oMath>
                                  </m:oMathPara>
                                </w:p>
                                <w:p w14:paraId="79905F03" w14:textId="77777777" w:rsidR="00431DDE" w:rsidRDefault="00431DDE" w:rsidP="00992D52">
                                  <w:pPr>
                                    <w:pStyle w:val="Parts"/>
                                  </w:pPr>
                                </w:p>
                                <w:p w14:paraId="3299E403" w14:textId="77777777" w:rsidR="00431DDE" w:rsidRDefault="00431DDE" w:rsidP="00691593">
                                  <w:pPr>
                                    <w:pStyle w:val="Parts"/>
                                    <w:jc w:val="center"/>
                                  </w:pPr>
                                  <w:r>
                                    <w:t xml:space="preserve">It must produce </w:t>
                                  </w:r>
                                  <m:oMath>
                                    <m:r>
                                      <w:rPr>
                                        <w:rFonts w:ascii="Cambria Math" w:hAnsi="Cambria Math"/>
                                      </w:rPr>
                                      <m:t>85 000</m:t>
                                    </m:r>
                                  </m:oMath>
                                  <w:r>
                                    <w:rPr>
                                      <w:rFonts w:eastAsiaTheme="minorEastAsia"/>
                                    </w:rPr>
                                    <w:t xml:space="preserve"> chairs.</w:t>
                                  </w:r>
                                </w:p>
                                <w:p w14:paraId="54CD0C8C" w14:textId="77777777" w:rsidR="00431DDE" w:rsidRPr="00410486" w:rsidRDefault="00431DDE" w:rsidP="00992D52">
                                  <w:pPr>
                                    <w:pStyle w:val="Parts"/>
                                  </w:pPr>
                                </w:p>
                              </w:tc>
                            </w:tr>
                            <w:tr w:rsidR="00431DDE" w:rsidRPr="00C250AC" w14:paraId="0AFD991A" w14:textId="77777777" w:rsidTr="00321246">
                              <w:trPr>
                                <w:trHeight w:hRule="exact" w:val="255"/>
                              </w:trPr>
                              <w:tc>
                                <w:tcPr>
                                  <w:tcW w:w="5000" w:type="pct"/>
                                  <w:shd w:val="clear" w:color="auto" w:fill="D9E2F3"/>
                                </w:tcPr>
                                <w:p w14:paraId="68F49B7A" w14:textId="77777777" w:rsidR="00431DDE" w:rsidRPr="00C250AC" w:rsidRDefault="00431DDE" w:rsidP="00B347BE">
                                  <w:pPr>
                                    <w:pStyle w:val="SolnBox"/>
                                  </w:pPr>
                                  <w:r w:rsidRPr="00C250AC">
                                    <w:t>Specific behaviours</w:t>
                                  </w:r>
                                </w:p>
                              </w:tc>
                            </w:tr>
                            <w:tr w:rsidR="00431DDE" w:rsidRPr="00C250AC" w14:paraId="1C36757A" w14:textId="77777777" w:rsidTr="00F27DD5">
                              <w:tc>
                                <w:tcPr>
                                  <w:tcW w:w="5000" w:type="pct"/>
                                </w:tcPr>
                                <w:p w14:paraId="3DE71EA3" w14:textId="77777777" w:rsidR="00431DDE" w:rsidRPr="00FE518A" w:rsidRDefault="00431DDE" w:rsidP="00992D52">
                                  <w:pPr>
                                    <w:pStyle w:val="Parts"/>
                                  </w:pPr>
                                  <w:r w:rsidRPr="00FE518A">
                                    <w:sym w:font="Wingdings" w:char="F0FC"/>
                                  </w:r>
                                  <w:r w:rsidRPr="00FE518A">
                                    <w:t xml:space="preserve"> </w:t>
                                  </w:r>
                                  <w:r>
                                    <w:t>correctly forms equation</w:t>
                                  </w:r>
                                </w:p>
                                <w:p w14:paraId="668F22C9" w14:textId="77777777" w:rsidR="00431DDE" w:rsidRPr="00FE518A" w:rsidRDefault="00431DDE" w:rsidP="00992D52">
                                  <w:pPr>
                                    <w:pStyle w:val="Parts"/>
                                  </w:pPr>
                                  <w:r w:rsidRPr="00FE518A">
                                    <w:rPr>
                                      <w:rFonts w:ascii="Wingdings" w:hAnsi="Wingdings"/>
                                    </w:rPr>
                                    <w:t>ü</w:t>
                                  </w:r>
                                  <w:r w:rsidRPr="00FE518A">
                                    <w:t xml:space="preserve"> </w:t>
                                  </w:r>
                                  <w:r>
                                    <w:t>correct number of chairs</w:t>
                                  </w:r>
                                </w:p>
                              </w:tc>
                            </w:tr>
                          </w:tbl>
                          <w:p w14:paraId="704597D8" w14:textId="77777777" w:rsidR="00431DDE" w:rsidRDefault="00431DD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95082" id="Text Box 6" o:spid="_x0000_s1030" type="#_x0000_t202" style="position:absolute;left:0;text-align:left;margin-left:100.95pt;margin-top:6.85pt;width:278.95pt;height:1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1UVRgIAAIIEAAAOAAAAZHJzL2Uyb0RvYy54bWysVMFuGjEQvVfqP1i+N7uEQCvEElEiqkpR&#10;EgmqnI3XG1byelzbsEu/vs9elkRpT1U5mGFmPJ557w3z267R7Kicr8kUfHSVc6aMpLI2LwX/sV1/&#10;+sKZD8KUQpNRBT8pz28XHz/MWztT17QnXSrHUMT4WWsLvg/BzrLMy71qhL8iqwyCFblGBPx0L1np&#10;RIvqjc6u83yateRK60gq7+G964N8kepXlZLhsaq8CkwXHL2FdLp07uKZLeZi9uKE3dfy3Ib4hy4a&#10;URs8eil1J4JgB1f/UaqppSNPVbiS1GRUVbVUaQZMM8rfTbPZC6vSLADH2wtM/v+VlQ/HJ8fqsuBT&#10;zoxoQNFWdYF9pY5NIzqt9TMkbSzSQgc3WB78Hs44dFe5Jn5jHIY4cD5dsI3FJJzjyc31JB9xJhEb&#10;Tcf55PM41sler1vnwzdFDYtGwR3IS5iK470PfeqQEl8ztK61TgRqw1pMMJ7k6YInXZcxGNP8ya+0&#10;Y0cBBUA4JbWcaeEDnAVfp8+5jzfX0JU2aC5O308ZrdDtuoTVzYDAjsoTgHHUC8tbua7R/D3qPwkH&#10;JQELbEd4xFFpQpN0tjjbk/v1N3/MB8GIctZCmQX3Pw/CKbT93YD6KOPBcIOxGwxzaFaEUYE0ukkm&#10;LrigB7Ny1DxjaZbxFYSEkXir4GEwV6HfDyydVMtlSoJYrQj3ZmNlLB1xjVRsu2fh7JmvAKofaNCs&#10;mL2jrc/tiVseAlV14jTi2qN4hhtCT6o4L2XcpLe/U9brX8fiNwAAAP//AwBQSwMEFAAGAAgAAAAh&#10;AIDixbLdAAAACgEAAA8AAABkcnMvZG93bnJldi54bWxMj8FOwzAQRO9I/IO1SNyo3aISksapAhIg&#10;IfVAi3p2kyUOxOvIdtvw9ywnOK7mafZNuZ7cIE4YYu9Jw3ymQCA1vu2p0/C+e7q5BxGTodYMnlDD&#10;N0ZYV5cXpSlaf6Y3PG1TJ7iEYmE02JTGQsrYWHQmzvyIxNmHD84kPkMn22DOXO4GuVDqTjrTE3+w&#10;ZsRHi83X9ug0qFe5CzYPnxafbV2rPT1s1IvW11dTvQKRcEp/MPzqszpU7HTwR2qjGDQs1DxnlIPb&#10;DAQD2TLnLQdOMrUEWZXy/4TqBwAA//8DAFBLAQItABQABgAIAAAAIQC2gziS/gAAAOEBAAATAAAA&#10;AAAAAAAAAAAAAAAAAABbQ29udGVudF9UeXBlc10ueG1sUEsBAi0AFAAGAAgAAAAhADj9If/WAAAA&#10;lAEAAAsAAAAAAAAAAAAAAAAALwEAAF9yZWxzLy5yZWxzUEsBAi0AFAAGAAgAAAAhAC5jVRVGAgAA&#10;ggQAAA4AAAAAAAAAAAAAAAAALgIAAGRycy9lMm9Eb2MueG1sUEsBAi0AFAAGAAgAAAAhAIDixbL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563"/>
                      </w:tblGrid>
                      <w:tr w:rsidR="00431DDE" w:rsidRPr="00C250AC" w14:paraId="628B54E8" w14:textId="77777777" w:rsidTr="00771CFE">
                        <w:trPr>
                          <w:trHeight w:hRule="exact" w:val="255"/>
                        </w:trPr>
                        <w:tc>
                          <w:tcPr>
                            <w:tcW w:w="5000" w:type="pct"/>
                            <w:shd w:val="clear" w:color="auto" w:fill="D9E2F3"/>
                          </w:tcPr>
                          <w:p w14:paraId="4753525B" w14:textId="77777777" w:rsidR="00431DDE" w:rsidRPr="00C250AC" w:rsidRDefault="00431DDE" w:rsidP="00B347BE">
                            <w:pPr>
                              <w:pStyle w:val="SolnBox"/>
                            </w:pPr>
                            <w:r w:rsidRPr="00C250AC">
                              <w:t>Solution</w:t>
                            </w:r>
                          </w:p>
                        </w:tc>
                      </w:tr>
                      <w:tr w:rsidR="00431DDE" w:rsidRPr="00C250AC" w14:paraId="59673F4F" w14:textId="77777777" w:rsidTr="00C250AC">
                        <w:tc>
                          <w:tcPr>
                            <w:tcW w:w="5000" w:type="pct"/>
                            <w:tcBorders>
                              <w:bottom w:val="single" w:sz="4" w:space="0" w:color="auto"/>
                            </w:tcBorders>
                          </w:tcPr>
                          <w:p w14:paraId="16453F0C" w14:textId="77777777" w:rsidR="00431DDE" w:rsidRDefault="00431DDE" w:rsidP="00992D52">
                            <w:pPr>
                              <w:pStyle w:val="Parts"/>
                            </w:pPr>
                            <m:oMathPara>
                              <m:oMath>
                                <m:r>
                                  <w:rPr>
                                    <w:rFonts w:ascii="Cambria Math" w:hAnsi="Cambria Math"/>
                                  </w:rPr>
                                  <m:t>7500-0.08n</m:t>
                                </m:r>
                                <m:r>
                                  <m:rPr>
                                    <m:aln/>
                                  </m:rPr>
                                  <w:rPr>
                                    <w:rFonts w:ascii="Cambria Math" w:hAnsi="Cambria Math"/>
                                  </w:rPr>
                                  <m:t>=700</m:t>
                                </m:r>
                                <m:r>
                                  <m:rPr>
                                    <m:sty m:val="p"/>
                                  </m:rPr>
                                  <w:rPr>
                                    <w:rFonts w:ascii="Cambria Math" w:hAnsi="Cambria Math"/>
                                  </w:rPr>
                                  <w:br/>
                                </m:r>
                              </m:oMath>
                              <m:oMath>
                                <m:r>
                                  <w:rPr>
                                    <w:rFonts w:ascii="Cambria Math" w:hAnsi="Cambria Math"/>
                                  </w:rPr>
                                  <m:t>n</m:t>
                                </m:r>
                                <m:r>
                                  <m:rPr>
                                    <m:aln/>
                                  </m:rPr>
                                  <w:rPr>
                                    <w:rFonts w:ascii="Cambria Math" w:hAnsi="Cambria Math"/>
                                  </w:rPr>
                                  <m:t>=85 000</m:t>
                                </m:r>
                              </m:oMath>
                            </m:oMathPara>
                          </w:p>
                          <w:p w14:paraId="79905F03" w14:textId="77777777" w:rsidR="00431DDE" w:rsidRDefault="00431DDE" w:rsidP="00992D52">
                            <w:pPr>
                              <w:pStyle w:val="Parts"/>
                            </w:pPr>
                          </w:p>
                          <w:p w14:paraId="3299E403" w14:textId="77777777" w:rsidR="00431DDE" w:rsidRDefault="00431DDE" w:rsidP="00691593">
                            <w:pPr>
                              <w:pStyle w:val="Parts"/>
                              <w:jc w:val="center"/>
                            </w:pPr>
                            <w:r>
                              <w:t xml:space="preserve">It must produce </w:t>
                            </w:r>
                            <m:oMath>
                              <m:r>
                                <w:rPr>
                                  <w:rFonts w:ascii="Cambria Math" w:hAnsi="Cambria Math"/>
                                </w:rPr>
                                <m:t>85 000</m:t>
                              </m:r>
                            </m:oMath>
                            <w:r>
                              <w:rPr>
                                <w:rFonts w:eastAsiaTheme="minorEastAsia"/>
                              </w:rPr>
                              <w:t xml:space="preserve"> chairs.</w:t>
                            </w:r>
                          </w:p>
                          <w:p w14:paraId="54CD0C8C" w14:textId="77777777" w:rsidR="00431DDE" w:rsidRPr="00410486" w:rsidRDefault="00431DDE" w:rsidP="00992D52">
                            <w:pPr>
                              <w:pStyle w:val="Parts"/>
                            </w:pPr>
                          </w:p>
                        </w:tc>
                      </w:tr>
                      <w:tr w:rsidR="00431DDE" w:rsidRPr="00C250AC" w14:paraId="0AFD991A" w14:textId="77777777" w:rsidTr="00321246">
                        <w:trPr>
                          <w:trHeight w:hRule="exact" w:val="255"/>
                        </w:trPr>
                        <w:tc>
                          <w:tcPr>
                            <w:tcW w:w="5000" w:type="pct"/>
                            <w:shd w:val="clear" w:color="auto" w:fill="D9E2F3"/>
                          </w:tcPr>
                          <w:p w14:paraId="68F49B7A" w14:textId="77777777" w:rsidR="00431DDE" w:rsidRPr="00C250AC" w:rsidRDefault="00431DDE" w:rsidP="00B347BE">
                            <w:pPr>
                              <w:pStyle w:val="SolnBox"/>
                            </w:pPr>
                            <w:r w:rsidRPr="00C250AC">
                              <w:t>Specific behaviours</w:t>
                            </w:r>
                          </w:p>
                        </w:tc>
                      </w:tr>
                      <w:tr w:rsidR="00431DDE" w:rsidRPr="00C250AC" w14:paraId="1C36757A" w14:textId="77777777" w:rsidTr="00F27DD5">
                        <w:tc>
                          <w:tcPr>
                            <w:tcW w:w="5000" w:type="pct"/>
                          </w:tcPr>
                          <w:p w14:paraId="3DE71EA3" w14:textId="77777777" w:rsidR="00431DDE" w:rsidRPr="00FE518A" w:rsidRDefault="00431DDE" w:rsidP="00992D52">
                            <w:pPr>
                              <w:pStyle w:val="Parts"/>
                            </w:pPr>
                            <w:r w:rsidRPr="00FE518A">
                              <w:sym w:font="Wingdings" w:char="F0FC"/>
                            </w:r>
                            <w:r w:rsidRPr="00FE518A">
                              <w:t xml:space="preserve"> </w:t>
                            </w:r>
                            <w:r>
                              <w:t>correctly forms equation</w:t>
                            </w:r>
                          </w:p>
                          <w:p w14:paraId="668F22C9" w14:textId="77777777" w:rsidR="00431DDE" w:rsidRPr="00FE518A" w:rsidRDefault="00431DDE" w:rsidP="00992D52">
                            <w:pPr>
                              <w:pStyle w:val="Parts"/>
                            </w:pPr>
                            <w:r w:rsidRPr="00FE518A">
                              <w:rPr>
                                <w:rFonts w:ascii="Wingdings" w:hAnsi="Wingdings"/>
                              </w:rPr>
                              <w:t>ü</w:t>
                            </w:r>
                            <w:r w:rsidRPr="00FE518A">
                              <w:t xml:space="preserve"> </w:t>
                            </w:r>
                            <w:r>
                              <w:t>correct number of chairs</w:t>
                            </w:r>
                          </w:p>
                        </w:tc>
                      </w:tr>
                    </w:tbl>
                    <w:p w14:paraId="704597D8" w14:textId="77777777" w:rsidR="00431DDE" w:rsidRDefault="00431DDE" w:rsidP="009E2955">
                      <w:pPr>
                        <w:pStyle w:val="Part"/>
                      </w:pPr>
                    </w:p>
                  </w:txbxContent>
                </v:textbox>
              </v:shape>
            </w:pict>
          </mc:Fallback>
        </mc:AlternateContent>
      </w:r>
    </w:p>
    <w:p w14:paraId="4157E880" w14:textId="1C3E1101" w:rsidR="00431DDE" w:rsidRDefault="00431DDE">
      <w:pPr>
        <w:spacing w:after="160" w:line="259" w:lineRule="auto"/>
        <w:contextualSpacing w:val="0"/>
        <w:rPr>
          <w:b/>
          <w:szCs w:val="24"/>
          <w:lang w:val="en-US"/>
        </w:rPr>
      </w:pPr>
      <w:r>
        <w:br w:type="page"/>
      </w:r>
    </w:p>
    <w:p w14:paraId="141F1DFF" w14:textId="2A722475" w:rsidR="00431DDE" w:rsidRDefault="00431DDE" w:rsidP="00431DDE">
      <w:pPr>
        <w:pStyle w:val="QNum"/>
      </w:pPr>
      <w:r>
        <w:lastRenderedPageBreak/>
        <w:t>Question 9</w:t>
      </w:r>
      <w:r>
        <w:tab/>
        <w:t>(6 marks)</w:t>
      </w:r>
    </w:p>
    <w:p w14:paraId="499A3ABD" w14:textId="77777777" w:rsidR="00431DDE" w:rsidRDefault="00431DDE" w:rsidP="00650B61">
      <w:r>
        <w:t>The number of tumble driers sold each month at a store are shown in the table below.</w:t>
      </w:r>
    </w:p>
    <w:p w14:paraId="3CCC4073" w14:textId="77777777" w:rsidR="00431DDE" w:rsidRDefault="00431DDE" w:rsidP="00650B61"/>
    <w:tbl>
      <w:tblPr>
        <w:tblStyle w:val="TableGrid"/>
        <w:tblW w:w="0" w:type="auto"/>
        <w:tblLayout w:type="fixed"/>
        <w:tblLook w:val="04A0" w:firstRow="1" w:lastRow="0" w:firstColumn="1" w:lastColumn="0" w:noHBand="0" w:noVBand="1"/>
      </w:tblPr>
      <w:tblGrid>
        <w:gridCol w:w="1020"/>
        <w:gridCol w:w="737"/>
        <w:gridCol w:w="737"/>
        <w:gridCol w:w="737"/>
        <w:gridCol w:w="737"/>
        <w:gridCol w:w="737"/>
        <w:gridCol w:w="737"/>
        <w:gridCol w:w="737"/>
        <w:gridCol w:w="737"/>
        <w:gridCol w:w="737"/>
        <w:gridCol w:w="737"/>
      </w:tblGrid>
      <w:tr w:rsidR="00431DDE" w14:paraId="128FAC4D" w14:textId="77777777" w:rsidTr="009C2830">
        <w:trPr>
          <w:trHeight w:val="283"/>
        </w:trPr>
        <w:tc>
          <w:tcPr>
            <w:tcW w:w="1020" w:type="dxa"/>
            <w:shd w:val="clear" w:color="auto" w:fill="F2F2F2" w:themeFill="background1" w:themeFillShade="F2"/>
            <w:vAlign w:val="center"/>
          </w:tcPr>
          <w:p w14:paraId="02D142D0" w14:textId="77777777" w:rsidR="00431DDE" w:rsidRDefault="00431DDE" w:rsidP="00BF54A9">
            <w:pPr>
              <w:jc w:val="center"/>
            </w:pPr>
            <w:r>
              <w:t>Month</w:t>
            </w:r>
          </w:p>
        </w:tc>
        <w:tc>
          <w:tcPr>
            <w:tcW w:w="737" w:type="dxa"/>
            <w:shd w:val="clear" w:color="auto" w:fill="F2F2F2" w:themeFill="background1" w:themeFillShade="F2"/>
            <w:vAlign w:val="center"/>
          </w:tcPr>
          <w:p w14:paraId="30FCE088" w14:textId="77777777" w:rsidR="00431DDE" w:rsidRDefault="00431DDE" w:rsidP="00BF54A9">
            <w:pPr>
              <w:jc w:val="center"/>
            </w:pPr>
            <w:r>
              <w:t>Feb</w:t>
            </w:r>
          </w:p>
        </w:tc>
        <w:tc>
          <w:tcPr>
            <w:tcW w:w="737" w:type="dxa"/>
            <w:shd w:val="clear" w:color="auto" w:fill="F2F2F2" w:themeFill="background1" w:themeFillShade="F2"/>
            <w:vAlign w:val="center"/>
          </w:tcPr>
          <w:p w14:paraId="703E995F" w14:textId="77777777" w:rsidR="00431DDE" w:rsidRDefault="00431DDE" w:rsidP="00BF54A9">
            <w:pPr>
              <w:jc w:val="center"/>
            </w:pPr>
            <w:r>
              <w:t>Mar</w:t>
            </w:r>
          </w:p>
        </w:tc>
        <w:tc>
          <w:tcPr>
            <w:tcW w:w="737" w:type="dxa"/>
            <w:shd w:val="clear" w:color="auto" w:fill="F2F2F2" w:themeFill="background1" w:themeFillShade="F2"/>
            <w:vAlign w:val="center"/>
          </w:tcPr>
          <w:p w14:paraId="2C8ECBCC" w14:textId="77777777" w:rsidR="00431DDE" w:rsidRDefault="00431DDE" w:rsidP="00BF54A9">
            <w:pPr>
              <w:jc w:val="center"/>
            </w:pPr>
            <w:r>
              <w:t>Apr</w:t>
            </w:r>
          </w:p>
        </w:tc>
        <w:tc>
          <w:tcPr>
            <w:tcW w:w="737" w:type="dxa"/>
            <w:shd w:val="clear" w:color="auto" w:fill="F2F2F2" w:themeFill="background1" w:themeFillShade="F2"/>
            <w:vAlign w:val="center"/>
          </w:tcPr>
          <w:p w14:paraId="7D2D155E" w14:textId="77777777" w:rsidR="00431DDE" w:rsidRDefault="00431DDE" w:rsidP="00BF54A9">
            <w:pPr>
              <w:jc w:val="center"/>
            </w:pPr>
            <w:r>
              <w:t>May</w:t>
            </w:r>
          </w:p>
        </w:tc>
        <w:tc>
          <w:tcPr>
            <w:tcW w:w="737" w:type="dxa"/>
            <w:shd w:val="clear" w:color="auto" w:fill="F2F2F2" w:themeFill="background1" w:themeFillShade="F2"/>
            <w:vAlign w:val="center"/>
          </w:tcPr>
          <w:p w14:paraId="4599A332" w14:textId="77777777" w:rsidR="00431DDE" w:rsidRDefault="00431DDE" w:rsidP="00BF54A9">
            <w:pPr>
              <w:jc w:val="center"/>
            </w:pPr>
            <w:r>
              <w:t>Jun</w:t>
            </w:r>
          </w:p>
        </w:tc>
        <w:tc>
          <w:tcPr>
            <w:tcW w:w="737" w:type="dxa"/>
            <w:shd w:val="clear" w:color="auto" w:fill="F2F2F2" w:themeFill="background1" w:themeFillShade="F2"/>
            <w:vAlign w:val="center"/>
          </w:tcPr>
          <w:p w14:paraId="32168C4F" w14:textId="77777777" w:rsidR="00431DDE" w:rsidRDefault="00431DDE" w:rsidP="00BF54A9">
            <w:pPr>
              <w:jc w:val="center"/>
            </w:pPr>
            <w:r>
              <w:t>Jul</w:t>
            </w:r>
          </w:p>
        </w:tc>
        <w:tc>
          <w:tcPr>
            <w:tcW w:w="737" w:type="dxa"/>
            <w:shd w:val="clear" w:color="auto" w:fill="F2F2F2" w:themeFill="background1" w:themeFillShade="F2"/>
            <w:vAlign w:val="center"/>
          </w:tcPr>
          <w:p w14:paraId="26116FB1" w14:textId="77777777" w:rsidR="00431DDE" w:rsidRDefault="00431DDE" w:rsidP="00BF54A9">
            <w:pPr>
              <w:jc w:val="center"/>
            </w:pPr>
            <w:r>
              <w:t>Aug</w:t>
            </w:r>
          </w:p>
        </w:tc>
        <w:tc>
          <w:tcPr>
            <w:tcW w:w="737" w:type="dxa"/>
            <w:shd w:val="clear" w:color="auto" w:fill="F2F2F2" w:themeFill="background1" w:themeFillShade="F2"/>
            <w:vAlign w:val="center"/>
          </w:tcPr>
          <w:p w14:paraId="05F6AD99" w14:textId="77777777" w:rsidR="00431DDE" w:rsidRDefault="00431DDE" w:rsidP="00BF54A9">
            <w:pPr>
              <w:jc w:val="center"/>
            </w:pPr>
            <w:r>
              <w:t>Sep</w:t>
            </w:r>
          </w:p>
        </w:tc>
        <w:tc>
          <w:tcPr>
            <w:tcW w:w="737" w:type="dxa"/>
            <w:shd w:val="clear" w:color="auto" w:fill="F2F2F2" w:themeFill="background1" w:themeFillShade="F2"/>
            <w:vAlign w:val="center"/>
          </w:tcPr>
          <w:p w14:paraId="636E8751" w14:textId="77777777" w:rsidR="00431DDE" w:rsidRDefault="00431DDE" w:rsidP="00BF54A9">
            <w:pPr>
              <w:jc w:val="center"/>
            </w:pPr>
            <w:r>
              <w:t>Oct</w:t>
            </w:r>
          </w:p>
        </w:tc>
        <w:tc>
          <w:tcPr>
            <w:tcW w:w="737" w:type="dxa"/>
            <w:shd w:val="clear" w:color="auto" w:fill="F2F2F2" w:themeFill="background1" w:themeFillShade="F2"/>
            <w:vAlign w:val="center"/>
          </w:tcPr>
          <w:p w14:paraId="224A2C3C" w14:textId="77777777" w:rsidR="00431DDE" w:rsidRDefault="00431DDE" w:rsidP="00BF54A9">
            <w:pPr>
              <w:jc w:val="center"/>
            </w:pPr>
            <w:r>
              <w:t>Nov</w:t>
            </w:r>
          </w:p>
        </w:tc>
      </w:tr>
      <w:tr w:rsidR="00431DDE" w14:paraId="479AB923" w14:textId="77777777" w:rsidTr="009C2830">
        <w:trPr>
          <w:trHeight w:val="283"/>
        </w:trPr>
        <w:tc>
          <w:tcPr>
            <w:tcW w:w="1020" w:type="dxa"/>
            <w:shd w:val="clear" w:color="auto" w:fill="F2F2F2" w:themeFill="background1" w:themeFillShade="F2"/>
            <w:vAlign w:val="center"/>
          </w:tcPr>
          <w:p w14:paraId="2CD1C9C9" w14:textId="77777777" w:rsidR="00431DDE" w:rsidRDefault="00431DDE" w:rsidP="00BF54A9">
            <w:pPr>
              <w:jc w:val="center"/>
            </w:pPr>
            <w:r>
              <w:t>Number</w:t>
            </w:r>
          </w:p>
        </w:tc>
        <w:tc>
          <w:tcPr>
            <w:tcW w:w="737" w:type="dxa"/>
            <w:vAlign w:val="center"/>
          </w:tcPr>
          <w:p w14:paraId="0736E643" w14:textId="77777777" w:rsidR="00431DDE" w:rsidRPr="009C2830" w:rsidRDefault="00431DDE" w:rsidP="00BF54A9">
            <w:pPr>
              <w:jc w:val="center"/>
              <w:rPr>
                <w:rFonts w:ascii="Cambria Math" w:hAnsi="Cambria Math"/>
                <w:oMath/>
              </w:rPr>
            </w:pPr>
            <m:oMathPara>
              <m:oMath>
                <m:r>
                  <w:rPr>
                    <w:rFonts w:ascii="Cambria Math" w:eastAsiaTheme="minorEastAsia" w:hAnsi="Cambria Math"/>
                  </w:rPr>
                  <m:t>29</m:t>
                </m:r>
              </m:oMath>
            </m:oMathPara>
          </w:p>
        </w:tc>
        <w:tc>
          <w:tcPr>
            <w:tcW w:w="737" w:type="dxa"/>
            <w:vAlign w:val="center"/>
          </w:tcPr>
          <w:p w14:paraId="602C3B54" w14:textId="77777777" w:rsidR="00431DDE" w:rsidRPr="009C2830" w:rsidRDefault="00431DDE" w:rsidP="00BF54A9">
            <w:pPr>
              <w:jc w:val="center"/>
              <w:rPr>
                <w:rFonts w:ascii="Cambria Math" w:hAnsi="Cambria Math"/>
                <w:oMath/>
              </w:rPr>
            </w:pPr>
            <m:oMathPara>
              <m:oMath>
                <m:r>
                  <w:rPr>
                    <w:rFonts w:ascii="Cambria Math" w:eastAsiaTheme="minorEastAsia" w:hAnsi="Cambria Math"/>
                  </w:rPr>
                  <m:t>35</m:t>
                </m:r>
              </m:oMath>
            </m:oMathPara>
          </w:p>
        </w:tc>
        <w:tc>
          <w:tcPr>
            <w:tcW w:w="737" w:type="dxa"/>
            <w:vAlign w:val="center"/>
          </w:tcPr>
          <w:p w14:paraId="1BECFF0D" w14:textId="77777777" w:rsidR="00431DDE" w:rsidRPr="009C2830" w:rsidRDefault="00431DDE" w:rsidP="00BF54A9">
            <w:pPr>
              <w:jc w:val="center"/>
              <w:rPr>
                <w:rFonts w:ascii="Cambria Math" w:hAnsi="Cambria Math"/>
                <w:oMath/>
              </w:rPr>
            </w:pPr>
            <m:oMathPara>
              <m:oMath>
                <m:r>
                  <w:rPr>
                    <w:rFonts w:ascii="Cambria Math" w:eastAsiaTheme="minorEastAsia" w:hAnsi="Cambria Math"/>
                  </w:rPr>
                  <m:t>41</m:t>
                </m:r>
              </m:oMath>
            </m:oMathPara>
          </w:p>
        </w:tc>
        <w:tc>
          <w:tcPr>
            <w:tcW w:w="737" w:type="dxa"/>
            <w:vAlign w:val="center"/>
          </w:tcPr>
          <w:p w14:paraId="6E016106" w14:textId="77777777" w:rsidR="00431DDE" w:rsidRPr="009C2830" w:rsidRDefault="00431DDE" w:rsidP="00BF54A9">
            <w:pPr>
              <w:jc w:val="center"/>
              <w:rPr>
                <w:rFonts w:ascii="Cambria Math" w:hAnsi="Cambria Math"/>
                <w:oMath/>
              </w:rPr>
            </w:pPr>
            <m:oMathPara>
              <m:oMath>
                <m:r>
                  <w:rPr>
                    <w:rFonts w:ascii="Cambria Math" w:eastAsiaTheme="minorEastAsia" w:hAnsi="Cambria Math"/>
                  </w:rPr>
                  <m:t>50</m:t>
                </m:r>
              </m:oMath>
            </m:oMathPara>
          </w:p>
        </w:tc>
        <w:tc>
          <w:tcPr>
            <w:tcW w:w="737" w:type="dxa"/>
            <w:vAlign w:val="center"/>
          </w:tcPr>
          <w:p w14:paraId="45F41213" w14:textId="77777777" w:rsidR="00431DDE" w:rsidRPr="009C2830" w:rsidRDefault="00431DDE" w:rsidP="00BF54A9">
            <w:pPr>
              <w:jc w:val="center"/>
              <w:rPr>
                <w:rFonts w:ascii="Cambria Math" w:hAnsi="Cambria Math"/>
                <w:oMath/>
              </w:rPr>
            </w:pPr>
            <m:oMathPara>
              <m:oMath>
                <m:r>
                  <w:rPr>
                    <w:rFonts w:ascii="Cambria Math" w:eastAsiaTheme="minorEastAsia" w:hAnsi="Cambria Math"/>
                  </w:rPr>
                  <m:t>55</m:t>
                </m:r>
              </m:oMath>
            </m:oMathPara>
          </w:p>
        </w:tc>
        <w:tc>
          <w:tcPr>
            <w:tcW w:w="737" w:type="dxa"/>
            <w:vAlign w:val="center"/>
          </w:tcPr>
          <w:p w14:paraId="3F663626" w14:textId="77777777" w:rsidR="00431DDE" w:rsidRPr="009C2830" w:rsidRDefault="00431DDE" w:rsidP="00BF54A9">
            <w:pPr>
              <w:jc w:val="center"/>
              <w:rPr>
                <w:rFonts w:ascii="Cambria Math" w:hAnsi="Cambria Math"/>
                <w:oMath/>
              </w:rPr>
            </w:pPr>
            <m:oMathPara>
              <m:oMath>
                <m:r>
                  <w:rPr>
                    <w:rFonts w:ascii="Cambria Math" w:eastAsiaTheme="minorEastAsia" w:hAnsi="Cambria Math"/>
                  </w:rPr>
                  <m:t>58</m:t>
                </m:r>
              </m:oMath>
            </m:oMathPara>
          </w:p>
        </w:tc>
        <w:tc>
          <w:tcPr>
            <w:tcW w:w="737" w:type="dxa"/>
            <w:vAlign w:val="center"/>
          </w:tcPr>
          <w:p w14:paraId="4F382213" w14:textId="77777777" w:rsidR="00431DDE" w:rsidRPr="009C2830" w:rsidRDefault="00431DDE" w:rsidP="00BF54A9">
            <w:pPr>
              <w:jc w:val="center"/>
              <w:rPr>
                <w:rFonts w:ascii="Cambria Math" w:hAnsi="Cambria Math"/>
                <w:oMath/>
              </w:rPr>
            </w:pPr>
            <m:oMathPara>
              <m:oMath>
                <m:r>
                  <w:rPr>
                    <w:rFonts w:ascii="Cambria Math" w:eastAsiaTheme="minorEastAsia" w:hAnsi="Cambria Math"/>
                  </w:rPr>
                  <m:t>65</m:t>
                </m:r>
              </m:oMath>
            </m:oMathPara>
          </w:p>
        </w:tc>
        <w:tc>
          <w:tcPr>
            <w:tcW w:w="737" w:type="dxa"/>
            <w:vAlign w:val="center"/>
          </w:tcPr>
          <w:p w14:paraId="37801DAD" w14:textId="77777777" w:rsidR="00431DDE" w:rsidRPr="009C2830" w:rsidRDefault="00431DDE" w:rsidP="00BF54A9">
            <w:pPr>
              <w:jc w:val="center"/>
              <w:rPr>
                <w:rFonts w:ascii="Cambria Math" w:hAnsi="Cambria Math"/>
                <w:oMath/>
              </w:rPr>
            </w:pPr>
            <m:oMathPara>
              <m:oMath>
                <m:r>
                  <w:rPr>
                    <w:rFonts w:ascii="Cambria Math" w:eastAsiaTheme="minorEastAsia" w:hAnsi="Cambria Math"/>
                  </w:rPr>
                  <m:t>57</m:t>
                </m:r>
              </m:oMath>
            </m:oMathPara>
          </w:p>
        </w:tc>
        <w:tc>
          <w:tcPr>
            <w:tcW w:w="737" w:type="dxa"/>
            <w:vAlign w:val="center"/>
          </w:tcPr>
          <w:p w14:paraId="48FF4978" w14:textId="77777777" w:rsidR="00431DDE" w:rsidRPr="009C2830" w:rsidRDefault="00431DDE" w:rsidP="00BF54A9">
            <w:pPr>
              <w:jc w:val="center"/>
              <w:rPr>
                <w:rFonts w:ascii="Cambria Math" w:hAnsi="Cambria Math"/>
                <w:oMath/>
              </w:rPr>
            </w:pPr>
            <m:oMathPara>
              <m:oMath>
                <m:r>
                  <w:rPr>
                    <w:rFonts w:ascii="Cambria Math" w:eastAsiaTheme="minorEastAsia" w:hAnsi="Cambria Math"/>
                  </w:rPr>
                  <m:t>40</m:t>
                </m:r>
              </m:oMath>
            </m:oMathPara>
          </w:p>
        </w:tc>
        <w:tc>
          <w:tcPr>
            <w:tcW w:w="737" w:type="dxa"/>
            <w:vAlign w:val="center"/>
          </w:tcPr>
          <w:p w14:paraId="04B24F59" w14:textId="77777777" w:rsidR="00431DDE" w:rsidRDefault="00431DDE" w:rsidP="00BF54A9">
            <w:pPr>
              <w:jc w:val="center"/>
            </w:pPr>
            <m:oMathPara>
              <m:oMath>
                <m:r>
                  <w:rPr>
                    <w:rFonts w:ascii="Cambria Math" w:hAnsi="Cambria Math"/>
                  </w:rPr>
                  <m:t>-</m:t>
                </m:r>
              </m:oMath>
            </m:oMathPara>
          </w:p>
        </w:tc>
      </w:tr>
    </w:tbl>
    <w:p w14:paraId="15BD4936" w14:textId="77777777" w:rsidR="00431DDE" w:rsidRDefault="00431DDE" w:rsidP="00650B61"/>
    <w:p w14:paraId="19AE59C3" w14:textId="77777777" w:rsidR="00431DDE" w:rsidRDefault="00431DDE" w:rsidP="00280ED8">
      <w:pPr>
        <w:pStyle w:val="Parta"/>
      </w:pPr>
      <w:r>
        <w:t>(a)</w:t>
      </w:r>
      <w:r>
        <w:tab/>
        <w:t>Determine</w:t>
      </w:r>
    </w:p>
    <w:p w14:paraId="50B649B5" w14:textId="77777777" w:rsidR="00431DDE" w:rsidRDefault="00431DDE" w:rsidP="00280ED8">
      <w:pPr>
        <w:pStyle w:val="Parta"/>
      </w:pPr>
    </w:p>
    <w:p w14:paraId="7C36839C" w14:textId="77777777" w:rsidR="00431DDE" w:rsidRDefault="00431DDE" w:rsidP="000624AB">
      <w:pPr>
        <w:pStyle w:val="Partai"/>
      </w:pPr>
      <w:r>
        <w:t>(i)</w:t>
      </w:r>
      <w:r>
        <w:tab/>
        <w:t>the three-point moving average for August.</w:t>
      </w:r>
      <w:r>
        <w:tab/>
        <w:t>(1 mark)</w:t>
      </w:r>
    </w:p>
    <w:p w14:paraId="5263F63A" w14:textId="77777777" w:rsidR="00431DDE" w:rsidRDefault="00431DDE" w:rsidP="000624AB">
      <w:pPr>
        <w:pStyle w:val="Partai"/>
      </w:pPr>
      <w:r>
        <w:rPr>
          <w:noProof/>
          <w:lang w:eastAsia="en-AU"/>
        </w:rPr>
        <mc:AlternateContent>
          <mc:Choice Requires="wps">
            <w:drawing>
              <wp:anchor distT="0" distB="0" distL="114300" distR="114300" simplePos="0" relativeHeight="251668480" behindDoc="0" locked="0" layoutInCell="1" allowOverlap="1" wp14:anchorId="263D9A97" wp14:editId="246057DE">
                <wp:simplePos x="0" y="0"/>
                <wp:positionH relativeFrom="column">
                  <wp:posOffset>1940560</wp:posOffset>
                </wp:positionH>
                <wp:positionV relativeFrom="paragraph">
                  <wp:posOffset>37465</wp:posOffset>
                </wp:positionV>
                <wp:extent cx="2216150" cy="92075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221615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79"/>
                            </w:tblGrid>
                            <w:tr w:rsidR="00431DDE" w:rsidRPr="00C250AC" w14:paraId="308316AE" w14:textId="77777777" w:rsidTr="00771CFE">
                              <w:trPr>
                                <w:trHeight w:hRule="exact" w:val="255"/>
                              </w:trPr>
                              <w:tc>
                                <w:tcPr>
                                  <w:tcW w:w="5000" w:type="pct"/>
                                  <w:shd w:val="clear" w:color="auto" w:fill="D9E2F3"/>
                                </w:tcPr>
                                <w:p w14:paraId="0CA1A6A7" w14:textId="77777777" w:rsidR="00431DDE" w:rsidRPr="00C250AC" w:rsidRDefault="00431DDE" w:rsidP="00B347BE">
                                  <w:pPr>
                                    <w:pStyle w:val="SolnBox"/>
                                  </w:pPr>
                                  <w:r w:rsidRPr="00C250AC">
                                    <w:t>Solution</w:t>
                                  </w:r>
                                </w:p>
                              </w:tc>
                            </w:tr>
                            <w:tr w:rsidR="00431DDE" w:rsidRPr="00C250AC" w14:paraId="196D13AA" w14:textId="77777777" w:rsidTr="00C250AC">
                              <w:tc>
                                <w:tcPr>
                                  <w:tcW w:w="5000" w:type="pct"/>
                                  <w:tcBorders>
                                    <w:bottom w:val="single" w:sz="4" w:space="0" w:color="auto"/>
                                  </w:tcBorders>
                                </w:tcPr>
                                <w:p w14:paraId="3009EC06" w14:textId="77777777" w:rsidR="00431DDE" w:rsidRDefault="008B2A0A" w:rsidP="00992D52">
                                  <w:pPr>
                                    <w:pStyle w:val="Parts"/>
                                  </w:pPr>
                                  <m:oMathPara>
                                    <m:oMath>
                                      <m:d>
                                        <m:dPr>
                                          <m:ctrlPr>
                                            <w:rPr>
                                              <w:rFonts w:ascii="Cambria Math" w:hAnsi="Cambria Math"/>
                                              <w:i/>
                                            </w:rPr>
                                          </m:ctrlPr>
                                        </m:dPr>
                                        <m:e>
                                          <m:r>
                                            <w:rPr>
                                              <w:rFonts w:ascii="Cambria Math" w:hAnsi="Cambria Math"/>
                                            </w:rPr>
                                            <m:t>58+65+57</m:t>
                                          </m:r>
                                        </m:e>
                                      </m:d>
                                      <m:r>
                                        <w:rPr>
                                          <w:rFonts w:ascii="Cambria Math" w:hAnsi="Cambria Math"/>
                                        </w:rPr>
                                        <m:t>÷3=60</m:t>
                                      </m:r>
                                    </m:oMath>
                                  </m:oMathPara>
                                </w:p>
                                <w:p w14:paraId="07B081B8" w14:textId="77777777" w:rsidR="00431DDE" w:rsidRPr="00410486" w:rsidRDefault="00431DDE" w:rsidP="00992D52">
                                  <w:pPr>
                                    <w:pStyle w:val="Parts"/>
                                  </w:pPr>
                                </w:p>
                              </w:tc>
                            </w:tr>
                            <w:tr w:rsidR="00431DDE" w:rsidRPr="00C250AC" w14:paraId="4C4A5F1C" w14:textId="77777777" w:rsidTr="00321246">
                              <w:trPr>
                                <w:trHeight w:hRule="exact" w:val="255"/>
                              </w:trPr>
                              <w:tc>
                                <w:tcPr>
                                  <w:tcW w:w="5000" w:type="pct"/>
                                  <w:shd w:val="clear" w:color="auto" w:fill="D9E2F3"/>
                                </w:tcPr>
                                <w:p w14:paraId="08980D7E" w14:textId="77777777" w:rsidR="00431DDE" w:rsidRPr="00C250AC" w:rsidRDefault="00431DDE" w:rsidP="00B347BE">
                                  <w:pPr>
                                    <w:pStyle w:val="SolnBox"/>
                                  </w:pPr>
                                  <w:r w:rsidRPr="00C250AC">
                                    <w:t>Specific behaviours</w:t>
                                  </w:r>
                                </w:p>
                              </w:tc>
                            </w:tr>
                            <w:tr w:rsidR="00431DDE" w:rsidRPr="00C250AC" w14:paraId="25944E86" w14:textId="77777777" w:rsidTr="00F27DD5">
                              <w:tc>
                                <w:tcPr>
                                  <w:tcW w:w="5000" w:type="pct"/>
                                </w:tcPr>
                                <w:p w14:paraId="5C2F81D2" w14:textId="77777777" w:rsidR="00431DDE" w:rsidRPr="00FE518A" w:rsidRDefault="00431DDE" w:rsidP="00992D52">
                                  <w:pPr>
                                    <w:pStyle w:val="Parts"/>
                                  </w:pPr>
                                  <w:r w:rsidRPr="00FE518A">
                                    <w:sym w:font="Wingdings" w:char="F0FC"/>
                                  </w:r>
                                  <w:r w:rsidRPr="00FE518A">
                                    <w:t xml:space="preserve"> </w:t>
                                  </w:r>
                                  <w:r>
                                    <w:t>correct value</w:t>
                                  </w:r>
                                </w:p>
                              </w:tc>
                            </w:tr>
                          </w:tbl>
                          <w:p w14:paraId="45954079"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D9A97" id="Text Box 3" o:spid="_x0000_s1031" type="#_x0000_t202" style="position:absolute;left:0;text-align:left;margin-left:152.8pt;margin-top:2.95pt;width:174.5pt;height: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pEvQwIAAIEEAAAOAAAAZHJzL2Uyb0RvYy54bWysVE1v2zAMvQ/YfxB0X5wPNFuDOEWWIsOA&#10;oi2QDD0rspwYkEVNUmJnv35PcpwW3U7DclBokn4i3yM9v2trzU7K+YpMzkeDIWfKSCoqs8/5j+36&#10;0xfOfBCmEJqMyvlZeX63+Phh3tiZGtOBdKEcA4jxs8bm/BCCnWWZlwdVCz8gqwyCJblaBDy6fVY4&#10;0QC91tl4OJxmDbnCOpLKe3jvuyBfJPyyVDI8laVXgemco7aQTpfOXTyzxVzM9k7YQyUvZYh/qKIW&#10;lcGlV6h7EQQ7uuoPqLqSjjyVYSCpzqgsK6lSD+hmNHzXzeYgrEq9gBxvrzT5/wcrH0/PjlVFziec&#10;GVFDoq1qA/tKLZtEdhrrZ0jaWKSFFm6o3Ps9nLHptnR1/Ec7DHHwfL5yG8EknOPxaDq6QUgidjse&#10;foYN+Oz1bet8+KaoZtHIuYN2iVJxevChS+1T4mWG1pXWST9tWJPz6QSQMeJJV0UMpoezX2nHTgID&#10;gLkpqOFMCx/gzPk6/S51vHkNVWmD4mLzXZPRCu2uTVTd9ATsqDiDF0fdXHkr1xWKfwD+s3AYJPSL&#10;5QhPOEpNKJIuFmcHcr/+5o/50BdRzhoMZs79z6NwCmV/N1A+TnFvuN7Y9YY51itCqyOsnZXJxAsu&#10;6N4sHdUv2JllvAUhYSTuynnozVXo1gM7J9VymZIwq1aEB7OxMkJHXqMU2/ZFOHvRK0DpR+pHVsze&#10;ydbldsItj4HKKmkaee1YvNCNOU9TcdnJuEhvn1PW65dj8RsAAP//AwBQSwMEFAAGAAgAAAAhAFu1&#10;wsXdAAAACQEAAA8AAABkcnMvZG93bnJldi54bWxMj8tOwzAQRfdI/IM1SOyozSMRSeNUAQmQkLqg&#10;RV27yRAH4nFku234e4YVLK/u0Z0z1Wp2ozhiiIMnDdcLBQKp9d1AvYb37dPVPYiYDHVm9IQavjHC&#10;qj4/q0zZ+RO94XGTesEjFEujwaY0lVLG1qIzceEnJO4+fHAmcQy97II58bgb5Y1SuXRmIL5gzYSP&#10;FtuvzcFpUK9yG2wRPi0+26ZRO3pYqxetLy/mZgki4Zz+YPjVZ3Wo2WnvD9RFMWq4VVnOqIasAMF9&#10;nt1x3jOYqQJkXcn/H9Q/AAAA//8DAFBLAQItABQABgAIAAAAIQC2gziS/gAAAOEBAAATAAAAAAAA&#10;AAAAAAAAAAAAAABbQ29udGVudF9UeXBlc10ueG1sUEsBAi0AFAAGAAgAAAAhADj9If/WAAAAlAEA&#10;AAsAAAAAAAAAAAAAAAAALwEAAF9yZWxzLy5yZWxzUEsBAi0AFAAGAAgAAAAhAHaOkS9DAgAAgQQA&#10;AA4AAAAAAAAAAAAAAAAALgIAAGRycy9lMm9Eb2MueG1sUEsBAi0AFAAGAAgAAAAhAFu1wsX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479"/>
                      </w:tblGrid>
                      <w:tr w:rsidR="00431DDE" w:rsidRPr="00C250AC" w14:paraId="308316AE" w14:textId="77777777" w:rsidTr="00771CFE">
                        <w:trPr>
                          <w:trHeight w:hRule="exact" w:val="255"/>
                        </w:trPr>
                        <w:tc>
                          <w:tcPr>
                            <w:tcW w:w="5000" w:type="pct"/>
                            <w:shd w:val="clear" w:color="auto" w:fill="D9E2F3"/>
                          </w:tcPr>
                          <w:p w14:paraId="0CA1A6A7" w14:textId="77777777" w:rsidR="00431DDE" w:rsidRPr="00C250AC" w:rsidRDefault="00431DDE" w:rsidP="00B347BE">
                            <w:pPr>
                              <w:pStyle w:val="SolnBox"/>
                            </w:pPr>
                            <w:r w:rsidRPr="00C250AC">
                              <w:t>Solution</w:t>
                            </w:r>
                          </w:p>
                        </w:tc>
                      </w:tr>
                      <w:tr w:rsidR="00431DDE" w:rsidRPr="00C250AC" w14:paraId="196D13AA" w14:textId="77777777" w:rsidTr="00C250AC">
                        <w:tc>
                          <w:tcPr>
                            <w:tcW w:w="5000" w:type="pct"/>
                            <w:tcBorders>
                              <w:bottom w:val="single" w:sz="4" w:space="0" w:color="auto"/>
                            </w:tcBorders>
                          </w:tcPr>
                          <w:p w14:paraId="3009EC06" w14:textId="77777777" w:rsidR="00431DDE" w:rsidRDefault="008B2A0A" w:rsidP="00992D52">
                            <w:pPr>
                              <w:pStyle w:val="Parts"/>
                            </w:pPr>
                            <m:oMathPara>
                              <m:oMath>
                                <m:d>
                                  <m:dPr>
                                    <m:ctrlPr>
                                      <w:rPr>
                                        <w:rFonts w:ascii="Cambria Math" w:hAnsi="Cambria Math"/>
                                        <w:i/>
                                      </w:rPr>
                                    </m:ctrlPr>
                                  </m:dPr>
                                  <m:e>
                                    <m:r>
                                      <w:rPr>
                                        <w:rFonts w:ascii="Cambria Math" w:hAnsi="Cambria Math"/>
                                      </w:rPr>
                                      <m:t>58+65+57</m:t>
                                    </m:r>
                                  </m:e>
                                </m:d>
                                <m:r>
                                  <w:rPr>
                                    <w:rFonts w:ascii="Cambria Math" w:hAnsi="Cambria Math"/>
                                  </w:rPr>
                                  <m:t>÷3=60</m:t>
                                </m:r>
                              </m:oMath>
                            </m:oMathPara>
                          </w:p>
                          <w:p w14:paraId="07B081B8" w14:textId="77777777" w:rsidR="00431DDE" w:rsidRPr="00410486" w:rsidRDefault="00431DDE" w:rsidP="00992D52">
                            <w:pPr>
                              <w:pStyle w:val="Parts"/>
                            </w:pPr>
                          </w:p>
                        </w:tc>
                      </w:tr>
                      <w:tr w:rsidR="00431DDE" w:rsidRPr="00C250AC" w14:paraId="4C4A5F1C" w14:textId="77777777" w:rsidTr="00321246">
                        <w:trPr>
                          <w:trHeight w:hRule="exact" w:val="255"/>
                        </w:trPr>
                        <w:tc>
                          <w:tcPr>
                            <w:tcW w:w="5000" w:type="pct"/>
                            <w:shd w:val="clear" w:color="auto" w:fill="D9E2F3"/>
                          </w:tcPr>
                          <w:p w14:paraId="08980D7E" w14:textId="77777777" w:rsidR="00431DDE" w:rsidRPr="00C250AC" w:rsidRDefault="00431DDE" w:rsidP="00B347BE">
                            <w:pPr>
                              <w:pStyle w:val="SolnBox"/>
                            </w:pPr>
                            <w:r w:rsidRPr="00C250AC">
                              <w:t>Specific behaviours</w:t>
                            </w:r>
                          </w:p>
                        </w:tc>
                      </w:tr>
                      <w:tr w:rsidR="00431DDE" w:rsidRPr="00C250AC" w14:paraId="25944E86" w14:textId="77777777" w:rsidTr="00F27DD5">
                        <w:tc>
                          <w:tcPr>
                            <w:tcW w:w="5000" w:type="pct"/>
                          </w:tcPr>
                          <w:p w14:paraId="5C2F81D2" w14:textId="77777777" w:rsidR="00431DDE" w:rsidRPr="00FE518A" w:rsidRDefault="00431DDE" w:rsidP="00992D52">
                            <w:pPr>
                              <w:pStyle w:val="Parts"/>
                            </w:pPr>
                            <w:r w:rsidRPr="00FE518A">
                              <w:sym w:font="Wingdings" w:char="F0FC"/>
                            </w:r>
                            <w:r w:rsidRPr="00FE518A">
                              <w:t xml:space="preserve"> </w:t>
                            </w:r>
                            <w:r>
                              <w:t>correct value</w:t>
                            </w:r>
                          </w:p>
                        </w:tc>
                      </w:tr>
                    </w:tbl>
                    <w:p w14:paraId="45954079" w14:textId="77777777" w:rsidR="00431DDE" w:rsidRDefault="00431DDE" w:rsidP="00FE518A">
                      <w:pPr>
                        <w:pStyle w:val="Part"/>
                      </w:pPr>
                    </w:p>
                  </w:txbxContent>
                </v:textbox>
              </v:shape>
            </w:pict>
          </mc:Fallback>
        </mc:AlternateContent>
      </w:r>
    </w:p>
    <w:p w14:paraId="5FE9E0F7" w14:textId="77777777" w:rsidR="00431DDE" w:rsidRDefault="00431DDE" w:rsidP="000624AB">
      <w:pPr>
        <w:pStyle w:val="Partai"/>
      </w:pPr>
    </w:p>
    <w:p w14:paraId="2A685207" w14:textId="77777777" w:rsidR="00431DDE" w:rsidRDefault="00431DDE" w:rsidP="000624AB">
      <w:pPr>
        <w:pStyle w:val="Partai"/>
      </w:pPr>
    </w:p>
    <w:p w14:paraId="7F1F9867" w14:textId="77777777" w:rsidR="00431DDE" w:rsidRDefault="00431DDE" w:rsidP="000624AB">
      <w:pPr>
        <w:pStyle w:val="Partai"/>
      </w:pPr>
    </w:p>
    <w:p w14:paraId="7A269AA8" w14:textId="77777777" w:rsidR="00431DDE" w:rsidRDefault="00431DDE" w:rsidP="000624AB">
      <w:pPr>
        <w:pStyle w:val="Partai"/>
      </w:pPr>
    </w:p>
    <w:p w14:paraId="360806F5" w14:textId="77777777" w:rsidR="00431DDE" w:rsidRDefault="00431DDE" w:rsidP="000624AB">
      <w:pPr>
        <w:pStyle w:val="Partai"/>
      </w:pPr>
    </w:p>
    <w:p w14:paraId="6CFFBC71" w14:textId="77777777" w:rsidR="00431DDE" w:rsidRDefault="00431DDE" w:rsidP="000624AB">
      <w:pPr>
        <w:pStyle w:val="Partai"/>
      </w:pPr>
      <w:r>
        <w:t>(ii)</w:t>
      </w:r>
      <w:r>
        <w:tab/>
        <w:t>the six-point moving average centred on June.</w:t>
      </w:r>
      <w:r>
        <w:tab/>
        <w:t>(2 marks)</w:t>
      </w:r>
    </w:p>
    <w:p w14:paraId="29ED3A48" w14:textId="77777777" w:rsidR="00431DDE" w:rsidRDefault="00431DDE" w:rsidP="00280ED8">
      <w:pPr>
        <w:pStyle w:val="Parta"/>
      </w:pPr>
      <w:r>
        <w:rPr>
          <w:noProof/>
          <w:lang w:eastAsia="en-AU"/>
        </w:rPr>
        <mc:AlternateContent>
          <mc:Choice Requires="wps">
            <w:drawing>
              <wp:anchor distT="0" distB="0" distL="114300" distR="114300" simplePos="0" relativeHeight="251667456" behindDoc="0" locked="0" layoutInCell="1" allowOverlap="1" wp14:anchorId="1F179E4A" wp14:editId="68205106">
                <wp:simplePos x="0" y="0"/>
                <wp:positionH relativeFrom="column">
                  <wp:posOffset>1191260</wp:posOffset>
                </wp:positionH>
                <wp:positionV relativeFrom="paragraph">
                  <wp:posOffset>90170</wp:posOffset>
                </wp:positionV>
                <wp:extent cx="3727450" cy="126365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3727450" cy="1263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54"/>
                            </w:tblGrid>
                            <w:tr w:rsidR="00431DDE" w:rsidRPr="00C250AC" w14:paraId="53258F3F" w14:textId="77777777" w:rsidTr="00771CFE">
                              <w:trPr>
                                <w:trHeight w:hRule="exact" w:val="255"/>
                              </w:trPr>
                              <w:tc>
                                <w:tcPr>
                                  <w:tcW w:w="5000" w:type="pct"/>
                                  <w:shd w:val="clear" w:color="auto" w:fill="D9E2F3"/>
                                </w:tcPr>
                                <w:p w14:paraId="20FE3435" w14:textId="77777777" w:rsidR="00431DDE" w:rsidRPr="00C250AC" w:rsidRDefault="00431DDE" w:rsidP="00B347BE">
                                  <w:pPr>
                                    <w:pStyle w:val="SolnBox"/>
                                  </w:pPr>
                                  <w:r w:rsidRPr="00C250AC">
                                    <w:t>Solution</w:t>
                                  </w:r>
                                </w:p>
                              </w:tc>
                            </w:tr>
                            <w:tr w:rsidR="00431DDE" w:rsidRPr="00C250AC" w14:paraId="5DCB40E4" w14:textId="77777777" w:rsidTr="00C250AC">
                              <w:tc>
                                <w:tcPr>
                                  <w:tcW w:w="5000" w:type="pct"/>
                                  <w:tcBorders>
                                    <w:bottom w:val="single" w:sz="4" w:space="0" w:color="auto"/>
                                  </w:tcBorders>
                                </w:tcPr>
                                <w:p w14:paraId="62F5545A" w14:textId="77777777" w:rsidR="00431DDE" w:rsidRDefault="008B2A0A" w:rsidP="00992D52">
                                  <w:pPr>
                                    <w:pStyle w:val="Parts"/>
                                  </w:pPr>
                                  <m:oMathPara>
                                    <m:oMath>
                                      <m:d>
                                        <m:dPr>
                                          <m:ctrlPr>
                                            <w:rPr>
                                              <w:rFonts w:ascii="Cambria Math" w:hAnsi="Cambria Math"/>
                                              <w:i/>
                                            </w:rPr>
                                          </m:ctrlPr>
                                        </m:dPr>
                                        <m:e>
                                          <m:f>
                                            <m:fPr>
                                              <m:ctrlPr>
                                                <w:rPr>
                                                  <w:rFonts w:ascii="Cambria Math" w:hAnsi="Cambria Math"/>
                                                  <w:i/>
                                                </w:rPr>
                                              </m:ctrlPr>
                                            </m:fPr>
                                            <m:num>
                                              <m:r>
                                                <w:rPr>
                                                  <w:rFonts w:ascii="Cambria Math" w:hAnsi="Cambria Math"/>
                                                </w:rPr>
                                                <m:t>35</m:t>
                                              </m:r>
                                            </m:num>
                                            <m:den>
                                              <m:r>
                                                <w:rPr>
                                                  <w:rFonts w:ascii="Cambria Math" w:hAnsi="Cambria Math"/>
                                                </w:rPr>
                                                <m:t>2</m:t>
                                              </m:r>
                                            </m:den>
                                          </m:f>
                                          <m:r>
                                            <w:rPr>
                                              <w:rFonts w:ascii="Cambria Math" w:hAnsi="Cambria Math"/>
                                            </w:rPr>
                                            <m:t>+41+50+55+58+65+</m:t>
                                          </m:r>
                                          <m:f>
                                            <m:fPr>
                                              <m:ctrlPr>
                                                <w:rPr>
                                                  <w:rFonts w:ascii="Cambria Math" w:hAnsi="Cambria Math"/>
                                                  <w:i/>
                                                </w:rPr>
                                              </m:ctrlPr>
                                            </m:fPr>
                                            <m:num>
                                              <m:r>
                                                <w:rPr>
                                                  <w:rFonts w:ascii="Cambria Math" w:hAnsi="Cambria Math"/>
                                                </w:rPr>
                                                <m:t>57</m:t>
                                              </m:r>
                                            </m:num>
                                            <m:den>
                                              <m:r>
                                                <w:rPr>
                                                  <w:rFonts w:ascii="Cambria Math" w:hAnsi="Cambria Math"/>
                                                </w:rPr>
                                                <m:t>2</m:t>
                                              </m:r>
                                            </m:den>
                                          </m:f>
                                        </m:e>
                                      </m:d>
                                      <m:r>
                                        <w:rPr>
                                          <w:rFonts w:ascii="Cambria Math" w:hAnsi="Cambria Math"/>
                                        </w:rPr>
                                        <m:t>÷6=52.5</m:t>
                                      </m:r>
                                    </m:oMath>
                                  </m:oMathPara>
                                </w:p>
                                <w:p w14:paraId="78B1F32F" w14:textId="77777777" w:rsidR="00431DDE" w:rsidRPr="00410486" w:rsidRDefault="00431DDE" w:rsidP="00992D52">
                                  <w:pPr>
                                    <w:pStyle w:val="Parts"/>
                                  </w:pPr>
                                </w:p>
                              </w:tc>
                            </w:tr>
                            <w:tr w:rsidR="00431DDE" w:rsidRPr="00C250AC" w14:paraId="6C627ADB" w14:textId="77777777" w:rsidTr="00321246">
                              <w:trPr>
                                <w:trHeight w:hRule="exact" w:val="255"/>
                              </w:trPr>
                              <w:tc>
                                <w:tcPr>
                                  <w:tcW w:w="5000" w:type="pct"/>
                                  <w:shd w:val="clear" w:color="auto" w:fill="D9E2F3"/>
                                </w:tcPr>
                                <w:p w14:paraId="59855D8B" w14:textId="77777777" w:rsidR="00431DDE" w:rsidRPr="00C250AC" w:rsidRDefault="00431DDE" w:rsidP="00B347BE">
                                  <w:pPr>
                                    <w:pStyle w:val="SolnBox"/>
                                  </w:pPr>
                                  <w:r w:rsidRPr="00C250AC">
                                    <w:t>Specific behaviours</w:t>
                                  </w:r>
                                </w:p>
                              </w:tc>
                            </w:tr>
                            <w:tr w:rsidR="00431DDE" w:rsidRPr="00C250AC" w14:paraId="603C59AE" w14:textId="77777777" w:rsidTr="00F27DD5">
                              <w:tc>
                                <w:tcPr>
                                  <w:tcW w:w="5000" w:type="pct"/>
                                </w:tcPr>
                                <w:p w14:paraId="191009D7" w14:textId="77777777" w:rsidR="00431DDE" w:rsidRPr="00FE518A" w:rsidRDefault="00431DDE" w:rsidP="00992D52">
                                  <w:pPr>
                                    <w:pStyle w:val="Parts"/>
                                  </w:pPr>
                                  <w:r w:rsidRPr="00FE518A">
                                    <w:sym w:font="Wingdings" w:char="F0FC"/>
                                  </w:r>
                                  <w:r w:rsidRPr="00FE518A">
                                    <w:t xml:space="preserve"> </w:t>
                                  </w:r>
                                  <w:r>
                                    <w:t>indicates correct calculation</w:t>
                                  </w:r>
                                </w:p>
                                <w:p w14:paraId="17562E56" w14:textId="77777777" w:rsidR="00431DDE" w:rsidRPr="00FE518A" w:rsidRDefault="00431DDE" w:rsidP="00992D52">
                                  <w:pPr>
                                    <w:pStyle w:val="Parts"/>
                                  </w:pPr>
                                  <w:r w:rsidRPr="00FE518A">
                                    <w:rPr>
                                      <w:rFonts w:ascii="Wingdings" w:hAnsi="Wingdings"/>
                                    </w:rPr>
                                    <w:t>ü</w:t>
                                  </w:r>
                                  <w:r w:rsidRPr="00FE518A">
                                    <w:t xml:space="preserve"> </w:t>
                                  </w:r>
                                  <w:r>
                                    <w:t>evaluates correctly</w:t>
                                  </w:r>
                                </w:p>
                              </w:tc>
                            </w:tr>
                          </w:tbl>
                          <w:p w14:paraId="06494A25"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79E4A" id="Text Box 8" o:spid="_x0000_s1032" type="#_x0000_t202" style="position:absolute;left:0;text-align:left;margin-left:93.8pt;margin-top:7.1pt;width:293.5pt;height: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bJ2RAIAAIIEAAAOAAAAZHJzL2Uyb0RvYy54bWysVE1v2zAMvQ/YfxB0X5yPLS2COEWWIsOA&#10;oi2QDD0rspwYkEVNUmJnv35PcpwW3U7DelApkn4i3yMzv2trzU7K+YpMzkeDIWfKSCoqs8/5j+36&#10;0y1nPghTCE1G5fysPL9bfPwwb+xMjelAulCOAcT4WWNzfgjBzrLMy4OqhR+QVQbBklwtAq5unxVO&#10;NECvdTYeDqdZQ66wjqTyHt77LsgXCb8slQxPZelVYDrnqC2k06VzF89sMRezvRP2UMlLGeIfqqhF&#10;ZfDoFepeBMGOrvoDqq6kI09lGEiqMyrLSqrUA7oZDd91szkIq1IvIMfbK03+/8HKx9OzY1WRcwhl&#10;RA2JtqoN7Cu17Day01g/Q9LGIi20cEPl3u/hjE23pavjf7TDEAfP5yu3EUzCObkZ33z+gpBEbDSe&#10;Tqa4AD97/dw6H74pqlk0cu4gXuJUnB586FL7lPiaoXWldRJQG9bkfDoBZIx40lURg+ly9ivt2Elg&#10;AjA4BTWcaeEDnDlfp79LHW8+Q1XaoLjYfddltEK7axNX056BHRVnEOOoGyxv5bpC8Q/AfxYOk4SG&#10;sR3hCUepCUXSxeLsQO7X3/wxHwIjylmDycy5/3kUTqHs7wbSxzHuDdcbu94wx3pFaHWEvbMymfjA&#10;Bd2bpaP6BUuzjK8gJIzEWzkPvbkK3X5g6aRaLlMShtWK8GA2VkboyGuUYtu+CGcvegVI/Uj9zIrZ&#10;O9m63E645TFQWSVNI68dixe6MehpKi5LGTfp7T1lvf50LH4DAAD//wMAUEsDBBQABgAIAAAAIQCO&#10;eikT3gAAAAoBAAAPAAAAZHJzL2Rvd25yZXYueG1sTI9BT8MwDIXvSPyHyEjcWLIyrVtpOhUkQELi&#10;wIZ2zlrTFBqnSrKt/HvMCW5+9tPz98rN5AZxwhB7TxrmMwUCqfFtT52G993jzQpETIZaM3hCDd8Y&#10;YVNdXpSmaP2Z3vC0TZ3gEIqF0WBTGgspY2PRmTjzIxLfPnxwJrEMnWyDOXO4G2Sm1FI60xN/sGbE&#10;B4vN1/boNKgXuQt2HT4tPtm6Vnu6f1XPWl9fTfUdiIRT+jPDLz6jQ8VMB3+kNoqB9SpfspWHRQaC&#10;DXm+4MVBQza/zUBWpfxfofoBAAD//wMAUEsBAi0AFAAGAAgAAAAhALaDOJL+AAAA4QEAABMAAAAA&#10;AAAAAAAAAAAAAAAAAFtDb250ZW50X1R5cGVzXS54bWxQSwECLQAUAAYACAAAACEAOP0h/9YAAACU&#10;AQAACwAAAAAAAAAAAAAAAAAvAQAAX3JlbHMvLnJlbHNQSwECLQAUAAYACAAAACEAczWydkQCAACC&#10;BAAADgAAAAAAAAAAAAAAAAAuAgAAZHJzL2Uyb0RvYy54bWxQSwECLQAUAAYACAAAACEAjnopE9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854"/>
                      </w:tblGrid>
                      <w:tr w:rsidR="00431DDE" w:rsidRPr="00C250AC" w14:paraId="53258F3F" w14:textId="77777777" w:rsidTr="00771CFE">
                        <w:trPr>
                          <w:trHeight w:hRule="exact" w:val="255"/>
                        </w:trPr>
                        <w:tc>
                          <w:tcPr>
                            <w:tcW w:w="5000" w:type="pct"/>
                            <w:shd w:val="clear" w:color="auto" w:fill="D9E2F3"/>
                          </w:tcPr>
                          <w:p w14:paraId="20FE3435" w14:textId="77777777" w:rsidR="00431DDE" w:rsidRPr="00C250AC" w:rsidRDefault="00431DDE" w:rsidP="00B347BE">
                            <w:pPr>
                              <w:pStyle w:val="SolnBox"/>
                            </w:pPr>
                            <w:r w:rsidRPr="00C250AC">
                              <w:t>Solution</w:t>
                            </w:r>
                          </w:p>
                        </w:tc>
                      </w:tr>
                      <w:tr w:rsidR="00431DDE" w:rsidRPr="00C250AC" w14:paraId="5DCB40E4" w14:textId="77777777" w:rsidTr="00C250AC">
                        <w:tc>
                          <w:tcPr>
                            <w:tcW w:w="5000" w:type="pct"/>
                            <w:tcBorders>
                              <w:bottom w:val="single" w:sz="4" w:space="0" w:color="auto"/>
                            </w:tcBorders>
                          </w:tcPr>
                          <w:p w14:paraId="62F5545A" w14:textId="77777777" w:rsidR="00431DDE" w:rsidRDefault="008B2A0A" w:rsidP="00992D52">
                            <w:pPr>
                              <w:pStyle w:val="Parts"/>
                            </w:pPr>
                            <m:oMathPara>
                              <m:oMath>
                                <m:d>
                                  <m:dPr>
                                    <m:ctrlPr>
                                      <w:rPr>
                                        <w:rFonts w:ascii="Cambria Math" w:hAnsi="Cambria Math"/>
                                        <w:i/>
                                      </w:rPr>
                                    </m:ctrlPr>
                                  </m:dPr>
                                  <m:e>
                                    <m:f>
                                      <m:fPr>
                                        <m:ctrlPr>
                                          <w:rPr>
                                            <w:rFonts w:ascii="Cambria Math" w:hAnsi="Cambria Math"/>
                                            <w:i/>
                                          </w:rPr>
                                        </m:ctrlPr>
                                      </m:fPr>
                                      <m:num>
                                        <m:r>
                                          <w:rPr>
                                            <w:rFonts w:ascii="Cambria Math" w:hAnsi="Cambria Math"/>
                                          </w:rPr>
                                          <m:t>35</m:t>
                                        </m:r>
                                      </m:num>
                                      <m:den>
                                        <m:r>
                                          <w:rPr>
                                            <w:rFonts w:ascii="Cambria Math" w:hAnsi="Cambria Math"/>
                                          </w:rPr>
                                          <m:t>2</m:t>
                                        </m:r>
                                      </m:den>
                                    </m:f>
                                    <m:r>
                                      <w:rPr>
                                        <w:rFonts w:ascii="Cambria Math" w:hAnsi="Cambria Math"/>
                                      </w:rPr>
                                      <m:t>+41+50+55+58+65+</m:t>
                                    </m:r>
                                    <m:f>
                                      <m:fPr>
                                        <m:ctrlPr>
                                          <w:rPr>
                                            <w:rFonts w:ascii="Cambria Math" w:hAnsi="Cambria Math"/>
                                            <w:i/>
                                          </w:rPr>
                                        </m:ctrlPr>
                                      </m:fPr>
                                      <m:num>
                                        <m:r>
                                          <w:rPr>
                                            <w:rFonts w:ascii="Cambria Math" w:hAnsi="Cambria Math"/>
                                          </w:rPr>
                                          <m:t>57</m:t>
                                        </m:r>
                                      </m:num>
                                      <m:den>
                                        <m:r>
                                          <w:rPr>
                                            <w:rFonts w:ascii="Cambria Math" w:hAnsi="Cambria Math"/>
                                          </w:rPr>
                                          <m:t>2</m:t>
                                        </m:r>
                                      </m:den>
                                    </m:f>
                                  </m:e>
                                </m:d>
                                <m:r>
                                  <w:rPr>
                                    <w:rFonts w:ascii="Cambria Math" w:hAnsi="Cambria Math"/>
                                  </w:rPr>
                                  <m:t>÷6=52.5</m:t>
                                </m:r>
                              </m:oMath>
                            </m:oMathPara>
                          </w:p>
                          <w:p w14:paraId="78B1F32F" w14:textId="77777777" w:rsidR="00431DDE" w:rsidRPr="00410486" w:rsidRDefault="00431DDE" w:rsidP="00992D52">
                            <w:pPr>
                              <w:pStyle w:val="Parts"/>
                            </w:pPr>
                          </w:p>
                        </w:tc>
                      </w:tr>
                      <w:tr w:rsidR="00431DDE" w:rsidRPr="00C250AC" w14:paraId="6C627ADB" w14:textId="77777777" w:rsidTr="00321246">
                        <w:trPr>
                          <w:trHeight w:hRule="exact" w:val="255"/>
                        </w:trPr>
                        <w:tc>
                          <w:tcPr>
                            <w:tcW w:w="5000" w:type="pct"/>
                            <w:shd w:val="clear" w:color="auto" w:fill="D9E2F3"/>
                          </w:tcPr>
                          <w:p w14:paraId="59855D8B" w14:textId="77777777" w:rsidR="00431DDE" w:rsidRPr="00C250AC" w:rsidRDefault="00431DDE" w:rsidP="00B347BE">
                            <w:pPr>
                              <w:pStyle w:val="SolnBox"/>
                            </w:pPr>
                            <w:r w:rsidRPr="00C250AC">
                              <w:t>Specific behaviours</w:t>
                            </w:r>
                          </w:p>
                        </w:tc>
                      </w:tr>
                      <w:tr w:rsidR="00431DDE" w:rsidRPr="00C250AC" w14:paraId="603C59AE" w14:textId="77777777" w:rsidTr="00F27DD5">
                        <w:tc>
                          <w:tcPr>
                            <w:tcW w:w="5000" w:type="pct"/>
                          </w:tcPr>
                          <w:p w14:paraId="191009D7" w14:textId="77777777" w:rsidR="00431DDE" w:rsidRPr="00FE518A" w:rsidRDefault="00431DDE" w:rsidP="00992D52">
                            <w:pPr>
                              <w:pStyle w:val="Parts"/>
                            </w:pPr>
                            <w:r w:rsidRPr="00FE518A">
                              <w:sym w:font="Wingdings" w:char="F0FC"/>
                            </w:r>
                            <w:r w:rsidRPr="00FE518A">
                              <w:t xml:space="preserve"> </w:t>
                            </w:r>
                            <w:r>
                              <w:t>indicates correct calculation</w:t>
                            </w:r>
                          </w:p>
                          <w:p w14:paraId="17562E56" w14:textId="77777777" w:rsidR="00431DDE" w:rsidRPr="00FE518A" w:rsidRDefault="00431DDE" w:rsidP="00992D52">
                            <w:pPr>
                              <w:pStyle w:val="Parts"/>
                            </w:pPr>
                            <w:r w:rsidRPr="00FE518A">
                              <w:rPr>
                                <w:rFonts w:ascii="Wingdings" w:hAnsi="Wingdings"/>
                              </w:rPr>
                              <w:t>ü</w:t>
                            </w:r>
                            <w:r w:rsidRPr="00FE518A">
                              <w:t xml:space="preserve"> </w:t>
                            </w:r>
                            <w:r>
                              <w:t>evaluates correctly</w:t>
                            </w:r>
                          </w:p>
                        </w:tc>
                      </w:tr>
                    </w:tbl>
                    <w:p w14:paraId="06494A25" w14:textId="77777777" w:rsidR="00431DDE" w:rsidRDefault="00431DDE" w:rsidP="00FE518A">
                      <w:pPr>
                        <w:pStyle w:val="Part"/>
                      </w:pPr>
                    </w:p>
                  </w:txbxContent>
                </v:textbox>
              </v:shape>
            </w:pict>
          </mc:Fallback>
        </mc:AlternateContent>
      </w:r>
    </w:p>
    <w:p w14:paraId="0CE1A01F" w14:textId="77777777" w:rsidR="00431DDE" w:rsidRDefault="00431DDE" w:rsidP="00280ED8">
      <w:pPr>
        <w:pStyle w:val="Parta"/>
      </w:pPr>
    </w:p>
    <w:p w14:paraId="46C86F12" w14:textId="77777777" w:rsidR="00431DDE" w:rsidRDefault="00431DDE" w:rsidP="00280ED8">
      <w:pPr>
        <w:pStyle w:val="Parta"/>
      </w:pPr>
    </w:p>
    <w:p w14:paraId="1259ED05" w14:textId="77777777" w:rsidR="00431DDE" w:rsidRDefault="00431DDE" w:rsidP="00280ED8">
      <w:pPr>
        <w:pStyle w:val="Parta"/>
      </w:pPr>
    </w:p>
    <w:p w14:paraId="1EE68660" w14:textId="77777777" w:rsidR="00431DDE" w:rsidRDefault="00431DDE" w:rsidP="00280ED8">
      <w:pPr>
        <w:pStyle w:val="Parta"/>
      </w:pPr>
    </w:p>
    <w:p w14:paraId="0CBDD523" w14:textId="77777777" w:rsidR="00431DDE" w:rsidRDefault="00431DDE" w:rsidP="00280ED8">
      <w:pPr>
        <w:pStyle w:val="Parta"/>
      </w:pPr>
    </w:p>
    <w:p w14:paraId="69A66565" w14:textId="77777777" w:rsidR="00431DDE" w:rsidRDefault="00431DDE" w:rsidP="00280ED8">
      <w:pPr>
        <w:pStyle w:val="Parta"/>
      </w:pPr>
    </w:p>
    <w:p w14:paraId="2F8CD10C" w14:textId="77777777" w:rsidR="00431DDE" w:rsidRDefault="00431DDE" w:rsidP="00280ED8">
      <w:pPr>
        <w:pStyle w:val="Parta"/>
      </w:pPr>
    </w:p>
    <w:p w14:paraId="483C8EC7" w14:textId="77777777" w:rsidR="00431DDE" w:rsidRDefault="00431DDE" w:rsidP="00280ED8">
      <w:pPr>
        <w:pStyle w:val="Parta"/>
      </w:pPr>
    </w:p>
    <w:p w14:paraId="563E44D4" w14:textId="77777777" w:rsidR="00431DDE" w:rsidRDefault="00431DDE" w:rsidP="00280ED8">
      <w:pPr>
        <w:pStyle w:val="Parta"/>
      </w:pPr>
    </w:p>
    <w:p w14:paraId="2DE35F5E" w14:textId="77777777" w:rsidR="00431DDE" w:rsidRDefault="00431DDE" w:rsidP="00280ED8">
      <w:pPr>
        <w:pStyle w:val="Parta"/>
      </w:pPr>
      <w:r>
        <w:t>(b)</w:t>
      </w:r>
      <w:r>
        <w:tab/>
      </w:r>
      <w:r w:rsidRPr="0024469B">
        <w:t>Explain the purpose of cent</w:t>
      </w:r>
      <w:r>
        <w:t>r</w:t>
      </w:r>
      <w:r w:rsidRPr="0024469B">
        <w:t>ing a</w:t>
      </w:r>
      <w:r>
        <w:t xml:space="preserve"> </w:t>
      </w:r>
      <w:r w:rsidRPr="0024469B">
        <w:t>moving average</w:t>
      </w:r>
      <w:r>
        <w:t xml:space="preserve"> with an even number of data points.</w:t>
      </w:r>
    </w:p>
    <w:p w14:paraId="06CE77A3" w14:textId="77777777" w:rsidR="00431DDE" w:rsidRDefault="00431DDE" w:rsidP="00280ED8">
      <w:pPr>
        <w:pStyle w:val="Parta"/>
      </w:pPr>
      <w:r>
        <w:rPr>
          <w:noProof/>
          <w:lang w:eastAsia="en-AU"/>
        </w:rPr>
        <mc:AlternateContent>
          <mc:Choice Requires="wps">
            <w:drawing>
              <wp:anchor distT="0" distB="0" distL="114300" distR="114300" simplePos="0" relativeHeight="251669504" behindDoc="0" locked="0" layoutInCell="1" allowOverlap="1" wp14:anchorId="3AD152B5" wp14:editId="0B5EC971">
                <wp:simplePos x="0" y="0"/>
                <wp:positionH relativeFrom="column">
                  <wp:posOffset>607060</wp:posOffset>
                </wp:positionH>
                <wp:positionV relativeFrom="paragraph">
                  <wp:posOffset>158750</wp:posOffset>
                </wp:positionV>
                <wp:extent cx="4794250" cy="91440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479425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531"/>
                            </w:tblGrid>
                            <w:tr w:rsidR="00431DDE" w:rsidRPr="00C250AC" w14:paraId="221E83C1" w14:textId="77777777" w:rsidTr="00771CFE">
                              <w:trPr>
                                <w:trHeight w:hRule="exact" w:val="255"/>
                              </w:trPr>
                              <w:tc>
                                <w:tcPr>
                                  <w:tcW w:w="5000" w:type="pct"/>
                                  <w:shd w:val="clear" w:color="auto" w:fill="D9E2F3"/>
                                </w:tcPr>
                                <w:p w14:paraId="6984AE45" w14:textId="77777777" w:rsidR="00431DDE" w:rsidRPr="00C250AC" w:rsidRDefault="00431DDE" w:rsidP="00B347BE">
                                  <w:pPr>
                                    <w:pStyle w:val="SolnBox"/>
                                  </w:pPr>
                                  <w:r w:rsidRPr="00C250AC">
                                    <w:t>Solution</w:t>
                                  </w:r>
                                </w:p>
                              </w:tc>
                            </w:tr>
                            <w:tr w:rsidR="00431DDE" w:rsidRPr="00C250AC" w14:paraId="68271C32" w14:textId="77777777" w:rsidTr="00C250AC">
                              <w:tc>
                                <w:tcPr>
                                  <w:tcW w:w="5000" w:type="pct"/>
                                  <w:tcBorders>
                                    <w:bottom w:val="single" w:sz="4" w:space="0" w:color="auto"/>
                                  </w:tcBorders>
                                </w:tcPr>
                                <w:p w14:paraId="07B1522B" w14:textId="77777777" w:rsidR="00431DDE" w:rsidRDefault="00431DDE" w:rsidP="00992D52">
                                  <w:pPr>
                                    <w:pStyle w:val="Parts"/>
                                  </w:pPr>
                                  <w:r>
                                    <w:t>To align the moving average with time (i.e., the middle of the time period).</w:t>
                                  </w:r>
                                </w:p>
                                <w:p w14:paraId="38A9E0F0" w14:textId="77777777" w:rsidR="00431DDE" w:rsidRPr="00410486" w:rsidRDefault="00431DDE" w:rsidP="00992D52">
                                  <w:pPr>
                                    <w:pStyle w:val="Parts"/>
                                  </w:pPr>
                                </w:p>
                              </w:tc>
                            </w:tr>
                            <w:tr w:rsidR="00431DDE" w:rsidRPr="00C250AC" w14:paraId="028E38C5" w14:textId="77777777" w:rsidTr="00321246">
                              <w:trPr>
                                <w:trHeight w:hRule="exact" w:val="255"/>
                              </w:trPr>
                              <w:tc>
                                <w:tcPr>
                                  <w:tcW w:w="5000" w:type="pct"/>
                                  <w:shd w:val="clear" w:color="auto" w:fill="D9E2F3"/>
                                </w:tcPr>
                                <w:p w14:paraId="3F718F2B" w14:textId="77777777" w:rsidR="00431DDE" w:rsidRPr="00C250AC" w:rsidRDefault="00431DDE" w:rsidP="00B347BE">
                                  <w:pPr>
                                    <w:pStyle w:val="SolnBox"/>
                                  </w:pPr>
                                  <w:r w:rsidRPr="00C250AC">
                                    <w:t>Specific behaviours</w:t>
                                  </w:r>
                                </w:p>
                              </w:tc>
                            </w:tr>
                            <w:tr w:rsidR="00431DDE" w:rsidRPr="00C250AC" w14:paraId="06C345D7" w14:textId="77777777" w:rsidTr="00F27DD5">
                              <w:tc>
                                <w:tcPr>
                                  <w:tcW w:w="5000" w:type="pct"/>
                                </w:tcPr>
                                <w:p w14:paraId="2524905F" w14:textId="77777777" w:rsidR="00431DDE" w:rsidRPr="00FE518A" w:rsidRDefault="00431DDE" w:rsidP="00992D52">
                                  <w:pPr>
                                    <w:pStyle w:val="Parts"/>
                                  </w:pPr>
                                  <w:r w:rsidRPr="00FE518A">
                                    <w:sym w:font="Wingdings" w:char="F0FC"/>
                                  </w:r>
                                  <w:r w:rsidRPr="00FE518A">
                                    <w:t xml:space="preserve"> </w:t>
                                  </w:r>
                                  <w:r>
                                    <w:t>reasonable explanation</w:t>
                                  </w:r>
                                </w:p>
                              </w:tc>
                            </w:tr>
                          </w:tbl>
                          <w:p w14:paraId="0C5AEB80"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152B5" id="Text Box 4" o:spid="_x0000_s1033" type="#_x0000_t202" style="position:absolute;left:0;text-align:left;margin-left:47.8pt;margin-top:12.5pt;width:377.5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eURQIAAIEEAAAOAAAAZHJzL2Uyb0RvYy54bWysVE1vGjEQvVfqf7B8LwuU5gOxRJSIqlKU&#10;RIIqZ+P1wkpej2sbdumv77OXJVHaU9UcnPHM7HjeezPM7tpas6NyviKT89FgyJkykorK7HL+Y7P6&#10;dMOZD8IUQpNROT8pz+/mHz/MGjtVY9qTLpRjKGL8tLE534dgp1nm5V7Vwg/IKoNgSa4WAVe3ywon&#10;GlSvdTYeDq+yhlxhHUnlPbz3XZDPU/2yVDI8laVXgemco7eQTpfObTyz+UxMd07YfSXPbYh/6KIW&#10;lcGjl1L3Igh2cNUfpepKOvJUhoGkOqOyrKRKGIBmNHyHZr0XViUsIMfbC03+/5WVj8dnx6oi5xPO&#10;jKgh0Ua1gX2llk0iO431UyStLdJCCzdU7v0ezgi6LV0d/wMOQxw8ny7cxmISzsn17WT8BSGJ2O1o&#10;Mhkm8rPXr63z4ZuimkUj5w7aJUrF8cEHdILUPiU+ZmhVaZ3004Y1Ob/6jPIx4klXRQymy8kvtWNH&#10;gQHA3BTUcKaFD3DmfJX+IhwUf/MZbtrAGcF3IKMV2m2bqLruCdhScQIvjrq58lauKjT/gPrPwmGQ&#10;gBfLEZ5wlJrQJJ0tzvbkfv3NH/OhL6KcNRjMnPufB+EU2v5uoHyc4t5wvbHtDXOolwSoI6ydlcnE&#10;By7o3iwd1S/YmUV8BSFhJN7KeejNZejWAzsn1WKRkjCrVoQHs7Yylo68Rik27Ytw9qxXgNKP1I+s&#10;mL6TrcvthFscApVV0jTy2rF4phtzntQ472RcpLf3lPX6yzH/DQAA//8DAFBLAwQUAAYACAAAACEA&#10;2AYx5N0AAAAJAQAADwAAAGRycy9kb3ducmV2LnhtbEyPwU7DMBBE70j8g7VI3KhNpURNiFMFJEBC&#10;4kCLOLvJEqeN15HttuHvWU70uDNPszPVenajOGGIgycN9wsFAqn13UC9hs/t890KREyGOjN6Qg0/&#10;GGFdX19Vpuz8mT7wtEm94BCKpdFgU5pKKWNr0Zm48BMSe98+OJP4DL3sgjlzuBvlUqlcOjMQf7Bm&#10;wieL7WFzdBrUm9wGW4S9xRfbNOqLHt/Vq9a3N3PzACLhnP5h+KvP1aHmTjt/pC6KUUOR5UxqWGY8&#10;if1VpljYMZgXCmRdycsF9S8AAAD//wMAUEsBAi0AFAAGAAgAAAAhALaDOJL+AAAA4QEAABMAAAAA&#10;AAAAAAAAAAAAAAAAAFtDb250ZW50X1R5cGVzXS54bWxQSwECLQAUAAYACAAAACEAOP0h/9YAAACU&#10;AQAACwAAAAAAAAAAAAAAAAAvAQAAX3JlbHMvLnJlbHNQSwECLQAUAAYACAAAACEALKpXlEUCAACB&#10;BAAADgAAAAAAAAAAAAAAAAAuAgAAZHJzL2Uyb0RvYy54bWxQSwECLQAUAAYACAAAACEA2AYx5N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7531"/>
                      </w:tblGrid>
                      <w:tr w:rsidR="00431DDE" w:rsidRPr="00C250AC" w14:paraId="221E83C1" w14:textId="77777777" w:rsidTr="00771CFE">
                        <w:trPr>
                          <w:trHeight w:hRule="exact" w:val="255"/>
                        </w:trPr>
                        <w:tc>
                          <w:tcPr>
                            <w:tcW w:w="5000" w:type="pct"/>
                            <w:shd w:val="clear" w:color="auto" w:fill="D9E2F3"/>
                          </w:tcPr>
                          <w:p w14:paraId="6984AE45" w14:textId="77777777" w:rsidR="00431DDE" w:rsidRPr="00C250AC" w:rsidRDefault="00431DDE" w:rsidP="00B347BE">
                            <w:pPr>
                              <w:pStyle w:val="SolnBox"/>
                            </w:pPr>
                            <w:r w:rsidRPr="00C250AC">
                              <w:t>Solution</w:t>
                            </w:r>
                          </w:p>
                        </w:tc>
                      </w:tr>
                      <w:tr w:rsidR="00431DDE" w:rsidRPr="00C250AC" w14:paraId="68271C32" w14:textId="77777777" w:rsidTr="00C250AC">
                        <w:tc>
                          <w:tcPr>
                            <w:tcW w:w="5000" w:type="pct"/>
                            <w:tcBorders>
                              <w:bottom w:val="single" w:sz="4" w:space="0" w:color="auto"/>
                            </w:tcBorders>
                          </w:tcPr>
                          <w:p w14:paraId="07B1522B" w14:textId="77777777" w:rsidR="00431DDE" w:rsidRDefault="00431DDE" w:rsidP="00992D52">
                            <w:pPr>
                              <w:pStyle w:val="Parts"/>
                            </w:pPr>
                            <w:r>
                              <w:t>To align the moving average with time (i.e., the middle of the time period).</w:t>
                            </w:r>
                          </w:p>
                          <w:p w14:paraId="38A9E0F0" w14:textId="77777777" w:rsidR="00431DDE" w:rsidRPr="00410486" w:rsidRDefault="00431DDE" w:rsidP="00992D52">
                            <w:pPr>
                              <w:pStyle w:val="Parts"/>
                            </w:pPr>
                          </w:p>
                        </w:tc>
                      </w:tr>
                      <w:tr w:rsidR="00431DDE" w:rsidRPr="00C250AC" w14:paraId="028E38C5" w14:textId="77777777" w:rsidTr="00321246">
                        <w:trPr>
                          <w:trHeight w:hRule="exact" w:val="255"/>
                        </w:trPr>
                        <w:tc>
                          <w:tcPr>
                            <w:tcW w:w="5000" w:type="pct"/>
                            <w:shd w:val="clear" w:color="auto" w:fill="D9E2F3"/>
                          </w:tcPr>
                          <w:p w14:paraId="3F718F2B" w14:textId="77777777" w:rsidR="00431DDE" w:rsidRPr="00C250AC" w:rsidRDefault="00431DDE" w:rsidP="00B347BE">
                            <w:pPr>
                              <w:pStyle w:val="SolnBox"/>
                            </w:pPr>
                            <w:r w:rsidRPr="00C250AC">
                              <w:t>Specific behaviours</w:t>
                            </w:r>
                          </w:p>
                        </w:tc>
                      </w:tr>
                      <w:tr w:rsidR="00431DDE" w:rsidRPr="00C250AC" w14:paraId="06C345D7" w14:textId="77777777" w:rsidTr="00F27DD5">
                        <w:tc>
                          <w:tcPr>
                            <w:tcW w:w="5000" w:type="pct"/>
                          </w:tcPr>
                          <w:p w14:paraId="2524905F" w14:textId="77777777" w:rsidR="00431DDE" w:rsidRPr="00FE518A" w:rsidRDefault="00431DDE" w:rsidP="00992D52">
                            <w:pPr>
                              <w:pStyle w:val="Parts"/>
                            </w:pPr>
                            <w:r w:rsidRPr="00FE518A">
                              <w:sym w:font="Wingdings" w:char="F0FC"/>
                            </w:r>
                            <w:r w:rsidRPr="00FE518A">
                              <w:t xml:space="preserve"> </w:t>
                            </w:r>
                            <w:r>
                              <w:t>reasonable explanation</w:t>
                            </w:r>
                          </w:p>
                        </w:tc>
                      </w:tr>
                    </w:tbl>
                    <w:p w14:paraId="0C5AEB80" w14:textId="77777777" w:rsidR="00431DDE" w:rsidRDefault="00431DDE" w:rsidP="00FE518A">
                      <w:pPr>
                        <w:pStyle w:val="Part"/>
                      </w:pPr>
                    </w:p>
                  </w:txbxContent>
                </v:textbox>
              </v:shape>
            </w:pict>
          </mc:Fallback>
        </mc:AlternateContent>
      </w:r>
      <w:r>
        <w:tab/>
      </w:r>
      <w:r>
        <w:tab/>
        <w:t>(1 mark)</w:t>
      </w:r>
    </w:p>
    <w:p w14:paraId="39D05D91" w14:textId="77777777" w:rsidR="00431DDE" w:rsidRDefault="00431DDE" w:rsidP="00280ED8">
      <w:pPr>
        <w:pStyle w:val="Parta"/>
      </w:pPr>
    </w:p>
    <w:p w14:paraId="09A243BE" w14:textId="77777777" w:rsidR="00431DDE" w:rsidRDefault="00431DDE" w:rsidP="00280ED8">
      <w:pPr>
        <w:pStyle w:val="Parta"/>
      </w:pPr>
    </w:p>
    <w:p w14:paraId="310D8F1D" w14:textId="77777777" w:rsidR="00431DDE" w:rsidRDefault="00431DDE" w:rsidP="00280ED8">
      <w:pPr>
        <w:pStyle w:val="Parta"/>
      </w:pPr>
    </w:p>
    <w:p w14:paraId="70382320" w14:textId="77777777" w:rsidR="00431DDE" w:rsidRDefault="00431DDE" w:rsidP="00280ED8">
      <w:pPr>
        <w:pStyle w:val="Parta"/>
      </w:pPr>
    </w:p>
    <w:p w14:paraId="34A8696D" w14:textId="77777777" w:rsidR="00431DDE" w:rsidRDefault="00431DDE" w:rsidP="00280ED8">
      <w:pPr>
        <w:pStyle w:val="Parta"/>
      </w:pPr>
    </w:p>
    <w:p w14:paraId="3BE15C88" w14:textId="77777777" w:rsidR="00431DDE" w:rsidRDefault="00431DDE" w:rsidP="00280ED8">
      <w:pPr>
        <w:pStyle w:val="Parta"/>
      </w:pPr>
    </w:p>
    <w:p w14:paraId="4FA79064" w14:textId="77777777" w:rsidR="00431DDE" w:rsidRDefault="00431DDE" w:rsidP="00280ED8">
      <w:pPr>
        <w:pStyle w:val="Parta"/>
      </w:pPr>
    </w:p>
    <w:p w14:paraId="6A5B3500" w14:textId="77777777" w:rsidR="00431DDE" w:rsidRDefault="00431DDE" w:rsidP="00280ED8">
      <w:pPr>
        <w:pStyle w:val="Parta"/>
      </w:pPr>
    </w:p>
    <w:p w14:paraId="480D37B0" w14:textId="77777777" w:rsidR="00431DDE" w:rsidRDefault="00431DDE" w:rsidP="00280ED8">
      <w:pPr>
        <w:pStyle w:val="Parta"/>
      </w:pPr>
      <w:r>
        <w:t>(c)</w:t>
      </w:r>
      <w:r>
        <w:tab/>
        <w:t>Determine the number of tumble driers sold in November</w:t>
      </w:r>
      <w:r>
        <w:rPr>
          <w:rFonts w:eastAsiaTheme="minorEastAsia"/>
        </w:rPr>
        <w:t xml:space="preserve">, given that the </w:t>
      </w:r>
      <w:r>
        <w:t xml:space="preserve">four-point moving average for the data, centred on September, is </w:t>
      </w:r>
      <m:oMath>
        <m:r>
          <w:rPr>
            <w:rFonts w:ascii="Cambria Math" w:hAnsi="Cambria Math"/>
          </w:rPr>
          <m:t>52</m:t>
        </m:r>
      </m:oMath>
      <w:r>
        <w:t>.</w:t>
      </w:r>
      <w:r>
        <w:tab/>
        <w:t>(2 marks)</w:t>
      </w:r>
    </w:p>
    <w:p w14:paraId="3E1E29FD" w14:textId="77777777" w:rsidR="00431DDE" w:rsidRDefault="00431DDE" w:rsidP="00650B61">
      <w:r>
        <w:rPr>
          <w:noProof/>
          <w:lang w:eastAsia="en-AU"/>
        </w:rPr>
        <mc:AlternateContent>
          <mc:Choice Requires="wps">
            <w:drawing>
              <wp:anchor distT="0" distB="0" distL="114300" distR="114300" simplePos="0" relativeHeight="251666432" behindDoc="0" locked="0" layoutInCell="1" allowOverlap="1" wp14:anchorId="4E62A5CD" wp14:editId="397F9AB1">
                <wp:simplePos x="0" y="0"/>
                <wp:positionH relativeFrom="column">
                  <wp:posOffset>1445260</wp:posOffset>
                </wp:positionH>
                <wp:positionV relativeFrom="paragraph">
                  <wp:posOffset>5080</wp:posOffset>
                </wp:positionV>
                <wp:extent cx="3092450" cy="175895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3092450" cy="1758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56"/>
                            </w:tblGrid>
                            <w:tr w:rsidR="00431DDE" w:rsidRPr="00C250AC" w14:paraId="64202447" w14:textId="77777777" w:rsidTr="00771CFE">
                              <w:trPr>
                                <w:trHeight w:hRule="exact" w:val="255"/>
                              </w:trPr>
                              <w:tc>
                                <w:tcPr>
                                  <w:tcW w:w="5000" w:type="pct"/>
                                  <w:shd w:val="clear" w:color="auto" w:fill="D9E2F3"/>
                                </w:tcPr>
                                <w:p w14:paraId="5B338FCA" w14:textId="77777777" w:rsidR="00431DDE" w:rsidRPr="00C250AC" w:rsidRDefault="00431DDE" w:rsidP="00B347BE">
                                  <w:pPr>
                                    <w:pStyle w:val="SolnBox"/>
                                  </w:pPr>
                                  <w:r w:rsidRPr="00C250AC">
                                    <w:t>Solution</w:t>
                                  </w:r>
                                </w:p>
                              </w:tc>
                            </w:tr>
                            <w:tr w:rsidR="00431DDE" w:rsidRPr="00C250AC" w14:paraId="2071AC3B" w14:textId="77777777" w:rsidTr="00C250AC">
                              <w:tc>
                                <w:tcPr>
                                  <w:tcW w:w="5000" w:type="pct"/>
                                  <w:tcBorders>
                                    <w:bottom w:val="single" w:sz="4" w:space="0" w:color="auto"/>
                                  </w:tcBorders>
                                </w:tcPr>
                                <w:p w14:paraId="401CA736" w14:textId="77777777" w:rsidR="00431DDE" w:rsidRPr="00A25D45" w:rsidRDefault="008B2A0A" w:rsidP="00992D52">
                                  <w:pPr>
                                    <w:pStyle w:val="Parts"/>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58</m:t>
                                              </m:r>
                                            </m:num>
                                            <m:den>
                                              <m:r>
                                                <w:rPr>
                                                  <w:rFonts w:ascii="Cambria Math" w:hAnsi="Cambria Math"/>
                                                </w:rPr>
                                                <m:t>2</m:t>
                                              </m:r>
                                            </m:den>
                                          </m:f>
                                          <m:r>
                                            <w:rPr>
                                              <w:rFonts w:ascii="Cambria Math" w:hAnsi="Cambria Math"/>
                                            </w:rPr>
                                            <m:t>+65+57+40+</m:t>
                                          </m:r>
                                          <m:f>
                                            <m:fPr>
                                              <m:ctrlPr>
                                                <w:rPr>
                                                  <w:rFonts w:ascii="Cambria Math" w:hAnsi="Cambria Math"/>
                                                  <w:i/>
                                                </w:rPr>
                                              </m:ctrlPr>
                                            </m:fPr>
                                            <m:num>
                                              <m:r>
                                                <w:rPr>
                                                  <w:rFonts w:ascii="Cambria Math" w:hAnsi="Cambria Math"/>
                                                </w:rPr>
                                                <m:t>x</m:t>
                                              </m:r>
                                            </m:num>
                                            <m:den>
                                              <m:r>
                                                <w:rPr>
                                                  <w:rFonts w:ascii="Cambria Math" w:hAnsi="Cambria Math"/>
                                                </w:rPr>
                                                <m:t>2</m:t>
                                              </m:r>
                                            </m:den>
                                          </m:f>
                                        </m:e>
                                      </m:d>
                                      <m:r>
                                        <w:rPr>
                                          <w:rFonts w:ascii="Cambria Math" w:hAnsi="Cambria Math"/>
                                        </w:rPr>
                                        <m:t>÷4</m:t>
                                      </m:r>
                                      <m:r>
                                        <m:rPr>
                                          <m:aln/>
                                        </m:rPr>
                                        <w:rPr>
                                          <w:rFonts w:ascii="Cambria Math" w:hAnsi="Cambria Math"/>
                                        </w:rPr>
                                        <m:t>=52</m:t>
                                      </m:r>
                                      <m:r>
                                        <m:rPr>
                                          <m:sty m:val="p"/>
                                        </m:rPr>
                                        <w:br/>
                                      </m:r>
                                    </m:oMath>
                                    <m:oMath>
                                      <m:r>
                                        <w:rPr>
                                          <w:rFonts w:ascii="Cambria Math" w:hAnsi="Cambria Math"/>
                                        </w:rPr>
                                        <m:t>x</m:t>
                                      </m:r>
                                      <m:r>
                                        <m:rPr>
                                          <m:aln/>
                                        </m:rPr>
                                        <w:rPr>
                                          <w:rFonts w:ascii="Cambria Math" w:hAnsi="Cambria Math"/>
                                        </w:rPr>
                                        <m:t>=34</m:t>
                                      </m:r>
                                    </m:oMath>
                                  </m:oMathPara>
                                </w:p>
                                <w:p w14:paraId="2647A048" w14:textId="77777777" w:rsidR="00431DDE" w:rsidRDefault="00431DDE" w:rsidP="00992D52">
                                  <w:pPr>
                                    <w:pStyle w:val="Parts"/>
                                  </w:pPr>
                                </w:p>
                                <w:p w14:paraId="24DC9F95" w14:textId="77777777" w:rsidR="00431DDE" w:rsidRDefault="00431DDE" w:rsidP="00A25D45">
                                  <w:pPr>
                                    <w:pStyle w:val="Parts"/>
                                    <w:jc w:val="center"/>
                                    <w:rPr>
                                      <w:rFonts w:eastAsiaTheme="minorEastAsia"/>
                                    </w:rPr>
                                  </w:pPr>
                                  <w:r>
                                    <w:t xml:space="preserve">Number sold was </w:t>
                                  </w:r>
                                  <m:oMath>
                                    <m:r>
                                      <w:rPr>
                                        <w:rFonts w:ascii="Cambria Math" w:hAnsi="Cambria Math"/>
                                      </w:rPr>
                                      <m:t>34</m:t>
                                    </m:r>
                                  </m:oMath>
                                  <w:r>
                                    <w:rPr>
                                      <w:rFonts w:eastAsiaTheme="minorEastAsia"/>
                                    </w:rPr>
                                    <w:t>.</w:t>
                                  </w:r>
                                </w:p>
                                <w:p w14:paraId="3EE2DE29" w14:textId="77777777" w:rsidR="00431DDE" w:rsidRPr="00410486" w:rsidRDefault="00431DDE" w:rsidP="00992D52">
                                  <w:pPr>
                                    <w:pStyle w:val="Parts"/>
                                  </w:pPr>
                                </w:p>
                              </w:tc>
                            </w:tr>
                            <w:tr w:rsidR="00431DDE" w:rsidRPr="00C250AC" w14:paraId="5D730D8C" w14:textId="77777777" w:rsidTr="00321246">
                              <w:trPr>
                                <w:trHeight w:hRule="exact" w:val="255"/>
                              </w:trPr>
                              <w:tc>
                                <w:tcPr>
                                  <w:tcW w:w="5000" w:type="pct"/>
                                  <w:shd w:val="clear" w:color="auto" w:fill="D9E2F3"/>
                                </w:tcPr>
                                <w:p w14:paraId="43E90509" w14:textId="77777777" w:rsidR="00431DDE" w:rsidRPr="00C250AC" w:rsidRDefault="00431DDE" w:rsidP="00B347BE">
                                  <w:pPr>
                                    <w:pStyle w:val="SolnBox"/>
                                  </w:pPr>
                                  <w:r w:rsidRPr="00C250AC">
                                    <w:t>Specific behaviours</w:t>
                                  </w:r>
                                </w:p>
                              </w:tc>
                            </w:tr>
                            <w:tr w:rsidR="00431DDE" w:rsidRPr="00C250AC" w14:paraId="5745A9B2" w14:textId="77777777" w:rsidTr="00F27DD5">
                              <w:tc>
                                <w:tcPr>
                                  <w:tcW w:w="5000" w:type="pct"/>
                                </w:tcPr>
                                <w:p w14:paraId="21DBA78D" w14:textId="77777777" w:rsidR="00431DDE" w:rsidRPr="00FE518A" w:rsidRDefault="00431DDE" w:rsidP="00E64DDB">
                                  <w:pPr>
                                    <w:pStyle w:val="Parts"/>
                                  </w:pPr>
                                  <w:r w:rsidRPr="00FE518A">
                                    <w:sym w:font="Wingdings" w:char="F0FC"/>
                                  </w:r>
                                  <w:r w:rsidRPr="00FE518A">
                                    <w:t xml:space="preserve"> </w:t>
                                  </w:r>
                                  <w:r>
                                    <w:t>indicates suitable method</w:t>
                                  </w:r>
                                </w:p>
                                <w:p w14:paraId="02B79116" w14:textId="77777777" w:rsidR="00431DDE" w:rsidRPr="00FE518A" w:rsidRDefault="00431DDE" w:rsidP="00E64DDB">
                                  <w:pPr>
                                    <w:pStyle w:val="Parts"/>
                                  </w:pPr>
                                  <w:r w:rsidRPr="00FE518A">
                                    <w:rPr>
                                      <w:rFonts w:ascii="Wingdings" w:hAnsi="Wingdings"/>
                                    </w:rPr>
                                    <w:t>ü</w:t>
                                  </w:r>
                                  <w:r w:rsidRPr="00FE518A">
                                    <w:t xml:space="preserve"> </w:t>
                                  </w:r>
                                  <w:r>
                                    <w:t>states correct value</w:t>
                                  </w:r>
                                </w:p>
                              </w:tc>
                            </w:tr>
                          </w:tbl>
                          <w:p w14:paraId="268BEE0E" w14:textId="77777777" w:rsidR="00431DDE" w:rsidRDefault="00431DD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2A5CD" id="Text Box 5" o:spid="_x0000_s1034" type="#_x0000_t202" style="position:absolute;margin-left:113.8pt;margin-top:.4pt;width:243.5pt;height:1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LRQIAAIIEAAAOAAAAZHJzL2Uyb0RvYy54bWysVMFu2zAMvQ/YPwi6L07SpWuNOkXWIsOA&#10;oC3QDj0rshwbkEVNUmJnX78nOW6LbqdhPagUST+R75G5uu5bzQ7K+YZMwWeTKWfKSCobsyv4j6f1&#10;pwvOfBCmFJqMKvhReX69/PjhqrO5mlNNulSOAcT4vLMFr0OweZZ5WatW+AlZZRCsyLUi4Op2WelE&#10;B/RWZ/Pp9DzryJXWkVTew3s7BPky4VeVkuG+qrwKTBcctYV0unRu45ktr0S+c8LWjTyVIf6hilY0&#10;Bo++QN2KINjeNX9AtY105KkKE0ltRlXVSJV6QDez6btuHmthVeoF5Hj7QpP/f7Dy7vDgWFMWfMGZ&#10;ES0kelJ9YF+pZ4vITmd9jqRHi7TQww2VR7+HMzbdV66N/9EOQxw8H1+4jWASzrPp5fzzAiGJ2OzL&#10;4uISF+Bnr59b58M3RS2LRsEdxEucisPGhyF1TImvGVo3WicBtWFdwc/PABkjnnRTxmC6HP2Nduwg&#10;MAEYnJI6zrTwAc6Cr9PfqY43n6EqbVBc7H7oMlqh3/aJq4uRgS2VRxDjaBgsb+W6QfEb4D8Ih0lC&#10;w9iOcI+j0oQi6WRxVpP79Td/zIfAiHLWYTIL7n/uhVMo+7uB9HGMR8ONxnY0zL69IbQ6w95ZmUx8&#10;4IIezcpR+4ylWcVXEBJG4q2Ch9G8CcN+YOmkWq1SEobVirAxj1ZG6MhrlOKpfxbOnvQKkPqOxpkV&#10;+TvZhtxBuNU+UNUkTSOvA4snujHoaSpOSxk36e09Zb3+dCx/AwAA//8DAFBLAwQUAAYACAAAACEA&#10;3bH4g9wAAAAIAQAADwAAAGRycy9kb3ducmV2LnhtbEyPwU7DMBBE70j8g7VI3KjdCDUlxKkCEiAh&#10;caBFnN14iQPxOrLdNvw9ywmOszOafVNvZj+KI8Y0BNKwXCgQSF2wA/Ua3nYPV2sQKRuyZgyEGr4x&#10;waY5P6tNZcOJXvG4zb3gEkqV0eByniopU+fQm7QIExJ7HyF6k1nGXtpoTlzuR1kotZLeDMQfnJnw&#10;3mH3tT14DepZ7qK7iZ8OH13bqne6e1FPWl9ezO0tiIxz/gvDLz6jQ8NM+3Agm8SooSjKFUc18AC2&#10;y+U1yz3fy3INsqnl/wHNDwAAAP//AwBQSwECLQAUAAYACAAAACEAtoM4kv4AAADhAQAAEwAAAAAA&#10;AAAAAAAAAAAAAAAAW0NvbnRlbnRfVHlwZXNdLnhtbFBLAQItABQABgAIAAAAIQA4/SH/1gAAAJQB&#10;AAALAAAAAAAAAAAAAAAAAC8BAABfcmVscy8ucmVsc1BLAQItABQABgAIAAAAIQBE+iGLRQIAAIIE&#10;AAAOAAAAAAAAAAAAAAAAAC4CAABkcnMvZTJvRG9jLnhtbFBLAQItABQABgAIAAAAIQDdsfiD3AAA&#10;AAg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856"/>
                      </w:tblGrid>
                      <w:tr w:rsidR="00431DDE" w:rsidRPr="00C250AC" w14:paraId="64202447" w14:textId="77777777" w:rsidTr="00771CFE">
                        <w:trPr>
                          <w:trHeight w:hRule="exact" w:val="255"/>
                        </w:trPr>
                        <w:tc>
                          <w:tcPr>
                            <w:tcW w:w="5000" w:type="pct"/>
                            <w:shd w:val="clear" w:color="auto" w:fill="D9E2F3"/>
                          </w:tcPr>
                          <w:p w14:paraId="5B338FCA" w14:textId="77777777" w:rsidR="00431DDE" w:rsidRPr="00C250AC" w:rsidRDefault="00431DDE" w:rsidP="00B347BE">
                            <w:pPr>
                              <w:pStyle w:val="SolnBox"/>
                            </w:pPr>
                            <w:r w:rsidRPr="00C250AC">
                              <w:t>Solution</w:t>
                            </w:r>
                          </w:p>
                        </w:tc>
                      </w:tr>
                      <w:tr w:rsidR="00431DDE" w:rsidRPr="00C250AC" w14:paraId="2071AC3B" w14:textId="77777777" w:rsidTr="00C250AC">
                        <w:tc>
                          <w:tcPr>
                            <w:tcW w:w="5000" w:type="pct"/>
                            <w:tcBorders>
                              <w:bottom w:val="single" w:sz="4" w:space="0" w:color="auto"/>
                            </w:tcBorders>
                          </w:tcPr>
                          <w:p w14:paraId="401CA736" w14:textId="77777777" w:rsidR="00431DDE" w:rsidRPr="00A25D45" w:rsidRDefault="008B2A0A" w:rsidP="00992D52">
                            <w:pPr>
                              <w:pStyle w:val="Parts"/>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58</m:t>
                                        </m:r>
                                      </m:num>
                                      <m:den>
                                        <m:r>
                                          <w:rPr>
                                            <w:rFonts w:ascii="Cambria Math" w:hAnsi="Cambria Math"/>
                                          </w:rPr>
                                          <m:t>2</m:t>
                                        </m:r>
                                      </m:den>
                                    </m:f>
                                    <m:r>
                                      <w:rPr>
                                        <w:rFonts w:ascii="Cambria Math" w:hAnsi="Cambria Math"/>
                                      </w:rPr>
                                      <m:t>+65+57+40+</m:t>
                                    </m:r>
                                    <m:f>
                                      <m:fPr>
                                        <m:ctrlPr>
                                          <w:rPr>
                                            <w:rFonts w:ascii="Cambria Math" w:hAnsi="Cambria Math"/>
                                            <w:i/>
                                          </w:rPr>
                                        </m:ctrlPr>
                                      </m:fPr>
                                      <m:num>
                                        <m:r>
                                          <w:rPr>
                                            <w:rFonts w:ascii="Cambria Math" w:hAnsi="Cambria Math"/>
                                          </w:rPr>
                                          <m:t>x</m:t>
                                        </m:r>
                                      </m:num>
                                      <m:den>
                                        <m:r>
                                          <w:rPr>
                                            <w:rFonts w:ascii="Cambria Math" w:hAnsi="Cambria Math"/>
                                          </w:rPr>
                                          <m:t>2</m:t>
                                        </m:r>
                                      </m:den>
                                    </m:f>
                                  </m:e>
                                </m:d>
                                <m:r>
                                  <w:rPr>
                                    <w:rFonts w:ascii="Cambria Math" w:hAnsi="Cambria Math"/>
                                  </w:rPr>
                                  <m:t>÷4</m:t>
                                </m:r>
                                <m:r>
                                  <m:rPr>
                                    <m:aln/>
                                  </m:rPr>
                                  <w:rPr>
                                    <w:rFonts w:ascii="Cambria Math" w:hAnsi="Cambria Math"/>
                                  </w:rPr>
                                  <m:t>=52</m:t>
                                </m:r>
                                <m:r>
                                  <m:rPr>
                                    <m:sty m:val="p"/>
                                  </m:rPr>
                                  <w:br/>
                                </m:r>
                              </m:oMath>
                              <m:oMath>
                                <m:r>
                                  <w:rPr>
                                    <w:rFonts w:ascii="Cambria Math" w:hAnsi="Cambria Math"/>
                                  </w:rPr>
                                  <m:t>x</m:t>
                                </m:r>
                                <m:r>
                                  <m:rPr>
                                    <m:aln/>
                                  </m:rPr>
                                  <w:rPr>
                                    <w:rFonts w:ascii="Cambria Math" w:hAnsi="Cambria Math"/>
                                  </w:rPr>
                                  <m:t>=34</m:t>
                                </m:r>
                              </m:oMath>
                            </m:oMathPara>
                          </w:p>
                          <w:p w14:paraId="2647A048" w14:textId="77777777" w:rsidR="00431DDE" w:rsidRDefault="00431DDE" w:rsidP="00992D52">
                            <w:pPr>
                              <w:pStyle w:val="Parts"/>
                            </w:pPr>
                          </w:p>
                          <w:p w14:paraId="24DC9F95" w14:textId="77777777" w:rsidR="00431DDE" w:rsidRDefault="00431DDE" w:rsidP="00A25D45">
                            <w:pPr>
                              <w:pStyle w:val="Parts"/>
                              <w:jc w:val="center"/>
                              <w:rPr>
                                <w:rFonts w:eastAsiaTheme="minorEastAsia"/>
                              </w:rPr>
                            </w:pPr>
                            <w:r>
                              <w:t xml:space="preserve">Number sold was </w:t>
                            </w:r>
                            <m:oMath>
                              <m:r>
                                <w:rPr>
                                  <w:rFonts w:ascii="Cambria Math" w:hAnsi="Cambria Math"/>
                                </w:rPr>
                                <m:t>34</m:t>
                              </m:r>
                            </m:oMath>
                            <w:r>
                              <w:rPr>
                                <w:rFonts w:eastAsiaTheme="minorEastAsia"/>
                              </w:rPr>
                              <w:t>.</w:t>
                            </w:r>
                          </w:p>
                          <w:p w14:paraId="3EE2DE29" w14:textId="77777777" w:rsidR="00431DDE" w:rsidRPr="00410486" w:rsidRDefault="00431DDE" w:rsidP="00992D52">
                            <w:pPr>
                              <w:pStyle w:val="Parts"/>
                            </w:pPr>
                          </w:p>
                        </w:tc>
                      </w:tr>
                      <w:tr w:rsidR="00431DDE" w:rsidRPr="00C250AC" w14:paraId="5D730D8C" w14:textId="77777777" w:rsidTr="00321246">
                        <w:trPr>
                          <w:trHeight w:hRule="exact" w:val="255"/>
                        </w:trPr>
                        <w:tc>
                          <w:tcPr>
                            <w:tcW w:w="5000" w:type="pct"/>
                            <w:shd w:val="clear" w:color="auto" w:fill="D9E2F3"/>
                          </w:tcPr>
                          <w:p w14:paraId="43E90509" w14:textId="77777777" w:rsidR="00431DDE" w:rsidRPr="00C250AC" w:rsidRDefault="00431DDE" w:rsidP="00B347BE">
                            <w:pPr>
                              <w:pStyle w:val="SolnBox"/>
                            </w:pPr>
                            <w:r w:rsidRPr="00C250AC">
                              <w:t>Specific behaviours</w:t>
                            </w:r>
                          </w:p>
                        </w:tc>
                      </w:tr>
                      <w:tr w:rsidR="00431DDE" w:rsidRPr="00C250AC" w14:paraId="5745A9B2" w14:textId="77777777" w:rsidTr="00F27DD5">
                        <w:tc>
                          <w:tcPr>
                            <w:tcW w:w="5000" w:type="pct"/>
                          </w:tcPr>
                          <w:p w14:paraId="21DBA78D" w14:textId="77777777" w:rsidR="00431DDE" w:rsidRPr="00FE518A" w:rsidRDefault="00431DDE" w:rsidP="00E64DDB">
                            <w:pPr>
                              <w:pStyle w:val="Parts"/>
                            </w:pPr>
                            <w:r w:rsidRPr="00FE518A">
                              <w:sym w:font="Wingdings" w:char="F0FC"/>
                            </w:r>
                            <w:r w:rsidRPr="00FE518A">
                              <w:t xml:space="preserve"> </w:t>
                            </w:r>
                            <w:r>
                              <w:t>indicates suitable method</w:t>
                            </w:r>
                          </w:p>
                          <w:p w14:paraId="02B79116" w14:textId="77777777" w:rsidR="00431DDE" w:rsidRPr="00FE518A" w:rsidRDefault="00431DDE" w:rsidP="00E64DDB">
                            <w:pPr>
                              <w:pStyle w:val="Parts"/>
                            </w:pPr>
                            <w:r w:rsidRPr="00FE518A">
                              <w:rPr>
                                <w:rFonts w:ascii="Wingdings" w:hAnsi="Wingdings"/>
                              </w:rPr>
                              <w:t>ü</w:t>
                            </w:r>
                            <w:r w:rsidRPr="00FE518A">
                              <w:t xml:space="preserve"> </w:t>
                            </w:r>
                            <w:r>
                              <w:t>states correct value</w:t>
                            </w:r>
                          </w:p>
                        </w:tc>
                      </w:tr>
                    </w:tbl>
                    <w:p w14:paraId="268BEE0E" w14:textId="77777777" w:rsidR="00431DDE" w:rsidRDefault="00431DDE" w:rsidP="009E2955">
                      <w:pPr>
                        <w:pStyle w:val="Part"/>
                      </w:pPr>
                    </w:p>
                  </w:txbxContent>
                </v:textbox>
              </v:shape>
            </w:pict>
          </mc:Fallback>
        </mc:AlternateContent>
      </w:r>
    </w:p>
    <w:p w14:paraId="77ED5A51" w14:textId="6DA395C4" w:rsidR="00431DDE" w:rsidRDefault="00431DDE">
      <w:pPr>
        <w:spacing w:after="160" w:line="259" w:lineRule="auto"/>
        <w:contextualSpacing w:val="0"/>
        <w:rPr>
          <w:b/>
          <w:szCs w:val="24"/>
          <w:lang w:val="en-US"/>
        </w:rPr>
      </w:pPr>
      <w:r>
        <w:br w:type="page"/>
      </w:r>
    </w:p>
    <w:p w14:paraId="37B57F35" w14:textId="28436448" w:rsidR="00431DDE" w:rsidRDefault="00431DDE" w:rsidP="00431DDE">
      <w:pPr>
        <w:pStyle w:val="QNum"/>
      </w:pPr>
      <w:r>
        <w:lastRenderedPageBreak/>
        <w:t>Question 10</w:t>
      </w:r>
      <w:r>
        <w:tab/>
        <w:t>(6 marks)</w:t>
      </w:r>
    </w:p>
    <w:p w14:paraId="076C6317" w14:textId="77777777" w:rsidR="00431DDE" w:rsidRDefault="00431DDE" w:rsidP="00650B61">
      <w:r>
        <w:t xml:space="preserve">During the spring of 2020, a national real estate company observed that from a sample of </w:t>
      </w:r>
      <m:oMath>
        <m:r>
          <w:rPr>
            <w:rFonts w:ascii="Cambria Math" w:hAnsi="Cambria Math"/>
          </w:rPr>
          <m:t>450</m:t>
        </m:r>
      </m:oMath>
      <w:r>
        <w:t xml:space="preserve"> households in Brisbane who rented their accommodation and applied to their landlord for a rent reduction, </w:t>
      </w:r>
      <m:oMath>
        <m:r>
          <w:rPr>
            <w:rFonts w:ascii="Cambria Math" w:hAnsi="Cambria Math"/>
          </w:rPr>
          <m:t>324</m:t>
        </m:r>
      </m:oMath>
      <w:r>
        <w:t xml:space="preserve"> applications were approved. From a similar survey in Hobart of </w:t>
      </w:r>
      <m:oMath>
        <m:r>
          <w:rPr>
            <w:rFonts w:ascii="Cambria Math" w:hAnsi="Cambria Math"/>
          </w:rPr>
          <m:t>200</m:t>
        </m:r>
      </m:oMath>
      <w:r>
        <w:t xml:space="preserve"> households, </w:t>
      </w:r>
      <m:oMath>
        <m:r>
          <w:rPr>
            <w:rFonts w:ascii="Cambria Math" w:hAnsi="Cambria Math"/>
          </w:rPr>
          <m:t>118</m:t>
        </m:r>
      </m:oMath>
      <w:r>
        <w:t xml:space="preserve"> applications for a rent reduction were approved.</w:t>
      </w:r>
    </w:p>
    <w:p w14:paraId="64220E5E" w14:textId="77777777" w:rsidR="00431DDE" w:rsidRDefault="00431DDE" w:rsidP="00650B61"/>
    <w:p w14:paraId="098E2204" w14:textId="77777777" w:rsidR="00431DDE" w:rsidRDefault="00431DDE" w:rsidP="00214D61">
      <w:pPr>
        <w:pStyle w:val="Parta"/>
      </w:pPr>
      <w:bookmarkStart w:id="28" w:name="_Hlk69567027"/>
      <w:r>
        <w:t>(a)</w:t>
      </w:r>
      <w:r>
        <w:tab/>
        <w:t>Use the above information to complete the two-way frequency table below.</w:t>
      </w:r>
      <w:r>
        <w:tab/>
        <w:t>(2 marks)</w:t>
      </w:r>
    </w:p>
    <w:p w14:paraId="2CBB9C37" w14:textId="77777777" w:rsidR="00431DDE" w:rsidRDefault="00431DDE" w:rsidP="00214D61">
      <w:pPr>
        <w:pStyle w:val="Parta"/>
      </w:pPr>
      <w:r>
        <w:rPr>
          <w:noProof/>
          <w:lang w:eastAsia="en-AU"/>
        </w:rPr>
        <mc:AlternateContent>
          <mc:Choice Requires="wps">
            <w:drawing>
              <wp:anchor distT="0" distB="0" distL="114300" distR="114300" simplePos="0" relativeHeight="251672576" behindDoc="0" locked="0" layoutInCell="1" allowOverlap="1" wp14:anchorId="1F8931DE" wp14:editId="6D4AE6B1">
                <wp:simplePos x="0" y="0"/>
                <wp:positionH relativeFrom="column">
                  <wp:posOffset>4486910</wp:posOffset>
                </wp:positionH>
                <wp:positionV relativeFrom="paragraph">
                  <wp:posOffset>1000125</wp:posOffset>
                </wp:positionV>
                <wp:extent cx="1543050" cy="9017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1543050" cy="90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421"/>
                            </w:tblGrid>
                            <w:tr w:rsidR="00431DDE" w:rsidRPr="00C250AC" w14:paraId="15DC1662" w14:textId="77777777" w:rsidTr="00771CFE">
                              <w:trPr>
                                <w:trHeight w:hRule="exact" w:val="255"/>
                              </w:trPr>
                              <w:tc>
                                <w:tcPr>
                                  <w:tcW w:w="5000" w:type="pct"/>
                                  <w:shd w:val="clear" w:color="auto" w:fill="D9E2F3"/>
                                </w:tcPr>
                                <w:p w14:paraId="77ABD375" w14:textId="77777777" w:rsidR="00431DDE" w:rsidRPr="00C250AC" w:rsidRDefault="00431DDE" w:rsidP="00B347BE">
                                  <w:pPr>
                                    <w:pStyle w:val="SolnBox"/>
                                  </w:pPr>
                                  <w:r w:rsidRPr="00C250AC">
                                    <w:t>Solution</w:t>
                                  </w:r>
                                </w:p>
                              </w:tc>
                            </w:tr>
                            <w:tr w:rsidR="00431DDE" w:rsidRPr="00C250AC" w14:paraId="1704B3D1" w14:textId="77777777" w:rsidTr="00C250AC">
                              <w:tc>
                                <w:tcPr>
                                  <w:tcW w:w="5000" w:type="pct"/>
                                  <w:tcBorders>
                                    <w:bottom w:val="single" w:sz="4" w:space="0" w:color="auto"/>
                                  </w:tcBorders>
                                </w:tcPr>
                                <w:p w14:paraId="37537037" w14:textId="77777777" w:rsidR="00431DDE" w:rsidRPr="00410486" w:rsidRDefault="00431DDE" w:rsidP="001E7E53">
                                  <w:pPr>
                                    <w:pStyle w:val="Parts"/>
                                  </w:pPr>
                                  <w:r>
                                    <w:t>See table</w:t>
                                  </w:r>
                                </w:p>
                              </w:tc>
                            </w:tr>
                            <w:tr w:rsidR="00431DDE" w:rsidRPr="00C250AC" w14:paraId="1C5909F4" w14:textId="77777777" w:rsidTr="00321246">
                              <w:trPr>
                                <w:trHeight w:hRule="exact" w:val="255"/>
                              </w:trPr>
                              <w:tc>
                                <w:tcPr>
                                  <w:tcW w:w="5000" w:type="pct"/>
                                  <w:shd w:val="clear" w:color="auto" w:fill="D9E2F3"/>
                                </w:tcPr>
                                <w:p w14:paraId="2A73177E" w14:textId="77777777" w:rsidR="00431DDE" w:rsidRPr="00C250AC" w:rsidRDefault="00431DDE" w:rsidP="00B347BE">
                                  <w:pPr>
                                    <w:pStyle w:val="SolnBox"/>
                                  </w:pPr>
                                  <w:r w:rsidRPr="00C250AC">
                                    <w:t>Specific behaviours</w:t>
                                  </w:r>
                                </w:p>
                              </w:tc>
                            </w:tr>
                            <w:tr w:rsidR="00431DDE" w:rsidRPr="00C250AC" w14:paraId="4F9B6266" w14:textId="77777777" w:rsidTr="00F27DD5">
                              <w:tc>
                                <w:tcPr>
                                  <w:tcW w:w="5000" w:type="pct"/>
                                </w:tcPr>
                                <w:p w14:paraId="1EDF8C91" w14:textId="77777777" w:rsidR="00431DDE" w:rsidRPr="00FE518A" w:rsidRDefault="00431DDE" w:rsidP="00992D52">
                                  <w:pPr>
                                    <w:pStyle w:val="Parts"/>
                                  </w:pPr>
                                  <w:r w:rsidRPr="00FE518A">
                                    <w:sym w:font="Wingdings" w:char="F0FC"/>
                                  </w:r>
                                  <w:r w:rsidRPr="00FE518A">
                                    <w:t xml:space="preserve"> </w:t>
                                  </w:r>
                                  <w:r>
                                    <w:t>one correct column</w:t>
                                  </w:r>
                                </w:p>
                                <w:p w14:paraId="01204FA0" w14:textId="77777777" w:rsidR="00431DDE" w:rsidRPr="00FE518A" w:rsidRDefault="00431DDE" w:rsidP="00992D52">
                                  <w:pPr>
                                    <w:pStyle w:val="Parts"/>
                                  </w:pPr>
                                  <w:r w:rsidRPr="00FE518A">
                                    <w:rPr>
                                      <w:rFonts w:ascii="Wingdings" w:hAnsi="Wingdings"/>
                                    </w:rPr>
                                    <w:t>ü</w:t>
                                  </w:r>
                                  <w:r w:rsidRPr="00FE518A">
                                    <w:t xml:space="preserve"> </w:t>
                                  </w:r>
                                  <w:r>
                                    <w:t>correct table</w:t>
                                  </w:r>
                                </w:p>
                              </w:tc>
                            </w:tr>
                          </w:tbl>
                          <w:p w14:paraId="171AC284"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931DE" id="Text Box 7" o:spid="_x0000_s1035" type="#_x0000_t202" style="position:absolute;left:0;text-align:left;margin-left:353.3pt;margin-top:78.75pt;width:121.5pt;height: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sOuRQIAAIEEAAAOAAAAZHJzL2Uyb0RvYy54bWysVE1v2zAMvQ/YfxB0X+20a7MGdYqsRYYB&#10;QVsgHXpWZDk2IIuapMTOfv2e5Dgtup2G5aBQ/BL5Humb277VbK+cb8gUfHKWc6aMpLIx24L/eF5+&#10;+sKZD8KUQpNRBT8oz2/nHz/cdHamzqkmXSrHkMT4WWcLXodgZ1nmZa1a4c/IKgNjRa4VAVe3zUon&#10;OmRvdXae51dZR660jqTyHtr7wcjnKX9VKRkeq8qrwHTBUVtIp0vnJp7Z/EbMtk7YupHHMsQ/VNGK&#10;xuDRU6p7EQTbueaPVG0jHXmqwpmkNqOqaqRKPaCbSf6um3UtrEq9ABxvTzD5/5dWPuyfHGvKgk85&#10;M6IFRc+qD+wr9Wwa0emsn8FpbeEWeqjB8qj3UMam+8q18R/tMNiB8+GEbUwmY9Dl54v8EiYJ23U+&#10;meYJ/Ow12jofvilqWRQK7sBdglTsVz6gEriOLvExQ8tG68SfNqwr+NUF0keLJ92U0ZguB3+nHdsL&#10;DADmpqSOMy18gLLgy/SL7SD5mzDctIEyNj80GaXQb/oE1fUIwIbKA3BxNMyVt3LZoPgV8j8Jh0FC&#10;v1iO8Iij0oQi6ShxVpP79Td99Ae/sHLWYTAL7n/uhFMo+7sB83GKR8GNwmYUzK69I7Q6wdpZmUQE&#10;uKBHsXLUvmBnFvEVmISReKvgYRTvwrAe2DmpFovkhFm1IqzM2sqYOuIaqXjuX4SzR74CmH6gcWTF&#10;7B1tg+9A3GIXqGoSpxHXAcUj3JjzxMZxJ+Mivb0nr9cvx/w3AAAA//8DAFBLAwQUAAYACAAAACEA&#10;ixE5Qt4AAAALAQAADwAAAGRycy9kb3ducmV2LnhtbEyPwU7DMAyG70i8Q2Qkbixhoh0tTaeCBEhI&#10;O7AhzllrmkLjVEm2lbfHnOBo/59+f67WsxvFEUMcPGm4XigQSK3vBuo1vO0er25BxGSoM6Mn1PCN&#10;Edb1+Vllys6f6BWP29QLLqFYGg02pamUMrYWnYkLPyFx9uGDM4nH0MsumBOXu1EulcqlMwPxBWsm&#10;fLDYfm0PToN6kbtgi/Bp8ck2jXqn+4161vryYm7uQCSc0x8Mv/qsDjU77f2BuihGDSuV54xykK0y&#10;EEwUNwVv9hqWRZGBrCv5/4f6BwAA//8DAFBLAQItABQABgAIAAAAIQC2gziS/gAAAOEBAAATAAAA&#10;AAAAAAAAAAAAAAAAAABbQ29udGVudF9UeXBlc10ueG1sUEsBAi0AFAAGAAgAAAAhADj9If/WAAAA&#10;lAEAAAsAAAAAAAAAAAAAAAAALwEAAF9yZWxzLy5yZWxzUEsBAi0AFAAGAAgAAAAhANtew65FAgAA&#10;gQQAAA4AAAAAAAAAAAAAAAAALgIAAGRycy9lMm9Eb2MueG1sUEsBAi0AFAAGAAgAAAAhAIsROULe&#10;AAAACw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2421"/>
                      </w:tblGrid>
                      <w:tr w:rsidR="00431DDE" w:rsidRPr="00C250AC" w14:paraId="15DC1662" w14:textId="77777777" w:rsidTr="00771CFE">
                        <w:trPr>
                          <w:trHeight w:hRule="exact" w:val="255"/>
                        </w:trPr>
                        <w:tc>
                          <w:tcPr>
                            <w:tcW w:w="5000" w:type="pct"/>
                            <w:shd w:val="clear" w:color="auto" w:fill="D9E2F3"/>
                          </w:tcPr>
                          <w:p w14:paraId="77ABD375" w14:textId="77777777" w:rsidR="00431DDE" w:rsidRPr="00C250AC" w:rsidRDefault="00431DDE" w:rsidP="00B347BE">
                            <w:pPr>
                              <w:pStyle w:val="SolnBox"/>
                            </w:pPr>
                            <w:r w:rsidRPr="00C250AC">
                              <w:t>Solution</w:t>
                            </w:r>
                          </w:p>
                        </w:tc>
                      </w:tr>
                      <w:tr w:rsidR="00431DDE" w:rsidRPr="00C250AC" w14:paraId="1704B3D1" w14:textId="77777777" w:rsidTr="00C250AC">
                        <w:tc>
                          <w:tcPr>
                            <w:tcW w:w="5000" w:type="pct"/>
                            <w:tcBorders>
                              <w:bottom w:val="single" w:sz="4" w:space="0" w:color="auto"/>
                            </w:tcBorders>
                          </w:tcPr>
                          <w:p w14:paraId="37537037" w14:textId="77777777" w:rsidR="00431DDE" w:rsidRPr="00410486" w:rsidRDefault="00431DDE" w:rsidP="001E7E53">
                            <w:pPr>
                              <w:pStyle w:val="Parts"/>
                            </w:pPr>
                            <w:r>
                              <w:t>See table</w:t>
                            </w:r>
                          </w:p>
                        </w:tc>
                      </w:tr>
                      <w:tr w:rsidR="00431DDE" w:rsidRPr="00C250AC" w14:paraId="1C5909F4" w14:textId="77777777" w:rsidTr="00321246">
                        <w:trPr>
                          <w:trHeight w:hRule="exact" w:val="255"/>
                        </w:trPr>
                        <w:tc>
                          <w:tcPr>
                            <w:tcW w:w="5000" w:type="pct"/>
                            <w:shd w:val="clear" w:color="auto" w:fill="D9E2F3"/>
                          </w:tcPr>
                          <w:p w14:paraId="2A73177E" w14:textId="77777777" w:rsidR="00431DDE" w:rsidRPr="00C250AC" w:rsidRDefault="00431DDE" w:rsidP="00B347BE">
                            <w:pPr>
                              <w:pStyle w:val="SolnBox"/>
                            </w:pPr>
                            <w:r w:rsidRPr="00C250AC">
                              <w:t>Specific behaviours</w:t>
                            </w:r>
                          </w:p>
                        </w:tc>
                      </w:tr>
                      <w:tr w:rsidR="00431DDE" w:rsidRPr="00C250AC" w14:paraId="4F9B6266" w14:textId="77777777" w:rsidTr="00F27DD5">
                        <w:tc>
                          <w:tcPr>
                            <w:tcW w:w="5000" w:type="pct"/>
                          </w:tcPr>
                          <w:p w14:paraId="1EDF8C91" w14:textId="77777777" w:rsidR="00431DDE" w:rsidRPr="00FE518A" w:rsidRDefault="00431DDE" w:rsidP="00992D52">
                            <w:pPr>
                              <w:pStyle w:val="Parts"/>
                            </w:pPr>
                            <w:r w:rsidRPr="00FE518A">
                              <w:sym w:font="Wingdings" w:char="F0FC"/>
                            </w:r>
                            <w:r w:rsidRPr="00FE518A">
                              <w:t xml:space="preserve"> </w:t>
                            </w:r>
                            <w:r>
                              <w:t>one correct column</w:t>
                            </w:r>
                          </w:p>
                          <w:p w14:paraId="01204FA0" w14:textId="77777777" w:rsidR="00431DDE" w:rsidRPr="00FE518A" w:rsidRDefault="00431DDE" w:rsidP="00992D52">
                            <w:pPr>
                              <w:pStyle w:val="Parts"/>
                            </w:pPr>
                            <w:r w:rsidRPr="00FE518A">
                              <w:rPr>
                                <w:rFonts w:ascii="Wingdings" w:hAnsi="Wingdings"/>
                              </w:rPr>
                              <w:t>ü</w:t>
                            </w:r>
                            <w:r w:rsidRPr="00FE518A">
                              <w:t xml:space="preserve"> </w:t>
                            </w:r>
                            <w:r>
                              <w:t>correct table</w:t>
                            </w:r>
                          </w:p>
                        </w:tc>
                      </w:tr>
                    </w:tbl>
                    <w:p w14:paraId="171AC284" w14:textId="77777777" w:rsidR="00431DDE" w:rsidRDefault="00431DDE" w:rsidP="00FE518A">
                      <w:pPr>
                        <w:pStyle w:val="Part"/>
                      </w:pPr>
                    </w:p>
                  </w:txbxContent>
                </v:textbox>
              </v:shape>
            </w:pict>
          </mc:Fallback>
        </mc:AlternateContent>
      </w:r>
      <w:r>
        <w:tab/>
      </w:r>
    </w:p>
    <w:tbl>
      <w:tblPr>
        <w:tblStyle w:val="TableGrid"/>
        <w:tblW w:w="0" w:type="auto"/>
        <w:tblInd w:w="680" w:type="dxa"/>
        <w:tblLook w:val="04A0" w:firstRow="1" w:lastRow="0" w:firstColumn="1" w:lastColumn="0" w:noHBand="0" w:noVBand="1"/>
      </w:tblPr>
      <w:tblGrid>
        <w:gridCol w:w="2434"/>
        <w:gridCol w:w="1928"/>
        <w:gridCol w:w="1928"/>
      </w:tblGrid>
      <w:tr w:rsidR="00431DDE" w14:paraId="16990B3D" w14:textId="77777777" w:rsidTr="00742C96">
        <w:trPr>
          <w:trHeight w:val="283"/>
        </w:trPr>
        <w:tc>
          <w:tcPr>
            <w:tcW w:w="2434" w:type="dxa"/>
            <w:shd w:val="clear" w:color="auto" w:fill="F2F2F2" w:themeFill="background1" w:themeFillShade="F2"/>
            <w:vAlign w:val="center"/>
          </w:tcPr>
          <w:p w14:paraId="3464BCA1" w14:textId="77777777" w:rsidR="00431DDE" w:rsidRDefault="00431DDE" w:rsidP="00857759">
            <w:pPr>
              <w:pStyle w:val="Parta"/>
              <w:ind w:left="0" w:firstLine="0"/>
              <w:jc w:val="center"/>
            </w:pPr>
            <w:r>
              <w:t>Rent Reduction / City</w:t>
            </w:r>
          </w:p>
        </w:tc>
        <w:tc>
          <w:tcPr>
            <w:tcW w:w="1928" w:type="dxa"/>
            <w:shd w:val="clear" w:color="auto" w:fill="F2F2F2" w:themeFill="background1" w:themeFillShade="F2"/>
            <w:vAlign w:val="center"/>
          </w:tcPr>
          <w:p w14:paraId="17A52D61" w14:textId="77777777" w:rsidR="00431DDE" w:rsidRDefault="00431DDE" w:rsidP="00857759">
            <w:pPr>
              <w:pStyle w:val="Parta"/>
              <w:ind w:left="0" w:firstLine="0"/>
              <w:jc w:val="center"/>
            </w:pPr>
            <w:r>
              <w:t>Brisbane</w:t>
            </w:r>
          </w:p>
        </w:tc>
        <w:tc>
          <w:tcPr>
            <w:tcW w:w="1928" w:type="dxa"/>
            <w:shd w:val="clear" w:color="auto" w:fill="F2F2F2" w:themeFill="background1" w:themeFillShade="F2"/>
            <w:vAlign w:val="center"/>
          </w:tcPr>
          <w:p w14:paraId="36CAA141" w14:textId="77777777" w:rsidR="00431DDE" w:rsidRDefault="00431DDE" w:rsidP="00857759">
            <w:pPr>
              <w:pStyle w:val="Parta"/>
              <w:ind w:left="0" w:firstLine="0"/>
              <w:jc w:val="center"/>
            </w:pPr>
            <w:r>
              <w:t>Hobart</w:t>
            </w:r>
          </w:p>
        </w:tc>
      </w:tr>
      <w:tr w:rsidR="00431DDE" w14:paraId="23C13304" w14:textId="77777777" w:rsidTr="00742C96">
        <w:trPr>
          <w:trHeight w:val="567"/>
        </w:trPr>
        <w:tc>
          <w:tcPr>
            <w:tcW w:w="2434" w:type="dxa"/>
            <w:shd w:val="clear" w:color="auto" w:fill="F2F2F2" w:themeFill="background1" w:themeFillShade="F2"/>
            <w:vAlign w:val="center"/>
          </w:tcPr>
          <w:p w14:paraId="0850E7B9" w14:textId="77777777" w:rsidR="00431DDE" w:rsidRDefault="00431DDE" w:rsidP="00857759">
            <w:pPr>
              <w:pStyle w:val="Parta"/>
              <w:ind w:left="0" w:firstLine="0"/>
              <w:jc w:val="center"/>
            </w:pPr>
            <w:r>
              <w:t>Approved</w:t>
            </w:r>
          </w:p>
        </w:tc>
        <w:tc>
          <w:tcPr>
            <w:tcW w:w="1928" w:type="dxa"/>
            <w:vAlign w:val="center"/>
          </w:tcPr>
          <w:p w14:paraId="22D65F67" w14:textId="77777777" w:rsidR="00431DDE" w:rsidRPr="008F686F" w:rsidRDefault="00431DDE" w:rsidP="00857759">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324</m:t>
                </m:r>
              </m:oMath>
            </m:oMathPara>
          </w:p>
        </w:tc>
        <w:tc>
          <w:tcPr>
            <w:tcW w:w="1928" w:type="dxa"/>
            <w:vAlign w:val="center"/>
          </w:tcPr>
          <w:p w14:paraId="1516B8EE" w14:textId="77777777" w:rsidR="00431DDE" w:rsidRPr="008F686F" w:rsidRDefault="00431DDE" w:rsidP="00857759">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118</m:t>
                </m:r>
              </m:oMath>
            </m:oMathPara>
          </w:p>
        </w:tc>
      </w:tr>
      <w:tr w:rsidR="00431DDE" w14:paraId="4144183F" w14:textId="77777777" w:rsidTr="00742C96">
        <w:trPr>
          <w:trHeight w:val="567"/>
        </w:trPr>
        <w:tc>
          <w:tcPr>
            <w:tcW w:w="2434" w:type="dxa"/>
            <w:shd w:val="clear" w:color="auto" w:fill="F2F2F2" w:themeFill="background1" w:themeFillShade="F2"/>
            <w:vAlign w:val="center"/>
          </w:tcPr>
          <w:p w14:paraId="45CEEEE7" w14:textId="77777777" w:rsidR="00431DDE" w:rsidRDefault="00431DDE" w:rsidP="00857759">
            <w:pPr>
              <w:pStyle w:val="Parta"/>
              <w:ind w:left="0" w:firstLine="0"/>
              <w:jc w:val="center"/>
            </w:pPr>
            <w:r>
              <w:t>Not approved</w:t>
            </w:r>
          </w:p>
        </w:tc>
        <w:tc>
          <w:tcPr>
            <w:tcW w:w="1928" w:type="dxa"/>
            <w:vAlign w:val="center"/>
          </w:tcPr>
          <w:p w14:paraId="2EAFF494" w14:textId="77777777" w:rsidR="00431DDE" w:rsidRPr="008F686F" w:rsidRDefault="00431DDE" w:rsidP="00857759">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126</m:t>
                </m:r>
              </m:oMath>
            </m:oMathPara>
          </w:p>
        </w:tc>
        <w:tc>
          <w:tcPr>
            <w:tcW w:w="1928" w:type="dxa"/>
            <w:vAlign w:val="center"/>
          </w:tcPr>
          <w:p w14:paraId="2F469162" w14:textId="77777777" w:rsidR="00431DDE" w:rsidRPr="008F686F" w:rsidRDefault="00431DDE" w:rsidP="00857759">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82</m:t>
                </m:r>
              </m:oMath>
            </m:oMathPara>
          </w:p>
        </w:tc>
      </w:tr>
      <w:tr w:rsidR="00431DDE" w14:paraId="0A5EEDFE" w14:textId="77777777" w:rsidTr="00742C96">
        <w:trPr>
          <w:trHeight w:val="567"/>
        </w:trPr>
        <w:tc>
          <w:tcPr>
            <w:tcW w:w="2434" w:type="dxa"/>
            <w:shd w:val="clear" w:color="auto" w:fill="F2F2F2" w:themeFill="background1" w:themeFillShade="F2"/>
            <w:vAlign w:val="center"/>
          </w:tcPr>
          <w:p w14:paraId="6C62F2D7" w14:textId="77777777" w:rsidR="00431DDE" w:rsidRDefault="00431DDE" w:rsidP="00857759">
            <w:pPr>
              <w:pStyle w:val="Parta"/>
              <w:ind w:left="0" w:firstLine="0"/>
              <w:jc w:val="center"/>
            </w:pPr>
            <w:r>
              <w:t>Total</w:t>
            </w:r>
          </w:p>
        </w:tc>
        <w:tc>
          <w:tcPr>
            <w:tcW w:w="1928" w:type="dxa"/>
            <w:vAlign w:val="center"/>
          </w:tcPr>
          <w:p w14:paraId="2B0B06A9" w14:textId="77777777" w:rsidR="00431DDE" w:rsidRPr="008F686F" w:rsidRDefault="00431DDE" w:rsidP="00857759">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450</m:t>
                </m:r>
              </m:oMath>
            </m:oMathPara>
          </w:p>
        </w:tc>
        <w:tc>
          <w:tcPr>
            <w:tcW w:w="1928" w:type="dxa"/>
            <w:vAlign w:val="center"/>
          </w:tcPr>
          <w:p w14:paraId="610B523E" w14:textId="77777777" w:rsidR="00431DDE" w:rsidRPr="008F686F" w:rsidRDefault="00431DDE" w:rsidP="00857759">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200</m:t>
                </m:r>
              </m:oMath>
            </m:oMathPara>
          </w:p>
        </w:tc>
      </w:tr>
    </w:tbl>
    <w:p w14:paraId="76DCD81A" w14:textId="77777777" w:rsidR="00431DDE" w:rsidRDefault="00431DDE" w:rsidP="00214D61">
      <w:pPr>
        <w:pStyle w:val="Parta"/>
      </w:pPr>
    </w:p>
    <w:p w14:paraId="115B4B71" w14:textId="77777777" w:rsidR="00431DDE" w:rsidRDefault="00431DDE" w:rsidP="00214D61">
      <w:pPr>
        <w:pStyle w:val="Parta"/>
      </w:pPr>
    </w:p>
    <w:p w14:paraId="7669FA66" w14:textId="77777777" w:rsidR="00431DDE" w:rsidRDefault="00431DDE" w:rsidP="00214D61">
      <w:pPr>
        <w:pStyle w:val="Parta"/>
      </w:pPr>
    </w:p>
    <w:p w14:paraId="5AB81EC7" w14:textId="77777777" w:rsidR="00431DDE" w:rsidRDefault="00431DDE" w:rsidP="00742C96">
      <w:pPr>
        <w:pStyle w:val="Part"/>
      </w:pPr>
      <w:r>
        <w:t>The real estate company wanted to know whether the data provided any clear evidence of the presence of an association between rent reduction approvals and city.</w:t>
      </w:r>
    </w:p>
    <w:p w14:paraId="64819EB8" w14:textId="77777777" w:rsidR="00431DDE" w:rsidRDefault="00431DDE" w:rsidP="00214D61">
      <w:pPr>
        <w:pStyle w:val="Parta"/>
      </w:pPr>
    </w:p>
    <w:p w14:paraId="5BB2DE4C" w14:textId="77777777" w:rsidR="00431DDE" w:rsidRDefault="00431DDE" w:rsidP="00214D61">
      <w:pPr>
        <w:pStyle w:val="Parta"/>
      </w:pPr>
      <w:r>
        <w:t>(b)</w:t>
      </w:r>
      <w:r>
        <w:tab/>
        <w:t>Complete the column percentaged two-way frequency table below.</w:t>
      </w:r>
      <w:r>
        <w:tab/>
        <w:t>(2 marks)</w:t>
      </w:r>
    </w:p>
    <w:p w14:paraId="7806E133" w14:textId="77777777" w:rsidR="00431DDE" w:rsidRDefault="00431DDE" w:rsidP="00580193">
      <w:pPr>
        <w:pStyle w:val="Parta"/>
      </w:pPr>
      <w:r>
        <w:rPr>
          <w:noProof/>
          <w:lang w:eastAsia="en-AU"/>
        </w:rPr>
        <mc:AlternateContent>
          <mc:Choice Requires="wps">
            <w:drawing>
              <wp:anchor distT="0" distB="0" distL="114300" distR="114300" simplePos="0" relativeHeight="251673600" behindDoc="0" locked="0" layoutInCell="1" allowOverlap="1" wp14:anchorId="6D80F45B" wp14:editId="072B422B">
                <wp:simplePos x="0" y="0"/>
                <wp:positionH relativeFrom="column">
                  <wp:posOffset>4489450</wp:posOffset>
                </wp:positionH>
                <wp:positionV relativeFrom="paragraph">
                  <wp:posOffset>953770</wp:posOffset>
                </wp:positionV>
                <wp:extent cx="1543050" cy="9017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1543050" cy="90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421"/>
                            </w:tblGrid>
                            <w:tr w:rsidR="00431DDE" w:rsidRPr="00C250AC" w14:paraId="79759CA0" w14:textId="77777777" w:rsidTr="00771CFE">
                              <w:trPr>
                                <w:trHeight w:hRule="exact" w:val="255"/>
                              </w:trPr>
                              <w:tc>
                                <w:tcPr>
                                  <w:tcW w:w="5000" w:type="pct"/>
                                  <w:shd w:val="clear" w:color="auto" w:fill="D9E2F3"/>
                                </w:tcPr>
                                <w:p w14:paraId="6F7BBFAF" w14:textId="77777777" w:rsidR="00431DDE" w:rsidRPr="00C250AC" w:rsidRDefault="00431DDE" w:rsidP="00B347BE">
                                  <w:pPr>
                                    <w:pStyle w:val="SolnBox"/>
                                  </w:pPr>
                                  <w:r w:rsidRPr="00C250AC">
                                    <w:t>Solution</w:t>
                                  </w:r>
                                </w:p>
                              </w:tc>
                            </w:tr>
                            <w:tr w:rsidR="00431DDE" w:rsidRPr="00C250AC" w14:paraId="06DA9C4A" w14:textId="77777777" w:rsidTr="00C250AC">
                              <w:tc>
                                <w:tcPr>
                                  <w:tcW w:w="5000" w:type="pct"/>
                                  <w:tcBorders>
                                    <w:bottom w:val="single" w:sz="4" w:space="0" w:color="auto"/>
                                  </w:tcBorders>
                                </w:tcPr>
                                <w:p w14:paraId="3006904D" w14:textId="77777777" w:rsidR="00431DDE" w:rsidRPr="00410486" w:rsidRDefault="00431DDE" w:rsidP="001E7E53">
                                  <w:pPr>
                                    <w:pStyle w:val="Parts"/>
                                  </w:pPr>
                                  <w:r>
                                    <w:t>See table</w:t>
                                  </w:r>
                                </w:p>
                              </w:tc>
                            </w:tr>
                            <w:tr w:rsidR="00431DDE" w:rsidRPr="00C250AC" w14:paraId="241E6985" w14:textId="77777777" w:rsidTr="00321246">
                              <w:trPr>
                                <w:trHeight w:hRule="exact" w:val="255"/>
                              </w:trPr>
                              <w:tc>
                                <w:tcPr>
                                  <w:tcW w:w="5000" w:type="pct"/>
                                  <w:shd w:val="clear" w:color="auto" w:fill="D9E2F3"/>
                                </w:tcPr>
                                <w:p w14:paraId="0BAA6CD9" w14:textId="77777777" w:rsidR="00431DDE" w:rsidRPr="00C250AC" w:rsidRDefault="00431DDE" w:rsidP="00B347BE">
                                  <w:pPr>
                                    <w:pStyle w:val="SolnBox"/>
                                  </w:pPr>
                                  <w:r w:rsidRPr="00C250AC">
                                    <w:t>Specific behaviours</w:t>
                                  </w:r>
                                </w:p>
                              </w:tc>
                            </w:tr>
                            <w:tr w:rsidR="00431DDE" w:rsidRPr="00C250AC" w14:paraId="0BD31BF3" w14:textId="77777777" w:rsidTr="00F27DD5">
                              <w:tc>
                                <w:tcPr>
                                  <w:tcW w:w="5000" w:type="pct"/>
                                </w:tcPr>
                                <w:p w14:paraId="3DC2DEFF" w14:textId="77777777" w:rsidR="00431DDE" w:rsidRPr="00FE518A" w:rsidRDefault="00431DDE" w:rsidP="00992D52">
                                  <w:pPr>
                                    <w:pStyle w:val="Parts"/>
                                  </w:pPr>
                                  <w:r w:rsidRPr="00FE518A">
                                    <w:sym w:font="Wingdings" w:char="F0FC"/>
                                  </w:r>
                                  <w:r w:rsidRPr="00FE518A">
                                    <w:t xml:space="preserve"> </w:t>
                                  </w:r>
                                  <w:r>
                                    <w:t>one correct column</w:t>
                                  </w:r>
                                </w:p>
                                <w:p w14:paraId="77F1A1A5" w14:textId="77777777" w:rsidR="00431DDE" w:rsidRPr="00FE518A" w:rsidRDefault="00431DDE" w:rsidP="00992D52">
                                  <w:pPr>
                                    <w:pStyle w:val="Parts"/>
                                  </w:pPr>
                                  <w:r w:rsidRPr="00FE518A">
                                    <w:rPr>
                                      <w:rFonts w:ascii="Wingdings" w:hAnsi="Wingdings"/>
                                    </w:rPr>
                                    <w:t>ü</w:t>
                                  </w:r>
                                  <w:r w:rsidRPr="00FE518A">
                                    <w:t xml:space="preserve"> </w:t>
                                  </w:r>
                                  <w:r>
                                    <w:t>correct table</w:t>
                                  </w:r>
                                </w:p>
                              </w:tc>
                            </w:tr>
                          </w:tbl>
                          <w:p w14:paraId="3CE3E70F" w14:textId="77777777" w:rsidR="00431DDE" w:rsidRDefault="00431DDE" w:rsidP="001E7E5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0F45B" id="Text Box 11" o:spid="_x0000_s1036" type="#_x0000_t202" style="position:absolute;left:0;text-align:left;margin-left:353.5pt;margin-top:75.1pt;width:121.5pt;height: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YXQwIAAIQEAAAOAAAAZHJzL2Uyb0RvYy54bWysVN9v2jAQfp+0/8Hy+0ho125DhIpRMU2q&#10;2kow9dk4DkRyfJ5tSNhfv88Ogarb0zQezPnufD++7y7Tu67R7KCcr8kUfDzKOVNGUlmbbcF/rJcf&#10;PnPmgzCl0GRUwY/K87vZ+3fT1k7UFe1Il8oxBDF+0tqC70Kwkyzzcqca4UdklYGxIteIgKvbZqUT&#10;LaI3OrvK89usJVdaR1J5D+19b+SzFL+qlAxPVeVVYLrgqC2k06VzE89sNhWTrRN2V8tTGeIfqmhE&#10;bZD0HOpeBMH2rv4jVFNLR56qMJLUZFRVtVSpB3Qzzt90s9oJq1IvAMfbM0z+/4WVj4dnx+oS3I05&#10;M6IBR2vVBfaVOgYV8Gmtn8BtZeEYOujhO+g9lLHtrnJN/EdDDHYgfTyjG6PJ+Ojm43V+A5OE7Us+&#10;/pQn+LPLa+t8+KaoYVEouAN7CVRxePABlcB1cInJDC1rrROD2rC24LfXCB8tnnRdRmO6HP1CO3YQ&#10;GAFMTkktZ1r4AGXBl+kX20HwV89w0wbK2HzfZJRCt+l6sFLpUbWh8ghgHPWj5a1c1qj+AQmehcMs&#10;oWHsR3jCUWlClXSSONuR+/U3ffQHxbBy1mI2C+5/7oVTqPu7AflxkAfBDcJmEMy+WRB6BZ+oJol4&#10;4IIexMpR84K1mccsMAkjkavgYRAXod8QrJ1U83lywrhaER7MysoYOgIbuVh3L8LZE2EBVD/SMLVi&#10;8oa33rdnbr4PVNWJ1AuKJ7wx6omO01rGXXp9T16Xj8fsNwAAAP//AwBQSwMEFAAGAAgAAAAhAMUw&#10;pV7eAAAACwEAAA8AAABkcnMvZG93bnJldi54bWxMj8FOwzAQRO9I/IO1SNyoTaRSEuJUAQmQkDi0&#10;RZzdeIkD8Tqy3Tb8PcsJjjszmn1Tr2c/iiPGNATScL1QIJC6YAfqNbztHq9uQaRsyJoxEGr4xgTr&#10;5vysNpUNJ9rgcZt7wSWUKqPB5TxVUqbOoTdpESYk9j5C9CbzGXtpozlxuR9lodSN9GYg/uDMhA8O&#10;u6/twWtQL3IXXRk/HT65tlXvdP+qnrW+vJjbOxAZ5/wXhl98RoeGmfbhQDaJUcNKrXhLZmOpChCc&#10;KJeKlb2GoiwKkE0t/29ofgAAAP//AwBQSwECLQAUAAYACAAAACEAtoM4kv4AAADhAQAAEwAAAAAA&#10;AAAAAAAAAAAAAAAAW0NvbnRlbnRfVHlwZXNdLnhtbFBLAQItABQABgAIAAAAIQA4/SH/1gAAAJQB&#10;AAALAAAAAAAAAAAAAAAAAC8BAABfcmVscy8ucmVsc1BLAQItABQABgAIAAAAIQAahsYXQwIAAIQE&#10;AAAOAAAAAAAAAAAAAAAAAC4CAABkcnMvZTJvRG9jLnhtbFBLAQItABQABgAIAAAAIQDFMKVe3gAA&#10;AAs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2421"/>
                      </w:tblGrid>
                      <w:tr w:rsidR="00431DDE" w:rsidRPr="00C250AC" w14:paraId="79759CA0" w14:textId="77777777" w:rsidTr="00771CFE">
                        <w:trPr>
                          <w:trHeight w:hRule="exact" w:val="255"/>
                        </w:trPr>
                        <w:tc>
                          <w:tcPr>
                            <w:tcW w:w="5000" w:type="pct"/>
                            <w:shd w:val="clear" w:color="auto" w:fill="D9E2F3"/>
                          </w:tcPr>
                          <w:p w14:paraId="6F7BBFAF" w14:textId="77777777" w:rsidR="00431DDE" w:rsidRPr="00C250AC" w:rsidRDefault="00431DDE" w:rsidP="00B347BE">
                            <w:pPr>
                              <w:pStyle w:val="SolnBox"/>
                            </w:pPr>
                            <w:r w:rsidRPr="00C250AC">
                              <w:t>Solution</w:t>
                            </w:r>
                          </w:p>
                        </w:tc>
                      </w:tr>
                      <w:tr w:rsidR="00431DDE" w:rsidRPr="00C250AC" w14:paraId="06DA9C4A" w14:textId="77777777" w:rsidTr="00C250AC">
                        <w:tc>
                          <w:tcPr>
                            <w:tcW w:w="5000" w:type="pct"/>
                            <w:tcBorders>
                              <w:bottom w:val="single" w:sz="4" w:space="0" w:color="auto"/>
                            </w:tcBorders>
                          </w:tcPr>
                          <w:p w14:paraId="3006904D" w14:textId="77777777" w:rsidR="00431DDE" w:rsidRPr="00410486" w:rsidRDefault="00431DDE" w:rsidP="001E7E53">
                            <w:pPr>
                              <w:pStyle w:val="Parts"/>
                            </w:pPr>
                            <w:r>
                              <w:t>See table</w:t>
                            </w:r>
                          </w:p>
                        </w:tc>
                      </w:tr>
                      <w:tr w:rsidR="00431DDE" w:rsidRPr="00C250AC" w14:paraId="241E6985" w14:textId="77777777" w:rsidTr="00321246">
                        <w:trPr>
                          <w:trHeight w:hRule="exact" w:val="255"/>
                        </w:trPr>
                        <w:tc>
                          <w:tcPr>
                            <w:tcW w:w="5000" w:type="pct"/>
                            <w:shd w:val="clear" w:color="auto" w:fill="D9E2F3"/>
                          </w:tcPr>
                          <w:p w14:paraId="0BAA6CD9" w14:textId="77777777" w:rsidR="00431DDE" w:rsidRPr="00C250AC" w:rsidRDefault="00431DDE" w:rsidP="00B347BE">
                            <w:pPr>
                              <w:pStyle w:val="SolnBox"/>
                            </w:pPr>
                            <w:r w:rsidRPr="00C250AC">
                              <w:t>Specific behaviours</w:t>
                            </w:r>
                          </w:p>
                        </w:tc>
                      </w:tr>
                      <w:tr w:rsidR="00431DDE" w:rsidRPr="00C250AC" w14:paraId="0BD31BF3" w14:textId="77777777" w:rsidTr="00F27DD5">
                        <w:tc>
                          <w:tcPr>
                            <w:tcW w:w="5000" w:type="pct"/>
                          </w:tcPr>
                          <w:p w14:paraId="3DC2DEFF" w14:textId="77777777" w:rsidR="00431DDE" w:rsidRPr="00FE518A" w:rsidRDefault="00431DDE" w:rsidP="00992D52">
                            <w:pPr>
                              <w:pStyle w:val="Parts"/>
                            </w:pPr>
                            <w:r w:rsidRPr="00FE518A">
                              <w:sym w:font="Wingdings" w:char="F0FC"/>
                            </w:r>
                            <w:r w:rsidRPr="00FE518A">
                              <w:t xml:space="preserve"> </w:t>
                            </w:r>
                            <w:r>
                              <w:t>one correct column</w:t>
                            </w:r>
                          </w:p>
                          <w:p w14:paraId="77F1A1A5" w14:textId="77777777" w:rsidR="00431DDE" w:rsidRPr="00FE518A" w:rsidRDefault="00431DDE" w:rsidP="00992D52">
                            <w:pPr>
                              <w:pStyle w:val="Parts"/>
                            </w:pPr>
                            <w:r w:rsidRPr="00FE518A">
                              <w:rPr>
                                <w:rFonts w:ascii="Wingdings" w:hAnsi="Wingdings"/>
                              </w:rPr>
                              <w:t>ü</w:t>
                            </w:r>
                            <w:r w:rsidRPr="00FE518A">
                              <w:t xml:space="preserve"> </w:t>
                            </w:r>
                            <w:r>
                              <w:t>correct table</w:t>
                            </w:r>
                          </w:p>
                        </w:tc>
                      </w:tr>
                    </w:tbl>
                    <w:p w14:paraId="3CE3E70F" w14:textId="77777777" w:rsidR="00431DDE" w:rsidRDefault="00431DDE" w:rsidP="001E7E53">
                      <w:pPr>
                        <w:pStyle w:val="Part"/>
                      </w:pPr>
                    </w:p>
                  </w:txbxContent>
                </v:textbox>
              </v:shape>
            </w:pict>
          </mc:Fallback>
        </mc:AlternateContent>
      </w:r>
      <w:r>
        <w:tab/>
      </w:r>
    </w:p>
    <w:tbl>
      <w:tblPr>
        <w:tblStyle w:val="TableGrid"/>
        <w:tblW w:w="0" w:type="auto"/>
        <w:tblInd w:w="680" w:type="dxa"/>
        <w:tblLook w:val="04A0" w:firstRow="1" w:lastRow="0" w:firstColumn="1" w:lastColumn="0" w:noHBand="0" w:noVBand="1"/>
      </w:tblPr>
      <w:tblGrid>
        <w:gridCol w:w="2434"/>
        <w:gridCol w:w="1928"/>
        <w:gridCol w:w="1928"/>
      </w:tblGrid>
      <w:tr w:rsidR="00431DDE" w14:paraId="0C7E0785" w14:textId="77777777" w:rsidTr="005057D6">
        <w:trPr>
          <w:trHeight w:val="283"/>
        </w:trPr>
        <w:tc>
          <w:tcPr>
            <w:tcW w:w="2434" w:type="dxa"/>
            <w:shd w:val="clear" w:color="auto" w:fill="F2F2F2" w:themeFill="background1" w:themeFillShade="F2"/>
            <w:vAlign w:val="center"/>
          </w:tcPr>
          <w:p w14:paraId="3AFA4854" w14:textId="77777777" w:rsidR="00431DDE" w:rsidRDefault="00431DDE" w:rsidP="005057D6">
            <w:pPr>
              <w:pStyle w:val="Parta"/>
              <w:ind w:left="0" w:firstLine="0"/>
              <w:jc w:val="center"/>
            </w:pPr>
            <w:r>
              <w:t>Rent Reduction / City</w:t>
            </w:r>
          </w:p>
        </w:tc>
        <w:tc>
          <w:tcPr>
            <w:tcW w:w="1928" w:type="dxa"/>
            <w:shd w:val="clear" w:color="auto" w:fill="F2F2F2" w:themeFill="background1" w:themeFillShade="F2"/>
            <w:vAlign w:val="center"/>
          </w:tcPr>
          <w:p w14:paraId="2EB5A073" w14:textId="77777777" w:rsidR="00431DDE" w:rsidRDefault="00431DDE" w:rsidP="005057D6">
            <w:pPr>
              <w:pStyle w:val="Parta"/>
              <w:ind w:left="0" w:firstLine="0"/>
              <w:jc w:val="center"/>
            </w:pPr>
            <w:r>
              <w:t>Brisbane</w:t>
            </w:r>
          </w:p>
        </w:tc>
        <w:tc>
          <w:tcPr>
            <w:tcW w:w="1928" w:type="dxa"/>
            <w:shd w:val="clear" w:color="auto" w:fill="F2F2F2" w:themeFill="background1" w:themeFillShade="F2"/>
            <w:vAlign w:val="center"/>
          </w:tcPr>
          <w:p w14:paraId="08D91EC4" w14:textId="77777777" w:rsidR="00431DDE" w:rsidRDefault="00431DDE" w:rsidP="005057D6">
            <w:pPr>
              <w:pStyle w:val="Parta"/>
              <w:ind w:left="0" w:firstLine="0"/>
              <w:jc w:val="center"/>
            </w:pPr>
            <w:r>
              <w:t>Hobart</w:t>
            </w:r>
          </w:p>
        </w:tc>
      </w:tr>
      <w:tr w:rsidR="00431DDE" w14:paraId="5F60E9D0" w14:textId="77777777" w:rsidTr="005057D6">
        <w:trPr>
          <w:trHeight w:val="567"/>
        </w:trPr>
        <w:tc>
          <w:tcPr>
            <w:tcW w:w="2434" w:type="dxa"/>
            <w:shd w:val="clear" w:color="auto" w:fill="F2F2F2" w:themeFill="background1" w:themeFillShade="F2"/>
            <w:vAlign w:val="center"/>
          </w:tcPr>
          <w:p w14:paraId="59F32346" w14:textId="77777777" w:rsidR="00431DDE" w:rsidRDefault="00431DDE" w:rsidP="005057D6">
            <w:pPr>
              <w:pStyle w:val="Parta"/>
              <w:ind w:left="0" w:firstLine="0"/>
              <w:jc w:val="center"/>
            </w:pPr>
            <w:r>
              <w:t>Approved</w:t>
            </w:r>
          </w:p>
        </w:tc>
        <w:tc>
          <w:tcPr>
            <w:tcW w:w="1928" w:type="dxa"/>
            <w:vAlign w:val="center"/>
          </w:tcPr>
          <w:p w14:paraId="5F9D29D7" w14:textId="77777777" w:rsidR="00431DDE" w:rsidRPr="008F686F" w:rsidRDefault="00431DDE" w:rsidP="005057D6">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72</m:t>
                </m:r>
              </m:oMath>
            </m:oMathPara>
          </w:p>
        </w:tc>
        <w:tc>
          <w:tcPr>
            <w:tcW w:w="1928" w:type="dxa"/>
            <w:vAlign w:val="center"/>
          </w:tcPr>
          <w:p w14:paraId="2B5B0F26" w14:textId="77777777" w:rsidR="00431DDE" w:rsidRPr="008F686F" w:rsidRDefault="00431DDE" w:rsidP="005057D6">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59</m:t>
                </m:r>
              </m:oMath>
            </m:oMathPara>
          </w:p>
        </w:tc>
      </w:tr>
      <w:tr w:rsidR="00431DDE" w14:paraId="716EB5D2" w14:textId="77777777" w:rsidTr="005057D6">
        <w:trPr>
          <w:trHeight w:val="567"/>
        </w:trPr>
        <w:tc>
          <w:tcPr>
            <w:tcW w:w="2434" w:type="dxa"/>
            <w:shd w:val="clear" w:color="auto" w:fill="F2F2F2" w:themeFill="background1" w:themeFillShade="F2"/>
            <w:vAlign w:val="center"/>
          </w:tcPr>
          <w:p w14:paraId="23F6B591" w14:textId="77777777" w:rsidR="00431DDE" w:rsidRDefault="00431DDE" w:rsidP="005057D6">
            <w:pPr>
              <w:pStyle w:val="Parta"/>
              <w:ind w:left="0" w:firstLine="0"/>
              <w:jc w:val="center"/>
            </w:pPr>
            <w:r>
              <w:t>Not approved</w:t>
            </w:r>
          </w:p>
        </w:tc>
        <w:tc>
          <w:tcPr>
            <w:tcW w:w="1928" w:type="dxa"/>
            <w:vAlign w:val="center"/>
          </w:tcPr>
          <w:p w14:paraId="4AA04FD2" w14:textId="77777777" w:rsidR="00431DDE" w:rsidRPr="008F686F" w:rsidRDefault="00431DDE" w:rsidP="005057D6">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28</m:t>
                </m:r>
              </m:oMath>
            </m:oMathPara>
          </w:p>
        </w:tc>
        <w:tc>
          <w:tcPr>
            <w:tcW w:w="1928" w:type="dxa"/>
            <w:vAlign w:val="center"/>
          </w:tcPr>
          <w:p w14:paraId="03230475" w14:textId="77777777" w:rsidR="00431DDE" w:rsidRPr="008F686F" w:rsidRDefault="00431DDE" w:rsidP="005057D6">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41</m:t>
                </m:r>
              </m:oMath>
            </m:oMathPara>
          </w:p>
        </w:tc>
      </w:tr>
      <w:tr w:rsidR="00431DDE" w14:paraId="7B18FCB8" w14:textId="77777777" w:rsidTr="005057D6">
        <w:trPr>
          <w:trHeight w:val="567"/>
        </w:trPr>
        <w:tc>
          <w:tcPr>
            <w:tcW w:w="2434" w:type="dxa"/>
            <w:shd w:val="clear" w:color="auto" w:fill="F2F2F2" w:themeFill="background1" w:themeFillShade="F2"/>
            <w:vAlign w:val="center"/>
          </w:tcPr>
          <w:p w14:paraId="3F4237C5" w14:textId="77777777" w:rsidR="00431DDE" w:rsidRDefault="00431DDE" w:rsidP="005057D6">
            <w:pPr>
              <w:pStyle w:val="Parta"/>
              <w:ind w:left="0" w:firstLine="0"/>
              <w:jc w:val="center"/>
            </w:pPr>
            <w:r>
              <w:t>Total</w:t>
            </w:r>
          </w:p>
        </w:tc>
        <w:tc>
          <w:tcPr>
            <w:tcW w:w="1928" w:type="dxa"/>
            <w:vAlign w:val="center"/>
          </w:tcPr>
          <w:p w14:paraId="6A62627F" w14:textId="77777777" w:rsidR="00431DDE" w:rsidRPr="008F686F" w:rsidRDefault="00431DDE" w:rsidP="005057D6">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100</m:t>
                </m:r>
              </m:oMath>
            </m:oMathPara>
          </w:p>
        </w:tc>
        <w:tc>
          <w:tcPr>
            <w:tcW w:w="1928" w:type="dxa"/>
            <w:vAlign w:val="center"/>
          </w:tcPr>
          <w:p w14:paraId="5B698B7C" w14:textId="77777777" w:rsidR="00431DDE" w:rsidRPr="008F686F" w:rsidRDefault="00431DDE" w:rsidP="005057D6">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100</m:t>
                </m:r>
              </m:oMath>
            </m:oMathPara>
          </w:p>
        </w:tc>
      </w:tr>
    </w:tbl>
    <w:p w14:paraId="08A41589" w14:textId="77777777" w:rsidR="00431DDE" w:rsidRDefault="00431DDE" w:rsidP="00580193">
      <w:pPr>
        <w:pStyle w:val="Parta"/>
      </w:pPr>
    </w:p>
    <w:p w14:paraId="19DAD175" w14:textId="77777777" w:rsidR="00431DDE" w:rsidRDefault="00431DDE" w:rsidP="00214D61">
      <w:pPr>
        <w:pStyle w:val="Parta"/>
      </w:pPr>
    </w:p>
    <w:p w14:paraId="7AA2412E" w14:textId="77777777" w:rsidR="00431DDE" w:rsidRDefault="00431DDE" w:rsidP="00214D61">
      <w:pPr>
        <w:pStyle w:val="Parta"/>
      </w:pPr>
    </w:p>
    <w:p w14:paraId="3DAB6D15" w14:textId="77777777" w:rsidR="00431DDE" w:rsidRPr="00AC3BE9" w:rsidRDefault="00431DDE" w:rsidP="00214D61">
      <w:pPr>
        <w:pStyle w:val="Parta"/>
      </w:pPr>
      <w:r>
        <w:t>(c)</w:t>
      </w:r>
      <w:r>
        <w:tab/>
        <w:t>State, with justification, whether the data provides clear evidence of the presence of an association between rent reduction approvals and city.</w:t>
      </w:r>
      <w:r>
        <w:tab/>
        <w:t>(2 marks)</w:t>
      </w:r>
    </w:p>
    <w:bookmarkEnd w:id="28"/>
    <w:p w14:paraId="7484A3B4" w14:textId="77777777" w:rsidR="00431DDE" w:rsidRDefault="00431DDE" w:rsidP="00650B61">
      <w:r>
        <w:rPr>
          <w:noProof/>
          <w:lang w:eastAsia="en-AU"/>
        </w:rPr>
        <mc:AlternateContent>
          <mc:Choice Requires="wps">
            <w:drawing>
              <wp:anchor distT="0" distB="0" distL="114300" distR="114300" simplePos="0" relativeHeight="251671552" behindDoc="0" locked="0" layoutInCell="1" allowOverlap="1" wp14:anchorId="21962FE2" wp14:editId="19B7B6CA">
                <wp:simplePos x="0" y="0"/>
                <wp:positionH relativeFrom="column">
                  <wp:posOffset>842010</wp:posOffset>
                </wp:positionH>
                <wp:positionV relativeFrom="paragraph">
                  <wp:posOffset>64135</wp:posOffset>
                </wp:positionV>
                <wp:extent cx="4279900" cy="128270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427990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23"/>
                            </w:tblGrid>
                            <w:tr w:rsidR="00431DDE" w:rsidRPr="00C250AC" w14:paraId="4C02D3F6" w14:textId="77777777" w:rsidTr="00771CFE">
                              <w:trPr>
                                <w:trHeight w:hRule="exact" w:val="255"/>
                              </w:trPr>
                              <w:tc>
                                <w:tcPr>
                                  <w:tcW w:w="5000" w:type="pct"/>
                                  <w:shd w:val="clear" w:color="auto" w:fill="D9E2F3"/>
                                </w:tcPr>
                                <w:p w14:paraId="16AB7DB9" w14:textId="77777777" w:rsidR="00431DDE" w:rsidRPr="00C250AC" w:rsidRDefault="00431DDE" w:rsidP="00B347BE">
                                  <w:pPr>
                                    <w:pStyle w:val="SolnBox"/>
                                  </w:pPr>
                                  <w:r w:rsidRPr="00C250AC">
                                    <w:t>Solution</w:t>
                                  </w:r>
                                </w:p>
                              </w:tc>
                            </w:tr>
                            <w:tr w:rsidR="00431DDE" w:rsidRPr="00C250AC" w14:paraId="108DEB5C" w14:textId="77777777" w:rsidTr="00C250AC">
                              <w:tc>
                                <w:tcPr>
                                  <w:tcW w:w="5000" w:type="pct"/>
                                  <w:tcBorders>
                                    <w:bottom w:val="single" w:sz="4" w:space="0" w:color="auto"/>
                                  </w:tcBorders>
                                </w:tcPr>
                                <w:p w14:paraId="238A4F39" w14:textId="77777777" w:rsidR="00431DDE" w:rsidRDefault="00431DDE" w:rsidP="00992D52">
                                  <w:pPr>
                                    <w:pStyle w:val="Parts"/>
                                  </w:pPr>
                                  <w:r>
                                    <w:t xml:space="preserve">There is clear evidence of an association, as the percentage approval rates for the cities differ by </w:t>
                                  </w:r>
                                  <m:oMath>
                                    <m:r>
                                      <w:rPr>
                                        <w:rFonts w:ascii="Cambria Math" w:hAnsi="Cambria Math"/>
                                      </w:rPr>
                                      <m:t>13%</m:t>
                                    </m:r>
                                  </m:oMath>
                                  <w:r>
                                    <w:t>.</w:t>
                                  </w:r>
                                </w:p>
                                <w:p w14:paraId="0C0E02CB" w14:textId="77777777" w:rsidR="00431DDE" w:rsidRPr="00410486" w:rsidRDefault="00431DDE" w:rsidP="00992D52">
                                  <w:pPr>
                                    <w:pStyle w:val="Parts"/>
                                  </w:pPr>
                                </w:p>
                              </w:tc>
                            </w:tr>
                            <w:tr w:rsidR="00431DDE" w:rsidRPr="00C250AC" w14:paraId="7BAA492A" w14:textId="77777777" w:rsidTr="00321246">
                              <w:trPr>
                                <w:trHeight w:hRule="exact" w:val="255"/>
                              </w:trPr>
                              <w:tc>
                                <w:tcPr>
                                  <w:tcW w:w="5000" w:type="pct"/>
                                  <w:shd w:val="clear" w:color="auto" w:fill="D9E2F3"/>
                                </w:tcPr>
                                <w:p w14:paraId="2F8AD215" w14:textId="77777777" w:rsidR="00431DDE" w:rsidRPr="00C250AC" w:rsidRDefault="00431DDE" w:rsidP="00B347BE">
                                  <w:pPr>
                                    <w:pStyle w:val="SolnBox"/>
                                  </w:pPr>
                                  <w:r w:rsidRPr="00C250AC">
                                    <w:t>Specific behaviours</w:t>
                                  </w:r>
                                </w:p>
                              </w:tc>
                            </w:tr>
                            <w:tr w:rsidR="00431DDE" w:rsidRPr="00C250AC" w14:paraId="6AA2E9DF" w14:textId="77777777" w:rsidTr="00F27DD5">
                              <w:tc>
                                <w:tcPr>
                                  <w:tcW w:w="5000" w:type="pct"/>
                                </w:tcPr>
                                <w:p w14:paraId="4EC5D2C8" w14:textId="77777777" w:rsidR="00431DDE" w:rsidRPr="00FE518A" w:rsidRDefault="00431DDE" w:rsidP="00992D52">
                                  <w:pPr>
                                    <w:pStyle w:val="Parts"/>
                                  </w:pPr>
                                  <w:r w:rsidRPr="00FE518A">
                                    <w:sym w:font="Wingdings" w:char="F0FC"/>
                                  </w:r>
                                  <w:r w:rsidRPr="00FE518A">
                                    <w:t xml:space="preserve"> </w:t>
                                  </w:r>
                                  <w:r>
                                    <w:t>state data does provide clear evidence</w:t>
                                  </w:r>
                                </w:p>
                                <w:p w14:paraId="16342CAF" w14:textId="77777777" w:rsidR="00431DDE" w:rsidRPr="00FE518A" w:rsidRDefault="00431DDE" w:rsidP="00992D52">
                                  <w:pPr>
                                    <w:pStyle w:val="Parts"/>
                                  </w:pPr>
                                  <w:r w:rsidRPr="00FE518A">
                                    <w:rPr>
                                      <w:rFonts w:ascii="Wingdings" w:hAnsi="Wingdings"/>
                                    </w:rPr>
                                    <w:t>ü</w:t>
                                  </w:r>
                                  <w:r w:rsidRPr="00FE518A">
                                    <w:t xml:space="preserve"> </w:t>
                                  </w:r>
                                  <w:r>
                                    <w:t>justifies by referring to different percentages along rows</w:t>
                                  </w:r>
                                </w:p>
                              </w:tc>
                            </w:tr>
                          </w:tbl>
                          <w:p w14:paraId="06F307FA" w14:textId="77777777" w:rsidR="00431DDE" w:rsidRDefault="00431DD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62FE2" id="Text Box 12" o:spid="_x0000_s1037" type="#_x0000_t202" style="position:absolute;margin-left:66.3pt;margin-top:5.05pt;width:337pt;height:1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RrRQIAAIUEAAAOAAAAZHJzL2Uyb0RvYy54bWysVE2P2jAQvVfqf7B8LwHa7gcirCgrqkpo&#10;dyVY7dk4DkRyPK5tSOiv77ND2NW2p6oczHhmPB/vzWR619aaHZXzFZmcjwZDzpSRVFRml/PnzfLT&#10;DWc+CFMITUbl/KQ8v5t9/DBt7ESNaU+6UI4hiPGTxuZ8H4KdZJmXe1ULPyCrDIwluVoEXN0uK5xo&#10;EL3W2Xg4vMoacoV1JJX30N53Rj5L8ctSyfBYll4FpnOO2kI6XTq38cxmUzHZOWH3lTyXIf6hilpU&#10;Bkkvoe5FEOzgqj9C1ZV05KkMA0l1RmVZSZV6QDej4btu1nthVeoF4Hh7gcn/v7Dy4fjkWFWAuzFn&#10;RtTgaKPawL5Ry6ACPo31E7itLRxDCz18e72HMrbdlq6O/2iIwQ6kTxd0YzQJ5Zfx9e3tECYJ22h8&#10;M77GBfGz1+fW+fBdUc2ikHMH+hKq4rjyoXPtXWI2Q8tK60ShNqzJ+dXnr8P0wJOuimiMbv7kF9qx&#10;o8AMYHQKajjTwgcoc75Mv3Mdb56hKm1QXOy+6zJKod22HVoXCLZUnICMo262vJXLCtWvkOBJOAwT&#10;OsaChEccpSZUSWeJsz25X3/TR39wDCtnDYYz5/7nQTiFun8YsB8nuRdcL2x7wRzqBaHXEVbPyiTi&#10;gQu6F0tH9Qv2Zh6zwCSMRK6ch15chG5FsHdSzefJCfNqRViZtZUxdAQ2crFpX4SzZ8ICuH6gfmzF&#10;5B1vnW/H3PwQqKwSqRHYDsUz3pj1NBbnvYzL9PaevF6/HrPfAAAA//8DAFBLAwQUAAYACAAAACEA&#10;HntT5dwAAAAKAQAADwAAAGRycy9kb3ducmV2LnhtbEyPQUvEMBCF74L/IYzgzU1aoay16VIFFQQP&#10;7ornbDM21WZSkuxu/feOJ73Nm3m8+V6zWfwkjhjTGEhDsVIgkPpgRxo0vO0ertYgUjZkzRQINXxj&#10;gk17ftaY2oYTveJxmwfBIZRqo8HlPNdSpt6hN2kVZiS+fYToTWYZB2mjOXG4n2SpVCW9GYk/ODPj&#10;vcP+a3vwGtSz3EV3Ez8dPrquU+9096KetL68WLpbEBmX/GeGX3xGh5aZ9uFANomJ9XVZsZUHVYBg&#10;w1pVvNhrKIuyANk28n+F9gcAAP//AwBQSwECLQAUAAYACAAAACEAtoM4kv4AAADhAQAAEwAAAAAA&#10;AAAAAAAAAAAAAAAAW0NvbnRlbnRfVHlwZXNdLnhtbFBLAQItABQABgAIAAAAIQA4/SH/1gAAAJQB&#10;AAALAAAAAAAAAAAAAAAAAC8BAABfcmVscy8ucmVsc1BLAQItABQABgAIAAAAIQDyNGRrRQIAAIUE&#10;AAAOAAAAAAAAAAAAAAAAAC4CAABkcnMvZTJvRG9jLnhtbFBLAQItABQABgAIAAAAIQAee1Pl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723"/>
                      </w:tblGrid>
                      <w:tr w:rsidR="00431DDE" w:rsidRPr="00C250AC" w14:paraId="4C02D3F6" w14:textId="77777777" w:rsidTr="00771CFE">
                        <w:trPr>
                          <w:trHeight w:hRule="exact" w:val="255"/>
                        </w:trPr>
                        <w:tc>
                          <w:tcPr>
                            <w:tcW w:w="5000" w:type="pct"/>
                            <w:shd w:val="clear" w:color="auto" w:fill="D9E2F3"/>
                          </w:tcPr>
                          <w:p w14:paraId="16AB7DB9" w14:textId="77777777" w:rsidR="00431DDE" w:rsidRPr="00C250AC" w:rsidRDefault="00431DDE" w:rsidP="00B347BE">
                            <w:pPr>
                              <w:pStyle w:val="SolnBox"/>
                            </w:pPr>
                            <w:r w:rsidRPr="00C250AC">
                              <w:t>Solution</w:t>
                            </w:r>
                          </w:p>
                        </w:tc>
                      </w:tr>
                      <w:tr w:rsidR="00431DDE" w:rsidRPr="00C250AC" w14:paraId="108DEB5C" w14:textId="77777777" w:rsidTr="00C250AC">
                        <w:tc>
                          <w:tcPr>
                            <w:tcW w:w="5000" w:type="pct"/>
                            <w:tcBorders>
                              <w:bottom w:val="single" w:sz="4" w:space="0" w:color="auto"/>
                            </w:tcBorders>
                          </w:tcPr>
                          <w:p w14:paraId="238A4F39" w14:textId="77777777" w:rsidR="00431DDE" w:rsidRDefault="00431DDE" w:rsidP="00992D52">
                            <w:pPr>
                              <w:pStyle w:val="Parts"/>
                            </w:pPr>
                            <w:r>
                              <w:t xml:space="preserve">There is clear evidence of an association, as the percentage approval rates for the cities differ by </w:t>
                            </w:r>
                            <m:oMath>
                              <m:r>
                                <w:rPr>
                                  <w:rFonts w:ascii="Cambria Math" w:hAnsi="Cambria Math"/>
                                </w:rPr>
                                <m:t>13%</m:t>
                              </m:r>
                            </m:oMath>
                            <w:r>
                              <w:t>.</w:t>
                            </w:r>
                          </w:p>
                          <w:p w14:paraId="0C0E02CB" w14:textId="77777777" w:rsidR="00431DDE" w:rsidRPr="00410486" w:rsidRDefault="00431DDE" w:rsidP="00992D52">
                            <w:pPr>
                              <w:pStyle w:val="Parts"/>
                            </w:pPr>
                          </w:p>
                        </w:tc>
                      </w:tr>
                      <w:tr w:rsidR="00431DDE" w:rsidRPr="00C250AC" w14:paraId="7BAA492A" w14:textId="77777777" w:rsidTr="00321246">
                        <w:trPr>
                          <w:trHeight w:hRule="exact" w:val="255"/>
                        </w:trPr>
                        <w:tc>
                          <w:tcPr>
                            <w:tcW w:w="5000" w:type="pct"/>
                            <w:shd w:val="clear" w:color="auto" w:fill="D9E2F3"/>
                          </w:tcPr>
                          <w:p w14:paraId="2F8AD215" w14:textId="77777777" w:rsidR="00431DDE" w:rsidRPr="00C250AC" w:rsidRDefault="00431DDE" w:rsidP="00B347BE">
                            <w:pPr>
                              <w:pStyle w:val="SolnBox"/>
                            </w:pPr>
                            <w:r w:rsidRPr="00C250AC">
                              <w:t>Specific behaviours</w:t>
                            </w:r>
                          </w:p>
                        </w:tc>
                      </w:tr>
                      <w:tr w:rsidR="00431DDE" w:rsidRPr="00C250AC" w14:paraId="6AA2E9DF" w14:textId="77777777" w:rsidTr="00F27DD5">
                        <w:tc>
                          <w:tcPr>
                            <w:tcW w:w="5000" w:type="pct"/>
                          </w:tcPr>
                          <w:p w14:paraId="4EC5D2C8" w14:textId="77777777" w:rsidR="00431DDE" w:rsidRPr="00FE518A" w:rsidRDefault="00431DDE" w:rsidP="00992D52">
                            <w:pPr>
                              <w:pStyle w:val="Parts"/>
                            </w:pPr>
                            <w:r w:rsidRPr="00FE518A">
                              <w:sym w:font="Wingdings" w:char="F0FC"/>
                            </w:r>
                            <w:r w:rsidRPr="00FE518A">
                              <w:t xml:space="preserve"> </w:t>
                            </w:r>
                            <w:r>
                              <w:t>state data does provide clear evidence</w:t>
                            </w:r>
                          </w:p>
                          <w:p w14:paraId="16342CAF" w14:textId="77777777" w:rsidR="00431DDE" w:rsidRPr="00FE518A" w:rsidRDefault="00431DDE" w:rsidP="00992D52">
                            <w:pPr>
                              <w:pStyle w:val="Parts"/>
                            </w:pPr>
                            <w:r w:rsidRPr="00FE518A">
                              <w:rPr>
                                <w:rFonts w:ascii="Wingdings" w:hAnsi="Wingdings"/>
                              </w:rPr>
                              <w:t>ü</w:t>
                            </w:r>
                            <w:r w:rsidRPr="00FE518A">
                              <w:t xml:space="preserve"> </w:t>
                            </w:r>
                            <w:r>
                              <w:t>justifies by referring to different percentages along rows</w:t>
                            </w:r>
                          </w:p>
                        </w:tc>
                      </w:tr>
                    </w:tbl>
                    <w:p w14:paraId="06F307FA" w14:textId="77777777" w:rsidR="00431DDE" w:rsidRDefault="00431DDE" w:rsidP="009E2955">
                      <w:pPr>
                        <w:pStyle w:val="Part"/>
                      </w:pPr>
                    </w:p>
                  </w:txbxContent>
                </v:textbox>
              </v:shape>
            </w:pict>
          </mc:Fallback>
        </mc:AlternateContent>
      </w:r>
    </w:p>
    <w:p w14:paraId="3C6AD5E7" w14:textId="65B7B81D" w:rsidR="00431DDE" w:rsidRDefault="00431DDE">
      <w:pPr>
        <w:spacing w:after="160" w:line="259" w:lineRule="auto"/>
        <w:contextualSpacing w:val="0"/>
        <w:rPr>
          <w:b/>
          <w:szCs w:val="24"/>
          <w:lang w:val="en-US"/>
        </w:rPr>
      </w:pPr>
      <w:r>
        <w:br w:type="page"/>
      </w:r>
    </w:p>
    <w:p w14:paraId="541F2CC4" w14:textId="31D73C8C" w:rsidR="00431DDE" w:rsidRDefault="00431DDE" w:rsidP="00431DDE">
      <w:pPr>
        <w:pStyle w:val="QNum"/>
      </w:pPr>
      <w:r>
        <w:lastRenderedPageBreak/>
        <w:t>Question 11</w:t>
      </w:r>
      <w:r>
        <w:tab/>
        <w:t>(7 marks)</w:t>
      </w:r>
    </w:p>
    <w:p w14:paraId="0AAA688D" w14:textId="77777777" w:rsidR="00431DDE" w:rsidRDefault="00431DDE" w:rsidP="007E3BFB">
      <w:r>
        <w:t xml:space="preserve">The edges in the graph below represent power lines between </w:t>
      </w:r>
      <m:oMath>
        <m:r>
          <w:rPr>
            <w:rFonts w:ascii="Cambria Math" w:hAnsi="Cambria Math"/>
          </w:rPr>
          <m:t>15</m:t>
        </m:r>
      </m:oMath>
      <w:r>
        <w:rPr>
          <w:rFonts w:eastAsiaTheme="minorEastAsia"/>
        </w:rPr>
        <w:t xml:space="preserve"> buildings, and the weight on each edge is the</w:t>
      </w:r>
      <w:r>
        <w:t xml:space="preserve"> cost, in hundreds of dollars, to upgrade that line to carry more power.</w:t>
      </w:r>
    </w:p>
    <w:p w14:paraId="4679AB02" w14:textId="77777777" w:rsidR="00431DDE" w:rsidRDefault="00431DDE" w:rsidP="00650B61"/>
    <w:p w14:paraId="44A257FF" w14:textId="77777777" w:rsidR="00431DDE" w:rsidRDefault="00431DDE" w:rsidP="00153255">
      <w:pPr>
        <w:jc w:val="center"/>
      </w:pPr>
      <w:r w:rsidRPr="00A620F5">
        <w:rPr>
          <w:noProof/>
        </w:rPr>
        <w:drawing>
          <wp:inline distT="0" distB="0" distL="0" distR="0" wp14:anchorId="03636AD4" wp14:editId="1805EDAE">
            <wp:extent cx="5823249" cy="2235315"/>
            <wp:effectExtent l="0" t="0" r="0" b="0"/>
            <wp:docPr id="16" name="Picture 16" descr="&lt;EFOFEX&gt;&#10;id:fxd{c88ef8c4-3b2a-4ed8-a4ce-36c627bfa868}&#10;&#10;FXData:AABEP3ic3Vzbbts4EH3OX/QDZIEzvBfRArk5SdsUbZAfSLv7sA8BikWAvgT99uXF9qiFLHAkKKASO4kikyJ1znA4c0jl9OX+n+/d6ctlJxrROJ2+X/46fbkKJ/cfPcQT2y6dv8h/nXVa7Mrpd09P8eg8fhJfpy/XvcoqnrjpNpBri1bnEg+72vna6a/bLv78cKh81W1zW5ALPcZfu+5c5JPn8Vdu9OPRet9G6306Wu/7aL27o/X+Hq33+Wi9p9F6Z5mAHszhw/fQK7w9XPmsU2pXopn6Qlv+jm39EofmqSPXXaZ5m/u3zcYQjOAE9cnF49O3//59bACaDTS60dEGd6+T3av1uyM8gXy0tyOrfzxnwLb5VkWDkr4V7LD98RxuJl8Vtd5jR/Z93mEuSeCFsvtL7pvLB5f5IF+id8MB7zAeGiPEvvwfVP2CXlkdyrZotZKqkfEYhEbvh2ruqcffPhR5CEHuknFyoJkiDnAWB9hWRUGENeFZQIEbK1sGuqILMy2/CPWNaN0B9k3NuNtg9Y0rM/3RYVKEu+8ZO9PaVZm121VYO0CEXZeZOyjvfevQGbAJ/lZK8Kins9CzfuSxAIXWf4SG2hw/aFHu+cFEHoyWwuud67dWaDudB03tSBYP4Li+v2onxKNBRhq8MAp8I8PYaLWzxrjpNBhqRy0SBq1lNLC8EqZACMJAMI2LNFjrUcJ0Giy1oxeg4bc5uW4eIrQxlyvzSpEHL1xwT2kib1Ehyhmzg6N2zNKzw6ZuIrxmDIhEBDoPWmUiQIM3cjoRntqxvOnBvK0gNdFQGKSOBrQluFtBnQDHGwCybD4wK7F/y5iWZycHVgBd2C+A+4ocDwd4Hedepa0HlcMhCwpwclRqBR6a4SUHZUHp8eSgMqczqjL86ftHI6cib+8oGUCmJFE07a5FCOLDrmY5HVIkkKlIvC0NdBzLwRxMa+MFZqdjjLBoptNAkgQu4XXWYv2QPH+p+ce4qJVSo1RN1qUdeDFZi7ai54N4gkSpPHdMkKhtNHC8UKSsVcJZ0+ikEIVBISaH/VaQHIFMOWLeRFAbB5wgqD8SchI8cySQGIFMMWKmRFqbQzKM3CtAHoeCExBosCrJdMKLydKcFaRFIE+LAP+m1gt4OnUcDEJIbWVjk1jqrcTpJJAOgTwdYuaiTW0OicdCdkkhKsIwOaex4CB8TaYBqFPIlCVEoUsyqxgMnHkhzc0ifsE8UQhInMAhceIqV7/pxpCOJW7Dfb3L74TRoKFvO5ObPzuO94fcxSo3SSgwGMpOcDpZuIiAkwzBDEVLxc+1eB3WqkxOzJQ0xuU1Sim8xOmLY46iUTkkSyxk9+f12D1nZ4pGbZoQhvK9PNk9CRJySJBYCPCLegDn5F7OKNlIVPzlLgKcpAc5JD0sBPhlPYDzpB8Q1jZyyoI7QU46gxxy7gtBflUR5Iqj86gQNwYrB374QpD3/PiQqrAQ5CMT6KtDzpLWLIIOntzxJU2CnDQEOaQhLAT5dUWQs9bPvXHh3gHm+HLSC+SQXrAQ5Dc1QR6t3JZCjt401vg5joXUATmkDiwE+ceKIGdJZMaGENFJMwNypH7IISVgIcg/VQQ5a4cUygCAS5H1ZMgp/ZevmP7f1QM5Zw+Oj1sznfQzJk+k9J+5CFIkdq1mPZAVJ45GOKO4H9J9ilnUK6b7n+uxc84DEcYJ1zi6vyl2Tum+esV0/0tlgBfLuZjiyTmenNJ99Yrp/td6AOcJiiBUuHvQc+IVSvfVK6b79xVBzlo50sLIuVZO6T5z+XreU4XVieesDNRF8dwaIZ1NKVSrRDD/ySunxlE6ytxJX7SGsZ79rDz7x7ShzAbkMcX4rUSv7YxHbClFZa5fz91XXFs0yUmbfGRBmhDL27ylRoB3fsbTbtSnJXbVr2dBj5NJgUjreT6MCchb/KTwdg4LlMgy99gXTgxrGQqcICjtIgAL0sneA7gzSMDfC99nmOPP24wO/R+Niy5fYsfEbp7P9S6/bH7q57uvP69z1Ydcddvj8DLJU86Gt8qcHjr6P8RdLgA=&#10;&#10;&lt;/EFOFEX&gt;"/>
            <wp:cNvGraphicFramePr/>
            <a:graphic xmlns:a="http://schemas.openxmlformats.org/drawingml/2006/main">
              <a:graphicData uri="http://schemas.openxmlformats.org/drawingml/2006/picture">
                <pic:pic xmlns:pic="http://schemas.openxmlformats.org/drawingml/2006/picture">
                  <pic:nvPicPr>
                    <pic:cNvPr id="7" name="Picture 7" descr="&lt;EFOFEX&gt;&#10;id:fxd{c88ef8c4-3b2a-4ed8-a4ce-36c627bfa868}&#10;&#10;FXData:AABEP3ic3Vzbbts4EH3OX/QDZIEzvBfRArk5SdsUbZAfSLv7sA8BikWAvgT99uXF9qiFLHAkKKASO4kikyJ1znA4c0jl9OX+n+/d6ctlJxrROJ2+X/46fbkKJ/cfPcQT2y6dv8h/nXVa7Mrpd09P8eg8fhJfpy/XvcoqnrjpNpBri1bnEg+72vna6a/bLv78cKh81W1zW5ALPcZfu+5c5JPn8Vdu9OPRet9G6306Wu/7aL27o/X+Hq33+Wi9p9F6Z5mAHszhw/fQK7w9XPmsU2pXopn6Qlv+jm39EofmqSPXXaZ5m/u3zcYQjOAE9cnF49O3//59bACaDTS60dEGd6+T3av1uyM8gXy0tyOrfzxnwLb5VkWDkr4V7LD98RxuJl8Vtd5jR/Z93mEuSeCFsvtL7pvLB5f5IF+id8MB7zAeGiPEvvwfVP2CXlkdyrZotZKqkfEYhEbvh2ruqcffPhR5CEHuknFyoJkiDnAWB9hWRUGENeFZQIEbK1sGuqILMy2/CPWNaN0B9k3NuNtg9Y0rM/3RYVKEu+8ZO9PaVZm121VYO0CEXZeZOyjvfevQGbAJ/lZK8Kins9CzfuSxAIXWf4SG2hw/aFHu+cFEHoyWwuud67dWaDudB03tSBYP4Li+v2onxKNBRhq8MAp8I8PYaLWzxrjpNBhqRy0SBq1lNLC8EqZACMJAMI2LNFjrUcJ0Giy1oxeg4bc5uW4eIrQxlyvzSpEHL1xwT2kib1Ehyhmzg6N2zNKzw6ZuIrxmDIhEBDoPWmUiQIM3cjoRntqxvOnBvK0gNdFQGKSOBrQluFtBnQDHGwCybD4wK7F/y5iWZycHVgBd2C+A+4ocDwd4Hedepa0HlcMhCwpwclRqBR6a4SUHZUHp8eSgMqczqjL86ftHI6cib+8oGUCmJFE07a5FCOLDrmY5HVIkkKlIvC0NdBzLwRxMa+MFZqdjjLBoptNAkgQu4XXWYv2QPH+p+ce4qJVSo1RN1qUdeDFZi7ai54N4gkSpPHdMkKhtNHC8UKSsVcJZ0+ikEIVBISaH/VaQHIFMOWLeRFAbB5wgqD8SchI8cySQGIFMMWKmRFqbQzKM3CtAHoeCExBosCrJdMKLydKcFaRFIE+LAP+m1gt4OnUcDEJIbWVjk1jqrcTpJJAOgTwdYuaiTW0OicdCdkkhKsIwOaex4CB8TaYBqFPIlCVEoUsyqxgMnHkhzc0ifsE8UQhInMAhceIqV7/pxpCOJW7Dfb3L74TRoKFvO5ObPzuO94fcxSo3SSgwGMpOcDpZuIiAkwzBDEVLxc+1eB3WqkxOzJQ0xuU1Sim8xOmLY46iUTkkSyxk9+f12D1nZ4pGbZoQhvK9PNk9CRJySJBYCPCLegDn5F7OKNlIVPzlLgKcpAc5JD0sBPhlPYDzpB8Q1jZyyoI7QU46gxxy7gtBflUR5Iqj86gQNwYrB374QpD3/PiQqrAQ5CMT6KtDzpLWLIIOntzxJU2CnDQEOaQhLAT5dUWQs9bPvXHh3gHm+HLSC+SQXrAQ5Dc1QR6t3JZCjt401vg5joXUATmkDiwE+ceKIGdJZMaGENFJMwNypH7IISVgIcg/VQQ5a4cUygCAS5H1ZMgp/ZevmP7f1QM5Zw+Oj1sznfQzJk+k9J+5CFIkdq1mPZAVJ45GOKO4H9J9ilnUK6b7n+uxc84DEcYJ1zi6vyl2Tum+esV0/0tlgBfLuZjiyTmenNJ99Yrp/td6AOcJiiBUuHvQc+IVSvfVK6b79xVBzlo50sLIuVZO6T5z+XreU4XVieesDNRF8dwaIZ1NKVSrRDD/ySunxlE6ytxJX7SGsZ79rDz7x7ShzAbkMcX4rUSv7YxHbClFZa5fz91XXFs0yUmbfGRBmhDL27ylRoB3fsbTbtSnJXbVr2dBj5NJgUjreT6MCchb/KTwdg4LlMgy99gXTgxrGQqcICjtIgAL0sneA7gzSMDfC99nmOPP24wO/R+Niy5fYsfEbp7P9S6/bH7q57uvP69z1Ydcddvj8DLJU86Gt8qcHjr6P8RdLgA=&#10;&#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3249" cy="2235315"/>
                    </a:xfrm>
                    <a:prstGeom prst="rect">
                      <a:avLst/>
                    </a:prstGeom>
                  </pic:spPr>
                </pic:pic>
              </a:graphicData>
            </a:graphic>
          </wp:inline>
        </w:drawing>
      </w:r>
    </w:p>
    <w:p w14:paraId="2316BD89" w14:textId="77777777" w:rsidR="00431DDE" w:rsidRDefault="00431DDE" w:rsidP="00650B61"/>
    <w:p w14:paraId="3A71F9D3" w14:textId="77777777" w:rsidR="00431DDE" w:rsidRDefault="00431DDE" w:rsidP="00304C44">
      <w:pPr>
        <w:pStyle w:val="Parta"/>
      </w:pPr>
    </w:p>
    <w:p w14:paraId="4189F150" w14:textId="77777777" w:rsidR="00431DDE" w:rsidRDefault="00431DDE" w:rsidP="007E3BFB">
      <w:pPr>
        <w:pStyle w:val="Parta"/>
      </w:pPr>
      <w:r>
        <w:t>(a)</w:t>
      </w:r>
      <w:r>
        <w:tab/>
        <w:t>Clearly show the minimum spanning tree on the graph and hence determine the cost of upgrading all the power lines that form the minimum spanning tree.</w:t>
      </w:r>
      <w:r>
        <w:tab/>
        <w:t>(5 marks)</w:t>
      </w:r>
    </w:p>
    <w:p w14:paraId="63FB65D9" w14:textId="77777777" w:rsidR="00431DDE" w:rsidRDefault="00431DDE" w:rsidP="00304C44">
      <w:pPr>
        <w:pStyle w:val="Parta"/>
      </w:pPr>
      <w:r>
        <w:rPr>
          <w:noProof/>
          <w:lang w:eastAsia="en-AU"/>
        </w:rPr>
        <mc:AlternateContent>
          <mc:Choice Requires="wps">
            <w:drawing>
              <wp:anchor distT="0" distB="0" distL="114300" distR="114300" simplePos="0" relativeHeight="251675648" behindDoc="0" locked="0" layoutInCell="1" allowOverlap="1" wp14:anchorId="367BFB90" wp14:editId="4D6E8480">
                <wp:simplePos x="0" y="0"/>
                <wp:positionH relativeFrom="column">
                  <wp:posOffset>715010</wp:posOffset>
                </wp:positionH>
                <wp:positionV relativeFrom="paragraph">
                  <wp:posOffset>144145</wp:posOffset>
                </wp:positionV>
                <wp:extent cx="5061600" cy="2167200"/>
                <wp:effectExtent l="0" t="0" r="24765" b="24130"/>
                <wp:wrapNone/>
                <wp:docPr id="13" name="Text Box 13"/>
                <wp:cNvGraphicFramePr/>
                <a:graphic xmlns:a="http://schemas.openxmlformats.org/drawingml/2006/main">
                  <a:graphicData uri="http://schemas.microsoft.com/office/word/2010/wordprocessingShape">
                    <wps:wsp>
                      <wps:cNvSpPr txBox="1"/>
                      <wps:spPr>
                        <a:xfrm>
                          <a:off x="0" y="0"/>
                          <a:ext cx="5061600" cy="2167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952"/>
                            </w:tblGrid>
                            <w:tr w:rsidR="00431DDE" w:rsidRPr="00C250AC" w14:paraId="7B8021BE" w14:textId="77777777" w:rsidTr="00771CFE">
                              <w:trPr>
                                <w:trHeight w:hRule="exact" w:val="255"/>
                              </w:trPr>
                              <w:tc>
                                <w:tcPr>
                                  <w:tcW w:w="5000" w:type="pct"/>
                                  <w:shd w:val="clear" w:color="auto" w:fill="D9E2F3"/>
                                </w:tcPr>
                                <w:p w14:paraId="468871BC" w14:textId="77777777" w:rsidR="00431DDE" w:rsidRPr="00C250AC" w:rsidRDefault="00431DDE" w:rsidP="00B347BE">
                                  <w:pPr>
                                    <w:pStyle w:val="SolnBox"/>
                                  </w:pPr>
                                  <w:r w:rsidRPr="00C250AC">
                                    <w:t>Solution</w:t>
                                  </w:r>
                                </w:p>
                              </w:tc>
                            </w:tr>
                            <w:tr w:rsidR="00431DDE" w:rsidRPr="00C250AC" w14:paraId="6ACBDC5A" w14:textId="77777777" w:rsidTr="00C250AC">
                              <w:tc>
                                <w:tcPr>
                                  <w:tcW w:w="5000" w:type="pct"/>
                                  <w:tcBorders>
                                    <w:bottom w:val="single" w:sz="4" w:space="0" w:color="auto"/>
                                  </w:tcBorders>
                                </w:tcPr>
                                <w:p w14:paraId="7D9B7E2A" w14:textId="77777777" w:rsidR="00431DDE" w:rsidRDefault="00431DDE" w:rsidP="00992D52">
                                  <w:pPr>
                                    <w:pStyle w:val="Parts"/>
                                    <w:rPr>
                                      <w:rFonts w:eastAsiaTheme="minorEastAsia"/>
                                    </w:rPr>
                                  </w:pPr>
                                  <w:r>
                                    <w:t xml:space="preserve">ANML, NPQ: </w:t>
                                  </w:r>
                                  <m:oMath>
                                    <m:r>
                                      <w:rPr>
                                        <w:rFonts w:ascii="Cambria Math" w:hAnsi="Cambria Math"/>
                                      </w:rPr>
                                      <m:t>22+16+23+20+22=103</m:t>
                                    </m:r>
                                  </m:oMath>
                                  <w:r>
                                    <w:rPr>
                                      <w:rFonts w:eastAsiaTheme="minorEastAsia"/>
                                    </w:rPr>
                                    <w:t>.</w:t>
                                  </w:r>
                                </w:p>
                                <w:p w14:paraId="5144131C" w14:textId="77777777" w:rsidR="00431DDE" w:rsidRDefault="00431DDE" w:rsidP="00992D52">
                                  <w:pPr>
                                    <w:pStyle w:val="Parts"/>
                                  </w:pPr>
                                  <w:r>
                                    <w:rPr>
                                      <w:rFonts w:eastAsiaTheme="minorEastAsia"/>
                                    </w:rPr>
                                    <w:t xml:space="preserve">BCD, CQR: </w:t>
                                  </w:r>
                                  <m:oMath>
                                    <m:r>
                                      <w:rPr>
                                        <w:rFonts w:ascii="Cambria Math" w:eastAsiaTheme="minorEastAsia" w:hAnsi="Cambria Math"/>
                                      </w:rPr>
                                      <m:t>22+21+18+24=85</m:t>
                                    </m:r>
                                  </m:oMath>
                                  <w:r>
                                    <w:rPr>
                                      <w:rFonts w:eastAsiaTheme="minorEastAsia"/>
                                    </w:rPr>
                                    <w:t>. GFERKH</w:t>
                                  </w:r>
                                  <w:r>
                                    <w:t xml:space="preserve">: </w:t>
                                  </w:r>
                                  <m:oMath>
                                    <m:r>
                                      <w:rPr>
                                        <w:rFonts w:ascii="Cambria Math" w:hAnsi="Cambria Math"/>
                                      </w:rPr>
                                      <m:t>18+20+18+19+21=96</m:t>
                                    </m:r>
                                  </m:oMath>
                                  <w:r>
                                    <w:rPr>
                                      <w:rFonts w:eastAsiaTheme="minorEastAsia"/>
                                    </w:rPr>
                                    <w:t>.</w:t>
                                  </w:r>
                                </w:p>
                                <w:p w14:paraId="3B9DEAC5" w14:textId="77777777" w:rsidR="00431DDE" w:rsidRDefault="00431DDE" w:rsidP="00992D52">
                                  <w:pPr>
                                    <w:pStyle w:val="Parts"/>
                                  </w:pPr>
                                </w:p>
                                <w:p w14:paraId="344459FD" w14:textId="77777777" w:rsidR="00431DDE" w:rsidRDefault="00431DDE" w:rsidP="00992D52">
                                  <w:pPr>
                                    <w:pStyle w:val="Parts"/>
                                    <w:rPr>
                                      <w:rFonts w:eastAsiaTheme="minorEastAsia"/>
                                    </w:rPr>
                                  </w:pPr>
                                  <w:r>
                                    <w:t xml:space="preserve">Hence sum of edges in tree is </w:t>
                                  </w:r>
                                  <m:oMath>
                                    <m:r>
                                      <w:rPr>
                                        <w:rFonts w:ascii="Cambria Math" w:hAnsi="Cambria Math"/>
                                      </w:rPr>
                                      <m:t>284</m:t>
                                    </m:r>
                                  </m:oMath>
                                  <w:r>
                                    <w:rPr>
                                      <w:rFonts w:eastAsiaTheme="minorEastAsia"/>
                                    </w:rPr>
                                    <w:t xml:space="preserve"> and so cost of upgrade is </w:t>
                                  </w:r>
                                  <m:oMath>
                                    <m:r>
                                      <w:rPr>
                                        <w:rFonts w:ascii="Cambria Math" w:eastAsiaTheme="minorEastAsia" w:hAnsi="Cambria Math"/>
                                      </w:rPr>
                                      <m:t>$28 400</m:t>
                                    </m:r>
                                  </m:oMath>
                                  <w:r>
                                    <w:rPr>
                                      <w:rFonts w:eastAsiaTheme="minorEastAsia"/>
                                    </w:rPr>
                                    <w:t>.</w:t>
                                  </w:r>
                                </w:p>
                                <w:p w14:paraId="3D3D1142" w14:textId="77777777" w:rsidR="00431DDE" w:rsidRPr="00410486" w:rsidRDefault="00431DDE" w:rsidP="00992D52">
                                  <w:pPr>
                                    <w:pStyle w:val="Parts"/>
                                  </w:pPr>
                                </w:p>
                              </w:tc>
                            </w:tr>
                            <w:tr w:rsidR="00431DDE" w:rsidRPr="00C250AC" w14:paraId="60256326" w14:textId="77777777" w:rsidTr="00321246">
                              <w:trPr>
                                <w:trHeight w:hRule="exact" w:val="255"/>
                              </w:trPr>
                              <w:tc>
                                <w:tcPr>
                                  <w:tcW w:w="5000" w:type="pct"/>
                                  <w:shd w:val="clear" w:color="auto" w:fill="D9E2F3"/>
                                </w:tcPr>
                                <w:p w14:paraId="29D15E8F" w14:textId="77777777" w:rsidR="00431DDE" w:rsidRPr="00C250AC" w:rsidRDefault="00431DDE" w:rsidP="00B347BE">
                                  <w:pPr>
                                    <w:pStyle w:val="SolnBox"/>
                                  </w:pPr>
                                  <w:r w:rsidRPr="00C250AC">
                                    <w:t>Specific behaviours</w:t>
                                  </w:r>
                                </w:p>
                              </w:tc>
                            </w:tr>
                            <w:tr w:rsidR="00431DDE" w:rsidRPr="00C250AC" w14:paraId="351E4B0A" w14:textId="77777777" w:rsidTr="00F27DD5">
                              <w:tc>
                                <w:tcPr>
                                  <w:tcW w:w="5000" w:type="pct"/>
                                </w:tcPr>
                                <w:p w14:paraId="1559826C" w14:textId="77777777" w:rsidR="00431DDE" w:rsidRPr="00FE518A" w:rsidRDefault="00431DDE" w:rsidP="00992D52">
                                  <w:pPr>
                                    <w:pStyle w:val="Parts"/>
                                  </w:pPr>
                                  <w:r w:rsidRPr="00FE518A">
                                    <w:sym w:font="Wingdings" w:char="F0FC"/>
                                  </w:r>
                                  <w:r w:rsidRPr="00FE518A">
                                    <w:t xml:space="preserve"> </w:t>
                                  </w:r>
                                  <w:r>
                                    <w:t>a spanning tree</w:t>
                                  </w:r>
                                </w:p>
                                <w:p w14:paraId="25ED2601" w14:textId="77777777" w:rsidR="00431DDE" w:rsidRDefault="00431DDE" w:rsidP="00992D52">
                                  <w:pPr>
                                    <w:pStyle w:val="Parts"/>
                                  </w:pPr>
                                  <w:r w:rsidRPr="00FE518A">
                                    <w:rPr>
                                      <w:rFonts w:ascii="Wingdings" w:hAnsi="Wingdings"/>
                                    </w:rPr>
                                    <w:t>ü</w:t>
                                  </w:r>
                                  <w:r w:rsidRPr="00FE518A">
                                    <w:t xml:space="preserve"> </w:t>
                                  </w:r>
                                  <w:r>
                                    <w:t>a spanning tree with at least 10 correct edges</w:t>
                                  </w:r>
                                </w:p>
                                <w:p w14:paraId="15D7B3C1" w14:textId="77777777" w:rsidR="00431DDE" w:rsidRDefault="00431DDE" w:rsidP="00992D52">
                                  <w:pPr>
                                    <w:pStyle w:val="Parts"/>
                                  </w:pPr>
                                  <w:r>
                                    <w:rPr>
                                      <w:rFonts w:ascii="Wingdings" w:hAnsi="Wingdings"/>
                                    </w:rPr>
                                    <w:t>ü</w:t>
                                  </w:r>
                                  <w:r>
                                    <w:t xml:space="preserve"> correct minimum spanning tree</w:t>
                                  </w:r>
                                </w:p>
                                <w:p w14:paraId="0F17C038" w14:textId="77777777" w:rsidR="00431DDE" w:rsidRDefault="00431DDE" w:rsidP="00992D52">
                                  <w:pPr>
                                    <w:pStyle w:val="Parts"/>
                                  </w:pPr>
                                  <w:r>
                                    <w:rPr>
                                      <w:rFonts w:ascii="Wingdings" w:hAnsi="Wingdings"/>
                                    </w:rPr>
                                    <w:t>ü</w:t>
                                  </w:r>
                                  <w:r>
                                    <w:t xml:space="preserve"> indicates correct sum of edges in tree</w:t>
                                  </w:r>
                                </w:p>
                                <w:p w14:paraId="1D35D44D" w14:textId="77777777" w:rsidR="00431DDE" w:rsidRPr="00FE518A" w:rsidRDefault="00431DDE" w:rsidP="00992D52">
                                  <w:pPr>
                                    <w:pStyle w:val="Parts"/>
                                  </w:pPr>
                                  <w:r>
                                    <w:rPr>
                                      <w:rFonts w:ascii="Wingdings" w:hAnsi="Wingdings"/>
                                    </w:rPr>
                                    <w:t>ü</w:t>
                                  </w:r>
                                  <w:r>
                                    <w:t xml:space="preserve"> correct cost of upgrade</w:t>
                                  </w:r>
                                </w:p>
                              </w:tc>
                            </w:tr>
                          </w:tbl>
                          <w:p w14:paraId="663199E5" w14:textId="77777777" w:rsidR="00431DDE" w:rsidRDefault="00431DD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BFB90" id="Text Box 13" o:spid="_x0000_s1038" type="#_x0000_t202" style="position:absolute;left:0;text-align:left;margin-left:56.3pt;margin-top:11.35pt;width:398.55pt;height:17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1yxRQIAAIUEAAAOAAAAZHJzL2Uyb0RvYy54bWysVN9v2jAQfp+0/8Hy+0igKptQQ8WomCah&#10;thJMfTaOA5Ecn2cbEvbX77NDaNXtaVoenMvd+X58313u7rtGs5NyviZT8PEo50wZSWVt9gX/sV19&#10;+sKZD8KUQpNRBT8rz+/nHz/ctXamJnQgXSrHEMT4WWsLfgjBzrLMy4NqhB+RVQbGilwjAj7dPiud&#10;aBG90dkkz6dZS660jqTyHtqH3sjnKX5VKRmeqsqrwHTBUVtIp0vnLp7Z/E7M9k7YQy0vZYh/qKIR&#10;tUHSa6gHEQQ7uvqPUE0tHXmqwkhSk1FV1VKlHtDNOH/XzeYgrEq9ABxvrzD5/xdWPp6eHatLcHfD&#10;mRENONqqLrCv1DGogE9r/QxuGwvH0EEP30HvoYxtd5Vr4hsNMdiB9PmKbowmobzNp+NpDpOEbTKe&#10;fgZ/MU72et06H74palgUCu5AX0JVnNY+9K6DS8xmaFVrnSjUhrUFn97c5umCJ12X0Rjd/NkvtWMn&#10;gRnA6JTUcqaFD1AWfJWeSx1vrqEqbVBc7L7vMkqh23U9WpMBgh2VZyDjqJ8tb+WqRvVrJHgWDsOE&#10;jrEg4QlHpQlV0kXi7EDu19/00R8cw8pZi+EsuP95FE6h7u8G7MdJHgQ3CLtBMMdmSeh1jNWzMom4&#10;4IIexMpR84K9WcQsMAkjkavgYRCXoV8R7J1Ui0VywrxaEdZmY2UMHYGNXGy7F+HshbAArh9pGFsx&#10;e8db79sztzgGqupEagS2R/GCN2Y9jcVlL+Myvf1OXq9/j/lvAAAA//8DAFBLAwQUAAYACAAAACEA&#10;rNR+7t4AAAAKAQAADwAAAGRycy9kb3ducmV2LnhtbEyPwU7DMAyG70i8Q2QkbixZQYV2TaeCBEhI&#10;HNgQ56z1mkLjVEm2lbfHnODmX/70+3O1nt0ojhji4EnDcqFAILW+G6jX8L59vLoDEZOhzoyeUMM3&#10;RljX52eVKTt/ojc8blIvuIRiaTTYlKZSythadCYu/ITEu70PziSOoZddMCcud6PMlMqlMwPxBWsm&#10;fLDYfm0OToN6kdtgi/Bp8ck2jfqg+1f1rPXlxdysQCSc0x8Mv/qsDjU77fyBuihGzsssZ1RDlt2C&#10;YKBQBQ87Ddf5jQJZV/L/C/UPAAAA//8DAFBLAQItABQABgAIAAAAIQC2gziS/gAAAOEBAAATAAAA&#10;AAAAAAAAAAAAAAAAAABbQ29udGVudF9UeXBlc10ueG1sUEsBAi0AFAAGAAgAAAAhADj9If/WAAAA&#10;lAEAAAsAAAAAAAAAAAAAAAAALwEAAF9yZWxzLy5yZWxzUEsBAi0AFAAGAAgAAAAhAI8LXLFFAgAA&#10;hQQAAA4AAAAAAAAAAAAAAAAALgIAAGRycy9lMm9Eb2MueG1sUEsBAi0AFAAGAAgAAAAhAKzUfu7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952"/>
                      </w:tblGrid>
                      <w:tr w:rsidR="00431DDE" w:rsidRPr="00C250AC" w14:paraId="7B8021BE" w14:textId="77777777" w:rsidTr="00771CFE">
                        <w:trPr>
                          <w:trHeight w:hRule="exact" w:val="255"/>
                        </w:trPr>
                        <w:tc>
                          <w:tcPr>
                            <w:tcW w:w="5000" w:type="pct"/>
                            <w:shd w:val="clear" w:color="auto" w:fill="D9E2F3"/>
                          </w:tcPr>
                          <w:p w14:paraId="468871BC" w14:textId="77777777" w:rsidR="00431DDE" w:rsidRPr="00C250AC" w:rsidRDefault="00431DDE" w:rsidP="00B347BE">
                            <w:pPr>
                              <w:pStyle w:val="SolnBox"/>
                            </w:pPr>
                            <w:r w:rsidRPr="00C250AC">
                              <w:t>Solution</w:t>
                            </w:r>
                          </w:p>
                        </w:tc>
                      </w:tr>
                      <w:tr w:rsidR="00431DDE" w:rsidRPr="00C250AC" w14:paraId="6ACBDC5A" w14:textId="77777777" w:rsidTr="00C250AC">
                        <w:tc>
                          <w:tcPr>
                            <w:tcW w:w="5000" w:type="pct"/>
                            <w:tcBorders>
                              <w:bottom w:val="single" w:sz="4" w:space="0" w:color="auto"/>
                            </w:tcBorders>
                          </w:tcPr>
                          <w:p w14:paraId="7D9B7E2A" w14:textId="77777777" w:rsidR="00431DDE" w:rsidRDefault="00431DDE" w:rsidP="00992D52">
                            <w:pPr>
                              <w:pStyle w:val="Parts"/>
                              <w:rPr>
                                <w:rFonts w:eastAsiaTheme="minorEastAsia"/>
                              </w:rPr>
                            </w:pPr>
                            <w:r>
                              <w:t xml:space="preserve">ANML, NPQ: </w:t>
                            </w:r>
                            <m:oMath>
                              <m:r>
                                <w:rPr>
                                  <w:rFonts w:ascii="Cambria Math" w:hAnsi="Cambria Math"/>
                                </w:rPr>
                                <m:t>22+16+23+20+22=103</m:t>
                              </m:r>
                            </m:oMath>
                            <w:r>
                              <w:rPr>
                                <w:rFonts w:eastAsiaTheme="minorEastAsia"/>
                              </w:rPr>
                              <w:t>.</w:t>
                            </w:r>
                          </w:p>
                          <w:p w14:paraId="5144131C" w14:textId="77777777" w:rsidR="00431DDE" w:rsidRDefault="00431DDE" w:rsidP="00992D52">
                            <w:pPr>
                              <w:pStyle w:val="Parts"/>
                            </w:pPr>
                            <w:r>
                              <w:rPr>
                                <w:rFonts w:eastAsiaTheme="minorEastAsia"/>
                              </w:rPr>
                              <w:t xml:space="preserve">BCD, CQR: </w:t>
                            </w:r>
                            <m:oMath>
                              <m:r>
                                <w:rPr>
                                  <w:rFonts w:ascii="Cambria Math" w:eastAsiaTheme="minorEastAsia" w:hAnsi="Cambria Math"/>
                                </w:rPr>
                                <m:t>22+21+18+24=85</m:t>
                              </m:r>
                            </m:oMath>
                            <w:r>
                              <w:rPr>
                                <w:rFonts w:eastAsiaTheme="minorEastAsia"/>
                              </w:rPr>
                              <w:t>. GFERKH</w:t>
                            </w:r>
                            <w:r>
                              <w:t xml:space="preserve">: </w:t>
                            </w:r>
                            <m:oMath>
                              <m:r>
                                <w:rPr>
                                  <w:rFonts w:ascii="Cambria Math" w:hAnsi="Cambria Math"/>
                                </w:rPr>
                                <m:t>18+20+18+19+21=96</m:t>
                              </m:r>
                            </m:oMath>
                            <w:r>
                              <w:rPr>
                                <w:rFonts w:eastAsiaTheme="minorEastAsia"/>
                              </w:rPr>
                              <w:t>.</w:t>
                            </w:r>
                          </w:p>
                          <w:p w14:paraId="3B9DEAC5" w14:textId="77777777" w:rsidR="00431DDE" w:rsidRDefault="00431DDE" w:rsidP="00992D52">
                            <w:pPr>
                              <w:pStyle w:val="Parts"/>
                            </w:pPr>
                          </w:p>
                          <w:p w14:paraId="344459FD" w14:textId="77777777" w:rsidR="00431DDE" w:rsidRDefault="00431DDE" w:rsidP="00992D52">
                            <w:pPr>
                              <w:pStyle w:val="Parts"/>
                              <w:rPr>
                                <w:rFonts w:eastAsiaTheme="minorEastAsia"/>
                              </w:rPr>
                            </w:pPr>
                            <w:r>
                              <w:t xml:space="preserve">Hence sum of edges in tree is </w:t>
                            </w:r>
                            <m:oMath>
                              <m:r>
                                <w:rPr>
                                  <w:rFonts w:ascii="Cambria Math" w:hAnsi="Cambria Math"/>
                                </w:rPr>
                                <m:t>284</m:t>
                              </m:r>
                            </m:oMath>
                            <w:r>
                              <w:rPr>
                                <w:rFonts w:eastAsiaTheme="minorEastAsia"/>
                              </w:rPr>
                              <w:t xml:space="preserve"> and so cost of upgrade is </w:t>
                            </w:r>
                            <m:oMath>
                              <m:r>
                                <w:rPr>
                                  <w:rFonts w:ascii="Cambria Math" w:eastAsiaTheme="minorEastAsia" w:hAnsi="Cambria Math"/>
                                </w:rPr>
                                <m:t>$28 400</m:t>
                              </m:r>
                            </m:oMath>
                            <w:r>
                              <w:rPr>
                                <w:rFonts w:eastAsiaTheme="minorEastAsia"/>
                              </w:rPr>
                              <w:t>.</w:t>
                            </w:r>
                          </w:p>
                          <w:p w14:paraId="3D3D1142" w14:textId="77777777" w:rsidR="00431DDE" w:rsidRPr="00410486" w:rsidRDefault="00431DDE" w:rsidP="00992D52">
                            <w:pPr>
                              <w:pStyle w:val="Parts"/>
                            </w:pPr>
                          </w:p>
                        </w:tc>
                      </w:tr>
                      <w:tr w:rsidR="00431DDE" w:rsidRPr="00C250AC" w14:paraId="60256326" w14:textId="77777777" w:rsidTr="00321246">
                        <w:trPr>
                          <w:trHeight w:hRule="exact" w:val="255"/>
                        </w:trPr>
                        <w:tc>
                          <w:tcPr>
                            <w:tcW w:w="5000" w:type="pct"/>
                            <w:shd w:val="clear" w:color="auto" w:fill="D9E2F3"/>
                          </w:tcPr>
                          <w:p w14:paraId="29D15E8F" w14:textId="77777777" w:rsidR="00431DDE" w:rsidRPr="00C250AC" w:rsidRDefault="00431DDE" w:rsidP="00B347BE">
                            <w:pPr>
                              <w:pStyle w:val="SolnBox"/>
                            </w:pPr>
                            <w:r w:rsidRPr="00C250AC">
                              <w:t>Specific behaviours</w:t>
                            </w:r>
                          </w:p>
                        </w:tc>
                      </w:tr>
                      <w:tr w:rsidR="00431DDE" w:rsidRPr="00C250AC" w14:paraId="351E4B0A" w14:textId="77777777" w:rsidTr="00F27DD5">
                        <w:tc>
                          <w:tcPr>
                            <w:tcW w:w="5000" w:type="pct"/>
                          </w:tcPr>
                          <w:p w14:paraId="1559826C" w14:textId="77777777" w:rsidR="00431DDE" w:rsidRPr="00FE518A" w:rsidRDefault="00431DDE" w:rsidP="00992D52">
                            <w:pPr>
                              <w:pStyle w:val="Parts"/>
                            </w:pPr>
                            <w:r w:rsidRPr="00FE518A">
                              <w:sym w:font="Wingdings" w:char="F0FC"/>
                            </w:r>
                            <w:r w:rsidRPr="00FE518A">
                              <w:t xml:space="preserve"> </w:t>
                            </w:r>
                            <w:r>
                              <w:t>a spanning tree</w:t>
                            </w:r>
                          </w:p>
                          <w:p w14:paraId="25ED2601" w14:textId="77777777" w:rsidR="00431DDE" w:rsidRDefault="00431DDE" w:rsidP="00992D52">
                            <w:pPr>
                              <w:pStyle w:val="Parts"/>
                            </w:pPr>
                            <w:r w:rsidRPr="00FE518A">
                              <w:rPr>
                                <w:rFonts w:ascii="Wingdings" w:hAnsi="Wingdings"/>
                              </w:rPr>
                              <w:t>ü</w:t>
                            </w:r>
                            <w:r w:rsidRPr="00FE518A">
                              <w:t xml:space="preserve"> </w:t>
                            </w:r>
                            <w:r>
                              <w:t>a spanning tree with at least 10 correct edges</w:t>
                            </w:r>
                          </w:p>
                          <w:p w14:paraId="15D7B3C1" w14:textId="77777777" w:rsidR="00431DDE" w:rsidRDefault="00431DDE" w:rsidP="00992D52">
                            <w:pPr>
                              <w:pStyle w:val="Parts"/>
                            </w:pPr>
                            <w:r>
                              <w:rPr>
                                <w:rFonts w:ascii="Wingdings" w:hAnsi="Wingdings"/>
                              </w:rPr>
                              <w:t>ü</w:t>
                            </w:r>
                            <w:r>
                              <w:t xml:space="preserve"> correct minimum spanning tree</w:t>
                            </w:r>
                          </w:p>
                          <w:p w14:paraId="0F17C038" w14:textId="77777777" w:rsidR="00431DDE" w:rsidRDefault="00431DDE" w:rsidP="00992D52">
                            <w:pPr>
                              <w:pStyle w:val="Parts"/>
                            </w:pPr>
                            <w:r>
                              <w:rPr>
                                <w:rFonts w:ascii="Wingdings" w:hAnsi="Wingdings"/>
                              </w:rPr>
                              <w:t>ü</w:t>
                            </w:r>
                            <w:r>
                              <w:t xml:space="preserve"> indicates correct sum of edges in tree</w:t>
                            </w:r>
                          </w:p>
                          <w:p w14:paraId="1D35D44D" w14:textId="77777777" w:rsidR="00431DDE" w:rsidRPr="00FE518A" w:rsidRDefault="00431DDE" w:rsidP="00992D52">
                            <w:pPr>
                              <w:pStyle w:val="Parts"/>
                            </w:pPr>
                            <w:r>
                              <w:rPr>
                                <w:rFonts w:ascii="Wingdings" w:hAnsi="Wingdings"/>
                              </w:rPr>
                              <w:t>ü</w:t>
                            </w:r>
                            <w:r>
                              <w:t xml:space="preserve"> correct cost of upgrade</w:t>
                            </w:r>
                          </w:p>
                        </w:tc>
                      </w:tr>
                    </w:tbl>
                    <w:p w14:paraId="663199E5" w14:textId="77777777" w:rsidR="00431DDE" w:rsidRDefault="00431DDE" w:rsidP="009E2955">
                      <w:pPr>
                        <w:pStyle w:val="Part"/>
                      </w:pPr>
                    </w:p>
                  </w:txbxContent>
                </v:textbox>
              </v:shape>
            </w:pict>
          </mc:Fallback>
        </mc:AlternateContent>
      </w:r>
    </w:p>
    <w:p w14:paraId="3E7F233A" w14:textId="77777777" w:rsidR="00431DDE" w:rsidRDefault="00431DDE" w:rsidP="00304C44">
      <w:pPr>
        <w:pStyle w:val="Parta"/>
      </w:pPr>
    </w:p>
    <w:p w14:paraId="2E774967" w14:textId="77777777" w:rsidR="00431DDE" w:rsidRDefault="00431DDE" w:rsidP="00304C44">
      <w:pPr>
        <w:pStyle w:val="Parta"/>
      </w:pPr>
    </w:p>
    <w:p w14:paraId="3147CC63" w14:textId="77777777" w:rsidR="00431DDE" w:rsidRDefault="00431DDE" w:rsidP="00304C44">
      <w:pPr>
        <w:pStyle w:val="Parta"/>
      </w:pPr>
    </w:p>
    <w:p w14:paraId="2A78AEE2" w14:textId="77777777" w:rsidR="00431DDE" w:rsidRDefault="00431DDE" w:rsidP="00304C44">
      <w:pPr>
        <w:pStyle w:val="Parta"/>
      </w:pPr>
    </w:p>
    <w:p w14:paraId="72D9E16D" w14:textId="77777777" w:rsidR="00431DDE" w:rsidRDefault="00431DDE" w:rsidP="00304C44">
      <w:pPr>
        <w:pStyle w:val="Parta"/>
      </w:pPr>
    </w:p>
    <w:p w14:paraId="2BA9FDD2" w14:textId="77777777" w:rsidR="00431DDE" w:rsidRDefault="00431DDE" w:rsidP="00304C44">
      <w:pPr>
        <w:pStyle w:val="Parta"/>
      </w:pPr>
    </w:p>
    <w:p w14:paraId="337B386F" w14:textId="77777777" w:rsidR="00431DDE" w:rsidRDefault="00431DDE" w:rsidP="00304C44">
      <w:pPr>
        <w:pStyle w:val="Parta"/>
      </w:pPr>
    </w:p>
    <w:p w14:paraId="1930B752" w14:textId="77777777" w:rsidR="00431DDE" w:rsidRDefault="00431DDE" w:rsidP="00304C44">
      <w:pPr>
        <w:pStyle w:val="Parta"/>
      </w:pPr>
    </w:p>
    <w:p w14:paraId="7CF572B7" w14:textId="77777777" w:rsidR="00431DDE" w:rsidRDefault="00431DDE" w:rsidP="00304C44">
      <w:pPr>
        <w:pStyle w:val="Parta"/>
      </w:pPr>
    </w:p>
    <w:p w14:paraId="6F3EE3F1" w14:textId="77777777" w:rsidR="00431DDE" w:rsidRDefault="00431DDE" w:rsidP="00304C44">
      <w:pPr>
        <w:pStyle w:val="Parta"/>
      </w:pPr>
    </w:p>
    <w:p w14:paraId="5ABB925B" w14:textId="77777777" w:rsidR="00431DDE" w:rsidRDefault="00431DDE" w:rsidP="00304C44">
      <w:pPr>
        <w:pStyle w:val="Parta"/>
      </w:pPr>
    </w:p>
    <w:p w14:paraId="68EA85FF" w14:textId="77777777" w:rsidR="00431DDE" w:rsidRDefault="00431DDE" w:rsidP="00304C44">
      <w:pPr>
        <w:pStyle w:val="Parta"/>
      </w:pPr>
    </w:p>
    <w:p w14:paraId="082378C8" w14:textId="77777777" w:rsidR="00431DDE" w:rsidRDefault="00431DDE" w:rsidP="00304C44">
      <w:pPr>
        <w:pStyle w:val="Parta"/>
      </w:pPr>
    </w:p>
    <w:p w14:paraId="53DD4EC5" w14:textId="77777777" w:rsidR="00431DDE" w:rsidRDefault="00431DDE" w:rsidP="00304C44">
      <w:pPr>
        <w:pStyle w:val="Parta"/>
      </w:pPr>
    </w:p>
    <w:p w14:paraId="6C23CBA8" w14:textId="77777777" w:rsidR="00431DDE" w:rsidRDefault="00431DDE" w:rsidP="007B7D8E">
      <w:pPr>
        <w:pStyle w:val="Parta"/>
      </w:pPr>
      <w:r>
        <w:t>(b)</w:t>
      </w:r>
      <w:r>
        <w:tab/>
        <w:t xml:space="preserve">Given that </w:t>
      </w:r>
      <w:r w:rsidRPr="00DB42A4">
        <w:t xml:space="preserve">Prim's algorithm </w:t>
      </w:r>
      <w:r>
        <w:t>was used to determine</w:t>
      </w:r>
      <w:r w:rsidRPr="00DB42A4">
        <w:t xml:space="preserve"> the</w:t>
      </w:r>
      <w:r>
        <w:t xml:space="preserve"> </w:t>
      </w:r>
      <w:r w:rsidRPr="00DB42A4">
        <w:t>minimum spanning tree for th</w:t>
      </w:r>
      <w:r>
        <w:t>e</w:t>
      </w:r>
      <w:r w:rsidRPr="00DB42A4">
        <w:t xml:space="preserve"> </w:t>
      </w:r>
      <w:r>
        <w:t>graph above,</w:t>
      </w:r>
      <w:r w:rsidRPr="00DB42A4">
        <w:t xml:space="preserve"> </w:t>
      </w:r>
      <w:r>
        <w:t>s</w:t>
      </w:r>
      <w:r w:rsidRPr="00DB42A4">
        <w:t xml:space="preserve">tate the </w:t>
      </w:r>
      <w:r>
        <w:t>final edge that would be connected to</w:t>
      </w:r>
      <w:r w:rsidRPr="00DB42A4">
        <w:t xml:space="preserve"> complete the minimum spanning tree</w:t>
      </w:r>
      <w:r>
        <w:t>, when</w:t>
      </w:r>
    </w:p>
    <w:p w14:paraId="3448E20B" w14:textId="77777777" w:rsidR="00431DDE" w:rsidRDefault="00431DDE" w:rsidP="007B7D8E">
      <w:pPr>
        <w:pStyle w:val="Parta"/>
      </w:pPr>
    </w:p>
    <w:p w14:paraId="6B149D21" w14:textId="77777777" w:rsidR="00431DDE" w:rsidRDefault="00431DDE" w:rsidP="007B7D8E">
      <w:pPr>
        <w:pStyle w:val="Partai"/>
      </w:pPr>
      <w:r>
        <w:t>(i)</w:t>
      </w:r>
      <w:r>
        <w:tab/>
        <w:t>building N was the first vertex used with the algorithm.</w:t>
      </w:r>
      <w:r>
        <w:tab/>
        <w:t>(1 mark)</w:t>
      </w:r>
    </w:p>
    <w:p w14:paraId="10DCF2BA" w14:textId="77777777" w:rsidR="00431DDE" w:rsidRDefault="00431DDE" w:rsidP="00DB42A4">
      <w:pPr>
        <w:pStyle w:val="Partai"/>
      </w:pPr>
      <w:r>
        <w:rPr>
          <w:noProof/>
          <w:lang w:eastAsia="en-AU"/>
        </w:rPr>
        <mc:AlternateContent>
          <mc:Choice Requires="wps">
            <w:drawing>
              <wp:anchor distT="0" distB="0" distL="114300" distR="114300" simplePos="0" relativeHeight="251676672" behindDoc="0" locked="0" layoutInCell="1" allowOverlap="1" wp14:anchorId="23DDFD64" wp14:editId="164EA578">
                <wp:simplePos x="0" y="0"/>
                <wp:positionH relativeFrom="column">
                  <wp:posOffset>1997710</wp:posOffset>
                </wp:positionH>
                <wp:positionV relativeFrom="paragraph">
                  <wp:posOffset>10160</wp:posOffset>
                </wp:positionV>
                <wp:extent cx="1968500" cy="9017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1968500" cy="90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89"/>
                            </w:tblGrid>
                            <w:tr w:rsidR="00431DDE" w:rsidRPr="00C250AC" w14:paraId="2AA8B1D1" w14:textId="77777777" w:rsidTr="00771CFE">
                              <w:trPr>
                                <w:trHeight w:hRule="exact" w:val="255"/>
                              </w:trPr>
                              <w:tc>
                                <w:tcPr>
                                  <w:tcW w:w="5000" w:type="pct"/>
                                  <w:shd w:val="clear" w:color="auto" w:fill="D9E2F3"/>
                                </w:tcPr>
                                <w:p w14:paraId="7ED774CC" w14:textId="77777777" w:rsidR="00431DDE" w:rsidRPr="00C250AC" w:rsidRDefault="00431DDE" w:rsidP="00B347BE">
                                  <w:pPr>
                                    <w:pStyle w:val="SolnBox"/>
                                  </w:pPr>
                                  <w:r w:rsidRPr="00C250AC">
                                    <w:t>Solution</w:t>
                                  </w:r>
                                </w:p>
                              </w:tc>
                            </w:tr>
                            <w:tr w:rsidR="00431DDE" w:rsidRPr="00C250AC" w14:paraId="263AE8E4" w14:textId="77777777" w:rsidTr="00C250AC">
                              <w:tc>
                                <w:tcPr>
                                  <w:tcW w:w="5000" w:type="pct"/>
                                  <w:tcBorders>
                                    <w:bottom w:val="single" w:sz="4" w:space="0" w:color="auto"/>
                                  </w:tcBorders>
                                </w:tcPr>
                                <w:p w14:paraId="24BA7492" w14:textId="77777777" w:rsidR="00431DDE" w:rsidRDefault="00431DDE" w:rsidP="00894FD7">
                                  <w:pPr>
                                    <w:pStyle w:val="Parts"/>
                                    <w:jc w:val="center"/>
                                  </w:pPr>
                                  <w:r>
                                    <w:t xml:space="preserve">Vertices </w:t>
                                  </w:r>
                                  <w:r>
                                    <w:rPr>
                                      <w:b/>
                                      <w:bCs/>
                                    </w:rPr>
                                    <w:t>K</w:t>
                                  </w:r>
                                  <w:r>
                                    <w:t xml:space="preserve"> and </w:t>
                                  </w:r>
                                  <w:r w:rsidRPr="00894FD7">
                                    <w:rPr>
                                      <w:b/>
                                      <w:bCs/>
                                    </w:rPr>
                                    <w:t>H</w:t>
                                  </w:r>
                                  <w:r>
                                    <w:t>.</w:t>
                                  </w:r>
                                </w:p>
                                <w:p w14:paraId="2016D01F" w14:textId="77777777" w:rsidR="00431DDE" w:rsidRPr="00410486" w:rsidRDefault="00431DDE" w:rsidP="00992D52">
                                  <w:pPr>
                                    <w:pStyle w:val="Parts"/>
                                  </w:pPr>
                                </w:p>
                              </w:tc>
                            </w:tr>
                            <w:tr w:rsidR="00431DDE" w:rsidRPr="00C250AC" w14:paraId="0A78A60E" w14:textId="77777777" w:rsidTr="00321246">
                              <w:trPr>
                                <w:trHeight w:hRule="exact" w:val="255"/>
                              </w:trPr>
                              <w:tc>
                                <w:tcPr>
                                  <w:tcW w:w="5000" w:type="pct"/>
                                  <w:shd w:val="clear" w:color="auto" w:fill="D9E2F3"/>
                                </w:tcPr>
                                <w:p w14:paraId="3D052C13" w14:textId="77777777" w:rsidR="00431DDE" w:rsidRPr="00C250AC" w:rsidRDefault="00431DDE" w:rsidP="00B347BE">
                                  <w:pPr>
                                    <w:pStyle w:val="SolnBox"/>
                                  </w:pPr>
                                  <w:r w:rsidRPr="00C250AC">
                                    <w:t>Specific behaviours</w:t>
                                  </w:r>
                                </w:p>
                              </w:tc>
                            </w:tr>
                            <w:tr w:rsidR="00431DDE" w:rsidRPr="00C250AC" w14:paraId="45720ABD" w14:textId="77777777" w:rsidTr="00F27DD5">
                              <w:tc>
                                <w:tcPr>
                                  <w:tcW w:w="5000" w:type="pct"/>
                                </w:tcPr>
                                <w:p w14:paraId="51870FB2" w14:textId="77777777" w:rsidR="00431DDE" w:rsidRPr="00FE518A" w:rsidRDefault="00431DDE" w:rsidP="00992D52">
                                  <w:pPr>
                                    <w:pStyle w:val="Parts"/>
                                  </w:pPr>
                                  <w:r w:rsidRPr="00FE518A">
                                    <w:sym w:font="Wingdings" w:char="F0FC"/>
                                  </w:r>
                                  <w:r w:rsidRPr="00FE518A">
                                    <w:t xml:space="preserve"> </w:t>
                                  </w:r>
                                  <w:r>
                                    <w:t>correct pair of vertices</w:t>
                                  </w:r>
                                </w:p>
                              </w:tc>
                            </w:tr>
                          </w:tbl>
                          <w:p w14:paraId="4312BDCA"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DFD64" id="Text Box 14" o:spid="_x0000_s1039" type="#_x0000_t202" style="position:absolute;left:0;text-align:left;margin-left:157.3pt;margin-top:.8pt;width:155pt;height: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RARAIAAIQEAAAOAAAAZHJzL2Uyb0RvYy54bWysVE1v2zAMvQ/YfxB0X+y0a9cGcYosRYYB&#10;RVsgGXpWZDkxIIuapMTOfv2e5Dgtup2G+SDT/BL5HunpXddodlDO12QKPh7lnCkjqazNtuA/1stP&#10;N5z5IEwpNBlV8KPy/G728cO0tRN1QTvSpXIMSYyftLbguxDsJMu83KlG+BFZZWCsyDUi4NNts9KJ&#10;FtkbnV3k+XXWkiutI6m8h/a+N/JZyl9VSoanqvIqMF1w1BbS6dK5iWc2m4rJ1gm7q+WpDPEPVTSi&#10;Nrj0nOpeBMH2rv4jVVNLR56qMJLUZFRVtVSpB3Qzzt91s9oJq1IvAMfbM0z+/6WVj4dnx+oS3H3m&#10;zIgGHK1VF9hX6hhUwKe1fgK3lYVj6KCH76D3UMa2u8o18Y2GGOxA+nhGN2aTMej2+uYqh0nCdpuP&#10;v0BG+uw12jofvilqWBQK7sBeAlUcHnzoXQeXeJmhZa11YlAb1hb8+vIqTwGedF1GY3TzR7/Qjh0E&#10;RgCTU1LLmRY+QFnwZXpOdbwJQ1XaoLjYfN9klEK36XqwLgcENlQeAYyjfrS8lcsa1T/ggmfhMEto&#10;GPsRnnBUmlAlnSTOduR+/U0f/UExrJy1mM2C+5974RTq/m5AfhzkQXCDsBkEs28WhF7H2Dwrk4gA&#10;F/QgVo6aF6zNPN4CkzASdxU8DOIi9BuCtZNqPk9OGFcrwoNZWRlTR2AjF+vuRTh7IiyA6kcaplZM&#10;3vHW+/bMzfeBqjqRGoHtUTzhjVFPY3Fay7hLb7+T1+vPY/YbAAD//wMAUEsDBBQABgAIAAAAIQDM&#10;znds3AAAAAkBAAAPAAAAZHJzL2Rvd25yZXYueG1sTI/NTsMwEITvSLyDtUjcqN0fRRDiVAEJkJA4&#10;tEWc3XiJA/E6st02vD3bE5xWoxnNflOtJz+II8bUB9IwnykQSG2wPXUa3ndPN7cgUjZkzRAINfxg&#10;gnV9eVGZ0oYTbfC4zZ3gEkql0eByHkspU+vQmzQLIxJ7nyF6k1nGTtpoTlzuB7lQqpDe9MQfnBnx&#10;0WH7vT14DepV7qK7i18On13TqA96eFMvWl9fTc09iIxT/gvDGZ/RoWamfTiQTWLQsJyvCo6ywYf9&#10;YnHWe9arZQGyruT/BfUvAAAA//8DAFBLAQItABQABgAIAAAAIQC2gziS/gAAAOEBAAATAAAAAAAA&#10;AAAAAAAAAAAAAABbQ29udGVudF9UeXBlc10ueG1sUEsBAi0AFAAGAAgAAAAhADj9If/WAAAAlAEA&#10;AAsAAAAAAAAAAAAAAAAALwEAAF9yZWxzLy5yZWxzUEsBAi0AFAAGAAgAAAAhAMMkNEBEAgAAhAQA&#10;AA4AAAAAAAAAAAAAAAAALgIAAGRycy9lMm9Eb2MueG1sUEsBAi0AFAAGAAgAAAAhAMzOd2z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089"/>
                      </w:tblGrid>
                      <w:tr w:rsidR="00431DDE" w:rsidRPr="00C250AC" w14:paraId="2AA8B1D1" w14:textId="77777777" w:rsidTr="00771CFE">
                        <w:trPr>
                          <w:trHeight w:hRule="exact" w:val="255"/>
                        </w:trPr>
                        <w:tc>
                          <w:tcPr>
                            <w:tcW w:w="5000" w:type="pct"/>
                            <w:shd w:val="clear" w:color="auto" w:fill="D9E2F3"/>
                          </w:tcPr>
                          <w:p w14:paraId="7ED774CC" w14:textId="77777777" w:rsidR="00431DDE" w:rsidRPr="00C250AC" w:rsidRDefault="00431DDE" w:rsidP="00B347BE">
                            <w:pPr>
                              <w:pStyle w:val="SolnBox"/>
                            </w:pPr>
                            <w:r w:rsidRPr="00C250AC">
                              <w:t>Solution</w:t>
                            </w:r>
                          </w:p>
                        </w:tc>
                      </w:tr>
                      <w:tr w:rsidR="00431DDE" w:rsidRPr="00C250AC" w14:paraId="263AE8E4" w14:textId="77777777" w:rsidTr="00C250AC">
                        <w:tc>
                          <w:tcPr>
                            <w:tcW w:w="5000" w:type="pct"/>
                            <w:tcBorders>
                              <w:bottom w:val="single" w:sz="4" w:space="0" w:color="auto"/>
                            </w:tcBorders>
                          </w:tcPr>
                          <w:p w14:paraId="24BA7492" w14:textId="77777777" w:rsidR="00431DDE" w:rsidRDefault="00431DDE" w:rsidP="00894FD7">
                            <w:pPr>
                              <w:pStyle w:val="Parts"/>
                              <w:jc w:val="center"/>
                            </w:pPr>
                            <w:r>
                              <w:t xml:space="preserve">Vertices </w:t>
                            </w:r>
                            <w:r>
                              <w:rPr>
                                <w:b/>
                                <w:bCs/>
                              </w:rPr>
                              <w:t>K</w:t>
                            </w:r>
                            <w:r>
                              <w:t xml:space="preserve"> and </w:t>
                            </w:r>
                            <w:r w:rsidRPr="00894FD7">
                              <w:rPr>
                                <w:b/>
                                <w:bCs/>
                              </w:rPr>
                              <w:t>H</w:t>
                            </w:r>
                            <w:r>
                              <w:t>.</w:t>
                            </w:r>
                          </w:p>
                          <w:p w14:paraId="2016D01F" w14:textId="77777777" w:rsidR="00431DDE" w:rsidRPr="00410486" w:rsidRDefault="00431DDE" w:rsidP="00992D52">
                            <w:pPr>
                              <w:pStyle w:val="Parts"/>
                            </w:pPr>
                          </w:p>
                        </w:tc>
                      </w:tr>
                      <w:tr w:rsidR="00431DDE" w:rsidRPr="00C250AC" w14:paraId="0A78A60E" w14:textId="77777777" w:rsidTr="00321246">
                        <w:trPr>
                          <w:trHeight w:hRule="exact" w:val="255"/>
                        </w:trPr>
                        <w:tc>
                          <w:tcPr>
                            <w:tcW w:w="5000" w:type="pct"/>
                            <w:shd w:val="clear" w:color="auto" w:fill="D9E2F3"/>
                          </w:tcPr>
                          <w:p w14:paraId="3D052C13" w14:textId="77777777" w:rsidR="00431DDE" w:rsidRPr="00C250AC" w:rsidRDefault="00431DDE" w:rsidP="00B347BE">
                            <w:pPr>
                              <w:pStyle w:val="SolnBox"/>
                            </w:pPr>
                            <w:r w:rsidRPr="00C250AC">
                              <w:t>Specific behaviours</w:t>
                            </w:r>
                          </w:p>
                        </w:tc>
                      </w:tr>
                      <w:tr w:rsidR="00431DDE" w:rsidRPr="00C250AC" w14:paraId="45720ABD" w14:textId="77777777" w:rsidTr="00F27DD5">
                        <w:tc>
                          <w:tcPr>
                            <w:tcW w:w="5000" w:type="pct"/>
                          </w:tcPr>
                          <w:p w14:paraId="51870FB2" w14:textId="77777777" w:rsidR="00431DDE" w:rsidRPr="00FE518A" w:rsidRDefault="00431DDE" w:rsidP="00992D52">
                            <w:pPr>
                              <w:pStyle w:val="Parts"/>
                            </w:pPr>
                            <w:r w:rsidRPr="00FE518A">
                              <w:sym w:font="Wingdings" w:char="F0FC"/>
                            </w:r>
                            <w:r w:rsidRPr="00FE518A">
                              <w:t xml:space="preserve"> </w:t>
                            </w:r>
                            <w:r>
                              <w:t>correct pair of vertices</w:t>
                            </w:r>
                          </w:p>
                        </w:tc>
                      </w:tr>
                    </w:tbl>
                    <w:p w14:paraId="4312BDCA" w14:textId="77777777" w:rsidR="00431DDE" w:rsidRDefault="00431DDE" w:rsidP="00FE518A">
                      <w:pPr>
                        <w:pStyle w:val="Part"/>
                      </w:pPr>
                    </w:p>
                  </w:txbxContent>
                </v:textbox>
              </v:shape>
            </w:pict>
          </mc:Fallback>
        </mc:AlternateContent>
      </w:r>
    </w:p>
    <w:p w14:paraId="0758873D" w14:textId="77777777" w:rsidR="00431DDE" w:rsidRDefault="00431DDE" w:rsidP="00DB42A4">
      <w:pPr>
        <w:pStyle w:val="Partai"/>
      </w:pPr>
    </w:p>
    <w:p w14:paraId="6A48F571" w14:textId="77777777" w:rsidR="00431DDE" w:rsidRDefault="00431DDE" w:rsidP="00DB42A4">
      <w:pPr>
        <w:pStyle w:val="Partai"/>
      </w:pPr>
    </w:p>
    <w:p w14:paraId="0BFCD86E" w14:textId="77777777" w:rsidR="00431DDE" w:rsidRDefault="00431DDE" w:rsidP="00DB42A4">
      <w:pPr>
        <w:pStyle w:val="Partai"/>
      </w:pPr>
    </w:p>
    <w:p w14:paraId="7E07A868" w14:textId="77777777" w:rsidR="00431DDE" w:rsidRDefault="00431DDE" w:rsidP="00DB42A4">
      <w:pPr>
        <w:pStyle w:val="Partai"/>
      </w:pPr>
    </w:p>
    <w:p w14:paraId="06D4A3AF" w14:textId="77777777" w:rsidR="00431DDE" w:rsidRDefault="00431DDE" w:rsidP="00DB42A4">
      <w:pPr>
        <w:pStyle w:val="Partai"/>
      </w:pPr>
    </w:p>
    <w:p w14:paraId="26981477" w14:textId="77777777" w:rsidR="00431DDE" w:rsidRDefault="00431DDE" w:rsidP="00DB42A4">
      <w:pPr>
        <w:pStyle w:val="Partai"/>
      </w:pPr>
      <w:r>
        <w:t>(ii)</w:t>
      </w:r>
      <w:r>
        <w:tab/>
        <w:t>building K was the first vertex used with the algorithm.</w:t>
      </w:r>
      <w:r>
        <w:tab/>
        <w:t>(1 mark)</w:t>
      </w:r>
    </w:p>
    <w:p w14:paraId="3355F34C" w14:textId="77777777" w:rsidR="00431DDE" w:rsidRDefault="00431DDE" w:rsidP="00304C44">
      <w:pPr>
        <w:pStyle w:val="Parta"/>
      </w:pPr>
      <w:r>
        <w:rPr>
          <w:noProof/>
          <w:lang w:eastAsia="en-AU"/>
        </w:rPr>
        <mc:AlternateContent>
          <mc:Choice Requires="wps">
            <w:drawing>
              <wp:anchor distT="0" distB="0" distL="114300" distR="114300" simplePos="0" relativeHeight="251677696" behindDoc="0" locked="0" layoutInCell="1" allowOverlap="1" wp14:anchorId="622EB2A6" wp14:editId="34888424">
                <wp:simplePos x="0" y="0"/>
                <wp:positionH relativeFrom="column">
                  <wp:posOffset>2000250</wp:posOffset>
                </wp:positionH>
                <wp:positionV relativeFrom="paragraph">
                  <wp:posOffset>38100</wp:posOffset>
                </wp:positionV>
                <wp:extent cx="1968500" cy="9017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1968500" cy="90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89"/>
                            </w:tblGrid>
                            <w:tr w:rsidR="00431DDE" w:rsidRPr="00C250AC" w14:paraId="2AE566E3" w14:textId="77777777" w:rsidTr="00771CFE">
                              <w:trPr>
                                <w:trHeight w:hRule="exact" w:val="255"/>
                              </w:trPr>
                              <w:tc>
                                <w:tcPr>
                                  <w:tcW w:w="5000" w:type="pct"/>
                                  <w:shd w:val="clear" w:color="auto" w:fill="D9E2F3"/>
                                </w:tcPr>
                                <w:p w14:paraId="6436F1C1" w14:textId="77777777" w:rsidR="00431DDE" w:rsidRPr="00C250AC" w:rsidRDefault="00431DDE" w:rsidP="00B347BE">
                                  <w:pPr>
                                    <w:pStyle w:val="SolnBox"/>
                                  </w:pPr>
                                  <w:r w:rsidRPr="00C250AC">
                                    <w:t>Solution</w:t>
                                  </w:r>
                                </w:p>
                              </w:tc>
                            </w:tr>
                            <w:tr w:rsidR="00431DDE" w:rsidRPr="00C250AC" w14:paraId="11DDD04E" w14:textId="77777777" w:rsidTr="00C250AC">
                              <w:tc>
                                <w:tcPr>
                                  <w:tcW w:w="5000" w:type="pct"/>
                                  <w:tcBorders>
                                    <w:bottom w:val="single" w:sz="4" w:space="0" w:color="auto"/>
                                  </w:tcBorders>
                                </w:tcPr>
                                <w:p w14:paraId="3DA8C9EA" w14:textId="77777777" w:rsidR="00431DDE" w:rsidRDefault="00431DDE" w:rsidP="00894FD7">
                                  <w:pPr>
                                    <w:pStyle w:val="Parts"/>
                                    <w:jc w:val="center"/>
                                  </w:pPr>
                                  <w:r>
                                    <w:t xml:space="preserve">Vertices </w:t>
                                  </w:r>
                                  <w:r>
                                    <w:rPr>
                                      <w:b/>
                                      <w:bCs/>
                                    </w:rPr>
                                    <w:t>M</w:t>
                                  </w:r>
                                  <w:r>
                                    <w:t xml:space="preserve"> and </w:t>
                                  </w:r>
                                  <w:r>
                                    <w:rPr>
                                      <w:b/>
                                      <w:bCs/>
                                    </w:rPr>
                                    <w:t>L</w:t>
                                  </w:r>
                                  <w:r>
                                    <w:t>.</w:t>
                                  </w:r>
                                </w:p>
                                <w:p w14:paraId="0F56D95F" w14:textId="77777777" w:rsidR="00431DDE" w:rsidRPr="00410486" w:rsidRDefault="00431DDE" w:rsidP="00992D52">
                                  <w:pPr>
                                    <w:pStyle w:val="Parts"/>
                                  </w:pPr>
                                </w:p>
                              </w:tc>
                            </w:tr>
                            <w:tr w:rsidR="00431DDE" w:rsidRPr="00C250AC" w14:paraId="0CAE7603" w14:textId="77777777" w:rsidTr="00321246">
                              <w:trPr>
                                <w:trHeight w:hRule="exact" w:val="255"/>
                              </w:trPr>
                              <w:tc>
                                <w:tcPr>
                                  <w:tcW w:w="5000" w:type="pct"/>
                                  <w:shd w:val="clear" w:color="auto" w:fill="D9E2F3"/>
                                </w:tcPr>
                                <w:p w14:paraId="058CFC0F" w14:textId="77777777" w:rsidR="00431DDE" w:rsidRPr="00C250AC" w:rsidRDefault="00431DDE" w:rsidP="00B347BE">
                                  <w:pPr>
                                    <w:pStyle w:val="SolnBox"/>
                                  </w:pPr>
                                  <w:r w:rsidRPr="00C250AC">
                                    <w:t>Specific behaviours</w:t>
                                  </w:r>
                                </w:p>
                              </w:tc>
                            </w:tr>
                            <w:tr w:rsidR="00431DDE" w:rsidRPr="00C250AC" w14:paraId="2FA2F4F8" w14:textId="77777777" w:rsidTr="00F27DD5">
                              <w:tc>
                                <w:tcPr>
                                  <w:tcW w:w="5000" w:type="pct"/>
                                </w:tcPr>
                                <w:p w14:paraId="1BF20B29" w14:textId="77777777" w:rsidR="00431DDE" w:rsidRPr="00FE518A" w:rsidRDefault="00431DDE" w:rsidP="00992D52">
                                  <w:pPr>
                                    <w:pStyle w:val="Parts"/>
                                  </w:pPr>
                                  <w:r w:rsidRPr="00FE518A">
                                    <w:sym w:font="Wingdings" w:char="F0FC"/>
                                  </w:r>
                                  <w:r w:rsidRPr="00FE518A">
                                    <w:t xml:space="preserve"> </w:t>
                                  </w:r>
                                  <w:r>
                                    <w:t>correct pair of vertices</w:t>
                                  </w:r>
                                </w:p>
                              </w:tc>
                            </w:tr>
                          </w:tbl>
                          <w:p w14:paraId="199C961A" w14:textId="77777777" w:rsidR="00431DDE" w:rsidRDefault="00431DDE" w:rsidP="00894FD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EB2A6" id="Text Box 15" o:spid="_x0000_s1040" type="#_x0000_t202" style="position:absolute;left:0;text-align:left;margin-left:157.5pt;margin-top:3pt;width:155pt;height: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7XERAIAAIQEAAAOAAAAZHJzL2Uyb0RvYy54bWysVE1v2zAMvQ/YfxB0X+10S9cGcYosRYYB&#10;RVsgKXpWZDkxIIuapMTOfv2e5Dgtup2G+SDT/BL5HunpbddodlDO12QKPrrIOVNGUlmbbcGf18tP&#10;15z5IEwpNBlV8KPy/Hb28cO0tRN1STvSpXIMSYyftLbguxDsJMu83KlG+AuyysBYkWtEwKfbZqUT&#10;LbI3OrvM86usJVdaR1J5D+1db+SzlL+qlAyPVeVVYLrgqC2k06VzE89sNhWTrRN2V8tTGeIfqmhE&#10;bXDpOdWdCILtXf1HqqaWjjxV4UJSk1FV1VKlHtDNKH/XzWonrEq9ABxvzzD5/5dWPhyeHKtLcDfm&#10;zIgGHK1VF9g36hhUwKe1fgK3lYVj6KCH76D3UMa2u8o18Y2GGOxA+nhGN2aTMejm6nqcwyRhu8lH&#10;XyEjffYabZ0P3xU1LAoFd2AvgSoO9z70roNLvMzQstY6MagNawt+9XmcpwBPui6jMbr5o19oxw4C&#10;I4DJKanlTAsfoCz4Mj2nOt6EoSptUFxsvm8ySqHbdD1YXwYENlQeAYyjfrS8lcsa1d/jgifhMEto&#10;GPsRHnFUmlAlnSTOduR+/U0f/UExrJy1mM2C+5974RTq/mFAfhzkQXCDsBkEs28WhF5H2Dwrk4gA&#10;F/QgVo6aF6zNPN4CkzASdxU8DOIi9BuCtZNqPk9OGFcrwr1ZWRlTR2AjF+vuRTh7IiyA6gcaplZM&#10;3vHW+/bMzfeBqjqRGoHtUTzhjVFPY3Fay7hLb7+T1+vPY/YbAAD//wMAUEsDBBQABgAIAAAAIQAh&#10;s55Y3AAAAAkBAAAPAAAAZHJzL2Rvd25yZXYueG1sTI/BTsMwEETvSPyDtUjcqN0CUQlxqoAESEg9&#10;0CLObrzEgXgd2W4b/p7tCU6r0Yxm31SryQ/igDH1gTTMZwoEUhtsT52G9+3T1RJEyoasGQKhhh9M&#10;sKrPzypT2nCkNzxscie4hFJpNLicx1LK1Dr0Js3CiMTeZ4jeZJaxkzaaI5f7QS6UKqQ3PfEHZ0Z8&#10;dNh+b/Zeg3qV2+ju4pfDZ9c06oMe1upF68uLqbkHkXHKf2E44TM61My0C3uySQwarue3vCVrKPiw&#10;XyxOesfBm6UCWVfy/4L6FwAA//8DAFBLAQItABQABgAIAAAAIQC2gziS/gAAAOEBAAATAAAAAAAA&#10;AAAAAAAAAAAAAABbQ29udGVudF9UeXBlc10ueG1sUEsBAi0AFAAGAAgAAAAhADj9If/WAAAAlAEA&#10;AAsAAAAAAAAAAAAAAAAALwEAAF9yZWxzLy5yZWxzUEsBAi0AFAAGAAgAAAAhAIPrtcREAgAAhAQA&#10;AA4AAAAAAAAAAAAAAAAALgIAAGRycy9lMm9Eb2MueG1sUEsBAi0AFAAGAAgAAAAhACGznlj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089"/>
                      </w:tblGrid>
                      <w:tr w:rsidR="00431DDE" w:rsidRPr="00C250AC" w14:paraId="2AE566E3" w14:textId="77777777" w:rsidTr="00771CFE">
                        <w:trPr>
                          <w:trHeight w:hRule="exact" w:val="255"/>
                        </w:trPr>
                        <w:tc>
                          <w:tcPr>
                            <w:tcW w:w="5000" w:type="pct"/>
                            <w:shd w:val="clear" w:color="auto" w:fill="D9E2F3"/>
                          </w:tcPr>
                          <w:p w14:paraId="6436F1C1" w14:textId="77777777" w:rsidR="00431DDE" w:rsidRPr="00C250AC" w:rsidRDefault="00431DDE" w:rsidP="00B347BE">
                            <w:pPr>
                              <w:pStyle w:val="SolnBox"/>
                            </w:pPr>
                            <w:r w:rsidRPr="00C250AC">
                              <w:t>Solution</w:t>
                            </w:r>
                          </w:p>
                        </w:tc>
                      </w:tr>
                      <w:tr w:rsidR="00431DDE" w:rsidRPr="00C250AC" w14:paraId="11DDD04E" w14:textId="77777777" w:rsidTr="00C250AC">
                        <w:tc>
                          <w:tcPr>
                            <w:tcW w:w="5000" w:type="pct"/>
                            <w:tcBorders>
                              <w:bottom w:val="single" w:sz="4" w:space="0" w:color="auto"/>
                            </w:tcBorders>
                          </w:tcPr>
                          <w:p w14:paraId="3DA8C9EA" w14:textId="77777777" w:rsidR="00431DDE" w:rsidRDefault="00431DDE" w:rsidP="00894FD7">
                            <w:pPr>
                              <w:pStyle w:val="Parts"/>
                              <w:jc w:val="center"/>
                            </w:pPr>
                            <w:r>
                              <w:t xml:space="preserve">Vertices </w:t>
                            </w:r>
                            <w:r>
                              <w:rPr>
                                <w:b/>
                                <w:bCs/>
                              </w:rPr>
                              <w:t>M</w:t>
                            </w:r>
                            <w:r>
                              <w:t xml:space="preserve"> and </w:t>
                            </w:r>
                            <w:r>
                              <w:rPr>
                                <w:b/>
                                <w:bCs/>
                              </w:rPr>
                              <w:t>L</w:t>
                            </w:r>
                            <w:r>
                              <w:t>.</w:t>
                            </w:r>
                          </w:p>
                          <w:p w14:paraId="0F56D95F" w14:textId="77777777" w:rsidR="00431DDE" w:rsidRPr="00410486" w:rsidRDefault="00431DDE" w:rsidP="00992D52">
                            <w:pPr>
                              <w:pStyle w:val="Parts"/>
                            </w:pPr>
                          </w:p>
                        </w:tc>
                      </w:tr>
                      <w:tr w:rsidR="00431DDE" w:rsidRPr="00C250AC" w14:paraId="0CAE7603" w14:textId="77777777" w:rsidTr="00321246">
                        <w:trPr>
                          <w:trHeight w:hRule="exact" w:val="255"/>
                        </w:trPr>
                        <w:tc>
                          <w:tcPr>
                            <w:tcW w:w="5000" w:type="pct"/>
                            <w:shd w:val="clear" w:color="auto" w:fill="D9E2F3"/>
                          </w:tcPr>
                          <w:p w14:paraId="058CFC0F" w14:textId="77777777" w:rsidR="00431DDE" w:rsidRPr="00C250AC" w:rsidRDefault="00431DDE" w:rsidP="00B347BE">
                            <w:pPr>
                              <w:pStyle w:val="SolnBox"/>
                            </w:pPr>
                            <w:r w:rsidRPr="00C250AC">
                              <w:t>Specific behaviours</w:t>
                            </w:r>
                          </w:p>
                        </w:tc>
                      </w:tr>
                      <w:tr w:rsidR="00431DDE" w:rsidRPr="00C250AC" w14:paraId="2FA2F4F8" w14:textId="77777777" w:rsidTr="00F27DD5">
                        <w:tc>
                          <w:tcPr>
                            <w:tcW w:w="5000" w:type="pct"/>
                          </w:tcPr>
                          <w:p w14:paraId="1BF20B29" w14:textId="77777777" w:rsidR="00431DDE" w:rsidRPr="00FE518A" w:rsidRDefault="00431DDE" w:rsidP="00992D52">
                            <w:pPr>
                              <w:pStyle w:val="Parts"/>
                            </w:pPr>
                            <w:r w:rsidRPr="00FE518A">
                              <w:sym w:font="Wingdings" w:char="F0FC"/>
                            </w:r>
                            <w:r w:rsidRPr="00FE518A">
                              <w:t xml:space="preserve"> </w:t>
                            </w:r>
                            <w:r>
                              <w:t>correct pair of vertices</w:t>
                            </w:r>
                          </w:p>
                        </w:tc>
                      </w:tr>
                    </w:tbl>
                    <w:p w14:paraId="199C961A" w14:textId="77777777" w:rsidR="00431DDE" w:rsidRDefault="00431DDE" w:rsidP="00894FD7">
                      <w:pPr>
                        <w:pStyle w:val="Part"/>
                      </w:pPr>
                    </w:p>
                  </w:txbxContent>
                </v:textbox>
              </v:shape>
            </w:pict>
          </mc:Fallback>
        </mc:AlternateContent>
      </w:r>
    </w:p>
    <w:p w14:paraId="293A8D72" w14:textId="2E9EBE6D" w:rsidR="00431DDE" w:rsidRDefault="00431DDE">
      <w:pPr>
        <w:spacing w:after="160" w:line="259" w:lineRule="auto"/>
        <w:contextualSpacing w:val="0"/>
        <w:rPr>
          <w:b/>
          <w:szCs w:val="24"/>
          <w:lang w:val="en-US"/>
        </w:rPr>
      </w:pPr>
      <w:r>
        <w:br w:type="page"/>
      </w:r>
    </w:p>
    <w:p w14:paraId="1AFC191E" w14:textId="537B5A24" w:rsidR="00431DDE" w:rsidRDefault="00431DDE" w:rsidP="00431DDE">
      <w:pPr>
        <w:pStyle w:val="QNum"/>
      </w:pPr>
      <w:r>
        <w:lastRenderedPageBreak/>
        <w:t>Question 12</w:t>
      </w:r>
      <w:r>
        <w:tab/>
        <w:t>(8 marks)</w:t>
      </w:r>
    </w:p>
    <w:p w14:paraId="662F1F74" w14:textId="77777777" w:rsidR="00431DDE" w:rsidRDefault="00431DDE" w:rsidP="00650B61">
      <w:pPr>
        <w:rPr>
          <w:rFonts w:eastAsiaTheme="minorEastAsia"/>
        </w:rPr>
      </w:pPr>
      <w:r>
        <w:t xml:space="preserve">Annie is keen to buy a car and has been offered a reducing balance loan of </w:t>
      </w:r>
      <m:oMath>
        <m:r>
          <w:rPr>
            <w:rFonts w:ascii="Cambria Math" w:hAnsi="Cambria Math"/>
          </w:rPr>
          <m:t>$22 500</m:t>
        </m:r>
      </m:oMath>
      <w:r>
        <w:rPr>
          <w:rFonts w:eastAsiaTheme="minorEastAsia"/>
        </w:rPr>
        <w:t xml:space="preserve"> to help with her purchase. The loan is to be repaid in </w:t>
      </w:r>
      <m:oMath>
        <m:r>
          <w:rPr>
            <w:rFonts w:ascii="Cambria Math" w:eastAsiaTheme="minorEastAsia" w:hAnsi="Cambria Math"/>
          </w:rPr>
          <m:t>24</m:t>
        </m:r>
      </m:oMath>
      <w:r>
        <w:rPr>
          <w:rFonts w:eastAsiaTheme="minorEastAsia"/>
        </w:rPr>
        <w:t xml:space="preserve"> equal monthly payments of </w:t>
      </w:r>
      <m:oMath>
        <m:r>
          <w:rPr>
            <w:rFonts w:ascii="Cambria Math" w:eastAsiaTheme="minorEastAsia" w:hAnsi="Cambria Math"/>
          </w:rPr>
          <m:t>$1036.60</m:t>
        </m:r>
      </m:oMath>
      <w:r>
        <w:rPr>
          <w:rFonts w:eastAsiaTheme="minorEastAsia"/>
        </w:rPr>
        <w:t>, and Annie has started the spreadsheet below to investigate how the balance of the loan reduces.</w:t>
      </w:r>
    </w:p>
    <w:p w14:paraId="38D69DA0" w14:textId="77777777" w:rsidR="00431DDE" w:rsidRDefault="00431DDE" w:rsidP="00650B61">
      <w:pPr>
        <w:rPr>
          <w:rFonts w:eastAsiaTheme="minorEastAsia"/>
        </w:rPr>
      </w:pPr>
    </w:p>
    <w:tbl>
      <w:tblPr>
        <w:tblStyle w:val="TableGrid"/>
        <w:tblW w:w="0" w:type="auto"/>
        <w:tblInd w:w="649" w:type="dxa"/>
        <w:tblLook w:val="04A0" w:firstRow="1" w:lastRow="0" w:firstColumn="1" w:lastColumn="0" w:noHBand="0" w:noVBand="1"/>
      </w:tblPr>
      <w:tblGrid>
        <w:gridCol w:w="1191"/>
        <w:gridCol w:w="1928"/>
        <w:gridCol w:w="1134"/>
        <w:gridCol w:w="1417"/>
        <w:gridCol w:w="2324"/>
      </w:tblGrid>
      <w:tr w:rsidR="00431DDE" w14:paraId="207F5DEF" w14:textId="77777777" w:rsidTr="000934BD">
        <w:trPr>
          <w:trHeight w:val="283"/>
        </w:trPr>
        <w:tc>
          <w:tcPr>
            <w:tcW w:w="1191" w:type="dxa"/>
            <w:shd w:val="clear" w:color="auto" w:fill="F2F2F2" w:themeFill="background1" w:themeFillShade="F2"/>
            <w:vAlign w:val="center"/>
          </w:tcPr>
          <w:p w14:paraId="1C69DFF7" w14:textId="77777777" w:rsidR="00431DDE" w:rsidRDefault="00431DDE" w:rsidP="001A4291">
            <w:pPr>
              <w:jc w:val="center"/>
            </w:pPr>
            <w:r>
              <w:t>Month (</w:t>
            </w:r>
            <m:oMath>
              <m:r>
                <w:rPr>
                  <w:rFonts w:ascii="Cambria Math" w:hAnsi="Cambria Math"/>
                </w:rPr>
                <m:t>n</m:t>
              </m:r>
            </m:oMath>
            <w:r>
              <w:t>)</w:t>
            </w:r>
          </w:p>
        </w:tc>
        <w:tc>
          <w:tcPr>
            <w:tcW w:w="1928" w:type="dxa"/>
            <w:shd w:val="clear" w:color="auto" w:fill="F2F2F2" w:themeFill="background1" w:themeFillShade="F2"/>
            <w:vAlign w:val="center"/>
          </w:tcPr>
          <w:p w14:paraId="24C1BC3B" w14:textId="77777777" w:rsidR="00431DDE" w:rsidRDefault="00431DDE" w:rsidP="001A4291">
            <w:pPr>
              <w:jc w:val="center"/>
            </w:pPr>
            <w:r>
              <w:t>Opening balance</w:t>
            </w:r>
          </w:p>
        </w:tc>
        <w:tc>
          <w:tcPr>
            <w:tcW w:w="1134" w:type="dxa"/>
            <w:shd w:val="clear" w:color="auto" w:fill="F2F2F2" w:themeFill="background1" w:themeFillShade="F2"/>
            <w:vAlign w:val="center"/>
          </w:tcPr>
          <w:p w14:paraId="375EF16F" w14:textId="77777777" w:rsidR="00431DDE" w:rsidRDefault="00431DDE" w:rsidP="001A4291">
            <w:pPr>
              <w:jc w:val="center"/>
            </w:pPr>
            <w:r>
              <w:t>Interest</w:t>
            </w:r>
          </w:p>
        </w:tc>
        <w:tc>
          <w:tcPr>
            <w:tcW w:w="1417" w:type="dxa"/>
            <w:shd w:val="clear" w:color="auto" w:fill="F2F2F2" w:themeFill="background1" w:themeFillShade="F2"/>
            <w:vAlign w:val="center"/>
          </w:tcPr>
          <w:p w14:paraId="50610C89" w14:textId="77777777" w:rsidR="00431DDE" w:rsidRDefault="00431DDE" w:rsidP="001A4291">
            <w:pPr>
              <w:jc w:val="center"/>
            </w:pPr>
            <w:r>
              <w:t>Repayment</w:t>
            </w:r>
          </w:p>
        </w:tc>
        <w:tc>
          <w:tcPr>
            <w:tcW w:w="2324" w:type="dxa"/>
            <w:shd w:val="clear" w:color="auto" w:fill="F2F2F2" w:themeFill="background1" w:themeFillShade="F2"/>
            <w:vAlign w:val="center"/>
          </w:tcPr>
          <w:p w14:paraId="362ABC1C" w14:textId="77777777" w:rsidR="00431DDE" w:rsidRDefault="00431DDE" w:rsidP="001A4291">
            <w:pPr>
              <w:jc w:val="center"/>
            </w:pPr>
            <w:r>
              <w:t>Closing balance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p>
        </w:tc>
      </w:tr>
      <w:tr w:rsidR="00431DDE" w14:paraId="68BB5CBD" w14:textId="77777777" w:rsidTr="000934BD">
        <w:trPr>
          <w:trHeight w:val="283"/>
        </w:trPr>
        <w:tc>
          <w:tcPr>
            <w:tcW w:w="1191" w:type="dxa"/>
            <w:shd w:val="clear" w:color="auto" w:fill="F2F2F2" w:themeFill="background1" w:themeFillShade="F2"/>
            <w:vAlign w:val="center"/>
          </w:tcPr>
          <w:p w14:paraId="5143528B" w14:textId="77777777" w:rsidR="00431DDE" w:rsidRPr="009E75C1" w:rsidRDefault="00431DDE" w:rsidP="001A4291">
            <w:pPr>
              <w:jc w:val="center"/>
              <w:rPr>
                <w:rFonts w:ascii="Cambria Math" w:hAnsi="Cambria Math"/>
                <w:oMath/>
              </w:rPr>
            </w:pPr>
            <m:oMathPara>
              <m:oMath>
                <m:r>
                  <w:rPr>
                    <w:rFonts w:ascii="Cambria Math" w:hAnsi="Cambria Math"/>
                  </w:rPr>
                  <m:t>1</m:t>
                </m:r>
              </m:oMath>
            </m:oMathPara>
          </w:p>
        </w:tc>
        <w:tc>
          <w:tcPr>
            <w:tcW w:w="1928" w:type="dxa"/>
            <w:vAlign w:val="center"/>
          </w:tcPr>
          <w:p w14:paraId="1EC28B98" w14:textId="77777777" w:rsidR="00431DDE" w:rsidRPr="009E75C1" w:rsidRDefault="00431DDE" w:rsidP="001A4291">
            <w:pPr>
              <w:jc w:val="center"/>
              <w:rPr>
                <w:rFonts w:ascii="Cambria Math" w:hAnsi="Cambria Math"/>
                <w:oMath/>
              </w:rPr>
            </w:pPr>
            <m:oMathPara>
              <m:oMath>
                <m:r>
                  <w:rPr>
                    <w:rFonts w:ascii="Cambria Math" w:hAnsi="Cambria Math"/>
                  </w:rPr>
                  <m:t>22 500.00</m:t>
                </m:r>
              </m:oMath>
            </m:oMathPara>
          </w:p>
        </w:tc>
        <w:tc>
          <w:tcPr>
            <w:tcW w:w="1134" w:type="dxa"/>
            <w:vAlign w:val="center"/>
          </w:tcPr>
          <w:p w14:paraId="28720BAE" w14:textId="77777777" w:rsidR="00431DDE" w:rsidRPr="009E75C1" w:rsidRDefault="00431DDE" w:rsidP="001A4291">
            <w:pPr>
              <w:jc w:val="center"/>
              <w:rPr>
                <w:rFonts w:ascii="Cambria Math" w:hAnsi="Cambria Math"/>
                <w:oMath/>
              </w:rPr>
            </w:pPr>
            <m:oMathPara>
              <m:oMath>
                <m:r>
                  <w:rPr>
                    <w:rFonts w:ascii="Cambria Math" w:hAnsi="Cambria Math"/>
                  </w:rPr>
                  <m:t>184.50</m:t>
                </m:r>
              </m:oMath>
            </m:oMathPara>
          </w:p>
        </w:tc>
        <w:tc>
          <w:tcPr>
            <w:tcW w:w="1417" w:type="dxa"/>
            <w:vAlign w:val="center"/>
          </w:tcPr>
          <w:p w14:paraId="3A36D44C" w14:textId="77777777" w:rsidR="00431DDE" w:rsidRPr="009E75C1" w:rsidRDefault="00431DDE" w:rsidP="001A4291">
            <w:pPr>
              <w:jc w:val="center"/>
              <w:rPr>
                <w:rFonts w:ascii="Cambria Math" w:hAnsi="Cambria Math"/>
                <w:oMath/>
              </w:rPr>
            </w:pPr>
            <m:oMathPara>
              <m:oMath>
                <m:r>
                  <w:rPr>
                    <w:rFonts w:ascii="Cambria Math" w:hAnsi="Cambria Math"/>
                  </w:rPr>
                  <m:t>1036.60</m:t>
                </m:r>
              </m:oMath>
            </m:oMathPara>
          </w:p>
        </w:tc>
        <w:tc>
          <w:tcPr>
            <w:tcW w:w="2324" w:type="dxa"/>
            <w:vAlign w:val="center"/>
          </w:tcPr>
          <w:p w14:paraId="647B4964" w14:textId="77777777" w:rsidR="00431DDE" w:rsidRPr="009E75C1" w:rsidRDefault="00431DDE" w:rsidP="001A4291">
            <w:pPr>
              <w:jc w:val="center"/>
              <w:rPr>
                <w:rFonts w:ascii="Cambria Math" w:hAnsi="Cambria Math"/>
                <w:oMath/>
              </w:rPr>
            </w:pPr>
            <m:oMathPara>
              <m:oMath>
                <m:r>
                  <w:rPr>
                    <w:rFonts w:ascii="Cambria Math" w:hAnsi="Cambria Math"/>
                  </w:rPr>
                  <m:t>21 647.90</m:t>
                </m:r>
              </m:oMath>
            </m:oMathPara>
          </w:p>
        </w:tc>
      </w:tr>
      <w:tr w:rsidR="00431DDE" w14:paraId="60D54318" w14:textId="77777777" w:rsidTr="000934BD">
        <w:trPr>
          <w:trHeight w:val="283"/>
        </w:trPr>
        <w:tc>
          <w:tcPr>
            <w:tcW w:w="1191" w:type="dxa"/>
            <w:shd w:val="clear" w:color="auto" w:fill="F2F2F2" w:themeFill="background1" w:themeFillShade="F2"/>
            <w:vAlign w:val="center"/>
          </w:tcPr>
          <w:p w14:paraId="76E1AF93" w14:textId="77777777" w:rsidR="00431DDE" w:rsidRPr="009E75C1" w:rsidRDefault="00431DDE" w:rsidP="001A4291">
            <w:pPr>
              <w:jc w:val="center"/>
              <w:rPr>
                <w:rFonts w:ascii="Cambria Math" w:hAnsi="Cambria Math"/>
                <w:oMath/>
              </w:rPr>
            </w:pPr>
            <m:oMathPara>
              <m:oMath>
                <m:r>
                  <w:rPr>
                    <w:rFonts w:ascii="Cambria Math" w:hAnsi="Cambria Math"/>
                  </w:rPr>
                  <m:t>2</m:t>
                </m:r>
              </m:oMath>
            </m:oMathPara>
          </w:p>
        </w:tc>
        <w:tc>
          <w:tcPr>
            <w:tcW w:w="1928" w:type="dxa"/>
            <w:vAlign w:val="center"/>
          </w:tcPr>
          <w:p w14:paraId="4B199057" w14:textId="77777777" w:rsidR="00431DDE" w:rsidRPr="009E75C1" w:rsidRDefault="00431DDE" w:rsidP="001A4291">
            <w:pPr>
              <w:jc w:val="center"/>
              <w:rPr>
                <w:rFonts w:ascii="Cambria Math" w:hAnsi="Cambria Math"/>
                <w:oMath/>
              </w:rPr>
            </w:pPr>
            <m:oMathPara>
              <m:oMath>
                <m:r>
                  <w:rPr>
                    <w:rFonts w:ascii="Cambria Math" w:hAnsi="Cambria Math"/>
                  </w:rPr>
                  <m:t>21 647.90</m:t>
                </m:r>
              </m:oMath>
            </m:oMathPara>
          </w:p>
        </w:tc>
        <w:tc>
          <w:tcPr>
            <w:tcW w:w="1134" w:type="dxa"/>
            <w:vAlign w:val="center"/>
          </w:tcPr>
          <w:p w14:paraId="2EC32FD9" w14:textId="77777777" w:rsidR="00431DDE" w:rsidRPr="009E75C1" w:rsidRDefault="00431DDE" w:rsidP="001A4291">
            <w:pPr>
              <w:jc w:val="center"/>
              <w:rPr>
                <w:rFonts w:ascii="Cambria Math" w:hAnsi="Cambria Math"/>
                <w:oMath/>
              </w:rPr>
            </w:pPr>
            <m:oMathPara>
              <m:oMath>
                <m:r>
                  <w:rPr>
                    <w:rFonts w:ascii="Cambria Math" w:hAnsi="Cambria Math"/>
                  </w:rPr>
                  <m:t>177.51</m:t>
                </m:r>
              </m:oMath>
            </m:oMathPara>
          </w:p>
        </w:tc>
        <w:tc>
          <w:tcPr>
            <w:tcW w:w="1417" w:type="dxa"/>
            <w:vAlign w:val="center"/>
          </w:tcPr>
          <w:p w14:paraId="110F744C" w14:textId="77777777" w:rsidR="00431DDE" w:rsidRPr="009E75C1" w:rsidRDefault="00431DDE" w:rsidP="001A4291">
            <w:pPr>
              <w:jc w:val="center"/>
              <w:rPr>
                <w:rFonts w:ascii="Cambria Math" w:hAnsi="Cambria Math"/>
                <w:oMath/>
              </w:rPr>
            </w:pPr>
            <m:oMathPara>
              <m:oMath>
                <m:r>
                  <w:rPr>
                    <w:rFonts w:ascii="Cambria Math" w:hAnsi="Cambria Math"/>
                  </w:rPr>
                  <m:t>1036.60</m:t>
                </m:r>
              </m:oMath>
            </m:oMathPara>
          </w:p>
        </w:tc>
        <w:tc>
          <w:tcPr>
            <w:tcW w:w="2324" w:type="dxa"/>
            <w:vAlign w:val="center"/>
          </w:tcPr>
          <w:p w14:paraId="18ED40A2" w14:textId="77777777" w:rsidR="00431DDE" w:rsidRPr="009E75C1" w:rsidRDefault="00431DDE" w:rsidP="001A4291">
            <w:pPr>
              <w:jc w:val="center"/>
              <w:rPr>
                <w:rFonts w:ascii="Cambria Math" w:hAnsi="Cambria Math"/>
                <w:oMath/>
              </w:rPr>
            </w:pPr>
            <m:oMathPara>
              <m:oMath>
                <m:r>
                  <w:rPr>
                    <w:rFonts w:ascii="Cambria Math" w:hAnsi="Cambria Math"/>
                  </w:rPr>
                  <m:t>20 788.81</m:t>
                </m:r>
              </m:oMath>
            </m:oMathPara>
          </w:p>
        </w:tc>
      </w:tr>
      <w:tr w:rsidR="00431DDE" w14:paraId="64C26CEC" w14:textId="77777777" w:rsidTr="000934BD">
        <w:trPr>
          <w:trHeight w:val="283"/>
        </w:trPr>
        <w:tc>
          <w:tcPr>
            <w:tcW w:w="1191" w:type="dxa"/>
            <w:shd w:val="clear" w:color="auto" w:fill="F2F2F2" w:themeFill="background1" w:themeFillShade="F2"/>
            <w:vAlign w:val="center"/>
          </w:tcPr>
          <w:p w14:paraId="707BCB0E" w14:textId="77777777" w:rsidR="00431DDE" w:rsidRPr="009E75C1" w:rsidRDefault="00431DDE" w:rsidP="001A4291">
            <w:pPr>
              <w:jc w:val="center"/>
              <w:rPr>
                <w:rFonts w:ascii="Cambria Math" w:hAnsi="Cambria Math"/>
                <w:oMath/>
              </w:rPr>
            </w:pPr>
            <m:oMathPara>
              <m:oMath>
                <m:r>
                  <w:rPr>
                    <w:rFonts w:ascii="Cambria Math" w:hAnsi="Cambria Math"/>
                  </w:rPr>
                  <m:t>3</m:t>
                </m:r>
              </m:oMath>
            </m:oMathPara>
          </w:p>
        </w:tc>
        <w:tc>
          <w:tcPr>
            <w:tcW w:w="1928" w:type="dxa"/>
            <w:vAlign w:val="center"/>
          </w:tcPr>
          <w:p w14:paraId="5829C209" w14:textId="77777777" w:rsidR="00431DDE" w:rsidRPr="009E75C1" w:rsidRDefault="00431DDE" w:rsidP="001A4291">
            <w:pPr>
              <w:jc w:val="center"/>
              <w:rPr>
                <w:rFonts w:ascii="Cambria Math" w:hAnsi="Cambria Math"/>
                <w:oMath/>
              </w:rPr>
            </w:pPr>
            <m:oMathPara>
              <m:oMath>
                <m:r>
                  <w:rPr>
                    <w:rFonts w:ascii="Cambria Math" w:hAnsi="Cambria Math"/>
                  </w:rPr>
                  <m:t>20 788.81</m:t>
                </m:r>
              </m:oMath>
            </m:oMathPara>
          </w:p>
        </w:tc>
        <w:tc>
          <w:tcPr>
            <w:tcW w:w="1134" w:type="dxa"/>
            <w:vAlign w:val="center"/>
          </w:tcPr>
          <w:p w14:paraId="5505A71D" w14:textId="77777777" w:rsidR="00431DDE" w:rsidRPr="009E75C1" w:rsidRDefault="00431DDE" w:rsidP="001A4291">
            <w:pPr>
              <w:jc w:val="center"/>
              <w:rPr>
                <w:rFonts w:ascii="Cambria Math" w:hAnsi="Cambria Math"/>
                <w:oMath/>
              </w:rPr>
            </w:pPr>
          </w:p>
        </w:tc>
        <w:tc>
          <w:tcPr>
            <w:tcW w:w="1417" w:type="dxa"/>
            <w:vAlign w:val="center"/>
          </w:tcPr>
          <w:p w14:paraId="54E8E730" w14:textId="77777777" w:rsidR="00431DDE" w:rsidRPr="009E75C1" w:rsidRDefault="00431DDE" w:rsidP="001A4291">
            <w:pPr>
              <w:jc w:val="center"/>
              <w:rPr>
                <w:rFonts w:ascii="Cambria Math" w:hAnsi="Cambria Math"/>
                <w:oMath/>
              </w:rPr>
            </w:pPr>
          </w:p>
        </w:tc>
        <w:tc>
          <w:tcPr>
            <w:tcW w:w="2324" w:type="dxa"/>
            <w:vAlign w:val="center"/>
          </w:tcPr>
          <w:p w14:paraId="05FA0C9C" w14:textId="77777777" w:rsidR="00431DDE" w:rsidRPr="009E75C1" w:rsidRDefault="00431DDE" w:rsidP="001A4291">
            <w:pPr>
              <w:jc w:val="center"/>
              <w:rPr>
                <w:rFonts w:ascii="Cambria Math" w:hAnsi="Cambria Math"/>
                <w:oMath/>
              </w:rPr>
            </w:pPr>
          </w:p>
        </w:tc>
      </w:tr>
    </w:tbl>
    <w:p w14:paraId="11D9990A" w14:textId="77777777" w:rsidR="00431DDE" w:rsidRDefault="00431DDE" w:rsidP="00650B61"/>
    <w:p w14:paraId="63D0DF69" w14:textId="77777777" w:rsidR="00431DDE" w:rsidRDefault="00431DDE" w:rsidP="00B06417">
      <w:pPr>
        <w:pStyle w:val="Parta"/>
        <w:rPr>
          <w:rFonts w:eastAsiaTheme="minorEastAsia"/>
        </w:rPr>
      </w:pPr>
      <w:r>
        <w:t>(a)</w:t>
      </w:r>
      <w:r>
        <w:tab/>
        <w:t xml:space="preserve">Use figures from the first month to deduce that the annual interest rate is </w:t>
      </w:r>
      <m:oMath>
        <m:r>
          <w:rPr>
            <w:rFonts w:ascii="Cambria Math" w:hAnsi="Cambria Math"/>
          </w:rPr>
          <m:t>9.84%</m:t>
        </m:r>
      </m:oMath>
      <w:r>
        <w:rPr>
          <w:rFonts w:eastAsiaTheme="minorEastAsia"/>
        </w:rPr>
        <w:t>.</w:t>
      </w:r>
      <w:r>
        <w:rPr>
          <w:rFonts w:eastAsiaTheme="minorEastAsia"/>
        </w:rPr>
        <w:tab/>
        <w:t>(1 mark)</w:t>
      </w:r>
    </w:p>
    <w:p w14:paraId="5F17A39F" w14:textId="77777777" w:rsidR="00431DDE" w:rsidRDefault="00431DDE" w:rsidP="00B06417">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5E67791F" wp14:editId="429E8CFA">
                <wp:simplePos x="0" y="0"/>
                <wp:positionH relativeFrom="column">
                  <wp:posOffset>1076960</wp:posOffset>
                </wp:positionH>
                <wp:positionV relativeFrom="paragraph">
                  <wp:posOffset>36830</wp:posOffset>
                </wp:positionV>
                <wp:extent cx="3543300" cy="10985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3543300" cy="1098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65"/>
                            </w:tblGrid>
                            <w:tr w:rsidR="00431DDE" w:rsidRPr="00C250AC" w14:paraId="415021FE" w14:textId="77777777" w:rsidTr="00771CFE">
                              <w:trPr>
                                <w:trHeight w:hRule="exact" w:val="255"/>
                              </w:trPr>
                              <w:tc>
                                <w:tcPr>
                                  <w:tcW w:w="5000" w:type="pct"/>
                                  <w:shd w:val="clear" w:color="auto" w:fill="D9E2F3"/>
                                </w:tcPr>
                                <w:p w14:paraId="6083F4B8" w14:textId="77777777" w:rsidR="00431DDE" w:rsidRPr="00C250AC" w:rsidRDefault="00431DDE" w:rsidP="00B347BE">
                                  <w:pPr>
                                    <w:pStyle w:val="SolnBox"/>
                                  </w:pPr>
                                  <w:r w:rsidRPr="00C250AC">
                                    <w:t>Solution</w:t>
                                  </w:r>
                                </w:p>
                              </w:tc>
                            </w:tr>
                            <w:tr w:rsidR="00431DDE" w:rsidRPr="00C250AC" w14:paraId="79EAACCE" w14:textId="77777777" w:rsidTr="00C250AC">
                              <w:tc>
                                <w:tcPr>
                                  <w:tcW w:w="5000" w:type="pct"/>
                                  <w:tcBorders>
                                    <w:bottom w:val="single" w:sz="4" w:space="0" w:color="auto"/>
                                  </w:tcBorders>
                                </w:tcPr>
                                <w:p w14:paraId="3A34DD5F" w14:textId="77777777" w:rsidR="00431DDE" w:rsidRDefault="00431DDE" w:rsidP="00992D52">
                                  <w:pPr>
                                    <w:pStyle w:val="Parts"/>
                                  </w:pPr>
                                  <m:oMathPara>
                                    <m:oMath>
                                      <m:r>
                                        <w:rPr>
                                          <w:rFonts w:ascii="Cambria Math" w:hAnsi="Cambria Math"/>
                                        </w:rPr>
                                        <m:t>184.50÷22 500×12=0.0082×12=0.0984</m:t>
                                      </m:r>
                                    </m:oMath>
                                  </m:oMathPara>
                                </w:p>
                                <w:p w14:paraId="191D6606" w14:textId="77777777" w:rsidR="00431DDE" w:rsidRDefault="00431DDE" w:rsidP="009D744B">
                                  <w:pPr>
                                    <w:pStyle w:val="Parts"/>
                                    <w:jc w:val="center"/>
                                    <w:rPr>
                                      <w:rFonts w:eastAsiaTheme="minorEastAsia"/>
                                    </w:rPr>
                                  </w:pPr>
                                  <w:r>
                                    <w:t xml:space="preserve">Hence rate is </w:t>
                                  </w:r>
                                  <m:oMath>
                                    <m:r>
                                      <w:rPr>
                                        <w:rFonts w:ascii="Cambria Math" w:hAnsi="Cambria Math"/>
                                      </w:rPr>
                                      <m:t>9.84%</m:t>
                                    </m:r>
                                  </m:oMath>
                                  <w:r>
                                    <w:rPr>
                                      <w:rFonts w:eastAsiaTheme="minorEastAsia"/>
                                    </w:rPr>
                                    <w:t xml:space="preserve"> p.a.</w:t>
                                  </w:r>
                                </w:p>
                                <w:p w14:paraId="17DFA5DC" w14:textId="77777777" w:rsidR="00431DDE" w:rsidRPr="00410486" w:rsidRDefault="00431DDE" w:rsidP="009D744B">
                                  <w:pPr>
                                    <w:pStyle w:val="Parts"/>
                                    <w:jc w:val="center"/>
                                  </w:pPr>
                                </w:p>
                              </w:tc>
                            </w:tr>
                            <w:tr w:rsidR="00431DDE" w:rsidRPr="00C250AC" w14:paraId="48D73D17" w14:textId="77777777" w:rsidTr="00321246">
                              <w:trPr>
                                <w:trHeight w:hRule="exact" w:val="255"/>
                              </w:trPr>
                              <w:tc>
                                <w:tcPr>
                                  <w:tcW w:w="5000" w:type="pct"/>
                                  <w:shd w:val="clear" w:color="auto" w:fill="D9E2F3"/>
                                </w:tcPr>
                                <w:p w14:paraId="3AF44A68" w14:textId="77777777" w:rsidR="00431DDE" w:rsidRPr="00C250AC" w:rsidRDefault="00431DDE" w:rsidP="00B347BE">
                                  <w:pPr>
                                    <w:pStyle w:val="SolnBox"/>
                                  </w:pPr>
                                  <w:r w:rsidRPr="00C250AC">
                                    <w:t>Specific behaviours</w:t>
                                  </w:r>
                                </w:p>
                              </w:tc>
                            </w:tr>
                            <w:tr w:rsidR="00431DDE" w:rsidRPr="00C250AC" w14:paraId="7769AFAB" w14:textId="77777777" w:rsidTr="00F27DD5">
                              <w:tc>
                                <w:tcPr>
                                  <w:tcW w:w="5000" w:type="pct"/>
                                </w:tcPr>
                                <w:p w14:paraId="044F75DF" w14:textId="77777777" w:rsidR="00431DDE" w:rsidRPr="00FE518A" w:rsidRDefault="00431DDE" w:rsidP="00992D52">
                                  <w:pPr>
                                    <w:pStyle w:val="Parts"/>
                                  </w:pPr>
                                  <w:r w:rsidRPr="00FE518A">
                                    <w:sym w:font="Wingdings" w:char="F0FC"/>
                                  </w:r>
                                  <w:r w:rsidRPr="00FE518A">
                                    <w:t xml:space="preserve"> </w:t>
                                  </w:r>
                                  <w:r>
                                    <w:t>shows correct calculation(s) to obtain interest rate</w:t>
                                  </w:r>
                                </w:p>
                              </w:tc>
                            </w:tr>
                          </w:tbl>
                          <w:p w14:paraId="2C853426" w14:textId="77777777" w:rsidR="00431DDE" w:rsidRDefault="00431DDE" w:rsidP="00F205D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7791F" id="Text Box 17" o:spid="_x0000_s1041" type="#_x0000_t202" style="position:absolute;left:0;text-align:left;margin-left:84.8pt;margin-top:2.9pt;width:279pt;height:8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93RgIAAIUEAAAOAAAAZHJzL2Uyb0RvYy54bWysVE1vGjEQvVfqf7B8LwuhpAliiSgRVaUo&#10;iQRVzsbrhZW8Htc27NJf32cvS6K0p6oczHhmPB/vzezsrq01OyrnKzI5Hw2GnCkjqajMLuc/NqtP&#10;N5z5IEwhNBmV85Py/G7+8cOssVN1RXvShXIMQYyfNjbn+xDsNMu83Kta+AFZZWAsydUi4Op2WeFE&#10;g+i1zq6Gw+usIVdYR1J5D+19Z+TzFL8slQxPZelVYDrnqC2k06VzG89sPhPTnRN2X8lzGeIfqqhF&#10;ZZD0EupeBMEOrvojVF1JR57KMJBUZ1SWlVSpB3QzGr7rZr0XVqVeAI63F5j8/wsrH4/PjlUFuPvC&#10;mRE1ONqoNrCv1DKogE9j/RRuawvH0EIP317voYxtt6Wr4z8aYrAD6dMF3RhNQjmefB6PhzBJ2EbD&#10;25vJJOGfvT63zodvimoWhZw70JdQFccHH1AKXHuXmM3QqtI6UagNa3J+PUbIaPGkqyIa0+Xkl9qx&#10;o8AMYHQKajjTwgcoc75Kv9gPgr95hps2UMbuuy6jFNpt26E16SHYUnECMo662fJWripU/4AEz8Jh&#10;mNAxFiQ84Sg1oUo6S5ztyf36mz76g2NYOWswnDn3Pw/CKdT93YD9OMm94Hph2wvmUC8JvY6welYm&#10;EQ9c0L1YOqpfsDeLmAUmYSRy5Tz04jJ0K4K9k2qxSE6YVyvCg1lbGUNHYCMXm/ZFOHsmLIDrR+rH&#10;Vkzf8db5dswtDoHKKpEage1QPOONWU90nPcyLtPbe/J6/XrMfwMAAP//AwBQSwMEFAAGAAgAAAAh&#10;AONsGQPbAAAACQEAAA8AAABkcnMvZG93bnJldi54bWxMj19LwzAUxd8Fv0O4gm8ucWDbdU1HFVQQ&#10;fHATn7P2rqk2NyXJtvrtvT7p449zOH+qzexGccIQB08abhcKBFLru4F6De+7x5sCREyGOjN6Qg3f&#10;GGFTX15Upuz8md7wtE294BCKpdFgU5pKKWNr0Zm48BMSawcfnEmMoZddMGcOd6NcKpVJZwbiBmsm&#10;fLDYfm2PToN6kbtgV+HT4pNtGvVB96/qWevrq7lZg0g4pz8z/M7n6VDzpr0/UhfFyJytMrZquOMH&#10;rOfLnHnPQl4UIOtK/n9Q/wAAAP//AwBQSwECLQAUAAYACAAAACEAtoM4kv4AAADhAQAAEwAAAAAA&#10;AAAAAAAAAAAAAAAAW0NvbnRlbnRfVHlwZXNdLnhtbFBLAQItABQABgAIAAAAIQA4/SH/1gAAAJQB&#10;AAALAAAAAAAAAAAAAAAAAC8BAABfcmVscy8ucmVsc1BLAQItABQABgAIAAAAIQDVlz93RgIAAIUE&#10;AAAOAAAAAAAAAAAAAAAAAC4CAABkcnMvZTJvRG9jLnhtbFBLAQItABQABgAIAAAAIQDjbBkD2wAA&#10;AAk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565"/>
                      </w:tblGrid>
                      <w:tr w:rsidR="00431DDE" w:rsidRPr="00C250AC" w14:paraId="415021FE" w14:textId="77777777" w:rsidTr="00771CFE">
                        <w:trPr>
                          <w:trHeight w:hRule="exact" w:val="255"/>
                        </w:trPr>
                        <w:tc>
                          <w:tcPr>
                            <w:tcW w:w="5000" w:type="pct"/>
                            <w:shd w:val="clear" w:color="auto" w:fill="D9E2F3"/>
                          </w:tcPr>
                          <w:p w14:paraId="6083F4B8" w14:textId="77777777" w:rsidR="00431DDE" w:rsidRPr="00C250AC" w:rsidRDefault="00431DDE" w:rsidP="00B347BE">
                            <w:pPr>
                              <w:pStyle w:val="SolnBox"/>
                            </w:pPr>
                            <w:r w:rsidRPr="00C250AC">
                              <w:t>Solution</w:t>
                            </w:r>
                          </w:p>
                        </w:tc>
                      </w:tr>
                      <w:tr w:rsidR="00431DDE" w:rsidRPr="00C250AC" w14:paraId="79EAACCE" w14:textId="77777777" w:rsidTr="00C250AC">
                        <w:tc>
                          <w:tcPr>
                            <w:tcW w:w="5000" w:type="pct"/>
                            <w:tcBorders>
                              <w:bottom w:val="single" w:sz="4" w:space="0" w:color="auto"/>
                            </w:tcBorders>
                          </w:tcPr>
                          <w:p w14:paraId="3A34DD5F" w14:textId="77777777" w:rsidR="00431DDE" w:rsidRDefault="00431DDE" w:rsidP="00992D52">
                            <w:pPr>
                              <w:pStyle w:val="Parts"/>
                            </w:pPr>
                            <m:oMathPara>
                              <m:oMath>
                                <m:r>
                                  <w:rPr>
                                    <w:rFonts w:ascii="Cambria Math" w:hAnsi="Cambria Math"/>
                                  </w:rPr>
                                  <m:t>184.50÷22 500×12=0.0082×12=0.0984</m:t>
                                </m:r>
                              </m:oMath>
                            </m:oMathPara>
                          </w:p>
                          <w:p w14:paraId="191D6606" w14:textId="77777777" w:rsidR="00431DDE" w:rsidRDefault="00431DDE" w:rsidP="009D744B">
                            <w:pPr>
                              <w:pStyle w:val="Parts"/>
                              <w:jc w:val="center"/>
                              <w:rPr>
                                <w:rFonts w:eastAsiaTheme="minorEastAsia"/>
                              </w:rPr>
                            </w:pPr>
                            <w:r>
                              <w:t xml:space="preserve">Hence rate is </w:t>
                            </w:r>
                            <m:oMath>
                              <m:r>
                                <w:rPr>
                                  <w:rFonts w:ascii="Cambria Math" w:hAnsi="Cambria Math"/>
                                </w:rPr>
                                <m:t>9.84%</m:t>
                              </m:r>
                            </m:oMath>
                            <w:r>
                              <w:rPr>
                                <w:rFonts w:eastAsiaTheme="minorEastAsia"/>
                              </w:rPr>
                              <w:t xml:space="preserve"> p.a.</w:t>
                            </w:r>
                          </w:p>
                          <w:p w14:paraId="17DFA5DC" w14:textId="77777777" w:rsidR="00431DDE" w:rsidRPr="00410486" w:rsidRDefault="00431DDE" w:rsidP="009D744B">
                            <w:pPr>
                              <w:pStyle w:val="Parts"/>
                              <w:jc w:val="center"/>
                            </w:pPr>
                          </w:p>
                        </w:tc>
                      </w:tr>
                      <w:tr w:rsidR="00431DDE" w:rsidRPr="00C250AC" w14:paraId="48D73D17" w14:textId="77777777" w:rsidTr="00321246">
                        <w:trPr>
                          <w:trHeight w:hRule="exact" w:val="255"/>
                        </w:trPr>
                        <w:tc>
                          <w:tcPr>
                            <w:tcW w:w="5000" w:type="pct"/>
                            <w:shd w:val="clear" w:color="auto" w:fill="D9E2F3"/>
                          </w:tcPr>
                          <w:p w14:paraId="3AF44A68" w14:textId="77777777" w:rsidR="00431DDE" w:rsidRPr="00C250AC" w:rsidRDefault="00431DDE" w:rsidP="00B347BE">
                            <w:pPr>
                              <w:pStyle w:val="SolnBox"/>
                            </w:pPr>
                            <w:r w:rsidRPr="00C250AC">
                              <w:t>Specific behaviours</w:t>
                            </w:r>
                          </w:p>
                        </w:tc>
                      </w:tr>
                      <w:tr w:rsidR="00431DDE" w:rsidRPr="00C250AC" w14:paraId="7769AFAB" w14:textId="77777777" w:rsidTr="00F27DD5">
                        <w:tc>
                          <w:tcPr>
                            <w:tcW w:w="5000" w:type="pct"/>
                          </w:tcPr>
                          <w:p w14:paraId="044F75DF" w14:textId="77777777" w:rsidR="00431DDE" w:rsidRPr="00FE518A" w:rsidRDefault="00431DDE" w:rsidP="00992D52">
                            <w:pPr>
                              <w:pStyle w:val="Parts"/>
                            </w:pPr>
                            <w:r w:rsidRPr="00FE518A">
                              <w:sym w:font="Wingdings" w:char="F0FC"/>
                            </w:r>
                            <w:r w:rsidRPr="00FE518A">
                              <w:t xml:space="preserve"> </w:t>
                            </w:r>
                            <w:r>
                              <w:t>shows correct calculation(s) to obtain interest rate</w:t>
                            </w:r>
                          </w:p>
                        </w:tc>
                      </w:tr>
                    </w:tbl>
                    <w:p w14:paraId="2C853426" w14:textId="77777777" w:rsidR="00431DDE" w:rsidRDefault="00431DDE" w:rsidP="00F205D9">
                      <w:pPr>
                        <w:pStyle w:val="Part"/>
                      </w:pPr>
                    </w:p>
                  </w:txbxContent>
                </v:textbox>
              </v:shape>
            </w:pict>
          </mc:Fallback>
        </mc:AlternateContent>
      </w:r>
    </w:p>
    <w:p w14:paraId="28ECFADB" w14:textId="77777777" w:rsidR="00431DDE" w:rsidRDefault="00431DDE" w:rsidP="00B06417">
      <w:pPr>
        <w:pStyle w:val="Parta"/>
        <w:rPr>
          <w:rFonts w:eastAsiaTheme="minorEastAsia"/>
        </w:rPr>
      </w:pPr>
    </w:p>
    <w:p w14:paraId="26607336" w14:textId="77777777" w:rsidR="00431DDE" w:rsidRDefault="00431DDE" w:rsidP="00B06417">
      <w:pPr>
        <w:pStyle w:val="Parta"/>
        <w:rPr>
          <w:rFonts w:eastAsiaTheme="minorEastAsia"/>
        </w:rPr>
      </w:pPr>
    </w:p>
    <w:p w14:paraId="5D309550" w14:textId="77777777" w:rsidR="00431DDE" w:rsidRDefault="00431DDE" w:rsidP="00B06417">
      <w:pPr>
        <w:pStyle w:val="Parta"/>
        <w:rPr>
          <w:rFonts w:eastAsiaTheme="minorEastAsia"/>
        </w:rPr>
      </w:pPr>
    </w:p>
    <w:p w14:paraId="2BDD0ED5" w14:textId="77777777" w:rsidR="00431DDE" w:rsidRDefault="00431DDE" w:rsidP="00B06417">
      <w:pPr>
        <w:pStyle w:val="Parta"/>
        <w:rPr>
          <w:rFonts w:eastAsiaTheme="minorEastAsia"/>
        </w:rPr>
      </w:pPr>
    </w:p>
    <w:p w14:paraId="5A8EC304" w14:textId="77777777" w:rsidR="00431DDE" w:rsidRDefault="00431DDE" w:rsidP="00B06417">
      <w:pPr>
        <w:pStyle w:val="Parta"/>
        <w:rPr>
          <w:rFonts w:eastAsiaTheme="minorEastAsia"/>
        </w:rPr>
      </w:pPr>
    </w:p>
    <w:p w14:paraId="31DC4ECA" w14:textId="77777777" w:rsidR="00431DDE" w:rsidRDefault="00431DDE" w:rsidP="00284D1E">
      <w:pPr>
        <w:pStyle w:val="Parta"/>
        <w:rPr>
          <w:rFonts w:eastAsiaTheme="minorEastAsia"/>
        </w:rPr>
      </w:pPr>
    </w:p>
    <w:p w14:paraId="6BC76928" w14:textId="77777777" w:rsidR="00431DDE" w:rsidRDefault="00431DDE" w:rsidP="00B96AD4">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5793302E" wp14:editId="44AC3AFD">
                <wp:simplePos x="0" y="0"/>
                <wp:positionH relativeFrom="column">
                  <wp:posOffset>1470660</wp:posOffset>
                </wp:positionH>
                <wp:positionV relativeFrom="paragraph">
                  <wp:posOffset>207645</wp:posOffset>
                </wp:positionV>
                <wp:extent cx="2774950" cy="161925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2774950" cy="1619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57"/>
                            </w:tblGrid>
                            <w:tr w:rsidR="00431DDE" w:rsidRPr="00C250AC" w14:paraId="771D5A3B" w14:textId="77777777" w:rsidTr="00771CFE">
                              <w:trPr>
                                <w:trHeight w:hRule="exact" w:val="255"/>
                              </w:trPr>
                              <w:tc>
                                <w:tcPr>
                                  <w:tcW w:w="5000" w:type="pct"/>
                                  <w:shd w:val="clear" w:color="auto" w:fill="D9E2F3"/>
                                </w:tcPr>
                                <w:p w14:paraId="48476C95" w14:textId="77777777" w:rsidR="00431DDE" w:rsidRPr="00C250AC" w:rsidRDefault="00431DDE" w:rsidP="00B347BE">
                                  <w:pPr>
                                    <w:pStyle w:val="SolnBox"/>
                                  </w:pPr>
                                  <w:r w:rsidRPr="00C250AC">
                                    <w:t>Solution</w:t>
                                  </w:r>
                                </w:p>
                              </w:tc>
                            </w:tr>
                            <w:tr w:rsidR="00431DDE" w:rsidRPr="00C250AC" w14:paraId="58164D3F" w14:textId="77777777" w:rsidTr="00C250AC">
                              <w:tc>
                                <w:tcPr>
                                  <w:tcW w:w="5000" w:type="pct"/>
                                  <w:tcBorders>
                                    <w:bottom w:val="single" w:sz="4" w:space="0" w:color="auto"/>
                                  </w:tcBorders>
                                </w:tcPr>
                                <w:p w14:paraId="3C1B7BED" w14:textId="77777777" w:rsidR="00431DDE" w:rsidRDefault="00431DDE" w:rsidP="00992D52">
                                  <w:pPr>
                                    <w:pStyle w:val="Parts"/>
                                  </w:pPr>
                                  <m:oMathPara>
                                    <m:oMath>
                                      <m:r>
                                        <w:rPr>
                                          <w:rFonts w:ascii="Cambria Math" w:hAnsi="Cambria Math"/>
                                        </w:rPr>
                                        <m:t>I=20 788.81×0.0082=$170.47</m:t>
                                      </m:r>
                                    </m:oMath>
                                  </m:oMathPara>
                                </w:p>
                                <w:p w14:paraId="056DFB8F" w14:textId="77777777" w:rsidR="00431DDE" w:rsidRDefault="00431DDE" w:rsidP="00992D52">
                                  <w:pPr>
                                    <w:pStyle w:val="Parts"/>
                                  </w:pPr>
                                </w:p>
                                <w:p w14:paraId="675842DC" w14:textId="77777777" w:rsidR="00431DDE" w:rsidRDefault="008B2A0A"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m:rPr>
                                          <m:aln/>
                                        </m:rPr>
                                        <w:rPr>
                                          <w:rFonts w:ascii="Cambria Math" w:hAnsi="Cambria Math"/>
                                        </w:rPr>
                                        <m:t>=20 788.81+170.47-1036.60</m:t>
                                      </m:r>
                                      <m:r>
                                        <m:rPr>
                                          <m:sty m:val="p"/>
                                        </m:rPr>
                                        <w:rPr>
                                          <w:rFonts w:ascii="Cambria Math" w:hAnsi="Cambria Math"/>
                                        </w:rPr>
                                        <w:br/>
                                      </m:r>
                                    </m:oMath>
                                    <m:oMath>
                                      <m:r>
                                        <m:rPr>
                                          <m:aln/>
                                        </m:rPr>
                                        <w:rPr>
                                          <w:rFonts w:ascii="Cambria Math" w:hAnsi="Cambria Math"/>
                                        </w:rPr>
                                        <m:t>=$19 922.68</m:t>
                                      </m:r>
                                    </m:oMath>
                                  </m:oMathPara>
                                </w:p>
                                <w:p w14:paraId="4009EEAE" w14:textId="77777777" w:rsidR="00431DDE" w:rsidRPr="00410486" w:rsidRDefault="00431DDE" w:rsidP="00992D52">
                                  <w:pPr>
                                    <w:pStyle w:val="Parts"/>
                                  </w:pPr>
                                </w:p>
                              </w:tc>
                            </w:tr>
                            <w:tr w:rsidR="00431DDE" w:rsidRPr="00C250AC" w14:paraId="54318CE6" w14:textId="77777777" w:rsidTr="00321246">
                              <w:trPr>
                                <w:trHeight w:hRule="exact" w:val="255"/>
                              </w:trPr>
                              <w:tc>
                                <w:tcPr>
                                  <w:tcW w:w="5000" w:type="pct"/>
                                  <w:shd w:val="clear" w:color="auto" w:fill="D9E2F3"/>
                                </w:tcPr>
                                <w:p w14:paraId="6A9E4107" w14:textId="77777777" w:rsidR="00431DDE" w:rsidRPr="00C250AC" w:rsidRDefault="00431DDE" w:rsidP="00B347BE">
                                  <w:pPr>
                                    <w:pStyle w:val="SolnBox"/>
                                  </w:pPr>
                                  <w:r w:rsidRPr="00C250AC">
                                    <w:t>Specific behaviours</w:t>
                                  </w:r>
                                </w:p>
                              </w:tc>
                            </w:tr>
                            <w:tr w:rsidR="00431DDE" w:rsidRPr="00C250AC" w14:paraId="2E6B2644" w14:textId="77777777" w:rsidTr="00F27DD5">
                              <w:tc>
                                <w:tcPr>
                                  <w:tcW w:w="5000" w:type="pct"/>
                                </w:tcPr>
                                <w:p w14:paraId="0BF727DA" w14:textId="77777777" w:rsidR="00431DDE" w:rsidRPr="00FE518A" w:rsidRDefault="00431DDE" w:rsidP="00992D52">
                                  <w:pPr>
                                    <w:pStyle w:val="Parts"/>
                                  </w:pPr>
                                  <w:r w:rsidRPr="00FE518A">
                                    <w:sym w:font="Wingdings" w:char="F0FC"/>
                                  </w:r>
                                  <w:r w:rsidRPr="00FE518A">
                                    <w:t xml:space="preserve"> </w:t>
                                  </w:r>
                                  <w:r>
                                    <w:t>correctly calculates interest</w:t>
                                  </w:r>
                                </w:p>
                                <w:p w14:paraId="23C096EF" w14:textId="77777777" w:rsidR="00431DDE" w:rsidRPr="00FE518A" w:rsidRDefault="00431DDE" w:rsidP="00992D52">
                                  <w:pPr>
                                    <w:pStyle w:val="Parts"/>
                                  </w:pPr>
                                  <w:r>
                                    <w:rPr>
                                      <w:rFonts w:ascii="Wingdings" w:hAnsi="Wingdings"/>
                                    </w:rPr>
                                    <w:t>ü</w:t>
                                  </w:r>
                                  <w:r>
                                    <w:t xml:space="preserve"> correct closing balance</w:t>
                                  </w:r>
                                </w:p>
                              </w:tc>
                            </w:tr>
                          </w:tbl>
                          <w:p w14:paraId="5FA7D791" w14:textId="77777777" w:rsidR="00431DDE" w:rsidRDefault="00431DDE" w:rsidP="00B96AD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3302E" id="Text Box 18" o:spid="_x0000_s1042" type="#_x0000_t202" style="position:absolute;left:0;text-align:left;margin-left:115.8pt;margin-top:16.35pt;width:218.5pt;height:1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WnRAIAAIUEAAAOAAAAZHJzL2Uyb0RvYy54bWysVE2P2jAQvVfqf7B8LwHasl1EWFFWVJXQ&#10;7kpQ7dk4DkRyPK5tSOiv77ND2NW2p6oczHhmPB/vzWR219aanZTzFZmcjwZDzpSRVFRmn/Mf29WH&#10;L5z5IEwhNBmV87Py/G7+/t2ssVM1pgPpQjmGIMZPG5vzQwh2mmVeHlQt/ICsMjCW5GoRcHX7rHCi&#10;QfRaZ+PhcJI15ArrSCrvob3vjHye4pelkuGxLL0KTOcctYV0unTu4pnNZ2K6d8IeKnkpQ/xDFbWo&#10;DJJeQ92LINjRVX+EqivpyFMZBpLqjMqykir1gG5GwzfdbA7CqtQLwPH2CpP/f2Hlw+nJsaoAd2DK&#10;iBocbVUb2FdqGVTAp7F+CreNhWNooYdvr/dQxrbb0tXxHw0x2IH0+YpujCahHN/cfLr9DJOEbTQZ&#10;3Y5xQfzs5bl1PnxTVLMo5NyBvoSqOK196Fx7l5jN0KrSOlGoDWtyPvmIkNHiSVdFNKbL2S+1YyeB&#10;GcDoFNRwpoUPUOZ8lX6XOl49Q1XaoLjYfddllEK7azu0Jj0EOyrOQMZRN1veylWF6tdI8CQchgkd&#10;Y0HCI45SE6qki8TZgdyvv+mjPziGlbMGw5lz//MonELd3w3Yj5PcC64Xdr1gjvWS0OsIq2dlEvHA&#10;Bd2LpaP6GXuziFlgEkYiV85DLy5DtyLYO6kWi+SEebUirM3Gyhg6Ahu52LbPwtkLYQFcP1A/tmL6&#10;hrfOt2NucQxUVonUCGyH4gVvzHoai8texmV6fU9eL1+P+W8AAAD//wMAUEsDBBQABgAIAAAAIQBZ&#10;TIUh3gAAAAoBAAAPAAAAZHJzL2Rvd25yZXYueG1sTI/BTsMwDIbvSLxDZCRuLFkndaU0nQoSICFx&#10;YEOcs9Y0hcapkmwrb485saP9f/r9udrMbhRHDHHwpGG5UCCQWt8N1Gt43z3eFCBiMtSZ0RNq+MEI&#10;m/ryojJl50/0hsdt6gWXUCyNBpvSVEoZW4vOxIWfkDj79MGZxGPoZRfMicvdKDOlcunMQHzBmgkf&#10;LLbf24PToF7kLtjb8GXxyTaN+qD7V/Ws9fXV3NyBSDinfxj+9Fkdanba+wN1UYwastUyZ1TDKluD&#10;YCDPC17sOSnWa5B1Jc9fqH8BAAD//wMAUEsBAi0AFAAGAAgAAAAhALaDOJL+AAAA4QEAABMAAAAA&#10;AAAAAAAAAAAAAAAAAFtDb250ZW50X1R5cGVzXS54bWxQSwECLQAUAAYACAAAACEAOP0h/9YAAACU&#10;AQAACwAAAAAAAAAAAAAAAAAvAQAAX3JlbHMvLnJlbHNQSwECLQAUAAYACAAAACEAXYIlp0QCAACF&#10;BAAADgAAAAAAAAAAAAAAAAAuAgAAZHJzL2Uyb0RvYy54bWxQSwECLQAUAAYACAAAACEAWUyFI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357"/>
                      </w:tblGrid>
                      <w:tr w:rsidR="00431DDE" w:rsidRPr="00C250AC" w14:paraId="771D5A3B" w14:textId="77777777" w:rsidTr="00771CFE">
                        <w:trPr>
                          <w:trHeight w:hRule="exact" w:val="255"/>
                        </w:trPr>
                        <w:tc>
                          <w:tcPr>
                            <w:tcW w:w="5000" w:type="pct"/>
                            <w:shd w:val="clear" w:color="auto" w:fill="D9E2F3"/>
                          </w:tcPr>
                          <w:p w14:paraId="48476C95" w14:textId="77777777" w:rsidR="00431DDE" w:rsidRPr="00C250AC" w:rsidRDefault="00431DDE" w:rsidP="00B347BE">
                            <w:pPr>
                              <w:pStyle w:val="SolnBox"/>
                            </w:pPr>
                            <w:r w:rsidRPr="00C250AC">
                              <w:t>Solution</w:t>
                            </w:r>
                          </w:p>
                        </w:tc>
                      </w:tr>
                      <w:tr w:rsidR="00431DDE" w:rsidRPr="00C250AC" w14:paraId="58164D3F" w14:textId="77777777" w:rsidTr="00C250AC">
                        <w:tc>
                          <w:tcPr>
                            <w:tcW w:w="5000" w:type="pct"/>
                            <w:tcBorders>
                              <w:bottom w:val="single" w:sz="4" w:space="0" w:color="auto"/>
                            </w:tcBorders>
                          </w:tcPr>
                          <w:p w14:paraId="3C1B7BED" w14:textId="77777777" w:rsidR="00431DDE" w:rsidRDefault="00431DDE" w:rsidP="00992D52">
                            <w:pPr>
                              <w:pStyle w:val="Parts"/>
                            </w:pPr>
                            <m:oMathPara>
                              <m:oMath>
                                <m:r>
                                  <w:rPr>
                                    <w:rFonts w:ascii="Cambria Math" w:hAnsi="Cambria Math"/>
                                  </w:rPr>
                                  <m:t>I=20 788.81×0.0082=$170.47</m:t>
                                </m:r>
                              </m:oMath>
                            </m:oMathPara>
                          </w:p>
                          <w:p w14:paraId="056DFB8F" w14:textId="77777777" w:rsidR="00431DDE" w:rsidRDefault="00431DDE" w:rsidP="00992D52">
                            <w:pPr>
                              <w:pStyle w:val="Parts"/>
                            </w:pPr>
                          </w:p>
                          <w:p w14:paraId="675842DC" w14:textId="77777777" w:rsidR="00431DDE" w:rsidRDefault="008B2A0A"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m:rPr>
                                    <m:aln/>
                                  </m:rPr>
                                  <w:rPr>
                                    <w:rFonts w:ascii="Cambria Math" w:hAnsi="Cambria Math"/>
                                  </w:rPr>
                                  <m:t>=20 788.81+170.47-1036.60</m:t>
                                </m:r>
                                <m:r>
                                  <m:rPr>
                                    <m:sty m:val="p"/>
                                  </m:rPr>
                                  <w:rPr>
                                    <w:rFonts w:ascii="Cambria Math" w:hAnsi="Cambria Math"/>
                                  </w:rPr>
                                  <w:br/>
                                </m:r>
                              </m:oMath>
                              <m:oMath>
                                <m:r>
                                  <m:rPr>
                                    <m:aln/>
                                  </m:rPr>
                                  <w:rPr>
                                    <w:rFonts w:ascii="Cambria Math" w:hAnsi="Cambria Math"/>
                                  </w:rPr>
                                  <m:t>=$19 922.68</m:t>
                                </m:r>
                              </m:oMath>
                            </m:oMathPara>
                          </w:p>
                          <w:p w14:paraId="4009EEAE" w14:textId="77777777" w:rsidR="00431DDE" w:rsidRPr="00410486" w:rsidRDefault="00431DDE" w:rsidP="00992D52">
                            <w:pPr>
                              <w:pStyle w:val="Parts"/>
                            </w:pPr>
                          </w:p>
                        </w:tc>
                      </w:tr>
                      <w:tr w:rsidR="00431DDE" w:rsidRPr="00C250AC" w14:paraId="54318CE6" w14:textId="77777777" w:rsidTr="00321246">
                        <w:trPr>
                          <w:trHeight w:hRule="exact" w:val="255"/>
                        </w:trPr>
                        <w:tc>
                          <w:tcPr>
                            <w:tcW w:w="5000" w:type="pct"/>
                            <w:shd w:val="clear" w:color="auto" w:fill="D9E2F3"/>
                          </w:tcPr>
                          <w:p w14:paraId="6A9E4107" w14:textId="77777777" w:rsidR="00431DDE" w:rsidRPr="00C250AC" w:rsidRDefault="00431DDE" w:rsidP="00B347BE">
                            <w:pPr>
                              <w:pStyle w:val="SolnBox"/>
                            </w:pPr>
                            <w:r w:rsidRPr="00C250AC">
                              <w:t>Specific behaviours</w:t>
                            </w:r>
                          </w:p>
                        </w:tc>
                      </w:tr>
                      <w:tr w:rsidR="00431DDE" w:rsidRPr="00C250AC" w14:paraId="2E6B2644" w14:textId="77777777" w:rsidTr="00F27DD5">
                        <w:tc>
                          <w:tcPr>
                            <w:tcW w:w="5000" w:type="pct"/>
                          </w:tcPr>
                          <w:p w14:paraId="0BF727DA" w14:textId="77777777" w:rsidR="00431DDE" w:rsidRPr="00FE518A" w:rsidRDefault="00431DDE" w:rsidP="00992D52">
                            <w:pPr>
                              <w:pStyle w:val="Parts"/>
                            </w:pPr>
                            <w:r w:rsidRPr="00FE518A">
                              <w:sym w:font="Wingdings" w:char="F0FC"/>
                            </w:r>
                            <w:r w:rsidRPr="00FE518A">
                              <w:t xml:space="preserve"> </w:t>
                            </w:r>
                            <w:r>
                              <w:t>correctly calculates interest</w:t>
                            </w:r>
                          </w:p>
                          <w:p w14:paraId="23C096EF" w14:textId="77777777" w:rsidR="00431DDE" w:rsidRPr="00FE518A" w:rsidRDefault="00431DDE" w:rsidP="00992D52">
                            <w:pPr>
                              <w:pStyle w:val="Parts"/>
                            </w:pPr>
                            <w:r>
                              <w:rPr>
                                <w:rFonts w:ascii="Wingdings" w:hAnsi="Wingdings"/>
                              </w:rPr>
                              <w:t>ü</w:t>
                            </w:r>
                            <w:r>
                              <w:t xml:space="preserve"> correct closing balance</w:t>
                            </w:r>
                          </w:p>
                        </w:tc>
                      </w:tr>
                    </w:tbl>
                    <w:p w14:paraId="5FA7D791" w14:textId="77777777" w:rsidR="00431DDE" w:rsidRDefault="00431DDE" w:rsidP="00B96AD4">
                      <w:pPr>
                        <w:pStyle w:val="Part"/>
                      </w:pPr>
                    </w:p>
                  </w:txbxContent>
                </v:textbox>
              </v:shape>
            </w:pict>
          </mc:Fallback>
        </mc:AlternateContent>
      </w:r>
      <w:r>
        <w:rPr>
          <w:rFonts w:eastAsiaTheme="minorEastAsia"/>
        </w:rPr>
        <w:t>(b)</w:t>
      </w:r>
      <w:r>
        <w:rPr>
          <w:rFonts w:eastAsiaTheme="minorEastAsia"/>
        </w:rPr>
        <w:tab/>
        <w:t>Determine the interest for the third month and hence state the closing balance for that month.</w:t>
      </w:r>
      <w:r>
        <w:rPr>
          <w:rFonts w:eastAsiaTheme="minorEastAsia"/>
        </w:rPr>
        <w:tab/>
        <w:t>(2 marks)</w:t>
      </w:r>
    </w:p>
    <w:p w14:paraId="5C1A1233" w14:textId="77777777" w:rsidR="00431DDE" w:rsidRDefault="00431DDE" w:rsidP="00B96AD4">
      <w:pPr>
        <w:pStyle w:val="Parta"/>
        <w:rPr>
          <w:rFonts w:eastAsiaTheme="minorEastAsia"/>
        </w:rPr>
      </w:pPr>
    </w:p>
    <w:p w14:paraId="6F39134E" w14:textId="77777777" w:rsidR="00431DDE" w:rsidRDefault="00431DDE" w:rsidP="00B96AD4">
      <w:pPr>
        <w:pStyle w:val="Parta"/>
        <w:rPr>
          <w:rFonts w:eastAsiaTheme="minorEastAsia"/>
        </w:rPr>
      </w:pPr>
    </w:p>
    <w:p w14:paraId="7BA67CEF" w14:textId="77777777" w:rsidR="00431DDE" w:rsidRDefault="00431DDE" w:rsidP="00B96AD4">
      <w:pPr>
        <w:pStyle w:val="Parta"/>
        <w:rPr>
          <w:rFonts w:eastAsiaTheme="minorEastAsia"/>
        </w:rPr>
      </w:pPr>
    </w:p>
    <w:p w14:paraId="3D13E8B7" w14:textId="77777777" w:rsidR="00431DDE" w:rsidRDefault="00431DDE" w:rsidP="00B96AD4">
      <w:pPr>
        <w:pStyle w:val="Parta"/>
        <w:rPr>
          <w:rFonts w:eastAsiaTheme="minorEastAsia"/>
        </w:rPr>
      </w:pPr>
    </w:p>
    <w:p w14:paraId="3FD3931E" w14:textId="77777777" w:rsidR="00431DDE" w:rsidRDefault="00431DDE" w:rsidP="00B96AD4">
      <w:pPr>
        <w:pStyle w:val="Parta"/>
        <w:rPr>
          <w:rFonts w:eastAsiaTheme="minorEastAsia"/>
        </w:rPr>
      </w:pPr>
    </w:p>
    <w:p w14:paraId="32BFA92F" w14:textId="77777777" w:rsidR="00431DDE" w:rsidRDefault="00431DDE" w:rsidP="00B96AD4">
      <w:pPr>
        <w:pStyle w:val="Parta"/>
        <w:rPr>
          <w:rFonts w:eastAsiaTheme="minorEastAsia"/>
        </w:rPr>
      </w:pPr>
    </w:p>
    <w:p w14:paraId="7DCA4E41" w14:textId="77777777" w:rsidR="00431DDE" w:rsidRDefault="00431DDE" w:rsidP="00B96AD4">
      <w:pPr>
        <w:pStyle w:val="Parta"/>
        <w:rPr>
          <w:rFonts w:eastAsiaTheme="minorEastAsia"/>
        </w:rPr>
      </w:pPr>
    </w:p>
    <w:p w14:paraId="5529202E" w14:textId="77777777" w:rsidR="00431DDE" w:rsidRDefault="00431DDE" w:rsidP="00B96AD4">
      <w:pPr>
        <w:pStyle w:val="Parta"/>
        <w:rPr>
          <w:rFonts w:eastAsiaTheme="minorEastAsia"/>
        </w:rPr>
      </w:pPr>
    </w:p>
    <w:p w14:paraId="25C45543" w14:textId="77777777" w:rsidR="00431DDE" w:rsidRDefault="00431DDE" w:rsidP="00B96AD4">
      <w:pPr>
        <w:pStyle w:val="Parta"/>
        <w:rPr>
          <w:rFonts w:eastAsiaTheme="minorEastAsia"/>
        </w:rPr>
      </w:pPr>
    </w:p>
    <w:p w14:paraId="7807A8EE" w14:textId="77777777" w:rsidR="00431DDE" w:rsidRDefault="00431DDE" w:rsidP="00B96AD4">
      <w:pPr>
        <w:pStyle w:val="Parta"/>
        <w:rPr>
          <w:rFonts w:eastAsiaTheme="minorEastAsia"/>
        </w:rPr>
      </w:pPr>
    </w:p>
    <w:p w14:paraId="58E89823" w14:textId="77777777" w:rsidR="00431DDE" w:rsidRDefault="00431DDE" w:rsidP="00284D1E">
      <w:pPr>
        <w:pStyle w:val="Parta"/>
        <w:rPr>
          <w:rFonts w:eastAsiaTheme="minorEastAsia"/>
        </w:rPr>
      </w:pPr>
      <w:r>
        <w:rPr>
          <w:rFonts w:eastAsiaTheme="minorEastAsia"/>
        </w:rPr>
        <w:t>(c)</w:t>
      </w:r>
      <w:r>
        <w:rPr>
          <w:rFonts w:eastAsiaTheme="minorEastAsia"/>
        </w:rPr>
        <w:tab/>
        <w:t xml:space="preserve">Write a recurrence relation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the closing balance for month </w:t>
      </w:r>
      <m:oMath>
        <m:r>
          <w:rPr>
            <w:rFonts w:ascii="Cambria Math" w:eastAsiaTheme="minorEastAsia" w:hAnsi="Cambria Math"/>
          </w:rPr>
          <m:t>n</m:t>
        </m:r>
      </m:oMath>
      <w:r>
        <w:rPr>
          <w:rFonts w:eastAsiaTheme="minorEastAsia"/>
        </w:rPr>
        <w:t>.</w:t>
      </w:r>
      <w:r>
        <w:rPr>
          <w:rFonts w:eastAsiaTheme="minorEastAsia"/>
        </w:rPr>
        <w:tab/>
        <w:t>(2 marks)</w:t>
      </w:r>
    </w:p>
    <w:p w14:paraId="6E216349" w14:textId="77777777" w:rsidR="00431DDE" w:rsidRDefault="00431DDE" w:rsidP="00284D1E">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1E5FD36E" wp14:editId="5D3EDC6E">
                <wp:simplePos x="0" y="0"/>
                <wp:positionH relativeFrom="column">
                  <wp:posOffset>1165860</wp:posOffset>
                </wp:positionH>
                <wp:positionV relativeFrom="paragraph">
                  <wp:posOffset>61595</wp:posOffset>
                </wp:positionV>
                <wp:extent cx="3352800" cy="10985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3352800" cy="1098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431DDE" w:rsidRPr="00C250AC" w14:paraId="2951FBAE" w14:textId="77777777" w:rsidTr="00771CFE">
                              <w:trPr>
                                <w:trHeight w:hRule="exact" w:val="255"/>
                              </w:trPr>
                              <w:tc>
                                <w:tcPr>
                                  <w:tcW w:w="5000" w:type="pct"/>
                                  <w:shd w:val="clear" w:color="auto" w:fill="D9E2F3"/>
                                </w:tcPr>
                                <w:p w14:paraId="089DD070" w14:textId="77777777" w:rsidR="00431DDE" w:rsidRPr="00C250AC" w:rsidRDefault="00431DDE" w:rsidP="00B347BE">
                                  <w:pPr>
                                    <w:pStyle w:val="SolnBox"/>
                                  </w:pPr>
                                  <w:r w:rsidRPr="00C250AC">
                                    <w:t>Solution</w:t>
                                  </w:r>
                                </w:p>
                              </w:tc>
                            </w:tr>
                            <w:tr w:rsidR="00431DDE" w:rsidRPr="00C250AC" w14:paraId="67515BCF" w14:textId="77777777" w:rsidTr="00C250AC">
                              <w:tc>
                                <w:tcPr>
                                  <w:tcW w:w="5000" w:type="pct"/>
                                  <w:tcBorders>
                                    <w:bottom w:val="single" w:sz="4" w:space="0" w:color="auto"/>
                                  </w:tcBorders>
                                </w:tcPr>
                                <w:p w14:paraId="49311562" w14:textId="77777777" w:rsidR="00431DDE" w:rsidRDefault="008B2A0A"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=1.0082</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-1036.60,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=22 500</m:t>
                                      </m:r>
                                    </m:oMath>
                                  </m:oMathPara>
                                </w:p>
                                <w:p w14:paraId="7B0E1BE7" w14:textId="77777777" w:rsidR="00431DDE" w:rsidRPr="00410486" w:rsidRDefault="00431DDE" w:rsidP="00992D52">
                                  <w:pPr>
                                    <w:pStyle w:val="Parts"/>
                                  </w:pPr>
                                </w:p>
                              </w:tc>
                            </w:tr>
                            <w:tr w:rsidR="00431DDE" w:rsidRPr="00C250AC" w14:paraId="15EA9079" w14:textId="77777777" w:rsidTr="00321246">
                              <w:trPr>
                                <w:trHeight w:hRule="exact" w:val="255"/>
                              </w:trPr>
                              <w:tc>
                                <w:tcPr>
                                  <w:tcW w:w="5000" w:type="pct"/>
                                  <w:shd w:val="clear" w:color="auto" w:fill="D9E2F3"/>
                                </w:tcPr>
                                <w:p w14:paraId="373C0DCF" w14:textId="77777777" w:rsidR="00431DDE" w:rsidRPr="00C250AC" w:rsidRDefault="00431DDE" w:rsidP="00B347BE">
                                  <w:pPr>
                                    <w:pStyle w:val="SolnBox"/>
                                  </w:pPr>
                                  <w:r w:rsidRPr="00C250AC">
                                    <w:t>Specific behaviours</w:t>
                                  </w:r>
                                </w:p>
                              </w:tc>
                            </w:tr>
                            <w:tr w:rsidR="00431DDE" w:rsidRPr="00C250AC" w14:paraId="05AC5F52" w14:textId="77777777" w:rsidTr="00F27DD5">
                              <w:tc>
                                <w:tcPr>
                                  <w:tcW w:w="5000" w:type="pct"/>
                                </w:tcPr>
                                <w:p w14:paraId="62B5365D" w14:textId="77777777" w:rsidR="00431DDE" w:rsidRPr="00FE518A" w:rsidRDefault="00431DDE" w:rsidP="00992D52">
                                  <w:pPr>
                                    <w:pStyle w:val="Parts"/>
                                  </w:pPr>
                                  <w:r w:rsidRPr="00FE518A">
                                    <w:sym w:font="Wingdings" w:char="F0FC"/>
                                  </w:r>
                                  <w:r w:rsidRPr="00FE518A">
                                    <w:t xml:space="preserve"> </w:t>
                                  </w:r>
                                  <w:r>
                                    <w:t>states correct rule</w:t>
                                  </w:r>
                                </w:p>
                                <w:p w14:paraId="5CF387C4" w14:textId="77777777" w:rsidR="00431DDE" w:rsidRPr="00FE518A" w:rsidRDefault="00431DDE" w:rsidP="00992D52">
                                  <w:pPr>
                                    <w:pStyle w:val="Parts"/>
                                  </w:pPr>
                                  <w:r w:rsidRPr="00FE518A">
                                    <w:rPr>
                                      <w:rFonts w:ascii="Wingdings" w:hAnsi="Wingdings"/>
                                    </w:rPr>
                                    <w:t>ü</w:t>
                                  </w:r>
                                  <w:r w:rsidRPr="00FE518A">
                                    <w:t xml:space="preserve"> </w:t>
                                  </w:r>
                                  <w:r>
                                    <w:t>states correct initial term</w:t>
                                  </w:r>
                                </w:p>
                              </w:tc>
                            </w:tr>
                          </w:tbl>
                          <w:p w14:paraId="40D17C98"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FD36E" id="Text Box 19" o:spid="_x0000_s1043" type="#_x0000_t202" style="position:absolute;left:0;text-align:left;margin-left:91.8pt;margin-top:4.85pt;width:264pt;height:8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ESRgIAAIUEAAAOAAAAZHJzL2Uyb0RvYy54bWysVE1vGjEQvVfqf7B8b5YPJSWIJaJEVJVQ&#10;EgminI3XCyt5Pa5t2KW/vs9eNonSnqpyMOOZ8Xy8N7Ozu7bW7KScr8jkfHg14EwZSUVl9jl/3q6+&#10;TDjzQZhCaDIq52fl+d3886dZY6dqRAfShXIMQYyfNjbnhxDsNMu8PKha+CuyysBYkqtFwNXts8KJ&#10;BtFrnY0Gg5usIVdYR1J5D+19Z+TzFL8slQyPZelVYDrnqC2k06VzF89sPhPTvRP2UMlLGeIfqqhF&#10;ZZD0NdS9CIIdXfVHqLqSjjyV4UpSnVFZVlKlHtDNcPChm81BWJV6ATjevsLk/19Y+XB6cqwqwN0t&#10;Z0bU4Gir2sC+UcugAj6N9VO4bSwcQws9fHu9hzK23Zaujv9oiMEOpM+v6MZoEsrx+Ho0GcAkYRsO&#10;bifX1wn/7O25dT58V1SzKOTcgb6EqjitfUApcO1dYjZDq0rrRKE2rMn5zRgho8WTropoTJezX2rH&#10;TgIzgNEpqOFMCx+gzPkq/WI/CP7uGW7aQBm777qMUmh3bYfW1x6CHRVnIOOomy1v5apC9WskeBIO&#10;w4SOsSDhEUepCVXSReLsQO7X3/TRHxzDylmD4cy5/3kUTqHuHwbsx0nuBdcLu14wx3pJ6HWI1bMy&#10;iXjggu7F0lH9gr1ZxCwwCSORK+ehF5ehWxHsnVSLRXLCvFoR1mZjZQwdgY1cbNsX4eyFsACuH6gf&#10;WzH9wFvn2zG3OAYqq0RqBLZD8YI3Zj3RcdnLuEzv78nr7esx/w0AAP//AwBQSwMEFAAGAAgAAAAh&#10;AI9r0pncAAAACQEAAA8AAABkcnMvZG93bnJldi54bWxMj8FOwzAQRO9I/IO1SNyonSI1bRqnCkiA&#10;hMSBFnF2k20ciNeR7bbh79me4Pg0o9m35WZygzhhiL0nDdlMgUBqfNtTp+Fj93S3BBGTodYMnlDD&#10;D0bYVNdXpSlaf6Z3PG1TJ3iEYmE02JTGQsrYWHQmzvyIxNnBB2cSY+hkG8yZx90g50otpDM98QVr&#10;Rny02Hxvj06DepW7YFfhy+KzrWv1SQ9v6kXr25upXoNIOKW/Mlz0WR0qdtr7I7VRDMzL+wVXNaxy&#10;EJznWca8vwTzHGRVyv8fVL8AAAD//wMAUEsBAi0AFAAGAAgAAAAhALaDOJL+AAAA4QEAABMAAAAA&#10;AAAAAAAAAAAAAAAAAFtDb250ZW50X1R5cGVzXS54bWxQSwECLQAUAAYACAAAACEAOP0h/9YAAACU&#10;AQAACwAAAAAAAAAAAAAAAAAvAQAAX3JlbHMvLnJlbHNQSwECLQAUAAYACAAAACEAniABEkYCAACF&#10;BAAADgAAAAAAAAAAAAAAAAAuAgAAZHJzL2Uyb0RvYy54bWxQSwECLQAUAAYACAAAACEAj2vSm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431DDE" w:rsidRPr="00C250AC" w14:paraId="2951FBAE" w14:textId="77777777" w:rsidTr="00771CFE">
                        <w:trPr>
                          <w:trHeight w:hRule="exact" w:val="255"/>
                        </w:trPr>
                        <w:tc>
                          <w:tcPr>
                            <w:tcW w:w="5000" w:type="pct"/>
                            <w:shd w:val="clear" w:color="auto" w:fill="D9E2F3"/>
                          </w:tcPr>
                          <w:p w14:paraId="089DD070" w14:textId="77777777" w:rsidR="00431DDE" w:rsidRPr="00C250AC" w:rsidRDefault="00431DDE" w:rsidP="00B347BE">
                            <w:pPr>
                              <w:pStyle w:val="SolnBox"/>
                            </w:pPr>
                            <w:r w:rsidRPr="00C250AC">
                              <w:t>Solution</w:t>
                            </w:r>
                          </w:p>
                        </w:tc>
                      </w:tr>
                      <w:tr w:rsidR="00431DDE" w:rsidRPr="00C250AC" w14:paraId="67515BCF" w14:textId="77777777" w:rsidTr="00C250AC">
                        <w:tc>
                          <w:tcPr>
                            <w:tcW w:w="5000" w:type="pct"/>
                            <w:tcBorders>
                              <w:bottom w:val="single" w:sz="4" w:space="0" w:color="auto"/>
                            </w:tcBorders>
                          </w:tcPr>
                          <w:p w14:paraId="49311562" w14:textId="77777777" w:rsidR="00431DDE" w:rsidRDefault="008B2A0A"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=1.0082</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-1036.60,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=22 500</m:t>
                                </m:r>
                              </m:oMath>
                            </m:oMathPara>
                          </w:p>
                          <w:p w14:paraId="7B0E1BE7" w14:textId="77777777" w:rsidR="00431DDE" w:rsidRPr="00410486" w:rsidRDefault="00431DDE" w:rsidP="00992D52">
                            <w:pPr>
                              <w:pStyle w:val="Parts"/>
                            </w:pPr>
                          </w:p>
                        </w:tc>
                      </w:tr>
                      <w:tr w:rsidR="00431DDE" w:rsidRPr="00C250AC" w14:paraId="15EA9079" w14:textId="77777777" w:rsidTr="00321246">
                        <w:trPr>
                          <w:trHeight w:hRule="exact" w:val="255"/>
                        </w:trPr>
                        <w:tc>
                          <w:tcPr>
                            <w:tcW w:w="5000" w:type="pct"/>
                            <w:shd w:val="clear" w:color="auto" w:fill="D9E2F3"/>
                          </w:tcPr>
                          <w:p w14:paraId="373C0DCF" w14:textId="77777777" w:rsidR="00431DDE" w:rsidRPr="00C250AC" w:rsidRDefault="00431DDE" w:rsidP="00B347BE">
                            <w:pPr>
                              <w:pStyle w:val="SolnBox"/>
                            </w:pPr>
                            <w:r w:rsidRPr="00C250AC">
                              <w:t>Specific behaviours</w:t>
                            </w:r>
                          </w:p>
                        </w:tc>
                      </w:tr>
                      <w:tr w:rsidR="00431DDE" w:rsidRPr="00C250AC" w14:paraId="05AC5F52" w14:textId="77777777" w:rsidTr="00F27DD5">
                        <w:tc>
                          <w:tcPr>
                            <w:tcW w:w="5000" w:type="pct"/>
                          </w:tcPr>
                          <w:p w14:paraId="62B5365D" w14:textId="77777777" w:rsidR="00431DDE" w:rsidRPr="00FE518A" w:rsidRDefault="00431DDE" w:rsidP="00992D52">
                            <w:pPr>
                              <w:pStyle w:val="Parts"/>
                            </w:pPr>
                            <w:r w:rsidRPr="00FE518A">
                              <w:sym w:font="Wingdings" w:char="F0FC"/>
                            </w:r>
                            <w:r w:rsidRPr="00FE518A">
                              <w:t xml:space="preserve"> </w:t>
                            </w:r>
                            <w:r>
                              <w:t>states correct rule</w:t>
                            </w:r>
                          </w:p>
                          <w:p w14:paraId="5CF387C4" w14:textId="77777777" w:rsidR="00431DDE" w:rsidRPr="00FE518A" w:rsidRDefault="00431DDE" w:rsidP="00992D52">
                            <w:pPr>
                              <w:pStyle w:val="Parts"/>
                            </w:pPr>
                            <w:r w:rsidRPr="00FE518A">
                              <w:rPr>
                                <w:rFonts w:ascii="Wingdings" w:hAnsi="Wingdings"/>
                              </w:rPr>
                              <w:t>ü</w:t>
                            </w:r>
                            <w:r w:rsidRPr="00FE518A">
                              <w:t xml:space="preserve"> </w:t>
                            </w:r>
                            <w:r>
                              <w:t>states correct initial term</w:t>
                            </w:r>
                          </w:p>
                        </w:tc>
                      </w:tr>
                    </w:tbl>
                    <w:p w14:paraId="40D17C98" w14:textId="77777777" w:rsidR="00431DDE" w:rsidRDefault="00431DDE" w:rsidP="00FE518A">
                      <w:pPr>
                        <w:pStyle w:val="Part"/>
                      </w:pPr>
                    </w:p>
                  </w:txbxContent>
                </v:textbox>
              </v:shape>
            </w:pict>
          </mc:Fallback>
        </mc:AlternateContent>
      </w:r>
    </w:p>
    <w:p w14:paraId="11EAC8EE" w14:textId="77777777" w:rsidR="00431DDE" w:rsidRDefault="00431DDE" w:rsidP="00284D1E">
      <w:pPr>
        <w:pStyle w:val="Parta"/>
        <w:rPr>
          <w:rFonts w:eastAsiaTheme="minorEastAsia"/>
        </w:rPr>
      </w:pPr>
    </w:p>
    <w:p w14:paraId="772B0B07" w14:textId="77777777" w:rsidR="00431DDE" w:rsidRDefault="00431DDE" w:rsidP="00284D1E">
      <w:pPr>
        <w:pStyle w:val="Parta"/>
        <w:rPr>
          <w:rFonts w:eastAsiaTheme="minorEastAsia"/>
        </w:rPr>
      </w:pPr>
    </w:p>
    <w:p w14:paraId="49531111" w14:textId="77777777" w:rsidR="00431DDE" w:rsidRDefault="00431DDE" w:rsidP="00284D1E">
      <w:pPr>
        <w:pStyle w:val="Parta"/>
        <w:rPr>
          <w:rFonts w:eastAsiaTheme="minorEastAsia"/>
        </w:rPr>
      </w:pPr>
    </w:p>
    <w:p w14:paraId="12C28708" w14:textId="77777777" w:rsidR="00431DDE" w:rsidRDefault="00431DDE" w:rsidP="00284D1E">
      <w:pPr>
        <w:pStyle w:val="Parta"/>
        <w:rPr>
          <w:rFonts w:eastAsiaTheme="minorEastAsia"/>
        </w:rPr>
      </w:pPr>
    </w:p>
    <w:p w14:paraId="4BC2E6D1" w14:textId="77777777" w:rsidR="00431DDE" w:rsidRDefault="00431DDE" w:rsidP="00284D1E">
      <w:pPr>
        <w:pStyle w:val="Parta"/>
        <w:rPr>
          <w:rFonts w:eastAsiaTheme="minorEastAsia"/>
        </w:rPr>
      </w:pPr>
    </w:p>
    <w:p w14:paraId="0F1DC083" w14:textId="77777777" w:rsidR="00431DDE" w:rsidRDefault="00431DDE" w:rsidP="00284D1E">
      <w:pPr>
        <w:pStyle w:val="Parta"/>
        <w:rPr>
          <w:rFonts w:eastAsiaTheme="minorEastAsia"/>
        </w:rPr>
      </w:pPr>
    </w:p>
    <w:p w14:paraId="036F1A3D" w14:textId="77777777" w:rsidR="00431DDE" w:rsidRDefault="00431DDE" w:rsidP="00B06417">
      <w:pPr>
        <w:pStyle w:val="Parta"/>
        <w:rPr>
          <w:rFonts w:eastAsiaTheme="minorEastAsia"/>
        </w:rPr>
      </w:pPr>
    </w:p>
    <w:p w14:paraId="584E55EC" w14:textId="77777777" w:rsidR="00431DDE" w:rsidRDefault="00431DDE" w:rsidP="00B06417">
      <w:pPr>
        <w:pStyle w:val="Parta"/>
        <w:rPr>
          <w:rFonts w:eastAsiaTheme="minorEastAsia"/>
        </w:rPr>
      </w:pPr>
      <w:r>
        <w:rPr>
          <w:rFonts w:eastAsiaTheme="minorEastAsia"/>
        </w:rPr>
        <w:t>(d)</w:t>
      </w:r>
      <w:r>
        <w:rPr>
          <w:rFonts w:eastAsiaTheme="minorEastAsia"/>
        </w:rPr>
        <w:tab/>
        <w:t>Determine the closing balance of the loan at the end of the twelfth month.</w:t>
      </w:r>
      <w:r>
        <w:rPr>
          <w:rFonts w:eastAsiaTheme="minorEastAsia"/>
        </w:rPr>
        <w:tab/>
        <w:t>(1 mark)</w:t>
      </w:r>
    </w:p>
    <w:p w14:paraId="50432EAD" w14:textId="77777777" w:rsidR="00431DDE" w:rsidRDefault="00431DDE" w:rsidP="00B06417">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4F9B4E03" wp14:editId="140CB211">
                <wp:simplePos x="0" y="0"/>
                <wp:positionH relativeFrom="column">
                  <wp:posOffset>1819910</wp:posOffset>
                </wp:positionH>
                <wp:positionV relativeFrom="paragraph">
                  <wp:posOffset>10795</wp:posOffset>
                </wp:positionV>
                <wp:extent cx="2032000" cy="920750"/>
                <wp:effectExtent l="0" t="0" r="25400" b="12700"/>
                <wp:wrapNone/>
                <wp:docPr id="20" name="Text Box 20"/>
                <wp:cNvGraphicFramePr/>
                <a:graphic xmlns:a="http://schemas.openxmlformats.org/drawingml/2006/main">
                  <a:graphicData uri="http://schemas.microsoft.com/office/word/2010/wordprocessingShape">
                    <wps:wsp>
                      <wps:cNvSpPr txBox="1"/>
                      <wps:spPr>
                        <a:xfrm>
                          <a:off x="0" y="0"/>
                          <a:ext cx="20320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89"/>
                            </w:tblGrid>
                            <w:tr w:rsidR="00431DDE" w:rsidRPr="00C250AC" w14:paraId="0CEA82FF" w14:textId="77777777" w:rsidTr="00771CFE">
                              <w:trPr>
                                <w:trHeight w:hRule="exact" w:val="255"/>
                              </w:trPr>
                              <w:tc>
                                <w:tcPr>
                                  <w:tcW w:w="5000" w:type="pct"/>
                                  <w:shd w:val="clear" w:color="auto" w:fill="D9E2F3"/>
                                </w:tcPr>
                                <w:p w14:paraId="5146319F" w14:textId="77777777" w:rsidR="00431DDE" w:rsidRPr="00C250AC" w:rsidRDefault="00431DDE" w:rsidP="00B347BE">
                                  <w:pPr>
                                    <w:pStyle w:val="SolnBox"/>
                                  </w:pPr>
                                  <w:r w:rsidRPr="00C250AC">
                                    <w:t>Solution</w:t>
                                  </w:r>
                                </w:p>
                              </w:tc>
                            </w:tr>
                            <w:tr w:rsidR="00431DDE" w:rsidRPr="00C250AC" w14:paraId="7CDB0750" w14:textId="77777777" w:rsidTr="00C250AC">
                              <w:tc>
                                <w:tcPr>
                                  <w:tcW w:w="5000" w:type="pct"/>
                                  <w:tcBorders>
                                    <w:bottom w:val="single" w:sz="4" w:space="0" w:color="auto"/>
                                  </w:tcBorders>
                                </w:tcPr>
                                <w:p w14:paraId="1BB02923" w14:textId="77777777" w:rsidR="00431DDE" w:rsidRDefault="008B2A0A"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=$11 800.80</m:t>
                                      </m:r>
                                    </m:oMath>
                                  </m:oMathPara>
                                </w:p>
                                <w:p w14:paraId="5026D58B" w14:textId="77777777" w:rsidR="00431DDE" w:rsidRPr="00410486" w:rsidRDefault="00431DDE" w:rsidP="00992D52">
                                  <w:pPr>
                                    <w:pStyle w:val="Parts"/>
                                  </w:pPr>
                                </w:p>
                              </w:tc>
                            </w:tr>
                            <w:tr w:rsidR="00431DDE" w:rsidRPr="00C250AC" w14:paraId="1FE1D32C" w14:textId="77777777" w:rsidTr="00321246">
                              <w:trPr>
                                <w:trHeight w:hRule="exact" w:val="255"/>
                              </w:trPr>
                              <w:tc>
                                <w:tcPr>
                                  <w:tcW w:w="5000" w:type="pct"/>
                                  <w:shd w:val="clear" w:color="auto" w:fill="D9E2F3"/>
                                </w:tcPr>
                                <w:p w14:paraId="79B495C0" w14:textId="77777777" w:rsidR="00431DDE" w:rsidRPr="00C250AC" w:rsidRDefault="00431DDE" w:rsidP="00B347BE">
                                  <w:pPr>
                                    <w:pStyle w:val="SolnBox"/>
                                  </w:pPr>
                                  <w:r w:rsidRPr="00C250AC">
                                    <w:t>Specific behaviours</w:t>
                                  </w:r>
                                </w:p>
                              </w:tc>
                            </w:tr>
                            <w:tr w:rsidR="00431DDE" w:rsidRPr="00C250AC" w14:paraId="0126B331" w14:textId="77777777" w:rsidTr="00F27DD5">
                              <w:tc>
                                <w:tcPr>
                                  <w:tcW w:w="5000" w:type="pct"/>
                                </w:tcPr>
                                <w:p w14:paraId="356F1288" w14:textId="77777777" w:rsidR="00431DDE" w:rsidRPr="00FE518A" w:rsidRDefault="00431DDE" w:rsidP="00992D52">
                                  <w:pPr>
                                    <w:pStyle w:val="Parts"/>
                                  </w:pPr>
                                  <w:r w:rsidRPr="00FE518A">
                                    <w:sym w:font="Wingdings" w:char="F0FC"/>
                                  </w:r>
                                  <w:r w:rsidRPr="00FE518A">
                                    <w:t xml:space="preserve"> </w:t>
                                  </w:r>
                                  <w:r>
                                    <w:t>correct closing balance</w:t>
                                  </w:r>
                                </w:p>
                              </w:tc>
                            </w:tr>
                          </w:tbl>
                          <w:p w14:paraId="44B512BA" w14:textId="77777777" w:rsidR="00431DDE" w:rsidRDefault="00431DDE" w:rsidP="00B96AD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B4E03" id="Text Box 20" o:spid="_x0000_s1044" type="#_x0000_t202" style="position:absolute;left:0;text-align:left;margin-left:143.3pt;margin-top:.85pt;width:160pt;height: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0HRQIAAIQEAAAOAAAAZHJzL2Uyb0RvYy54bWysVMFu2zAMvQ/YPwi6L3ZSrGuDOEWWIsOA&#10;oi2QDD0rspwYkEVNUmJnX78nOU6LbqdhPagUST+R75GZ3XWNZkflfE2m4ONRzpkyksra7Ar+Y7P6&#10;dMOZD8KUQpNRBT8pz+/mHz/MWjtVE9qTLpVjADF+2tqC70Ow0yzzcq8a4UdklUGwIteIgKvbZaUT&#10;LdAbnU3y/DpryZXWkVTew3vfB/k84VeVkuGpqrwKTBcctYV0unRu45nNZ2K6c8Lua3kuQ/xDFY2o&#10;DR69QN2LINjB1X9ANbV05KkKI0lNRlVVS5V6QDfj/F03672wKvUCcry90OT/H6x8PD47VpcFn4Ae&#10;IxpotFFdYF+pY3CBn9b6KdLWFomhgx86D34PZ2y7q1wT/6MhhjigThd2I5qEc5JfQTGEJGK3k/zL&#10;5wSfvX5tnQ/fFDUsGgV3UC+RKo4PPqASpA4p8TFDq1rrpKA2rC349RUgY8STrssYTJeTX2rHjgIj&#10;gMkpqeVMCx/gLPgq/cV2AP7mM9y0gTM23zcZrdBtu0TW+GZgYEvlCcQ46kfLW7mqUf0DHngWDrOE&#10;hrEf4QlHpQlV0tnibE/u19/8MR8SI8pZi9ksuP95EE6h7u8G4gMyDIYbjO1gmEOzJPQ6xuZZmUx8&#10;4IIezMpR84K1WcRXEBJG4q2Ch8Fchn5DsHZSLRYpCeNqRXgwaysjdCQ2arHpXoSzZ8ECpH6kYWrF&#10;9J1ufW6v3OIQqKqTqJHYnsUz3xj1JMd5LeMuvb2nrNcfj/lvAAAA//8DAFBLAwQUAAYACAAAACEA&#10;+etibNsAAAAJAQAADwAAAGRycy9kb3ducmV2LnhtbEyPwU7DMBBE70j8g7VI3KhNhdySxqkCEiAh&#10;caBFPbvJEgfidWS7bfh7tic4Ps1o9m25nvwgjhhTH8jA7UyBQGpC21Nn4GP7dLMEkbKl1g6B0MAP&#10;JlhXlxelLdpwonc8bnIneIRSYQ24nMdCytQ49DbNwojE2WeI3mbG2Mk22hOP+0HOldLS2574grMj&#10;PjpsvjcHb0C9ym109/HL4bOra7Wjhzf1Ysz11VSvQGSc8l8ZzvqsDhU77cOB2iQGA/Ol1lzlYAGC&#10;c63OvGe+0wuQVSn/f1D9AgAA//8DAFBLAQItABQABgAIAAAAIQC2gziS/gAAAOEBAAATAAAAAAAA&#10;AAAAAAAAAAAAAABbQ29udGVudF9UeXBlc10ueG1sUEsBAi0AFAAGAAgAAAAhADj9If/WAAAAlAEA&#10;AAsAAAAAAAAAAAAAAAAALwEAAF9yZWxzLy5yZWxzUEsBAi0AFAAGAAgAAAAhAMkBDQdFAgAAhAQA&#10;AA4AAAAAAAAAAAAAAAAALgIAAGRycy9lMm9Eb2MueG1sUEsBAi0AFAAGAAgAAAAhAPnrYmzbAAAA&#10;CQEAAA8AAAAAAAAAAAAAAAAAnw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189"/>
                      </w:tblGrid>
                      <w:tr w:rsidR="00431DDE" w:rsidRPr="00C250AC" w14:paraId="0CEA82FF" w14:textId="77777777" w:rsidTr="00771CFE">
                        <w:trPr>
                          <w:trHeight w:hRule="exact" w:val="255"/>
                        </w:trPr>
                        <w:tc>
                          <w:tcPr>
                            <w:tcW w:w="5000" w:type="pct"/>
                            <w:shd w:val="clear" w:color="auto" w:fill="D9E2F3"/>
                          </w:tcPr>
                          <w:p w14:paraId="5146319F" w14:textId="77777777" w:rsidR="00431DDE" w:rsidRPr="00C250AC" w:rsidRDefault="00431DDE" w:rsidP="00B347BE">
                            <w:pPr>
                              <w:pStyle w:val="SolnBox"/>
                            </w:pPr>
                            <w:r w:rsidRPr="00C250AC">
                              <w:t>Solution</w:t>
                            </w:r>
                          </w:p>
                        </w:tc>
                      </w:tr>
                      <w:tr w:rsidR="00431DDE" w:rsidRPr="00C250AC" w14:paraId="7CDB0750" w14:textId="77777777" w:rsidTr="00C250AC">
                        <w:tc>
                          <w:tcPr>
                            <w:tcW w:w="5000" w:type="pct"/>
                            <w:tcBorders>
                              <w:bottom w:val="single" w:sz="4" w:space="0" w:color="auto"/>
                            </w:tcBorders>
                          </w:tcPr>
                          <w:p w14:paraId="1BB02923" w14:textId="77777777" w:rsidR="00431DDE" w:rsidRDefault="008B2A0A"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=$11 800.80</m:t>
                                </m:r>
                              </m:oMath>
                            </m:oMathPara>
                          </w:p>
                          <w:p w14:paraId="5026D58B" w14:textId="77777777" w:rsidR="00431DDE" w:rsidRPr="00410486" w:rsidRDefault="00431DDE" w:rsidP="00992D52">
                            <w:pPr>
                              <w:pStyle w:val="Parts"/>
                            </w:pPr>
                          </w:p>
                        </w:tc>
                      </w:tr>
                      <w:tr w:rsidR="00431DDE" w:rsidRPr="00C250AC" w14:paraId="1FE1D32C" w14:textId="77777777" w:rsidTr="00321246">
                        <w:trPr>
                          <w:trHeight w:hRule="exact" w:val="255"/>
                        </w:trPr>
                        <w:tc>
                          <w:tcPr>
                            <w:tcW w:w="5000" w:type="pct"/>
                            <w:shd w:val="clear" w:color="auto" w:fill="D9E2F3"/>
                          </w:tcPr>
                          <w:p w14:paraId="79B495C0" w14:textId="77777777" w:rsidR="00431DDE" w:rsidRPr="00C250AC" w:rsidRDefault="00431DDE" w:rsidP="00B347BE">
                            <w:pPr>
                              <w:pStyle w:val="SolnBox"/>
                            </w:pPr>
                            <w:r w:rsidRPr="00C250AC">
                              <w:t>Specific behaviours</w:t>
                            </w:r>
                          </w:p>
                        </w:tc>
                      </w:tr>
                      <w:tr w:rsidR="00431DDE" w:rsidRPr="00C250AC" w14:paraId="0126B331" w14:textId="77777777" w:rsidTr="00F27DD5">
                        <w:tc>
                          <w:tcPr>
                            <w:tcW w:w="5000" w:type="pct"/>
                          </w:tcPr>
                          <w:p w14:paraId="356F1288" w14:textId="77777777" w:rsidR="00431DDE" w:rsidRPr="00FE518A" w:rsidRDefault="00431DDE" w:rsidP="00992D52">
                            <w:pPr>
                              <w:pStyle w:val="Parts"/>
                            </w:pPr>
                            <w:r w:rsidRPr="00FE518A">
                              <w:sym w:font="Wingdings" w:char="F0FC"/>
                            </w:r>
                            <w:r w:rsidRPr="00FE518A">
                              <w:t xml:space="preserve"> </w:t>
                            </w:r>
                            <w:r>
                              <w:t>correct closing balance</w:t>
                            </w:r>
                          </w:p>
                        </w:tc>
                      </w:tr>
                    </w:tbl>
                    <w:p w14:paraId="44B512BA" w14:textId="77777777" w:rsidR="00431DDE" w:rsidRDefault="00431DDE" w:rsidP="00B96AD4">
                      <w:pPr>
                        <w:pStyle w:val="Part"/>
                      </w:pPr>
                    </w:p>
                  </w:txbxContent>
                </v:textbox>
              </v:shape>
            </w:pict>
          </mc:Fallback>
        </mc:AlternateContent>
      </w:r>
    </w:p>
    <w:p w14:paraId="3C628AEC" w14:textId="77777777" w:rsidR="00431DDE" w:rsidRDefault="00431DDE" w:rsidP="00B06417">
      <w:pPr>
        <w:pStyle w:val="Parta"/>
        <w:rPr>
          <w:rFonts w:eastAsiaTheme="minorEastAsia"/>
        </w:rPr>
      </w:pPr>
    </w:p>
    <w:p w14:paraId="2B78650A" w14:textId="77777777" w:rsidR="00431DDE" w:rsidRDefault="00431DDE" w:rsidP="00B06417">
      <w:pPr>
        <w:pStyle w:val="Parta"/>
        <w:rPr>
          <w:rFonts w:eastAsiaTheme="minorEastAsia"/>
        </w:rPr>
      </w:pPr>
    </w:p>
    <w:p w14:paraId="44C8FA4A" w14:textId="77777777" w:rsidR="00431DDE" w:rsidRDefault="00431DDE" w:rsidP="00B06417">
      <w:pPr>
        <w:pStyle w:val="Parta"/>
        <w:rPr>
          <w:rFonts w:eastAsiaTheme="minorEastAsia"/>
        </w:rPr>
      </w:pPr>
    </w:p>
    <w:p w14:paraId="6D36B190" w14:textId="77777777" w:rsidR="00431DDE" w:rsidRDefault="00431DDE" w:rsidP="00B06417">
      <w:pPr>
        <w:pStyle w:val="Parta"/>
        <w:rPr>
          <w:rFonts w:eastAsiaTheme="minorEastAsia"/>
        </w:rPr>
      </w:pPr>
    </w:p>
    <w:p w14:paraId="6646C27E" w14:textId="77777777" w:rsidR="00431DDE" w:rsidRDefault="00431DDE" w:rsidP="00B06417">
      <w:pPr>
        <w:pStyle w:val="Parta"/>
        <w:rPr>
          <w:rFonts w:eastAsiaTheme="minorEastAsia"/>
        </w:rPr>
      </w:pPr>
    </w:p>
    <w:p w14:paraId="43A04C3E" w14:textId="77777777" w:rsidR="00431DDE" w:rsidRDefault="00431DDE" w:rsidP="00B06417">
      <w:pPr>
        <w:pStyle w:val="Parta"/>
        <w:rPr>
          <w:rFonts w:eastAsiaTheme="minorEastAsia"/>
        </w:rPr>
      </w:pPr>
      <w:r>
        <w:rPr>
          <w:rFonts w:eastAsiaTheme="minorEastAsia"/>
        </w:rPr>
        <w:t>(e)</w:t>
      </w:r>
      <w:r>
        <w:rPr>
          <w:rFonts w:eastAsiaTheme="minorEastAsia"/>
        </w:rPr>
        <w:tab/>
        <w:t xml:space="preserve">Determine the total interest paid on the loan over the </w:t>
      </w:r>
      <m:oMath>
        <m:r>
          <w:rPr>
            <w:rFonts w:ascii="Cambria Math" w:eastAsiaTheme="minorEastAsia" w:hAnsi="Cambria Math"/>
          </w:rPr>
          <m:t>24</m:t>
        </m:r>
      </m:oMath>
      <w:r>
        <w:rPr>
          <w:rFonts w:eastAsiaTheme="minorEastAsia"/>
        </w:rPr>
        <w:t xml:space="preserve"> months.</w:t>
      </w:r>
      <w:r>
        <w:rPr>
          <w:rFonts w:eastAsiaTheme="minorEastAsia"/>
        </w:rPr>
        <w:tab/>
        <w:t>(2 marks)</w:t>
      </w:r>
    </w:p>
    <w:p w14:paraId="7799B2A6" w14:textId="77777777" w:rsidR="00431DDE" w:rsidRPr="00AC3BE9" w:rsidRDefault="00431DDE" w:rsidP="00B06417">
      <w:pPr>
        <w:pStyle w:val="Parta"/>
      </w:pPr>
      <w:r>
        <w:rPr>
          <w:noProof/>
          <w:lang w:eastAsia="en-AU"/>
        </w:rPr>
        <mc:AlternateContent>
          <mc:Choice Requires="wps">
            <w:drawing>
              <wp:anchor distT="0" distB="0" distL="114300" distR="114300" simplePos="0" relativeHeight="251679744" behindDoc="0" locked="0" layoutInCell="1" allowOverlap="1" wp14:anchorId="4617FC02" wp14:editId="212BBDA8">
                <wp:simplePos x="0" y="0"/>
                <wp:positionH relativeFrom="column">
                  <wp:posOffset>1000760</wp:posOffset>
                </wp:positionH>
                <wp:positionV relativeFrom="paragraph">
                  <wp:posOffset>38735</wp:posOffset>
                </wp:positionV>
                <wp:extent cx="3721100" cy="1447800"/>
                <wp:effectExtent l="0" t="0" r="12700" b="19050"/>
                <wp:wrapNone/>
                <wp:docPr id="21" name="Text Box 21"/>
                <wp:cNvGraphicFramePr/>
                <a:graphic xmlns:a="http://schemas.openxmlformats.org/drawingml/2006/main">
                  <a:graphicData uri="http://schemas.microsoft.com/office/word/2010/wordprocessingShape">
                    <wps:wsp>
                      <wps:cNvSpPr txBox="1"/>
                      <wps:spPr>
                        <a:xfrm>
                          <a:off x="0" y="0"/>
                          <a:ext cx="37211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44"/>
                            </w:tblGrid>
                            <w:tr w:rsidR="00431DDE" w:rsidRPr="00C250AC" w14:paraId="1E04BC6B" w14:textId="77777777" w:rsidTr="00771CFE">
                              <w:trPr>
                                <w:trHeight w:hRule="exact" w:val="255"/>
                              </w:trPr>
                              <w:tc>
                                <w:tcPr>
                                  <w:tcW w:w="5000" w:type="pct"/>
                                  <w:shd w:val="clear" w:color="auto" w:fill="D9E2F3"/>
                                </w:tcPr>
                                <w:p w14:paraId="121DD86E" w14:textId="77777777" w:rsidR="00431DDE" w:rsidRPr="00C250AC" w:rsidRDefault="00431DDE" w:rsidP="00B347BE">
                                  <w:pPr>
                                    <w:pStyle w:val="SolnBox"/>
                                  </w:pPr>
                                  <w:r w:rsidRPr="00C250AC">
                                    <w:t>Solution</w:t>
                                  </w:r>
                                </w:p>
                              </w:tc>
                            </w:tr>
                            <w:tr w:rsidR="00431DDE" w:rsidRPr="00C250AC" w14:paraId="009A6593" w14:textId="77777777" w:rsidTr="00C250AC">
                              <w:tc>
                                <w:tcPr>
                                  <w:tcW w:w="5000" w:type="pct"/>
                                  <w:tcBorders>
                                    <w:bottom w:val="single" w:sz="4" w:space="0" w:color="auto"/>
                                  </w:tcBorders>
                                </w:tcPr>
                                <w:p w14:paraId="36BD2126" w14:textId="77777777" w:rsidR="00431DDE" w:rsidRDefault="00431DDE" w:rsidP="00992D52">
                                  <w:pPr>
                                    <w:pStyle w:val="Parts"/>
                                    <w:rPr>
                                      <w:rFonts w:eastAsiaTheme="minorEastAsia"/>
                                    </w:rPr>
                                  </w:pPr>
                                  <w:r>
                                    <w:t xml:space="preserve">Repayments: </w:t>
                                  </w:r>
                                  <m:oMath>
                                    <m:r>
                                      <w:rPr>
                                        <w:rFonts w:ascii="Cambria Math" w:hAnsi="Cambria Math"/>
                                      </w:rPr>
                                      <m:t>24×1036.60=24 878.40</m:t>
                                    </m:r>
                                  </m:oMath>
                                  <w:r>
                                    <w:rPr>
                                      <w:rFonts w:eastAsiaTheme="minorEastAsia"/>
                                    </w:rPr>
                                    <w:t>.</w:t>
                                  </w:r>
                                </w:p>
                                <w:p w14:paraId="10AD8533" w14:textId="77777777" w:rsidR="00431DDE" w:rsidRDefault="00431DDE" w:rsidP="00992D52">
                                  <w:pPr>
                                    <w:pStyle w:val="Parts"/>
                                    <w:rPr>
                                      <w:rFonts w:eastAsiaTheme="minorEastAsia"/>
                                    </w:rPr>
                                  </w:pPr>
                                </w:p>
                                <w:p w14:paraId="6BDBB98F" w14:textId="77777777" w:rsidR="00431DDE" w:rsidRDefault="00431DDE" w:rsidP="00992D52">
                                  <w:pPr>
                                    <w:pStyle w:val="Parts"/>
                                  </w:pPr>
                                  <w:r>
                                    <w:rPr>
                                      <w:rFonts w:eastAsiaTheme="minorEastAsia"/>
                                    </w:rPr>
                                    <w:t xml:space="preserve">Hence total interest is </w:t>
                                  </w:r>
                                  <m:oMath>
                                    <m:r>
                                      <w:rPr>
                                        <w:rFonts w:ascii="Cambria Math" w:hAnsi="Cambria Math"/>
                                      </w:rPr>
                                      <m:t>24 878.40</m:t>
                                    </m:r>
                                    <m:r>
                                      <w:rPr>
                                        <w:rFonts w:ascii="Cambria Math" w:eastAsiaTheme="minorEastAsia" w:hAnsi="Cambria Math"/>
                                      </w:rPr>
                                      <m:t>-22 500=$2378.40</m:t>
                                    </m:r>
                                  </m:oMath>
                                </w:p>
                                <w:p w14:paraId="676AA074" w14:textId="77777777" w:rsidR="00431DDE" w:rsidRPr="00410486" w:rsidRDefault="00431DDE" w:rsidP="00992D52">
                                  <w:pPr>
                                    <w:pStyle w:val="Parts"/>
                                  </w:pPr>
                                </w:p>
                              </w:tc>
                            </w:tr>
                            <w:tr w:rsidR="00431DDE" w:rsidRPr="00C250AC" w14:paraId="6F6905F4" w14:textId="77777777" w:rsidTr="00321246">
                              <w:trPr>
                                <w:trHeight w:hRule="exact" w:val="255"/>
                              </w:trPr>
                              <w:tc>
                                <w:tcPr>
                                  <w:tcW w:w="5000" w:type="pct"/>
                                  <w:shd w:val="clear" w:color="auto" w:fill="D9E2F3"/>
                                </w:tcPr>
                                <w:p w14:paraId="3E376D4D" w14:textId="77777777" w:rsidR="00431DDE" w:rsidRPr="00C250AC" w:rsidRDefault="00431DDE" w:rsidP="00B347BE">
                                  <w:pPr>
                                    <w:pStyle w:val="SolnBox"/>
                                  </w:pPr>
                                  <w:r w:rsidRPr="00C250AC">
                                    <w:t>Specific behaviours</w:t>
                                  </w:r>
                                </w:p>
                              </w:tc>
                            </w:tr>
                            <w:tr w:rsidR="00431DDE" w:rsidRPr="00C250AC" w14:paraId="22A30D8B" w14:textId="77777777" w:rsidTr="00F27DD5">
                              <w:tc>
                                <w:tcPr>
                                  <w:tcW w:w="5000" w:type="pct"/>
                                </w:tcPr>
                                <w:p w14:paraId="2B1644EC" w14:textId="77777777" w:rsidR="00431DDE" w:rsidRPr="00FE518A" w:rsidRDefault="00431DDE" w:rsidP="00992D52">
                                  <w:pPr>
                                    <w:pStyle w:val="Parts"/>
                                  </w:pPr>
                                  <w:r w:rsidRPr="00FE518A">
                                    <w:sym w:font="Wingdings" w:char="F0FC"/>
                                  </w:r>
                                  <w:r w:rsidRPr="00FE518A">
                                    <w:t xml:space="preserve"> </w:t>
                                  </w:r>
                                  <w:r>
                                    <w:t>indicates correct method (possibly financial calculator)</w:t>
                                  </w:r>
                                </w:p>
                                <w:p w14:paraId="105EDF23" w14:textId="77777777" w:rsidR="00431DDE" w:rsidRPr="00FE518A" w:rsidRDefault="00431DDE" w:rsidP="00992D52">
                                  <w:pPr>
                                    <w:pStyle w:val="Parts"/>
                                  </w:pPr>
                                  <w:r w:rsidRPr="00FE518A">
                                    <w:rPr>
                                      <w:rFonts w:ascii="Wingdings" w:hAnsi="Wingdings"/>
                                    </w:rPr>
                                    <w:t>ü</w:t>
                                  </w:r>
                                  <w:r w:rsidRPr="00FE518A">
                                    <w:t xml:space="preserve"> </w:t>
                                  </w:r>
                                  <w:r>
                                    <w:t>correct total interest</w:t>
                                  </w:r>
                                </w:p>
                              </w:tc>
                            </w:tr>
                          </w:tbl>
                          <w:p w14:paraId="644B6071" w14:textId="77777777" w:rsidR="00431DDE" w:rsidRDefault="00431DD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7FC02" id="Text Box 21" o:spid="_x0000_s1045" type="#_x0000_t202" style="position:absolute;left:0;text-align:left;margin-left:78.8pt;margin-top:3.05pt;width:293pt;height:1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BpRwIAAIUEAAAOAAAAZHJzL2Uyb0RvYy54bWysVN9v2jAQfp+0/8Hy+wihXdshQsWomCah&#10;tlI79dk4DkRyfJ5tSNhfv88OoVW3p2k8mPPd+X58311mt12j2UE5X5MpeD4ac6aMpLI224L/eF59&#10;uuHMB2FKocmogh+V57fzjx9mrZ2qCe1Il8oxBDF+2tqC70Kw0yzzcqca4UdklYGxIteIgKvbZqUT&#10;LaI3OpuMx1dZS660jqTyHtq73sjnKX5VKRkeqsqrwHTBUVtIp0vnJp7ZfCamWyfsrpanMsQ/VNGI&#10;2iDpOdSdCILtXf1HqKaWjjxVYSSpyaiqaqlSD+gmH7/r5mknrEq9ABxvzzD5/xdW3h8eHavLgk9y&#10;zoxowNGz6gL7Sh2DCvi01k/h9mThGDrowfOg91DGtrvKNfEfDTHYgfTxjG6MJqG8uJ7k+RgmCVt+&#10;eXl9gwviZ6/PrfPhm6KGRaHgDvQlVMVh7UPvOrjEbIZWtdaJQm1YW/Cri8/j9MCTrstojG7+6Jfa&#10;sYPADGB0Smo508IHKAu+Sr9THW+eoSptUFzsvu8ySqHbdAmt/MsAwYbKI5Bx1M+Wt3JVo/o1EjwK&#10;h2FCx1iQ8ICj0oQq6SRxtiP362/66A+OYeWsxXAW3P/cC6dQ93cD9uMkD4IbhM0gmH2zJPQKQlFN&#10;EvHABT2IlaPmBXuziFlgEkYiV8HDIC5DvyLYO6kWi+SEebUirM2TlTF0BDZy8dy9CGdPhAVwfU/D&#10;2IrpO9563565xT5QVSdSI7A9iie8MetpLE57GZfp7T15vX495r8BAAD//wMAUEsDBBQABgAIAAAA&#10;IQDx91UJ3QAAAAkBAAAPAAAAZHJzL2Rvd25yZXYueG1sTI/BTsMwEETvSPyDtUjcqJ22pBDiVAEJ&#10;kCpxoEWc3WSJA/E6st02/D3LCY5PM5p9W64nN4gjhth70pDNFAikxrc9dRredo9XNyBiMtSawRNq&#10;+MYI6+r8rDRF60/0isdt6gSPUCyMBpvSWEgZG4vOxJkfkTj78MGZxBg62QZz4nE3yLlSuXSmJ75g&#10;zYgPFpuv7cFpUBu5C/Y2fFp8snWt3un+RT1rfXkx1XcgEk7prwy/+qwOFTvt/YHaKAbm61XOVQ15&#10;BoLz1XLBvNcwXywzkFUp/39Q/QAAAP//AwBQSwECLQAUAAYACAAAACEAtoM4kv4AAADhAQAAEwAA&#10;AAAAAAAAAAAAAAAAAAAAW0NvbnRlbnRfVHlwZXNdLnhtbFBLAQItABQABgAIAAAAIQA4/SH/1gAA&#10;AJQBAAALAAAAAAAAAAAAAAAAAC8BAABfcmVscy8ucmVsc1BLAQItABQABgAIAAAAIQCyLIBpRwIA&#10;AIUEAAAOAAAAAAAAAAAAAAAAAC4CAABkcnMvZTJvRG9jLnhtbFBLAQItABQABgAIAAAAIQDx91UJ&#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844"/>
                      </w:tblGrid>
                      <w:tr w:rsidR="00431DDE" w:rsidRPr="00C250AC" w14:paraId="1E04BC6B" w14:textId="77777777" w:rsidTr="00771CFE">
                        <w:trPr>
                          <w:trHeight w:hRule="exact" w:val="255"/>
                        </w:trPr>
                        <w:tc>
                          <w:tcPr>
                            <w:tcW w:w="5000" w:type="pct"/>
                            <w:shd w:val="clear" w:color="auto" w:fill="D9E2F3"/>
                          </w:tcPr>
                          <w:p w14:paraId="121DD86E" w14:textId="77777777" w:rsidR="00431DDE" w:rsidRPr="00C250AC" w:rsidRDefault="00431DDE" w:rsidP="00B347BE">
                            <w:pPr>
                              <w:pStyle w:val="SolnBox"/>
                            </w:pPr>
                            <w:r w:rsidRPr="00C250AC">
                              <w:t>Solution</w:t>
                            </w:r>
                          </w:p>
                        </w:tc>
                      </w:tr>
                      <w:tr w:rsidR="00431DDE" w:rsidRPr="00C250AC" w14:paraId="009A6593" w14:textId="77777777" w:rsidTr="00C250AC">
                        <w:tc>
                          <w:tcPr>
                            <w:tcW w:w="5000" w:type="pct"/>
                            <w:tcBorders>
                              <w:bottom w:val="single" w:sz="4" w:space="0" w:color="auto"/>
                            </w:tcBorders>
                          </w:tcPr>
                          <w:p w14:paraId="36BD2126" w14:textId="77777777" w:rsidR="00431DDE" w:rsidRDefault="00431DDE" w:rsidP="00992D52">
                            <w:pPr>
                              <w:pStyle w:val="Parts"/>
                              <w:rPr>
                                <w:rFonts w:eastAsiaTheme="minorEastAsia"/>
                              </w:rPr>
                            </w:pPr>
                            <w:r>
                              <w:t xml:space="preserve">Repayments: </w:t>
                            </w:r>
                            <m:oMath>
                              <m:r>
                                <w:rPr>
                                  <w:rFonts w:ascii="Cambria Math" w:hAnsi="Cambria Math"/>
                                </w:rPr>
                                <m:t>24×1036.60=24 878.40</m:t>
                              </m:r>
                            </m:oMath>
                            <w:r>
                              <w:rPr>
                                <w:rFonts w:eastAsiaTheme="minorEastAsia"/>
                              </w:rPr>
                              <w:t>.</w:t>
                            </w:r>
                          </w:p>
                          <w:p w14:paraId="10AD8533" w14:textId="77777777" w:rsidR="00431DDE" w:rsidRDefault="00431DDE" w:rsidP="00992D52">
                            <w:pPr>
                              <w:pStyle w:val="Parts"/>
                              <w:rPr>
                                <w:rFonts w:eastAsiaTheme="minorEastAsia"/>
                              </w:rPr>
                            </w:pPr>
                          </w:p>
                          <w:p w14:paraId="6BDBB98F" w14:textId="77777777" w:rsidR="00431DDE" w:rsidRDefault="00431DDE" w:rsidP="00992D52">
                            <w:pPr>
                              <w:pStyle w:val="Parts"/>
                            </w:pPr>
                            <w:r>
                              <w:rPr>
                                <w:rFonts w:eastAsiaTheme="minorEastAsia"/>
                              </w:rPr>
                              <w:t xml:space="preserve">Hence total interest is </w:t>
                            </w:r>
                            <m:oMath>
                              <m:r>
                                <w:rPr>
                                  <w:rFonts w:ascii="Cambria Math" w:hAnsi="Cambria Math"/>
                                </w:rPr>
                                <m:t>24 878.40</m:t>
                              </m:r>
                              <m:r>
                                <w:rPr>
                                  <w:rFonts w:ascii="Cambria Math" w:eastAsiaTheme="minorEastAsia" w:hAnsi="Cambria Math"/>
                                </w:rPr>
                                <m:t>-22 500=$2378.40</m:t>
                              </m:r>
                            </m:oMath>
                          </w:p>
                          <w:p w14:paraId="676AA074" w14:textId="77777777" w:rsidR="00431DDE" w:rsidRPr="00410486" w:rsidRDefault="00431DDE" w:rsidP="00992D52">
                            <w:pPr>
                              <w:pStyle w:val="Parts"/>
                            </w:pPr>
                          </w:p>
                        </w:tc>
                      </w:tr>
                      <w:tr w:rsidR="00431DDE" w:rsidRPr="00C250AC" w14:paraId="6F6905F4" w14:textId="77777777" w:rsidTr="00321246">
                        <w:trPr>
                          <w:trHeight w:hRule="exact" w:val="255"/>
                        </w:trPr>
                        <w:tc>
                          <w:tcPr>
                            <w:tcW w:w="5000" w:type="pct"/>
                            <w:shd w:val="clear" w:color="auto" w:fill="D9E2F3"/>
                          </w:tcPr>
                          <w:p w14:paraId="3E376D4D" w14:textId="77777777" w:rsidR="00431DDE" w:rsidRPr="00C250AC" w:rsidRDefault="00431DDE" w:rsidP="00B347BE">
                            <w:pPr>
                              <w:pStyle w:val="SolnBox"/>
                            </w:pPr>
                            <w:r w:rsidRPr="00C250AC">
                              <w:t>Specific behaviours</w:t>
                            </w:r>
                          </w:p>
                        </w:tc>
                      </w:tr>
                      <w:tr w:rsidR="00431DDE" w:rsidRPr="00C250AC" w14:paraId="22A30D8B" w14:textId="77777777" w:rsidTr="00F27DD5">
                        <w:tc>
                          <w:tcPr>
                            <w:tcW w:w="5000" w:type="pct"/>
                          </w:tcPr>
                          <w:p w14:paraId="2B1644EC" w14:textId="77777777" w:rsidR="00431DDE" w:rsidRPr="00FE518A" w:rsidRDefault="00431DDE" w:rsidP="00992D52">
                            <w:pPr>
                              <w:pStyle w:val="Parts"/>
                            </w:pPr>
                            <w:r w:rsidRPr="00FE518A">
                              <w:sym w:font="Wingdings" w:char="F0FC"/>
                            </w:r>
                            <w:r w:rsidRPr="00FE518A">
                              <w:t xml:space="preserve"> </w:t>
                            </w:r>
                            <w:r>
                              <w:t>indicates correct method (possibly financial calculator)</w:t>
                            </w:r>
                          </w:p>
                          <w:p w14:paraId="105EDF23" w14:textId="77777777" w:rsidR="00431DDE" w:rsidRPr="00FE518A" w:rsidRDefault="00431DDE" w:rsidP="00992D52">
                            <w:pPr>
                              <w:pStyle w:val="Parts"/>
                            </w:pPr>
                            <w:r w:rsidRPr="00FE518A">
                              <w:rPr>
                                <w:rFonts w:ascii="Wingdings" w:hAnsi="Wingdings"/>
                              </w:rPr>
                              <w:t>ü</w:t>
                            </w:r>
                            <w:r w:rsidRPr="00FE518A">
                              <w:t xml:space="preserve"> </w:t>
                            </w:r>
                            <w:r>
                              <w:t>correct total interest</w:t>
                            </w:r>
                          </w:p>
                        </w:tc>
                      </w:tr>
                    </w:tbl>
                    <w:p w14:paraId="644B6071" w14:textId="77777777" w:rsidR="00431DDE" w:rsidRDefault="00431DDE" w:rsidP="009E2955">
                      <w:pPr>
                        <w:pStyle w:val="Part"/>
                      </w:pPr>
                    </w:p>
                  </w:txbxContent>
                </v:textbox>
              </v:shape>
            </w:pict>
          </mc:Fallback>
        </mc:AlternateContent>
      </w:r>
    </w:p>
    <w:p w14:paraId="3E3DFDCE" w14:textId="2A02AEAF" w:rsidR="00431DDE" w:rsidRDefault="00431DDE">
      <w:pPr>
        <w:spacing w:after="160" w:line="259" w:lineRule="auto"/>
        <w:contextualSpacing w:val="0"/>
        <w:rPr>
          <w:b/>
          <w:szCs w:val="24"/>
          <w:lang w:val="en-US"/>
        </w:rPr>
      </w:pPr>
      <w:r>
        <w:br w:type="page"/>
      </w:r>
    </w:p>
    <w:p w14:paraId="43F43449" w14:textId="5B9B217D" w:rsidR="00431DDE" w:rsidRDefault="00431DDE" w:rsidP="00431DDE">
      <w:pPr>
        <w:pStyle w:val="QNum"/>
      </w:pPr>
      <w:r>
        <w:lastRenderedPageBreak/>
        <w:t>Question 13</w:t>
      </w:r>
      <w:r>
        <w:tab/>
        <w:t>(12 marks)</w:t>
      </w:r>
    </w:p>
    <w:p w14:paraId="6BA17B8E" w14:textId="77777777" w:rsidR="00431DDE" w:rsidRDefault="00431DDE" w:rsidP="005257C0">
      <w:r>
        <w:t xml:space="preserve">A researcher is analysing data to confirm Allen’s Rule, a century-old biological observation that an association exists between ambient temperature and limb length in mammals. The table shows the tail length in millimetres of </w:t>
      </w:r>
      <m:oMath>
        <m:r>
          <w:rPr>
            <w:rFonts w:ascii="Cambria Math" w:hAnsi="Cambria Math"/>
          </w:rPr>
          <m:t>6</m:t>
        </m:r>
      </m:oMath>
      <w:r>
        <w:t>-week-old mice and the temperature in degrees Celsius that they were housed at since birth.</w:t>
      </w:r>
    </w:p>
    <w:p w14:paraId="2D0DF451" w14:textId="77777777" w:rsidR="00431DDE" w:rsidRDefault="00431DDE" w:rsidP="005257C0"/>
    <w:tbl>
      <w:tblPr>
        <w:tblStyle w:val="TableGrid"/>
        <w:tblW w:w="0" w:type="auto"/>
        <w:tblLook w:val="04A0" w:firstRow="1" w:lastRow="0" w:firstColumn="1" w:lastColumn="0" w:noHBand="0" w:noVBand="1"/>
      </w:tblPr>
      <w:tblGrid>
        <w:gridCol w:w="1984"/>
        <w:gridCol w:w="794"/>
        <w:gridCol w:w="794"/>
        <w:gridCol w:w="794"/>
        <w:gridCol w:w="794"/>
        <w:gridCol w:w="794"/>
        <w:gridCol w:w="794"/>
        <w:gridCol w:w="794"/>
        <w:gridCol w:w="794"/>
        <w:gridCol w:w="794"/>
      </w:tblGrid>
      <w:tr w:rsidR="00431DDE" w14:paraId="16AED317" w14:textId="77777777" w:rsidTr="0067642A">
        <w:trPr>
          <w:trHeight w:val="340"/>
        </w:trPr>
        <w:tc>
          <w:tcPr>
            <w:tcW w:w="1984" w:type="dxa"/>
            <w:shd w:val="clear" w:color="auto" w:fill="F2F2F2" w:themeFill="background1" w:themeFillShade="F2"/>
            <w:vAlign w:val="center"/>
          </w:tcPr>
          <w:p w14:paraId="0B62997A" w14:textId="77777777" w:rsidR="00431DDE" w:rsidRDefault="00431DDE" w:rsidP="0043199F">
            <w:pPr>
              <w:jc w:val="center"/>
            </w:pPr>
            <w:r>
              <w:t xml:space="preserve">Temperature, </w:t>
            </w:r>
            <m:oMath>
              <m:r>
                <w:rPr>
                  <w:rFonts w:ascii="Cambria Math" w:hAnsi="Cambria Math"/>
                </w:rPr>
                <m:t>T</m:t>
              </m:r>
            </m:oMath>
          </w:p>
        </w:tc>
        <w:tc>
          <w:tcPr>
            <w:tcW w:w="794" w:type="dxa"/>
            <w:vAlign w:val="center"/>
          </w:tcPr>
          <w:p w14:paraId="60A68CD3" w14:textId="77777777" w:rsidR="00431DDE" w:rsidRPr="00BC1F13" w:rsidRDefault="00431DDE" w:rsidP="0043199F">
            <w:pPr>
              <w:jc w:val="center"/>
              <w:rPr>
                <w:rFonts w:ascii="Cambria Math" w:hAnsi="Cambria Math"/>
                <w:oMath/>
              </w:rPr>
            </w:pPr>
            <m:oMathPara>
              <m:oMath>
                <m:r>
                  <w:rPr>
                    <w:rFonts w:ascii="Cambria Math" w:hAnsi="Cambria Math"/>
                  </w:rPr>
                  <m:t>7.0</m:t>
                </m:r>
              </m:oMath>
            </m:oMathPara>
          </w:p>
        </w:tc>
        <w:tc>
          <w:tcPr>
            <w:tcW w:w="794" w:type="dxa"/>
            <w:vAlign w:val="center"/>
          </w:tcPr>
          <w:p w14:paraId="70755AA2" w14:textId="77777777" w:rsidR="00431DDE" w:rsidRPr="00BC1F13" w:rsidRDefault="00431DDE" w:rsidP="0043199F">
            <w:pPr>
              <w:jc w:val="center"/>
              <w:rPr>
                <w:rFonts w:ascii="Cambria Math" w:hAnsi="Cambria Math"/>
                <w:oMath/>
              </w:rPr>
            </w:pPr>
            <m:oMathPara>
              <m:oMath>
                <m:r>
                  <w:rPr>
                    <w:rFonts w:ascii="Cambria Math" w:hAnsi="Cambria Math"/>
                  </w:rPr>
                  <m:t>9.5</m:t>
                </m:r>
              </m:oMath>
            </m:oMathPara>
          </w:p>
        </w:tc>
        <w:tc>
          <w:tcPr>
            <w:tcW w:w="794" w:type="dxa"/>
            <w:vAlign w:val="center"/>
          </w:tcPr>
          <w:p w14:paraId="6122ECD7" w14:textId="77777777" w:rsidR="00431DDE" w:rsidRPr="00BC1F13" w:rsidRDefault="00431DDE" w:rsidP="0043199F">
            <w:pPr>
              <w:jc w:val="center"/>
              <w:rPr>
                <w:rFonts w:ascii="Cambria Math" w:hAnsi="Cambria Math"/>
                <w:oMath/>
              </w:rPr>
            </w:pPr>
            <m:oMathPara>
              <m:oMath>
                <m:r>
                  <w:rPr>
                    <w:rFonts w:ascii="Cambria Math" w:hAnsi="Cambria Math"/>
                  </w:rPr>
                  <m:t>12.0</m:t>
                </m:r>
              </m:oMath>
            </m:oMathPara>
          </w:p>
        </w:tc>
        <w:tc>
          <w:tcPr>
            <w:tcW w:w="794" w:type="dxa"/>
            <w:vAlign w:val="center"/>
          </w:tcPr>
          <w:p w14:paraId="13E4D4D7" w14:textId="77777777" w:rsidR="00431DDE" w:rsidRPr="00BC1F13" w:rsidRDefault="00431DDE" w:rsidP="0043199F">
            <w:pPr>
              <w:jc w:val="center"/>
              <w:rPr>
                <w:rFonts w:ascii="Cambria Math" w:hAnsi="Cambria Math"/>
                <w:oMath/>
              </w:rPr>
            </w:pPr>
            <m:oMathPara>
              <m:oMath>
                <m:r>
                  <w:rPr>
                    <w:rFonts w:ascii="Cambria Math" w:hAnsi="Cambria Math"/>
                  </w:rPr>
                  <m:t>14.5</m:t>
                </m:r>
              </m:oMath>
            </m:oMathPara>
          </w:p>
        </w:tc>
        <w:tc>
          <w:tcPr>
            <w:tcW w:w="794" w:type="dxa"/>
            <w:vAlign w:val="center"/>
          </w:tcPr>
          <w:p w14:paraId="4CC602B0" w14:textId="77777777" w:rsidR="00431DDE" w:rsidRPr="00BC1F13" w:rsidRDefault="00431DDE" w:rsidP="0043199F">
            <w:pPr>
              <w:jc w:val="center"/>
              <w:rPr>
                <w:rFonts w:ascii="Cambria Math" w:hAnsi="Cambria Math"/>
                <w:oMath/>
              </w:rPr>
            </w:pPr>
            <m:oMathPara>
              <m:oMath>
                <m:r>
                  <w:rPr>
                    <w:rFonts w:ascii="Cambria Math" w:hAnsi="Cambria Math"/>
                  </w:rPr>
                  <m:t>17.0</m:t>
                </m:r>
              </m:oMath>
            </m:oMathPara>
          </w:p>
        </w:tc>
        <w:tc>
          <w:tcPr>
            <w:tcW w:w="794" w:type="dxa"/>
            <w:vAlign w:val="center"/>
          </w:tcPr>
          <w:p w14:paraId="6361F7D2" w14:textId="77777777" w:rsidR="00431DDE" w:rsidRPr="00BC1F13" w:rsidRDefault="00431DDE" w:rsidP="0043199F">
            <w:pPr>
              <w:jc w:val="center"/>
              <w:rPr>
                <w:rFonts w:ascii="Cambria Math" w:hAnsi="Cambria Math"/>
                <w:oMath/>
              </w:rPr>
            </w:pPr>
            <m:oMathPara>
              <m:oMath>
                <m:r>
                  <w:rPr>
                    <w:rFonts w:ascii="Cambria Math" w:hAnsi="Cambria Math"/>
                  </w:rPr>
                  <m:t>19.5</m:t>
                </m:r>
              </m:oMath>
            </m:oMathPara>
          </w:p>
        </w:tc>
        <w:tc>
          <w:tcPr>
            <w:tcW w:w="794" w:type="dxa"/>
            <w:vAlign w:val="center"/>
          </w:tcPr>
          <w:p w14:paraId="406D23FB" w14:textId="77777777" w:rsidR="00431DDE" w:rsidRPr="00BC1F13" w:rsidRDefault="00431DDE" w:rsidP="0043199F">
            <w:pPr>
              <w:jc w:val="center"/>
              <w:rPr>
                <w:rFonts w:ascii="Cambria Math" w:hAnsi="Cambria Math"/>
                <w:oMath/>
              </w:rPr>
            </w:pPr>
            <m:oMathPara>
              <m:oMath>
                <m:r>
                  <w:rPr>
                    <w:rFonts w:ascii="Cambria Math" w:hAnsi="Cambria Math"/>
                  </w:rPr>
                  <m:t>22.0</m:t>
                </m:r>
              </m:oMath>
            </m:oMathPara>
          </w:p>
        </w:tc>
        <w:tc>
          <w:tcPr>
            <w:tcW w:w="794" w:type="dxa"/>
            <w:vAlign w:val="center"/>
          </w:tcPr>
          <w:p w14:paraId="360A3537" w14:textId="77777777" w:rsidR="00431DDE" w:rsidRPr="00BC1F13" w:rsidRDefault="00431DDE" w:rsidP="0043199F">
            <w:pPr>
              <w:jc w:val="center"/>
              <w:rPr>
                <w:rFonts w:ascii="Cambria Math" w:hAnsi="Cambria Math"/>
                <w:oMath/>
              </w:rPr>
            </w:pPr>
            <m:oMathPara>
              <m:oMath>
                <m:r>
                  <w:rPr>
                    <w:rFonts w:ascii="Cambria Math" w:hAnsi="Cambria Math"/>
                  </w:rPr>
                  <m:t>24.5</m:t>
                </m:r>
              </m:oMath>
            </m:oMathPara>
          </w:p>
        </w:tc>
        <w:tc>
          <w:tcPr>
            <w:tcW w:w="794" w:type="dxa"/>
            <w:vAlign w:val="center"/>
          </w:tcPr>
          <w:p w14:paraId="40A86170" w14:textId="77777777" w:rsidR="00431DDE" w:rsidRPr="00BC1F13" w:rsidRDefault="00431DDE" w:rsidP="0043199F">
            <w:pPr>
              <w:jc w:val="center"/>
              <w:rPr>
                <w:rFonts w:ascii="Cambria Math" w:hAnsi="Cambria Math"/>
                <w:oMath/>
              </w:rPr>
            </w:pPr>
            <m:oMathPara>
              <m:oMath>
                <m:r>
                  <w:rPr>
                    <w:rFonts w:ascii="Cambria Math" w:hAnsi="Cambria Math"/>
                  </w:rPr>
                  <m:t>27.0</m:t>
                </m:r>
              </m:oMath>
            </m:oMathPara>
          </w:p>
        </w:tc>
      </w:tr>
      <w:tr w:rsidR="00431DDE" w14:paraId="519187B2" w14:textId="77777777" w:rsidTr="0067642A">
        <w:trPr>
          <w:trHeight w:val="340"/>
        </w:trPr>
        <w:tc>
          <w:tcPr>
            <w:tcW w:w="1984" w:type="dxa"/>
            <w:shd w:val="clear" w:color="auto" w:fill="F2F2F2" w:themeFill="background1" w:themeFillShade="F2"/>
            <w:vAlign w:val="center"/>
          </w:tcPr>
          <w:p w14:paraId="4BE4E52F" w14:textId="77777777" w:rsidR="00431DDE" w:rsidRDefault="00431DDE" w:rsidP="0043199F">
            <w:pPr>
              <w:jc w:val="center"/>
            </w:pPr>
            <w:r>
              <w:t xml:space="preserve">Tail length, </w:t>
            </w:r>
            <m:oMath>
              <m:r>
                <w:rPr>
                  <w:rFonts w:ascii="Cambria Math" w:hAnsi="Cambria Math"/>
                </w:rPr>
                <m:t>L</m:t>
              </m:r>
            </m:oMath>
          </w:p>
        </w:tc>
        <w:tc>
          <w:tcPr>
            <w:tcW w:w="794" w:type="dxa"/>
            <w:vAlign w:val="center"/>
          </w:tcPr>
          <w:p w14:paraId="27390F06" w14:textId="77777777" w:rsidR="00431DDE" w:rsidRPr="00BC1F13" w:rsidRDefault="00431DDE" w:rsidP="0043199F">
            <w:pPr>
              <w:jc w:val="center"/>
              <w:rPr>
                <w:rFonts w:ascii="Cambria Math" w:hAnsi="Cambria Math"/>
                <w:oMath/>
              </w:rPr>
            </w:pPr>
            <m:oMathPara>
              <m:oMath>
                <m:r>
                  <w:rPr>
                    <w:rFonts w:ascii="Cambria Math" w:hAnsi="Cambria Math"/>
                  </w:rPr>
                  <m:t>79</m:t>
                </m:r>
              </m:oMath>
            </m:oMathPara>
          </w:p>
        </w:tc>
        <w:tc>
          <w:tcPr>
            <w:tcW w:w="794" w:type="dxa"/>
            <w:vAlign w:val="center"/>
          </w:tcPr>
          <w:p w14:paraId="53020F94" w14:textId="77777777" w:rsidR="00431DDE" w:rsidRPr="00BC1F13" w:rsidRDefault="00431DDE" w:rsidP="0043199F">
            <w:pPr>
              <w:jc w:val="center"/>
              <w:rPr>
                <w:rFonts w:ascii="Cambria Math" w:hAnsi="Cambria Math"/>
                <w:oMath/>
              </w:rPr>
            </w:pPr>
            <m:oMathPara>
              <m:oMath>
                <m:r>
                  <w:rPr>
                    <w:rFonts w:ascii="Cambria Math" w:hAnsi="Cambria Math"/>
                  </w:rPr>
                  <m:t>82</m:t>
                </m:r>
              </m:oMath>
            </m:oMathPara>
          </w:p>
        </w:tc>
        <w:tc>
          <w:tcPr>
            <w:tcW w:w="794" w:type="dxa"/>
            <w:vAlign w:val="center"/>
          </w:tcPr>
          <w:p w14:paraId="111C75AA" w14:textId="77777777" w:rsidR="00431DDE" w:rsidRPr="00BC1F13" w:rsidRDefault="00431DDE" w:rsidP="0043199F">
            <w:pPr>
              <w:jc w:val="center"/>
              <w:rPr>
                <w:rFonts w:ascii="Cambria Math" w:hAnsi="Cambria Math"/>
                <w:oMath/>
              </w:rPr>
            </w:pPr>
            <m:oMathPara>
              <m:oMath>
                <m:r>
                  <w:rPr>
                    <w:rFonts w:ascii="Cambria Math" w:hAnsi="Cambria Math"/>
                  </w:rPr>
                  <m:t>84</m:t>
                </m:r>
              </m:oMath>
            </m:oMathPara>
          </w:p>
        </w:tc>
        <w:tc>
          <w:tcPr>
            <w:tcW w:w="794" w:type="dxa"/>
            <w:vAlign w:val="center"/>
          </w:tcPr>
          <w:p w14:paraId="0BDAA685" w14:textId="77777777" w:rsidR="00431DDE" w:rsidRPr="00BC1F13" w:rsidRDefault="00431DDE" w:rsidP="0043199F">
            <w:pPr>
              <w:jc w:val="center"/>
              <w:rPr>
                <w:rFonts w:ascii="Cambria Math" w:hAnsi="Cambria Math"/>
                <w:oMath/>
              </w:rPr>
            </w:pPr>
            <m:oMathPara>
              <m:oMath>
                <m:r>
                  <w:rPr>
                    <w:rFonts w:ascii="Cambria Math" w:hAnsi="Cambria Math"/>
                  </w:rPr>
                  <m:t>83</m:t>
                </m:r>
              </m:oMath>
            </m:oMathPara>
          </w:p>
        </w:tc>
        <w:tc>
          <w:tcPr>
            <w:tcW w:w="794" w:type="dxa"/>
            <w:vAlign w:val="center"/>
          </w:tcPr>
          <w:p w14:paraId="5E32F2CA" w14:textId="77777777" w:rsidR="00431DDE" w:rsidRPr="00BC1F13" w:rsidRDefault="00431DDE" w:rsidP="0043199F">
            <w:pPr>
              <w:jc w:val="center"/>
              <w:rPr>
                <w:rFonts w:ascii="Cambria Math" w:hAnsi="Cambria Math"/>
                <w:oMath/>
              </w:rPr>
            </w:pPr>
            <m:oMathPara>
              <m:oMath>
                <m:r>
                  <w:rPr>
                    <w:rFonts w:ascii="Cambria Math" w:hAnsi="Cambria Math"/>
                  </w:rPr>
                  <m:t>88</m:t>
                </m:r>
              </m:oMath>
            </m:oMathPara>
          </w:p>
        </w:tc>
        <w:tc>
          <w:tcPr>
            <w:tcW w:w="794" w:type="dxa"/>
            <w:vAlign w:val="center"/>
          </w:tcPr>
          <w:p w14:paraId="63990B3E" w14:textId="77777777" w:rsidR="00431DDE" w:rsidRPr="00BC1F13" w:rsidRDefault="00431DDE" w:rsidP="0043199F">
            <w:pPr>
              <w:jc w:val="center"/>
              <w:rPr>
                <w:rFonts w:ascii="Cambria Math" w:hAnsi="Cambria Math"/>
                <w:oMath/>
              </w:rPr>
            </w:pPr>
            <m:oMathPara>
              <m:oMath>
                <m:r>
                  <w:rPr>
                    <w:rFonts w:ascii="Cambria Math" w:hAnsi="Cambria Math"/>
                  </w:rPr>
                  <m:t>87</m:t>
                </m:r>
              </m:oMath>
            </m:oMathPara>
          </w:p>
        </w:tc>
        <w:tc>
          <w:tcPr>
            <w:tcW w:w="794" w:type="dxa"/>
            <w:vAlign w:val="center"/>
          </w:tcPr>
          <w:p w14:paraId="01513DE4" w14:textId="77777777" w:rsidR="00431DDE" w:rsidRPr="00BC1F13" w:rsidRDefault="00431DDE" w:rsidP="0043199F">
            <w:pPr>
              <w:jc w:val="center"/>
              <w:rPr>
                <w:rFonts w:ascii="Cambria Math" w:hAnsi="Cambria Math"/>
                <w:oMath/>
              </w:rPr>
            </w:pPr>
            <m:oMathPara>
              <m:oMath>
                <m:r>
                  <w:rPr>
                    <w:rFonts w:ascii="Cambria Math" w:hAnsi="Cambria Math"/>
                  </w:rPr>
                  <m:t>90</m:t>
                </m:r>
              </m:oMath>
            </m:oMathPara>
          </w:p>
        </w:tc>
        <w:tc>
          <w:tcPr>
            <w:tcW w:w="794" w:type="dxa"/>
            <w:vAlign w:val="center"/>
          </w:tcPr>
          <w:p w14:paraId="24C00AAD" w14:textId="77777777" w:rsidR="00431DDE" w:rsidRPr="00BC1F13" w:rsidRDefault="00431DDE" w:rsidP="0043199F">
            <w:pPr>
              <w:jc w:val="center"/>
              <w:rPr>
                <w:rFonts w:ascii="Cambria Math" w:hAnsi="Cambria Math"/>
                <w:oMath/>
              </w:rPr>
            </w:pPr>
            <m:oMathPara>
              <m:oMath>
                <m:r>
                  <w:rPr>
                    <w:rFonts w:ascii="Cambria Math" w:hAnsi="Cambria Math"/>
                  </w:rPr>
                  <m:t>93</m:t>
                </m:r>
              </m:oMath>
            </m:oMathPara>
          </w:p>
        </w:tc>
        <w:tc>
          <w:tcPr>
            <w:tcW w:w="794" w:type="dxa"/>
            <w:vAlign w:val="center"/>
          </w:tcPr>
          <w:p w14:paraId="76666730" w14:textId="77777777" w:rsidR="00431DDE" w:rsidRPr="00BC1F13" w:rsidRDefault="00431DDE" w:rsidP="0043199F">
            <w:pPr>
              <w:jc w:val="center"/>
              <w:rPr>
                <w:rFonts w:ascii="Cambria Math" w:hAnsi="Cambria Math"/>
                <w:oMath/>
              </w:rPr>
            </w:pPr>
            <m:oMathPara>
              <m:oMath>
                <m:r>
                  <w:rPr>
                    <w:rFonts w:ascii="Cambria Math" w:hAnsi="Cambria Math"/>
                  </w:rPr>
                  <m:t>92</m:t>
                </m:r>
              </m:oMath>
            </m:oMathPara>
          </w:p>
        </w:tc>
      </w:tr>
    </w:tbl>
    <w:p w14:paraId="570FA56F" w14:textId="77777777" w:rsidR="00431DDE" w:rsidRDefault="00431DDE" w:rsidP="005257C0"/>
    <w:p w14:paraId="0E4A7123" w14:textId="77777777" w:rsidR="00431DDE" w:rsidRDefault="00431DDE" w:rsidP="0043199F">
      <w:pPr>
        <w:pStyle w:val="Parta"/>
      </w:pPr>
      <w:r>
        <w:t>(a)</w:t>
      </w:r>
      <w:r>
        <w:tab/>
        <w:t>On the scatterplot below, plot and circle the two missing data points from the table.</w:t>
      </w:r>
    </w:p>
    <w:p w14:paraId="58E30F13" w14:textId="77777777" w:rsidR="00431DDE" w:rsidRDefault="00431DDE" w:rsidP="0043199F">
      <w:pPr>
        <w:pStyle w:val="Parta"/>
      </w:pPr>
      <w:r>
        <w:tab/>
      </w:r>
      <w:r>
        <w:tab/>
        <w:t>(1 mark)</w:t>
      </w:r>
    </w:p>
    <w:p w14:paraId="19C6310F" w14:textId="77777777" w:rsidR="00431DDE" w:rsidRDefault="00431DDE" w:rsidP="00F04431">
      <w:pPr>
        <w:pStyle w:val="Parta"/>
        <w:jc w:val="center"/>
      </w:pPr>
      <w:r>
        <w:rPr>
          <w:noProof/>
          <w:lang w:eastAsia="en-AU"/>
        </w:rPr>
        <mc:AlternateContent>
          <mc:Choice Requires="wps">
            <w:drawing>
              <wp:anchor distT="0" distB="0" distL="114300" distR="114300" simplePos="0" relativeHeight="251691008" behindDoc="0" locked="0" layoutInCell="1" allowOverlap="1" wp14:anchorId="40C1225C" wp14:editId="4C4FF3E5">
                <wp:simplePos x="0" y="0"/>
                <wp:positionH relativeFrom="column">
                  <wp:posOffset>3499485</wp:posOffset>
                </wp:positionH>
                <wp:positionV relativeFrom="paragraph">
                  <wp:posOffset>1908175</wp:posOffset>
                </wp:positionV>
                <wp:extent cx="2221200" cy="1098000"/>
                <wp:effectExtent l="0" t="0" r="27305" b="26035"/>
                <wp:wrapNone/>
                <wp:docPr id="22" name="Text Box 22"/>
                <wp:cNvGraphicFramePr/>
                <a:graphic xmlns:a="http://schemas.openxmlformats.org/drawingml/2006/main">
                  <a:graphicData uri="http://schemas.microsoft.com/office/word/2010/wordprocessingShape">
                    <wps:wsp>
                      <wps:cNvSpPr txBox="1"/>
                      <wps:spPr>
                        <a:xfrm>
                          <a:off x="0" y="0"/>
                          <a:ext cx="2221200" cy="109800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86"/>
                            </w:tblGrid>
                            <w:tr w:rsidR="00431DDE" w:rsidRPr="00C250AC" w14:paraId="1BE379E0" w14:textId="77777777" w:rsidTr="00771CFE">
                              <w:trPr>
                                <w:trHeight w:hRule="exact" w:val="255"/>
                              </w:trPr>
                              <w:tc>
                                <w:tcPr>
                                  <w:tcW w:w="5000" w:type="pct"/>
                                  <w:shd w:val="clear" w:color="auto" w:fill="D9E2F3"/>
                                </w:tcPr>
                                <w:p w14:paraId="70558530" w14:textId="77777777" w:rsidR="00431DDE" w:rsidRPr="00C250AC" w:rsidRDefault="00431DDE" w:rsidP="00B347BE">
                                  <w:pPr>
                                    <w:pStyle w:val="SolnBox"/>
                                  </w:pPr>
                                  <w:r w:rsidRPr="00C250AC">
                                    <w:t>Solution</w:t>
                                  </w:r>
                                  <w:r>
                                    <w:t xml:space="preserve"> (a) and (c)</w:t>
                                  </w:r>
                                </w:p>
                              </w:tc>
                            </w:tr>
                            <w:tr w:rsidR="00431DDE" w:rsidRPr="00C250AC" w14:paraId="791C8E2C" w14:textId="77777777" w:rsidTr="00C250AC">
                              <w:tc>
                                <w:tcPr>
                                  <w:tcW w:w="5000" w:type="pct"/>
                                  <w:tcBorders>
                                    <w:bottom w:val="single" w:sz="4" w:space="0" w:color="auto"/>
                                  </w:tcBorders>
                                </w:tcPr>
                                <w:p w14:paraId="00C74E89" w14:textId="77777777" w:rsidR="00431DDE" w:rsidRPr="00410486" w:rsidRDefault="00431DDE" w:rsidP="00992D52">
                                  <w:pPr>
                                    <w:pStyle w:val="Parts"/>
                                  </w:pPr>
                                  <w:r>
                                    <w:t>See graph</w:t>
                                  </w:r>
                                </w:p>
                              </w:tc>
                            </w:tr>
                            <w:tr w:rsidR="00431DDE" w:rsidRPr="00C250AC" w14:paraId="7438306F" w14:textId="77777777" w:rsidTr="00321246">
                              <w:trPr>
                                <w:trHeight w:hRule="exact" w:val="255"/>
                              </w:trPr>
                              <w:tc>
                                <w:tcPr>
                                  <w:tcW w:w="5000" w:type="pct"/>
                                  <w:shd w:val="clear" w:color="auto" w:fill="D9E2F3"/>
                                </w:tcPr>
                                <w:p w14:paraId="578714DC" w14:textId="77777777" w:rsidR="00431DDE" w:rsidRPr="00C250AC" w:rsidRDefault="00431DDE" w:rsidP="00B347BE">
                                  <w:pPr>
                                    <w:pStyle w:val="SolnBox"/>
                                  </w:pPr>
                                  <w:r w:rsidRPr="00C250AC">
                                    <w:t>Specific behaviours</w:t>
                                  </w:r>
                                </w:p>
                              </w:tc>
                            </w:tr>
                            <w:tr w:rsidR="00431DDE" w:rsidRPr="00C250AC" w14:paraId="08F7DB0B" w14:textId="77777777" w:rsidTr="00F27DD5">
                              <w:tc>
                                <w:tcPr>
                                  <w:tcW w:w="5000" w:type="pct"/>
                                </w:tcPr>
                                <w:p w14:paraId="2AA6FD79" w14:textId="77777777" w:rsidR="00431DDE" w:rsidRDefault="00431DDE" w:rsidP="00992D52">
                                  <w:pPr>
                                    <w:pStyle w:val="Parts"/>
                                  </w:pPr>
                                  <w:r w:rsidRPr="00FE518A">
                                    <w:sym w:font="Wingdings" w:char="F0FC"/>
                                  </w:r>
                                  <w:r w:rsidRPr="00FE518A">
                                    <w:t xml:space="preserve"> </w:t>
                                  </w:r>
                                  <w:r>
                                    <w:t>both points correct</w:t>
                                  </w:r>
                                </w:p>
                                <w:p w14:paraId="6356DB34" w14:textId="77777777" w:rsidR="00431DDE" w:rsidRDefault="00431DDE" w:rsidP="00992D52">
                                  <w:pPr>
                                    <w:pStyle w:val="Parts"/>
                                  </w:pPr>
                                  <w:r>
                                    <w:rPr>
                                      <w:rFonts w:ascii="Wingdings" w:hAnsi="Wingdings"/>
                                    </w:rPr>
                                    <w:t>ü</w:t>
                                  </w:r>
                                  <w:r>
                                    <w:t xml:space="preserve"> reasonable ruled straight line</w:t>
                                  </w:r>
                                </w:p>
                                <w:p w14:paraId="16244856" w14:textId="77777777" w:rsidR="00431DDE" w:rsidRPr="00FE518A" w:rsidRDefault="00431DDE" w:rsidP="00992D52">
                                  <w:pPr>
                                    <w:pStyle w:val="Parts"/>
                                  </w:pPr>
                                  <w:r>
                                    <w:rPr>
                                      <w:rFonts w:ascii="Wingdings" w:hAnsi="Wingdings"/>
                                    </w:rPr>
                                    <w:t>ü</w:t>
                                  </w:r>
                                  <w:r>
                                    <w:t xml:space="preserve"> line close to </w:t>
                                  </w:r>
                                  <m:oMath>
                                    <m:d>
                                      <m:dPr>
                                        <m:ctrlPr>
                                          <w:rPr>
                                            <w:rFonts w:ascii="Cambria Math" w:hAnsi="Cambria Math"/>
                                            <w:i/>
                                          </w:rPr>
                                        </m:ctrlPr>
                                      </m:dPr>
                                      <m:e>
                                        <m:r>
                                          <w:rPr>
                                            <w:rFonts w:ascii="Cambria Math" w:hAnsi="Cambria Math"/>
                                          </w:rPr>
                                          <m:t>15, 85</m:t>
                                        </m:r>
                                      </m:e>
                                    </m:d>
                                    <m:r>
                                      <w:rPr>
                                        <w:rFonts w:ascii="Cambria Math" w:hAnsi="Cambria Math"/>
                                      </w:rPr>
                                      <m:t xml:space="preserve"> &amp; (25, 92)</m:t>
                                    </m:r>
                                  </m:oMath>
                                </w:p>
                              </w:tc>
                            </w:tr>
                          </w:tbl>
                          <w:p w14:paraId="279AF9A2" w14:textId="77777777" w:rsidR="00431DDE" w:rsidRDefault="00431DDE" w:rsidP="006C08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1225C" id="Text Box 22" o:spid="_x0000_s1046" type="#_x0000_t202" style="position:absolute;left:0;text-align:left;margin-left:275.55pt;margin-top:150.25pt;width:174.9pt;height:86.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cZTwIAAK0EAAAOAAAAZHJzL2Uyb0RvYy54bWysVE1v2zAMvQ/YfxB0X+14WNEFdYosRYYB&#10;RVsgLXpWZDkxIIuapMTOfv2e5Dhpu52G5aBQJMWPx0df3/StZnvlfEOm5JOLnDNlJFWN2ZT8+Wn5&#10;6YozH4SphCajSn5Qnt/MPn647uxUFbQlXSnHEMT4aWdLvg3BTrPMy61qhb8gqwyMNblWBFzdJquc&#10;6BC91VmR55dZR66yjqTyHtrbwchnKX5dKxke6tqrwHTJUVtIp0vnOp7Z7FpMN07YbSOPZYh/qKIV&#10;jUHSU6hbEQTbueaPUG0jHXmqw4WkNqO6bqRKPaCbSf6um9VWWJV6ATjenmDy/y+svN8/OtZUJS8K&#10;zoxoMaMn1Qf2jXoGFfDprJ/CbWXhGHroMedR76GMbfe1a+M/GmKwA+nDCd0YTUJZFMUEI+NMwjbJ&#10;v17luCB+dn5unQ/fFbUsCiV3GF9CVezvfBhcR5eYzZNuqmWjdbpEyqiFdmwvMOz1JhWJ4G+8tGFd&#10;yS8/f8lT4Dc2f/Cn56BYRR1nWvgAZcmX6Xes99UzJNAGTUSUBjSiFPp1P6CaWoyqNVUHIOho4KC3&#10;ctmgyzskeBQOpAMyWKTwgKPWhCrpKHG2Jffrb/roDy7AylkHEpfc/9wJp1D3DwOWRMaPghuF9SiY&#10;XbsgQDXBilqZRDxwQY9i7ah9wX7NYxaYhJHIVfIwioswrBL2U6r5PDmB11aEO7OyMoaOo4kze+pf&#10;hLPHwQZw4p5Geovpu/kOvvGlofkuUN2k4Z9RPOKNnUj0Oe5vXLrX9+R1/srMfgMAAP//AwBQSwME&#10;FAAGAAgAAAAhAGqAKhziAAAACwEAAA8AAABkcnMvZG93bnJldi54bWxMj0FOwzAQRfdI3MEaJDYV&#10;tUMboCGTCgGlGxYl7QHc2CRR7XEUO23a02NWsBz9p//f5MvRGnbUvW8dISRTAUxT5VRLNcJuu7p7&#10;AuaDJCWNI41w1h6WxfVVLjPlTvSlj2WoWSwhn0mEJoQu49xXjbbST12nKWbfrrcyxLOvuerlKZZb&#10;w++FeOBWthQXGtnp10ZXh3KwCOXnB9F2o94v6/XmbXdZDe5gJoi3N+PLM7Cgx/AHw69+VIciOu3d&#10;QMozg5CmSRJRhJkQKbBILIRYANsjzB9nc+BFzv//UPwAAAD//wMAUEsBAi0AFAAGAAgAAAAhALaD&#10;OJL+AAAA4QEAABMAAAAAAAAAAAAAAAAAAAAAAFtDb250ZW50X1R5cGVzXS54bWxQSwECLQAUAAYA&#10;CAAAACEAOP0h/9YAAACUAQAACwAAAAAAAAAAAAAAAAAvAQAAX3JlbHMvLnJlbHNQSwECLQAUAAYA&#10;CAAAACEAg9MXGU8CAACtBAAADgAAAAAAAAAAAAAAAAAuAgAAZHJzL2Uyb0RvYy54bWxQSwECLQAU&#10;AAYACAAAACEAaoAqHOIAAAALAQAADwAAAAAAAAAAAAAAAACpBAAAZHJzL2Rvd25yZXYueG1sUEsF&#10;BgAAAAAEAAQA8wAAALgFAAAAAA==&#10;" fillcolor="white [3212]" strokecolor="window" strokeweight=".5pt">
                <v:textbox inset="0,0,0,0">
                  <w:txbxContent>
                    <w:tbl>
                      <w:tblPr>
                        <w:tblStyle w:val="TableGrid"/>
                        <w:tblW w:w="4991" w:type="pct"/>
                        <w:tblLook w:val="04A0" w:firstRow="1" w:lastRow="0" w:firstColumn="1" w:lastColumn="0" w:noHBand="0" w:noVBand="1"/>
                      </w:tblPr>
                      <w:tblGrid>
                        <w:gridCol w:w="3486"/>
                      </w:tblGrid>
                      <w:tr w:rsidR="00431DDE" w:rsidRPr="00C250AC" w14:paraId="1BE379E0" w14:textId="77777777" w:rsidTr="00771CFE">
                        <w:trPr>
                          <w:trHeight w:hRule="exact" w:val="255"/>
                        </w:trPr>
                        <w:tc>
                          <w:tcPr>
                            <w:tcW w:w="5000" w:type="pct"/>
                            <w:shd w:val="clear" w:color="auto" w:fill="D9E2F3"/>
                          </w:tcPr>
                          <w:p w14:paraId="70558530" w14:textId="77777777" w:rsidR="00431DDE" w:rsidRPr="00C250AC" w:rsidRDefault="00431DDE" w:rsidP="00B347BE">
                            <w:pPr>
                              <w:pStyle w:val="SolnBox"/>
                            </w:pPr>
                            <w:r w:rsidRPr="00C250AC">
                              <w:t>Solution</w:t>
                            </w:r>
                            <w:r>
                              <w:t xml:space="preserve"> (a) and (c)</w:t>
                            </w:r>
                          </w:p>
                        </w:tc>
                      </w:tr>
                      <w:tr w:rsidR="00431DDE" w:rsidRPr="00C250AC" w14:paraId="791C8E2C" w14:textId="77777777" w:rsidTr="00C250AC">
                        <w:tc>
                          <w:tcPr>
                            <w:tcW w:w="5000" w:type="pct"/>
                            <w:tcBorders>
                              <w:bottom w:val="single" w:sz="4" w:space="0" w:color="auto"/>
                            </w:tcBorders>
                          </w:tcPr>
                          <w:p w14:paraId="00C74E89" w14:textId="77777777" w:rsidR="00431DDE" w:rsidRPr="00410486" w:rsidRDefault="00431DDE" w:rsidP="00992D52">
                            <w:pPr>
                              <w:pStyle w:val="Parts"/>
                            </w:pPr>
                            <w:r>
                              <w:t>See graph</w:t>
                            </w:r>
                          </w:p>
                        </w:tc>
                      </w:tr>
                      <w:tr w:rsidR="00431DDE" w:rsidRPr="00C250AC" w14:paraId="7438306F" w14:textId="77777777" w:rsidTr="00321246">
                        <w:trPr>
                          <w:trHeight w:hRule="exact" w:val="255"/>
                        </w:trPr>
                        <w:tc>
                          <w:tcPr>
                            <w:tcW w:w="5000" w:type="pct"/>
                            <w:shd w:val="clear" w:color="auto" w:fill="D9E2F3"/>
                          </w:tcPr>
                          <w:p w14:paraId="578714DC" w14:textId="77777777" w:rsidR="00431DDE" w:rsidRPr="00C250AC" w:rsidRDefault="00431DDE" w:rsidP="00B347BE">
                            <w:pPr>
                              <w:pStyle w:val="SolnBox"/>
                            </w:pPr>
                            <w:r w:rsidRPr="00C250AC">
                              <w:t>Specific behaviours</w:t>
                            </w:r>
                          </w:p>
                        </w:tc>
                      </w:tr>
                      <w:tr w:rsidR="00431DDE" w:rsidRPr="00C250AC" w14:paraId="08F7DB0B" w14:textId="77777777" w:rsidTr="00F27DD5">
                        <w:tc>
                          <w:tcPr>
                            <w:tcW w:w="5000" w:type="pct"/>
                          </w:tcPr>
                          <w:p w14:paraId="2AA6FD79" w14:textId="77777777" w:rsidR="00431DDE" w:rsidRDefault="00431DDE" w:rsidP="00992D52">
                            <w:pPr>
                              <w:pStyle w:val="Parts"/>
                            </w:pPr>
                            <w:r w:rsidRPr="00FE518A">
                              <w:sym w:font="Wingdings" w:char="F0FC"/>
                            </w:r>
                            <w:r w:rsidRPr="00FE518A">
                              <w:t xml:space="preserve"> </w:t>
                            </w:r>
                            <w:r>
                              <w:t>both points correct</w:t>
                            </w:r>
                          </w:p>
                          <w:p w14:paraId="6356DB34" w14:textId="77777777" w:rsidR="00431DDE" w:rsidRDefault="00431DDE" w:rsidP="00992D52">
                            <w:pPr>
                              <w:pStyle w:val="Parts"/>
                            </w:pPr>
                            <w:r>
                              <w:rPr>
                                <w:rFonts w:ascii="Wingdings" w:hAnsi="Wingdings"/>
                              </w:rPr>
                              <w:t>ü</w:t>
                            </w:r>
                            <w:r>
                              <w:t xml:space="preserve"> reasonable ruled straight line</w:t>
                            </w:r>
                          </w:p>
                          <w:p w14:paraId="16244856" w14:textId="77777777" w:rsidR="00431DDE" w:rsidRPr="00FE518A" w:rsidRDefault="00431DDE" w:rsidP="00992D52">
                            <w:pPr>
                              <w:pStyle w:val="Parts"/>
                            </w:pPr>
                            <w:r>
                              <w:rPr>
                                <w:rFonts w:ascii="Wingdings" w:hAnsi="Wingdings"/>
                              </w:rPr>
                              <w:t>ü</w:t>
                            </w:r>
                            <w:r>
                              <w:t xml:space="preserve"> line close to </w:t>
                            </w:r>
                            <m:oMath>
                              <m:d>
                                <m:dPr>
                                  <m:ctrlPr>
                                    <w:rPr>
                                      <w:rFonts w:ascii="Cambria Math" w:hAnsi="Cambria Math"/>
                                      <w:i/>
                                    </w:rPr>
                                  </m:ctrlPr>
                                </m:dPr>
                                <m:e>
                                  <m:r>
                                    <w:rPr>
                                      <w:rFonts w:ascii="Cambria Math" w:hAnsi="Cambria Math"/>
                                    </w:rPr>
                                    <m:t>15, 85</m:t>
                                  </m:r>
                                </m:e>
                              </m:d>
                              <m:r>
                                <w:rPr>
                                  <w:rFonts w:ascii="Cambria Math" w:hAnsi="Cambria Math"/>
                                </w:rPr>
                                <m:t xml:space="preserve"> &amp; (25, 92)</m:t>
                              </m:r>
                            </m:oMath>
                          </w:p>
                        </w:tc>
                      </w:tr>
                    </w:tbl>
                    <w:p w14:paraId="279AF9A2" w14:textId="77777777" w:rsidR="00431DDE" w:rsidRDefault="00431DDE" w:rsidP="006C088A">
                      <w:pPr>
                        <w:pStyle w:val="Part"/>
                      </w:pPr>
                    </w:p>
                  </w:txbxContent>
                </v:textbox>
              </v:shape>
            </w:pict>
          </mc:Fallback>
        </mc:AlternateContent>
      </w:r>
      <w:r w:rsidRPr="00E9472C">
        <w:rPr>
          <w:noProof/>
        </w:rPr>
        <w:drawing>
          <wp:inline distT="0" distB="0" distL="0" distR="0" wp14:anchorId="324C752E" wp14:editId="3A382926">
            <wp:extent cx="5432704" cy="3543482"/>
            <wp:effectExtent l="0" t="0" r="0" b="0"/>
            <wp:docPr id="28" name="Picture 28" descr="&lt;EFOFEX&gt;&#10;id:fxd{c4e2acdd-af8d-49e9-b69c-840b30a0e629}&#10;&#10;FXData:AAA1Hnic7VtrT9tIFP0r/bgrmWqefqzwSibBJCS8gnl+A0pb2qalLd1tK8RvX9vn2rEzfkWAVrUqmlxnfI9n5tzj63m46/ez6yt//X7oM4tZrk4/93+v32/GhdmpKCkI/bR84IeJCXzNyE+/mM+To43EL/lbv98qgFVSMPLXONDspYZHRGhcO/019pPv7Ry8mdXF4XSRGGrOAIUbiUGlk1rcZSNuWou7asTt1OJeNeJ2a3HzRlyAABRojk/+xQvOYX7lwJdw0NryLC85fmD52YVfEg9H396h4rAc+GBxdINGjeAyjlFpWPdQvI/iXfzaQTuDa/wMvsK+h9MM5oCcvhAFC8WclKqawBxlujmOD9wSG0QA9DXzuWs7mttKpJ2+gvwOcM1TqG071vqL+B/njvVCaE1dMsqmAJ+By02YIcw5qicCDjMeUhOhzRdo2o7PcUftonjL5xZL/6g8TPp2e2dlxVT7ZVIDRX5kshOBnQjscIOdNZLP2jI/Wtm2I4VWDfxwARZiPsQSR1w5KVE5R06JIw2O1OM5SmpOmkB2mSku3GquDlq5MqXURhaTz0nWkwmqgqYaQc1aSVpBUbZra8YZ7xlHh60ciVWE5DicaW33jKSolSTZnSQmmcc8lz1ravofSDpqJUl1Jsl1bKWEEG7PODpu5Uh3F5LHbU87WrGekXTSSpLdmSTBuCcFV6pvKem0lSRnBSXFQuIqHlP2jKSzVpLc1ZTEHNfrm5LOW0nyuudtzqXNXdU3IY3bOFphkOTxmCUmxLOOJPnjOUqqr52aJBOT2snJRStbK0xOpOe68WOO921yctlK0mqTE6lsR/SMo6tWjla471zXtrlkbtOSya9I0qtWklaYnHhayvgxx/qWwLfbSFqBI6mEK+14OPCcHNmP5yipOVtfqmQqSeAVXE3auOo+j+PJKiVzbPtZ5yj68VwVHnTVD7tatqZtbK0wo4tH4FJp/bzKEk+jrGx4ULNqWcPWThtb3ad2ybIlj8nifVsk2G3jqPvMjiYtNu/byGCvjaNVJnZMxtM6r3fPvP02jrrP65J7zVHaUz27126B/AzzE4bBcBgBI2EUjIaxYRwYF4Y2+zza8wvIbpDNtpZpIzKg7dGvMHcw32D+gfkX5jvMDwJ+Bm3BLXh7DYqG/uBifvnl5sLi3FrjlrY0s/I/sNLmke/YQgwhtNCG+oAGBK8RnWQLKrEniOcc5hiNpo3xT1TRW+rKG3Ql+ESX+kjn5xBckFXxjux72De49jSTN4Mesfe62AYeo2TfTzVa+oLiQhCY+W+jI9NEZrGE8y/y30Vjx3igTpI8Ep9bfMFrJ9tQFegC2piTGhZkfZBJvriFfJTtV+eDEc3yj6HzpOb8o4nqBuSoCbnXhNyvR2YvAPCXUiLmEZgIC3HZqr43QyhhE04j/Dr0A9C0AUYG4KfyAgcZs1kUT1H7McK0UCUvSGYMEO3G76DwbV0FGtJNr/M+y0gaCY3WXXTh7o1wuVsYyg6vspcJ0la9q65qmxo7ifMwJcX0+jfV7oH/Hdlidv3Hzz8L+tpqvXc3fIiUtNbmTploji59hGnPK1fghVIdvTkxKyX6NzDfSnmZUtsH/Lr0MwEWEuaPLHWn86afOMfTXgl/8W5JR1GEVaIIn1YUYYModKMoJIlCd5FEZEgi+i2JhSQmcegZ9bcX4vA0uuV0UscU6hjPf6ujSh1TUgd+UVhu/DWPK46Ax7NP7aE5FFaqcoT2TxG6ZF9E2UymlQV3PuZj13A+hznLhtMRAhyCqnDxHtzizTYP7AeIGQ3aCoHB0K3wMlyAEXf+IlneqQde8KEJQe6Vv5X3IApeaHzuJHInWXRSS9eSuZsqupWbpXInXXRablc+yHiwC26i3C47d3KKTsvtcnI3t+hWbpcLJzgOzEBs5Hx1CITXIRJuuS/VgXBVh0C4skMYXLdDGNwyJ9VB8MovLFYHwSu3qToEXpmCUgimhRAwhGBCTFXfDMsvs+awKcGqQ7f8LmsO2yGYaIDtmbBdgskG2L4J2yOYaoAdmLB9gukG2MyEHRDMboAdmrAZwZwGWGTCDgnmNsCOTFhEMK8BNjRhg/xWqUUdm6gjQjVp68SEHROsSVunJuyEYE2NPDNhpwRr0ta5CTsjWJO2LkzYOcGatLVpwoZ5FqpFhSZqM09LtagtExXmeaoWNTJRW0A1iX9sokZANWl/20SNgWqS/sREbQNVr/xsvBAP9OTigyFL/DRdHgguB2uDVlsKuTgf9dHBIDsY4oDSd/ExJ+KRU7JgkPkDH1U+7bjT4ixM5wZvaTSjzjmbF6rSSVqg0LQsWfWEXoh0E8mk4v8YhMno8ZGREE8QCek4ynIdyTtEQknpWp6s9s3YElVs0UhIVsTsVyKLKyVcSypHdWCLK88TlmLVzl3oUmVX5CTkmLCcNAb+4kYfZVehHg/31y4H+oe8/gJoBChNzmhZk9uaS48x7MWGi1b+B2ciwDs=&#10;&#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c4e2acdd-af8d-49e9-b69c-840b30a0e629}&#10;&#10;FXData:AAA1Hnic7VtrT9tIFP0r/bgrmWqefqzwSibBJCS8gnl+A0pb2qalLd1tK8RvX9vn2rEzfkWAVrUqmlxnfI9n5tzj63m46/ez6yt//X7oM4tZrk4/93+v32/GhdmpKCkI/bR84IeJCXzNyE+/mM+To43EL/lbv98qgFVSMPLXONDspYZHRGhcO/019pPv7Ry8mdXF4XSRGGrOAIUbiUGlk1rcZSNuWou7asTt1OJeNeJ2a3HzRlyAABRojk/+xQvOYX7lwJdw0NryLC85fmD52YVfEg9H396h4rAc+GBxdINGjeAyjlFpWPdQvI/iXfzaQTuDa/wMvsK+h9MM5oCcvhAFC8WclKqawBxlujmOD9wSG0QA9DXzuWs7mttKpJ2+gvwOcM1TqG071vqL+B/njvVCaE1dMsqmAJ+By02YIcw5qicCDjMeUhOhzRdo2o7PcUftonjL5xZL/6g8TPp2e2dlxVT7ZVIDRX5kshOBnQjscIOdNZLP2jI/Wtm2I4VWDfxwARZiPsQSR1w5KVE5R06JIw2O1OM5SmpOmkB2mSku3GquDlq5MqXURhaTz0nWkwmqgqYaQc1aSVpBUbZra8YZ7xlHh60ciVWE5DicaW33jKSolSTZnSQmmcc8lz1ravofSDpqJUl1Jsl1bKWEEG7PODpu5Uh3F5LHbU87WrGekXTSSpLdmSTBuCcFV6pvKem0lSRnBSXFQuIqHlP2jKSzVpLc1ZTEHNfrm5LOW0nyuudtzqXNXdU3IY3bOFphkOTxmCUmxLOOJPnjOUqqr52aJBOT2snJRStbK0xOpOe68WOO921yctlK0mqTE6lsR/SMo6tWjla471zXtrlkbtOSya9I0qtWklaYnHhayvgxx/qWwLfbSFqBI6mEK+14OPCcHNmP5yipOVtfqmQqSeAVXE3auOo+j+PJKiVzbPtZ5yj68VwVHnTVD7tatqZtbK0wo4tH4FJp/bzKEk+jrGx4ULNqWcPWThtb3ad2ybIlj8nifVsk2G3jqPvMjiYtNu/byGCvjaNVJnZMxtM6r3fPvP02jrrP65J7zVHaUz27126B/AzzE4bBcBgBI2EUjIaxYRwYF4Y2+zza8wvIbpDNtpZpIzKg7dGvMHcw32D+gfkX5jvMDwJ+Bm3BLXh7DYqG/uBifvnl5sLi3FrjlrY0s/I/sNLmke/YQgwhtNCG+oAGBK8RnWQLKrEniOcc5hiNpo3xT1TRW+rKG3Ql+ESX+kjn5xBckFXxjux72De49jSTN4Mesfe62AYeo2TfTzVa+oLiQhCY+W+jI9NEZrGE8y/y30Vjx3igTpI8Ep9bfMFrJ9tQFegC2piTGhZkfZBJvriFfJTtV+eDEc3yj6HzpOb8o4nqBuSoCbnXhNyvR2YvAPCXUiLmEZgIC3HZqr43QyhhE04j/Dr0A9C0AUYG4KfyAgcZs1kUT1H7McK0UCUvSGYMEO3G76DwbV0FGtJNr/M+y0gaCY3WXXTh7o1wuVsYyg6vspcJ0la9q65qmxo7ifMwJcX0+jfV7oH/Hdlidv3Hzz8L+tpqvXc3fIiUtNbmTploji59hGnPK1fghVIdvTkxKyX6NzDfSnmZUtsH/Lr0MwEWEuaPLHWn86afOMfTXgl/8W5JR1GEVaIIn1YUYYModKMoJIlCd5FEZEgi+i2JhSQmcegZ9bcX4vA0uuV0UscU6hjPf6ujSh1TUgd+UVhu/DWPK46Ax7NP7aE5FFaqcoT2TxG6ZF9E2UymlQV3PuZj13A+hznLhtMRAhyCqnDxHtzizTYP7AeIGQ3aCoHB0K3wMlyAEXf+IlneqQde8KEJQe6Vv5X3IApeaHzuJHInWXRSS9eSuZsqupWbpXInXXRablc+yHiwC26i3C47d3KKTsvtcnI3t+hWbpcLJzgOzEBs5Hx1CITXIRJuuS/VgXBVh0C4skMYXLdDGNwyJ9VB8MovLFYHwSu3qToEXpmCUgimhRAwhGBCTFXfDMsvs+awKcGqQ7f8LmsO2yGYaIDtmbBdgskG2L4J2yOYaoAdmLB9gukG2MyEHRDMboAdmrAZwZwGWGTCDgnmNsCOTFhEMK8BNjRhg/xWqUUdm6gjQjVp68SEHROsSVunJuyEYE2NPDNhpwRr0ta5CTsjWJO2LkzYOcGatLVpwoZ5FqpFhSZqM09LtagtExXmeaoWNTJRW0A1iX9sokZANWl/20SNgWqS/sREbQNVr/xsvBAP9OTigyFL/DRdHgguB2uDVlsKuTgf9dHBIDsY4oDSd/ExJ+KRU7JgkPkDH1U+7bjT4ixM5wZvaTSjzjmbF6rSSVqg0LQsWfWEXoh0E8mk4v8YhMno8ZGREE8QCek4ynIdyTtEQknpWp6s9s3YElVs0UhIVsTsVyKLKyVcSypHdWCLK88TlmLVzl3oUmVX5CTkmLCcNAb+4kYfZVehHg/31y4H+oe8/gJoBChNzmhZk9uaS48x7MWGi1b+B2ciwDs=&#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2704" cy="3543482"/>
                    </a:xfrm>
                    <a:prstGeom prst="rect">
                      <a:avLst/>
                    </a:prstGeom>
                  </pic:spPr>
                </pic:pic>
              </a:graphicData>
            </a:graphic>
          </wp:inline>
        </w:drawing>
      </w:r>
    </w:p>
    <w:p w14:paraId="6354C82A" w14:textId="77777777" w:rsidR="00431DDE" w:rsidRDefault="00431DDE" w:rsidP="0043199F">
      <w:pPr>
        <w:pStyle w:val="Parta"/>
      </w:pPr>
    </w:p>
    <w:p w14:paraId="468FEA8B" w14:textId="77777777" w:rsidR="00431DDE" w:rsidRDefault="00431DDE" w:rsidP="0043199F">
      <w:pPr>
        <w:pStyle w:val="Parta"/>
      </w:pPr>
      <w:r>
        <w:t>(b)</w:t>
      </w:r>
      <w:r>
        <w:tab/>
        <w:t>Determine the equation of the least-squares line for the data.</w:t>
      </w:r>
      <w:r>
        <w:tab/>
        <w:t>(2 marks)</w:t>
      </w:r>
    </w:p>
    <w:p w14:paraId="1A25B6EE" w14:textId="77777777" w:rsidR="00431DDE" w:rsidRDefault="00431DDE" w:rsidP="0043199F">
      <w:pPr>
        <w:pStyle w:val="Parta"/>
      </w:pPr>
      <w:r>
        <w:rPr>
          <w:noProof/>
          <w:lang w:eastAsia="en-AU"/>
        </w:rPr>
        <mc:AlternateContent>
          <mc:Choice Requires="wps">
            <w:drawing>
              <wp:anchor distT="0" distB="0" distL="114300" distR="114300" simplePos="0" relativeHeight="251687936" behindDoc="0" locked="0" layoutInCell="1" allowOverlap="1" wp14:anchorId="178F5C91" wp14:editId="71DEDE45">
                <wp:simplePos x="0" y="0"/>
                <wp:positionH relativeFrom="column">
                  <wp:posOffset>1032510</wp:posOffset>
                </wp:positionH>
                <wp:positionV relativeFrom="paragraph">
                  <wp:posOffset>47625</wp:posOffset>
                </wp:positionV>
                <wp:extent cx="4114800" cy="10795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411480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63"/>
                            </w:tblGrid>
                            <w:tr w:rsidR="00431DDE" w:rsidRPr="00C250AC" w14:paraId="5CD10C8C" w14:textId="77777777" w:rsidTr="00771CFE">
                              <w:trPr>
                                <w:trHeight w:hRule="exact" w:val="255"/>
                              </w:trPr>
                              <w:tc>
                                <w:tcPr>
                                  <w:tcW w:w="5000" w:type="pct"/>
                                  <w:shd w:val="clear" w:color="auto" w:fill="D9E2F3"/>
                                </w:tcPr>
                                <w:p w14:paraId="405A21D7" w14:textId="77777777" w:rsidR="00431DDE" w:rsidRPr="00C250AC" w:rsidRDefault="00431DDE" w:rsidP="00B347BE">
                                  <w:pPr>
                                    <w:pStyle w:val="SolnBox"/>
                                  </w:pPr>
                                  <w:r w:rsidRPr="00C250AC">
                                    <w:t>Solution</w:t>
                                  </w:r>
                                </w:p>
                              </w:tc>
                            </w:tr>
                            <w:tr w:rsidR="00431DDE" w:rsidRPr="00C250AC" w14:paraId="39DB8FD7" w14:textId="77777777" w:rsidTr="00C250AC">
                              <w:tc>
                                <w:tcPr>
                                  <w:tcW w:w="5000" w:type="pct"/>
                                  <w:tcBorders>
                                    <w:bottom w:val="single" w:sz="4" w:space="0" w:color="auto"/>
                                  </w:tcBorders>
                                </w:tcPr>
                                <w:p w14:paraId="5ADB2FB9" w14:textId="77777777" w:rsidR="00431DDE" w:rsidRDefault="008B2A0A" w:rsidP="00992D52">
                                  <w:pPr>
                                    <w:pStyle w:val="Parts"/>
                                  </w:pPr>
                                  <m:oMathPara>
                                    <m:oMath>
                                      <m:acc>
                                        <m:accPr>
                                          <m:ctrlPr>
                                            <w:rPr>
                                              <w:rFonts w:ascii="Cambria Math" w:hAnsi="Cambria Math"/>
                                              <w:i/>
                                            </w:rPr>
                                          </m:ctrlPr>
                                        </m:accPr>
                                        <m:e>
                                          <m:r>
                                            <w:rPr>
                                              <w:rFonts w:ascii="Cambria Math" w:hAnsi="Cambria Math"/>
                                            </w:rPr>
                                            <m:t>L</m:t>
                                          </m:r>
                                        </m:e>
                                      </m:acc>
                                      <m:r>
                                        <w:rPr>
                                          <w:rFonts w:ascii="Cambria Math" w:hAnsi="Cambria Math"/>
                                        </w:rPr>
                                        <m:t>=0.673T+74.998</m:t>
                                      </m:r>
                                    </m:oMath>
                                  </m:oMathPara>
                                </w:p>
                                <w:p w14:paraId="25C2B662" w14:textId="77777777" w:rsidR="00431DDE" w:rsidRPr="00410486" w:rsidRDefault="00431DDE" w:rsidP="00992D52">
                                  <w:pPr>
                                    <w:pStyle w:val="Parts"/>
                                  </w:pPr>
                                </w:p>
                              </w:tc>
                            </w:tr>
                            <w:tr w:rsidR="00431DDE" w:rsidRPr="00C250AC" w14:paraId="5F942609" w14:textId="77777777" w:rsidTr="00321246">
                              <w:trPr>
                                <w:trHeight w:hRule="exact" w:val="255"/>
                              </w:trPr>
                              <w:tc>
                                <w:tcPr>
                                  <w:tcW w:w="5000" w:type="pct"/>
                                  <w:shd w:val="clear" w:color="auto" w:fill="D9E2F3"/>
                                </w:tcPr>
                                <w:p w14:paraId="3729F476" w14:textId="77777777" w:rsidR="00431DDE" w:rsidRPr="00C250AC" w:rsidRDefault="00431DDE" w:rsidP="00B347BE">
                                  <w:pPr>
                                    <w:pStyle w:val="SolnBox"/>
                                  </w:pPr>
                                  <w:r w:rsidRPr="00C250AC">
                                    <w:t>Specific behaviours</w:t>
                                  </w:r>
                                </w:p>
                              </w:tc>
                            </w:tr>
                            <w:tr w:rsidR="00431DDE" w:rsidRPr="00C250AC" w14:paraId="26A6A117" w14:textId="77777777" w:rsidTr="00F27DD5">
                              <w:tc>
                                <w:tcPr>
                                  <w:tcW w:w="5000" w:type="pct"/>
                                </w:tcPr>
                                <w:p w14:paraId="518418EF" w14:textId="77777777" w:rsidR="00431DDE" w:rsidRPr="00FE518A" w:rsidRDefault="00431DDE" w:rsidP="00992D52">
                                  <w:pPr>
                                    <w:pStyle w:val="Parts"/>
                                  </w:pPr>
                                  <w:r w:rsidRPr="00FE518A">
                                    <w:sym w:font="Wingdings" w:char="F0FC"/>
                                  </w:r>
                                  <w:r w:rsidRPr="00FE518A">
                                    <w:t xml:space="preserve"> </w:t>
                                  </w:r>
                                  <w:r>
                                    <w:t xml:space="preserve">correctly determines coefficients (shown to at least </w:t>
                                  </w:r>
                                  <m:oMath>
                                    <m:r>
                                      <w:rPr>
                                        <w:rFonts w:ascii="Cambria Math" w:hAnsi="Cambria Math"/>
                                      </w:rPr>
                                      <m:t>2</m:t>
                                    </m:r>
                                  </m:oMath>
                                  <w:r>
                                    <w:t xml:space="preserve"> sf)</w:t>
                                  </w:r>
                                </w:p>
                                <w:p w14:paraId="53BD77B8" w14:textId="77777777" w:rsidR="00431DDE" w:rsidRPr="00FE518A" w:rsidRDefault="00431DDE" w:rsidP="00992D52">
                                  <w:pPr>
                                    <w:pStyle w:val="Parts"/>
                                  </w:pPr>
                                  <w:r w:rsidRPr="00FE518A">
                                    <w:rPr>
                                      <w:rFonts w:ascii="Wingdings" w:hAnsi="Wingdings"/>
                                    </w:rPr>
                                    <w:t>ü</w:t>
                                  </w:r>
                                  <w:r w:rsidRPr="00FE518A">
                                    <w:t xml:space="preserve"> </w:t>
                                  </w:r>
                                  <w:r>
                                    <w:t>correctly writes equation using given variables</w:t>
                                  </w:r>
                                </w:p>
                              </w:tc>
                            </w:tr>
                          </w:tbl>
                          <w:p w14:paraId="617EC1A0"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F5C91" id="Text Box 23" o:spid="_x0000_s1047" type="#_x0000_t202" style="position:absolute;left:0;text-align:left;margin-left:81.3pt;margin-top:3.75pt;width:324pt;height: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tRgIAAIUEAAAOAAAAZHJzL2Uyb0RvYy54bWysVE1v2zAMvQ/YfxB0X+ykH+uCOEWWIsOA&#10;oC3QDj0rspwYkEVNUmJnv35PcpwW3U7DclAokuLHe6Rnt12j2UE5X5Mp+HiUc6aMpLI224L/eF59&#10;uuHMB2FKocmogh+V57fzjx9mrZ2qCe1Il8oxBDF+2tqC70Kw0yzzcqca4UdklYGxIteIgKvbZqUT&#10;LaI3Opvk+XXWkiutI6m8h/auN/J5il9VSoaHqvIqMF1w1BbS6dK5iWc2n4np1gm7q+WpDPEPVTSi&#10;Nkh6DnUngmB7V/8RqqmlI09VGElqMqqqWqrUA7oZ5++6edoJq1IvAMfbM0z+/4WV94dHx+qy4JML&#10;zoxowNGz6gL7Sh2DCvi01k/h9mThGDrowfOg91DGtrvKNfEfDTHYgfTxjG6MJqG8HI8vb3KYJGzj&#10;/POXK1wQP3t9bp0P3xQ1LAoFd6AvoSoOax9618ElZjO0qrVOFGrD2oJfX1zl6YEnXZfRGN380S+1&#10;YweBGcDolNRypoUPUBZ8lX6nOt48Q1XaoLjYfd9llEK36Xq0zhBsqDwCGUf9bHkrVzWqXyPBo3AY&#10;JnSMBQkPOCpNqJJOEmc7cr/+po/+4BhWzloMZ8H9z71wCnV/N2A/TvIguEHYDILZN0tCr2OsnpVJ&#10;xAMX9CBWjpoX7M0iZoFJGIlcBQ+DuAz9imDvpFoskhPm1YqwNk9WxtAR2MjFc/cinD0RFsD1PQ1j&#10;K6bveOt9e+YW+0BVnUiNwPYonvDGrKexOO1lXKa39+T1+vWY/wYAAP//AwBQSwMEFAAGAAgAAAAh&#10;AI5CqnDbAAAACQEAAA8AAABkcnMvZG93bnJldi54bWxMj8FOwzAQRO9I/IO1SNyo3UqkJY1TBSRA&#10;QuJAi3p24yUOxOvIdtvw9ywnOM7OaPZNtZn8IE4YUx9Iw3ymQCC1wfbUaXjfPd6sQKRsyJohEGr4&#10;xgSb+vKiMqUNZ3rD0zZ3gksolUaDy3kspUytQ2/SLIxI7H2E6E1mGTtpozlzuR/kQqlCetMTf3Bm&#10;xAeH7df26DWoF7mL7i5+OnxyTaP2dP+qnrW+vpqaNYiMU/4Lwy8+o0PNTIdwJJvEwLpYFBzVsLwF&#10;wf5qrlgf2FjyRdaV/L+g/gEAAP//AwBQSwECLQAUAAYACAAAACEAtoM4kv4AAADhAQAAEwAAAAAA&#10;AAAAAAAAAAAAAAAAW0NvbnRlbnRfVHlwZXNdLnhtbFBLAQItABQABgAIAAAAIQA4/SH/1gAAAJQB&#10;AAALAAAAAAAAAAAAAAAAAC8BAABfcmVscy8ucmVsc1BLAQItABQABgAIAAAAIQCDa/ntRgIAAIUE&#10;AAAOAAAAAAAAAAAAAAAAAC4CAABkcnMvZTJvRG9jLnhtbFBLAQItABQABgAIAAAAIQCOQqpw2wAA&#10;AAk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463"/>
                      </w:tblGrid>
                      <w:tr w:rsidR="00431DDE" w:rsidRPr="00C250AC" w14:paraId="5CD10C8C" w14:textId="77777777" w:rsidTr="00771CFE">
                        <w:trPr>
                          <w:trHeight w:hRule="exact" w:val="255"/>
                        </w:trPr>
                        <w:tc>
                          <w:tcPr>
                            <w:tcW w:w="5000" w:type="pct"/>
                            <w:shd w:val="clear" w:color="auto" w:fill="D9E2F3"/>
                          </w:tcPr>
                          <w:p w14:paraId="405A21D7" w14:textId="77777777" w:rsidR="00431DDE" w:rsidRPr="00C250AC" w:rsidRDefault="00431DDE" w:rsidP="00B347BE">
                            <w:pPr>
                              <w:pStyle w:val="SolnBox"/>
                            </w:pPr>
                            <w:r w:rsidRPr="00C250AC">
                              <w:t>Solution</w:t>
                            </w:r>
                          </w:p>
                        </w:tc>
                      </w:tr>
                      <w:tr w:rsidR="00431DDE" w:rsidRPr="00C250AC" w14:paraId="39DB8FD7" w14:textId="77777777" w:rsidTr="00C250AC">
                        <w:tc>
                          <w:tcPr>
                            <w:tcW w:w="5000" w:type="pct"/>
                            <w:tcBorders>
                              <w:bottom w:val="single" w:sz="4" w:space="0" w:color="auto"/>
                            </w:tcBorders>
                          </w:tcPr>
                          <w:p w14:paraId="5ADB2FB9" w14:textId="77777777" w:rsidR="00431DDE" w:rsidRDefault="008B2A0A" w:rsidP="00992D52">
                            <w:pPr>
                              <w:pStyle w:val="Parts"/>
                            </w:pPr>
                            <m:oMathPara>
                              <m:oMath>
                                <m:acc>
                                  <m:accPr>
                                    <m:ctrlPr>
                                      <w:rPr>
                                        <w:rFonts w:ascii="Cambria Math" w:hAnsi="Cambria Math"/>
                                        <w:i/>
                                      </w:rPr>
                                    </m:ctrlPr>
                                  </m:accPr>
                                  <m:e>
                                    <m:r>
                                      <w:rPr>
                                        <w:rFonts w:ascii="Cambria Math" w:hAnsi="Cambria Math"/>
                                      </w:rPr>
                                      <m:t>L</m:t>
                                    </m:r>
                                  </m:e>
                                </m:acc>
                                <m:r>
                                  <w:rPr>
                                    <w:rFonts w:ascii="Cambria Math" w:hAnsi="Cambria Math"/>
                                  </w:rPr>
                                  <m:t>=0.673T+74.998</m:t>
                                </m:r>
                              </m:oMath>
                            </m:oMathPara>
                          </w:p>
                          <w:p w14:paraId="25C2B662" w14:textId="77777777" w:rsidR="00431DDE" w:rsidRPr="00410486" w:rsidRDefault="00431DDE" w:rsidP="00992D52">
                            <w:pPr>
                              <w:pStyle w:val="Parts"/>
                            </w:pPr>
                          </w:p>
                        </w:tc>
                      </w:tr>
                      <w:tr w:rsidR="00431DDE" w:rsidRPr="00C250AC" w14:paraId="5F942609" w14:textId="77777777" w:rsidTr="00321246">
                        <w:trPr>
                          <w:trHeight w:hRule="exact" w:val="255"/>
                        </w:trPr>
                        <w:tc>
                          <w:tcPr>
                            <w:tcW w:w="5000" w:type="pct"/>
                            <w:shd w:val="clear" w:color="auto" w:fill="D9E2F3"/>
                          </w:tcPr>
                          <w:p w14:paraId="3729F476" w14:textId="77777777" w:rsidR="00431DDE" w:rsidRPr="00C250AC" w:rsidRDefault="00431DDE" w:rsidP="00B347BE">
                            <w:pPr>
                              <w:pStyle w:val="SolnBox"/>
                            </w:pPr>
                            <w:r w:rsidRPr="00C250AC">
                              <w:t>Specific behaviours</w:t>
                            </w:r>
                          </w:p>
                        </w:tc>
                      </w:tr>
                      <w:tr w:rsidR="00431DDE" w:rsidRPr="00C250AC" w14:paraId="26A6A117" w14:textId="77777777" w:rsidTr="00F27DD5">
                        <w:tc>
                          <w:tcPr>
                            <w:tcW w:w="5000" w:type="pct"/>
                          </w:tcPr>
                          <w:p w14:paraId="518418EF" w14:textId="77777777" w:rsidR="00431DDE" w:rsidRPr="00FE518A" w:rsidRDefault="00431DDE" w:rsidP="00992D52">
                            <w:pPr>
                              <w:pStyle w:val="Parts"/>
                            </w:pPr>
                            <w:r w:rsidRPr="00FE518A">
                              <w:sym w:font="Wingdings" w:char="F0FC"/>
                            </w:r>
                            <w:r w:rsidRPr="00FE518A">
                              <w:t xml:space="preserve"> </w:t>
                            </w:r>
                            <w:r>
                              <w:t xml:space="preserve">correctly determines coefficients (shown to at least </w:t>
                            </w:r>
                            <m:oMath>
                              <m:r>
                                <w:rPr>
                                  <w:rFonts w:ascii="Cambria Math" w:hAnsi="Cambria Math"/>
                                </w:rPr>
                                <m:t>2</m:t>
                              </m:r>
                            </m:oMath>
                            <w:r>
                              <w:t xml:space="preserve"> sf)</w:t>
                            </w:r>
                          </w:p>
                          <w:p w14:paraId="53BD77B8" w14:textId="77777777" w:rsidR="00431DDE" w:rsidRPr="00FE518A" w:rsidRDefault="00431DDE" w:rsidP="00992D52">
                            <w:pPr>
                              <w:pStyle w:val="Parts"/>
                            </w:pPr>
                            <w:r w:rsidRPr="00FE518A">
                              <w:rPr>
                                <w:rFonts w:ascii="Wingdings" w:hAnsi="Wingdings"/>
                              </w:rPr>
                              <w:t>ü</w:t>
                            </w:r>
                            <w:r w:rsidRPr="00FE518A">
                              <w:t xml:space="preserve"> </w:t>
                            </w:r>
                            <w:r>
                              <w:t>correctly writes equation using given variables</w:t>
                            </w:r>
                          </w:p>
                        </w:tc>
                      </w:tr>
                    </w:tbl>
                    <w:p w14:paraId="617EC1A0" w14:textId="77777777" w:rsidR="00431DDE" w:rsidRDefault="00431DDE" w:rsidP="00FE518A">
                      <w:pPr>
                        <w:pStyle w:val="Part"/>
                      </w:pPr>
                    </w:p>
                  </w:txbxContent>
                </v:textbox>
              </v:shape>
            </w:pict>
          </mc:Fallback>
        </mc:AlternateContent>
      </w:r>
    </w:p>
    <w:p w14:paraId="33E79989" w14:textId="77777777" w:rsidR="00431DDE" w:rsidRDefault="00431DDE" w:rsidP="0043199F">
      <w:pPr>
        <w:pStyle w:val="Parta"/>
      </w:pPr>
    </w:p>
    <w:p w14:paraId="56F9E4C6" w14:textId="77777777" w:rsidR="00431DDE" w:rsidRDefault="00431DDE" w:rsidP="0043199F">
      <w:pPr>
        <w:pStyle w:val="Parta"/>
      </w:pPr>
    </w:p>
    <w:p w14:paraId="4BCA6F1F" w14:textId="77777777" w:rsidR="00431DDE" w:rsidRDefault="00431DDE" w:rsidP="0043199F">
      <w:pPr>
        <w:pStyle w:val="Parta"/>
      </w:pPr>
    </w:p>
    <w:p w14:paraId="3015E762" w14:textId="77777777" w:rsidR="00431DDE" w:rsidRDefault="00431DDE" w:rsidP="0043199F">
      <w:pPr>
        <w:pStyle w:val="Parta"/>
      </w:pPr>
    </w:p>
    <w:p w14:paraId="535A5C63" w14:textId="77777777" w:rsidR="00431DDE" w:rsidRDefault="00431DDE" w:rsidP="0043199F">
      <w:pPr>
        <w:pStyle w:val="Parta"/>
      </w:pPr>
    </w:p>
    <w:p w14:paraId="4C972E3C" w14:textId="77777777" w:rsidR="00431DDE" w:rsidRDefault="00431DDE" w:rsidP="0043199F">
      <w:pPr>
        <w:pStyle w:val="Parta"/>
      </w:pPr>
    </w:p>
    <w:p w14:paraId="5ED59FB1" w14:textId="77777777" w:rsidR="00431DDE" w:rsidRDefault="00431DDE" w:rsidP="0043199F">
      <w:pPr>
        <w:pStyle w:val="Parta"/>
      </w:pPr>
    </w:p>
    <w:p w14:paraId="445C38B8" w14:textId="77777777" w:rsidR="00431DDE" w:rsidRDefault="00431DDE" w:rsidP="0043199F">
      <w:pPr>
        <w:pStyle w:val="Parta"/>
      </w:pPr>
      <w:r>
        <w:t>(c)</w:t>
      </w:r>
      <w:r>
        <w:tab/>
        <w:t>Draw the least-squares line on the scatterplot above.</w:t>
      </w:r>
      <w:r>
        <w:tab/>
        <w:t>(2 marks)</w:t>
      </w:r>
    </w:p>
    <w:p w14:paraId="20F8C882" w14:textId="77777777" w:rsidR="00431DDE" w:rsidRDefault="00431DDE" w:rsidP="0043199F">
      <w:pPr>
        <w:pStyle w:val="Parta"/>
      </w:pPr>
    </w:p>
    <w:p w14:paraId="0330D8A8" w14:textId="77777777" w:rsidR="00431DDE" w:rsidRDefault="00431DDE" w:rsidP="0043199F">
      <w:pPr>
        <w:pStyle w:val="Parta"/>
      </w:pPr>
    </w:p>
    <w:p w14:paraId="03F445B4" w14:textId="77777777" w:rsidR="00431DDE" w:rsidRDefault="00431DDE" w:rsidP="0043199F">
      <w:pPr>
        <w:pStyle w:val="Parta"/>
      </w:pPr>
      <w:r>
        <w:t>(d)</w:t>
      </w:r>
      <w:r>
        <w:tab/>
        <w:t>Interpret the slope of the least-squares line in the context of this question.</w:t>
      </w:r>
      <w:r>
        <w:tab/>
        <w:t>(2 marks)</w:t>
      </w:r>
    </w:p>
    <w:p w14:paraId="4D22C55C" w14:textId="77777777" w:rsidR="00431DDE" w:rsidRDefault="00431DDE" w:rsidP="0043199F">
      <w:pPr>
        <w:pStyle w:val="Parta"/>
      </w:pPr>
      <w:r>
        <w:rPr>
          <w:noProof/>
          <w:lang w:eastAsia="en-AU"/>
        </w:rPr>
        <mc:AlternateContent>
          <mc:Choice Requires="wps">
            <w:drawing>
              <wp:anchor distT="0" distB="0" distL="114300" distR="114300" simplePos="0" relativeHeight="251686912" behindDoc="0" locked="0" layoutInCell="1" allowOverlap="1" wp14:anchorId="0E01F4BB" wp14:editId="7C16608E">
                <wp:simplePos x="0" y="0"/>
                <wp:positionH relativeFrom="column">
                  <wp:posOffset>1318260</wp:posOffset>
                </wp:positionH>
                <wp:positionV relativeFrom="paragraph">
                  <wp:posOffset>24130</wp:posOffset>
                </wp:positionV>
                <wp:extent cx="3352800" cy="126365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3352800" cy="1263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431DDE" w:rsidRPr="00C250AC" w14:paraId="29F09519" w14:textId="77777777" w:rsidTr="00771CFE">
                              <w:trPr>
                                <w:trHeight w:hRule="exact" w:val="255"/>
                              </w:trPr>
                              <w:tc>
                                <w:tcPr>
                                  <w:tcW w:w="5000" w:type="pct"/>
                                  <w:shd w:val="clear" w:color="auto" w:fill="D9E2F3"/>
                                </w:tcPr>
                                <w:p w14:paraId="1170A82E" w14:textId="77777777" w:rsidR="00431DDE" w:rsidRPr="00C250AC" w:rsidRDefault="00431DDE" w:rsidP="00B347BE">
                                  <w:pPr>
                                    <w:pStyle w:val="SolnBox"/>
                                  </w:pPr>
                                  <w:r w:rsidRPr="00C250AC">
                                    <w:t>Solution</w:t>
                                  </w:r>
                                </w:p>
                              </w:tc>
                            </w:tr>
                            <w:tr w:rsidR="00431DDE" w:rsidRPr="00C250AC" w14:paraId="04777E88" w14:textId="77777777" w:rsidTr="00C250AC">
                              <w:tc>
                                <w:tcPr>
                                  <w:tcW w:w="5000" w:type="pct"/>
                                  <w:tcBorders>
                                    <w:bottom w:val="single" w:sz="4" w:space="0" w:color="auto"/>
                                  </w:tcBorders>
                                </w:tcPr>
                                <w:p w14:paraId="0D94B641" w14:textId="77777777" w:rsidR="00431DDE" w:rsidRDefault="00431DDE" w:rsidP="00992D52">
                                  <w:pPr>
                                    <w:pStyle w:val="Parts"/>
                                  </w:pPr>
                                  <w:r>
                                    <w:t xml:space="preserve">For every </w:t>
                                  </w:r>
                                  <m:oMath>
                                    <m:r>
                                      <w:rPr>
                                        <w:rFonts w:ascii="Cambria Math" w:hAnsi="Cambria Math"/>
                                      </w:rPr>
                                      <m:t>1°C</m:t>
                                    </m:r>
                                  </m:oMath>
                                  <w:r>
                                    <w:rPr>
                                      <w:rFonts w:eastAsiaTheme="minorEastAsia"/>
                                    </w:rPr>
                                    <w:t xml:space="preserve"> increase in temperature, the tail length increases by an average of </w:t>
                                  </w:r>
                                  <m:oMath>
                                    <m:r>
                                      <w:rPr>
                                        <w:rFonts w:ascii="Cambria Math" w:eastAsiaTheme="minorEastAsia" w:hAnsi="Cambria Math"/>
                                      </w:rPr>
                                      <m:t>0.673</m:t>
                                    </m:r>
                                  </m:oMath>
                                  <w:r>
                                    <w:rPr>
                                      <w:rFonts w:eastAsiaTheme="minorEastAsia"/>
                                    </w:rPr>
                                    <w:t xml:space="preserve"> mm.</w:t>
                                  </w:r>
                                </w:p>
                                <w:p w14:paraId="1D208ABF" w14:textId="77777777" w:rsidR="00431DDE" w:rsidRPr="00410486" w:rsidRDefault="00431DDE" w:rsidP="00992D52">
                                  <w:pPr>
                                    <w:pStyle w:val="Parts"/>
                                  </w:pPr>
                                </w:p>
                              </w:tc>
                            </w:tr>
                            <w:tr w:rsidR="00431DDE" w:rsidRPr="00C250AC" w14:paraId="1C44D34B" w14:textId="77777777" w:rsidTr="00321246">
                              <w:trPr>
                                <w:trHeight w:hRule="exact" w:val="255"/>
                              </w:trPr>
                              <w:tc>
                                <w:tcPr>
                                  <w:tcW w:w="5000" w:type="pct"/>
                                  <w:shd w:val="clear" w:color="auto" w:fill="D9E2F3"/>
                                </w:tcPr>
                                <w:p w14:paraId="773DE345" w14:textId="77777777" w:rsidR="00431DDE" w:rsidRPr="00C250AC" w:rsidRDefault="00431DDE" w:rsidP="00B347BE">
                                  <w:pPr>
                                    <w:pStyle w:val="SolnBox"/>
                                  </w:pPr>
                                  <w:r w:rsidRPr="00C250AC">
                                    <w:t>Specific behaviours</w:t>
                                  </w:r>
                                </w:p>
                              </w:tc>
                            </w:tr>
                            <w:tr w:rsidR="00431DDE" w:rsidRPr="00C250AC" w14:paraId="1D0FFC51" w14:textId="77777777" w:rsidTr="00F27DD5">
                              <w:tc>
                                <w:tcPr>
                                  <w:tcW w:w="5000" w:type="pct"/>
                                </w:tcPr>
                                <w:p w14:paraId="176A963A" w14:textId="77777777" w:rsidR="00431DDE" w:rsidRPr="00FE518A" w:rsidRDefault="00431DDE" w:rsidP="00992D52">
                                  <w:pPr>
                                    <w:pStyle w:val="Parts"/>
                                  </w:pPr>
                                  <w:r w:rsidRPr="00FE518A">
                                    <w:sym w:font="Wingdings" w:char="F0FC"/>
                                  </w:r>
                                  <w:r w:rsidRPr="00FE518A">
                                    <w:t xml:space="preserve"> </w:t>
                                  </w:r>
                                  <w:r>
                                    <w:t>refers to correct variables</w:t>
                                  </w:r>
                                </w:p>
                                <w:p w14:paraId="6F11E876" w14:textId="77777777" w:rsidR="00431DDE" w:rsidRPr="00FE518A" w:rsidRDefault="00431DDE" w:rsidP="00992D52">
                                  <w:pPr>
                                    <w:pStyle w:val="Parts"/>
                                  </w:pPr>
                                  <w:r w:rsidRPr="00FE518A">
                                    <w:rPr>
                                      <w:rFonts w:ascii="Wingdings" w:hAnsi="Wingdings"/>
                                    </w:rPr>
                                    <w:t>ü</w:t>
                                  </w:r>
                                  <w:r w:rsidRPr="00FE518A">
                                    <w:t xml:space="preserve"> </w:t>
                                  </w:r>
                                  <w:r>
                                    <w:t>correctly states average length increase</w:t>
                                  </w:r>
                                </w:p>
                              </w:tc>
                            </w:tr>
                          </w:tbl>
                          <w:p w14:paraId="094F763D"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1F4BB" id="Text Box 24" o:spid="_x0000_s1048" type="#_x0000_t202" style="position:absolute;left:0;text-align:left;margin-left:103.8pt;margin-top:1.9pt;width:264pt;height:9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g9RgIAAIUEAAAOAAAAZHJzL2Uyb0RvYy54bWysVE1vGjEQvVfqf7B8L8tHgyLEElEiqkpR&#10;EgminI3XCyt5Pa5t2KW/vs9elkRpT1U5mPHMeD7em9n5XVtrdlLOV2RyPhoMOVNGUlGZfc5ftusv&#10;t5z5IEwhNBmV87Py/G7x+dO8sTM1pgPpQjmGIMbPGpvzQwh2lmVeHlQt/ICsMjCW5GoRcHX7rHCi&#10;QfRaZ+PhcJo15ArrSCrvob3vjHyR4pelkuGpLL0KTOcctYV0unTu4pkt5mK2d8IeKnkpQ/xDFbWo&#10;DJJeQ92LINjRVX+EqivpyFMZBpLqjMqykir1gG5Gww/dbA7CqtQLwPH2CpP/f2Hl4+nZsarI+fgr&#10;Z0bU4Gir2sC+UcugAj6N9TO4bSwcQws9eO71HsrYdlu6Ov6jIQY7kD5f0Y3RJJSTyc34dgiThG00&#10;nk6mNwn/7O25dT58V1SzKOTcgb6Eqjg9+IBS4Nq7xGyG1pXWiUJtWJPz6QQho8WTropoTJezX2nH&#10;TgIzgNEpqOFMCx+gzPk6/WI/CP7uGW7aQBm777qMUmh3bYfWuIdgR8UZyDjqZstbua5Q/QMSPAuH&#10;YULHWJDwhKPUhCrpInF2IPfrb/roD45h5azBcObc/zwKp1D3DwP24yT3guuFXS+YY70i9DrC6lmZ&#10;RDxwQfdi6ah+xd4sYxaYhJHIlfPQi6vQrQj2TqrlMjlhXq0ID2ZjZQwdgY1cbNtX4eyFsACuH6kf&#10;WzH7wFvn2zG3PAYqq0RqBLZD8YI3Zj3RcdnLuEzv78nr7eux+A0AAP//AwBQSwMEFAAGAAgAAAAh&#10;AEJYE2bbAAAACQEAAA8AAABkcnMvZG93bnJldi54bWxMj81OwzAQhO9IvIO1SNyoTSraEuJUAQmQ&#10;kDjQIs5uvMSBeB3Zbhvenu0JjqNvND/VevKDOGBMfSAN1zMFAqkNtqdOw/v28WoFImVD1gyBUMMP&#10;JljX52eVKW040hseNrkTHEKpNBpczmMpZWodepNmYURi9hmiN5ll7KSN5sjhfpCFUgvpTU/c4MyI&#10;Dw7b783ea1Avchvdbfxy+OSaRn3Q/at61vryYmruQGSc8p8ZTvN5OtS8aRf2ZJMYNBRquWCrhjk/&#10;YL6c37DenUCxAllX8v+D+hcAAP//AwBQSwECLQAUAAYACAAAACEAtoM4kv4AAADhAQAAEwAAAAAA&#10;AAAAAAAAAAAAAAAAW0NvbnRlbnRfVHlwZXNdLnhtbFBLAQItABQABgAIAAAAIQA4/SH/1gAAAJQB&#10;AAALAAAAAAAAAAAAAAAAAC8BAABfcmVscy8ucmVsc1BLAQItABQABgAIAAAAIQB3Dxg9RgIAAIUE&#10;AAAOAAAAAAAAAAAAAAAAAC4CAABkcnMvZTJvRG9jLnhtbFBLAQItABQABgAIAAAAIQBCWBNm2wAA&#10;AAk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66"/>
                      </w:tblGrid>
                      <w:tr w:rsidR="00431DDE" w:rsidRPr="00C250AC" w14:paraId="29F09519" w14:textId="77777777" w:rsidTr="00771CFE">
                        <w:trPr>
                          <w:trHeight w:hRule="exact" w:val="255"/>
                        </w:trPr>
                        <w:tc>
                          <w:tcPr>
                            <w:tcW w:w="5000" w:type="pct"/>
                            <w:shd w:val="clear" w:color="auto" w:fill="D9E2F3"/>
                          </w:tcPr>
                          <w:p w14:paraId="1170A82E" w14:textId="77777777" w:rsidR="00431DDE" w:rsidRPr="00C250AC" w:rsidRDefault="00431DDE" w:rsidP="00B347BE">
                            <w:pPr>
                              <w:pStyle w:val="SolnBox"/>
                            </w:pPr>
                            <w:r w:rsidRPr="00C250AC">
                              <w:t>Solution</w:t>
                            </w:r>
                          </w:p>
                        </w:tc>
                      </w:tr>
                      <w:tr w:rsidR="00431DDE" w:rsidRPr="00C250AC" w14:paraId="04777E88" w14:textId="77777777" w:rsidTr="00C250AC">
                        <w:tc>
                          <w:tcPr>
                            <w:tcW w:w="5000" w:type="pct"/>
                            <w:tcBorders>
                              <w:bottom w:val="single" w:sz="4" w:space="0" w:color="auto"/>
                            </w:tcBorders>
                          </w:tcPr>
                          <w:p w14:paraId="0D94B641" w14:textId="77777777" w:rsidR="00431DDE" w:rsidRDefault="00431DDE" w:rsidP="00992D52">
                            <w:pPr>
                              <w:pStyle w:val="Parts"/>
                            </w:pPr>
                            <w:r>
                              <w:t xml:space="preserve">For every </w:t>
                            </w:r>
                            <m:oMath>
                              <m:r>
                                <w:rPr>
                                  <w:rFonts w:ascii="Cambria Math" w:hAnsi="Cambria Math"/>
                                </w:rPr>
                                <m:t>1°C</m:t>
                              </m:r>
                            </m:oMath>
                            <w:r>
                              <w:rPr>
                                <w:rFonts w:eastAsiaTheme="minorEastAsia"/>
                              </w:rPr>
                              <w:t xml:space="preserve"> increase in temperature, the tail length increases by an average of </w:t>
                            </w:r>
                            <m:oMath>
                              <m:r>
                                <w:rPr>
                                  <w:rFonts w:ascii="Cambria Math" w:eastAsiaTheme="minorEastAsia" w:hAnsi="Cambria Math"/>
                                </w:rPr>
                                <m:t>0.673</m:t>
                              </m:r>
                            </m:oMath>
                            <w:r>
                              <w:rPr>
                                <w:rFonts w:eastAsiaTheme="minorEastAsia"/>
                              </w:rPr>
                              <w:t xml:space="preserve"> mm.</w:t>
                            </w:r>
                          </w:p>
                          <w:p w14:paraId="1D208ABF" w14:textId="77777777" w:rsidR="00431DDE" w:rsidRPr="00410486" w:rsidRDefault="00431DDE" w:rsidP="00992D52">
                            <w:pPr>
                              <w:pStyle w:val="Parts"/>
                            </w:pPr>
                          </w:p>
                        </w:tc>
                      </w:tr>
                      <w:tr w:rsidR="00431DDE" w:rsidRPr="00C250AC" w14:paraId="1C44D34B" w14:textId="77777777" w:rsidTr="00321246">
                        <w:trPr>
                          <w:trHeight w:hRule="exact" w:val="255"/>
                        </w:trPr>
                        <w:tc>
                          <w:tcPr>
                            <w:tcW w:w="5000" w:type="pct"/>
                            <w:shd w:val="clear" w:color="auto" w:fill="D9E2F3"/>
                          </w:tcPr>
                          <w:p w14:paraId="773DE345" w14:textId="77777777" w:rsidR="00431DDE" w:rsidRPr="00C250AC" w:rsidRDefault="00431DDE" w:rsidP="00B347BE">
                            <w:pPr>
                              <w:pStyle w:val="SolnBox"/>
                            </w:pPr>
                            <w:r w:rsidRPr="00C250AC">
                              <w:t>Specific behaviours</w:t>
                            </w:r>
                          </w:p>
                        </w:tc>
                      </w:tr>
                      <w:tr w:rsidR="00431DDE" w:rsidRPr="00C250AC" w14:paraId="1D0FFC51" w14:textId="77777777" w:rsidTr="00F27DD5">
                        <w:tc>
                          <w:tcPr>
                            <w:tcW w:w="5000" w:type="pct"/>
                          </w:tcPr>
                          <w:p w14:paraId="176A963A" w14:textId="77777777" w:rsidR="00431DDE" w:rsidRPr="00FE518A" w:rsidRDefault="00431DDE" w:rsidP="00992D52">
                            <w:pPr>
                              <w:pStyle w:val="Parts"/>
                            </w:pPr>
                            <w:r w:rsidRPr="00FE518A">
                              <w:sym w:font="Wingdings" w:char="F0FC"/>
                            </w:r>
                            <w:r w:rsidRPr="00FE518A">
                              <w:t xml:space="preserve"> </w:t>
                            </w:r>
                            <w:r>
                              <w:t>refers to correct variables</w:t>
                            </w:r>
                          </w:p>
                          <w:p w14:paraId="6F11E876" w14:textId="77777777" w:rsidR="00431DDE" w:rsidRPr="00FE518A" w:rsidRDefault="00431DDE" w:rsidP="00992D52">
                            <w:pPr>
                              <w:pStyle w:val="Parts"/>
                            </w:pPr>
                            <w:r w:rsidRPr="00FE518A">
                              <w:rPr>
                                <w:rFonts w:ascii="Wingdings" w:hAnsi="Wingdings"/>
                              </w:rPr>
                              <w:t>ü</w:t>
                            </w:r>
                            <w:r w:rsidRPr="00FE518A">
                              <w:t xml:space="preserve"> </w:t>
                            </w:r>
                            <w:r>
                              <w:t>correctly states average length increase</w:t>
                            </w:r>
                          </w:p>
                        </w:tc>
                      </w:tr>
                    </w:tbl>
                    <w:p w14:paraId="094F763D" w14:textId="77777777" w:rsidR="00431DDE" w:rsidRDefault="00431DDE" w:rsidP="00FE518A">
                      <w:pPr>
                        <w:pStyle w:val="Part"/>
                      </w:pPr>
                    </w:p>
                  </w:txbxContent>
                </v:textbox>
              </v:shape>
            </w:pict>
          </mc:Fallback>
        </mc:AlternateContent>
      </w:r>
    </w:p>
    <w:p w14:paraId="49FA4962" w14:textId="77777777" w:rsidR="00431DDE" w:rsidRDefault="00431DDE">
      <w:pPr>
        <w:spacing w:after="160" w:line="259" w:lineRule="auto"/>
      </w:pPr>
      <w:r>
        <w:br w:type="page"/>
      </w:r>
    </w:p>
    <w:p w14:paraId="21DDFF88" w14:textId="77777777" w:rsidR="00431DDE" w:rsidRDefault="00431DDE" w:rsidP="0043199F">
      <w:pPr>
        <w:pStyle w:val="Parta"/>
      </w:pPr>
      <w:r>
        <w:lastRenderedPageBreak/>
        <w:t>(e)</w:t>
      </w:r>
      <w:r>
        <w:tab/>
        <w:t xml:space="preserve">Determine the value of the correlation coefficient between </w:t>
      </w:r>
      <m:oMath>
        <m:r>
          <w:rPr>
            <w:rFonts w:ascii="Cambria Math" w:hAnsi="Cambria Math"/>
          </w:rPr>
          <m:t>T</m:t>
        </m:r>
      </m:oMath>
      <w:r>
        <w:rPr>
          <w:rFonts w:eastAsiaTheme="minorEastAsia"/>
        </w:rPr>
        <w:t xml:space="preserve"> and </w:t>
      </w:r>
      <m:oMath>
        <m:r>
          <w:rPr>
            <w:rFonts w:ascii="Cambria Math" w:eastAsiaTheme="minorEastAsia" w:hAnsi="Cambria Math"/>
          </w:rPr>
          <m:t>L</m:t>
        </m:r>
      </m:oMath>
      <w:r>
        <w:rPr>
          <w:rFonts w:eastAsiaTheme="minorEastAsia"/>
        </w:rPr>
        <w:t xml:space="preserve">, </w:t>
      </w:r>
      <w:r>
        <w:t>and use it to describe the association between the variables in terms of direction and strength.</w:t>
      </w:r>
      <w:r>
        <w:tab/>
        <w:t>(2 marks)</w:t>
      </w:r>
    </w:p>
    <w:p w14:paraId="5CA0D075" w14:textId="77777777" w:rsidR="00431DDE" w:rsidRDefault="00431DDE" w:rsidP="0043199F">
      <w:pPr>
        <w:pStyle w:val="Parta"/>
      </w:pPr>
      <w:r>
        <w:rPr>
          <w:noProof/>
          <w:lang w:eastAsia="en-AU"/>
        </w:rPr>
        <mc:AlternateContent>
          <mc:Choice Requires="wps">
            <w:drawing>
              <wp:anchor distT="0" distB="0" distL="114300" distR="114300" simplePos="0" relativeHeight="251688960" behindDoc="0" locked="0" layoutInCell="1" allowOverlap="1" wp14:anchorId="01831164" wp14:editId="1C3EC8BA">
                <wp:simplePos x="0" y="0"/>
                <wp:positionH relativeFrom="column">
                  <wp:posOffset>1407160</wp:posOffset>
                </wp:positionH>
                <wp:positionV relativeFrom="paragraph">
                  <wp:posOffset>77470</wp:posOffset>
                </wp:positionV>
                <wp:extent cx="3352800" cy="144145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3352800" cy="144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431DDE" w:rsidRPr="00C250AC" w14:paraId="354C766D" w14:textId="77777777" w:rsidTr="00771CFE">
                              <w:trPr>
                                <w:trHeight w:hRule="exact" w:val="255"/>
                              </w:trPr>
                              <w:tc>
                                <w:tcPr>
                                  <w:tcW w:w="5000" w:type="pct"/>
                                  <w:shd w:val="clear" w:color="auto" w:fill="D9E2F3"/>
                                </w:tcPr>
                                <w:p w14:paraId="317D770A" w14:textId="77777777" w:rsidR="00431DDE" w:rsidRPr="00C250AC" w:rsidRDefault="00431DDE" w:rsidP="00B347BE">
                                  <w:pPr>
                                    <w:pStyle w:val="SolnBox"/>
                                  </w:pPr>
                                  <w:r w:rsidRPr="00C250AC">
                                    <w:t>Solution</w:t>
                                  </w:r>
                                </w:p>
                              </w:tc>
                            </w:tr>
                            <w:tr w:rsidR="00431DDE" w:rsidRPr="00C250AC" w14:paraId="2D59778B" w14:textId="77777777" w:rsidTr="00C250AC">
                              <w:tc>
                                <w:tcPr>
                                  <w:tcW w:w="5000" w:type="pct"/>
                                  <w:tcBorders>
                                    <w:bottom w:val="single" w:sz="4" w:space="0" w:color="auto"/>
                                  </w:tcBorders>
                                </w:tcPr>
                                <w:p w14:paraId="51680B7D" w14:textId="77777777" w:rsidR="00431DDE" w:rsidRDefault="008B2A0A" w:rsidP="00992D52">
                                  <w:pPr>
                                    <w:pStyle w:val="Parts"/>
                                  </w:pPr>
                                  <m:oMathPara>
                                    <m:oMath>
                                      <m:sSub>
                                        <m:sSubPr>
                                          <m:ctrlPr>
                                            <w:rPr>
                                              <w:rFonts w:ascii="Cambria Math" w:hAnsi="Cambria Math"/>
                                              <w:i/>
                                            </w:rPr>
                                          </m:ctrlPr>
                                        </m:sSubPr>
                                        <m:e>
                                          <m:r>
                                            <w:rPr>
                                              <w:rFonts w:ascii="Cambria Math" w:hAnsi="Cambria Math"/>
                                            </w:rPr>
                                            <m:t>r</m:t>
                                          </m:r>
                                        </m:e>
                                        <m:sub>
                                          <m:r>
                                            <w:rPr>
                                              <w:rFonts w:ascii="Cambria Math" w:hAnsi="Cambria Math"/>
                                            </w:rPr>
                                            <m:t>TL</m:t>
                                          </m:r>
                                        </m:sub>
                                      </m:sSub>
                                      <m:r>
                                        <w:rPr>
                                          <w:rFonts w:ascii="Cambria Math" w:hAnsi="Cambria Math"/>
                                        </w:rPr>
                                        <m:t>=0.966</m:t>
                                      </m:r>
                                    </m:oMath>
                                  </m:oMathPara>
                                </w:p>
                                <w:p w14:paraId="1F8D96B9" w14:textId="77777777" w:rsidR="00431DDE" w:rsidRDefault="00431DDE" w:rsidP="00992D52">
                                  <w:pPr>
                                    <w:pStyle w:val="Parts"/>
                                  </w:pPr>
                                </w:p>
                                <w:p w14:paraId="15DC08A8" w14:textId="77777777" w:rsidR="00431DDE" w:rsidRDefault="00431DDE" w:rsidP="002B670B">
                                  <w:pPr>
                                    <w:pStyle w:val="Parts"/>
                                    <w:jc w:val="center"/>
                                  </w:pPr>
                                  <w:r>
                                    <w:t>The association is positive and strong.</w:t>
                                  </w:r>
                                </w:p>
                                <w:p w14:paraId="3544D984" w14:textId="77777777" w:rsidR="00431DDE" w:rsidRPr="00410486" w:rsidRDefault="00431DDE" w:rsidP="00992D52">
                                  <w:pPr>
                                    <w:pStyle w:val="Parts"/>
                                  </w:pPr>
                                </w:p>
                              </w:tc>
                            </w:tr>
                            <w:tr w:rsidR="00431DDE" w:rsidRPr="00C250AC" w14:paraId="64FBD42A" w14:textId="77777777" w:rsidTr="00321246">
                              <w:trPr>
                                <w:trHeight w:hRule="exact" w:val="255"/>
                              </w:trPr>
                              <w:tc>
                                <w:tcPr>
                                  <w:tcW w:w="5000" w:type="pct"/>
                                  <w:shd w:val="clear" w:color="auto" w:fill="D9E2F3"/>
                                </w:tcPr>
                                <w:p w14:paraId="5C4BDA20" w14:textId="77777777" w:rsidR="00431DDE" w:rsidRPr="00C250AC" w:rsidRDefault="00431DDE" w:rsidP="00B347BE">
                                  <w:pPr>
                                    <w:pStyle w:val="SolnBox"/>
                                  </w:pPr>
                                  <w:r w:rsidRPr="00C250AC">
                                    <w:t>Specific behaviours</w:t>
                                  </w:r>
                                </w:p>
                              </w:tc>
                            </w:tr>
                            <w:tr w:rsidR="00431DDE" w:rsidRPr="00C250AC" w14:paraId="2964A001" w14:textId="77777777" w:rsidTr="00F27DD5">
                              <w:tc>
                                <w:tcPr>
                                  <w:tcW w:w="5000" w:type="pct"/>
                                </w:tcPr>
                                <w:p w14:paraId="2C074798" w14:textId="77777777" w:rsidR="00431DDE" w:rsidRPr="00FE518A" w:rsidRDefault="00431DDE" w:rsidP="00992D52">
                                  <w:pPr>
                                    <w:pStyle w:val="Parts"/>
                                  </w:pPr>
                                  <w:r w:rsidRPr="00FE518A">
                                    <w:sym w:font="Wingdings" w:char="F0FC"/>
                                  </w:r>
                                  <w:r w:rsidRPr="00FE518A">
                                    <w:t xml:space="preserve"> </w:t>
                                  </w:r>
                                  <w:r>
                                    <w:t xml:space="preserve">correct coefficient (shown to at least </w:t>
                                  </w:r>
                                  <m:oMath>
                                    <m:r>
                                      <w:rPr>
                                        <w:rFonts w:ascii="Cambria Math" w:hAnsi="Cambria Math"/>
                                      </w:rPr>
                                      <m:t>2</m:t>
                                    </m:r>
                                  </m:oMath>
                                  <w:r>
                                    <w:t xml:space="preserve"> sf)</w:t>
                                  </w:r>
                                </w:p>
                                <w:p w14:paraId="2E52611F" w14:textId="77777777" w:rsidR="00431DDE" w:rsidRPr="00FE518A" w:rsidRDefault="00431DDE" w:rsidP="00992D52">
                                  <w:pPr>
                                    <w:pStyle w:val="Parts"/>
                                  </w:pPr>
                                  <w:r w:rsidRPr="00FE518A">
                                    <w:rPr>
                                      <w:rFonts w:ascii="Wingdings" w:hAnsi="Wingdings"/>
                                    </w:rPr>
                                    <w:t>ü</w:t>
                                  </w:r>
                                  <w:r w:rsidRPr="00FE518A">
                                    <w:t xml:space="preserve"> </w:t>
                                  </w:r>
                                  <w:r>
                                    <w:t>correctly states direction and strength</w:t>
                                  </w:r>
                                </w:p>
                              </w:tc>
                            </w:tr>
                          </w:tbl>
                          <w:p w14:paraId="145B139E" w14:textId="77777777" w:rsidR="00431DDE" w:rsidRDefault="00431DDE" w:rsidP="002767F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31164" id="Text Box 25" o:spid="_x0000_s1049" type="#_x0000_t202" style="position:absolute;left:0;text-align:left;margin-left:110.8pt;margin-top:6.1pt;width:264pt;height:1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8H7RwIAAIUEAAAOAAAAZHJzL2Uyb0RvYy54bWysVE1rGzEQvRf6H4TuzfojDsF4HVwHl4JJ&#10;AknJWdZK8YJWo0qyd91f3yetNwlpT6U+yKOZ0Xy8N7OLm64x7Kh8qMmWfHwx4kxZSVVtX0r+42nz&#10;5ZqzEIWthCGrSn5Sgd8sP39atG6uJrQnUynPEMSGeetKvo/RzYsiyL1qRLggpyyMmnwjIq7+pai8&#10;aBG9McVkNLoqWvKV8yRVCNDe9ka+zPG1VjLeax1UZKbkqC3m0+dzl85iuRDzFy/cvpbnMsQ/VNGI&#10;2iLpa6hbEQU7+PqPUE0tPQXS8UJSU5DWtVS5B3QzHn3o5nEvnMq9AJzgXmEK/y+svDs+eFZXJZ/M&#10;OLOiAUdPqovsK3UMKuDTujCH26ODY+ygB8+DPkCZ2u60b9I/GmKwA+nTK7opmoRyOp1NrkcwSdjG&#10;l5fjy1nGv3h77nyI3xQ1LAkl96AvoyqO2xBRClwHl5TN0qY2JlNoLGtLfjVFyGQJZOoqGfPlFNbG&#10;s6PADGB0Kmo5MyJEKEu+yb/UD4K/e4absVCm7vsukxS7XdejNR0g2FF1AjKe+tkKTm5qVL9Fggfh&#10;MUzoGAsS73FoQ6iSzhJne/K//qZP/uAYVs5aDGfJw8+D8Ap1f7dgP03yIPhB2A2CPTRrQq9jrJ6T&#10;WcQDH80gak/NM/ZmlbLAJKxErpLHQVzHfkWwd1KtVtkJ8+pE3NpHJ1PoBGzi4ql7Ft6dCYvg+o6G&#10;sRXzD7z1vj1zq0MkXWdSE7A9ime8MeuZjvNepmV6f89eb1+P5W8AAAD//wMAUEsDBBQABgAIAAAA&#10;IQBjq/JX3QAAAAoBAAAPAAAAZHJzL2Rvd25yZXYueG1sTI/BTsMwDIbvSLxDZCRuLFlAg5amU0EC&#10;JCQObIhz1pqm0DhVkm3l7TEnONrfr9+fq/XsR3HAmIZABpYLBQKpDd1AvYG37cPFDYiULXV2DIQG&#10;vjHBuj49qWzZhSO94mGTe8EllEprwOU8lVKm1qG3aREmJGYfIXqbeYy97KI9crkfpVZqJb0diC84&#10;O+G9w/Zrs/cG1LPcRlfET4ePrmnUO929qCdjzs/m5hZExjn/heFXn9WhZqdd2FOXxGhA6+WKowy0&#10;BsGB66uCFzsml4UGWVfy/wv1DwAAAP//AwBQSwECLQAUAAYACAAAACEAtoM4kv4AAADhAQAAEwAA&#10;AAAAAAAAAAAAAAAAAAAAW0NvbnRlbnRfVHlwZXNdLnhtbFBLAQItABQABgAIAAAAIQA4/SH/1gAA&#10;AJQBAAALAAAAAAAAAAAAAAAAAC8BAABfcmVscy8ucmVsc1BLAQItABQABgAIAAAAIQAbG8H7RwIA&#10;AIUEAAAOAAAAAAAAAAAAAAAAAC4CAABkcnMvZTJvRG9jLnhtbFBLAQItABQABgAIAAAAIQBjq/JX&#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431DDE" w:rsidRPr="00C250AC" w14:paraId="354C766D" w14:textId="77777777" w:rsidTr="00771CFE">
                        <w:trPr>
                          <w:trHeight w:hRule="exact" w:val="255"/>
                        </w:trPr>
                        <w:tc>
                          <w:tcPr>
                            <w:tcW w:w="5000" w:type="pct"/>
                            <w:shd w:val="clear" w:color="auto" w:fill="D9E2F3"/>
                          </w:tcPr>
                          <w:p w14:paraId="317D770A" w14:textId="77777777" w:rsidR="00431DDE" w:rsidRPr="00C250AC" w:rsidRDefault="00431DDE" w:rsidP="00B347BE">
                            <w:pPr>
                              <w:pStyle w:val="SolnBox"/>
                            </w:pPr>
                            <w:r w:rsidRPr="00C250AC">
                              <w:t>Solution</w:t>
                            </w:r>
                          </w:p>
                        </w:tc>
                      </w:tr>
                      <w:tr w:rsidR="00431DDE" w:rsidRPr="00C250AC" w14:paraId="2D59778B" w14:textId="77777777" w:rsidTr="00C250AC">
                        <w:tc>
                          <w:tcPr>
                            <w:tcW w:w="5000" w:type="pct"/>
                            <w:tcBorders>
                              <w:bottom w:val="single" w:sz="4" w:space="0" w:color="auto"/>
                            </w:tcBorders>
                          </w:tcPr>
                          <w:p w14:paraId="51680B7D" w14:textId="77777777" w:rsidR="00431DDE" w:rsidRDefault="008B2A0A" w:rsidP="00992D52">
                            <w:pPr>
                              <w:pStyle w:val="Parts"/>
                            </w:pPr>
                            <m:oMathPara>
                              <m:oMath>
                                <m:sSub>
                                  <m:sSubPr>
                                    <m:ctrlPr>
                                      <w:rPr>
                                        <w:rFonts w:ascii="Cambria Math" w:hAnsi="Cambria Math"/>
                                        <w:i/>
                                      </w:rPr>
                                    </m:ctrlPr>
                                  </m:sSubPr>
                                  <m:e>
                                    <m:r>
                                      <w:rPr>
                                        <w:rFonts w:ascii="Cambria Math" w:hAnsi="Cambria Math"/>
                                      </w:rPr>
                                      <m:t>r</m:t>
                                    </m:r>
                                  </m:e>
                                  <m:sub>
                                    <m:r>
                                      <w:rPr>
                                        <w:rFonts w:ascii="Cambria Math" w:hAnsi="Cambria Math"/>
                                      </w:rPr>
                                      <m:t>TL</m:t>
                                    </m:r>
                                  </m:sub>
                                </m:sSub>
                                <m:r>
                                  <w:rPr>
                                    <w:rFonts w:ascii="Cambria Math" w:hAnsi="Cambria Math"/>
                                  </w:rPr>
                                  <m:t>=0.966</m:t>
                                </m:r>
                              </m:oMath>
                            </m:oMathPara>
                          </w:p>
                          <w:p w14:paraId="1F8D96B9" w14:textId="77777777" w:rsidR="00431DDE" w:rsidRDefault="00431DDE" w:rsidP="00992D52">
                            <w:pPr>
                              <w:pStyle w:val="Parts"/>
                            </w:pPr>
                          </w:p>
                          <w:p w14:paraId="15DC08A8" w14:textId="77777777" w:rsidR="00431DDE" w:rsidRDefault="00431DDE" w:rsidP="002B670B">
                            <w:pPr>
                              <w:pStyle w:val="Parts"/>
                              <w:jc w:val="center"/>
                            </w:pPr>
                            <w:r>
                              <w:t>The association is positive and strong.</w:t>
                            </w:r>
                          </w:p>
                          <w:p w14:paraId="3544D984" w14:textId="77777777" w:rsidR="00431DDE" w:rsidRPr="00410486" w:rsidRDefault="00431DDE" w:rsidP="00992D52">
                            <w:pPr>
                              <w:pStyle w:val="Parts"/>
                            </w:pPr>
                          </w:p>
                        </w:tc>
                      </w:tr>
                      <w:tr w:rsidR="00431DDE" w:rsidRPr="00C250AC" w14:paraId="64FBD42A" w14:textId="77777777" w:rsidTr="00321246">
                        <w:trPr>
                          <w:trHeight w:hRule="exact" w:val="255"/>
                        </w:trPr>
                        <w:tc>
                          <w:tcPr>
                            <w:tcW w:w="5000" w:type="pct"/>
                            <w:shd w:val="clear" w:color="auto" w:fill="D9E2F3"/>
                          </w:tcPr>
                          <w:p w14:paraId="5C4BDA20" w14:textId="77777777" w:rsidR="00431DDE" w:rsidRPr="00C250AC" w:rsidRDefault="00431DDE" w:rsidP="00B347BE">
                            <w:pPr>
                              <w:pStyle w:val="SolnBox"/>
                            </w:pPr>
                            <w:r w:rsidRPr="00C250AC">
                              <w:t>Specific behaviours</w:t>
                            </w:r>
                          </w:p>
                        </w:tc>
                      </w:tr>
                      <w:tr w:rsidR="00431DDE" w:rsidRPr="00C250AC" w14:paraId="2964A001" w14:textId="77777777" w:rsidTr="00F27DD5">
                        <w:tc>
                          <w:tcPr>
                            <w:tcW w:w="5000" w:type="pct"/>
                          </w:tcPr>
                          <w:p w14:paraId="2C074798" w14:textId="77777777" w:rsidR="00431DDE" w:rsidRPr="00FE518A" w:rsidRDefault="00431DDE" w:rsidP="00992D52">
                            <w:pPr>
                              <w:pStyle w:val="Parts"/>
                            </w:pPr>
                            <w:r w:rsidRPr="00FE518A">
                              <w:sym w:font="Wingdings" w:char="F0FC"/>
                            </w:r>
                            <w:r w:rsidRPr="00FE518A">
                              <w:t xml:space="preserve"> </w:t>
                            </w:r>
                            <w:r>
                              <w:t xml:space="preserve">correct coefficient (shown to at least </w:t>
                            </w:r>
                            <m:oMath>
                              <m:r>
                                <w:rPr>
                                  <w:rFonts w:ascii="Cambria Math" w:hAnsi="Cambria Math"/>
                                </w:rPr>
                                <m:t>2</m:t>
                              </m:r>
                            </m:oMath>
                            <w:r>
                              <w:t xml:space="preserve"> sf)</w:t>
                            </w:r>
                          </w:p>
                          <w:p w14:paraId="2E52611F" w14:textId="77777777" w:rsidR="00431DDE" w:rsidRPr="00FE518A" w:rsidRDefault="00431DDE" w:rsidP="00992D52">
                            <w:pPr>
                              <w:pStyle w:val="Parts"/>
                            </w:pPr>
                            <w:r w:rsidRPr="00FE518A">
                              <w:rPr>
                                <w:rFonts w:ascii="Wingdings" w:hAnsi="Wingdings"/>
                              </w:rPr>
                              <w:t>ü</w:t>
                            </w:r>
                            <w:r w:rsidRPr="00FE518A">
                              <w:t xml:space="preserve"> </w:t>
                            </w:r>
                            <w:r>
                              <w:t>correctly states direction and strength</w:t>
                            </w:r>
                          </w:p>
                        </w:tc>
                      </w:tr>
                    </w:tbl>
                    <w:p w14:paraId="145B139E" w14:textId="77777777" w:rsidR="00431DDE" w:rsidRDefault="00431DDE" w:rsidP="002767FE">
                      <w:pPr>
                        <w:pStyle w:val="Part"/>
                      </w:pPr>
                    </w:p>
                  </w:txbxContent>
                </v:textbox>
              </v:shape>
            </w:pict>
          </mc:Fallback>
        </mc:AlternateContent>
      </w:r>
    </w:p>
    <w:p w14:paraId="206A005B" w14:textId="77777777" w:rsidR="00431DDE" w:rsidRDefault="00431DDE" w:rsidP="0043199F">
      <w:pPr>
        <w:pStyle w:val="Parta"/>
      </w:pPr>
    </w:p>
    <w:p w14:paraId="1D9C7376" w14:textId="77777777" w:rsidR="00431DDE" w:rsidRDefault="00431DDE" w:rsidP="0043199F">
      <w:pPr>
        <w:pStyle w:val="Parta"/>
      </w:pPr>
    </w:p>
    <w:p w14:paraId="16062586" w14:textId="77777777" w:rsidR="00431DDE" w:rsidRDefault="00431DDE" w:rsidP="0043199F">
      <w:pPr>
        <w:pStyle w:val="Parta"/>
      </w:pPr>
    </w:p>
    <w:p w14:paraId="04DA4D3D" w14:textId="77777777" w:rsidR="00431DDE" w:rsidRDefault="00431DDE" w:rsidP="0043199F">
      <w:pPr>
        <w:pStyle w:val="Parta"/>
      </w:pPr>
    </w:p>
    <w:p w14:paraId="45D1E28B" w14:textId="77777777" w:rsidR="00431DDE" w:rsidRDefault="00431DDE" w:rsidP="0043199F">
      <w:pPr>
        <w:pStyle w:val="Parta"/>
      </w:pPr>
    </w:p>
    <w:p w14:paraId="1FECCFFB" w14:textId="77777777" w:rsidR="00431DDE" w:rsidRDefault="00431DDE" w:rsidP="0043199F">
      <w:pPr>
        <w:pStyle w:val="Parta"/>
      </w:pPr>
    </w:p>
    <w:p w14:paraId="5AF38FB9" w14:textId="77777777" w:rsidR="00431DDE" w:rsidRDefault="00431DDE" w:rsidP="0043199F">
      <w:pPr>
        <w:pStyle w:val="Parta"/>
      </w:pPr>
    </w:p>
    <w:p w14:paraId="4CDD873F" w14:textId="77777777" w:rsidR="00431DDE" w:rsidRDefault="00431DDE" w:rsidP="0043199F">
      <w:pPr>
        <w:pStyle w:val="Parta"/>
      </w:pPr>
    </w:p>
    <w:p w14:paraId="699A49F6" w14:textId="77777777" w:rsidR="00431DDE" w:rsidRDefault="00431DDE" w:rsidP="0043199F">
      <w:pPr>
        <w:pStyle w:val="Parta"/>
      </w:pPr>
    </w:p>
    <w:p w14:paraId="5F14468B" w14:textId="77777777" w:rsidR="00431DDE" w:rsidRDefault="00431DDE" w:rsidP="0043199F">
      <w:pPr>
        <w:pStyle w:val="Parta"/>
      </w:pPr>
    </w:p>
    <w:p w14:paraId="27E33D15" w14:textId="77777777" w:rsidR="00431DDE" w:rsidRDefault="00431DDE" w:rsidP="0043199F">
      <w:pPr>
        <w:pStyle w:val="Parta"/>
      </w:pPr>
    </w:p>
    <w:p w14:paraId="53AB0866" w14:textId="77777777" w:rsidR="00431DDE" w:rsidRDefault="00431DDE" w:rsidP="0043199F">
      <w:pPr>
        <w:pStyle w:val="Parta"/>
      </w:pPr>
    </w:p>
    <w:p w14:paraId="636E0C9D" w14:textId="77777777" w:rsidR="00431DDE" w:rsidRDefault="00431DDE" w:rsidP="0043199F">
      <w:pPr>
        <w:pStyle w:val="Parta"/>
      </w:pPr>
    </w:p>
    <w:p w14:paraId="0FE6E1E4" w14:textId="77777777" w:rsidR="00431DDE" w:rsidRDefault="00431DDE" w:rsidP="0043199F">
      <w:pPr>
        <w:pStyle w:val="Parta"/>
      </w:pPr>
    </w:p>
    <w:p w14:paraId="2774AF29" w14:textId="77777777" w:rsidR="00431DDE" w:rsidRDefault="00431DDE" w:rsidP="0043199F">
      <w:pPr>
        <w:pStyle w:val="Parta"/>
        <w:rPr>
          <w:rFonts w:eastAsiaTheme="minorEastAsia"/>
        </w:rPr>
      </w:pPr>
      <w:r>
        <w:t>(f)</w:t>
      </w:r>
      <w:r>
        <w:tab/>
        <w:t xml:space="preserve">Use the equation of the least-squares line to predict the tail length of a </w:t>
      </w:r>
      <m:oMath>
        <m:r>
          <w:rPr>
            <w:rFonts w:ascii="Cambria Math" w:hAnsi="Cambria Math"/>
          </w:rPr>
          <m:t>6</m:t>
        </m:r>
      </m:oMath>
      <w:r>
        <w:t xml:space="preserve">-week-old mouse that was housed at a temperature of </w:t>
      </w:r>
      <m:oMath>
        <m:r>
          <w:rPr>
            <w:rFonts w:ascii="Cambria Math" w:hAnsi="Cambria Math"/>
          </w:rPr>
          <m:t>30°C</m:t>
        </m:r>
      </m:oMath>
      <w:r>
        <w:rPr>
          <w:rFonts w:eastAsiaTheme="minorEastAsia"/>
        </w:rPr>
        <w:t>, and comment on the validity of this prediction.</w:t>
      </w:r>
    </w:p>
    <w:p w14:paraId="42708EBD" w14:textId="77777777" w:rsidR="00431DDE" w:rsidRDefault="00431DDE" w:rsidP="0043199F">
      <w:pPr>
        <w:pStyle w:val="Parta"/>
      </w:pPr>
      <w:r>
        <w:rPr>
          <w:noProof/>
          <w:lang w:eastAsia="en-AU"/>
        </w:rPr>
        <mc:AlternateContent>
          <mc:Choice Requires="wps">
            <w:drawing>
              <wp:anchor distT="0" distB="0" distL="114300" distR="114300" simplePos="0" relativeHeight="251689984" behindDoc="0" locked="0" layoutInCell="1" allowOverlap="1" wp14:anchorId="2FA73F2B" wp14:editId="3E2F316C">
                <wp:simplePos x="0" y="0"/>
                <wp:positionH relativeFrom="column">
                  <wp:posOffset>1191260</wp:posOffset>
                </wp:positionH>
                <wp:positionV relativeFrom="paragraph">
                  <wp:posOffset>102870</wp:posOffset>
                </wp:positionV>
                <wp:extent cx="3905250" cy="16383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3905250" cy="1638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134"/>
                            </w:tblGrid>
                            <w:tr w:rsidR="00431DDE" w:rsidRPr="00C250AC" w14:paraId="3DE4DA8D" w14:textId="77777777" w:rsidTr="00771CFE">
                              <w:trPr>
                                <w:trHeight w:hRule="exact" w:val="255"/>
                              </w:trPr>
                              <w:tc>
                                <w:tcPr>
                                  <w:tcW w:w="5000" w:type="pct"/>
                                  <w:shd w:val="clear" w:color="auto" w:fill="D9E2F3"/>
                                </w:tcPr>
                                <w:p w14:paraId="44BDBC12" w14:textId="77777777" w:rsidR="00431DDE" w:rsidRPr="00C250AC" w:rsidRDefault="00431DDE" w:rsidP="00B347BE">
                                  <w:pPr>
                                    <w:pStyle w:val="SolnBox"/>
                                  </w:pPr>
                                  <w:r w:rsidRPr="00C250AC">
                                    <w:t>Solution</w:t>
                                  </w:r>
                                </w:p>
                              </w:tc>
                            </w:tr>
                            <w:tr w:rsidR="00431DDE" w:rsidRPr="00C250AC" w14:paraId="1FA31718" w14:textId="77777777" w:rsidTr="00C250AC">
                              <w:tc>
                                <w:tcPr>
                                  <w:tcW w:w="5000" w:type="pct"/>
                                  <w:tcBorders>
                                    <w:bottom w:val="single" w:sz="4" w:space="0" w:color="auto"/>
                                  </w:tcBorders>
                                </w:tcPr>
                                <w:p w14:paraId="0FA12F2A" w14:textId="77777777" w:rsidR="00431DDE" w:rsidRDefault="00431DDE" w:rsidP="008266D9">
                                  <w:pPr>
                                    <w:pStyle w:val="Parts"/>
                                  </w:pPr>
                                  <m:oMathPara>
                                    <m:oMath>
                                      <m:r>
                                        <w:rPr>
                                          <w:rFonts w:ascii="Cambria Math" w:hAnsi="Cambria Math"/>
                                        </w:rPr>
                                        <m:t>L</m:t>
                                      </m:r>
                                      <m:r>
                                        <m:rPr>
                                          <m:aln/>
                                        </m:rPr>
                                        <w:rPr>
                                          <w:rFonts w:ascii="Cambria Math" w:hAnsi="Cambria Math"/>
                                        </w:rPr>
                                        <m:t>=0.673</m:t>
                                      </m:r>
                                      <m:d>
                                        <m:dPr>
                                          <m:ctrlPr>
                                            <w:rPr>
                                              <w:rFonts w:ascii="Cambria Math" w:hAnsi="Cambria Math"/>
                                              <w:i/>
                                            </w:rPr>
                                          </m:ctrlPr>
                                        </m:dPr>
                                        <m:e>
                                          <m:r>
                                            <w:rPr>
                                              <w:rFonts w:ascii="Cambria Math" w:hAnsi="Cambria Math"/>
                                            </w:rPr>
                                            <m:t>30</m:t>
                                          </m:r>
                                        </m:e>
                                      </m:d>
                                      <m:r>
                                        <w:rPr>
                                          <w:rFonts w:ascii="Cambria Math" w:hAnsi="Cambria Math"/>
                                        </w:rPr>
                                        <m:t>+74.998</m:t>
                                      </m:r>
                                      <m:r>
                                        <m:rPr>
                                          <m:sty m:val="p"/>
                                        </m:rPr>
                                        <w:rPr>
                                          <w:rFonts w:ascii="Cambria Math" w:hAnsi="Cambria Math"/>
                                        </w:rPr>
                                        <w:br/>
                                      </m:r>
                                    </m:oMath>
                                    <m:oMath>
                                      <m:r>
                                        <m:rPr>
                                          <m:aln/>
                                        </m:rPr>
                                        <w:rPr>
                                          <w:rFonts w:ascii="Cambria Math" w:hAnsi="Cambria Math"/>
                                        </w:rPr>
                                        <m:t>=95.2</m:t>
                                      </m:r>
                                      <m:r>
                                        <w:rPr>
                                          <w:rFonts w:ascii="Cambria Math" w:eastAsiaTheme="minorEastAsia" w:hAnsi="Cambria Math"/>
                                        </w:rPr>
                                        <m:t xml:space="preserve"> </m:t>
                                      </m:r>
                                      <m:r>
                                        <m:rPr>
                                          <m:nor/>
                                        </m:rPr>
                                        <w:rPr>
                                          <w:rFonts w:ascii="Cambria Math" w:eastAsiaTheme="minorEastAsia" w:hAnsi="Cambria Math"/>
                                        </w:rPr>
                                        <m:t>mm</m:t>
                                      </m:r>
                                    </m:oMath>
                                  </m:oMathPara>
                                </w:p>
                                <w:p w14:paraId="359B0CDD" w14:textId="77777777" w:rsidR="00431DDE" w:rsidRDefault="00431DDE" w:rsidP="00992D52">
                                  <w:pPr>
                                    <w:pStyle w:val="Parts"/>
                                  </w:pPr>
                                </w:p>
                                <w:p w14:paraId="18495361" w14:textId="77777777" w:rsidR="00431DDE" w:rsidRDefault="00431DDE" w:rsidP="00076A4B">
                                  <w:pPr>
                                    <w:pStyle w:val="Parts"/>
                                    <w:jc w:val="center"/>
                                  </w:pPr>
                                  <w:r>
                                    <w:t>This prediction is not valid as it involves extrapolation.</w:t>
                                  </w:r>
                                </w:p>
                                <w:p w14:paraId="50106297" w14:textId="77777777" w:rsidR="00431DDE" w:rsidRPr="00410486" w:rsidRDefault="00431DDE" w:rsidP="00992D52">
                                  <w:pPr>
                                    <w:pStyle w:val="Parts"/>
                                  </w:pPr>
                                </w:p>
                              </w:tc>
                            </w:tr>
                            <w:tr w:rsidR="00431DDE" w:rsidRPr="00C250AC" w14:paraId="46C27322" w14:textId="77777777" w:rsidTr="00321246">
                              <w:trPr>
                                <w:trHeight w:hRule="exact" w:val="255"/>
                              </w:trPr>
                              <w:tc>
                                <w:tcPr>
                                  <w:tcW w:w="5000" w:type="pct"/>
                                  <w:shd w:val="clear" w:color="auto" w:fill="D9E2F3"/>
                                </w:tcPr>
                                <w:p w14:paraId="4EB9BE32" w14:textId="77777777" w:rsidR="00431DDE" w:rsidRPr="00C250AC" w:rsidRDefault="00431DDE" w:rsidP="00B347BE">
                                  <w:pPr>
                                    <w:pStyle w:val="SolnBox"/>
                                  </w:pPr>
                                  <w:r w:rsidRPr="00C250AC">
                                    <w:t>Specific behaviours</w:t>
                                  </w:r>
                                </w:p>
                              </w:tc>
                            </w:tr>
                            <w:tr w:rsidR="00431DDE" w:rsidRPr="00C250AC" w14:paraId="3A4D32CD" w14:textId="77777777" w:rsidTr="00F27DD5">
                              <w:tc>
                                <w:tcPr>
                                  <w:tcW w:w="5000" w:type="pct"/>
                                </w:tcPr>
                                <w:p w14:paraId="2CC7B991" w14:textId="77777777" w:rsidR="00431DDE" w:rsidRPr="00FE518A" w:rsidRDefault="00431DDE" w:rsidP="00992D52">
                                  <w:pPr>
                                    <w:pStyle w:val="Parts"/>
                                  </w:pPr>
                                  <w:r w:rsidRPr="00FE518A">
                                    <w:sym w:font="Wingdings" w:char="F0FC"/>
                                  </w:r>
                                  <w:r w:rsidRPr="00FE518A">
                                    <w:t xml:space="preserve"> </w:t>
                                  </w:r>
                                  <w:r>
                                    <w:t xml:space="preserve">correct prediction (shown to at least </w:t>
                                  </w:r>
                                  <m:oMath>
                                    <m:r>
                                      <w:rPr>
                                        <w:rFonts w:ascii="Cambria Math" w:hAnsi="Cambria Math"/>
                                      </w:rPr>
                                      <m:t>2</m:t>
                                    </m:r>
                                  </m:oMath>
                                  <w:r>
                                    <w:t xml:space="preserve"> sf)</w:t>
                                  </w:r>
                                </w:p>
                                <w:p w14:paraId="0526BDD4" w14:textId="77777777" w:rsidR="00431DDE" w:rsidRPr="00FE518A" w:rsidRDefault="00431DDE" w:rsidP="00992D52">
                                  <w:pPr>
                                    <w:pStyle w:val="Parts"/>
                                  </w:pPr>
                                  <w:r w:rsidRPr="00FE518A">
                                    <w:rPr>
                                      <w:rFonts w:ascii="Wingdings" w:hAnsi="Wingdings"/>
                                    </w:rPr>
                                    <w:t>ü</w:t>
                                  </w:r>
                                  <w:r w:rsidRPr="00FE518A">
                                    <w:t xml:space="preserve"> </w:t>
                                  </w:r>
                                  <w:r>
                                    <w:t>states not valid due to extrapolation</w:t>
                                  </w:r>
                                </w:p>
                              </w:tc>
                            </w:tr>
                          </w:tbl>
                          <w:p w14:paraId="3EA2B292" w14:textId="77777777" w:rsidR="00431DDE" w:rsidRDefault="00431DDE" w:rsidP="002767F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73F2B" id="Text Box 26" o:spid="_x0000_s1050" type="#_x0000_t202" style="position:absolute;left:0;text-align:left;margin-left:93.8pt;margin-top:8.1pt;width:307.5pt;height:1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RwIAAIUEAAAOAAAAZHJzL2Uyb0RvYy54bWysVE1vGjEQvVfqf7B8L8tHg1LEElEiqkpR&#10;EgmqnI3XCyt5Pa5t2KW/vs9elkRpT1U5mPHMeD7em9n5XVtrdlLOV2RyPhoMOVNGUlGZfc5/bNef&#10;bjnzQZhCaDIq52fl+d3i44d5Y2dqTAfShXIMQYyfNTbnhxDsLMu8PKha+AFZZWAsydUi4Or2WeFE&#10;g+i1zsbD4TRryBXWkVTeQ3vfGfkixS9LJcNTWXoVmM45agvpdOncxTNbzMVs74Q9VPJShviHKmpR&#10;GSS9hroXQbCjq/4IVVfSkacyDCTVGZVlJVXqAd2Mhu+62RyEVakXgOPtFSb//8LKx9OzY1WR8/GU&#10;MyNqcLRVbWBfqWVQAZ/G+hncNhaOoYUePPd6D2Vsuy1dHf/REIMdSJ+v6MZoEsrJl+HN+AYmCdto&#10;OrmdDBP+2etz63z4pqhmUci5A30JVXF68AGlwLV3idkMrSutE4XasCbn0wniR4snXRXRmC5nv9KO&#10;nQRmAKNTUMOZFj5AmfN1+sV+EPzNM9y0gTJ233UZpdDu2g6tzz0EOyrOQMZRN1veynWF6h+Q4Fk4&#10;DBM6xoKEJxylJlRJF4mzA7lff9NHf3AMK2cNhjPn/udROIW6vxuwHye5F1wv7HrBHOsVodcRVs/K&#10;JOKBC7oXS0f1C/ZmGbPAJIxErpyHXlyFbkWwd1Itl8kJ82pFeDAbK2PoCGzkYtu+CGcvhAVw/Uj9&#10;2IrZO94634655TFQWSVSI7Adihe8MeuJjstexmV6e09er1+PxW8AAAD//wMAUEsDBBQABgAIAAAA&#10;IQBAgfu/3QAAAAoBAAAPAAAAZHJzL2Rvd25yZXYueG1sTI9BT8MwDIXvSPyHyEjcWEKFutI1nQoS&#10;ICFxYEOcs9ZrCo1TJdlW/j3mxG5+9tPz96r17EZxxBAHTxpuFwoEUuu7gXoNH9unmwJETIY6M3pC&#10;DT8YYV1fXlSm7PyJ3vG4Sb3gEIql0WBTmkopY2vRmbjwExLf9j44k1iGXnbBnDjcjTJTKpfODMQf&#10;rJnw0WL7vTk4DepVboO9D18Wn23TqE96eFMvWl9fzc0KRMI5/ZvhD5/RoWamnT9QF8XIuljmbOUh&#10;z0CwoVAZL3YasuVdBrKu5HmF+hcAAP//AwBQSwECLQAUAAYACAAAACEAtoM4kv4AAADhAQAAEwAA&#10;AAAAAAAAAAAAAAAAAAAAW0NvbnRlbnRfVHlwZXNdLnhtbFBLAQItABQABgAIAAAAIQA4/SH/1gAA&#10;AJQBAAALAAAAAAAAAAAAAAAAAC8BAABfcmVscy8ucmVsc1BLAQItABQABgAIAAAAIQAQ+JT+RwIA&#10;AIUEAAAOAAAAAAAAAAAAAAAAAC4CAABkcnMvZTJvRG9jLnhtbFBLAQItABQABgAIAAAAIQBAgfu/&#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134"/>
                      </w:tblGrid>
                      <w:tr w:rsidR="00431DDE" w:rsidRPr="00C250AC" w14:paraId="3DE4DA8D" w14:textId="77777777" w:rsidTr="00771CFE">
                        <w:trPr>
                          <w:trHeight w:hRule="exact" w:val="255"/>
                        </w:trPr>
                        <w:tc>
                          <w:tcPr>
                            <w:tcW w:w="5000" w:type="pct"/>
                            <w:shd w:val="clear" w:color="auto" w:fill="D9E2F3"/>
                          </w:tcPr>
                          <w:p w14:paraId="44BDBC12" w14:textId="77777777" w:rsidR="00431DDE" w:rsidRPr="00C250AC" w:rsidRDefault="00431DDE" w:rsidP="00B347BE">
                            <w:pPr>
                              <w:pStyle w:val="SolnBox"/>
                            </w:pPr>
                            <w:r w:rsidRPr="00C250AC">
                              <w:t>Solution</w:t>
                            </w:r>
                          </w:p>
                        </w:tc>
                      </w:tr>
                      <w:tr w:rsidR="00431DDE" w:rsidRPr="00C250AC" w14:paraId="1FA31718" w14:textId="77777777" w:rsidTr="00C250AC">
                        <w:tc>
                          <w:tcPr>
                            <w:tcW w:w="5000" w:type="pct"/>
                            <w:tcBorders>
                              <w:bottom w:val="single" w:sz="4" w:space="0" w:color="auto"/>
                            </w:tcBorders>
                          </w:tcPr>
                          <w:p w14:paraId="0FA12F2A" w14:textId="77777777" w:rsidR="00431DDE" w:rsidRDefault="00431DDE" w:rsidP="008266D9">
                            <w:pPr>
                              <w:pStyle w:val="Parts"/>
                            </w:pPr>
                            <m:oMathPara>
                              <m:oMath>
                                <m:r>
                                  <w:rPr>
                                    <w:rFonts w:ascii="Cambria Math" w:hAnsi="Cambria Math"/>
                                  </w:rPr>
                                  <m:t>L</m:t>
                                </m:r>
                                <m:r>
                                  <m:rPr>
                                    <m:aln/>
                                  </m:rPr>
                                  <w:rPr>
                                    <w:rFonts w:ascii="Cambria Math" w:hAnsi="Cambria Math"/>
                                  </w:rPr>
                                  <m:t>=0.673</m:t>
                                </m:r>
                                <m:d>
                                  <m:dPr>
                                    <m:ctrlPr>
                                      <w:rPr>
                                        <w:rFonts w:ascii="Cambria Math" w:hAnsi="Cambria Math"/>
                                        <w:i/>
                                      </w:rPr>
                                    </m:ctrlPr>
                                  </m:dPr>
                                  <m:e>
                                    <m:r>
                                      <w:rPr>
                                        <w:rFonts w:ascii="Cambria Math" w:hAnsi="Cambria Math"/>
                                      </w:rPr>
                                      <m:t>30</m:t>
                                    </m:r>
                                  </m:e>
                                </m:d>
                                <m:r>
                                  <w:rPr>
                                    <w:rFonts w:ascii="Cambria Math" w:hAnsi="Cambria Math"/>
                                  </w:rPr>
                                  <m:t>+74.998</m:t>
                                </m:r>
                                <m:r>
                                  <m:rPr>
                                    <m:sty m:val="p"/>
                                  </m:rPr>
                                  <w:rPr>
                                    <w:rFonts w:ascii="Cambria Math" w:hAnsi="Cambria Math"/>
                                  </w:rPr>
                                  <w:br/>
                                </m:r>
                              </m:oMath>
                              <m:oMath>
                                <m:r>
                                  <m:rPr>
                                    <m:aln/>
                                  </m:rPr>
                                  <w:rPr>
                                    <w:rFonts w:ascii="Cambria Math" w:hAnsi="Cambria Math"/>
                                  </w:rPr>
                                  <m:t>=95.2</m:t>
                                </m:r>
                                <m:r>
                                  <w:rPr>
                                    <w:rFonts w:ascii="Cambria Math" w:eastAsiaTheme="minorEastAsia" w:hAnsi="Cambria Math"/>
                                  </w:rPr>
                                  <m:t xml:space="preserve"> </m:t>
                                </m:r>
                                <m:r>
                                  <m:rPr>
                                    <m:nor/>
                                  </m:rPr>
                                  <w:rPr>
                                    <w:rFonts w:ascii="Cambria Math" w:eastAsiaTheme="minorEastAsia" w:hAnsi="Cambria Math"/>
                                  </w:rPr>
                                  <m:t>mm</m:t>
                                </m:r>
                              </m:oMath>
                            </m:oMathPara>
                          </w:p>
                          <w:p w14:paraId="359B0CDD" w14:textId="77777777" w:rsidR="00431DDE" w:rsidRDefault="00431DDE" w:rsidP="00992D52">
                            <w:pPr>
                              <w:pStyle w:val="Parts"/>
                            </w:pPr>
                          </w:p>
                          <w:p w14:paraId="18495361" w14:textId="77777777" w:rsidR="00431DDE" w:rsidRDefault="00431DDE" w:rsidP="00076A4B">
                            <w:pPr>
                              <w:pStyle w:val="Parts"/>
                              <w:jc w:val="center"/>
                            </w:pPr>
                            <w:r>
                              <w:t>This prediction is not valid as it involves extrapolation.</w:t>
                            </w:r>
                          </w:p>
                          <w:p w14:paraId="50106297" w14:textId="77777777" w:rsidR="00431DDE" w:rsidRPr="00410486" w:rsidRDefault="00431DDE" w:rsidP="00992D52">
                            <w:pPr>
                              <w:pStyle w:val="Parts"/>
                            </w:pPr>
                          </w:p>
                        </w:tc>
                      </w:tr>
                      <w:tr w:rsidR="00431DDE" w:rsidRPr="00C250AC" w14:paraId="46C27322" w14:textId="77777777" w:rsidTr="00321246">
                        <w:trPr>
                          <w:trHeight w:hRule="exact" w:val="255"/>
                        </w:trPr>
                        <w:tc>
                          <w:tcPr>
                            <w:tcW w:w="5000" w:type="pct"/>
                            <w:shd w:val="clear" w:color="auto" w:fill="D9E2F3"/>
                          </w:tcPr>
                          <w:p w14:paraId="4EB9BE32" w14:textId="77777777" w:rsidR="00431DDE" w:rsidRPr="00C250AC" w:rsidRDefault="00431DDE" w:rsidP="00B347BE">
                            <w:pPr>
                              <w:pStyle w:val="SolnBox"/>
                            </w:pPr>
                            <w:r w:rsidRPr="00C250AC">
                              <w:t>Specific behaviours</w:t>
                            </w:r>
                          </w:p>
                        </w:tc>
                      </w:tr>
                      <w:tr w:rsidR="00431DDE" w:rsidRPr="00C250AC" w14:paraId="3A4D32CD" w14:textId="77777777" w:rsidTr="00F27DD5">
                        <w:tc>
                          <w:tcPr>
                            <w:tcW w:w="5000" w:type="pct"/>
                          </w:tcPr>
                          <w:p w14:paraId="2CC7B991" w14:textId="77777777" w:rsidR="00431DDE" w:rsidRPr="00FE518A" w:rsidRDefault="00431DDE" w:rsidP="00992D52">
                            <w:pPr>
                              <w:pStyle w:val="Parts"/>
                            </w:pPr>
                            <w:r w:rsidRPr="00FE518A">
                              <w:sym w:font="Wingdings" w:char="F0FC"/>
                            </w:r>
                            <w:r w:rsidRPr="00FE518A">
                              <w:t xml:space="preserve"> </w:t>
                            </w:r>
                            <w:r>
                              <w:t xml:space="preserve">correct prediction (shown to at least </w:t>
                            </w:r>
                            <m:oMath>
                              <m:r>
                                <w:rPr>
                                  <w:rFonts w:ascii="Cambria Math" w:hAnsi="Cambria Math"/>
                                </w:rPr>
                                <m:t>2</m:t>
                              </m:r>
                            </m:oMath>
                            <w:r>
                              <w:t xml:space="preserve"> sf)</w:t>
                            </w:r>
                          </w:p>
                          <w:p w14:paraId="0526BDD4" w14:textId="77777777" w:rsidR="00431DDE" w:rsidRPr="00FE518A" w:rsidRDefault="00431DDE" w:rsidP="00992D52">
                            <w:pPr>
                              <w:pStyle w:val="Parts"/>
                            </w:pPr>
                            <w:r w:rsidRPr="00FE518A">
                              <w:rPr>
                                <w:rFonts w:ascii="Wingdings" w:hAnsi="Wingdings"/>
                              </w:rPr>
                              <w:t>ü</w:t>
                            </w:r>
                            <w:r w:rsidRPr="00FE518A">
                              <w:t xml:space="preserve"> </w:t>
                            </w:r>
                            <w:r>
                              <w:t>states not valid due to extrapolation</w:t>
                            </w:r>
                          </w:p>
                        </w:tc>
                      </w:tr>
                    </w:tbl>
                    <w:p w14:paraId="3EA2B292" w14:textId="77777777" w:rsidR="00431DDE" w:rsidRDefault="00431DDE" w:rsidP="002767FE">
                      <w:pPr>
                        <w:pStyle w:val="Part"/>
                      </w:pPr>
                    </w:p>
                  </w:txbxContent>
                </v:textbox>
              </v:shape>
            </w:pict>
          </mc:Fallback>
        </mc:AlternateContent>
      </w:r>
      <w:r>
        <w:rPr>
          <w:rFonts w:eastAsiaTheme="minorEastAsia"/>
        </w:rPr>
        <w:tab/>
      </w:r>
      <w:r>
        <w:rPr>
          <w:rFonts w:eastAsiaTheme="minorEastAsia"/>
        </w:rPr>
        <w:tab/>
        <w:t>(2 marks)</w:t>
      </w:r>
    </w:p>
    <w:p w14:paraId="7320B024" w14:textId="77777777" w:rsidR="00431DDE" w:rsidRDefault="00431DDE" w:rsidP="00F649B7">
      <w:pPr>
        <w:pStyle w:val="Parta"/>
      </w:pPr>
    </w:p>
    <w:p w14:paraId="481239DB" w14:textId="77777777" w:rsidR="00431DDE" w:rsidRDefault="00431DDE" w:rsidP="00F649B7">
      <w:pPr>
        <w:pStyle w:val="Parta"/>
      </w:pPr>
    </w:p>
    <w:p w14:paraId="7E426C3C" w14:textId="77777777" w:rsidR="00431DDE" w:rsidRDefault="00431DDE" w:rsidP="00F649B7">
      <w:pPr>
        <w:pStyle w:val="Parta"/>
      </w:pPr>
    </w:p>
    <w:p w14:paraId="553F264B" w14:textId="77777777" w:rsidR="00431DDE" w:rsidRDefault="00431DDE" w:rsidP="00F649B7">
      <w:pPr>
        <w:pStyle w:val="Parta"/>
      </w:pPr>
    </w:p>
    <w:p w14:paraId="72ACE5AF" w14:textId="77777777" w:rsidR="00431DDE" w:rsidRDefault="00431DDE" w:rsidP="00F649B7">
      <w:pPr>
        <w:pStyle w:val="Parta"/>
      </w:pPr>
    </w:p>
    <w:p w14:paraId="6DF44DA1" w14:textId="77777777" w:rsidR="00431DDE" w:rsidRDefault="00431DDE" w:rsidP="00F649B7">
      <w:pPr>
        <w:pStyle w:val="Parta"/>
      </w:pPr>
    </w:p>
    <w:p w14:paraId="5052F86C" w14:textId="77777777" w:rsidR="00431DDE" w:rsidRDefault="00431DDE" w:rsidP="00F649B7">
      <w:pPr>
        <w:pStyle w:val="Parta"/>
      </w:pPr>
    </w:p>
    <w:p w14:paraId="1A112679" w14:textId="77777777" w:rsidR="00431DDE" w:rsidRDefault="00431DDE" w:rsidP="00F649B7">
      <w:pPr>
        <w:pStyle w:val="Parta"/>
      </w:pPr>
    </w:p>
    <w:p w14:paraId="1EFD9E44" w14:textId="77777777" w:rsidR="00431DDE" w:rsidRDefault="00431DDE" w:rsidP="00F649B7">
      <w:pPr>
        <w:pStyle w:val="Parta"/>
      </w:pPr>
    </w:p>
    <w:p w14:paraId="02AD53EC" w14:textId="77777777" w:rsidR="00431DDE" w:rsidRDefault="00431DDE" w:rsidP="00F649B7">
      <w:pPr>
        <w:pStyle w:val="Parta"/>
      </w:pPr>
    </w:p>
    <w:p w14:paraId="4E794792" w14:textId="77777777" w:rsidR="00431DDE" w:rsidRDefault="00431DDE" w:rsidP="00F649B7">
      <w:pPr>
        <w:pStyle w:val="Parta"/>
      </w:pPr>
    </w:p>
    <w:p w14:paraId="1DBB86C8" w14:textId="77777777" w:rsidR="00431DDE" w:rsidRDefault="00431DDE" w:rsidP="00F649B7">
      <w:pPr>
        <w:pStyle w:val="Parta"/>
      </w:pPr>
    </w:p>
    <w:p w14:paraId="3E2E6FDD" w14:textId="77777777" w:rsidR="00431DDE" w:rsidRDefault="00431DDE" w:rsidP="00F649B7">
      <w:pPr>
        <w:pStyle w:val="Parta"/>
      </w:pPr>
    </w:p>
    <w:p w14:paraId="16863686" w14:textId="77777777" w:rsidR="00431DDE" w:rsidRDefault="00431DDE" w:rsidP="00F649B7">
      <w:pPr>
        <w:pStyle w:val="Parta"/>
      </w:pPr>
    </w:p>
    <w:p w14:paraId="35E65FDD" w14:textId="77777777" w:rsidR="00431DDE" w:rsidRDefault="00431DDE" w:rsidP="00F649B7">
      <w:pPr>
        <w:pStyle w:val="Parta"/>
      </w:pPr>
    </w:p>
    <w:p w14:paraId="61F86911" w14:textId="77777777" w:rsidR="00431DDE" w:rsidRDefault="00431DDE" w:rsidP="00F649B7">
      <w:pPr>
        <w:pStyle w:val="Parta"/>
      </w:pPr>
    </w:p>
    <w:p w14:paraId="11E38B78" w14:textId="77777777" w:rsidR="00431DDE" w:rsidRDefault="00431DDE" w:rsidP="00F649B7">
      <w:pPr>
        <w:pStyle w:val="Parta"/>
      </w:pPr>
      <w:r>
        <w:t>(g)</w:t>
      </w:r>
      <w:r>
        <w:tab/>
        <w:t>The researcher stated, "This data clearly shows that housing mice at higher temperatures causes their tails to grow longer". Comment on the validity of this statement.</w:t>
      </w:r>
      <w:r>
        <w:tab/>
        <w:t>(1 mark)</w:t>
      </w:r>
    </w:p>
    <w:p w14:paraId="616A2959" w14:textId="77777777" w:rsidR="00431DDE" w:rsidRDefault="00431DDE" w:rsidP="00F649B7">
      <w:pPr>
        <w:pStyle w:val="Parta"/>
      </w:pPr>
      <w:r>
        <w:rPr>
          <w:noProof/>
          <w:lang w:eastAsia="en-AU"/>
        </w:rPr>
        <mc:AlternateContent>
          <mc:Choice Requires="wps">
            <w:drawing>
              <wp:anchor distT="0" distB="0" distL="114300" distR="114300" simplePos="0" relativeHeight="251685888" behindDoc="0" locked="0" layoutInCell="1" allowOverlap="1" wp14:anchorId="3387C16F" wp14:editId="7A147C2A">
                <wp:simplePos x="0" y="0"/>
                <wp:positionH relativeFrom="column">
                  <wp:posOffset>734060</wp:posOffset>
                </wp:positionH>
                <wp:positionV relativeFrom="paragraph">
                  <wp:posOffset>97155</wp:posOffset>
                </wp:positionV>
                <wp:extent cx="4514400" cy="1098000"/>
                <wp:effectExtent l="0" t="0" r="19685" b="26035"/>
                <wp:wrapNone/>
                <wp:docPr id="27" name="Text Box 27"/>
                <wp:cNvGraphicFramePr/>
                <a:graphic xmlns:a="http://schemas.openxmlformats.org/drawingml/2006/main">
                  <a:graphicData uri="http://schemas.microsoft.com/office/word/2010/wordprocessingShape">
                    <wps:wsp>
                      <wps:cNvSpPr txBox="1"/>
                      <wps:spPr>
                        <a:xfrm>
                          <a:off x="0" y="0"/>
                          <a:ext cx="4514400" cy="1098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091"/>
                            </w:tblGrid>
                            <w:tr w:rsidR="00431DDE" w:rsidRPr="00C250AC" w14:paraId="7BA8AECD" w14:textId="77777777" w:rsidTr="00771CFE">
                              <w:trPr>
                                <w:trHeight w:hRule="exact" w:val="255"/>
                              </w:trPr>
                              <w:tc>
                                <w:tcPr>
                                  <w:tcW w:w="5000" w:type="pct"/>
                                  <w:shd w:val="clear" w:color="auto" w:fill="D9E2F3"/>
                                </w:tcPr>
                                <w:p w14:paraId="388FB1E7" w14:textId="77777777" w:rsidR="00431DDE" w:rsidRPr="00C250AC" w:rsidRDefault="00431DDE" w:rsidP="00B347BE">
                                  <w:pPr>
                                    <w:pStyle w:val="SolnBox"/>
                                  </w:pPr>
                                  <w:r w:rsidRPr="00C250AC">
                                    <w:t>Solution</w:t>
                                  </w:r>
                                </w:p>
                              </w:tc>
                            </w:tr>
                            <w:tr w:rsidR="00431DDE" w:rsidRPr="00C250AC" w14:paraId="562FD469" w14:textId="77777777" w:rsidTr="00C250AC">
                              <w:tc>
                                <w:tcPr>
                                  <w:tcW w:w="5000" w:type="pct"/>
                                  <w:tcBorders>
                                    <w:bottom w:val="single" w:sz="4" w:space="0" w:color="auto"/>
                                  </w:tcBorders>
                                </w:tcPr>
                                <w:p w14:paraId="1146F50C" w14:textId="77777777" w:rsidR="00431DDE" w:rsidRDefault="00431DDE" w:rsidP="00992D52">
                                  <w:pPr>
                                    <w:pStyle w:val="Parts"/>
                                  </w:pPr>
                                  <w:r>
                                    <w:t>The statement is not valid since an observed association between the variables does not necessarily mean a causal relationship exists.</w:t>
                                  </w:r>
                                </w:p>
                                <w:p w14:paraId="6A338986" w14:textId="77777777" w:rsidR="00431DDE" w:rsidRPr="00410486" w:rsidRDefault="00431DDE" w:rsidP="00992D52">
                                  <w:pPr>
                                    <w:pStyle w:val="Parts"/>
                                  </w:pPr>
                                </w:p>
                              </w:tc>
                            </w:tr>
                            <w:tr w:rsidR="00431DDE" w:rsidRPr="00C250AC" w14:paraId="5CCC474D" w14:textId="77777777" w:rsidTr="00321246">
                              <w:trPr>
                                <w:trHeight w:hRule="exact" w:val="255"/>
                              </w:trPr>
                              <w:tc>
                                <w:tcPr>
                                  <w:tcW w:w="5000" w:type="pct"/>
                                  <w:shd w:val="clear" w:color="auto" w:fill="D9E2F3"/>
                                </w:tcPr>
                                <w:p w14:paraId="03F4AE38" w14:textId="77777777" w:rsidR="00431DDE" w:rsidRPr="00C250AC" w:rsidRDefault="00431DDE" w:rsidP="00B347BE">
                                  <w:pPr>
                                    <w:pStyle w:val="SolnBox"/>
                                  </w:pPr>
                                  <w:r w:rsidRPr="00C250AC">
                                    <w:t>Specific behaviours</w:t>
                                  </w:r>
                                </w:p>
                              </w:tc>
                            </w:tr>
                            <w:tr w:rsidR="00431DDE" w:rsidRPr="00C250AC" w14:paraId="3771B445" w14:textId="77777777" w:rsidTr="00F27DD5">
                              <w:tc>
                                <w:tcPr>
                                  <w:tcW w:w="5000" w:type="pct"/>
                                </w:tcPr>
                                <w:p w14:paraId="23D82E37" w14:textId="77777777" w:rsidR="00431DDE" w:rsidRPr="00FE518A" w:rsidRDefault="00431DDE" w:rsidP="00C25478">
                                  <w:pPr>
                                    <w:pStyle w:val="Parts"/>
                                  </w:pPr>
                                  <w:r w:rsidRPr="00FE518A">
                                    <w:sym w:font="Wingdings" w:char="F0FC"/>
                                  </w:r>
                                  <w:r w:rsidRPr="00FE518A">
                                    <w:t xml:space="preserve"> </w:t>
                                  </w:r>
                                  <w:r>
                                    <w:t>indicates statement not valid, with appropriate reason</w:t>
                                  </w:r>
                                </w:p>
                              </w:tc>
                            </w:tr>
                          </w:tbl>
                          <w:p w14:paraId="201D8F10" w14:textId="77777777" w:rsidR="00431DDE" w:rsidRDefault="00431DD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7C16F" id="Text Box 27" o:spid="_x0000_s1051" type="#_x0000_t202" style="position:absolute;left:0;text-align:left;margin-left:57.8pt;margin-top:7.65pt;width:355.45pt;height:86.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pgRwIAAIUEAAAOAAAAZHJzL2Uyb0RvYy54bWysVN9v2jAQfp+0/8Hy+0hgpWsRoWJUTJNQ&#10;W4lOfTaOUyI5Ps82JOyv32eHtFW3p2k8mPPd+X58313mN12j2VE5X5Mp+HiUc6aMpLI2zwX/8bj+&#10;dMWZD8KUQpNRBT8pz28WHz/MWztTE9qTLpVjCGL8rLUF34dgZ1nm5V41wo/IKgNjRa4RAVf3nJVO&#10;tIje6GyS55dZS660jqTyHtrb3sgXKX5VKRnuq8qrwHTBUVtIp0vnLp7ZYi5mz07YfS3PZYh/qKIR&#10;tUHSl1C3Igh2cPUfoZpaOvJUhZGkJqOqqqVKPaCbcf6um+1eWJV6ATjevsDk/19YeXd8cKwuCz75&#10;wpkRDTh6VF1gX6ljUAGf1voZ3LYWjqGDHjwPeg9lbLurXBP/0RCDHUifXtCN0SSUF9PxxUUOk4Rt&#10;nF9f5bggfvb63DofvilqWBQK7kBfQlUcNz70roNLzGZoXWudKNSGtQW//DzN0wNPui6jMbr5k19p&#10;x44CM4DRKanlTAsfoCz4Ov3Odbx5hqq0QXGx+77LKIVu1/VoTQcIdlSegIyjfra8lesa1W+Q4EE4&#10;DBM6xoKEexyVJlRJZ4mzPblff9NHf3AMK2cthrPg/udBOIW6vxuwHyd5ENwg7AbBHJoVodcxVs/K&#10;JOKBC3oQK0fNE/ZmGbPAJIxEroKHQVyFfkWwd1Itl8kJ82pF2JitlTF0BDZy8dg9CWfPhAVwfUfD&#10;2IrZO95635655SFQVSdSI7A9ime8MetpLM57GZfp7T15vX49Fr8BAAD//wMAUEsDBBQABgAIAAAA&#10;IQCyQQmS3QAAAAoBAAAPAAAAZHJzL2Rvd25yZXYueG1sTI9BT8MwDIXvSPyHyEjcWLKiVqU0nQoS&#10;ICFxYEOcs9Y0hcapkmwr/x5zgpuf/fT8vXqzuEkcMcTRk4b1SoFA6nw/0qDhbfdwVYKIyVBvJk+o&#10;4RsjbJrzs9pUvT/RKx63aRAcQrEyGmxKcyVl7Cw6E1d+RuLbhw/OJJZhkH0wJw53k8yUKqQzI/EH&#10;a2a8t9h9bQ9Og3qWu2BvwqfFR9u26p3uXtST1pcXS3sLIuGS/szwi8/o0DDT3h+oj2Jivc4LtvKQ&#10;X4NgQ5kVOYg9L8oyA9nU8n+F5gcAAP//AwBQSwECLQAUAAYACAAAACEAtoM4kv4AAADhAQAAEwAA&#10;AAAAAAAAAAAAAAAAAAAAW0NvbnRlbnRfVHlwZXNdLnhtbFBLAQItABQABgAIAAAAIQA4/SH/1gAA&#10;AJQBAAALAAAAAAAAAAAAAAAAAC8BAABfcmVscy8ucmVsc1BLAQItABQABgAIAAAAIQDJTzpgRwIA&#10;AIUEAAAOAAAAAAAAAAAAAAAAAC4CAABkcnMvZTJvRG9jLnhtbFBLAQItABQABgAIAAAAIQCyQQmS&#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7091"/>
                      </w:tblGrid>
                      <w:tr w:rsidR="00431DDE" w:rsidRPr="00C250AC" w14:paraId="7BA8AECD" w14:textId="77777777" w:rsidTr="00771CFE">
                        <w:trPr>
                          <w:trHeight w:hRule="exact" w:val="255"/>
                        </w:trPr>
                        <w:tc>
                          <w:tcPr>
                            <w:tcW w:w="5000" w:type="pct"/>
                            <w:shd w:val="clear" w:color="auto" w:fill="D9E2F3"/>
                          </w:tcPr>
                          <w:p w14:paraId="388FB1E7" w14:textId="77777777" w:rsidR="00431DDE" w:rsidRPr="00C250AC" w:rsidRDefault="00431DDE" w:rsidP="00B347BE">
                            <w:pPr>
                              <w:pStyle w:val="SolnBox"/>
                            </w:pPr>
                            <w:r w:rsidRPr="00C250AC">
                              <w:t>Solution</w:t>
                            </w:r>
                          </w:p>
                        </w:tc>
                      </w:tr>
                      <w:tr w:rsidR="00431DDE" w:rsidRPr="00C250AC" w14:paraId="562FD469" w14:textId="77777777" w:rsidTr="00C250AC">
                        <w:tc>
                          <w:tcPr>
                            <w:tcW w:w="5000" w:type="pct"/>
                            <w:tcBorders>
                              <w:bottom w:val="single" w:sz="4" w:space="0" w:color="auto"/>
                            </w:tcBorders>
                          </w:tcPr>
                          <w:p w14:paraId="1146F50C" w14:textId="77777777" w:rsidR="00431DDE" w:rsidRDefault="00431DDE" w:rsidP="00992D52">
                            <w:pPr>
                              <w:pStyle w:val="Parts"/>
                            </w:pPr>
                            <w:r>
                              <w:t>The statement is not valid since an observed association between the variables does not necessarily mean a causal relationship exists.</w:t>
                            </w:r>
                          </w:p>
                          <w:p w14:paraId="6A338986" w14:textId="77777777" w:rsidR="00431DDE" w:rsidRPr="00410486" w:rsidRDefault="00431DDE" w:rsidP="00992D52">
                            <w:pPr>
                              <w:pStyle w:val="Parts"/>
                            </w:pPr>
                          </w:p>
                        </w:tc>
                      </w:tr>
                      <w:tr w:rsidR="00431DDE" w:rsidRPr="00C250AC" w14:paraId="5CCC474D" w14:textId="77777777" w:rsidTr="00321246">
                        <w:trPr>
                          <w:trHeight w:hRule="exact" w:val="255"/>
                        </w:trPr>
                        <w:tc>
                          <w:tcPr>
                            <w:tcW w:w="5000" w:type="pct"/>
                            <w:shd w:val="clear" w:color="auto" w:fill="D9E2F3"/>
                          </w:tcPr>
                          <w:p w14:paraId="03F4AE38" w14:textId="77777777" w:rsidR="00431DDE" w:rsidRPr="00C250AC" w:rsidRDefault="00431DDE" w:rsidP="00B347BE">
                            <w:pPr>
                              <w:pStyle w:val="SolnBox"/>
                            </w:pPr>
                            <w:r w:rsidRPr="00C250AC">
                              <w:t>Specific behaviours</w:t>
                            </w:r>
                          </w:p>
                        </w:tc>
                      </w:tr>
                      <w:tr w:rsidR="00431DDE" w:rsidRPr="00C250AC" w14:paraId="3771B445" w14:textId="77777777" w:rsidTr="00F27DD5">
                        <w:tc>
                          <w:tcPr>
                            <w:tcW w:w="5000" w:type="pct"/>
                          </w:tcPr>
                          <w:p w14:paraId="23D82E37" w14:textId="77777777" w:rsidR="00431DDE" w:rsidRPr="00FE518A" w:rsidRDefault="00431DDE" w:rsidP="00C25478">
                            <w:pPr>
                              <w:pStyle w:val="Parts"/>
                            </w:pPr>
                            <w:r w:rsidRPr="00FE518A">
                              <w:sym w:font="Wingdings" w:char="F0FC"/>
                            </w:r>
                            <w:r w:rsidRPr="00FE518A">
                              <w:t xml:space="preserve"> </w:t>
                            </w:r>
                            <w:r>
                              <w:t>indicates statement not valid, with appropriate reason</w:t>
                            </w:r>
                          </w:p>
                        </w:tc>
                      </w:tr>
                    </w:tbl>
                    <w:p w14:paraId="201D8F10" w14:textId="77777777" w:rsidR="00431DDE" w:rsidRDefault="00431DDE" w:rsidP="009E2955">
                      <w:pPr>
                        <w:pStyle w:val="Part"/>
                      </w:pPr>
                    </w:p>
                  </w:txbxContent>
                </v:textbox>
              </v:shape>
            </w:pict>
          </mc:Fallback>
        </mc:AlternateContent>
      </w:r>
    </w:p>
    <w:p w14:paraId="6960A62E" w14:textId="07E46454" w:rsidR="00431DDE" w:rsidRDefault="00431DDE">
      <w:pPr>
        <w:spacing w:after="160" w:line="259" w:lineRule="auto"/>
        <w:contextualSpacing w:val="0"/>
        <w:rPr>
          <w:b/>
          <w:szCs w:val="24"/>
          <w:lang w:val="en-US"/>
        </w:rPr>
      </w:pPr>
      <w:r>
        <w:br w:type="page"/>
      </w:r>
    </w:p>
    <w:p w14:paraId="5FE9B119" w14:textId="2289A545" w:rsidR="00431DDE" w:rsidRDefault="00431DDE" w:rsidP="00431DDE">
      <w:pPr>
        <w:pStyle w:val="QNum"/>
      </w:pPr>
      <w:r>
        <w:lastRenderedPageBreak/>
        <w:t>Question 14</w:t>
      </w:r>
      <w:r>
        <w:tab/>
        <w:t>(7 marks)</w:t>
      </w:r>
    </w:p>
    <w:p w14:paraId="4604D19D" w14:textId="77777777" w:rsidR="00431DDE" w:rsidRDefault="00431DDE" w:rsidP="00CC7D57">
      <w:pPr>
        <w:rPr>
          <w:rFonts w:eastAsiaTheme="minorEastAsia"/>
        </w:rPr>
      </w:pPr>
      <w:r>
        <w:t xml:space="preserve">Eight students were asked to complete a physical task using both hands and the time taken recorded as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seconds. The students then repeated the task using just one hand, and the new time taken recorded as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seconds. The table below shows the paired data for these students.</w:t>
      </w:r>
    </w:p>
    <w:p w14:paraId="41EA4170" w14:textId="77777777" w:rsidR="00431DDE" w:rsidRDefault="00431DDE" w:rsidP="00650B61">
      <w:pPr>
        <w:rPr>
          <w:rFonts w:eastAsiaTheme="minorEastAsia"/>
        </w:rPr>
      </w:pPr>
    </w:p>
    <w:tbl>
      <w:tblPr>
        <w:tblStyle w:val="TableGrid"/>
        <w:tblW w:w="0" w:type="auto"/>
        <w:tblLook w:val="04A0" w:firstRow="1" w:lastRow="0" w:firstColumn="1" w:lastColumn="0" w:noHBand="0" w:noVBand="1"/>
      </w:tblPr>
      <w:tblGrid>
        <w:gridCol w:w="1050"/>
        <w:gridCol w:w="1051"/>
        <w:gridCol w:w="1051"/>
        <w:gridCol w:w="1051"/>
        <w:gridCol w:w="1051"/>
        <w:gridCol w:w="1051"/>
        <w:gridCol w:w="1051"/>
        <w:gridCol w:w="1051"/>
        <w:gridCol w:w="1051"/>
      </w:tblGrid>
      <w:tr w:rsidR="00431DDE" w14:paraId="3F5D24B1" w14:textId="77777777" w:rsidTr="00067EB1">
        <w:trPr>
          <w:trHeight w:val="283"/>
        </w:trPr>
        <w:tc>
          <w:tcPr>
            <w:tcW w:w="1050" w:type="dxa"/>
            <w:shd w:val="clear" w:color="auto" w:fill="F2F2F2" w:themeFill="background1" w:themeFillShade="F2"/>
            <w:vAlign w:val="center"/>
          </w:tcPr>
          <w:p w14:paraId="52DD3184" w14:textId="77777777" w:rsidR="00431DDE" w:rsidRDefault="008B2A0A" w:rsidP="00C34D8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051" w:type="dxa"/>
            <w:vAlign w:val="center"/>
          </w:tcPr>
          <w:p w14:paraId="0AC167E7" w14:textId="77777777" w:rsidR="00431DDE" w:rsidRPr="00C34D8F" w:rsidRDefault="00431DDE" w:rsidP="00C34D8F">
            <w:pPr>
              <w:jc w:val="center"/>
              <w:rPr>
                <w:rFonts w:ascii="Cambria Math" w:hAnsi="Cambria Math"/>
                <w:oMath/>
              </w:rPr>
            </w:pPr>
            <m:oMathPara>
              <m:oMath>
                <m:r>
                  <w:rPr>
                    <w:rFonts w:ascii="Cambria Math" w:hAnsi="Cambria Math"/>
                  </w:rPr>
                  <m:t>17</m:t>
                </m:r>
              </m:oMath>
            </m:oMathPara>
          </w:p>
        </w:tc>
        <w:tc>
          <w:tcPr>
            <w:tcW w:w="1051" w:type="dxa"/>
            <w:vAlign w:val="center"/>
          </w:tcPr>
          <w:p w14:paraId="38BBBF51" w14:textId="77777777" w:rsidR="00431DDE" w:rsidRPr="00C34D8F" w:rsidRDefault="00431DDE" w:rsidP="00C34D8F">
            <w:pPr>
              <w:jc w:val="center"/>
              <w:rPr>
                <w:rFonts w:ascii="Cambria Math" w:hAnsi="Cambria Math"/>
                <w:oMath/>
              </w:rPr>
            </w:pPr>
            <m:oMathPara>
              <m:oMath>
                <m:r>
                  <w:rPr>
                    <w:rFonts w:ascii="Cambria Math" w:hAnsi="Cambria Math"/>
                  </w:rPr>
                  <m:t>16</m:t>
                </m:r>
              </m:oMath>
            </m:oMathPara>
          </w:p>
        </w:tc>
        <w:tc>
          <w:tcPr>
            <w:tcW w:w="1051" w:type="dxa"/>
            <w:vAlign w:val="center"/>
          </w:tcPr>
          <w:p w14:paraId="15A75B53" w14:textId="77777777" w:rsidR="00431DDE" w:rsidRPr="00C34D8F" w:rsidRDefault="00431DDE" w:rsidP="00C34D8F">
            <w:pPr>
              <w:jc w:val="center"/>
              <w:rPr>
                <w:rFonts w:ascii="Cambria Math" w:hAnsi="Cambria Math"/>
                <w:oMath/>
              </w:rPr>
            </w:pPr>
            <m:oMathPara>
              <m:oMath>
                <m:r>
                  <w:rPr>
                    <w:rFonts w:ascii="Cambria Math" w:hAnsi="Cambria Math"/>
                  </w:rPr>
                  <m:t>11</m:t>
                </m:r>
              </m:oMath>
            </m:oMathPara>
          </w:p>
        </w:tc>
        <w:tc>
          <w:tcPr>
            <w:tcW w:w="1051" w:type="dxa"/>
            <w:vAlign w:val="center"/>
          </w:tcPr>
          <w:p w14:paraId="50672AE9" w14:textId="77777777" w:rsidR="00431DDE" w:rsidRPr="00C34D8F" w:rsidRDefault="00431DDE" w:rsidP="00C34D8F">
            <w:pPr>
              <w:jc w:val="center"/>
              <w:rPr>
                <w:rFonts w:ascii="Cambria Math" w:hAnsi="Cambria Math"/>
                <w:oMath/>
              </w:rPr>
            </w:pPr>
            <m:oMathPara>
              <m:oMath>
                <m:r>
                  <w:rPr>
                    <w:rFonts w:ascii="Cambria Math" w:hAnsi="Cambria Math"/>
                  </w:rPr>
                  <m:t>12</m:t>
                </m:r>
              </m:oMath>
            </m:oMathPara>
          </w:p>
        </w:tc>
        <w:tc>
          <w:tcPr>
            <w:tcW w:w="1051" w:type="dxa"/>
            <w:vAlign w:val="center"/>
          </w:tcPr>
          <w:p w14:paraId="20E6097C" w14:textId="77777777" w:rsidR="00431DDE" w:rsidRPr="00C34D8F" w:rsidRDefault="00431DDE" w:rsidP="00C34D8F">
            <w:pPr>
              <w:jc w:val="center"/>
              <w:rPr>
                <w:rFonts w:ascii="Cambria Math" w:hAnsi="Cambria Math"/>
                <w:oMath/>
              </w:rPr>
            </w:pPr>
            <m:oMathPara>
              <m:oMath>
                <m:r>
                  <w:rPr>
                    <w:rFonts w:ascii="Cambria Math" w:hAnsi="Cambria Math"/>
                  </w:rPr>
                  <m:t>24</m:t>
                </m:r>
              </m:oMath>
            </m:oMathPara>
          </w:p>
        </w:tc>
        <w:tc>
          <w:tcPr>
            <w:tcW w:w="1051" w:type="dxa"/>
            <w:vAlign w:val="center"/>
          </w:tcPr>
          <w:p w14:paraId="34068F8C" w14:textId="77777777" w:rsidR="00431DDE" w:rsidRPr="00C34D8F" w:rsidRDefault="00431DDE" w:rsidP="00C34D8F">
            <w:pPr>
              <w:jc w:val="center"/>
              <w:rPr>
                <w:rFonts w:ascii="Cambria Math" w:hAnsi="Cambria Math"/>
                <w:oMath/>
              </w:rPr>
            </w:pPr>
            <m:oMathPara>
              <m:oMath>
                <m:r>
                  <w:rPr>
                    <w:rFonts w:ascii="Cambria Math" w:hAnsi="Cambria Math"/>
                  </w:rPr>
                  <m:t>26</m:t>
                </m:r>
              </m:oMath>
            </m:oMathPara>
          </w:p>
        </w:tc>
        <w:tc>
          <w:tcPr>
            <w:tcW w:w="1051" w:type="dxa"/>
            <w:vAlign w:val="center"/>
          </w:tcPr>
          <w:p w14:paraId="7ABDBBDB" w14:textId="77777777" w:rsidR="00431DDE" w:rsidRPr="00C34D8F" w:rsidRDefault="00431DDE" w:rsidP="00C34D8F">
            <w:pPr>
              <w:jc w:val="center"/>
              <w:rPr>
                <w:rFonts w:ascii="Cambria Math" w:hAnsi="Cambria Math"/>
                <w:oMath/>
              </w:rPr>
            </w:pPr>
            <m:oMathPara>
              <m:oMath>
                <m:r>
                  <w:rPr>
                    <w:rFonts w:ascii="Cambria Math" w:hAnsi="Cambria Math"/>
                  </w:rPr>
                  <m:t>22</m:t>
                </m:r>
              </m:oMath>
            </m:oMathPara>
          </w:p>
        </w:tc>
        <w:tc>
          <w:tcPr>
            <w:tcW w:w="1051" w:type="dxa"/>
            <w:vAlign w:val="center"/>
          </w:tcPr>
          <w:p w14:paraId="5BDCC422" w14:textId="77777777" w:rsidR="00431DDE" w:rsidRPr="00C34D8F" w:rsidRDefault="00431DDE" w:rsidP="00C34D8F">
            <w:pPr>
              <w:jc w:val="center"/>
              <w:rPr>
                <w:rFonts w:ascii="Cambria Math" w:hAnsi="Cambria Math"/>
                <w:oMath/>
              </w:rPr>
            </w:pPr>
            <m:oMathPara>
              <m:oMath>
                <m:r>
                  <w:rPr>
                    <w:rFonts w:ascii="Cambria Math" w:hAnsi="Cambria Math"/>
                  </w:rPr>
                  <m:t>20</m:t>
                </m:r>
              </m:oMath>
            </m:oMathPara>
          </w:p>
        </w:tc>
      </w:tr>
      <w:tr w:rsidR="00431DDE" w14:paraId="343D30CF" w14:textId="77777777" w:rsidTr="00067EB1">
        <w:trPr>
          <w:trHeight w:val="283"/>
        </w:trPr>
        <w:tc>
          <w:tcPr>
            <w:tcW w:w="1050" w:type="dxa"/>
            <w:shd w:val="clear" w:color="auto" w:fill="F2F2F2" w:themeFill="background1" w:themeFillShade="F2"/>
            <w:vAlign w:val="center"/>
          </w:tcPr>
          <w:p w14:paraId="73557A0E" w14:textId="77777777" w:rsidR="00431DDE" w:rsidRDefault="008B2A0A" w:rsidP="00C34D8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051" w:type="dxa"/>
            <w:vAlign w:val="center"/>
          </w:tcPr>
          <w:p w14:paraId="31387089" w14:textId="77777777" w:rsidR="00431DDE" w:rsidRPr="00C34D8F" w:rsidRDefault="00431DDE" w:rsidP="00C34D8F">
            <w:pPr>
              <w:jc w:val="center"/>
              <w:rPr>
                <w:rFonts w:ascii="Cambria Math" w:hAnsi="Cambria Math"/>
                <w:oMath/>
              </w:rPr>
            </w:pPr>
            <m:oMathPara>
              <m:oMath>
                <m:r>
                  <w:rPr>
                    <w:rFonts w:ascii="Cambria Math" w:hAnsi="Cambria Math"/>
                  </w:rPr>
                  <m:t>37</m:t>
                </m:r>
              </m:oMath>
            </m:oMathPara>
          </w:p>
        </w:tc>
        <w:tc>
          <w:tcPr>
            <w:tcW w:w="1051" w:type="dxa"/>
            <w:vAlign w:val="center"/>
          </w:tcPr>
          <w:p w14:paraId="5D41FE93" w14:textId="77777777" w:rsidR="00431DDE" w:rsidRPr="00C34D8F" w:rsidRDefault="00431DDE" w:rsidP="00C34D8F">
            <w:pPr>
              <w:jc w:val="center"/>
              <w:rPr>
                <w:rFonts w:ascii="Cambria Math" w:hAnsi="Cambria Math"/>
                <w:oMath/>
              </w:rPr>
            </w:pPr>
            <m:oMathPara>
              <m:oMath>
                <m:r>
                  <w:rPr>
                    <w:rFonts w:ascii="Cambria Math" w:hAnsi="Cambria Math"/>
                  </w:rPr>
                  <m:t>34</m:t>
                </m:r>
              </m:oMath>
            </m:oMathPara>
          </w:p>
        </w:tc>
        <w:tc>
          <w:tcPr>
            <w:tcW w:w="1051" w:type="dxa"/>
            <w:vAlign w:val="center"/>
          </w:tcPr>
          <w:p w14:paraId="47D04031" w14:textId="77777777" w:rsidR="00431DDE" w:rsidRPr="00C34D8F" w:rsidRDefault="00431DDE" w:rsidP="00C34D8F">
            <w:pPr>
              <w:jc w:val="center"/>
              <w:rPr>
                <w:rFonts w:ascii="Cambria Math" w:hAnsi="Cambria Math"/>
                <w:oMath/>
              </w:rPr>
            </w:pPr>
            <m:oMathPara>
              <m:oMath>
                <m:r>
                  <w:rPr>
                    <w:rFonts w:ascii="Cambria Math" w:hAnsi="Cambria Math"/>
                  </w:rPr>
                  <m:t>32</m:t>
                </m:r>
              </m:oMath>
            </m:oMathPara>
          </w:p>
        </w:tc>
        <w:tc>
          <w:tcPr>
            <w:tcW w:w="1051" w:type="dxa"/>
            <w:vAlign w:val="center"/>
          </w:tcPr>
          <w:p w14:paraId="1B3B7C22" w14:textId="77777777" w:rsidR="00431DDE" w:rsidRPr="00C34D8F" w:rsidRDefault="00431DDE" w:rsidP="00C34D8F">
            <w:pPr>
              <w:jc w:val="center"/>
              <w:rPr>
                <w:rFonts w:ascii="Cambria Math" w:hAnsi="Cambria Math"/>
                <w:oMath/>
              </w:rPr>
            </w:pPr>
            <m:oMathPara>
              <m:oMath>
                <m:r>
                  <w:rPr>
                    <w:rFonts w:ascii="Cambria Math" w:hAnsi="Cambria Math"/>
                  </w:rPr>
                  <m:t>34</m:t>
                </m:r>
              </m:oMath>
            </m:oMathPara>
          </w:p>
        </w:tc>
        <w:tc>
          <w:tcPr>
            <w:tcW w:w="1051" w:type="dxa"/>
            <w:vAlign w:val="center"/>
          </w:tcPr>
          <w:p w14:paraId="5415E025" w14:textId="77777777" w:rsidR="00431DDE" w:rsidRPr="00C34D8F" w:rsidRDefault="00431DDE" w:rsidP="00C34D8F">
            <w:pPr>
              <w:jc w:val="center"/>
              <w:rPr>
                <w:rFonts w:ascii="Cambria Math" w:hAnsi="Cambria Math"/>
                <w:oMath/>
              </w:rPr>
            </w:pPr>
            <m:oMathPara>
              <m:oMath>
                <m:r>
                  <w:rPr>
                    <w:rFonts w:ascii="Cambria Math" w:hAnsi="Cambria Math"/>
                  </w:rPr>
                  <m:t>39</m:t>
                </m:r>
              </m:oMath>
            </m:oMathPara>
          </w:p>
        </w:tc>
        <w:tc>
          <w:tcPr>
            <w:tcW w:w="1051" w:type="dxa"/>
            <w:vAlign w:val="center"/>
          </w:tcPr>
          <w:p w14:paraId="6644C355" w14:textId="77777777" w:rsidR="00431DDE" w:rsidRPr="00C34D8F" w:rsidRDefault="00431DDE" w:rsidP="00C34D8F">
            <w:pPr>
              <w:jc w:val="center"/>
              <w:rPr>
                <w:rFonts w:ascii="Cambria Math" w:hAnsi="Cambria Math"/>
                <w:oMath/>
              </w:rPr>
            </w:pPr>
            <m:oMathPara>
              <m:oMath>
                <m:r>
                  <w:rPr>
                    <w:rFonts w:ascii="Cambria Math" w:hAnsi="Cambria Math"/>
                  </w:rPr>
                  <m:t>41</m:t>
                </m:r>
              </m:oMath>
            </m:oMathPara>
          </w:p>
        </w:tc>
        <w:tc>
          <w:tcPr>
            <w:tcW w:w="1051" w:type="dxa"/>
            <w:vAlign w:val="center"/>
          </w:tcPr>
          <w:p w14:paraId="77067030" w14:textId="77777777" w:rsidR="00431DDE" w:rsidRPr="00C34D8F" w:rsidRDefault="00431DDE" w:rsidP="00C34D8F">
            <w:pPr>
              <w:jc w:val="center"/>
              <w:rPr>
                <w:rFonts w:ascii="Cambria Math" w:hAnsi="Cambria Math"/>
                <w:oMath/>
              </w:rPr>
            </w:pPr>
            <m:oMathPara>
              <m:oMath>
                <m:r>
                  <w:rPr>
                    <w:rFonts w:ascii="Cambria Math" w:hAnsi="Cambria Math"/>
                  </w:rPr>
                  <m:t>37</m:t>
                </m:r>
              </m:oMath>
            </m:oMathPara>
          </w:p>
        </w:tc>
        <w:tc>
          <w:tcPr>
            <w:tcW w:w="1051" w:type="dxa"/>
            <w:vAlign w:val="center"/>
          </w:tcPr>
          <w:p w14:paraId="4D0AD93F" w14:textId="77777777" w:rsidR="00431DDE" w:rsidRPr="00C34D8F" w:rsidRDefault="00431DDE" w:rsidP="00C34D8F">
            <w:pPr>
              <w:jc w:val="center"/>
              <w:rPr>
                <w:rFonts w:ascii="Cambria Math" w:hAnsi="Cambria Math"/>
                <w:oMath/>
              </w:rPr>
            </w:pPr>
            <m:oMathPara>
              <m:oMath>
                <m:r>
                  <w:rPr>
                    <w:rFonts w:ascii="Cambria Math" w:hAnsi="Cambria Math"/>
                  </w:rPr>
                  <m:t>39</m:t>
                </m:r>
              </m:oMath>
            </m:oMathPara>
          </w:p>
        </w:tc>
      </w:tr>
    </w:tbl>
    <w:p w14:paraId="2A8656C2" w14:textId="77777777" w:rsidR="00431DDE" w:rsidRDefault="00431DDE" w:rsidP="00650B61"/>
    <w:p w14:paraId="7EBB16FB" w14:textId="77777777" w:rsidR="00431DDE" w:rsidRDefault="00431DDE" w:rsidP="00650B61">
      <w:pPr>
        <w:rPr>
          <w:rFonts w:eastAsiaTheme="minorEastAsia"/>
        </w:rPr>
      </w:pPr>
      <w:r>
        <w:t xml:space="preserve">The equation of the least squares line for this data is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2</m:t>
            </m:r>
          </m:sub>
        </m:sSub>
        <m:r>
          <w:rPr>
            <w:rFonts w:ascii="Cambria Math" w:hAnsi="Cambria Math"/>
          </w:rPr>
          <m:t>=0.52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+27.0</m:t>
        </m:r>
      </m:oMath>
      <w:r>
        <w:rPr>
          <w:rFonts w:eastAsiaTheme="minorEastAsia"/>
        </w:rPr>
        <w:t xml:space="preserve">, and the correlation coefficient is </w:t>
      </w:r>
      <m:oMath>
        <m:r>
          <w:rPr>
            <w:rFonts w:ascii="Cambria Math" w:eastAsiaTheme="minorEastAsia" w:hAnsi="Cambria Math"/>
          </w:rPr>
          <m:t>0.93</m:t>
        </m:r>
      </m:oMath>
      <w:r>
        <w:rPr>
          <w:rFonts w:eastAsiaTheme="minorEastAsia"/>
        </w:rPr>
        <w:t>.</w:t>
      </w:r>
    </w:p>
    <w:p w14:paraId="6A6D9876" w14:textId="77777777" w:rsidR="00431DDE" w:rsidRDefault="00431DDE" w:rsidP="00650B61">
      <w:pPr>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35B652CE" wp14:editId="2E936ED2">
                <wp:simplePos x="0" y="0"/>
                <wp:positionH relativeFrom="column">
                  <wp:posOffset>2816860</wp:posOffset>
                </wp:positionH>
                <wp:positionV relativeFrom="paragraph">
                  <wp:posOffset>137160</wp:posOffset>
                </wp:positionV>
                <wp:extent cx="2159000" cy="74930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2159000" cy="749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89"/>
                            </w:tblGrid>
                            <w:tr w:rsidR="00431DDE" w:rsidRPr="00C250AC" w14:paraId="0C9C37F7" w14:textId="77777777" w:rsidTr="00771CFE">
                              <w:trPr>
                                <w:trHeight w:hRule="exact" w:val="255"/>
                              </w:trPr>
                              <w:tc>
                                <w:tcPr>
                                  <w:tcW w:w="5000" w:type="pct"/>
                                  <w:shd w:val="clear" w:color="auto" w:fill="D9E2F3"/>
                                </w:tcPr>
                                <w:p w14:paraId="345DC6B1" w14:textId="77777777" w:rsidR="00431DDE" w:rsidRPr="00C250AC" w:rsidRDefault="00431DDE" w:rsidP="00B347BE">
                                  <w:pPr>
                                    <w:pStyle w:val="SolnBox"/>
                                  </w:pPr>
                                  <w:r w:rsidRPr="00C250AC">
                                    <w:t>Solution</w:t>
                                  </w:r>
                                </w:p>
                              </w:tc>
                            </w:tr>
                            <w:tr w:rsidR="00431DDE" w:rsidRPr="00C250AC" w14:paraId="21B00B81" w14:textId="77777777" w:rsidTr="00C250AC">
                              <w:tc>
                                <w:tcPr>
                                  <w:tcW w:w="5000" w:type="pct"/>
                                  <w:tcBorders>
                                    <w:bottom w:val="single" w:sz="4" w:space="0" w:color="auto"/>
                                  </w:tcBorders>
                                </w:tcPr>
                                <w:p w14:paraId="601BB307" w14:textId="77777777" w:rsidR="00431DDE" w:rsidRPr="00410486" w:rsidRDefault="00431DDE" w:rsidP="00006F41">
                                  <w:pPr>
                                    <w:pStyle w:val="Parts"/>
                                  </w:pPr>
                                  <w:r>
                                    <w:t xml:space="preserve">Time using both hands,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w:t>
                                  </w:r>
                                </w:p>
                              </w:tc>
                            </w:tr>
                            <w:tr w:rsidR="00431DDE" w:rsidRPr="00C250AC" w14:paraId="5BE790DD" w14:textId="77777777" w:rsidTr="00321246">
                              <w:trPr>
                                <w:trHeight w:hRule="exact" w:val="255"/>
                              </w:trPr>
                              <w:tc>
                                <w:tcPr>
                                  <w:tcW w:w="5000" w:type="pct"/>
                                  <w:shd w:val="clear" w:color="auto" w:fill="D9E2F3"/>
                                </w:tcPr>
                                <w:p w14:paraId="79B62648" w14:textId="77777777" w:rsidR="00431DDE" w:rsidRPr="00C250AC" w:rsidRDefault="00431DDE" w:rsidP="00B347BE">
                                  <w:pPr>
                                    <w:pStyle w:val="SolnBox"/>
                                  </w:pPr>
                                  <w:r w:rsidRPr="00C250AC">
                                    <w:t>Specific behaviours</w:t>
                                  </w:r>
                                </w:p>
                              </w:tc>
                            </w:tr>
                            <w:tr w:rsidR="00431DDE" w:rsidRPr="00C250AC" w14:paraId="5F4C9BE9" w14:textId="77777777" w:rsidTr="00F27DD5">
                              <w:tc>
                                <w:tcPr>
                                  <w:tcW w:w="5000" w:type="pct"/>
                                </w:tcPr>
                                <w:p w14:paraId="5DAD601A" w14:textId="77777777" w:rsidR="00431DDE" w:rsidRPr="00FE518A" w:rsidRDefault="00431DDE" w:rsidP="00992D52">
                                  <w:pPr>
                                    <w:pStyle w:val="Parts"/>
                                  </w:pPr>
                                  <w:r w:rsidRPr="00FE518A">
                                    <w:sym w:font="Wingdings" w:char="F0FC"/>
                                  </w:r>
                                  <w:r w:rsidRPr="00FE518A">
                                    <w:t xml:space="preserve"> </w:t>
                                  </w:r>
                                  <w:r>
                                    <w:t xml:space="preserve">states </w:t>
                                  </w:r>
                                  <m:oMath>
                                    <m:sSub>
                                      <m:sSubPr>
                                        <m:ctrlPr>
                                          <w:rPr>
                                            <w:rFonts w:ascii="Cambria Math" w:hAnsi="Cambria Math"/>
                                            <w:i/>
                                          </w:rPr>
                                        </m:ctrlPr>
                                      </m:sSubPr>
                                      <m:e>
                                        <m:r>
                                          <w:rPr>
                                            <w:rFonts w:ascii="Cambria Math" w:hAnsi="Cambria Math"/>
                                          </w:rPr>
                                          <m:t>t</m:t>
                                        </m:r>
                                      </m:e>
                                      <m:sub>
                                        <m:r>
                                          <w:rPr>
                                            <w:rFonts w:ascii="Cambria Math" w:hAnsi="Cambria Math"/>
                                          </w:rPr>
                                          <m:t>1</m:t>
                                        </m:r>
                                      </m:sub>
                                    </m:sSub>
                                  </m:oMath>
                                </w:p>
                              </w:tc>
                            </w:tr>
                          </w:tbl>
                          <w:p w14:paraId="19062B04"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652CE" id="Text Box 29" o:spid="_x0000_s1052" type="#_x0000_t202" style="position:absolute;margin-left:221.8pt;margin-top:10.8pt;width:170pt;height: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kCRgIAAIQEAAAOAAAAZHJzL2Uyb0RvYy54bWysVE1v2zAMvQ/YfxB0X+yka9YGdYosRYYB&#10;QVsgGXpWZLkxIIuapMTOfv2e5Lgtup2G+SDTJMWP90jf3HaNZkflfE2m4ONRzpkyksraPBf8x3b1&#10;6YozH4QphSajCn5Snt/OP364ae1MTWhPulSOIYjxs9YWfB+CnWWZl3vVCD8iqwyMFblGBHy656x0&#10;okX0RmeTPJ9mLbnSOpLKe2jveiOfp/hVpWR4qCqvAtMFR20hnS6du3hm8xsxe3bC7mt5LkP8QxWN&#10;qA2SvoS6E0Gwg6v/CNXU0pGnKowkNRlVVS1V6gHdjPN33Wz2wqrUC8Dx9gUm///Cyvvjo2N1WfDJ&#10;NWdGNOBoq7rAvlLHoAI+rfUzuG0sHEMHPXge9B7K2HZXuSa+0RCDHUifXtCN0SSUk/HldZ7DJGH7&#10;8vn6AjLCZ6+3rfPhm6KGRaHgDuwlUMVx7UPvOrjEZIZWtdaJQW1YW/DpxWWeLnjSdRmN0c2f/FI7&#10;dhQYAUxOSS1nWvgAZcFX6TnX8eYaqtIGxcXm+yajFLpd14M1HRDYUXkCMI760fJWrmpUv0aCR+Ew&#10;S2gY+xEecFSaUCWdJc725H79TR/9QTGsnLWYzYL7nwfhFOr+bkB+HORBcIOwGwRzaJaEXsfYPCuT&#10;iAsu6EGsHDVPWJtFzAKTMBK5Ch4GcRn6DcHaSbVYJCeMqxVhbTZWxtAR2MjFtnsSzp4JC6D6noap&#10;FbN3vPW+PXOLQ6CqTqRGYHsUz3hj1NNYnNcy7tLb7+T1+vOY/wYAAP//AwBQSwMEFAAGAAgAAAAh&#10;ANjEtAjeAAAACgEAAA8AAABkcnMvZG93bnJldi54bWxMj01PwzAMhu9I/IfISNxYsg+VrTSdChIg&#10;IXFgm3bOWtMUGqdKsq38e7wTnCzbj14/Ltaj68UJQ+w8aZhOFAik2jcdtRp22+e7JYiYDDWm94Qa&#10;fjDCury+Kkze+DN94GmTWsEhFHOjwaY05FLG2qIzceIHJN59+uBM4ja0sgnmzOGulzOlMulMR3zB&#10;mgGfLNbfm6PToN7kNthV+LL4YqtK7enxXb1qfXszVg8gEo7pD4aLPqtDyU4Hf6Qmil7DYjHPGNUw&#10;m3Jl4H55GRyYnK8ykGUh/79Q/gIAAP//AwBQSwECLQAUAAYACAAAACEAtoM4kv4AAADhAQAAEwAA&#10;AAAAAAAAAAAAAAAAAAAAW0NvbnRlbnRfVHlwZXNdLnhtbFBLAQItABQABgAIAAAAIQA4/SH/1gAA&#10;AJQBAAALAAAAAAAAAAAAAAAAAC8BAABfcmVscy8ucmVsc1BLAQItABQABgAIAAAAIQAAcikCRgIA&#10;AIQEAAAOAAAAAAAAAAAAAAAAAC4CAABkcnMvZTJvRG9jLnhtbFBLAQItABQABgAIAAAAIQDYxLQI&#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389"/>
                      </w:tblGrid>
                      <w:tr w:rsidR="00431DDE" w:rsidRPr="00C250AC" w14:paraId="0C9C37F7" w14:textId="77777777" w:rsidTr="00771CFE">
                        <w:trPr>
                          <w:trHeight w:hRule="exact" w:val="255"/>
                        </w:trPr>
                        <w:tc>
                          <w:tcPr>
                            <w:tcW w:w="5000" w:type="pct"/>
                            <w:shd w:val="clear" w:color="auto" w:fill="D9E2F3"/>
                          </w:tcPr>
                          <w:p w14:paraId="345DC6B1" w14:textId="77777777" w:rsidR="00431DDE" w:rsidRPr="00C250AC" w:rsidRDefault="00431DDE" w:rsidP="00B347BE">
                            <w:pPr>
                              <w:pStyle w:val="SolnBox"/>
                            </w:pPr>
                            <w:r w:rsidRPr="00C250AC">
                              <w:t>Solution</w:t>
                            </w:r>
                          </w:p>
                        </w:tc>
                      </w:tr>
                      <w:tr w:rsidR="00431DDE" w:rsidRPr="00C250AC" w14:paraId="21B00B81" w14:textId="77777777" w:rsidTr="00C250AC">
                        <w:tc>
                          <w:tcPr>
                            <w:tcW w:w="5000" w:type="pct"/>
                            <w:tcBorders>
                              <w:bottom w:val="single" w:sz="4" w:space="0" w:color="auto"/>
                            </w:tcBorders>
                          </w:tcPr>
                          <w:p w14:paraId="601BB307" w14:textId="77777777" w:rsidR="00431DDE" w:rsidRPr="00410486" w:rsidRDefault="00431DDE" w:rsidP="00006F41">
                            <w:pPr>
                              <w:pStyle w:val="Parts"/>
                            </w:pPr>
                            <w:r>
                              <w:t xml:space="preserve">Time using both hands,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w:t>
                            </w:r>
                          </w:p>
                        </w:tc>
                      </w:tr>
                      <w:tr w:rsidR="00431DDE" w:rsidRPr="00C250AC" w14:paraId="5BE790DD" w14:textId="77777777" w:rsidTr="00321246">
                        <w:trPr>
                          <w:trHeight w:hRule="exact" w:val="255"/>
                        </w:trPr>
                        <w:tc>
                          <w:tcPr>
                            <w:tcW w:w="5000" w:type="pct"/>
                            <w:shd w:val="clear" w:color="auto" w:fill="D9E2F3"/>
                          </w:tcPr>
                          <w:p w14:paraId="79B62648" w14:textId="77777777" w:rsidR="00431DDE" w:rsidRPr="00C250AC" w:rsidRDefault="00431DDE" w:rsidP="00B347BE">
                            <w:pPr>
                              <w:pStyle w:val="SolnBox"/>
                            </w:pPr>
                            <w:r w:rsidRPr="00C250AC">
                              <w:t>Specific behaviours</w:t>
                            </w:r>
                          </w:p>
                        </w:tc>
                      </w:tr>
                      <w:tr w:rsidR="00431DDE" w:rsidRPr="00C250AC" w14:paraId="5F4C9BE9" w14:textId="77777777" w:rsidTr="00F27DD5">
                        <w:tc>
                          <w:tcPr>
                            <w:tcW w:w="5000" w:type="pct"/>
                          </w:tcPr>
                          <w:p w14:paraId="5DAD601A" w14:textId="77777777" w:rsidR="00431DDE" w:rsidRPr="00FE518A" w:rsidRDefault="00431DDE" w:rsidP="00992D52">
                            <w:pPr>
                              <w:pStyle w:val="Parts"/>
                            </w:pPr>
                            <w:r w:rsidRPr="00FE518A">
                              <w:sym w:font="Wingdings" w:char="F0FC"/>
                            </w:r>
                            <w:r w:rsidRPr="00FE518A">
                              <w:t xml:space="preserve"> </w:t>
                            </w:r>
                            <w:r>
                              <w:t xml:space="preserve">states </w:t>
                            </w:r>
                            <m:oMath>
                              <m:sSub>
                                <m:sSubPr>
                                  <m:ctrlPr>
                                    <w:rPr>
                                      <w:rFonts w:ascii="Cambria Math" w:hAnsi="Cambria Math"/>
                                      <w:i/>
                                    </w:rPr>
                                  </m:ctrlPr>
                                </m:sSubPr>
                                <m:e>
                                  <m:r>
                                    <w:rPr>
                                      <w:rFonts w:ascii="Cambria Math" w:hAnsi="Cambria Math"/>
                                    </w:rPr>
                                    <m:t>t</m:t>
                                  </m:r>
                                </m:e>
                                <m:sub>
                                  <m:r>
                                    <w:rPr>
                                      <w:rFonts w:ascii="Cambria Math" w:hAnsi="Cambria Math"/>
                                    </w:rPr>
                                    <m:t>1</m:t>
                                  </m:r>
                                </m:sub>
                              </m:sSub>
                            </m:oMath>
                          </w:p>
                        </w:tc>
                      </w:tr>
                    </w:tbl>
                    <w:p w14:paraId="19062B04" w14:textId="77777777" w:rsidR="00431DDE" w:rsidRDefault="00431DDE" w:rsidP="00FE518A">
                      <w:pPr>
                        <w:pStyle w:val="Part"/>
                      </w:pPr>
                    </w:p>
                  </w:txbxContent>
                </v:textbox>
              </v:shape>
            </w:pict>
          </mc:Fallback>
        </mc:AlternateContent>
      </w:r>
    </w:p>
    <w:p w14:paraId="097EDBAF" w14:textId="77777777" w:rsidR="00431DDE" w:rsidRDefault="00431DDE" w:rsidP="00060856">
      <w:pPr>
        <w:pStyle w:val="Parta"/>
      </w:pPr>
      <w:r>
        <w:t>(a)</w:t>
      </w:r>
      <w:r>
        <w:tab/>
        <w:t>Which is the explanatory variable?</w:t>
      </w:r>
      <w:r>
        <w:tab/>
        <w:t>(1 mark)</w:t>
      </w:r>
    </w:p>
    <w:p w14:paraId="62BE82DE" w14:textId="77777777" w:rsidR="00431DDE" w:rsidRDefault="00431DDE" w:rsidP="00060856">
      <w:pPr>
        <w:pStyle w:val="Parta"/>
      </w:pPr>
    </w:p>
    <w:p w14:paraId="41AF64A0" w14:textId="77777777" w:rsidR="00431DDE" w:rsidRDefault="00431DDE" w:rsidP="00060856">
      <w:pPr>
        <w:pStyle w:val="Parta"/>
      </w:pPr>
    </w:p>
    <w:p w14:paraId="00B43023" w14:textId="77777777" w:rsidR="00431DDE" w:rsidRDefault="00431DDE" w:rsidP="00060856">
      <w:pPr>
        <w:pStyle w:val="Parta"/>
      </w:pPr>
    </w:p>
    <w:p w14:paraId="1BA7524F" w14:textId="77777777" w:rsidR="00431DDE" w:rsidRDefault="00431DDE" w:rsidP="00060856">
      <w:pPr>
        <w:pStyle w:val="Parta"/>
      </w:pPr>
    </w:p>
    <w:p w14:paraId="7D0D5EE3" w14:textId="77777777" w:rsidR="00431DDE" w:rsidRDefault="00431DDE" w:rsidP="00060856">
      <w:pPr>
        <w:pStyle w:val="Parta"/>
        <w:rPr>
          <w:rFonts w:eastAsiaTheme="minorEastAsia"/>
        </w:rPr>
      </w:pPr>
      <w:r>
        <w:t>(b)</w:t>
      </w:r>
      <w:r>
        <w:tab/>
        <w:t xml:space="preserve">What percentage of the variation in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can be explained by the variation in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w:t>
      </w:r>
      <w:r>
        <w:rPr>
          <w:rFonts w:eastAsiaTheme="minorEastAsia"/>
        </w:rPr>
        <w:tab/>
        <w:t>(1 mark)</w:t>
      </w:r>
    </w:p>
    <w:p w14:paraId="04FE2D08" w14:textId="77777777" w:rsidR="00431DDE" w:rsidRDefault="00431DDE" w:rsidP="00060856">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690F3ACA" wp14:editId="084F42AF">
                <wp:simplePos x="0" y="0"/>
                <wp:positionH relativeFrom="column">
                  <wp:posOffset>480060</wp:posOffset>
                </wp:positionH>
                <wp:positionV relativeFrom="paragraph">
                  <wp:posOffset>19685</wp:posOffset>
                </wp:positionV>
                <wp:extent cx="5010150" cy="92075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501015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871"/>
                            </w:tblGrid>
                            <w:tr w:rsidR="00431DDE" w:rsidRPr="00C250AC" w14:paraId="7D52DCB0" w14:textId="77777777" w:rsidTr="00771CFE">
                              <w:trPr>
                                <w:trHeight w:hRule="exact" w:val="255"/>
                              </w:trPr>
                              <w:tc>
                                <w:tcPr>
                                  <w:tcW w:w="5000" w:type="pct"/>
                                  <w:shd w:val="clear" w:color="auto" w:fill="D9E2F3"/>
                                </w:tcPr>
                                <w:p w14:paraId="2FDE46E7" w14:textId="77777777" w:rsidR="00431DDE" w:rsidRPr="00C250AC" w:rsidRDefault="00431DDE" w:rsidP="00B347BE">
                                  <w:pPr>
                                    <w:pStyle w:val="SolnBox"/>
                                  </w:pPr>
                                  <w:r w:rsidRPr="00C250AC">
                                    <w:t>Solution</w:t>
                                  </w:r>
                                </w:p>
                              </w:tc>
                            </w:tr>
                            <w:tr w:rsidR="00431DDE" w:rsidRPr="00C250AC" w14:paraId="74223FCC" w14:textId="77777777" w:rsidTr="00C250AC">
                              <w:tc>
                                <w:tcPr>
                                  <w:tcW w:w="5000" w:type="pct"/>
                                  <w:tcBorders>
                                    <w:bottom w:val="single" w:sz="4" w:space="0" w:color="auto"/>
                                  </w:tcBorders>
                                </w:tcPr>
                                <w:p w14:paraId="6EE944CB" w14:textId="77777777" w:rsidR="00431DDE" w:rsidRDefault="008B2A0A" w:rsidP="00992D52">
                                  <w:pPr>
                                    <w:pStyle w:val="Parts"/>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0.93</m:t>
                                        </m:r>
                                      </m:e>
                                      <m:sup>
                                        <m:r>
                                          <w:rPr>
                                            <w:rFonts w:ascii="Cambria Math" w:hAnsi="Cambria Math"/>
                                          </w:rPr>
                                          <m:t>2</m:t>
                                        </m:r>
                                      </m:sup>
                                    </m:sSup>
                                    <m:r>
                                      <w:rPr>
                                        <w:rFonts w:ascii="Cambria Math" w:hAnsi="Cambria Math"/>
                                      </w:rPr>
                                      <m:t>=0.8649</m:t>
                                    </m:r>
                                  </m:oMath>
                                  <w:r w:rsidR="00431DDE">
                                    <w:rPr>
                                      <w:rFonts w:eastAsiaTheme="minorEastAsia"/>
                                    </w:rPr>
                                    <w:t xml:space="preserve">, and so </w:t>
                                  </w:r>
                                  <m:oMath>
                                    <m:r>
                                      <w:rPr>
                                        <w:rFonts w:ascii="Cambria Math" w:eastAsiaTheme="minorEastAsia" w:hAnsi="Cambria Math"/>
                                      </w:rPr>
                                      <m:t>86%</m:t>
                                    </m:r>
                                  </m:oMath>
                                  <w:r w:rsidR="00431DDE">
                                    <w:rPr>
                                      <w:rFonts w:eastAsiaTheme="minorEastAsia"/>
                                    </w:rPr>
                                    <w:t xml:space="preserve"> of the variation can be explained in this way.</w:t>
                                  </w:r>
                                </w:p>
                                <w:p w14:paraId="06011F81" w14:textId="77777777" w:rsidR="00431DDE" w:rsidRPr="00410486" w:rsidRDefault="00431DDE" w:rsidP="00992D52">
                                  <w:pPr>
                                    <w:pStyle w:val="Parts"/>
                                  </w:pPr>
                                </w:p>
                              </w:tc>
                            </w:tr>
                            <w:tr w:rsidR="00431DDE" w:rsidRPr="00C250AC" w14:paraId="68EE3C05" w14:textId="77777777" w:rsidTr="00321246">
                              <w:trPr>
                                <w:trHeight w:hRule="exact" w:val="255"/>
                              </w:trPr>
                              <w:tc>
                                <w:tcPr>
                                  <w:tcW w:w="5000" w:type="pct"/>
                                  <w:shd w:val="clear" w:color="auto" w:fill="D9E2F3"/>
                                </w:tcPr>
                                <w:p w14:paraId="60F66E31" w14:textId="77777777" w:rsidR="00431DDE" w:rsidRPr="00C250AC" w:rsidRDefault="00431DDE" w:rsidP="00B347BE">
                                  <w:pPr>
                                    <w:pStyle w:val="SolnBox"/>
                                  </w:pPr>
                                  <w:r w:rsidRPr="00C250AC">
                                    <w:t>Specific behaviours</w:t>
                                  </w:r>
                                </w:p>
                              </w:tc>
                            </w:tr>
                            <w:tr w:rsidR="00431DDE" w:rsidRPr="00C250AC" w14:paraId="7E4242E5" w14:textId="77777777" w:rsidTr="00F27DD5">
                              <w:tc>
                                <w:tcPr>
                                  <w:tcW w:w="5000" w:type="pct"/>
                                </w:tcPr>
                                <w:p w14:paraId="16816D14" w14:textId="77777777" w:rsidR="00431DDE" w:rsidRPr="00FE518A" w:rsidRDefault="00431DDE" w:rsidP="00992D52">
                                  <w:pPr>
                                    <w:pStyle w:val="Parts"/>
                                  </w:pPr>
                                  <w:r w:rsidRPr="00FE518A">
                                    <w:sym w:font="Wingdings" w:char="F0FC"/>
                                  </w:r>
                                  <w:r w:rsidRPr="00FE518A">
                                    <w:t xml:space="preserve"> </w:t>
                                  </w:r>
                                  <w:r>
                                    <w:t>correct percentage (to at least 2 sf)</w:t>
                                  </w:r>
                                </w:p>
                              </w:tc>
                            </w:tr>
                          </w:tbl>
                          <w:p w14:paraId="4F0D58F5" w14:textId="77777777" w:rsidR="00431DDE" w:rsidRDefault="00431DDE" w:rsidP="000262C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3ACA" id="Text Box 30" o:spid="_x0000_s1053" type="#_x0000_t202" style="position:absolute;left:0;text-align:left;margin-left:37.8pt;margin-top:1.55pt;width:394.5pt;height: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GfQwIAAIQEAAAOAAAAZHJzL2Uyb0RvYy54bWysVFFv2jAQfp+0/2D5fQSo2m4RoWJUTJOq&#10;thJMfTaOA5Ecn2cbEvbr99khtOr2NI0Hc7m7fL77vrvM7rpGs6NyviZT8MlozJkyksra7Ar+Y7P6&#10;9JkzH4QphSajCn5Snt/NP36YtTZXU9qTLpVjADE+b23B9yHYPMu83KtG+BFZZRCsyDUi4NHtstKJ&#10;FuiNzqbj8U3WkiutI6m8h/e+D/J5wq8qJcNTVXkVmC44agvpdOncxjObz0S+c8Lua3kuQ/xDFY2o&#10;DS69QN2LINjB1X9ANbV05KkKI0lNRlVVS5V6QDeT8btu1nthVeoF5Hh7ocn/P1j5eHx2rC4LfgV6&#10;jGig0UZ1gX2ljsEFflrrc6StLRJDBz90Hvwezth2V7km/qMhhjigThd2I5qE8xoNTq4Rkoh9mY5v&#10;YQM+e33bOh++KWpYNAruoF4iVRwffOhTh5R4maFVrXVSUBvWFvzmCpAx4knXZQymh5NfaseOAiOA&#10;ySmp5UwLH+As+Cr9znW8eQ1VaYPiYvN9k9EK3bZLZE1vBwa2VJ5AjKN+tLyVqxrVP+CCZ+EwS2gY&#10;+xGecFSaUCWdLc725H79zR/zITGinLWYzYL7nwfhFOr+biA+IMNguMHYDoY5NEtCrxNsnpXJxAsu&#10;6MGsHDUvWJtFvAUhYSTuKngYzGXoNwRrJ9VikZIwrlaEB7O2MkJHYqMWm+5FOHsWLEDqRxqmVuTv&#10;dOtze+UWh0BVnUSNxPYsnvnGqKexOK9l3KW3zynr9eMx/w0AAP//AwBQSwMEFAAGAAgAAAAhAAlI&#10;BeDcAAAACAEAAA8AAABkcnMvZG93bnJldi54bWxMj8FOwzAQRO9I/IO1SNyoHSghhDhVQAKkShxo&#10;EWc3WeJAvI5stw1/z3KC42ieZt9Wq9mN4oAhDp40ZAsFAqn13UC9hrft40UBIiZDnRk9oYZvjLCq&#10;T08qU3b+SK942KRe8AjF0miwKU2llLG16Exc+AmJuw8fnEkcQy+7YI487kZ5qVQunRmIL1gz4YPF&#10;9muzdxrUWm6DvQ2fFp9s06h3un9Rz1qfn83NHYiEc/qD4Vef1aFmp53fUxfFqOHmOmdSw1UGgusi&#10;X3LeMbcsMpB1Jf8/UP8AAAD//wMAUEsBAi0AFAAGAAgAAAAhALaDOJL+AAAA4QEAABMAAAAAAAAA&#10;AAAAAAAAAAAAAFtDb250ZW50X1R5cGVzXS54bWxQSwECLQAUAAYACAAAACEAOP0h/9YAAACUAQAA&#10;CwAAAAAAAAAAAAAAAAAvAQAAX3JlbHMvLnJlbHNQSwECLQAUAAYACAAAACEAz3Qhn0MCAACEBAAA&#10;DgAAAAAAAAAAAAAAAAAuAgAAZHJzL2Uyb0RvYy54bWxQSwECLQAUAAYACAAAACEACUgF4NwAAAAI&#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7871"/>
                      </w:tblGrid>
                      <w:tr w:rsidR="00431DDE" w:rsidRPr="00C250AC" w14:paraId="7D52DCB0" w14:textId="77777777" w:rsidTr="00771CFE">
                        <w:trPr>
                          <w:trHeight w:hRule="exact" w:val="255"/>
                        </w:trPr>
                        <w:tc>
                          <w:tcPr>
                            <w:tcW w:w="5000" w:type="pct"/>
                            <w:shd w:val="clear" w:color="auto" w:fill="D9E2F3"/>
                          </w:tcPr>
                          <w:p w14:paraId="2FDE46E7" w14:textId="77777777" w:rsidR="00431DDE" w:rsidRPr="00C250AC" w:rsidRDefault="00431DDE" w:rsidP="00B347BE">
                            <w:pPr>
                              <w:pStyle w:val="SolnBox"/>
                            </w:pPr>
                            <w:r w:rsidRPr="00C250AC">
                              <w:t>Solution</w:t>
                            </w:r>
                          </w:p>
                        </w:tc>
                      </w:tr>
                      <w:tr w:rsidR="00431DDE" w:rsidRPr="00C250AC" w14:paraId="74223FCC" w14:textId="77777777" w:rsidTr="00C250AC">
                        <w:tc>
                          <w:tcPr>
                            <w:tcW w:w="5000" w:type="pct"/>
                            <w:tcBorders>
                              <w:bottom w:val="single" w:sz="4" w:space="0" w:color="auto"/>
                            </w:tcBorders>
                          </w:tcPr>
                          <w:p w14:paraId="6EE944CB" w14:textId="77777777" w:rsidR="00431DDE" w:rsidRDefault="008B2A0A" w:rsidP="00992D52">
                            <w:pPr>
                              <w:pStyle w:val="Parts"/>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0.93</m:t>
                                  </m:r>
                                </m:e>
                                <m:sup>
                                  <m:r>
                                    <w:rPr>
                                      <w:rFonts w:ascii="Cambria Math" w:hAnsi="Cambria Math"/>
                                    </w:rPr>
                                    <m:t>2</m:t>
                                  </m:r>
                                </m:sup>
                              </m:sSup>
                              <m:r>
                                <w:rPr>
                                  <w:rFonts w:ascii="Cambria Math" w:hAnsi="Cambria Math"/>
                                </w:rPr>
                                <m:t>=0.8649</m:t>
                              </m:r>
                            </m:oMath>
                            <w:r w:rsidR="00431DDE">
                              <w:rPr>
                                <w:rFonts w:eastAsiaTheme="minorEastAsia"/>
                              </w:rPr>
                              <w:t xml:space="preserve">, and so </w:t>
                            </w:r>
                            <m:oMath>
                              <m:r>
                                <w:rPr>
                                  <w:rFonts w:ascii="Cambria Math" w:eastAsiaTheme="minorEastAsia" w:hAnsi="Cambria Math"/>
                                </w:rPr>
                                <m:t>86%</m:t>
                              </m:r>
                            </m:oMath>
                            <w:r w:rsidR="00431DDE">
                              <w:rPr>
                                <w:rFonts w:eastAsiaTheme="minorEastAsia"/>
                              </w:rPr>
                              <w:t xml:space="preserve"> of the variation can be explained in this way.</w:t>
                            </w:r>
                          </w:p>
                          <w:p w14:paraId="06011F81" w14:textId="77777777" w:rsidR="00431DDE" w:rsidRPr="00410486" w:rsidRDefault="00431DDE" w:rsidP="00992D52">
                            <w:pPr>
                              <w:pStyle w:val="Parts"/>
                            </w:pPr>
                          </w:p>
                        </w:tc>
                      </w:tr>
                      <w:tr w:rsidR="00431DDE" w:rsidRPr="00C250AC" w14:paraId="68EE3C05" w14:textId="77777777" w:rsidTr="00321246">
                        <w:trPr>
                          <w:trHeight w:hRule="exact" w:val="255"/>
                        </w:trPr>
                        <w:tc>
                          <w:tcPr>
                            <w:tcW w:w="5000" w:type="pct"/>
                            <w:shd w:val="clear" w:color="auto" w:fill="D9E2F3"/>
                          </w:tcPr>
                          <w:p w14:paraId="60F66E31" w14:textId="77777777" w:rsidR="00431DDE" w:rsidRPr="00C250AC" w:rsidRDefault="00431DDE" w:rsidP="00B347BE">
                            <w:pPr>
                              <w:pStyle w:val="SolnBox"/>
                            </w:pPr>
                            <w:r w:rsidRPr="00C250AC">
                              <w:t>Specific behaviours</w:t>
                            </w:r>
                          </w:p>
                        </w:tc>
                      </w:tr>
                      <w:tr w:rsidR="00431DDE" w:rsidRPr="00C250AC" w14:paraId="7E4242E5" w14:textId="77777777" w:rsidTr="00F27DD5">
                        <w:tc>
                          <w:tcPr>
                            <w:tcW w:w="5000" w:type="pct"/>
                          </w:tcPr>
                          <w:p w14:paraId="16816D14" w14:textId="77777777" w:rsidR="00431DDE" w:rsidRPr="00FE518A" w:rsidRDefault="00431DDE" w:rsidP="00992D52">
                            <w:pPr>
                              <w:pStyle w:val="Parts"/>
                            </w:pPr>
                            <w:r w:rsidRPr="00FE518A">
                              <w:sym w:font="Wingdings" w:char="F0FC"/>
                            </w:r>
                            <w:r w:rsidRPr="00FE518A">
                              <w:t xml:space="preserve"> </w:t>
                            </w:r>
                            <w:r>
                              <w:t>correct percentage (to at least 2 sf)</w:t>
                            </w:r>
                          </w:p>
                        </w:tc>
                      </w:tr>
                    </w:tbl>
                    <w:p w14:paraId="4F0D58F5" w14:textId="77777777" w:rsidR="00431DDE" w:rsidRDefault="00431DDE" w:rsidP="000262C7">
                      <w:pPr>
                        <w:pStyle w:val="Part"/>
                      </w:pPr>
                    </w:p>
                  </w:txbxContent>
                </v:textbox>
              </v:shape>
            </w:pict>
          </mc:Fallback>
        </mc:AlternateContent>
      </w:r>
    </w:p>
    <w:p w14:paraId="26123FD5" w14:textId="77777777" w:rsidR="00431DDE" w:rsidRDefault="00431DDE" w:rsidP="00060856">
      <w:pPr>
        <w:pStyle w:val="Parta"/>
        <w:rPr>
          <w:rFonts w:eastAsiaTheme="minorEastAsia"/>
        </w:rPr>
      </w:pPr>
    </w:p>
    <w:p w14:paraId="2527A380" w14:textId="77777777" w:rsidR="00431DDE" w:rsidRDefault="00431DDE" w:rsidP="00060856">
      <w:pPr>
        <w:pStyle w:val="Parta"/>
        <w:rPr>
          <w:rFonts w:eastAsiaTheme="minorEastAsia"/>
        </w:rPr>
      </w:pPr>
    </w:p>
    <w:p w14:paraId="7CB82629" w14:textId="77777777" w:rsidR="00431DDE" w:rsidRDefault="00431DDE" w:rsidP="00060856">
      <w:pPr>
        <w:pStyle w:val="Parta"/>
        <w:rPr>
          <w:rFonts w:eastAsiaTheme="minorEastAsia"/>
        </w:rPr>
      </w:pPr>
    </w:p>
    <w:p w14:paraId="3F9CE9BB" w14:textId="77777777" w:rsidR="00431DDE" w:rsidRDefault="00431DDE" w:rsidP="00060856">
      <w:pPr>
        <w:pStyle w:val="Parta"/>
        <w:rPr>
          <w:rFonts w:eastAsiaTheme="minorEastAsia"/>
        </w:rPr>
      </w:pPr>
    </w:p>
    <w:p w14:paraId="01BF8813" w14:textId="77777777" w:rsidR="00431DDE" w:rsidRDefault="00431DDE" w:rsidP="00060856">
      <w:pPr>
        <w:pStyle w:val="Parta"/>
        <w:rPr>
          <w:rFonts w:eastAsiaTheme="minorEastAsia"/>
        </w:rPr>
      </w:pPr>
    </w:p>
    <w:p w14:paraId="2BD3EBEA" w14:textId="77777777" w:rsidR="00431DDE" w:rsidRDefault="00431DDE" w:rsidP="00060856">
      <w:pPr>
        <w:pStyle w:val="Parta"/>
        <w:rPr>
          <w:rFonts w:eastAsiaTheme="minorEastAsia"/>
        </w:rPr>
      </w:pPr>
      <w:r>
        <w:rPr>
          <w:rFonts w:eastAsiaTheme="minorEastAsia"/>
        </w:rPr>
        <w:t>The residual plot for seven of the eight data points is shown below.</w:t>
      </w:r>
    </w:p>
    <w:p w14:paraId="7C0E2D86" w14:textId="77777777" w:rsidR="00431DDE" w:rsidRPr="008A3B08" w:rsidRDefault="00431DDE" w:rsidP="00060856">
      <w:pPr>
        <w:pStyle w:val="Parta"/>
        <w:rPr>
          <w:rFonts w:eastAsiaTheme="minorEastAsia"/>
          <w:sz w:val="12"/>
          <w:szCs w:val="12"/>
        </w:rPr>
      </w:pPr>
    </w:p>
    <w:p w14:paraId="46F56364" w14:textId="77777777" w:rsidR="00431DDE" w:rsidRDefault="00431DDE" w:rsidP="0050139C">
      <w:pPr>
        <w:pStyle w:val="Parta"/>
        <w:jc w:val="center"/>
        <w:rPr>
          <w:rFonts w:eastAsiaTheme="minorEastAsia"/>
        </w:rPr>
      </w:pPr>
      <w:r w:rsidRPr="00FC6505">
        <w:rPr>
          <w:rFonts w:eastAsiaTheme="minorEastAsia"/>
          <w:noProof/>
        </w:rPr>
        <w:drawing>
          <wp:inline distT="0" distB="0" distL="0" distR="0" wp14:anchorId="63BDEB3E" wp14:editId="07F6A828">
            <wp:extent cx="5540660" cy="2092433"/>
            <wp:effectExtent l="0" t="0" r="0" b="0"/>
            <wp:docPr id="33" name="Picture 33" descr="&lt;EFOFEX&gt;&#10;id:fxd{11b2e817-4f98-4d2d-a69f-7059e568f1ff}&#10;&#10;FXData:AAA6Bnic7Vtrb+JIFv0rLFJrujUm+AkmjSM5JA4EkhBCnpovPBxCBwcC7ibJZlv7df/m/pK1fW4ZG7+y6pnpjBglcO3yPfU4dVy+VWWqrx1zoFVf9zSe4zlV8T6vO9XXfSeRXeq6CYbmpdc0wzW6pvDkx28puYHlHu+6nu5f9fUgAJfdhLpWEIB3/OHRBV5B7t5ZQ3O/D33wPitNgFPPNVShGhJ3XYNCm4m4fiqulYgbpOKOEnHDVNxxIs5KxenoggDNzsVtolVEDixnHQm7mqJwouQefuf9iys3tzvKysxGuUa45/XV0Rh1qsOl4aC8Xj1BchvJxzg7QjV1E6f6AvYeTh2YU3KaEwMrwVyGimrCnDPZXDgHaogMaj/k1UHqAKI7RVZXmiBCVzyXc/4FoczlREWhpkTSWkBfaxL4kMCOZ25QADX8jLXfM12YHqp0pAm4lY7RhANN4Hjvj9INt00zm2PJVHrfLYE6vB5lpQtWumBFiLBSINUU/h9eBBGtd3gQ17gR5LJHkM9NOcSNAm7kH+fGLdmtAtl1hgRRjefoNJOjqHR+Dkm/m4Bi6EkQUCeTnPeioJ9AzlkmOeLmktPNJEfaXHLOM8mRN5eci0xylM0l5zKTnNLmknOVSU55c8m5ziRH3VxybjLJqWwuOY0sct5LmCP8ODdu8YmzCHcOkTiP6GWytMHziH4mORs8jxhkkvNebrCfQM4wk5wNnkccZpHzXrgp/Tg3bslsjSeWIXdkjuGomcXRe5lqKT/OUeDJFf/0SmSplcXSe5lzib+PkthzPmGlMIGloyyWNnjydZzFzQbPvU6yuNngqVc7i5vNnXnNgHyEeYHhYQQYEUaCkWEUmBJMGUaFoQ2zCu2b6WR3ybL9WdrM02mHcQFjw3yF+QazhHmCeSbgI2jTZ+DtFtzsabWe1Z+Pe5wgcAWBUziF5/w/sJLl4W96QgQGNJCFmqAC+i16x93Wce0l+tOCuUClaW95SgXdUVNGaIo+pawe6LoFxemsiC9k72FHyLvFZM1Dj9i/XG2lNpDS1jyNhr6gOAMEMv9DNKTlysyRsP9F/seobAMPzKYz+3Svrb7gdcQ2J0U0AXX0STUgayNwQ52FtmHP2Z6vH2QovP+J6Nwt2f8oRHUKsp6GPElDtpORbA9d2JIk9LkBJoxAvxzE35sGlLAPpzrOzjQdNO2CkRoNRnEZnDJmWS9egdULdNNKlUJAMg2A6qyiXuJdUgEKpOvlQ3vmPSReswUSJXD30qA1g6HRYcg25L1afYkv6pAq23TGXxoUvfzH8e669oTRomN+fPkU0NdB5r27q0GkpLUsdxqJLDTpASZ7XBmAFxrq6O2DTmigH8F8DY3LNLRNcNbXmAADA+YzG7q9edALrgleq0Rt9XrGG0VhxInC+PNEoaSKQixDFJW3SML+TYiIovu3KFaiaDqdz1N7/yLyENLlQUOGCHnwW2KqQKCOhvX3kBGnjhapA2f0oB5rhYogC+hwQVCVCqpD3UpF1lH/FroOwYhNwbIJpxuYaxZJd9GxBigyVi+Rrd4LU8G6jr6icC3QIejQwKtkuiaUcVnwMcj2uxB0KoWc/FfavotBJyHkJPpOUtBJDDlJvpMcfPdNDjnJvpMSdArXyQ8tvpeCTuHiSr5TOejEh5zKcIJjLcrurk9CNrvSW9iV5DewK4lvYHctp3h2pcob2JWFN7C71rp4dteKC7HbCrDLg90mkRAv3vU3N31Yi2DxvbL+4qYPOyKYmAI7icKOCSalwNpR2AnB5BTYaRTWJpiSAutEYacEK6XAzqKwDsHKKbBuFHZGMDUFdh6FdQlWSYHtRWE1/y5IRF1EUeeEStPWZRR2QbA0bV1FYZcES6vkdRR2RbA0bd1EYdcES9NWLwq7IViatvajsD1/gElEGVHUvj/iJKIOoijDH4ISUfUo6sAfkxJRjSiqDlSa9g+jqAZQadJvRlGHQCUrnz3fnXhMWn0wMjtP0vV4bb2zdmldJDAW+9EZHdTYwR4OaPgOPcGcCIeTKQiusWp248MEVUl3FiPObgCV5C2tVyPRmc3g5NBFWkpQ2OsJUkylVyp1g2KVl2VelsKS0vu0oDSgOO2SLVMZKEcKlKovyX4l+4xBSn+i8294EOqnLNbNCnKf0SreCdG9gmzKgL0Ov1pN0rMj5vC8RKKfD6zH/TRf0euRIlpsoTO4tHrFAtVg2OpHup4ZhCYpJgvDPTOCOWGTJIqiPUPhLk2KJmya4Jk2WxgLroidhRbNaH2M1pgu2colemJOduaH37ALso9E9In2ePvhSftY6P9aWMw/9sWC3Bt8+lQUex9m38ofpC0n2lcqYtk5E3n/tKRIilopVyRRUuXSBy+nc8qxy35+o59RoMPUQYvo+hVU8wIjsL53qrbljWj+gnErqoLs6RZbZjYokxcSeJtNlrwyvjk3nWuXWoXGCBXoZqRMtpydvb7sr3gfawOLu7c4y+JanNXiBi3uvsUdOccj7n7kuiioTZmtpntnamhtOLxCz36MQjMmnbpdb0Tq22SrjZ6jSAvMR1Eus2e6+g2bZ7GVAp2kr/NUD9Kr/kCdO3UXP72jW00VMY/R7zVV5SGPO+dQQvkTTS0jptXHTpQK15GTKGNs/+IcKkilHQld1P777/94R0Mq31yNqTE/GDpgv17qmIvx8GtvQoNnzEPHebb8Y++k1r1u7+fq3aNWrn2+22rUcvlCsXgp1YrFve4eLshbfLG4f5zP5e9se7ZdLC6Xy62ltDWdj4rdTrGzXyvc2dZE5osLez4e2FtDe5jfqbppzrfZG+5ULdPu5R56lqnlHx2XO9t8svO5wfTBNh9sLS/kc8Wd6sJ+npg5+3nmeLkOxcFikd+ZcbnJOPfP3PJubJuFxaw3MLdzs7lZWM57s8+5f1WLHm6nWkRR/enwOeclafncrVNC4bZnjSfP279Q7//yGcmL8Yu5LThPXjpfmuPRnb3tPPGYg5vJ9sN0bvUmn50Gzfxsrd58NH4o2NPZNj97+szO+1PbnlqhpIl5a4cS5l4hXkrh0S70J9PBfWH8MHR42HYKdtvtnzpO+R3Wk9XizGmj2zq3qS63eAbgieRFEHx45D9kmyWBZ+EfE1fIIl/hnK/wIzs+rihn+Irrvkqyr7RehyTf1JhCpH0bQQ47u991DSzTELP6rR5ygAvLB7C9dqF/JQ5v5HtAu4DS6hntPAklRZB4VSzR/erX83/Km1Oi&#10;&#10;&lt;/EFOFEX&gt;"/>
            <wp:cNvGraphicFramePr/>
            <a:graphic xmlns:a="http://schemas.openxmlformats.org/drawingml/2006/main">
              <a:graphicData uri="http://schemas.openxmlformats.org/drawingml/2006/picture">
                <pic:pic xmlns:pic="http://schemas.openxmlformats.org/drawingml/2006/picture">
                  <pic:nvPicPr>
                    <pic:cNvPr id="14" name="Picture 14" descr="&lt;EFOFEX&gt;&#10;id:fxd{11b2e817-4f98-4d2d-a69f-7059e568f1ff}&#10;&#10;FXData:AAA6Bnic7Vtrb+JIFv0rLFJrujUm+AkmjSM5JA4EkhBCnpovPBxCBwcC7ibJZlv7df/m/pK1fW4ZG7+y6pnpjBglcO3yPfU4dVy+VWWqrx1zoFVf9zSe4zlV8T6vO9XXfSeRXeq6CYbmpdc0wzW6pvDkx28puYHlHu+6nu5f9fUgAJfdhLpWEIB3/OHRBV5B7t5ZQ3O/D33wPitNgFPPNVShGhJ3XYNCm4m4fiqulYgbpOKOEnHDVNxxIs5KxenoggDNzsVtolVEDixnHQm7mqJwouQefuf9iys3tzvKysxGuUa45/XV0Rh1qsOl4aC8Xj1BchvJxzg7QjV1E6f6AvYeTh2YU3KaEwMrwVyGimrCnDPZXDgHaogMaj/k1UHqAKI7RVZXmiBCVzyXc/4FoczlREWhpkTSWkBfaxL4kMCOZ25QADX8jLXfM12YHqp0pAm4lY7RhANN4Hjvj9INt00zm2PJVHrfLYE6vB5lpQtWumBFiLBSINUU/h9eBBGtd3gQ17gR5LJHkM9NOcSNAm7kH+fGLdmtAtl1hgRRjefoNJOjqHR+Dkm/m4Bi6EkQUCeTnPeioJ9AzlkmOeLmktPNJEfaXHLOM8mRN5eci0xylM0l5zKTnNLmknOVSU55c8m5ziRH3VxybjLJqWwuOY0sct5LmCP8ODdu8YmzCHcOkTiP6GWytMHziH4mORs8jxhkkvNebrCfQM4wk5wNnkccZpHzXrgp/Tg3bslsjSeWIXdkjuGomcXRe5lqKT/OUeDJFf/0SmSplcXSe5lzib+PkthzPmGlMIGloyyWNnjydZzFzQbPvU6yuNngqVc7i5vNnXnNgHyEeYHhYQQYEUaCkWEUmBJMGUaFoQ2zCu2b6WR3ybL9WdrM02mHcQFjw3yF+QazhHmCeSbgI2jTZ+DtFtzsabWe1Z+Pe5wgcAWBUziF5/w/sJLl4W96QgQGNJCFmqAC+i16x93Wce0l+tOCuUClaW95SgXdUVNGaIo+pawe6LoFxemsiC9k72FHyLvFZM1Dj9i/XG2lNpDS1jyNhr6gOAMEMv9DNKTlysyRsP9F/seobAMPzKYz+3Svrb7gdcQ2J0U0AXX0STUgayNwQ52FtmHP2Z6vH2QovP+J6Nwt2f8oRHUKsp6GPElDtpORbA9d2JIk9LkBJoxAvxzE35sGlLAPpzrOzjQdNO2CkRoNRnEZnDJmWS9egdULdNNKlUJAMg2A6qyiXuJdUgEKpOvlQ3vmPSReswUSJXD30qA1g6HRYcg25L1afYkv6pAq23TGXxoUvfzH8e669oTRomN+fPkU0NdB5r27q0GkpLUsdxqJLDTpASZ7XBmAFxrq6O2DTmigH8F8DY3LNLRNcNbXmAADA+YzG7q9edALrgleq0Rt9XrGG0VhxInC+PNEoaSKQixDFJW3SML+TYiIovu3KFaiaDqdz1N7/yLyENLlQUOGCHnwW2KqQKCOhvX3kBGnjhapA2f0oB5rhYogC+hwQVCVCqpD3UpF1lH/FroOwYhNwbIJpxuYaxZJd9GxBigyVi+Rrd4LU8G6jr6icC3QIejQwKtkuiaUcVnwMcj2uxB0KoWc/FfavotBJyHkJPpOUtBJDDlJvpMcfPdNDjnJvpMSdArXyQ8tvpeCTuHiSr5TOejEh5zKcIJjLcrurk9CNrvSW9iV5DewK4lvYHctp3h2pcob2JWFN7C71rp4dteKC7HbCrDLg90mkRAv3vU3N31Yi2DxvbL+4qYPOyKYmAI7icKOCSalwNpR2AnB5BTYaRTWJpiSAutEYacEK6XAzqKwDsHKKbBuFHZGMDUFdh6FdQlWSYHtRWE1/y5IRF1EUeeEStPWZRR2QbA0bV1FYZcES6vkdRR2RbA0bd1EYdcES9NWLwq7IViatvajsD1/gElEGVHUvj/iJKIOoijDH4ISUfUo6sAfkxJRjSiqDlSa9g+jqAZQadJvRlGHQCUrnz3fnXhMWn0wMjtP0vV4bb2zdmldJDAW+9EZHdTYwR4OaPgOPcGcCIeTKQiusWp248MEVUl3FiPObgCV5C2tVyPRmc3g5NBFWkpQ2OsJUkylVyp1g2KVl2VelsKS0vu0oDSgOO2SLVMZKEcKlKovyX4l+4xBSn+i8294EOqnLNbNCnKf0SreCdG9gmzKgL0Ov1pN0rMj5vC8RKKfD6zH/TRf0euRIlpsoTO4tHrFAtVg2OpHup4ZhCYpJgvDPTOCOWGTJIqiPUPhLk2KJmya4Jk2WxgLroidhRbNaH2M1pgu2colemJOduaH37ALso9E9In2ePvhSftY6P9aWMw/9sWC3Bt8+lQUex9m38ofpC0n2lcqYtk5E3n/tKRIilopVyRRUuXSBy+nc8qxy35+o59RoMPUQYvo+hVU8wIjsL53qrbljWj+gnErqoLs6RZbZjYokxcSeJtNlrwyvjk3nWuXWoXGCBXoZqRMtpydvb7sr3gfawOLu7c4y+JanNXiBi3uvsUdOccj7n7kuiioTZmtpntnamhtOLxCz36MQjMmnbpdb0Tq22SrjZ6jSAvMR1Eus2e6+g2bZ7GVAp2kr/NUD9Kr/kCdO3UXP72jW00VMY/R7zVV5SGPO+dQQvkTTS0jptXHTpQK15GTKGNs/+IcKkilHQld1P777/94R0Mq31yNqTE/GDpgv17qmIvx8GtvQoNnzEPHebb8Y++k1r1u7+fq3aNWrn2+22rUcvlCsXgp1YrFve4eLshbfLG4f5zP5e9se7ZdLC6Xy62ltDWdj4rdTrGzXyvc2dZE5osLez4e2FtDe5jfqbppzrfZG+5ULdPu5R56lqnlHx2XO9t8svO5wfTBNh9sLS/kc8Wd6sJ+npg5+3nmeLkOxcFikd+ZcbnJOPfP3PJubJuFxaw3MLdzs7lZWM57s8+5f1WLHm6nWkRR/enwOeclafncrVNC4bZnjSfP279Q7//yGcmL8Yu5LThPXjpfmuPRnb3tPPGYg5vJ9sN0bvUmn50Gzfxsrd58NH4o2NPZNj97+szO+1PbnlqhpIl5a4cS5l4hXkrh0S70J9PBfWH8MHR42HYKdtvtnzpO+R3Wk9XizGmj2zq3qS63eAbgieRFEHx45D9kmyWBZ+EfE1fIIl/hnK/wIzs+rihn+Irrvkqyr7RehyTf1JhCpH0bQQ47u991DSzTELP6rR5ygAvLB7C9dqF/JQ5v5HtAu4DS6hntPAklRZB4VSzR/erX83/Km1Oi&#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0660" cy="2092433"/>
                    </a:xfrm>
                    <a:prstGeom prst="rect">
                      <a:avLst/>
                    </a:prstGeom>
                  </pic:spPr>
                </pic:pic>
              </a:graphicData>
            </a:graphic>
          </wp:inline>
        </w:drawing>
      </w:r>
    </w:p>
    <w:p w14:paraId="4EF2DAF4" w14:textId="77777777" w:rsidR="00431DDE" w:rsidRPr="008A3B08" w:rsidRDefault="00431DDE" w:rsidP="00060856">
      <w:pPr>
        <w:pStyle w:val="Parta"/>
        <w:rPr>
          <w:rFonts w:eastAsiaTheme="minorEastAsia"/>
          <w:sz w:val="12"/>
          <w:szCs w:val="12"/>
        </w:rPr>
      </w:pPr>
    </w:p>
    <w:p w14:paraId="55C6A47F" w14:textId="77777777" w:rsidR="00431DDE" w:rsidRDefault="00431DDE" w:rsidP="00060856">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1C9DB8F6" wp14:editId="69CD7235">
                <wp:simplePos x="0" y="0"/>
                <wp:positionH relativeFrom="column">
                  <wp:posOffset>1007110</wp:posOffset>
                </wp:positionH>
                <wp:positionV relativeFrom="paragraph">
                  <wp:posOffset>259715</wp:posOffset>
                </wp:positionV>
                <wp:extent cx="4146550" cy="1282700"/>
                <wp:effectExtent l="0" t="0" r="25400" b="12700"/>
                <wp:wrapNone/>
                <wp:docPr id="31" name="Text Box 31"/>
                <wp:cNvGraphicFramePr/>
                <a:graphic xmlns:a="http://schemas.openxmlformats.org/drawingml/2006/main">
                  <a:graphicData uri="http://schemas.microsoft.com/office/word/2010/wordprocessingShape">
                    <wps:wsp>
                      <wps:cNvSpPr txBox="1"/>
                      <wps:spPr>
                        <a:xfrm>
                          <a:off x="0" y="0"/>
                          <a:ext cx="414655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13"/>
                            </w:tblGrid>
                            <w:tr w:rsidR="00431DDE" w:rsidRPr="00C250AC" w14:paraId="798A5145" w14:textId="77777777" w:rsidTr="00771CFE">
                              <w:trPr>
                                <w:trHeight w:hRule="exact" w:val="255"/>
                              </w:trPr>
                              <w:tc>
                                <w:tcPr>
                                  <w:tcW w:w="5000" w:type="pct"/>
                                  <w:shd w:val="clear" w:color="auto" w:fill="D9E2F3"/>
                                </w:tcPr>
                                <w:p w14:paraId="69122E62" w14:textId="77777777" w:rsidR="00431DDE" w:rsidRPr="00C250AC" w:rsidRDefault="00431DDE" w:rsidP="00B347BE">
                                  <w:pPr>
                                    <w:pStyle w:val="SolnBox"/>
                                  </w:pPr>
                                  <w:r w:rsidRPr="00C250AC">
                                    <w:t>Solution</w:t>
                                  </w:r>
                                </w:p>
                              </w:tc>
                            </w:tr>
                            <w:tr w:rsidR="00431DDE" w:rsidRPr="00C250AC" w14:paraId="5E865110" w14:textId="77777777" w:rsidTr="00C250AC">
                              <w:tc>
                                <w:tcPr>
                                  <w:tcW w:w="5000" w:type="pct"/>
                                  <w:tcBorders>
                                    <w:bottom w:val="single" w:sz="4" w:space="0" w:color="auto"/>
                                  </w:tcBorders>
                                </w:tcPr>
                                <w:p w14:paraId="4A5CC4F1" w14:textId="77777777" w:rsidR="00431DDE" w:rsidRDefault="008B2A0A" w:rsidP="00992D52">
                                  <w:pPr>
                                    <w:pStyle w:val="Parts"/>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2</m:t>
                                          </m:r>
                                        </m:sub>
                                      </m:sSub>
                                      <m:r>
                                        <w:rPr>
                                          <w:rFonts w:ascii="Cambria Math" w:hAnsi="Cambria Math"/>
                                        </w:rPr>
                                        <m:t>=0.52</m:t>
                                      </m:r>
                                      <m:d>
                                        <m:dPr>
                                          <m:ctrlPr>
                                            <w:rPr>
                                              <w:rFonts w:ascii="Cambria Math" w:hAnsi="Cambria Math"/>
                                              <w:i/>
                                            </w:rPr>
                                          </m:ctrlPr>
                                        </m:dPr>
                                        <m:e>
                                          <m:r>
                                            <w:rPr>
                                              <w:rFonts w:ascii="Cambria Math" w:hAnsi="Cambria Math"/>
                                            </w:rPr>
                                            <m:t>12</m:t>
                                          </m:r>
                                        </m:e>
                                      </m:d>
                                      <m:r>
                                        <w:rPr>
                                          <w:rFonts w:ascii="Cambria Math" w:hAnsi="Cambria Math"/>
                                        </w:rPr>
                                        <m:t xml:space="preserve">+27=33.24,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2</m:t>
                                          </m:r>
                                        </m:sub>
                                      </m:sSub>
                                      <m:r>
                                        <w:rPr>
                                          <w:rFonts w:ascii="Cambria Math" w:hAnsi="Cambria Math"/>
                                        </w:rPr>
                                        <m:t>=34-33.24=0.76</m:t>
                                      </m:r>
                                    </m:oMath>
                                  </m:oMathPara>
                                </w:p>
                                <w:p w14:paraId="63FC3B93" w14:textId="77777777" w:rsidR="00431DDE" w:rsidRPr="00410486" w:rsidRDefault="00431DDE" w:rsidP="00992D52">
                                  <w:pPr>
                                    <w:pStyle w:val="Parts"/>
                                  </w:pPr>
                                </w:p>
                              </w:tc>
                            </w:tr>
                            <w:tr w:rsidR="00431DDE" w:rsidRPr="00C250AC" w14:paraId="07CFE05B" w14:textId="77777777" w:rsidTr="00321246">
                              <w:trPr>
                                <w:trHeight w:hRule="exact" w:val="255"/>
                              </w:trPr>
                              <w:tc>
                                <w:tcPr>
                                  <w:tcW w:w="5000" w:type="pct"/>
                                  <w:shd w:val="clear" w:color="auto" w:fill="D9E2F3"/>
                                </w:tcPr>
                                <w:p w14:paraId="61E0CAC5" w14:textId="77777777" w:rsidR="00431DDE" w:rsidRPr="00C250AC" w:rsidRDefault="00431DDE" w:rsidP="00B347BE">
                                  <w:pPr>
                                    <w:pStyle w:val="SolnBox"/>
                                  </w:pPr>
                                  <w:r w:rsidRPr="00C250AC">
                                    <w:t>Specific behaviours</w:t>
                                  </w:r>
                                </w:p>
                              </w:tc>
                            </w:tr>
                            <w:tr w:rsidR="00431DDE" w:rsidRPr="00C250AC" w14:paraId="6A3D7FFF" w14:textId="77777777" w:rsidTr="00F27DD5">
                              <w:tc>
                                <w:tcPr>
                                  <w:tcW w:w="5000" w:type="pct"/>
                                </w:tcPr>
                                <w:p w14:paraId="4CDEAF0B" w14:textId="77777777" w:rsidR="00431DDE" w:rsidRPr="00FE518A" w:rsidRDefault="00431DDE" w:rsidP="00992D52">
                                  <w:pPr>
                                    <w:pStyle w:val="Parts"/>
                                  </w:pPr>
                                  <w:r w:rsidRPr="00FE518A">
                                    <w:sym w:font="Wingdings" w:char="F0FC"/>
                                  </w:r>
                                  <w:r w:rsidRPr="00FE518A">
                                    <w:t xml:space="preserve"> </w:t>
                                  </w:r>
                                  <w:r>
                                    <w:t xml:space="preserve">calculates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2</m:t>
                                        </m:r>
                                      </m:sub>
                                    </m:sSub>
                                  </m:oMath>
                                </w:p>
                                <w:p w14:paraId="15EE0460" w14:textId="77777777" w:rsidR="00431DDE" w:rsidRDefault="00431DDE" w:rsidP="00992D52">
                                  <w:pPr>
                                    <w:pStyle w:val="Parts"/>
                                  </w:pPr>
                                  <w:r w:rsidRPr="00FE518A">
                                    <w:rPr>
                                      <w:rFonts w:ascii="Wingdings" w:hAnsi="Wingdings"/>
                                    </w:rPr>
                                    <w:t>ü</w:t>
                                  </w:r>
                                  <w:r w:rsidRPr="00FE518A">
                                    <w:t xml:space="preserve"> </w:t>
                                  </w:r>
                                  <w:r>
                                    <w:t>calculates residual</w:t>
                                  </w:r>
                                </w:p>
                                <w:p w14:paraId="672AA65F" w14:textId="77777777" w:rsidR="00431DDE" w:rsidRPr="00FE518A" w:rsidRDefault="00431DDE" w:rsidP="00992D52">
                                  <w:pPr>
                                    <w:pStyle w:val="Parts"/>
                                  </w:pPr>
                                  <w:r>
                                    <w:rPr>
                                      <w:rFonts w:ascii="Wingdings" w:hAnsi="Wingdings"/>
                                    </w:rPr>
                                    <w:t>ü</w:t>
                                  </w:r>
                                  <w:r>
                                    <w:t xml:space="preserve"> correctly plots point</w:t>
                                  </w:r>
                                </w:p>
                              </w:tc>
                            </w:tr>
                          </w:tbl>
                          <w:p w14:paraId="546452A5"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DB8F6" id="Text Box 31" o:spid="_x0000_s1054" type="#_x0000_t202" style="position:absolute;left:0;text-align:left;margin-left:79.3pt;margin-top:20.45pt;width:326.5pt;height:10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9nERwIAAIUEAAAOAAAAZHJzL2Uyb0RvYy54bWysVE1vGjEQvVfqf7B8LwskoRFiiSgRVSWU&#10;RApRzsbrhZW8Htc27NJf32cvS6K0p6oczHhmPB/vzezsrq01OyrnKzI5Hw2GnCkjqajMLucvm9WX&#10;W858EKYQmozK+Ul5fjf//GnW2Kka0550oRxDEOOnjc35PgQ7zTIv96oWfkBWGRhLcrUIuLpdVjjR&#10;IHqts/FwOMkacoV1JJX30N53Rj5P8ctSyfBYll4FpnOO2kI6XTq38czmMzHdOWH3lTyXIf6hilpU&#10;Bkkvoe5FEOzgqj9C1ZV05KkMA0l1RmVZSZV6QDej4YdunvfCqtQLwPH2ApP/f2Hlw/HJsarI+dWI&#10;MyNqcLRRbWDfqGVQAZ/G+incni0cQws9eO71HsrYdlu6Ov6jIQY7kD5d0I3RJJTXo+vJzQ1MErbR&#10;+Hb8dZjwz96eW+fDd0U1i0LOHehLqIrj2geUAtfeJWYztKq0ThRqw5qcT64QP1o86aqIxnQ5+aV2&#10;7CgwAxidghrOtPABypyv0i/2g+DvnuGmDZSx+67LKIV22ya0xrc9BFsqTkDGUTdb3spVherXSPAk&#10;HIYJHWNBwiOOUhOqpLPE2Z7cr7/poz84hpWzBsOZc//zIJxC3T8M2I+T3AuuF7a9YA71ktArCEU1&#10;ScQDF3Qvlo7qV+zNImaBSRiJXDkPvbgM3Ypg76RaLJIT5tWKsDbPVsbQEdjIxaZ9Fc6eCQvg+oH6&#10;sRXTD7x1vh1zi0OgskqkRmA7FM94Y9YTHee9jMv0/p683r4e898AAAD//wMAUEsDBBQABgAIAAAA&#10;IQAaX/fH3gAAAAoBAAAPAAAAZHJzL2Rvd25yZXYueG1sTI/BTsMwDIbvSLxDZCRuLFk1prY0nQoS&#10;ICFxYEOcs9Y0hcapkmwrb485seNvf/r9udrMbhRHDHHwpGG5UCCQWt8N1Gt43z3e5CBiMtSZ0RNq&#10;+MEIm/ryojJl50/0hsdt6gWXUCyNBpvSVEoZW4vOxIWfkHj36YMziWPoZRfMicvdKDOl1tKZgfiC&#10;NRM+WGy/twenQb3IXbBF+LL4ZJtGfdD9q3rW+vpqbu5AJJzTPwx/+qwONTvt/YG6KEbOt/maUQ0r&#10;VYBgIF8uebDXkK2yAmRdyfMX6l8AAAD//wMAUEsBAi0AFAAGAAgAAAAhALaDOJL+AAAA4QEAABMA&#10;AAAAAAAAAAAAAAAAAAAAAFtDb250ZW50X1R5cGVzXS54bWxQSwECLQAUAAYACAAAACEAOP0h/9YA&#10;AACUAQAACwAAAAAAAAAAAAAAAAAvAQAAX3JlbHMvLnJlbHNQSwECLQAUAAYACAAAACEABh/ZxEcC&#10;AACFBAAADgAAAAAAAAAAAAAAAAAuAgAAZHJzL2Uyb0RvYy54bWxQSwECLQAUAAYACAAAACEAGl/3&#10;x9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513"/>
                      </w:tblGrid>
                      <w:tr w:rsidR="00431DDE" w:rsidRPr="00C250AC" w14:paraId="798A5145" w14:textId="77777777" w:rsidTr="00771CFE">
                        <w:trPr>
                          <w:trHeight w:hRule="exact" w:val="255"/>
                        </w:trPr>
                        <w:tc>
                          <w:tcPr>
                            <w:tcW w:w="5000" w:type="pct"/>
                            <w:shd w:val="clear" w:color="auto" w:fill="D9E2F3"/>
                          </w:tcPr>
                          <w:p w14:paraId="69122E62" w14:textId="77777777" w:rsidR="00431DDE" w:rsidRPr="00C250AC" w:rsidRDefault="00431DDE" w:rsidP="00B347BE">
                            <w:pPr>
                              <w:pStyle w:val="SolnBox"/>
                            </w:pPr>
                            <w:r w:rsidRPr="00C250AC">
                              <w:t>Solution</w:t>
                            </w:r>
                          </w:p>
                        </w:tc>
                      </w:tr>
                      <w:tr w:rsidR="00431DDE" w:rsidRPr="00C250AC" w14:paraId="5E865110" w14:textId="77777777" w:rsidTr="00C250AC">
                        <w:tc>
                          <w:tcPr>
                            <w:tcW w:w="5000" w:type="pct"/>
                            <w:tcBorders>
                              <w:bottom w:val="single" w:sz="4" w:space="0" w:color="auto"/>
                            </w:tcBorders>
                          </w:tcPr>
                          <w:p w14:paraId="4A5CC4F1" w14:textId="77777777" w:rsidR="00431DDE" w:rsidRDefault="008B2A0A" w:rsidP="00992D52">
                            <w:pPr>
                              <w:pStyle w:val="Parts"/>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2</m:t>
                                    </m:r>
                                  </m:sub>
                                </m:sSub>
                                <m:r>
                                  <w:rPr>
                                    <w:rFonts w:ascii="Cambria Math" w:hAnsi="Cambria Math"/>
                                  </w:rPr>
                                  <m:t>=0.52</m:t>
                                </m:r>
                                <m:d>
                                  <m:dPr>
                                    <m:ctrlPr>
                                      <w:rPr>
                                        <w:rFonts w:ascii="Cambria Math" w:hAnsi="Cambria Math"/>
                                        <w:i/>
                                      </w:rPr>
                                    </m:ctrlPr>
                                  </m:dPr>
                                  <m:e>
                                    <m:r>
                                      <w:rPr>
                                        <w:rFonts w:ascii="Cambria Math" w:hAnsi="Cambria Math"/>
                                      </w:rPr>
                                      <m:t>12</m:t>
                                    </m:r>
                                  </m:e>
                                </m:d>
                                <m:r>
                                  <w:rPr>
                                    <w:rFonts w:ascii="Cambria Math" w:hAnsi="Cambria Math"/>
                                  </w:rPr>
                                  <m:t xml:space="preserve">+27=33.24,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2</m:t>
                                    </m:r>
                                  </m:sub>
                                </m:sSub>
                                <m:r>
                                  <w:rPr>
                                    <w:rFonts w:ascii="Cambria Math" w:hAnsi="Cambria Math"/>
                                  </w:rPr>
                                  <m:t>=34-33.24=0.76</m:t>
                                </m:r>
                              </m:oMath>
                            </m:oMathPara>
                          </w:p>
                          <w:p w14:paraId="63FC3B93" w14:textId="77777777" w:rsidR="00431DDE" w:rsidRPr="00410486" w:rsidRDefault="00431DDE" w:rsidP="00992D52">
                            <w:pPr>
                              <w:pStyle w:val="Parts"/>
                            </w:pPr>
                          </w:p>
                        </w:tc>
                      </w:tr>
                      <w:tr w:rsidR="00431DDE" w:rsidRPr="00C250AC" w14:paraId="07CFE05B" w14:textId="77777777" w:rsidTr="00321246">
                        <w:trPr>
                          <w:trHeight w:hRule="exact" w:val="255"/>
                        </w:trPr>
                        <w:tc>
                          <w:tcPr>
                            <w:tcW w:w="5000" w:type="pct"/>
                            <w:shd w:val="clear" w:color="auto" w:fill="D9E2F3"/>
                          </w:tcPr>
                          <w:p w14:paraId="61E0CAC5" w14:textId="77777777" w:rsidR="00431DDE" w:rsidRPr="00C250AC" w:rsidRDefault="00431DDE" w:rsidP="00B347BE">
                            <w:pPr>
                              <w:pStyle w:val="SolnBox"/>
                            </w:pPr>
                            <w:r w:rsidRPr="00C250AC">
                              <w:t>Specific behaviours</w:t>
                            </w:r>
                          </w:p>
                        </w:tc>
                      </w:tr>
                      <w:tr w:rsidR="00431DDE" w:rsidRPr="00C250AC" w14:paraId="6A3D7FFF" w14:textId="77777777" w:rsidTr="00F27DD5">
                        <w:tc>
                          <w:tcPr>
                            <w:tcW w:w="5000" w:type="pct"/>
                          </w:tcPr>
                          <w:p w14:paraId="4CDEAF0B" w14:textId="77777777" w:rsidR="00431DDE" w:rsidRPr="00FE518A" w:rsidRDefault="00431DDE" w:rsidP="00992D52">
                            <w:pPr>
                              <w:pStyle w:val="Parts"/>
                            </w:pPr>
                            <w:r w:rsidRPr="00FE518A">
                              <w:sym w:font="Wingdings" w:char="F0FC"/>
                            </w:r>
                            <w:r w:rsidRPr="00FE518A">
                              <w:t xml:space="preserve"> </w:t>
                            </w:r>
                            <w:r>
                              <w:t xml:space="preserve">calculates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2</m:t>
                                  </m:r>
                                </m:sub>
                              </m:sSub>
                            </m:oMath>
                          </w:p>
                          <w:p w14:paraId="15EE0460" w14:textId="77777777" w:rsidR="00431DDE" w:rsidRDefault="00431DDE" w:rsidP="00992D52">
                            <w:pPr>
                              <w:pStyle w:val="Parts"/>
                            </w:pPr>
                            <w:r w:rsidRPr="00FE518A">
                              <w:rPr>
                                <w:rFonts w:ascii="Wingdings" w:hAnsi="Wingdings"/>
                              </w:rPr>
                              <w:t>ü</w:t>
                            </w:r>
                            <w:r w:rsidRPr="00FE518A">
                              <w:t xml:space="preserve"> </w:t>
                            </w:r>
                            <w:r>
                              <w:t>calculates residual</w:t>
                            </w:r>
                          </w:p>
                          <w:p w14:paraId="672AA65F" w14:textId="77777777" w:rsidR="00431DDE" w:rsidRPr="00FE518A" w:rsidRDefault="00431DDE" w:rsidP="00992D52">
                            <w:pPr>
                              <w:pStyle w:val="Parts"/>
                            </w:pPr>
                            <w:r>
                              <w:rPr>
                                <w:rFonts w:ascii="Wingdings" w:hAnsi="Wingdings"/>
                              </w:rPr>
                              <w:t>ü</w:t>
                            </w:r>
                            <w:r>
                              <w:t xml:space="preserve"> correctly plots point</w:t>
                            </w:r>
                          </w:p>
                        </w:tc>
                      </w:tr>
                    </w:tbl>
                    <w:p w14:paraId="546452A5" w14:textId="77777777" w:rsidR="00431DDE" w:rsidRDefault="00431DDE" w:rsidP="00FE518A">
                      <w:pPr>
                        <w:pStyle w:val="Part"/>
                      </w:pPr>
                    </w:p>
                  </w:txbxContent>
                </v:textbox>
              </v:shape>
            </w:pict>
          </mc:Fallback>
        </mc:AlternateContent>
      </w:r>
      <w:r>
        <w:rPr>
          <w:rFonts w:eastAsiaTheme="minorEastAsia"/>
        </w:rPr>
        <w:t>(c)</w:t>
      </w:r>
      <w:r>
        <w:rPr>
          <w:rFonts w:eastAsiaTheme="minorEastAsia"/>
        </w:rPr>
        <w:tab/>
        <w:t xml:space="preserve">Calculate the residual for the student with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=12</m:t>
        </m:r>
      </m:oMath>
      <w:r>
        <w:rPr>
          <w:rFonts w:eastAsiaTheme="minorEastAsia"/>
        </w:rPr>
        <w:t xml:space="preserve"> and add this point to the residual plot above.</w:t>
      </w:r>
      <w:r>
        <w:rPr>
          <w:rFonts w:eastAsiaTheme="minorEastAsia"/>
        </w:rPr>
        <w:tab/>
        <w:t>(3 marks)</w:t>
      </w:r>
    </w:p>
    <w:p w14:paraId="40A17E85" w14:textId="77777777" w:rsidR="00431DDE" w:rsidRDefault="00431DDE" w:rsidP="00060856">
      <w:pPr>
        <w:pStyle w:val="Parta"/>
        <w:rPr>
          <w:rFonts w:eastAsiaTheme="minorEastAsia"/>
        </w:rPr>
      </w:pPr>
    </w:p>
    <w:p w14:paraId="0E7F7AC1" w14:textId="77777777" w:rsidR="00431DDE" w:rsidRDefault="00431DDE" w:rsidP="00060856">
      <w:pPr>
        <w:pStyle w:val="Parta"/>
        <w:rPr>
          <w:rFonts w:eastAsiaTheme="minorEastAsia"/>
        </w:rPr>
      </w:pPr>
    </w:p>
    <w:p w14:paraId="4B94E7B3" w14:textId="77777777" w:rsidR="00431DDE" w:rsidRDefault="00431DDE" w:rsidP="00060856">
      <w:pPr>
        <w:pStyle w:val="Parta"/>
        <w:rPr>
          <w:rFonts w:eastAsiaTheme="minorEastAsia"/>
        </w:rPr>
      </w:pPr>
    </w:p>
    <w:p w14:paraId="2A89909A" w14:textId="77777777" w:rsidR="00431DDE" w:rsidRDefault="00431DDE" w:rsidP="00060856">
      <w:pPr>
        <w:pStyle w:val="Parta"/>
        <w:rPr>
          <w:rFonts w:eastAsiaTheme="minorEastAsia"/>
        </w:rPr>
      </w:pPr>
    </w:p>
    <w:p w14:paraId="7A7D1DDD" w14:textId="77777777" w:rsidR="00431DDE" w:rsidRDefault="00431DDE" w:rsidP="00060856">
      <w:pPr>
        <w:pStyle w:val="Parta"/>
        <w:rPr>
          <w:rFonts w:eastAsiaTheme="minorEastAsia"/>
        </w:rPr>
      </w:pPr>
    </w:p>
    <w:p w14:paraId="2CEF90C9" w14:textId="77777777" w:rsidR="00431DDE" w:rsidRDefault="00431DDE" w:rsidP="00060856">
      <w:pPr>
        <w:pStyle w:val="Parta"/>
        <w:rPr>
          <w:rFonts w:eastAsiaTheme="minorEastAsia"/>
        </w:rPr>
      </w:pPr>
    </w:p>
    <w:p w14:paraId="7D923F44" w14:textId="77777777" w:rsidR="00431DDE" w:rsidRDefault="00431DDE" w:rsidP="00060856">
      <w:pPr>
        <w:pStyle w:val="Parta"/>
        <w:rPr>
          <w:rFonts w:eastAsiaTheme="minorEastAsia"/>
        </w:rPr>
      </w:pPr>
    </w:p>
    <w:p w14:paraId="6E920225" w14:textId="77777777" w:rsidR="00431DDE" w:rsidRDefault="00431DDE" w:rsidP="00060856">
      <w:pPr>
        <w:pStyle w:val="Parta"/>
        <w:rPr>
          <w:rFonts w:eastAsiaTheme="minorEastAsia"/>
        </w:rPr>
      </w:pPr>
    </w:p>
    <w:p w14:paraId="72693BC0" w14:textId="77777777" w:rsidR="00431DDE" w:rsidRDefault="00431DDE" w:rsidP="00060856">
      <w:pPr>
        <w:pStyle w:val="Parta"/>
      </w:pPr>
      <w:r>
        <w:rPr>
          <w:rFonts w:eastAsiaTheme="minorEastAsia"/>
        </w:rPr>
        <w:t>(d)</w:t>
      </w:r>
      <w:r>
        <w:rPr>
          <w:rFonts w:eastAsiaTheme="minorEastAsia"/>
        </w:rPr>
        <w:tab/>
        <w:t xml:space="preserve">Use the residual plot to justify whether the least-squares line is an appropriate model for the relationship between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rPr>
          <w:rFonts w:eastAsiaTheme="minorEastAsia"/>
        </w:rPr>
        <w:tab/>
        <w:t>(2 marks)</w:t>
      </w:r>
    </w:p>
    <w:p w14:paraId="4A262DC2" w14:textId="77777777" w:rsidR="00431DDE" w:rsidRDefault="00431DDE" w:rsidP="00650B61">
      <w:r>
        <w:rPr>
          <w:noProof/>
          <w:lang w:eastAsia="en-AU"/>
        </w:rPr>
        <mc:AlternateContent>
          <mc:Choice Requires="wps">
            <w:drawing>
              <wp:anchor distT="0" distB="0" distL="114300" distR="114300" simplePos="0" relativeHeight="251693056" behindDoc="0" locked="0" layoutInCell="1" allowOverlap="1" wp14:anchorId="09A347FA" wp14:editId="580D0ACD">
                <wp:simplePos x="0" y="0"/>
                <wp:positionH relativeFrom="column">
                  <wp:posOffset>518160</wp:posOffset>
                </wp:positionH>
                <wp:positionV relativeFrom="paragraph">
                  <wp:posOffset>8255</wp:posOffset>
                </wp:positionV>
                <wp:extent cx="5207000" cy="1080000"/>
                <wp:effectExtent l="0" t="0" r="12700" b="25400"/>
                <wp:wrapNone/>
                <wp:docPr id="32" name="Text Box 32"/>
                <wp:cNvGraphicFramePr/>
                <a:graphic xmlns:a="http://schemas.openxmlformats.org/drawingml/2006/main">
                  <a:graphicData uri="http://schemas.microsoft.com/office/word/2010/wordprocessingShape">
                    <wps:wsp>
                      <wps:cNvSpPr txBox="1"/>
                      <wps:spPr>
                        <a:xfrm>
                          <a:off x="0" y="0"/>
                          <a:ext cx="5207000" cy="108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180"/>
                            </w:tblGrid>
                            <w:tr w:rsidR="00431DDE" w:rsidRPr="00C250AC" w14:paraId="45E9E155" w14:textId="77777777" w:rsidTr="00771CFE">
                              <w:trPr>
                                <w:trHeight w:hRule="exact" w:val="255"/>
                              </w:trPr>
                              <w:tc>
                                <w:tcPr>
                                  <w:tcW w:w="5000" w:type="pct"/>
                                  <w:shd w:val="clear" w:color="auto" w:fill="D9E2F3"/>
                                </w:tcPr>
                                <w:p w14:paraId="0EF41C2F" w14:textId="77777777" w:rsidR="00431DDE" w:rsidRPr="00C250AC" w:rsidRDefault="00431DDE" w:rsidP="00B347BE">
                                  <w:pPr>
                                    <w:pStyle w:val="SolnBox"/>
                                  </w:pPr>
                                  <w:r w:rsidRPr="00C250AC">
                                    <w:t>Solution</w:t>
                                  </w:r>
                                </w:p>
                              </w:tc>
                            </w:tr>
                            <w:tr w:rsidR="00431DDE" w:rsidRPr="00C250AC" w14:paraId="4B896F6A" w14:textId="77777777" w:rsidTr="00C250AC">
                              <w:tc>
                                <w:tcPr>
                                  <w:tcW w:w="5000" w:type="pct"/>
                                  <w:tcBorders>
                                    <w:bottom w:val="single" w:sz="4" w:space="0" w:color="auto"/>
                                  </w:tcBorders>
                                </w:tcPr>
                                <w:p w14:paraId="387664CD" w14:textId="77777777" w:rsidR="00431DDE" w:rsidRDefault="00431DDE" w:rsidP="00992D52">
                                  <w:pPr>
                                    <w:pStyle w:val="Parts"/>
                                  </w:pPr>
                                  <w:r>
                                    <w:t>The least-squares line is appropriate as no pattern is evident in the residual plot.</w:t>
                                  </w:r>
                                </w:p>
                                <w:p w14:paraId="3105EE08" w14:textId="77777777" w:rsidR="00431DDE" w:rsidRPr="00410486" w:rsidRDefault="00431DDE" w:rsidP="00992D52">
                                  <w:pPr>
                                    <w:pStyle w:val="Parts"/>
                                  </w:pPr>
                                </w:p>
                              </w:tc>
                            </w:tr>
                            <w:tr w:rsidR="00431DDE" w:rsidRPr="00C250AC" w14:paraId="4EDD800C" w14:textId="77777777" w:rsidTr="00321246">
                              <w:trPr>
                                <w:trHeight w:hRule="exact" w:val="255"/>
                              </w:trPr>
                              <w:tc>
                                <w:tcPr>
                                  <w:tcW w:w="5000" w:type="pct"/>
                                  <w:shd w:val="clear" w:color="auto" w:fill="D9E2F3"/>
                                </w:tcPr>
                                <w:p w14:paraId="72840C6C" w14:textId="77777777" w:rsidR="00431DDE" w:rsidRPr="00C250AC" w:rsidRDefault="00431DDE" w:rsidP="00B347BE">
                                  <w:pPr>
                                    <w:pStyle w:val="SolnBox"/>
                                  </w:pPr>
                                  <w:r w:rsidRPr="00C250AC">
                                    <w:t>Specific behaviours</w:t>
                                  </w:r>
                                </w:p>
                              </w:tc>
                            </w:tr>
                            <w:tr w:rsidR="00431DDE" w:rsidRPr="00C250AC" w14:paraId="1BB73FDC" w14:textId="77777777" w:rsidTr="00F27DD5">
                              <w:tc>
                                <w:tcPr>
                                  <w:tcW w:w="5000" w:type="pct"/>
                                </w:tcPr>
                                <w:p w14:paraId="22862D18" w14:textId="77777777" w:rsidR="00431DDE" w:rsidRPr="00FE518A" w:rsidRDefault="00431DDE" w:rsidP="00992D52">
                                  <w:pPr>
                                    <w:pStyle w:val="Parts"/>
                                  </w:pPr>
                                  <w:r w:rsidRPr="00FE518A">
                                    <w:sym w:font="Wingdings" w:char="F0FC"/>
                                  </w:r>
                                  <w:r w:rsidRPr="00FE518A">
                                    <w:t xml:space="preserve"> </w:t>
                                  </w:r>
                                  <w:r>
                                    <w:t>states model is appropriate</w:t>
                                  </w:r>
                                </w:p>
                                <w:p w14:paraId="107CB84E" w14:textId="77777777" w:rsidR="00431DDE" w:rsidRPr="00FE518A" w:rsidRDefault="00431DDE" w:rsidP="00992D52">
                                  <w:pPr>
                                    <w:pStyle w:val="Parts"/>
                                  </w:pPr>
                                  <w:r w:rsidRPr="00FE518A">
                                    <w:rPr>
                                      <w:rFonts w:ascii="Wingdings" w:hAnsi="Wingdings"/>
                                    </w:rPr>
                                    <w:t>ü</w:t>
                                  </w:r>
                                  <w:r w:rsidRPr="00FE518A">
                                    <w:t xml:space="preserve"> </w:t>
                                  </w:r>
                                  <w:r>
                                    <w:t>justifies using no pattern evident in residual plot</w:t>
                                  </w:r>
                                </w:p>
                              </w:tc>
                            </w:tr>
                          </w:tbl>
                          <w:p w14:paraId="6019A540" w14:textId="77777777" w:rsidR="00431DDE" w:rsidRDefault="00431DD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347FA" id="Text Box 32" o:spid="_x0000_s1055" type="#_x0000_t202" style="position:absolute;margin-left:40.8pt;margin-top:.65pt;width:410pt;height:85.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7eRwIAAIUEAAAOAAAAZHJzL2Uyb0RvYy54bWysVN9v2jAQfp+0/8Hy+0igatchQsWomCZV&#10;bSWY+mwcByI5Ps82JOyv32eH0Krb0zQezPnufD++7y6zu67R7Kicr8kUfDzKOVNGUlmbXcF/bFaf&#10;bjnzQZhSaDKq4Cfl+d3844dZa6dqQnvSpXIMQYyftrbg+xDsNMu83KtG+BFZZWCsyDUi4Op2WelE&#10;i+iNziZ5fpO15ErrSCrvob3vjXye4leVkuGpqrwKTBcctYV0unRu45nNZ2K6c8Lua3kuQ/xDFY2o&#10;DZJeQt2LINjB1X+EamrpyFMVRpKajKqqlir1gG7G+btu1nthVeoF4Hh7gcn/v7Dy8fjsWF0W/GrC&#10;mRENONqoLrCv1DGogE9r/RRuawvH0EEPnge9hzK23VWuif9oiMEOpE8XdGM0CeX1JP+c5zBJ2Mb5&#10;LeSEf/b63DofvilqWBQK7kBfQlUcH3xAKXAdXGI2Q6ta60ShNqwt+M3VdZ4eeNJ1GY3RzZ/8Ujt2&#10;FJgBjE5JLWda+ABlwVfpF/tB8DfPcNMGyth932WUQrftElqTLwMEWypPQMZRP1veylWN6h+Q4Fk4&#10;DBM6xoKEJxyVJlRJZ4mzPblff9NHf3AMK2cthrPg/udBOIW6vxuwHyd5ENwgbAfBHJolodcxVs/K&#10;JOKBC3oQK0fNC/ZmEbPAJIxEroKHQVyGfkWwd1ItFskJ82pFeDBrK2PoCGzkYtO9CGfPhAVw/UjD&#10;2IrpO9563565xSFQVSdSI7A9ime8MeuJjvNexmV6e09er1+P+W8AAAD//wMAUEsDBBQABgAIAAAA&#10;IQAb2Xj72wAAAAgBAAAPAAAAZHJzL2Rvd25yZXYueG1sTI/BTsMwEETvSPyDtUjcqB1ApQ1xqoAE&#10;SEg90CLObrzEgXgd2W4b/p7tCY5vZzQ7U60mP4gDxtQH0lDMFAikNtieOg3v26erBYiUDVkzBEIN&#10;P5hgVZ+fVaa04UhveNjkTnAIpdJocDmPpZSpdehNmoURibXPEL3JjLGTNpojh/tBXis1l970xB+c&#10;GfHRYfu92XsN6lVuo1vGL4fPrmnUBz2s1YvWlxdTcw8i45T/zHCqz9Wh5k67sCebxKBhUczZyfcb&#10;ECwv1Yl3zHfFLci6kv8H1L8AAAD//wMAUEsBAi0AFAAGAAgAAAAhALaDOJL+AAAA4QEAABMAAAAA&#10;AAAAAAAAAAAAAAAAAFtDb250ZW50X1R5cGVzXS54bWxQSwECLQAUAAYACAAAACEAOP0h/9YAAACU&#10;AQAACwAAAAAAAAAAAAAAAAAvAQAAX3JlbHMvLnJlbHNQSwECLQAUAAYACAAAACEAF/Re3kcCAACF&#10;BAAADgAAAAAAAAAAAAAAAAAuAgAAZHJzL2Uyb0RvYy54bWxQSwECLQAUAAYACAAAACEAG9l4+9sA&#10;AAAIAQAADwAAAAAAAAAAAAAAAACh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8180"/>
                      </w:tblGrid>
                      <w:tr w:rsidR="00431DDE" w:rsidRPr="00C250AC" w14:paraId="45E9E155" w14:textId="77777777" w:rsidTr="00771CFE">
                        <w:trPr>
                          <w:trHeight w:hRule="exact" w:val="255"/>
                        </w:trPr>
                        <w:tc>
                          <w:tcPr>
                            <w:tcW w:w="5000" w:type="pct"/>
                            <w:shd w:val="clear" w:color="auto" w:fill="D9E2F3"/>
                          </w:tcPr>
                          <w:p w14:paraId="0EF41C2F" w14:textId="77777777" w:rsidR="00431DDE" w:rsidRPr="00C250AC" w:rsidRDefault="00431DDE" w:rsidP="00B347BE">
                            <w:pPr>
                              <w:pStyle w:val="SolnBox"/>
                            </w:pPr>
                            <w:r w:rsidRPr="00C250AC">
                              <w:t>Solution</w:t>
                            </w:r>
                          </w:p>
                        </w:tc>
                      </w:tr>
                      <w:tr w:rsidR="00431DDE" w:rsidRPr="00C250AC" w14:paraId="4B896F6A" w14:textId="77777777" w:rsidTr="00C250AC">
                        <w:tc>
                          <w:tcPr>
                            <w:tcW w:w="5000" w:type="pct"/>
                            <w:tcBorders>
                              <w:bottom w:val="single" w:sz="4" w:space="0" w:color="auto"/>
                            </w:tcBorders>
                          </w:tcPr>
                          <w:p w14:paraId="387664CD" w14:textId="77777777" w:rsidR="00431DDE" w:rsidRDefault="00431DDE" w:rsidP="00992D52">
                            <w:pPr>
                              <w:pStyle w:val="Parts"/>
                            </w:pPr>
                            <w:r>
                              <w:t>The least-squares line is appropriate as no pattern is evident in the residual plot.</w:t>
                            </w:r>
                          </w:p>
                          <w:p w14:paraId="3105EE08" w14:textId="77777777" w:rsidR="00431DDE" w:rsidRPr="00410486" w:rsidRDefault="00431DDE" w:rsidP="00992D52">
                            <w:pPr>
                              <w:pStyle w:val="Parts"/>
                            </w:pPr>
                          </w:p>
                        </w:tc>
                      </w:tr>
                      <w:tr w:rsidR="00431DDE" w:rsidRPr="00C250AC" w14:paraId="4EDD800C" w14:textId="77777777" w:rsidTr="00321246">
                        <w:trPr>
                          <w:trHeight w:hRule="exact" w:val="255"/>
                        </w:trPr>
                        <w:tc>
                          <w:tcPr>
                            <w:tcW w:w="5000" w:type="pct"/>
                            <w:shd w:val="clear" w:color="auto" w:fill="D9E2F3"/>
                          </w:tcPr>
                          <w:p w14:paraId="72840C6C" w14:textId="77777777" w:rsidR="00431DDE" w:rsidRPr="00C250AC" w:rsidRDefault="00431DDE" w:rsidP="00B347BE">
                            <w:pPr>
                              <w:pStyle w:val="SolnBox"/>
                            </w:pPr>
                            <w:r w:rsidRPr="00C250AC">
                              <w:t>Specific behaviours</w:t>
                            </w:r>
                          </w:p>
                        </w:tc>
                      </w:tr>
                      <w:tr w:rsidR="00431DDE" w:rsidRPr="00C250AC" w14:paraId="1BB73FDC" w14:textId="77777777" w:rsidTr="00F27DD5">
                        <w:tc>
                          <w:tcPr>
                            <w:tcW w:w="5000" w:type="pct"/>
                          </w:tcPr>
                          <w:p w14:paraId="22862D18" w14:textId="77777777" w:rsidR="00431DDE" w:rsidRPr="00FE518A" w:rsidRDefault="00431DDE" w:rsidP="00992D52">
                            <w:pPr>
                              <w:pStyle w:val="Parts"/>
                            </w:pPr>
                            <w:r w:rsidRPr="00FE518A">
                              <w:sym w:font="Wingdings" w:char="F0FC"/>
                            </w:r>
                            <w:r w:rsidRPr="00FE518A">
                              <w:t xml:space="preserve"> </w:t>
                            </w:r>
                            <w:r>
                              <w:t>states model is appropriate</w:t>
                            </w:r>
                          </w:p>
                          <w:p w14:paraId="107CB84E" w14:textId="77777777" w:rsidR="00431DDE" w:rsidRPr="00FE518A" w:rsidRDefault="00431DDE" w:rsidP="00992D52">
                            <w:pPr>
                              <w:pStyle w:val="Parts"/>
                            </w:pPr>
                            <w:r w:rsidRPr="00FE518A">
                              <w:rPr>
                                <w:rFonts w:ascii="Wingdings" w:hAnsi="Wingdings"/>
                              </w:rPr>
                              <w:t>ü</w:t>
                            </w:r>
                            <w:r w:rsidRPr="00FE518A">
                              <w:t xml:space="preserve"> </w:t>
                            </w:r>
                            <w:r>
                              <w:t>justifies using no pattern evident in residual plot</w:t>
                            </w:r>
                          </w:p>
                        </w:tc>
                      </w:tr>
                    </w:tbl>
                    <w:p w14:paraId="6019A540" w14:textId="77777777" w:rsidR="00431DDE" w:rsidRDefault="00431DDE" w:rsidP="009E2955">
                      <w:pPr>
                        <w:pStyle w:val="Part"/>
                      </w:pPr>
                    </w:p>
                  </w:txbxContent>
                </v:textbox>
              </v:shape>
            </w:pict>
          </mc:Fallback>
        </mc:AlternateContent>
      </w:r>
    </w:p>
    <w:p w14:paraId="15960429" w14:textId="16852323" w:rsidR="00431DDE" w:rsidRDefault="00431DDE">
      <w:pPr>
        <w:spacing w:after="160" w:line="259" w:lineRule="auto"/>
        <w:contextualSpacing w:val="0"/>
        <w:rPr>
          <w:b/>
          <w:szCs w:val="24"/>
          <w:lang w:val="en-US"/>
        </w:rPr>
      </w:pPr>
      <w:r>
        <w:br w:type="page"/>
      </w:r>
    </w:p>
    <w:p w14:paraId="0CA1A1A0" w14:textId="53CB2D14" w:rsidR="00431DDE" w:rsidRDefault="00431DDE" w:rsidP="00431DDE">
      <w:pPr>
        <w:pStyle w:val="QNum"/>
      </w:pPr>
      <w:r>
        <w:lastRenderedPageBreak/>
        <w:t>Question 15</w:t>
      </w:r>
      <w:r>
        <w:tab/>
        <w:t>(7 marks)</w:t>
      </w:r>
    </w:p>
    <w:p w14:paraId="4909D45C" w14:textId="77777777" w:rsidR="00431DDE" w:rsidRDefault="00431DDE" w:rsidP="00650B61">
      <w:r>
        <w:t xml:space="preserve">The annual cost of electricity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for a household, in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year after </w:t>
      </w:r>
      <m:oMath>
        <m:r>
          <w:rPr>
            <w:rFonts w:ascii="Cambria Math" w:eastAsiaTheme="minorEastAsia" w:hAnsi="Cambria Math"/>
          </w:rPr>
          <m:t>2017</m:t>
        </m:r>
      </m:oMath>
      <w:r>
        <w:rPr>
          <w:rFonts w:eastAsiaTheme="minorEastAsia"/>
        </w:rPr>
        <w:t>,</w:t>
      </w:r>
      <w:r>
        <w:t xml:space="preserve"> is shown in the table below in dollars.</w:t>
      </w:r>
    </w:p>
    <w:p w14:paraId="1924AE62" w14:textId="77777777" w:rsidR="00431DDE" w:rsidRDefault="00431DDE" w:rsidP="00650B61"/>
    <w:tbl>
      <w:tblPr>
        <w:tblStyle w:val="TableGrid"/>
        <w:tblW w:w="0" w:type="auto"/>
        <w:tblInd w:w="1351" w:type="dxa"/>
        <w:tblLook w:val="04A0" w:firstRow="1" w:lastRow="0" w:firstColumn="1" w:lastColumn="0" w:noHBand="0" w:noVBand="1"/>
      </w:tblPr>
      <w:tblGrid>
        <w:gridCol w:w="1644"/>
        <w:gridCol w:w="1644"/>
        <w:gridCol w:w="1644"/>
        <w:gridCol w:w="1644"/>
      </w:tblGrid>
      <w:tr w:rsidR="00431DDE" w14:paraId="1F9CD625" w14:textId="77777777" w:rsidTr="008C4607">
        <w:trPr>
          <w:trHeight w:val="283"/>
        </w:trPr>
        <w:tc>
          <w:tcPr>
            <w:tcW w:w="1644" w:type="dxa"/>
            <w:shd w:val="clear" w:color="auto" w:fill="F2F2F2" w:themeFill="background1" w:themeFillShade="F2"/>
            <w:vAlign w:val="center"/>
          </w:tcPr>
          <w:p w14:paraId="2F429ABA" w14:textId="77777777" w:rsidR="00431DDE" w:rsidRDefault="00431DDE" w:rsidP="00AB1379">
            <w:pPr>
              <w:jc w:val="center"/>
            </w:pPr>
            <w:r>
              <w:t>Year</w:t>
            </w:r>
          </w:p>
        </w:tc>
        <w:tc>
          <w:tcPr>
            <w:tcW w:w="1644" w:type="dxa"/>
            <w:shd w:val="clear" w:color="auto" w:fill="F2F2F2" w:themeFill="background1" w:themeFillShade="F2"/>
            <w:vAlign w:val="center"/>
          </w:tcPr>
          <w:p w14:paraId="2936A318" w14:textId="77777777" w:rsidR="00431DDE" w:rsidRPr="008C4607" w:rsidRDefault="00431DDE" w:rsidP="00AB1379">
            <w:pPr>
              <w:jc w:val="center"/>
              <w:rPr>
                <w:rFonts w:ascii="Cambria Math" w:hAnsi="Cambria Math"/>
                <w:oMath/>
              </w:rPr>
            </w:pPr>
            <m:oMathPara>
              <m:oMath>
                <m:r>
                  <w:rPr>
                    <w:rFonts w:ascii="Cambria Math" w:hAnsi="Cambria Math"/>
                  </w:rPr>
                  <m:t>2017</m:t>
                </m:r>
              </m:oMath>
            </m:oMathPara>
          </w:p>
        </w:tc>
        <w:tc>
          <w:tcPr>
            <w:tcW w:w="1644" w:type="dxa"/>
            <w:shd w:val="clear" w:color="auto" w:fill="F2F2F2" w:themeFill="background1" w:themeFillShade="F2"/>
            <w:vAlign w:val="center"/>
          </w:tcPr>
          <w:p w14:paraId="301B9B2C" w14:textId="77777777" w:rsidR="00431DDE" w:rsidRPr="008C4607" w:rsidRDefault="00431DDE" w:rsidP="00AB1379">
            <w:pPr>
              <w:jc w:val="center"/>
              <w:rPr>
                <w:rFonts w:ascii="Cambria Math" w:hAnsi="Cambria Math"/>
                <w:oMath/>
              </w:rPr>
            </w:pPr>
            <m:oMathPara>
              <m:oMath>
                <m:r>
                  <w:rPr>
                    <w:rFonts w:ascii="Cambria Math" w:hAnsi="Cambria Math"/>
                  </w:rPr>
                  <m:t>2018</m:t>
                </m:r>
              </m:oMath>
            </m:oMathPara>
          </w:p>
        </w:tc>
        <w:tc>
          <w:tcPr>
            <w:tcW w:w="1644" w:type="dxa"/>
            <w:shd w:val="clear" w:color="auto" w:fill="F2F2F2" w:themeFill="background1" w:themeFillShade="F2"/>
            <w:vAlign w:val="center"/>
          </w:tcPr>
          <w:p w14:paraId="2E1CBD74" w14:textId="77777777" w:rsidR="00431DDE" w:rsidRPr="008C4607" w:rsidRDefault="00431DDE" w:rsidP="00AB1379">
            <w:pPr>
              <w:jc w:val="center"/>
              <w:rPr>
                <w:rFonts w:ascii="Cambria Math" w:hAnsi="Cambria Math"/>
                <w:oMath/>
              </w:rPr>
            </w:pPr>
            <m:oMathPara>
              <m:oMath>
                <m:r>
                  <w:rPr>
                    <w:rFonts w:ascii="Cambria Math" w:hAnsi="Cambria Math"/>
                  </w:rPr>
                  <m:t>2019</m:t>
                </m:r>
              </m:oMath>
            </m:oMathPara>
          </w:p>
        </w:tc>
      </w:tr>
      <w:tr w:rsidR="00431DDE" w14:paraId="384C45B8" w14:textId="77777777" w:rsidTr="008C4607">
        <w:trPr>
          <w:trHeight w:val="283"/>
        </w:trPr>
        <w:tc>
          <w:tcPr>
            <w:tcW w:w="1644" w:type="dxa"/>
            <w:shd w:val="clear" w:color="auto" w:fill="F2F2F2" w:themeFill="background1" w:themeFillShade="F2"/>
            <w:vAlign w:val="center"/>
          </w:tcPr>
          <w:p w14:paraId="5ED01C76" w14:textId="77777777" w:rsidR="00431DDE" w:rsidRDefault="00431DDE" w:rsidP="00AB1379">
            <w:pPr>
              <w:jc w:val="center"/>
            </w:pPr>
            <m:oMathPara>
              <m:oMath>
                <m:r>
                  <w:rPr>
                    <w:rFonts w:ascii="Cambria Math" w:hAnsi="Cambria Math"/>
                  </w:rPr>
                  <m:t>n</m:t>
                </m:r>
              </m:oMath>
            </m:oMathPara>
          </w:p>
        </w:tc>
        <w:tc>
          <w:tcPr>
            <w:tcW w:w="1644" w:type="dxa"/>
            <w:vAlign w:val="center"/>
          </w:tcPr>
          <w:p w14:paraId="70E0BE98" w14:textId="77777777" w:rsidR="00431DDE" w:rsidRPr="008C4607" w:rsidRDefault="00431DDE" w:rsidP="00AB1379">
            <w:pPr>
              <w:jc w:val="center"/>
              <w:rPr>
                <w:rFonts w:ascii="Cambria Math" w:hAnsi="Cambria Math"/>
                <w:oMath/>
              </w:rPr>
            </w:pPr>
            <m:oMathPara>
              <m:oMath>
                <m:r>
                  <w:rPr>
                    <w:rFonts w:ascii="Cambria Math" w:hAnsi="Cambria Math"/>
                  </w:rPr>
                  <m:t>0</m:t>
                </m:r>
              </m:oMath>
            </m:oMathPara>
          </w:p>
        </w:tc>
        <w:tc>
          <w:tcPr>
            <w:tcW w:w="1644" w:type="dxa"/>
            <w:vAlign w:val="center"/>
          </w:tcPr>
          <w:p w14:paraId="78FCC45A" w14:textId="77777777" w:rsidR="00431DDE" w:rsidRPr="008C4607" w:rsidRDefault="00431DDE" w:rsidP="00AB1379">
            <w:pPr>
              <w:jc w:val="center"/>
              <w:rPr>
                <w:rFonts w:ascii="Cambria Math" w:hAnsi="Cambria Math"/>
                <w:oMath/>
              </w:rPr>
            </w:pPr>
            <m:oMathPara>
              <m:oMath>
                <m:r>
                  <w:rPr>
                    <w:rFonts w:ascii="Cambria Math" w:hAnsi="Cambria Math"/>
                  </w:rPr>
                  <m:t>1</m:t>
                </m:r>
              </m:oMath>
            </m:oMathPara>
          </w:p>
        </w:tc>
        <w:tc>
          <w:tcPr>
            <w:tcW w:w="1644" w:type="dxa"/>
            <w:vAlign w:val="center"/>
          </w:tcPr>
          <w:p w14:paraId="1405A9B5" w14:textId="77777777" w:rsidR="00431DDE" w:rsidRPr="008C4607" w:rsidRDefault="00431DDE" w:rsidP="00AB1379">
            <w:pPr>
              <w:jc w:val="center"/>
              <w:rPr>
                <w:rFonts w:ascii="Cambria Math" w:hAnsi="Cambria Math"/>
                <w:oMath/>
              </w:rPr>
            </w:pPr>
            <m:oMathPara>
              <m:oMath>
                <m:r>
                  <w:rPr>
                    <w:rFonts w:ascii="Cambria Math" w:hAnsi="Cambria Math"/>
                  </w:rPr>
                  <m:t>2</m:t>
                </m:r>
              </m:oMath>
            </m:oMathPara>
          </w:p>
        </w:tc>
      </w:tr>
      <w:tr w:rsidR="00431DDE" w14:paraId="103862CA" w14:textId="77777777" w:rsidTr="008C4607">
        <w:trPr>
          <w:trHeight w:val="283"/>
        </w:trPr>
        <w:tc>
          <w:tcPr>
            <w:tcW w:w="1644" w:type="dxa"/>
            <w:shd w:val="clear" w:color="auto" w:fill="F2F2F2" w:themeFill="background1" w:themeFillShade="F2"/>
            <w:vAlign w:val="center"/>
          </w:tcPr>
          <w:p w14:paraId="611B69D3" w14:textId="77777777" w:rsidR="00431DDE" w:rsidRDefault="008B2A0A" w:rsidP="008C4607">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c>
        <w:tc>
          <w:tcPr>
            <w:tcW w:w="1644" w:type="dxa"/>
            <w:vAlign w:val="center"/>
          </w:tcPr>
          <w:p w14:paraId="73B7B684" w14:textId="77777777" w:rsidR="00431DDE" w:rsidRPr="008C4607" w:rsidRDefault="00431DDE" w:rsidP="008C4607">
            <w:pPr>
              <w:jc w:val="center"/>
              <w:rPr>
                <w:rFonts w:ascii="Cambria Math" w:hAnsi="Cambria Math"/>
                <w:oMath/>
              </w:rPr>
            </w:pPr>
            <m:oMathPara>
              <m:oMath>
                <m:r>
                  <w:rPr>
                    <w:rFonts w:ascii="Cambria Math" w:hAnsi="Cambria Math"/>
                  </w:rPr>
                  <m:t>2100.00</m:t>
                </m:r>
              </m:oMath>
            </m:oMathPara>
          </w:p>
        </w:tc>
        <w:tc>
          <w:tcPr>
            <w:tcW w:w="1644" w:type="dxa"/>
            <w:vAlign w:val="center"/>
          </w:tcPr>
          <w:p w14:paraId="69E1D140" w14:textId="77777777" w:rsidR="00431DDE" w:rsidRPr="008C4607" w:rsidRDefault="00431DDE" w:rsidP="008C4607">
            <w:pPr>
              <w:jc w:val="center"/>
              <w:rPr>
                <w:rFonts w:ascii="Cambria Math" w:hAnsi="Cambria Math"/>
                <w:oMath/>
              </w:rPr>
            </w:pPr>
            <m:oMathPara>
              <m:oMath>
                <m:r>
                  <w:rPr>
                    <w:rFonts w:ascii="Cambria Math" w:hAnsi="Cambria Math"/>
                  </w:rPr>
                  <m:t>2247.00</m:t>
                </m:r>
              </m:oMath>
            </m:oMathPara>
          </w:p>
        </w:tc>
        <w:tc>
          <w:tcPr>
            <w:tcW w:w="1644" w:type="dxa"/>
            <w:vAlign w:val="center"/>
          </w:tcPr>
          <w:p w14:paraId="1725624A" w14:textId="77777777" w:rsidR="00431DDE" w:rsidRPr="008C4607" w:rsidRDefault="00431DDE" w:rsidP="008C4607">
            <w:pPr>
              <w:jc w:val="center"/>
              <w:rPr>
                <w:rFonts w:ascii="Cambria Math" w:hAnsi="Cambria Math"/>
                <w:oMath/>
              </w:rPr>
            </w:pPr>
            <m:oMathPara>
              <m:oMath>
                <m:r>
                  <w:rPr>
                    <w:rFonts w:ascii="Cambria Math" w:hAnsi="Cambria Math"/>
                  </w:rPr>
                  <m:t>2404.29</m:t>
                </m:r>
              </m:oMath>
            </m:oMathPara>
          </w:p>
        </w:tc>
      </w:tr>
    </w:tbl>
    <w:p w14:paraId="5E3291CF" w14:textId="77777777" w:rsidR="00431DDE" w:rsidRDefault="00431DDE" w:rsidP="00650B61"/>
    <w:p w14:paraId="55109567" w14:textId="77777777" w:rsidR="00431DDE" w:rsidRDefault="00431DDE" w:rsidP="00AB1379">
      <w:pPr>
        <w:pStyle w:val="Parta"/>
        <w:rPr>
          <w:rFonts w:eastAsiaTheme="minorEastAsia"/>
        </w:rPr>
      </w:pPr>
      <w:r>
        <w:t>(a)</w:t>
      </w:r>
      <w:r>
        <w:tab/>
        <w:t xml:space="preserve">Use the values of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in the table to deduce that the annual cost of electricity increased by </w:t>
      </w:r>
      <m:oMath>
        <m:r>
          <w:rPr>
            <w:rFonts w:ascii="Cambria Math" w:hAnsi="Cambria Math"/>
          </w:rPr>
          <m:t>7%</m:t>
        </m:r>
      </m:oMath>
      <w:r>
        <w:rPr>
          <w:rFonts w:eastAsiaTheme="minorEastAsia"/>
        </w:rPr>
        <w:t xml:space="preserve"> every year.</w:t>
      </w:r>
      <w:r>
        <w:rPr>
          <w:rFonts w:eastAsiaTheme="minorEastAsia"/>
        </w:rPr>
        <w:tab/>
        <w:t>(2 marks)</w:t>
      </w:r>
    </w:p>
    <w:p w14:paraId="78407D23" w14:textId="77777777" w:rsidR="00431DDE" w:rsidRDefault="00431DDE" w:rsidP="00AB1379">
      <w:pPr>
        <w:pStyle w:val="Parta"/>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7F941B3C" wp14:editId="6FE5C308">
                <wp:simplePos x="0" y="0"/>
                <wp:positionH relativeFrom="column">
                  <wp:posOffset>911225</wp:posOffset>
                </wp:positionH>
                <wp:positionV relativeFrom="paragraph">
                  <wp:posOffset>50800</wp:posOffset>
                </wp:positionV>
                <wp:extent cx="3830249" cy="1438741"/>
                <wp:effectExtent l="0" t="0" r="18415" b="28575"/>
                <wp:wrapNone/>
                <wp:docPr id="34" name="Text Box 34"/>
                <wp:cNvGraphicFramePr/>
                <a:graphic xmlns:a="http://schemas.openxmlformats.org/drawingml/2006/main">
                  <a:graphicData uri="http://schemas.microsoft.com/office/word/2010/wordprocessingShape">
                    <wps:wsp>
                      <wps:cNvSpPr txBox="1"/>
                      <wps:spPr>
                        <a:xfrm>
                          <a:off x="0" y="0"/>
                          <a:ext cx="3830249" cy="1438741"/>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15"/>
                            </w:tblGrid>
                            <w:tr w:rsidR="00431DDE" w:rsidRPr="00C250AC" w14:paraId="153453C1" w14:textId="77777777" w:rsidTr="00771CFE">
                              <w:trPr>
                                <w:trHeight w:hRule="exact" w:val="255"/>
                              </w:trPr>
                              <w:tc>
                                <w:tcPr>
                                  <w:tcW w:w="5000" w:type="pct"/>
                                  <w:shd w:val="clear" w:color="auto" w:fill="D9E2F3"/>
                                </w:tcPr>
                                <w:p w14:paraId="4CCDFB73" w14:textId="77777777" w:rsidR="00431DDE" w:rsidRPr="00C250AC" w:rsidRDefault="00431DDE" w:rsidP="00B347BE">
                                  <w:pPr>
                                    <w:pStyle w:val="SolnBox"/>
                                  </w:pPr>
                                  <w:r w:rsidRPr="00C250AC">
                                    <w:t>Solution</w:t>
                                  </w:r>
                                </w:p>
                              </w:tc>
                            </w:tr>
                            <w:tr w:rsidR="00431DDE" w:rsidRPr="00C250AC" w14:paraId="43384E61" w14:textId="77777777" w:rsidTr="00C250AC">
                              <w:tc>
                                <w:tcPr>
                                  <w:tcW w:w="5000" w:type="pct"/>
                                  <w:tcBorders>
                                    <w:bottom w:val="single" w:sz="4" w:space="0" w:color="auto"/>
                                  </w:tcBorders>
                                </w:tcPr>
                                <w:p w14:paraId="137DD8F3" w14:textId="77777777" w:rsidR="00431DDE" w:rsidRDefault="00431DDE" w:rsidP="00992D52">
                                  <w:pPr>
                                    <w:pStyle w:val="Parts"/>
                                  </w:pPr>
                                  <m:oMathPara>
                                    <m:oMath>
                                      <m:r>
                                        <w:rPr>
                                          <w:rFonts w:ascii="Cambria Math" w:hAnsi="Cambria Math"/>
                                        </w:rPr>
                                        <m:t>2247÷2100=1.07,  2404.29÷2247=1.07</m:t>
                                      </m:r>
                                    </m:oMath>
                                  </m:oMathPara>
                                </w:p>
                                <w:p w14:paraId="5DF8A0D7" w14:textId="77777777" w:rsidR="00431DDE" w:rsidRDefault="00431DDE" w:rsidP="00992D52">
                                  <w:pPr>
                                    <w:pStyle w:val="Parts"/>
                                  </w:pPr>
                                </w:p>
                                <w:p w14:paraId="263F4BA6" w14:textId="77777777" w:rsidR="00431DDE" w:rsidRDefault="00431DDE" w:rsidP="008C4607">
                                  <w:pPr>
                                    <w:pStyle w:val="Parts"/>
                                    <w:jc w:val="center"/>
                                  </w:pPr>
                                  <w:r>
                                    <w:t xml:space="preserve">Hence annual increase of </w:t>
                                  </w:r>
                                  <m:oMath>
                                    <m:r>
                                      <w:rPr>
                                        <w:rFonts w:ascii="Cambria Math" w:hAnsi="Cambria Math"/>
                                      </w:rPr>
                                      <m:t>7%</m:t>
                                    </m:r>
                                  </m:oMath>
                                  <w:r>
                                    <w:rPr>
                                      <w:rFonts w:eastAsiaTheme="minorEastAsia"/>
                                    </w:rPr>
                                    <w:t>.</w:t>
                                  </w:r>
                                </w:p>
                                <w:p w14:paraId="6545D63A" w14:textId="77777777" w:rsidR="00431DDE" w:rsidRPr="00410486" w:rsidRDefault="00431DDE" w:rsidP="00992D52">
                                  <w:pPr>
                                    <w:pStyle w:val="Parts"/>
                                  </w:pPr>
                                </w:p>
                              </w:tc>
                            </w:tr>
                            <w:tr w:rsidR="00431DDE" w:rsidRPr="00C250AC" w14:paraId="0FC502D6" w14:textId="77777777" w:rsidTr="00321246">
                              <w:trPr>
                                <w:trHeight w:hRule="exact" w:val="255"/>
                              </w:trPr>
                              <w:tc>
                                <w:tcPr>
                                  <w:tcW w:w="5000" w:type="pct"/>
                                  <w:shd w:val="clear" w:color="auto" w:fill="D9E2F3"/>
                                </w:tcPr>
                                <w:p w14:paraId="6223BAE0" w14:textId="77777777" w:rsidR="00431DDE" w:rsidRPr="00C250AC" w:rsidRDefault="00431DDE" w:rsidP="00B347BE">
                                  <w:pPr>
                                    <w:pStyle w:val="SolnBox"/>
                                  </w:pPr>
                                  <w:r w:rsidRPr="00C250AC">
                                    <w:t>Specific behaviours</w:t>
                                  </w:r>
                                </w:p>
                              </w:tc>
                            </w:tr>
                            <w:tr w:rsidR="00431DDE" w:rsidRPr="00C250AC" w14:paraId="4A89A4E2" w14:textId="77777777" w:rsidTr="00F27DD5">
                              <w:tc>
                                <w:tcPr>
                                  <w:tcW w:w="5000" w:type="pct"/>
                                </w:tcPr>
                                <w:p w14:paraId="140A8EF5" w14:textId="77777777" w:rsidR="00431DDE" w:rsidRPr="00FE518A" w:rsidRDefault="00431DDE" w:rsidP="00992D52">
                                  <w:pPr>
                                    <w:pStyle w:val="Parts"/>
                                  </w:pPr>
                                  <w:r w:rsidRPr="00FE518A">
                                    <w:sym w:font="Wingdings" w:char="F0FC"/>
                                  </w:r>
                                  <w:r w:rsidRPr="00FE518A">
                                    <w:t xml:space="preserve"> </w:t>
                                  </w:r>
                                  <w:r>
                                    <w:t>uses two consecutive terms to obtain common ratio</w:t>
                                  </w:r>
                                </w:p>
                                <w:p w14:paraId="741AFDDB" w14:textId="77777777" w:rsidR="00431DDE" w:rsidRPr="00FE518A" w:rsidRDefault="00431DDE" w:rsidP="00992D52">
                                  <w:pPr>
                                    <w:pStyle w:val="Parts"/>
                                  </w:pPr>
                                  <w:r w:rsidRPr="00FE518A">
                                    <w:rPr>
                                      <w:rFonts w:ascii="Wingdings" w:hAnsi="Wingdings"/>
                                    </w:rPr>
                                    <w:t>ü</w:t>
                                  </w:r>
                                  <w:r w:rsidRPr="00FE518A">
                                    <w:t xml:space="preserve"> </w:t>
                                  </w:r>
                                  <w:r>
                                    <w:t>uses second pair of terms to confirm same ratio</w:t>
                                  </w:r>
                                </w:p>
                              </w:tc>
                            </w:tr>
                          </w:tbl>
                          <w:p w14:paraId="1D87425A"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41B3C" id="Text Box 34" o:spid="_x0000_s1056" type="#_x0000_t202" style="position:absolute;left:0;text-align:left;margin-left:71.75pt;margin-top:4pt;width:301.6pt;height:113.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CSAIAAIUEAAAOAAAAZHJzL2Uyb0RvYy54bWysVE1vGjEQvVfqf7B8LwuBpgRliWgiqkoo&#10;iQRVzsbrDSt5Pa5t2KW/vs9eFqK0p6oczHhmPB/vzeztXVtrdlDOV2RyPhoMOVNGUlGZ15z/2Cw/&#10;TTnzQZhCaDIq50fl+d3844fbxs7UFe1IF8oxBDF+1tic70Kwsyzzcqdq4QdklYGxJFeLgKt7zQon&#10;GkSvdXY1HF5nDbnCOpLKe2gfOiOfp/hlqWR4KkuvAtM5R20hnS6d23hm81sxe3XC7ip5KkP8QxW1&#10;qAySnkM9iCDY3lV/hKor6chTGQaS6ozKspIq9YBuRsN33ax3wqrUC8Dx9gyT/39h5ePh2bGqyPl4&#10;wpkRNTjaqDawr9QyqIBPY/0MbmsLx9BCD557vYcytt2Wro7/aIjBDqSPZ3RjNAnleDoeXk1uOJOw&#10;jSbj6ZdJipNdnlvnwzdFNYtCzh3oS6iKw8oHlALX3iVmM7SstE4UasOanF+PPw/TA0+6KqIxuvmj&#10;v9eOHQRmAKNTUMOZFj5AmfNl+sV+EPzNM9y0gTJ233UZpdBu2w6tNDpRtaXiCGQcdbPlrVxWqH6F&#10;BM/CYZgABhYkPOEoNaFKOkmc7cj9+ps++oNjWDlrMJw59z/3winU/d2A/TjJveB6YdsLZl/fE3od&#10;YfWsTCIeuKB7sXRUv2BvFjELTMJI5Mp56MX70K0I9k6qxSI5YV6tCCuztjKGjsBGLjbti3D2RFgA&#10;14/Uj62YveOt8+2YW+wDlVUi9YLiCW/MeqLjtJdxmd7ek9fl6zH/DQAA//8DAFBLAwQUAAYACAAA&#10;ACEA06+MON4AAAAJAQAADwAAAGRycy9kb3ducmV2LnhtbEyPwU7DMBBE70j8g7VI3KhNG9IS4lQB&#10;CZAqcaBFnN1kiQPxOrLdNvw9ywmOoxnNvCnXkxvEEUPsPWm4nikQSI1ve+o0vO0er1YgYjLUmsET&#10;avjGCOvq/Kw0RetP9IrHbeoEl1AsjAab0lhIGRuLzsSZH5HY+/DBmcQydLIN5sTlbpBzpXLpTE+8&#10;YM2IDxabr+3BaVAbuQv2NnxafLJ1rd7p/kU9a315MdV3IBJO6S8Mv/iMDhUz7f2B2igG1tnihqMa&#10;VnyJ/WWWL0HsNcwXWQ6yKuX/B9UPAAAA//8DAFBLAQItABQABgAIAAAAIQC2gziS/gAAAOEBAAAT&#10;AAAAAAAAAAAAAAAAAAAAAABbQ29udGVudF9UeXBlc10ueG1sUEsBAi0AFAAGAAgAAAAhADj9If/W&#10;AAAAlAEAAAsAAAAAAAAAAAAAAAAALwEAAF9yZWxzLy5yZWxzUEsBAi0AFAAGAAgAAAAhAH45RAJI&#10;AgAAhQQAAA4AAAAAAAAAAAAAAAAALgIAAGRycy9lMm9Eb2MueG1sUEsBAi0AFAAGAAgAAAAhANOv&#10;jDjeAAAACQEAAA8AAAAAAAAAAAAAAAAAog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6015"/>
                      </w:tblGrid>
                      <w:tr w:rsidR="00431DDE" w:rsidRPr="00C250AC" w14:paraId="153453C1" w14:textId="77777777" w:rsidTr="00771CFE">
                        <w:trPr>
                          <w:trHeight w:hRule="exact" w:val="255"/>
                        </w:trPr>
                        <w:tc>
                          <w:tcPr>
                            <w:tcW w:w="5000" w:type="pct"/>
                            <w:shd w:val="clear" w:color="auto" w:fill="D9E2F3"/>
                          </w:tcPr>
                          <w:p w14:paraId="4CCDFB73" w14:textId="77777777" w:rsidR="00431DDE" w:rsidRPr="00C250AC" w:rsidRDefault="00431DDE" w:rsidP="00B347BE">
                            <w:pPr>
                              <w:pStyle w:val="SolnBox"/>
                            </w:pPr>
                            <w:r w:rsidRPr="00C250AC">
                              <w:t>Solution</w:t>
                            </w:r>
                          </w:p>
                        </w:tc>
                      </w:tr>
                      <w:tr w:rsidR="00431DDE" w:rsidRPr="00C250AC" w14:paraId="43384E61" w14:textId="77777777" w:rsidTr="00C250AC">
                        <w:tc>
                          <w:tcPr>
                            <w:tcW w:w="5000" w:type="pct"/>
                            <w:tcBorders>
                              <w:bottom w:val="single" w:sz="4" w:space="0" w:color="auto"/>
                            </w:tcBorders>
                          </w:tcPr>
                          <w:p w14:paraId="137DD8F3" w14:textId="77777777" w:rsidR="00431DDE" w:rsidRDefault="00431DDE" w:rsidP="00992D52">
                            <w:pPr>
                              <w:pStyle w:val="Parts"/>
                            </w:pPr>
                            <m:oMathPara>
                              <m:oMath>
                                <m:r>
                                  <w:rPr>
                                    <w:rFonts w:ascii="Cambria Math" w:hAnsi="Cambria Math"/>
                                  </w:rPr>
                                  <m:t>2247÷2100=1.07,  2404.29÷2247=1.07</m:t>
                                </m:r>
                              </m:oMath>
                            </m:oMathPara>
                          </w:p>
                          <w:p w14:paraId="5DF8A0D7" w14:textId="77777777" w:rsidR="00431DDE" w:rsidRDefault="00431DDE" w:rsidP="00992D52">
                            <w:pPr>
                              <w:pStyle w:val="Parts"/>
                            </w:pPr>
                          </w:p>
                          <w:p w14:paraId="263F4BA6" w14:textId="77777777" w:rsidR="00431DDE" w:rsidRDefault="00431DDE" w:rsidP="008C4607">
                            <w:pPr>
                              <w:pStyle w:val="Parts"/>
                              <w:jc w:val="center"/>
                            </w:pPr>
                            <w:r>
                              <w:t xml:space="preserve">Hence annual increase of </w:t>
                            </w:r>
                            <m:oMath>
                              <m:r>
                                <w:rPr>
                                  <w:rFonts w:ascii="Cambria Math" w:hAnsi="Cambria Math"/>
                                </w:rPr>
                                <m:t>7%</m:t>
                              </m:r>
                            </m:oMath>
                            <w:r>
                              <w:rPr>
                                <w:rFonts w:eastAsiaTheme="minorEastAsia"/>
                              </w:rPr>
                              <w:t>.</w:t>
                            </w:r>
                          </w:p>
                          <w:p w14:paraId="6545D63A" w14:textId="77777777" w:rsidR="00431DDE" w:rsidRPr="00410486" w:rsidRDefault="00431DDE" w:rsidP="00992D52">
                            <w:pPr>
                              <w:pStyle w:val="Parts"/>
                            </w:pPr>
                          </w:p>
                        </w:tc>
                      </w:tr>
                      <w:tr w:rsidR="00431DDE" w:rsidRPr="00C250AC" w14:paraId="0FC502D6" w14:textId="77777777" w:rsidTr="00321246">
                        <w:trPr>
                          <w:trHeight w:hRule="exact" w:val="255"/>
                        </w:trPr>
                        <w:tc>
                          <w:tcPr>
                            <w:tcW w:w="5000" w:type="pct"/>
                            <w:shd w:val="clear" w:color="auto" w:fill="D9E2F3"/>
                          </w:tcPr>
                          <w:p w14:paraId="6223BAE0" w14:textId="77777777" w:rsidR="00431DDE" w:rsidRPr="00C250AC" w:rsidRDefault="00431DDE" w:rsidP="00B347BE">
                            <w:pPr>
                              <w:pStyle w:val="SolnBox"/>
                            </w:pPr>
                            <w:r w:rsidRPr="00C250AC">
                              <w:t>Specific behaviours</w:t>
                            </w:r>
                          </w:p>
                        </w:tc>
                      </w:tr>
                      <w:tr w:rsidR="00431DDE" w:rsidRPr="00C250AC" w14:paraId="4A89A4E2" w14:textId="77777777" w:rsidTr="00F27DD5">
                        <w:tc>
                          <w:tcPr>
                            <w:tcW w:w="5000" w:type="pct"/>
                          </w:tcPr>
                          <w:p w14:paraId="140A8EF5" w14:textId="77777777" w:rsidR="00431DDE" w:rsidRPr="00FE518A" w:rsidRDefault="00431DDE" w:rsidP="00992D52">
                            <w:pPr>
                              <w:pStyle w:val="Parts"/>
                            </w:pPr>
                            <w:r w:rsidRPr="00FE518A">
                              <w:sym w:font="Wingdings" w:char="F0FC"/>
                            </w:r>
                            <w:r w:rsidRPr="00FE518A">
                              <w:t xml:space="preserve"> </w:t>
                            </w:r>
                            <w:r>
                              <w:t>uses two consecutive terms to obtain common ratio</w:t>
                            </w:r>
                          </w:p>
                          <w:p w14:paraId="741AFDDB" w14:textId="77777777" w:rsidR="00431DDE" w:rsidRPr="00FE518A" w:rsidRDefault="00431DDE" w:rsidP="00992D52">
                            <w:pPr>
                              <w:pStyle w:val="Parts"/>
                            </w:pPr>
                            <w:r w:rsidRPr="00FE518A">
                              <w:rPr>
                                <w:rFonts w:ascii="Wingdings" w:hAnsi="Wingdings"/>
                              </w:rPr>
                              <w:t>ü</w:t>
                            </w:r>
                            <w:r w:rsidRPr="00FE518A">
                              <w:t xml:space="preserve"> </w:t>
                            </w:r>
                            <w:r>
                              <w:t>uses second pair of terms to confirm same ratio</w:t>
                            </w:r>
                          </w:p>
                        </w:tc>
                      </w:tr>
                    </w:tbl>
                    <w:p w14:paraId="1D87425A" w14:textId="77777777" w:rsidR="00431DDE" w:rsidRDefault="00431DDE" w:rsidP="00FE518A">
                      <w:pPr>
                        <w:pStyle w:val="Part"/>
                      </w:pPr>
                    </w:p>
                  </w:txbxContent>
                </v:textbox>
              </v:shape>
            </w:pict>
          </mc:Fallback>
        </mc:AlternateContent>
      </w:r>
    </w:p>
    <w:p w14:paraId="5D0D970F" w14:textId="77777777" w:rsidR="00431DDE" w:rsidRDefault="00431DDE" w:rsidP="00AB1379">
      <w:pPr>
        <w:pStyle w:val="Parta"/>
        <w:rPr>
          <w:rFonts w:eastAsiaTheme="minorEastAsia"/>
        </w:rPr>
      </w:pPr>
    </w:p>
    <w:p w14:paraId="6D68F14A" w14:textId="77777777" w:rsidR="00431DDE" w:rsidRDefault="00431DDE" w:rsidP="00AB1379">
      <w:pPr>
        <w:pStyle w:val="Parta"/>
        <w:rPr>
          <w:rFonts w:eastAsiaTheme="minorEastAsia"/>
        </w:rPr>
      </w:pPr>
    </w:p>
    <w:p w14:paraId="6DFD91BA" w14:textId="77777777" w:rsidR="00431DDE" w:rsidRDefault="00431DDE" w:rsidP="00AB1379">
      <w:pPr>
        <w:pStyle w:val="Parta"/>
        <w:rPr>
          <w:rFonts w:eastAsiaTheme="minorEastAsia"/>
        </w:rPr>
      </w:pPr>
    </w:p>
    <w:p w14:paraId="33CC7180" w14:textId="77777777" w:rsidR="00431DDE" w:rsidRDefault="00431DDE" w:rsidP="00AB1379">
      <w:pPr>
        <w:pStyle w:val="Parta"/>
        <w:rPr>
          <w:rFonts w:eastAsiaTheme="minorEastAsia"/>
        </w:rPr>
      </w:pPr>
    </w:p>
    <w:p w14:paraId="452B08C0" w14:textId="77777777" w:rsidR="00431DDE" w:rsidRDefault="00431DDE" w:rsidP="00AB1379">
      <w:pPr>
        <w:pStyle w:val="Parta"/>
        <w:rPr>
          <w:rFonts w:eastAsiaTheme="minorEastAsia"/>
        </w:rPr>
      </w:pPr>
    </w:p>
    <w:p w14:paraId="1EFB9202" w14:textId="77777777" w:rsidR="00431DDE" w:rsidRDefault="00431DDE" w:rsidP="00AB1379">
      <w:pPr>
        <w:pStyle w:val="Parta"/>
        <w:rPr>
          <w:rFonts w:eastAsiaTheme="minorEastAsia"/>
        </w:rPr>
      </w:pPr>
    </w:p>
    <w:p w14:paraId="341D0B8D" w14:textId="77777777" w:rsidR="00431DDE" w:rsidRDefault="00431DDE" w:rsidP="00AB1379">
      <w:pPr>
        <w:pStyle w:val="Parta"/>
        <w:rPr>
          <w:rFonts w:eastAsiaTheme="minorEastAsia"/>
        </w:rPr>
      </w:pPr>
    </w:p>
    <w:p w14:paraId="5950FC3C" w14:textId="77777777" w:rsidR="00431DDE" w:rsidRDefault="00431DDE" w:rsidP="00AB1379">
      <w:pPr>
        <w:pStyle w:val="Parta"/>
        <w:rPr>
          <w:rFonts w:eastAsiaTheme="minorEastAsia"/>
        </w:rPr>
      </w:pPr>
    </w:p>
    <w:p w14:paraId="12E965BD" w14:textId="77777777" w:rsidR="00431DDE" w:rsidRDefault="00431DDE" w:rsidP="00AB1379">
      <w:pPr>
        <w:pStyle w:val="Parta"/>
        <w:rPr>
          <w:rFonts w:eastAsiaTheme="minorEastAsia"/>
        </w:rPr>
      </w:pPr>
    </w:p>
    <w:p w14:paraId="1EF0B245" w14:textId="77777777" w:rsidR="00431DDE" w:rsidRDefault="00431DDE" w:rsidP="00AB1379">
      <w:pPr>
        <w:pStyle w:val="Parta"/>
        <w:rPr>
          <w:rFonts w:eastAsiaTheme="minorEastAsia"/>
        </w:rPr>
      </w:pPr>
    </w:p>
    <w:p w14:paraId="12F3B3CC" w14:textId="77777777" w:rsidR="00431DDE" w:rsidRDefault="00431DDE" w:rsidP="00A26DE9">
      <w:pPr>
        <w:pStyle w:val="Part"/>
      </w:pPr>
      <w:r>
        <w:t xml:space="preserve">For the remainder of this question, assume that the annual cost of electricity for the household continues to increase by </w:t>
      </w:r>
      <m:oMath>
        <m:r>
          <w:rPr>
            <w:rFonts w:ascii="Cambria Math" w:hAnsi="Cambria Math"/>
          </w:rPr>
          <m:t>7%</m:t>
        </m:r>
      </m:oMath>
      <w:r>
        <w:t xml:space="preserve"> each year.</w:t>
      </w:r>
    </w:p>
    <w:p w14:paraId="2A454B76" w14:textId="77777777" w:rsidR="00431DDE" w:rsidRDefault="00431DDE" w:rsidP="00AB1379">
      <w:pPr>
        <w:pStyle w:val="Parta"/>
        <w:rPr>
          <w:rFonts w:eastAsiaTheme="minorEastAsia"/>
        </w:rPr>
      </w:pPr>
    </w:p>
    <w:p w14:paraId="3F6CCA1B" w14:textId="77777777" w:rsidR="00431DDE" w:rsidRDefault="00431DDE" w:rsidP="00AB1379">
      <w:pPr>
        <w:pStyle w:val="Parta"/>
        <w:rPr>
          <w:rFonts w:eastAsiaTheme="minorEastAsia"/>
        </w:rPr>
      </w:pPr>
      <w:r>
        <w:rPr>
          <w:rFonts w:eastAsiaTheme="minorEastAsia"/>
        </w:rPr>
        <w:t>(b)</w:t>
      </w:r>
      <w:r>
        <w:rPr>
          <w:rFonts w:eastAsiaTheme="minorEastAsia"/>
        </w:rPr>
        <w:tab/>
        <w:t xml:space="preserve">Determine the annual cost of electricity for the household in </w:t>
      </w:r>
      <m:oMath>
        <m:r>
          <w:rPr>
            <w:rFonts w:ascii="Cambria Math" w:eastAsiaTheme="minorEastAsia" w:hAnsi="Cambria Math"/>
          </w:rPr>
          <m:t>2020</m:t>
        </m:r>
      </m:oMath>
      <w:r>
        <w:rPr>
          <w:rFonts w:eastAsiaTheme="minorEastAsia"/>
        </w:rPr>
        <w:t>.</w:t>
      </w:r>
      <w:r>
        <w:rPr>
          <w:rFonts w:eastAsiaTheme="minorEastAsia"/>
        </w:rPr>
        <w:tab/>
        <w:t>(1 mark)</w:t>
      </w:r>
    </w:p>
    <w:p w14:paraId="4B923849" w14:textId="77777777" w:rsidR="00431DDE" w:rsidRDefault="00431DDE" w:rsidP="00AB1379">
      <w:pPr>
        <w:pStyle w:val="Parta"/>
        <w:rPr>
          <w:rFonts w:eastAsiaTheme="minorEastAsia"/>
        </w:rPr>
      </w:pPr>
      <w:r>
        <w:rPr>
          <w:noProof/>
          <w:lang w:eastAsia="en-AU"/>
        </w:rPr>
        <mc:AlternateContent>
          <mc:Choice Requires="wps">
            <w:drawing>
              <wp:anchor distT="0" distB="0" distL="114300" distR="114300" simplePos="0" relativeHeight="251700224" behindDoc="0" locked="0" layoutInCell="1" allowOverlap="1" wp14:anchorId="5C77FC05" wp14:editId="020C3E3C">
                <wp:simplePos x="0" y="0"/>
                <wp:positionH relativeFrom="column">
                  <wp:posOffset>1550648</wp:posOffset>
                </wp:positionH>
                <wp:positionV relativeFrom="paragraph">
                  <wp:posOffset>122186</wp:posOffset>
                </wp:positionV>
                <wp:extent cx="2532185" cy="920794"/>
                <wp:effectExtent l="0" t="0" r="20955" b="12700"/>
                <wp:wrapNone/>
                <wp:docPr id="35" name="Text Box 35"/>
                <wp:cNvGraphicFramePr/>
                <a:graphic xmlns:a="http://schemas.openxmlformats.org/drawingml/2006/main">
                  <a:graphicData uri="http://schemas.microsoft.com/office/word/2010/wordprocessingShape">
                    <wps:wsp>
                      <wps:cNvSpPr txBox="1"/>
                      <wps:spPr>
                        <a:xfrm>
                          <a:off x="0" y="0"/>
                          <a:ext cx="2532185" cy="920794"/>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75"/>
                            </w:tblGrid>
                            <w:tr w:rsidR="00431DDE" w:rsidRPr="00C250AC" w14:paraId="5AA0E55A" w14:textId="77777777" w:rsidTr="00771CFE">
                              <w:trPr>
                                <w:trHeight w:hRule="exact" w:val="255"/>
                              </w:trPr>
                              <w:tc>
                                <w:tcPr>
                                  <w:tcW w:w="5000" w:type="pct"/>
                                  <w:shd w:val="clear" w:color="auto" w:fill="D9E2F3"/>
                                </w:tcPr>
                                <w:p w14:paraId="22BA2818" w14:textId="77777777" w:rsidR="00431DDE" w:rsidRPr="00C250AC" w:rsidRDefault="00431DDE" w:rsidP="00B347BE">
                                  <w:pPr>
                                    <w:pStyle w:val="SolnBox"/>
                                  </w:pPr>
                                  <w:r w:rsidRPr="00C250AC">
                                    <w:t>Solution</w:t>
                                  </w:r>
                                </w:p>
                              </w:tc>
                            </w:tr>
                            <w:tr w:rsidR="00431DDE" w:rsidRPr="00C250AC" w14:paraId="71922F02" w14:textId="77777777" w:rsidTr="00C250AC">
                              <w:tc>
                                <w:tcPr>
                                  <w:tcW w:w="5000" w:type="pct"/>
                                  <w:tcBorders>
                                    <w:bottom w:val="single" w:sz="4" w:space="0" w:color="auto"/>
                                  </w:tcBorders>
                                </w:tcPr>
                                <w:p w14:paraId="698B9638" w14:textId="77777777" w:rsidR="00431DDE" w:rsidRDefault="00431DDE" w:rsidP="00992D52">
                                  <w:pPr>
                                    <w:pStyle w:val="Parts"/>
                                  </w:pPr>
                                  <m:oMathPara>
                                    <m:oMath>
                                      <m:r>
                                        <w:rPr>
                                          <w:rFonts w:ascii="Cambria Math" w:hAnsi="Cambria Math"/>
                                        </w:rPr>
                                        <m:t>2404.29×1.07=$2572.59</m:t>
                                      </m:r>
                                    </m:oMath>
                                  </m:oMathPara>
                                </w:p>
                                <w:p w14:paraId="2B0ECB18" w14:textId="77777777" w:rsidR="00431DDE" w:rsidRPr="00410486" w:rsidRDefault="00431DDE" w:rsidP="00992D52">
                                  <w:pPr>
                                    <w:pStyle w:val="Parts"/>
                                  </w:pPr>
                                </w:p>
                              </w:tc>
                            </w:tr>
                            <w:tr w:rsidR="00431DDE" w:rsidRPr="00C250AC" w14:paraId="0F8AF8DF" w14:textId="77777777" w:rsidTr="00321246">
                              <w:trPr>
                                <w:trHeight w:hRule="exact" w:val="255"/>
                              </w:trPr>
                              <w:tc>
                                <w:tcPr>
                                  <w:tcW w:w="5000" w:type="pct"/>
                                  <w:shd w:val="clear" w:color="auto" w:fill="D9E2F3"/>
                                </w:tcPr>
                                <w:p w14:paraId="10225105" w14:textId="77777777" w:rsidR="00431DDE" w:rsidRPr="00C250AC" w:rsidRDefault="00431DDE" w:rsidP="00B347BE">
                                  <w:pPr>
                                    <w:pStyle w:val="SolnBox"/>
                                  </w:pPr>
                                  <w:r w:rsidRPr="00C250AC">
                                    <w:t>Specific behaviours</w:t>
                                  </w:r>
                                </w:p>
                              </w:tc>
                            </w:tr>
                            <w:tr w:rsidR="00431DDE" w:rsidRPr="00C250AC" w14:paraId="2AA2B2E6" w14:textId="77777777" w:rsidTr="00F27DD5">
                              <w:tc>
                                <w:tcPr>
                                  <w:tcW w:w="5000" w:type="pct"/>
                                </w:tcPr>
                                <w:p w14:paraId="617A447F" w14:textId="77777777" w:rsidR="00431DDE" w:rsidRPr="00FE518A" w:rsidRDefault="00431DDE" w:rsidP="00992D52">
                                  <w:pPr>
                                    <w:pStyle w:val="Parts"/>
                                  </w:pPr>
                                  <w:r w:rsidRPr="00FE518A">
                                    <w:sym w:font="Wingdings" w:char="F0FC"/>
                                  </w:r>
                                  <w:r w:rsidRPr="00FE518A">
                                    <w:t xml:space="preserve"> </w:t>
                                  </w:r>
                                  <w:r>
                                    <w:t>correct cost, to nearest cent</w:t>
                                  </w:r>
                                </w:p>
                              </w:tc>
                            </w:tr>
                          </w:tbl>
                          <w:p w14:paraId="3EB5F793"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7FC05" id="Text Box 35" o:spid="_x0000_s1057" type="#_x0000_t202" style="position:absolute;left:0;text-align:left;margin-left:122.1pt;margin-top:9.6pt;width:199.4pt;height: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x8ORwIAAIQEAAAOAAAAZHJzL2Uyb0RvYy54bWysVE1v2zAMvQ/YfxB0X+wka9cGdYqsRYYB&#10;QVsgHXpWZDkxIIuapMTOfv2e5Dgtup2G+SDTJMWP90jf3HaNZgflfE2m4ONRzpkyksrabAv+43n5&#10;6YozH4QphSajCn5Unt/OP364ae1MTWhHulSOIYjxs9YWfBeCnWWZlzvVCD8iqwyMFblGBHy6bVY6&#10;0SJ6o7NJnl9mLbnSOpLKe2jveyOfp/hVpWR4rCqvAtMFR20hnS6dm3hm8xsx2zphd7U8lSH+oYpG&#10;1AZJz6HuRRBs7+o/QjW1dOSpCiNJTUZVVUuVekA34/xdN+udsCr1AnC8PcPk/19Y+XB4cqwuCz69&#10;4MyIBhw9qy6wr9QxqIBPa/0MbmsLx9BBD54HvYcytt1VrolvNMRgB9LHM7oxmoRycjGdjK+QRcJ2&#10;Pcm/XH+OYbLX29b58E1Rw6JQcAf2EqjisPKhdx1cYjJDy1rrxKA2rC345fQiTxc86bqMxujmj/5O&#10;O3YQGAFMTkktZ1r4AGXBl+k51fHmGqrSBsXF5vsmoxS6TdeDdUZgQ+URwDjqR8tbuaxR/QoJnoTD&#10;LAEL7Ed4xFFpQpV0kjjbkfv1N330B8WwctZiNgvuf+6FU6j7uwH5cZAHwQ3CZhDMvrkj9DrG5lmZ&#10;RFxwQQ9i5ah5wdosYhaYhJHIVfAwiHeh3xCsnVSLRXLCuFoRVmZtZQwdgY1cPHcvwtkTYQFUP9Aw&#10;tWL2jrfet2dusQ9U1YnUCGyP4glvjHoai9Naxl16+528Xn8e898AAAD//wMAUEsDBBQABgAIAAAA&#10;IQBdicvY3QAAAAoBAAAPAAAAZHJzL2Rvd25yZXYueG1sTI9BT8MwDIXvSPyHyEjcWEKpKlaaTgUJ&#10;kJA4bEOcs9ZrOhqnSrKt/HvMCU6W/Z6ev1etZjeKE4Y4eNJwu1AgkFrfDdRr+Ng+39yDiMlQZ0ZP&#10;qOEbI6zqy4vKlJ0/0xpPm9QLDqFYGg02pamUMrYWnYkLPyGxtvfBmcRr6GUXzJnD3SgzpQrpzED8&#10;wZoJnyy2X5uj06De5DbYZThYfLFNoz7p8V29an19NTcPIBLO6c8Mv/iMDjUz7fyRuihGDVmeZ2xl&#10;YcmTDUV+x+V2fChYkXUl/1eofwAAAP//AwBQSwECLQAUAAYACAAAACEAtoM4kv4AAADhAQAAEwAA&#10;AAAAAAAAAAAAAAAAAAAAW0NvbnRlbnRfVHlwZXNdLnhtbFBLAQItABQABgAIAAAAIQA4/SH/1gAA&#10;AJQBAAALAAAAAAAAAAAAAAAAAC8BAABfcmVscy8ucmVsc1BLAQItABQABgAIAAAAIQDBlx8ORwIA&#10;AIQEAAAOAAAAAAAAAAAAAAAAAC4CAABkcnMvZTJvRG9jLnhtbFBLAQItABQABgAIAAAAIQBdicvY&#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975"/>
                      </w:tblGrid>
                      <w:tr w:rsidR="00431DDE" w:rsidRPr="00C250AC" w14:paraId="5AA0E55A" w14:textId="77777777" w:rsidTr="00771CFE">
                        <w:trPr>
                          <w:trHeight w:hRule="exact" w:val="255"/>
                        </w:trPr>
                        <w:tc>
                          <w:tcPr>
                            <w:tcW w:w="5000" w:type="pct"/>
                            <w:shd w:val="clear" w:color="auto" w:fill="D9E2F3"/>
                          </w:tcPr>
                          <w:p w14:paraId="22BA2818" w14:textId="77777777" w:rsidR="00431DDE" w:rsidRPr="00C250AC" w:rsidRDefault="00431DDE" w:rsidP="00B347BE">
                            <w:pPr>
                              <w:pStyle w:val="SolnBox"/>
                            </w:pPr>
                            <w:r w:rsidRPr="00C250AC">
                              <w:t>Solution</w:t>
                            </w:r>
                          </w:p>
                        </w:tc>
                      </w:tr>
                      <w:tr w:rsidR="00431DDE" w:rsidRPr="00C250AC" w14:paraId="71922F02" w14:textId="77777777" w:rsidTr="00C250AC">
                        <w:tc>
                          <w:tcPr>
                            <w:tcW w:w="5000" w:type="pct"/>
                            <w:tcBorders>
                              <w:bottom w:val="single" w:sz="4" w:space="0" w:color="auto"/>
                            </w:tcBorders>
                          </w:tcPr>
                          <w:p w14:paraId="698B9638" w14:textId="77777777" w:rsidR="00431DDE" w:rsidRDefault="00431DDE" w:rsidP="00992D52">
                            <w:pPr>
                              <w:pStyle w:val="Parts"/>
                            </w:pPr>
                            <m:oMathPara>
                              <m:oMath>
                                <m:r>
                                  <w:rPr>
                                    <w:rFonts w:ascii="Cambria Math" w:hAnsi="Cambria Math"/>
                                  </w:rPr>
                                  <m:t>2404.29×1.07=$2572.59</m:t>
                                </m:r>
                              </m:oMath>
                            </m:oMathPara>
                          </w:p>
                          <w:p w14:paraId="2B0ECB18" w14:textId="77777777" w:rsidR="00431DDE" w:rsidRPr="00410486" w:rsidRDefault="00431DDE" w:rsidP="00992D52">
                            <w:pPr>
                              <w:pStyle w:val="Parts"/>
                            </w:pPr>
                          </w:p>
                        </w:tc>
                      </w:tr>
                      <w:tr w:rsidR="00431DDE" w:rsidRPr="00C250AC" w14:paraId="0F8AF8DF" w14:textId="77777777" w:rsidTr="00321246">
                        <w:trPr>
                          <w:trHeight w:hRule="exact" w:val="255"/>
                        </w:trPr>
                        <w:tc>
                          <w:tcPr>
                            <w:tcW w:w="5000" w:type="pct"/>
                            <w:shd w:val="clear" w:color="auto" w:fill="D9E2F3"/>
                          </w:tcPr>
                          <w:p w14:paraId="10225105" w14:textId="77777777" w:rsidR="00431DDE" w:rsidRPr="00C250AC" w:rsidRDefault="00431DDE" w:rsidP="00B347BE">
                            <w:pPr>
                              <w:pStyle w:val="SolnBox"/>
                            </w:pPr>
                            <w:r w:rsidRPr="00C250AC">
                              <w:t>Specific behaviours</w:t>
                            </w:r>
                          </w:p>
                        </w:tc>
                      </w:tr>
                      <w:tr w:rsidR="00431DDE" w:rsidRPr="00C250AC" w14:paraId="2AA2B2E6" w14:textId="77777777" w:rsidTr="00F27DD5">
                        <w:tc>
                          <w:tcPr>
                            <w:tcW w:w="5000" w:type="pct"/>
                          </w:tcPr>
                          <w:p w14:paraId="617A447F" w14:textId="77777777" w:rsidR="00431DDE" w:rsidRPr="00FE518A" w:rsidRDefault="00431DDE" w:rsidP="00992D52">
                            <w:pPr>
                              <w:pStyle w:val="Parts"/>
                            </w:pPr>
                            <w:r w:rsidRPr="00FE518A">
                              <w:sym w:font="Wingdings" w:char="F0FC"/>
                            </w:r>
                            <w:r w:rsidRPr="00FE518A">
                              <w:t xml:space="preserve"> </w:t>
                            </w:r>
                            <w:r>
                              <w:t>correct cost, to nearest cent</w:t>
                            </w:r>
                          </w:p>
                        </w:tc>
                      </w:tr>
                    </w:tbl>
                    <w:p w14:paraId="3EB5F793" w14:textId="77777777" w:rsidR="00431DDE" w:rsidRDefault="00431DDE" w:rsidP="00FE518A">
                      <w:pPr>
                        <w:pStyle w:val="Part"/>
                      </w:pPr>
                    </w:p>
                  </w:txbxContent>
                </v:textbox>
              </v:shape>
            </w:pict>
          </mc:Fallback>
        </mc:AlternateContent>
      </w:r>
    </w:p>
    <w:p w14:paraId="4386377D" w14:textId="77777777" w:rsidR="00431DDE" w:rsidRDefault="00431DDE" w:rsidP="00AB1379">
      <w:pPr>
        <w:pStyle w:val="Parta"/>
        <w:rPr>
          <w:rFonts w:eastAsiaTheme="minorEastAsia"/>
        </w:rPr>
      </w:pPr>
    </w:p>
    <w:p w14:paraId="0F0B90A1" w14:textId="77777777" w:rsidR="00431DDE" w:rsidRDefault="00431DDE" w:rsidP="00AB1379">
      <w:pPr>
        <w:pStyle w:val="Parta"/>
        <w:rPr>
          <w:rFonts w:eastAsiaTheme="minorEastAsia"/>
        </w:rPr>
      </w:pPr>
    </w:p>
    <w:p w14:paraId="49B81846" w14:textId="77777777" w:rsidR="00431DDE" w:rsidRDefault="00431DDE" w:rsidP="00AB1379">
      <w:pPr>
        <w:pStyle w:val="Parta"/>
        <w:rPr>
          <w:rFonts w:eastAsiaTheme="minorEastAsia"/>
        </w:rPr>
      </w:pPr>
    </w:p>
    <w:p w14:paraId="36882094" w14:textId="77777777" w:rsidR="00431DDE" w:rsidRDefault="00431DDE" w:rsidP="00AB1379">
      <w:pPr>
        <w:pStyle w:val="Parta"/>
        <w:rPr>
          <w:rFonts w:eastAsiaTheme="minorEastAsia"/>
        </w:rPr>
      </w:pPr>
    </w:p>
    <w:p w14:paraId="1F569DDE" w14:textId="77777777" w:rsidR="00431DDE" w:rsidRDefault="00431DDE" w:rsidP="00AB1379">
      <w:pPr>
        <w:pStyle w:val="Parta"/>
        <w:rPr>
          <w:rFonts w:eastAsiaTheme="minorEastAsia"/>
        </w:rPr>
      </w:pPr>
    </w:p>
    <w:p w14:paraId="58F307CB" w14:textId="77777777" w:rsidR="00431DDE" w:rsidRDefault="00431DDE" w:rsidP="00AB1379">
      <w:pPr>
        <w:pStyle w:val="Parta"/>
        <w:rPr>
          <w:rFonts w:eastAsiaTheme="minorEastAsia"/>
        </w:rPr>
      </w:pPr>
    </w:p>
    <w:p w14:paraId="7E7ECEC9" w14:textId="77777777" w:rsidR="00431DDE" w:rsidRDefault="00431DDE" w:rsidP="00AB1379">
      <w:pPr>
        <w:pStyle w:val="Parta"/>
        <w:rPr>
          <w:rFonts w:eastAsiaTheme="minorEastAsia"/>
        </w:rPr>
      </w:pPr>
      <w:r>
        <w:rPr>
          <w:rFonts w:eastAsiaTheme="minorEastAsia"/>
        </w:rPr>
        <w:t>(c)</w:t>
      </w:r>
      <w:r>
        <w:rPr>
          <w:rFonts w:eastAsiaTheme="minorEastAsia"/>
        </w:rPr>
        <w:tab/>
        <w:t xml:space="preserve">Determine a rule for the </w:t>
      </w:r>
      <m:oMath>
        <m:sSup>
          <m:sSupPr>
            <m:ctrlPr>
              <w:rPr>
                <w:rFonts w:ascii="Cambria Math" w:eastAsiaTheme="minorEastAsia" w:hAnsi="Cambria Math"/>
                <w:i/>
              </w:rPr>
            </m:ctrlPr>
          </m:sSupPr>
          <m:e>
            <m:r>
              <w:rPr>
                <w:rFonts w:ascii="Cambria Math" w:eastAsiaTheme="minorEastAsia" w:hAnsi="Cambria Math"/>
              </w:rPr>
              <m:t>n</m:t>
            </m:r>
          </m:e>
          <m:sup>
            <m:r>
              <m:rPr>
                <m:sty m:val="p"/>
              </m:rPr>
              <w:rPr>
                <w:rFonts w:ascii="Cambria Math" w:eastAsiaTheme="minorEastAsia" w:hAnsi="Cambria Math"/>
              </w:rPr>
              <m:t>th</m:t>
            </m:r>
          </m:sup>
        </m:sSup>
      </m:oMath>
      <w:r>
        <w:rPr>
          <w:rFonts w:eastAsiaTheme="minorEastAsia"/>
        </w:rPr>
        <w:t xml:space="preserve"> term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w:t>
      </w:r>
      <w:r>
        <w:rPr>
          <w:rFonts w:eastAsiaTheme="minorEastAsia"/>
        </w:rPr>
        <w:tab/>
        <w:t>(2 marks)</w:t>
      </w:r>
    </w:p>
    <w:p w14:paraId="61CFDF44" w14:textId="77777777" w:rsidR="00431DDE" w:rsidRDefault="00431DDE" w:rsidP="00AB1379">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2ABC4549" wp14:editId="13BAD1EC">
                <wp:simplePos x="0" y="0"/>
                <wp:positionH relativeFrom="column">
                  <wp:posOffset>910856</wp:posOffset>
                </wp:positionH>
                <wp:positionV relativeFrom="paragraph">
                  <wp:posOffset>82506</wp:posOffset>
                </wp:positionV>
                <wp:extent cx="3913376" cy="1079500"/>
                <wp:effectExtent l="0" t="0" r="11430" b="25400"/>
                <wp:wrapNone/>
                <wp:docPr id="36" name="Text Box 36"/>
                <wp:cNvGraphicFramePr/>
                <a:graphic xmlns:a="http://schemas.openxmlformats.org/drawingml/2006/main">
                  <a:graphicData uri="http://schemas.microsoft.com/office/word/2010/wordprocessingShape">
                    <wps:wsp>
                      <wps:cNvSpPr txBox="1"/>
                      <wps:spPr>
                        <a:xfrm>
                          <a:off x="0" y="0"/>
                          <a:ext cx="3913376"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146"/>
                            </w:tblGrid>
                            <w:tr w:rsidR="00431DDE" w:rsidRPr="00C250AC" w14:paraId="042D123C" w14:textId="77777777" w:rsidTr="00771CFE">
                              <w:trPr>
                                <w:trHeight w:hRule="exact" w:val="255"/>
                              </w:trPr>
                              <w:tc>
                                <w:tcPr>
                                  <w:tcW w:w="5000" w:type="pct"/>
                                  <w:shd w:val="clear" w:color="auto" w:fill="D9E2F3"/>
                                </w:tcPr>
                                <w:p w14:paraId="7EA467BF" w14:textId="77777777" w:rsidR="00431DDE" w:rsidRPr="00C250AC" w:rsidRDefault="00431DDE" w:rsidP="00B347BE">
                                  <w:pPr>
                                    <w:pStyle w:val="SolnBox"/>
                                  </w:pPr>
                                  <w:r w:rsidRPr="00C250AC">
                                    <w:t>Solution</w:t>
                                  </w:r>
                                </w:p>
                              </w:tc>
                            </w:tr>
                            <w:tr w:rsidR="00431DDE" w:rsidRPr="00C250AC" w14:paraId="2877C720" w14:textId="77777777" w:rsidTr="00C250AC">
                              <w:tc>
                                <w:tcPr>
                                  <w:tcW w:w="5000" w:type="pct"/>
                                  <w:tcBorders>
                                    <w:bottom w:val="single" w:sz="4" w:space="0" w:color="auto"/>
                                  </w:tcBorders>
                                </w:tcPr>
                                <w:p w14:paraId="50214769" w14:textId="77777777" w:rsidR="00431DDE" w:rsidRDefault="008B2A0A" w:rsidP="00992D52">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=2100</m:t>
                                      </m:r>
                                      <m:sSup>
                                        <m:sSupPr>
                                          <m:ctrlPr>
                                            <w:rPr>
                                              <w:rFonts w:ascii="Cambria Math" w:hAnsi="Cambria Math"/>
                                              <w:i/>
                                            </w:rPr>
                                          </m:ctrlPr>
                                        </m:sSupPr>
                                        <m:e>
                                          <m:r>
                                            <w:rPr>
                                              <w:rFonts w:ascii="Cambria Math" w:hAnsi="Cambria Math"/>
                                            </w:rPr>
                                            <m:t>(1.07)</m:t>
                                          </m:r>
                                        </m:e>
                                        <m:sup>
                                          <m:r>
                                            <w:rPr>
                                              <w:rFonts w:ascii="Cambria Math" w:hAnsi="Cambria Math"/>
                                            </w:rPr>
                                            <m:t>n</m:t>
                                          </m:r>
                                        </m:sup>
                                      </m:sSup>
                                    </m:oMath>
                                  </m:oMathPara>
                                </w:p>
                                <w:p w14:paraId="27BD6927" w14:textId="77777777" w:rsidR="00431DDE" w:rsidRPr="00410486" w:rsidRDefault="00431DDE" w:rsidP="00992D52">
                                  <w:pPr>
                                    <w:pStyle w:val="Parts"/>
                                  </w:pPr>
                                </w:p>
                              </w:tc>
                            </w:tr>
                            <w:tr w:rsidR="00431DDE" w:rsidRPr="00C250AC" w14:paraId="37D726A0" w14:textId="77777777" w:rsidTr="00321246">
                              <w:trPr>
                                <w:trHeight w:hRule="exact" w:val="255"/>
                              </w:trPr>
                              <w:tc>
                                <w:tcPr>
                                  <w:tcW w:w="5000" w:type="pct"/>
                                  <w:shd w:val="clear" w:color="auto" w:fill="D9E2F3"/>
                                </w:tcPr>
                                <w:p w14:paraId="161ED4D2" w14:textId="77777777" w:rsidR="00431DDE" w:rsidRPr="00C250AC" w:rsidRDefault="00431DDE" w:rsidP="00B347BE">
                                  <w:pPr>
                                    <w:pStyle w:val="SolnBox"/>
                                  </w:pPr>
                                  <w:r w:rsidRPr="00C250AC">
                                    <w:t>Specific behaviours</w:t>
                                  </w:r>
                                </w:p>
                              </w:tc>
                            </w:tr>
                            <w:tr w:rsidR="00431DDE" w:rsidRPr="00C250AC" w14:paraId="06E011B2" w14:textId="77777777" w:rsidTr="00F27DD5">
                              <w:tc>
                                <w:tcPr>
                                  <w:tcW w:w="5000" w:type="pct"/>
                                </w:tcPr>
                                <w:p w14:paraId="53F193A7" w14:textId="77777777" w:rsidR="00431DDE" w:rsidRPr="00FE518A" w:rsidRDefault="00431DDE" w:rsidP="00992D52">
                                  <w:pPr>
                                    <w:pStyle w:val="Parts"/>
                                  </w:pPr>
                                  <w:r w:rsidRPr="00FE518A">
                                    <w:sym w:font="Wingdings" w:char="F0FC"/>
                                  </w:r>
                                  <w:r w:rsidRPr="00FE518A">
                                    <w:t xml:space="preserve"> </w:t>
                                  </w:r>
                                  <w:r>
                                    <w:t>uses correct coefficients in rule for geometric sequence</w:t>
                                  </w:r>
                                </w:p>
                                <w:p w14:paraId="75BA4B1A" w14:textId="77777777" w:rsidR="00431DDE" w:rsidRPr="00FE518A" w:rsidRDefault="00431DDE" w:rsidP="00992D52">
                                  <w:pPr>
                                    <w:pStyle w:val="Parts"/>
                                  </w:pPr>
                                  <w:r w:rsidRPr="00FE518A">
                                    <w:rPr>
                                      <w:rFonts w:ascii="Wingdings" w:hAnsi="Wingdings"/>
                                    </w:rPr>
                                    <w:t>ü</w:t>
                                  </w:r>
                                  <w:r w:rsidRPr="00FE518A">
                                    <w:t xml:space="preserve"> </w:t>
                                  </w:r>
                                  <w:r>
                                    <w:t>correct rule</w:t>
                                  </w:r>
                                </w:p>
                              </w:tc>
                            </w:tr>
                          </w:tbl>
                          <w:p w14:paraId="5D1386D8" w14:textId="77777777" w:rsidR="00431DDE" w:rsidRDefault="00431DD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C4549" id="Text Box 36" o:spid="_x0000_s1058" type="#_x0000_t202" style="position:absolute;left:0;text-align:left;margin-left:71.7pt;margin-top:6.5pt;width:308.15pt;height: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WgSQIAAIUEAAAOAAAAZHJzL2Uyb0RvYy54bWysVN9v2jAQfp+0/8Hy+5oAarsiQsWomCah&#10;tlJb9dk4DkRyfJ5tSNhfv88OoVW3p2k8mPPd+X58311mt12j2UE5X5Mp+Ogi50wZSWVttgV/eV59&#10;+cqZD8KUQpNRBT8qz2/nnz/NWjtVY9qRLpVjCGL8tLUF34Vgp1nm5U41wl+QVQbGilwjAq5um5VO&#10;tIje6Gyc51dZS660jqTyHtq73sjnKX5VKRkeqsqrwHTBUVtIp0vnJp7ZfCamWyfsrpanMsQ/VNGI&#10;2iDpOdSdCILtXf1HqKaWjjxV4UJSk1FV1VKlHtDNKP/QzdNOWJV6ATjenmHy/y+svD88OlaXBZ9c&#10;cWZEA46eVRfYN+oYVMCntX4KtycLx9BBD54HvYcytt1Vron/aIjBDqSPZ3RjNAnl5GY0mVwji4Rt&#10;lF/fXOYJ/+ztuXU+fFfUsCgU3IG+hKo4rH1AKXAdXGI2Q6ta60ShNqwt+NXkMk8PPOm6jMbo5o9+&#10;qR07CMwARqekljMtfICy4Kv0i/0g+LtnuGkDZey+7zJKodt0PVrjAYINlUcg46ifLW/lqkb1ayR4&#10;FA7DBDCwIOEBR6UJVdJJ4mxH7tff9NEfHMPKWYvhLLj/uRdOoe4fBuzHSR4ENwibQTD7ZknodYTV&#10;szKJeOCCHsTKUfOKvVnELDAJI5Gr4GEQl6FfEeydVItFcsK8WhHW5snKGDoCG7l47l6FsyfCAri+&#10;p2FsxfQDb71vz9xiH6iqE6kR2B7FE96Y9UTHaS/jMr2/J6+3r8f8NwAAAP//AwBQSwMEFAAGAAgA&#10;AAAhAHWJcPDcAAAACgEAAA8AAABkcnMvZG93bnJldi54bWxMT8tOwzAQvCPxD9YicaM2tNA2jVMF&#10;JEBC4kCLOLvxNg7E68h22/D3LCe47Tw0O1OuR9+LI8bUBdJwPVEgkJpgO2o1vG8frxYgUjZkTR8I&#10;NXxjgnV1flaawoYTveFxk1vBIZQKo8HlPBRSpsahN2kSBiTW9iF6kxnGVtpoThzue3mj1J30piP+&#10;4MyADw6br83Ba1AvchvdMn46fHJ1rT7o/lU9a315MdYrEBnH/GeG3/pcHSrutAsHskn0jGfTGVv5&#10;mPImNsxvl3MQOyYWzMiqlP8nVD8AAAD//wMAUEsBAi0AFAAGAAgAAAAhALaDOJL+AAAA4QEAABMA&#10;AAAAAAAAAAAAAAAAAAAAAFtDb250ZW50X1R5cGVzXS54bWxQSwECLQAUAAYACAAAACEAOP0h/9YA&#10;AACUAQAACwAAAAAAAAAAAAAAAAAvAQAAX3JlbHMvLnJlbHNQSwECLQAUAAYACAAAACEAJnZloEkC&#10;AACFBAAADgAAAAAAAAAAAAAAAAAuAgAAZHJzL2Uyb0RvYy54bWxQSwECLQAUAAYACAAAACEAdYlw&#10;8NwAAAAKAQAADwAAAAAAAAAAAAAAAACj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146"/>
                      </w:tblGrid>
                      <w:tr w:rsidR="00431DDE" w:rsidRPr="00C250AC" w14:paraId="042D123C" w14:textId="77777777" w:rsidTr="00771CFE">
                        <w:trPr>
                          <w:trHeight w:hRule="exact" w:val="255"/>
                        </w:trPr>
                        <w:tc>
                          <w:tcPr>
                            <w:tcW w:w="5000" w:type="pct"/>
                            <w:shd w:val="clear" w:color="auto" w:fill="D9E2F3"/>
                          </w:tcPr>
                          <w:p w14:paraId="7EA467BF" w14:textId="77777777" w:rsidR="00431DDE" w:rsidRPr="00C250AC" w:rsidRDefault="00431DDE" w:rsidP="00B347BE">
                            <w:pPr>
                              <w:pStyle w:val="SolnBox"/>
                            </w:pPr>
                            <w:r w:rsidRPr="00C250AC">
                              <w:t>Solution</w:t>
                            </w:r>
                          </w:p>
                        </w:tc>
                      </w:tr>
                      <w:tr w:rsidR="00431DDE" w:rsidRPr="00C250AC" w14:paraId="2877C720" w14:textId="77777777" w:rsidTr="00C250AC">
                        <w:tc>
                          <w:tcPr>
                            <w:tcW w:w="5000" w:type="pct"/>
                            <w:tcBorders>
                              <w:bottom w:val="single" w:sz="4" w:space="0" w:color="auto"/>
                            </w:tcBorders>
                          </w:tcPr>
                          <w:p w14:paraId="50214769" w14:textId="77777777" w:rsidR="00431DDE" w:rsidRDefault="008B2A0A" w:rsidP="00992D52">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=2100</m:t>
                                </m:r>
                                <m:sSup>
                                  <m:sSupPr>
                                    <m:ctrlPr>
                                      <w:rPr>
                                        <w:rFonts w:ascii="Cambria Math" w:hAnsi="Cambria Math"/>
                                        <w:i/>
                                      </w:rPr>
                                    </m:ctrlPr>
                                  </m:sSupPr>
                                  <m:e>
                                    <m:r>
                                      <w:rPr>
                                        <w:rFonts w:ascii="Cambria Math" w:hAnsi="Cambria Math"/>
                                      </w:rPr>
                                      <m:t>(1.07)</m:t>
                                    </m:r>
                                  </m:e>
                                  <m:sup>
                                    <m:r>
                                      <w:rPr>
                                        <w:rFonts w:ascii="Cambria Math" w:hAnsi="Cambria Math"/>
                                      </w:rPr>
                                      <m:t>n</m:t>
                                    </m:r>
                                  </m:sup>
                                </m:sSup>
                              </m:oMath>
                            </m:oMathPara>
                          </w:p>
                          <w:p w14:paraId="27BD6927" w14:textId="77777777" w:rsidR="00431DDE" w:rsidRPr="00410486" w:rsidRDefault="00431DDE" w:rsidP="00992D52">
                            <w:pPr>
                              <w:pStyle w:val="Parts"/>
                            </w:pPr>
                          </w:p>
                        </w:tc>
                      </w:tr>
                      <w:tr w:rsidR="00431DDE" w:rsidRPr="00C250AC" w14:paraId="37D726A0" w14:textId="77777777" w:rsidTr="00321246">
                        <w:trPr>
                          <w:trHeight w:hRule="exact" w:val="255"/>
                        </w:trPr>
                        <w:tc>
                          <w:tcPr>
                            <w:tcW w:w="5000" w:type="pct"/>
                            <w:shd w:val="clear" w:color="auto" w:fill="D9E2F3"/>
                          </w:tcPr>
                          <w:p w14:paraId="161ED4D2" w14:textId="77777777" w:rsidR="00431DDE" w:rsidRPr="00C250AC" w:rsidRDefault="00431DDE" w:rsidP="00B347BE">
                            <w:pPr>
                              <w:pStyle w:val="SolnBox"/>
                            </w:pPr>
                            <w:r w:rsidRPr="00C250AC">
                              <w:t>Specific behaviours</w:t>
                            </w:r>
                          </w:p>
                        </w:tc>
                      </w:tr>
                      <w:tr w:rsidR="00431DDE" w:rsidRPr="00C250AC" w14:paraId="06E011B2" w14:textId="77777777" w:rsidTr="00F27DD5">
                        <w:tc>
                          <w:tcPr>
                            <w:tcW w:w="5000" w:type="pct"/>
                          </w:tcPr>
                          <w:p w14:paraId="53F193A7" w14:textId="77777777" w:rsidR="00431DDE" w:rsidRPr="00FE518A" w:rsidRDefault="00431DDE" w:rsidP="00992D52">
                            <w:pPr>
                              <w:pStyle w:val="Parts"/>
                            </w:pPr>
                            <w:r w:rsidRPr="00FE518A">
                              <w:sym w:font="Wingdings" w:char="F0FC"/>
                            </w:r>
                            <w:r w:rsidRPr="00FE518A">
                              <w:t xml:space="preserve"> </w:t>
                            </w:r>
                            <w:r>
                              <w:t>uses correct coefficients in rule for geometric sequence</w:t>
                            </w:r>
                          </w:p>
                          <w:p w14:paraId="75BA4B1A" w14:textId="77777777" w:rsidR="00431DDE" w:rsidRPr="00FE518A" w:rsidRDefault="00431DDE" w:rsidP="00992D52">
                            <w:pPr>
                              <w:pStyle w:val="Parts"/>
                            </w:pPr>
                            <w:r w:rsidRPr="00FE518A">
                              <w:rPr>
                                <w:rFonts w:ascii="Wingdings" w:hAnsi="Wingdings"/>
                              </w:rPr>
                              <w:t>ü</w:t>
                            </w:r>
                            <w:r w:rsidRPr="00FE518A">
                              <w:t xml:space="preserve"> </w:t>
                            </w:r>
                            <w:r>
                              <w:t>correct rule</w:t>
                            </w:r>
                          </w:p>
                        </w:tc>
                      </w:tr>
                    </w:tbl>
                    <w:p w14:paraId="5D1386D8" w14:textId="77777777" w:rsidR="00431DDE" w:rsidRDefault="00431DDE" w:rsidP="009E2955">
                      <w:pPr>
                        <w:pStyle w:val="Part"/>
                      </w:pPr>
                    </w:p>
                  </w:txbxContent>
                </v:textbox>
              </v:shape>
            </w:pict>
          </mc:Fallback>
        </mc:AlternateContent>
      </w:r>
    </w:p>
    <w:p w14:paraId="7EB5236B" w14:textId="77777777" w:rsidR="00431DDE" w:rsidRDefault="00431DDE" w:rsidP="00AB1379">
      <w:pPr>
        <w:pStyle w:val="Parta"/>
        <w:rPr>
          <w:rFonts w:eastAsiaTheme="minorEastAsia"/>
        </w:rPr>
      </w:pPr>
    </w:p>
    <w:p w14:paraId="061CB969" w14:textId="77777777" w:rsidR="00431DDE" w:rsidRDefault="00431DDE" w:rsidP="00AB1379">
      <w:pPr>
        <w:pStyle w:val="Parta"/>
        <w:rPr>
          <w:rFonts w:eastAsiaTheme="minorEastAsia"/>
        </w:rPr>
      </w:pPr>
    </w:p>
    <w:p w14:paraId="1701963D" w14:textId="77777777" w:rsidR="00431DDE" w:rsidRDefault="00431DDE" w:rsidP="00AB1379">
      <w:pPr>
        <w:pStyle w:val="Parta"/>
        <w:rPr>
          <w:rFonts w:eastAsiaTheme="minorEastAsia"/>
        </w:rPr>
      </w:pPr>
    </w:p>
    <w:p w14:paraId="32ED5244" w14:textId="77777777" w:rsidR="00431DDE" w:rsidRDefault="00431DDE" w:rsidP="00AB1379">
      <w:pPr>
        <w:pStyle w:val="Parta"/>
        <w:rPr>
          <w:rFonts w:eastAsiaTheme="minorEastAsia"/>
        </w:rPr>
      </w:pPr>
    </w:p>
    <w:p w14:paraId="5579C5B5" w14:textId="77777777" w:rsidR="00431DDE" w:rsidRDefault="00431DDE" w:rsidP="00AB1379">
      <w:pPr>
        <w:pStyle w:val="Parta"/>
        <w:rPr>
          <w:rFonts w:eastAsiaTheme="minorEastAsia"/>
        </w:rPr>
      </w:pPr>
    </w:p>
    <w:p w14:paraId="3BA283C6" w14:textId="77777777" w:rsidR="00431DDE" w:rsidRDefault="00431DDE" w:rsidP="00AB1379">
      <w:pPr>
        <w:pStyle w:val="Parta"/>
        <w:rPr>
          <w:rFonts w:eastAsiaTheme="minorEastAsia"/>
        </w:rPr>
      </w:pPr>
    </w:p>
    <w:p w14:paraId="64A626A8" w14:textId="77777777" w:rsidR="00431DDE" w:rsidRDefault="00431DDE" w:rsidP="00AB1379">
      <w:pPr>
        <w:pStyle w:val="Parta"/>
        <w:rPr>
          <w:rFonts w:eastAsiaTheme="minorEastAsia"/>
        </w:rPr>
      </w:pPr>
    </w:p>
    <w:p w14:paraId="5525F22B" w14:textId="77777777" w:rsidR="00431DDE" w:rsidRDefault="00431DDE" w:rsidP="00AB1379">
      <w:pPr>
        <w:pStyle w:val="Parta"/>
        <w:rPr>
          <w:rFonts w:eastAsiaTheme="minorEastAsia"/>
        </w:rPr>
      </w:pPr>
    </w:p>
    <w:p w14:paraId="2BC82E1E" w14:textId="77777777" w:rsidR="00431DDE" w:rsidRDefault="00431DDE" w:rsidP="00AB1379">
      <w:pPr>
        <w:pStyle w:val="Parta"/>
      </w:pPr>
      <w:r>
        <w:rPr>
          <w:rFonts w:eastAsiaTheme="minorEastAsia"/>
        </w:rPr>
        <w:t>(d)</w:t>
      </w:r>
      <w:r>
        <w:rPr>
          <w:rFonts w:eastAsiaTheme="minorEastAsia"/>
        </w:rPr>
        <w:tab/>
        <w:t xml:space="preserve">In which year will the annual cost of electricity for the household first exceed </w:t>
      </w:r>
      <m:oMath>
        <m:r>
          <w:rPr>
            <w:rFonts w:ascii="Cambria Math" w:eastAsiaTheme="minorEastAsia" w:hAnsi="Cambria Math"/>
          </w:rPr>
          <m:t>$4500</m:t>
        </m:r>
      </m:oMath>
      <w:r>
        <w:rPr>
          <w:rFonts w:eastAsiaTheme="minorEastAsia"/>
        </w:rPr>
        <w:t>, and state the cost in this year.</w:t>
      </w:r>
      <w:r>
        <w:rPr>
          <w:rFonts w:eastAsiaTheme="minorEastAsia"/>
        </w:rPr>
        <w:tab/>
        <w:t>(2 marks)</w:t>
      </w:r>
    </w:p>
    <w:p w14:paraId="399E0E37" w14:textId="77777777" w:rsidR="00431DDE" w:rsidRPr="00AC3BE9" w:rsidRDefault="00431DDE" w:rsidP="00AC3BE9">
      <w:r>
        <w:rPr>
          <w:noProof/>
          <w:lang w:eastAsia="en-AU"/>
        </w:rPr>
        <mc:AlternateContent>
          <mc:Choice Requires="wps">
            <w:drawing>
              <wp:anchor distT="0" distB="0" distL="114300" distR="114300" simplePos="0" relativeHeight="251699200" behindDoc="0" locked="0" layoutInCell="1" allowOverlap="1" wp14:anchorId="01141165" wp14:editId="79EC0E2E">
                <wp:simplePos x="0" y="0"/>
                <wp:positionH relativeFrom="column">
                  <wp:posOffset>680689</wp:posOffset>
                </wp:positionH>
                <wp:positionV relativeFrom="paragraph">
                  <wp:posOffset>71120</wp:posOffset>
                </wp:positionV>
                <wp:extent cx="4399351" cy="1445135"/>
                <wp:effectExtent l="0" t="0" r="20320" b="22225"/>
                <wp:wrapNone/>
                <wp:docPr id="37" name="Text Box 37"/>
                <wp:cNvGraphicFramePr/>
                <a:graphic xmlns:a="http://schemas.openxmlformats.org/drawingml/2006/main">
                  <a:graphicData uri="http://schemas.microsoft.com/office/word/2010/wordprocessingShape">
                    <wps:wsp>
                      <wps:cNvSpPr txBox="1"/>
                      <wps:spPr>
                        <a:xfrm>
                          <a:off x="0" y="0"/>
                          <a:ext cx="4399351" cy="144513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911"/>
                            </w:tblGrid>
                            <w:tr w:rsidR="00431DDE" w:rsidRPr="00C250AC" w14:paraId="5D74CC45" w14:textId="77777777" w:rsidTr="00771CFE">
                              <w:trPr>
                                <w:trHeight w:hRule="exact" w:val="255"/>
                              </w:trPr>
                              <w:tc>
                                <w:tcPr>
                                  <w:tcW w:w="5000" w:type="pct"/>
                                  <w:shd w:val="clear" w:color="auto" w:fill="D9E2F3"/>
                                </w:tcPr>
                                <w:p w14:paraId="2C233353" w14:textId="77777777" w:rsidR="00431DDE" w:rsidRPr="00C250AC" w:rsidRDefault="00431DDE" w:rsidP="00B347BE">
                                  <w:pPr>
                                    <w:pStyle w:val="SolnBox"/>
                                  </w:pPr>
                                  <w:r w:rsidRPr="00C250AC">
                                    <w:t>Solution</w:t>
                                  </w:r>
                                </w:p>
                              </w:tc>
                            </w:tr>
                            <w:tr w:rsidR="00431DDE" w:rsidRPr="00C250AC" w14:paraId="6575810C" w14:textId="77777777" w:rsidTr="00C250AC">
                              <w:tc>
                                <w:tcPr>
                                  <w:tcW w:w="5000" w:type="pct"/>
                                  <w:tcBorders>
                                    <w:bottom w:val="single" w:sz="4" w:space="0" w:color="auto"/>
                                  </w:tcBorders>
                                </w:tcPr>
                                <w:p w14:paraId="64CD5A17" w14:textId="77777777" w:rsidR="00431DDE" w:rsidRPr="00FA2178" w:rsidRDefault="008B2A0A"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=4729.60</m:t>
                                      </m:r>
                                    </m:oMath>
                                  </m:oMathPara>
                                </w:p>
                                <w:p w14:paraId="35061B31" w14:textId="77777777" w:rsidR="00431DDE" w:rsidRDefault="00431DDE" w:rsidP="00992D52">
                                  <w:pPr>
                                    <w:pStyle w:val="Parts"/>
                                  </w:pPr>
                                </w:p>
                                <w:p w14:paraId="464E03C9" w14:textId="77777777" w:rsidR="00431DDE" w:rsidRDefault="00431DDE" w:rsidP="00FA2178">
                                  <w:pPr>
                                    <w:pStyle w:val="Parts"/>
                                    <w:jc w:val="center"/>
                                    <w:rPr>
                                      <w:rFonts w:eastAsiaTheme="minorEastAsia"/>
                                    </w:rPr>
                                  </w:pPr>
                                  <w:r>
                                    <w:t xml:space="preserve">When </w:t>
                                  </w:r>
                                  <m:oMath>
                                    <m:r>
                                      <w:rPr>
                                        <w:rFonts w:ascii="Cambria Math" w:hAnsi="Cambria Math"/>
                                      </w:rPr>
                                      <m:t>n=12</m:t>
                                    </m:r>
                                  </m:oMath>
                                  <w:r>
                                    <w:rPr>
                                      <w:rFonts w:eastAsiaTheme="minorEastAsia"/>
                                    </w:rPr>
                                    <w:t xml:space="preserve">, the year will be </w:t>
                                  </w:r>
                                  <m:oMath>
                                    <m:r>
                                      <w:rPr>
                                        <w:rFonts w:ascii="Cambria Math" w:eastAsiaTheme="minorEastAsia" w:hAnsi="Cambria Math"/>
                                      </w:rPr>
                                      <m:t>2029</m:t>
                                    </m:r>
                                  </m:oMath>
                                  <w:r>
                                    <w:rPr>
                                      <w:rFonts w:eastAsiaTheme="minorEastAsia"/>
                                    </w:rPr>
                                    <w:t xml:space="preserve"> and the cost will be </w:t>
                                  </w:r>
                                  <m:oMath>
                                    <m:r>
                                      <w:rPr>
                                        <w:rFonts w:ascii="Cambria Math" w:eastAsiaTheme="minorEastAsia" w:hAnsi="Cambria Math"/>
                                      </w:rPr>
                                      <m:t>$4729.60</m:t>
                                    </m:r>
                                  </m:oMath>
                                  <w:r>
                                    <w:rPr>
                                      <w:rFonts w:eastAsiaTheme="minorEastAsia"/>
                                    </w:rPr>
                                    <w:t>.</w:t>
                                  </w:r>
                                </w:p>
                                <w:p w14:paraId="39F41FD2" w14:textId="77777777" w:rsidR="00431DDE" w:rsidRPr="00410486" w:rsidRDefault="00431DDE" w:rsidP="00992D52">
                                  <w:pPr>
                                    <w:pStyle w:val="Parts"/>
                                  </w:pPr>
                                </w:p>
                              </w:tc>
                            </w:tr>
                            <w:tr w:rsidR="00431DDE" w:rsidRPr="00C250AC" w14:paraId="45282616" w14:textId="77777777" w:rsidTr="00321246">
                              <w:trPr>
                                <w:trHeight w:hRule="exact" w:val="255"/>
                              </w:trPr>
                              <w:tc>
                                <w:tcPr>
                                  <w:tcW w:w="5000" w:type="pct"/>
                                  <w:shd w:val="clear" w:color="auto" w:fill="D9E2F3"/>
                                </w:tcPr>
                                <w:p w14:paraId="67E48751" w14:textId="77777777" w:rsidR="00431DDE" w:rsidRPr="00C250AC" w:rsidRDefault="00431DDE" w:rsidP="00B347BE">
                                  <w:pPr>
                                    <w:pStyle w:val="SolnBox"/>
                                  </w:pPr>
                                  <w:r w:rsidRPr="00C250AC">
                                    <w:t>Specific behaviours</w:t>
                                  </w:r>
                                </w:p>
                              </w:tc>
                            </w:tr>
                            <w:tr w:rsidR="00431DDE" w:rsidRPr="00C250AC" w14:paraId="171B35A2" w14:textId="77777777" w:rsidTr="00F27DD5">
                              <w:tc>
                                <w:tcPr>
                                  <w:tcW w:w="5000" w:type="pct"/>
                                </w:tcPr>
                                <w:p w14:paraId="3049F6E8" w14:textId="77777777" w:rsidR="00431DDE" w:rsidRPr="00FE518A" w:rsidRDefault="00431DDE" w:rsidP="00992D52">
                                  <w:pPr>
                                    <w:pStyle w:val="Parts"/>
                                  </w:pPr>
                                  <w:r w:rsidRPr="00FE518A">
                                    <w:sym w:font="Wingdings" w:char="F0FC"/>
                                  </w:r>
                                  <w:r w:rsidRPr="00FE518A">
                                    <w:t xml:space="preserve"> </w:t>
                                  </w:r>
                                  <w:r>
                                    <w:t>states correct year</w:t>
                                  </w:r>
                                </w:p>
                                <w:p w14:paraId="2091DEC0" w14:textId="77777777" w:rsidR="00431DDE" w:rsidRPr="00FE518A" w:rsidRDefault="00431DDE" w:rsidP="00992D52">
                                  <w:pPr>
                                    <w:pStyle w:val="Parts"/>
                                  </w:pPr>
                                  <w:r w:rsidRPr="00FE518A">
                                    <w:rPr>
                                      <w:rFonts w:ascii="Wingdings" w:hAnsi="Wingdings"/>
                                    </w:rPr>
                                    <w:t>ü</w:t>
                                  </w:r>
                                  <w:r w:rsidRPr="00FE518A">
                                    <w:t xml:space="preserve"> </w:t>
                                  </w:r>
                                  <w:r>
                                    <w:t>states correct cost</w:t>
                                  </w:r>
                                </w:p>
                              </w:tc>
                            </w:tr>
                          </w:tbl>
                          <w:p w14:paraId="09E53F14"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41165" id="Text Box 37" o:spid="_x0000_s1059" type="#_x0000_t202" style="position:absolute;margin-left:53.6pt;margin-top:5.6pt;width:346.4pt;height:11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dtSAIAAIUEAAAOAAAAZHJzL2Uyb0RvYy54bWysVN9v2jAQfp+0/8Hy+xoo0K2IUDEqpklV&#10;WwmmPhvHgUiOz7MNCfvr99khtOr2NC0PzuXufD++7y6zu7bW7Kicr8jkfHg14EwZSUVldjn/sVl9&#10;+sKZD8IUQpNROT8pz+/mHz/MGjtV17QnXSjHEMT4aWNzvg/BTrPMy72qhb8iqwyMJblaBHy6XVY4&#10;0SB6rbPrweAma8gV1pFU3kN73xn5PMUvSyXDU1l6FZjOOWoL6XTp3MYzm8/EdOeE3VfyXIb4hypq&#10;URkkvYS6F0Gwg6v+CFVX0pGnMlxJqjMqy0qq1AO6GQ7edbPeC6tSLwDH2wtM/v+FlY/HZ8eqIuej&#10;z5wZUYOjjWoD+0otgwr4NNZP4ba2cAwt9OC513soY9tt6er4RkMMdiB9uqAbo0kox6Pb29FkyJmE&#10;bTgeT4ajSYyTvV63zodvimoWhZw70JdQFccHHzrX3iVmM7SqtE4UasOanN+MJoN0wZOuimiMbv7k&#10;l9qxo8AMYHQKajjTwgcoc75Kz7mON9dQlTYoLnbfdRml0G7bDq1RD8GWihOQcdTNlrdyVaH6ByR4&#10;Fg7DBDCwIOEJR6kJVdJZ4mxP7tff9NEfHMPKWYPhzLn/eRBOoe7vBuzHSe4F1wvbXjCHeknoFVCj&#10;miTiggu6F0tH9Qv2ZhGzwCSMRK6ch15chm5FsHdSLRbJCfNqRXgwaytj6Ahs5GLTvghnz4QFcP1I&#10;/diK6TveOt+OucUhUFklUiOwHYpnvDHraSzOexmX6e138nr9e8x/AwAA//8DAFBLAwQUAAYACAAA&#10;ACEAFx4ryN0AAAAKAQAADwAAAGRycy9kb3ducmV2LnhtbEyPQU/DMAyF70j8h8hI3FiyIkHpmk4F&#10;CZCQOLChnbPGNIXGqZJsK/8ec4KT/eSn5+/V69mP4ogxDYE0LBcKBFIX7EC9hvft41UJImVD1oyB&#10;UMM3Jlg352e1qWw40RseN7kXHEKpMhpczlMlZeocepMWYULi20eI3mSWsZc2mhOH+1EWSt1Ibwbi&#10;D85M+OCw+9ocvAb1IrfR3cVPh0+ubdWO7l/Vs9aXF3O7ApFxzn9m+MVndGiYaR8OZJMYWavbgq28&#10;LHmyoVSKy+01FNdlCbKp5f8KzQ8AAAD//wMAUEsBAi0AFAAGAAgAAAAhALaDOJL+AAAA4QEAABMA&#10;AAAAAAAAAAAAAAAAAAAAAFtDb250ZW50X1R5cGVzXS54bWxQSwECLQAUAAYACAAAACEAOP0h/9YA&#10;AACUAQAACwAAAAAAAAAAAAAAAAAvAQAAX3JlbHMvLnJlbHNQSwECLQAUAAYACAAAACEA4iVXbUgC&#10;AACFBAAADgAAAAAAAAAAAAAAAAAuAgAAZHJzL2Uyb0RvYy54bWxQSwECLQAUAAYACAAAACEAFx4r&#10;yN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911"/>
                      </w:tblGrid>
                      <w:tr w:rsidR="00431DDE" w:rsidRPr="00C250AC" w14:paraId="5D74CC45" w14:textId="77777777" w:rsidTr="00771CFE">
                        <w:trPr>
                          <w:trHeight w:hRule="exact" w:val="255"/>
                        </w:trPr>
                        <w:tc>
                          <w:tcPr>
                            <w:tcW w:w="5000" w:type="pct"/>
                            <w:shd w:val="clear" w:color="auto" w:fill="D9E2F3"/>
                          </w:tcPr>
                          <w:p w14:paraId="2C233353" w14:textId="77777777" w:rsidR="00431DDE" w:rsidRPr="00C250AC" w:rsidRDefault="00431DDE" w:rsidP="00B347BE">
                            <w:pPr>
                              <w:pStyle w:val="SolnBox"/>
                            </w:pPr>
                            <w:r w:rsidRPr="00C250AC">
                              <w:t>Solution</w:t>
                            </w:r>
                          </w:p>
                        </w:tc>
                      </w:tr>
                      <w:tr w:rsidR="00431DDE" w:rsidRPr="00C250AC" w14:paraId="6575810C" w14:textId="77777777" w:rsidTr="00C250AC">
                        <w:tc>
                          <w:tcPr>
                            <w:tcW w:w="5000" w:type="pct"/>
                            <w:tcBorders>
                              <w:bottom w:val="single" w:sz="4" w:space="0" w:color="auto"/>
                            </w:tcBorders>
                          </w:tcPr>
                          <w:p w14:paraId="64CD5A17" w14:textId="77777777" w:rsidR="00431DDE" w:rsidRPr="00FA2178" w:rsidRDefault="008B2A0A"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=4729.60</m:t>
                                </m:r>
                              </m:oMath>
                            </m:oMathPara>
                          </w:p>
                          <w:p w14:paraId="35061B31" w14:textId="77777777" w:rsidR="00431DDE" w:rsidRDefault="00431DDE" w:rsidP="00992D52">
                            <w:pPr>
                              <w:pStyle w:val="Parts"/>
                            </w:pPr>
                          </w:p>
                          <w:p w14:paraId="464E03C9" w14:textId="77777777" w:rsidR="00431DDE" w:rsidRDefault="00431DDE" w:rsidP="00FA2178">
                            <w:pPr>
                              <w:pStyle w:val="Parts"/>
                              <w:jc w:val="center"/>
                              <w:rPr>
                                <w:rFonts w:eastAsiaTheme="minorEastAsia"/>
                              </w:rPr>
                            </w:pPr>
                            <w:r>
                              <w:t xml:space="preserve">When </w:t>
                            </w:r>
                            <m:oMath>
                              <m:r>
                                <w:rPr>
                                  <w:rFonts w:ascii="Cambria Math" w:hAnsi="Cambria Math"/>
                                </w:rPr>
                                <m:t>n=12</m:t>
                              </m:r>
                            </m:oMath>
                            <w:r>
                              <w:rPr>
                                <w:rFonts w:eastAsiaTheme="minorEastAsia"/>
                              </w:rPr>
                              <w:t xml:space="preserve">, the year will be </w:t>
                            </w:r>
                            <m:oMath>
                              <m:r>
                                <w:rPr>
                                  <w:rFonts w:ascii="Cambria Math" w:eastAsiaTheme="minorEastAsia" w:hAnsi="Cambria Math"/>
                                </w:rPr>
                                <m:t>2029</m:t>
                              </m:r>
                            </m:oMath>
                            <w:r>
                              <w:rPr>
                                <w:rFonts w:eastAsiaTheme="minorEastAsia"/>
                              </w:rPr>
                              <w:t xml:space="preserve"> and the cost will be </w:t>
                            </w:r>
                            <m:oMath>
                              <m:r>
                                <w:rPr>
                                  <w:rFonts w:ascii="Cambria Math" w:eastAsiaTheme="minorEastAsia" w:hAnsi="Cambria Math"/>
                                </w:rPr>
                                <m:t>$4729.60</m:t>
                              </m:r>
                            </m:oMath>
                            <w:r>
                              <w:rPr>
                                <w:rFonts w:eastAsiaTheme="minorEastAsia"/>
                              </w:rPr>
                              <w:t>.</w:t>
                            </w:r>
                          </w:p>
                          <w:p w14:paraId="39F41FD2" w14:textId="77777777" w:rsidR="00431DDE" w:rsidRPr="00410486" w:rsidRDefault="00431DDE" w:rsidP="00992D52">
                            <w:pPr>
                              <w:pStyle w:val="Parts"/>
                            </w:pPr>
                          </w:p>
                        </w:tc>
                      </w:tr>
                      <w:tr w:rsidR="00431DDE" w:rsidRPr="00C250AC" w14:paraId="45282616" w14:textId="77777777" w:rsidTr="00321246">
                        <w:trPr>
                          <w:trHeight w:hRule="exact" w:val="255"/>
                        </w:trPr>
                        <w:tc>
                          <w:tcPr>
                            <w:tcW w:w="5000" w:type="pct"/>
                            <w:shd w:val="clear" w:color="auto" w:fill="D9E2F3"/>
                          </w:tcPr>
                          <w:p w14:paraId="67E48751" w14:textId="77777777" w:rsidR="00431DDE" w:rsidRPr="00C250AC" w:rsidRDefault="00431DDE" w:rsidP="00B347BE">
                            <w:pPr>
                              <w:pStyle w:val="SolnBox"/>
                            </w:pPr>
                            <w:r w:rsidRPr="00C250AC">
                              <w:t>Specific behaviours</w:t>
                            </w:r>
                          </w:p>
                        </w:tc>
                      </w:tr>
                      <w:tr w:rsidR="00431DDE" w:rsidRPr="00C250AC" w14:paraId="171B35A2" w14:textId="77777777" w:rsidTr="00F27DD5">
                        <w:tc>
                          <w:tcPr>
                            <w:tcW w:w="5000" w:type="pct"/>
                          </w:tcPr>
                          <w:p w14:paraId="3049F6E8" w14:textId="77777777" w:rsidR="00431DDE" w:rsidRPr="00FE518A" w:rsidRDefault="00431DDE" w:rsidP="00992D52">
                            <w:pPr>
                              <w:pStyle w:val="Parts"/>
                            </w:pPr>
                            <w:r w:rsidRPr="00FE518A">
                              <w:sym w:font="Wingdings" w:char="F0FC"/>
                            </w:r>
                            <w:r w:rsidRPr="00FE518A">
                              <w:t xml:space="preserve"> </w:t>
                            </w:r>
                            <w:r>
                              <w:t>states correct year</w:t>
                            </w:r>
                          </w:p>
                          <w:p w14:paraId="2091DEC0" w14:textId="77777777" w:rsidR="00431DDE" w:rsidRPr="00FE518A" w:rsidRDefault="00431DDE" w:rsidP="00992D52">
                            <w:pPr>
                              <w:pStyle w:val="Parts"/>
                            </w:pPr>
                            <w:r w:rsidRPr="00FE518A">
                              <w:rPr>
                                <w:rFonts w:ascii="Wingdings" w:hAnsi="Wingdings"/>
                              </w:rPr>
                              <w:t>ü</w:t>
                            </w:r>
                            <w:r w:rsidRPr="00FE518A">
                              <w:t xml:space="preserve"> </w:t>
                            </w:r>
                            <w:r>
                              <w:t>states correct cost</w:t>
                            </w:r>
                          </w:p>
                        </w:tc>
                      </w:tr>
                    </w:tbl>
                    <w:p w14:paraId="09E53F14" w14:textId="77777777" w:rsidR="00431DDE" w:rsidRDefault="00431DDE" w:rsidP="00FE518A">
                      <w:pPr>
                        <w:pStyle w:val="Part"/>
                      </w:pPr>
                    </w:p>
                  </w:txbxContent>
                </v:textbox>
              </v:shape>
            </w:pict>
          </mc:Fallback>
        </mc:AlternateContent>
      </w:r>
    </w:p>
    <w:p w14:paraId="348D2E6F" w14:textId="653D9695" w:rsidR="00431DDE" w:rsidRDefault="00431DDE">
      <w:pPr>
        <w:spacing w:after="160" w:line="259" w:lineRule="auto"/>
        <w:contextualSpacing w:val="0"/>
        <w:rPr>
          <w:b/>
          <w:szCs w:val="24"/>
          <w:lang w:val="en-US"/>
        </w:rPr>
      </w:pPr>
      <w:r>
        <w:br w:type="page"/>
      </w:r>
    </w:p>
    <w:p w14:paraId="06C6D029" w14:textId="44CBA961" w:rsidR="00431DDE" w:rsidRDefault="00431DDE" w:rsidP="00431DDE">
      <w:pPr>
        <w:pStyle w:val="QNum"/>
      </w:pPr>
      <w:r>
        <w:lastRenderedPageBreak/>
        <w:t>Question 16</w:t>
      </w:r>
      <w:r>
        <w:tab/>
        <w:t>(11 marks)</w:t>
      </w:r>
    </w:p>
    <w:p w14:paraId="7E2E84D1" w14:textId="77777777" w:rsidR="00431DDE" w:rsidRDefault="00431DDE" w:rsidP="00650B61">
      <w:r>
        <w:t>The number of enquiries received each quarter by a party hire business are shown in the table below, together with some derived figures.</w:t>
      </w:r>
    </w:p>
    <w:p w14:paraId="59AA3678" w14:textId="77777777" w:rsidR="00431DDE" w:rsidRDefault="00431DDE" w:rsidP="00650B61"/>
    <w:p w14:paraId="71F86CD6" w14:textId="77777777" w:rsidR="00431DDE" w:rsidRDefault="00431DDE" w:rsidP="00650B61"/>
    <w:tbl>
      <w:tblPr>
        <w:tblStyle w:val="TableGrid"/>
        <w:tblW w:w="0" w:type="auto"/>
        <w:tblInd w:w="394" w:type="dxa"/>
        <w:tblLook w:val="04A0" w:firstRow="1" w:lastRow="0" w:firstColumn="1" w:lastColumn="0" w:noHBand="0" w:noVBand="1"/>
      </w:tblPr>
      <w:tblGrid>
        <w:gridCol w:w="1134"/>
        <w:gridCol w:w="1134"/>
        <w:gridCol w:w="1134"/>
        <w:gridCol w:w="1701"/>
        <w:gridCol w:w="1701"/>
        <w:gridCol w:w="1701"/>
      </w:tblGrid>
      <w:tr w:rsidR="00431DDE" w14:paraId="20D9FB18" w14:textId="77777777" w:rsidTr="00C05049">
        <w:trPr>
          <w:trHeight w:val="283"/>
        </w:trPr>
        <w:tc>
          <w:tcPr>
            <w:tcW w:w="1134" w:type="dxa"/>
            <w:shd w:val="clear" w:color="auto" w:fill="F2F2F2" w:themeFill="background1" w:themeFillShade="F2"/>
            <w:vAlign w:val="center"/>
          </w:tcPr>
          <w:p w14:paraId="62744660" w14:textId="77777777" w:rsidR="00431DDE" w:rsidRDefault="00431DDE" w:rsidP="0001377E">
            <w:pPr>
              <w:jc w:val="center"/>
            </w:pPr>
            <w:r>
              <w:t>Year</w:t>
            </w:r>
          </w:p>
        </w:tc>
        <w:tc>
          <w:tcPr>
            <w:tcW w:w="1134" w:type="dxa"/>
            <w:shd w:val="clear" w:color="auto" w:fill="F2F2F2" w:themeFill="background1" w:themeFillShade="F2"/>
            <w:vAlign w:val="center"/>
          </w:tcPr>
          <w:p w14:paraId="21BCBBCD" w14:textId="77777777" w:rsidR="00431DDE" w:rsidRDefault="00431DDE" w:rsidP="0001377E">
            <w:pPr>
              <w:jc w:val="center"/>
            </w:pPr>
            <w:r>
              <w:t>Quarter</w:t>
            </w:r>
          </w:p>
        </w:tc>
        <w:tc>
          <w:tcPr>
            <w:tcW w:w="1134" w:type="dxa"/>
            <w:shd w:val="clear" w:color="auto" w:fill="F2F2F2" w:themeFill="background1" w:themeFillShade="F2"/>
            <w:vAlign w:val="center"/>
          </w:tcPr>
          <w:p w14:paraId="607D62AA" w14:textId="77777777" w:rsidR="00431DDE" w:rsidRDefault="00431DDE" w:rsidP="0001377E">
            <w:pPr>
              <w:jc w:val="center"/>
            </w:pPr>
            <m:oMathPara>
              <m:oMath>
                <m:r>
                  <w:rPr>
                    <w:rFonts w:ascii="Cambria Math" w:hAnsi="Cambria Math"/>
                  </w:rPr>
                  <m:t>n</m:t>
                </m:r>
              </m:oMath>
            </m:oMathPara>
          </w:p>
        </w:tc>
        <w:tc>
          <w:tcPr>
            <w:tcW w:w="1701" w:type="dxa"/>
            <w:shd w:val="clear" w:color="auto" w:fill="F2F2F2" w:themeFill="background1" w:themeFillShade="F2"/>
            <w:vAlign w:val="center"/>
          </w:tcPr>
          <w:p w14:paraId="453F00A1" w14:textId="77777777" w:rsidR="00431DDE" w:rsidRDefault="00431DDE" w:rsidP="0001377E">
            <w:pPr>
              <w:jc w:val="center"/>
            </w:pPr>
            <w:r>
              <w:t>Number of enquiries (</w:t>
            </w:r>
            <m:oMath>
              <m:r>
                <w:rPr>
                  <w:rFonts w:ascii="Cambria Math" w:hAnsi="Cambria Math"/>
                </w:rPr>
                <m:t>E</m:t>
              </m:r>
            </m:oMath>
            <w:r>
              <w:t>)</w:t>
            </w:r>
          </w:p>
        </w:tc>
        <w:tc>
          <w:tcPr>
            <w:tcW w:w="1701" w:type="dxa"/>
            <w:shd w:val="clear" w:color="auto" w:fill="F2F2F2" w:themeFill="background1" w:themeFillShade="F2"/>
            <w:vAlign w:val="center"/>
          </w:tcPr>
          <w:p w14:paraId="1D07F768" w14:textId="77777777" w:rsidR="00431DDE" w:rsidRDefault="00431DDE" w:rsidP="0001377E">
            <w:pPr>
              <w:jc w:val="center"/>
            </w:pPr>
            <w:r>
              <w:t>Seasonal mean (</w:t>
            </w:r>
            <m:oMath>
              <m:r>
                <w:rPr>
                  <w:rFonts w:ascii="Cambria Math" w:hAnsi="Cambria Math"/>
                </w:rPr>
                <m:t>M</m:t>
              </m:r>
            </m:oMath>
            <w:r>
              <w:t>)</w:t>
            </w:r>
          </w:p>
        </w:tc>
        <w:tc>
          <w:tcPr>
            <w:tcW w:w="1701" w:type="dxa"/>
            <w:shd w:val="clear" w:color="auto" w:fill="F2F2F2" w:themeFill="background1" w:themeFillShade="F2"/>
            <w:vAlign w:val="center"/>
          </w:tcPr>
          <w:p w14:paraId="55AB1F3B" w14:textId="77777777" w:rsidR="00431DDE" w:rsidRDefault="00431DDE" w:rsidP="0001377E">
            <w:pPr>
              <w:jc w:val="center"/>
            </w:pPr>
            <m:oMath>
              <m:r>
                <w:rPr>
                  <w:rFonts w:ascii="Cambria Math" w:hAnsi="Cambria Math"/>
                </w:rPr>
                <m:t>E÷M</m:t>
              </m:r>
            </m:oMath>
            <w:r>
              <w:rPr>
                <w:rFonts w:eastAsiaTheme="minorEastAsia"/>
              </w:rPr>
              <w:t xml:space="preserve"> (</w:t>
            </w:r>
            <m:oMath>
              <m:r>
                <w:rPr>
                  <w:rFonts w:ascii="Cambria Math" w:eastAsiaTheme="minorEastAsia" w:hAnsi="Cambria Math"/>
                </w:rPr>
                <m:t>%</m:t>
              </m:r>
            </m:oMath>
            <w:r>
              <w:rPr>
                <w:rFonts w:eastAsiaTheme="minorEastAsia"/>
              </w:rPr>
              <w:t>)</w:t>
            </w:r>
          </w:p>
        </w:tc>
      </w:tr>
      <w:tr w:rsidR="00431DDE" w14:paraId="55C54926" w14:textId="77777777" w:rsidTr="00EB44CD">
        <w:trPr>
          <w:trHeight w:val="283"/>
        </w:trPr>
        <w:tc>
          <w:tcPr>
            <w:tcW w:w="1134" w:type="dxa"/>
            <w:vMerge w:val="restart"/>
            <w:shd w:val="clear" w:color="auto" w:fill="F2F2F2" w:themeFill="background1" w:themeFillShade="F2"/>
            <w:vAlign w:val="center"/>
          </w:tcPr>
          <w:p w14:paraId="65828755" w14:textId="77777777" w:rsidR="00431DDE" w:rsidRPr="000D45CF" w:rsidRDefault="00431DDE" w:rsidP="0001377E">
            <w:pPr>
              <w:jc w:val="center"/>
              <w:rPr>
                <w:rFonts w:ascii="Cambria Math" w:hAnsi="Cambria Math"/>
                <w:oMath/>
              </w:rPr>
            </w:pPr>
            <m:oMathPara>
              <m:oMath>
                <m:r>
                  <w:rPr>
                    <w:rFonts w:ascii="Cambria Math" w:hAnsi="Cambria Math"/>
                  </w:rPr>
                  <m:t>2016</m:t>
                </m:r>
              </m:oMath>
            </m:oMathPara>
          </w:p>
        </w:tc>
        <w:tc>
          <w:tcPr>
            <w:tcW w:w="1134" w:type="dxa"/>
            <w:vAlign w:val="center"/>
          </w:tcPr>
          <w:p w14:paraId="5B8EA9E2" w14:textId="77777777" w:rsidR="00431DDE" w:rsidRPr="000D45CF" w:rsidRDefault="00431DDE" w:rsidP="0001377E">
            <w:pPr>
              <w:jc w:val="center"/>
              <w:rPr>
                <w:rFonts w:ascii="Cambria Math" w:hAnsi="Cambria Math"/>
                <w:oMath/>
              </w:rPr>
            </w:pPr>
            <m:oMathPara>
              <m:oMath>
                <m:r>
                  <w:rPr>
                    <w:rFonts w:ascii="Cambria Math" w:hAnsi="Cambria Math"/>
                  </w:rPr>
                  <m:t>1</m:t>
                </m:r>
              </m:oMath>
            </m:oMathPara>
          </w:p>
        </w:tc>
        <w:tc>
          <w:tcPr>
            <w:tcW w:w="1134" w:type="dxa"/>
            <w:vAlign w:val="center"/>
          </w:tcPr>
          <w:p w14:paraId="0B18336C" w14:textId="77777777" w:rsidR="00431DDE" w:rsidRPr="000D45CF" w:rsidRDefault="00431DDE" w:rsidP="0001377E">
            <w:pPr>
              <w:jc w:val="center"/>
              <w:rPr>
                <w:rFonts w:ascii="Cambria Math" w:hAnsi="Cambria Math"/>
                <w:oMath/>
              </w:rPr>
            </w:pPr>
            <m:oMathPara>
              <m:oMath>
                <m:r>
                  <w:rPr>
                    <w:rFonts w:ascii="Cambria Math" w:hAnsi="Cambria Math"/>
                  </w:rPr>
                  <m:t>1</m:t>
                </m:r>
              </m:oMath>
            </m:oMathPara>
          </w:p>
        </w:tc>
        <w:tc>
          <w:tcPr>
            <w:tcW w:w="1701" w:type="dxa"/>
            <w:vAlign w:val="center"/>
          </w:tcPr>
          <w:p w14:paraId="3A79746D" w14:textId="77777777" w:rsidR="00431DDE" w:rsidRPr="000D45CF" w:rsidRDefault="00431DDE" w:rsidP="0001377E">
            <w:pPr>
              <w:jc w:val="center"/>
              <w:rPr>
                <w:rFonts w:ascii="Cambria Math" w:hAnsi="Cambria Math"/>
                <w:oMath/>
              </w:rPr>
            </w:pPr>
            <m:oMathPara>
              <m:oMath>
                <m:r>
                  <w:rPr>
                    <w:rFonts w:ascii="Cambria Math" w:hAnsi="Cambria Math"/>
                  </w:rPr>
                  <m:t>267</m:t>
                </m:r>
              </m:oMath>
            </m:oMathPara>
          </w:p>
        </w:tc>
        <w:tc>
          <w:tcPr>
            <w:tcW w:w="1701" w:type="dxa"/>
            <w:vMerge w:val="restart"/>
            <w:vAlign w:val="center"/>
          </w:tcPr>
          <w:p w14:paraId="60744A4B" w14:textId="77777777" w:rsidR="00431DDE" w:rsidRPr="000D45CF" w:rsidRDefault="00431DDE" w:rsidP="0001377E">
            <w:pPr>
              <w:jc w:val="center"/>
              <w:rPr>
                <w:rFonts w:ascii="Cambria Math" w:hAnsi="Cambria Math"/>
                <w:oMath/>
              </w:rPr>
            </w:pPr>
            <m:oMathPara>
              <m:oMath>
                <m:r>
                  <w:rPr>
                    <w:rFonts w:ascii="Cambria Math" w:hAnsi="Cambria Math"/>
                  </w:rPr>
                  <m:t>367</m:t>
                </m:r>
              </m:oMath>
            </m:oMathPara>
          </w:p>
        </w:tc>
        <w:tc>
          <w:tcPr>
            <w:tcW w:w="1701" w:type="dxa"/>
            <w:vAlign w:val="center"/>
          </w:tcPr>
          <w:p w14:paraId="68531123" w14:textId="77777777" w:rsidR="00431DDE" w:rsidRPr="000D45CF" w:rsidRDefault="00431DDE" w:rsidP="0001377E">
            <w:pPr>
              <w:jc w:val="center"/>
              <w:rPr>
                <w:rFonts w:ascii="Cambria Math" w:hAnsi="Cambria Math"/>
                <w:oMath/>
              </w:rPr>
            </w:pPr>
            <m:oMathPara>
              <m:oMath>
                <m:r>
                  <w:rPr>
                    <w:rFonts w:ascii="Cambria Math" w:hAnsi="Cambria Math"/>
                  </w:rPr>
                  <m:t>72.75</m:t>
                </m:r>
              </m:oMath>
            </m:oMathPara>
          </w:p>
        </w:tc>
      </w:tr>
      <w:tr w:rsidR="00431DDE" w14:paraId="5B86205D" w14:textId="77777777" w:rsidTr="00EB44CD">
        <w:trPr>
          <w:trHeight w:val="283"/>
        </w:trPr>
        <w:tc>
          <w:tcPr>
            <w:tcW w:w="1134" w:type="dxa"/>
            <w:vMerge/>
            <w:shd w:val="clear" w:color="auto" w:fill="F2F2F2" w:themeFill="background1" w:themeFillShade="F2"/>
            <w:vAlign w:val="center"/>
          </w:tcPr>
          <w:p w14:paraId="0C94240E" w14:textId="77777777" w:rsidR="00431DDE" w:rsidRPr="000D45CF" w:rsidRDefault="00431DDE" w:rsidP="0001377E">
            <w:pPr>
              <w:jc w:val="center"/>
              <w:rPr>
                <w:rFonts w:ascii="Cambria Math" w:hAnsi="Cambria Math"/>
                <w:oMath/>
              </w:rPr>
            </w:pPr>
          </w:p>
        </w:tc>
        <w:tc>
          <w:tcPr>
            <w:tcW w:w="1134" w:type="dxa"/>
            <w:vAlign w:val="center"/>
          </w:tcPr>
          <w:p w14:paraId="2A37DA1F" w14:textId="77777777" w:rsidR="00431DDE" w:rsidRPr="000D45CF" w:rsidRDefault="00431DDE" w:rsidP="0001377E">
            <w:pPr>
              <w:jc w:val="center"/>
              <w:rPr>
                <w:rFonts w:ascii="Cambria Math" w:hAnsi="Cambria Math"/>
                <w:oMath/>
              </w:rPr>
            </w:pPr>
            <m:oMathPara>
              <m:oMath>
                <m:r>
                  <w:rPr>
                    <w:rFonts w:ascii="Cambria Math" w:hAnsi="Cambria Math"/>
                  </w:rPr>
                  <m:t>2</m:t>
                </m:r>
              </m:oMath>
            </m:oMathPara>
          </w:p>
        </w:tc>
        <w:tc>
          <w:tcPr>
            <w:tcW w:w="1134" w:type="dxa"/>
            <w:vAlign w:val="center"/>
          </w:tcPr>
          <w:p w14:paraId="3BB7911B" w14:textId="77777777" w:rsidR="00431DDE" w:rsidRPr="000D45CF" w:rsidRDefault="00431DDE" w:rsidP="0001377E">
            <w:pPr>
              <w:jc w:val="center"/>
              <w:rPr>
                <w:rFonts w:ascii="Cambria Math" w:hAnsi="Cambria Math"/>
                <w:oMath/>
              </w:rPr>
            </w:pPr>
            <m:oMathPara>
              <m:oMath>
                <m:r>
                  <w:rPr>
                    <w:rFonts w:ascii="Cambria Math" w:hAnsi="Cambria Math"/>
                  </w:rPr>
                  <m:t>2</m:t>
                </m:r>
              </m:oMath>
            </m:oMathPara>
          </w:p>
        </w:tc>
        <w:tc>
          <w:tcPr>
            <w:tcW w:w="1701" w:type="dxa"/>
            <w:vAlign w:val="center"/>
          </w:tcPr>
          <w:p w14:paraId="0C469B58" w14:textId="77777777" w:rsidR="00431DDE" w:rsidRPr="000D45CF" w:rsidRDefault="00431DDE" w:rsidP="0001377E">
            <w:pPr>
              <w:jc w:val="center"/>
              <w:rPr>
                <w:rFonts w:ascii="Cambria Math" w:hAnsi="Cambria Math"/>
                <w:oMath/>
              </w:rPr>
            </w:pPr>
            <m:oMathPara>
              <m:oMath>
                <m:r>
                  <w:rPr>
                    <w:rFonts w:ascii="Cambria Math" w:hAnsi="Cambria Math"/>
                  </w:rPr>
                  <m:t>402</m:t>
                </m:r>
              </m:oMath>
            </m:oMathPara>
          </w:p>
        </w:tc>
        <w:tc>
          <w:tcPr>
            <w:tcW w:w="1701" w:type="dxa"/>
            <w:vMerge/>
            <w:vAlign w:val="center"/>
          </w:tcPr>
          <w:p w14:paraId="0BC22CFA" w14:textId="77777777" w:rsidR="00431DDE" w:rsidRPr="000D45CF" w:rsidRDefault="00431DDE" w:rsidP="0001377E">
            <w:pPr>
              <w:jc w:val="center"/>
              <w:rPr>
                <w:rFonts w:ascii="Cambria Math" w:hAnsi="Cambria Math"/>
                <w:oMath/>
              </w:rPr>
            </w:pPr>
          </w:p>
        </w:tc>
        <w:tc>
          <w:tcPr>
            <w:tcW w:w="1701" w:type="dxa"/>
            <w:vAlign w:val="center"/>
          </w:tcPr>
          <w:p w14:paraId="33443A87" w14:textId="77777777" w:rsidR="00431DDE" w:rsidRPr="000D45CF" w:rsidRDefault="00431DDE" w:rsidP="0001377E">
            <w:pPr>
              <w:jc w:val="center"/>
              <w:rPr>
                <w:rFonts w:ascii="Cambria Math" w:hAnsi="Cambria Math"/>
                <w:oMath/>
              </w:rPr>
            </w:pPr>
            <m:oMathPara>
              <m:oMath>
                <m:r>
                  <w:rPr>
                    <w:rFonts w:ascii="Cambria Math" w:hAnsi="Cambria Math"/>
                  </w:rPr>
                  <m:t>109.54</m:t>
                </m:r>
              </m:oMath>
            </m:oMathPara>
          </w:p>
        </w:tc>
      </w:tr>
      <w:tr w:rsidR="00431DDE" w14:paraId="629D57A2" w14:textId="77777777" w:rsidTr="00EB44CD">
        <w:trPr>
          <w:trHeight w:val="283"/>
        </w:trPr>
        <w:tc>
          <w:tcPr>
            <w:tcW w:w="1134" w:type="dxa"/>
            <w:vMerge/>
            <w:shd w:val="clear" w:color="auto" w:fill="F2F2F2" w:themeFill="background1" w:themeFillShade="F2"/>
            <w:vAlign w:val="center"/>
          </w:tcPr>
          <w:p w14:paraId="43946906" w14:textId="77777777" w:rsidR="00431DDE" w:rsidRPr="000D45CF" w:rsidRDefault="00431DDE" w:rsidP="0001377E">
            <w:pPr>
              <w:jc w:val="center"/>
              <w:rPr>
                <w:rFonts w:ascii="Cambria Math" w:hAnsi="Cambria Math"/>
                <w:oMath/>
              </w:rPr>
            </w:pPr>
          </w:p>
        </w:tc>
        <w:tc>
          <w:tcPr>
            <w:tcW w:w="1134" w:type="dxa"/>
            <w:vAlign w:val="center"/>
          </w:tcPr>
          <w:p w14:paraId="2F8DF1D5" w14:textId="77777777" w:rsidR="00431DDE" w:rsidRPr="000D45CF" w:rsidRDefault="00431DDE" w:rsidP="0001377E">
            <w:pPr>
              <w:jc w:val="center"/>
              <w:rPr>
                <w:rFonts w:ascii="Cambria Math" w:hAnsi="Cambria Math"/>
                <w:oMath/>
              </w:rPr>
            </w:pPr>
            <m:oMathPara>
              <m:oMath>
                <m:r>
                  <w:rPr>
                    <w:rFonts w:ascii="Cambria Math" w:hAnsi="Cambria Math"/>
                  </w:rPr>
                  <m:t>3</m:t>
                </m:r>
              </m:oMath>
            </m:oMathPara>
          </w:p>
        </w:tc>
        <w:tc>
          <w:tcPr>
            <w:tcW w:w="1134" w:type="dxa"/>
            <w:vAlign w:val="center"/>
          </w:tcPr>
          <w:p w14:paraId="73834C5F" w14:textId="77777777" w:rsidR="00431DDE" w:rsidRPr="000D45CF" w:rsidRDefault="00431DDE" w:rsidP="0001377E">
            <w:pPr>
              <w:jc w:val="center"/>
              <w:rPr>
                <w:rFonts w:ascii="Cambria Math" w:hAnsi="Cambria Math"/>
                <w:oMath/>
              </w:rPr>
            </w:pPr>
            <m:oMathPara>
              <m:oMath>
                <m:r>
                  <w:rPr>
                    <w:rFonts w:ascii="Cambria Math" w:hAnsi="Cambria Math"/>
                  </w:rPr>
                  <m:t>3</m:t>
                </m:r>
              </m:oMath>
            </m:oMathPara>
          </w:p>
        </w:tc>
        <w:tc>
          <w:tcPr>
            <w:tcW w:w="1701" w:type="dxa"/>
            <w:vAlign w:val="center"/>
          </w:tcPr>
          <w:p w14:paraId="0F15CA1B" w14:textId="77777777" w:rsidR="00431DDE" w:rsidRPr="000D45CF" w:rsidRDefault="00431DDE" w:rsidP="0001377E">
            <w:pPr>
              <w:jc w:val="center"/>
              <w:rPr>
                <w:rFonts w:ascii="Cambria Math" w:hAnsi="Cambria Math"/>
                <w:oMath/>
              </w:rPr>
            </w:pPr>
            <m:oMathPara>
              <m:oMath>
                <m:r>
                  <w:rPr>
                    <w:rFonts w:ascii="Cambria Math" w:hAnsi="Cambria Math"/>
                  </w:rPr>
                  <m:t>451</m:t>
                </m:r>
              </m:oMath>
            </m:oMathPara>
          </w:p>
        </w:tc>
        <w:tc>
          <w:tcPr>
            <w:tcW w:w="1701" w:type="dxa"/>
            <w:vMerge/>
            <w:vAlign w:val="center"/>
          </w:tcPr>
          <w:p w14:paraId="51F72F5F" w14:textId="77777777" w:rsidR="00431DDE" w:rsidRPr="000D45CF" w:rsidRDefault="00431DDE" w:rsidP="0001377E">
            <w:pPr>
              <w:jc w:val="center"/>
              <w:rPr>
                <w:rFonts w:ascii="Cambria Math" w:hAnsi="Cambria Math"/>
                <w:oMath/>
              </w:rPr>
            </w:pPr>
          </w:p>
        </w:tc>
        <w:tc>
          <w:tcPr>
            <w:tcW w:w="1701" w:type="dxa"/>
            <w:vAlign w:val="center"/>
          </w:tcPr>
          <w:p w14:paraId="12E126E2" w14:textId="77777777" w:rsidR="00431DDE" w:rsidRPr="000D45CF" w:rsidRDefault="00431DDE" w:rsidP="0001377E">
            <w:pPr>
              <w:jc w:val="center"/>
              <w:rPr>
                <w:rFonts w:ascii="Cambria Math" w:hAnsi="Cambria Math"/>
                <w:oMath/>
              </w:rPr>
            </w:pPr>
            <m:oMathPara>
              <m:oMath>
                <m:r>
                  <w:rPr>
                    <w:rFonts w:ascii="Cambria Math" w:hAnsi="Cambria Math"/>
                  </w:rPr>
                  <m:t>122.89</m:t>
                </m:r>
              </m:oMath>
            </m:oMathPara>
          </w:p>
        </w:tc>
      </w:tr>
      <w:tr w:rsidR="00431DDE" w14:paraId="7172B71A" w14:textId="77777777" w:rsidTr="00EB44CD">
        <w:trPr>
          <w:trHeight w:val="283"/>
        </w:trPr>
        <w:tc>
          <w:tcPr>
            <w:tcW w:w="1134" w:type="dxa"/>
            <w:vMerge/>
            <w:shd w:val="clear" w:color="auto" w:fill="F2F2F2" w:themeFill="background1" w:themeFillShade="F2"/>
            <w:vAlign w:val="center"/>
          </w:tcPr>
          <w:p w14:paraId="4937D025" w14:textId="77777777" w:rsidR="00431DDE" w:rsidRPr="000D45CF" w:rsidRDefault="00431DDE" w:rsidP="0001377E">
            <w:pPr>
              <w:jc w:val="center"/>
              <w:rPr>
                <w:rFonts w:ascii="Cambria Math" w:hAnsi="Cambria Math"/>
                <w:oMath/>
              </w:rPr>
            </w:pPr>
          </w:p>
        </w:tc>
        <w:tc>
          <w:tcPr>
            <w:tcW w:w="1134" w:type="dxa"/>
            <w:vAlign w:val="center"/>
          </w:tcPr>
          <w:p w14:paraId="7D3903AA" w14:textId="77777777" w:rsidR="00431DDE" w:rsidRPr="000D45CF" w:rsidRDefault="00431DDE" w:rsidP="0001377E">
            <w:pPr>
              <w:jc w:val="center"/>
              <w:rPr>
                <w:rFonts w:ascii="Cambria Math" w:hAnsi="Cambria Math"/>
                <w:oMath/>
              </w:rPr>
            </w:pPr>
            <m:oMathPara>
              <m:oMath>
                <m:r>
                  <w:rPr>
                    <w:rFonts w:ascii="Cambria Math" w:hAnsi="Cambria Math"/>
                  </w:rPr>
                  <m:t>4</m:t>
                </m:r>
              </m:oMath>
            </m:oMathPara>
          </w:p>
        </w:tc>
        <w:tc>
          <w:tcPr>
            <w:tcW w:w="1134" w:type="dxa"/>
            <w:vAlign w:val="center"/>
          </w:tcPr>
          <w:p w14:paraId="0F4E8400" w14:textId="77777777" w:rsidR="00431DDE" w:rsidRPr="000D45CF" w:rsidRDefault="00431DDE" w:rsidP="0001377E">
            <w:pPr>
              <w:jc w:val="center"/>
              <w:rPr>
                <w:rFonts w:ascii="Cambria Math" w:hAnsi="Cambria Math"/>
                <w:oMath/>
              </w:rPr>
            </w:pPr>
            <m:oMathPara>
              <m:oMath>
                <m:r>
                  <w:rPr>
                    <w:rFonts w:ascii="Cambria Math" w:hAnsi="Cambria Math"/>
                  </w:rPr>
                  <m:t>4</m:t>
                </m:r>
              </m:oMath>
            </m:oMathPara>
          </w:p>
        </w:tc>
        <w:tc>
          <w:tcPr>
            <w:tcW w:w="1701" w:type="dxa"/>
            <w:vAlign w:val="center"/>
          </w:tcPr>
          <w:p w14:paraId="522AB590" w14:textId="77777777" w:rsidR="00431DDE" w:rsidRPr="000D45CF" w:rsidRDefault="00431DDE" w:rsidP="0001377E">
            <w:pPr>
              <w:jc w:val="center"/>
              <w:rPr>
                <w:rFonts w:ascii="Cambria Math" w:hAnsi="Cambria Math"/>
                <w:oMath/>
              </w:rPr>
            </w:pPr>
            <m:oMathPara>
              <m:oMath>
                <m:r>
                  <w:rPr>
                    <w:rFonts w:ascii="Cambria Math" w:hAnsi="Cambria Math"/>
                  </w:rPr>
                  <m:t>348</m:t>
                </m:r>
              </m:oMath>
            </m:oMathPara>
          </w:p>
        </w:tc>
        <w:tc>
          <w:tcPr>
            <w:tcW w:w="1701" w:type="dxa"/>
            <w:vMerge/>
            <w:vAlign w:val="center"/>
          </w:tcPr>
          <w:p w14:paraId="4B842CAE" w14:textId="77777777" w:rsidR="00431DDE" w:rsidRPr="000D45CF" w:rsidRDefault="00431DDE" w:rsidP="0001377E">
            <w:pPr>
              <w:jc w:val="center"/>
              <w:rPr>
                <w:rFonts w:ascii="Cambria Math" w:hAnsi="Cambria Math"/>
                <w:oMath/>
              </w:rPr>
            </w:pPr>
          </w:p>
        </w:tc>
        <w:tc>
          <w:tcPr>
            <w:tcW w:w="1701" w:type="dxa"/>
            <w:vAlign w:val="center"/>
          </w:tcPr>
          <w:p w14:paraId="28B2E11C" w14:textId="77777777" w:rsidR="00431DDE" w:rsidRPr="000D45CF" w:rsidRDefault="00431DDE" w:rsidP="0001377E">
            <w:pPr>
              <w:jc w:val="center"/>
              <w:rPr>
                <w:rFonts w:ascii="Cambria Math" w:hAnsi="Cambria Math"/>
                <w:oMath/>
              </w:rPr>
            </w:pPr>
            <m:oMathPara>
              <m:oMath>
                <m:r>
                  <w:rPr>
                    <w:rFonts w:ascii="Cambria Math" w:hAnsi="Cambria Math"/>
                  </w:rPr>
                  <m:t>94.82</m:t>
                </m:r>
              </m:oMath>
            </m:oMathPara>
          </w:p>
        </w:tc>
      </w:tr>
      <w:tr w:rsidR="00431DDE" w14:paraId="33ECD3D4" w14:textId="77777777" w:rsidTr="00EB44CD">
        <w:trPr>
          <w:trHeight w:val="283"/>
        </w:trPr>
        <w:tc>
          <w:tcPr>
            <w:tcW w:w="1134" w:type="dxa"/>
            <w:vMerge w:val="restart"/>
            <w:shd w:val="clear" w:color="auto" w:fill="F2F2F2" w:themeFill="background1" w:themeFillShade="F2"/>
            <w:vAlign w:val="center"/>
          </w:tcPr>
          <w:p w14:paraId="58E748AB" w14:textId="77777777" w:rsidR="00431DDE" w:rsidRPr="000D45CF" w:rsidRDefault="00431DDE" w:rsidP="0001377E">
            <w:pPr>
              <w:jc w:val="center"/>
              <w:rPr>
                <w:rFonts w:ascii="Cambria Math" w:hAnsi="Cambria Math"/>
                <w:oMath/>
              </w:rPr>
            </w:pPr>
            <m:oMathPara>
              <m:oMath>
                <m:r>
                  <w:rPr>
                    <w:rFonts w:ascii="Cambria Math" w:hAnsi="Cambria Math"/>
                  </w:rPr>
                  <m:t>2017</m:t>
                </m:r>
              </m:oMath>
            </m:oMathPara>
          </w:p>
        </w:tc>
        <w:tc>
          <w:tcPr>
            <w:tcW w:w="1134" w:type="dxa"/>
            <w:vAlign w:val="center"/>
          </w:tcPr>
          <w:p w14:paraId="3BDBBB70" w14:textId="77777777" w:rsidR="00431DDE" w:rsidRPr="000D45CF" w:rsidRDefault="00431DDE" w:rsidP="0001377E">
            <w:pPr>
              <w:jc w:val="center"/>
              <w:rPr>
                <w:rFonts w:ascii="Cambria Math" w:hAnsi="Cambria Math"/>
                <w:oMath/>
              </w:rPr>
            </w:pPr>
            <m:oMathPara>
              <m:oMath>
                <m:r>
                  <w:rPr>
                    <w:rFonts w:ascii="Cambria Math" w:hAnsi="Cambria Math"/>
                  </w:rPr>
                  <m:t>1</m:t>
                </m:r>
              </m:oMath>
            </m:oMathPara>
          </w:p>
        </w:tc>
        <w:tc>
          <w:tcPr>
            <w:tcW w:w="1134" w:type="dxa"/>
            <w:vAlign w:val="center"/>
          </w:tcPr>
          <w:p w14:paraId="77B28011" w14:textId="77777777" w:rsidR="00431DDE" w:rsidRPr="000D45CF" w:rsidRDefault="00431DDE" w:rsidP="0001377E">
            <w:pPr>
              <w:jc w:val="center"/>
              <w:rPr>
                <w:rFonts w:ascii="Cambria Math" w:hAnsi="Cambria Math"/>
                <w:oMath/>
              </w:rPr>
            </w:pPr>
            <m:oMathPara>
              <m:oMath>
                <m:r>
                  <w:rPr>
                    <w:rFonts w:ascii="Cambria Math" w:hAnsi="Cambria Math"/>
                  </w:rPr>
                  <m:t>5</m:t>
                </m:r>
              </m:oMath>
            </m:oMathPara>
          </w:p>
        </w:tc>
        <w:tc>
          <w:tcPr>
            <w:tcW w:w="1701" w:type="dxa"/>
            <w:vAlign w:val="center"/>
          </w:tcPr>
          <w:p w14:paraId="15E7F7DA" w14:textId="77777777" w:rsidR="00431DDE" w:rsidRPr="000D45CF" w:rsidRDefault="00431DDE" w:rsidP="0001377E">
            <w:pPr>
              <w:jc w:val="center"/>
              <w:rPr>
                <w:rFonts w:ascii="Cambria Math" w:hAnsi="Cambria Math"/>
                <w:oMath/>
              </w:rPr>
            </w:pPr>
            <m:oMathPara>
              <m:oMath>
                <m:r>
                  <w:rPr>
                    <w:rFonts w:ascii="Cambria Math" w:hAnsi="Cambria Math"/>
                  </w:rPr>
                  <m:t>302</m:t>
                </m:r>
              </m:oMath>
            </m:oMathPara>
          </w:p>
        </w:tc>
        <w:tc>
          <w:tcPr>
            <w:tcW w:w="1701" w:type="dxa"/>
            <w:vMerge w:val="restart"/>
            <w:vAlign w:val="center"/>
          </w:tcPr>
          <w:p w14:paraId="7F1C1A6B" w14:textId="77777777" w:rsidR="00431DDE" w:rsidRPr="000D45CF" w:rsidRDefault="00431DDE" w:rsidP="0001377E">
            <w:pPr>
              <w:jc w:val="center"/>
              <w:rPr>
                <w:rFonts w:ascii="Cambria Math" w:hAnsi="Cambria Math"/>
                <w:oMath/>
              </w:rPr>
            </w:pPr>
            <m:oMathPara>
              <m:oMath>
                <m:r>
                  <w:rPr>
                    <w:rFonts w:ascii="Cambria Math" w:hAnsi="Cambria Math"/>
                  </w:rPr>
                  <m:t>A</m:t>
                </m:r>
              </m:oMath>
            </m:oMathPara>
          </w:p>
        </w:tc>
        <w:tc>
          <w:tcPr>
            <w:tcW w:w="1701" w:type="dxa"/>
            <w:vAlign w:val="center"/>
          </w:tcPr>
          <w:p w14:paraId="742E6BDC" w14:textId="77777777" w:rsidR="00431DDE" w:rsidRPr="000D45CF" w:rsidRDefault="00431DDE" w:rsidP="0001377E">
            <w:pPr>
              <w:jc w:val="center"/>
              <w:rPr>
                <w:rFonts w:ascii="Cambria Math" w:hAnsi="Cambria Math"/>
                <w:oMath/>
              </w:rPr>
            </w:pPr>
            <m:oMathPara>
              <m:oMath>
                <m:r>
                  <w:rPr>
                    <w:rFonts w:ascii="Cambria Math" w:hAnsi="Cambria Math"/>
                  </w:rPr>
                  <m:t>73.48</m:t>
                </m:r>
              </m:oMath>
            </m:oMathPara>
          </w:p>
        </w:tc>
      </w:tr>
      <w:tr w:rsidR="00431DDE" w14:paraId="7723BA91" w14:textId="77777777" w:rsidTr="00EB44CD">
        <w:trPr>
          <w:trHeight w:val="283"/>
        </w:trPr>
        <w:tc>
          <w:tcPr>
            <w:tcW w:w="1134" w:type="dxa"/>
            <w:vMerge/>
            <w:shd w:val="clear" w:color="auto" w:fill="F2F2F2" w:themeFill="background1" w:themeFillShade="F2"/>
            <w:vAlign w:val="center"/>
          </w:tcPr>
          <w:p w14:paraId="1F873E10" w14:textId="77777777" w:rsidR="00431DDE" w:rsidRPr="000D45CF" w:rsidRDefault="00431DDE" w:rsidP="0001377E">
            <w:pPr>
              <w:jc w:val="center"/>
              <w:rPr>
                <w:rFonts w:ascii="Cambria Math" w:hAnsi="Cambria Math"/>
                <w:oMath/>
              </w:rPr>
            </w:pPr>
          </w:p>
        </w:tc>
        <w:tc>
          <w:tcPr>
            <w:tcW w:w="1134" w:type="dxa"/>
            <w:vAlign w:val="center"/>
          </w:tcPr>
          <w:p w14:paraId="2264C1AF" w14:textId="77777777" w:rsidR="00431DDE" w:rsidRPr="000D45CF" w:rsidRDefault="00431DDE" w:rsidP="0001377E">
            <w:pPr>
              <w:jc w:val="center"/>
              <w:rPr>
                <w:rFonts w:ascii="Cambria Math" w:hAnsi="Cambria Math"/>
                <w:oMath/>
              </w:rPr>
            </w:pPr>
            <m:oMathPara>
              <m:oMath>
                <m:r>
                  <w:rPr>
                    <w:rFonts w:ascii="Cambria Math" w:hAnsi="Cambria Math"/>
                  </w:rPr>
                  <m:t>2</m:t>
                </m:r>
              </m:oMath>
            </m:oMathPara>
          </w:p>
        </w:tc>
        <w:tc>
          <w:tcPr>
            <w:tcW w:w="1134" w:type="dxa"/>
            <w:vAlign w:val="center"/>
          </w:tcPr>
          <w:p w14:paraId="0E671033" w14:textId="77777777" w:rsidR="00431DDE" w:rsidRPr="000D45CF" w:rsidRDefault="00431DDE" w:rsidP="0001377E">
            <w:pPr>
              <w:jc w:val="center"/>
              <w:rPr>
                <w:rFonts w:ascii="Cambria Math" w:hAnsi="Cambria Math"/>
                <w:oMath/>
              </w:rPr>
            </w:pPr>
            <m:oMathPara>
              <m:oMath>
                <m:r>
                  <w:rPr>
                    <w:rFonts w:ascii="Cambria Math" w:hAnsi="Cambria Math"/>
                  </w:rPr>
                  <m:t>6</m:t>
                </m:r>
              </m:oMath>
            </m:oMathPara>
          </w:p>
        </w:tc>
        <w:tc>
          <w:tcPr>
            <w:tcW w:w="1701" w:type="dxa"/>
            <w:vAlign w:val="center"/>
          </w:tcPr>
          <w:p w14:paraId="22E51BCB" w14:textId="77777777" w:rsidR="00431DDE" w:rsidRPr="000D45CF" w:rsidRDefault="00431DDE" w:rsidP="0001377E">
            <w:pPr>
              <w:jc w:val="center"/>
              <w:rPr>
                <w:rFonts w:ascii="Cambria Math" w:hAnsi="Cambria Math"/>
                <w:oMath/>
              </w:rPr>
            </w:pPr>
            <m:oMathPara>
              <m:oMath>
                <m:r>
                  <w:rPr>
                    <w:rFonts w:ascii="Cambria Math" w:hAnsi="Cambria Math"/>
                  </w:rPr>
                  <m:t>469</m:t>
                </m:r>
              </m:oMath>
            </m:oMathPara>
          </w:p>
        </w:tc>
        <w:tc>
          <w:tcPr>
            <w:tcW w:w="1701" w:type="dxa"/>
            <w:vMerge/>
            <w:vAlign w:val="center"/>
          </w:tcPr>
          <w:p w14:paraId="4A67F51D" w14:textId="77777777" w:rsidR="00431DDE" w:rsidRPr="000D45CF" w:rsidRDefault="00431DDE" w:rsidP="0001377E">
            <w:pPr>
              <w:jc w:val="center"/>
              <w:rPr>
                <w:rFonts w:ascii="Cambria Math" w:hAnsi="Cambria Math"/>
                <w:oMath/>
              </w:rPr>
            </w:pPr>
          </w:p>
        </w:tc>
        <w:tc>
          <w:tcPr>
            <w:tcW w:w="1701" w:type="dxa"/>
            <w:vAlign w:val="center"/>
          </w:tcPr>
          <w:p w14:paraId="1133467C" w14:textId="77777777" w:rsidR="00431DDE" w:rsidRPr="000D45CF" w:rsidRDefault="00431DDE" w:rsidP="0001377E">
            <w:pPr>
              <w:jc w:val="center"/>
              <w:rPr>
                <w:rFonts w:ascii="Cambria Math" w:hAnsi="Cambria Math"/>
                <w:oMath/>
              </w:rPr>
            </w:pPr>
            <m:oMathPara>
              <m:oMath>
                <m:r>
                  <w:rPr>
                    <w:rFonts w:ascii="Cambria Math" w:hAnsi="Cambria Math"/>
                  </w:rPr>
                  <m:t>114.11</m:t>
                </m:r>
              </m:oMath>
            </m:oMathPara>
          </w:p>
        </w:tc>
      </w:tr>
      <w:tr w:rsidR="00431DDE" w14:paraId="21C66423" w14:textId="77777777" w:rsidTr="00EB44CD">
        <w:trPr>
          <w:trHeight w:val="283"/>
        </w:trPr>
        <w:tc>
          <w:tcPr>
            <w:tcW w:w="1134" w:type="dxa"/>
            <w:vMerge/>
            <w:shd w:val="clear" w:color="auto" w:fill="F2F2F2" w:themeFill="background1" w:themeFillShade="F2"/>
            <w:vAlign w:val="center"/>
          </w:tcPr>
          <w:p w14:paraId="30B93D5F" w14:textId="77777777" w:rsidR="00431DDE" w:rsidRPr="000D45CF" w:rsidRDefault="00431DDE" w:rsidP="0001377E">
            <w:pPr>
              <w:jc w:val="center"/>
              <w:rPr>
                <w:rFonts w:ascii="Cambria Math" w:hAnsi="Cambria Math"/>
                <w:oMath/>
              </w:rPr>
            </w:pPr>
          </w:p>
        </w:tc>
        <w:tc>
          <w:tcPr>
            <w:tcW w:w="1134" w:type="dxa"/>
            <w:vAlign w:val="center"/>
          </w:tcPr>
          <w:p w14:paraId="4D74202E" w14:textId="77777777" w:rsidR="00431DDE" w:rsidRPr="000D45CF" w:rsidRDefault="00431DDE" w:rsidP="0001377E">
            <w:pPr>
              <w:jc w:val="center"/>
              <w:rPr>
                <w:rFonts w:ascii="Cambria Math" w:hAnsi="Cambria Math"/>
                <w:oMath/>
              </w:rPr>
            </w:pPr>
            <m:oMathPara>
              <m:oMath>
                <m:r>
                  <w:rPr>
                    <w:rFonts w:ascii="Cambria Math" w:hAnsi="Cambria Math"/>
                  </w:rPr>
                  <m:t>3</m:t>
                </m:r>
              </m:oMath>
            </m:oMathPara>
          </w:p>
        </w:tc>
        <w:tc>
          <w:tcPr>
            <w:tcW w:w="1134" w:type="dxa"/>
            <w:vAlign w:val="center"/>
          </w:tcPr>
          <w:p w14:paraId="7B03672A" w14:textId="77777777" w:rsidR="00431DDE" w:rsidRPr="000D45CF" w:rsidRDefault="00431DDE" w:rsidP="0001377E">
            <w:pPr>
              <w:jc w:val="center"/>
              <w:rPr>
                <w:rFonts w:ascii="Cambria Math" w:hAnsi="Cambria Math"/>
                <w:oMath/>
              </w:rPr>
            </w:pPr>
            <m:oMathPara>
              <m:oMath>
                <m:r>
                  <w:rPr>
                    <w:rFonts w:ascii="Cambria Math" w:hAnsi="Cambria Math"/>
                  </w:rPr>
                  <m:t>7</m:t>
                </m:r>
              </m:oMath>
            </m:oMathPara>
          </w:p>
        </w:tc>
        <w:tc>
          <w:tcPr>
            <w:tcW w:w="1701" w:type="dxa"/>
            <w:vAlign w:val="center"/>
          </w:tcPr>
          <w:p w14:paraId="4C99AA06" w14:textId="77777777" w:rsidR="00431DDE" w:rsidRPr="000D45CF" w:rsidRDefault="00431DDE" w:rsidP="0001377E">
            <w:pPr>
              <w:jc w:val="center"/>
              <w:rPr>
                <w:rFonts w:ascii="Cambria Math" w:hAnsi="Cambria Math"/>
                <w:oMath/>
              </w:rPr>
            </w:pPr>
            <m:oMathPara>
              <m:oMath>
                <m:r>
                  <w:rPr>
                    <w:rFonts w:ascii="Cambria Math" w:hAnsi="Cambria Math"/>
                  </w:rPr>
                  <m:t>484</m:t>
                </m:r>
              </m:oMath>
            </m:oMathPara>
          </w:p>
        </w:tc>
        <w:tc>
          <w:tcPr>
            <w:tcW w:w="1701" w:type="dxa"/>
            <w:vMerge/>
            <w:vAlign w:val="center"/>
          </w:tcPr>
          <w:p w14:paraId="3E1C7415" w14:textId="77777777" w:rsidR="00431DDE" w:rsidRPr="000D45CF" w:rsidRDefault="00431DDE" w:rsidP="0001377E">
            <w:pPr>
              <w:jc w:val="center"/>
              <w:rPr>
                <w:rFonts w:ascii="Cambria Math" w:hAnsi="Cambria Math"/>
                <w:oMath/>
              </w:rPr>
            </w:pPr>
          </w:p>
        </w:tc>
        <w:tc>
          <w:tcPr>
            <w:tcW w:w="1701" w:type="dxa"/>
            <w:vAlign w:val="center"/>
          </w:tcPr>
          <w:p w14:paraId="649E238A" w14:textId="77777777" w:rsidR="00431DDE" w:rsidRPr="000D45CF" w:rsidRDefault="00431DDE" w:rsidP="0001377E">
            <w:pPr>
              <w:jc w:val="center"/>
              <w:rPr>
                <w:rFonts w:ascii="Cambria Math" w:hAnsi="Cambria Math"/>
                <w:oMath/>
              </w:rPr>
            </w:pPr>
            <m:oMathPara>
              <m:oMath>
                <m:r>
                  <w:rPr>
                    <w:rFonts w:ascii="Cambria Math" w:eastAsiaTheme="minorEastAsia" w:hAnsi="Cambria Math"/>
                  </w:rPr>
                  <m:t>B</m:t>
                </m:r>
              </m:oMath>
            </m:oMathPara>
          </w:p>
        </w:tc>
      </w:tr>
      <w:tr w:rsidR="00431DDE" w14:paraId="18814FB0" w14:textId="77777777" w:rsidTr="00EB44CD">
        <w:trPr>
          <w:trHeight w:val="283"/>
        </w:trPr>
        <w:tc>
          <w:tcPr>
            <w:tcW w:w="1134" w:type="dxa"/>
            <w:vMerge/>
            <w:shd w:val="clear" w:color="auto" w:fill="F2F2F2" w:themeFill="background1" w:themeFillShade="F2"/>
            <w:vAlign w:val="center"/>
          </w:tcPr>
          <w:p w14:paraId="52FC67FB" w14:textId="77777777" w:rsidR="00431DDE" w:rsidRPr="000D45CF" w:rsidRDefault="00431DDE" w:rsidP="0001377E">
            <w:pPr>
              <w:jc w:val="center"/>
              <w:rPr>
                <w:rFonts w:ascii="Cambria Math" w:hAnsi="Cambria Math"/>
                <w:oMath/>
              </w:rPr>
            </w:pPr>
          </w:p>
        </w:tc>
        <w:tc>
          <w:tcPr>
            <w:tcW w:w="1134" w:type="dxa"/>
            <w:vAlign w:val="center"/>
          </w:tcPr>
          <w:p w14:paraId="382DFD26" w14:textId="77777777" w:rsidR="00431DDE" w:rsidRPr="000D45CF" w:rsidRDefault="00431DDE" w:rsidP="0001377E">
            <w:pPr>
              <w:jc w:val="center"/>
              <w:rPr>
                <w:rFonts w:ascii="Cambria Math" w:hAnsi="Cambria Math"/>
                <w:oMath/>
              </w:rPr>
            </w:pPr>
            <m:oMathPara>
              <m:oMath>
                <m:r>
                  <w:rPr>
                    <w:rFonts w:ascii="Cambria Math" w:hAnsi="Cambria Math"/>
                  </w:rPr>
                  <m:t>4</m:t>
                </m:r>
              </m:oMath>
            </m:oMathPara>
          </w:p>
        </w:tc>
        <w:tc>
          <w:tcPr>
            <w:tcW w:w="1134" w:type="dxa"/>
            <w:vAlign w:val="center"/>
          </w:tcPr>
          <w:p w14:paraId="57556309" w14:textId="77777777" w:rsidR="00431DDE" w:rsidRPr="000D45CF" w:rsidRDefault="00431DDE" w:rsidP="0001377E">
            <w:pPr>
              <w:jc w:val="center"/>
              <w:rPr>
                <w:rFonts w:ascii="Cambria Math" w:hAnsi="Cambria Math"/>
                <w:oMath/>
              </w:rPr>
            </w:pPr>
            <m:oMathPara>
              <m:oMath>
                <m:r>
                  <w:rPr>
                    <w:rFonts w:ascii="Cambria Math" w:hAnsi="Cambria Math"/>
                  </w:rPr>
                  <m:t>8</m:t>
                </m:r>
              </m:oMath>
            </m:oMathPara>
          </w:p>
        </w:tc>
        <w:tc>
          <w:tcPr>
            <w:tcW w:w="1701" w:type="dxa"/>
            <w:vAlign w:val="center"/>
          </w:tcPr>
          <w:p w14:paraId="01C52E02" w14:textId="77777777" w:rsidR="00431DDE" w:rsidRPr="000D45CF" w:rsidRDefault="00431DDE" w:rsidP="0001377E">
            <w:pPr>
              <w:jc w:val="center"/>
              <w:rPr>
                <w:rFonts w:ascii="Cambria Math" w:hAnsi="Cambria Math"/>
                <w:oMath/>
              </w:rPr>
            </w:pPr>
            <m:oMathPara>
              <m:oMath>
                <m:r>
                  <w:rPr>
                    <w:rFonts w:ascii="Cambria Math" w:hAnsi="Cambria Math"/>
                  </w:rPr>
                  <m:t>389</m:t>
                </m:r>
              </m:oMath>
            </m:oMathPara>
          </w:p>
        </w:tc>
        <w:tc>
          <w:tcPr>
            <w:tcW w:w="1701" w:type="dxa"/>
            <w:vMerge/>
            <w:vAlign w:val="center"/>
          </w:tcPr>
          <w:p w14:paraId="0482BF1F" w14:textId="77777777" w:rsidR="00431DDE" w:rsidRPr="000D45CF" w:rsidRDefault="00431DDE" w:rsidP="0001377E">
            <w:pPr>
              <w:jc w:val="center"/>
              <w:rPr>
                <w:rFonts w:ascii="Cambria Math" w:hAnsi="Cambria Math"/>
                <w:oMath/>
              </w:rPr>
            </w:pPr>
          </w:p>
        </w:tc>
        <w:tc>
          <w:tcPr>
            <w:tcW w:w="1701" w:type="dxa"/>
            <w:vAlign w:val="center"/>
          </w:tcPr>
          <w:p w14:paraId="26EACB2D" w14:textId="77777777" w:rsidR="00431DDE" w:rsidRPr="000D45CF" w:rsidRDefault="00431DDE" w:rsidP="0001377E">
            <w:pPr>
              <w:jc w:val="center"/>
              <w:rPr>
                <w:rFonts w:ascii="Cambria Math" w:hAnsi="Cambria Math"/>
                <w:oMath/>
              </w:rPr>
            </w:pPr>
            <m:oMathPara>
              <m:oMath>
                <m:r>
                  <w:rPr>
                    <w:rFonts w:ascii="Cambria Math" w:eastAsiaTheme="minorEastAsia" w:hAnsi="Cambria Math"/>
                  </w:rPr>
                  <m:t>94.65</m:t>
                </m:r>
              </m:oMath>
            </m:oMathPara>
          </w:p>
        </w:tc>
      </w:tr>
      <w:tr w:rsidR="00431DDE" w14:paraId="458E33B6" w14:textId="77777777" w:rsidTr="00EB44CD">
        <w:trPr>
          <w:trHeight w:val="283"/>
        </w:trPr>
        <w:tc>
          <w:tcPr>
            <w:tcW w:w="1134" w:type="dxa"/>
            <w:vMerge w:val="restart"/>
            <w:shd w:val="clear" w:color="auto" w:fill="F2F2F2" w:themeFill="background1" w:themeFillShade="F2"/>
            <w:vAlign w:val="center"/>
          </w:tcPr>
          <w:p w14:paraId="33DACF12" w14:textId="77777777" w:rsidR="00431DDE" w:rsidRPr="000D45CF" w:rsidRDefault="00431DDE" w:rsidP="0001377E">
            <w:pPr>
              <w:jc w:val="center"/>
              <w:rPr>
                <w:rFonts w:ascii="Cambria Math" w:hAnsi="Cambria Math"/>
                <w:oMath/>
              </w:rPr>
            </w:pPr>
            <m:oMathPara>
              <m:oMath>
                <m:r>
                  <w:rPr>
                    <w:rFonts w:ascii="Cambria Math" w:hAnsi="Cambria Math"/>
                  </w:rPr>
                  <m:t>2018</m:t>
                </m:r>
              </m:oMath>
            </m:oMathPara>
          </w:p>
        </w:tc>
        <w:tc>
          <w:tcPr>
            <w:tcW w:w="1134" w:type="dxa"/>
            <w:vAlign w:val="center"/>
          </w:tcPr>
          <w:p w14:paraId="6C46A33D" w14:textId="77777777" w:rsidR="00431DDE" w:rsidRPr="000D45CF" w:rsidRDefault="00431DDE" w:rsidP="0001377E">
            <w:pPr>
              <w:jc w:val="center"/>
              <w:rPr>
                <w:rFonts w:ascii="Cambria Math" w:hAnsi="Cambria Math"/>
                <w:oMath/>
              </w:rPr>
            </w:pPr>
            <m:oMathPara>
              <m:oMath>
                <m:r>
                  <w:rPr>
                    <w:rFonts w:ascii="Cambria Math" w:hAnsi="Cambria Math"/>
                  </w:rPr>
                  <m:t>1</m:t>
                </m:r>
              </m:oMath>
            </m:oMathPara>
          </w:p>
        </w:tc>
        <w:tc>
          <w:tcPr>
            <w:tcW w:w="1134" w:type="dxa"/>
            <w:vAlign w:val="center"/>
          </w:tcPr>
          <w:p w14:paraId="6CF15E78" w14:textId="77777777" w:rsidR="00431DDE" w:rsidRPr="000D45CF" w:rsidRDefault="00431DDE" w:rsidP="0001377E">
            <w:pPr>
              <w:jc w:val="center"/>
              <w:rPr>
                <w:rFonts w:ascii="Cambria Math" w:hAnsi="Cambria Math"/>
                <w:oMath/>
              </w:rPr>
            </w:pPr>
            <m:oMathPara>
              <m:oMath>
                <m:r>
                  <w:rPr>
                    <w:rFonts w:ascii="Cambria Math" w:hAnsi="Cambria Math"/>
                  </w:rPr>
                  <m:t>9</m:t>
                </m:r>
              </m:oMath>
            </m:oMathPara>
          </w:p>
        </w:tc>
        <w:tc>
          <w:tcPr>
            <w:tcW w:w="1701" w:type="dxa"/>
            <w:vAlign w:val="center"/>
          </w:tcPr>
          <w:p w14:paraId="02C21B35" w14:textId="77777777" w:rsidR="00431DDE" w:rsidRPr="000D45CF" w:rsidRDefault="00431DDE" w:rsidP="0001377E">
            <w:pPr>
              <w:jc w:val="center"/>
              <w:rPr>
                <w:rFonts w:ascii="Cambria Math" w:hAnsi="Cambria Math"/>
                <w:oMath/>
              </w:rPr>
            </w:pPr>
            <m:oMathPara>
              <m:oMath>
                <m:r>
                  <w:rPr>
                    <w:rFonts w:ascii="Cambria Math" w:hAnsi="Cambria Math"/>
                  </w:rPr>
                  <m:t>C</m:t>
                </m:r>
              </m:oMath>
            </m:oMathPara>
          </w:p>
        </w:tc>
        <w:tc>
          <w:tcPr>
            <w:tcW w:w="1701" w:type="dxa"/>
            <w:vMerge w:val="restart"/>
            <w:vAlign w:val="center"/>
          </w:tcPr>
          <w:p w14:paraId="6B9A6C3C" w14:textId="77777777" w:rsidR="00431DDE" w:rsidRPr="000D45CF" w:rsidRDefault="00431DDE" w:rsidP="0001377E">
            <w:pPr>
              <w:jc w:val="center"/>
              <w:rPr>
                <w:rFonts w:ascii="Cambria Math" w:hAnsi="Cambria Math"/>
                <w:oMath/>
              </w:rPr>
            </w:pPr>
            <m:oMathPara>
              <m:oMath>
                <m:r>
                  <w:rPr>
                    <w:rFonts w:ascii="Cambria Math" w:hAnsi="Cambria Math"/>
                  </w:rPr>
                  <m:t>474</m:t>
                </m:r>
              </m:oMath>
            </m:oMathPara>
          </w:p>
        </w:tc>
        <w:tc>
          <w:tcPr>
            <w:tcW w:w="1701" w:type="dxa"/>
            <w:vAlign w:val="center"/>
          </w:tcPr>
          <w:p w14:paraId="1E372B8B" w14:textId="77777777" w:rsidR="00431DDE" w:rsidRPr="000D45CF" w:rsidRDefault="00431DDE" w:rsidP="0001377E">
            <w:pPr>
              <w:jc w:val="center"/>
              <w:rPr>
                <w:rFonts w:ascii="Cambria Math" w:hAnsi="Cambria Math"/>
                <w:oMath/>
              </w:rPr>
            </w:pPr>
            <m:oMathPara>
              <m:oMath>
                <m:r>
                  <w:rPr>
                    <w:rFonts w:ascii="Cambria Math" w:hAnsi="Cambria Math"/>
                  </w:rPr>
                  <m:t>73.21</m:t>
                </m:r>
              </m:oMath>
            </m:oMathPara>
          </w:p>
        </w:tc>
      </w:tr>
      <w:tr w:rsidR="00431DDE" w14:paraId="2929E321" w14:textId="77777777" w:rsidTr="00EB44CD">
        <w:trPr>
          <w:trHeight w:val="283"/>
        </w:trPr>
        <w:tc>
          <w:tcPr>
            <w:tcW w:w="1134" w:type="dxa"/>
            <w:vMerge/>
            <w:shd w:val="clear" w:color="auto" w:fill="F2F2F2" w:themeFill="background1" w:themeFillShade="F2"/>
            <w:vAlign w:val="center"/>
          </w:tcPr>
          <w:p w14:paraId="7B629A24" w14:textId="77777777" w:rsidR="00431DDE" w:rsidRPr="000D45CF" w:rsidRDefault="00431DDE" w:rsidP="0001377E">
            <w:pPr>
              <w:jc w:val="center"/>
              <w:rPr>
                <w:rFonts w:ascii="Cambria Math" w:hAnsi="Cambria Math"/>
                <w:oMath/>
              </w:rPr>
            </w:pPr>
          </w:p>
        </w:tc>
        <w:tc>
          <w:tcPr>
            <w:tcW w:w="1134" w:type="dxa"/>
            <w:vAlign w:val="center"/>
          </w:tcPr>
          <w:p w14:paraId="10C04CCB" w14:textId="77777777" w:rsidR="00431DDE" w:rsidRPr="000D45CF" w:rsidRDefault="00431DDE" w:rsidP="0001377E">
            <w:pPr>
              <w:jc w:val="center"/>
              <w:rPr>
                <w:rFonts w:ascii="Cambria Math" w:hAnsi="Cambria Math"/>
                <w:oMath/>
              </w:rPr>
            </w:pPr>
            <m:oMathPara>
              <m:oMath>
                <m:r>
                  <w:rPr>
                    <w:rFonts w:ascii="Cambria Math" w:hAnsi="Cambria Math"/>
                  </w:rPr>
                  <m:t>2</m:t>
                </m:r>
              </m:oMath>
            </m:oMathPara>
          </w:p>
        </w:tc>
        <w:tc>
          <w:tcPr>
            <w:tcW w:w="1134" w:type="dxa"/>
            <w:vAlign w:val="center"/>
          </w:tcPr>
          <w:p w14:paraId="3C4EC902" w14:textId="77777777" w:rsidR="00431DDE" w:rsidRPr="000D45CF" w:rsidRDefault="00431DDE" w:rsidP="0001377E">
            <w:pPr>
              <w:jc w:val="center"/>
              <w:rPr>
                <w:rFonts w:ascii="Cambria Math" w:hAnsi="Cambria Math"/>
                <w:oMath/>
              </w:rPr>
            </w:pPr>
            <m:oMathPara>
              <m:oMath>
                <m:r>
                  <w:rPr>
                    <w:rFonts w:ascii="Cambria Math" w:hAnsi="Cambria Math"/>
                  </w:rPr>
                  <m:t>10</m:t>
                </m:r>
              </m:oMath>
            </m:oMathPara>
          </w:p>
        </w:tc>
        <w:tc>
          <w:tcPr>
            <w:tcW w:w="1701" w:type="dxa"/>
            <w:vAlign w:val="center"/>
          </w:tcPr>
          <w:p w14:paraId="35823395" w14:textId="77777777" w:rsidR="00431DDE" w:rsidRPr="000D45CF" w:rsidRDefault="00431DDE" w:rsidP="0001377E">
            <w:pPr>
              <w:jc w:val="center"/>
              <w:rPr>
                <w:rFonts w:ascii="Cambria Math" w:hAnsi="Cambria Math"/>
                <w:oMath/>
              </w:rPr>
            </w:pPr>
            <m:oMathPara>
              <m:oMath>
                <m:r>
                  <w:rPr>
                    <w:rFonts w:ascii="Cambria Math" w:hAnsi="Cambria Math"/>
                  </w:rPr>
                  <m:t>526</m:t>
                </m:r>
              </m:oMath>
            </m:oMathPara>
          </w:p>
        </w:tc>
        <w:tc>
          <w:tcPr>
            <w:tcW w:w="1701" w:type="dxa"/>
            <w:vMerge/>
            <w:vAlign w:val="center"/>
          </w:tcPr>
          <w:p w14:paraId="5F01BD82" w14:textId="77777777" w:rsidR="00431DDE" w:rsidRPr="000D45CF" w:rsidRDefault="00431DDE" w:rsidP="0001377E">
            <w:pPr>
              <w:jc w:val="center"/>
              <w:rPr>
                <w:rFonts w:ascii="Cambria Math" w:hAnsi="Cambria Math"/>
                <w:oMath/>
              </w:rPr>
            </w:pPr>
          </w:p>
        </w:tc>
        <w:tc>
          <w:tcPr>
            <w:tcW w:w="1701" w:type="dxa"/>
            <w:vAlign w:val="center"/>
          </w:tcPr>
          <w:p w14:paraId="60D01105" w14:textId="77777777" w:rsidR="00431DDE" w:rsidRPr="000D45CF" w:rsidRDefault="00431DDE" w:rsidP="0001377E">
            <w:pPr>
              <w:jc w:val="center"/>
              <w:rPr>
                <w:rFonts w:ascii="Cambria Math" w:hAnsi="Cambria Math"/>
                <w:oMath/>
              </w:rPr>
            </w:pPr>
            <m:oMathPara>
              <m:oMath>
                <m:r>
                  <w:rPr>
                    <w:rFonts w:ascii="Cambria Math" w:hAnsi="Cambria Math"/>
                  </w:rPr>
                  <m:t>110.97</m:t>
                </m:r>
              </m:oMath>
            </m:oMathPara>
          </w:p>
        </w:tc>
      </w:tr>
      <w:tr w:rsidR="00431DDE" w14:paraId="45EFFFF7" w14:textId="77777777" w:rsidTr="00EB44CD">
        <w:trPr>
          <w:trHeight w:val="283"/>
        </w:trPr>
        <w:tc>
          <w:tcPr>
            <w:tcW w:w="1134" w:type="dxa"/>
            <w:vMerge/>
            <w:shd w:val="clear" w:color="auto" w:fill="F2F2F2" w:themeFill="background1" w:themeFillShade="F2"/>
            <w:vAlign w:val="center"/>
          </w:tcPr>
          <w:p w14:paraId="46FB3B8F" w14:textId="77777777" w:rsidR="00431DDE" w:rsidRPr="000D45CF" w:rsidRDefault="00431DDE" w:rsidP="0001377E">
            <w:pPr>
              <w:jc w:val="center"/>
              <w:rPr>
                <w:rFonts w:ascii="Cambria Math" w:hAnsi="Cambria Math"/>
                <w:oMath/>
              </w:rPr>
            </w:pPr>
          </w:p>
        </w:tc>
        <w:tc>
          <w:tcPr>
            <w:tcW w:w="1134" w:type="dxa"/>
            <w:vAlign w:val="center"/>
          </w:tcPr>
          <w:p w14:paraId="2F28BD3C" w14:textId="77777777" w:rsidR="00431DDE" w:rsidRPr="000D45CF" w:rsidRDefault="00431DDE" w:rsidP="0001377E">
            <w:pPr>
              <w:jc w:val="center"/>
              <w:rPr>
                <w:rFonts w:ascii="Cambria Math" w:hAnsi="Cambria Math"/>
                <w:oMath/>
              </w:rPr>
            </w:pPr>
            <m:oMathPara>
              <m:oMath>
                <m:r>
                  <w:rPr>
                    <w:rFonts w:ascii="Cambria Math" w:hAnsi="Cambria Math"/>
                  </w:rPr>
                  <m:t>3</m:t>
                </m:r>
              </m:oMath>
            </m:oMathPara>
          </w:p>
        </w:tc>
        <w:tc>
          <w:tcPr>
            <w:tcW w:w="1134" w:type="dxa"/>
            <w:vAlign w:val="center"/>
          </w:tcPr>
          <w:p w14:paraId="48F069EF" w14:textId="77777777" w:rsidR="00431DDE" w:rsidRPr="000D45CF" w:rsidRDefault="00431DDE" w:rsidP="0001377E">
            <w:pPr>
              <w:jc w:val="center"/>
              <w:rPr>
                <w:rFonts w:ascii="Cambria Math" w:hAnsi="Cambria Math"/>
                <w:oMath/>
              </w:rPr>
            </w:pPr>
            <m:oMathPara>
              <m:oMath>
                <m:r>
                  <w:rPr>
                    <w:rFonts w:ascii="Cambria Math" w:hAnsi="Cambria Math"/>
                  </w:rPr>
                  <m:t>11</m:t>
                </m:r>
              </m:oMath>
            </m:oMathPara>
          </w:p>
        </w:tc>
        <w:tc>
          <w:tcPr>
            <w:tcW w:w="1701" w:type="dxa"/>
            <w:vAlign w:val="center"/>
          </w:tcPr>
          <w:p w14:paraId="4A1CC612" w14:textId="77777777" w:rsidR="00431DDE" w:rsidRPr="000D45CF" w:rsidRDefault="00431DDE" w:rsidP="0001377E">
            <w:pPr>
              <w:jc w:val="center"/>
              <w:rPr>
                <w:rFonts w:ascii="Cambria Math" w:hAnsi="Cambria Math"/>
                <w:oMath/>
              </w:rPr>
            </w:pPr>
            <m:oMathPara>
              <m:oMath>
                <m:r>
                  <w:rPr>
                    <w:rFonts w:ascii="Cambria Math" w:hAnsi="Cambria Math"/>
                  </w:rPr>
                  <m:t>561</m:t>
                </m:r>
              </m:oMath>
            </m:oMathPara>
          </w:p>
        </w:tc>
        <w:tc>
          <w:tcPr>
            <w:tcW w:w="1701" w:type="dxa"/>
            <w:vMerge/>
            <w:vAlign w:val="center"/>
          </w:tcPr>
          <w:p w14:paraId="4CE78EFC" w14:textId="77777777" w:rsidR="00431DDE" w:rsidRPr="000D45CF" w:rsidRDefault="00431DDE" w:rsidP="0001377E">
            <w:pPr>
              <w:jc w:val="center"/>
              <w:rPr>
                <w:rFonts w:ascii="Cambria Math" w:hAnsi="Cambria Math"/>
                <w:oMath/>
              </w:rPr>
            </w:pPr>
          </w:p>
        </w:tc>
        <w:tc>
          <w:tcPr>
            <w:tcW w:w="1701" w:type="dxa"/>
            <w:vAlign w:val="center"/>
          </w:tcPr>
          <w:p w14:paraId="6A652958" w14:textId="77777777" w:rsidR="00431DDE" w:rsidRPr="000D45CF" w:rsidRDefault="00431DDE" w:rsidP="0001377E">
            <w:pPr>
              <w:jc w:val="center"/>
              <w:rPr>
                <w:rFonts w:ascii="Cambria Math" w:hAnsi="Cambria Math"/>
                <w:oMath/>
              </w:rPr>
            </w:pPr>
            <m:oMathPara>
              <m:oMath>
                <m:r>
                  <w:rPr>
                    <w:rFonts w:ascii="Cambria Math" w:hAnsi="Cambria Math"/>
                  </w:rPr>
                  <m:t>118.35</m:t>
                </m:r>
              </m:oMath>
            </m:oMathPara>
          </w:p>
        </w:tc>
      </w:tr>
      <w:tr w:rsidR="00431DDE" w14:paraId="54D654ED" w14:textId="77777777" w:rsidTr="00EB44CD">
        <w:trPr>
          <w:trHeight w:val="283"/>
        </w:trPr>
        <w:tc>
          <w:tcPr>
            <w:tcW w:w="1134" w:type="dxa"/>
            <w:vMerge/>
            <w:shd w:val="clear" w:color="auto" w:fill="F2F2F2" w:themeFill="background1" w:themeFillShade="F2"/>
            <w:vAlign w:val="center"/>
          </w:tcPr>
          <w:p w14:paraId="233B8F42" w14:textId="77777777" w:rsidR="00431DDE" w:rsidRPr="000D45CF" w:rsidRDefault="00431DDE" w:rsidP="0001377E">
            <w:pPr>
              <w:jc w:val="center"/>
              <w:rPr>
                <w:rFonts w:ascii="Cambria Math" w:hAnsi="Cambria Math"/>
                <w:oMath/>
              </w:rPr>
            </w:pPr>
          </w:p>
        </w:tc>
        <w:tc>
          <w:tcPr>
            <w:tcW w:w="1134" w:type="dxa"/>
            <w:vAlign w:val="center"/>
          </w:tcPr>
          <w:p w14:paraId="3EF3995D" w14:textId="77777777" w:rsidR="00431DDE" w:rsidRPr="000D45CF" w:rsidRDefault="00431DDE" w:rsidP="0001377E">
            <w:pPr>
              <w:jc w:val="center"/>
              <w:rPr>
                <w:rFonts w:ascii="Cambria Math" w:hAnsi="Cambria Math"/>
                <w:oMath/>
              </w:rPr>
            </w:pPr>
            <m:oMathPara>
              <m:oMath>
                <m:r>
                  <w:rPr>
                    <w:rFonts w:ascii="Cambria Math" w:hAnsi="Cambria Math"/>
                  </w:rPr>
                  <m:t>4</m:t>
                </m:r>
              </m:oMath>
            </m:oMathPara>
          </w:p>
        </w:tc>
        <w:tc>
          <w:tcPr>
            <w:tcW w:w="1134" w:type="dxa"/>
            <w:vAlign w:val="center"/>
          </w:tcPr>
          <w:p w14:paraId="224F5C14" w14:textId="77777777" w:rsidR="00431DDE" w:rsidRPr="000D45CF" w:rsidRDefault="00431DDE" w:rsidP="0001377E">
            <w:pPr>
              <w:jc w:val="center"/>
              <w:rPr>
                <w:rFonts w:ascii="Cambria Math" w:hAnsi="Cambria Math"/>
                <w:oMath/>
              </w:rPr>
            </w:pPr>
            <m:oMathPara>
              <m:oMath>
                <m:r>
                  <w:rPr>
                    <w:rFonts w:ascii="Cambria Math" w:hAnsi="Cambria Math"/>
                  </w:rPr>
                  <m:t>12</m:t>
                </m:r>
              </m:oMath>
            </m:oMathPara>
          </w:p>
        </w:tc>
        <w:tc>
          <w:tcPr>
            <w:tcW w:w="1701" w:type="dxa"/>
            <w:vAlign w:val="center"/>
          </w:tcPr>
          <w:p w14:paraId="598C3631" w14:textId="77777777" w:rsidR="00431DDE" w:rsidRPr="000D45CF" w:rsidRDefault="00431DDE" w:rsidP="0001377E">
            <w:pPr>
              <w:jc w:val="center"/>
              <w:rPr>
                <w:rFonts w:ascii="Cambria Math" w:hAnsi="Cambria Math"/>
                <w:oMath/>
              </w:rPr>
            </w:pPr>
            <m:oMathPara>
              <m:oMath>
                <m:r>
                  <w:rPr>
                    <w:rFonts w:ascii="Cambria Math" w:hAnsi="Cambria Math"/>
                  </w:rPr>
                  <m:t>462</m:t>
                </m:r>
              </m:oMath>
            </m:oMathPara>
          </w:p>
        </w:tc>
        <w:tc>
          <w:tcPr>
            <w:tcW w:w="1701" w:type="dxa"/>
            <w:vMerge/>
            <w:vAlign w:val="center"/>
          </w:tcPr>
          <w:p w14:paraId="7307E837" w14:textId="77777777" w:rsidR="00431DDE" w:rsidRPr="000D45CF" w:rsidRDefault="00431DDE" w:rsidP="0001377E">
            <w:pPr>
              <w:jc w:val="center"/>
              <w:rPr>
                <w:rFonts w:ascii="Cambria Math" w:hAnsi="Cambria Math"/>
                <w:oMath/>
              </w:rPr>
            </w:pPr>
          </w:p>
        </w:tc>
        <w:tc>
          <w:tcPr>
            <w:tcW w:w="1701" w:type="dxa"/>
            <w:vAlign w:val="center"/>
          </w:tcPr>
          <w:p w14:paraId="11646DD6" w14:textId="77777777" w:rsidR="00431DDE" w:rsidRPr="000D45CF" w:rsidRDefault="00431DDE" w:rsidP="0001377E">
            <w:pPr>
              <w:jc w:val="center"/>
              <w:rPr>
                <w:rFonts w:ascii="Cambria Math" w:hAnsi="Cambria Math"/>
                <w:oMath/>
              </w:rPr>
            </w:pPr>
            <m:oMathPara>
              <m:oMath>
                <m:r>
                  <w:rPr>
                    <w:rFonts w:ascii="Cambria Math" w:hAnsi="Cambria Math"/>
                  </w:rPr>
                  <m:t>97.47</m:t>
                </m:r>
              </m:oMath>
            </m:oMathPara>
          </w:p>
        </w:tc>
      </w:tr>
    </w:tbl>
    <w:p w14:paraId="3D84EC0D" w14:textId="77777777" w:rsidR="00431DDE" w:rsidRDefault="00431DDE" w:rsidP="00650B61"/>
    <w:p w14:paraId="2F609467" w14:textId="77777777" w:rsidR="00431DDE" w:rsidRDefault="00431DDE" w:rsidP="00C50549">
      <w:pPr>
        <w:pStyle w:val="Parta"/>
      </w:pPr>
    </w:p>
    <w:p w14:paraId="2729F98D" w14:textId="77777777" w:rsidR="00431DDE" w:rsidRDefault="00431DDE" w:rsidP="00C50549">
      <w:pPr>
        <w:pStyle w:val="Parta"/>
        <w:rPr>
          <w:rFonts w:eastAsiaTheme="minorEastAsia"/>
        </w:rPr>
      </w:pPr>
      <w:r>
        <w:t>(a)</w:t>
      </w:r>
      <w:r>
        <w:tab/>
        <w:t xml:space="preserve">Calculate the value of </w:t>
      </w:r>
      <m:oMath>
        <m:r>
          <w:rPr>
            <w:rFonts w:ascii="Cambria Math" w:hAnsi="Cambria Math"/>
          </w:rPr>
          <m:t>A</m:t>
        </m:r>
      </m:oMath>
      <w:r>
        <w:rPr>
          <w:rFonts w:eastAsiaTheme="minorEastAsia"/>
        </w:rPr>
        <w:t xml:space="preserve">, the value of </w:t>
      </w:r>
      <m:oMath>
        <m:r>
          <w:rPr>
            <w:rFonts w:ascii="Cambria Math" w:eastAsiaTheme="minorEastAsia" w:hAnsi="Cambria Math"/>
          </w:rPr>
          <m:t>B</m:t>
        </m:r>
      </m:oMath>
      <w:r>
        <w:rPr>
          <w:rFonts w:eastAsiaTheme="minorEastAsia"/>
        </w:rPr>
        <w:t xml:space="preserve"> and the value of </w:t>
      </w:r>
      <m:oMath>
        <m:r>
          <w:rPr>
            <w:rFonts w:ascii="Cambria Math" w:eastAsiaTheme="minorEastAsia" w:hAnsi="Cambria Math"/>
          </w:rPr>
          <m:t>C</m:t>
        </m:r>
      </m:oMath>
      <w:r>
        <w:rPr>
          <w:rFonts w:eastAsiaTheme="minorEastAsia"/>
        </w:rPr>
        <w:t xml:space="preserve"> in the table.</w:t>
      </w:r>
      <w:r>
        <w:rPr>
          <w:rFonts w:eastAsiaTheme="minorEastAsia"/>
        </w:rPr>
        <w:tab/>
        <w:t>(3 marks)</w:t>
      </w:r>
    </w:p>
    <w:p w14:paraId="105770AA" w14:textId="77777777" w:rsidR="00431DDE" w:rsidRDefault="00431DDE" w:rsidP="00C50549">
      <w:pPr>
        <w:pStyle w:val="Parta"/>
        <w:rPr>
          <w:rFonts w:eastAsiaTheme="minorEastAsia"/>
        </w:rPr>
      </w:pPr>
      <w:r>
        <w:rPr>
          <w:noProof/>
          <w:lang w:eastAsia="en-AU"/>
        </w:rPr>
        <mc:AlternateContent>
          <mc:Choice Requires="wps">
            <w:drawing>
              <wp:anchor distT="0" distB="0" distL="114300" distR="114300" simplePos="0" relativeHeight="251706368" behindDoc="0" locked="0" layoutInCell="1" allowOverlap="1" wp14:anchorId="1037C7AA" wp14:editId="46F3801A">
                <wp:simplePos x="0" y="0"/>
                <wp:positionH relativeFrom="column">
                  <wp:posOffset>789531</wp:posOffset>
                </wp:positionH>
                <wp:positionV relativeFrom="paragraph">
                  <wp:posOffset>50165</wp:posOffset>
                </wp:positionV>
                <wp:extent cx="4572000" cy="200660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4572000" cy="2006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182"/>
                            </w:tblGrid>
                            <w:tr w:rsidR="00431DDE" w:rsidRPr="00C250AC" w14:paraId="21D5C884" w14:textId="77777777" w:rsidTr="00771CFE">
                              <w:trPr>
                                <w:trHeight w:hRule="exact" w:val="255"/>
                              </w:trPr>
                              <w:tc>
                                <w:tcPr>
                                  <w:tcW w:w="5000" w:type="pct"/>
                                  <w:shd w:val="clear" w:color="auto" w:fill="D9E2F3"/>
                                </w:tcPr>
                                <w:p w14:paraId="60D9E291" w14:textId="77777777" w:rsidR="00431DDE" w:rsidRPr="00C250AC" w:rsidRDefault="00431DDE" w:rsidP="00B347BE">
                                  <w:pPr>
                                    <w:pStyle w:val="SolnBox"/>
                                  </w:pPr>
                                  <w:r w:rsidRPr="00C250AC">
                                    <w:t>Solution</w:t>
                                  </w:r>
                                </w:p>
                              </w:tc>
                            </w:tr>
                            <w:tr w:rsidR="00431DDE" w:rsidRPr="00C250AC" w14:paraId="121E7256" w14:textId="77777777" w:rsidTr="00C250AC">
                              <w:tc>
                                <w:tcPr>
                                  <w:tcW w:w="5000" w:type="pct"/>
                                  <w:tcBorders>
                                    <w:bottom w:val="single" w:sz="4" w:space="0" w:color="auto"/>
                                  </w:tcBorders>
                                </w:tcPr>
                                <w:p w14:paraId="217A42C0" w14:textId="77777777" w:rsidR="00431DDE" w:rsidRPr="004205B4" w:rsidRDefault="00431DDE" w:rsidP="00992D52">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302+469+484+389</m:t>
                                          </m:r>
                                        </m:e>
                                      </m:d>
                                      <m:r>
                                        <w:rPr>
                                          <w:rFonts w:ascii="Cambria Math" w:hAnsi="Cambria Math"/>
                                        </w:rPr>
                                        <m:t>÷4=411</m:t>
                                      </m:r>
                                    </m:oMath>
                                  </m:oMathPara>
                                </w:p>
                                <w:p w14:paraId="6A5F8E93" w14:textId="77777777" w:rsidR="00431DDE" w:rsidRDefault="00431DDE" w:rsidP="00992D52">
                                  <w:pPr>
                                    <w:pStyle w:val="Parts"/>
                                  </w:pPr>
                                </w:p>
                                <w:p w14:paraId="6EED7A89" w14:textId="77777777" w:rsidR="00431DDE" w:rsidRPr="004205B4" w:rsidRDefault="00431DDE" w:rsidP="00992D52">
                                  <w:pPr>
                                    <w:pStyle w:val="Parts"/>
                                    <w:rPr>
                                      <w:rFonts w:eastAsiaTheme="minorEastAsia"/>
                                    </w:rPr>
                                  </w:pPr>
                                  <m:oMathPara>
                                    <m:oMath>
                                      <m:r>
                                        <w:rPr>
                                          <w:rFonts w:ascii="Cambria Math" w:hAnsi="Cambria Math"/>
                                        </w:rPr>
                                        <m:t>B=484÷411×100=117.76</m:t>
                                      </m:r>
                                    </m:oMath>
                                  </m:oMathPara>
                                </w:p>
                                <w:p w14:paraId="2782D182" w14:textId="77777777" w:rsidR="00431DDE" w:rsidRDefault="00431DDE" w:rsidP="00992D52">
                                  <w:pPr>
                                    <w:pStyle w:val="Parts"/>
                                    <w:rPr>
                                      <w:rFonts w:eastAsiaTheme="minorEastAsia"/>
                                    </w:rPr>
                                  </w:pPr>
                                </w:p>
                                <w:p w14:paraId="60AC25E4" w14:textId="77777777" w:rsidR="00431DDE" w:rsidRDefault="00431DDE" w:rsidP="00992D52">
                                  <w:pPr>
                                    <w:pStyle w:val="Parts"/>
                                  </w:pPr>
                                  <m:oMathPara>
                                    <m:oMath>
                                      <m:r>
                                        <w:rPr>
                                          <w:rFonts w:ascii="Cambria Math" w:hAnsi="Cambria Math"/>
                                        </w:rPr>
                                        <m:t>C=4×474-526-561-462=347</m:t>
                                      </m:r>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C=474×0.7321=347</m:t>
                                      </m:r>
                                    </m:oMath>
                                  </m:oMathPara>
                                </w:p>
                                <w:p w14:paraId="47368879" w14:textId="77777777" w:rsidR="00431DDE" w:rsidRPr="00410486" w:rsidRDefault="00431DDE" w:rsidP="00992D52">
                                  <w:pPr>
                                    <w:pStyle w:val="Parts"/>
                                  </w:pPr>
                                </w:p>
                              </w:tc>
                            </w:tr>
                            <w:tr w:rsidR="00431DDE" w:rsidRPr="00C250AC" w14:paraId="01EEC2D7" w14:textId="77777777" w:rsidTr="00321246">
                              <w:trPr>
                                <w:trHeight w:hRule="exact" w:val="255"/>
                              </w:trPr>
                              <w:tc>
                                <w:tcPr>
                                  <w:tcW w:w="5000" w:type="pct"/>
                                  <w:shd w:val="clear" w:color="auto" w:fill="D9E2F3"/>
                                </w:tcPr>
                                <w:p w14:paraId="351501B1" w14:textId="77777777" w:rsidR="00431DDE" w:rsidRPr="00C250AC" w:rsidRDefault="00431DDE" w:rsidP="00B347BE">
                                  <w:pPr>
                                    <w:pStyle w:val="SolnBox"/>
                                  </w:pPr>
                                  <w:r w:rsidRPr="00C250AC">
                                    <w:t>Specific behaviours</w:t>
                                  </w:r>
                                </w:p>
                              </w:tc>
                            </w:tr>
                            <w:tr w:rsidR="00431DDE" w:rsidRPr="00C250AC" w14:paraId="54089D6E" w14:textId="77777777" w:rsidTr="00F27DD5">
                              <w:tc>
                                <w:tcPr>
                                  <w:tcW w:w="5000" w:type="pct"/>
                                </w:tcPr>
                                <w:p w14:paraId="3FB555EC" w14:textId="77777777" w:rsidR="00431DDE" w:rsidRPr="00FE518A" w:rsidRDefault="00431DDE" w:rsidP="00992D52">
                                  <w:pPr>
                                    <w:pStyle w:val="Parts"/>
                                  </w:pPr>
                                  <w:r w:rsidRPr="00FE518A">
                                    <w:sym w:font="Wingdings" w:char="F0FC"/>
                                  </w:r>
                                  <w:r w:rsidRPr="00FE518A">
                                    <w:t xml:space="preserve"> </w:t>
                                  </w:r>
                                  <w:r>
                                    <w:t xml:space="preserve">value of </w:t>
                                  </w:r>
                                  <m:oMath>
                                    <m:r>
                                      <w:rPr>
                                        <w:rFonts w:ascii="Cambria Math" w:hAnsi="Cambria Math"/>
                                      </w:rPr>
                                      <m:t>A</m:t>
                                    </m:r>
                                  </m:oMath>
                                </w:p>
                                <w:p w14:paraId="2AAE11D5" w14:textId="77777777" w:rsidR="00431DDE" w:rsidRDefault="00431DDE" w:rsidP="00992D52">
                                  <w:pPr>
                                    <w:pStyle w:val="Parts"/>
                                  </w:pPr>
                                  <w:r w:rsidRPr="00FE518A">
                                    <w:rPr>
                                      <w:rFonts w:ascii="Wingdings" w:hAnsi="Wingdings"/>
                                    </w:rPr>
                                    <w:t>ü</w:t>
                                  </w:r>
                                  <w:r w:rsidRPr="00FE518A">
                                    <w:t xml:space="preserve"> </w:t>
                                  </w:r>
                                  <w:r>
                                    <w:t xml:space="preserve">value of </w:t>
                                  </w:r>
                                  <m:oMath>
                                    <m:r>
                                      <w:rPr>
                                        <w:rFonts w:ascii="Cambria Math" w:hAnsi="Cambria Math"/>
                                      </w:rPr>
                                      <m:t>B</m:t>
                                    </m:r>
                                  </m:oMath>
                                </w:p>
                                <w:p w14:paraId="72EEF3B7" w14:textId="77777777" w:rsidR="00431DDE" w:rsidRPr="00FE518A" w:rsidRDefault="00431DDE" w:rsidP="00992D52">
                                  <w:pPr>
                                    <w:pStyle w:val="Parts"/>
                                  </w:pPr>
                                  <w:r>
                                    <w:rPr>
                                      <w:rFonts w:ascii="Wingdings" w:hAnsi="Wingdings"/>
                                    </w:rPr>
                                    <w:t>ü</w:t>
                                  </w:r>
                                  <w:r>
                                    <w:t xml:space="preserve"> value of </w:t>
                                  </w:r>
                                  <m:oMath>
                                    <m:r>
                                      <w:rPr>
                                        <w:rFonts w:ascii="Cambria Math" w:hAnsi="Cambria Math"/>
                                      </w:rPr>
                                      <m:t>C</m:t>
                                    </m:r>
                                  </m:oMath>
                                </w:p>
                              </w:tc>
                            </w:tr>
                          </w:tbl>
                          <w:p w14:paraId="698C58CE"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7C7AA" id="Text Box 38" o:spid="_x0000_s1060" type="#_x0000_t202" style="position:absolute;left:0;text-align:left;margin-left:62.15pt;margin-top:3.95pt;width:5in;height:15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IB1QwIAAIUEAAAOAAAAZHJzL2Uyb0RvYy54bWysVE2P2jAQvVfqf7B8L4H9oFW0YUVZUVVC&#10;uytBtWfjOBDJ8bi2IaG/vs8OYVfbnqpyMOOZ8Xy8N5O7+67R7Kicr8kUfDIac6aMpLI2u4L/2Cw/&#10;feHMB2FKocmogp+U5/ezjx/uWpurK9qTLpVjCGJ83tqC70OweZZ5uVeN8COyysBYkWtEwNXtstKJ&#10;FtEbnV2Nx9OsJVdaR1J5D+1Db+SzFL+qlAxPVeVVYLrgqC2k06VzG89sdifynRN2X8tzGeIfqmhE&#10;bZD0EupBBMEOrv4jVFNLR56qMJLUZFRVtVSpB3QzGb/rZr0XVqVeAI63F5j8/wsrH4/PjtVlwa/B&#10;lBENONqoLrCv1DGogE9rfQ63tYVj6KAHz4PeQxnb7irXxH80xGAH0qcLujGahPLm9jMYg0nCFrmb&#10;4oL42etz63z4pqhhUSi4A30JVXFc+dC7Di4xm6FlrXWiUBvWFnx6fTtODzzpuozG6OZPfqEdOwrM&#10;AEanpJYzLXyAsuDL9DvX8eYZqtIGxcXu+y6jFLpt16N1M0CwpfIEZBz1s+WtXNaofoUEz8JhmNAx&#10;FiQ84ag0oUo6S5ztyf36mz76g2NYOWsxnAX3Pw/CKdT93YD9OMmD4AZhOwjm0CwIvU6welYmEQ9c&#10;0INYOWpesDfzmAUmYSRyFTwM4iL0K4K9k2o+T06YVyvCyqytjKEjsJGLTfcinD0TFsD1Iw1jK/J3&#10;vPW+PXPzQ6CqTqRGYHsUz3hj1tNYnPcyLtPbe/J6/XrMfgMAAP//AwBQSwMEFAAGAAgAAAAhAIlE&#10;rovcAAAACQEAAA8AAABkcnMvZG93bnJldi54bWxMj8FOwzAQRO9I/IO1SNyoTVJBE+JUAQmQkDjQ&#10;Is5ussSBeB3Zbhv+nu0Jjk8zmn1brWc3igOGOHjScL1QIJBa3w3Ua3jfPl6tQMRkqDOjJ9TwgxHW&#10;9flZZcrOH+kND5vUCx6hWBoNNqWplDK2Fp2JCz8hcfbpgzOJMfSyC+bI426UmVI30pmB+II1Ez5Y&#10;bL83e6dBvchtsEX4svhkm0Z90P2retb68mJu7kAknNNfGU76rA41O+38nrooRuZsmXNVw20BgvPV&#10;8sQ7DXmWFyDrSv7/oP4FAAD//wMAUEsBAi0AFAAGAAgAAAAhALaDOJL+AAAA4QEAABMAAAAAAAAA&#10;AAAAAAAAAAAAAFtDb250ZW50X1R5cGVzXS54bWxQSwECLQAUAAYACAAAACEAOP0h/9YAAACUAQAA&#10;CwAAAAAAAAAAAAAAAAAvAQAAX3JlbHMvLnJlbHNQSwECLQAUAAYACAAAACEAtxiAdUMCAACFBAAA&#10;DgAAAAAAAAAAAAAAAAAuAgAAZHJzL2Uyb0RvYy54bWxQSwECLQAUAAYACAAAACEAiUSui9wAAAAJ&#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7182"/>
                      </w:tblGrid>
                      <w:tr w:rsidR="00431DDE" w:rsidRPr="00C250AC" w14:paraId="21D5C884" w14:textId="77777777" w:rsidTr="00771CFE">
                        <w:trPr>
                          <w:trHeight w:hRule="exact" w:val="255"/>
                        </w:trPr>
                        <w:tc>
                          <w:tcPr>
                            <w:tcW w:w="5000" w:type="pct"/>
                            <w:shd w:val="clear" w:color="auto" w:fill="D9E2F3"/>
                          </w:tcPr>
                          <w:p w14:paraId="60D9E291" w14:textId="77777777" w:rsidR="00431DDE" w:rsidRPr="00C250AC" w:rsidRDefault="00431DDE" w:rsidP="00B347BE">
                            <w:pPr>
                              <w:pStyle w:val="SolnBox"/>
                            </w:pPr>
                            <w:r w:rsidRPr="00C250AC">
                              <w:t>Solution</w:t>
                            </w:r>
                          </w:p>
                        </w:tc>
                      </w:tr>
                      <w:tr w:rsidR="00431DDE" w:rsidRPr="00C250AC" w14:paraId="121E7256" w14:textId="77777777" w:rsidTr="00C250AC">
                        <w:tc>
                          <w:tcPr>
                            <w:tcW w:w="5000" w:type="pct"/>
                            <w:tcBorders>
                              <w:bottom w:val="single" w:sz="4" w:space="0" w:color="auto"/>
                            </w:tcBorders>
                          </w:tcPr>
                          <w:p w14:paraId="217A42C0" w14:textId="77777777" w:rsidR="00431DDE" w:rsidRPr="004205B4" w:rsidRDefault="00431DDE" w:rsidP="00992D52">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302+469+484+389</m:t>
                                    </m:r>
                                  </m:e>
                                </m:d>
                                <m:r>
                                  <w:rPr>
                                    <w:rFonts w:ascii="Cambria Math" w:hAnsi="Cambria Math"/>
                                  </w:rPr>
                                  <m:t>÷4=411</m:t>
                                </m:r>
                              </m:oMath>
                            </m:oMathPara>
                          </w:p>
                          <w:p w14:paraId="6A5F8E93" w14:textId="77777777" w:rsidR="00431DDE" w:rsidRDefault="00431DDE" w:rsidP="00992D52">
                            <w:pPr>
                              <w:pStyle w:val="Parts"/>
                            </w:pPr>
                          </w:p>
                          <w:p w14:paraId="6EED7A89" w14:textId="77777777" w:rsidR="00431DDE" w:rsidRPr="004205B4" w:rsidRDefault="00431DDE" w:rsidP="00992D52">
                            <w:pPr>
                              <w:pStyle w:val="Parts"/>
                              <w:rPr>
                                <w:rFonts w:eastAsiaTheme="minorEastAsia"/>
                              </w:rPr>
                            </w:pPr>
                            <m:oMathPara>
                              <m:oMath>
                                <m:r>
                                  <w:rPr>
                                    <w:rFonts w:ascii="Cambria Math" w:hAnsi="Cambria Math"/>
                                  </w:rPr>
                                  <m:t>B=484÷411×100=117.76</m:t>
                                </m:r>
                              </m:oMath>
                            </m:oMathPara>
                          </w:p>
                          <w:p w14:paraId="2782D182" w14:textId="77777777" w:rsidR="00431DDE" w:rsidRDefault="00431DDE" w:rsidP="00992D52">
                            <w:pPr>
                              <w:pStyle w:val="Parts"/>
                              <w:rPr>
                                <w:rFonts w:eastAsiaTheme="minorEastAsia"/>
                              </w:rPr>
                            </w:pPr>
                          </w:p>
                          <w:p w14:paraId="60AC25E4" w14:textId="77777777" w:rsidR="00431DDE" w:rsidRDefault="00431DDE" w:rsidP="00992D52">
                            <w:pPr>
                              <w:pStyle w:val="Parts"/>
                            </w:pPr>
                            <m:oMathPara>
                              <m:oMath>
                                <m:r>
                                  <w:rPr>
                                    <w:rFonts w:ascii="Cambria Math" w:hAnsi="Cambria Math"/>
                                  </w:rPr>
                                  <m:t>C=4×474-526-561-462=347</m:t>
                                </m:r>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C=474×0.7321=347</m:t>
                                </m:r>
                              </m:oMath>
                            </m:oMathPara>
                          </w:p>
                          <w:p w14:paraId="47368879" w14:textId="77777777" w:rsidR="00431DDE" w:rsidRPr="00410486" w:rsidRDefault="00431DDE" w:rsidP="00992D52">
                            <w:pPr>
                              <w:pStyle w:val="Parts"/>
                            </w:pPr>
                          </w:p>
                        </w:tc>
                      </w:tr>
                      <w:tr w:rsidR="00431DDE" w:rsidRPr="00C250AC" w14:paraId="01EEC2D7" w14:textId="77777777" w:rsidTr="00321246">
                        <w:trPr>
                          <w:trHeight w:hRule="exact" w:val="255"/>
                        </w:trPr>
                        <w:tc>
                          <w:tcPr>
                            <w:tcW w:w="5000" w:type="pct"/>
                            <w:shd w:val="clear" w:color="auto" w:fill="D9E2F3"/>
                          </w:tcPr>
                          <w:p w14:paraId="351501B1" w14:textId="77777777" w:rsidR="00431DDE" w:rsidRPr="00C250AC" w:rsidRDefault="00431DDE" w:rsidP="00B347BE">
                            <w:pPr>
                              <w:pStyle w:val="SolnBox"/>
                            </w:pPr>
                            <w:r w:rsidRPr="00C250AC">
                              <w:t>Specific behaviours</w:t>
                            </w:r>
                          </w:p>
                        </w:tc>
                      </w:tr>
                      <w:tr w:rsidR="00431DDE" w:rsidRPr="00C250AC" w14:paraId="54089D6E" w14:textId="77777777" w:rsidTr="00F27DD5">
                        <w:tc>
                          <w:tcPr>
                            <w:tcW w:w="5000" w:type="pct"/>
                          </w:tcPr>
                          <w:p w14:paraId="3FB555EC" w14:textId="77777777" w:rsidR="00431DDE" w:rsidRPr="00FE518A" w:rsidRDefault="00431DDE" w:rsidP="00992D52">
                            <w:pPr>
                              <w:pStyle w:val="Parts"/>
                            </w:pPr>
                            <w:r w:rsidRPr="00FE518A">
                              <w:sym w:font="Wingdings" w:char="F0FC"/>
                            </w:r>
                            <w:r w:rsidRPr="00FE518A">
                              <w:t xml:space="preserve"> </w:t>
                            </w:r>
                            <w:r>
                              <w:t xml:space="preserve">value of </w:t>
                            </w:r>
                            <m:oMath>
                              <m:r>
                                <w:rPr>
                                  <w:rFonts w:ascii="Cambria Math" w:hAnsi="Cambria Math"/>
                                </w:rPr>
                                <m:t>A</m:t>
                              </m:r>
                            </m:oMath>
                          </w:p>
                          <w:p w14:paraId="2AAE11D5" w14:textId="77777777" w:rsidR="00431DDE" w:rsidRDefault="00431DDE" w:rsidP="00992D52">
                            <w:pPr>
                              <w:pStyle w:val="Parts"/>
                            </w:pPr>
                            <w:r w:rsidRPr="00FE518A">
                              <w:rPr>
                                <w:rFonts w:ascii="Wingdings" w:hAnsi="Wingdings"/>
                              </w:rPr>
                              <w:t>ü</w:t>
                            </w:r>
                            <w:r w:rsidRPr="00FE518A">
                              <w:t xml:space="preserve"> </w:t>
                            </w:r>
                            <w:r>
                              <w:t xml:space="preserve">value of </w:t>
                            </w:r>
                            <m:oMath>
                              <m:r>
                                <w:rPr>
                                  <w:rFonts w:ascii="Cambria Math" w:hAnsi="Cambria Math"/>
                                </w:rPr>
                                <m:t>B</m:t>
                              </m:r>
                            </m:oMath>
                          </w:p>
                          <w:p w14:paraId="72EEF3B7" w14:textId="77777777" w:rsidR="00431DDE" w:rsidRPr="00FE518A" w:rsidRDefault="00431DDE" w:rsidP="00992D52">
                            <w:pPr>
                              <w:pStyle w:val="Parts"/>
                            </w:pPr>
                            <w:r>
                              <w:rPr>
                                <w:rFonts w:ascii="Wingdings" w:hAnsi="Wingdings"/>
                              </w:rPr>
                              <w:t>ü</w:t>
                            </w:r>
                            <w:r>
                              <w:t xml:space="preserve"> value of </w:t>
                            </w:r>
                            <m:oMath>
                              <m:r>
                                <w:rPr>
                                  <w:rFonts w:ascii="Cambria Math" w:hAnsi="Cambria Math"/>
                                </w:rPr>
                                <m:t>C</m:t>
                              </m:r>
                            </m:oMath>
                          </w:p>
                        </w:tc>
                      </w:tr>
                    </w:tbl>
                    <w:p w14:paraId="698C58CE" w14:textId="77777777" w:rsidR="00431DDE" w:rsidRDefault="00431DDE" w:rsidP="00FE518A">
                      <w:pPr>
                        <w:pStyle w:val="Part"/>
                      </w:pPr>
                    </w:p>
                  </w:txbxContent>
                </v:textbox>
              </v:shape>
            </w:pict>
          </mc:Fallback>
        </mc:AlternateContent>
      </w:r>
    </w:p>
    <w:p w14:paraId="0589E674" w14:textId="77777777" w:rsidR="00431DDE" w:rsidRDefault="00431DDE" w:rsidP="00C50549">
      <w:pPr>
        <w:pStyle w:val="Parta"/>
        <w:rPr>
          <w:rFonts w:eastAsiaTheme="minorEastAsia"/>
        </w:rPr>
      </w:pPr>
    </w:p>
    <w:p w14:paraId="165AA891" w14:textId="77777777" w:rsidR="00431DDE" w:rsidRDefault="00431DDE" w:rsidP="00C50549">
      <w:pPr>
        <w:pStyle w:val="Parta"/>
        <w:rPr>
          <w:rFonts w:eastAsiaTheme="minorEastAsia"/>
        </w:rPr>
      </w:pPr>
    </w:p>
    <w:p w14:paraId="2F016D89" w14:textId="77777777" w:rsidR="00431DDE" w:rsidRDefault="00431DDE" w:rsidP="00C50549">
      <w:pPr>
        <w:pStyle w:val="Parta"/>
        <w:rPr>
          <w:rFonts w:eastAsiaTheme="minorEastAsia"/>
        </w:rPr>
      </w:pPr>
    </w:p>
    <w:p w14:paraId="64D3F6B6" w14:textId="77777777" w:rsidR="00431DDE" w:rsidRDefault="00431DDE" w:rsidP="00C50549">
      <w:pPr>
        <w:pStyle w:val="Parta"/>
        <w:rPr>
          <w:rFonts w:eastAsiaTheme="minorEastAsia"/>
        </w:rPr>
      </w:pPr>
    </w:p>
    <w:p w14:paraId="32AC8B12" w14:textId="77777777" w:rsidR="00431DDE" w:rsidRDefault="00431DDE" w:rsidP="00C50549">
      <w:pPr>
        <w:pStyle w:val="Parta"/>
        <w:rPr>
          <w:rFonts w:eastAsiaTheme="minorEastAsia"/>
        </w:rPr>
      </w:pPr>
    </w:p>
    <w:p w14:paraId="205FFB0C" w14:textId="77777777" w:rsidR="00431DDE" w:rsidRDefault="00431DDE" w:rsidP="00C50549">
      <w:pPr>
        <w:pStyle w:val="Parta"/>
        <w:rPr>
          <w:rFonts w:eastAsiaTheme="minorEastAsia"/>
        </w:rPr>
      </w:pPr>
    </w:p>
    <w:p w14:paraId="1D2EB61B" w14:textId="77777777" w:rsidR="00431DDE" w:rsidRDefault="00431DDE" w:rsidP="00C50549">
      <w:pPr>
        <w:pStyle w:val="Parta"/>
        <w:rPr>
          <w:rFonts w:eastAsiaTheme="minorEastAsia"/>
        </w:rPr>
      </w:pPr>
    </w:p>
    <w:p w14:paraId="240CECDF" w14:textId="77777777" w:rsidR="00431DDE" w:rsidRDefault="00431DDE" w:rsidP="00C50549">
      <w:pPr>
        <w:pStyle w:val="Parta"/>
        <w:rPr>
          <w:rFonts w:eastAsiaTheme="minorEastAsia"/>
        </w:rPr>
      </w:pPr>
    </w:p>
    <w:p w14:paraId="1EE7F04B" w14:textId="77777777" w:rsidR="00431DDE" w:rsidRDefault="00431DDE" w:rsidP="00C50549">
      <w:pPr>
        <w:pStyle w:val="Parta"/>
        <w:rPr>
          <w:rFonts w:eastAsiaTheme="minorEastAsia"/>
        </w:rPr>
      </w:pPr>
    </w:p>
    <w:p w14:paraId="42FA3973" w14:textId="77777777" w:rsidR="00431DDE" w:rsidRDefault="00431DDE" w:rsidP="00C50549">
      <w:pPr>
        <w:pStyle w:val="Parta"/>
        <w:rPr>
          <w:rFonts w:eastAsiaTheme="minorEastAsia"/>
        </w:rPr>
      </w:pPr>
    </w:p>
    <w:p w14:paraId="147AC034" w14:textId="77777777" w:rsidR="00431DDE" w:rsidRDefault="00431DDE" w:rsidP="00C50549">
      <w:pPr>
        <w:pStyle w:val="Parta"/>
        <w:rPr>
          <w:rFonts w:eastAsiaTheme="minorEastAsia"/>
        </w:rPr>
      </w:pPr>
    </w:p>
    <w:p w14:paraId="442C530C" w14:textId="77777777" w:rsidR="00431DDE" w:rsidRDefault="00431DDE" w:rsidP="00C50549">
      <w:pPr>
        <w:pStyle w:val="Parta"/>
        <w:rPr>
          <w:rFonts w:eastAsiaTheme="minorEastAsia"/>
        </w:rPr>
      </w:pPr>
    </w:p>
    <w:p w14:paraId="737ACA20" w14:textId="77777777" w:rsidR="00431DDE" w:rsidRDefault="00431DDE" w:rsidP="00C50549">
      <w:pPr>
        <w:pStyle w:val="Parta"/>
        <w:rPr>
          <w:rFonts w:eastAsiaTheme="minorEastAsia"/>
        </w:rPr>
      </w:pPr>
    </w:p>
    <w:p w14:paraId="48A91480" w14:textId="77777777" w:rsidR="00431DDE" w:rsidRDefault="00431DDE" w:rsidP="00C50549">
      <w:pPr>
        <w:pStyle w:val="Parta"/>
        <w:rPr>
          <w:rFonts w:eastAsiaTheme="minorEastAsia"/>
        </w:rPr>
      </w:pPr>
    </w:p>
    <w:p w14:paraId="19845B7A" w14:textId="77777777" w:rsidR="00431DDE" w:rsidRDefault="00431DDE" w:rsidP="003A18AA">
      <w:pPr>
        <w:pStyle w:val="Parta"/>
        <w:rPr>
          <w:rFonts w:eastAsiaTheme="minorEastAsia"/>
        </w:rPr>
      </w:pPr>
      <w:r>
        <w:rPr>
          <w:rFonts w:eastAsiaTheme="minorEastAsia"/>
        </w:rPr>
        <w:t>(b)</w:t>
      </w:r>
      <w:r>
        <w:rPr>
          <w:rFonts w:eastAsiaTheme="minorEastAsia"/>
        </w:rPr>
        <w:tab/>
        <w:t>Complete the table below, to show the seasonal index for each quarter.</w:t>
      </w:r>
      <w:r>
        <w:rPr>
          <w:rFonts w:eastAsiaTheme="minorEastAsia"/>
        </w:rPr>
        <w:tab/>
        <w:t>(2 marks)</w:t>
      </w:r>
    </w:p>
    <w:p w14:paraId="05B61D28" w14:textId="77777777" w:rsidR="00431DDE" w:rsidRDefault="00431DDE" w:rsidP="00C50549">
      <w:pPr>
        <w:pStyle w:val="Parta"/>
        <w:rPr>
          <w:rFonts w:eastAsiaTheme="minorEastAsia"/>
        </w:rPr>
      </w:pPr>
      <w:r>
        <w:rPr>
          <w:rFonts w:eastAsiaTheme="minorEastAsia"/>
        </w:rPr>
        <w:tab/>
      </w:r>
    </w:p>
    <w:tbl>
      <w:tblPr>
        <w:tblStyle w:val="TableGrid"/>
        <w:tblW w:w="0" w:type="auto"/>
        <w:tblInd w:w="680" w:type="dxa"/>
        <w:tblLook w:val="04A0" w:firstRow="1" w:lastRow="0" w:firstColumn="1" w:lastColumn="0" w:noHBand="0" w:noVBand="1"/>
      </w:tblPr>
      <w:tblGrid>
        <w:gridCol w:w="1721"/>
        <w:gridCol w:w="1531"/>
        <w:gridCol w:w="1531"/>
        <w:gridCol w:w="1531"/>
        <w:gridCol w:w="1531"/>
      </w:tblGrid>
      <w:tr w:rsidR="00431DDE" w14:paraId="1A37BC03" w14:textId="77777777" w:rsidTr="00EB44CD">
        <w:trPr>
          <w:trHeight w:val="283"/>
        </w:trPr>
        <w:tc>
          <w:tcPr>
            <w:tcW w:w="0" w:type="auto"/>
            <w:shd w:val="clear" w:color="auto" w:fill="F2F2F2" w:themeFill="background1" w:themeFillShade="F2"/>
            <w:vAlign w:val="center"/>
          </w:tcPr>
          <w:p w14:paraId="36894619" w14:textId="77777777" w:rsidR="00431DDE" w:rsidRDefault="00431DDE" w:rsidP="003A18AA">
            <w:pPr>
              <w:pStyle w:val="Parta"/>
              <w:ind w:left="0" w:firstLine="0"/>
              <w:jc w:val="center"/>
              <w:rPr>
                <w:rFonts w:eastAsiaTheme="minorEastAsia"/>
              </w:rPr>
            </w:pPr>
            <w:r>
              <w:rPr>
                <w:rFonts w:eastAsiaTheme="minorEastAsia"/>
              </w:rPr>
              <w:t>Quarter</w:t>
            </w:r>
          </w:p>
        </w:tc>
        <w:tc>
          <w:tcPr>
            <w:tcW w:w="1531" w:type="dxa"/>
            <w:shd w:val="clear" w:color="auto" w:fill="F2F2F2" w:themeFill="background1" w:themeFillShade="F2"/>
            <w:vAlign w:val="center"/>
          </w:tcPr>
          <w:p w14:paraId="4B52FA42" w14:textId="77777777" w:rsidR="00431DDE" w:rsidRPr="003A18AA" w:rsidRDefault="00431DDE"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531" w:type="dxa"/>
            <w:shd w:val="clear" w:color="auto" w:fill="F2F2F2" w:themeFill="background1" w:themeFillShade="F2"/>
            <w:vAlign w:val="center"/>
          </w:tcPr>
          <w:p w14:paraId="49579343" w14:textId="77777777" w:rsidR="00431DDE" w:rsidRPr="003A18AA" w:rsidRDefault="00431DDE"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531" w:type="dxa"/>
            <w:shd w:val="clear" w:color="auto" w:fill="F2F2F2" w:themeFill="background1" w:themeFillShade="F2"/>
            <w:vAlign w:val="center"/>
          </w:tcPr>
          <w:p w14:paraId="3FB950A6" w14:textId="77777777" w:rsidR="00431DDE" w:rsidRPr="003A18AA" w:rsidRDefault="00431DDE"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3</m:t>
                </m:r>
              </m:oMath>
            </m:oMathPara>
          </w:p>
        </w:tc>
        <w:tc>
          <w:tcPr>
            <w:tcW w:w="1531" w:type="dxa"/>
            <w:shd w:val="clear" w:color="auto" w:fill="F2F2F2" w:themeFill="background1" w:themeFillShade="F2"/>
            <w:vAlign w:val="center"/>
          </w:tcPr>
          <w:p w14:paraId="4357CBF1" w14:textId="77777777" w:rsidR="00431DDE" w:rsidRPr="003A18AA" w:rsidRDefault="00431DDE"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4</m:t>
                </m:r>
              </m:oMath>
            </m:oMathPara>
          </w:p>
        </w:tc>
      </w:tr>
      <w:tr w:rsidR="00431DDE" w14:paraId="007D639A" w14:textId="77777777" w:rsidTr="00EB44CD">
        <w:trPr>
          <w:trHeight w:val="510"/>
        </w:trPr>
        <w:tc>
          <w:tcPr>
            <w:tcW w:w="0" w:type="auto"/>
            <w:shd w:val="clear" w:color="auto" w:fill="F2F2F2" w:themeFill="background1" w:themeFillShade="F2"/>
            <w:vAlign w:val="center"/>
          </w:tcPr>
          <w:p w14:paraId="6734824C" w14:textId="77777777" w:rsidR="00431DDE" w:rsidRDefault="00431DDE" w:rsidP="003A18AA">
            <w:pPr>
              <w:pStyle w:val="Parta"/>
              <w:ind w:left="0" w:firstLine="0"/>
              <w:jc w:val="center"/>
              <w:rPr>
                <w:rFonts w:eastAsiaTheme="minorEastAsia"/>
              </w:rPr>
            </w:pPr>
            <w:r>
              <w:rPr>
                <w:rFonts w:eastAsiaTheme="minorEastAsia"/>
              </w:rPr>
              <w:t>Seasonal index</w:t>
            </w:r>
          </w:p>
        </w:tc>
        <w:tc>
          <w:tcPr>
            <w:tcW w:w="1531" w:type="dxa"/>
            <w:vAlign w:val="center"/>
          </w:tcPr>
          <w:p w14:paraId="64779B30" w14:textId="77777777" w:rsidR="00431DDE" w:rsidRPr="00DD24A2" w:rsidRDefault="00431DDE" w:rsidP="003A18AA">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0.731</m:t>
                </m:r>
              </m:oMath>
            </m:oMathPara>
          </w:p>
        </w:tc>
        <w:tc>
          <w:tcPr>
            <w:tcW w:w="1531" w:type="dxa"/>
            <w:vAlign w:val="center"/>
          </w:tcPr>
          <w:p w14:paraId="5B896AC2" w14:textId="77777777" w:rsidR="00431DDE" w:rsidRPr="00DD24A2" w:rsidRDefault="00431DDE" w:rsidP="003A18AA">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1.116</m:t>
                </m:r>
              </m:oMath>
            </m:oMathPara>
          </w:p>
        </w:tc>
        <w:tc>
          <w:tcPr>
            <w:tcW w:w="1531" w:type="dxa"/>
            <w:vAlign w:val="center"/>
          </w:tcPr>
          <w:p w14:paraId="41D18B03" w14:textId="77777777" w:rsidR="00431DDE" w:rsidRPr="00DD24A2" w:rsidRDefault="00431DDE"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1.197</m:t>
                </m:r>
              </m:oMath>
            </m:oMathPara>
          </w:p>
        </w:tc>
        <w:tc>
          <w:tcPr>
            <w:tcW w:w="1531" w:type="dxa"/>
            <w:vAlign w:val="center"/>
          </w:tcPr>
          <w:p w14:paraId="1ECED991" w14:textId="77777777" w:rsidR="00431DDE" w:rsidRPr="00DD24A2" w:rsidRDefault="00431DDE" w:rsidP="003A18AA">
            <w:pPr>
              <w:pStyle w:val="Parta"/>
              <w:ind w:left="0" w:firstLine="0"/>
              <w:jc w:val="center"/>
              <w:rPr>
                <w:rFonts w:ascii="Cambria Math" w:eastAsiaTheme="minorEastAsia" w:hAnsi="Cambria Math"/>
                <w:oMath/>
              </w:rPr>
            </w:pPr>
            <m:oMathPara>
              <m:oMath>
                <m:r>
                  <w:rPr>
                    <w:rFonts w:ascii="Cambria Math" w:eastAsiaTheme="minorEastAsia" w:hAnsi="Cambria Math"/>
                  </w:rPr>
                  <m:t>0.956</m:t>
                </m:r>
              </m:oMath>
            </m:oMathPara>
          </w:p>
        </w:tc>
      </w:tr>
    </w:tbl>
    <w:p w14:paraId="6562A8D7" w14:textId="77777777" w:rsidR="00431DDE" w:rsidRDefault="00431DDE" w:rsidP="00C50549">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068639E5" wp14:editId="6667AE80">
                <wp:simplePos x="0" y="0"/>
                <wp:positionH relativeFrom="column">
                  <wp:posOffset>1448368</wp:posOffset>
                </wp:positionH>
                <wp:positionV relativeFrom="paragraph">
                  <wp:posOffset>160930</wp:posOffset>
                </wp:positionV>
                <wp:extent cx="3302000" cy="1617785"/>
                <wp:effectExtent l="0" t="0" r="12700" b="20955"/>
                <wp:wrapNone/>
                <wp:docPr id="39" name="Text Box 39"/>
                <wp:cNvGraphicFramePr/>
                <a:graphic xmlns:a="http://schemas.openxmlformats.org/drawingml/2006/main">
                  <a:graphicData uri="http://schemas.microsoft.com/office/word/2010/wordprocessingShape">
                    <wps:wsp>
                      <wps:cNvSpPr txBox="1"/>
                      <wps:spPr>
                        <a:xfrm>
                          <a:off x="0" y="0"/>
                          <a:ext cx="3302000" cy="161778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86"/>
                            </w:tblGrid>
                            <w:tr w:rsidR="00431DDE" w:rsidRPr="00C250AC" w14:paraId="47192D62" w14:textId="77777777" w:rsidTr="00771CFE">
                              <w:trPr>
                                <w:trHeight w:hRule="exact" w:val="255"/>
                              </w:trPr>
                              <w:tc>
                                <w:tcPr>
                                  <w:tcW w:w="5000" w:type="pct"/>
                                  <w:shd w:val="clear" w:color="auto" w:fill="D9E2F3"/>
                                </w:tcPr>
                                <w:p w14:paraId="1CFA3D95" w14:textId="77777777" w:rsidR="00431DDE" w:rsidRPr="00C250AC" w:rsidRDefault="00431DDE" w:rsidP="00B347BE">
                                  <w:pPr>
                                    <w:pStyle w:val="SolnBox"/>
                                  </w:pPr>
                                  <w:r w:rsidRPr="00C250AC">
                                    <w:t>Solution</w:t>
                                  </w:r>
                                </w:p>
                              </w:tc>
                            </w:tr>
                            <w:tr w:rsidR="00431DDE" w:rsidRPr="00C250AC" w14:paraId="2CD170BE" w14:textId="77777777" w:rsidTr="00C250AC">
                              <w:tc>
                                <w:tcPr>
                                  <w:tcW w:w="5000" w:type="pct"/>
                                  <w:tcBorders>
                                    <w:bottom w:val="single" w:sz="4" w:space="0" w:color="auto"/>
                                  </w:tcBorders>
                                </w:tcPr>
                                <w:p w14:paraId="2BEEE18B" w14:textId="77777777" w:rsidR="00431DDE" w:rsidRDefault="00431DDE" w:rsidP="00992D52">
                                  <w:pPr>
                                    <w:pStyle w:val="Parts"/>
                                    <w:rPr>
                                      <w:rFonts w:eastAsiaTheme="minorEastAsia"/>
                                    </w:rPr>
                                  </w:pPr>
                                  <w:r>
                                    <w:t xml:space="preserve">Quarter </w:t>
                                  </w:r>
                                  <m:oMath>
                                    <m:r>
                                      <w:rPr>
                                        <w:rFonts w:ascii="Cambria Math" w:hAnsi="Cambria Math"/>
                                      </w:rPr>
                                      <m:t>1</m:t>
                                    </m:r>
                                  </m:oMath>
                                  <w:r>
                                    <w:t xml:space="preserve">: </w:t>
                                  </w:r>
                                  <m:oMath>
                                    <m:r>
                                      <w:rPr>
                                        <w:rFonts w:ascii="Cambria Math" w:hAnsi="Cambria Math"/>
                                      </w:rPr>
                                      <m:t>(0.7275+0.7348+0.7321)÷3=0.731</m:t>
                                    </m:r>
                                  </m:oMath>
                                </w:p>
                                <w:p w14:paraId="064F5C47" w14:textId="77777777" w:rsidR="00431DDE" w:rsidRDefault="00431DDE" w:rsidP="00992D52">
                                  <w:pPr>
                                    <w:pStyle w:val="Parts"/>
                                    <w:rPr>
                                      <w:rFonts w:eastAsiaTheme="minorEastAsia"/>
                                    </w:rPr>
                                  </w:pPr>
                                </w:p>
                                <w:p w14:paraId="2D93CDE9" w14:textId="77777777" w:rsidR="00431DDE" w:rsidRDefault="00431DDE" w:rsidP="00992D52">
                                  <w:pPr>
                                    <w:pStyle w:val="Parts"/>
                                  </w:pPr>
                                  <w:r>
                                    <w:rPr>
                                      <w:rFonts w:eastAsiaTheme="minorEastAsia"/>
                                    </w:rPr>
                                    <w:t xml:space="preserve">Quarter </w:t>
                                  </w:r>
                                  <m:oMath>
                                    <m:r>
                                      <w:rPr>
                                        <w:rFonts w:ascii="Cambria Math" w:eastAsiaTheme="minorEastAsia" w:hAnsi="Cambria Math"/>
                                      </w:rPr>
                                      <m:t>2</m:t>
                                    </m:r>
                                  </m:oMath>
                                  <w:r>
                                    <w:rPr>
                                      <w:rFonts w:eastAsiaTheme="minorEastAsia"/>
                                    </w:rPr>
                                    <w:t xml:space="preserve">: </w:t>
                                  </w:r>
                                  <m:oMath>
                                    <m:r>
                                      <w:rPr>
                                        <w:rFonts w:ascii="Cambria Math" w:eastAsiaTheme="minorEastAsia" w:hAnsi="Cambria Math"/>
                                      </w:rPr>
                                      <m:t>4-0.731-1.197-0.956=1.116</m:t>
                                    </m:r>
                                  </m:oMath>
                                </w:p>
                                <w:p w14:paraId="1A4F2D60" w14:textId="77777777" w:rsidR="00431DDE" w:rsidRDefault="00431DDE" w:rsidP="00992D52">
                                  <w:pPr>
                                    <w:pStyle w:val="Parts"/>
                                  </w:pPr>
                                  <w:r>
                                    <w:t xml:space="preserve">Or </w:t>
                                  </w:r>
                                  <m:oMath>
                                    <m:d>
                                      <m:dPr>
                                        <m:ctrlPr>
                                          <w:rPr>
                                            <w:rFonts w:ascii="Cambria Math" w:hAnsi="Cambria Math"/>
                                            <w:i/>
                                          </w:rPr>
                                        </m:ctrlPr>
                                      </m:dPr>
                                      <m:e>
                                        <m:r>
                                          <w:rPr>
                                            <w:rFonts w:ascii="Cambria Math" w:hAnsi="Cambria Math"/>
                                          </w:rPr>
                                          <m:t>1.0954+1.1411+1.1097</m:t>
                                        </m:r>
                                      </m:e>
                                    </m:d>
                                    <m:r>
                                      <w:rPr>
                                        <w:rFonts w:ascii="Cambria Math" w:hAnsi="Cambria Math"/>
                                      </w:rPr>
                                      <m:t>÷3=1.115</m:t>
                                    </m:r>
                                  </m:oMath>
                                </w:p>
                                <w:p w14:paraId="6A8C8B86" w14:textId="77777777" w:rsidR="00431DDE" w:rsidRPr="00410486" w:rsidRDefault="00431DDE" w:rsidP="00992D52">
                                  <w:pPr>
                                    <w:pStyle w:val="Parts"/>
                                  </w:pPr>
                                </w:p>
                              </w:tc>
                            </w:tr>
                            <w:tr w:rsidR="00431DDE" w:rsidRPr="00C250AC" w14:paraId="792D8498" w14:textId="77777777" w:rsidTr="00321246">
                              <w:trPr>
                                <w:trHeight w:hRule="exact" w:val="255"/>
                              </w:trPr>
                              <w:tc>
                                <w:tcPr>
                                  <w:tcW w:w="5000" w:type="pct"/>
                                  <w:shd w:val="clear" w:color="auto" w:fill="D9E2F3"/>
                                </w:tcPr>
                                <w:p w14:paraId="79DEF36D" w14:textId="77777777" w:rsidR="00431DDE" w:rsidRPr="00C250AC" w:rsidRDefault="00431DDE" w:rsidP="00B347BE">
                                  <w:pPr>
                                    <w:pStyle w:val="SolnBox"/>
                                  </w:pPr>
                                  <w:r w:rsidRPr="00C250AC">
                                    <w:t>Specific behaviours</w:t>
                                  </w:r>
                                </w:p>
                              </w:tc>
                            </w:tr>
                            <w:tr w:rsidR="00431DDE" w:rsidRPr="00C250AC" w14:paraId="064221FC" w14:textId="77777777" w:rsidTr="00F27DD5">
                              <w:tc>
                                <w:tcPr>
                                  <w:tcW w:w="5000" w:type="pct"/>
                                </w:tcPr>
                                <w:p w14:paraId="6244BFEA" w14:textId="77777777" w:rsidR="00431DDE" w:rsidRPr="00FE518A" w:rsidRDefault="00431DDE" w:rsidP="00992D52">
                                  <w:pPr>
                                    <w:pStyle w:val="Parts"/>
                                  </w:pPr>
                                  <w:r w:rsidRPr="00FE518A">
                                    <w:sym w:font="Wingdings" w:char="F0FC"/>
                                  </w:r>
                                  <w:r w:rsidRPr="00FE518A">
                                    <w:t xml:space="preserve"> </w:t>
                                  </w:r>
                                  <w:r>
                                    <w:t>index for Q</w:t>
                                  </w:r>
                                  <m:oMath>
                                    <m:r>
                                      <w:rPr>
                                        <w:rFonts w:ascii="Cambria Math" w:hAnsi="Cambria Math"/>
                                      </w:rPr>
                                      <m:t>1</m:t>
                                    </m:r>
                                  </m:oMath>
                                </w:p>
                                <w:p w14:paraId="0283683A" w14:textId="77777777" w:rsidR="00431DDE" w:rsidRPr="00FE518A" w:rsidRDefault="00431DDE" w:rsidP="00992D52">
                                  <w:pPr>
                                    <w:pStyle w:val="Parts"/>
                                  </w:pPr>
                                  <w:r w:rsidRPr="00FE518A">
                                    <w:rPr>
                                      <w:rFonts w:ascii="Wingdings" w:hAnsi="Wingdings"/>
                                    </w:rPr>
                                    <w:t>ü</w:t>
                                  </w:r>
                                  <w:r w:rsidRPr="00FE518A">
                                    <w:t xml:space="preserve"> </w:t>
                                  </w:r>
                                  <w:r>
                                    <w:t>index for Q</w:t>
                                  </w:r>
                                  <m:oMath>
                                    <m:r>
                                      <w:rPr>
                                        <w:rFonts w:ascii="Cambria Math" w:hAnsi="Cambria Math"/>
                                      </w:rPr>
                                      <m:t>2</m:t>
                                    </m:r>
                                  </m:oMath>
                                </w:p>
                              </w:tc>
                            </w:tr>
                          </w:tbl>
                          <w:p w14:paraId="321E7AC5"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639E5" id="Text Box 39" o:spid="_x0000_s1061" type="#_x0000_t202" style="position:absolute;left:0;text-align:left;margin-left:114.05pt;margin-top:12.65pt;width:260pt;height:127.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jWRQIAAIUEAAAOAAAAZHJzL2Uyb0RvYy54bWysVE1v2zAMvQ/YfxB0X5006JcRp8hSZBhQ&#10;tAXaoWdFlmMDsqhJSuzs1+9Jjpui22mYDzJNUvx4j/T8tm812yvnGzIFn55NOFNGUtmYbcF/vKy/&#10;XHPmgzCl0GRUwQ/K89vF50/zzubqnGrSpXIMQYzPO1vwOgSbZ5mXtWqFPyOrDIwVuVYEfLptVjrR&#10;IXqrs/PJ5DLryJXWkVTeQ3s3GPkixa8qJcNjVXkVmC44agvpdOncxDNbzEW+dcLWjTyWIf6hilY0&#10;BknfQt2JINjONX+EahvpyFMVziS1GVVVI1XqAd1MJx+6ea6FVakXgOPtG0z+/4WVD/snx5qy4LMb&#10;zoxowdGL6gP7Sj2DCvh01udwe7ZwDD304HnUeyhj233l2vhGQwx2IH14QzdGk1DOZhMwBpOEbXo5&#10;vbq6vohxstN163z4pqhlUSi4A30JVbG/92FwHV1iNkPrRutEoTasK/jl7GKSLnjSTRmN0c0f/Eo7&#10;theYAYxOSR1nWvgAZcHX6TnW8e4aqtIGxcXuhy6jFPpNP6CVSo+qDZUHIONomC1v5bpB9fdI8CQc&#10;hgkdY0HCI45KE6qko8RZTe7X3/TRHxzDylmH4Sy4/7kTTqHu7wbsx0keBTcKm1Ewu3ZF6HWK1bMy&#10;ibjggh7FylH7ir1ZxiwwCSORq+BhFFdhWBHsnVTLZXLCvFoR7s2zlTF0BDZy8dK/CmePhAVw/UDj&#10;2Ir8A2+D78DccheoahKpJxSPeGPW01gc9zIu0/vv5HX6eyx+AwAA//8DAFBLAwQUAAYACAAAACEA&#10;+wmum94AAAAKAQAADwAAAGRycy9kb3ducmV2LnhtbEyPzU7DMBCE70i8g7VI3Kid8BdCnCogAVIl&#10;DrSIs5sscSBeR7bbhrdne4Lb7sxo9ttqObtR7DHEwZOGbKFAILW+G6jX8L55uihAxGSoM6Mn1PCD&#10;EZb16Ullys4f6A3369QLLqFYGg02pamUMrYWnYkLPyGx9+mDM4nX0MsumAOXu1HmSt1IZwbiC9ZM&#10;+Gix/V7vnAa1kptg78KXxWfbNOqDHl7Vi9bnZ3NzDyLhnP7CcMRndKiZaet31EUxasjzIuMoD9eX&#10;IDhwe3UUtiwUKgNZV/L/C/UvAAAA//8DAFBLAQItABQABgAIAAAAIQC2gziS/gAAAOEBAAATAAAA&#10;AAAAAAAAAAAAAAAAAABbQ29udGVudF9UeXBlc10ueG1sUEsBAi0AFAAGAAgAAAAhADj9If/WAAAA&#10;lAEAAAsAAAAAAAAAAAAAAAAALwEAAF9yZWxzLy5yZWxzUEsBAi0AFAAGAAgAAAAhAPIZ+NZFAgAA&#10;hQQAAA4AAAAAAAAAAAAAAAAALgIAAGRycy9lMm9Eb2MueG1sUEsBAi0AFAAGAAgAAAAhAPsJrpv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186"/>
                      </w:tblGrid>
                      <w:tr w:rsidR="00431DDE" w:rsidRPr="00C250AC" w14:paraId="47192D62" w14:textId="77777777" w:rsidTr="00771CFE">
                        <w:trPr>
                          <w:trHeight w:hRule="exact" w:val="255"/>
                        </w:trPr>
                        <w:tc>
                          <w:tcPr>
                            <w:tcW w:w="5000" w:type="pct"/>
                            <w:shd w:val="clear" w:color="auto" w:fill="D9E2F3"/>
                          </w:tcPr>
                          <w:p w14:paraId="1CFA3D95" w14:textId="77777777" w:rsidR="00431DDE" w:rsidRPr="00C250AC" w:rsidRDefault="00431DDE" w:rsidP="00B347BE">
                            <w:pPr>
                              <w:pStyle w:val="SolnBox"/>
                            </w:pPr>
                            <w:r w:rsidRPr="00C250AC">
                              <w:t>Solution</w:t>
                            </w:r>
                          </w:p>
                        </w:tc>
                      </w:tr>
                      <w:tr w:rsidR="00431DDE" w:rsidRPr="00C250AC" w14:paraId="2CD170BE" w14:textId="77777777" w:rsidTr="00C250AC">
                        <w:tc>
                          <w:tcPr>
                            <w:tcW w:w="5000" w:type="pct"/>
                            <w:tcBorders>
                              <w:bottom w:val="single" w:sz="4" w:space="0" w:color="auto"/>
                            </w:tcBorders>
                          </w:tcPr>
                          <w:p w14:paraId="2BEEE18B" w14:textId="77777777" w:rsidR="00431DDE" w:rsidRDefault="00431DDE" w:rsidP="00992D52">
                            <w:pPr>
                              <w:pStyle w:val="Parts"/>
                              <w:rPr>
                                <w:rFonts w:eastAsiaTheme="minorEastAsia"/>
                              </w:rPr>
                            </w:pPr>
                            <w:r>
                              <w:t xml:space="preserve">Quarter </w:t>
                            </w:r>
                            <m:oMath>
                              <m:r>
                                <w:rPr>
                                  <w:rFonts w:ascii="Cambria Math" w:hAnsi="Cambria Math"/>
                                </w:rPr>
                                <m:t>1</m:t>
                              </m:r>
                            </m:oMath>
                            <w:r>
                              <w:t xml:space="preserve">: </w:t>
                            </w:r>
                            <m:oMath>
                              <m:r>
                                <w:rPr>
                                  <w:rFonts w:ascii="Cambria Math" w:hAnsi="Cambria Math"/>
                                </w:rPr>
                                <m:t>(0.7275+0.7348+0.7321)÷3=0.731</m:t>
                              </m:r>
                            </m:oMath>
                          </w:p>
                          <w:p w14:paraId="064F5C47" w14:textId="77777777" w:rsidR="00431DDE" w:rsidRDefault="00431DDE" w:rsidP="00992D52">
                            <w:pPr>
                              <w:pStyle w:val="Parts"/>
                              <w:rPr>
                                <w:rFonts w:eastAsiaTheme="minorEastAsia"/>
                              </w:rPr>
                            </w:pPr>
                          </w:p>
                          <w:p w14:paraId="2D93CDE9" w14:textId="77777777" w:rsidR="00431DDE" w:rsidRDefault="00431DDE" w:rsidP="00992D52">
                            <w:pPr>
                              <w:pStyle w:val="Parts"/>
                            </w:pPr>
                            <w:r>
                              <w:rPr>
                                <w:rFonts w:eastAsiaTheme="minorEastAsia"/>
                              </w:rPr>
                              <w:t xml:space="preserve">Quarter </w:t>
                            </w:r>
                            <m:oMath>
                              <m:r>
                                <w:rPr>
                                  <w:rFonts w:ascii="Cambria Math" w:eastAsiaTheme="minorEastAsia" w:hAnsi="Cambria Math"/>
                                </w:rPr>
                                <m:t>2</m:t>
                              </m:r>
                            </m:oMath>
                            <w:r>
                              <w:rPr>
                                <w:rFonts w:eastAsiaTheme="minorEastAsia"/>
                              </w:rPr>
                              <w:t xml:space="preserve">: </w:t>
                            </w:r>
                            <m:oMath>
                              <m:r>
                                <w:rPr>
                                  <w:rFonts w:ascii="Cambria Math" w:eastAsiaTheme="minorEastAsia" w:hAnsi="Cambria Math"/>
                                </w:rPr>
                                <m:t>4-0.731-1.197-0.956=1.116</m:t>
                              </m:r>
                            </m:oMath>
                          </w:p>
                          <w:p w14:paraId="1A4F2D60" w14:textId="77777777" w:rsidR="00431DDE" w:rsidRDefault="00431DDE" w:rsidP="00992D52">
                            <w:pPr>
                              <w:pStyle w:val="Parts"/>
                            </w:pPr>
                            <w:r>
                              <w:t xml:space="preserve">Or </w:t>
                            </w:r>
                            <m:oMath>
                              <m:d>
                                <m:dPr>
                                  <m:ctrlPr>
                                    <w:rPr>
                                      <w:rFonts w:ascii="Cambria Math" w:hAnsi="Cambria Math"/>
                                      <w:i/>
                                    </w:rPr>
                                  </m:ctrlPr>
                                </m:dPr>
                                <m:e>
                                  <m:r>
                                    <w:rPr>
                                      <w:rFonts w:ascii="Cambria Math" w:hAnsi="Cambria Math"/>
                                    </w:rPr>
                                    <m:t>1.0954+1.1411+1.1097</m:t>
                                  </m:r>
                                </m:e>
                              </m:d>
                              <m:r>
                                <w:rPr>
                                  <w:rFonts w:ascii="Cambria Math" w:hAnsi="Cambria Math"/>
                                </w:rPr>
                                <m:t>÷3=1.115</m:t>
                              </m:r>
                            </m:oMath>
                          </w:p>
                          <w:p w14:paraId="6A8C8B86" w14:textId="77777777" w:rsidR="00431DDE" w:rsidRPr="00410486" w:rsidRDefault="00431DDE" w:rsidP="00992D52">
                            <w:pPr>
                              <w:pStyle w:val="Parts"/>
                            </w:pPr>
                          </w:p>
                        </w:tc>
                      </w:tr>
                      <w:tr w:rsidR="00431DDE" w:rsidRPr="00C250AC" w14:paraId="792D8498" w14:textId="77777777" w:rsidTr="00321246">
                        <w:trPr>
                          <w:trHeight w:hRule="exact" w:val="255"/>
                        </w:trPr>
                        <w:tc>
                          <w:tcPr>
                            <w:tcW w:w="5000" w:type="pct"/>
                            <w:shd w:val="clear" w:color="auto" w:fill="D9E2F3"/>
                          </w:tcPr>
                          <w:p w14:paraId="79DEF36D" w14:textId="77777777" w:rsidR="00431DDE" w:rsidRPr="00C250AC" w:rsidRDefault="00431DDE" w:rsidP="00B347BE">
                            <w:pPr>
                              <w:pStyle w:val="SolnBox"/>
                            </w:pPr>
                            <w:r w:rsidRPr="00C250AC">
                              <w:t>Specific behaviours</w:t>
                            </w:r>
                          </w:p>
                        </w:tc>
                      </w:tr>
                      <w:tr w:rsidR="00431DDE" w:rsidRPr="00C250AC" w14:paraId="064221FC" w14:textId="77777777" w:rsidTr="00F27DD5">
                        <w:tc>
                          <w:tcPr>
                            <w:tcW w:w="5000" w:type="pct"/>
                          </w:tcPr>
                          <w:p w14:paraId="6244BFEA" w14:textId="77777777" w:rsidR="00431DDE" w:rsidRPr="00FE518A" w:rsidRDefault="00431DDE" w:rsidP="00992D52">
                            <w:pPr>
                              <w:pStyle w:val="Parts"/>
                            </w:pPr>
                            <w:r w:rsidRPr="00FE518A">
                              <w:sym w:font="Wingdings" w:char="F0FC"/>
                            </w:r>
                            <w:r w:rsidRPr="00FE518A">
                              <w:t xml:space="preserve"> </w:t>
                            </w:r>
                            <w:r>
                              <w:t>index for Q</w:t>
                            </w:r>
                            <m:oMath>
                              <m:r>
                                <w:rPr>
                                  <w:rFonts w:ascii="Cambria Math" w:hAnsi="Cambria Math"/>
                                </w:rPr>
                                <m:t>1</m:t>
                              </m:r>
                            </m:oMath>
                          </w:p>
                          <w:p w14:paraId="0283683A" w14:textId="77777777" w:rsidR="00431DDE" w:rsidRPr="00FE518A" w:rsidRDefault="00431DDE" w:rsidP="00992D52">
                            <w:pPr>
                              <w:pStyle w:val="Parts"/>
                            </w:pPr>
                            <w:r w:rsidRPr="00FE518A">
                              <w:rPr>
                                <w:rFonts w:ascii="Wingdings" w:hAnsi="Wingdings"/>
                              </w:rPr>
                              <w:t>ü</w:t>
                            </w:r>
                            <w:r w:rsidRPr="00FE518A">
                              <w:t xml:space="preserve"> </w:t>
                            </w:r>
                            <w:r>
                              <w:t>index for Q</w:t>
                            </w:r>
                            <m:oMath>
                              <m:r>
                                <w:rPr>
                                  <w:rFonts w:ascii="Cambria Math" w:hAnsi="Cambria Math"/>
                                </w:rPr>
                                <m:t>2</m:t>
                              </m:r>
                            </m:oMath>
                          </w:p>
                        </w:tc>
                      </w:tr>
                    </w:tbl>
                    <w:p w14:paraId="321E7AC5" w14:textId="77777777" w:rsidR="00431DDE" w:rsidRDefault="00431DDE" w:rsidP="00FE518A">
                      <w:pPr>
                        <w:pStyle w:val="Part"/>
                      </w:pPr>
                    </w:p>
                  </w:txbxContent>
                </v:textbox>
              </v:shape>
            </w:pict>
          </mc:Fallback>
        </mc:AlternateContent>
      </w:r>
    </w:p>
    <w:p w14:paraId="14F42C28" w14:textId="77777777" w:rsidR="00431DDE" w:rsidRDefault="00431DDE">
      <w:pPr>
        <w:spacing w:after="160" w:line="259" w:lineRule="auto"/>
        <w:rPr>
          <w:rFonts w:eastAsiaTheme="minorEastAsia"/>
        </w:rPr>
      </w:pPr>
      <w:r>
        <w:rPr>
          <w:rFonts w:eastAsiaTheme="minorEastAsia"/>
        </w:rPr>
        <w:br w:type="page"/>
      </w:r>
    </w:p>
    <w:p w14:paraId="764EB69F" w14:textId="77777777" w:rsidR="00431DDE" w:rsidRDefault="00431DDE" w:rsidP="00C50549">
      <w:pPr>
        <w:pStyle w:val="Parta"/>
        <w:rPr>
          <w:rFonts w:eastAsiaTheme="minorEastAsia"/>
        </w:rPr>
      </w:pPr>
      <w:r>
        <w:rPr>
          <w:rFonts w:eastAsiaTheme="minorEastAsia"/>
        </w:rPr>
        <w:lastRenderedPageBreak/>
        <w:t>(c)</w:t>
      </w:r>
      <w:r>
        <w:rPr>
          <w:rFonts w:eastAsiaTheme="minorEastAsia"/>
        </w:rPr>
        <w:tab/>
        <w:t xml:space="preserve">Determine in which quarter of </w:t>
      </w:r>
      <m:oMath>
        <m:r>
          <w:rPr>
            <w:rFonts w:ascii="Cambria Math" w:eastAsiaTheme="minorEastAsia" w:hAnsi="Cambria Math"/>
          </w:rPr>
          <m:t>2016</m:t>
        </m:r>
      </m:oMath>
      <w:r>
        <w:rPr>
          <w:rFonts w:eastAsiaTheme="minorEastAsia"/>
        </w:rPr>
        <w:t xml:space="preserve"> the deseasonalised number of enquiries was the lowest, and state what this deseasonalised number is.</w:t>
      </w:r>
      <w:r>
        <w:rPr>
          <w:rFonts w:eastAsiaTheme="minorEastAsia"/>
        </w:rPr>
        <w:tab/>
        <w:t>(2 marks)</w:t>
      </w:r>
    </w:p>
    <w:p w14:paraId="44C0E587" w14:textId="77777777" w:rsidR="00431DDE" w:rsidRDefault="00431DDE" w:rsidP="00C50549">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329E5A10" wp14:editId="7FF1F16C">
                <wp:simplePos x="0" y="0"/>
                <wp:positionH relativeFrom="column">
                  <wp:posOffset>1159510</wp:posOffset>
                </wp:positionH>
                <wp:positionV relativeFrom="paragraph">
                  <wp:posOffset>160020</wp:posOffset>
                </wp:positionV>
                <wp:extent cx="3581400" cy="2012950"/>
                <wp:effectExtent l="0" t="0" r="19050" b="25400"/>
                <wp:wrapNone/>
                <wp:docPr id="40" name="Text Box 40"/>
                <wp:cNvGraphicFramePr/>
                <a:graphic xmlns:a="http://schemas.openxmlformats.org/drawingml/2006/main">
                  <a:graphicData uri="http://schemas.microsoft.com/office/word/2010/wordprocessingShape">
                    <wps:wsp>
                      <wps:cNvSpPr txBox="1"/>
                      <wps:spPr>
                        <a:xfrm>
                          <a:off x="0" y="0"/>
                          <a:ext cx="3581400" cy="2012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25"/>
                            </w:tblGrid>
                            <w:tr w:rsidR="00431DDE" w:rsidRPr="00C250AC" w14:paraId="5DD8ED2F" w14:textId="77777777" w:rsidTr="00771CFE">
                              <w:trPr>
                                <w:trHeight w:hRule="exact" w:val="255"/>
                              </w:trPr>
                              <w:tc>
                                <w:tcPr>
                                  <w:tcW w:w="5000" w:type="pct"/>
                                  <w:shd w:val="clear" w:color="auto" w:fill="D9E2F3"/>
                                </w:tcPr>
                                <w:p w14:paraId="22136A12" w14:textId="77777777" w:rsidR="00431DDE" w:rsidRPr="00C250AC" w:rsidRDefault="00431DDE" w:rsidP="00B347BE">
                                  <w:pPr>
                                    <w:pStyle w:val="SolnBox"/>
                                  </w:pPr>
                                  <w:r w:rsidRPr="00C250AC">
                                    <w:t>Solution</w:t>
                                  </w:r>
                                </w:p>
                              </w:tc>
                            </w:tr>
                            <w:tr w:rsidR="00431DDE" w:rsidRPr="00C250AC" w14:paraId="5D8E0D6D" w14:textId="77777777" w:rsidTr="00C250AC">
                              <w:tc>
                                <w:tcPr>
                                  <w:tcW w:w="5000" w:type="pct"/>
                                  <w:tcBorders>
                                    <w:bottom w:val="single" w:sz="4" w:space="0" w:color="auto"/>
                                  </w:tcBorders>
                                </w:tcPr>
                                <w:p w14:paraId="66100A33" w14:textId="77777777" w:rsidR="00431DDE" w:rsidRPr="006868DE" w:rsidRDefault="00431DDE" w:rsidP="00992D52">
                                  <w:pPr>
                                    <w:pStyle w:val="Parts"/>
                                    <w:rPr>
                                      <w:rFonts w:eastAsiaTheme="minorEastAsia"/>
                                    </w:rPr>
                                  </w:pPr>
                                  <m:oMathPara>
                                    <m:oMath>
                                      <m:r>
                                        <w:rPr>
                                          <w:rFonts w:ascii="Cambria Math" w:hAnsi="Cambria Math"/>
                                        </w:rPr>
                                        <m:t>267÷0.731=365</m:t>
                                      </m:r>
                                      <m:r>
                                        <m:rPr>
                                          <m:sty m:val="p"/>
                                        </m:rPr>
                                        <w:rPr>
                                          <w:rFonts w:ascii="Cambria Math" w:hAnsi="Cambria Math"/>
                                        </w:rPr>
                                        <w:br/>
                                      </m:r>
                                    </m:oMath>
                                    <m:oMath>
                                      <m:r>
                                        <w:rPr>
                                          <w:rFonts w:ascii="Cambria Math" w:hAnsi="Cambria Math"/>
                                        </w:rPr>
                                        <m:t>402÷1.116=360</m:t>
                                      </m:r>
                                    </m:oMath>
                                  </m:oMathPara>
                                </w:p>
                                <w:p w14:paraId="10643679" w14:textId="77777777" w:rsidR="00431DDE" w:rsidRPr="006868DE" w:rsidRDefault="00431DDE" w:rsidP="00992D52">
                                  <w:pPr>
                                    <w:pStyle w:val="Parts"/>
                                    <w:rPr>
                                      <w:rFonts w:eastAsiaTheme="minorEastAsia"/>
                                    </w:rPr>
                                  </w:pPr>
                                  <m:oMathPara>
                                    <m:oMath>
                                      <m:r>
                                        <w:rPr>
                                          <w:rFonts w:ascii="Cambria Math" w:eastAsiaTheme="minorEastAsia" w:hAnsi="Cambria Math"/>
                                        </w:rPr>
                                        <m:t>451÷1.197=377</m:t>
                                      </m:r>
                                    </m:oMath>
                                  </m:oMathPara>
                                </w:p>
                                <w:p w14:paraId="6F8A81AB" w14:textId="77777777" w:rsidR="00431DDE" w:rsidRPr="006868DE" w:rsidRDefault="00431DDE" w:rsidP="00992D52">
                                  <w:pPr>
                                    <w:pStyle w:val="Parts"/>
                                    <w:rPr>
                                      <w:rFonts w:eastAsiaTheme="minorEastAsia"/>
                                    </w:rPr>
                                  </w:pPr>
                                  <m:oMathPara>
                                    <m:oMath>
                                      <m:r>
                                        <w:rPr>
                                          <w:rFonts w:ascii="Cambria Math" w:eastAsiaTheme="minorEastAsia" w:hAnsi="Cambria Math"/>
                                        </w:rPr>
                                        <m:t>348÷0.956=364</m:t>
                                      </m:r>
                                    </m:oMath>
                                  </m:oMathPara>
                                </w:p>
                                <w:p w14:paraId="2F9D626D" w14:textId="77777777" w:rsidR="00431DDE" w:rsidRDefault="00431DDE" w:rsidP="00992D52">
                                  <w:pPr>
                                    <w:pStyle w:val="Parts"/>
                                    <w:rPr>
                                      <w:rFonts w:eastAsiaTheme="minorEastAsia"/>
                                    </w:rPr>
                                  </w:pPr>
                                </w:p>
                                <w:p w14:paraId="43D5B941" w14:textId="77777777" w:rsidR="00431DDE" w:rsidRPr="006868DE" w:rsidRDefault="00431DDE" w:rsidP="006868DE">
                                  <w:pPr>
                                    <w:pStyle w:val="Parts"/>
                                    <w:jc w:val="center"/>
                                    <w:rPr>
                                      <w:rFonts w:eastAsiaTheme="minorEastAsia"/>
                                    </w:rPr>
                                  </w:pPr>
                                  <w:r>
                                    <w:rPr>
                                      <w:rFonts w:eastAsiaTheme="minorEastAsia"/>
                                    </w:rPr>
                                    <w:t xml:space="preserve">Hence lowest in second quarter, when it was </w:t>
                                  </w:r>
                                  <m:oMath>
                                    <m:r>
                                      <w:rPr>
                                        <w:rFonts w:ascii="Cambria Math" w:eastAsiaTheme="minorEastAsia" w:hAnsi="Cambria Math"/>
                                      </w:rPr>
                                      <m:t>360</m:t>
                                    </m:r>
                                  </m:oMath>
                                  <w:r>
                                    <w:rPr>
                                      <w:rFonts w:eastAsiaTheme="minorEastAsia"/>
                                    </w:rPr>
                                    <w:t>.</w:t>
                                  </w:r>
                                </w:p>
                                <w:p w14:paraId="7930BB4A" w14:textId="77777777" w:rsidR="00431DDE" w:rsidRPr="00410486" w:rsidRDefault="00431DDE" w:rsidP="00992D52">
                                  <w:pPr>
                                    <w:pStyle w:val="Parts"/>
                                  </w:pPr>
                                </w:p>
                              </w:tc>
                            </w:tr>
                            <w:tr w:rsidR="00431DDE" w:rsidRPr="00C250AC" w14:paraId="5436FB4D" w14:textId="77777777" w:rsidTr="00321246">
                              <w:trPr>
                                <w:trHeight w:hRule="exact" w:val="255"/>
                              </w:trPr>
                              <w:tc>
                                <w:tcPr>
                                  <w:tcW w:w="5000" w:type="pct"/>
                                  <w:shd w:val="clear" w:color="auto" w:fill="D9E2F3"/>
                                </w:tcPr>
                                <w:p w14:paraId="2DA5FF11" w14:textId="77777777" w:rsidR="00431DDE" w:rsidRPr="00C250AC" w:rsidRDefault="00431DDE" w:rsidP="00B347BE">
                                  <w:pPr>
                                    <w:pStyle w:val="SolnBox"/>
                                  </w:pPr>
                                  <w:r w:rsidRPr="00C250AC">
                                    <w:t>Specific behaviours</w:t>
                                  </w:r>
                                </w:p>
                              </w:tc>
                            </w:tr>
                            <w:tr w:rsidR="00431DDE" w:rsidRPr="00C250AC" w14:paraId="3D0A3393" w14:textId="77777777" w:rsidTr="00F27DD5">
                              <w:tc>
                                <w:tcPr>
                                  <w:tcW w:w="5000" w:type="pct"/>
                                </w:tcPr>
                                <w:p w14:paraId="5C53A7CA" w14:textId="77777777" w:rsidR="00431DDE" w:rsidRPr="00FE518A" w:rsidRDefault="00431DDE" w:rsidP="00992D52">
                                  <w:pPr>
                                    <w:pStyle w:val="Parts"/>
                                  </w:pPr>
                                  <w:r w:rsidRPr="00FE518A">
                                    <w:sym w:font="Wingdings" w:char="F0FC"/>
                                  </w:r>
                                  <w:r w:rsidRPr="00FE518A">
                                    <w:t xml:space="preserve"> </w:t>
                                  </w:r>
                                  <w:r>
                                    <w:t>states correct quarter</w:t>
                                  </w:r>
                                </w:p>
                                <w:p w14:paraId="1058E307" w14:textId="77777777" w:rsidR="00431DDE" w:rsidRPr="00FE518A" w:rsidRDefault="00431DDE" w:rsidP="00992D52">
                                  <w:pPr>
                                    <w:pStyle w:val="Parts"/>
                                  </w:pPr>
                                  <w:r w:rsidRPr="00FE518A">
                                    <w:rPr>
                                      <w:rFonts w:ascii="Wingdings" w:hAnsi="Wingdings"/>
                                    </w:rPr>
                                    <w:t>ü</w:t>
                                  </w:r>
                                  <w:r w:rsidRPr="00FE518A">
                                    <w:t xml:space="preserve"> </w:t>
                                  </w:r>
                                  <w:r>
                                    <w:t>states correct value</w:t>
                                  </w:r>
                                </w:p>
                              </w:tc>
                            </w:tr>
                          </w:tbl>
                          <w:p w14:paraId="4B695270"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E5A10" id="Text Box 40" o:spid="_x0000_s1062" type="#_x0000_t202" style="position:absolute;left:0;text-align:left;margin-left:91.3pt;margin-top:12.6pt;width:282pt;height:15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BURgIAAIUEAAAOAAAAZHJzL2Uyb0RvYy54bWysVMFOGzEQvVfqP1i+N5sEiCBig1JQqkoI&#10;kELF2fF6E0tej2s72U2/vs/eLCDaU1UOZjwz+zzz3kyub7rGsIPyQZMt+WQ05kxZSZW225L/eF59&#10;ueQsRGErYciqkh9V4DeLz5+uWzdXU9qRqZRnALFh3rqS72J086IIcqcaEUbklEWwJt+IiKvfFpUX&#10;LdAbU0zH41nRkq+cJ6lCgPeuD/JFxq9rJeNjXQcVmSk5aov59PncpLNYXIv51gu30/JUhviHKhqh&#10;LR59hboTUbC9139ANVp6ClTHkaSmoLrWUuUe0M1k/KGb9U44lXsBOcG90hT+H6x8ODx5pquSn4Me&#10;Kxpo9Ky6yL5Sx+ACP60Lc6StHRJjBz90HvwBztR2V/sm/UdDDHFAHV/ZTWgSzrOLy8n5GCGJGLqd&#10;Xl1k/OLtc+dD/KaoYckouYd8mVVxuA8RpSB1SEmvWVppY7KExrK25LMzQKZIIKOrFMyXY7g1nh0E&#10;ZgCjU1HLmREhwlnyVf5L/QD83We4GQtn6r7vMlmx23SZrbPZQMGGqiOY8dTPVnBypVH9PR54Eh7D&#10;hI6xIPERR20IVdLJ4mxH/tff/CkfGiPKWYvhLHn4uRdeoe7vFuoDMg6GH4zNYNh9c0vodYLVczKb&#10;+MBHM5i1p+YFe7NMryAkrMRbJY+DeRv7FcHeSbVc5iTMqxPx3q6dTNCJ2KTFc/civDsJFqH1Aw1j&#10;K+YfdOtze+WW+0i1zqImYnsWT3xj1rMcp71My/T+nrPefj0WvwEAAP//AwBQSwMEFAAGAAgAAAAh&#10;APonZmveAAAACgEAAA8AAABkcnMvZG93bnJldi54bWxMj8FOwzAMhu9IvENkJG4sIYwxStOpIAHS&#10;JA5siHPWmqbQOFWSbeXtMSc4/van35/L1eQHccCY+kAGLmcKBFIT2p46A2/bx4sliJQttXYIhAa+&#10;McGqOj0pbdGGI73iYZM7wSWUCmvA5TwWUqbGobdpFkYk3n2E6G3mGDvZRnvkcj9IrdRCetsTX3B2&#10;xAeHzddm7w2otdxGdxs/HT65ulbvdP+ino05P5vqOxAZp/wHw68+q0PFTruwpzaJgfNSLxg1oK81&#10;CAZu5gse7AxczbUGWZXy/wvVDwAAAP//AwBQSwECLQAUAAYACAAAACEAtoM4kv4AAADhAQAAEwAA&#10;AAAAAAAAAAAAAAAAAAAAW0NvbnRlbnRfVHlwZXNdLnhtbFBLAQItABQABgAIAAAAIQA4/SH/1gAA&#10;AJQBAAALAAAAAAAAAAAAAAAAAC8BAABfcmVscy8ucmVsc1BLAQItABQABgAIAAAAIQAZCSBURgIA&#10;AIUEAAAOAAAAAAAAAAAAAAAAAC4CAABkcnMvZTJvRG9jLnhtbFBLAQItABQABgAIAAAAIQD6J2Zr&#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625"/>
                      </w:tblGrid>
                      <w:tr w:rsidR="00431DDE" w:rsidRPr="00C250AC" w14:paraId="5DD8ED2F" w14:textId="77777777" w:rsidTr="00771CFE">
                        <w:trPr>
                          <w:trHeight w:hRule="exact" w:val="255"/>
                        </w:trPr>
                        <w:tc>
                          <w:tcPr>
                            <w:tcW w:w="5000" w:type="pct"/>
                            <w:shd w:val="clear" w:color="auto" w:fill="D9E2F3"/>
                          </w:tcPr>
                          <w:p w14:paraId="22136A12" w14:textId="77777777" w:rsidR="00431DDE" w:rsidRPr="00C250AC" w:rsidRDefault="00431DDE" w:rsidP="00B347BE">
                            <w:pPr>
                              <w:pStyle w:val="SolnBox"/>
                            </w:pPr>
                            <w:r w:rsidRPr="00C250AC">
                              <w:t>Solution</w:t>
                            </w:r>
                          </w:p>
                        </w:tc>
                      </w:tr>
                      <w:tr w:rsidR="00431DDE" w:rsidRPr="00C250AC" w14:paraId="5D8E0D6D" w14:textId="77777777" w:rsidTr="00C250AC">
                        <w:tc>
                          <w:tcPr>
                            <w:tcW w:w="5000" w:type="pct"/>
                            <w:tcBorders>
                              <w:bottom w:val="single" w:sz="4" w:space="0" w:color="auto"/>
                            </w:tcBorders>
                          </w:tcPr>
                          <w:p w14:paraId="66100A33" w14:textId="77777777" w:rsidR="00431DDE" w:rsidRPr="006868DE" w:rsidRDefault="00431DDE" w:rsidP="00992D52">
                            <w:pPr>
                              <w:pStyle w:val="Parts"/>
                              <w:rPr>
                                <w:rFonts w:eastAsiaTheme="minorEastAsia"/>
                              </w:rPr>
                            </w:pPr>
                            <m:oMathPara>
                              <m:oMath>
                                <m:r>
                                  <w:rPr>
                                    <w:rFonts w:ascii="Cambria Math" w:hAnsi="Cambria Math"/>
                                  </w:rPr>
                                  <m:t>267÷0.731=365</m:t>
                                </m:r>
                                <m:r>
                                  <m:rPr>
                                    <m:sty m:val="p"/>
                                  </m:rPr>
                                  <w:rPr>
                                    <w:rFonts w:ascii="Cambria Math" w:hAnsi="Cambria Math"/>
                                  </w:rPr>
                                  <w:br/>
                                </m:r>
                              </m:oMath>
                              <m:oMath>
                                <m:r>
                                  <w:rPr>
                                    <w:rFonts w:ascii="Cambria Math" w:hAnsi="Cambria Math"/>
                                  </w:rPr>
                                  <m:t>402÷1.116=360</m:t>
                                </m:r>
                              </m:oMath>
                            </m:oMathPara>
                          </w:p>
                          <w:p w14:paraId="10643679" w14:textId="77777777" w:rsidR="00431DDE" w:rsidRPr="006868DE" w:rsidRDefault="00431DDE" w:rsidP="00992D52">
                            <w:pPr>
                              <w:pStyle w:val="Parts"/>
                              <w:rPr>
                                <w:rFonts w:eastAsiaTheme="minorEastAsia"/>
                              </w:rPr>
                            </w:pPr>
                            <m:oMathPara>
                              <m:oMath>
                                <m:r>
                                  <w:rPr>
                                    <w:rFonts w:ascii="Cambria Math" w:eastAsiaTheme="minorEastAsia" w:hAnsi="Cambria Math"/>
                                  </w:rPr>
                                  <m:t>451÷1.197=377</m:t>
                                </m:r>
                              </m:oMath>
                            </m:oMathPara>
                          </w:p>
                          <w:p w14:paraId="6F8A81AB" w14:textId="77777777" w:rsidR="00431DDE" w:rsidRPr="006868DE" w:rsidRDefault="00431DDE" w:rsidP="00992D52">
                            <w:pPr>
                              <w:pStyle w:val="Parts"/>
                              <w:rPr>
                                <w:rFonts w:eastAsiaTheme="minorEastAsia"/>
                              </w:rPr>
                            </w:pPr>
                            <m:oMathPara>
                              <m:oMath>
                                <m:r>
                                  <w:rPr>
                                    <w:rFonts w:ascii="Cambria Math" w:eastAsiaTheme="minorEastAsia" w:hAnsi="Cambria Math"/>
                                  </w:rPr>
                                  <m:t>348÷0.956=364</m:t>
                                </m:r>
                              </m:oMath>
                            </m:oMathPara>
                          </w:p>
                          <w:p w14:paraId="2F9D626D" w14:textId="77777777" w:rsidR="00431DDE" w:rsidRDefault="00431DDE" w:rsidP="00992D52">
                            <w:pPr>
                              <w:pStyle w:val="Parts"/>
                              <w:rPr>
                                <w:rFonts w:eastAsiaTheme="minorEastAsia"/>
                              </w:rPr>
                            </w:pPr>
                          </w:p>
                          <w:p w14:paraId="43D5B941" w14:textId="77777777" w:rsidR="00431DDE" w:rsidRPr="006868DE" w:rsidRDefault="00431DDE" w:rsidP="006868DE">
                            <w:pPr>
                              <w:pStyle w:val="Parts"/>
                              <w:jc w:val="center"/>
                              <w:rPr>
                                <w:rFonts w:eastAsiaTheme="minorEastAsia"/>
                              </w:rPr>
                            </w:pPr>
                            <w:r>
                              <w:rPr>
                                <w:rFonts w:eastAsiaTheme="minorEastAsia"/>
                              </w:rPr>
                              <w:t xml:space="preserve">Hence lowest in second quarter, when it was </w:t>
                            </w:r>
                            <m:oMath>
                              <m:r>
                                <w:rPr>
                                  <w:rFonts w:ascii="Cambria Math" w:eastAsiaTheme="minorEastAsia" w:hAnsi="Cambria Math"/>
                                </w:rPr>
                                <m:t>360</m:t>
                              </m:r>
                            </m:oMath>
                            <w:r>
                              <w:rPr>
                                <w:rFonts w:eastAsiaTheme="minorEastAsia"/>
                              </w:rPr>
                              <w:t>.</w:t>
                            </w:r>
                          </w:p>
                          <w:p w14:paraId="7930BB4A" w14:textId="77777777" w:rsidR="00431DDE" w:rsidRPr="00410486" w:rsidRDefault="00431DDE" w:rsidP="00992D52">
                            <w:pPr>
                              <w:pStyle w:val="Parts"/>
                            </w:pPr>
                          </w:p>
                        </w:tc>
                      </w:tr>
                      <w:tr w:rsidR="00431DDE" w:rsidRPr="00C250AC" w14:paraId="5436FB4D" w14:textId="77777777" w:rsidTr="00321246">
                        <w:trPr>
                          <w:trHeight w:hRule="exact" w:val="255"/>
                        </w:trPr>
                        <w:tc>
                          <w:tcPr>
                            <w:tcW w:w="5000" w:type="pct"/>
                            <w:shd w:val="clear" w:color="auto" w:fill="D9E2F3"/>
                          </w:tcPr>
                          <w:p w14:paraId="2DA5FF11" w14:textId="77777777" w:rsidR="00431DDE" w:rsidRPr="00C250AC" w:rsidRDefault="00431DDE" w:rsidP="00B347BE">
                            <w:pPr>
                              <w:pStyle w:val="SolnBox"/>
                            </w:pPr>
                            <w:r w:rsidRPr="00C250AC">
                              <w:t>Specific behaviours</w:t>
                            </w:r>
                          </w:p>
                        </w:tc>
                      </w:tr>
                      <w:tr w:rsidR="00431DDE" w:rsidRPr="00C250AC" w14:paraId="3D0A3393" w14:textId="77777777" w:rsidTr="00F27DD5">
                        <w:tc>
                          <w:tcPr>
                            <w:tcW w:w="5000" w:type="pct"/>
                          </w:tcPr>
                          <w:p w14:paraId="5C53A7CA" w14:textId="77777777" w:rsidR="00431DDE" w:rsidRPr="00FE518A" w:rsidRDefault="00431DDE" w:rsidP="00992D52">
                            <w:pPr>
                              <w:pStyle w:val="Parts"/>
                            </w:pPr>
                            <w:r w:rsidRPr="00FE518A">
                              <w:sym w:font="Wingdings" w:char="F0FC"/>
                            </w:r>
                            <w:r w:rsidRPr="00FE518A">
                              <w:t xml:space="preserve"> </w:t>
                            </w:r>
                            <w:r>
                              <w:t>states correct quarter</w:t>
                            </w:r>
                          </w:p>
                          <w:p w14:paraId="1058E307" w14:textId="77777777" w:rsidR="00431DDE" w:rsidRPr="00FE518A" w:rsidRDefault="00431DDE" w:rsidP="00992D52">
                            <w:pPr>
                              <w:pStyle w:val="Parts"/>
                            </w:pPr>
                            <w:r w:rsidRPr="00FE518A">
                              <w:rPr>
                                <w:rFonts w:ascii="Wingdings" w:hAnsi="Wingdings"/>
                              </w:rPr>
                              <w:t>ü</w:t>
                            </w:r>
                            <w:r w:rsidRPr="00FE518A">
                              <w:t xml:space="preserve"> </w:t>
                            </w:r>
                            <w:r>
                              <w:t>states correct value</w:t>
                            </w:r>
                          </w:p>
                        </w:tc>
                      </w:tr>
                    </w:tbl>
                    <w:p w14:paraId="4B695270" w14:textId="77777777" w:rsidR="00431DDE" w:rsidRDefault="00431DDE" w:rsidP="00FE518A">
                      <w:pPr>
                        <w:pStyle w:val="Part"/>
                      </w:pPr>
                    </w:p>
                  </w:txbxContent>
                </v:textbox>
              </v:shape>
            </w:pict>
          </mc:Fallback>
        </mc:AlternateContent>
      </w:r>
    </w:p>
    <w:p w14:paraId="373237F2" w14:textId="77777777" w:rsidR="00431DDE" w:rsidRDefault="00431DDE" w:rsidP="00C50549">
      <w:pPr>
        <w:pStyle w:val="Parta"/>
        <w:rPr>
          <w:rFonts w:eastAsiaTheme="minorEastAsia"/>
        </w:rPr>
      </w:pPr>
    </w:p>
    <w:p w14:paraId="1C9918D5" w14:textId="77777777" w:rsidR="00431DDE" w:rsidRDefault="00431DDE" w:rsidP="00C50549">
      <w:pPr>
        <w:pStyle w:val="Parta"/>
        <w:rPr>
          <w:rFonts w:eastAsiaTheme="minorEastAsia"/>
        </w:rPr>
      </w:pPr>
    </w:p>
    <w:p w14:paraId="385A55A8" w14:textId="77777777" w:rsidR="00431DDE" w:rsidRDefault="00431DDE" w:rsidP="00C50549">
      <w:pPr>
        <w:pStyle w:val="Parta"/>
        <w:rPr>
          <w:rFonts w:eastAsiaTheme="minorEastAsia"/>
        </w:rPr>
      </w:pPr>
    </w:p>
    <w:p w14:paraId="7C94E34C" w14:textId="77777777" w:rsidR="00431DDE" w:rsidRDefault="00431DDE" w:rsidP="00C50549">
      <w:pPr>
        <w:pStyle w:val="Parta"/>
        <w:rPr>
          <w:rFonts w:eastAsiaTheme="minorEastAsia"/>
        </w:rPr>
      </w:pPr>
    </w:p>
    <w:p w14:paraId="76E0CF92" w14:textId="77777777" w:rsidR="00431DDE" w:rsidRDefault="00431DDE" w:rsidP="00C50549">
      <w:pPr>
        <w:pStyle w:val="Parta"/>
        <w:rPr>
          <w:rFonts w:eastAsiaTheme="minorEastAsia"/>
        </w:rPr>
      </w:pPr>
    </w:p>
    <w:p w14:paraId="298802B6" w14:textId="77777777" w:rsidR="00431DDE" w:rsidRDefault="00431DDE" w:rsidP="00C50549">
      <w:pPr>
        <w:pStyle w:val="Parta"/>
        <w:rPr>
          <w:rFonts w:eastAsiaTheme="minorEastAsia"/>
        </w:rPr>
      </w:pPr>
    </w:p>
    <w:p w14:paraId="61DCBE88" w14:textId="77777777" w:rsidR="00431DDE" w:rsidRDefault="00431DDE" w:rsidP="00C50549">
      <w:pPr>
        <w:pStyle w:val="Parta"/>
        <w:rPr>
          <w:rFonts w:eastAsiaTheme="minorEastAsia"/>
        </w:rPr>
      </w:pPr>
    </w:p>
    <w:p w14:paraId="6C864D02" w14:textId="77777777" w:rsidR="00431DDE" w:rsidRDefault="00431DDE" w:rsidP="00C50549">
      <w:pPr>
        <w:pStyle w:val="Parta"/>
        <w:rPr>
          <w:rFonts w:eastAsiaTheme="minorEastAsia"/>
        </w:rPr>
      </w:pPr>
    </w:p>
    <w:p w14:paraId="77452B40" w14:textId="77777777" w:rsidR="00431DDE" w:rsidRDefault="00431DDE" w:rsidP="00C50549">
      <w:pPr>
        <w:pStyle w:val="Parta"/>
        <w:rPr>
          <w:rFonts w:eastAsiaTheme="minorEastAsia"/>
        </w:rPr>
      </w:pPr>
    </w:p>
    <w:p w14:paraId="33993B40" w14:textId="77777777" w:rsidR="00431DDE" w:rsidRDefault="00431DDE" w:rsidP="00C50549">
      <w:pPr>
        <w:pStyle w:val="Parta"/>
        <w:rPr>
          <w:rFonts w:eastAsiaTheme="minorEastAsia"/>
        </w:rPr>
      </w:pPr>
    </w:p>
    <w:p w14:paraId="1882C99D" w14:textId="77777777" w:rsidR="00431DDE" w:rsidRDefault="00431DDE" w:rsidP="00C50549">
      <w:pPr>
        <w:pStyle w:val="Parta"/>
        <w:rPr>
          <w:rFonts w:eastAsiaTheme="minorEastAsia"/>
        </w:rPr>
      </w:pPr>
    </w:p>
    <w:p w14:paraId="6C7D4AD3" w14:textId="77777777" w:rsidR="00431DDE" w:rsidRDefault="00431DDE" w:rsidP="00C50549">
      <w:pPr>
        <w:pStyle w:val="Parta"/>
        <w:rPr>
          <w:rFonts w:eastAsiaTheme="minorEastAsia"/>
        </w:rPr>
      </w:pPr>
    </w:p>
    <w:p w14:paraId="1DAC62BC" w14:textId="77777777" w:rsidR="00431DDE" w:rsidRDefault="00431DDE" w:rsidP="00C50549">
      <w:pPr>
        <w:pStyle w:val="Parta"/>
        <w:rPr>
          <w:rFonts w:eastAsiaTheme="minorEastAsia"/>
        </w:rPr>
      </w:pPr>
    </w:p>
    <w:p w14:paraId="7954974B" w14:textId="77777777" w:rsidR="00431DDE" w:rsidRDefault="00431DDE" w:rsidP="00C50549">
      <w:pPr>
        <w:pStyle w:val="Parta"/>
        <w:rPr>
          <w:rFonts w:eastAsiaTheme="minorEastAsia"/>
        </w:rPr>
      </w:pPr>
    </w:p>
    <w:p w14:paraId="3D3CFFA6" w14:textId="77777777" w:rsidR="00431DDE" w:rsidRDefault="00431DDE" w:rsidP="00C50549">
      <w:pPr>
        <w:pStyle w:val="Parta"/>
        <w:rPr>
          <w:rFonts w:eastAsiaTheme="minorEastAsia"/>
        </w:rPr>
      </w:pPr>
    </w:p>
    <w:p w14:paraId="68285041" w14:textId="77777777" w:rsidR="00431DDE" w:rsidRDefault="00431DDE" w:rsidP="00E85EBB">
      <w:pPr>
        <w:pStyle w:val="Part"/>
      </w:pPr>
      <w:r>
        <w:t>The equation of the least-squares line for the deseasonalised number of enquiries (</w:t>
      </w:r>
      <m:oMath>
        <m:r>
          <w:rPr>
            <w:rFonts w:ascii="Cambria Math" w:hAnsi="Cambria Math"/>
          </w:rPr>
          <m:t>e</m:t>
        </m:r>
      </m:oMath>
      <w:r>
        <w:t>) against time period (</w:t>
      </w:r>
      <m:oMath>
        <m:r>
          <w:rPr>
            <w:rFonts w:ascii="Cambria Math" w:hAnsi="Cambria Math"/>
          </w:rPr>
          <m:t>n</m:t>
        </m:r>
      </m:oMath>
      <w:r>
        <w:t xml:space="preserve">) is </w:t>
      </w:r>
      <m:oMath>
        <m:acc>
          <m:accPr>
            <m:ctrlPr>
              <w:rPr>
                <w:rFonts w:ascii="Cambria Math" w:hAnsi="Cambria Math"/>
                <w:i/>
              </w:rPr>
            </m:ctrlPr>
          </m:accPr>
          <m:e>
            <m:r>
              <w:rPr>
                <w:rFonts w:ascii="Cambria Math" w:hAnsi="Cambria Math"/>
              </w:rPr>
              <m:t>e</m:t>
            </m:r>
          </m:e>
        </m:acc>
        <m:r>
          <w:rPr>
            <w:rFonts w:ascii="Cambria Math" w:hAnsi="Cambria Math"/>
          </w:rPr>
          <m:t>=12.08n+338.85</m:t>
        </m:r>
      </m:oMath>
      <w:r>
        <w:rPr>
          <w:rFonts w:eastAsiaTheme="minorEastAsia"/>
        </w:rPr>
        <w:t xml:space="preserve">, and the correlation coefficient is </w:t>
      </w:r>
      <m:oMath>
        <m:r>
          <w:rPr>
            <w:rFonts w:ascii="Cambria Math" w:eastAsiaTheme="minorEastAsia" w:hAnsi="Cambria Math"/>
          </w:rPr>
          <m:t>0.93</m:t>
        </m:r>
      </m:oMath>
      <w:r>
        <w:rPr>
          <w:rFonts w:eastAsiaTheme="minorEastAsia"/>
        </w:rPr>
        <w:t>.</w:t>
      </w:r>
    </w:p>
    <w:p w14:paraId="6D9BBC5B" w14:textId="77777777" w:rsidR="00431DDE" w:rsidRDefault="00431DDE" w:rsidP="00C50549">
      <w:pPr>
        <w:pStyle w:val="Parta"/>
        <w:rPr>
          <w:rFonts w:eastAsiaTheme="minorEastAsia"/>
        </w:rPr>
      </w:pPr>
    </w:p>
    <w:p w14:paraId="0A95DABC" w14:textId="77777777" w:rsidR="00431DDE" w:rsidRDefault="00431DDE" w:rsidP="00C50549">
      <w:pPr>
        <w:pStyle w:val="Parta"/>
        <w:rPr>
          <w:rFonts w:eastAsiaTheme="minorEastAsia"/>
        </w:rPr>
      </w:pPr>
      <w:r>
        <w:rPr>
          <w:rFonts w:eastAsiaTheme="minorEastAsia"/>
        </w:rPr>
        <w:t>(d)</w:t>
      </w:r>
      <w:r>
        <w:rPr>
          <w:rFonts w:eastAsiaTheme="minorEastAsia"/>
        </w:rPr>
        <w:tab/>
        <w:t xml:space="preserve">Use the equation of the least-square line above and seasonal adjustments as required to predict the number of enquiries received by the business in the fourth quarter of </w:t>
      </w:r>
      <m:oMath>
        <m:r>
          <w:rPr>
            <w:rFonts w:ascii="Cambria Math" w:eastAsiaTheme="minorEastAsia" w:hAnsi="Cambria Math"/>
          </w:rPr>
          <m:t>2019</m:t>
        </m:r>
      </m:oMath>
      <w:r>
        <w:rPr>
          <w:rFonts w:eastAsiaTheme="minorEastAsia"/>
        </w:rPr>
        <w:t>.</w:t>
      </w:r>
    </w:p>
    <w:p w14:paraId="31F51286" w14:textId="77777777" w:rsidR="00431DDE" w:rsidRDefault="00431DDE" w:rsidP="00C50549">
      <w:pPr>
        <w:pStyle w:val="Parta"/>
        <w:rPr>
          <w:rFonts w:eastAsiaTheme="minorEastAsia"/>
        </w:rPr>
      </w:pPr>
      <w:r>
        <w:rPr>
          <w:rFonts w:eastAsiaTheme="minorEastAsia"/>
        </w:rPr>
        <w:tab/>
      </w:r>
      <w:r>
        <w:rPr>
          <w:rFonts w:eastAsiaTheme="minorEastAsia"/>
        </w:rPr>
        <w:tab/>
        <w:t>(2 marks)</w:t>
      </w:r>
    </w:p>
    <w:p w14:paraId="21D4694F" w14:textId="77777777" w:rsidR="00431DDE" w:rsidRDefault="00431DDE" w:rsidP="00C50549">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7FC7C5B9" wp14:editId="2DF95666">
                <wp:simplePos x="0" y="0"/>
                <wp:positionH relativeFrom="column">
                  <wp:posOffset>689610</wp:posOffset>
                </wp:positionH>
                <wp:positionV relativeFrom="paragraph">
                  <wp:posOffset>145415</wp:posOffset>
                </wp:positionV>
                <wp:extent cx="4635500" cy="1441450"/>
                <wp:effectExtent l="0" t="0" r="12700" b="25400"/>
                <wp:wrapNone/>
                <wp:docPr id="41" name="Text Box 41"/>
                <wp:cNvGraphicFramePr/>
                <a:graphic xmlns:a="http://schemas.openxmlformats.org/drawingml/2006/main">
                  <a:graphicData uri="http://schemas.microsoft.com/office/word/2010/wordprocessingShape">
                    <wps:wsp>
                      <wps:cNvSpPr txBox="1"/>
                      <wps:spPr>
                        <a:xfrm>
                          <a:off x="0" y="0"/>
                          <a:ext cx="4635500" cy="144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82"/>
                            </w:tblGrid>
                            <w:tr w:rsidR="00431DDE" w:rsidRPr="00C250AC" w14:paraId="3C0789CE" w14:textId="77777777" w:rsidTr="00771CFE">
                              <w:trPr>
                                <w:trHeight w:hRule="exact" w:val="255"/>
                              </w:trPr>
                              <w:tc>
                                <w:tcPr>
                                  <w:tcW w:w="5000" w:type="pct"/>
                                  <w:shd w:val="clear" w:color="auto" w:fill="D9E2F3"/>
                                </w:tcPr>
                                <w:p w14:paraId="7FC4CD5E" w14:textId="77777777" w:rsidR="00431DDE" w:rsidRPr="00C250AC" w:rsidRDefault="00431DDE" w:rsidP="00B347BE">
                                  <w:pPr>
                                    <w:pStyle w:val="SolnBox"/>
                                  </w:pPr>
                                  <w:r w:rsidRPr="00C250AC">
                                    <w:t>Solution</w:t>
                                  </w:r>
                                </w:p>
                              </w:tc>
                            </w:tr>
                            <w:tr w:rsidR="00431DDE" w:rsidRPr="00C250AC" w14:paraId="5FDF439E" w14:textId="77777777" w:rsidTr="00C250AC">
                              <w:tc>
                                <w:tcPr>
                                  <w:tcW w:w="5000" w:type="pct"/>
                                  <w:tcBorders>
                                    <w:bottom w:val="single" w:sz="4" w:space="0" w:color="auto"/>
                                  </w:tcBorders>
                                </w:tcPr>
                                <w:p w14:paraId="083E8B04" w14:textId="77777777" w:rsidR="00431DDE" w:rsidRDefault="008B2A0A" w:rsidP="00992D52">
                                  <w:pPr>
                                    <w:pStyle w:val="Parts"/>
                                  </w:pPr>
                                  <m:oMathPara>
                                    <m:oMath>
                                      <m:acc>
                                        <m:accPr>
                                          <m:ctrlPr>
                                            <w:rPr>
                                              <w:rFonts w:ascii="Cambria Math" w:hAnsi="Cambria Math"/>
                                              <w:i/>
                                            </w:rPr>
                                          </m:ctrlPr>
                                        </m:accPr>
                                        <m:e>
                                          <m:r>
                                            <w:rPr>
                                              <w:rFonts w:ascii="Cambria Math" w:hAnsi="Cambria Math"/>
                                            </w:rPr>
                                            <m:t>e</m:t>
                                          </m:r>
                                        </m:e>
                                      </m:acc>
                                      <m:r>
                                        <w:rPr>
                                          <w:rFonts w:ascii="Cambria Math" w:hAnsi="Cambria Math"/>
                                        </w:rPr>
                                        <m:t>=12.08</m:t>
                                      </m:r>
                                      <m:d>
                                        <m:dPr>
                                          <m:ctrlPr>
                                            <w:rPr>
                                              <w:rFonts w:ascii="Cambria Math" w:hAnsi="Cambria Math"/>
                                              <w:i/>
                                            </w:rPr>
                                          </m:ctrlPr>
                                        </m:dPr>
                                        <m:e>
                                          <m:r>
                                            <w:rPr>
                                              <w:rFonts w:ascii="Cambria Math" w:hAnsi="Cambria Math"/>
                                            </w:rPr>
                                            <m:t>16</m:t>
                                          </m:r>
                                        </m:e>
                                      </m:d>
                                      <m:r>
                                        <w:rPr>
                                          <w:rFonts w:ascii="Cambria Math" w:hAnsi="Cambria Math"/>
                                        </w:rPr>
                                        <m:t>+338.85=532.13</m:t>
                                      </m:r>
                                      <m:r>
                                        <w:rPr>
                                          <w:rFonts w:ascii="Cambria Math" w:eastAsiaTheme="minorEastAsia" w:hAnsi="Cambria Math"/>
                                        </w:rPr>
                                        <m:t xml:space="preserve">,  </m:t>
                                      </m:r>
                                      <m:r>
                                        <w:rPr>
                                          <w:rFonts w:ascii="Cambria Math" w:hAnsi="Cambria Math"/>
                                        </w:rPr>
                                        <m:t>532.13×0.956=508.7.</m:t>
                                      </m:r>
                                    </m:oMath>
                                  </m:oMathPara>
                                </w:p>
                                <w:p w14:paraId="6267D07F" w14:textId="77777777" w:rsidR="00431DDE" w:rsidRDefault="00431DDE" w:rsidP="00992D52">
                                  <w:pPr>
                                    <w:pStyle w:val="Parts"/>
                                  </w:pPr>
                                </w:p>
                                <w:p w14:paraId="43B6933E" w14:textId="77777777" w:rsidR="00431DDE" w:rsidRDefault="00431DDE" w:rsidP="001460F0">
                                  <w:pPr>
                                    <w:pStyle w:val="Parts"/>
                                    <w:jc w:val="center"/>
                                    <w:rPr>
                                      <w:rFonts w:eastAsiaTheme="minorEastAsia"/>
                                    </w:rPr>
                                  </w:pPr>
                                  <w:r>
                                    <w:t xml:space="preserve">Hence predict </w:t>
                                  </w:r>
                                  <m:oMath>
                                    <m:r>
                                      <w:rPr>
                                        <w:rFonts w:ascii="Cambria Math" w:hAnsi="Cambria Math"/>
                                      </w:rPr>
                                      <m:t>509</m:t>
                                    </m:r>
                                  </m:oMath>
                                  <w:r>
                                    <w:rPr>
                                      <w:rFonts w:eastAsiaTheme="minorEastAsia"/>
                                    </w:rPr>
                                    <w:t xml:space="preserve"> enquiries.</w:t>
                                  </w:r>
                                </w:p>
                                <w:p w14:paraId="4E3B9C12" w14:textId="77777777" w:rsidR="00431DDE" w:rsidRPr="00410486" w:rsidRDefault="00431DDE" w:rsidP="00992D52">
                                  <w:pPr>
                                    <w:pStyle w:val="Parts"/>
                                  </w:pPr>
                                </w:p>
                              </w:tc>
                            </w:tr>
                            <w:tr w:rsidR="00431DDE" w:rsidRPr="00C250AC" w14:paraId="7B5879A1" w14:textId="77777777" w:rsidTr="00321246">
                              <w:trPr>
                                <w:trHeight w:hRule="exact" w:val="255"/>
                              </w:trPr>
                              <w:tc>
                                <w:tcPr>
                                  <w:tcW w:w="5000" w:type="pct"/>
                                  <w:shd w:val="clear" w:color="auto" w:fill="D9E2F3"/>
                                </w:tcPr>
                                <w:p w14:paraId="1331DF84" w14:textId="77777777" w:rsidR="00431DDE" w:rsidRPr="00C250AC" w:rsidRDefault="00431DDE" w:rsidP="00B347BE">
                                  <w:pPr>
                                    <w:pStyle w:val="SolnBox"/>
                                  </w:pPr>
                                  <w:r w:rsidRPr="00C250AC">
                                    <w:t>Specific behaviours</w:t>
                                  </w:r>
                                </w:p>
                              </w:tc>
                            </w:tr>
                            <w:tr w:rsidR="00431DDE" w:rsidRPr="00C250AC" w14:paraId="6B495683" w14:textId="77777777" w:rsidTr="00F27DD5">
                              <w:tc>
                                <w:tcPr>
                                  <w:tcW w:w="5000" w:type="pct"/>
                                </w:tcPr>
                                <w:p w14:paraId="0C3F1BEA" w14:textId="77777777" w:rsidR="00431DDE" w:rsidRPr="00FE518A" w:rsidRDefault="00431DDE" w:rsidP="00992D52">
                                  <w:pPr>
                                    <w:pStyle w:val="Parts"/>
                                  </w:pPr>
                                  <w:r w:rsidRPr="00FE518A">
                                    <w:sym w:font="Wingdings" w:char="F0FC"/>
                                  </w:r>
                                  <w:r w:rsidRPr="00FE518A">
                                    <w:t xml:space="preserve"> </w:t>
                                  </w:r>
                                  <w:r>
                                    <w:t xml:space="preserve">correctly uses </w:t>
                                  </w:r>
                                  <m:oMath>
                                    <m:r>
                                      <w:rPr>
                                        <w:rFonts w:ascii="Cambria Math" w:hAnsi="Cambria Math"/>
                                      </w:rPr>
                                      <m:t>n=16</m:t>
                                    </m:r>
                                  </m:oMath>
                                  <w:r>
                                    <w:rPr>
                                      <w:rFonts w:eastAsiaTheme="minorEastAsia"/>
                                    </w:rPr>
                                    <w:t xml:space="preserve"> in least squares line</w:t>
                                  </w:r>
                                </w:p>
                                <w:p w14:paraId="6C1E8E63" w14:textId="77777777" w:rsidR="00431DDE" w:rsidRPr="00FE518A" w:rsidRDefault="00431DDE" w:rsidP="00992D52">
                                  <w:pPr>
                                    <w:pStyle w:val="Parts"/>
                                  </w:pPr>
                                  <w:r w:rsidRPr="00FE518A">
                                    <w:rPr>
                                      <w:rFonts w:ascii="Wingdings" w:hAnsi="Wingdings"/>
                                    </w:rPr>
                                    <w:t>ü</w:t>
                                  </w:r>
                                  <w:r w:rsidRPr="00FE518A">
                                    <w:t xml:space="preserve"> </w:t>
                                  </w:r>
                                  <w:r>
                                    <w:t>correctly multiplies by seasonal index and rounds to whole number</w:t>
                                  </w:r>
                                </w:p>
                              </w:tc>
                            </w:tr>
                          </w:tbl>
                          <w:p w14:paraId="7788C4D1" w14:textId="77777777" w:rsidR="00431DDE" w:rsidRDefault="00431DD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7C5B9" id="Text Box 41" o:spid="_x0000_s1063" type="#_x0000_t202" style="position:absolute;left:0;text-align:left;margin-left:54.3pt;margin-top:11.45pt;width:365pt;height:1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HfRgIAAIUEAAAOAAAAZHJzL2Uyb0RvYy54bWysVE1vGjEQvVfqf7B8LwsJpBViiSgRVSWU&#10;RIIqZ+P1wkpej2sbdumv77OXJVHaU1UOZjwzno/3ZnZ239aanZTzFZmcjwZDzpSRVFRmn/Mf29Wn&#10;L5z5IEwhNBmV87Py/H7+8cOssVN1QwfShXIMQYyfNjbnhxDsNMu8PKha+AFZZWAsydUi4Or2WeFE&#10;g+i1zm6Gw7usIVdYR1J5D+1DZ+TzFL8slQxPZelVYDrnqC2k06VzF89sPhPTvRP2UMlLGeIfqqhF&#10;ZZD0GupBBMGOrvojVF1JR57KMJBUZ1SWlVSpB3QzGr7rZnMQVqVeAI63V5j8/wsrH0/PjlVFzscj&#10;zoyowdFWtYF9pZZBBXwa66dw21g4hhZ68NzrPZSx7bZ0dfxHQwx2IH2+ohujSSjHd7eTyRAmCdto&#10;PB6NJwn/7PW5dT58U1SzKOTcgb6EqjitfUApcO1dYjZDq0rrRKE2rMk5MgzTA0+6KqIxuvmzX2rH&#10;TgIzgNEpqOFMCx+gzPkq/WI/CP7mGW7aQBm777qMUmh3bULr9nMPwY6KM5Bx1M2Wt3JVofo1EjwL&#10;h2FCx1iQ8ISj1IQq6SJxdiD362/66A+OYeWswXDm3P88CqdQ93cD9uMk94LrhV0vmGO9JPQKQlFN&#10;EvHABd2LpaP6BXuziFlgEkYiV85DLy5DtyLYO6kWi+SEebUirM3Gyhg6Ahu52LYvwtkLYQFcP1I/&#10;tmL6jrfOt2NucQxUVonUCGyH4gVvzHqi47KXcZne3pPX69dj/hsAAP//AwBQSwMEFAAGAAgAAAAh&#10;AHb8VOvdAAAACgEAAA8AAABkcnMvZG93bnJldi54bWxMj8FOwzAQRO9I/IO1SNyoTUBVksapAhIg&#10;IXGgRZzdZBsH4nVku234e7YnOM7s0+xMtZ7dKI4Y4uBJw+1CgUBqfTdQr+Fj+3STg4jJUGdGT6jh&#10;ByOs68uLypSdP9E7HjepFxxCsTQabEpTKWVsLToTF35C4tveB2cSy9DLLpgTh7tRZkotpTMD8Qdr&#10;Jny02H5vDk6DepXbYIvwZfHZNo36pIc39aL19dXcrEAknNMfDOf6XB1q7rTzB+qiGFmrfMmohiwr&#10;QDCQ352NHRv3RQGyruT/CfUvAAAA//8DAFBLAQItABQABgAIAAAAIQC2gziS/gAAAOEBAAATAAAA&#10;AAAAAAAAAAAAAAAAAABbQ29udGVudF9UeXBlc10ueG1sUEsBAi0AFAAGAAgAAAAhADj9If/WAAAA&#10;lAEAAAsAAAAAAAAAAAAAAAAALwEAAF9yZWxzLy5yZWxzUEsBAi0AFAAGAAgAAAAhAC+3Ed9GAgAA&#10;hQQAAA4AAAAAAAAAAAAAAAAALgIAAGRycy9lMm9Eb2MueG1sUEsBAi0AFAAGAAgAAAAhAHb8VOv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282"/>
                      </w:tblGrid>
                      <w:tr w:rsidR="00431DDE" w:rsidRPr="00C250AC" w14:paraId="3C0789CE" w14:textId="77777777" w:rsidTr="00771CFE">
                        <w:trPr>
                          <w:trHeight w:hRule="exact" w:val="255"/>
                        </w:trPr>
                        <w:tc>
                          <w:tcPr>
                            <w:tcW w:w="5000" w:type="pct"/>
                            <w:shd w:val="clear" w:color="auto" w:fill="D9E2F3"/>
                          </w:tcPr>
                          <w:p w14:paraId="7FC4CD5E" w14:textId="77777777" w:rsidR="00431DDE" w:rsidRPr="00C250AC" w:rsidRDefault="00431DDE" w:rsidP="00B347BE">
                            <w:pPr>
                              <w:pStyle w:val="SolnBox"/>
                            </w:pPr>
                            <w:r w:rsidRPr="00C250AC">
                              <w:t>Solution</w:t>
                            </w:r>
                          </w:p>
                        </w:tc>
                      </w:tr>
                      <w:tr w:rsidR="00431DDE" w:rsidRPr="00C250AC" w14:paraId="5FDF439E" w14:textId="77777777" w:rsidTr="00C250AC">
                        <w:tc>
                          <w:tcPr>
                            <w:tcW w:w="5000" w:type="pct"/>
                            <w:tcBorders>
                              <w:bottom w:val="single" w:sz="4" w:space="0" w:color="auto"/>
                            </w:tcBorders>
                          </w:tcPr>
                          <w:p w14:paraId="083E8B04" w14:textId="77777777" w:rsidR="00431DDE" w:rsidRDefault="008B2A0A" w:rsidP="00992D52">
                            <w:pPr>
                              <w:pStyle w:val="Parts"/>
                            </w:pPr>
                            <m:oMathPara>
                              <m:oMath>
                                <m:acc>
                                  <m:accPr>
                                    <m:ctrlPr>
                                      <w:rPr>
                                        <w:rFonts w:ascii="Cambria Math" w:hAnsi="Cambria Math"/>
                                        <w:i/>
                                      </w:rPr>
                                    </m:ctrlPr>
                                  </m:accPr>
                                  <m:e>
                                    <m:r>
                                      <w:rPr>
                                        <w:rFonts w:ascii="Cambria Math" w:hAnsi="Cambria Math"/>
                                      </w:rPr>
                                      <m:t>e</m:t>
                                    </m:r>
                                  </m:e>
                                </m:acc>
                                <m:r>
                                  <w:rPr>
                                    <w:rFonts w:ascii="Cambria Math" w:hAnsi="Cambria Math"/>
                                  </w:rPr>
                                  <m:t>=12.08</m:t>
                                </m:r>
                                <m:d>
                                  <m:dPr>
                                    <m:ctrlPr>
                                      <w:rPr>
                                        <w:rFonts w:ascii="Cambria Math" w:hAnsi="Cambria Math"/>
                                        <w:i/>
                                      </w:rPr>
                                    </m:ctrlPr>
                                  </m:dPr>
                                  <m:e>
                                    <m:r>
                                      <w:rPr>
                                        <w:rFonts w:ascii="Cambria Math" w:hAnsi="Cambria Math"/>
                                      </w:rPr>
                                      <m:t>16</m:t>
                                    </m:r>
                                  </m:e>
                                </m:d>
                                <m:r>
                                  <w:rPr>
                                    <w:rFonts w:ascii="Cambria Math" w:hAnsi="Cambria Math"/>
                                  </w:rPr>
                                  <m:t>+338.85=532.13</m:t>
                                </m:r>
                                <m:r>
                                  <w:rPr>
                                    <w:rFonts w:ascii="Cambria Math" w:eastAsiaTheme="minorEastAsia" w:hAnsi="Cambria Math"/>
                                  </w:rPr>
                                  <m:t xml:space="preserve">,  </m:t>
                                </m:r>
                                <m:r>
                                  <w:rPr>
                                    <w:rFonts w:ascii="Cambria Math" w:hAnsi="Cambria Math"/>
                                  </w:rPr>
                                  <m:t>532.13×0.956=508.7.</m:t>
                                </m:r>
                              </m:oMath>
                            </m:oMathPara>
                          </w:p>
                          <w:p w14:paraId="6267D07F" w14:textId="77777777" w:rsidR="00431DDE" w:rsidRDefault="00431DDE" w:rsidP="00992D52">
                            <w:pPr>
                              <w:pStyle w:val="Parts"/>
                            </w:pPr>
                          </w:p>
                          <w:p w14:paraId="43B6933E" w14:textId="77777777" w:rsidR="00431DDE" w:rsidRDefault="00431DDE" w:rsidP="001460F0">
                            <w:pPr>
                              <w:pStyle w:val="Parts"/>
                              <w:jc w:val="center"/>
                              <w:rPr>
                                <w:rFonts w:eastAsiaTheme="minorEastAsia"/>
                              </w:rPr>
                            </w:pPr>
                            <w:r>
                              <w:t xml:space="preserve">Hence predict </w:t>
                            </w:r>
                            <m:oMath>
                              <m:r>
                                <w:rPr>
                                  <w:rFonts w:ascii="Cambria Math" w:hAnsi="Cambria Math"/>
                                </w:rPr>
                                <m:t>509</m:t>
                              </m:r>
                            </m:oMath>
                            <w:r>
                              <w:rPr>
                                <w:rFonts w:eastAsiaTheme="minorEastAsia"/>
                              </w:rPr>
                              <w:t xml:space="preserve"> enquiries.</w:t>
                            </w:r>
                          </w:p>
                          <w:p w14:paraId="4E3B9C12" w14:textId="77777777" w:rsidR="00431DDE" w:rsidRPr="00410486" w:rsidRDefault="00431DDE" w:rsidP="00992D52">
                            <w:pPr>
                              <w:pStyle w:val="Parts"/>
                            </w:pPr>
                          </w:p>
                        </w:tc>
                      </w:tr>
                      <w:tr w:rsidR="00431DDE" w:rsidRPr="00C250AC" w14:paraId="7B5879A1" w14:textId="77777777" w:rsidTr="00321246">
                        <w:trPr>
                          <w:trHeight w:hRule="exact" w:val="255"/>
                        </w:trPr>
                        <w:tc>
                          <w:tcPr>
                            <w:tcW w:w="5000" w:type="pct"/>
                            <w:shd w:val="clear" w:color="auto" w:fill="D9E2F3"/>
                          </w:tcPr>
                          <w:p w14:paraId="1331DF84" w14:textId="77777777" w:rsidR="00431DDE" w:rsidRPr="00C250AC" w:rsidRDefault="00431DDE" w:rsidP="00B347BE">
                            <w:pPr>
                              <w:pStyle w:val="SolnBox"/>
                            </w:pPr>
                            <w:r w:rsidRPr="00C250AC">
                              <w:t>Specific behaviours</w:t>
                            </w:r>
                          </w:p>
                        </w:tc>
                      </w:tr>
                      <w:tr w:rsidR="00431DDE" w:rsidRPr="00C250AC" w14:paraId="6B495683" w14:textId="77777777" w:rsidTr="00F27DD5">
                        <w:tc>
                          <w:tcPr>
                            <w:tcW w:w="5000" w:type="pct"/>
                          </w:tcPr>
                          <w:p w14:paraId="0C3F1BEA" w14:textId="77777777" w:rsidR="00431DDE" w:rsidRPr="00FE518A" w:rsidRDefault="00431DDE" w:rsidP="00992D52">
                            <w:pPr>
                              <w:pStyle w:val="Parts"/>
                            </w:pPr>
                            <w:r w:rsidRPr="00FE518A">
                              <w:sym w:font="Wingdings" w:char="F0FC"/>
                            </w:r>
                            <w:r w:rsidRPr="00FE518A">
                              <w:t xml:space="preserve"> </w:t>
                            </w:r>
                            <w:r>
                              <w:t xml:space="preserve">correctly uses </w:t>
                            </w:r>
                            <m:oMath>
                              <m:r>
                                <w:rPr>
                                  <w:rFonts w:ascii="Cambria Math" w:hAnsi="Cambria Math"/>
                                </w:rPr>
                                <m:t>n=16</m:t>
                              </m:r>
                            </m:oMath>
                            <w:r>
                              <w:rPr>
                                <w:rFonts w:eastAsiaTheme="minorEastAsia"/>
                              </w:rPr>
                              <w:t xml:space="preserve"> in least squares line</w:t>
                            </w:r>
                          </w:p>
                          <w:p w14:paraId="6C1E8E63" w14:textId="77777777" w:rsidR="00431DDE" w:rsidRPr="00FE518A" w:rsidRDefault="00431DDE" w:rsidP="00992D52">
                            <w:pPr>
                              <w:pStyle w:val="Parts"/>
                            </w:pPr>
                            <w:r w:rsidRPr="00FE518A">
                              <w:rPr>
                                <w:rFonts w:ascii="Wingdings" w:hAnsi="Wingdings"/>
                              </w:rPr>
                              <w:t>ü</w:t>
                            </w:r>
                            <w:r w:rsidRPr="00FE518A">
                              <w:t xml:space="preserve"> </w:t>
                            </w:r>
                            <w:r>
                              <w:t>correctly multiplies by seasonal index and rounds to whole number</w:t>
                            </w:r>
                          </w:p>
                        </w:tc>
                      </w:tr>
                    </w:tbl>
                    <w:p w14:paraId="7788C4D1" w14:textId="77777777" w:rsidR="00431DDE" w:rsidRDefault="00431DDE" w:rsidP="009E2955">
                      <w:pPr>
                        <w:pStyle w:val="Part"/>
                      </w:pPr>
                    </w:p>
                  </w:txbxContent>
                </v:textbox>
              </v:shape>
            </w:pict>
          </mc:Fallback>
        </mc:AlternateContent>
      </w:r>
    </w:p>
    <w:p w14:paraId="6CD8D23D" w14:textId="77777777" w:rsidR="00431DDE" w:rsidRDefault="00431DDE" w:rsidP="00C50549">
      <w:pPr>
        <w:pStyle w:val="Parta"/>
        <w:rPr>
          <w:rFonts w:eastAsiaTheme="minorEastAsia"/>
        </w:rPr>
      </w:pPr>
    </w:p>
    <w:p w14:paraId="5506667E" w14:textId="77777777" w:rsidR="00431DDE" w:rsidRDefault="00431DDE" w:rsidP="00C50549">
      <w:pPr>
        <w:pStyle w:val="Parta"/>
        <w:rPr>
          <w:rFonts w:eastAsiaTheme="minorEastAsia"/>
        </w:rPr>
      </w:pPr>
    </w:p>
    <w:p w14:paraId="7196E52F" w14:textId="77777777" w:rsidR="00431DDE" w:rsidRDefault="00431DDE" w:rsidP="00C50549">
      <w:pPr>
        <w:pStyle w:val="Parta"/>
        <w:rPr>
          <w:rFonts w:eastAsiaTheme="minorEastAsia"/>
        </w:rPr>
      </w:pPr>
    </w:p>
    <w:p w14:paraId="44E32E1D" w14:textId="77777777" w:rsidR="00431DDE" w:rsidRDefault="00431DDE" w:rsidP="00C50549">
      <w:pPr>
        <w:pStyle w:val="Parta"/>
        <w:rPr>
          <w:rFonts w:eastAsiaTheme="minorEastAsia"/>
        </w:rPr>
      </w:pPr>
    </w:p>
    <w:p w14:paraId="5A6CFA0E" w14:textId="77777777" w:rsidR="00431DDE" w:rsidRDefault="00431DDE" w:rsidP="00C50549">
      <w:pPr>
        <w:pStyle w:val="Parta"/>
        <w:rPr>
          <w:rFonts w:eastAsiaTheme="minorEastAsia"/>
        </w:rPr>
      </w:pPr>
    </w:p>
    <w:p w14:paraId="21C1DE07" w14:textId="77777777" w:rsidR="00431DDE" w:rsidRDefault="00431DDE" w:rsidP="00C50549">
      <w:pPr>
        <w:pStyle w:val="Parta"/>
        <w:rPr>
          <w:rFonts w:eastAsiaTheme="minorEastAsia"/>
        </w:rPr>
      </w:pPr>
    </w:p>
    <w:p w14:paraId="256F7E73" w14:textId="77777777" w:rsidR="00431DDE" w:rsidRDefault="00431DDE" w:rsidP="00C50549">
      <w:pPr>
        <w:pStyle w:val="Parta"/>
        <w:rPr>
          <w:rFonts w:eastAsiaTheme="minorEastAsia"/>
        </w:rPr>
      </w:pPr>
    </w:p>
    <w:p w14:paraId="4152B554" w14:textId="77777777" w:rsidR="00431DDE" w:rsidRDefault="00431DDE" w:rsidP="00C50549">
      <w:pPr>
        <w:pStyle w:val="Parta"/>
        <w:rPr>
          <w:rFonts w:eastAsiaTheme="minorEastAsia"/>
        </w:rPr>
      </w:pPr>
    </w:p>
    <w:p w14:paraId="1D033029" w14:textId="77777777" w:rsidR="00431DDE" w:rsidRDefault="00431DDE" w:rsidP="00C50549">
      <w:pPr>
        <w:pStyle w:val="Parta"/>
        <w:rPr>
          <w:rFonts w:eastAsiaTheme="minorEastAsia"/>
        </w:rPr>
      </w:pPr>
    </w:p>
    <w:p w14:paraId="1E5B43CD" w14:textId="77777777" w:rsidR="00431DDE" w:rsidRDefault="00431DDE" w:rsidP="00C50549">
      <w:pPr>
        <w:pStyle w:val="Parta"/>
        <w:rPr>
          <w:rFonts w:eastAsiaTheme="minorEastAsia"/>
        </w:rPr>
      </w:pPr>
    </w:p>
    <w:p w14:paraId="2E44DE13" w14:textId="77777777" w:rsidR="00431DDE" w:rsidRDefault="00431DDE" w:rsidP="00C50549">
      <w:pPr>
        <w:pStyle w:val="Parta"/>
        <w:rPr>
          <w:rFonts w:eastAsiaTheme="minorEastAsia"/>
        </w:rPr>
      </w:pPr>
    </w:p>
    <w:p w14:paraId="23084723" w14:textId="77777777" w:rsidR="00431DDE" w:rsidRDefault="00431DDE" w:rsidP="00C50549">
      <w:pPr>
        <w:pStyle w:val="Parta"/>
        <w:rPr>
          <w:rFonts w:eastAsiaTheme="minorEastAsia"/>
        </w:rPr>
      </w:pPr>
    </w:p>
    <w:p w14:paraId="0F9DC117" w14:textId="77777777" w:rsidR="00431DDE" w:rsidRPr="000A775A" w:rsidRDefault="00431DDE" w:rsidP="00907B56">
      <w:pPr>
        <w:pStyle w:val="Parta"/>
        <w:rPr>
          <w:rFonts w:eastAsiaTheme="minorEastAsia"/>
        </w:rPr>
      </w:pPr>
      <w:r>
        <w:rPr>
          <w:rFonts w:eastAsiaTheme="minorEastAsia"/>
        </w:rPr>
        <w:t>(e)</w:t>
      </w:r>
      <w:r>
        <w:rPr>
          <w:rFonts w:eastAsiaTheme="minorEastAsia"/>
        </w:rPr>
        <w:tab/>
        <w:t>Time series predictions inevitably involve extrapolation. Ignoring this factor and assuming that a strong association exists, state two other assumptions required for a reasonable level of confidence in predictions such as that made in part (d).</w:t>
      </w:r>
      <w:r>
        <w:rPr>
          <w:rFonts w:eastAsiaTheme="minorEastAsia"/>
        </w:rPr>
        <w:tab/>
        <w:t>(2 marks)</w:t>
      </w:r>
    </w:p>
    <w:p w14:paraId="32054BC0" w14:textId="77777777" w:rsidR="00431DDE" w:rsidRDefault="00431DDE" w:rsidP="00650B61">
      <w:r>
        <w:rPr>
          <w:noProof/>
          <w:lang w:eastAsia="en-AU"/>
        </w:rPr>
        <mc:AlternateContent>
          <mc:Choice Requires="wps">
            <w:drawing>
              <wp:anchor distT="0" distB="0" distL="114300" distR="114300" simplePos="0" relativeHeight="251707392" behindDoc="0" locked="0" layoutInCell="1" allowOverlap="1" wp14:anchorId="51745B33" wp14:editId="77DB8CB0">
                <wp:simplePos x="0" y="0"/>
                <wp:positionH relativeFrom="column">
                  <wp:posOffset>810260</wp:posOffset>
                </wp:positionH>
                <wp:positionV relativeFrom="paragraph">
                  <wp:posOffset>90170</wp:posOffset>
                </wp:positionV>
                <wp:extent cx="4356100" cy="1797050"/>
                <wp:effectExtent l="0" t="0" r="25400" b="12700"/>
                <wp:wrapNone/>
                <wp:docPr id="42" name="Text Box 42"/>
                <wp:cNvGraphicFramePr/>
                <a:graphic xmlns:a="http://schemas.openxmlformats.org/drawingml/2006/main">
                  <a:graphicData uri="http://schemas.microsoft.com/office/word/2010/wordprocessingShape">
                    <wps:wsp>
                      <wps:cNvSpPr txBox="1"/>
                      <wps:spPr>
                        <a:xfrm>
                          <a:off x="0" y="0"/>
                          <a:ext cx="4356100" cy="1797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43"/>
                            </w:tblGrid>
                            <w:tr w:rsidR="00431DDE" w:rsidRPr="00C250AC" w14:paraId="5DF9B354" w14:textId="77777777" w:rsidTr="00771CFE">
                              <w:trPr>
                                <w:trHeight w:hRule="exact" w:val="255"/>
                              </w:trPr>
                              <w:tc>
                                <w:tcPr>
                                  <w:tcW w:w="5000" w:type="pct"/>
                                  <w:shd w:val="clear" w:color="auto" w:fill="D9E2F3"/>
                                </w:tcPr>
                                <w:p w14:paraId="19F81992" w14:textId="77777777" w:rsidR="00431DDE" w:rsidRPr="00C250AC" w:rsidRDefault="00431DDE" w:rsidP="00B347BE">
                                  <w:pPr>
                                    <w:pStyle w:val="SolnBox"/>
                                  </w:pPr>
                                  <w:r w:rsidRPr="00C250AC">
                                    <w:t>Solution</w:t>
                                  </w:r>
                                </w:p>
                              </w:tc>
                            </w:tr>
                            <w:tr w:rsidR="00431DDE" w:rsidRPr="00C250AC" w14:paraId="6D0CB55D" w14:textId="77777777" w:rsidTr="00C250AC">
                              <w:tc>
                                <w:tcPr>
                                  <w:tcW w:w="5000" w:type="pct"/>
                                  <w:tcBorders>
                                    <w:bottom w:val="single" w:sz="4" w:space="0" w:color="auto"/>
                                  </w:tcBorders>
                                </w:tcPr>
                                <w:p w14:paraId="4F618DAF" w14:textId="77777777" w:rsidR="00431DDE" w:rsidRDefault="00431DDE" w:rsidP="00992D52">
                                  <w:pPr>
                                    <w:pStyle w:val="Parts"/>
                                  </w:pPr>
                                  <w:r>
                                    <w:t>It must be assumed that:</w:t>
                                  </w:r>
                                </w:p>
                                <w:p w14:paraId="6C854930" w14:textId="77777777" w:rsidR="00431DDE" w:rsidRDefault="00431DDE" w:rsidP="00992D52">
                                  <w:pPr>
                                    <w:pStyle w:val="Parts"/>
                                  </w:pPr>
                                </w:p>
                                <w:p w14:paraId="5055B5BD" w14:textId="77777777" w:rsidR="00431DDE" w:rsidRDefault="00431DDE" w:rsidP="00992D52">
                                  <w:pPr>
                                    <w:pStyle w:val="Parts"/>
                                  </w:pPr>
                                  <w:r>
                                    <w:t>1. The existing trend in the number of enquiries continues.</w:t>
                                  </w:r>
                                </w:p>
                                <w:p w14:paraId="032A04E1" w14:textId="77777777" w:rsidR="00431DDE" w:rsidRDefault="00431DDE" w:rsidP="00992D52">
                                  <w:pPr>
                                    <w:pStyle w:val="Parts"/>
                                  </w:pPr>
                                </w:p>
                                <w:p w14:paraId="7E09F0D2" w14:textId="77777777" w:rsidR="00431DDE" w:rsidRDefault="00431DDE" w:rsidP="00992D52">
                                  <w:pPr>
                                    <w:pStyle w:val="Parts"/>
                                  </w:pPr>
                                  <w:r>
                                    <w:t>2. The existing seasonality in the number of enquiries continues.</w:t>
                                  </w:r>
                                </w:p>
                                <w:p w14:paraId="5E689443" w14:textId="77777777" w:rsidR="00431DDE" w:rsidRPr="00410486" w:rsidRDefault="00431DDE" w:rsidP="00992D52">
                                  <w:pPr>
                                    <w:pStyle w:val="Parts"/>
                                  </w:pPr>
                                </w:p>
                              </w:tc>
                            </w:tr>
                            <w:tr w:rsidR="00431DDE" w:rsidRPr="00C250AC" w14:paraId="7DA95BE5" w14:textId="77777777" w:rsidTr="00321246">
                              <w:trPr>
                                <w:trHeight w:hRule="exact" w:val="255"/>
                              </w:trPr>
                              <w:tc>
                                <w:tcPr>
                                  <w:tcW w:w="5000" w:type="pct"/>
                                  <w:shd w:val="clear" w:color="auto" w:fill="D9E2F3"/>
                                </w:tcPr>
                                <w:p w14:paraId="1B96A7A0" w14:textId="77777777" w:rsidR="00431DDE" w:rsidRPr="00C250AC" w:rsidRDefault="00431DDE" w:rsidP="00B347BE">
                                  <w:pPr>
                                    <w:pStyle w:val="SolnBox"/>
                                  </w:pPr>
                                  <w:r w:rsidRPr="00C250AC">
                                    <w:t>Specific behaviours</w:t>
                                  </w:r>
                                </w:p>
                              </w:tc>
                            </w:tr>
                            <w:tr w:rsidR="00431DDE" w:rsidRPr="00C250AC" w14:paraId="67C5CF45" w14:textId="77777777" w:rsidTr="00F27DD5">
                              <w:tc>
                                <w:tcPr>
                                  <w:tcW w:w="5000" w:type="pct"/>
                                </w:tcPr>
                                <w:p w14:paraId="653757ED" w14:textId="77777777" w:rsidR="00431DDE" w:rsidRPr="00FE518A" w:rsidRDefault="00431DDE" w:rsidP="00992D52">
                                  <w:pPr>
                                    <w:pStyle w:val="Parts"/>
                                  </w:pPr>
                                  <w:r w:rsidRPr="00FE518A">
                                    <w:sym w:font="Wingdings" w:char="F0FC"/>
                                  </w:r>
                                  <w:r w:rsidRPr="00FE518A">
                                    <w:t xml:space="preserve"> </w:t>
                                  </w:r>
                                  <w:r>
                                    <w:t>indicates trend continues</w:t>
                                  </w:r>
                                </w:p>
                                <w:p w14:paraId="17350321" w14:textId="77777777" w:rsidR="00431DDE" w:rsidRPr="00FE518A" w:rsidRDefault="00431DDE" w:rsidP="00992D52">
                                  <w:pPr>
                                    <w:pStyle w:val="Parts"/>
                                  </w:pPr>
                                  <w:r w:rsidRPr="00FE518A">
                                    <w:rPr>
                                      <w:rFonts w:ascii="Wingdings" w:hAnsi="Wingdings"/>
                                    </w:rPr>
                                    <w:t>ü</w:t>
                                  </w:r>
                                  <w:r w:rsidRPr="00FE518A">
                                    <w:t xml:space="preserve"> </w:t>
                                  </w:r>
                                  <w:r>
                                    <w:t>indicates seasonality continues</w:t>
                                  </w:r>
                                </w:p>
                              </w:tc>
                            </w:tr>
                          </w:tbl>
                          <w:p w14:paraId="2AAD7271" w14:textId="77777777" w:rsidR="00431DDE" w:rsidRDefault="00431DDE" w:rsidP="002633F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45B33" id="Text Box 42" o:spid="_x0000_s1064" type="#_x0000_t202" style="position:absolute;margin-left:63.8pt;margin-top:7.1pt;width:343pt;height:14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UiRwIAAIUEAAAOAAAAZHJzL2Uyb0RvYy54bWysVE1v2zAMvQ/YfxB0X+30u0adImuRYUDR&#10;FkiGnhVZrg3IoiYpsbNfvyc5botup2E5KBRJ8eM90tc3Q6fZTjnfkin57CjnTBlJVWteSv5jvfxy&#10;yZkPwlRCk1El3yvPb+afP133tlDH1JCulGMIYnzR25I3Idgiy7xsVCf8EVllYKzJdSLg6l6yyoke&#10;0TudHef5edaTq6wjqbyH9m408nmKX9dKhse69iowXXLUFtLp0rmJZza/FsWLE7Zp5aEM8Q9VdKI1&#10;SPoa6k4Ewbau/SNU10pHnupwJKnLqK5bqVIP6GaWf+hm1QirUi8Ax9tXmPz/Cysfdk+OtVXJT485&#10;M6IDR2s1BPaVBgYV8OmtL+C2snAMA/TgedJ7KGPbQ+26+I+GGOxAev+KbowmoTw9OTuf5TBJ2GYX&#10;Vxf5WcI/e3tunQ/fFHUsCiV3oC+hKnb3PqAUuE4uMZuhZat1olAb1pf8/AQho8WTbqtoTJe9v9WO&#10;7QRmAKNTUc+ZFj5AWfJl+sV+EPzdM9y0gTJ2P3YZpTBshoTWyeUEwYaqPZBxNM6Wt3LZovp7JHgS&#10;DsOEjrEg4RFHrQlV0kHirCH362/66A+OYeWsx3CW3P/cCqdQ93cD9uMkT4KbhM0kmG13S+h1htWz&#10;Mol44IKexNpR94y9WcQsMAkjkavkYRJvw7gi2DupFovkhHm1ItyblZUxdAQ2crEenoWzB8ICuH6g&#10;aWxF8YG30XdkbrENVLeJ1AjsiOIBb8x6ouOwl3GZ3t+T19vXY/4bAAD//wMAUEsDBBQABgAIAAAA&#10;IQDzRkJz3gAAAAoBAAAPAAAAZHJzL2Rvd25yZXYueG1sTI/NTsMwEITvSLyDtUjcqF2D+hPiVAEJ&#10;kJA40CLObrLEgXgd2W4b3p7lBLed3dHsN+Vm8oM4Ykx9IAPzmQKB1IS2p87A2+7hagUiZUutHQKh&#10;gW9MsKnOz0pbtOFEr3jc5k5wCKXCGnA5j4WUqXHobZqFEYlvHyF6m1nGTrbRnjjcD1IrtZDe9sQf&#10;nB3x3mHztT14A+pZ7qJbx0+Hj66u1TvdvagnYy4vpvoWRMYp/5nhF5/RoWKmfThQm8TAWi8XbOXh&#10;RoNgw2p+zYu9Ab1eapBVKf9XqH4AAAD//wMAUEsBAi0AFAAGAAgAAAAhALaDOJL+AAAA4QEAABMA&#10;AAAAAAAAAAAAAAAAAAAAAFtDb250ZW50X1R5cGVzXS54bWxQSwECLQAUAAYACAAAACEAOP0h/9YA&#10;AACUAQAACwAAAAAAAAAAAAAAAAAvAQAAX3JlbHMvLnJlbHNQSwECLQAUAAYACAAAACEA0GQlIkcC&#10;AACFBAAADgAAAAAAAAAAAAAAAAAuAgAAZHJzL2Uyb0RvYy54bWxQSwECLQAUAAYACAAAACEA80ZC&#10;c9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843"/>
                      </w:tblGrid>
                      <w:tr w:rsidR="00431DDE" w:rsidRPr="00C250AC" w14:paraId="5DF9B354" w14:textId="77777777" w:rsidTr="00771CFE">
                        <w:trPr>
                          <w:trHeight w:hRule="exact" w:val="255"/>
                        </w:trPr>
                        <w:tc>
                          <w:tcPr>
                            <w:tcW w:w="5000" w:type="pct"/>
                            <w:shd w:val="clear" w:color="auto" w:fill="D9E2F3"/>
                          </w:tcPr>
                          <w:p w14:paraId="19F81992" w14:textId="77777777" w:rsidR="00431DDE" w:rsidRPr="00C250AC" w:rsidRDefault="00431DDE" w:rsidP="00B347BE">
                            <w:pPr>
                              <w:pStyle w:val="SolnBox"/>
                            </w:pPr>
                            <w:r w:rsidRPr="00C250AC">
                              <w:t>Solution</w:t>
                            </w:r>
                          </w:p>
                        </w:tc>
                      </w:tr>
                      <w:tr w:rsidR="00431DDE" w:rsidRPr="00C250AC" w14:paraId="6D0CB55D" w14:textId="77777777" w:rsidTr="00C250AC">
                        <w:tc>
                          <w:tcPr>
                            <w:tcW w:w="5000" w:type="pct"/>
                            <w:tcBorders>
                              <w:bottom w:val="single" w:sz="4" w:space="0" w:color="auto"/>
                            </w:tcBorders>
                          </w:tcPr>
                          <w:p w14:paraId="4F618DAF" w14:textId="77777777" w:rsidR="00431DDE" w:rsidRDefault="00431DDE" w:rsidP="00992D52">
                            <w:pPr>
                              <w:pStyle w:val="Parts"/>
                            </w:pPr>
                            <w:r>
                              <w:t>It must be assumed that:</w:t>
                            </w:r>
                          </w:p>
                          <w:p w14:paraId="6C854930" w14:textId="77777777" w:rsidR="00431DDE" w:rsidRDefault="00431DDE" w:rsidP="00992D52">
                            <w:pPr>
                              <w:pStyle w:val="Parts"/>
                            </w:pPr>
                          </w:p>
                          <w:p w14:paraId="5055B5BD" w14:textId="77777777" w:rsidR="00431DDE" w:rsidRDefault="00431DDE" w:rsidP="00992D52">
                            <w:pPr>
                              <w:pStyle w:val="Parts"/>
                            </w:pPr>
                            <w:r>
                              <w:t>1. The existing trend in the number of enquiries continues.</w:t>
                            </w:r>
                          </w:p>
                          <w:p w14:paraId="032A04E1" w14:textId="77777777" w:rsidR="00431DDE" w:rsidRDefault="00431DDE" w:rsidP="00992D52">
                            <w:pPr>
                              <w:pStyle w:val="Parts"/>
                            </w:pPr>
                          </w:p>
                          <w:p w14:paraId="7E09F0D2" w14:textId="77777777" w:rsidR="00431DDE" w:rsidRDefault="00431DDE" w:rsidP="00992D52">
                            <w:pPr>
                              <w:pStyle w:val="Parts"/>
                            </w:pPr>
                            <w:r>
                              <w:t>2. The existing seasonality in the number of enquiries continues.</w:t>
                            </w:r>
                          </w:p>
                          <w:p w14:paraId="5E689443" w14:textId="77777777" w:rsidR="00431DDE" w:rsidRPr="00410486" w:rsidRDefault="00431DDE" w:rsidP="00992D52">
                            <w:pPr>
                              <w:pStyle w:val="Parts"/>
                            </w:pPr>
                          </w:p>
                        </w:tc>
                      </w:tr>
                      <w:tr w:rsidR="00431DDE" w:rsidRPr="00C250AC" w14:paraId="7DA95BE5" w14:textId="77777777" w:rsidTr="00321246">
                        <w:trPr>
                          <w:trHeight w:hRule="exact" w:val="255"/>
                        </w:trPr>
                        <w:tc>
                          <w:tcPr>
                            <w:tcW w:w="5000" w:type="pct"/>
                            <w:shd w:val="clear" w:color="auto" w:fill="D9E2F3"/>
                          </w:tcPr>
                          <w:p w14:paraId="1B96A7A0" w14:textId="77777777" w:rsidR="00431DDE" w:rsidRPr="00C250AC" w:rsidRDefault="00431DDE" w:rsidP="00B347BE">
                            <w:pPr>
                              <w:pStyle w:val="SolnBox"/>
                            </w:pPr>
                            <w:r w:rsidRPr="00C250AC">
                              <w:t>Specific behaviours</w:t>
                            </w:r>
                          </w:p>
                        </w:tc>
                      </w:tr>
                      <w:tr w:rsidR="00431DDE" w:rsidRPr="00C250AC" w14:paraId="67C5CF45" w14:textId="77777777" w:rsidTr="00F27DD5">
                        <w:tc>
                          <w:tcPr>
                            <w:tcW w:w="5000" w:type="pct"/>
                          </w:tcPr>
                          <w:p w14:paraId="653757ED" w14:textId="77777777" w:rsidR="00431DDE" w:rsidRPr="00FE518A" w:rsidRDefault="00431DDE" w:rsidP="00992D52">
                            <w:pPr>
                              <w:pStyle w:val="Parts"/>
                            </w:pPr>
                            <w:r w:rsidRPr="00FE518A">
                              <w:sym w:font="Wingdings" w:char="F0FC"/>
                            </w:r>
                            <w:r w:rsidRPr="00FE518A">
                              <w:t xml:space="preserve"> </w:t>
                            </w:r>
                            <w:r>
                              <w:t>indicates trend continues</w:t>
                            </w:r>
                          </w:p>
                          <w:p w14:paraId="17350321" w14:textId="77777777" w:rsidR="00431DDE" w:rsidRPr="00FE518A" w:rsidRDefault="00431DDE" w:rsidP="00992D52">
                            <w:pPr>
                              <w:pStyle w:val="Parts"/>
                            </w:pPr>
                            <w:r w:rsidRPr="00FE518A">
                              <w:rPr>
                                <w:rFonts w:ascii="Wingdings" w:hAnsi="Wingdings"/>
                              </w:rPr>
                              <w:t>ü</w:t>
                            </w:r>
                            <w:r w:rsidRPr="00FE518A">
                              <w:t xml:space="preserve"> </w:t>
                            </w:r>
                            <w:r>
                              <w:t>indicates seasonality continues</w:t>
                            </w:r>
                          </w:p>
                        </w:tc>
                      </w:tr>
                    </w:tbl>
                    <w:p w14:paraId="2AAD7271" w14:textId="77777777" w:rsidR="00431DDE" w:rsidRDefault="00431DDE" w:rsidP="002633F2">
                      <w:pPr>
                        <w:pStyle w:val="Part"/>
                      </w:pPr>
                    </w:p>
                  </w:txbxContent>
                </v:textbox>
              </v:shape>
            </w:pict>
          </mc:Fallback>
        </mc:AlternateContent>
      </w:r>
    </w:p>
    <w:p w14:paraId="542DD364" w14:textId="7E6349BE" w:rsidR="00431DDE" w:rsidRDefault="00431DDE">
      <w:pPr>
        <w:spacing w:after="160" w:line="259" w:lineRule="auto"/>
        <w:contextualSpacing w:val="0"/>
        <w:rPr>
          <w:b/>
          <w:szCs w:val="24"/>
          <w:lang w:val="en-US"/>
        </w:rPr>
      </w:pPr>
      <w:r>
        <w:br w:type="page"/>
      </w:r>
    </w:p>
    <w:p w14:paraId="4210ED4B" w14:textId="2DD51ECD" w:rsidR="00431DDE" w:rsidRDefault="00431DDE" w:rsidP="00431DDE">
      <w:pPr>
        <w:pStyle w:val="QNum"/>
      </w:pPr>
      <w:r>
        <w:lastRenderedPageBreak/>
        <w:t>Question 17</w:t>
      </w:r>
      <w:r>
        <w:tab/>
        <w:t>(12 marks)</w:t>
      </w:r>
    </w:p>
    <w:p w14:paraId="6691052E" w14:textId="77777777" w:rsidR="00431DDE" w:rsidRDefault="00431DDE" w:rsidP="00650B61">
      <w:pPr>
        <w:rPr>
          <w:rFonts w:eastAsiaTheme="minorEastAsia"/>
        </w:rPr>
      </w:pPr>
      <w:r>
        <w:t xml:space="preserve">Zac arranged a loan of </w:t>
      </w:r>
      <m:oMath>
        <m:r>
          <w:rPr>
            <w:rFonts w:ascii="Cambria Math" w:hAnsi="Cambria Math"/>
          </w:rPr>
          <m:t>$85 000</m:t>
        </m:r>
      </m:oMath>
      <w:r>
        <w:rPr>
          <w:rFonts w:eastAsiaTheme="minorEastAsia"/>
        </w:rPr>
        <w:t xml:space="preserve"> </w:t>
      </w:r>
      <w:r>
        <w:t xml:space="preserve">with his bank so that for the first four years, no repayments were required. The loan attracted interest of </w:t>
      </w:r>
      <m:oMath>
        <m:r>
          <w:rPr>
            <w:rFonts w:ascii="Cambria Math" w:hAnsi="Cambria Math"/>
          </w:rPr>
          <m:t>6.28%</m:t>
        </m:r>
      </m:oMath>
      <w:r>
        <w:rPr>
          <w:rFonts w:eastAsiaTheme="minorEastAsia"/>
        </w:rPr>
        <w:t xml:space="preserve"> per annum, compounded quarterly.</w:t>
      </w:r>
    </w:p>
    <w:p w14:paraId="6480A2A8" w14:textId="77777777" w:rsidR="00431DDE" w:rsidRDefault="00431DDE" w:rsidP="00650B61">
      <w:pPr>
        <w:rPr>
          <w:rFonts w:eastAsiaTheme="minorEastAsia"/>
        </w:rPr>
      </w:pPr>
    </w:p>
    <w:p w14:paraId="35ECE4EB" w14:textId="77777777" w:rsidR="00431DDE" w:rsidRDefault="00431DDE" w:rsidP="00BA445E">
      <w:pPr>
        <w:pStyle w:val="Parta"/>
        <w:rPr>
          <w:rFonts w:eastAsiaTheme="minorEastAsia"/>
        </w:rPr>
      </w:pPr>
      <w:r>
        <w:t>(a)</w:t>
      </w:r>
      <w:r>
        <w:tab/>
        <w:t xml:space="preserve">State a recurrence relation for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the loan balance after </w:t>
      </w:r>
      <m:oMath>
        <m:r>
          <w:rPr>
            <w:rFonts w:ascii="Cambria Math" w:eastAsiaTheme="minorEastAsia" w:hAnsi="Cambria Math"/>
          </w:rPr>
          <m:t>n</m:t>
        </m:r>
      </m:oMath>
      <w:r>
        <w:rPr>
          <w:rFonts w:eastAsiaTheme="minorEastAsia"/>
        </w:rPr>
        <w:t xml:space="preserve"> quarters.</w:t>
      </w:r>
      <w:r>
        <w:rPr>
          <w:rFonts w:eastAsiaTheme="minorEastAsia"/>
        </w:rPr>
        <w:tab/>
        <w:t>(2 marks)</w:t>
      </w:r>
    </w:p>
    <w:p w14:paraId="5C16D5B3" w14:textId="77777777" w:rsidR="00431DDE" w:rsidRDefault="00431DDE" w:rsidP="00BA445E">
      <w:pPr>
        <w:pStyle w:val="Parta"/>
        <w:rPr>
          <w:rFonts w:eastAsiaTheme="minorEastAsia"/>
        </w:rPr>
      </w:pPr>
      <w:r>
        <w:rPr>
          <w:noProof/>
          <w:lang w:eastAsia="en-AU"/>
        </w:rPr>
        <mc:AlternateContent>
          <mc:Choice Requires="wps">
            <w:drawing>
              <wp:anchor distT="0" distB="0" distL="114300" distR="114300" simplePos="0" relativeHeight="251711488" behindDoc="0" locked="0" layoutInCell="1" allowOverlap="1" wp14:anchorId="538A234A" wp14:editId="7578AB17">
                <wp:simplePos x="0" y="0"/>
                <wp:positionH relativeFrom="column">
                  <wp:posOffset>1242060</wp:posOffset>
                </wp:positionH>
                <wp:positionV relativeFrom="paragraph">
                  <wp:posOffset>67310</wp:posOffset>
                </wp:positionV>
                <wp:extent cx="3232150" cy="1454150"/>
                <wp:effectExtent l="0" t="0" r="25400" b="12700"/>
                <wp:wrapNone/>
                <wp:docPr id="43" name="Text Box 43"/>
                <wp:cNvGraphicFramePr/>
                <a:graphic xmlns:a="http://schemas.openxmlformats.org/drawingml/2006/main">
                  <a:graphicData uri="http://schemas.microsoft.com/office/word/2010/wordprocessingShape">
                    <wps:wsp>
                      <wps:cNvSpPr txBox="1"/>
                      <wps:spPr>
                        <a:xfrm>
                          <a:off x="0" y="0"/>
                          <a:ext cx="323215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76"/>
                            </w:tblGrid>
                            <w:tr w:rsidR="00431DDE" w:rsidRPr="00C250AC" w14:paraId="430D0120" w14:textId="77777777" w:rsidTr="00771CFE">
                              <w:trPr>
                                <w:trHeight w:hRule="exact" w:val="255"/>
                              </w:trPr>
                              <w:tc>
                                <w:tcPr>
                                  <w:tcW w:w="5000" w:type="pct"/>
                                  <w:shd w:val="clear" w:color="auto" w:fill="D9E2F3"/>
                                </w:tcPr>
                                <w:p w14:paraId="69537DC6" w14:textId="77777777" w:rsidR="00431DDE" w:rsidRPr="00C250AC" w:rsidRDefault="00431DDE" w:rsidP="00B347BE">
                                  <w:pPr>
                                    <w:pStyle w:val="SolnBox"/>
                                  </w:pPr>
                                  <w:r w:rsidRPr="00C250AC">
                                    <w:t>Solution</w:t>
                                  </w:r>
                                </w:p>
                              </w:tc>
                            </w:tr>
                            <w:tr w:rsidR="00431DDE" w:rsidRPr="00C250AC" w14:paraId="0871B577" w14:textId="77777777" w:rsidTr="00C250AC">
                              <w:tc>
                                <w:tcPr>
                                  <w:tcW w:w="5000" w:type="pct"/>
                                  <w:tcBorders>
                                    <w:bottom w:val="single" w:sz="4" w:space="0" w:color="auto"/>
                                  </w:tcBorders>
                                </w:tcPr>
                                <w:p w14:paraId="64F10D8D" w14:textId="77777777" w:rsidR="00431DDE" w:rsidRPr="00D01DF2" w:rsidRDefault="00431DDE" w:rsidP="00992D52">
                                  <w:pPr>
                                    <w:pStyle w:val="Parts"/>
                                    <w:rPr>
                                      <w:rFonts w:eastAsiaTheme="minorEastAsia"/>
                                    </w:rPr>
                                  </w:pPr>
                                  <m:oMathPara>
                                    <m:oMath>
                                      <m:r>
                                        <w:rPr>
                                          <w:rFonts w:ascii="Cambria Math" w:hAnsi="Cambria Math"/>
                                        </w:rPr>
                                        <m:t>0.0628÷4=</m:t>
                                      </m:r>
                                      <m:r>
                                        <w:rPr>
                                          <w:rFonts w:ascii="Cambria Math" w:eastAsiaTheme="minorEastAsia" w:hAnsi="Cambria Math"/>
                                        </w:rPr>
                                        <m:t>0.0157</m:t>
                                      </m:r>
                                    </m:oMath>
                                  </m:oMathPara>
                                </w:p>
                                <w:p w14:paraId="0EA1CDC4" w14:textId="77777777" w:rsidR="00431DDE" w:rsidRDefault="00431DDE" w:rsidP="00992D52">
                                  <w:pPr>
                                    <w:pStyle w:val="Parts"/>
                                    <w:rPr>
                                      <w:rFonts w:eastAsiaTheme="minorEastAsia"/>
                                    </w:rPr>
                                  </w:pPr>
                                </w:p>
                                <w:p w14:paraId="705F8F1F" w14:textId="77777777" w:rsidR="00431DDE" w:rsidRDefault="008B2A0A" w:rsidP="00992D52">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=1.0157</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=85 000</m:t>
                                      </m:r>
                                    </m:oMath>
                                  </m:oMathPara>
                                </w:p>
                                <w:p w14:paraId="1D029DF0" w14:textId="77777777" w:rsidR="00431DDE" w:rsidRPr="00410486" w:rsidRDefault="00431DDE" w:rsidP="00992D52">
                                  <w:pPr>
                                    <w:pStyle w:val="Parts"/>
                                  </w:pPr>
                                </w:p>
                              </w:tc>
                            </w:tr>
                            <w:tr w:rsidR="00431DDE" w:rsidRPr="00C250AC" w14:paraId="1D2F0CBB" w14:textId="77777777" w:rsidTr="00321246">
                              <w:trPr>
                                <w:trHeight w:hRule="exact" w:val="255"/>
                              </w:trPr>
                              <w:tc>
                                <w:tcPr>
                                  <w:tcW w:w="5000" w:type="pct"/>
                                  <w:shd w:val="clear" w:color="auto" w:fill="D9E2F3"/>
                                </w:tcPr>
                                <w:p w14:paraId="0D4B4F54" w14:textId="77777777" w:rsidR="00431DDE" w:rsidRPr="00C250AC" w:rsidRDefault="00431DDE" w:rsidP="00B347BE">
                                  <w:pPr>
                                    <w:pStyle w:val="SolnBox"/>
                                  </w:pPr>
                                  <w:r w:rsidRPr="00C250AC">
                                    <w:t>Specific behaviours</w:t>
                                  </w:r>
                                </w:p>
                              </w:tc>
                            </w:tr>
                            <w:tr w:rsidR="00431DDE" w:rsidRPr="00C250AC" w14:paraId="3FB26724" w14:textId="77777777" w:rsidTr="00F27DD5">
                              <w:tc>
                                <w:tcPr>
                                  <w:tcW w:w="5000" w:type="pct"/>
                                </w:tcPr>
                                <w:p w14:paraId="310812CA" w14:textId="77777777" w:rsidR="00431DDE" w:rsidRPr="00FE518A" w:rsidRDefault="00431DDE" w:rsidP="00D01DF2">
                                  <w:pPr>
                                    <w:pStyle w:val="Parts"/>
                                  </w:pPr>
                                  <w:r w:rsidRPr="00FE518A">
                                    <w:sym w:font="Wingdings" w:char="F0FC"/>
                                  </w:r>
                                  <w:r w:rsidRPr="00FE518A">
                                    <w:t xml:space="preserve"> </w:t>
                                  </w:r>
                                  <w:r>
                                    <w:t>indicates correct multiplier</w:t>
                                  </w:r>
                                </w:p>
                                <w:p w14:paraId="1DC59358" w14:textId="77777777" w:rsidR="00431DDE" w:rsidRPr="00FE518A" w:rsidRDefault="00431DDE" w:rsidP="00D01DF2">
                                  <w:pPr>
                                    <w:pStyle w:val="Parts"/>
                                  </w:pPr>
                                  <w:r w:rsidRPr="00FE518A">
                                    <w:rPr>
                                      <w:rFonts w:ascii="Wingdings" w:hAnsi="Wingdings"/>
                                    </w:rPr>
                                    <w:t>ü</w:t>
                                  </w:r>
                                  <w:r w:rsidRPr="00FE518A">
                                    <w:t xml:space="preserve"> </w:t>
                                  </w:r>
                                  <w:r>
                                    <w:t>states recurrence relation with initial term</w:t>
                                  </w:r>
                                </w:p>
                              </w:tc>
                            </w:tr>
                          </w:tbl>
                          <w:p w14:paraId="3A2BB78E"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A234A" id="Text Box 43" o:spid="_x0000_s1065" type="#_x0000_t202" style="position:absolute;left:0;text-align:left;margin-left:97.8pt;margin-top:5.3pt;width:254.5pt;height:1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3lTRQIAAIUEAAAOAAAAZHJzL2Uyb0RvYy54bWysVE1vGjEQvVfqf7B8L8tXohaxRJSIqlKU&#10;RIIqZ+P1wkpej2sbdumv77OXJVHaU1UOZjwzno/3ZnZ+19aanZTzFZmcjwZDzpSRVFRmn/Mf2/Wn&#10;z5z5IEwhNBmV87Py/G7x8cO8sTM1pgPpQjmGIMbPGpvzQwh2lmVeHlQt/ICsMjCW5GoRcHX7rHCi&#10;QfRaZ+Ph8DZryBXWkVTeQ3vfGfkixS9LJcNTWXoVmM45agvpdOncxTNbzMVs74Q9VPJShviHKmpR&#10;GSS9hroXQbCjq/4IVVfSkacyDCTVGZVlJVXqAd2Mhu+62RyEVakXgOPtFSb//8LKx9OzY1WR8+mE&#10;MyNqcLRVbWBfqWVQAZ/G+hncNhaOoYUePPd6D2Vsuy1dHf/REIMdSJ+v6MZoEsrJeDIe3cAkYRtN&#10;b6bxgvjZ63PrfPimqGZRyLkDfQlVcXrwoXPtXWI2Q+tK60ShNqzJ+e0EIaPFk66KaEyXs19px04C&#10;M4DRKajhTAsfoMz5Ov0udbx5hqq0QXGx+67LKIV21ya0Jl96CHZUnIGMo262vJXrCtU/IMGzcBgm&#10;dIwFCU84Sk2oki4SZwdyv/6mj/7gGFbOGgxnzv3Po3AKdX83YD9Oci+4Xtj1gjnWK0KvI6yelUnE&#10;Axd0L5aO6hfszTJmgUkYiVw5D724Ct2KYO+kWi6TE+bVivBgNlbG0BHYyMW2fRHOXggL4PqR+rEV&#10;s3e8db4dc8tjoLJKpEZgOxQveGPW01hc9jIu09t78nr9eix+AwAA//8DAFBLAwQUAAYACAAAACEA&#10;oOi7X9wAAAAKAQAADwAAAGRycy9kb3ducmV2LnhtbEyPQU/DMAyF70j8h8hI3FjCgEJL06kgARIS&#10;BzbEOWtMU2icKsm28u8xJzj5Pfnp+XO9mv0o9hjTEEjD+UKBQOqCHajX8LZ5OLsBkbIha8ZAqOEb&#10;E6ya46PaVDYc6BX369wLLqFUGQ0u56mSMnUOvUmLMCHx7iNEbzLb2EsbzYHL/SiXShXSm4H4gjMT&#10;3jvsvtY7r0E9y010Zfx0+OjaVr3T3Yt60vr0ZG5vQWSc818YfvEZHRpm2oYd2SRG9uVVwVEWiicH&#10;rtUli62G5UVZgGxq+f+F5gcAAP//AwBQSwECLQAUAAYACAAAACEAtoM4kv4AAADhAQAAEwAAAAAA&#10;AAAAAAAAAAAAAAAAW0NvbnRlbnRfVHlwZXNdLnhtbFBLAQItABQABgAIAAAAIQA4/SH/1gAAAJQB&#10;AAALAAAAAAAAAAAAAAAAAC8BAABfcmVscy8ucmVsc1BLAQItABQABgAIAAAAIQDcE3lTRQIAAIUE&#10;AAAOAAAAAAAAAAAAAAAAAC4CAABkcnMvZTJvRG9jLnhtbFBLAQItABQABgAIAAAAIQCg6Ltf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076"/>
                      </w:tblGrid>
                      <w:tr w:rsidR="00431DDE" w:rsidRPr="00C250AC" w14:paraId="430D0120" w14:textId="77777777" w:rsidTr="00771CFE">
                        <w:trPr>
                          <w:trHeight w:hRule="exact" w:val="255"/>
                        </w:trPr>
                        <w:tc>
                          <w:tcPr>
                            <w:tcW w:w="5000" w:type="pct"/>
                            <w:shd w:val="clear" w:color="auto" w:fill="D9E2F3"/>
                          </w:tcPr>
                          <w:p w14:paraId="69537DC6" w14:textId="77777777" w:rsidR="00431DDE" w:rsidRPr="00C250AC" w:rsidRDefault="00431DDE" w:rsidP="00B347BE">
                            <w:pPr>
                              <w:pStyle w:val="SolnBox"/>
                            </w:pPr>
                            <w:r w:rsidRPr="00C250AC">
                              <w:t>Solution</w:t>
                            </w:r>
                          </w:p>
                        </w:tc>
                      </w:tr>
                      <w:tr w:rsidR="00431DDE" w:rsidRPr="00C250AC" w14:paraId="0871B577" w14:textId="77777777" w:rsidTr="00C250AC">
                        <w:tc>
                          <w:tcPr>
                            <w:tcW w:w="5000" w:type="pct"/>
                            <w:tcBorders>
                              <w:bottom w:val="single" w:sz="4" w:space="0" w:color="auto"/>
                            </w:tcBorders>
                          </w:tcPr>
                          <w:p w14:paraId="64F10D8D" w14:textId="77777777" w:rsidR="00431DDE" w:rsidRPr="00D01DF2" w:rsidRDefault="00431DDE" w:rsidP="00992D52">
                            <w:pPr>
                              <w:pStyle w:val="Parts"/>
                              <w:rPr>
                                <w:rFonts w:eastAsiaTheme="minorEastAsia"/>
                              </w:rPr>
                            </w:pPr>
                            <m:oMathPara>
                              <m:oMath>
                                <m:r>
                                  <w:rPr>
                                    <w:rFonts w:ascii="Cambria Math" w:hAnsi="Cambria Math"/>
                                  </w:rPr>
                                  <m:t>0.0628÷4=</m:t>
                                </m:r>
                                <m:r>
                                  <w:rPr>
                                    <w:rFonts w:ascii="Cambria Math" w:eastAsiaTheme="minorEastAsia" w:hAnsi="Cambria Math"/>
                                  </w:rPr>
                                  <m:t>0.0157</m:t>
                                </m:r>
                              </m:oMath>
                            </m:oMathPara>
                          </w:p>
                          <w:p w14:paraId="0EA1CDC4" w14:textId="77777777" w:rsidR="00431DDE" w:rsidRDefault="00431DDE" w:rsidP="00992D52">
                            <w:pPr>
                              <w:pStyle w:val="Parts"/>
                              <w:rPr>
                                <w:rFonts w:eastAsiaTheme="minorEastAsia"/>
                              </w:rPr>
                            </w:pPr>
                          </w:p>
                          <w:p w14:paraId="705F8F1F" w14:textId="77777777" w:rsidR="00431DDE" w:rsidRDefault="008B2A0A" w:rsidP="00992D52">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=1.0157</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=85 000</m:t>
                                </m:r>
                              </m:oMath>
                            </m:oMathPara>
                          </w:p>
                          <w:p w14:paraId="1D029DF0" w14:textId="77777777" w:rsidR="00431DDE" w:rsidRPr="00410486" w:rsidRDefault="00431DDE" w:rsidP="00992D52">
                            <w:pPr>
                              <w:pStyle w:val="Parts"/>
                            </w:pPr>
                          </w:p>
                        </w:tc>
                      </w:tr>
                      <w:tr w:rsidR="00431DDE" w:rsidRPr="00C250AC" w14:paraId="1D2F0CBB" w14:textId="77777777" w:rsidTr="00321246">
                        <w:trPr>
                          <w:trHeight w:hRule="exact" w:val="255"/>
                        </w:trPr>
                        <w:tc>
                          <w:tcPr>
                            <w:tcW w:w="5000" w:type="pct"/>
                            <w:shd w:val="clear" w:color="auto" w:fill="D9E2F3"/>
                          </w:tcPr>
                          <w:p w14:paraId="0D4B4F54" w14:textId="77777777" w:rsidR="00431DDE" w:rsidRPr="00C250AC" w:rsidRDefault="00431DDE" w:rsidP="00B347BE">
                            <w:pPr>
                              <w:pStyle w:val="SolnBox"/>
                            </w:pPr>
                            <w:r w:rsidRPr="00C250AC">
                              <w:t>Specific behaviours</w:t>
                            </w:r>
                          </w:p>
                        </w:tc>
                      </w:tr>
                      <w:tr w:rsidR="00431DDE" w:rsidRPr="00C250AC" w14:paraId="3FB26724" w14:textId="77777777" w:rsidTr="00F27DD5">
                        <w:tc>
                          <w:tcPr>
                            <w:tcW w:w="5000" w:type="pct"/>
                          </w:tcPr>
                          <w:p w14:paraId="310812CA" w14:textId="77777777" w:rsidR="00431DDE" w:rsidRPr="00FE518A" w:rsidRDefault="00431DDE" w:rsidP="00D01DF2">
                            <w:pPr>
                              <w:pStyle w:val="Parts"/>
                            </w:pPr>
                            <w:r w:rsidRPr="00FE518A">
                              <w:sym w:font="Wingdings" w:char="F0FC"/>
                            </w:r>
                            <w:r w:rsidRPr="00FE518A">
                              <w:t xml:space="preserve"> </w:t>
                            </w:r>
                            <w:r>
                              <w:t>indicates correct multiplier</w:t>
                            </w:r>
                          </w:p>
                          <w:p w14:paraId="1DC59358" w14:textId="77777777" w:rsidR="00431DDE" w:rsidRPr="00FE518A" w:rsidRDefault="00431DDE" w:rsidP="00D01DF2">
                            <w:pPr>
                              <w:pStyle w:val="Parts"/>
                            </w:pPr>
                            <w:r w:rsidRPr="00FE518A">
                              <w:rPr>
                                <w:rFonts w:ascii="Wingdings" w:hAnsi="Wingdings"/>
                              </w:rPr>
                              <w:t>ü</w:t>
                            </w:r>
                            <w:r w:rsidRPr="00FE518A">
                              <w:t xml:space="preserve"> </w:t>
                            </w:r>
                            <w:r>
                              <w:t>states recurrence relation with initial term</w:t>
                            </w:r>
                          </w:p>
                        </w:tc>
                      </w:tr>
                    </w:tbl>
                    <w:p w14:paraId="3A2BB78E" w14:textId="77777777" w:rsidR="00431DDE" w:rsidRDefault="00431DDE" w:rsidP="00FE518A">
                      <w:pPr>
                        <w:pStyle w:val="Part"/>
                      </w:pPr>
                    </w:p>
                  </w:txbxContent>
                </v:textbox>
              </v:shape>
            </w:pict>
          </mc:Fallback>
        </mc:AlternateContent>
      </w:r>
    </w:p>
    <w:p w14:paraId="7311150F" w14:textId="77777777" w:rsidR="00431DDE" w:rsidRDefault="00431DDE" w:rsidP="00BA445E">
      <w:pPr>
        <w:pStyle w:val="Parta"/>
        <w:rPr>
          <w:rFonts w:eastAsiaTheme="minorEastAsia"/>
        </w:rPr>
      </w:pPr>
    </w:p>
    <w:p w14:paraId="7161C2E7" w14:textId="77777777" w:rsidR="00431DDE" w:rsidRDefault="00431DDE" w:rsidP="00BA445E">
      <w:pPr>
        <w:pStyle w:val="Parta"/>
        <w:rPr>
          <w:rFonts w:eastAsiaTheme="minorEastAsia"/>
        </w:rPr>
      </w:pPr>
    </w:p>
    <w:p w14:paraId="4E7F0BD5" w14:textId="77777777" w:rsidR="00431DDE" w:rsidRDefault="00431DDE" w:rsidP="00BA445E">
      <w:pPr>
        <w:pStyle w:val="Parta"/>
        <w:rPr>
          <w:rFonts w:eastAsiaTheme="minorEastAsia"/>
        </w:rPr>
      </w:pPr>
    </w:p>
    <w:p w14:paraId="7AF5C437" w14:textId="77777777" w:rsidR="00431DDE" w:rsidRDefault="00431DDE" w:rsidP="00BA445E">
      <w:pPr>
        <w:pStyle w:val="Parta"/>
        <w:rPr>
          <w:rFonts w:eastAsiaTheme="minorEastAsia"/>
        </w:rPr>
      </w:pPr>
    </w:p>
    <w:p w14:paraId="41756A04" w14:textId="77777777" w:rsidR="00431DDE" w:rsidRDefault="00431DDE" w:rsidP="00BA445E">
      <w:pPr>
        <w:pStyle w:val="Parta"/>
        <w:rPr>
          <w:rFonts w:eastAsiaTheme="minorEastAsia"/>
        </w:rPr>
      </w:pPr>
    </w:p>
    <w:p w14:paraId="5070F4FE" w14:textId="77777777" w:rsidR="00431DDE" w:rsidRDefault="00431DDE" w:rsidP="00BA445E">
      <w:pPr>
        <w:pStyle w:val="Parta"/>
        <w:rPr>
          <w:rFonts w:eastAsiaTheme="minorEastAsia"/>
        </w:rPr>
      </w:pPr>
    </w:p>
    <w:p w14:paraId="18739070" w14:textId="77777777" w:rsidR="00431DDE" w:rsidRDefault="00431DDE" w:rsidP="00BA445E">
      <w:pPr>
        <w:pStyle w:val="Parta"/>
        <w:rPr>
          <w:rFonts w:eastAsiaTheme="minorEastAsia"/>
        </w:rPr>
      </w:pPr>
    </w:p>
    <w:p w14:paraId="2478DC33" w14:textId="77777777" w:rsidR="00431DDE" w:rsidRDefault="00431DDE" w:rsidP="00BA445E">
      <w:pPr>
        <w:pStyle w:val="Parta"/>
        <w:rPr>
          <w:rFonts w:eastAsiaTheme="minorEastAsia"/>
        </w:rPr>
      </w:pPr>
    </w:p>
    <w:p w14:paraId="4BA45D41" w14:textId="77777777" w:rsidR="00431DDE" w:rsidRDefault="00431DDE" w:rsidP="00BA445E">
      <w:pPr>
        <w:pStyle w:val="Parta"/>
        <w:rPr>
          <w:rFonts w:eastAsiaTheme="minorEastAsia"/>
        </w:rPr>
      </w:pPr>
    </w:p>
    <w:p w14:paraId="7B9A6073" w14:textId="77777777" w:rsidR="00431DDE" w:rsidRDefault="00431DDE" w:rsidP="00BA445E">
      <w:pPr>
        <w:pStyle w:val="Parta"/>
        <w:rPr>
          <w:rFonts w:eastAsiaTheme="minorEastAsia"/>
        </w:rPr>
      </w:pPr>
    </w:p>
    <w:p w14:paraId="6C7313CF" w14:textId="77777777" w:rsidR="00431DDE" w:rsidRDefault="00431DDE" w:rsidP="00BA445E">
      <w:pPr>
        <w:pStyle w:val="Parta"/>
        <w:rPr>
          <w:rFonts w:eastAsiaTheme="minorEastAsia"/>
        </w:rPr>
      </w:pPr>
      <w:r>
        <w:rPr>
          <w:rFonts w:eastAsiaTheme="minorEastAsia"/>
        </w:rPr>
        <w:t>(b)</w:t>
      </w:r>
      <w:r>
        <w:rPr>
          <w:rFonts w:eastAsiaTheme="minorEastAsia"/>
        </w:rPr>
        <w:tab/>
        <w:t xml:space="preserve">The effective interest rate of the loan is </w:t>
      </w:r>
      <m:oMath>
        <m:r>
          <w:rPr>
            <w:rFonts w:ascii="Cambria Math" w:eastAsiaTheme="minorEastAsia" w:hAnsi="Cambria Math"/>
          </w:rPr>
          <m:t>6.43%</m:t>
        </m:r>
      </m:oMath>
      <w:r>
        <w:rPr>
          <w:rFonts w:eastAsiaTheme="minorEastAsia"/>
        </w:rPr>
        <w:t xml:space="preserve"> per annum. Write an expression that can be used to evaluate this rate from the advertised rate of </w:t>
      </w:r>
      <m:oMath>
        <m:r>
          <w:rPr>
            <w:rFonts w:ascii="Cambria Math" w:eastAsiaTheme="minorEastAsia" w:hAnsi="Cambria Math"/>
          </w:rPr>
          <m:t>6.28%</m:t>
        </m:r>
      </m:oMath>
      <w:r>
        <w:rPr>
          <w:rFonts w:eastAsiaTheme="minorEastAsia"/>
        </w:rPr>
        <w:t xml:space="preserve"> per annum.</w:t>
      </w:r>
      <w:r>
        <w:rPr>
          <w:rFonts w:eastAsiaTheme="minorEastAsia"/>
        </w:rPr>
        <w:tab/>
        <w:t>(1 mark)</w:t>
      </w:r>
    </w:p>
    <w:p w14:paraId="15CBEC1B" w14:textId="77777777" w:rsidR="00431DDE" w:rsidRDefault="00431DDE" w:rsidP="00BA445E">
      <w:pPr>
        <w:pStyle w:val="Parta"/>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3148900F" wp14:editId="47CB6F48">
                <wp:simplePos x="0" y="0"/>
                <wp:positionH relativeFrom="column">
                  <wp:posOffset>1051560</wp:posOffset>
                </wp:positionH>
                <wp:positionV relativeFrom="paragraph">
                  <wp:posOffset>119380</wp:posOffset>
                </wp:positionV>
                <wp:extent cx="3619500" cy="11049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3619500" cy="1104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85"/>
                            </w:tblGrid>
                            <w:tr w:rsidR="00431DDE" w:rsidRPr="00C250AC" w14:paraId="7EB92A17" w14:textId="77777777" w:rsidTr="00771CFE">
                              <w:trPr>
                                <w:trHeight w:hRule="exact" w:val="255"/>
                              </w:trPr>
                              <w:tc>
                                <w:tcPr>
                                  <w:tcW w:w="5000" w:type="pct"/>
                                  <w:shd w:val="clear" w:color="auto" w:fill="D9E2F3"/>
                                </w:tcPr>
                                <w:p w14:paraId="01F3BD7E" w14:textId="77777777" w:rsidR="00431DDE" w:rsidRPr="00C250AC" w:rsidRDefault="00431DDE" w:rsidP="00B347BE">
                                  <w:pPr>
                                    <w:pStyle w:val="SolnBox"/>
                                  </w:pPr>
                                  <w:r w:rsidRPr="00C250AC">
                                    <w:t>Solution</w:t>
                                  </w:r>
                                </w:p>
                              </w:tc>
                            </w:tr>
                            <w:tr w:rsidR="00431DDE" w:rsidRPr="00C250AC" w14:paraId="636FA49A" w14:textId="77777777" w:rsidTr="00C250AC">
                              <w:tc>
                                <w:tcPr>
                                  <w:tcW w:w="5000" w:type="pct"/>
                                  <w:tcBorders>
                                    <w:bottom w:val="single" w:sz="4" w:space="0" w:color="auto"/>
                                  </w:tcBorders>
                                </w:tcPr>
                                <w:p w14:paraId="2090B1B7" w14:textId="77777777" w:rsidR="00431DDE" w:rsidRPr="00D01DF2" w:rsidRDefault="008B2A0A" w:rsidP="00992D52">
                                  <w:pPr>
                                    <w:pStyle w:val="Parts"/>
                                    <w:rPr>
                                      <w:rFonts w:ascii="Cambria Math" w:hAnsi="Cambria Math"/>
                                      <w: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0.0628</m:t>
                                                  </m:r>
                                                </m:num>
                                                <m:den>
                                                  <m:r>
                                                    <w:rPr>
                                                      <w:rFonts w:ascii="Cambria Math" w:hAnsi="Cambria Math"/>
                                                    </w:rPr>
                                                    <m:t>4</m:t>
                                                  </m:r>
                                                </m:den>
                                              </m:f>
                                            </m:e>
                                          </m:d>
                                        </m:e>
                                        <m:sup>
                                          <m:r>
                                            <w:rPr>
                                              <w:rFonts w:ascii="Cambria Math" w:hAnsi="Cambria Math"/>
                                            </w:rPr>
                                            <m:t>4</m:t>
                                          </m:r>
                                        </m:sup>
                                      </m:sSup>
                                      <m:r>
                                        <w:rPr>
                                          <w:rFonts w:ascii="Cambria Math" w:hAnsi="Cambria Math"/>
                                        </w:rPr>
                                        <m:t xml:space="preserve">-1   </m:t>
                                      </m:r>
                                      <m:r>
                                        <m:rPr>
                                          <m:nor/>
                                        </m:rPr>
                                        <w:rPr>
                                          <w:rFonts w:ascii="Cambria Math" w:hAnsi="Cambria Math"/>
                                        </w:rPr>
                                        <m:t>or</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1.0157</m:t>
                                              </m:r>
                                            </m:e>
                                          </m:d>
                                        </m:e>
                                        <m:sup>
                                          <m:r>
                                            <w:rPr>
                                              <w:rFonts w:ascii="Cambria Math" w:hAnsi="Cambria Math"/>
                                            </w:rPr>
                                            <m:t>4</m:t>
                                          </m:r>
                                        </m:sup>
                                      </m:sSup>
                                      <m:r>
                                        <w:rPr>
                                          <w:rFonts w:ascii="Cambria Math" w:hAnsi="Cambria Math"/>
                                        </w:rPr>
                                        <m:t>-1</m:t>
                                      </m:r>
                                    </m:oMath>
                                  </m:oMathPara>
                                </w:p>
                                <w:p w14:paraId="69FE7F89" w14:textId="77777777" w:rsidR="00431DDE" w:rsidRPr="00410486" w:rsidRDefault="00431DDE" w:rsidP="00992D52">
                                  <w:pPr>
                                    <w:pStyle w:val="Parts"/>
                                  </w:pPr>
                                </w:p>
                              </w:tc>
                            </w:tr>
                            <w:tr w:rsidR="00431DDE" w:rsidRPr="00C250AC" w14:paraId="292176AC" w14:textId="77777777" w:rsidTr="00321246">
                              <w:trPr>
                                <w:trHeight w:hRule="exact" w:val="255"/>
                              </w:trPr>
                              <w:tc>
                                <w:tcPr>
                                  <w:tcW w:w="5000" w:type="pct"/>
                                  <w:shd w:val="clear" w:color="auto" w:fill="D9E2F3"/>
                                </w:tcPr>
                                <w:p w14:paraId="4D0A8F1F" w14:textId="77777777" w:rsidR="00431DDE" w:rsidRPr="00C250AC" w:rsidRDefault="00431DDE" w:rsidP="00B347BE">
                                  <w:pPr>
                                    <w:pStyle w:val="SolnBox"/>
                                  </w:pPr>
                                  <w:r w:rsidRPr="00C250AC">
                                    <w:t>Specific behaviours</w:t>
                                  </w:r>
                                </w:p>
                              </w:tc>
                            </w:tr>
                            <w:tr w:rsidR="00431DDE" w:rsidRPr="00C250AC" w14:paraId="3C81909E" w14:textId="77777777" w:rsidTr="00F27DD5">
                              <w:tc>
                                <w:tcPr>
                                  <w:tcW w:w="5000" w:type="pct"/>
                                </w:tcPr>
                                <w:p w14:paraId="03D2793B" w14:textId="77777777" w:rsidR="00431DDE" w:rsidRPr="00FE518A" w:rsidRDefault="00431DDE" w:rsidP="00992D52">
                                  <w:pPr>
                                    <w:pStyle w:val="Parts"/>
                                  </w:pPr>
                                  <w:r w:rsidRPr="00FE518A">
                                    <w:sym w:font="Wingdings" w:char="F0FC"/>
                                  </w:r>
                                  <w:r w:rsidRPr="00FE518A">
                                    <w:t xml:space="preserve"> </w:t>
                                  </w:r>
                                  <w:r>
                                    <w:t>correct expression</w:t>
                                  </w:r>
                                </w:p>
                              </w:tc>
                            </w:tr>
                          </w:tbl>
                          <w:p w14:paraId="5195E27A" w14:textId="77777777" w:rsidR="00431DDE" w:rsidRDefault="00431DDE" w:rsidP="00A728C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8900F" id="Text Box 44" o:spid="_x0000_s1066" type="#_x0000_t202" style="position:absolute;left:0;text-align:left;margin-left:82.8pt;margin-top:9.4pt;width:285pt;height:8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5s1RgIAAIUEAAAOAAAAZHJzL2Uyb0RvYy54bWysVE1v2zAMvQ/YfxB0X+z0I1iDOkXWIsOA&#10;oC2QFD0rstwYkEVNUmJnv35PcpwU3U7DclAokuLHe6Rv77pGs71yviZT8PEo50wZSWVt3gr+sl58&#10;+cqZD8KUQpNRBT8oz+9mnz/dtnaqLmhLulSOIYjx09YWfBuCnWaZl1vVCD8iqwyMFblGBFzdW1Y6&#10;0SJ6o7OLPJ9kLbnSOpLKe2gfeiOfpfhVpWR4qiqvAtMFR20hnS6dm3hms1sxfXPCbmt5LEP8QxWN&#10;qA2SnkI9iCDYztV/hGpq6chTFUaSmoyqqpYq9YBuxvmHblZbYVXqBeB4e4LJ/7+w8nH/7FhdFvzq&#10;ijMjGnC0Vl1g36hjUAGf1vop3FYWjqGDHjwPeg9lbLurXBP/0RCDHUgfTujGaBLKy8n45jqHScI2&#10;HudXN7ggfnZ+bp0P3xU1LAoFd6AvoSr2Sx9618ElZjO0qLVOFGrD2oJPLq/z9MCTrstojG7+4O+1&#10;Y3uBGcDolNRypoUPUBZ8kX7HOt49Q1XaoLjYfd9llEK36Xq0UulRtaHyAGQc9bPlrVzUqH6JBM/C&#10;YZjQMRYkPOGoNKFKOkqcbcn9+ps++oNjWDlrMZwF9z93winU/cOA/TjJg+AGYTMIZtfcE3odY/Ws&#10;TCIeuKAHsXLUvGJv5jELTMJI5Cp4GMT70K8I9k6q+Tw5YV6tCEuzsjKGjsBGLtbdq3D2SFgA1480&#10;jK2YfuCt9+2Zm+8CVXUi9YziEW/MehqL417GZXp/T17nr8fsNwAAAP//AwBQSwMEFAAGAAgAAAAh&#10;AMF0bcHbAAAACgEAAA8AAABkcnMvZG93bnJldi54bWxMT8tOwzAQvCPxD9YicaM2RYQ0jVMFJEBC&#10;6oEW9ewmSxyI15HttuHv2Z7gtvPQ7Ey5mtwgjhhi70nD7UyBQGp821On4WP7fJODiMlQawZPqOEH&#10;I6yqy4vSFK0/0TseN6kTHEKxMBpsSmMhZWwsOhNnfkRi7dMHZxLD0Mk2mBOHu0HOlcqkMz3xB2tG&#10;fLLYfG8OToN6k9tgF+HL4outa7Wjx7V61fr6aqqXIBJO6c8M5/pcHSrutPcHaqMYGGf3GVv5yHkC&#10;Gx7uzsSeicU8B1mV8v+E6hcAAP//AwBQSwECLQAUAAYACAAAACEAtoM4kv4AAADhAQAAEwAAAAAA&#10;AAAAAAAAAAAAAAAAW0NvbnRlbnRfVHlwZXNdLnhtbFBLAQItABQABgAIAAAAIQA4/SH/1gAAAJQB&#10;AAALAAAAAAAAAAAAAAAAAC8BAABfcmVscy8ucmVsc1BLAQItABQABgAIAAAAIQCC55s1RgIAAIUE&#10;AAAOAAAAAAAAAAAAAAAAAC4CAABkcnMvZTJvRG9jLnhtbFBLAQItABQABgAIAAAAIQDBdG3B2wAA&#10;AAo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685"/>
                      </w:tblGrid>
                      <w:tr w:rsidR="00431DDE" w:rsidRPr="00C250AC" w14:paraId="7EB92A17" w14:textId="77777777" w:rsidTr="00771CFE">
                        <w:trPr>
                          <w:trHeight w:hRule="exact" w:val="255"/>
                        </w:trPr>
                        <w:tc>
                          <w:tcPr>
                            <w:tcW w:w="5000" w:type="pct"/>
                            <w:shd w:val="clear" w:color="auto" w:fill="D9E2F3"/>
                          </w:tcPr>
                          <w:p w14:paraId="01F3BD7E" w14:textId="77777777" w:rsidR="00431DDE" w:rsidRPr="00C250AC" w:rsidRDefault="00431DDE" w:rsidP="00B347BE">
                            <w:pPr>
                              <w:pStyle w:val="SolnBox"/>
                            </w:pPr>
                            <w:r w:rsidRPr="00C250AC">
                              <w:t>Solution</w:t>
                            </w:r>
                          </w:p>
                        </w:tc>
                      </w:tr>
                      <w:tr w:rsidR="00431DDE" w:rsidRPr="00C250AC" w14:paraId="636FA49A" w14:textId="77777777" w:rsidTr="00C250AC">
                        <w:tc>
                          <w:tcPr>
                            <w:tcW w:w="5000" w:type="pct"/>
                            <w:tcBorders>
                              <w:bottom w:val="single" w:sz="4" w:space="0" w:color="auto"/>
                            </w:tcBorders>
                          </w:tcPr>
                          <w:p w14:paraId="2090B1B7" w14:textId="77777777" w:rsidR="00431DDE" w:rsidRPr="00D01DF2" w:rsidRDefault="008B2A0A" w:rsidP="00992D52">
                            <w:pPr>
                              <w:pStyle w:val="Parts"/>
                              <w:rPr>
                                <w:rFonts w:ascii="Cambria Math" w:hAnsi="Cambria Math"/>
                                <w: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0.0628</m:t>
                                            </m:r>
                                          </m:num>
                                          <m:den>
                                            <m:r>
                                              <w:rPr>
                                                <w:rFonts w:ascii="Cambria Math" w:hAnsi="Cambria Math"/>
                                              </w:rPr>
                                              <m:t>4</m:t>
                                            </m:r>
                                          </m:den>
                                        </m:f>
                                      </m:e>
                                    </m:d>
                                  </m:e>
                                  <m:sup>
                                    <m:r>
                                      <w:rPr>
                                        <w:rFonts w:ascii="Cambria Math" w:hAnsi="Cambria Math"/>
                                      </w:rPr>
                                      <m:t>4</m:t>
                                    </m:r>
                                  </m:sup>
                                </m:sSup>
                                <m:r>
                                  <w:rPr>
                                    <w:rFonts w:ascii="Cambria Math" w:hAnsi="Cambria Math"/>
                                  </w:rPr>
                                  <m:t xml:space="preserve">-1   </m:t>
                                </m:r>
                                <m:r>
                                  <m:rPr>
                                    <m:nor/>
                                  </m:rPr>
                                  <w:rPr>
                                    <w:rFonts w:ascii="Cambria Math" w:hAnsi="Cambria Math"/>
                                  </w:rPr>
                                  <m:t>or</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1.0157</m:t>
                                        </m:r>
                                      </m:e>
                                    </m:d>
                                  </m:e>
                                  <m:sup>
                                    <m:r>
                                      <w:rPr>
                                        <w:rFonts w:ascii="Cambria Math" w:hAnsi="Cambria Math"/>
                                      </w:rPr>
                                      <m:t>4</m:t>
                                    </m:r>
                                  </m:sup>
                                </m:sSup>
                                <m:r>
                                  <w:rPr>
                                    <w:rFonts w:ascii="Cambria Math" w:hAnsi="Cambria Math"/>
                                  </w:rPr>
                                  <m:t>-1</m:t>
                                </m:r>
                              </m:oMath>
                            </m:oMathPara>
                          </w:p>
                          <w:p w14:paraId="69FE7F89" w14:textId="77777777" w:rsidR="00431DDE" w:rsidRPr="00410486" w:rsidRDefault="00431DDE" w:rsidP="00992D52">
                            <w:pPr>
                              <w:pStyle w:val="Parts"/>
                            </w:pPr>
                          </w:p>
                        </w:tc>
                      </w:tr>
                      <w:tr w:rsidR="00431DDE" w:rsidRPr="00C250AC" w14:paraId="292176AC" w14:textId="77777777" w:rsidTr="00321246">
                        <w:trPr>
                          <w:trHeight w:hRule="exact" w:val="255"/>
                        </w:trPr>
                        <w:tc>
                          <w:tcPr>
                            <w:tcW w:w="5000" w:type="pct"/>
                            <w:shd w:val="clear" w:color="auto" w:fill="D9E2F3"/>
                          </w:tcPr>
                          <w:p w14:paraId="4D0A8F1F" w14:textId="77777777" w:rsidR="00431DDE" w:rsidRPr="00C250AC" w:rsidRDefault="00431DDE" w:rsidP="00B347BE">
                            <w:pPr>
                              <w:pStyle w:val="SolnBox"/>
                            </w:pPr>
                            <w:r w:rsidRPr="00C250AC">
                              <w:t>Specific behaviours</w:t>
                            </w:r>
                          </w:p>
                        </w:tc>
                      </w:tr>
                      <w:tr w:rsidR="00431DDE" w:rsidRPr="00C250AC" w14:paraId="3C81909E" w14:textId="77777777" w:rsidTr="00F27DD5">
                        <w:tc>
                          <w:tcPr>
                            <w:tcW w:w="5000" w:type="pct"/>
                          </w:tcPr>
                          <w:p w14:paraId="03D2793B" w14:textId="77777777" w:rsidR="00431DDE" w:rsidRPr="00FE518A" w:rsidRDefault="00431DDE" w:rsidP="00992D52">
                            <w:pPr>
                              <w:pStyle w:val="Parts"/>
                            </w:pPr>
                            <w:r w:rsidRPr="00FE518A">
                              <w:sym w:font="Wingdings" w:char="F0FC"/>
                            </w:r>
                            <w:r w:rsidRPr="00FE518A">
                              <w:t xml:space="preserve"> </w:t>
                            </w:r>
                            <w:r>
                              <w:t>correct expression</w:t>
                            </w:r>
                          </w:p>
                        </w:tc>
                      </w:tr>
                    </w:tbl>
                    <w:p w14:paraId="5195E27A" w14:textId="77777777" w:rsidR="00431DDE" w:rsidRDefault="00431DDE" w:rsidP="00A728C6">
                      <w:pPr>
                        <w:pStyle w:val="Part"/>
                      </w:pPr>
                    </w:p>
                  </w:txbxContent>
                </v:textbox>
              </v:shape>
            </w:pict>
          </mc:Fallback>
        </mc:AlternateContent>
      </w:r>
    </w:p>
    <w:p w14:paraId="4B2D7DAF" w14:textId="77777777" w:rsidR="00431DDE" w:rsidRDefault="00431DDE" w:rsidP="00BA445E">
      <w:pPr>
        <w:pStyle w:val="Parta"/>
        <w:rPr>
          <w:rFonts w:eastAsiaTheme="minorEastAsia"/>
        </w:rPr>
      </w:pPr>
    </w:p>
    <w:p w14:paraId="2B3B6D0E" w14:textId="77777777" w:rsidR="00431DDE" w:rsidRDefault="00431DDE" w:rsidP="00BA445E">
      <w:pPr>
        <w:pStyle w:val="Parta"/>
        <w:rPr>
          <w:rFonts w:eastAsiaTheme="minorEastAsia"/>
        </w:rPr>
      </w:pPr>
    </w:p>
    <w:p w14:paraId="21D37AB2" w14:textId="77777777" w:rsidR="00431DDE" w:rsidRDefault="00431DDE" w:rsidP="00BA445E">
      <w:pPr>
        <w:pStyle w:val="Parta"/>
        <w:rPr>
          <w:rFonts w:eastAsiaTheme="minorEastAsia"/>
        </w:rPr>
      </w:pPr>
    </w:p>
    <w:p w14:paraId="4916B284" w14:textId="77777777" w:rsidR="00431DDE" w:rsidRDefault="00431DDE" w:rsidP="00BA445E">
      <w:pPr>
        <w:pStyle w:val="Parta"/>
        <w:rPr>
          <w:rFonts w:eastAsiaTheme="minorEastAsia"/>
        </w:rPr>
      </w:pPr>
    </w:p>
    <w:p w14:paraId="06CB401B" w14:textId="77777777" w:rsidR="00431DDE" w:rsidRDefault="00431DDE" w:rsidP="00BA445E">
      <w:pPr>
        <w:pStyle w:val="Parta"/>
        <w:rPr>
          <w:rFonts w:eastAsiaTheme="minorEastAsia"/>
        </w:rPr>
      </w:pPr>
    </w:p>
    <w:p w14:paraId="3E671098" w14:textId="77777777" w:rsidR="00431DDE" w:rsidRDefault="00431DDE" w:rsidP="00BA445E">
      <w:pPr>
        <w:pStyle w:val="Parta"/>
        <w:rPr>
          <w:rFonts w:eastAsiaTheme="minorEastAsia"/>
        </w:rPr>
      </w:pPr>
    </w:p>
    <w:p w14:paraId="12F46752" w14:textId="77777777" w:rsidR="00431DDE" w:rsidRDefault="00431DDE" w:rsidP="00BA445E">
      <w:pPr>
        <w:pStyle w:val="Parta"/>
        <w:rPr>
          <w:rFonts w:eastAsiaTheme="minorEastAsia"/>
        </w:rPr>
      </w:pPr>
    </w:p>
    <w:p w14:paraId="452C6EEF" w14:textId="77777777" w:rsidR="00431DDE" w:rsidRDefault="00431DDE" w:rsidP="00BA445E">
      <w:pPr>
        <w:pStyle w:val="Parta"/>
        <w:rPr>
          <w:rFonts w:eastAsiaTheme="minorEastAsia"/>
        </w:rPr>
      </w:pPr>
    </w:p>
    <w:p w14:paraId="54A89EDD" w14:textId="77777777" w:rsidR="00431DDE" w:rsidRDefault="00431DDE" w:rsidP="00BA445E">
      <w:pPr>
        <w:pStyle w:val="Parta"/>
        <w:rPr>
          <w:rFonts w:eastAsiaTheme="minorEastAsia"/>
        </w:rPr>
      </w:pPr>
    </w:p>
    <w:p w14:paraId="63E36E88" w14:textId="77777777" w:rsidR="00431DDE" w:rsidRDefault="00431DDE" w:rsidP="00BA445E">
      <w:pPr>
        <w:pStyle w:val="Parta"/>
        <w:rPr>
          <w:rFonts w:eastAsiaTheme="minorEastAsia"/>
        </w:rPr>
      </w:pPr>
    </w:p>
    <w:p w14:paraId="271446FA" w14:textId="77777777" w:rsidR="00431DDE" w:rsidRDefault="00431DDE" w:rsidP="00BA445E">
      <w:pPr>
        <w:pStyle w:val="Parta"/>
      </w:pPr>
      <w:r>
        <w:t>At the end of the four-year term, Zac repaid all the interest that had been added to the loan.</w:t>
      </w:r>
    </w:p>
    <w:p w14:paraId="4FF3AA0E" w14:textId="77777777" w:rsidR="00431DDE" w:rsidRDefault="00431DDE" w:rsidP="00BA445E">
      <w:pPr>
        <w:pStyle w:val="Parta"/>
        <w:rPr>
          <w:rFonts w:eastAsiaTheme="minorEastAsia"/>
        </w:rPr>
      </w:pPr>
    </w:p>
    <w:p w14:paraId="51CFAEA1" w14:textId="77777777" w:rsidR="00431DDE" w:rsidRDefault="00431DDE" w:rsidP="00BA445E">
      <w:pPr>
        <w:pStyle w:val="Parta"/>
        <w:rPr>
          <w:rFonts w:eastAsiaTheme="minorEastAsia"/>
        </w:rPr>
      </w:pPr>
      <w:r>
        <w:rPr>
          <w:rFonts w:eastAsiaTheme="minorEastAsia"/>
        </w:rPr>
        <w:t>(c)</w:t>
      </w:r>
      <w:r>
        <w:rPr>
          <w:rFonts w:eastAsiaTheme="minorEastAsia"/>
        </w:rPr>
        <w:tab/>
        <w:t>Determine the total interest added to the loan during the first four years.</w:t>
      </w:r>
      <w:r>
        <w:rPr>
          <w:rFonts w:eastAsiaTheme="minorEastAsia"/>
        </w:rPr>
        <w:tab/>
        <w:t>(3 marks)</w:t>
      </w:r>
    </w:p>
    <w:p w14:paraId="276B44A2" w14:textId="77777777" w:rsidR="00431DDE" w:rsidRDefault="00431DDE" w:rsidP="00BA445E">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62790335" wp14:editId="577CF13A">
                <wp:simplePos x="0" y="0"/>
                <wp:positionH relativeFrom="column">
                  <wp:posOffset>880110</wp:posOffset>
                </wp:positionH>
                <wp:positionV relativeFrom="paragraph">
                  <wp:posOffset>54610</wp:posOffset>
                </wp:positionV>
                <wp:extent cx="3860800" cy="2374900"/>
                <wp:effectExtent l="0" t="0" r="25400" b="25400"/>
                <wp:wrapNone/>
                <wp:docPr id="45" name="Text Box 45"/>
                <wp:cNvGraphicFramePr/>
                <a:graphic xmlns:a="http://schemas.openxmlformats.org/drawingml/2006/main">
                  <a:graphicData uri="http://schemas.microsoft.com/office/word/2010/wordprocessingShape">
                    <wps:wsp>
                      <wps:cNvSpPr txBox="1"/>
                      <wps:spPr>
                        <a:xfrm>
                          <a:off x="0" y="0"/>
                          <a:ext cx="3860800" cy="2374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64"/>
                            </w:tblGrid>
                            <w:tr w:rsidR="00431DDE" w:rsidRPr="00C250AC" w14:paraId="30401648" w14:textId="77777777" w:rsidTr="00771CFE">
                              <w:trPr>
                                <w:trHeight w:hRule="exact" w:val="255"/>
                              </w:trPr>
                              <w:tc>
                                <w:tcPr>
                                  <w:tcW w:w="5000" w:type="pct"/>
                                  <w:shd w:val="clear" w:color="auto" w:fill="D9E2F3"/>
                                </w:tcPr>
                                <w:p w14:paraId="6927A05E" w14:textId="77777777" w:rsidR="00431DDE" w:rsidRPr="00C250AC" w:rsidRDefault="00431DDE" w:rsidP="00B347BE">
                                  <w:pPr>
                                    <w:pStyle w:val="SolnBox"/>
                                  </w:pPr>
                                  <w:r w:rsidRPr="00C250AC">
                                    <w:t>Solution</w:t>
                                  </w:r>
                                </w:p>
                              </w:tc>
                            </w:tr>
                            <w:tr w:rsidR="00431DDE" w:rsidRPr="00C250AC" w14:paraId="270BB7BE" w14:textId="77777777" w:rsidTr="00C250AC">
                              <w:tc>
                                <w:tcPr>
                                  <w:tcW w:w="5000" w:type="pct"/>
                                  <w:tcBorders>
                                    <w:bottom w:val="single" w:sz="4" w:space="0" w:color="auto"/>
                                  </w:tcBorders>
                                </w:tcPr>
                                <w:p w14:paraId="25A3A3B8" w14:textId="77777777" w:rsidR="00431DDE" w:rsidRPr="00A53D5C" w:rsidRDefault="00431DDE" w:rsidP="00670639">
                                  <w:pPr>
                                    <w:pStyle w:val="Parts"/>
                                    <w:jc w:val="center"/>
                                    <w:rPr>
                                      <w:rFonts w:eastAsiaTheme="minorEastAsia"/>
                                    </w:rPr>
                                  </w:pPr>
                                  <w:r>
                                    <w:rPr>
                                      <w:rFonts w:eastAsiaTheme="minorEastAsia"/>
                                    </w:rPr>
                                    <w:t xml:space="preserve">Loan balance after four years will be </w:t>
                                  </w:r>
                                  <m:oMath>
                                    <m:sSub>
                                      <m:sSubPr>
                                        <m:ctrlPr>
                                          <w:rPr>
                                            <w:rFonts w:ascii="Cambria Math" w:hAnsi="Cambria Math"/>
                                            <w:i/>
                                          </w:rPr>
                                        </m:ctrlPr>
                                      </m:sSubPr>
                                      <m:e>
                                        <m:r>
                                          <w:rPr>
                                            <w:rFonts w:ascii="Cambria Math" w:hAnsi="Cambria Math"/>
                                          </w:rPr>
                                          <m:t>A</m:t>
                                        </m:r>
                                      </m:e>
                                      <m:sub>
                                        <m:r>
                                          <w:rPr>
                                            <w:rFonts w:ascii="Cambria Math" w:hAnsi="Cambria Math"/>
                                          </w:rPr>
                                          <m:t>16</m:t>
                                        </m:r>
                                      </m:sub>
                                    </m:sSub>
                                    <m:r>
                                      <w:rPr>
                                        <w:rFonts w:ascii="Cambria Math" w:hAnsi="Cambria Math"/>
                                      </w:rPr>
                                      <m:t>=109 060.17</m:t>
                                    </m:r>
                                  </m:oMath>
                                  <w:r>
                                    <w:rPr>
                                      <w:rFonts w:eastAsiaTheme="minorEastAsia"/>
                                    </w:rPr>
                                    <w:t>.</w:t>
                                  </w:r>
                                </w:p>
                                <w:p w14:paraId="11CCA256" w14:textId="77777777" w:rsidR="00431DDE" w:rsidRDefault="00431DDE" w:rsidP="00992D52">
                                  <w:pPr>
                                    <w:pStyle w:val="Parts"/>
                                    <w:rPr>
                                      <w:rFonts w:eastAsiaTheme="minorEastAsia"/>
                                    </w:rPr>
                                  </w:pPr>
                                </w:p>
                                <w:p w14:paraId="727C8492" w14:textId="77777777" w:rsidR="00431DDE" w:rsidRDefault="00431DDE" w:rsidP="00992D52">
                                  <w:pPr>
                                    <w:pStyle w:val="Parts"/>
                                  </w:pPr>
                                  <m:oMathPara>
                                    <m:oMath>
                                      <m:r>
                                        <w:rPr>
                                          <w:rFonts w:ascii="Cambria Math" w:hAnsi="Cambria Math"/>
                                        </w:rPr>
                                        <m:t>I</m:t>
                                      </m:r>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m:rPr>
                                          <m:sty m:val="p"/>
                                        </m:rPr>
                                        <w:rPr>
                                          <w:rFonts w:ascii="Cambria Math" w:hAnsi="Cambria Math"/>
                                        </w:rPr>
                                        <w:br/>
                                      </m:r>
                                    </m:oMath>
                                    <m:oMath>
                                      <m:r>
                                        <m:rPr>
                                          <m:aln/>
                                        </m:rPr>
                                        <w:rPr>
                                          <w:rFonts w:ascii="Cambria Math" w:hAnsi="Cambria Math"/>
                                        </w:rPr>
                                        <m:t>=109 060.17-85 000</m:t>
                                      </m:r>
                                      <m:r>
                                        <m:rPr>
                                          <m:sty m:val="p"/>
                                        </m:rPr>
                                        <w:rPr>
                                          <w:rFonts w:ascii="Cambria Math" w:hAnsi="Cambria Math"/>
                                        </w:rPr>
                                        <w:br/>
                                      </m:r>
                                    </m:oMath>
                                    <m:oMath>
                                      <m:r>
                                        <m:rPr>
                                          <m:aln/>
                                        </m:rPr>
                                        <w:rPr>
                                          <w:rFonts w:ascii="Cambria Math" w:hAnsi="Cambria Math"/>
                                        </w:rPr>
                                        <m:t>=24 060.17</m:t>
                                      </m:r>
                                    </m:oMath>
                                  </m:oMathPara>
                                </w:p>
                                <w:p w14:paraId="2DF6D23F" w14:textId="77777777" w:rsidR="00431DDE" w:rsidRDefault="00431DDE" w:rsidP="00992D52">
                                  <w:pPr>
                                    <w:pStyle w:val="Parts"/>
                                  </w:pPr>
                                </w:p>
                                <w:p w14:paraId="70EC8271" w14:textId="77777777" w:rsidR="00431DDE" w:rsidRDefault="00431DDE" w:rsidP="00A53D5C">
                                  <w:pPr>
                                    <w:pStyle w:val="Parts"/>
                                    <w:jc w:val="center"/>
                                    <w:rPr>
                                      <w:rFonts w:eastAsiaTheme="minorEastAsia"/>
                                    </w:rPr>
                                  </w:pPr>
                                  <w:r>
                                    <w:t xml:space="preserve">Total interest is </w:t>
                                  </w:r>
                                  <m:oMath>
                                    <m:r>
                                      <w:rPr>
                                        <w:rFonts w:ascii="Cambria Math" w:hAnsi="Cambria Math"/>
                                      </w:rPr>
                                      <m:t>$24 060.17</m:t>
                                    </m:r>
                                  </m:oMath>
                                  <w:r>
                                    <w:rPr>
                                      <w:rFonts w:eastAsiaTheme="minorEastAsia"/>
                                    </w:rPr>
                                    <w:t>.</w:t>
                                  </w:r>
                                </w:p>
                                <w:p w14:paraId="3C5514CC" w14:textId="77777777" w:rsidR="00431DDE" w:rsidRPr="00410486" w:rsidRDefault="00431DDE" w:rsidP="00992D52">
                                  <w:pPr>
                                    <w:pStyle w:val="Parts"/>
                                  </w:pPr>
                                </w:p>
                              </w:tc>
                            </w:tr>
                            <w:tr w:rsidR="00431DDE" w:rsidRPr="00C250AC" w14:paraId="70D01E4B" w14:textId="77777777" w:rsidTr="00321246">
                              <w:trPr>
                                <w:trHeight w:hRule="exact" w:val="255"/>
                              </w:trPr>
                              <w:tc>
                                <w:tcPr>
                                  <w:tcW w:w="5000" w:type="pct"/>
                                  <w:shd w:val="clear" w:color="auto" w:fill="D9E2F3"/>
                                </w:tcPr>
                                <w:p w14:paraId="0794C181" w14:textId="77777777" w:rsidR="00431DDE" w:rsidRPr="00C250AC" w:rsidRDefault="00431DDE" w:rsidP="00B347BE">
                                  <w:pPr>
                                    <w:pStyle w:val="SolnBox"/>
                                  </w:pPr>
                                  <w:r w:rsidRPr="00C250AC">
                                    <w:t>Specific behaviours</w:t>
                                  </w:r>
                                </w:p>
                              </w:tc>
                            </w:tr>
                            <w:tr w:rsidR="00431DDE" w:rsidRPr="00C250AC" w14:paraId="089C96EA" w14:textId="77777777" w:rsidTr="00F27DD5">
                              <w:tc>
                                <w:tcPr>
                                  <w:tcW w:w="5000" w:type="pct"/>
                                </w:tcPr>
                                <w:p w14:paraId="7B27186E" w14:textId="77777777" w:rsidR="00431DDE" w:rsidRPr="00FE518A" w:rsidRDefault="00431DDE" w:rsidP="00992D52">
                                  <w:pPr>
                                    <w:pStyle w:val="Parts"/>
                                  </w:pPr>
                                  <w:r w:rsidRPr="00FE518A">
                                    <w:sym w:font="Wingdings" w:char="F0FC"/>
                                  </w:r>
                                  <w:r w:rsidRPr="00FE518A">
                                    <w:t xml:space="preserve"> </w:t>
                                  </w:r>
                                  <w:r>
                                    <w:t xml:space="preserve">indicates </w:t>
                                  </w:r>
                                  <m:oMath>
                                    <m:r>
                                      <w:rPr>
                                        <w:rFonts w:ascii="Cambria Math" w:hAnsi="Cambria Math"/>
                                      </w:rPr>
                                      <m:t>16</m:t>
                                    </m:r>
                                  </m:oMath>
                                  <w:r>
                                    <w:rPr>
                                      <w:rFonts w:eastAsiaTheme="minorEastAsia"/>
                                    </w:rPr>
                                    <w:t xml:space="preserve"> compounding periods</w:t>
                                  </w:r>
                                </w:p>
                                <w:p w14:paraId="25E13776" w14:textId="77777777" w:rsidR="00431DDE" w:rsidRDefault="00431DDE" w:rsidP="00992D52">
                                  <w:pPr>
                                    <w:pStyle w:val="Parts"/>
                                  </w:pPr>
                                  <w:r w:rsidRPr="00FE518A">
                                    <w:rPr>
                                      <w:rFonts w:ascii="Wingdings" w:hAnsi="Wingdings"/>
                                    </w:rPr>
                                    <w:t>ü</w:t>
                                  </w:r>
                                  <w:r w:rsidRPr="00FE518A">
                                    <w:t xml:space="preserve"> </w:t>
                                  </w:r>
                                  <w:r>
                                    <w:t>calculates loan balance</w:t>
                                  </w:r>
                                </w:p>
                                <w:p w14:paraId="4C197B50" w14:textId="77777777" w:rsidR="00431DDE" w:rsidRPr="00FE518A" w:rsidRDefault="00431DDE" w:rsidP="00992D52">
                                  <w:pPr>
                                    <w:pStyle w:val="Parts"/>
                                  </w:pPr>
                                  <w:r>
                                    <w:rPr>
                                      <w:rFonts w:ascii="Wingdings" w:hAnsi="Wingdings"/>
                                    </w:rPr>
                                    <w:t>ü</w:t>
                                  </w:r>
                                  <w:r>
                                    <w:t xml:space="preserve"> correct total interest</w:t>
                                  </w:r>
                                </w:p>
                              </w:tc>
                            </w:tr>
                          </w:tbl>
                          <w:p w14:paraId="7A56433B"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90335" id="Text Box 45" o:spid="_x0000_s1067" type="#_x0000_t202" style="position:absolute;left:0;text-align:left;margin-left:69.3pt;margin-top:4.3pt;width:304pt;height:18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fQmRwIAAIUEAAAOAAAAZHJzL2Uyb0RvYy54bWysVE1v2zAMvQ/YfxB0X+z0I8uCOEXWIsOA&#10;oi2QDD0rstwYkEVNUmJnv35PcpwW3U7DclAokuLHe6TnN12j2UE5X5Mp+HiUc6aMpLI2LwX/sVl9&#10;mnLmgzCl0GRUwY/K85vFxw/z1s7UBe1Il8oxBDF+1tqC70Kwsyzzcqca4UdklYGxIteIgKt7yUon&#10;WkRvdHaR55OsJVdaR1J5D+1db+SLFL+qlAyPVeVVYLrgqC2k06VzG89sMRezFyfsrpanMsQ/VNGI&#10;2iDpOdSdCILtXf1HqKaWjjxVYSSpyaiqaqlSD+hmnL/rZr0TVqVeAI63Z5j8/wsrHw5PjtVlwa+u&#10;OTOiAUcb1QX2lToGFfBprZ/BbW3hGDrowfOg91DGtrvKNfEfDTHYgfTxjG6MJqG8nE7yaQ6ThO3i&#10;8vPVF1wQP3t9bp0P3xQ1LAoFd6AvoSoO9z70roNLzGZoVWudKNSGtQWfXF7n6YEnXZfRGN380d9q&#10;xw4CM4DRKanlTAsfoCz4Kv1Odbx5hqq0QXGx+77LKIVu2/VonSHYUnkEMo762fJWrmpUf48ET8Jh&#10;mNAxFiQ84qg0oUo6SZztyP36mz76g2NYOWsxnAX3P/fCKdT93YD9OMmD4AZhOwhm39wSeh1j9axM&#10;Ih64oAexctQ8Y2+WMQtMwkjkKngYxNvQrwj2TqrlMjlhXq0I92ZtZQwdgY1cbLpn4eyJsACuH2gY&#10;WzF7x1vv2zO33Aeq6kRqBLZH8YQ3Zj2NxWkv4zK9vSev16/H4jcAAAD//wMAUEsDBBQABgAIAAAA&#10;IQCi/US53QAAAAkBAAAPAAAAZHJzL2Rvd25yZXYueG1sTI9BT8MwDIXvSPyHyEjcWMKGSleaTgUJ&#10;kJB2YEM7Z61pCo1TJdlW/j3eCU7203t6/lyuJjeII4bYe9JwO1MgkBrf9tRp+Ng+3+QgYjLUmsET&#10;avjBCKvq8qI0RetP9I7HTeoEl1AsjAab0lhIGRuLzsSZH5HY+/TBmcQydLIN5sTlbpBzpTLpTE98&#10;wZoRnyw235uD06De5DbYZfiy+GLrWu3oca1etb6+muoHEAmn9BeGMz6jQ8VMe3+gNoqB9SLPOKrh&#10;PNi/v8t42WtY5PMMZFXK/x9UvwAAAP//AwBQSwECLQAUAAYACAAAACEAtoM4kv4AAADhAQAAEwAA&#10;AAAAAAAAAAAAAAAAAAAAW0NvbnRlbnRfVHlwZXNdLnhtbFBLAQItABQABgAIAAAAIQA4/SH/1gAA&#10;AJQBAAALAAAAAAAAAAAAAAAAAC8BAABfcmVscy8ucmVsc1BLAQItABQABgAIAAAAIQBgefQmRwIA&#10;AIUEAAAOAAAAAAAAAAAAAAAAAC4CAABkcnMvZTJvRG9jLnhtbFBLAQItABQABgAIAAAAIQCi/US5&#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064"/>
                      </w:tblGrid>
                      <w:tr w:rsidR="00431DDE" w:rsidRPr="00C250AC" w14:paraId="30401648" w14:textId="77777777" w:rsidTr="00771CFE">
                        <w:trPr>
                          <w:trHeight w:hRule="exact" w:val="255"/>
                        </w:trPr>
                        <w:tc>
                          <w:tcPr>
                            <w:tcW w:w="5000" w:type="pct"/>
                            <w:shd w:val="clear" w:color="auto" w:fill="D9E2F3"/>
                          </w:tcPr>
                          <w:p w14:paraId="6927A05E" w14:textId="77777777" w:rsidR="00431DDE" w:rsidRPr="00C250AC" w:rsidRDefault="00431DDE" w:rsidP="00B347BE">
                            <w:pPr>
                              <w:pStyle w:val="SolnBox"/>
                            </w:pPr>
                            <w:r w:rsidRPr="00C250AC">
                              <w:t>Solution</w:t>
                            </w:r>
                          </w:p>
                        </w:tc>
                      </w:tr>
                      <w:tr w:rsidR="00431DDE" w:rsidRPr="00C250AC" w14:paraId="270BB7BE" w14:textId="77777777" w:rsidTr="00C250AC">
                        <w:tc>
                          <w:tcPr>
                            <w:tcW w:w="5000" w:type="pct"/>
                            <w:tcBorders>
                              <w:bottom w:val="single" w:sz="4" w:space="0" w:color="auto"/>
                            </w:tcBorders>
                          </w:tcPr>
                          <w:p w14:paraId="25A3A3B8" w14:textId="77777777" w:rsidR="00431DDE" w:rsidRPr="00A53D5C" w:rsidRDefault="00431DDE" w:rsidP="00670639">
                            <w:pPr>
                              <w:pStyle w:val="Parts"/>
                              <w:jc w:val="center"/>
                              <w:rPr>
                                <w:rFonts w:eastAsiaTheme="minorEastAsia"/>
                              </w:rPr>
                            </w:pPr>
                            <w:r>
                              <w:rPr>
                                <w:rFonts w:eastAsiaTheme="minorEastAsia"/>
                              </w:rPr>
                              <w:t xml:space="preserve">Loan balance after four years will be </w:t>
                            </w:r>
                            <m:oMath>
                              <m:sSub>
                                <m:sSubPr>
                                  <m:ctrlPr>
                                    <w:rPr>
                                      <w:rFonts w:ascii="Cambria Math" w:hAnsi="Cambria Math"/>
                                      <w:i/>
                                    </w:rPr>
                                  </m:ctrlPr>
                                </m:sSubPr>
                                <m:e>
                                  <m:r>
                                    <w:rPr>
                                      <w:rFonts w:ascii="Cambria Math" w:hAnsi="Cambria Math"/>
                                    </w:rPr>
                                    <m:t>A</m:t>
                                  </m:r>
                                </m:e>
                                <m:sub>
                                  <m:r>
                                    <w:rPr>
                                      <w:rFonts w:ascii="Cambria Math" w:hAnsi="Cambria Math"/>
                                    </w:rPr>
                                    <m:t>16</m:t>
                                  </m:r>
                                </m:sub>
                              </m:sSub>
                              <m:r>
                                <w:rPr>
                                  <w:rFonts w:ascii="Cambria Math" w:hAnsi="Cambria Math"/>
                                </w:rPr>
                                <m:t>=109 060.17</m:t>
                              </m:r>
                            </m:oMath>
                            <w:r>
                              <w:rPr>
                                <w:rFonts w:eastAsiaTheme="minorEastAsia"/>
                              </w:rPr>
                              <w:t>.</w:t>
                            </w:r>
                          </w:p>
                          <w:p w14:paraId="11CCA256" w14:textId="77777777" w:rsidR="00431DDE" w:rsidRDefault="00431DDE" w:rsidP="00992D52">
                            <w:pPr>
                              <w:pStyle w:val="Parts"/>
                              <w:rPr>
                                <w:rFonts w:eastAsiaTheme="minorEastAsia"/>
                              </w:rPr>
                            </w:pPr>
                          </w:p>
                          <w:p w14:paraId="727C8492" w14:textId="77777777" w:rsidR="00431DDE" w:rsidRDefault="00431DDE" w:rsidP="00992D52">
                            <w:pPr>
                              <w:pStyle w:val="Parts"/>
                            </w:pPr>
                            <m:oMathPara>
                              <m:oMath>
                                <m:r>
                                  <w:rPr>
                                    <w:rFonts w:ascii="Cambria Math" w:hAnsi="Cambria Math"/>
                                  </w:rPr>
                                  <m:t>I</m:t>
                                </m:r>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m:rPr>
                                    <m:sty m:val="p"/>
                                  </m:rPr>
                                  <w:rPr>
                                    <w:rFonts w:ascii="Cambria Math" w:hAnsi="Cambria Math"/>
                                  </w:rPr>
                                  <w:br/>
                                </m:r>
                              </m:oMath>
                              <m:oMath>
                                <m:r>
                                  <m:rPr>
                                    <m:aln/>
                                  </m:rPr>
                                  <w:rPr>
                                    <w:rFonts w:ascii="Cambria Math" w:hAnsi="Cambria Math"/>
                                  </w:rPr>
                                  <m:t>=109 060.17-85 000</m:t>
                                </m:r>
                                <m:r>
                                  <m:rPr>
                                    <m:sty m:val="p"/>
                                  </m:rPr>
                                  <w:rPr>
                                    <w:rFonts w:ascii="Cambria Math" w:hAnsi="Cambria Math"/>
                                  </w:rPr>
                                  <w:br/>
                                </m:r>
                              </m:oMath>
                              <m:oMath>
                                <m:r>
                                  <m:rPr>
                                    <m:aln/>
                                  </m:rPr>
                                  <w:rPr>
                                    <w:rFonts w:ascii="Cambria Math" w:hAnsi="Cambria Math"/>
                                  </w:rPr>
                                  <m:t>=24 060.17</m:t>
                                </m:r>
                              </m:oMath>
                            </m:oMathPara>
                          </w:p>
                          <w:p w14:paraId="2DF6D23F" w14:textId="77777777" w:rsidR="00431DDE" w:rsidRDefault="00431DDE" w:rsidP="00992D52">
                            <w:pPr>
                              <w:pStyle w:val="Parts"/>
                            </w:pPr>
                          </w:p>
                          <w:p w14:paraId="70EC8271" w14:textId="77777777" w:rsidR="00431DDE" w:rsidRDefault="00431DDE" w:rsidP="00A53D5C">
                            <w:pPr>
                              <w:pStyle w:val="Parts"/>
                              <w:jc w:val="center"/>
                              <w:rPr>
                                <w:rFonts w:eastAsiaTheme="minorEastAsia"/>
                              </w:rPr>
                            </w:pPr>
                            <w:r>
                              <w:t xml:space="preserve">Total interest is </w:t>
                            </w:r>
                            <m:oMath>
                              <m:r>
                                <w:rPr>
                                  <w:rFonts w:ascii="Cambria Math" w:hAnsi="Cambria Math"/>
                                </w:rPr>
                                <m:t>$24 060.17</m:t>
                              </m:r>
                            </m:oMath>
                            <w:r>
                              <w:rPr>
                                <w:rFonts w:eastAsiaTheme="minorEastAsia"/>
                              </w:rPr>
                              <w:t>.</w:t>
                            </w:r>
                          </w:p>
                          <w:p w14:paraId="3C5514CC" w14:textId="77777777" w:rsidR="00431DDE" w:rsidRPr="00410486" w:rsidRDefault="00431DDE" w:rsidP="00992D52">
                            <w:pPr>
                              <w:pStyle w:val="Parts"/>
                            </w:pPr>
                          </w:p>
                        </w:tc>
                      </w:tr>
                      <w:tr w:rsidR="00431DDE" w:rsidRPr="00C250AC" w14:paraId="70D01E4B" w14:textId="77777777" w:rsidTr="00321246">
                        <w:trPr>
                          <w:trHeight w:hRule="exact" w:val="255"/>
                        </w:trPr>
                        <w:tc>
                          <w:tcPr>
                            <w:tcW w:w="5000" w:type="pct"/>
                            <w:shd w:val="clear" w:color="auto" w:fill="D9E2F3"/>
                          </w:tcPr>
                          <w:p w14:paraId="0794C181" w14:textId="77777777" w:rsidR="00431DDE" w:rsidRPr="00C250AC" w:rsidRDefault="00431DDE" w:rsidP="00B347BE">
                            <w:pPr>
                              <w:pStyle w:val="SolnBox"/>
                            </w:pPr>
                            <w:r w:rsidRPr="00C250AC">
                              <w:t>Specific behaviours</w:t>
                            </w:r>
                          </w:p>
                        </w:tc>
                      </w:tr>
                      <w:tr w:rsidR="00431DDE" w:rsidRPr="00C250AC" w14:paraId="089C96EA" w14:textId="77777777" w:rsidTr="00F27DD5">
                        <w:tc>
                          <w:tcPr>
                            <w:tcW w:w="5000" w:type="pct"/>
                          </w:tcPr>
                          <w:p w14:paraId="7B27186E" w14:textId="77777777" w:rsidR="00431DDE" w:rsidRPr="00FE518A" w:rsidRDefault="00431DDE" w:rsidP="00992D52">
                            <w:pPr>
                              <w:pStyle w:val="Parts"/>
                            </w:pPr>
                            <w:r w:rsidRPr="00FE518A">
                              <w:sym w:font="Wingdings" w:char="F0FC"/>
                            </w:r>
                            <w:r w:rsidRPr="00FE518A">
                              <w:t xml:space="preserve"> </w:t>
                            </w:r>
                            <w:r>
                              <w:t xml:space="preserve">indicates </w:t>
                            </w:r>
                            <m:oMath>
                              <m:r>
                                <w:rPr>
                                  <w:rFonts w:ascii="Cambria Math" w:hAnsi="Cambria Math"/>
                                </w:rPr>
                                <m:t>16</m:t>
                              </m:r>
                            </m:oMath>
                            <w:r>
                              <w:rPr>
                                <w:rFonts w:eastAsiaTheme="minorEastAsia"/>
                              </w:rPr>
                              <w:t xml:space="preserve"> compounding periods</w:t>
                            </w:r>
                          </w:p>
                          <w:p w14:paraId="25E13776" w14:textId="77777777" w:rsidR="00431DDE" w:rsidRDefault="00431DDE" w:rsidP="00992D52">
                            <w:pPr>
                              <w:pStyle w:val="Parts"/>
                            </w:pPr>
                            <w:r w:rsidRPr="00FE518A">
                              <w:rPr>
                                <w:rFonts w:ascii="Wingdings" w:hAnsi="Wingdings"/>
                              </w:rPr>
                              <w:t>ü</w:t>
                            </w:r>
                            <w:r w:rsidRPr="00FE518A">
                              <w:t xml:space="preserve"> </w:t>
                            </w:r>
                            <w:r>
                              <w:t>calculates loan balance</w:t>
                            </w:r>
                          </w:p>
                          <w:p w14:paraId="4C197B50" w14:textId="77777777" w:rsidR="00431DDE" w:rsidRPr="00FE518A" w:rsidRDefault="00431DDE" w:rsidP="00992D52">
                            <w:pPr>
                              <w:pStyle w:val="Parts"/>
                            </w:pPr>
                            <w:r>
                              <w:rPr>
                                <w:rFonts w:ascii="Wingdings" w:hAnsi="Wingdings"/>
                              </w:rPr>
                              <w:t>ü</w:t>
                            </w:r>
                            <w:r>
                              <w:t xml:space="preserve"> correct total interest</w:t>
                            </w:r>
                          </w:p>
                        </w:tc>
                      </w:tr>
                    </w:tbl>
                    <w:p w14:paraId="7A56433B" w14:textId="77777777" w:rsidR="00431DDE" w:rsidRDefault="00431DDE" w:rsidP="00FE518A">
                      <w:pPr>
                        <w:pStyle w:val="Part"/>
                      </w:pPr>
                    </w:p>
                  </w:txbxContent>
                </v:textbox>
              </v:shape>
            </w:pict>
          </mc:Fallback>
        </mc:AlternateContent>
      </w:r>
    </w:p>
    <w:p w14:paraId="5934D524" w14:textId="77777777" w:rsidR="00431DDE" w:rsidRDefault="00431DDE">
      <w:pPr>
        <w:spacing w:after="160" w:line="259" w:lineRule="auto"/>
      </w:pPr>
      <w:r>
        <w:br w:type="page"/>
      </w:r>
    </w:p>
    <w:p w14:paraId="5AE19B32" w14:textId="77777777" w:rsidR="00431DDE" w:rsidRDefault="00431DDE" w:rsidP="00250ECE">
      <w:pPr>
        <w:pStyle w:val="Part"/>
      </w:pPr>
      <w:r>
        <w:lastRenderedPageBreak/>
        <w:t xml:space="preserve">After Zac repaid the interest, the loan reverted to a reducing balance loan, with the principal of </w:t>
      </w:r>
      <m:oMath>
        <m:r>
          <w:rPr>
            <w:rFonts w:ascii="Cambria Math" w:hAnsi="Cambria Math"/>
          </w:rPr>
          <m:t>$85 000</m:t>
        </m:r>
      </m:oMath>
      <w:r>
        <w:t xml:space="preserve"> repaid in twelve equal quarterly instalments. The first repayment was made three months after the end of the initial four-year term.</w:t>
      </w:r>
    </w:p>
    <w:p w14:paraId="1C0BB431" w14:textId="77777777" w:rsidR="00431DDE" w:rsidRDefault="00431DDE" w:rsidP="00CA3A3B">
      <w:pPr>
        <w:pStyle w:val="Part"/>
      </w:pPr>
    </w:p>
    <w:p w14:paraId="080C8C47" w14:textId="77777777" w:rsidR="00431DDE" w:rsidRDefault="00431DDE" w:rsidP="00BA445E">
      <w:pPr>
        <w:pStyle w:val="Parta"/>
        <w:rPr>
          <w:rFonts w:eastAsiaTheme="minorEastAsia"/>
        </w:rPr>
      </w:pPr>
      <w:r>
        <w:rPr>
          <w:rFonts w:eastAsiaTheme="minorEastAsia"/>
        </w:rPr>
        <w:t>(d)</w:t>
      </w:r>
      <w:r>
        <w:rPr>
          <w:rFonts w:eastAsiaTheme="minorEastAsia"/>
        </w:rPr>
        <w:tab/>
        <w:t>Determine the amount of each repayment.</w:t>
      </w:r>
      <w:r>
        <w:rPr>
          <w:rFonts w:eastAsiaTheme="minorEastAsia"/>
        </w:rPr>
        <w:tab/>
        <w:t>(2 marks)</w:t>
      </w:r>
    </w:p>
    <w:p w14:paraId="646E366A" w14:textId="77777777" w:rsidR="00431DDE" w:rsidRDefault="00431DDE" w:rsidP="00BA445E">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6F3F2A44" wp14:editId="654557A1">
                <wp:simplePos x="0" y="0"/>
                <wp:positionH relativeFrom="column">
                  <wp:posOffset>283210</wp:posOffset>
                </wp:positionH>
                <wp:positionV relativeFrom="paragraph">
                  <wp:posOffset>109855</wp:posOffset>
                </wp:positionV>
                <wp:extent cx="5308600" cy="1657350"/>
                <wp:effectExtent l="0" t="0" r="25400" b="19050"/>
                <wp:wrapNone/>
                <wp:docPr id="46" name="Text Box 46"/>
                <wp:cNvGraphicFramePr/>
                <a:graphic xmlns:a="http://schemas.openxmlformats.org/drawingml/2006/main">
                  <a:graphicData uri="http://schemas.microsoft.com/office/word/2010/wordprocessingShape">
                    <wps:wsp>
                      <wps:cNvSpPr txBox="1"/>
                      <wps:spPr>
                        <a:xfrm>
                          <a:off x="0" y="0"/>
                          <a:ext cx="5308600" cy="1657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340"/>
                            </w:tblGrid>
                            <w:tr w:rsidR="00431DDE" w:rsidRPr="00C250AC" w14:paraId="5AFC8A0C" w14:textId="77777777" w:rsidTr="00771CFE">
                              <w:trPr>
                                <w:trHeight w:hRule="exact" w:val="255"/>
                              </w:trPr>
                              <w:tc>
                                <w:tcPr>
                                  <w:tcW w:w="5000" w:type="pct"/>
                                  <w:shd w:val="clear" w:color="auto" w:fill="D9E2F3"/>
                                </w:tcPr>
                                <w:p w14:paraId="67E86F23" w14:textId="77777777" w:rsidR="00431DDE" w:rsidRPr="00C250AC" w:rsidRDefault="00431DDE" w:rsidP="00B347BE">
                                  <w:pPr>
                                    <w:pStyle w:val="SolnBox"/>
                                  </w:pPr>
                                  <w:r w:rsidRPr="00C250AC">
                                    <w:t>Solution</w:t>
                                  </w:r>
                                </w:p>
                              </w:tc>
                            </w:tr>
                            <w:tr w:rsidR="00431DDE" w:rsidRPr="00C250AC" w14:paraId="3B230E42" w14:textId="77777777" w:rsidTr="00C250AC">
                              <w:tc>
                                <w:tcPr>
                                  <w:tcW w:w="5000" w:type="pct"/>
                                  <w:tcBorders>
                                    <w:bottom w:val="single" w:sz="4" w:space="0" w:color="auto"/>
                                  </w:tcBorders>
                                </w:tcPr>
                                <w:p w14:paraId="2548E3A0" w14:textId="77777777" w:rsidR="00431DDE" w:rsidRDefault="00431DDE" w:rsidP="00327C09">
                                  <w:pPr>
                                    <w:pStyle w:val="Parts"/>
                                    <w:jc w:val="center"/>
                                    <w:rPr>
                                      <w:rFonts w:eastAsiaTheme="minorEastAsia"/>
                                    </w:rPr>
                                  </w:pPr>
                                  <w:r>
                                    <w:t>Using financial calculator with payment date set to End and</w:t>
                                  </w:r>
                                  <w:r>
                                    <w:br/>
                                  </w:r>
                                  <m:oMath>
                                    <m:r>
                                      <w:rPr>
                                        <w:rFonts w:ascii="Cambria Math" w:hAnsi="Cambria Math"/>
                                      </w:rPr>
                                      <m:t>N=12, I%=6.28, PV=85 000, FV=0,C</m:t>
                                    </m:r>
                                    <m:r>
                                      <m:rPr>
                                        <m:lit/>
                                      </m:rPr>
                                      <w:rPr>
                                        <w:rFonts w:ascii="Cambria Math" w:hAnsi="Cambria Math"/>
                                      </w:rPr>
                                      <m:t>/</m:t>
                                    </m:r>
                                    <m:r>
                                      <w:rPr>
                                        <w:rFonts w:ascii="Cambria Math" w:hAnsi="Cambria Math"/>
                                      </w:rPr>
                                      <m:t>Y=4,  P</m:t>
                                    </m:r>
                                    <m:r>
                                      <m:rPr>
                                        <m:lit/>
                                      </m:rPr>
                                      <w:rPr>
                                        <w:rFonts w:ascii="Cambria Math" w:hAnsi="Cambria Math"/>
                                      </w:rPr>
                                      <m:t>/</m:t>
                                    </m:r>
                                    <m:r>
                                      <w:rPr>
                                        <w:rFonts w:ascii="Cambria Math" w:hAnsi="Cambria Math"/>
                                      </w:rPr>
                                      <m:t>Y=4</m:t>
                                    </m:r>
                                  </m:oMath>
                                  <w:r>
                                    <w:rPr>
                                      <w:rFonts w:eastAsiaTheme="minorEastAsia"/>
                                    </w:rPr>
                                    <w:t xml:space="preserve"> then </w:t>
                                  </w:r>
                                  <m:oMath>
                                    <m:r>
                                      <w:rPr>
                                        <w:rFonts w:ascii="Cambria Math" w:eastAsiaTheme="minorEastAsia" w:hAnsi="Cambria Math"/>
                                      </w:rPr>
                                      <m:t>PMT=-7826.82</m:t>
                                    </m:r>
                                  </m:oMath>
                                  <w:r>
                                    <w:rPr>
                                      <w:rFonts w:eastAsiaTheme="minorEastAsia"/>
                                    </w:rPr>
                                    <w:t>.</w:t>
                                  </w:r>
                                </w:p>
                                <w:p w14:paraId="78512EDD" w14:textId="77777777" w:rsidR="00431DDE" w:rsidRDefault="00431DDE" w:rsidP="00992D52">
                                  <w:pPr>
                                    <w:pStyle w:val="Parts"/>
                                  </w:pPr>
                                </w:p>
                                <w:p w14:paraId="5D7FC7E6" w14:textId="77777777" w:rsidR="00431DDE" w:rsidRDefault="00431DDE" w:rsidP="0056165E">
                                  <w:pPr>
                                    <w:pStyle w:val="Parts"/>
                                    <w:jc w:val="center"/>
                                    <w:rPr>
                                      <w:rFonts w:eastAsiaTheme="minorEastAsia"/>
                                    </w:rPr>
                                  </w:pPr>
                                  <w:r>
                                    <w:t xml:space="preserve">Each repayment is </w:t>
                                  </w:r>
                                  <m:oMath>
                                    <m:r>
                                      <w:rPr>
                                        <w:rFonts w:ascii="Cambria Math" w:hAnsi="Cambria Math"/>
                                      </w:rPr>
                                      <m:t>$7826.82</m:t>
                                    </m:r>
                                  </m:oMath>
                                  <w:r>
                                    <w:rPr>
                                      <w:rFonts w:eastAsiaTheme="minorEastAsia"/>
                                    </w:rPr>
                                    <w:t>.</w:t>
                                  </w:r>
                                </w:p>
                                <w:p w14:paraId="0A24A6E3" w14:textId="77777777" w:rsidR="00431DDE" w:rsidRPr="00410486" w:rsidRDefault="00431DDE" w:rsidP="00992D52">
                                  <w:pPr>
                                    <w:pStyle w:val="Parts"/>
                                  </w:pPr>
                                </w:p>
                              </w:tc>
                            </w:tr>
                            <w:tr w:rsidR="00431DDE" w:rsidRPr="00C250AC" w14:paraId="140E0DF7" w14:textId="77777777" w:rsidTr="00321246">
                              <w:trPr>
                                <w:trHeight w:hRule="exact" w:val="255"/>
                              </w:trPr>
                              <w:tc>
                                <w:tcPr>
                                  <w:tcW w:w="5000" w:type="pct"/>
                                  <w:shd w:val="clear" w:color="auto" w:fill="D9E2F3"/>
                                </w:tcPr>
                                <w:p w14:paraId="4AE6D1DE" w14:textId="77777777" w:rsidR="00431DDE" w:rsidRPr="00C250AC" w:rsidRDefault="00431DDE" w:rsidP="00B347BE">
                                  <w:pPr>
                                    <w:pStyle w:val="SolnBox"/>
                                  </w:pPr>
                                  <w:r w:rsidRPr="00C250AC">
                                    <w:t>Specific behaviours</w:t>
                                  </w:r>
                                </w:p>
                              </w:tc>
                            </w:tr>
                            <w:tr w:rsidR="00431DDE" w:rsidRPr="00C250AC" w14:paraId="744A73E1" w14:textId="77777777" w:rsidTr="00F27DD5">
                              <w:tc>
                                <w:tcPr>
                                  <w:tcW w:w="5000" w:type="pct"/>
                                </w:tcPr>
                                <w:p w14:paraId="7A3A67D0" w14:textId="77777777" w:rsidR="00431DDE" w:rsidRPr="00FE518A" w:rsidRDefault="00431DDE" w:rsidP="0056165E">
                                  <w:pPr>
                                    <w:pStyle w:val="Parts"/>
                                  </w:pPr>
                                  <w:r w:rsidRPr="00FE518A">
                                    <w:sym w:font="Wingdings" w:char="F0FC"/>
                                  </w:r>
                                  <w:r w:rsidRPr="00FE518A">
                                    <w:t xml:space="preserve"> </w:t>
                                  </w:r>
                                  <w:r>
                                    <w:t>indicates correct settings and values for financial solver</w:t>
                                  </w:r>
                                </w:p>
                                <w:p w14:paraId="2DAD8169" w14:textId="77777777" w:rsidR="00431DDE" w:rsidRPr="00FE518A" w:rsidRDefault="00431DDE" w:rsidP="0056165E">
                                  <w:pPr>
                                    <w:pStyle w:val="Parts"/>
                                  </w:pPr>
                                  <w:r w:rsidRPr="00FE518A">
                                    <w:rPr>
                                      <w:rFonts w:ascii="Wingdings" w:hAnsi="Wingdings"/>
                                    </w:rPr>
                                    <w:t>ü</w:t>
                                  </w:r>
                                  <w:r w:rsidRPr="00FE518A">
                                    <w:t xml:space="preserve"> </w:t>
                                  </w:r>
                                  <w:r>
                                    <w:t>correctly solves for repayment</w:t>
                                  </w:r>
                                </w:p>
                              </w:tc>
                            </w:tr>
                          </w:tbl>
                          <w:p w14:paraId="674C7DAA" w14:textId="77777777" w:rsidR="00431DDE" w:rsidRDefault="00431DDE"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F2A44" id="Text Box 46" o:spid="_x0000_s1068" type="#_x0000_t202" style="position:absolute;left:0;text-align:left;margin-left:22.3pt;margin-top:8.65pt;width:418pt;height:13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R5RgIAAIUEAAAOAAAAZHJzL2Uyb0RvYy54bWysVE1vGjEQvVfqf7B8Lwuk0AixRJSIqlKU&#10;RIIqZ+P1wkpej2sbdumv77OXJVHaU1UOZjwzno/3ZnZ+19aanZTzFZmcjwZDzpSRVFRmn/Mf2/Wn&#10;W858EKYQmozK+Vl5frf4+GHe2Jka04F0oRxDEONnjc35IQQ7yzIvD6oWfkBWGRhLcrUIuLp9VjjR&#10;IHqts/FwOM0acoV1JJX30N53Rr5I8ctSyfBUll4FpnOO2kI6XTp38cwWczHbO2EPlbyUIf6hilpU&#10;Bkmvoe5FEOzoqj9C1ZV05KkMA0l1RmVZSZV6QDej4btuNgdhVeoF4Hh7hcn/v7Dy8fTsWFXk/POU&#10;MyNqcLRVbWBfqWVQAZ/G+hncNhaOoYUePPd6D2Vsuy1dHf/REIMdSJ+v6MZoEsrJzfB2OoRJwjaa&#10;Tr7cTBL+2etz63z4pqhmUci5A30JVXF68AGlwLV3idkMrSutE4XasCbn0xgyWjzpqojGdDn7lXbs&#10;JDADGJ2CGs608AHKnK/TL/aD4G+e4aYNlLH7rssohXbXdmiNewh2VJyBjKNutryV6wrVPyDBs3AY&#10;JnSMBQlPOEpNqJIuEmcHcr/+po/+4BhWzhoMZ879z6NwCnV/N2A/TnIvuF7Y9YI51itCryOsnpVJ&#10;xAMXdC+WjuoX7M0yZoFJGIlcOQ+9uArdimDvpFoukxPm1YrwYDZWxtAR2MjFtn0Rzl4IC+D6kfqx&#10;FbN3vHW+HXPLY6CySqRGYDsUL3hj1hMdl72My/T2nrxevx6L3wAAAP//AwBQSwMEFAAGAAgAAAAh&#10;AFfWoq3dAAAACQEAAA8AAABkcnMvZG93bnJldi54bWxMj8FOwzAQRO9I/IO1SNyoTVu1IcSpAhIg&#10;IXGgRZzdeIkD8Tqy3Tb8PcsJjjszmn1TbSY/iCPG1AfScD1TIJDaYHvqNLztHq4KECkbsmYIhBq+&#10;McGmPj+rTGnDiV7xuM2d4BJKpdHgch5LKVPr0Js0CyMSex8hepP5jJ200Zy43A9yrtRKetMTf3Bm&#10;xHuH7df24DWoZ7mL7iZ+Onx0TaPe6e5FPWl9eTE1tyAyTvkvDL/4jA41M+3DgWwSg4blcsVJ1tcL&#10;EOwXhWJhr2G+LhYg60r+X1D/AAAA//8DAFBLAQItABQABgAIAAAAIQC2gziS/gAAAOEBAAATAAAA&#10;AAAAAAAAAAAAAAAAAABbQ29udGVudF9UeXBlc10ueG1sUEsBAi0AFAAGAAgAAAAhADj9If/WAAAA&#10;lAEAAAsAAAAAAAAAAAAAAAAALwEAAF9yZWxzLy5yZWxzUEsBAi0AFAAGAAgAAAAhAF7PFHlGAgAA&#10;hQQAAA4AAAAAAAAAAAAAAAAALgIAAGRycy9lMm9Eb2MueG1sUEsBAi0AFAAGAAgAAAAhAFfWoq3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8340"/>
                      </w:tblGrid>
                      <w:tr w:rsidR="00431DDE" w:rsidRPr="00C250AC" w14:paraId="5AFC8A0C" w14:textId="77777777" w:rsidTr="00771CFE">
                        <w:trPr>
                          <w:trHeight w:hRule="exact" w:val="255"/>
                        </w:trPr>
                        <w:tc>
                          <w:tcPr>
                            <w:tcW w:w="5000" w:type="pct"/>
                            <w:shd w:val="clear" w:color="auto" w:fill="D9E2F3"/>
                          </w:tcPr>
                          <w:p w14:paraId="67E86F23" w14:textId="77777777" w:rsidR="00431DDE" w:rsidRPr="00C250AC" w:rsidRDefault="00431DDE" w:rsidP="00B347BE">
                            <w:pPr>
                              <w:pStyle w:val="SolnBox"/>
                            </w:pPr>
                            <w:r w:rsidRPr="00C250AC">
                              <w:t>Solution</w:t>
                            </w:r>
                          </w:p>
                        </w:tc>
                      </w:tr>
                      <w:tr w:rsidR="00431DDE" w:rsidRPr="00C250AC" w14:paraId="3B230E42" w14:textId="77777777" w:rsidTr="00C250AC">
                        <w:tc>
                          <w:tcPr>
                            <w:tcW w:w="5000" w:type="pct"/>
                            <w:tcBorders>
                              <w:bottom w:val="single" w:sz="4" w:space="0" w:color="auto"/>
                            </w:tcBorders>
                          </w:tcPr>
                          <w:p w14:paraId="2548E3A0" w14:textId="77777777" w:rsidR="00431DDE" w:rsidRDefault="00431DDE" w:rsidP="00327C09">
                            <w:pPr>
                              <w:pStyle w:val="Parts"/>
                              <w:jc w:val="center"/>
                              <w:rPr>
                                <w:rFonts w:eastAsiaTheme="minorEastAsia"/>
                              </w:rPr>
                            </w:pPr>
                            <w:r>
                              <w:t>Using financial calculator with payment date set to End and</w:t>
                            </w:r>
                            <w:r>
                              <w:br/>
                            </w:r>
                            <m:oMath>
                              <m:r>
                                <w:rPr>
                                  <w:rFonts w:ascii="Cambria Math" w:hAnsi="Cambria Math"/>
                                </w:rPr>
                                <m:t>N=12, I%=6.28, PV=85 000, FV=0,C</m:t>
                              </m:r>
                              <m:r>
                                <m:rPr>
                                  <m:lit/>
                                </m:rPr>
                                <w:rPr>
                                  <w:rFonts w:ascii="Cambria Math" w:hAnsi="Cambria Math"/>
                                </w:rPr>
                                <m:t>/</m:t>
                              </m:r>
                              <m:r>
                                <w:rPr>
                                  <w:rFonts w:ascii="Cambria Math" w:hAnsi="Cambria Math"/>
                                </w:rPr>
                                <m:t>Y=4,  P</m:t>
                              </m:r>
                              <m:r>
                                <m:rPr>
                                  <m:lit/>
                                </m:rPr>
                                <w:rPr>
                                  <w:rFonts w:ascii="Cambria Math" w:hAnsi="Cambria Math"/>
                                </w:rPr>
                                <m:t>/</m:t>
                              </m:r>
                              <m:r>
                                <w:rPr>
                                  <w:rFonts w:ascii="Cambria Math" w:hAnsi="Cambria Math"/>
                                </w:rPr>
                                <m:t>Y=4</m:t>
                              </m:r>
                            </m:oMath>
                            <w:r>
                              <w:rPr>
                                <w:rFonts w:eastAsiaTheme="minorEastAsia"/>
                              </w:rPr>
                              <w:t xml:space="preserve"> then </w:t>
                            </w:r>
                            <m:oMath>
                              <m:r>
                                <w:rPr>
                                  <w:rFonts w:ascii="Cambria Math" w:eastAsiaTheme="minorEastAsia" w:hAnsi="Cambria Math"/>
                                </w:rPr>
                                <m:t>PMT=-7826.82</m:t>
                              </m:r>
                            </m:oMath>
                            <w:r>
                              <w:rPr>
                                <w:rFonts w:eastAsiaTheme="minorEastAsia"/>
                              </w:rPr>
                              <w:t>.</w:t>
                            </w:r>
                          </w:p>
                          <w:p w14:paraId="78512EDD" w14:textId="77777777" w:rsidR="00431DDE" w:rsidRDefault="00431DDE" w:rsidP="00992D52">
                            <w:pPr>
                              <w:pStyle w:val="Parts"/>
                            </w:pPr>
                          </w:p>
                          <w:p w14:paraId="5D7FC7E6" w14:textId="77777777" w:rsidR="00431DDE" w:rsidRDefault="00431DDE" w:rsidP="0056165E">
                            <w:pPr>
                              <w:pStyle w:val="Parts"/>
                              <w:jc w:val="center"/>
                              <w:rPr>
                                <w:rFonts w:eastAsiaTheme="minorEastAsia"/>
                              </w:rPr>
                            </w:pPr>
                            <w:r>
                              <w:t xml:space="preserve">Each repayment is </w:t>
                            </w:r>
                            <m:oMath>
                              <m:r>
                                <w:rPr>
                                  <w:rFonts w:ascii="Cambria Math" w:hAnsi="Cambria Math"/>
                                </w:rPr>
                                <m:t>$7826.82</m:t>
                              </m:r>
                            </m:oMath>
                            <w:r>
                              <w:rPr>
                                <w:rFonts w:eastAsiaTheme="minorEastAsia"/>
                              </w:rPr>
                              <w:t>.</w:t>
                            </w:r>
                          </w:p>
                          <w:p w14:paraId="0A24A6E3" w14:textId="77777777" w:rsidR="00431DDE" w:rsidRPr="00410486" w:rsidRDefault="00431DDE" w:rsidP="00992D52">
                            <w:pPr>
                              <w:pStyle w:val="Parts"/>
                            </w:pPr>
                          </w:p>
                        </w:tc>
                      </w:tr>
                      <w:tr w:rsidR="00431DDE" w:rsidRPr="00C250AC" w14:paraId="140E0DF7" w14:textId="77777777" w:rsidTr="00321246">
                        <w:trPr>
                          <w:trHeight w:hRule="exact" w:val="255"/>
                        </w:trPr>
                        <w:tc>
                          <w:tcPr>
                            <w:tcW w:w="5000" w:type="pct"/>
                            <w:shd w:val="clear" w:color="auto" w:fill="D9E2F3"/>
                          </w:tcPr>
                          <w:p w14:paraId="4AE6D1DE" w14:textId="77777777" w:rsidR="00431DDE" w:rsidRPr="00C250AC" w:rsidRDefault="00431DDE" w:rsidP="00B347BE">
                            <w:pPr>
                              <w:pStyle w:val="SolnBox"/>
                            </w:pPr>
                            <w:r w:rsidRPr="00C250AC">
                              <w:t>Specific behaviours</w:t>
                            </w:r>
                          </w:p>
                        </w:tc>
                      </w:tr>
                      <w:tr w:rsidR="00431DDE" w:rsidRPr="00C250AC" w14:paraId="744A73E1" w14:textId="77777777" w:rsidTr="00F27DD5">
                        <w:tc>
                          <w:tcPr>
                            <w:tcW w:w="5000" w:type="pct"/>
                          </w:tcPr>
                          <w:p w14:paraId="7A3A67D0" w14:textId="77777777" w:rsidR="00431DDE" w:rsidRPr="00FE518A" w:rsidRDefault="00431DDE" w:rsidP="0056165E">
                            <w:pPr>
                              <w:pStyle w:val="Parts"/>
                            </w:pPr>
                            <w:r w:rsidRPr="00FE518A">
                              <w:sym w:font="Wingdings" w:char="F0FC"/>
                            </w:r>
                            <w:r w:rsidRPr="00FE518A">
                              <w:t xml:space="preserve"> </w:t>
                            </w:r>
                            <w:r>
                              <w:t>indicates correct settings and values for financial solver</w:t>
                            </w:r>
                          </w:p>
                          <w:p w14:paraId="2DAD8169" w14:textId="77777777" w:rsidR="00431DDE" w:rsidRPr="00FE518A" w:rsidRDefault="00431DDE" w:rsidP="0056165E">
                            <w:pPr>
                              <w:pStyle w:val="Parts"/>
                            </w:pPr>
                            <w:r w:rsidRPr="00FE518A">
                              <w:rPr>
                                <w:rFonts w:ascii="Wingdings" w:hAnsi="Wingdings"/>
                              </w:rPr>
                              <w:t>ü</w:t>
                            </w:r>
                            <w:r w:rsidRPr="00FE518A">
                              <w:t xml:space="preserve"> </w:t>
                            </w:r>
                            <w:r>
                              <w:t>correctly solves for repayment</w:t>
                            </w:r>
                          </w:p>
                        </w:tc>
                      </w:tr>
                    </w:tbl>
                    <w:p w14:paraId="674C7DAA" w14:textId="77777777" w:rsidR="00431DDE" w:rsidRDefault="00431DDE" w:rsidP="009E2955">
                      <w:pPr>
                        <w:pStyle w:val="Part"/>
                      </w:pPr>
                    </w:p>
                  </w:txbxContent>
                </v:textbox>
              </v:shape>
            </w:pict>
          </mc:Fallback>
        </mc:AlternateContent>
      </w:r>
    </w:p>
    <w:p w14:paraId="732A6A4E" w14:textId="77777777" w:rsidR="00431DDE" w:rsidRDefault="00431DDE" w:rsidP="00BA445E">
      <w:pPr>
        <w:pStyle w:val="Parta"/>
        <w:rPr>
          <w:rFonts w:eastAsiaTheme="minorEastAsia"/>
        </w:rPr>
      </w:pPr>
    </w:p>
    <w:p w14:paraId="3D3D1E75" w14:textId="77777777" w:rsidR="00431DDE" w:rsidRDefault="00431DDE" w:rsidP="00BA445E">
      <w:pPr>
        <w:pStyle w:val="Parta"/>
        <w:rPr>
          <w:rFonts w:eastAsiaTheme="minorEastAsia"/>
        </w:rPr>
      </w:pPr>
    </w:p>
    <w:p w14:paraId="6CC64C89" w14:textId="77777777" w:rsidR="00431DDE" w:rsidRDefault="00431DDE" w:rsidP="00BA445E">
      <w:pPr>
        <w:pStyle w:val="Parta"/>
        <w:rPr>
          <w:rFonts w:eastAsiaTheme="minorEastAsia"/>
        </w:rPr>
      </w:pPr>
    </w:p>
    <w:p w14:paraId="0E732267" w14:textId="77777777" w:rsidR="00431DDE" w:rsidRDefault="00431DDE" w:rsidP="00BA445E">
      <w:pPr>
        <w:pStyle w:val="Parta"/>
        <w:rPr>
          <w:rFonts w:eastAsiaTheme="minorEastAsia"/>
        </w:rPr>
      </w:pPr>
    </w:p>
    <w:p w14:paraId="71FB7BFE" w14:textId="77777777" w:rsidR="00431DDE" w:rsidRDefault="00431DDE" w:rsidP="00BA445E">
      <w:pPr>
        <w:pStyle w:val="Parta"/>
        <w:rPr>
          <w:rFonts w:eastAsiaTheme="minorEastAsia"/>
        </w:rPr>
      </w:pPr>
    </w:p>
    <w:p w14:paraId="57D0B06A" w14:textId="77777777" w:rsidR="00431DDE" w:rsidRDefault="00431DDE" w:rsidP="00BA445E">
      <w:pPr>
        <w:pStyle w:val="Parta"/>
        <w:rPr>
          <w:rFonts w:eastAsiaTheme="minorEastAsia"/>
        </w:rPr>
      </w:pPr>
    </w:p>
    <w:p w14:paraId="7C0CB722" w14:textId="77777777" w:rsidR="00431DDE" w:rsidRDefault="00431DDE" w:rsidP="00BA445E">
      <w:pPr>
        <w:pStyle w:val="Parta"/>
        <w:rPr>
          <w:rFonts w:eastAsiaTheme="minorEastAsia"/>
        </w:rPr>
      </w:pPr>
    </w:p>
    <w:p w14:paraId="0EDA9162" w14:textId="77777777" w:rsidR="00431DDE" w:rsidRDefault="00431DDE" w:rsidP="00BA445E">
      <w:pPr>
        <w:pStyle w:val="Parta"/>
        <w:rPr>
          <w:rFonts w:eastAsiaTheme="minorEastAsia"/>
        </w:rPr>
      </w:pPr>
    </w:p>
    <w:p w14:paraId="72082428" w14:textId="77777777" w:rsidR="00431DDE" w:rsidRDefault="00431DDE" w:rsidP="00BA445E">
      <w:pPr>
        <w:pStyle w:val="Parta"/>
        <w:rPr>
          <w:rFonts w:eastAsiaTheme="minorEastAsia"/>
        </w:rPr>
      </w:pPr>
    </w:p>
    <w:p w14:paraId="3D5FFE47" w14:textId="77777777" w:rsidR="00431DDE" w:rsidRDefault="00431DDE" w:rsidP="00BA445E">
      <w:pPr>
        <w:pStyle w:val="Parta"/>
        <w:rPr>
          <w:rFonts w:eastAsiaTheme="minorEastAsia"/>
        </w:rPr>
      </w:pPr>
    </w:p>
    <w:p w14:paraId="26AACB6D" w14:textId="77777777" w:rsidR="00431DDE" w:rsidRDefault="00431DDE" w:rsidP="00BA445E">
      <w:pPr>
        <w:pStyle w:val="Parta"/>
        <w:rPr>
          <w:rFonts w:eastAsiaTheme="minorEastAsia"/>
        </w:rPr>
      </w:pPr>
    </w:p>
    <w:p w14:paraId="014AE214" w14:textId="77777777" w:rsidR="00431DDE" w:rsidRDefault="00431DDE" w:rsidP="00BA445E">
      <w:pPr>
        <w:pStyle w:val="Parta"/>
        <w:rPr>
          <w:rFonts w:eastAsiaTheme="minorEastAsia"/>
        </w:rPr>
      </w:pPr>
    </w:p>
    <w:p w14:paraId="30CFC5B3" w14:textId="77777777" w:rsidR="00431DDE" w:rsidRDefault="00431DDE" w:rsidP="00BA445E">
      <w:pPr>
        <w:pStyle w:val="Parta"/>
        <w:rPr>
          <w:rFonts w:eastAsiaTheme="minorEastAsia"/>
        </w:rPr>
      </w:pPr>
    </w:p>
    <w:p w14:paraId="2DE032DB" w14:textId="77777777" w:rsidR="00431DDE" w:rsidRDefault="00431DDE" w:rsidP="00BA445E">
      <w:pPr>
        <w:pStyle w:val="Parta"/>
        <w:rPr>
          <w:rFonts w:eastAsiaTheme="minorEastAsia"/>
        </w:rPr>
      </w:pPr>
      <w:r>
        <w:rPr>
          <w:rFonts w:eastAsiaTheme="minorEastAsia"/>
        </w:rPr>
        <w:t>(e)</w:t>
      </w:r>
      <w:r>
        <w:rPr>
          <w:rFonts w:eastAsiaTheme="minorEastAsia"/>
        </w:rPr>
        <w:tab/>
        <w:t>State the balance of the loan at the end of the fifth year, after four repayments have been made.</w:t>
      </w:r>
      <w:r>
        <w:rPr>
          <w:rFonts w:eastAsiaTheme="minorEastAsia"/>
        </w:rPr>
        <w:tab/>
        <w:t>(2 marks)</w:t>
      </w:r>
    </w:p>
    <w:p w14:paraId="0D0BBDD6" w14:textId="77777777" w:rsidR="00431DDE" w:rsidRDefault="00431DDE" w:rsidP="00BA445E">
      <w:pPr>
        <w:pStyle w:val="Parta"/>
        <w:rPr>
          <w:rFonts w:eastAsiaTheme="minorEastAsia"/>
        </w:rPr>
      </w:pPr>
    </w:p>
    <w:p w14:paraId="167E7467" w14:textId="77777777" w:rsidR="00431DDE" w:rsidRDefault="00431DDE" w:rsidP="00BA445E">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303FAF1B" wp14:editId="162D5CB4">
                <wp:simplePos x="0" y="0"/>
                <wp:positionH relativeFrom="column">
                  <wp:posOffset>118110</wp:posOffset>
                </wp:positionH>
                <wp:positionV relativeFrom="paragraph">
                  <wp:posOffset>14605</wp:posOffset>
                </wp:positionV>
                <wp:extent cx="5892800" cy="1638300"/>
                <wp:effectExtent l="0" t="0" r="12700" b="19050"/>
                <wp:wrapNone/>
                <wp:docPr id="47" name="Text Box 47"/>
                <wp:cNvGraphicFramePr/>
                <a:graphic xmlns:a="http://schemas.openxmlformats.org/drawingml/2006/main">
                  <a:graphicData uri="http://schemas.microsoft.com/office/word/2010/wordprocessingShape">
                    <wps:wsp>
                      <wps:cNvSpPr txBox="1"/>
                      <wps:spPr>
                        <a:xfrm>
                          <a:off x="0" y="0"/>
                          <a:ext cx="5892800" cy="1638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9258"/>
                            </w:tblGrid>
                            <w:tr w:rsidR="00431DDE" w:rsidRPr="00C250AC" w14:paraId="2EF67ECB" w14:textId="77777777" w:rsidTr="00771CFE">
                              <w:trPr>
                                <w:trHeight w:hRule="exact" w:val="255"/>
                              </w:trPr>
                              <w:tc>
                                <w:tcPr>
                                  <w:tcW w:w="5000" w:type="pct"/>
                                  <w:shd w:val="clear" w:color="auto" w:fill="D9E2F3"/>
                                </w:tcPr>
                                <w:p w14:paraId="02C3DCB3" w14:textId="77777777" w:rsidR="00431DDE" w:rsidRPr="00C250AC" w:rsidRDefault="00431DDE" w:rsidP="00B347BE">
                                  <w:pPr>
                                    <w:pStyle w:val="SolnBox"/>
                                  </w:pPr>
                                  <w:r w:rsidRPr="00C250AC">
                                    <w:t>Solution</w:t>
                                  </w:r>
                                </w:p>
                              </w:tc>
                            </w:tr>
                            <w:tr w:rsidR="00431DDE" w:rsidRPr="00C250AC" w14:paraId="3E4FBD56" w14:textId="77777777" w:rsidTr="00C250AC">
                              <w:tc>
                                <w:tcPr>
                                  <w:tcW w:w="5000" w:type="pct"/>
                                  <w:tcBorders>
                                    <w:bottom w:val="single" w:sz="4" w:space="0" w:color="auto"/>
                                  </w:tcBorders>
                                </w:tcPr>
                                <w:p w14:paraId="416AFB54" w14:textId="77777777" w:rsidR="00431DDE" w:rsidRDefault="00431DDE" w:rsidP="00327C09">
                                  <w:pPr>
                                    <w:pStyle w:val="Parts"/>
                                    <w:jc w:val="center"/>
                                    <w:rPr>
                                      <w:rFonts w:eastAsiaTheme="minorEastAsia"/>
                                    </w:rPr>
                                  </w:pPr>
                                  <w:r>
                                    <w:t>Using financial calculator with payment date set to End and</w:t>
                                  </w:r>
                                  <w:r>
                                    <w:br/>
                                  </w:r>
                                  <m:oMath>
                                    <m:r>
                                      <w:rPr>
                                        <w:rFonts w:ascii="Cambria Math" w:hAnsi="Cambria Math"/>
                                      </w:rPr>
                                      <m:t xml:space="preserve">N=4, I%=6.28, PV=85 000, </m:t>
                                    </m:r>
                                    <m:r>
                                      <w:rPr>
                                        <w:rFonts w:ascii="Cambria Math" w:eastAsiaTheme="minorEastAsia" w:hAnsi="Cambria Math"/>
                                      </w:rPr>
                                      <m:t>PMT=-7826.82</m:t>
                                    </m:r>
                                    <m:r>
                                      <w:rPr>
                                        <w:rFonts w:ascii="Cambria Math" w:hAnsi="Cambria Math"/>
                                      </w:rPr>
                                      <m:t>,C</m:t>
                                    </m:r>
                                    <m:r>
                                      <m:rPr>
                                        <m:lit/>
                                      </m:rPr>
                                      <w:rPr>
                                        <w:rFonts w:ascii="Cambria Math" w:hAnsi="Cambria Math"/>
                                      </w:rPr>
                                      <m:t>/</m:t>
                                    </m:r>
                                    <m:r>
                                      <w:rPr>
                                        <w:rFonts w:ascii="Cambria Math" w:hAnsi="Cambria Math"/>
                                      </w:rPr>
                                      <m:t>Y=4,  P</m:t>
                                    </m:r>
                                    <m:r>
                                      <m:rPr>
                                        <m:lit/>
                                      </m:rPr>
                                      <w:rPr>
                                        <w:rFonts w:ascii="Cambria Math" w:hAnsi="Cambria Math"/>
                                      </w:rPr>
                                      <m:t>/</m:t>
                                    </m:r>
                                    <m:r>
                                      <w:rPr>
                                        <w:rFonts w:ascii="Cambria Math" w:hAnsi="Cambria Math"/>
                                      </w:rPr>
                                      <m:t>Y=4</m:t>
                                    </m:r>
                                  </m:oMath>
                                  <w:r>
                                    <w:rPr>
                                      <w:rFonts w:eastAsiaTheme="minorEastAsia"/>
                                    </w:rPr>
                                    <w:t xml:space="preserve"> then </w:t>
                                  </w:r>
                                  <m:oMath>
                                    <m:r>
                                      <w:rPr>
                                        <w:rFonts w:ascii="Cambria Math" w:eastAsiaTheme="minorEastAsia" w:hAnsi="Cambria Math"/>
                                      </w:rPr>
                                      <m:t>FV=-58 412.72</m:t>
                                    </m:r>
                                  </m:oMath>
                                  <w:r>
                                    <w:rPr>
                                      <w:rFonts w:eastAsiaTheme="minorEastAsia"/>
                                    </w:rPr>
                                    <w:t>.</w:t>
                                  </w:r>
                                </w:p>
                                <w:p w14:paraId="40389E3B" w14:textId="77777777" w:rsidR="00431DDE" w:rsidRDefault="00431DDE" w:rsidP="00992D52">
                                  <w:pPr>
                                    <w:pStyle w:val="Parts"/>
                                  </w:pPr>
                                </w:p>
                                <w:p w14:paraId="571B19AB" w14:textId="77777777" w:rsidR="00431DDE" w:rsidRDefault="00431DDE" w:rsidP="0056165E">
                                  <w:pPr>
                                    <w:pStyle w:val="Parts"/>
                                    <w:jc w:val="center"/>
                                  </w:pPr>
                                  <w:r>
                                    <w:t xml:space="preserve">The balance will be </w:t>
                                  </w:r>
                                  <m:oMath>
                                    <m:r>
                                      <w:rPr>
                                        <w:rFonts w:ascii="Cambria Math" w:hAnsi="Cambria Math"/>
                                      </w:rPr>
                                      <m:t>$58 412.72</m:t>
                                    </m:r>
                                  </m:oMath>
                                  <w:r>
                                    <w:rPr>
                                      <w:rFonts w:eastAsiaTheme="minorEastAsia"/>
                                    </w:rPr>
                                    <w:t>.</w:t>
                                  </w:r>
                                </w:p>
                                <w:p w14:paraId="45B4A5F7" w14:textId="77777777" w:rsidR="00431DDE" w:rsidRPr="00410486" w:rsidRDefault="00431DDE" w:rsidP="00992D52">
                                  <w:pPr>
                                    <w:pStyle w:val="Parts"/>
                                  </w:pPr>
                                </w:p>
                              </w:tc>
                            </w:tr>
                            <w:tr w:rsidR="00431DDE" w:rsidRPr="00C250AC" w14:paraId="13AA64A8" w14:textId="77777777" w:rsidTr="00321246">
                              <w:trPr>
                                <w:trHeight w:hRule="exact" w:val="255"/>
                              </w:trPr>
                              <w:tc>
                                <w:tcPr>
                                  <w:tcW w:w="5000" w:type="pct"/>
                                  <w:shd w:val="clear" w:color="auto" w:fill="D9E2F3"/>
                                </w:tcPr>
                                <w:p w14:paraId="141F6675" w14:textId="77777777" w:rsidR="00431DDE" w:rsidRPr="00C250AC" w:rsidRDefault="00431DDE" w:rsidP="00B347BE">
                                  <w:pPr>
                                    <w:pStyle w:val="SolnBox"/>
                                  </w:pPr>
                                  <w:r w:rsidRPr="00C250AC">
                                    <w:t>Specific behaviours</w:t>
                                  </w:r>
                                </w:p>
                              </w:tc>
                            </w:tr>
                            <w:tr w:rsidR="00431DDE" w:rsidRPr="00C250AC" w14:paraId="164D4DB1" w14:textId="77777777" w:rsidTr="00F27DD5">
                              <w:tc>
                                <w:tcPr>
                                  <w:tcW w:w="5000" w:type="pct"/>
                                </w:tcPr>
                                <w:p w14:paraId="0AE445D2" w14:textId="77777777" w:rsidR="00431DDE" w:rsidRPr="00FE518A" w:rsidRDefault="00431DDE" w:rsidP="0056165E">
                                  <w:pPr>
                                    <w:pStyle w:val="Parts"/>
                                  </w:pPr>
                                  <w:r w:rsidRPr="00FE518A">
                                    <w:sym w:font="Wingdings" w:char="F0FC"/>
                                  </w:r>
                                  <w:r w:rsidRPr="00FE518A">
                                    <w:t xml:space="preserve"> </w:t>
                                  </w:r>
                                  <w:r>
                                    <w:t>indicates correct settings and values for financial solver</w:t>
                                  </w:r>
                                </w:p>
                                <w:p w14:paraId="72573305" w14:textId="77777777" w:rsidR="00431DDE" w:rsidRPr="00FE518A" w:rsidRDefault="00431DDE" w:rsidP="0056165E">
                                  <w:pPr>
                                    <w:pStyle w:val="Parts"/>
                                  </w:pPr>
                                  <w:r w:rsidRPr="00FE518A">
                                    <w:rPr>
                                      <w:rFonts w:ascii="Wingdings" w:hAnsi="Wingdings"/>
                                    </w:rPr>
                                    <w:t>ü</w:t>
                                  </w:r>
                                  <w:r w:rsidRPr="00FE518A">
                                    <w:t xml:space="preserve"> </w:t>
                                  </w:r>
                                  <w:r>
                                    <w:t>correctly solves for balance</w:t>
                                  </w:r>
                                </w:p>
                              </w:tc>
                            </w:tr>
                          </w:tbl>
                          <w:p w14:paraId="2EAA30FB"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AF1B" id="Text Box 47" o:spid="_x0000_s1069" type="#_x0000_t202" style="position:absolute;left:0;text-align:left;margin-left:9.3pt;margin-top:1.15pt;width:464pt;height:12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RRwIAAIUEAAAOAAAAZHJzL2Uyb0RvYy54bWysVN9v2jAQfp+0/8Hy+0iAlVFEqFgrpklV&#10;W4lOfTaOUyI5Ps82JOyv32eHtFW3p2k8mPPd+X58312WV12j2VE5X5Mp+HiUc6aMpLI2zwX/8bj5&#10;NOfMB2FKocmogp+U51erjx+WrV2oCe1Jl8oxBDF+0dqC70Owiyzzcq8a4UdklYGxIteIgKt7zkon&#10;WkRvdDbJ81nWkiutI6m8h/amN/JVil9VSob7qvIqMF1w1BbS6dK5i2e2WorFsxN2X8tzGeIfqmhE&#10;bZD0JdSNCIIdXP1HqKaWjjxVYSSpyaiqaqlSD+hmnL/rZrsXVqVeAI63LzD5/xdW3h0fHKvLgn/+&#10;wpkRDTh6VF1gX6ljUAGf1voF3LYWjqGDHjwPeg9lbLurXBP/0RCDHUifXtCN0SSUF/PLyTyHScI2&#10;nk3nU1wQP3t9bp0P3xQ1LAoFd6AvoSqOtz70roNLzGZoU2udKNSGtQWfTS/y9MCTrstojG7+5K+1&#10;Y0eBGcDolNRypoUPUBZ8k37nOt48Q1XaoLjYfd9llEK363q0pgMEOypPQMZRP1veyk2N6m+R4EE4&#10;DBM6xoKEexyVJlRJZ4mzPblff9NHf3AMK2cthrPg/udBOIW6vxuwHyd5ENwg7AbBHJprQq9jrJ6V&#10;ScQDF/QgVo6aJ+zNOmaBSRiJXAUPg3gd+hXB3km1XicnzKsV4dZsrYyhI7CRi8fuSTh7JiyA6zsa&#10;xlYs3vHW+/bMrQ+BqjqRGoHtUTzjjVlPY3Hey7hMb+/J6/XrsfoNAAD//wMAUEsDBBQABgAIAAAA&#10;IQBQ8Jm02wAAAAgBAAAPAAAAZHJzL2Rvd25yZXYueG1sTI/BTsMwEETvSPyDtUjcqE2LojaNUwUk&#10;QELiQIs4u/E2DsTryHbb8PcsJzg+zWj2bbWZ/CBOGFMfSMPtTIFAaoPtqdPwvnu8WYJI2ZA1QyDU&#10;8I0JNvXlRWVKG870hqdt7gSPUCqNBpfzWEqZWofepFkYkTg7hOhNZoydtNGcedwPcq5UIb3piS84&#10;M+KDw/Zre/Qa1IvcRbeKnw6fXNOoD7p/Vc9aX19NzRpExin/leFXn9WhZqd9OJJNYmBeFtzUMF+A&#10;4Hh1VzDvmQu1AFlX8v8D9Q8AAAD//wMAUEsBAi0AFAAGAAgAAAAhALaDOJL+AAAA4QEAABMAAAAA&#10;AAAAAAAAAAAAAAAAAFtDb250ZW50X1R5cGVzXS54bWxQSwECLQAUAAYACAAAACEAOP0h/9YAAACU&#10;AQAACwAAAAAAAAAAAAAAAAAvAQAAX3JlbHMvLnJlbHNQSwECLQAUAAYACAAAACEAainf0UcCAACF&#10;BAAADgAAAAAAAAAAAAAAAAAuAgAAZHJzL2Uyb0RvYy54bWxQSwECLQAUAAYACAAAACEAUPCZtNsA&#10;AAAIAQAADwAAAAAAAAAAAAAAAACh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9258"/>
                      </w:tblGrid>
                      <w:tr w:rsidR="00431DDE" w:rsidRPr="00C250AC" w14:paraId="2EF67ECB" w14:textId="77777777" w:rsidTr="00771CFE">
                        <w:trPr>
                          <w:trHeight w:hRule="exact" w:val="255"/>
                        </w:trPr>
                        <w:tc>
                          <w:tcPr>
                            <w:tcW w:w="5000" w:type="pct"/>
                            <w:shd w:val="clear" w:color="auto" w:fill="D9E2F3"/>
                          </w:tcPr>
                          <w:p w14:paraId="02C3DCB3" w14:textId="77777777" w:rsidR="00431DDE" w:rsidRPr="00C250AC" w:rsidRDefault="00431DDE" w:rsidP="00B347BE">
                            <w:pPr>
                              <w:pStyle w:val="SolnBox"/>
                            </w:pPr>
                            <w:r w:rsidRPr="00C250AC">
                              <w:t>Solution</w:t>
                            </w:r>
                          </w:p>
                        </w:tc>
                      </w:tr>
                      <w:tr w:rsidR="00431DDE" w:rsidRPr="00C250AC" w14:paraId="3E4FBD56" w14:textId="77777777" w:rsidTr="00C250AC">
                        <w:tc>
                          <w:tcPr>
                            <w:tcW w:w="5000" w:type="pct"/>
                            <w:tcBorders>
                              <w:bottom w:val="single" w:sz="4" w:space="0" w:color="auto"/>
                            </w:tcBorders>
                          </w:tcPr>
                          <w:p w14:paraId="416AFB54" w14:textId="77777777" w:rsidR="00431DDE" w:rsidRDefault="00431DDE" w:rsidP="00327C09">
                            <w:pPr>
                              <w:pStyle w:val="Parts"/>
                              <w:jc w:val="center"/>
                              <w:rPr>
                                <w:rFonts w:eastAsiaTheme="minorEastAsia"/>
                              </w:rPr>
                            </w:pPr>
                            <w:r>
                              <w:t>Using financial calculator with payment date set to End and</w:t>
                            </w:r>
                            <w:r>
                              <w:br/>
                            </w:r>
                            <m:oMath>
                              <m:r>
                                <w:rPr>
                                  <w:rFonts w:ascii="Cambria Math" w:hAnsi="Cambria Math"/>
                                </w:rPr>
                                <m:t xml:space="preserve">N=4, I%=6.28, PV=85 000, </m:t>
                              </m:r>
                              <m:r>
                                <w:rPr>
                                  <w:rFonts w:ascii="Cambria Math" w:eastAsiaTheme="minorEastAsia" w:hAnsi="Cambria Math"/>
                                </w:rPr>
                                <m:t>PMT=-7826.82</m:t>
                              </m:r>
                              <m:r>
                                <w:rPr>
                                  <w:rFonts w:ascii="Cambria Math" w:hAnsi="Cambria Math"/>
                                </w:rPr>
                                <m:t>,C</m:t>
                              </m:r>
                              <m:r>
                                <m:rPr>
                                  <m:lit/>
                                </m:rPr>
                                <w:rPr>
                                  <w:rFonts w:ascii="Cambria Math" w:hAnsi="Cambria Math"/>
                                </w:rPr>
                                <m:t>/</m:t>
                              </m:r>
                              <m:r>
                                <w:rPr>
                                  <w:rFonts w:ascii="Cambria Math" w:hAnsi="Cambria Math"/>
                                </w:rPr>
                                <m:t>Y=4,  P</m:t>
                              </m:r>
                              <m:r>
                                <m:rPr>
                                  <m:lit/>
                                </m:rPr>
                                <w:rPr>
                                  <w:rFonts w:ascii="Cambria Math" w:hAnsi="Cambria Math"/>
                                </w:rPr>
                                <m:t>/</m:t>
                              </m:r>
                              <m:r>
                                <w:rPr>
                                  <w:rFonts w:ascii="Cambria Math" w:hAnsi="Cambria Math"/>
                                </w:rPr>
                                <m:t>Y=4</m:t>
                              </m:r>
                            </m:oMath>
                            <w:r>
                              <w:rPr>
                                <w:rFonts w:eastAsiaTheme="minorEastAsia"/>
                              </w:rPr>
                              <w:t xml:space="preserve"> then </w:t>
                            </w:r>
                            <m:oMath>
                              <m:r>
                                <w:rPr>
                                  <w:rFonts w:ascii="Cambria Math" w:eastAsiaTheme="minorEastAsia" w:hAnsi="Cambria Math"/>
                                </w:rPr>
                                <m:t>FV=-58 412.72</m:t>
                              </m:r>
                            </m:oMath>
                            <w:r>
                              <w:rPr>
                                <w:rFonts w:eastAsiaTheme="minorEastAsia"/>
                              </w:rPr>
                              <w:t>.</w:t>
                            </w:r>
                          </w:p>
                          <w:p w14:paraId="40389E3B" w14:textId="77777777" w:rsidR="00431DDE" w:rsidRDefault="00431DDE" w:rsidP="00992D52">
                            <w:pPr>
                              <w:pStyle w:val="Parts"/>
                            </w:pPr>
                          </w:p>
                          <w:p w14:paraId="571B19AB" w14:textId="77777777" w:rsidR="00431DDE" w:rsidRDefault="00431DDE" w:rsidP="0056165E">
                            <w:pPr>
                              <w:pStyle w:val="Parts"/>
                              <w:jc w:val="center"/>
                            </w:pPr>
                            <w:r>
                              <w:t xml:space="preserve">The balance will be </w:t>
                            </w:r>
                            <m:oMath>
                              <m:r>
                                <w:rPr>
                                  <w:rFonts w:ascii="Cambria Math" w:hAnsi="Cambria Math"/>
                                </w:rPr>
                                <m:t>$58 412.72</m:t>
                              </m:r>
                            </m:oMath>
                            <w:r>
                              <w:rPr>
                                <w:rFonts w:eastAsiaTheme="minorEastAsia"/>
                              </w:rPr>
                              <w:t>.</w:t>
                            </w:r>
                          </w:p>
                          <w:p w14:paraId="45B4A5F7" w14:textId="77777777" w:rsidR="00431DDE" w:rsidRPr="00410486" w:rsidRDefault="00431DDE" w:rsidP="00992D52">
                            <w:pPr>
                              <w:pStyle w:val="Parts"/>
                            </w:pPr>
                          </w:p>
                        </w:tc>
                      </w:tr>
                      <w:tr w:rsidR="00431DDE" w:rsidRPr="00C250AC" w14:paraId="13AA64A8" w14:textId="77777777" w:rsidTr="00321246">
                        <w:trPr>
                          <w:trHeight w:hRule="exact" w:val="255"/>
                        </w:trPr>
                        <w:tc>
                          <w:tcPr>
                            <w:tcW w:w="5000" w:type="pct"/>
                            <w:shd w:val="clear" w:color="auto" w:fill="D9E2F3"/>
                          </w:tcPr>
                          <w:p w14:paraId="141F6675" w14:textId="77777777" w:rsidR="00431DDE" w:rsidRPr="00C250AC" w:rsidRDefault="00431DDE" w:rsidP="00B347BE">
                            <w:pPr>
                              <w:pStyle w:val="SolnBox"/>
                            </w:pPr>
                            <w:r w:rsidRPr="00C250AC">
                              <w:t>Specific behaviours</w:t>
                            </w:r>
                          </w:p>
                        </w:tc>
                      </w:tr>
                      <w:tr w:rsidR="00431DDE" w:rsidRPr="00C250AC" w14:paraId="164D4DB1" w14:textId="77777777" w:rsidTr="00F27DD5">
                        <w:tc>
                          <w:tcPr>
                            <w:tcW w:w="5000" w:type="pct"/>
                          </w:tcPr>
                          <w:p w14:paraId="0AE445D2" w14:textId="77777777" w:rsidR="00431DDE" w:rsidRPr="00FE518A" w:rsidRDefault="00431DDE" w:rsidP="0056165E">
                            <w:pPr>
                              <w:pStyle w:val="Parts"/>
                            </w:pPr>
                            <w:r w:rsidRPr="00FE518A">
                              <w:sym w:font="Wingdings" w:char="F0FC"/>
                            </w:r>
                            <w:r w:rsidRPr="00FE518A">
                              <w:t xml:space="preserve"> </w:t>
                            </w:r>
                            <w:r>
                              <w:t>indicates correct settings and values for financial solver</w:t>
                            </w:r>
                          </w:p>
                          <w:p w14:paraId="72573305" w14:textId="77777777" w:rsidR="00431DDE" w:rsidRPr="00FE518A" w:rsidRDefault="00431DDE" w:rsidP="0056165E">
                            <w:pPr>
                              <w:pStyle w:val="Parts"/>
                            </w:pPr>
                            <w:r w:rsidRPr="00FE518A">
                              <w:rPr>
                                <w:rFonts w:ascii="Wingdings" w:hAnsi="Wingdings"/>
                              </w:rPr>
                              <w:t>ü</w:t>
                            </w:r>
                            <w:r w:rsidRPr="00FE518A">
                              <w:t xml:space="preserve"> </w:t>
                            </w:r>
                            <w:r>
                              <w:t>correctly solves for balance</w:t>
                            </w:r>
                          </w:p>
                        </w:tc>
                      </w:tr>
                    </w:tbl>
                    <w:p w14:paraId="2EAA30FB" w14:textId="77777777" w:rsidR="00431DDE" w:rsidRDefault="00431DDE" w:rsidP="00FE518A">
                      <w:pPr>
                        <w:pStyle w:val="Part"/>
                      </w:pPr>
                    </w:p>
                  </w:txbxContent>
                </v:textbox>
              </v:shape>
            </w:pict>
          </mc:Fallback>
        </mc:AlternateContent>
      </w:r>
    </w:p>
    <w:p w14:paraId="0C44515A" w14:textId="77777777" w:rsidR="00431DDE" w:rsidRDefault="00431DDE" w:rsidP="00BA445E">
      <w:pPr>
        <w:pStyle w:val="Parta"/>
        <w:rPr>
          <w:rFonts w:eastAsiaTheme="minorEastAsia"/>
        </w:rPr>
      </w:pPr>
    </w:p>
    <w:p w14:paraId="33F18ED3" w14:textId="77777777" w:rsidR="00431DDE" w:rsidRDefault="00431DDE" w:rsidP="00BA445E">
      <w:pPr>
        <w:pStyle w:val="Parta"/>
        <w:rPr>
          <w:rFonts w:eastAsiaTheme="minorEastAsia"/>
        </w:rPr>
      </w:pPr>
    </w:p>
    <w:p w14:paraId="5500FB6C" w14:textId="77777777" w:rsidR="00431DDE" w:rsidRDefault="00431DDE" w:rsidP="00BA445E">
      <w:pPr>
        <w:pStyle w:val="Parta"/>
        <w:rPr>
          <w:rFonts w:eastAsiaTheme="minorEastAsia"/>
        </w:rPr>
      </w:pPr>
    </w:p>
    <w:p w14:paraId="21BA3A5C" w14:textId="77777777" w:rsidR="00431DDE" w:rsidRDefault="00431DDE" w:rsidP="00BA445E">
      <w:pPr>
        <w:pStyle w:val="Parta"/>
        <w:rPr>
          <w:rFonts w:eastAsiaTheme="minorEastAsia"/>
        </w:rPr>
      </w:pPr>
    </w:p>
    <w:p w14:paraId="005DAE99" w14:textId="77777777" w:rsidR="00431DDE" w:rsidRDefault="00431DDE" w:rsidP="00BA445E">
      <w:pPr>
        <w:pStyle w:val="Parta"/>
        <w:rPr>
          <w:rFonts w:eastAsiaTheme="minorEastAsia"/>
        </w:rPr>
      </w:pPr>
    </w:p>
    <w:p w14:paraId="24FFC886" w14:textId="77777777" w:rsidR="00431DDE" w:rsidRDefault="00431DDE" w:rsidP="00BA445E">
      <w:pPr>
        <w:pStyle w:val="Parta"/>
        <w:rPr>
          <w:rFonts w:eastAsiaTheme="minorEastAsia"/>
        </w:rPr>
      </w:pPr>
    </w:p>
    <w:p w14:paraId="03BC8537" w14:textId="77777777" w:rsidR="00431DDE" w:rsidRDefault="00431DDE" w:rsidP="00BA445E">
      <w:pPr>
        <w:pStyle w:val="Parta"/>
        <w:rPr>
          <w:rFonts w:eastAsiaTheme="minorEastAsia"/>
        </w:rPr>
      </w:pPr>
    </w:p>
    <w:p w14:paraId="724F4A3F" w14:textId="77777777" w:rsidR="00431DDE" w:rsidRDefault="00431DDE" w:rsidP="00BA445E">
      <w:pPr>
        <w:pStyle w:val="Parta"/>
        <w:rPr>
          <w:rFonts w:eastAsiaTheme="minorEastAsia"/>
        </w:rPr>
      </w:pPr>
    </w:p>
    <w:p w14:paraId="66E046B9" w14:textId="77777777" w:rsidR="00431DDE" w:rsidRDefault="00431DDE" w:rsidP="00BA445E">
      <w:pPr>
        <w:pStyle w:val="Parta"/>
        <w:rPr>
          <w:rFonts w:eastAsiaTheme="minorEastAsia"/>
        </w:rPr>
      </w:pPr>
    </w:p>
    <w:p w14:paraId="45062084" w14:textId="77777777" w:rsidR="00431DDE" w:rsidRDefault="00431DDE" w:rsidP="00BA445E">
      <w:pPr>
        <w:pStyle w:val="Parta"/>
        <w:rPr>
          <w:rFonts w:eastAsiaTheme="minorEastAsia"/>
        </w:rPr>
      </w:pPr>
    </w:p>
    <w:p w14:paraId="171A44B8" w14:textId="77777777" w:rsidR="00431DDE" w:rsidRDefault="00431DDE" w:rsidP="00BA445E">
      <w:pPr>
        <w:pStyle w:val="Parta"/>
        <w:rPr>
          <w:rFonts w:eastAsiaTheme="minorEastAsia"/>
        </w:rPr>
      </w:pPr>
    </w:p>
    <w:p w14:paraId="65CAF55F" w14:textId="77777777" w:rsidR="00431DDE" w:rsidRDefault="00431DDE" w:rsidP="00BA445E">
      <w:pPr>
        <w:pStyle w:val="Parta"/>
        <w:rPr>
          <w:rFonts w:eastAsiaTheme="minorEastAsia"/>
        </w:rPr>
      </w:pPr>
    </w:p>
    <w:p w14:paraId="363435FF" w14:textId="77777777" w:rsidR="00431DDE" w:rsidRDefault="00431DDE" w:rsidP="00BA445E">
      <w:pPr>
        <w:pStyle w:val="Parta"/>
        <w:rPr>
          <w:rFonts w:eastAsiaTheme="minorEastAsia"/>
        </w:rPr>
      </w:pPr>
    </w:p>
    <w:p w14:paraId="0C08547A" w14:textId="77777777" w:rsidR="00431DDE" w:rsidRDefault="00431DDE" w:rsidP="00BA445E">
      <w:pPr>
        <w:pStyle w:val="Parta"/>
      </w:pPr>
      <w:r>
        <w:rPr>
          <w:rFonts w:eastAsiaTheme="minorEastAsia"/>
        </w:rPr>
        <w:t>(f)</w:t>
      </w:r>
      <w:r>
        <w:rPr>
          <w:rFonts w:eastAsiaTheme="minorEastAsia"/>
        </w:rPr>
        <w:tab/>
        <w:t>Determine the total interest added to the loan during the fifth year.</w:t>
      </w:r>
      <w:r>
        <w:rPr>
          <w:rFonts w:eastAsiaTheme="minorEastAsia"/>
        </w:rPr>
        <w:tab/>
        <w:t>(2 marks)</w:t>
      </w:r>
    </w:p>
    <w:p w14:paraId="369D81D2" w14:textId="77777777" w:rsidR="00431DDE" w:rsidRDefault="00431DDE" w:rsidP="00650B61">
      <w:r>
        <w:rPr>
          <w:noProof/>
          <w:lang w:eastAsia="en-AU"/>
        </w:rPr>
        <mc:AlternateContent>
          <mc:Choice Requires="wps">
            <w:drawing>
              <wp:anchor distT="0" distB="0" distL="114300" distR="114300" simplePos="0" relativeHeight="251713536" behindDoc="0" locked="0" layoutInCell="1" allowOverlap="1" wp14:anchorId="654A1A37" wp14:editId="66DC8BFE">
                <wp:simplePos x="0" y="0"/>
                <wp:positionH relativeFrom="column">
                  <wp:posOffset>778510</wp:posOffset>
                </wp:positionH>
                <wp:positionV relativeFrom="paragraph">
                  <wp:posOffset>182880</wp:posOffset>
                </wp:positionV>
                <wp:extent cx="4559300" cy="1460500"/>
                <wp:effectExtent l="0" t="0" r="12700" b="25400"/>
                <wp:wrapNone/>
                <wp:docPr id="48" name="Text Box 48"/>
                <wp:cNvGraphicFramePr/>
                <a:graphic xmlns:a="http://schemas.openxmlformats.org/drawingml/2006/main">
                  <a:graphicData uri="http://schemas.microsoft.com/office/word/2010/wordprocessingShape">
                    <wps:wsp>
                      <wps:cNvSpPr txBox="1"/>
                      <wps:spPr>
                        <a:xfrm>
                          <a:off x="0" y="0"/>
                          <a:ext cx="4559300" cy="1460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162"/>
                            </w:tblGrid>
                            <w:tr w:rsidR="00431DDE" w:rsidRPr="00C250AC" w14:paraId="16092CA0" w14:textId="77777777" w:rsidTr="00771CFE">
                              <w:trPr>
                                <w:trHeight w:hRule="exact" w:val="255"/>
                              </w:trPr>
                              <w:tc>
                                <w:tcPr>
                                  <w:tcW w:w="5000" w:type="pct"/>
                                  <w:shd w:val="clear" w:color="auto" w:fill="D9E2F3"/>
                                </w:tcPr>
                                <w:p w14:paraId="0FD268BF" w14:textId="77777777" w:rsidR="00431DDE" w:rsidRPr="00C250AC" w:rsidRDefault="00431DDE" w:rsidP="00B347BE">
                                  <w:pPr>
                                    <w:pStyle w:val="SolnBox"/>
                                  </w:pPr>
                                  <w:r w:rsidRPr="00C250AC">
                                    <w:t>Solution</w:t>
                                  </w:r>
                                </w:p>
                              </w:tc>
                            </w:tr>
                            <w:tr w:rsidR="00431DDE" w:rsidRPr="00C250AC" w14:paraId="35F2E45C" w14:textId="77777777" w:rsidTr="00C250AC">
                              <w:tc>
                                <w:tcPr>
                                  <w:tcW w:w="5000" w:type="pct"/>
                                  <w:tcBorders>
                                    <w:bottom w:val="single" w:sz="4" w:space="0" w:color="auto"/>
                                  </w:tcBorders>
                                </w:tcPr>
                                <w:p w14:paraId="7901A34E" w14:textId="77777777" w:rsidR="00431DDE" w:rsidRPr="001C03F9" w:rsidRDefault="00431DDE" w:rsidP="001C03F9">
                                  <w:pPr>
                                    <w:pStyle w:val="Parts"/>
                                    <w:jc w:val="center"/>
                                    <w:rPr>
                                      <w:rFonts w:eastAsiaTheme="minorEastAsia"/>
                                    </w:rPr>
                                  </w:pPr>
                                  <w:r>
                                    <w:rPr>
                                      <w:rFonts w:eastAsiaTheme="minorEastAsia"/>
                                    </w:rPr>
                                    <w:t xml:space="preserve">Principal less four repayments is </w:t>
                                  </w:r>
                                  <m:oMath>
                                    <m:r>
                                      <w:rPr>
                                        <w:rFonts w:ascii="Cambria Math" w:hAnsi="Cambria Math"/>
                                      </w:rPr>
                                      <m:t>85000-4×7826.82=53 692.72.</m:t>
                                    </m:r>
                                  </m:oMath>
                                </w:p>
                                <w:p w14:paraId="4EE2D57B" w14:textId="77777777" w:rsidR="00431DDE" w:rsidRDefault="00431DDE" w:rsidP="001C03F9">
                                  <w:pPr>
                                    <w:pStyle w:val="Parts"/>
                                    <w:jc w:val="center"/>
                                    <w:rPr>
                                      <w:rFonts w:eastAsiaTheme="minorEastAsia"/>
                                    </w:rPr>
                                  </w:pPr>
                                </w:p>
                                <w:p w14:paraId="6F24AA1F" w14:textId="77777777" w:rsidR="00431DDE" w:rsidRDefault="00431DDE" w:rsidP="001C03F9">
                                  <w:pPr>
                                    <w:pStyle w:val="Parts"/>
                                    <w:jc w:val="center"/>
                                  </w:pPr>
                                  <w:r>
                                    <w:t xml:space="preserve">Hence total interest added is </w:t>
                                  </w:r>
                                  <m:oMath>
                                    <m:r>
                                      <w:rPr>
                                        <w:rFonts w:ascii="Cambria Math" w:hAnsi="Cambria Math"/>
                                      </w:rPr>
                                      <m:t>58 412.72-53 692.72=$4720.00</m:t>
                                    </m:r>
                                  </m:oMath>
                                  <w:r>
                                    <w:rPr>
                                      <w:rFonts w:eastAsiaTheme="minorEastAsia"/>
                                    </w:rPr>
                                    <w:t>.</w:t>
                                  </w:r>
                                </w:p>
                                <w:p w14:paraId="6C9F4A51" w14:textId="77777777" w:rsidR="00431DDE" w:rsidRPr="00410486" w:rsidRDefault="00431DDE" w:rsidP="00992D52">
                                  <w:pPr>
                                    <w:pStyle w:val="Parts"/>
                                  </w:pPr>
                                </w:p>
                              </w:tc>
                            </w:tr>
                            <w:tr w:rsidR="00431DDE" w:rsidRPr="00C250AC" w14:paraId="32CE0DB4" w14:textId="77777777" w:rsidTr="00321246">
                              <w:trPr>
                                <w:trHeight w:hRule="exact" w:val="255"/>
                              </w:trPr>
                              <w:tc>
                                <w:tcPr>
                                  <w:tcW w:w="5000" w:type="pct"/>
                                  <w:shd w:val="clear" w:color="auto" w:fill="D9E2F3"/>
                                </w:tcPr>
                                <w:p w14:paraId="422F7CA8" w14:textId="77777777" w:rsidR="00431DDE" w:rsidRPr="00C250AC" w:rsidRDefault="00431DDE" w:rsidP="00B347BE">
                                  <w:pPr>
                                    <w:pStyle w:val="SolnBox"/>
                                  </w:pPr>
                                  <w:r w:rsidRPr="00C250AC">
                                    <w:t>Specific behaviours</w:t>
                                  </w:r>
                                </w:p>
                              </w:tc>
                            </w:tr>
                            <w:tr w:rsidR="00431DDE" w:rsidRPr="00C250AC" w14:paraId="712D33F6" w14:textId="77777777" w:rsidTr="00F27DD5">
                              <w:tc>
                                <w:tcPr>
                                  <w:tcW w:w="5000" w:type="pct"/>
                                </w:tcPr>
                                <w:p w14:paraId="25F06F9C" w14:textId="77777777" w:rsidR="00431DDE" w:rsidRPr="00FE518A" w:rsidRDefault="00431DDE" w:rsidP="00992D52">
                                  <w:pPr>
                                    <w:pStyle w:val="Parts"/>
                                  </w:pPr>
                                  <w:r w:rsidRPr="00FE518A">
                                    <w:sym w:font="Wingdings" w:char="F0FC"/>
                                  </w:r>
                                  <w:r w:rsidRPr="00FE518A">
                                    <w:t xml:space="preserve"> </w:t>
                                  </w:r>
                                  <w:r>
                                    <w:t>indicates appropriate method (possibly using financial calculator)</w:t>
                                  </w:r>
                                </w:p>
                                <w:p w14:paraId="13F67683" w14:textId="77777777" w:rsidR="00431DDE" w:rsidRPr="00FE518A" w:rsidRDefault="00431DDE" w:rsidP="00992D52">
                                  <w:pPr>
                                    <w:pStyle w:val="Parts"/>
                                  </w:pPr>
                                  <w:r w:rsidRPr="00FE518A">
                                    <w:rPr>
                                      <w:rFonts w:ascii="Wingdings" w:hAnsi="Wingdings"/>
                                    </w:rPr>
                                    <w:t>ü</w:t>
                                  </w:r>
                                  <w:r w:rsidRPr="00FE518A">
                                    <w:t xml:space="preserve"> </w:t>
                                  </w:r>
                                  <w:r>
                                    <w:t>correct total interest</w:t>
                                  </w:r>
                                </w:p>
                              </w:tc>
                            </w:tr>
                          </w:tbl>
                          <w:p w14:paraId="6E2F634B" w14:textId="77777777" w:rsidR="00431DDE" w:rsidRDefault="00431DDE" w:rsidP="00A728C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A1A37" id="Text Box 48" o:spid="_x0000_s1070" type="#_x0000_t202" style="position:absolute;margin-left:61.3pt;margin-top:14.4pt;width:359pt;height:1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jBRgIAAIUEAAAOAAAAZHJzL2Uyb0RvYy54bWysVE1v2zAMvQ/YfxB0X+20SbEZdYosRYYB&#10;RVsgGXpWZLkxIIuapMTOfv2e5Dgtup2G5aBQJMWP90jf3PatZgflfEOm5JOLnDNlJFWNeSn5j83q&#10;02fOfBCmEpqMKvlReX47//jhprOFuqQd6Uo5hiDGF50t+S4EW2SZlzvVCn9BVhkYa3KtCLi6l6xy&#10;okP0VmeXeX6ddeQq60gq76G9G4x8nuLXtZLhsa69CkyXHLWFdLp0buOZzW9E8eKE3TXyVIb4hypa&#10;0RgkPYe6E0GwvWv+CNU20pGnOlxIajOq60aq1AO6meTvulnvhFWpF4Dj7Rkm///CyofDk2NNVfIp&#10;mDKiBUcb1Qf2lXoGFfDprC/gtrZwDD304HnUeyhj233t2viPhhjsQPp4RjdGk1BOZ7MvVzlMErbJ&#10;9Dqf4YL42etz63z4pqhlUSi5A30JVXG492FwHV1iNkOrRutEoTasK/n11SxPDzzpporG6OaPfqkd&#10;OwjMAEanoo4zLXyAsuSr9DvV8eYZqtIGxcXuhy6jFPptP6A1HSHYUnUEMo6G2fJWrhpUf48ET8Jh&#10;mNAxFiQ84qg1oUo6SZztyP36mz76g2NYOeswnCX3P/fCKdT93YD9OMmj4EZhOwpm3y4JvU6welYm&#10;EQ9c0KNYO2qfsTeLmAUmYSRylTyM4jIMK4K9k2qxSE6YVyvCvVlbGUNHYCMXm/5ZOHsiLIDrBxrH&#10;VhTveBt8B+YW+0B1k0iNwA4onvDGrKexOO1lXKa39+T1+vWY/wYAAP//AwBQSwMEFAAGAAgAAAAh&#10;AJZJy0/bAAAACgEAAA8AAABkcnMvZG93bnJldi54bWxMj8FOwzAQRO9I/IO1SNyoTQRVSONUAQmQ&#10;kDjQop7deIkD8Tqy3Tb8PcsJjjM7mn1Tr2c/iiPGNATScL1QIJC6YAfqNbxvH69KECkbsmYMhBq+&#10;McG6OT+rTWXDid7wuMm94BJKldHgcp4qKVPn0Ju0CBMS3z5C9CazjL200Zy43I+yUGopvRmIPzgz&#10;4YPD7mtz8BrUi9xGdxc/HT65tlU7un9Vz1pfXsztCkTGOf+F4Ref0aFhpn04kE1iZF0US45qKEqe&#10;wIHyRrGxZ+OWHdnU8v+E5gcAAP//AwBQSwECLQAUAAYACAAAACEAtoM4kv4AAADhAQAAEwAAAAAA&#10;AAAAAAAAAAAAAAAAW0NvbnRlbnRfVHlwZXNdLnhtbFBLAQItABQABgAIAAAAIQA4/SH/1gAAAJQB&#10;AAALAAAAAAAAAAAAAAAAAC8BAABfcmVscy8ucmVsc1BLAQItABQABgAIAAAAIQASH9jBRgIAAIUE&#10;AAAOAAAAAAAAAAAAAAAAAC4CAABkcnMvZTJvRG9jLnhtbFBLAQItABQABgAIAAAAIQCWSctP2wAA&#10;AAo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162"/>
                      </w:tblGrid>
                      <w:tr w:rsidR="00431DDE" w:rsidRPr="00C250AC" w14:paraId="16092CA0" w14:textId="77777777" w:rsidTr="00771CFE">
                        <w:trPr>
                          <w:trHeight w:hRule="exact" w:val="255"/>
                        </w:trPr>
                        <w:tc>
                          <w:tcPr>
                            <w:tcW w:w="5000" w:type="pct"/>
                            <w:shd w:val="clear" w:color="auto" w:fill="D9E2F3"/>
                          </w:tcPr>
                          <w:p w14:paraId="0FD268BF" w14:textId="77777777" w:rsidR="00431DDE" w:rsidRPr="00C250AC" w:rsidRDefault="00431DDE" w:rsidP="00B347BE">
                            <w:pPr>
                              <w:pStyle w:val="SolnBox"/>
                            </w:pPr>
                            <w:r w:rsidRPr="00C250AC">
                              <w:t>Solution</w:t>
                            </w:r>
                          </w:p>
                        </w:tc>
                      </w:tr>
                      <w:tr w:rsidR="00431DDE" w:rsidRPr="00C250AC" w14:paraId="35F2E45C" w14:textId="77777777" w:rsidTr="00C250AC">
                        <w:tc>
                          <w:tcPr>
                            <w:tcW w:w="5000" w:type="pct"/>
                            <w:tcBorders>
                              <w:bottom w:val="single" w:sz="4" w:space="0" w:color="auto"/>
                            </w:tcBorders>
                          </w:tcPr>
                          <w:p w14:paraId="7901A34E" w14:textId="77777777" w:rsidR="00431DDE" w:rsidRPr="001C03F9" w:rsidRDefault="00431DDE" w:rsidP="001C03F9">
                            <w:pPr>
                              <w:pStyle w:val="Parts"/>
                              <w:jc w:val="center"/>
                              <w:rPr>
                                <w:rFonts w:eastAsiaTheme="minorEastAsia"/>
                              </w:rPr>
                            </w:pPr>
                            <w:r>
                              <w:rPr>
                                <w:rFonts w:eastAsiaTheme="minorEastAsia"/>
                              </w:rPr>
                              <w:t xml:space="preserve">Principal less four repayments is </w:t>
                            </w:r>
                            <m:oMath>
                              <m:r>
                                <w:rPr>
                                  <w:rFonts w:ascii="Cambria Math" w:hAnsi="Cambria Math"/>
                                </w:rPr>
                                <m:t>85000-4×7826.82=53 692.72.</m:t>
                              </m:r>
                            </m:oMath>
                          </w:p>
                          <w:p w14:paraId="4EE2D57B" w14:textId="77777777" w:rsidR="00431DDE" w:rsidRDefault="00431DDE" w:rsidP="001C03F9">
                            <w:pPr>
                              <w:pStyle w:val="Parts"/>
                              <w:jc w:val="center"/>
                              <w:rPr>
                                <w:rFonts w:eastAsiaTheme="minorEastAsia"/>
                              </w:rPr>
                            </w:pPr>
                          </w:p>
                          <w:p w14:paraId="6F24AA1F" w14:textId="77777777" w:rsidR="00431DDE" w:rsidRDefault="00431DDE" w:rsidP="001C03F9">
                            <w:pPr>
                              <w:pStyle w:val="Parts"/>
                              <w:jc w:val="center"/>
                            </w:pPr>
                            <w:r>
                              <w:t xml:space="preserve">Hence total interest added is </w:t>
                            </w:r>
                            <m:oMath>
                              <m:r>
                                <w:rPr>
                                  <w:rFonts w:ascii="Cambria Math" w:hAnsi="Cambria Math"/>
                                </w:rPr>
                                <m:t>58 412.72-53 692.72=$4720.00</m:t>
                              </m:r>
                            </m:oMath>
                            <w:r>
                              <w:rPr>
                                <w:rFonts w:eastAsiaTheme="minorEastAsia"/>
                              </w:rPr>
                              <w:t>.</w:t>
                            </w:r>
                          </w:p>
                          <w:p w14:paraId="6C9F4A51" w14:textId="77777777" w:rsidR="00431DDE" w:rsidRPr="00410486" w:rsidRDefault="00431DDE" w:rsidP="00992D52">
                            <w:pPr>
                              <w:pStyle w:val="Parts"/>
                            </w:pPr>
                          </w:p>
                        </w:tc>
                      </w:tr>
                      <w:tr w:rsidR="00431DDE" w:rsidRPr="00C250AC" w14:paraId="32CE0DB4" w14:textId="77777777" w:rsidTr="00321246">
                        <w:trPr>
                          <w:trHeight w:hRule="exact" w:val="255"/>
                        </w:trPr>
                        <w:tc>
                          <w:tcPr>
                            <w:tcW w:w="5000" w:type="pct"/>
                            <w:shd w:val="clear" w:color="auto" w:fill="D9E2F3"/>
                          </w:tcPr>
                          <w:p w14:paraId="422F7CA8" w14:textId="77777777" w:rsidR="00431DDE" w:rsidRPr="00C250AC" w:rsidRDefault="00431DDE" w:rsidP="00B347BE">
                            <w:pPr>
                              <w:pStyle w:val="SolnBox"/>
                            </w:pPr>
                            <w:r w:rsidRPr="00C250AC">
                              <w:t>Specific behaviours</w:t>
                            </w:r>
                          </w:p>
                        </w:tc>
                      </w:tr>
                      <w:tr w:rsidR="00431DDE" w:rsidRPr="00C250AC" w14:paraId="712D33F6" w14:textId="77777777" w:rsidTr="00F27DD5">
                        <w:tc>
                          <w:tcPr>
                            <w:tcW w:w="5000" w:type="pct"/>
                          </w:tcPr>
                          <w:p w14:paraId="25F06F9C" w14:textId="77777777" w:rsidR="00431DDE" w:rsidRPr="00FE518A" w:rsidRDefault="00431DDE" w:rsidP="00992D52">
                            <w:pPr>
                              <w:pStyle w:val="Parts"/>
                            </w:pPr>
                            <w:r w:rsidRPr="00FE518A">
                              <w:sym w:font="Wingdings" w:char="F0FC"/>
                            </w:r>
                            <w:r w:rsidRPr="00FE518A">
                              <w:t xml:space="preserve"> </w:t>
                            </w:r>
                            <w:r>
                              <w:t>indicates appropriate method (possibly using financial calculator)</w:t>
                            </w:r>
                          </w:p>
                          <w:p w14:paraId="13F67683" w14:textId="77777777" w:rsidR="00431DDE" w:rsidRPr="00FE518A" w:rsidRDefault="00431DDE" w:rsidP="00992D52">
                            <w:pPr>
                              <w:pStyle w:val="Parts"/>
                            </w:pPr>
                            <w:r w:rsidRPr="00FE518A">
                              <w:rPr>
                                <w:rFonts w:ascii="Wingdings" w:hAnsi="Wingdings"/>
                              </w:rPr>
                              <w:t>ü</w:t>
                            </w:r>
                            <w:r w:rsidRPr="00FE518A">
                              <w:t xml:space="preserve"> </w:t>
                            </w:r>
                            <w:r>
                              <w:t>correct total interest</w:t>
                            </w:r>
                          </w:p>
                        </w:tc>
                      </w:tr>
                    </w:tbl>
                    <w:p w14:paraId="6E2F634B" w14:textId="77777777" w:rsidR="00431DDE" w:rsidRDefault="00431DDE" w:rsidP="00A728C6">
                      <w:pPr>
                        <w:pStyle w:val="Part"/>
                      </w:pPr>
                    </w:p>
                  </w:txbxContent>
                </v:textbox>
              </v:shape>
            </w:pict>
          </mc:Fallback>
        </mc:AlternateContent>
      </w:r>
    </w:p>
    <w:p w14:paraId="640B60DB" w14:textId="5A48D77E" w:rsidR="00431DDE" w:rsidRDefault="00431DDE">
      <w:pPr>
        <w:spacing w:after="160" w:line="259" w:lineRule="auto"/>
        <w:contextualSpacing w:val="0"/>
        <w:rPr>
          <w:b/>
          <w:szCs w:val="24"/>
          <w:lang w:val="en-US"/>
        </w:rPr>
      </w:pPr>
      <w:r>
        <w:br w:type="page"/>
      </w:r>
    </w:p>
    <w:p w14:paraId="377FF3FC" w14:textId="1798E427" w:rsidR="00431DDE" w:rsidRDefault="00431DDE" w:rsidP="00431DDE">
      <w:pPr>
        <w:pStyle w:val="QNum"/>
      </w:pPr>
      <w:r>
        <w:lastRenderedPageBreak/>
        <w:t>Question 18</w:t>
      </w:r>
      <w:r>
        <w:tab/>
        <w:t>(9 marks)</w:t>
      </w:r>
    </w:p>
    <w:p w14:paraId="218B0B7A" w14:textId="77777777" w:rsidR="00431DDE" w:rsidRDefault="00431DDE" w:rsidP="00650B61">
      <w:r>
        <w:t>The flow of air from intake P</w:t>
      </w:r>
      <w:r>
        <w:rPr>
          <w:rFonts w:eastAsiaTheme="minorEastAsia"/>
        </w:rPr>
        <w:t xml:space="preserve"> </w:t>
      </w:r>
      <w:r>
        <w:t>through a system of ducts to outlet W is shown in the network below. Each edge weight represents the maximum capacity of that duct, in cubic metres per minute.</w:t>
      </w:r>
    </w:p>
    <w:p w14:paraId="6E440B34" w14:textId="77777777" w:rsidR="00431DDE" w:rsidRDefault="00431DDE" w:rsidP="00650B61"/>
    <w:p w14:paraId="436EB975" w14:textId="77777777" w:rsidR="00431DDE" w:rsidRDefault="00431DDE" w:rsidP="00650B61"/>
    <w:p w14:paraId="09CDA92E" w14:textId="77777777" w:rsidR="00431DDE" w:rsidRDefault="00431DDE" w:rsidP="000428F7">
      <w:pPr>
        <w:jc w:val="center"/>
      </w:pPr>
      <w:r>
        <w:rPr>
          <w:noProof/>
        </w:rPr>
        <w:drawing>
          <wp:inline distT="0" distB="0" distL="0" distR="0" wp14:anchorId="43B36A8D" wp14:editId="550B78CA">
            <wp:extent cx="4606925" cy="2720975"/>
            <wp:effectExtent l="0" t="0" r="3175" b="0"/>
            <wp:docPr id="55" name="Picture 55" descr="&lt;EFOFEX&gt;&#10;id:fxd{425875b2-7b7e-4ab3-aa26-620fe2ee2303}&#10;&#10;FXData:AABvVXic7Z1bU9tIFoCf8y+8rkplpka2+94tYrlKGAgkJiHEhMm8GWPAg42NUULIslP7un9zf8l267Qtg2QjO7NVGDoOHKl1Tt9OXz43Uqt6u99pB9XbjQB5yFM8/rmtVW83deD4UtMEbAVxeB3OwoAjq8cL/b45WjdXzKd6+2bKmJmA7aCEwRqVOWg0rTXEHZ/tBOb324nxZrAFaWFQahlhs1OHwHUjINF3M+2O5to1Ztq159rtzrQ7nmv3fqZdf65dCA5YN0YQoi+u4SnlrUnMYUCE1fBmfwjN/j+5ZqL4C01iTeJ/E0iP6gajlYwEn26OG0oTXK6DX2D+ot7qH426LQ9jr4Q97nHT0uznhf2UpT0iL7D+6KNxa5F8GEG1bEGBkM5X8sOwrcFhpDMNsRLOxzWUtOL1gIBmUkVadxzlODk42IADiGKq/GHAdKs3PWSsf6/d/4WndCXz/bJgDCviKYRQGSsWZy1tOXYwuXMRQUfBkCXj0FQqS3gkl0NKdz2CHq9HpPEIxjldErsPZevmcoJM4s3uFzp+Tz7sBcaeVL/AVFeq58+o2XtewEK7ocyEzif1lOklPkOUqmWdQqd6xk91DfqMByvjEsIZkhR6E5yQpX0y1VFIDp/IbJ8IkXMG0QOWvxpeWWjAivtVWSChsIy7l55ECJHLdxWVJENnuiXH+PW0eorpJB5fxCUMYYaFp3wzxyu2tD/8JA2W4Y93gUKEcR9TCXU/yceR5fA2xBgeBparbX3SqVTDayu/Wnlja+27Pf8G+Qk/QqQXwTznGo0bwHqkPRknFNkI3uoqLsB/izrh1oOR7UCet0FQ2zru+t3gNsDydiqJBlxhUJj3cPY7iC8g/gDRAnEEog3iGEQHxAmIUxAfQJyB6IL4E8Q5iB6IPog9EB9B7IP4BKIJ4gDEZxCH4+8A4ImRlUMrIyuvrLy0Ff0huDx5+T34pXT0W+lq9MsRKbFW+9dfK6T1cvhNvqRl3Ty5T6Q+I2hyKjjlypc+JVQx8TKO6cDG2Bx/ows/BTg+GLeOfSt/h1bzAwQe+/7KjNOxwrotSyPdCjYfbAVhHay3bCQ/bAPfA/k1iNP4FtBY+zrwbZ9WYP0ulaZvI9p4OOnQqr4P2n3vvO/1+17D6ze8dsM7b3i7+vjUOz81KhxyI8FAwJkCMYDAIYhLECMb9RdbHOv2cCeV33dw5S0oEujP4W66Lt88XKA/AvvlHFskC23TD5HNh22v4YV17iDA4M7wJNBTDDj0PFAKQfM404cU0u8FSmII7QbYqp7qQBYPCuGf+pBDKLapkOC///5PfHRs0+8kw2vGfPBm/IV2z46aGbODngT+sfGh3vyyt1nYbu42CnsH642deqFYqlQOab1S2WhuwAVWRpXK5vtioXgWRcO1SuX6+rp8TcuD0WmluV/Z36yXzqJ+j6HKVTTqtqPycXRcrFVNmP7daR3Xqv1O1CpctPqdoHipVc6izveoWGgPLqLORRQUcbFQqVWvoptepxDdDLWWUai0r66KtaFX6HUL/yxcn3WjTulq2Gp31grDUad0PWoNXxf+Va3EdrVqBZI6GhzfFOKgoFg40SmUTlr9bu9m7ZV1+6vXEHzV/dFZw3qKtOfXne7pWbTGEBormEjWLgajfqv3WhdoOIm23xqddi9K0WC4hobfX4/PjwZRNOjfCep1TqI7AaM4kTikdBmVjnqD9nmpe3Gs62FNJ2zKPTnVSsXaXrUy1IUzxTJlNJUKoz40vHiOR3fH+rdwraG/KkihFGGCZk390Nx+EpIp5Z7CfiZS3Zv6mZqvS1K60pdlScy/GSY0lZX5JmOouEscFipgwWYjYElRMXdUYYSjipqjCkcVjiritvDRDpuOKlaWKj4+aqpQlOgehIUqY6qU8qemzVlwoTOUx4SkTKSQZSUwxniGCU1lbL5JPsbASSmEYwwjHGPUHGM4xnCMEbeFfTtsOsZYWcbYf9SMIc1ygU6E5mcMqXKZkPsmiiiSnzHijD1gko8xSFIK6RjDCMcYNccYjjEcY8Rt4ZMdNh1jrCxjfHrkjMF93Y+w7y8CGflsSNpG+moRzMhhk48zaFIQ5TjDCMcZNccZjjMcZ9QmN/45zlhlzmg+as7AlBLp8YUWM7RiLhuSshELLWdA3h6wyccZLCmI7zjDCMcZNccZjjMcZ8Rt4cAOm44zVpYzDh43ZxCFmaeEWmA9Q8//uWxIysYnaoH1DMjbAzb5OINnZGqZh3fRM37KxyiLn3lUNHnUimQ9Kupgz8FeLB3sOdh7jrD32Y6aDvZWFvY+P27YQ5RL8xciJBagPaTyGZG0kW7AfAHeg+w9YJQP+JIdEEjWDgiONRxrxNKxhmON58gah3bYdKyxsqxx+LhZQxBJzbPBiywsCZnLhqRtFrpRxubt77hRJtnVh2SvLEHdTo/A2wHEiHMvBREPCzT5+T8uCAnCmIeRL2fV4rS3fKGzyRFj82pv3oIQm1oQyt57Z6Uqj/mSeRJlb2h3/8F5o+srKZeuu2SfHJK9Tw6myOcE6szRraPbmqNbR7dPim5xNtrWv0aFdTtmOrxdWbyt6iJfZBco1KXpvdI6sat1RWjN2k/QcIlgJpmiIiGSvxuHOaMaRDDKnvHv0YFgvh4l439zbchMGzHThqYzNUM5FwDzpLgke2cdxyEm3HFIzXGI45DnxiGhHTQdhzx5DglXgkMYQ6qsDCWYhR6E8iz0cCZkGQv9T861ITNtxEwbOjNvM2zyUQnOSGCJ+73I07rfa+5u//fXYonZydnHkgoCuzpzxKia65O5d38lC1ZZ61X3XQLjctonRCx1E94jfl/DQjfhIfNyACkU4bqLELPvNmWK+HRZr9AkT1n0nvLKDKeQJ9lT8u9JH3uFISZwfIdkmRKGxNLr4jQZvbI2Ess/ej2tPenn34Ga+lNS7BOMFJPxKx/KmGNfLP/6hmTnlayNV3L7RD4plyzWTdDk/T9micJMKQpzufzfj2jylHrWQ+rP9a5ujGKvkEU6CveRgDfPSKqkFEu7hE0SyXqeL/fbgIh6Ui5Z5MUz8P4fnwmmSw3HRPHlOwm/qwt1bH7vjL+xj9OuBxCBdQNEY4u/sVc63PU3Dt6HYNoE0y2orS1ICwuuEOOEiolD4fM/GCfw9Q==&#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425875b2-7b7e-4ab3-aa26-620fe2ee2303}&#10;&#10;FXData:AABvVXic7Z1bU9tIFoCf8y+8rkplpka2+94tYrlKGAgkJiHEhMm8GWPAg42NUULIslP7un9zf8l267Qtg2QjO7NVGDoOHKl1Tt9OXz43Uqt6u99pB9XbjQB5yFM8/rmtVW83deD4UtMEbAVxeB3OwoAjq8cL/b45WjdXzKd6+2bKmJmA7aCEwRqVOWg0rTXEHZ/tBOb324nxZrAFaWFQahlhs1OHwHUjINF3M+2O5to1Ztq159rtzrQ7nmv3fqZdf65dCA5YN0YQoi+u4SnlrUnMYUCE1fBmfwjN/j+5ZqL4C01iTeJ/E0iP6gajlYwEn26OG0oTXK6DX2D+ot7qH426LQ9jr4Q97nHT0uznhf2UpT0iL7D+6KNxa5F8GEG1bEGBkM5X8sOwrcFhpDMNsRLOxzWUtOL1gIBmUkVadxzlODk42IADiGKq/GHAdKs3PWSsf6/d/4WndCXz/bJgDCviKYRQGSsWZy1tOXYwuXMRQUfBkCXj0FQqS3gkl0NKdz2CHq9HpPEIxjldErsPZevmcoJM4s3uFzp+Tz7sBcaeVL/AVFeq58+o2XtewEK7ocyEzif1lOklPkOUqmWdQqd6xk91DfqMByvjEsIZkhR6E5yQpX0y1VFIDp/IbJ8IkXMG0QOWvxpeWWjAivtVWSChsIy7l55ECJHLdxWVJENnuiXH+PW0eorpJB5fxCUMYYaFp3wzxyu2tD/8JA2W4Y93gUKEcR9TCXU/yceR5fA2xBgeBparbX3SqVTDayu/Wnlja+27Pf8G+Qk/QqQXwTznGo0bwHqkPRknFNkI3uoqLsB/izrh1oOR7UCet0FQ2zru+t3gNsDydiqJBlxhUJj3cPY7iC8g/gDRAnEEog3iGEQHxAmIUxAfQJyB6IL4E8Q5iB6IPog9EB9B7IP4BKIJ4gDEZxCH4+8A4ImRlUMrIyuvrLy0Ff0huDx5+T34pXT0W+lq9MsRKbFW+9dfK6T1cvhNvqRl3Ty5T6Q+I2hyKjjlypc+JVQx8TKO6cDG2Bx/ows/BTg+GLeOfSt/h1bzAwQe+/7KjNOxwrotSyPdCjYfbAVhHay3bCQ/bAPfA/k1iNP4FtBY+zrwbZ9WYP0ulaZvI9p4OOnQqr4P2n3vvO/1+17D6ze8dsM7b3i7+vjUOz81KhxyI8FAwJkCMYDAIYhLECMb9RdbHOv2cCeV33dw5S0oEujP4W66Lt88XKA/AvvlHFskC23TD5HNh22v4YV17iDA4M7wJNBTDDj0PFAKQfM404cU0u8FSmII7QbYqp7qQBYPCuGf+pBDKLapkOC///5PfHRs0+8kw2vGfPBm/IV2z46aGbODngT+sfGh3vyyt1nYbu42CnsH642deqFYqlQOab1S2WhuwAVWRpXK5vtioXgWRcO1SuX6+rp8TcuD0WmluV/Z36yXzqJ+j6HKVTTqtqPycXRcrFVNmP7daR3Xqv1O1CpctPqdoHipVc6izveoWGgPLqLORRQUcbFQqVWvoptepxDdDLWWUai0r66KtaFX6HUL/yxcn3WjTulq2Gp31grDUad0PWoNXxf+Va3EdrVqBZI6GhzfFOKgoFg40SmUTlr9bu9m7ZV1+6vXEHzV/dFZw3qKtOfXne7pWbTGEBormEjWLgajfqv3WhdoOIm23xqddi9K0WC4hobfX4/PjwZRNOjfCep1TqI7AaM4kTikdBmVjnqD9nmpe3Gs62FNJ2zKPTnVSsXaXrUy1IUzxTJlNJUKoz40vHiOR3fH+rdwraG/KkihFGGCZk390Nx+EpIp5Z7CfiZS3Zv6mZqvS1K60pdlScy/GSY0lZX5JmOouEscFipgwWYjYElRMXdUYYSjipqjCkcVjiritvDRDpuOKlaWKj4+aqpQlOgehIUqY6qU8qemzVlwoTOUx4SkTKSQZSUwxniGCU1lbL5JPsbASSmEYwwjHGPUHGM4xnCMEbeFfTtsOsZYWcbYf9SMIc1ygU6E5mcMqXKZkPsmiiiSnzHijD1gko8xSFIK6RjDCMcYNccYjjEcY8Rt4ZMdNh1jrCxjfHrkjMF93Y+w7y8CGflsSNpG+moRzMhhk48zaFIQ5TjDCMcZNccZjjMcZ9QmN/45zlhlzmg+as7AlBLp8YUWM7RiLhuSshELLWdA3h6wyccZLCmI7zjDCMcZNccZjjMcZ8Rt4cAOm44zVpYzDh43ZxCFmaeEWmA9Q8//uWxIysYnaoH1DMjbAzb5OINnZGqZh3fRM37KxyiLn3lUNHnUimQ9Kupgz8FeLB3sOdh7jrD32Y6aDvZWFvY+P27YQ5RL8xciJBagPaTyGZG0kW7AfAHeg+w9YJQP+JIdEEjWDgiONRxrxNKxhmON58gah3bYdKyxsqxx+LhZQxBJzbPBiywsCZnLhqRtFrpRxubt77hRJtnVh2SvLEHdTo/A2wHEiHMvBREPCzT5+T8uCAnCmIeRL2fV4rS3fKGzyRFj82pv3oIQm1oQyt57Z6Uqj/mSeRJlb2h3/8F5o+srKZeuu2SfHJK9Tw6myOcE6szRraPbmqNbR7dPim5xNtrWv0aFdTtmOrxdWbyt6iJfZBco1KXpvdI6sat1RWjN2k/QcIlgJpmiIiGSvxuHOaMaRDDKnvHv0YFgvh4l439zbchMGzHThqYzNUM5FwDzpLgke2cdxyEm3HFIzXGI45DnxiGhHTQdhzx5DglXgkMYQ6qsDCWYhR6E8iz0cCZkGQv9T861ITNtxEwbOjNvM2zyUQnOSGCJ+73I07rfa+5u//fXYonZydnHkgoCuzpzxKia65O5d38lC1ZZ61X3XQLjctonRCx1E94jfl/DQjfhIfNyACkU4bqLELPvNmWK+HRZr9AkT1n0nvLKDKeQJ9lT8u9JH3uFISZwfIdkmRKGxNLr4jQZvbI2Ess/ej2tPenn34Ga+lNS7BOMFJPxKx/KmGNfLP/6hmTnlayNV3L7RD4plyzWTdDk/T9micJMKQpzufzfj2jylHrWQ+rP9a5ujGKvkEU6CveRgDfPSKqkFEu7hE0SyXqeL/fbgIh6Ui5Z5MUz8P4fnwmmSw3HRPHlOwm/qwt1bH7vjL+xj9OuBxCBdQNEY4u/sVc63PU3Dt6HYNoE0y2orS1ICwuuEOOEiolD4fM/GCfw9Q==&#1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6925" cy="2720975"/>
                    </a:xfrm>
                    <a:prstGeom prst="rect">
                      <a:avLst/>
                    </a:prstGeom>
                  </pic:spPr>
                </pic:pic>
              </a:graphicData>
            </a:graphic>
          </wp:inline>
        </w:drawing>
      </w:r>
    </w:p>
    <w:p w14:paraId="31DFFDDD" w14:textId="77777777" w:rsidR="00431DDE" w:rsidRDefault="00431DDE" w:rsidP="00650B61"/>
    <w:p w14:paraId="791ACAF1" w14:textId="77777777" w:rsidR="00431DDE" w:rsidRDefault="00431DDE" w:rsidP="00650B61"/>
    <w:p w14:paraId="13E88095" w14:textId="77777777" w:rsidR="00431DDE" w:rsidRDefault="00431DDE" w:rsidP="00650B61"/>
    <w:p w14:paraId="59997F83" w14:textId="77777777" w:rsidR="00431DDE" w:rsidRDefault="00431DDE" w:rsidP="00CD266E">
      <w:pPr>
        <w:pStyle w:val="Parta"/>
      </w:pPr>
      <w:r>
        <w:t>(a)</w:t>
      </w:r>
      <w:r>
        <w:tab/>
        <w:t>Determine the capacity of</w:t>
      </w:r>
    </w:p>
    <w:p w14:paraId="70BDA4F2" w14:textId="77777777" w:rsidR="00431DDE" w:rsidRDefault="00431DDE" w:rsidP="00CD266E">
      <w:pPr>
        <w:pStyle w:val="Parta"/>
      </w:pPr>
      <w:r>
        <w:rPr>
          <w:noProof/>
          <w:lang w:eastAsia="en-AU"/>
        </w:rPr>
        <mc:AlternateContent>
          <mc:Choice Requires="wps">
            <w:drawing>
              <wp:anchor distT="0" distB="0" distL="114300" distR="114300" simplePos="0" relativeHeight="251717632" behindDoc="0" locked="0" layoutInCell="1" allowOverlap="1" wp14:anchorId="3425C7DB" wp14:editId="2870FAAC">
                <wp:simplePos x="0" y="0"/>
                <wp:positionH relativeFrom="column">
                  <wp:posOffset>1559560</wp:posOffset>
                </wp:positionH>
                <wp:positionV relativeFrom="paragraph">
                  <wp:posOffset>140335</wp:posOffset>
                </wp:positionV>
                <wp:extent cx="3258000" cy="1440000"/>
                <wp:effectExtent l="0" t="0" r="19050" b="27305"/>
                <wp:wrapNone/>
                <wp:docPr id="49" name="Text Box 49"/>
                <wp:cNvGraphicFramePr/>
                <a:graphic xmlns:a="http://schemas.openxmlformats.org/drawingml/2006/main">
                  <a:graphicData uri="http://schemas.microsoft.com/office/word/2010/wordprocessingShape">
                    <wps:wsp>
                      <wps:cNvSpPr txBox="1"/>
                      <wps:spPr>
                        <a:xfrm>
                          <a:off x="0" y="0"/>
                          <a:ext cx="3258000" cy="144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16"/>
                            </w:tblGrid>
                            <w:tr w:rsidR="00431DDE" w:rsidRPr="00C250AC" w14:paraId="39B38B55" w14:textId="77777777" w:rsidTr="00771CFE">
                              <w:trPr>
                                <w:trHeight w:hRule="exact" w:val="255"/>
                              </w:trPr>
                              <w:tc>
                                <w:tcPr>
                                  <w:tcW w:w="5000" w:type="pct"/>
                                  <w:shd w:val="clear" w:color="auto" w:fill="D9E2F3"/>
                                </w:tcPr>
                                <w:p w14:paraId="0991CEB4" w14:textId="77777777" w:rsidR="00431DDE" w:rsidRPr="00C250AC" w:rsidRDefault="00431DDE" w:rsidP="00B347BE">
                                  <w:pPr>
                                    <w:pStyle w:val="SolnBox"/>
                                  </w:pPr>
                                  <w:r w:rsidRPr="00C250AC">
                                    <w:t>Solution</w:t>
                                  </w:r>
                                </w:p>
                              </w:tc>
                            </w:tr>
                            <w:tr w:rsidR="00431DDE" w:rsidRPr="00C250AC" w14:paraId="62AEACF4" w14:textId="77777777" w:rsidTr="00C250AC">
                              <w:tc>
                                <w:tcPr>
                                  <w:tcW w:w="5000" w:type="pct"/>
                                  <w:tcBorders>
                                    <w:bottom w:val="single" w:sz="4" w:space="0" w:color="auto"/>
                                  </w:tcBorders>
                                </w:tcPr>
                                <w:p w14:paraId="37F521B5" w14:textId="77777777" w:rsidR="00431DDE" w:rsidRDefault="00431DDE" w:rsidP="00486BA9">
                                  <w:pPr>
                                    <w:pStyle w:val="Parts"/>
                                    <w:jc w:val="center"/>
                                    <w:rPr>
                                      <w:rFonts w:eastAsiaTheme="minorEastAsia"/>
                                    </w:rPr>
                                  </w:pPr>
                                  <w:r>
                                    <w:t xml:space="preserve">Cut A: </w:t>
                                  </w:r>
                                  <m:oMath>
                                    <m:r>
                                      <w:rPr>
                                        <w:rFonts w:ascii="Cambria Math" w:hAnsi="Cambria Math"/>
                                      </w:rPr>
                                      <m:t xml:space="preserve">28+15+35=78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m:rPr>
                                        <m:nor/>
                                      </m:rPr>
                                      <w:rPr>
                                        <w:rFonts w:ascii="Cambria Math" w:hAnsi="Cambria Math"/>
                                      </w:rPr>
                                      <m:t>/min</m:t>
                                    </m:r>
                                  </m:oMath>
                                </w:p>
                                <w:p w14:paraId="521AF0D3" w14:textId="77777777" w:rsidR="00431DDE" w:rsidRDefault="00431DDE" w:rsidP="00486BA9">
                                  <w:pPr>
                                    <w:pStyle w:val="Parts"/>
                                    <w:jc w:val="center"/>
                                    <w:rPr>
                                      <w:rFonts w:eastAsiaTheme="minorEastAsia"/>
                                    </w:rPr>
                                  </w:pPr>
                                </w:p>
                                <w:p w14:paraId="6E95A0D9" w14:textId="77777777" w:rsidR="00431DDE" w:rsidRDefault="00431DDE" w:rsidP="00486BA9">
                                  <w:pPr>
                                    <w:pStyle w:val="Parts"/>
                                    <w:jc w:val="center"/>
                                  </w:pPr>
                                  <w:r>
                                    <w:t xml:space="preserve">Cut B: </w:t>
                                  </w:r>
                                  <m:oMath>
                                    <m:r>
                                      <w:rPr>
                                        <w:rFonts w:ascii="Cambria Math" w:hAnsi="Cambria Math"/>
                                      </w:rPr>
                                      <m:t xml:space="preserve">10+5+10+20+0+35=80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m:rPr>
                                        <m:nor/>
                                      </m:rPr>
                                      <w:rPr>
                                        <w:rFonts w:ascii="Cambria Math" w:hAnsi="Cambria Math"/>
                                      </w:rPr>
                                      <m:t>/min</m:t>
                                    </m:r>
                                  </m:oMath>
                                </w:p>
                                <w:p w14:paraId="7D4888A2" w14:textId="77777777" w:rsidR="00431DDE" w:rsidRPr="00410486" w:rsidRDefault="00431DDE" w:rsidP="00992D52">
                                  <w:pPr>
                                    <w:pStyle w:val="Parts"/>
                                  </w:pPr>
                                </w:p>
                              </w:tc>
                            </w:tr>
                            <w:tr w:rsidR="00431DDE" w:rsidRPr="00C250AC" w14:paraId="19FA9FCD" w14:textId="77777777" w:rsidTr="00321246">
                              <w:trPr>
                                <w:trHeight w:hRule="exact" w:val="255"/>
                              </w:trPr>
                              <w:tc>
                                <w:tcPr>
                                  <w:tcW w:w="5000" w:type="pct"/>
                                  <w:shd w:val="clear" w:color="auto" w:fill="D9E2F3"/>
                                </w:tcPr>
                                <w:p w14:paraId="622E0174" w14:textId="77777777" w:rsidR="00431DDE" w:rsidRPr="00C250AC" w:rsidRDefault="00431DDE" w:rsidP="00B347BE">
                                  <w:pPr>
                                    <w:pStyle w:val="SolnBox"/>
                                  </w:pPr>
                                  <w:r w:rsidRPr="00C250AC">
                                    <w:t>Specific behaviours</w:t>
                                  </w:r>
                                </w:p>
                              </w:tc>
                            </w:tr>
                            <w:tr w:rsidR="00431DDE" w:rsidRPr="00C250AC" w14:paraId="2697D2F5" w14:textId="77777777" w:rsidTr="00F27DD5">
                              <w:tc>
                                <w:tcPr>
                                  <w:tcW w:w="5000" w:type="pct"/>
                                </w:tcPr>
                                <w:p w14:paraId="3ED13B16" w14:textId="77777777" w:rsidR="00431DDE" w:rsidRPr="00FE518A" w:rsidRDefault="00431DDE" w:rsidP="00992D52">
                                  <w:pPr>
                                    <w:pStyle w:val="Parts"/>
                                  </w:pPr>
                                  <w:r w:rsidRPr="00FE518A">
                                    <w:sym w:font="Wingdings" w:char="F0FC"/>
                                  </w:r>
                                  <w:r w:rsidRPr="00FE518A">
                                    <w:t xml:space="preserve"> </w:t>
                                  </w:r>
                                  <w:r>
                                    <w:t>correct capacity of cut A</w:t>
                                  </w:r>
                                </w:p>
                                <w:p w14:paraId="7BD49CFF" w14:textId="77777777" w:rsidR="00431DDE" w:rsidRPr="00FE518A" w:rsidRDefault="00431DDE" w:rsidP="00992D52">
                                  <w:pPr>
                                    <w:pStyle w:val="Parts"/>
                                  </w:pPr>
                                  <w:r w:rsidRPr="00FE518A">
                                    <w:rPr>
                                      <w:rFonts w:ascii="Wingdings" w:hAnsi="Wingdings"/>
                                    </w:rPr>
                                    <w:t>ü</w:t>
                                  </w:r>
                                  <w:r w:rsidRPr="00FE518A">
                                    <w:t xml:space="preserve"> </w:t>
                                  </w:r>
                                  <w:r>
                                    <w:t>correct capacity of cut B</w:t>
                                  </w:r>
                                </w:p>
                              </w:tc>
                            </w:tr>
                          </w:tbl>
                          <w:p w14:paraId="2984BF45"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5C7DB" id="Text Box 49" o:spid="_x0000_s1071" type="#_x0000_t202" style="position:absolute;left:0;text-align:left;margin-left:122.8pt;margin-top:11.05pt;width:256.55pt;height:113.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ExRwIAAIUEAAAOAAAAZHJzL2Uyb0RvYy54bWysVN9v2jAQfp+0/8Hy+5pAadUiQsWomCZV&#10;bSWY+mwcByI5Ps82JOyv32eHtFW3p2k8mPPd+X58311md12j2VE5X5Mp+Ogi50wZSWVtdgX/sVl9&#10;ueHMB2FKocmogp+U53fzz59mrZ2qMe1Jl8oxBDF+2tqC70Ow0yzzcq8a4S/IKgNjRa4RAVe3y0on&#10;WkRvdDbO8+usJVdaR1J5D+19b+TzFL+qlAxPVeVVYLrgqC2k06VzG89sPhPTnRN2X8tzGeIfqmhE&#10;bZD0NdS9CIIdXP1HqKaWjjxV4UJSk1FV1VKlHtDNKP/QzXovrEq9ABxvX2Hy/y+sfDw+O1aXBZ/c&#10;cmZEA442qgvsK3UMKuDTWj+F29rCMXTQg+dB76GMbXeVa+I/GmKwA+nTK7oxmoTycnx1k+cwSdhG&#10;kwnkhH/29tw6H74palgUCu5AX0JVHB98QClwHVxiNkOrWutEoTasLfj15VWeHnjSdRmN0c2f/FI7&#10;dhSYAYxOSS1nWvgAZcFX6Rf7QfB3z3DTBsrYfd9llEK37Xq0rgYItlSegIyjfra8lasa1T8gwbNw&#10;GCZ0jAUJTzgqTaiSzhJne3K//qaP/uAYVs5aDGfB/c+DcAp1fzdgP07yILhB2A6COTRLQq8jrJ6V&#10;ScQDF/QgVo6aF+zNImaBSRiJXAUPg7gM/Ypg76RaLJIT5tWK8GDWVsbQEdjIxaZ7Ec6eCQvg+pGG&#10;sRXTD7z1vj1zi0Ogqk6kRmB7FM94Y9YTHee9jMv0/p683r4e898AAAD//wMAUEsDBBQABgAIAAAA&#10;IQDpPJ2u3gAAAAoBAAAPAAAAZHJzL2Rvd25yZXYueG1sTI/BTsMwDIbvSLxDZCRuLFnFtq40nQoS&#10;ICFxYEOcs9Y0hcapkmwrb493gput/9Pvz+VmcoM4Yoi9Jw3zmQKB1Pi2p07D++7xJgcRk6HWDJ5Q&#10;ww9G2FSXF6UpWn+iNzxuUye4hGJhNNiUxkLK2Fh0Js78iMTZpw/OJF5DJ9tgTlzuBpkptZTO9MQX&#10;rBnxwWLzvT04DepF7oJdhy+LT7au1Qfdv6pnra+vpvoORMIp/cFw1md1qNhp7w/URjFoyG4XS0Z5&#10;yOYgGFgt8hWI/TnJ1yCrUv5/ofoFAAD//wMAUEsBAi0AFAAGAAgAAAAhALaDOJL+AAAA4QEAABMA&#10;AAAAAAAAAAAAAAAAAAAAAFtDb250ZW50X1R5cGVzXS54bWxQSwECLQAUAAYACAAAACEAOP0h/9YA&#10;AACUAQAACwAAAAAAAAAAAAAAAAAvAQAAX3JlbHMvLnJlbHNQSwECLQAUAAYACAAAACEANmcxMUcC&#10;AACFBAAADgAAAAAAAAAAAAAAAAAuAgAAZHJzL2Uyb0RvYy54bWxQSwECLQAUAAYACAAAACEA6Tyd&#10;rt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116"/>
                      </w:tblGrid>
                      <w:tr w:rsidR="00431DDE" w:rsidRPr="00C250AC" w14:paraId="39B38B55" w14:textId="77777777" w:rsidTr="00771CFE">
                        <w:trPr>
                          <w:trHeight w:hRule="exact" w:val="255"/>
                        </w:trPr>
                        <w:tc>
                          <w:tcPr>
                            <w:tcW w:w="5000" w:type="pct"/>
                            <w:shd w:val="clear" w:color="auto" w:fill="D9E2F3"/>
                          </w:tcPr>
                          <w:p w14:paraId="0991CEB4" w14:textId="77777777" w:rsidR="00431DDE" w:rsidRPr="00C250AC" w:rsidRDefault="00431DDE" w:rsidP="00B347BE">
                            <w:pPr>
                              <w:pStyle w:val="SolnBox"/>
                            </w:pPr>
                            <w:r w:rsidRPr="00C250AC">
                              <w:t>Solution</w:t>
                            </w:r>
                          </w:p>
                        </w:tc>
                      </w:tr>
                      <w:tr w:rsidR="00431DDE" w:rsidRPr="00C250AC" w14:paraId="62AEACF4" w14:textId="77777777" w:rsidTr="00C250AC">
                        <w:tc>
                          <w:tcPr>
                            <w:tcW w:w="5000" w:type="pct"/>
                            <w:tcBorders>
                              <w:bottom w:val="single" w:sz="4" w:space="0" w:color="auto"/>
                            </w:tcBorders>
                          </w:tcPr>
                          <w:p w14:paraId="37F521B5" w14:textId="77777777" w:rsidR="00431DDE" w:rsidRDefault="00431DDE" w:rsidP="00486BA9">
                            <w:pPr>
                              <w:pStyle w:val="Parts"/>
                              <w:jc w:val="center"/>
                              <w:rPr>
                                <w:rFonts w:eastAsiaTheme="minorEastAsia"/>
                              </w:rPr>
                            </w:pPr>
                            <w:r>
                              <w:t xml:space="preserve">Cut A: </w:t>
                            </w:r>
                            <m:oMath>
                              <m:r>
                                <w:rPr>
                                  <w:rFonts w:ascii="Cambria Math" w:hAnsi="Cambria Math"/>
                                </w:rPr>
                                <m:t xml:space="preserve">28+15+35=78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m:rPr>
                                  <m:nor/>
                                </m:rPr>
                                <w:rPr>
                                  <w:rFonts w:ascii="Cambria Math" w:hAnsi="Cambria Math"/>
                                </w:rPr>
                                <m:t>/min</m:t>
                              </m:r>
                            </m:oMath>
                          </w:p>
                          <w:p w14:paraId="521AF0D3" w14:textId="77777777" w:rsidR="00431DDE" w:rsidRDefault="00431DDE" w:rsidP="00486BA9">
                            <w:pPr>
                              <w:pStyle w:val="Parts"/>
                              <w:jc w:val="center"/>
                              <w:rPr>
                                <w:rFonts w:eastAsiaTheme="minorEastAsia"/>
                              </w:rPr>
                            </w:pPr>
                          </w:p>
                          <w:p w14:paraId="6E95A0D9" w14:textId="77777777" w:rsidR="00431DDE" w:rsidRDefault="00431DDE" w:rsidP="00486BA9">
                            <w:pPr>
                              <w:pStyle w:val="Parts"/>
                              <w:jc w:val="center"/>
                            </w:pPr>
                            <w:r>
                              <w:t xml:space="preserve">Cut B: </w:t>
                            </w:r>
                            <m:oMath>
                              <m:r>
                                <w:rPr>
                                  <w:rFonts w:ascii="Cambria Math" w:hAnsi="Cambria Math"/>
                                </w:rPr>
                                <m:t xml:space="preserve">10+5+10+20+0+35=80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m:rPr>
                                  <m:nor/>
                                </m:rPr>
                                <w:rPr>
                                  <w:rFonts w:ascii="Cambria Math" w:hAnsi="Cambria Math"/>
                                </w:rPr>
                                <m:t>/min</m:t>
                              </m:r>
                            </m:oMath>
                          </w:p>
                          <w:p w14:paraId="7D4888A2" w14:textId="77777777" w:rsidR="00431DDE" w:rsidRPr="00410486" w:rsidRDefault="00431DDE" w:rsidP="00992D52">
                            <w:pPr>
                              <w:pStyle w:val="Parts"/>
                            </w:pPr>
                          </w:p>
                        </w:tc>
                      </w:tr>
                      <w:tr w:rsidR="00431DDE" w:rsidRPr="00C250AC" w14:paraId="19FA9FCD" w14:textId="77777777" w:rsidTr="00321246">
                        <w:trPr>
                          <w:trHeight w:hRule="exact" w:val="255"/>
                        </w:trPr>
                        <w:tc>
                          <w:tcPr>
                            <w:tcW w:w="5000" w:type="pct"/>
                            <w:shd w:val="clear" w:color="auto" w:fill="D9E2F3"/>
                          </w:tcPr>
                          <w:p w14:paraId="622E0174" w14:textId="77777777" w:rsidR="00431DDE" w:rsidRPr="00C250AC" w:rsidRDefault="00431DDE" w:rsidP="00B347BE">
                            <w:pPr>
                              <w:pStyle w:val="SolnBox"/>
                            </w:pPr>
                            <w:r w:rsidRPr="00C250AC">
                              <w:t>Specific behaviours</w:t>
                            </w:r>
                          </w:p>
                        </w:tc>
                      </w:tr>
                      <w:tr w:rsidR="00431DDE" w:rsidRPr="00C250AC" w14:paraId="2697D2F5" w14:textId="77777777" w:rsidTr="00F27DD5">
                        <w:tc>
                          <w:tcPr>
                            <w:tcW w:w="5000" w:type="pct"/>
                          </w:tcPr>
                          <w:p w14:paraId="3ED13B16" w14:textId="77777777" w:rsidR="00431DDE" w:rsidRPr="00FE518A" w:rsidRDefault="00431DDE" w:rsidP="00992D52">
                            <w:pPr>
                              <w:pStyle w:val="Parts"/>
                            </w:pPr>
                            <w:r w:rsidRPr="00FE518A">
                              <w:sym w:font="Wingdings" w:char="F0FC"/>
                            </w:r>
                            <w:r w:rsidRPr="00FE518A">
                              <w:t xml:space="preserve"> </w:t>
                            </w:r>
                            <w:r>
                              <w:t>correct capacity of cut A</w:t>
                            </w:r>
                          </w:p>
                          <w:p w14:paraId="7BD49CFF" w14:textId="77777777" w:rsidR="00431DDE" w:rsidRPr="00FE518A" w:rsidRDefault="00431DDE" w:rsidP="00992D52">
                            <w:pPr>
                              <w:pStyle w:val="Parts"/>
                            </w:pPr>
                            <w:r w:rsidRPr="00FE518A">
                              <w:rPr>
                                <w:rFonts w:ascii="Wingdings" w:hAnsi="Wingdings"/>
                              </w:rPr>
                              <w:t>ü</w:t>
                            </w:r>
                            <w:r w:rsidRPr="00FE518A">
                              <w:t xml:space="preserve"> </w:t>
                            </w:r>
                            <w:r>
                              <w:t>correct capacity of cut B</w:t>
                            </w:r>
                          </w:p>
                        </w:tc>
                      </w:tr>
                    </w:tbl>
                    <w:p w14:paraId="2984BF45" w14:textId="77777777" w:rsidR="00431DDE" w:rsidRDefault="00431DDE" w:rsidP="00FE518A">
                      <w:pPr>
                        <w:pStyle w:val="Part"/>
                      </w:pPr>
                    </w:p>
                  </w:txbxContent>
                </v:textbox>
              </v:shape>
            </w:pict>
          </mc:Fallback>
        </mc:AlternateContent>
      </w:r>
    </w:p>
    <w:p w14:paraId="366DC862" w14:textId="77777777" w:rsidR="00431DDE" w:rsidRDefault="00431DDE" w:rsidP="00A20C05">
      <w:pPr>
        <w:pStyle w:val="Partai"/>
      </w:pPr>
      <w:r>
        <w:t>(i)</w:t>
      </w:r>
      <w:r>
        <w:tab/>
        <w:t>cut A.</w:t>
      </w:r>
      <w:r>
        <w:tab/>
        <w:t>(1 mark)</w:t>
      </w:r>
    </w:p>
    <w:p w14:paraId="2CAD23CE" w14:textId="77777777" w:rsidR="00431DDE" w:rsidRDefault="00431DDE" w:rsidP="00A20C05">
      <w:pPr>
        <w:pStyle w:val="Partai"/>
      </w:pPr>
    </w:p>
    <w:p w14:paraId="09436543" w14:textId="77777777" w:rsidR="00431DDE" w:rsidRDefault="00431DDE" w:rsidP="00A20C05">
      <w:pPr>
        <w:pStyle w:val="Partai"/>
      </w:pPr>
    </w:p>
    <w:p w14:paraId="7990837E" w14:textId="77777777" w:rsidR="00431DDE" w:rsidRDefault="00431DDE" w:rsidP="00A20C05">
      <w:pPr>
        <w:pStyle w:val="Partai"/>
      </w:pPr>
    </w:p>
    <w:p w14:paraId="381175E8" w14:textId="77777777" w:rsidR="00431DDE" w:rsidRDefault="00431DDE" w:rsidP="00A20C05">
      <w:pPr>
        <w:pStyle w:val="Partai"/>
      </w:pPr>
    </w:p>
    <w:p w14:paraId="10E505F3" w14:textId="77777777" w:rsidR="00431DDE" w:rsidRDefault="00431DDE" w:rsidP="00A20C05">
      <w:pPr>
        <w:pStyle w:val="Partai"/>
      </w:pPr>
    </w:p>
    <w:p w14:paraId="3D21E563" w14:textId="77777777" w:rsidR="00431DDE" w:rsidRDefault="00431DDE" w:rsidP="00A20C05">
      <w:pPr>
        <w:pStyle w:val="Partai"/>
      </w:pPr>
      <w:r>
        <w:t>(ii)</w:t>
      </w:r>
      <w:r>
        <w:tab/>
        <w:t>cut B.</w:t>
      </w:r>
      <w:r>
        <w:tab/>
        <w:t>(1 mark)</w:t>
      </w:r>
    </w:p>
    <w:p w14:paraId="5869E3F3" w14:textId="77777777" w:rsidR="00431DDE" w:rsidRDefault="00431DDE" w:rsidP="00CD266E">
      <w:pPr>
        <w:pStyle w:val="Parta"/>
      </w:pPr>
    </w:p>
    <w:p w14:paraId="715ACB13" w14:textId="77777777" w:rsidR="00431DDE" w:rsidRDefault="00431DDE" w:rsidP="00CD266E">
      <w:pPr>
        <w:pStyle w:val="Parta"/>
      </w:pPr>
    </w:p>
    <w:p w14:paraId="432D8406" w14:textId="77777777" w:rsidR="00431DDE" w:rsidRDefault="00431DDE" w:rsidP="00CD266E">
      <w:pPr>
        <w:pStyle w:val="Parta"/>
      </w:pPr>
    </w:p>
    <w:p w14:paraId="442EB837" w14:textId="77777777" w:rsidR="00431DDE" w:rsidRDefault="00431DDE" w:rsidP="00CD266E">
      <w:pPr>
        <w:pStyle w:val="Parta"/>
      </w:pPr>
    </w:p>
    <w:p w14:paraId="4F5DEE3F" w14:textId="77777777" w:rsidR="00431DDE" w:rsidRDefault="00431DDE" w:rsidP="00CD266E">
      <w:pPr>
        <w:pStyle w:val="Parta"/>
      </w:pPr>
    </w:p>
    <w:p w14:paraId="6189BFAD" w14:textId="77777777" w:rsidR="00431DDE" w:rsidRDefault="00431DDE" w:rsidP="00CD266E">
      <w:pPr>
        <w:pStyle w:val="Parta"/>
      </w:pPr>
      <w:r>
        <w:t>(b)</w:t>
      </w:r>
      <w:r>
        <w:tab/>
        <w:t>Is the maximum flow through the system of ducts from P to W equal to the largest of the capacities you found in part (a)? Justify your answer.</w:t>
      </w:r>
      <w:r>
        <w:tab/>
        <w:t>(1 mark)</w:t>
      </w:r>
    </w:p>
    <w:p w14:paraId="7C8B330D" w14:textId="77777777" w:rsidR="00431DDE" w:rsidRDefault="00431DDE" w:rsidP="00CD266E">
      <w:pPr>
        <w:pStyle w:val="Parta"/>
      </w:pPr>
      <w:r>
        <w:rPr>
          <w:noProof/>
          <w:lang w:eastAsia="en-AU"/>
        </w:rPr>
        <mc:AlternateContent>
          <mc:Choice Requires="wps">
            <w:drawing>
              <wp:anchor distT="0" distB="0" distL="114300" distR="114300" simplePos="0" relativeHeight="251716608" behindDoc="0" locked="0" layoutInCell="1" allowOverlap="1" wp14:anchorId="114D515C" wp14:editId="5E36E4BA">
                <wp:simplePos x="0" y="0"/>
                <wp:positionH relativeFrom="column">
                  <wp:posOffset>1203960</wp:posOffset>
                </wp:positionH>
                <wp:positionV relativeFrom="paragraph">
                  <wp:posOffset>77470</wp:posOffset>
                </wp:positionV>
                <wp:extent cx="3441700" cy="1085850"/>
                <wp:effectExtent l="0" t="0" r="25400" b="19050"/>
                <wp:wrapNone/>
                <wp:docPr id="50" name="Text Box 50"/>
                <wp:cNvGraphicFramePr/>
                <a:graphic xmlns:a="http://schemas.openxmlformats.org/drawingml/2006/main">
                  <a:graphicData uri="http://schemas.microsoft.com/office/word/2010/wordprocessingShape">
                    <wps:wsp>
                      <wps:cNvSpPr txBox="1"/>
                      <wps:spPr>
                        <a:xfrm>
                          <a:off x="0" y="0"/>
                          <a:ext cx="3441700" cy="108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05"/>
                            </w:tblGrid>
                            <w:tr w:rsidR="00431DDE" w:rsidRPr="00C250AC" w14:paraId="3312F734" w14:textId="77777777" w:rsidTr="00771CFE">
                              <w:trPr>
                                <w:trHeight w:hRule="exact" w:val="255"/>
                              </w:trPr>
                              <w:tc>
                                <w:tcPr>
                                  <w:tcW w:w="5000" w:type="pct"/>
                                  <w:shd w:val="clear" w:color="auto" w:fill="D9E2F3"/>
                                </w:tcPr>
                                <w:p w14:paraId="7EA5A0B3" w14:textId="77777777" w:rsidR="00431DDE" w:rsidRPr="00C250AC" w:rsidRDefault="00431DDE" w:rsidP="00B347BE">
                                  <w:pPr>
                                    <w:pStyle w:val="SolnBox"/>
                                  </w:pPr>
                                  <w:r w:rsidRPr="00C250AC">
                                    <w:t>Solution</w:t>
                                  </w:r>
                                </w:p>
                              </w:tc>
                            </w:tr>
                            <w:tr w:rsidR="00431DDE" w:rsidRPr="00C250AC" w14:paraId="0FFFAEA7" w14:textId="77777777" w:rsidTr="00C250AC">
                              <w:tc>
                                <w:tcPr>
                                  <w:tcW w:w="5000" w:type="pct"/>
                                  <w:tcBorders>
                                    <w:bottom w:val="single" w:sz="4" w:space="0" w:color="auto"/>
                                  </w:tcBorders>
                                </w:tcPr>
                                <w:p w14:paraId="79A2493F" w14:textId="77777777" w:rsidR="00431DDE" w:rsidRDefault="00431DDE" w:rsidP="00992D52">
                                  <w:pPr>
                                    <w:pStyle w:val="Parts"/>
                                  </w:pPr>
                                  <w:r>
                                    <w:t xml:space="preserve">No, as the maximum flow cannot be more than the smaller cut of </w:t>
                                  </w:r>
                                  <m:oMath>
                                    <m:r>
                                      <w:rPr>
                                        <w:rFonts w:ascii="Cambria Math" w:hAnsi="Cambria Math"/>
                                      </w:rPr>
                                      <m:t>78</m:t>
                                    </m:r>
                                  </m:oMath>
                                  <w:r>
                                    <w:t xml:space="preserve"> cubic metres per minute.</w:t>
                                  </w:r>
                                </w:p>
                                <w:p w14:paraId="61E10167" w14:textId="77777777" w:rsidR="00431DDE" w:rsidRPr="00410486" w:rsidRDefault="00431DDE" w:rsidP="00992D52">
                                  <w:pPr>
                                    <w:pStyle w:val="Parts"/>
                                  </w:pPr>
                                </w:p>
                              </w:tc>
                            </w:tr>
                            <w:tr w:rsidR="00431DDE" w:rsidRPr="00C250AC" w14:paraId="37592473" w14:textId="77777777" w:rsidTr="00321246">
                              <w:trPr>
                                <w:trHeight w:hRule="exact" w:val="255"/>
                              </w:trPr>
                              <w:tc>
                                <w:tcPr>
                                  <w:tcW w:w="5000" w:type="pct"/>
                                  <w:shd w:val="clear" w:color="auto" w:fill="D9E2F3"/>
                                </w:tcPr>
                                <w:p w14:paraId="5EDBF52A" w14:textId="77777777" w:rsidR="00431DDE" w:rsidRPr="00C250AC" w:rsidRDefault="00431DDE" w:rsidP="00B347BE">
                                  <w:pPr>
                                    <w:pStyle w:val="SolnBox"/>
                                  </w:pPr>
                                  <w:r w:rsidRPr="00C250AC">
                                    <w:t>Specific behaviours</w:t>
                                  </w:r>
                                </w:p>
                              </w:tc>
                            </w:tr>
                            <w:tr w:rsidR="00431DDE" w:rsidRPr="00C250AC" w14:paraId="0B8DD1E9" w14:textId="77777777" w:rsidTr="00F27DD5">
                              <w:tc>
                                <w:tcPr>
                                  <w:tcW w:w="5000" w:type="pct"/>
                                </w:tcPr>
                                <w:p w14:paraId="71D82199" w14:textId="77777777" w:rsidR="00431DDE" w:rsidRPr="00FE518A" w:rsidRDefault="00431DDE" w:rsidP="00992D52">
                                  <w:pPr>
                                    <w:pStyle w:val="Parts"/>
                                  </w:pPr>
                                  <w:r w:rsidRPr="00FE518A">
                                    <w:sym w:font="Wingdings" w:char="F0FC"/>
                                  </w:r>
                                  <w:r w:rsidRPr="00FE518A">
                                    <w:t xml:space="preserve"> </w:t>
                                  </w:r>
                                  <w:r>
                                    <w:t>states no with reasonable justification</w:t>
                                  </w:r>
                                </w:p>
                              </w:tc>
                            </w:tr>
                          </w:tbl>
                          <w:p w14:paraId="5ABA9DB4" w14:textId="77777777" w:rsidR="00431DDE" w:rsidRDefault="00431DDE"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D515C" id="Text Box 50" o:spid="_x0000_s1072" type="#_x0000_t202" style="position:absolute;left:0;text-align:left;margin-left:94.8pt;margin-top:6.1pt;width:271pt;height:8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8pjRgIAAIUEAAAOAAAAZHJzL2Uyb0RvYy54bWysVFFP2zAQfp+0/2D5fU0KpasqUtQVdZqE&#10;AAkQz67jkEiOz7PdJt2v32enAcT2NI0Hc767fL77vrteXvWtZgflfEOm4NNJzpkyksrGvBT86XH7&#10;ZcGZD8KUQpNRBT8qz69Wnz9ddnapzqgmXSrHAGL8srMFr0Owyyzzslat8BOyyiBYkWtFwNW9ZKUT&#10;HdBbnZ3l+TzryJXWkVTew3s9BPkq4VeVkuGuqrwKTBcctYV0unTu4pmtLsXyxQlbN/JUhviHKlrR&#10;GDz6CnUtgmB71/wB1TbSkacqTCS1GVVVI1XqAd1M8w/dPNTCqtQLyPH2lSb//2Dl7eHesaYs+AXo&#10;MaKFRo+qD+wb9Qwu8NNZv0Tag0Vi6OGHzqPfwxnb7ivXxv9oiCEOqOMruxFNwnk+m02/5ghJxKb5&#10;4mIx4Gdvn1vnw3dFLYtGwR3kS6yKw40PKAWpY0p8zdC20TpJqA3rCj4/B2SMeNJNGYPpcvQb7dhB&#10;YAYwOiV1nGnhA5wF36a/2A/A332GmzZwxu6HLqMV+l2f2JrNRwp2VB7BjKNhtryV2wbV3+CBe+Ew&#10;TOgYCxLucFSaUCWdLM5qcr/+5o/50BhRzjoMZ8H9z71wCnX/MFAfkGE03GjsRsPs2w2h1ylWz8pk&#10;4gMX9GhWjtpn7M06voKQMBJvFTyM5iYMK4K9k2q9TkmYVyvCjXmwMkJHYqMWj/2zcPYkWIDWtzSO&#10;rVh+0G3IHZRb7wNVTRI1EjuweOIbs57kOO1lXKb395T19uux+g0AAP//AwBQSwMEFAAGAAgAAAAh&#10;AAzlKV3dAAAACgEAAA8AAABkcnMvZG93bnJldi54bWxMj0FPwzAMhe9I/IfISNxYsk4aW2k6FSRA&#10;QuLAhjhnjWkKjVMl2Vb+Pd4Jbn5+T8+fq83kB3HEmPpAGuYzBQKpDbanTsP77vFmBSJlQ9YMgVDD&#10;DybY1JcXlSltONEbHre5E1xCqTQaXM5jKWVqHXqTZmFEYu8zRG8yy9hJG82Jy/0gC6WW0pue+IIz&#10;Iz44bL+3B69BvchddOv45fDJNY36oPtX9az19dXU3IHIOOW/MJzxGR1qZtqHA9kkBtar9ZKjPBQF&#10;CA7cLua82J+dRQGyruT/F+pfAAAA//8DAFBLAQItABQABgAIAAAAIQC2gziS/gAAAOEBAAATAAAA&#10;AAAAAAAAAAAAAAAAAABbQ29udGVudF9UeXBlc10ueG1sUEsBAi0AFAAGAAgAAAAhADj9If/WAAAA&#10;lAEAAAsAAAAAAAAAAAAAAAAALwEAAF9yZWxzLy5yZWxzUEsBAi0AFAAGAAgAAAAhAM4bymNGAgAA&#10;hQQAAA4AAAAAAAAAAAAAAAAALgIAAGRycy9lMm9Eb2MueG1sUEsBAi0AFAAGAAgAAAAhAAzlKV3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405"/>
                      </w:tblGrid>
                      <w:tr w:rsidR="00431DDE" w:rsidRPr="00C250AC" w14:paraId="3312F734" w14:textId="77777777" w:rsidTr="00771CFE">
                        <w:trPr>
                          <w:trHeight w:hRule="exact" w:val="255"/>
                        </w:trPr>
                        <w:tc>
                          <w:tcPr>
                            <w:tcW w:w="5000" w:type="pct"/>
                            <w:shd w:val="clear" w:color="auto" w:fill="D9E2F3"/>
                          </w:tcPr>
                          <w:p w14:paraId="7EA5A0B3" w14:textId="77777777" w:rsidR="00431DDE" w:rsidRPr="00C250AC" w:rsidRDefault="00431DDE" w:rsidP="00B347BE">
                            <w:pPr>
                              <w:pStyle w:val="SolnBox"/>
                            </w:pPr>
                            <w:r w:rsidRPr="00C250AC">
                              <w:t>Solution</w:t>
                            </w:r>
                          </w:p>
                        </w:tc>
                      </w:tr>
                      <w:tr w:rsidR="00431DDE" w:rsidRPr="00C250AC" w14:paraId="0FFFAEA7" w14:textId="77777777" w:rsidTr="00C250AC">
                        <w:tc>
                          <w:tcPr>
                            <w:tcW w:w="5000" w:type="pct"/>
                            <w:tcBorders>
                              <w:bottom w:val="single" w:sz="4" w:space="0" w:color="auto"/>
                            </w:tcBorders>
                          </w:tcPr>
                          <w:p w14:paraId="79A2493F" w14:textId="77777777" w:rsidR="00431DDE" w:rsidRDefault="00431DDE" w:rsidP="00992D52">
                            <w:pPr>
                              <w:pStyle w:val="Parts"/>
                            </w:pPr>
                            <w:r>
                              <w:t xml:space="preserve">No, as the maximum flow cannot be more than the smaller cut of </w:t>
                            </w:r>
                            <m:oMath>
                              <m:r>
                                <w:rPr>
                                  <w:rFonts w:ascii="Cambria Math" w:hAnsi="Cambria Math"/>
                                </w:rPr>
                                <m:t>78</m:t>
                              </m:r>
                            </m:oMath>
                            <w:r>
                              <w:t xml:space="preserve"> cubic metres per minute.</w:t>
                            </w:r>
                          </w:p>
                          <w:p w14:paraId="61E10167" w14:textId="77777777" w:rsidR="00431DDE" w:rsidRPr="00410486" w:rsidRDefault="00431DDE" w:rsidP="00992D52">
                            <w:pPr>
                              <w:pStyle w:val="Parts"/>
                            </w:pPr>
                          </w:p>
                        </w:tc>
                      </w:tr>
                      <w:tr w:rsidR="00431DDE" w:rsidRPr="00C250AC" w14:paraId="37592473" w14:textId="77777777" w:rsidTr="00321246">
                        <w:trPr>
                          <w:trHeight w:hRule="exact" w:val="255"/>
                        </w:trPr>
                        <w:tc>
                          <w:tcPr>
                            <w:tcW w:w="5000" w:type="pct"/>
                            <w:shd w:val="clear" w:color="auto" w:fill="D9E2F3"/>
                          </w:tcPr>
                          <w:p w14:paraId="5EDBF52A" w14:textId="77777777" w:rsidR="00431DDE" w:rsidRPr="00C250AC" w:rsidRDefault="00431DDE" w:rsidP="00B347BE">
                            <w:pPr>
                              <w:pStyle w:val="SolnBox"/>
                            </w:pPr>
                            <w:r w:rsidRPr="00C250AC">
                              <w:t>Specific behaviours</w:t>
                            </w:r>
                          </w:p>
                        </w:tc>
                      </w:tr>
                      <w:tr w:rsidR="00431DDE" w:rsidRPr="00C250AC" w14:paraId="0B8DD1E9" w14:textId="77777777" w:rsidTr="00F27DD5">
                        <w:tc>
                          <w:tcPr>
                            <w:tcW w:w="5000" w:type="pct"/>
                          </w:tcPr>
                          <w:p w14:paraId="71D82199" w14:textId="77777777" w:rsidR="00431DDE" w:rsidRPr="00FE518A" w:rsidRDefault="00431DDE" w:rsidP="00992D52">
                            <w:pPr>
                              <w:pStyle w:val="Parts"/>
                            </w:pPr>
                            <w:r w:rsidRPr="00FE518A">
                              <w:sym w:font="Wingdings" w:char="F0FC"/>
                            </w:r>
                            <w:r w:rsidRPr="00FE518A">
                              <w:t xml:space="preserve"> </w:t>
                            </w:r>
                            <w:r>
                              <w:t>states no with reasonable justification</w:t>
                            </w:r>
                          </w:p>
                        </w:tc>
                      </w:tr>
                    </w:tbl>
                    <w:p w14:paraId="5ABA9DB4" w14:textId="77777777" w:rsidR="00431DDE" w:rsidRDefault="00431DDE" w:rsidP="00FE518A">
                      <w:pPr>
                        <w:pStyle w:val="Part"/>
                      </w:pPr>
                    </w:p>
                  </w:txbxContent>
                </v:textbox>
              </v:shape>
            </w:pict>
          </mc:Fallback>
        </mc:AlternateContent>
      </w:r>
    </w:p>
    <w:p w14:paraId="03326673" w14:textId="77777777" w:rsidR="00431DDE" w:rsidRDefault="00431DDE" w:rsidP="00CD266E">
      <w:pPr>
        <w:pStyle w:val="Parta"/>
      </w:pPr>
    </w:p>
    <w:p w14:paraId="3F90EC78" w14:textId="77777777" w:rsidR="00431DDE" w:rsidRDefault="00431DDE" w:rsidP="00CD266E">
      <w:pPr>
        <w:pStyle w:val="Parta"/>
      </w:pPr>
    </w:p>
    <w:p w14:paraId="35CC9542" w14:textId="77777777" w:rsidR="00431DDE" w:rsidRDefault="00431DDE" w:rsidP="00CD266E">
      <w:pPr>
        <w:pStyle w:val="Parta"/>
      </w:pPr>
    </w:p>
    <w:p w14:paraId="0486D168" w14:textId="77777777" w:rsidR="00431DDE" w:rsidRDefault="00431DDE" w:rsidP="00CD266E">
      <w:pPr>
        <w:pStyle w:val="Parta"/>
      </w:pPr>
    </w:p>
    <w:p w14:paraId="431C40BF" w14:textId="77777777" w:rsidR="00431DDE" w:rsidRDefault="00431DDE" w:rsidP="00CD266E">
      <w:pPr>
        <w:pStyle w:val="Parta"/>
      </w:pPr>
    </w:p>
    <w:p w14:paraId="2DECC18B" w14:textId="77777777" w:rsidR="00431DDE" w:rsidRDefault="00431DDE" w:rsidP="00CD266E">
      <w:pPr>
        <w:pStyle w:val="Parta"/>
      </w:pPr>
    </w:p>
    <w:p w14:paraId="6EC9C962" w14:textId="77777777" w:rsidR="00431DDE" w:rsidRDefault="00431DDE" w:rsidP="00CD266E">
      <w:pPr>
        <w:pStyle w:val="Parta"/>
      </w:pPr>
    </w:p>
    <w:p w14:paraId="4E3FB747" w14:textId="77777777" w:rsidR="00431DDE" w:rsidRDefault="00431DDE" w:rsidP="00CD266E">
      <w:pPr>
        <w:pStyle w:val="Parta"/>
      </w:pPr>
      <w:r>
        <w:t>(c)</w:t>
      </w:r>
      <w:r>
        <w:tab/>
        <w:t>State the maximum possible flow along the path PSRUW.</w:t>
      </w:r>
      <w:r>
        <w:tab/>
        <w:t>(1 mark)</w:t>
      </w:r>
    </w:p>
    <w:p w14:paraId="7D66F03D" w14:textId="77777777" w:rsidR="00431DDE" w:rsidRDefault="00431DDE" w:rsidP="00A20C05">
      <w:r>
        <w:rPr>
          <w:noProof/>
          <w:lang w:eastAsia="en-AU"/>
        </w:rPr>
        <mc:AlternateContent>
          <mc:Choice Requires="wps">
            <w:drawing>
              <wp:anchor distT="0" distB="0" distL="114300" distR="114300" simplePos="0" relativeHeight="251718656" behindDoc="0" locked="0" layoutInCell="1" allowOverlap="1" wp14:anchorId="7AF19726" wp14:editId="21407602">
                <wp:simplePos x="0" y="0"/>
                <wp:positionH relativeFrom="column">
                  <wp:posOffset>1489710</wp:posOffset>
                </wp:positionH>
                <wp:positionV relativeFrom="paragraph">
                  <wp:posOffset>79375</wp:posOffset>
                </wp:positionV>
                <wp:extent cx="2489200" cy="908050"/>
                <wp:effectExtent l="0" t="0" r="25400" b="25400"/>
                <wp:wrapNone/>
                <wp:docPr id="51" name="Text Box 51"/>
                <wp:cNvGraphicFramePr/>
                <a:graphic xmlns:a="http://schemas.openxmlformats.org/drawingml/2006/main">
                  <a:graphicData uri="http://schemas.microsoft.com/office/word/2010/wordprocessingShape">
                    <wps:wsp>
                      <wps:cNvSpPr txBox="1"/>
                      <wps:spPr>
                        <a:xfrm>
                          <a:off x="0" y="0"/>
                          <a:ext cx="2489200" cy="90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431DDE" w:rsidRPr="00C250AC" w14:paraId="28FCDD7E" w14:textId="77777777" w:rsidTr="00771CFE">
                              <w:trPr>
                                <w:trHeight w:hRule="exact" w:val="255"/>
                              </w:trPr>
                              <w:tc>
                                <w:tcPr>
                                  <w:tcW w:w="5000" w:type="pct"/>
                                  <w:shd w:val="clear" w:color="auto" w:fill="D9E2F3"/>
                                </w:tcPr>
                                <w:p w14:paraId="0659401A" w14:textId="77777777" w:rsidR="00431DDE" w:rsidRPr="00C250AC" w:rsidRDefault="00431DDE" w:rsidP="00B347BE">
                                  <w:pPr>
                                    <w:pStyle w:val="SolnBox"/>
                                  </w:pPr>
                                  <w:r w:rsidRPr="00C250AC">
                                    <w:t>Solution</w:t>
                                  </w:r>
                                </w:p>
                              </w:tc>
                            </w:tr>
                            <w:tr w:rsidR="00431DDE" w:rsidRPr="00C250AC" w14:paraId="5048F494" w14:textId="77777777" w:rsidTr="00C250AC">
                              <w:tc>
                                <w:tcPr>
                                  <w:tcW w:w="5000" w:type="pct"/>
                                  <w:tcBorders>
                                    <w:bottom w:val="single" w:sz="4" w:space="0" w:color="auto"/>
                                  </w:tcBorders>
                                </w:tcPr>
                                <w:p w14:paraId="07C9FF85" w14:textId="77777777" w:rsidR="00431DDE" w:rsidRDefault="00431DDE" w:rsidP="00F43883">
                                  <w:pPr>
                                    <w:pStyle w:val="Parts"/>
                                    <w:jc w:val="center"/>
                                  </w:pPr>
                                  <m:oMath>
                                    <m:r>
                                      <w:rPr>
                                        <w:rFonts w:ascii="Cambria Math" w:hAnsi="Cambria Math"/>
                                      </w:rPr>
                                      <m:t>5</m:t>
                                    </m:r>
                                  </m:oMath>
                                  <w:r>
                                    <w:t xml:space="preserve"> cubic metres per minute.</w:t>
                                  </w:r>
                                </w:p>
                                <w:p w14:paraId="6B5C5580" w14:textId="77777777" w:rsidR="00431DDE" w:rsidRPr="00410486" w:rsidRDefault="00431DDE" w:rsidP="00992D52">
                                  <w:pPr>
                                    <w:pStyle w:val="Parts"/>
                                  </w:pPr>
                                </w:p>
                              </w:tc>
                            </w:tr>
                            <w:tr w:rsidR="00431DDE" w:rsidRPr="00C250AC" w14:paraId="1B86E8A8" w14:textId="77777777" w:rsidTr="00321246">
                              <w:trPr>
                                <w:trHeight w:hRule="exact" w:val="255"/>
                              </w:trPr>
                              <w:tc>
                                <w:tcPr>
                                  <w:tcW w:w="5000" w:type="pct"/>
                                  <w:shd w:val="clear" w:color="auto" w:fill="D9E2F3"/>
                                </w:tcPr>
                                <w:p w14:paraId="19DBACF5" w14:textId="77777777" w:rsidR="00431DDE" w:rsidRPr="00C250AC" w:rsidRDefault="00431DDE" w:rsidP="00B347BE">
                                  <w:pPr>
                                    <w:pStyle w:val="SolnBox"/>
                                  </w:pPr>
                                  <w:r w:rsidRPr="00C250AC">
                                    <w:t>Specific behaviours</w:t>
                                  </w:r>
                                </w:p>
                              </w:tc>
                            </w:tr>
                            <w:tr w:rsidR="00431DDE" w:rsidRPr="00C250AC" w14:paraId="65A75146" w14:textId="77777777" w:rsidTr="00F27DD5">
                              <w:tc>
                                <w:tcPr>
                                  <w:tcW w:w="5000" w:type="pct"/>
                                </w:tcPr>
                                <w:p w14:paraId="21982A9B" w14:textId="77777777" w:rsidR="00431DDE" w:rsidRPr="00FE518A" w:rsidRDefault="00431DDE" w:rsidP="00992D52">
                                  <w:pPr>
                                    <w:pStyle w:val="Parts"/>
                                  </w:pPr>
                                  <w:r w:rsidRPr="00FE518A">
                                    <w:sym w:font="Wingdings" w:char="F0FC"/>
                                  </w:r>
                                  <w:r w:rsidRPr="00FE518A">
                                    <w:t xml:space="preserve"> </w:t>
                                  </w:r>
                                  <w:r>
                                    <w:t>correct flow</w:t>
                                  </w:r>
                                </w:p>
                              </w:tc>
                            </w:tr>
                          </w:tbl>
                          <w:p w14:paraId="5EE5E9E2" w14:textId="77777777" w:rsidR="00431DDE" w:rsidRDefault="00431DDE" w:rsidP="00A20C0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19726" id="Text Box 51" o:spid="_x0000_s1073" type="#_x0000_t202" style="position:absolute;margin-left:117.3pt;margin-top:6.25pt;width:196pt;height: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jRgIAAIQEAAAOAAAAZHJzL2Uyb0RvYy54bWysVE1vGjEQvVfqf7B8Lws0SQliiSgRVaUo&#10;iQRVzsbrhZW8Htc27NJf32cvS6K0p6oczHhmPB/vzezsrq01OyrnKzI5Hw2GnCkjqajMLuc/NqtP&#10;E858EKYQmozK+Ul5fjf/+GHW2Kka0550oRxDEOOnjc35PgQ7zTIv96oWfkBWGRhLcrUIuLpdVjjR&#10;IHqts/FweJM15ArrSCrvob3vjHye4pelkuGpLL0KTOcctYV0unRu45nNZ2K6c8LuK3kuQ/xDFbWo&#10;DJJeQt2LINjBVX+EqivpyFMZBpLqjMqykir1gG5Gw3fdrPfCqtQLwPH2ApP/f2Hl4/HZsarI+fWI&#10;MyNqcLRRbWBfqWVQAZ/G+inc1haOoYUePPd6D2Vsuy1dHf/REIMdSJ8u6MZoEsrx1eQWlHEmYbsd&#10;TobXCf7s9bV1PnxTVLMo5NyBvQSqOD74gErg2rvEZIZWldaJQW1Yk/ObzwgZLZ50VURjupz8Ujt2&#10;FBgBTE5BDWda+ABlzlfpF9tB8DfPcNMGyth812SUQrttE1hXX3oEtlScAIyjbrS8lasK1T8gwbNw&#10;mCU0jP0ITzhKTaiSzhJne3K//qaP/qAYVs4azGbO/c+DcAp1fzcgPw5yL7he2PaCOdRLQq/gE9Uk&#10;EQ9c0L1YOqpfsDaLmAUmYSRy5Tz04jJ0G4K1k2qxSE4YVyvCg1lbGUNHYCMXm/ZFOHsmLIDqR+qn&#10;Vkzf8db5dswtDoHKKpEage1QPOONUU90nNcy7tLbe/J6/XjMfwMAAP//AwBQSwMEFAAGAAgAAAAh&#10;AJ9KddzdAAAACgEAAA8AAABkcnMvZG93bnJldi54bWxMj8FOwzAQRO9I/IO1SNyoTSARDXGqgARI&#10;SD3Qop7dZIkD8Tqy3Tb8PcsJjjvzNDtTrWY3iiOGOHjScL1QIJBa3w3Ua3jfPl3dgYjJUGdGT6jh&#10;GyOs6vOzypSdP9EbHjepFxxCsTQabEpTKWVsLToTF35CYu/DB2cSn6GXXTAnDnejzJQqpDMD8Qdr&#10;Jny02H5tDk6DepXbYJfh0+KzbRq1o4e1etH68mJu7kEknNMfDL/1uTrU3GnvD9RFMWrIbm4LRtnI&#10;chAMFFnBwp6FPM9B1pX8P6H+AQAA//8DAFBLAQItABQABgAIAAAAIQC2gziS/gAAAOEBAAATAAAA&#10;AAAAAAAAAAAAAAAAAABbQ29udGVudF9UeXBlc10ueG1sUEsBAi0AFAAGAAgAAAAhADj9If/WAAAA&#10;lAEAAAsAAAAAAAAAAAAAAAAALwEAAF9yZWxzLy5yZWxzUEsBAi0AFAAGAAgAAAAhACD416NGAgAA&#10;hAQAAA4AAAAAAAAAAAAAAAAALgIAAGRycy9lMm9Eb2MueG1sUEsBAi0AFAAGAAgAAAAhAJ9Kddz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908"/>
                      </w:tblGrid>
                      <w:tr w:rsidR="00431DDE" w:rsidRPr="00C250AC" w14:paraId="28FCDD7E" w14:textId="77777777" w:rsidTr="00771CFE">
                        <w:trPr>
                          <w:trHeight w:hRule="exact" w:val="255"/>
                        </w:trPr>
                        <w:tc>
                          <w:tcPr>
                            <w:tcW w:w="5000" w:type="pct"/>
                            <w:shd w:val="clear" w:color="auto" w:fill="D9E2F3"/>
                          </w:tcPr>
                          <w:p w14:paraId="0659401A" w14:textId="77777777" w:rsidR="00431DDE" w:rsidRPr="00C250AC" w:rsidRDefault="00431DDE" w:rsidP="00B347BE">
                            <w:pPr>
                              <w:pStyle w:val="SolnBox"/>
                            </w:pPr>
                            <w:r w:rsidRPr="00C250AC">
                              <w:t>Solution</w:t>
                            </w:r>
                          </w:p>
                        </w:tc>
                      </w:tr>
                      <w:tr w:rsidR="00431DDE" w:rsidRPr="00C250AC" w14:paraId="5048F494" w14:textId="77777777" w:rsidTr="00C250AC">
                        <w:tc>
                          <w:tcPr>
                            <w:tcW w:w="5000" w:type="pct"/>
                            <w:tcBorders>
                              <w:bottom w:val="single" w:sz="4" w:space="0" w:color="auto"/>
                            </w:tcBorders>
                          </w:tcPr>
                          <w:p w14:paraId="07C9FF85" w14:textId="77777777" w:rsidR="00431DDE" w:rsidRDefault="00431DDE" w:rsidP="00F43883">
                            <w:pPr>
                              <w:pStyle w:val="Parts"/>
                              <w:jc w:val="center"/>
                            </w:pPr>
                            <m:oMath>
                              <m:r>
                                <w:rPr>
                                  <w:rFonts w:ascii="Cambria Math" w:hAnsi="Cambria Math"/>
                                </w:rPr>
                                <m:t>5</m:t>
                              </m:r>
                            </m:oMath>
                            <w:r>
                              <w:t xml:space="preserve"> cubic metres per minute.</w:t>
                            </w:r>
                          </w:p>
                          <w:p w14:paraId="6B5C5580" w14:textId="77777777" w:rsidR="00431DDE" w:rsidRPr="00410486" w:rsidRDefault="00431DDE" w:rsidP="00992D52">
                            <w:pPr>
                              <w:pStyle w:val="Parts"/>
                            </w:pPr>
                          </w:p>
                        </w:tc>
                      </w:tr>
                      <w:tr w:rsidR="00431DDE" w:rsidRPr="00C250AC" w14:paraId="1B86E8A8" w14:textId="77777777" w:rsidTr="00321246">
                        <w:trPr>
                          <w:trHeight w:hRule="exact" w:val="255"/>
                        </w:trPr>
                        <w:tc>
                          <w:tcPr>
                            <w:tcW w:w="5000" w:type="pct"/>
                            <w:shd w:val="clear" w:color="auto" w:fill="D9E2F3"/>
                          </w:tcPr>
                          <w:p w14:paraId="19DBACF5" w14:textId="77777777" w:rsidR="00431DDE" w:rsidRPr="00C250AC" w:rsidRDefault="00431DDE" w:rsidP="00B347BE">
                            <w:pPr>
                              <w:pStyle w:val="SolnBox"/>
                            </w:pPr>
                            <w:r w:rsidRPr="00C250AC">
                              <w:t>Specific behaviours</w:t>
                            </w:r>
                          </w:p>
                        </w:tc>
                      </w:tr>
                      <w:tr w:rsidR="00431DDE" w:rsidRPr="00C250AC" w14:paraId="65A75146" w14:textId="77777777" w:rsidTr="00F27DD5">
                        <w:tc>
                          <w:tcPr>
                            <w:tcW w:w="5000" w:type="pct"/>
                          </w:tcPr>
                          <w:p w14:paraId="21982A9B" w14:textId="77777777" w:rsidR="00431DDE" w:rsidRPr="00FE518A" w:rsidRDefault="00431DDE" w:rsidP="00992D52">
                            <w:pPr>
                              <w:pStyle w:val="Parts"/>
                            </w:pPr>
                            <w:r w:rsidRPr="00FE518A">
                              <w:sym w:font="Wingdings" w:char="F0FC"/>
                            </w:r>
                            <w:r w:rsidRPr="00FE518A">
                              <w:t xml:space="preserve"> </w:t>
                            </w:r>
                            <w:r>
                              <w:t>correct flow</w:t>
                            </w:r>
                          </w:p>
                        </w:tc>
                      </w:tr>
                    </w:tbl>
                    <w:p w14:paraId="5EE5E9E2" w14:textId="77777777" w:rsidR="00431DDE" w:rsidRDefault="00431DDE" w:rsidP="00A20C05">
                      <w:pPr>
                        <w:pStyle w:val="Part"/>
                      </w:pPr>
                    </w:p>
                  </w:txbxContent>
                </v:textbox>
              </v:shape>
            </w:pict>
          </mc:Fallback>
        </mc:AlternateContent>
      </w:r>
    </w:p>
    <w:p w14:paraId="711B3F01" w14:textId="77777777" w:rsidR="00431DDE" w:rsidRDefault="00431DDE" w:rsidP="00A20C05">
      <w:pPr>
        <w:spacing w:after="160" w:line="259" w:lineRule="auto"/>
      </w:pPr>
      <w:r>
        <w:br w:type="page"/>
      </w:r>
    </w:p>
    <w:p w14:paraId="3D4D0A77" w14:textId="77777777" w:rsidR="00431DDE" w:rsidRDefault="00431DDE" w:rsidP="00CD266E">
      <w:pPr>
        <w:pStyle w:val="Parta"/>
      </w:pPr>
      <w:r>
        <w:lastRenderedPageBreak/>
        <w:t>(d)</w:t>
      </w:r>
      <w:r>
        <w:tab/>
        <w:t>Determine the maximum</w:t>
      </w:r>
      <w:r w:rsidRPr="00C679EE">
        <w:t xml:space="preserve"> </w:t>
      </w:r>
      <w:r>
        <w:t>flow through the system of ducts from P to W.</w:t>
      </w:r>
      <w:r>
        <w:tab/>
        <w:t>(3 marks)</w:t>
      </w:r>
    </w:p>
    <w:p w14:paraId="4F974FDF" w14:textId="77777777" w:rsidR="00431DDE" w:rsidRDefault="00431DDE" w:rsidP="00CD266E">
      <w:pPr>
        <w:pStyle w:val="Parta"/>
      </w:pPr>
    </w:p>
    <w:p w14:paraId="7ADFF347" w14:textId="77777777" w:rsidR="00431DDE" w:rsidRDefault="00431DDE" w:rsidP="00CD266E">
      <w:pPr>
        <w:pStyle w:val="Parta"/>
      </w:pPr>
      <w:r>
        <w:rPr>
          <w:noProof/>
          <w:lang w:eastAsia="en-AU"/>
        </w:rPr>
        <mc:AlternateContent>
          <mc:Choice Requires="wps">
            <w:drawing>
              <wp:anchor distT="0" distB="0" distL="114300" distR="114300" simplePos="0" relativeHeight="251719680" behindDoc="0" locked="0" layoutInCell="1" allowOverlap="1" wp14:anchorId="40FBDF1A" wp14:editId="19AAC103">
                <wp:simplePos x="0" y="0"/>
                <wp:positionH relativeFrom="column">
                  <wp:posOffset>289560</wp:posOffset>
                </wp:positionH>
                <wp:positionV relativeFrom="paragraph">
                  <wp:posOffset>4445</wp:posOffset>
                </wp:positionV>
                <wp:extent cx="2978150" cy="2527300"/>
                <wp:effectExtent l="0" t="0" r="12700" b="25400"/>
                <wp:wrapNone/>
                <wp:docPr id="52" name="Text Box 52"/>
                <wp:cNvGraphicFramePr/>
                <a:graphic xmlns:a="http://schemas.openxmlformats.org/drawingml/2006/main">
                  <a:graphicData uri="http://schemas.microsoft.com/office/word/2010/wordprocessingShape">
                    <wps:wsp>
                      <wps:cNvSpPr txBox="1"/>
                      <wps:spPr>
                        <a:xfrm>
                          <a:off x="0" y="0"/>
                          <a:ext cx="2978150" cy="2527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77"/>
                            </w:tblGrid>
                            <w:tr w:rsidR="00431DDE" w:rsidRPr="00C250AC" w14:paraId="2A843EBD" w14:textId="77777777" w:rsidTr="00771CFE">
                              <w:trPr>
                                <w:trHeight w:hRule="exact" w:val="255"/>
                              </w:trPr>
                              <w:tc>
                                <w:tcPr>
                                  <w:tcW w:w="5000" w:type="pct"/>
                                  <w:shd w:val="clear" w:color="auto" w:fill="D9E2F3"/>
                                </w:tcPr>
                                <w:p w14:paraId="00B13D2B" w14:textId="77777777" w:rsidR="00431DDE" w:rsidRPr="00C250AC" w:rsidRDefault="00431DDE" w:rsidP="00B347BE">
                                  <w:pPr>
                                    <w:pStyle w:val="SolnBox"/>
                                  </w:pPr>
                                  <w:r w:rsidRPr="00C250AC">
                                    <w:t>Solution</w:t>
                                  </w:r>
                                  <w:r>
                                    <w:t xml:space="preserve"> (listing of flows)</w:t>
                                  </w:r>
                                </w:p>
                              </w:tc>
                            </w:tr>
                            <w:tr w:rsidR="00431DDE" w:rsidRPr="00C250AC" w14:paraId="04475BC5" w14:textId="77777777" w:rsidTr="00C250AC">
                              <w:tc>
                                <w:tcPr>
                                  <w:tcW w:w="5000" w:type="pct"/>
                                  <w:tcBorders>
                                    <w:bottom w:val="single" w:sz="4" w:space="0" w:color="auto"/>
                                  </w:tcBorders>
                                </w:tcPr>
                                <w:p w14:paraId="2E67A145" w14:textId="77777777" w:rsidR="00431DDE" w:rsidRDefault="00431DDE" w:rsidP="00992D52">
                                  <w:pPr>
                                    <w:pStyle w:val="Parts"/>
                                    <w:rPr>
                                      <w:rFonts w:eastAsiaTheme="minorEastAsia"/>
                                    </w:rPr>
                                  </w:pPr>
                                  <w:r>
                                    <w:t xml:space="preserve">PQTW </w:t>
                                  </w:r>
                                  <m:oMath>
                                    <m:r>
                                      <w:rPr>
                                        <w:rFonts w:ascii="Cambria Math" w:hAnsi="Cambria Math"/>
                                      </w:rPr>
                                      <m:t>10</m:t>
                                    </m:r>
                                  </m:oMath>
                                </w:p>
                                <w:p w14:paraId="58A2936B" w14:textId="77777777" w:rsidR="00431DDE" w:rsidRDefault="00431DDE" w:rsidP="00992D52">
                                  <w:pPr>
                                    <w:pStyle w:val="Parts"/>
                                    <w:rPr>
                                      <w:rFonts w:eastAsiaTheme="minorEastAsia"/>
                                    </w:rPr>
                                  </w:pPr>
                                  <w:r>
                                    <w:rPr>
                                      <w:rFonts w:eastAsiaTheme="minorEastAsia"/>
                                    </w:rPr>
                                    <w:t xml:space="preserve">PQUW </w:t>
                                  </w:r>
                                  <m:oMath>
                                    <m:r>
                                      <w:rPr>
                                        <w:rFonts w:ascii="Cambria Math" w:eastAsiaTheme="minorEastAsia" w:hAnsi="Cambria Math"/>
                                      </w:rPr>
                                      <m:t>5</m:t>
                                    </m:r>
                                  </m:oMath>
                                </w:p>
                                <w:p w14:paraId="6FFE4CAB" w14:textId="77777777" w:rsidR="00431DDE" w:rsidRDefault="00431DDE" w:rsidP="00992D52">
                                  <w:pPr>
                                    <w:pStyle w:val="Parts"/>
                                    <w:rPr>
                                      <w:rFonts w:eastAsiaTheme="minorEastAsia"/>
                                    </w:rPr>
                                  </w:pPr>
                                  <w:r>
                                    <w:rPr>
                                      <w:rFonts w:eastAsiaTheme="minorEastAsia"/>
                                    </w:rPr>
                                    <w:t xml:space="preserve">PQVW </w:t>
                                  </w:r>
                                  <m:oMath>
                                    <m:r>
                                      <w:rPr>
                                        <w:rFonts w:ascii="Cambria Math" w:eastAsiaTheme="minorEastAsia" w:hAnsi="Cambria Math"/>
                                      </w:rPr>
                                      <m:t>10</m:t>
                                    </m:r>
                                  </m:oMath>
                                </w:p>
                                <w:p w14:paraId="09D027B9" w14:textId="77777777" w:rsidR="00431DDE" w:rsidRDefault="00431DDE" w:rsidP="00992D52">
                                  <w:pPr>
                                    <w:pStyle w:val="Parts"/>
                                    <w:rPr>
                                      <w:rFonts w:eastAsiaTheme="minorEastAsia"/>
                                    </w:rPr>
                                  </w:pPr>
                                  <w:r>
                                    <w:t xml:space="preserve">PRUW </w:t>
                                  </w:r>
                                  <m:oMath>
                                    <m:r>
                                      <w:rPr>
                                        <w:rFonts w:ascii="Cambria Math" w:hAnsi="Cambria Math"/>
                                      </w:rPr>
                                      <m:t>15</m:t>
                                    </m:r>
                                  </m:oMath>
                                </w:p>
                                <w:p w14:paraId="11909164" w14:textId="77777777" w:rsidR="00431DDE" w:rsidRDefault="00431DDE" w:rsidP="00992D52">
                                  <w:pPr>
                                    <w:pStyle w:val="Parts"/>
                                    <w:rPr>
                                      <w:rFonts w:eastAsiaTheme="minorEastAsia"/>
                                    </w:rPr>
                                  </w:pPr>
                                  <w:r>
                                    <w:rPr>
                                      <w:rFonts w:eastAsiaTheme="minorEastAsia"/>
                                    </w:rPr>
                                    <w:t xml:space="preserve">PSRUW </w:t>
                                  </w:r>
                                  <m:oMath>
                                    <m:r>
                                      <w:rPr>
                                        <w:rFonts w:ascii="Cambria Math" w:eastAsiaTheme="minorEastAsia" w:hAnsi="Cambria Math"/>
                                      </w:rPr>
                                      <m:t>5</m:t>
                                    </m:r>
                                  </m:oMath>
                                </w:p>
                                <w:p w14:paraId="7226711B" w14:textId="77777777" w:rsidR="00431DDE" w:rsidRDefault="00431DDE" w:rsidP="00992D52">
                                  <w:pPr>
                                    <w:pStyle w:val="Parts"/>
                                    <w:rPr>
                                      <w:rFonts w:eastAsiaTheme="minorEastAsia"/>
                                    </w:rPr>
                                  </w:pPr>
                                  <w:r>
                                    <w:rPr>
                                      <w:rFonts w:eastAsiaTheme="minorEastAsia"/>
                                    </w:rPr>
                                    <w:t xml:space="preserve">PSTW </w:t>
                                  </w:r>
                                  <m:oMath>
                                    <m:r>
                                      <w:rPr>
                                        <w:rFonts w:ascii="Cambria Math" w:eastAsiaTheme="minorEastAsia" w:hAnsi="Cambria Math"/>
                                      </w:rPr>
                                      <m:t>15</m:t>
                                    </m:r>
                                  </m:oMath>
                                </w:p>
                                <w:p w14:paraId="47CE1976" w14:textId="77777777" w:rsidR="00431DDE" w:rsidRDefault="00431DDE" w:rsidP="00992D52">
                                  <w:pPr>
                                    <w:pStyle w:val="Parts"/>
                                  </w:pPr>
                                  <w:r>
                                    <w:rPr>
                                      <w:rFonts w:eastAsiaTheme="minorEastAsia"/>
                                    </w:rPr>
                                    <w:t xml:space="preserve">PSUW </w:t>
                                  </w:r>
                                  <m:oMath>
                                    <m:r>
                                      <w:rPr>
                                        <w:rFonts w:ascii="Cambria Math" w:eastAsiaTheme="minorEastAsia" w:hAnsi="Cambria Math"/>
                                      </w:rPr>
                                      <m:t>15</m:t>
                                    </m:r>
                                  </m:oMath>
                                </w:p>
                                <w:p w14:paraId="48B3990F" w14:textId="77777777" w:rsidR="00431DDE" w:rsidRDefault="00431DDE" w:rsidP="00992D52">
                                  <w:pPr>
                                    <w:pStyle w:val="Parts"/>
                                  </w:pPr>
                                  <w:r>
                                    <w:t xml:space="preserve">Maximum flow </w:t>
                                  </w:r>
                                  <m:oMath>
                                    <m:r>
                                      <w:rPr>
                                        <w:rFonts w:ascii="Cambria Math" w:hAnsi="Cambria Math"/>
                                      </w:rPr>
                                      <m:t xml:space="preserve">75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m:rPr>
                                        <m:nor/>
                                      </m:rPr>
                                      <w:rPr>
                                        <w:rFonts w:ascii="Cambria Math" w:hAnsi="Cambria Math"/>
                                      </w:rPr>
                                      <m:t>/min</m:t>
                                    </m:r>
                                  </m:oMath>
                                  <w:r>
                                    <w:t>.</w:t>
                                  </w:r>
                                </w:p>
                                <w:p w14:paraId="2D03C272" w14:textId="77777777" w:rsidR="00431DDE" w:rsidRPr="00410486" w:rsidRDefault="00431DDE" w:rsidP="00992D52">
                                  <w:pPr>
                                    <w:pStyle w:val="Parts"/>
                                  </w:pPr>
                                </w:p>
                              </w:tc>
                            </w:tr>
                            <w:tr w:rsidR="00431DDE" w:rsidRPr="00C250AC" w14:paraId="2D97B997" w14:textId="77777777" w:rsidTr="00321246">
                              <w:trPr>
                                <w:trHeight w:hRule="exact" w:val="255"/>
                              </w:trPr>
                              <w:tc>
                                <w:tcPr>
                                  <w:tcW w:w="5000" w:type="pct"/>
                                  <w:shd w:val="clear" w:color="auto" w:fill="D9E2F3"/>
                                </w:tcPr>
                                <w:p w14:paraId="40984B90" w14:textId="77777777" w:rsidR="00431DDE" w:rsidRPr="00C250AC" w:rsidRDefault="00431DDE" w:rsidP="00B347BE">
                                  <w:pPr>
                                    <w:pStyle w:val="SolnBox"/>
                                  </w:pPr>
                                  <w:r w:rsidRPr="00C250AC">
                                    <w:t>Specific behaviours</w:t>
                                  </w:r>
                                </w:p>
                              </w:tc>
                            </w:tr>
                            <w:tr w:rsidR="00431DDE" w:rsidRPr="00C250AC" w14:paraId="0C7F03CB" w14:textId="77777777" w:rsidTr="00F27DD5">
                              <w:tc>
                                <w:tcPr>
                                  <w:tcW w:w="5000" w:type="pct"/>
                                </w:tcPr>
                                <w:p w14:paraId="30B7AD5F" w14:textId="77777777" w:rsidR="00431DDE" w:rsidRPr="00FE518A" w:rsidRDefault="00431DDE" w:rsidP="00992D52">
                                  <w:pPr>
                                    <w:pStyle w:val="Parts"/>
                                  </w:pPr>
                                  <w:r w:rsidRPr="00FE518A">
                                    <w:sym w:font="Wingdings" w:char="F0FC"/>
                                  </w:r>
                                  <w:r w:rsidRPr="00FE518A">
                                    <w:t xml:space="preserve"> </w:t>
                                  </w:r>
                                  <w:r>
                                    <w:t>correct flow along at least one path</w:t>
                                  </w:r>
                                </w:p>
                                <w:p w14:paraId="1182F559" w14:textId="77777777" w:rsidR="00431DDE" w:rsidRDefault="00431DDE" w:rsidP="00992D52">
                                  <w:pPr>
                                    <w:pStyle w:val="Parts"/>
                                  </w:pPr>
                                  <w:r w:rsidRPr="00FE518A">
                                    <w:rPr>
                                      <w:rFonts w:ascii="Wingdings" w:hAnsi="Wingdings"/>
                                    </w:rPr>
                                    <w:t>ü</w:t>
                                  </w:r>
                                  <w:r w:rsidRPr="00FE518A">
                                    <w:t xml:space="preserve"> </w:t>
                                  </w:r>
                                  <w:r>
                                    <w:t>correct flows along at least two more paths</w:t>
                                  </w:r>
                                </w:p>
                                <w:p w14:paraId="680B1705" w14:textId="77777777" w:rsidR="00431DDE" w:rsidRPr="00FE518A" w:rsidRDefault="00431DDE" w:rsidP="00992D52">
                                  <w:pPr>
                                    <w:pStyle w:val="Parts"/>
                                  </w:pPr>
                                  <w:r>
                                    <w:rPr>
                                      <w:rFonts w:ascii="Wingdings" w:hAnsi="Wingdings"/>
                                    </w:rPr>
                                    <w:t>ü</w:t>
                                  </w:r>
                                  <w:r>
                                    <w:t xml:space="preserve"> states correct maximum flow</w:t>
                                  </w:r>
                                </w:p>
                              </w:tc>
                            </w:tr>
                          </w:tbl>
                          <w:p w14:paraId="7FC14893" w14:textId="77777777" w:rsidR="00431DDE" w:rsidRDefault="00431DDE" w:rsidP="0004549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BDF1A" id="Text Box 52" o:spid="_x0000_s1074" type="#_x0000_t202" style="position:absolute;left:0;text-align:left;margin-left:22.8pt;margin-top:.35pt;width:234.5pt;height:19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DOSAIAAIUEAAAOAAAAZHJzL2Uyb0RvYy54bWysVN9P2zAQfp+0/8Hy+0gbBnQRKepAnSYh&#10;QCoTz67jkEiOz7PdJt1fv89OA4jtaVof3PPd+X58310ur4ZOs71yviVT8vnJjDNlJFWteS75j8f1&#10;pwVnPghTCU1GlfygPL9afvxw2dtC5dSQrpRjCGJ80duSNyHYIsu8bFQn/AlZZWCsyXUi4Oqes8qJ&#10;HtE7neWz2XnWk6usI6m8h/ZmNPJlil/XSob7uvYqMF1y1BbS6dK5jWe2vBTFsxO2aeWxDPEPVXSi&#10;NUj6EupGBMF2rv0jVNdKR57qcCKpy6iuW6lSD+hmPnvXzaYRVqVeAI63LzD5/xdW3u0fHGurkp/l&#10;nBnRgaNHNQT2lQYGFfDprS/gtrFwDAP04HnSeyhj20PtuviPhhjsQPrwgm6MJqHMv1ws5mcwSdjy&#10;s/zidJbwz16fW+fDN0Udi0LJHehLqIr9rQ8oBa6TS8xmaN1qnSjUhvUlPz9F/GjxpNsqGtPl4K+1&#10;Y3uBGcDoVNRzpoUPUJZ8nX6xHwR/8ww3baCM3Y9dRikM2yGh9XkxQbCl6gBkHI2z5a1ct6j+Fgke&#10;hMMwoWMsSLjHUWtClXSUOGvI/fqbPvqDY1g56zGcJfc/d8Ip1P3dgP04yZPgJmE7CWbXXRN6nWP1&#10;rEwiHrigJ7F21D1hb1YxC0zCSOQqeZjE6zCuCPZOqtUqOWFerQi3ZmNlDB2BjVw8Dk/C2SNhAVzf&#10;0TS2onjH2+g7MrfaBarbRGoEdkTxiDdmPdFx3Mu4TG/vyev167H8DQAA//8DAFBLAwQUAAYACAAA&#10;ACEAlGOtBtsAAAAHAQAADwAAAGRycy9kb3ducmV2LnhtbEyOTU/DMBBE70j8B2uRuFG70M8QpwpI&#10;gITEgRZxduMlDsTryHbb8O9ZTnAczejNKzej78URY+oCaZhOFAikJtiOWg1vu4erFYiUDVnTB0IN&#10;35hgU52flaaw4USveNzmVjCEUmE0uJyHQsrUOPQmTcKAxN1HiN5kjrGVNpoTw30vr5VaSG864gdn&#10;Brx32HxtD16Depa76Nbx0+Gjq2v1Tncv6knry4uxvgWRccx/Y/jVZ3Wo2GkfDmST6DXM5gtealiC&#10;4HY+nXHca7hZr5Ygq1L+969+AAAA//8DAFBLAQItABQABgAIAAAAIQC2gziS/gAAAOEBAAATAAAA&#10;AAAAAAAAAAAAAAAAAABbQ29udGVudF9UeXBlc10ueG1sUEsBAi0AFAAGAAgAAAAhADj9If/WAAAA&#10;lAEAAAsAAAAAAAAAAAAAAAAALwEAAF9yZWxzLy5yZWxzUEsBAi0AFAAGAAgAAAAhAEpa0M5IAgAA&#10;hQQAAA4AAAAAAAAAAAAAAAAALgIAAGRycy9lMm9Eb2MueG1sUEsBAi0AFAAGAAgAAAAhAJRjrQbb&#10;AAAABwEAAA8AAAAAAAAAAAAAAAAAog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677"/>
                      </w:tblGrid>
                      <w:tr w:rsidR="00431DDE" w:rsidRPr="00C250AC" w14:paraId="2A843EBD" w14:textId="77777777" w:rsidTr="00771CFE">
                        <w:trPr>
                          <w:trHeight w:hRule="exact" w:val="255"/>
                        </w:trPr>
                        <w:tc>
                          <w:tcPr>
                            <w:tcW w:w="5000" w:type="pct"/>
                            <w:shd w:val="clear" w:color="auto" w:fill="D9E2F3"/>
                          </w:tcPr>
                          <w:p w14:paraId="00B13D2B" w14:textId="77777777" w:rsidR="00431DDE" w:rsidRPr="00C250AC" w:rsidRDefault="00431DDE" w:rsidP="00B347BE">
                            <w:pPr>
                              <w:pStyle w:val="SolnBox"/>
                            </w:pPr>
                            <w:r w:rsidRPr="00C250AC">
                              <w:t>Solution</w:t>
                            </w:r>
                            <w:r>
                              <w:t xml:space="preserve"> (listing of flows)</w:t>
                            </w:r>
                          </w:p>
                        </w:tc>
                      </w:tr>
                      <w:tr w:rsidR="00431DDE" w:rsidRPr="00C250AC" w14:paraId="04475BC5" w14:textId="77777777" w:rsidTr="00C250AC">
                        <w:tc>
                          <w:tcPr>
                            <w:tcW w:w="5000" w:type="pct"/>
                            <w:tcBorders>
                              <w:bottom w:val="single" w:sz="4" w:space="0" w:color="auto"/>
                            </w:tcBorders>
                          </w:tcPr>
                          <w:p w14:paraId="2E67A145" w14:textId="77777777" w:rsidR="00431DDE" w:rsidRDefault="00431DDE" w:rsidP="00992D52">
                            <w:pPr>
                              <w:pStyle w:val="Parts"/>
                              <w:rPr>
                                <w:rFonts w:eastAsiaTheme="minorEastAsia"/>
                              </w:rPr>
                            </w:pPr>
                            <w:r>
                              <w:t xml:space="preserve">PQTW </w:t>
                            </w:r>
                            <m:oMath>
                              <m:r>
                                <w:rPr>
                                  <w:rFonts w:ascii="Cambria Math" w:hAnsi="Cambria Math"/>
                                </w:rPr>
                                <m:t>10</m:t>
                              </m:r>
                            </m:oMath>
                          </w:p>
                          <w:p w14:paraId="58A2936B" w14:textId="77777777" w:rsidR="00431DDE" w:rsidRDefault="00431DDE" w:rsidP="00992D52">
                            <w:pPr>
                              <w:pStyle w:val="Parts"/>
                              <w:rPr>
                                <w:rFonts w:eastAsiaTheme="minorEastAsia"/>
                              </w:rPr>
                            </w:pPr>
                            <w:r>
                              <w:rPr>
                                <w:rFonts w:eastAsiaTheme="minorEastAsia"/>
                              </w:rPr>
                              <w:t xml:space="preserve">PQUW </w:t>
                            </w:r>
                            <m:oMath>
                              <m:r>
                                <w:rPr>
                                  <w:rFonts w:ascii="Cambria Math" w:eastAsiaTheme="minorEastAsia" w:hAnsi="Cambria Math"/>
                                </w:rPr>
                                <m:t>5</m:t>
                              </m:r>
                            </m:oMath>
                          </w:p>
                          <w:p w14:paraId="6FFE4CAB" w14:textId="77777777" w:rsidR="00431DDE" w:rsidRDefault="00431DDE" w:rsidP="00992D52">
                            <w:pPr>
                              <w:pStyle w:val="Parts"/>
                              <w:rPr>
                                <w:rFonts w:eastAsiaTheme="minorEastAsia"/>
                              </w:rPr>
                            </w:pPr>
                            <w:r>
                              <w:rPr>
                                <w:rFonts w:eastAsiaTheme="minorEastAsia"/>
                              </w:rPr>
                              <w:t xml:space="preserve">PQVW </w:t>
                            </w:r>
                            <m:oMath>
                              <m:r>
                                <w:rPr>
                                  <w:rFonts w:ascii="Cambria Math" w:eastAsiaTheme="minorEastAsia" w:hAnsi="Cambria Math"/>
                                </w:rPr>
                                <m:t>10</m:t>
                              </m:r>
                            </m:oMath>
                          </w:p>
                          <w:p w14:paraId="09D027B9" w14:textId="77777777" w:rsidR="00431DDE" w:rsidRDefault="00431DDE" w:rsidP="00992D52">
                            <w:pPr>
                              <w:pStyle w:val="Parts"/>
                              <w:rPr>
                                <w:rFonts w:eastAsiaTheme="minorEastAsia"/>
                              </w:rPr>
                            </w:pPr>
                            <w:r>
                              <w:t xml:space="preserve">PRUW </w:t>
                            </w:r>
                            <m:oMath>
                              <m:r>
                                <w:rPr>
                                  <w:rFonts w:ascii="Cambria Math" w:hAnsi="Cambria Math"/>
                                </w:rPr>
                                <m:t>15</m:t>
                              </m:r>
                            </m:oMath>
                          </w:p>
                          <w:p w14:paraId="11909164" w14:textId="77777777" w:rsidR="00431DDE" w:rsidRDefault="00431DDE" w:rsidP="00992D52">
                            <w:pPr>
                              <w:pStyle w:val="Parts"/>
                              <w:rPr>
                                <w:rFonts w:eastAsiaTheme="minorEastAsia"/>
                              </w:rPr>
                            </w:pPr>
                            <w:r>
                              <w:rPr>
                                <w:rFonts w:eastAsiaTheme="minorEastAsia"/>
                              </w:rPr>
                              <w:t xml:space="preserve">PSRUW </w:t>
                            </w:r>
                            <m:oMath>
                              <m:r>
                                <w:rPr>
                                  <w:rFonts w:ascii="Cambria Math" w:eastAsiaTheme="minorEastAsia" w:hAnsi="Cambria Math"/>
                                </w:rPr>
                                <m:t>5</m:t>
                              </m:r>
                            </m:oMath>
                          </w:p>
                          <w:p w14:paraId="7226711B" w14:textId="77777777" w:rsidR="00431DDE" w:rsidRDefault="00431DDE" w:rsidP="00992D52">
                            <w:pPr>
                              <w:pStyle w:val="Parts"/>
                              <w:rPr>
                                <w:rFonts w:eastAsiaTheme="minorEastAsia"/>
                              </w:rPr>
                            </w:pPr>
                            <w:r>
                              <w:rPr>
                                <w:rFonts w:eastAsiaTheme="minorEastAsia"/>
                              </w:rPr>
                              <w:t xml:space="preserve">PSTW </w:t>
                            </w:r>
                            <m:oMath>
                              <m:r>
                                <w:rPr>
                                  <w:rFonts w:ascii="Cambria Math" w:eastAsiaTheme="minorEastAsia" w:hAnsi="Cambria Math"/>
                                </w:rPr>
                                <m:t>15</m:t>
                              </m:r>
                            </m:oMath>
                          </w:p>
                          <w:p w14:paraId="47CE1976" w14:textId="77777777" w:rsidR="00431DDE" w:rsidRDefault="00431DDE" w:rsidP="00992D52">
                            <w:pPr>
                              <w:pStyle w:val="Parts"/>
                            </w:pPr>
                            <w:r>
                              <w:rPr>
                                <w:rFonts w:eastAsiaTheme="minorEastAsia"/>
                              </w:rPr>
                              <w:t xml:space="preserve">PSUW </w:t>
                            </w:r>
                            <m:oMath>
                              <m:r>
                                <w:rPr>
                                  <w:rFonts w:ascii="Cambria Math" w:eastAsiaTheme="minorEastAsia" w:hAnsi="Cambria Math"/>
                                </w:rPr>
                                <m:t>15</m:t>
                              </m:r>
                            </m:oMath>
                          </w:p>
                          <w:p w14:paraId="48B3990F" w14:textId="77777777" w:rsidR="00431DDE" w:rsidRDefault="00431DDE" w:rsidP="00992D52">
                            <w:pPr>
                              <w:pStyle w:val="Parts"/>
                            </w:pPr>
                            <w:r>
                              <w:t xml:space="preserve">Maximum flow </w:t>
                            </w:r>
                            <m:oMath>
                              <m:r>
                                <w:rPr>
                                  <w:rFonts w:ascii="Cambria Math" w:hAnsi="Cambria Math"/>
                                </w:rPr>
                                <m:t xml:space="preserve">75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m:rPr>
                                  <m:nor/>
                                </m:rPr>
                                <w:rPr>
                                  <w:rFonts w:ascii="Cambria Math" w:hAnsi="Cambria Math"/>
                                </w:rPr>
                                <m:t>/min</m:t>
                              </m:r>
                            </m:oMath>
                            <w:r>
                              <w:t>.</w:t>
                            </w:r>
                          </w:p>
                          <w:p w14:paraId="2D03C272" w14:textId="77777777" w:rsidR="00431DDE" w:rsidRPr="00410486" w:rsidRDefault="00431DDE" w:rsidP="00992D52">
                            <w:pPr>
                              <w:pStyle w:val="Parts"/>
                            </w:pPr>
                          </w:p>
                        </w:tc>
                      </w:tr>
                      <w:tr w:rsidR="00431DDE" w:rsidRPr="00C250AC" w14:paraId="2D97B997" w14:textId="77777777" w:rsidTr="00321246">
                        <w:trPr>
                          <w:trHeight w:hRule="exact" w:val="255"/>
                        </w:trPr>
                        <w:tc>
                          <w:tcPr>
                            <w:tcW w:w="5000" w:type="pct"/>
                            <w:shd w:val="clear" w:color="auto" w:fill="D9E2F3"/>
                          </w:tcPr>
                          <w:p w14:paraId="40984B90" w14:textId="77777777" w:rsidR="00431DDE" w:rsidRPr="00C250AC" w:rsidRDefault="00431DDE" w:rsidP="00B347BE">
                            <w:pPr>
                              <w:pStyle w:val="SolnBox"/>
                            </w:pPr>
                            <w:r w:rsidRPr="00C250AC">
                              <w:t>Specific behaviours</w:t>
                            </w:r>
                          </w:p>
                        </w:tc>
                      </w:tr>
                      <w:tr w:rsidR="00431DDE" w:rsidRPr="00C250AC" w14:paraId="0C7F03CB" w14:textId="77777777" w:rsidTr="00F27DD5">
                        <w:tc>
                          <w:tcPr>
                            <w:tcW w:w="5000" w:type="pct"/>
                          </w:tcPr>
                          <w:p w14:paraId="30B7AD5F" w14:textId="77777777" w:rsidR="00431DDE" w:rsidRPr="00FE518A" w:rsidRDefault="00431DDE" w:rsidP="00992D52">
                            <w:pPr>
                              <w:pStyle w:val="Parts"/>
                            </w:pPr>
                            <w:r w:rsidRPr="00FE518A">
                              <w:sym w:font="Wingdings" w:char="F0FC"/>
                            </w:r>
                            <w:r w:rsidRPr="00FE518A">
                              <w:t xml:space="preserve"> </w:t>
                            </w:r>
                            <w:r>
                              <w:t>correct flow along at least one path</w:t>
                            </w:r>
                          </w:p>
                          <w:p w14:paraId="1182F559" w14:textId="77777777" w:rsidR="00431DDE" w:rsidRDefault="00431DDE" w:rsidP="00992D52">
                            <w:pPr>
                              <w:pStyle w:val="Parts"/>
                            </w:pPr>
                            <w:r w:rsidRPr="00FE518A">
                              <w:rPr>
                                <w:rFonts w:ascii="Wingdings" w:hAnsi="Wingdings"/>
                              </w:rPr>
                              <w:t>ü</w:t>
                            </w:r>
                            <w:r w:rsidRPr="00FE518A">
                              <w:t xml:space="preserve"> </w:t>
                            </w:r>
                            <w:r>
                              <w:t>correct flows along at least two more paths</w:t>
                            </w:r>
                          </w:p>
                          <w:p w14:paraId="680B1705" w14:textId="77777777" w:rsidR="00431DDE" w:rsidRPr="00FE518A" w:rsidRDefault="00431DDE" w:rsidP="00992D52">
                            <w:pPr>
                              <w:pStyle w:val="Parts"/>
                            </w:pPr>
                            <w:r>
                              <w:rPr>
                                <w:rFonts w:ascii="Wingdings" w:hAnsi="Wingdings"/>
                              </w:rPr>
                              <w:t>ü</w:t>
                            </w:r>
                            <w:r>
                              <w:t xml:space="preserve"> states correct maximum flow</w:t>
                            </w:r>
                          </w:p>
                        </w:tc>
                      </w:tr>
                    </w:tbl>
                    <w:p w14:paraId="7FC14893" w14:textId="77777777" w:rsidR="00431DDE" w:rsidRDefault="00431DDE" w:rsidP="0004549A">
                      <w:pPr>
                        <w:pStyle w:val="Part"/>
                      </w:pPr>
                    </w:p>
                  </w:txbxContent>
                </v:textbox>
              </v:shape>
            </w:pict>
          </mc:Fallback>
        </mc:AlternateContent>
      </w:r>
    </w:p>
    <w:p w14:paraId="7C84DFC1" w14:textId="77777777" w:rsidR="00431DDE" w:rsidRDefault="00431DDE" w:rsidP="00CD266E">
      <w:pPr>
        <w:pStyle w:val="Parta"/>
      </w:pPr>
    </w:p>
    <w:p w14:paraId="1088DDC9" w14:textId="77777777" w:rsidR="00431DDE" w:rsidRDefault="00431DDE" w:rsidP="00CD266E">
      <w:pPr>
        <w:pStyle w:val="Parta"/>
      </w:pPr>
      <w:r>
        <w:rPr>
          <w:noProof/>
          <w:lang w:eastAsia="en-AU"/>
        </w:rPr>
        <mc:AlternateContent>
          <mc:Choice Requires="wps">
            <w:drawing>
              <wp:anchor distT="0" distB="0" distL="114300" distR="114300" simplePos="0" relativeHeight="251720704" behindDoc="0" locked="0" layoutInCell="1" allowOverlap="1" wp14:anchorId="46BB5E64" wp14:editId="1D20F50D">
                <wp:simplePos x="0" y="0"/>
                <wp:positionH relativeFrom="column">
                  <wp:posOffset>3623310</wp:posOffset>
                </wp:positionH>
                <wp:positionV relativeFrom="paragraph">
                  <wp:posOffset>6985</wp:posOffset>
                </wp:positionV>
                <wp:extent cx="2171700" cy="20002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2171700" cy="2000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09"/>
                            </w:tblGrid>
                            <w:tr w:rsidR="00431DDE" w:rsidRPr="00C250AC" w14:paraId="4C567443" w14:textId="77777777" w:rsidTr="00771CFE">
                              <w:trPr>
                                <w:trHeight w:hRule="exact" w:val="255"/>
                              </w:trPr>
                              <w:tc>
                                <w:tcPr>
                                  <w:tcW w:w="5000" w:type="pct"/>
                                  <w:shd w:val="clear" w:color="auto" w:fill="D9E2F3"/>
                                </w:tcPr>
                                <w:p w14:paraId="647A8BEA" w14:textId="77777777" w:rsidR="00431DDE" w:rsidRPr="00C250AC" w:rsidRDefault="00431DDE" w:rsidP="00B347BE">
                                  <w:pPr>
                                    <w:pStyle w:val="SolnBox"/>
                                  </w:pPr>
                                  <w:r w:rsidRPr="00C250AC">
                                    <w:t>Solution</w:t>
                                  </w:r>
                                  <w:r>
                                    <w:t xml:space="preserve"> (cuts)</w:t>
                                  </w:r>
                                </w:p>
                              </w:tc>
                            </w:tr>
                            <w:tr w:rsidR="00431DDE" w:rsidRPr="00C250AC" w14:paraId="36B3B785" w14:textId="77777777" w:rsidTr="00C250AC">
                              <w:tc>
                                <w:tcPr>
                                  <w:tcW w:w="5000" w:type="pct"/>
                                  <w:tcBorders>
                                    <w:bottom w:val="single" w:sz="4" w:space="0" w:color="auto"/>
                                  </w:tcBorders>
                                </w:tcPr>
                                <w:p w14:paraId="2BB70987" w14:textId="77777777" w:rsidR="00431DDE" w:rsidRDefault="00431DDE" w:rsidP="00865C7A">
                                  <w:pPr>
                                    <w:pStyle w:val="Parts"/>
                                  </w:pPr>
                                  <w:r>
                                    <w:t>(Examples of cuts)</w:t>
                                  </w:r>
                                </w:p>
                                <w:p w14:paraId="27F55C0F" w14:textId="77777777" w:rsidR="00431DDE" w:rsidRDefault="00431DDE" w:rsidP="00D5075B">
                                  <w:pPr>
                                    <w:pStyle w:val="Parts"/>
                                  </w:pPr>
                                  <w:r>
                                    <w:t xml:space="preserve">Cut though sink: </w:t>
                                  </w:r>
                                  <m:oMath>
                                    <m:r>
                                      <w:rPr>
                                        <w:rFonts w:ascii="Cambria Math" w:hAnsi="Cambria Math"/>
                                      </w:rPr>
                                      <m:t>79</m:t>
                                    </m:r>
                                  </m:oMath>
                                </w:p>
                                <w:p w14:paraId="0AD96107" w14:textId="77777777" w:rsidR="00431DDE" w:rsidRDefault="00431DDE" w:rsidP="00D5075B">
                                  <w:pPr>
                                    <w:pStyle w:val="Parts"/>
                                    <w:rPr>
                                      <w:rFonts w:eastAsiaTheme="minorEastAsia"/>
                                    </w:rPr>
                                  </w:pPr>
                                  <w:r>
                                    <w:t xml:space="preserve">Cut to right of QRS: </w:t>
                                  </w:r>
                                  <m:oMath>
                                    <m:r>
                                      <w:rPr>
                                        <w:rFonts w:ascii="Cambria Math" w:hAnsi="Cambria Math"/>
                                      </w:rPr>
                                      <m:t>87</m:t>
                                    </m:r>
                                  </m:oMath>
                                </w:p>
                                <w:p w14:paraId="506BF826" w14:textId="77777777" w:rsidR="00431DDE" w:rsidRDefault="00431DDE" w:rsidP="00D5075B">
                                  <w:pPr>
                                    <w:pStyle w:val="Parts"/>
                                  </w:pPr>
                                  <w:r>
                                    <w:rPr>
                                      <w:rFonts w:eastAsiaTheme="minorEastAsia"/>
                                    </w:rPr>
                                    <w:t xml:space="preserve">Cut to left of U: </w:t>
                                  </w:r>
                                  <m:oMath>
                                    <m:r>
                                      <w:rPr>
                                        <w:rFonts w:ascii="Cambria Math" w:eastAsiaTheme="minorEastAsia" w:hAnsi="Cambria Math"/>
                                      </w:rPr>
                                      <m:t>75</m:t>
                                    </m:r>
                                  </m:oMath>
                                </w:p>
                                <w:p w14:paraId="591BA2E5" w14:textId="77777777" w:rsidR="00431DDE" w:rsidRDefault="00431DDE" w:rsidP="00EC22CA">
                                  <w:pPr>
                                    <w:pStyle w:val="Parts"/>
                                  </w:pPr>
                                  <w:r>
                                    <w:t xml:space="preserve">Maximum flow </w:t>
                                  </w:r>
                                  <m:oMath>
                                    <m:r>
                                      <w:rPr>
                                        <w:rFonts w:ascii="Cambria Math" w:hAnsi="Cambria Math"/>
                                      </w:rPr>
                                      <m:t xml:space="preserve">75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m:rPr>
                                        <m:nor/>
                                      </m:rPr>
                                      <w:rPr>
                                        <w:rFonts w:ascii="Cambria Math" w:hAnsi="Cambria Math"/>
                                      </w:rPr>
                                      <m:t>/min</m:t>
                                    </m:r>
                                  </m:oMath>
                                  <w:r>
                                    <w:t>.</w:t>
                                  </w:r>
                                </w:p>
                                <w:p w14:paraId="144503E9" w14:textId="77777777" w:rsidR="00431DDE" w:rsidRPr="00410486" w:rsidRDefault="00431DDE" w:rsidP="00D5075B">
                                  <w:pPr>
                                    <w:pStyle w:val="Parts"/>
                                  </w:pPr>
                                </w:p>
                              </w:tc>
                            </w:tr>
                            <w:tr w:rsidR="00431DDE" w:rsidRPr="00C250AC" w14:paraId="7B93E1B6" w14:textId="77777777" w:rsidTr="00321246">
                              <w:trPr>
                                <w:trHeight w:hRule="exact" w:val="255"/>
                              </w:trPr>
                              <w:tc>
                                <w:tcPr>
                                  <w:tcW w:w="5000" w:type="pct"/>
                                  <w:shd w:val="clear" w:color="auto" w:fill="D9E2F3"/>
                                </w:tcPr>
                                <w:p w14:paraId="279433CC" w14:textId="77777777" w:rsidR="00431DDE" w:rsidRPr="00C250AC" w:rsidRDefault="00431DDE" w:rsidP="00B347BE">
                                  <w:pPr>
                                    <w:pStyle w:val="SolnBox"/>
                                  </w:pPr>
                                  <w:r w:rsidRPr="00C250AC">
                                    <w:t>Specific behaviours</w:t>
                                  </w:r>
                                </w:p>
                              </w:tc>
                            </w:tr>
                            <w:tr w:rsidR="00431DDE" w:rsidRPr="00C250AC" w14:paraId="363ECD16" w14:textId="77777777" w:rsidTr="00F27DD5">
                              <w:tc>
                                <w:tcPr>
                                  <w:tcW w:w="5000" w:type="pct"/>
                                </w:tcPr>
                                <w:p w14:paraId="734703B1" w14:textId="77777777" w:rsidR="00431DDE" w:rsidRPr="00FE518A" w:rsidRDefault="00431DDE" w:rsidP="00992D52">
                                  <w:pPr>
                                    <w:pStyle w:val="Parts"/>
                                  </w:pPr>
                                  <w:r w:rsidRPr="00FE518A">
                                    <w:sym w:font="Wingdings" w:char="F0FC"/>
                                  </w:r>
                                  <w:r w:rsidRPr="00FE518A">
                                    <w:t xml:space="preserve"> </w:t>
                                  </w:r>
                                  <w:r>
                                    <w:t>value of new cut (not A or B)</w:t>
                                  </w:r>
                                </w:p>
                                <w:p w14:paraId="066591D1" w14:textId="77777777" w:rsidR="00431DDE" w:rsidRDefault="00431DDE" w:rsidP="00992D52">
                                  <w:pPr>
                                    <w:pStyle w:val="Parts"/>
                                  </w:pPr>
                                  <w:r w:rsidRPr="00FE518A">
                                    <w:rPr>
                                      <w:rFonts w:ascii="Wingdings" w:hAnsi="Wingdings"/>
                                    </w:rPr>
                                    <w:t>ü</w:t>
                                  </w:r>
                                  <w:r w:rsidRPr="00FE518A">
                                    <w:t xml:space="preserve"> </w:t>
                                  </w:r>
                                  <w:r>
                                    <w:t>values of two more new cuts</w:t>
                                  </w:r>
                                </w:p>
                                <w:p w14:paraId="0197C3CA" w14:textId="77777777" w:rsidR="00431DDE" w:rsidRPr="00FE518A" w:rsidRDefault="00431DDE" w:rsidP="00992D52">
                                  <w:pPr>
                                    <w:pStyle w:val="Parts"/>
                                  </w:pPr>
                                  <w:r>
                                    <w:rPr>
                                      <w:rFonts w:ascii="Wingdings" w:hAnsi="Wingdings"/>
                                    </w:rPr>
                                    <w:t>ü</w:t>
                                  </w:r>
                                  <w:r>
                                    <w:t xml:space="preserve"> states correct maximum flow</w:t>
                                  </w:r>
                                </w:p>
                              </w:tc>
                            </w:tr>
                          </w:tbl>
                          <w:p w14:paraId="224EA162" w14:textId="77777777" w:rsidR="00431DDE" w:rsidRDefault="00431DDE" w:rsidP="00D5075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B5E64" id="Text Box 53" o:spid="_x0000_s1075" type="#_x0000_t202" style="position:absolute;left:0;text-align:left;margin-left:285.3pt;margin-top:.55pt;width:171pt;height:15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FyRgIAAIUEAAAOAAAAZHJzL2Uyb0RvYy54bWysVE2P2jAQvVfqf7B8LwG2+1FEWFFWVJXQ&#10;7kpQ7dk4DkRyPK5tSOiv77ND2NW2p6oczHhmPB/vzWR639aaHZXzFZmcjwZDzpSRVFRml/Mfm+Wn&#10;O858EKYQmozK+Ul5fj/7+GHa2Ika0550oRxDEOMnjc35PgQ7yTIv96oWfkBWGRhLcrUIuLpdVjjR&#10;IHqts/FweJM15ArrSCrvoX3ojHyW4pelkuGpLL0KTOcctYV0unRu45nNpmKyc8LuK3kuQ/xDFbWo&#10;DJJeQj2IINjBVX+EqivpyFMZBpLqjMqykir1gG5Gw3fdrPfCqtQLwPH2ApP/f2Hl4/HZsarI+fUV&#10;Z0bU4Gij2sC+UsugAj6N9RO4rS0cQws9eO71HsrYdlu6Ov6jIQY7kD5d0I3RJJTj0e3odgiThA3c&#10;DcfXCf/s9bl1PnxTVLMo5NyBvoSqOK58QClw7V1iNkPLSutEoTasyfnNFUJGiyddFdGYLie/0I4d&#10;BWYAo1NQw5kWPkCZ82X6xX4Q/M0z3LSBMnbfdRml0G7bhNbnLz0EWypOQMZRN1veymWF6ldI8Cwc&#10;hgkdY0HCE45SE6qks8TZntyvv+mjPziGlbMGw5lz//MgnELd3w3Yj5PcC64Xtr1gDvWC0OsIq2dl&#10;EvHABd2LpaP6BXszj1lgEkYiV85DLy5CtyLYO6nm8+SEebUirMzayhg6Ahu52LQvwtkzYQFcP1I/&#10;tmLyjrfOt2NufghUVonUCGyH4hlvzHqi47yXcZne3pPX69dj9hsAAP//AwBQSwMEFAAGAAgAAAAh&#10;ABtSooTcAAAACQEAAA8AAABkcnMvZG93bnJldi54bWxMj8FOwzAQRO9I/IO1SNyonSICDXGqgARI&#10;SBxoEWc3XuJAvI5stw1/z3KC4+iNZt/W69mP4oAxDYE0FAsFAqkLdqBew9v24eIGRMqGrBkDoYZv&#10;TLBuTk9qU9lwpFc8bHIveIRSZTS4nKdKytQ59CYtwoTE7CNEbzLH2EsbzZHH/SiXSpXSm4H4gjMT&#10;3jvsvjZ7r0E9y210q/jp8NG1rXqnuxf1pPX52dzegsg4578y/OqzOjTstAt7skmMGq6uVclVBgUI&#10;5qtiyXmn4bIoC5BNLf9/0PwAAAD//wMAUEsBAi0AFAAGAAgAAAAhALaDOJL+AAAA4QEAABMAAAAA&#10;AAAAAAAAAAAAAAAAAFtDb250ZW50X1R5cGVzXS54bWxQSwECLQAUAAYACAAAACEAOP0h/9YAAACU&#10;AQAACwAAAAAAAAAAAAAAAAAvAQAAX3JlbHMvLnJlbHNQSwECLQAUAAYACAAAACEAx0iBckYCAACF&#10;BAAADgAAAAAAAAAAAAAAAAAuAgAAZHJzL2Uyb0RvYy54bWxQSwECLQAUAAYACAAAACEAG1KihN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409"/>
                      </w:tblGrid>
                      <w:tr w:rsidR="00431DDE" w:rsidRPr="00C250AC" w14:paraId="4C567443" w14:textId="77777777" w:rsidTr="00771CFE">
                        <w:trPr>
                          <w:trHeight w:hRule="exact" w:val="255"/>
                        </w:trPr>
                        <w:tc>
                          <w:tcPr>
                            <w:tcW w:w="5000" w:type="pct"/>
                            <w:shd w:val="clear" w:color="auto" w:fill="D9E2F3"/>
                          </w:tcPr>
                          <w:p w14:paraId="647A8BEA" w14:textId="77777777" w:rsidR="00431DDE" w:rsidRPr="00C250AC" w:rsidRDefault="00431DDE" w:rsidP="00B347BE">
                            <w:pPr>
                              <w:pStyle w:val="SolnBox"/>
                            </w:pPr>
                            <w:r w:rsidRPr="00C250AC">
                              <w:t>Solution</w:t>
                            </w:r>
                            <w:r>
                              <w:t xml:space="preserve"> (cuts)</w:t>
                            </w:r>
                          </w:p>
                        </w:tc>
                      </w:tr>
                      <w:tr w:rsidR="00431DDE" w:rsidRPr="00C250AC" w14:paraId="36B3B785" w14:textId="77777777" w:rsidTr="00C250AC">
                        <w:tc>
                          <w:tcPr>
                            <w:tcW w:w="5000" w:type="pct"/>
                            <w:tcBorders>
                              <w:bottom w:val="single" w:sz="4" w:space="0" w:color="auto"/>
                            </w:tcBorders>
                          </w:tcPr>
                          <w:p w14:paraId="2BB70987" w14:textId="77777777" w:rsidR="00431DDE" w:rsidRDefault="00431DDE" w:rsidP="00865C7A">
                            <w:pPr>
                              <w:pStyle w:val="Parts"/>
                            </w:pPr>
                            <w:r>
                              <w:t>(Examples of cuts)</w:t>
                            </w:r>
                          </w:p>
                          <w:p w14:paraId="27F55C0F" w14:textId="77777777" w:rsidR="00431DDE" w:rsidRDefault="00431DDE" w:rsidP="00D5075B">
                            <w:pPr>
                              <w:pStyle w:val="Parts"/>
                            </w:pPr>
                            <w:r>
                              <w:t xml:space="preserve">Cut though sink: </w:t>
                            </w:r>
                            <m:oMath>
                              <m:r>
                                <w:rPr>
                                  <w:rFonts w:ascii="Cambria Math" w:hAnsi="Cambria Math"/>
                                </w:rPr>
                                <m:t>79</m:t>
                              </m:r>
                            </m:oMath>
                          </w:p>
                          <w:p w14:paraId="0AD96107" w14:textId="77777777" w:rsidR="00431DDE" w:rsidRDefault="00431DDE" w:rsidP="00D5075B">
                            <w:pPr>
                              <w:pStyle w:val="Parts"/>
                              <w:rPr>
                                <w:rFonts w:eastAsiaTheme="minorEastAsia"/>
                              </w:rPr>
                            </w:pPr>
                            <w:r>
                              <w:t xml:space="preserve">Cut to right of QRS: </w:t>
                            </w:r>
                            <m:oMath>
                              <m:r>
                                <w:rPr>
                                  <w:rFonts w:ascii="Cambria Math" w:hAnsi="Cambria Math"/>
                                </w:rPr>
                                <m:t>87</m:t>
                              </m:r>
                            </m:oMath>
                          </w:p>
                          <w:p w14:paraId="506BF826" w14:textId="77777777" w:rsidR="00431DDE" w:rsidRDefault="00431DDE" w:rsidP="00D5075B">
                            <w:pPr>
                              <w:pStyle w:val="Parts"/>
                            </w:pPr>
                            <w:r>
                              <w:rPr>
                                <w:rFonts w:eastAsiaTheme="minorEastAsia"/>
                              </w:rPr>
                              <w:t xml:space="preserve">Cut to left of U: </w:t>
                            </w:r>
                            <m:oMath>
                              <m:r>
                                <w:rPr>
                                  <w:rFonts w:ascii="Cambria Math" w:eastAsiaTheme="minorEastAsia" w:hAnsi="Cambria Math"/>
                                </w:rPr>
                                <m:t>75</m:t>
                              </m:r>
                            </m:oMath>
                          </w:p>
                          <w:p w14:paraId="591BA2E5" w14:textId="77777777" w:rsidR="00431DDE" w:rsidRDefault="00431DDE" w:rsidP="00EC22CA">
                            <w:pPr>
                              <w:pStyle w:val="Parts"/>
                            </w:pPr>
                            <w:r>
                              <w:t xml:space="preserve">Maximum flow </w:t>
                            </w:r>
                            <m:oMath>
                              <m:r>
                                <w:rPr>
                                  <w:rFonts w:ascii="Cambria Math" w:hAnsi="Cambria Math"/>
                                </w:rPr>
                                <m:t xml:space="preserve">75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m:rPr>
                                  <m:nor/>
                                </m:rPr>
                                <w:rPr>
                                  <w:rFonts w:ascii="Cambria Math" w:hAnsi="Cambria Math"/>
                                </w:rPr>
                                <m:t>/min</m:t>
                              </m:r>
                            </m:oMath>
                            <w:r>
                              <w:t>.</w:t>
                            </w:r>
                          </w:p>
                          <w:p w14:paraId="144503E9" w14:textId="77777777" w:rsidR="00431DDE" w:rsidRPr="00410486" w:rsidRDefault="00431DDE" w:rsidP="00D5075B">
                            <w:pPr>
                              <w:pStyle w:val="Parts"/>
                            </w:pPr>
                          </w:p>
                        </w:tc>
                      </w:tr>
                      <w:tr w:rsidR="00431DDE" w:rsidRPr="00C250AC" w14:paraId="7B93E1B6" w14:textId="77777777" w:rsidTr="00321246">
                        <w:trPr>
                          <w:trHeight w:hRule="exact" w:val="255"/>
                        </w:trPr>
                        <w:tc>
                          <w:tcPr>
                            <w:tcW w:w="5000" w:type="pct"/>
                            <w:shd w:val="clear" w:color="auto" w:fill="D9E2F3"/>
                          </w:tcPr>
                          <w:p w14:paraId="279433CC" w14:textId="77777777" w:rsidR="00431DDE" w:rsidRPr="00C250AC" w:rsidRDefault="00431DDE" w:rsidP="00B347BE">
                            <w:pPr>
                              <w:pStyle w:val="SolnBox"/>
                            </w:pPr>
                            <w:r w:rsidRPr="00C250AC">
                              <w:t>Specific behaviours</w:t>
                            </w:r>
                          </w:p>
                        </w:tc>
                      </w:tr>
                      <w:tr w:rsidR="00431DDE" w:rsidRPr="00C250AC" w14:paraId="363ECD16" w14:textId="77777777" w:rsidTr="00F27DD5">
                        <w:tc>
                          <w:tcPr>
                            <w:tcW w:w="5000" w:type="pct"/>
                          </w:tcPr>
                          <w:p w14:paraId="734703B1" w14:textId="77777777" w:rsidR="00431DDE" w:rsidRPr="00FE518A" w:rsidRDefault="00431DDE" w:rsidP="00992D52">
                            <w:pPr>
                              <w:pStyle w:val="Parts"/>
                            </w:pPr>
                            <w:r w:rsidRPr="00FE518A">
                              <w:sym w:font="Wingdings" w:char="F0FC"/>
                            </w:r>
                            <w:r w:rsidRPr="00FE518A">
                              <w:t xml:space="preserve"> </w:t>
                            </w:r>
                            <w:r>
                              <w:t>value of new cut (not A or B)</w:t>
                            </w:r>
                          </w:p>
                          <w:p w14:paraId="066591D1" w14:textId="77777777" w:rsidR="00431DDE" w:rsidRDefault="00431DDE" w:rsidP="00992D52">
                            <w:pPr>
                              <w:pStyle w:val="Parts"/>
                            </w:pPr>
                            <w:r w:rsidRPr="00FE518A">
                              <w:rPr>
                                <w:rFonts w:ascii="Wingdings" w:hAnsi="Wingdings"/>
                              </w:rPr>
                              <w:t>ü</w:t>
                            </w:r>
                            <w:r w:rsidRPr="00FE518A">
                              <w:t xml:space="preserve"> </w:t>
                            </w:r>
                            <w:r>
                              <w:t>values of two more new cuts</w:t>
                            </w:r>
                          </w:p>
                          <w:p w14:paraId="0197C3CA" w14:textId="77777777" w:rsidR="00431DDE" w:rsidRPr="00FE518A" w:rsidRDefault="00431DDE" w:rsidP="00992D52">
                            <w:pPr>
                              <w:pStyle w:val="Parts"/>
                            </w:pPr>
                            <w:r>
                              <w:rPr>
                                <w:rFonts w:ascii="Wingdings" w:hAnsi="Wingdings"/>
                              </w:rPr>
                              <w:t>ü</w:t>
                            </w:r>
                            <w:r>
                              <w:t xml:space="preserve"> states correct maximum flow</w:t>
                            </w:r>
                          </w:p>
                        </w:tc>
                      </w:tr>
                    </w:tbl>
                    <w:p w14:paraId="224EA162" w14:textId="77777777" w:rsidR="00431DDE" w:rsidRDefault="00431DDE" w:rsidP="00D5075B">
                      <w:pPr>
                        <w:pStyle w:val="Part"/>
                      </w:pPr>
                    </w:p>
                  </w:txbxContent>
                </v:textbox>
              </v:shape>
            </w:pict>
          </mc:Fallback>
        </mc:AlternateContent>
      </w:r>
    </w:p>
    <w:p w14:paraId="6DB1266F" w14:textId="77777777" w:rsidR="00431DDE" w:rsidRDefault="00431DDE" w:rsidP="00CD266E">
      <w:pPr>
        <w:pStyle w:val="Parta"/>
      </w:pPr>
    </w:p>
    <w:p w14:paraId="401C55ED" w14:textId="77777777" w:rsidR="00431DDE" w:rsidRDefault="00431DDE" w:rsidP="00CD266E">
      <w:pPr>
        <w:pStyle w:val="Parta"/>
      </w:pPr>
    </w:p>
    <w:p w14:paraId="1A194AA1" w14:textId="77777777" w:rsidR="00431DDE" w:rsidRDefault="00431DDE" w:rsidP="00CD266E">
      <w:pPr>
        <w:pStyle w:val="Parta"/>
      </w:pPr>
    </w:p>
    <w:p w14:paraId="5750BAAF" w14:textId="77777777" w:rsidR="00431DDE" w:rsidRDefault="00431DDE" w:rsidP="00CD266E">
      <w:pPr>
        <w:pStyle w:val="Parta"/>
      </w:pPr>
    </w:p>
    <w:p w14:paraId="4F16AE41" w14:textId="77777777" w:rsidR="00431DDE" w:rsidRDefault="00431DDE" w:rsidP="00CD266E">
      <w:pPr>
        <w:pStyle w:val="Parta"/>
      </w:pPr>
    </w:p>
    <w:p w14:paraId="3427D5EC" w14:textId="77777777" w:rsidR="00431DDE" w:rsidRDefault="00431DDE" w:rsidP="00CD266E">
      <w:pPr>
        <w:pStyle w:val="Parta"/>
      </w:pPr>
    </w:p>
    <w:p w14:paraId="77467E32" w14:textId="77777777" w:rsidR="00431DDE" w:rsidRDefault="00431DDE" w:rsidP="00CD266E">
      <w:pPr>
        <w:pStyle w:val="Parta"/>
      </w:pPr>
    </w:p>
    <w:p w14:paraId="66643E98" w14:textId="77777777" w:rsidR="00431DDE" w:rsidRDefault="00431DDE" w:rsidP="00CD266E">
      <w:pPr>
        <w:pStyle w:val="Parta"/>
      </w:pPr>
    </w:p>
    <w:p w14:paraId="2EC245EE" w14:textId="77777777" w:rsidR="00431DDE" w:rsidRDefault="00431DDE" w:rsidP="00CD266E">
      <w:pPr>
        <w:pStyle w:val="Parta"/>
      </w:pPr>
    </w:p>
    <w:p w14:paraId="6E0186D6" w14:textId="77777777" w:rsidR="00431DDE" w:rsidRDefault="00431DDE" w:rsidP="00CD266E">
      <w:pPr>
        <w:pStyle w:val="Parta"/>
      </w:pPr>
    </w:p>
    <w:p w14:paraId="4B9EB59B" w14:textId="77777777" w:rsidR="00431DDE" w:rsidRDefault="00431DDE" w:rsidP="00CD266E">
      <w:pPr>
        <w:pStyle w:val="Parta"/>
      </w:pPr>
    </w:p>
    <w:p w14:paraId="22A9CA83" w14:textId="77777777" w:rsidR="00431DDE" w:rsidRDefault="00431DDE" w:rsidP="00CD266E">
      <w:pPr>
        <w:pStyle w:val="Parta"/>
      </w:pPr>
    </w:p>
    <w:p w14:paraId="66CAB6D7" w14:textId="77777777" w:rsidR="00431DDE" w:rsidRDefault="00431DDE" w:rsidP="00CD266E">
      <w:pPr>
        <w:pStyle w:val="Parta"/>
      </w:pPr>
    </w:p>
    <w:p w14:paraId="09D5393D" w14:textId="77777777" w:rsidR="00431DDE" w:rsidRPr="00AC3BE9" w:rsidRDefault="00431DDE" w:rsidP="00CD266E">
      <w:pPr>
        <w:pStyle w:val="Parta"/>
      </w:pPr>
    </w:p>
    <w:p w14:paraId="5401988C" w14:textId="77777777" w:rsidR="00431DDE" w:rsidRDefault="00431DDE" w:rsidP="009E1BAE">
      <w:pPr>
        <w:pStyle w:val="Parta"/>
      </w:pPr>
    </w:p>
    <w:p w14:paraId="5C462653" w14:textId="77777777" w:rsidR="00431DDE" w:rsidRDefault="00431DDE" w:rsidP="009E1BAE">
      <w:pPr>
        <w:pStyle w:val="Parta"/>
      </w:pPr>
    </w:p>
    <w:p w14:paraId="0A391479" w14:textId="77777777" w:rsidR="00431DDE" w:rsidRDefault="00431DDE" w:rsidP="00211BAA">
      <w:pPr>
        <w:pStyle w:val="Parta"/>
      </w:pPr>
      <w:r>
        <w:t>(e)</w:t>
      </w:r>
      <w:r>
        <w:tab/>
        <w:t>To achieve the maximum flow determined in part (d), not all ducts will be used to their maximum capacity. Clearly label all such ducts with their spare capacity on the copy of the network below.</w:t>
      </w:r>
      <w:r>
        <w:tab/>
        <w:t>(2 marks)</w:t>
      </w:r>
    </w:p>
    <w:p w14:paraId="4AD32306" w14:textId="77777777" w:rsidR="00431DDE" w:rsidRDefault="00431DDE" w:rsidP="0066277A"/>
    <w:p w14:paraId="20F37872" w14:textId="77777777" w:rsidR="00431DDE" w:rsidRDefault="00431DDE" w:rsidP="0066277A"/>
    <w:p w14:paraId="37606A08" w14:textId="77777777" w:rsidR="00431DDE" w:rsidRDefault="00431DDE" w:rsidP="0066277A">
      <w:pPr>
        <w:jc w:val="center"/>
      </w:pPr>
      <w:r w:rsidRPr="002E505E">
        <w:rPr>
          <w:noProof/>
        </w:rPr>
        <w:drawing>
          <wp:inline distT="0" distB="0" distL="0" distR="0" wp14:anchorId="1465BB95" wp14:editId="1DD9FE06">
            <wp:extent cx="4613512" cy="2638561"/>
            <wp:effectExtent l="0" t="0" r="0" b="0"/>
            <wp:docPr id="56" name="Picture 56" descr="&lt;EFOFEX&gt;&#10;id:fxd{94d2fdfe-9bc8-4ae3-9bbd-a45771acfdb6}&#10;&#10;FXData:AABZZXic7Vxfc9q4Fn/Ot+Ay09ndWQP6Z0ummBmHJG1akqYpabb7BoQkNBAI8Zamm925r/dr7idZSUfgJBiw6X2AVHGSny2fIx2dc5B+eCxV7o877aByvxMgBznC1X/31cr9riyc3Gqogr1Al9fgKgxcZOTcXL+vzrbVHXVU7l89UGaq4HVQwKCNii5INIw21K2v9gP1/81UeTfYg7YwCDUVGHNqULitABp9O1evtVCvPlevvVDvYK7e2UK9w7l6/YV6IQRgWylBibxZxg+E96Y1hwEhRsKZfxCa+KsU/0bTuuJaXwXcoTJNpJBCiOTuJD0aEOhJmLk7jKA/e2AJklXHfwybrg8jaQnSB3HdSdfi9NsOCEjGfZOykypNTpqTHTiBKh50IQyYTFeV2hP5Jwn7N34gy5nvFz3GsCCOQAgVsWDatFnNSWTIo5sIMhyDSVSFYqaZZ+FVrryKcUq36hCgZNl0jqRxxcn5KRtw+GJPyuIttlVr9lujblMa7xSw4zoucqbHljmK3JyRLSwPeQbGkXUKAabSo44/x61PQoA9GYMi86Sd1BEqzX2GKBUrR4Q+SO1nltuZRgzlVuIyxCl8HOCCrO7XB5lOUviVb45fM40ZOruLHvIE5jrJ5VhMCP+OhGVxO3SuY5cMIevpWJWrjpvFrwxhhj1H+Gq+E2x1p7pxIyzBqW8DgQhzfUw5OHBqSMuwyTZUGZ4Ghh0ah9IHzYZjg38YvDNu+2quv4BB4Xuo9DpYNMgriTsgp0iGUjcUmQreSB/n4NfM++He0sr2webXANSkx+PAK9IIlO/1TBN1uMOgM4dw9RvAJ4DfAZoALYA2wBlAB+Ac4ALgHcAlQBfgM8AVQA+gD3AE8B7gGOADQAPgBOAjwOmEyUIkRgaHBiODtwZvjKPfBTfnL74GPxdavxZuRz+3SIE127/8UiLNF8Mv/AUtyvx0fcLlFUHTS8+lrvC5L/mAYN4LXdOJqbEx+V4SfgiwPplkx7HB3yBrvgHgSeylaUVPC2ybvtRns2B3aRaENdDeM5V8Mwl+BPhHoNv4ElAtPQ5886EWoP12pk3fVLSzvOnQiB4G7b5z1Xf6fafu9OtOu+5c1Z0DeX7hXF0oERes4aDgwZUAGEDhEOAGYGSq/mS6Y8Ie7s/Y+xbuvAFBAp/n8GDWl6+Wd+j3wHzFxIbehCb1Q2TsMPkaXpvgDgIM4QzPAzlRQECvAiEQpMelPKXQfi8QHENpN8BG9EIWMj0ohJ/lqQul2LRCgn/++z99dmba78Tja8KE8GrytezIDJsJ04OcBf6z867W+HS0m3vdOKjnjk626/u1XL5QKp3SWqm009iBG6yISqXdw3wufxlFw3KpNB6Pi2NaHIwuSo3j0vFurXAZ9XsMlW6jUbcdFc+is3y1osrk/07zrFrpd6Jm7rrZ7wT5GylyGXW+Rvlce3Adda6jII/zuVK1chvd9Tq56G4opZRAqX17m68OnVyvm/szN77sRp3C7bDZ7pRzw1GnMB41hy9zf1VKWq9aKUFTrcHZXU4XBfncuWyhcN7sd3t35Z9M2H96CcW33W+dMpZzpLked7oXl1GZITQRUJWUrwejfrP3UnZoOK223xxddK8L0WBYRsOvLyfXrUEUDfqPinqd8+hRwUg3oksKN1Gh1Ru0rwrd6zPph7JsWPV7eimF8tWjSmkoO6e6pfqonAqjPiSenuTR47H+DdyrS9rNPSEI82jS3A/p9p1kVc7BjsB+IjF6MvczsViWzMhynxc5UT9zVOiMKYtVJqziMeUwrAIeQCha4cX2u5ZWKLC0ompphaUVllboXHhvxk1LKzaWVrxfa1ohKJGfIOyJIqZCCP/BtDmPXUiD0qiQGRXu8aLwMMZ4jgqdMWyxSkqSweNueJZkKLAko2pJhiUZlmToXDg246YlGRtLMo7XmmRw9cBANkLTkwwuUqmQpyqCCJKeZGjDlqikJBki7ga3JEOBJRlVSzIsybAkQ+fCBzNuWpKxsSTjw5qTDNeXnyPs+1lYRjodMqvDfZGFZ6TQSUk0/LgnwhINBZZoVC3RsETDEo3q9A0+SzQ2mWg01ppoYEoJd9xMjzOkYCodMqPjZXqgAbYt0UlHNFjce+xboqHAEo2qJRqWaFiioXPhxIyblmhsLNE4WW+iQQRmjvBEhicakgCk0iEzOj4RGZ5ogG1LdFISDZxg1bNYYJZtvY5aVIY8jlxJFNV6Hd9ljHzHmlQWuzVpKaXlb5a/abT8zfK3H5G/fTTDpuVvG8vfPq43f0NUzuUYc+RlIHBIpFMis0oygd0MFA7MW6KUksPFuwSQpF0CLNmwZEOjJRuWbPyIZOPUjJuWbGws2Thdb7LhEU7Vot8sD4s8nkqHzOpkev3F2Pb/eP2F0YQWnsXDooWbZz0NHNEPiDCnHoHNXVzEqFjo18UPi+L9XZK2d3nqVhgrN8OvmR7CIbVjlvyoEpdJZqx20KFMEJ+u7th4hXvSAvcZxyb5VRaTLff5bGiWcX8oHRKGmIcdT0eEMOSx1SMSLwdMWg24wSOIfoSsfZRq7Nd+ld8cGdeboBWxi31v9Q3NSLwCImkBRCq/qp37+I+a6Gi6KaXaYk4N6gK7houuFpH4VdGkN0U3OdOR9izJkuqujzzYEZFTwbm3sltpbFPSezGpt6ikzyfRs+ykCJtS+sxjsstwToS7epZT/Fg4ztv9yRfRSeO1AGowMYB6TP93jgqnB/7OyWEIqg1Q3QN37UFjandN7lMPxe8awvEvcz6e2g==&#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94d2fdfe-9bc8-4ae3-9bbd-a45771acfdb6}&#10;&#10;FXData:AABZZXic7Vxfc9q4Fn/Ot+Ay09ndWQP6Z0ummBmHJG1akqYpabb7BoQkNBAI8Zamm925r/dr7idZSUfgJBiw6X2AVHGSny2fIx2dc5B+eCxV7o877aByvxMgBznC1X/31cr9riyc3Gqogr1Al9fgKgxcZOTcXL+vzrbVHXVU7l89UGaq4HVQwKCNii5INIw21K2v9gP1/81UeTfYg7YwCDUVGHNqULitABp9O1evtVCvPlevvVDvYK7e2UK9w7l6/YV6IQRgWylBibxZxg+E96Y1hwEhRsKZfxCa+KsU/0bTuuJaXwXcoTJNpJBCiOTuJD0aEOhJmLk7jKA/e2AJklXHfwybrg8jaQnSB3HdSdfi9NsOCEjGfZOykypNTpqTHTiBKh50IQyYTFeV2hP5Jwn7N34gy5nvFz3GsCCOQAgVsWDatFnNSWTIo5sIMhyDSVSFYqaZZ+FVrryKcUq36hCgZNl0jqRxxcn5KRtw+GJPyuIttlVr9lujblMa7xSw4zoucqbHljmK3JyRLSwPeQbGkXUKAabSo44/x61PQoA9GYMi86Sd1BEqzX2GKBUrR4Q+SO1nltuZRgzlVuIyxCl8HOCCrO7XB5lOUviVb45fM40ZOruLHvIE5jrJ5VhMCP+OhGVxO3SuY5cMIevpWJWrjpvFrwxhhj1H+Gq+E2x1p7pxIyzBqW8DgQhzfUw5OHBqSMuwyTZUGZ4Ghh0ah9IHzYZjg38YvDNu+2quv4BB4Xuo9DpYNMgriTsgp0iGUjcUmQreSB/n4NfM++He0sr2webXANSkx+PAK9IIlO/1TBN1uMOgM4dw9RvAJ4DfAZoALYA2wBlAB+Ac4ALgHcAlQBfgM8AVQA+gD3AE8B7gGOADQAPgBOAjwOmEyUIkRgaHBiODtwZvjKPfBTfnL74GPxdavxZuRz+3SIE127/8UiLNF8Mv/AUtyvx0fcLlFUHTS8+lrvC5L/mAYN4LXdOJqbEx+V4SfgiwPplkx7HB3yBrvgHgSeylaUVPC2ybvtRns2B3aRaENdDeM5V8Mwl+BPhHoNv4ElAtPQ5886EWoP12pk3fVLSzvOnQiB4G7b5z1Xf6fafu9OtOu+5c1Z0DeX7hXF0oERes4aDgwZUAGEDhEOAGYGSq/mS6Y8Ie7s/Y+xbuvAFBAp/n8GDWl6+Wd+j3wHzFxIbehCb1Q2TsMPkaXpvgDgIM4QzPAzlRQECvAiEQpMelPKXQfi8QHENpN8BG9EIWMj0ohJ/lqQul2LRCgn/++z99dmba78Tja8KE8GrytezIDJsJ04OcBf6z867W+HS0m3vdOKjnjk626/u1XL5QKp3SWqm009iBG6yISqXdw3wufxlFw3KpNB6Pi2NaHIwuSo3j0vFurXAZ9XsMlW6jUbcdFc+is3y1osrk/07zrFrpd6Jm7rrZ7wT5GylyGXW+Rvlce3Adda6jII/zuVK1chvd9Tq56G4opZRAqX17m68OnVyvm/szN77sRp3C7bDZ7pRzw1GnMB41hy9zf1VKWq9aKUFTrcHZXU4XBfncuWyhcN7sd3t35Z9M2H96CcW33W+dMpZzpLked7oXl1GZITQRUJWUrwejfrP3UnZoOK223xxddK8L0WBYRsOvLyfXrUEUDfqPinqd8+hRwUg3oksKN1Gh1Ru0rwrd6zPph7JsWPV7eimF8tWjSmkoO6e6pfqonAqjPiSenuTR47H+DdyrS9rNPSEI82jS3A/p9p1kVc7BjsB+IjF6MvczsViWzMhynxc5UT9zVOiMKYtVJqziMeUwrAIeQCha4cX2u5ZWKLC0ompphaUVllboXHhvxk1LKzaWVrxfa1ohKJGfIOyJIqZCCP/BtDmPXUiD0qiQGRXu8aLwMMZ4jgqdMWyxSkqSweNueJZkKLAko2pJhiUZlmToXDg246YlGRtLMo7XmmRw9cBANkLTkwwuUqmQpyqCCJKeZGjDlqikJBki7ga3JEOBJRlVSzIsybAkQ+fCBzNuWpKxsSTjw5qTDNeXnyPs+1lYRjodMqvDfZGFZ6TQSUk0/LgnwhINBZZoVC3RsETDEo3q9A0+SzQ2mWg01ppoYEoJd9xMjzOkYCodMqPjZXqgAbYt0UlHNFjce+xboqHAEo2qJRqWaFiioXPhxIyblmhsLNE4WW+iQQRmjvBEhicakgCk0iEzOj4RGZ5ogG1LdFISDZxg1bNYYJZtvY5aVIY8jlxJFNV6Hd9ljHzHmlQWuzVpKaXlb5a/abT8zfK3H5G/fTTDpuVvG8vfPq43f0NUzuUYc+RlIHBIpFMis0oygd0MFA7MW6KUksPFuwSQpF0CLNmwZEOjJRuWbPyIZOPUjJuWbGws2Thdb7LhEU7Vot8sD4s8nkqHzOpkev3F2Pb/eP2F0YQWnsXDooWbZz0NHNEPiDCnHoHNXVzEqFjo18UPi+L9XZK2d3nqVhgrN8OvmR7CIbVjlvyoEpdJZqx20KFMEJ+u7th4hXvSAvcZxyb5VRaTLff5bGiWcX8oHRKGmIcdT0eEMOSx1SMSLwdMWg24wSOIfoSsfZRq7Nd+ld8cGdeboBWxi31v9Q3NSLwCImkBRCq/qp37+I+a6Gi6KaXaYk4N6gK7houuFpH4VdGkN0U3OdOR9izJkuqujzzYEZFTwbm3sltpbFPSezGpt6ikzyfRs+ykCJtS+sxjsstwToS7epZT/Fg4ztv9yRfRSeO1AGowMYB6TP93jgqnB/7OyWEIqg1Q3QN37UFjandN7lMPxe8awvEvcz6e2g==&#10;&#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3512" cy="2638561"/>
                    </a:xfrm>
                    <a:prstGeom prst="rect">
                      <a:avLst/>
                    </a:prstGeom>
                  </pic:spPr>
                </pic:pic>
              </a:graphicData>
            </a:graphic>
          </wp:inline>
        </w:drawing>
      </w:r>
    </w:p>
    <w:p w14:paraId="08D08CBA" w14:textId="77777777" w:rsidR="00431DDE" w:rsidRDefault="00431DDE" w:rsidP="00650B61">
      <w:r>
        <w:rPr>
          <w:noProof/>
          <w:lang w:eastAsia="en-AU"/>
        </w:rPr>
        <mc:AlternateContent>
          <mc:Choice Requires="wps">
            <w:drawing>
              <wp:anchor distT="0" distB="0" distL="114300" distR="114300" simplePos="0" relativeHeight="251721728" behindDoc="0" locked="0" layoutInCell="1" allowOverlap="1" wp14:anchorId="4EF2FD2D" wp14:editId="5AE78EBF">
                <wp:simplePos x="0" y="0"/>
                <wp:positionH relativeFrom="column">
                  <wp:posOffset>988060</wp:posOffset>
                </wp:positionH>
                <wp:positionV relativeFrom="paragraph">
                  <wp:posOffset>327660</wp:posOffset>
                </wp:positionV>
                <wp:extent cx="4050000" cy="1090800"/>
                <wp:effectExtent l="0" t="0" r="27305" b="14605"/>
                <wp:wrapNone/>
                <wp:docPr id="54" name="Text Box 54"/>
                <wp:cNvGraphicFramePr/>
                <a:graphic xmlns:a="http://schemas.openxmlformats.org/drawingml/2006/main">
                  <a:graphicData uri="http://schemas.microsoft.com/office/word/2010/wordprocessingShape">
                    <wps:wsp>
                      <wps:cNvSpPr txBox="1"/>
                      <wps:spPr>
                        <a:xfrm>
                          <a:off x="0" y="0"/>
                          <a:ext cx="4050000" cy="1090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61"/>
                            </w:tblGrid>
                            <w:tr w:rsidR="00431DDE" w:rsidRPr="00C250AC" w14:paraId="2B93ADED" w14:textId="77777777" w:rsidTr="00771CFE">
                              <w:trPr>
                                <w:trHeight w:hRule="exact" w:val="255"/>
                              </w:trPr>
                              <w:tc>
                                <w:tcPr>
                                  <w:tcW w:w="5000" w:type="pct"/>
                                  <w:shd w:val="clear" w:color="auto" w:fill="D9E2F3"/>
                                </w:tcPr>
                                <w:p w14:paraId="21CF5F9C" w14:textId="77777777" w:rsidR="00431DDE" w:rsidRPr="00C250AC" w:rsidRDefault="00431DDE" w:rsidP="00B347BE">
                                  <w:pPr>
                                    <w:pStyle w:val="SolnBox"/>
                                  </w:pPr>
                                  <w:r w:rsidRPr="00C250AC">
                                    <w:t>Solution</w:t>
                                  </w:r>
                                </w:p>
                              </w:tc>
                            </w:tr>
                            <w:tr w:rsidR="00431DDE" w:rsidRPr="00C250AC" w14:paraId="45161CFC" w14:textId="77777777" w:rsidTr="00C250AC">
                              <w:tc>
                                <w:tcPr>
                                  <w:tcW w:w="5000" w:type="pct"/>
                                  <w:tcBorders>
                                    <w:bottom w:val="single" w:sz="4" w:space="0" w:color="auto"/>
                                  </w:tcBorders>
                                </w:tcPr>
                                <w:p w14:paraId="5B843729" w14:textId="77777777" w:rsidR="00431DDE" w:rsidRDefault="00431DDE" w:rsidP="00043727">
                                  <w:pPr>
                                    <w:pStyle w:val="Parts"/>
                                  </w:pPr>
                                  <w:r>
                                    <w:t>See diagram.</w:t>
                                  </w:r>
                                </w:p>
                                <w:p w14:paraId="7A450678" w14:textId="77777777" w:rsidR="00431DDE" w:rsidRPr="00410486" w:rsidRDefault="00431DDE" w:rsidP="0061179C">
                                  <w:pPr>
                                    <w:pStyle w:val="Parts"/>
                                  </w:pPr>
                                </w:p>
                              </w:tc>
                            </w:tr>
                            <w:tr w:rsidR="00431DDE" w:rsidRPr="00C250AC" w14:paraId="73423EBD" w14:textId="77777777" w:rsidTr="00321246">
                              <w:trPr>
                                <w:trHeight w:hRule="exact" w:val="255"/>
                              </w:trPr>
                              <w:tc>
                                <w:tcPr>
                                  <w:tcW w:w="5000" w:type="pct"/>
                                  <w:shd w:val="clear" w:color="auto" w:fill="D9E2F3"/>
                                </w:tcPr>
                                <w:p w14:paraId="7C62BEE4" w14:textId="77777777" w:rsidR="00431DDE" w:rsidRPr="00C250AC" w:rsidRDefault="00431DDE" w:rsidP="00B347BE">
                                  <w:pPr>
                                    <w:pStyle w:val="SolnBox"/>
                                  </w:pPr>
                                  <w:r w:rsidRPr="00C250AC">
                                    <w:t>Specific behaviours</w:t>
                                  </w:r>
                                </w:p>
                              </w:tc>
                            </w:tr>
                            <w:tr w:rsidR="00431DDE" w:rsidRPr="00C250AC" w14:paraId="4E7B7984" w14:textId="77777777" w:rsidTr="00F27DD5">
                              <w:tc>
                                <w:tcPr>
                                  <w:tcW w:w="5000" w:type="pct"/>
                                </w:tcPr>
                                <w:p w14:paraId="4F6DDA10" w14:textId="77777777" w:rsidR="00431DDE" w:rsidRPr="00FE518A" w:rsidRDefault="00431DDE" w:rsidP="00992D52">
                                  <w:pPr>
                                    <w:pStyle w:val="Parts"/>
                                  </w:pPr>
                                  <w:r w:rsidRPr="00FE518A">
                                    <w:sym w:font="Wingdings" w:char="F0FC"/>
                                  </w:r>
                                  <w:r w:rsidRPr="00FE518A">
                                    <w:t xml:space="preserve"> </w:t>
                                  </w:r>
                                  <w:r>
                                    <w:t>correctly identifies and labels two or more ducts</w:t>
                                  </w:r>
                                </w:p>
                                <w:p w14:paraId="445365F6" w14:textId="77777777" w:rsidR="00431DDE" w:rsidRPr="00FE518A" w:rsidRDefault="00431DDE" w:rsidP="00992D52">
                                  <w:pPr>
                                    <w:pStyle w:val="Parts"/>
                                  </w:pPr>
                                  <w:r w:rsidRPr="00FE518A">
                                    <w:rPr>
                                      <w:rFonts w:ascii="Wingdings" w:hAnsi="Wingdings"/>
                                    </w:rPr>
                                    <w:t>ü</w:t>
                                  </w:r>
                                  <w:r w:rsidRPr="00FE518A">
                                    <w:t xml:space="preserve"> </w:t>
                                  </w:r>
                                  <w:r>
                                    <w:t>correctly identifies and labels all ducts</w:t>
                                  </w:r>
                                </w:p>
                              </w:tc>
                            </w:tr>
                          </w:tbl>
                          <w:p w14:paraId="71F18D0C" w14:textId="77777777" w:rsidR="00431DDE" w:rsidRDefault="00431DDE" w:rsidP="002E505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2FD2D" id="Text Box 54" o:spid="_x0000_s1076" type="#_x0000_t202" style="position:absolute;margin-left:77.8pt;margin-top:25.8pt;width:318.9pt;height:85.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CPSRAIAAIUEAAAOAAAAZHJzL2Uyb0RvYy54bWysVE1v2zAMvQ/YfxB0X+x0TdEZdYosRYYB&#10;QVsgGXpWZLkxIIuapMTOfv2e5Lgtup2G+aBQJMWP98jc3PatZkflfEOm5NNJzpkykqrGPJf8x3b1&#10;6ZozH4SphCajSn5Snt/OP3646WyhLmhPulKOIYjxRWdLvg/BFlnm5V61wk/IKgNjTa4VAVf3nFVO&#10;dIje6uwiz6+yjlxlHUnlPbR3g5HPU/y6VjI81LVXgemSo7aQTpfOXTyz+Y0onp2w+0aeyxD/UEUr&#10;GoOkL6HuRBDs4Jo/QrWNdOSpDhNJbUZ13UiVekA30/xdN5u9sCr1AnC8fYHJ/7+w8v746FhTlXx2&#10;yZkRLTjaqj6wr9QzqIBPZ30Bt42FY+ihB8+j3kMZ2+5r18ZfNMRgB9KnF3RjNAnlZT7L8XEmYZvm&#10;X/JrXBA/e31unQ/fFLUsCiV3oC+hKo5rHwbX0SVmM7RqtE4UasO6kl99nuXpgSfdVNEY3fzJL7Vj&#10;R4EZwOhU1HGmhQ9QlnyVvnMdb56hKm1QXOx+6DJKod/1A1qp9KjaUXUCMo6G2fJWrhpUv0aCR+Ew&#10;TOgYCxIecNSaUCWdJc725H79TR/9wTGsnHUYzpL7nwfhFOr+bsB+nORRcKOwGwVzaJeEXqdYPSuT&#10;iAcu6FGsHbVP2JtFzAKTMBK5Sh5GcRmGFcHeSbVYJCfMqxVhbTZWxtAR2MjFtn8Szp4JC+D6nsax&#10;FcU73gbfgbnFIVDdJFJfUTzjjVlPY3Hey7hMb+/J6/XfY/4bAAD//wMAUEsDBBQABgAIAAAAIQAH&#10;arn53gAAAAoBAAAPAAAAZHJzL2Rvd25yZXYueG1sTI9BT8MwDIXvSPyHyEjcWLJCx1aaTgUJkJA4&#10;sKGds9Y0hcapkmwr/x5zgpP99J6eP5fryQ3iiCH2njTMZwoEUuPbnjoN79vHqyWImAy1ZvCEGr4x&#10;wro6PytN0foTveFxkzrBJRQLo8GmNBZSxsaiM3HmRyT2PnxwJrEMnWyDOXG5G2Sm1EI60xNfsGbE&#10;B4vN1+bgNKgXuQ12FT4tPtm6Vju6f1XPWl9eTPUdiIRT+gvDLz6jQ8VMe3+gNoqBdZ4vOKohn/Pk&#10;wO3q+gbEXkOW8SKrUv5/ofoBAAD//wMAUEsBAi0AFAAGAAgAAAAhALaDOJL+AAAA4QEAABMAAAAA&#10;AAAAAAAAAAAAAAAAAFtDb250ZW50X1R5cGVzXS54bWxQSwECLQAUAAYACAAAACEAOP0h/9YAAACU&#10;AQAACwAAAAAAAAAAAAAAAAAvAQAAX3JlbHMvLnJlbHNQSwECLQAUAAYACAAAACEAzRwj0kQCAACF&#10;BAAADgAAAAAAAAAAAAAAAAAuAgAAZHJzL2Uyb0RvYy54bWxQSwECLQAUAAYACAAAACEAB2q5+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361"/>
                      </w:tblGrid>
                      <w:tr w:rsidR="00431DDE" w:rsidRPr="00C250AC" w14:paraId="2B93ADED" w14:textId="77777777" w:rsidTr="00771CFE">
                        <w:trPr>
                          <w:trHeight w:hRule="exact" w:val="255"/>
                        </w:trPr>
                        <w:tc>
                          <w:tcPr>
                            <w:tcW w:w="5000" w:type="pct"/>
                            <w:shd w:val="clear" w:color="auto" w:fill="D9E2F3"/>
                          </w:tcPr>
                          <w:p w14:paraId="21CF5F9C" w14:textId="77777777" w:rsidR="00431DDE" w:rsidRPr="00C250AC" w:rsidRDefault="00431DDE" w:rsidP="00B347BE">
                            <w:pPr>
                              <w:pStyle w:val="SolnBox"/>
                            </w:pPr>
                            <w:r w:rsidRPr="00C250AC">
                              <w:t>Solution</w:t>
                            </w:r>
                          </w:p>
                        </w:tc>
                      </w:tr>
                      <w:tr w:rsidR="00431DDE" w:rsidRPr="00C250AC" w14:paraId="45161CFC" w14:textId="77777777" w:rsidTr="00C250AC">
                        <w:tc>
                          <w:tcPr>
                            <w:tcW w:w="5000" w:type="pct"/>
                            <w:tcBorders>
                              <w:bottom w:val="single" w:sz="4" w:space="0" w:color="auto"/>
                            </w:tcBorders>
                          </w:tcPr>
                          <w:p w14:paraId="5B843729" w14:textId="77777777" w:rsidR="00431DDE" w:rsidRDefault="00431DDE" w:rsidP="00043727">
                            <w:pPr>
                              <w:pStyle w:val="Parts"/>
                            </w:pPr>
                            <w:r>
                              <w:t>See diagram.</w:t>
                            </w:r>
                          </w:p>
                          <w:p w14:paraId="7A450678" w14:textId="77777777" w:rsidR="00431DDE" w:rsidRPr="00410486" w:rsidRDefault="00431DDE" w:rsidP="0061179C">
                            <w:pPr>
                              <w:pStyle w:val="Parts"/>
                            </w:pPr>
                          </w:p>
                        </w:tc>
                      </w:tr>
                      <w:tr w:rsidR="00431DDE" w:rsidRPr="00C250AC" w14:paraId="73423EBD" w14:textId="77777777" w:rsidTr="00321246">
                        <w:trPr>
                          <w:trHeight w:hRule="exact" w:val="255"/>
                        </w:trPr>
                        <w:tc>
                          <w:tcPr>
                            <w:tcW w:w="5000" w:type="pct"/>
                            <w:shd w:val="clear" w:color="auto" w:fill="D9E2F3"/>
                          </w:tcPr>
                          <w:p w14:paraId="7C62BEE4" w14:textId="77777777" w:rsidR="00431DDE" w:rsidRPr="00C250AC" w:rsidRDefault="00431DDE" w:rsidP="00B347BE">
                            <w:pPr>
                              <w:pStyle w:val="SolnBox"/>
                            </w:pPr>
                            <w:r w:rsidRPr="00C250AC">
                              <w:t>Specific behaviours</w:t>
                            </w:r>
                          </w:p>
                        </w:tc>
                      </w:tr>
                      <w:tr w:rsidR="00431DDE" w:rsidRPr="00C250AC" w14:paraId="4E7B7984" w14:textId="77777777" w:rsidTr="00F27DD5">
                        <w:tc>
                          <w:tcPr>
                            <w:tcW w:w="5000" w:type="pct"/>
                          </w:tcPr>
                          <w:p w14:paraId="4F6DDA10" w14:textId="77777777" w:rsidR="00431DDE" w:rsidRPr="00FE518A" w:rsidRDefault="00431DDE" w:rsidP="00992D52">
                            <w:pPr>
                              <w:pStyle w:val="Parts"/>
                            </w:pPr>
                            <w:r w:rsidRPr="00FE518A">
                              <w:sym w:font="Wingdings" w:char="F0FC"/>
                            </w:r>
                            <w:r w:rsidRPr="00FE518A">
                              <w:t xml:space="preserve"> </w:t>
                            </w:r>
                            <w:r>
                              <w:t>correctly identifies and labels two or more ducts</w:t>
                            </w:r>
                          </w:p>
                          <w:p w14:paraId="445365F6" w14:textId="77777777" w:rsidR="00431DDE" w:rsidRPr="00FE518A" w:rsidRDefault="00431DDE" w:rsidP="00992D52">
                            <w:pPr>
                              <w:pStyle w:val="Parts"/>
                            </w:pPr>
                            <w:r w:rsidRPr="00FE518A">
                              <w:rPr>
                                <w:rFonts w:ascii="Wingdings" w:hAnsi="Wingdings"/>
                              </w:rPr>
                              <w:t>ü</w:t>
                            </w:r>
                            <w:r w:rsidRPr="00FE518A">
                              <w:t xml:space="preserve"> </w:t>
                            </w:r>
                            <w:r>
                              <w:t>correctly identifies and labels all ducts</w:t>
                            </w:r>
                          </w:p>
                        </w:tc>
                      </w:tr>
                    </w:tbl>
                    <w:p w14:paraId="71F18D0C" w14:textId="77777777" w:rsidR="00431DDE" w:rsidRDefault="00431DDE" w:rsidP="002E505E">
                      <w:pPr>
                        <w:pStyle w:val="Part"/>
                      </w:pPr>
                    </w:p>
                  </w:txbxContent>
                </v:textbox>
              </v:shape>
            </w:pict>
          </mc:Fallback>
        </mc:AlternateContent>
      </w:r>
    </w:p>
    <w:p w14:paraId="3E3859AC" w14:textId="77777777" w:rsidR="00431DDE" w:rsidRDefault="00431DDE" w:rsidP="00431DDE">
      <w:pPr>
        <w:pStyle w:val="QNum"/>
        <w:sectPr w:rsidR="00431DDE"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5F757885" w14:textId="45905AD8" w:rsidR="00431DDE" w:rsidRDefault="00431DDE" w:rsidP="00431DDE">
      <w:pPr>
        <w:pStyle w:val="QNum"/>
      </w:pPr>
      <w:r>
        <w:lastRenderedPageBreak/>
        <w:t>Question 19</w:t>
      </w:r>
      <w:r>
        <w:tab/>
        <w:t>(8 marks)</w:t>
      </w:r>
    </w:p>
    <w:p w14:paraId="17C74C33" w14:textId="77777777" w:rsidR="00431DDE" w:rsidRDefault="00431DDE" w:rsidP="00991809">
      <w:pPr>
        <w:rPr>
          <w:rFonts w:eastAsiaTheme="minorEastAsia"/>
        </w:rPr>
      </w:pPr>
      <w:r>
        <w:t xml:space="preserve">Guy currently has a nil balance in his savings account that earns </w:t>
      </w:r>
      <m:oMath>
        <m:r>
          <w:rPr>
            <w:rFonts w:ascii="Cambria Math" w:hAnsi="Cambria Math"/>
          </w:rPr>
          <m:t>5.04%</m:t>
        </m:r>
      </m:oMath>
      <w:r>
        <w:rPr>
          <w:rFonts w:eastAsiaTheme="minorEastAsia"/>
        </w:rPr>
        <w:t xml:space="preserve"> per annum, compounded monthly. He plans to </w:t>
      </w:r>
      <w:r>
        <w:t xml:space="preserve">fund a </w:t>
      </w:r>
      <m:oMath>
        <m:r>
          <w:rPr>
            <w:rFonts w:ascii="Cambria Math" w:hAnsi="Cambria Math"/>
          </w:rPr>
          <m:t>12</m:t>
        </m:r>
      </m:oMath>
      <w:r>
        <w:t>-month round-the-world trip by making deposits</w:t>
      </w:r>
      <w:r w:rsidRPr="00DB5F86">
        <w:t xml:space="preserve"> </w:t>
      </w:r>
      <w:r>
        <w:t xml:space="preserve">of </w:t>
      </w:r>
      <m:oMath>
        <m:r>
          <w:rPr>
            <w:rFonts w:ascii="Cambria Math" w:hAnsi="Cambria Math"/>
          </w:rPr>
          <m:t>$1150</m:t>
        </m:r>
      </m:oMath>
      <w:r>
        <w:t xml:space="preserve"> into the account at the end of each month.</w:t>
      </w:r>
    </w:p>
    <w:p w14:paraId="53C2F67A" w14:textId="77777777" w:rsidR="00431DDE" w:rsidRDefault="00431DDE" w:rsidP="00991809">
      <w:pPr>
        <w:rPr>
          <w:rFonts w:eastAsiaTheme="minorEastAsia"/>
        </w:rPr>
      </w:pPr>
    </w:p>
    <w:p w14:paraId="797677C4" w14:textId="77777777" w:rsidR="00431DDE" w:rsidRDefault="00431DDE" w:rsidP="00BA67C4">
      <w:pPr>
        <w:pStyle w:val="Parta"/>
        <w:rPr>
          <w:rFonts w:eastAsiaTheme="minorEastAsia"/>
        </w:rPr>
      </w:pPr>
      <w:r>
        <w:rPr>
          <w:rFonts w:eastAsiaTheme="minorEastAsia"/>
        </w:rPr>
        <w:t>(a)</w:t>
      </w:r>
      <w:r>
        <w:rPr>
          <w:rFonts w:eastAsiaTheme="minorEastAsia"/>
        </w:rPr>
        <w:tab/>
        <w:t xml:space="preserve">Determine the balance of his account just after his </w:t>
      </w:r>
      <m:oMath>
        <m:sSup>
          <m:sSupPr>
            <m:ctrlPr>
              <w:rPr>
                <w:rFonts w:ascii="Cambria Math" w:eastAsiaTheme="minorEastAsia" w:hAnsi="Cambria Math"/>
                <w:i/>
              </w:rPr>
            </m:ctrlPr>
          </m:sSupPr>
          <m:e>
            <m:r>
              <w:rPr>
                <w:rFonts w:ascii="Cambria Math" w:eastAsiaTheme="minorEastAsia" w:hAnsi="Cambria Math"/>
              </w:rPr>
              <m:t>6</m:t>
            </m:r>
          </m:e>
          <m:sup>
            <m:r>
              <m:rPr>
                <m:sty m:val="p"/>
              </m:rPr>
              <w:rPr>
                <w:rFonts w:ascii="Cambria Math" w:eastAsiaTheme="minorEastAsia" w:hAnsi="Cambria Math"/>
              </w:rPr>
              <m:t>th</m:t>
            </m:r>
          </m:sup>
        </m:sSup>
      </m:oMath>
      <w:r>
        <w:rPr>
          <w:rFonts w:eastAsiaTheme="minorEastAsia"/>
        </w:rPr>
        <w:t xml:space="preserve"> deposit.</w:t>
      </w:r>
      <w:r>
        <w:rPr>
          <w:rFonts w:eastAsiaTheme="minorEastAsia"/>
        </w:rPr>
        <w:tab/>
        <w:t>(2 marks)</w:t>
      </w:r>
    </w:p>
    <w:p w14:paraId="50DD850D" w14:textId="77777777" w:rsidR="00431DDE" w:rsidRDefault="00431DDE" w:rsidP="00BA67C4">
      <w:pPr>
        <w:pStyle w:val="Parta"/>
        <w:rPr>
          <w:rFonts w:eastAsiaTheme="minorEastAsia"/>
        </w:rPr>
      </w:pPr>
      <w:r>
        <w:rPr>
          <w:noProof/>
          <w:lang w:eastAsia="en-AU"/>
        </w:rPr>
        <mc:AlternateContent>
          <mc:Choice Requires="wps">
            <w:drawing>
              <wp:anchor distT="0" distB="0" distL="114300" distR="114300" simplePos="0" relativeHeight="251723776" behindDoc="0" locked="0" layoutInCell="1" allowOverlap="1" wp14:anchorId="2C4F7972" wp14:editId="7FF2DA49">
                <wp:simplePos x="0" y="0"/>
                <wp:positionH relativeFrom="column">
                  <wp:posOffset>424815</wp:posOffset>
                </wp:positionH>
                <wp:positionV relativeFrom="paragraph">
                  <wp:posOffset>78797</wp:posOffset>
                </wp:positionV>
                <wp:extent cx="5217835" cy="1438741"/>
                <wp:effectExtent l="0" t="0" r="20955" b="28575"/>
                <wp:wrapNone/>
                <wp:docPr id="57" name="Text Box 57"/>
                <wp:cNvGraphicFramePr/>
                <a:graphic xmlns:a="http://schemas.openxmlformats.org/drawingml/2006/main">
                  <a:graphicData uri="http://schemas.microsoft.com/office/word/2010/wordprocessingShape">
                    <wps:wsp>
                      <wps:cNvSpPr txBox="1"/>
                      <wps:spPr>
                        <a:xfrm>
                          <a:off x="0" y="0"/>
                          <a:ext cx="5217835" cy="1438741"/>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197"/>
                            </w:tblGrid>
                            <w:tr w:rsidR="00431DDE" w:rsidRPr="00C250AC" w14:paraId="78E4F130" w14:textId="77777777" w:rsidTr="00771CFE">
                              <w:trPr>
                                <w:trHeight w:hRule="exact" w:val="255"/>
                              </w:trPr>
                              <w:tc>
                                <w:tcPr>
                                  <w:tcW w:w="5000" w:type="pct"/>
                                  <w:shd w:val="clear" w:color="auto" w:fill="D9E2F3"/>
                                </w:tcPr>
                                <w:p w14:paraId="7C8AEE4D" w14:textId="77777777" w:rsidR="00431DDE" w:rsidRPr="00C250AC" w:rsidRDefault="00431DDE" w:rsidP="00B347BE">
                                  <w:pPr>
                                    <w:pStyle w:val="SolnBox"/>
                                  </w:pPr>
                                  <w:r w:rsidRPr="00C250AC">
                                    <w:t>Solution</w:t>
                                  </w:r>
                                </w:p>
                              </w:tc>
                            </w:tr>
                            <w:tr w:rsidR="00431DDE" w:rsidRPr="00C250AC" w14:paraId="7E8F853E" w14:textId="77777777" w:rsidTr="00C250AC">
                              <w:tc>
                                <w:tcPr>
                                  <w:tcW w:w="5000" w:type="pct"/>
                                  <w:tcBorders>
                                    <w:bottom w:val="single" w:sz="4" w:space="0" w:color="auto"/>
                                  </w:tcBorders>
                                </w:tcPr>
                                <w:p w14:paraId="0205A9F7" w14:textId="77777777" w:rsidR="00431DDE" w:rsidRDefault="00431DDE" w:rsidP="00992D52">
                                  <w:pPr>
                                    <w:pStyle w:val="Parts"/>
                                  </w:pPr>
                                  <m:oMathPara>
                                    <m:oMath>
                                      <m:r>
                                        <w:rPr>
                                          <w:rFonts w:ascii="Cambria Math" w:eastAsiaTheme="minorEastAsia" w:hAnsi="Cambria Math"/>
                                        </w:rPr>
                                        <m:t>N=6, I%=5.04, PV=0, PMT=-1150, PY=12, CY=12→FV=</m:t>
                                      </m:r>
                                      <m:r>
                                        <m:rPr>
                                          <m:sty m:val="bi"/>
                                        </m:rPr>
                                        <w:rPr>
                                          <w:rFonts w:ascii="Cambria Math" w:eastAsiaTheme="minorEastAsia" w:hAnsi="Cambria Math"/>
                                        </w:rPr>
                                        <m:t>6972.86</m:t>
                                      </m:r>
                                    </m:oMath>
                                  </m:oMathPara>
                                </w:p>
                                <w:p w14:paraId="2E560F05" w14:textId="77777777" w:rsidR="00431DDE" w:rsidRDefault="00431DDE" w:rsidP="00992D52">
                                  <w:pPr>
                                    <w:pStyle w:val="Parts"/>
                                  </w:pPr>
                                </w:p>
                                <w:p w14:paraId="368B05B1" w14:textId="77777777" w:rsidR="00431DDE" w:rsidRDefault="00431DDE" w:rsidP="006D54B1">
                                  <w:pPr>
                                    <w:pStyle w:val="Parts"/>
                                    <w:jc w:val="center"/>
                                  </w:pPr>
                                  <w:r>
                                    <w:t xml:space="preserve">Balance will be </w:t>
                                  </w:r>
                                  <m:oMath>
                                    <m:r>
                                      <w:rPr>
                                        <w:rFonts w:ascii="Cambria Math" w:hAnsi="Cambria Math"/>
                                      </w:rPr>
                                      <m:t>$6972.86</m:t>
                                    </m:r>
                                  </m:oMath>
                                  <w:r>
                                    <w:t>.</w:t>
                                  </w:r>
                                </w:p>
                                <w:p w14:paraId="0E661DBD" w14:textId="77777777" w:rsidR="00431DDE" w:rsidRPr="00410486" w:rsidRDefault="00431DDE" w:rsidP="006D54B1">
                                  <w:pPr>
                                    <w:pStyle w:val="Parts"/>
                                    <w:jc w:val="center"/>
                                  </w:pPr>
                                </w:p>
                              </w:tc>
                            </w:tr>
                            <w:tr w:rsidR="00431DDE" w:rsidRPr="00C250AC" w14:paraId="4F072CF0" w14:textId="77777777" w:rsidTr="00321246">
                              <w:trPr>
                                <w:trHeight w:hRule="exact" w:val="255"/>
                              </w:trPr>
                              <w:tc>
                                <w:tcPr>
                                  <w:tcW w:w="5000" w:type="pct"/>
                                  <w:shd w:val="clear" w:color="auto" w:fill="D9E2F3"/>
                                </w:tcPr>
                                <w:p w14:paraId="62F79475" w14:textId="77777777" w:rsidR="00431DDE" w:rsidRPr="00C250AC" w:rsidRDefault="00431DDE" w:rsidP="00B347BE">
                                  <w:pPr>
                                    <w:pStyle w:val="SolnBox"/>
                                  </w:pPr>
                                  <w:r w:rsidRPr="00C250AC">
                                    <w:t>Specific behaviours</w:t>
                                  </w:r>
                                </w:p>
                              </w:tc>
                            </w:tr>
                            <w:tr w:rsidR="00431DDE" w:rsidRPr="00C250AC" w14:paraId="54094D29" w14:textId="77777777" w:rsidTr="00F27DD5">
                              <w:tc>
                                <w:tcPr>
                                  <w:tcW w:w="5000" w:type="pct"/>
                                </w:tcPr>
                                <w:p w14:paraId="6153C442" w14:textId="77777777" w:rsidR="00431DDE" w:rsidRPr="00FE518A" w:rsidRDefault="00431DDE" w:rsidP="00992D52">
                                  <w:pPr>
                                    <w:pStyle w:val="Parts"/>
                                  </w:pPr>
                                  <w:r w:rsidRPr="00FE518A">
                                    <w:sym w:font="Wingdings" w:char="F0FC"/>
                                  </w:r>
                                  <w:r w:rsidRPr="00FE518A">
                                    <w:t xml:space="preserve"> </w:t>
                                  </w:r>
                                  <w:r>
                                    <w:t xml:space="preserve">sets at least </w:t>
                                  </w:r>
                                  <m:oMath>
                                    <m:r>
                                      <w:rPr>
                                        <w:rFonts w:ascii="Cambria Math" w:hAnsi="Cambria Math"/>
                                      </w:rPr>
                                      <m:t>5</m:t>
                                    </m:r>
                                  </m:oMath>
                                  <w:r>
                                    <w:t xml:space="preserve"> correct values in financial calculator</w:t>
                                  </w:r>
                                </w:p>
                                <w:p w14:paraId="659D0658" w14:textId="77777777" w:rsidR="00431DDE" w:rsidRPr="00FE518A" w:rsidRDefault="00431DDE" w:rsidP="00992D52">
                                  <w:pPr>
                                    <w:pStyle w:val="Parts"/>
                                  </w:pPr>
                                  <w:r w:rsidRPr="00FE518A">
                                    <w:rPr>
                                      <w:rFonts w:ascii="Wingdings" w:hAnsi="Wingdings"/>
                                    </w:rPr>
                                    <w:t>ü</w:t>
                                  </w:r>
                                  <w:r w:rsidRPr="00FE518A">
                                    <w:t xml:space="preserve"> </w:t>
                                  </w:r>
                                  <w:r>
                                    <w:t>correct balance</w:t>
                                  </w:r>
                                </w:p>
                              </w:tc>
                            </w:tr>
                          </w:tbl>
                          <w:p w14:paraId="03E20D04" w14:textId="77777777" w:rsidR="00431DDE" w:rsidRDefault="00431DDE" w:rsidP="00FC68B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7972" id="Text Box 57" o:spid="_x0000_s1077" type="#_x0000_t202" style="position:absolute;left:0;text-align:left;margin-left:33.45pt;margin-top:6.2pt;width:410.85pt;height:113.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PSQIAAIUEAAAOAAAAZHJzL2Uyb0RvYy54bWysVE1vGjEQvVfqf7B8b5aPkCDEEtFEVJWi&#10;JBJUORuvF1byelzbsEt/fZ+9LInSnqpyMOOZ8Xy8N7Pzu7bW7Kicr8jkfHg14EwZSUVldjn/sVl9&#10;mXLmgzCF0GRUzk/K87vF50/zxs7UiPakC+UYghg/a2zO9yHYWZZ5uVe18FdklYGxJFeLgKvbZYUT&#10;DaLXOhsNBjdZQ66wjqTyHtqHzsgXKX5ZKhmey9KrwHTOUVtIp0vnNp7ZYi5mOyfsvpLnMsQ/VFGL&#10;yiDpJdSDCIIdXPVHqLqSjjyV4UpSnVFZVlKlHtDNcPChm/VeWJV6ATjeXmDy/y+sfDq+OFYVOZ/c&#10;cmZEDY42qg3sK7UMKuDTWD+D29rCMbTQg+de76GMbbelq+M/GmKwA+nTBd0YTUI5GQ1vp+MJZxK2&#10;4fV4enud4mRvz63z4ZuimkUh5w70JVTF8dEHlALX3iVmM7SqtE4UasOanN+MJ4P0wJOuimiMbv7k&#10;77VjR4EZwOgU1HCmhQ9Q5nyVfrEfBH/3DDdtoIzdd11GKbTbtkPrAsGWihOQcdTNlrdyVaH6RyR4&#10;EQ7DBDCwIOEZR6kJVdJZ4mxP7tff9NEfHMPKWYPhzLn/eRBOoe7vBuzHSe4F1wvbXjCH+p7Q6xCr&#10;Z2US8cAF3Yulo/oVe7OMWWASRiJXzkMv3oduRbB3Ui2XyQnzakV4NGsrY+gIbORi074KZ8+EBXD9&#10;RP3YitkH3jrfjrnlIVBZJVIjsB2KZ7wx64mO817GZXp/T15vX4/FbwAAAP//AwBQSwMEFAAGAAgA&#10;AAAhAPpmO9jdAAAACQEAAA8AAABkcnMvZG93bnJldi54bWxMj8FOwzAQRO9I/IO1SNyoTUBREuJU&#10;AQmQkDjQIs5ussSBeB3Zbhv+nuVEj7Mzmnlbrxc3iQOGOHrScL1SIJA63480aHjfPl4VIGIy1JvJ&#10;E2r4wQjr5vysNlXvj/SGh00aBJdQrIwGm9JcSRk7i87ElZ+R2Pv0wZnEMgyyD+bI5W6SmVK5dGYk&#10;XrBmxgeL3fdm7zSoF7kNtgxfFp9s26oPun9Vz1pfXiztHYiES/oPwx8+o0PDTDu/pz6KSUOel5zk&#10;e3YLgv2iKHIQOw3ZTalANrU8/aD5BQAA//8DAFBLAQItABQABgAIAAAAIQC2gziS/gAAAOEBAAAT&#10;AAAAAAAAAAAAAAAAAAAAAABbQ29udGVudF9UeXBlc10ueG1sUEsBAi0AFAAGAAgAAAAhADj9If/W&#10;AAAAlAEAAAsAAAAAAAAAAAAAAAAALwEAAF9yZWxzLy5yZWxzUEsBAi0AFAAGAAgAAAAhAID55E9J&#10;AgAAhQQAAA4AAAAAAAAAAAAAAAAALgIAAGRycy9lMm9Eb2MueG1sUEsBAi0AFAAGAAgAAAAhAPpm&#10;O9jdAAAACQEAAA8AAAAAAAAAAAAAAAAAow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8197"/>
                      </w:tblGrid>
                      <w:tr w:rsidR="00431DDE" w:rsidRPr="00C250AC" w14:paraId="78E4F130" w14:textId="77777777" w:rsidTr="00771CFE">
                        <w:trPr>
                          <w:trHeight w:hRule="exact" w:val="255"/>
                        </w:trPr>
                        <w:tc>
                          <w:tcPr>
                            <w:tcW w:w="5000" w:type="pct"/>
                            <w:shd w:val="clear" w:color="auto" w:fill="D9E2F3"/>
                          </w:tcPr>
                          <w:p w14:paraId="7C8AEE4D" w14:textId="77777777" w:rsidR="00431DDE" w:rsidRPr="00C250AC" w:rsidRDefault="00431DDE" w:rsidP="00B347BE">
                            <w:pPr>
                              <w:pStyle w:val="SolnBox"/>
                            </w:pPr>
                            <w:r w:rsidRPr="00C250AC">
                              <w:t>Solution</w:t>
                            </w:r>
                          </w:p>
                        </w:tc>
                      </w:tr>
                      <w:tr w:rsidR="00431DDE" w:rsidRPr="00C250AC" w14:paraId="7E8F853E" w14:textId="77777777" w:rsidTr="00C250AC">
                        <w:tc>
                          <w:tcPr>
                            <w:tcW w:w="5000" w:type="pct"/>
                            <w:tcBorders>
                              <w:bottom w:val="single" w:sz="4" w:space="0" w:color="auto"/>
                            </w:tcBorders>
                          </w:tcPr>
                          <w:p w14:paraId="0205A9F7" w14:textId="77777777" w:rsidR="00431DDE" w:rsidRDefault="00431DDE" w:rsidP="00992D52">
                            <w:pPr>
                              <w:pStyle w:val="Parts"/>
                            </w:pPr>
                            <m:oMathPara>
                              <m:oMath>
                                <m:r>
                                  <w:rPr>
                                    <w:rFonts w:ascii="Cambria Math" w:eastAsiaTheme="minorEastAsia" w:hAnsi="Cambria Math"/>
                                  </w:rPr>
                                  <m:t>N=6, I%=5.04, PV=0, PMT=-1150, PY=12, CY=12→FV=</m:t>
                                </m:r>
                                <m:r>
                                  <m:rPr>
                                    <m:sty m:val="bi"/>
                                  </m:rPr>
                                  <w:rPr>
                                    <w:rFonts w:ascii="Cambria Math" w:eastAsiaTheme="minorEastAsia" w:hAnsi="Cambria Math"/>
                                  </w:rPr>
                                  <m:t>6972.86</m:t>
                                </m:r>
                              </m:oMath>
                            </m:oMathPara>
                          </w:p>
                          <w:p w14:paraId="2E560F05" w14:textId="77777777" w:rsidR="00431DDE" w:rsidRDefault="00431DDE" w:rsidP="00992D52">
                            <w:pPr>
                              <w:pStyle w:val="Parts"/>
                            </w:pPr>
                          </w:p>
                          <w:p w14:paraId="368B05B1" w14:textId="77777777" w:rsidR="00431DDE" w:rsidRDefault="00431DDE" w:rsidP="006D54B1">
                            <w:pPr>
                              <w:pStyle w:val="Parts"/>
                              <w:jc w:val="center"/>
                            </w:pPr>
                            <w:r>
                              <w:t xml:space="preserve">Balance will be </w:t>
                            </w:r>
                            <m:oMath>
                              <m:r>
                                <w:rPr>
                                  <w:rFonts w:ascii="Cambria Math" w:hAnsi="Cambria Math"/>
                                </w:rPr>
                                <m:t>$6972.86</m:t>
                              </m:r>
                            </m:oMath>
                            <w:r>
                              <w:t>.</w:t>
                            </w:r>
                          </w:p>
                          <w:p w14:paraId="0E661DBD" w14:textId="77777777" w:rsidR="00431DDE" w:rsidRPr="00410486" w:rsidRDefault="00431DDE" w:rsidP="006D54B1">
                            <w:pPr>
                              <w:pStyle w:val="Parts"/>
                              <w:jc w:val="center"/>
                            </w:pPr>
                          </w:p>
                        </w:tc>
                      </w:tr>
                      <w:tr w:rsidR="00431DDE" w:rsidRPr="00C250AC" w14:paraId="4F072CF0" w14:textId="77777777" w:rsidTr="00321246">
                        <w:trPr>
                          <w:trHeight w:hRule="exact" w:val="255"/>
                        </w:trPr>
                        <w:tc>
                          <w:tcPr>
                            <w:tcW w:w="5000" w:type="pct"/>
                            <w:shd w:val="clear" w:color="auto" w:fill="D9E2F3"/>
                          </w:tcPr>
                          <w:p w14:paraId="62F79475" w14:textId="77777777" w:rsidR="00431DDE" w:rsidRPr="00C250AC" w:rsidRDefault="00431DDE" w:rsidP="00B347BE">
                            <w:pPr>
                              <w:pStyle w:val="SolnBox"/>
                            </w:pPr>
                            <w:r w:rsidRPr="00C250AC">
                              <w:t>Specific behaviours</w:t>
                            </w:r>
                          </w:p>
                        </w:tc>
                      </w:tr>
                      <w:tr w:rsidR="00431DDE" w:rsidRPr="00C250AC" w14:paraId="54094D29" w14:textId="77777777" w:rsidTr="00F27DD5">
                        <w:tc>
                          <w:tcPr>
                            <w:tcW w:w="5000" w:type="pct"/>
                          </w:tcPr>
                          <w:p w14:paraId="6153C442" w14:textId="77777777" w:rsidR="00431DDE" w:rsidRPr="00FE518A" w:rsidRDefault="00431DDE" w:rsidP="00992D52">
                            <w:pPr>
                              <w:pStyle w:val="Parts"/>
                            </w:pPr>
                            <w:r w:rsidRPr="00FE518A">
                              <w:sym w:font="Wingdings" w:char="F0FC"/>
                            </w:r>
                            <w:r w:rsidRPr="00FE518A">
                              <w:t xml:space="preserve"> </w:t>
                            </w:r>
                            <w:r>
                              <w:t xml:space="preserve">sets at least </w:t>
                            </w:r>
                            <m:oMath>
                              <m:r>
                                <w:rPr>
                                  <w:rFonts w:ascii="Cambria Math" w:hAnsi="Cambria Math"/>
                                </w:rPr>
                                <m:t>5</m:t>
                              </m:r>
                            </m:oMath>
                            <w:r>
                              <w:t xml:space="preserve"> correct values in financial calculator</w:t>
                            </w:r>
                          </w:p>
                          <w:p w14:paraId="659D0658" w14:textId="77777777" w:rsidR="00431DDE" w:rsidRPr="00FE518A" w:rsidRDefault="00431DDE" w:rsidP="00992D52">
                            <w:pPr>
                              <w:pStyle w:val="Parts"/>
                            </w:pPr>
                            <w:r w:rsidRPr="00FE518A">
                              <w:rPr>
                                <w:rFonts w:ascii="Wingdings" w:hAnsi="Wingdings"/>
                              </w:rPr>
                              <w:t>ü</w:t>
                            </w:r>
                            <w:r w:rsidRPr="00FE518A">
                              <w:t xml:space="preserve"> </w:t>
                            </w:r>
                            <w:r>
                              <w:t>correct balance</w:t>
                            </w:r>
                          </w:p>
                        </w:tc>
                      </w:tr>
                    </w:tbl>
                    <w:p w14:paraId="03E20D04" w14:textId="77777777" w:rsidR="00431DDE" w:rsidRDefault="00431DDE" w:rsidP="00FC68BB">
                      <w:pPr>
                        <w:pStyle w:val="Part"/>
                      </w:pPr>
                    </w:p>
                  </w:txbxContent>
                </v:textbox>
              </v:shape>
            </w:pict>
          </mc:Fallback>
        </mc:AlternateContent>
      </w:r>
    </w:p>
    <w:p w14:paraId="5D461E76" w14:textId="77777777" w:rsidR="00431DDE" w:rsidRDefault="00431DDE" w:rsidP="00BA67C4">
      <w:pPr>
        <w:pStyle w:val="Parta"/>
        <w:rPr>
          <w:rFonts w:eastAsiaTheme="minorEastAsia"/>
        </w:rPr>
      </w:pPr>
    </w:p>
    <w:p w14:paraId="660B6D6E" w14:textId="77777777" w:rsidR="00431DDE" w:rsidRDefault="00431DDE" w:rsidP="00BA67C4">
      <w:pPr>
        <w:pStyle w:val="Parta"/>
        <w:rPr>
          <w:rFonts w:eastAsiaTheme="minorEastAsia"/>
        </w:rPr>
      </w:pPr>
    </w:p>
    <w:p w14:paraId="5F72099F" w14:textId="77777777" w:rsidR="00431DDE" w:rsidRDefault="00431DDE" w:rsidP="00BA67C4">
      <w:pPr>
        <w:pStyle w:val="Parta"/>
        <w:rPr>
          <w:rFonts w:eastAsiaTheme="minorEastAsia"/>
        </w:rPr>
      </w:pPr>
    </w:p>
    <w:p w14:paraId="34E811D9" w14:textId="77777777" w:rsidR="00431DDE" w:rsidRDefault="00431DDE" w:rsidP="00BA67C4">
      <w:pPr>
        <w:pStyle w:val="Parta"/>
        <w:rPr>
          <w:rFonts w:eastAsiaTheme="minorEastAsia"/>
        </w:rPr>
      </w:pPr>
    </w:p>
    <w:p w14:paraId="460179B0" w14:textId="77777777" w:rsidR="00431DDE" w:rsidRDefault="00431DDE" w:rsidP="00BA67C4">
      <w:pPr>
        <w:pStyle w:val="Parta"/>
        <w:rPr>
          <w:rFonts w:eastAsiaTheme="minorEastAsia"/>
        </w:rPr>
      </w:pPr>
    </w:p>
    <w:p w14:paraId="41A63632" w14:textId="77777777" w:rsidR="00431DDE" w:rsidRDefault="00431DDE" w:rsidP="00BA67C4">
      <w:pPr>
        <w:pStyle w:val="Parta"/>
        <w:rPr>
          <w:rFonts w:eastAsiaTheme="minorEastAsia"/>
        </w:rPr>
      </w:pPr>
    </w:p>
    <w:p w14:paraId="2079ED2A" w14:textId="77777777" w:rsidR="00431DDE" w:rsidRDefault="00431DDE" w:rsidP="00BA67C4">
      <w:pPr>
        <w:pStyle w:val="Parta"/>
        <w:rPr>
          <w:rFonts w:eastAsiaTheme="minorEastAsia"/>
        </w:rPr>
      </w:pPr>
    </w:p>
    <w:p w14:paraId="008C254D" w14:textId="77777777" w:rsidR="00431DDE" w:rsidRDefault="00431DDE" w:rsidP="00BA67C4">
      <w:pPr>
        <w:pStyle w:val="Parta"/>
        <w:rPr>
          <w:rFonts w:eastAsiaTheme="minorEastAsia"/>
        </w:rPr>
      </w:pPr>
    </w:p>
    <w:p w14:paraId="1B7FA190" w14:textId="77777777" w:rsidR="00431DDE" w:rsidRDefault="00431DDE" w:rsidP="00991809">
      <w:pPr>
        <w:rPr>
          <w:rFonts w:eastAsiaTheme="minorEastAsia"/>
        </w:rPr>
      </w:pPr>
    </w:p>
    <w:p w14:paraId="0A65D9B3" w14:textId="77777777" w:rsidR="00431DDE" w:rsidRDefault="00431DDE" w:rsidP="00991809">
      <w:pPr>
        <w:rPr>
          <w:rFonts w:eastAsiaTheme="minorEastAsia"/>
        </w:rPr>
      </w:pPr>
      <w:r>
        <w:rPr>
          <w:rFonts w:eastAsiaTheme="minorEastAsia"/>
        </w:rPr>
        <w:t xml:space="preserve">As soon as his balance first exceeds </w:t>
      </w:r>
      <m:oMath>
        <m:r>
          <w:rPr>
            <w:rFonts w:ascii="Cambria Math" w:eastAsiaTheme="minorEastAsia" w:hAnsi="Cambria Math"/>
          </w:rPr>
          <m:t>$48 000</m:t>
        </m:r>
      </m:oMath>
      <w:r>
        <w:rPr>
          <w:rFonts w:eastAsiaTheme="minorEastAsia"/>
        </w:rPr>
        <w:t xml:space="preserve">, Guy will stop making deposits and head off on a </w:t>
      </w:r>
      <m:oMath>
        <m:r>
          <w:rPr>
            <w:rFonts w:ascii="Cambria Math" w:eastAsiaTheme="minorEastAsia" w:hAnsi="Cambria Math"/>
          </w:rPr>
          <m:t>12</m:t>
        </m:r>
      </m:oMath>
      <w:r>
        <w:rPr>
          <w:rFonts w:eastAsiaTheme="minorEastAsia"/>
        </w:rPr>
        <w:t xml:space="preserve"> month trip. Because regular payments are no longer made into the account, the interest rate will decrease by </w:t>
      </w:r>
      <m:oMath>
        <m:r>
          <w:rPr>
            <w:rFonts w:ascii="Cambria Math" w:eastAsiaTheme="minorEastAsia" w:hAnsi="Cambria Math"/>
          </w:rPr>
          <m:t>0.48%</m:t>
        </m:r>
      </m:oMath>
      <w:r>
        <w:rPr>
          <w:rFonts w:eastAsiaTheme="minorEastAsia"/>
        </w:rPr>
        <w:t xml:space="preserve"> per annum. Guy will make the same withdrawal at the end of each month, so that after the </w:t>
      </w:r>
      <m:oMath>
        <m:sSup>
          <m:sSupPr>
            <m:ctrlPr>
              <w:rPr>
                <w:rFonts w:ascii="Cambria Math" w:eastAsiaTheme="minorEastAsia" w:hAnsi="Cambria Math"/>
                <w:i/>
              </w:rPr>
            </m:ctrlPr>
          </m:sSupPr>
          <m:e>
            <m:r>
              <w:rPr>
                <w:rFonts w:ascii="Cambria Math" w:eastAsiaTheme="minorEastAsia" w:hAnsi="Cambria Math"/>
              </w:rPr>
              <m:t>12</m:t>
            </m:r>
          </m:e>
          <m:sup>
            <m:r>
              <m:rPr>
                <m:nor/>
              </m:rPr>
              <w:rPr>
                <w:rFonts w:ascii="Cambria Math" w:eastAsiaTheme="minorEastAsia" w:hAnsi="Cambria Math"/>
              </w:rPr>
              <m:t>th</m:t>
            </m:r>
          </m:sup>
        </m:sSup>
      </m:oMath>
      <w:r>
        <w:rPr>
          <w:rFonts w:eastAsiaTheme="minorEastAsia"/>
        </w:rPr>
        <w:t xml:space="preserve"> one his savings account balance will have fallen to </w:t>
      </w:r>
      <m:oMath>
        <m:r>
          <w:rPr>
            <w:rFonts w:ascii="Cambria Math" w:eastAsiaTheme="minorEastAsia" w:hAnsi="Cambria Math"/>
          </w:rPr>
          <m:t>$5000</m:t>
        </m:r>
      </m:oMath>
      <w:r>
        <w:rPr>
          <w:rFonts w:eastAsiaTheme="minorEastAsia"/>
        </w:rPr>
        <w:t>.</w:t>
      </w:r>
    </w:p>
    <w:p w14:paraId="005D527A" w14:textId="77777777" w:rsidR="00431DDE" w:rsidRDefault="00431DDE" w:rsidP="00991809">
      <w:pPr>
        <w:rPr>
          <w:rFonts w:eastAsiaTheme="minorEastAsia"/>
        </w:rPr>
      </w:pPr>
    </w:p>
    <w:p w14:paraId="1731D51F" w14:textId="77777777" w:rsidR="00431DDE" w:rsidRDefault="00431DDE" w:rsidP="00567A96">
      <w:pPr>
        <w:pStyle w:val="Parta"/>
        <w:rPr>
          <w:rFonts w:eastAsiaTheme="minorEastAsia"/>
        </w:rPr>
      </w:pPr>
      <w:r>
        <w:rPr>
          <w:rFonts w:eastAsiaTheme="minorEastAsia"/>
        </w:rPr>
        <w:t>(b)</w:t>
      </w:r>
      <w:r>
        <w:rPr>
          <w:rFonts w:eastAsiaTheme="minorEastAsia"/>
        </w:rPr>
        <w:tab/>
        <w:t>Determine the balance of his account when he stops making deposits.</w:t>
      </w:r>
      <w:r>
        <w:rPr>
          <w:rFonts w:eastAsiaTheme="minorEastAsia"/>
        </w:rPr>
        <w:tab/>
        <w:t>(2 marks)</w:t>
      </w:r>
    </w:p>
    <w:p w14:paraId="6DC9CA55" w14:textId="77777777" w:rsidR="00431DDE" w:rsidRDefault="00431DDE" w:rsidP="00567A96">
      <w:pPr>
        <w:pStyle w:val="Parta"/>
        <w:rPr>
          <w:rFonts w:eastAsiaTheme="minorEastAsia"/>
        </w:rPr>
      </w:pPr>
      <w:r>
        <w:rPr>
          <w:noProof/>
          <w:lang w:eastAsia="en-AU"/>
        </w:rPr>
        <mc:AlternateContent>
          <mc:Choice Requires="wps">
            <w:drawing>
              <wp:anchor distT="0" distB="0" distL="114300" distR="114300" simplePos="0" relativeHeight="251725824" behindDoc="0" locked="0" layoutInCell="1" allowOverlap="1" wp14:anchorId="22AD147D" wp14:editId="64F7BD86">
                <wp:simplePos x="0" y="0"/>
                <wp:positionH relativeFrom="column">
                  <wp:posOffset>425263</wp:posOffset>
                </wp:positionH>
                <wp:positionV relativeFrom="paragraph">
                  <wp:posOffset>50529</wp:posOffset>
                </wp:positionV>
                <wp:extent cx="5358134" cy="1790434"/>
                <wp:effectExtent l="0" t="0" r="13970" b="19685"/>
                <wp:wrapNone/>
                <wp:docPr id="58" name="Text Box 58"/>
                <wp:cNvGraphicFramePr/>
                <a:graphic xmlns:a="http://schemas.openxmlformats.org/drawingml/2006/main">
                  <a:graphicData uri="http://schemas.microsoft.com/office/word/2010/wordprocessingShape">
                    <wps:wsp>
                      <wps:cNvSpPr txBox="1"/>
                      <wps:spPr>
                        <a:xfrm>
                          <a:off x="0" y="0"/>
                          <a:ext cx="5358134" cy="1790434"/>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418"/>
                            </w:tblGrid>
                            <w:tr w:rsidR="00431DDE" w:rsidRPr="00C250AC" w14:paraId="1BBEEBDC" w14:textId="77777777" w:rsidTr="00771CFE">
                              <w:trPr>
                                <w:trHeight w:hRule="exact" w:val="255"/>
                              </w:trPr>
                              <w:tc>
                                <w:tcPr>
                                  <w:tcW w:w="5000" w:type="pct"/>
                                  <w:shd w:val="clear" w:color="auto" w:fill="D9E2F3"/>
                                </w:tcPr>
                                <w:p w14:paraId="0D87546F" w14:textId="77777777" w:rsidR="00431DDE" w:rsidRPr="00C250AC" w:rsidRDefault="00431DDE" w:rsidP="00B347BE">
                                  <w:pPr>
                                    <w:pStyle w:val="SolnBox"/>
                                  </w:pPr>
                                  <w:r w:rsidRPr="00C250AC">
                                    <w:t>Solution</w:t>
                                  </w:r>
                                </w:p>
                              </w:tc>
                            </w:tr>
                            <w:tr w:rsidR="00431DDE" w:rsidRPr="00C250AC" w14:paraId="6B1018D6" w14:textId="77777777" w:rsidTr="00C250AC">
                              <w:tc>
                                <w:tcPr>
                                  <w:tcW w:w="5000" w:type="pct"/>
                                  <w:tcBorders>
                                    <w:bottom w:val="single" w:sz="4" w:space="0" w:color="auto"/>
                                  </w:tcBorders>
                                </w:tcPr>
                                <w:p w14:paraId="066B1FFB" w14:textId="77777777" w:rsidR="00431DDE" w:rsidRDefault="00431DDE" w:rsidP="00E84F91">
                                  <w:pPr>
                                    <w:pStyle w:val="Parts"/>
                                  </w:pPr>
                                  <m:oMathPara>
                                    <m:oMath>
                                      <m:r>
                                        <w:rPr>
                                          <w:rFonts w:ascii="Cambria Math" w:eastAsiaTheme="minorEastAsia" w:hAnsi="Cambria Math"/>
                                        </w:rPr>
                                        <m:t>I%=5.04, PV=0, PMT=-1150, FV=48 000, PY=12, CY=12→N=</m:t>
                                      </m:r>
                                      <m:r>
                                        <m:rPr>
                                          <m:sty m:val="bi"/>
                                        </m:rPr>
                                        <w:rPr>
                                          <w:rFonts w:ascii="Cambria Math" w:eastAsiaTheme="minorEastAsia" w:hAnsi="Cambria Math"/>
                                        </w:rPr>
                                        <m:t>38.5</m:t>
                                      </m:r>
                                    </m:oMath>
                                  </m:oMathPara>
                                </w:p>
                                <w:p w14:paraId="56B6977B" w14:textId="77777777" w:rsidR="00431DDE" w:rsidRDefault="00431DDE" w:rsidP="006D54B1">
                                  <w:pPr>
                                    <w:pStyle w:val="Parts"/>
                                    <w:jc w:val="center"/>
                                  </w:pPr>
                                </w:p>
                                <w:p w14:paraId="35DE2579" w14:textId="77777777" w:rsidR="00431DDE" w:rsidRDefault="00431DDE" w:rsidP="00FE6469">
                                  <w:pPr>
                                    <w:pStyle w:val="Parts"/>
                                  </w:pPr>
                                  <m:oMathPara>
                                    <m:oMath>
                                      <m:r>
                                        <w:rPr>
                                          <w:rFonts w:ascii="Cambria Math" w:eastAsiaTheme="minorEastAsia" w:hAnsi="Cambria Math"/>
                                        </w:rPr>
                                        <m:t>N=39, I%=5.04, PV=0, PMT=-1150, PY=12, CY=12→FV=</m:t>
                                      </m:r>
                                      <m:r>
                                        <m:rPr>
                                          <m:sty m:val="bi"/>
                                        </m:rPr>
                                        <w:rPr>
                                          <w:rFonts w:ascii="Cambria Math" w:eastAsiaTheme="minorEastAsia" w:hAnsi="Cambria Math"/>
                                        </w:rPr>
                                        <m:t>48 621.64</m:t>
                                      </m:r>
                                    </m:oMath>
                                  </m:oMathPara>
                                </w:p>
                                <w:p w14:paraId="265059FE" w14:textId="77777777" w:rsidR="00431DDE" w:rsidRDefault="00431DDE" w:rsidP="00C1664B">
                                  <w:pPr>
                                    <w:pStyle w:val="Parts"/>
                                    <w:jc w:val="center"/>
                                  </w:pPr>
                                </w:p>
                                <w:p w14:paraId="7399203D" w14:textId="77777777" w:rsidR="00431DDE" w:rsidRDefault="00431DDE" w:rsidP="00C1664B">
                                  <w:pPr>
                                    <w:pStyle w:val="Parts"/>
                                    <w:jc w:val="center"/>
                                  </w:pPr>
                                  <w:r>
                                    <w:t xml:space="preserve">Balance will be </w:t>
                                  </w:r>
                                  <m:oMath>
                                    <m:r>
                                      <w:rPr>
                                        <w:rFonts w:ascii="Cambria Math" w:hAnsi="Cambria Math"/>
                                      </w:rPr>
                                      <m:t>$48 621.64</m:t>
                                    </m:r>
                                  </m:oMath>
                                  <w:r>
                                    <w:t>.</w:t>
                                  </w:r>
                                </w:p>
                                <w:p w14:paraId="5476C27D" w14:textId="77777777" w:rsidR="00431DDE" w:rsidRPr="00FC68BB" w:rsidRDefault="00431DDE" w:rsidP="00C1664B">
                                  <w:pPr>
                                    <w:pStyle w:val="Parts"/>
                                    <w:jc w:val="center"/>
                                  </w:pPr>
                                </w:p>
                              </w:tc>
                            </w:tr>
                            <w:tr w:rsidR="00431DDE" w:rsidRPr="00C250AC" w14:paraId="04A7B848" w14:textId="77777777" w:rsidTr="00321246">
                              <w:trPr>
                                <w:trHeight w:hRule="exact" w:val="255"/>
                              </w:trPr>
                              <w:tc>
                                <w:tcPr>
                                  <w:tcW w:w="5000" w:type="pct"/>
                                  <w:shd w:val="clear" w:color="auto" w:fill="D9E2F3"/>
                                </w:tcPr>
                                <w:p w14:paraId="6395CB5E" w14:textId="77777777" w:rsidR="00431DDE" w:rsidRPr="00C250AC" w:rsidRDefault="00431DDE" w:rsidP="00B347BE">
                                  <w:pPr>
                                    <w:pStyle w:val="SolnBox"/>
                                  </w:pPr>
                                  <w:r w:rsidRPr="00C250AC">
                                    <w:t>Specific behaviours</w:t>
                                  </w:r>
                                </w:p>
                              </w:tc>
                            </w:tr>
                            <w:tr w:rsidR="00431DDE" w:rsidRPr="00C250AC" w14:paraId="1DA727B0" w14:textId="77777777" w:rsidTr="00F27DD5">
                              <w:tc>
                                <w:tcPr>
                                  <w:tcW w:w="5000" w:type="pct"/>
                                </w:tcPr>
                                <w:p w14:paraId="3155618C" w14:textId="77777777" w:rsidR="00431DDE" w:rsidRDefault="00431DDE" w:rsidP="00992D52">
                                  <w:pPr>
                                    <w:pStyle w:val="Parts"/>
                                  </w:pPr>
                                  <w:r w:rsidRPr="00FE518A">
                                    <w:sym w:font="Wingdings" w:char="F0FC"/>
                                  </w:r>
                                  <w:r w:rsidRPr="00FE518A">
                                    <w:t xml:space="preserve"> </w:t>
                                  </w:r>
                                  <w:r>
                                    <w:t xml:space="preserve">correct value of </w:t>
                                  </w:r>
                                  <m:oMath>
                                    <m:r>
                                      <w:rPr>
                                        <w:rFonts w:ascii="Cambria Math" w:hAnsi="Cambria Math"/>
                                      </w:rPr>
                                      <m:t>N</m:t>
                                    </m:r>
                                  </m:oMath>
                                </w:p>
                                <w:p w14:paraId="338C04F6" w14:textId="77777777" w:rsidR="00431DDE" w:rsidRPr="00FE518A" w:rsidRDefault="00431DDE" w:rsidP="00992D52">
                                  <w:pPr>
                                    <w:pStyle w:val="Parts"/>
                                  </w:pPr>
                                  <w:r>
                                    <w:rPr>
                                      <w:rFonts w:ascii="Wingdings" w:hAnsi="Wingdings"/>
                                    </w:rPr>
                                    <w:t>ü</w:t>
                                  </w:r>
                                  <w:r>
                                    <w:t xml:space="preserve"> correct balance</w:t>
                                  </w:r>
                                </w:p>
                              </w:tc>
                            </w:tr>
                          </w:tbl>
                          <w:p w14:paraId="30AA4801" w14:textId="77777777" w:rsidR="00431DDE" w:rsidRDefault="00431DDE" w:rsidP="00FC68B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D147D" id="Text Box 58" o:spid="_x0000_s1078" type="#_x0000_t202" style="position:absolute;left:0;text-align:left;margin-left:33.5pt;margin-top:4pt;width:421.9pt;height:14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WkQSAIAAIUEAAAOAAAAZHJzL2Uyb0RvYy54bWysVE1v2zAMvQ/YfxB0X52PpuuCOEXWIsOA&#10;oi3QDj0rshwbkEVNUmJnv35Pst0W3U7DclAokuLHe6RXV12j2VE5X5PJ+fRswpkykora7HP+42n7&#10;6ZIzH4QphCajcn5Snl+tP35YtXapZlSRLpRjCGL8srU5r0KwyyzzslKN8GdklYGxJNeIgKvbZ4UT&#10;LaI3OptNJhdZS66wjqTyHtqb3sjXKX5ZKhnuy9KrwHTOUVtIp0vnLp7ZeiWWeydsVcuhDPEPVTSi&#10;Nkj6EupGBMEOrv4jVFNLR57KcCapyagsa6lSD+hmOnnXzWMlrEq9ABxvX2Dy/y+svDs+OFYXOV+A&#10;KSMacPSkusC+UsegAj6t9Uu4PVo4hg568DzqPZSx7a50TfxHQwx2IH16QTdGk1Au5ovL6fycMwnb&#10;9POXyTkuiJ+9PrfOh2+KGhaFnDvQl1AVx1sfetfRJWYztK21ThRqw9qcX8wXk/TAk66LaIxu/uSv&#10;tWNHgRnA6BTUcqaFD1DmfJt+Qx1vnqEqbVBc7L7vMkqh23U9WrMRgh0VJyDjqJ8tb+W2RvW3SPAg&#10;HIYJYGBBwj2OUhOqpEHirCL362/66A+OYeWsxXDm3P88CKdQ93cD9uMkj4Ibhd0omENzTeh1itWz&#10;Mol44IIexdJR84y92cQsMAkjkSvnYRSvQ78i2DupNpvkhHm1ItyaRytj6Ahs5OKpexbODoQFcH1H&#10;49iK5Tveet+euc0hUFknUiOwPYoD3pj1NBbDXsZlentPXq9fj/VvAAAA//8DAFBLAwQUAAYACAAA&#10;ACEAhkkwutwAAAAIAQAADwAAAGRycy9kb3ducmV2LnhtbEyPwU7DMAyG70i8Q2QkbizZDmMtTaeC&#10;BEhIHNgQ56wxTbfGqZJsK2+PObGTZf3W7++r1pMfxAlj6gNpmM8UCKQ22J46DZ/b57sViJQNWTME&#10;Qg0/mGBdX19VprThTB942uROcAml0mhwOY+llKl16E2ahRGJs+8Qvcm8xk7aaM5c7ge5UGopvemJ&#10;Pzgz4pPD9rA5eg3qTW6jK+Le4YtrGvVFj+/qVevbm6l5AJFxyv/H8IfP6FAz0y4cySYxaFjes0rW&#10;sOLBcTFXbLLTsCiUAllX8lKg/gUAAP//AwBQSwECLQAUAAYACAAAACEAtoM4kv4AAADhAQAAEwAA&#10;AAAAAAAAAAAAAAAAAAAAW0NvbnRlbnRfVHlwZXNdLnhtbFBLAQItABQABgAIAAAAIQA4/SH/1gAA&#10;AJQBAAALAAAAAAAAAAAAAAAAAC8BAABfcmVscy8ucmVsc1BLAQItABQABgAIAAAAIQDj2WkQSAIA&#10;AIUEAAAOAAAAAAAAAAAAAAAAAC4CAABkcnMvZTJvRG9jLnhtbFBLAQItABQABgAIAAAAIQCGSTC6&#10;3AAAAAg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8418"/>
                      </w:tblGrid>
                      <w:tr w:rsidR="00431DDE" w:rsidRPr="00C250AC" w14:paraId="1BBEEBDC" w14:textId="77777777" w:rsidTr="00771CFE">
                        <w:trPr>
                          <w:trHeight w:hRule="exact" w:val="255"/>
                        </w:trPr>
                        <w:tc>
                          <w:tcPr>
                            <w:tcW w:w="5000" w:type="pct"/>
                            <w:shd w:val="clear" w:color="auto" w:fill="D9E2F3"/>
                          </w:tcPr>
                          <w:p w14:paraId="0D87546F" w14:textId="77777777" w:rsidR="00431DDE" w:rsidRPr="00C250AC" w:rsidRDefault="00431DDE" w:rsidP="00B347BE">
                            <w:pPr>
                              <w:pStyle w:val="SolnBox"/>
                            </w:pPr>
                            <w:r w:rsidRPr="00C250AC">
                              <w:t>Solution</w:t>
                            </w:r>
                          </w:p>
                        </w:tc>
                      </w:tr>
                      <w:tr w:rsidR="00431DDE" w:rsidRPr="00C250AC" w14:paraId="6B1018D6" w14:textId="77777777" w:rsidTr="00C250AC">
                        <w:tc>
                          <w:tcPr>
                            <w:tcW w:w="5000" w:type="pct"/>
                            <w:tcBorders>
                              <w:bottom w:val="single" w:sz="4" w:space="0" w:color="auto"/>
                            </w:tcBorders>
                          </w:tcPr>
                          <w:p w14:paraId="066B1FFB" w14:textId="77777777" w:rsidR="00431DDE" w:rsidRDefault="00431DDE" w:rsidP="00E84F91">
                            <w:pPr>
                              <w:pStyle w:val="Parts"/>
                            </w:pPr>
                            <m:oMathPara>
                              <m:oMath>
                                <m:r>
                                  <w:rPr>
                                    <w:rFonts w:ascii="Cambria Math" w:eastAsiaTheme="minorEastAsia" w:hAnsi="Cambria Math"/>
                                  </w:rPr>
                                  <m:t>I%=5.04, PV=0, PMT=-1150, FV=48 000, PY=12, CY=12→N=</m:t>
                                </m:r>
                                <m:r>
                                  <m:rPr>
                                    <m:sty m:val="bi"/>
                                  </m:rPr>
                                  <w:rPr>
                                    <w:rFonts w:ascii="Cambria Math" w:eastAsiaTheme="minorEastAsia" w:hAnsi="Cambria Math"/>
                                  </w:rPr>
                                  <m:t>38.5</m:t>
                                </m:r>
                              </m:oMath>
                            </m:oMathPara>
                          </w:p>
                          <w:p w14:paraId="56B6977B" w14:textId="77777777" w:rsidR="00431DDE" w:rsidRDefault="00431DDE" w:rsidP="006D54B1">
                            <w:pPr>
                              <w:pStyle w:val="Parts"/>
                              <w:jc w:val="center"/>
                            </w:pPr>
                          </w:p>
                          <w:p w14:paraId="35DE2579" w14:textId="77777777" w:rsidR="00431DDE" w:rsidRDefault="00431DDE" w:rsidP="00FE6469">
                            <w:pPr>
                              <w:pStyle w:val="Parts"/>
                            </w:pPr>
                            <m:oMathPara>
                              <m:oMath>
                                <m:r>
                                  <w:rPr>
                                    <w:rFonts w:ascii="Cambria Math" w:eastAsiaTheme="minorEastAsia" w:hAnsi="Cambria Math"/>
                                  </w:rPr>
                                  <m:t>N=39, I%=5.04, PV=0, PMT=-1150, PY=12, CY=12→FV=</m:t>
                                </m:r>
                                <m:r>
                                  <m:rPr>
                                    <m:sty m:val="bi"/>
                                  </m:rPr>
                                  <w:rPr>
                                    <w:rFonts w:ascii="Cambria Math" w:eastAsiaTheme="minorEastAsia" w:hAnsi="Cambria Math"/>
                                  </w:rPr>
                                  <m:t>48 621.64</m:t>
                                </m:r>
                              </m:oMath>
                            </m:oMathPara>
                          </w:p>
                          <w:p w14:paraId="265059FE" w14:textId="77777777" w:rsidR="00431DDE" w:rsidRDefault="00431DDE" w:rsidP="00C1664B">
                            <w:pPr>
                              <w:pStyle w:val="Parts"/>
                              <w:jc w:val="center"/>
                            </w:pPr>
                          </w:p>
                          <w:p w14:paraId="7399203D" w14:textId="77777777" w:rsidR="00431DDE" w:rsidRDefault="00431DDE" w:rsidP="00C1664B">
                            <w:pPr>
                              <w:pStyle w:val="Parts"/>
                              <w:jc w:val="center"/>
                            </w:pPr>
                            <w:r>
                              <w:t xml:space="preserve">Balance will be </w:t>
                            </w:r>
                            <m:oMath>
                              <m:r>
                                <w:rPr>
                                  <w:rFonts w:ascii="Cambria Math" w:hAnsi="Cambria Math"/>
                                </w:rPr>
                                <m:t>$48 621.64</m:t>
                              </m:r>
                            </m:oMath>
                            <w:r>
                              <w:t>.</w:t>
                            </w:r>
                          </w:p>
                          <w:p w14:paraId="5476C27D" w14:textId="77777777" w:rsidR="00431DDE" w:rsidRPr="00FC68BB" w:rsidRDefault="00431DDE" w:rsidP="00C1664B">
                            <w:pPr>
                              <w:pStyle w:val="Parts"/>
                              <w:jc w:val="center"/>
                            </w:pPr>
                          </w:p>
                        </w:tc>
                      </w:tr>
                      <w:tr w:rsidR="00431DDE" w:rsidRPr="00C250AC" w14:paraId="04A7B848" w14:textId="77777777" w:rsidTr="00321246">
                        <w:trPr>
                          <w:trHeight w:hRule="exact" w:val="255"/>
                        </w:trPr>
                        <w:tc>
                          <w:tcPr>
                            <w:tcW w:w="5000" w:type="pct"/>
                            <w:shd w:val="clear" w:color="auto" w:fill="D9E2F3"/>
                          </w:tcPr>
                          <w:p w14:paraId="6395CB5E" w14:textId="77777777" w:rsidR="00431DDE" w:rsidRPr="00C250AC" w:rsidRDefault="00431DDE" w:rsidP="00B347BE">
                            <w:pPr>
                              <w:pStyle w:val="SolnBox"/>
                            </w:pPr>
                            <w:r w:rsidRPr="00C250AC">
                              <w:t>Specific behaviours</w:t>
                            </w:r>
                          </w:p>
                        </w:tc>
                      </w:tr>
                      <w:tr w:rsidR="00431DDE" w:rsidRPr="00C250AC" w14:paraId="1DA727B0" w14:textId="77777777" w:rsidTr="00F27DD5">
                        <w:tc>
                          <w:tcPr>
                            <w:tcW w:w="5000" w:type="pct"/>
                          </w:tcPr>
                          <w:p w14:paraId="3155618C" w14:textId="77777777" w:rsidR="00431DDE" w:rsidRDefault="00431DDE" w:rsidP="00992D52">
                            <w:pPr>
                              <w:pStyle w:val="Parts"/>
                            </w:pPr>
                            <w:r w:rsidRPr="00FE518A">
                              <w:sym w:font="Wingdings" w:char="F0FC"/>
                            </w:r>
                            <w:r w:rsidRPr="00FE518A">
                              <w:t xml:space="preserve"> </w:t>
                            </w:r>
                            <w:r>
                              <w:t xml:space="preserve">correct value of </w:t>
                            </w:r>
                            <m:oMath>
                              <m:r>
                                <w:rPr>
                                  <w:rFonts w:ascii="Cambria Math" w:hAnsi="Cambria Math"/>
                                </w:rPr>
                                <m:t>N</m:t>
                              </m:r>
                            </m:oMath>
                          </w:p>
                          <w:p w14:paraId="338C04F6" w14:textId="77777777" w:rsidR="00431DDE" w:rsidRPr="00FE518A" w:rsidRDefault="00431DDE" w:rsidP="00992D52">
                            <w:pPr>
                              <w:pStyle w:val="Parts"/>
                            </w:pPr>
                            <w:r>
                              <w:rPr>
                                <w:rFonts w:ascii="Wingdings" w:hAnsi="Wingdings"/>
                              </w:rPr>
                              <w:t>ü</w:t>
                            </w:r>
                            <w:r>
                              <w:t xml:space="preserve"> correct balance</w:t>
                            </w:r>
                          </w:p>
                        </w:tc>
                      </w:tr>
                    </w:tbl>
                    <w:p w14:paraId="30AA4801" w14:textId="77777777" w:rsidR="00431DDE" w:rsidRDefault="00431DDE" w:rsidP="00FC68BB">
                      <w:pPr>
                        <w:pStyle w:val="Part"/>
                      </w:pPr>
                    </w:p>
                  </w:txbxContent>
                </v:textbox>
              </v:shape>
            </w:pict>
          </mc:Fallback>
        </mc:AlternateContent>
      </w:r>
    </w:p>
    <w:p w14:paraId="71641B0D" w14:textId="77777777" w:rsidR="00431DDE" w:rsidRDefault="00431DDE" w:rsidP="00567A96">
      <w:pPr>
        <w:pStyle w:val="Parta"/>
        <w:rPr>
          <w:rFonts w:eastAsiaTheme="minorEastAsia"/>
        </w:rPr>
      </w:pPr>
    </w:p>
    <w:p w14:paraId="286EB963" w14:textId="77777777" w:rsidR="00431DDE" w:rsidRDefault="00431DDE" w:rsidP="00567A96">
      <w:pPr>
        <w:pStyle w:val="Parta"/>
        <w:rPr>
          <w:rFonts w:eastAsiaTheme="minorEastAsia"/>
        </w:rPr>
      </w:pPr>
    </w:p>
    <w:p w14:paraId="3ACAC197" w14:textId="77777777" w:rsidR="00431DDE" w:rsidRDefault="00431DDE" w:rsidP="00567A96">
      <w:pPr>
        <w:pStyle w:val="Parta"/>
        <w:rPr>
          <w:rFonts w:eastAsiaTheme="minorEastAsia"/>
        </w:rPr>
      </w:pPr>
    </w:p>
    <w:p w14:paraId="0F71814B" w14:textId="77777777" w:rsidR="00431DDE" w:rsidRDefault="00431DDE" w:rsidP="00567A96">
      <w:pPr>
        <w:pStyle w:val="Parta"/>
        <w:rPr>
          <w:rFonts w:eastAsiaTheme="minorEastAsia"/>
        </w:rPr>
      </w:pPr>
    </w:p>
    <w:p w14:paraId="1079E002" w14:textId="77777777" w:rsidR="00431DDE" w:rsidRDefault="00431DDE" w:rsidP="00567A96">
      <w:pPr>
        <w:pStyle w:val="Parta"/>
        <w:rPr>
          <w:rFonts w:eastAsiaTheme="minorEastAsia"/>
        </w:rPr>
      </w:pPr>
    </w:p>
    <w:p w14:paraId="2E936453" w14:textId="77777777" w:rsidR="00431DDE" w:rsidRDefault="00431DDE" w:rsidP="00567A96">
      <w:pPr>
        <w:pStyle w:val="Parta"/>
        <w:rPr>
          <w:rFonts w:eastAsiaTheme="minorEastAsia"/>
        </w:rPr>
      </w:pPr>
    </w:p>
    <w:p w14:paraId="677C9573" w14:textId="77777777" w:rsidR="00431DDE" w:rsidRDefault="00431DDE" w:rsidP="00567A96">
      <w:pPr>
        <w:pStyle w:val="Parta"/>
        <w:rPr>
          <w:rFonts w:eastAsiaTheme="minorEastAsia"/>
        </w:rPr>
      </w:pPr>
    </w:p>
    <w:p w14:paraId="317E39B1" w14:textId="77777777" w:rsidR="00431DDE" w:rsidRDefault="00431DDE" w:rsidP="00567A96">
      <w:pPr>
        <w:pStyle w:val="Parta"/>
        <w:rPr>
          <w:rFonts w:eastAsiaTheme="minorEastAsia"/>
        </w:rPr>
      </w:pPr>
    </w:p>
    <w:p w14:paraId="5277F7C4" w14:textId="77777777" w:rsidR="00431DDE" w:rsidRDefault="00431DDE" w:rsidP="00567A96">
      <w:pPr>
        <w:pStyle w:val="Parta"/>
        <w:rPr>
          <w:rFonts w:eastAsiaTheme="minorEastAsia"/>
        </w:rPr>
      </w:pPr>
    </w:p>
    <w:p w14:paraId="5F690A72" w14:textId="77777777" w:rsidR="00431DDE" w:rsidRDefault="00431DDE" w:rsidP="00567A96">
      <w:pPr>
        <w:pStyle w:val="Parta"/>
        <w:rPr>
          <w:rFonts w:eastAsiaTheme="minorEastAsia"/>
        </w:rPr>
      </w:pPr>
    </w:p>
    <w:p w14:paraId="5BC29500" w14:textId="77777777" w:rsidR="00431DDE" w:rsidRDefault="00431DDE" w:rsidP="00567A96">
      <w:pPr>
        <w:pStyle w:val="Parta"/>
        <w:rPr>
          <w:rFonts w:eastAsiaTheme="minorEastAsia"/>
        </w:rPr>
      </w:pPr>
    </w:p>
    <w:p w14:paraId="52DAF5D1" w14:textId="77777777" w:rsidR="00431DDE" w:rsidRDefault="00431DDE" w:rsidP="00567A96">
      <w:pPr>
        <w:pStyle w:val="Parta"/>
        <w:rPr>
          <w:rFonts w:eastAsiaTheme="minorEastAsia"/>
        </w:rPr>
      </w:pPr>
      <w:r>
        <w:rPr>
          <w:rFonts w:eastAsiaTheme="minorEastAsia"/>
        </w:rPr>
        <w:t>(c)</w:t>
      </w:r>
      <w:r>
        <w:rPr>
          <w:rFonts w:eastAsiaTheme="minorEastAsia"/>
        </w:rPr>
        <w:tab/>
        <w:t>Determine the monthly withdrawal Guy will make on his trip.</w:t>
      </w:r>
      <w:r>
        <w:rPr>
          <w:rFonts w:eastAsiaTheme="minorEastAsia"/>
        </w:rPr>
        <w:tab/>
        <w:t>(2 marks)</w:t>
      </w:r>
    </w:p>
    <w:p w14:paraId="35154471" w14:textId="77777777" w:rsidR="00431DDE" w:rsidRDefault="00431DDE" w:rsidP="00567A96">
      <w:pPr>
        <w:pStyle w:val="Parta"/>
        <w:rPr>
          <w:rFonts w:eastAsiaTheme="minorEastAsia"/>
        </w:rPr>
      </w:pPr>
      <w:r>
        <w:rPr>
          <w:noProof/>
          <w:lang w:eastAsia="en-AU"/>
        </w:rPr>
        <mc:AlternateContent>
          <mc:Choice Requires="wps">
            <w:drawing>
              <wp:anchor distT="0" distB="0" distL="114300" distR="114300" simplePos="0" relativeHeight="251726848" behindDoc="0" locked="0" layoutInCell="1" allowOverlap="1" wp14:anchorId="0F2EADC7" wp14:editId="0CCD5495">
                <wp:simplePos x="0" y="0"/>
                <wp:positionH relativeFrom="column">
                  <wp:posOffset>278130</wp:posOffset>
                </wp:positionH>
                <wp:positionV relativeFrom="paragraph">
                  <wp:posOffset>50534</wp:posOffset>
                </wp:positionV>
                <wp:extent cx="5620683" cy="1438741"/>
                <wp:effectExtent l="0" t="0" r="18415" b="28575"/>
                <wp:wrapNone/>
                <wp:docPr id="59" name="Text Box 59"/>
                <wp:cNvGraphicFramePr/>
                <a:graphic xmlns:a="http://schemas.openxmlformats.org/drawingml/2006/main">
                  <a:graphicData uri="http://schemas.microsoft.com/office/word/2010/wordprocessingShape">
                    <wps:wsp>
                      <wps:cNvSpPr txBox="1"/>
                      <wps:spPr>
                        <a:xfrm>
                          <a:off x="0" y="0"/>
                          <a:ext cx="5620683" cy="1438741"/>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830"/>
                            </w:tblGrid>
                            <w:tr w:rsidR="00431DDE" w:rsidRPr="00C250AC" w14:paraId="59C95DA0" w14:textId="77777777" w:rsidTr="00771CFE">
                              <w:trPr>
                                <w:trHeight w:hRule="exact" w:val="255"/>
                              </w:trPr>
                              <w:tc>
                                <w:tcPr>
                                  <w:tcW w:w="5000" w:type="pct"/>
                                  <w:shd w:val="clear" w:color="auto" w:fill="D9E2F3"/>
                                </w:tcPr>
                                <w:p w14:paraId="01DEC21C" w14:textId="77777777" w:rsidR="00431DDE" w:rsidRPr="00C250AC" w:rsidRDefault="00431DDE" w:rsidP="00B347BE">
                                  <w:pPr>
                                    <w:pStyle w:val="SolnBox"/>
                                  </w:pPr>
                                  <w:r w:rsidRPr="00C250AC">
                                    <w:t>Solution</w:t>
                                  </w:r>
                                </w:p>
                              </w:tc>
                            </w:tr>
                            <w:tr w:rsidR="00431DDE" w:rsidRPr="00C250AC" w14:paraId="59968975" w14:textId="77777777" w:rsidTr="00C250AC">
                              <w:tc>
                                <w:tcPr>
                                  <w:tcW w:w="5000" w:type="pct"/>
                                  <w:tcBorders>
                                    <w:bottom w:val="single" w:sz="4" w:space="0" w:color="auto"/>
                                  </w:tcBorders>
                                </w:tcPr>
                                <w:p w14:paraId="1D199879" w14:textId="77777777" w:rsidR="00431DDE" w:rsidRDefault="00431DDE" w:rsidP="00992D52">
                                  <w:pPr>
                                    <w:pStyle w:val="Parts"/>
                                  </w:pPr>
                                  <m:oMathPara>
                                    <m:oMath>
                                      <m:r>
                                        <w:rPr>
                                          <w:rFonts w:ascii="Cambria Math" w:eastAsiaTheme="minorEastAsia" w:hAnsi="Cambria Math"/>
                                        </w:rPr>
                                        <m:t>N=12, I%=</m:t>
                                      </m:r>
                                      <m:r>
                                        <m:rPr>
                                          <m:sty m:val="bi"/>
                                        </m:rPr>
                                        <w:rPr>
                                          <w:rFonts w:ascii="Cambria Math" w:eastAsiaTheme="minorEastAsia" w:hAnsi="Cambria Math"/>
                                        </w:rPr>
                                        <m:t>4.56</m:t>
                                      </m:r>
                                      <m:r>
                                        <w:rPr>
                                          <w:rFonts w:ascii="Cambria Math" w:eastAsiaTheme="minorEastAsia" w:hAnsi="Cambria Math"/>
                                        </w:rPr>
                                        <m:t>, PV=-</m:t>
                                      </m:r>
                                      <m:r>
                                        <w:rPr>
                                          <w:rFonts w:ascii="Cambria Math" w:hAnsi="Cambria Math"/>
                                        </w:rPr>
                                        <m:t>48 621.64</m:t>
                                      </m:r>
                                      <m:r>
                                        <w:rPr>
                                          <w:rFonts w:ascii="Cambria Math" w:eastAsiaTheme="minorEastAsia" w:hAnsi="Cambria Math"/>
                                        </w:rPr>
                                        <m:t>, FV=5000, PY=12, CY=12→PMT=</m:t>
                                      </m:r>
                                      <m:r>
                                        <m:rPr>
                                          <m:sty m:val="bi"/>
                                        </m:rPr>
                                        <w:rPr>
                                          <w:rFonts w:ascii="Cambria Math" w:eastAsiaTheme="minorEastAsia" w:hAnsi="Cambria Math"/>
                                        </w:rPr>
                                        <m:t>3744.55</m:t>
                                      </m:r>
                                    </m:oMath>
                                  </m:oMathPara>
                                </w:p>
                                <w:p w14:paraId="79FB2029" w14:textId="77777777" w:rsidR="00431DDE" w:rsidRDefault="00431DDE" w:rsidP="00992D52">
                                  <w:pPr>
                                    <w:pStyle w:val="Parts"/>
                                  </w:pPr>
                                </w:p>
                                <w:p w14:paraId="320DCCAA" w14:textId="77777777" w:rsidR="00431DDE" w:rsidRDefault="00431DDE" w:rsidP="006D54B1">
                                  <w:pPr>
                                    <w:pStyle w:val="Parts"/>
                                    <w:jc w:val="center"/>
                                  </w:pPr>
                                  <w:r>
                                    <w:t xml:space="preserve">Withdrawal must be </w:t>
                                  </w:r>
                                  <m:oMath>
                                    <m:r>
                                      <w:rPr>
                                        <w:rFonts w:ascii="Cambria Math" w:hAnsi="Cambria Math"/>
                                      </w:rPr>
                                      <m:t>$3744.55</m:t>
                                    </m:r>
                                  </m:oMath>
                                  <w:r>
                                    <w:t>.</w:t>
                                  </w:r>
                                </w:p>
                                <w:p w14:paraId="567174B1" w14:textId="77777777" w:rsidR="00431DDE" w:rsidRPr="00410486" w:rsidRDefault="00431DDE" w:rsidP="006D54B1">
                                  <w:pPr>
                                    <w:pStyle w:val="Parts"/>
                                    <w:jc w:val="center"/>
                                  </w:pPr>
                                </w:p>
                              </w:tc>
                            </w:tr>
                            <w:tr w:rsidR="00431DDE" w:rsidRPr="00C250AC" w14:paraId="2CF43F61" w14:textId="77777777" w:rsidTr="00321246">
                              <w:trPr>
                                <w:trHeight w:hRule="exact" w:val="255"/>
                              </w:trPr>
                              <w:tc>
                                <w:tcPr>
                                  <w:tcW w:w="5000" w:type="pct"/>
                                  <w:shd w:val="clear" w:color="auto" w:fill="D9E2F3"/>
                                </w:tcPr>
                                <w:p w14:paraId="7F244190" w14:textId="77777777" w:rsidR="00431DDE" w:rsidRPr="00C250AC" w:rsidRDefault="00431DDE" w:rsidP="00B347BE">
                                  <w:pPr>
                                    <w:pStyle w:val="SolnBox"/>
                                  </w:pPr>
                                  <w:r w:rsidRPr="00C250AC">
                                    <w:t>Specific behaviours</w:t>
                                  </w:r>
                                </w:p>
                              </w:tc>
                            </w:tr>
                            <w:tr w:rsidR="00431DDE" w:rsidRPr="00C250AC" w14:paraId="5F9348B0" w14:textId="77777777" w:rsidTr="00F27DD5">
                              <w:tc>
                                <w:tcPr>
                                  <w:tcW w:w="5000" w:type="pct"/>
                                </w:tcPr>
                                <w:p w14:paraId="31302EB3" w14:textId="77777777" w:rsidR="00431DDE" w:rsidRPr="00FE518A" w:rsidRDefault="00431DDE" w:rsidP="00992D52">
                                  <w:pPr>
                                    <w:pStyle w:val="Parts"/>
                                  </w:pPr>
                                  <w:r w:rsidRPr="00FE518A">
                                    <w:sym w:font="Wingdings" w:char="F0FC"/>
                                  </w:r>
                                  <w:r w:rsidRPr="00FE518A">
                                    <w:t xml:space="preserve"> </w:t>
                                  </w:r>
                                  <w:r>
                                    <w:t xml:space="preserve">sets at least </w:t>
                                  </w:r>
                                  <m:oMath>
                                    <m:r>
                                      <w:rPr>
                                        <w:rFonts w:ascii="Cambria Math" w:hAnsi="Cambria Math"/>
                                      </w:rPr>
                                      <m:t>5</m:t>
                                    </m:r>
                                  </m:oMath>
                                  <w:r>
                                    <w:t xml:space="preserve"> correct values in financial calculator</w:t>
                                  </w:r>
                                </w:p>
                                <w:p w14:paraId="207C674A" w14:textId="77777777" w:rsidR="00431DDE" w:rsidRPr="00FE518A" w:rsidRDefault="00431DDE" w:rsidP="00992D52">
                                  <w:pPr>
                                    <w:pStyle w:val="Parts"/>
                                  </w:pPr>
                                  <w:r w:rsidRPr="00FE518A">
                                    <w:rPr>
                                      <w:rFonts w:ascii="Wingdings" w:hAnsi="Wingdings"/>
                                    </w:rPr>
                                    <w:t>ü</w:t>
                                  </w:r>
                                  <w:r w:rsidRPr="00FE518A">
                                    <w:t xml:space="preserve"> </w:t>
                                  </w:r>
                                  <w:r>
                                    <w:t>correct amount of withdrawal</w:t>
                                  </w:r>
                                </w:p>
                              </w:tc>
                            </w:tr>
                          </w:tbl>
                          <w:p w14:paraId="30587ABB" w14:textId="77777777" w:rsidR="00431DDE" w:rsidRDefault="00431DDE" w:rsidP="00E84F9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EADC7" id="Text Box 59" o:spid="_x0000_s1079" type="#_x0000_t202" style="position:absolute;left:0;text-align:left;margin-left:21.9pt;margin-top:4pt;width:442.55pt;height:113.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rDASgIAAIUEAAAOAAAAZHJzL2Uyb0RvYy54bWysVE1vGjEQvVfqf7B8b5aPQCliiSgRVaUo&#10;iZRUORuvF1byelzbsEt/fZ+9LInSnqpyMOOZ8Xy8N7OLm7bW7Kicr8jkfHg14EwZSUVldjn/8bz5&#10;NOPMB2EKocmonJ+U5zfLjx8WjZ2rEe1JF8oxBDF+3tic70Ow8yzzcq9q4a/IKgNjSa4WAVe3ywon&#10;GkSvdTYaDKZZQ66wjqTyHtrbzsiXKX5ZKhkeytKrwHTOUVtIp0vnNp7ZciHmOyfsvpLnMsQ/VFGL&#10;yiDpJdStCIIdXPVHqLqSjjyV4UpSnVFZVlKlHtDNcPCum6e9sCr1AnC8vcDk/19YeX98dKwqcj75&#10;wpkRNTh6Vm1gX6llUAGfxvo53J4sHEMLPXju9R7K2HZbujr+oyEGO5A+XdCN0SSUk+loMJ2NOZOw&#10;Da/Hs8/XKU72+tw6H74pqlkUcu5AX0JVHO98QClw7V1iNkObSutEoTasyfl0PBmkB550VURjdPMn&#10;v9aOHQVmAKNTUMOZFj5AmfNN+sV+EPzNM9y0gTJ233UZpdBu2w6tcQ/BlooTkHHUzZa3clOh+jsk&#10;eBQOwwQwsCDhAUepCVXSWeJsT+7X3/TRHxzDylmD4cy5/3kQTqHu7wbsx0nuBdcL214wh3pN6HWI&#10;1bMyiXjggu7F0lH9gr1ZxSwwCSORK+ehF9ehWxHsnVSrVXLCvFoR7syTlTF0BDZy8dy+CGfPhAVw&#10;fU/92Ir5O94634651SFQWSVSI7Adime8MeuJjvNexmV6e09er1+P5W8AAAD//wMAUEsDBBQABgAI&#10;AAAAIQDk5ZfV3QAAAAgBAAAPAAAAZHJzL2Rvd25yZXYueG1sTI/BTsMwEETvSPyDtUjcqE1aVUmI&#10;UwUkQELiQIs4u8kSB+J1ZLtt+HuWEz2OZjTzptrMbhRHDHHwpOF2oUAgtb4bqNfwvnu8yUHEZKgz&#10;oyfU8IMRNvXlRWXKzp/oDY/b1AsuoVgaDTalqZQythadiQs/IbH36YMziWXoZRfMicvdKDOl1tKZ&#10;gXjBmgkfLLbf24PToF7kLtgifFl8sk2jPuj+VT1rfX01N3cgEs7pPwx/+IwONTPt/YG6KEYNqyWT&#10;Jw05P2K7yPICxF5DtlytQdaVPD9Q/wIAAP//AwBQSwECLQAUAAYACAAAACEAtoM4kv4AAADhAQAA&#10;EwAAAAAAAAAAAAAAAAAAAAAAW0NvbnRlbnRfVHlwZXNdLnhtbFBLAQItABQABgAIAAAAIQA4/SH/&#10;1gAAAJQBAAALAAAAAAAAAAAAAAAAAC8BAABfcmVscy8ucmVsc1BLAQItABQABgAIAAAAIQBT7rDA&#10;SgIAAIUEAAAOAAAAAAAAAAAAAAAAAC4CAABkcnMvZTJvRG9jLnhtbFBLAQItABQABgAIAAAAIQDk&#10;5ZfV3QAAAAgBAAAPAAAAAAAAAAAAAAAAAKQEAABkcnMvZG93bnJldi54bWxQSwUGAAAAAAQABADz&#10;AAAArgUAAAAA&#10;" filled="f" strokecolor="window" strokeweight=".5pt">
                <v:textbox inset="0,0,0,0">
                  <w:txbxContent>
                    <w:tbl>
                      <w:tblPr>
                        <w:tblStyle w:val="TableGrid"/>
                        <w:tblW w:w="4991" w:type="pct"/>
                        <w:tblLook w:val="04A0" w:firstRow="1" w:lastRow="0" w:firstColumn="1" w:lastColumn="0" w:noHBand="0" w:noVBand="1"/>
                      </w:tblPr>
                      <w:tblGrid>
                        <w:gridCol w:w="8830"/>
                      </w:tblGrid>
                      <w:tr w:rsidR="00431DDE" w:rsidRPr="00C250AC" w14:paraId="59C95DA0" w14:textId="77777777" w:rsidTr="00771CFE">
                        <w:trPr>
                          <w:trHeight w:hRule="exact" w:val="255"/>
                        </w:trPr>
                        <w:tc>
                          <w:tcPr>
                            <w:tcW w:w="5000" w:type="pct"/>
                            <w:shd w:val="clear" w:color="auto" w:fill="D9E2F3"/>
                          </w:tcPr>
                          <w:p w14:paraId="01DEC21C" w14:textId="77777777" w:rsidR="00431DDE" w:rsidRPr="00C250AC" w:rsidRDefault="00431DDE" w:rsidP="00B347BE">
                            <w:pPr>
                              <w:pStyle w:val="SolnBox"/>
                            </w:pPr>
                            <w:r w:rsidRPr="00C250AC">
                              <w:t>Solution</w:t>
                            </w:r>
                          </w:p>
                        </w:tc>
                      </w:tr>
                      <w:tr w:rsidR="00431DDE" w:rsidRPr="00C250AC" w14:paraId="59968975" w14:textId="77777777" w:rsidTr="00C250AC">
                        <w:tc>
                          <w:tcPr>
                            <w:tcW w:w="5000" w:type="pct"/>
                            <w:tcBorders>
                              <w:bottom w:val="single" w:sz="4" w:space="0" w:color="auto"/>
                            </w:tcBorders>
                          </w:tcPr>
                          <w:p w14:paraId="1D199879" w14:textId="77777777" w:rsidR="00431DDE" w:rsidRDefault="00431DDE" w:rsidP="00992D52">
                            <w:pPr>
                              <w:pStyle w:val="Parts"/>
                            </w:pPr>
                            <m:oMathPara>
                              <m:oMath>
                                <m:r>
                                  <w:rPr>
                                    <w:rFonts w:ascii="Cambria Math" w:eastAsiaTheme="minorEastAsia" w:hAnsi="Cambria Math"/>
                                  </w:rPr>
                                  <m:t>N=12, I%=</m:t>
                                </m:r>
                                <m:r>
                                  <m:rPr>
                                    <m:sty m:val="bi"/>
                                  </m:rPr>
                                  <w:rPr>
                                    <w:rFonts w:ascii="Cambria Math" w:eastAsiaTheme="minorEastAsia" w:hAnsi="Cambria Math"/>
                                  </w:rPr>
                                  <m:t>4.56</m:t>
                                </m:r>
                                <m:r>
                                  <w:rPr>
                                    <w:rFonts w:ascii="Cambria Math" w:eastAsiaTheme="minorEastAsia" w:hAnsi="Cambria Math"/>
                                  </w:rPr>
                                  <m:t>, PV=-</m:t>
                                </m:r>
                                <m:r>
                                  <w:rPr>
                                    <w:rFonts w:ascii="Cambria Math" w:hAnsi="Cambria Math"/>
                                  </w:rPr>
                                  <m:t>48 621.64</m:t>
                                </m:r>
                                <m:r>
                                  <w:rPr>
                                    <w:rFonts w:ascii="Cambria Math" w:eastAsiaTheme="minorEastAsia" w:hAnsi="Cambria Math"/>
                                  </w:rPr>
                                  <m:t>, FV=5000, PY=12, CY=12→PMT=</m:t>
                                </m:r>
                                <m:r>
                                  <m:rPr>
                                    <m:sty m:val="bi"/>
                                  </m:rPr>
                                  <w:rPr>
                                    <w:rFonts w:ascii="Cambria Math" w:eastAsiaTheme="minorEastAsia" w:hAnsi="Cambria Math"/>
                                  </w:rPr>
                                  <m:t>3744.55</m:t>
                                </m:r>
                              </m:oMath>
                            </m:oMathPara>
                          </w:p>
                          <w:p w14:paraId="79FB2029" w14:textId="77777777" w:rsidR="00431DDE" w:rsidRDefault="00431DDE" w:rsidP="00992D52">
                            <w:pPr>
                              <w:pStyle w:val="Parts"/>
                            </w:pPr>
                          </w:p>
                          <w:p w14:paraId="320DCCAA" w14:textId="77777777" w:rsidR="00431DDE" w:rsidRDefault="00431DDE" w:rsidP="006D54B1">
                            <w:pPr>
                              <w:pStyle w:val="Parts"/>
                              <w:jc w:val="center"/>
                            </w:pPr>
                            <w:r>
                              <w:t xml:space="preserve">Withdrawal must be </w:t>
                            </w:r>
                            <m:oMath>
                              <m:r>
                                <w:rPr>
                                  <w:rFonts w:ascii="Cambria Math" w:hAnsi="Cambria Math"/>
                                </w:rPr>
                                <m:t>$3744.55</m:t>
                              </m:r>
                            </m:oMath>
                            <w:r>
                              <w:t>.</w:t>
                            </w:r>
                          </w:p>
                          <w:p w14:paraId="567174B1" w14:textId="77777777" w:rsidR="00431DDE" w:rsidRPr="00410486" w:rsidRDefault="00431DDE" w:rsidP="006D54B1">
                            <w:pPr>
                              <w:pStyle w:val="Parts"/>
                              <w:jc w:val="center"/>
                            </w:pPr>
                          </w:p>
                        </w:tc>
                      </w:tr>
                      <w:tr w:rsidR="00431DDE" w:rsidRPr="00C250AC" w14:paraId="2CF43F61" w14:textId="77777777" w:rsidTr="00321246">
                        <w:trPr>
                          <w:trHeight w:hRule="exact" w:val="255"/>
                        </w:trPr>
                        <w:tc>
                          <w:tcPr>
                            <w:tcW w:w="5000" w:type="pct"/>
                            <w:shd w:val="clear" w:color="auto" w:fill="D9E2F3"/>
                          </w:tcPr>
                          <w:p w14:paraId="7F244190" w14:textId="77777777" w:rsidR="00431DDE" w:rsidRPr="00C250AC" w:rsidRDefault="00431DDE" w:rsidP="00B347BE">
                            <w:pPr>
                              <w:pStyle w:val="SolnBox"/>
                            </w:pPr>
                            <w:r w:rsidRPr="00C250AC">
                              <w:t>Specific behaviours</w:t>
                            </w:r>
                          </w:p>
                        </w:tc>
                      </w:tr>
                      <w:tr w:rsidR="00431DDE" w:rsidRPr="00C250AC" w14:paraId="5F9348B0" w14:textId="77777777" w:rsidTr="00F27DD5">
                        <w:tc>
                          <w:tcPr>
                            <w:tcW w:w="5000" w:type="pct"/>
                          </w:tcPr>
                          <w:p w14:paraId="31302EB3" w14:textId="77777777" w:rsidR="00431DDE" w:rsidRPr="00FE518A" w:rsidRDefault="00431DDE" w:rsidP="00992D52">
                            <w:pPr>
                              <w:pStyle w:val="Parts"/>
                            </w:pPr>
                            <w:r w:rsidRPr="00FE518A">
                              <w:sym w:font="Wingdings" w:char="F0FC"/>
                            </w:r>
                            <w:r w:rsidRPr="00FE518A">
                              <w:t xml:space="preserve"> </w:t>
                            </w:r>
                            <w:r>
                              <w:t xml:space="preserve">sets at least </w:t>
                            </w:r>
                            <m:oMath>
                              <m:r>
                                <w:rPr>
                                  <w:rFonts w:ascii="Cambria Math" w:hAnsi="Cambria Math"/>
                                </w:rPr>
                                <m:t>5</m:t>
                              </m:r>
                            </m:oMath>
                            <w:r>
                              <w:t xml:space="preserve"> correct values in financial calculator</w:t>
                            </w:r>
                          </w:p>
                          <w:p w14:paraId="207C674A" w14:textId="77777777" w:rsidR="00431DDE" w:rsidRPr="00FE518A" w:rsidRDefault="00431DDE" w:rsidP="00992D52">
                            <w:pPr>
                              <w:pStyle w:val="Parts"/>
                            </w:pPr>
                            <w:r w:rsidRPr="00FE518A">
                              <w:rPr>
                                <w:rFonts w:ascii="Wingdings" w:hAnsi="Wingdings"/>
                              </w:rPr>
                              <w:t>ü</w:t>
                            </w:r>
                            <w:r w:rsidRPr="00FE518A">
                              <w:t xml:space="preserve"> </w:t>
                            </w:r>
                            <w:r>
                              <w:t>correct amount of withdrawal</w:t>
                            </w:r>
                          </w:p>
                        </w:tc>
                      </w:tr>
                    </w:tbl>
                    <w:p w14:paraId="30587ABB" w14:textId="77777777" w:rsidR="00431DDE" w:rsidRDefault="00431DDE" w:rsidP="00E84F91">
                      <w:pPr>
                        <w:pStyle w:val="Part"/>
                      </w:pPr>
                    </w:p>
                  </w:txbxContent>
                </v:textbox>
              </v:shape>
            </w:pict>
          </mc:Fallback>
        </mc:AlternateContent>
      </w:r>
    </w:p>
    <w:p w14:paraId="0BEF8403" w14:textId="77777777" w:rsidR="00431DDE" w:rsidRDefault="00431DDE" w:rsidP="00567A96">
      <w:pPr>
        <w:pStyle w:val="Parta"/>
        <w:rPr>
          <w:rFonts w:eastAsiaTheme="minorEastAsia"/>
        </w:rPr>
      </w:pPr>
    </w:p>
    <w:p w14:paraId="7EA81C36" w14:textId="77777777" w:rsidR="00431DDE" w:rsidRDefault="00431DDE" w:rsidP="00991809">
      <w:pPr>
        <w:rPr>
          <w:rFonts w:eastAsiaTheme="minorEastAsia"/>
        </w:rPr>
      </w:pPr>
    </w:p>
    <w:p w14:paraId="124F3B81" w14:textId="77777777" w:rsidR="00431DDE" w:rsidRDefault="00431DDE" w:rsidP="00991809">
      <w:pPr>
        <w:rPr>
          <w:rFonts w:eastAsiaTheme="minorEastAsia"/>
        </w:rPr>
      </w:pPr>
    </w:p>
    <w:p w14:paraId="04AA8F52" w14:textId="77777777" w:rsidR="00431DDE" w:rsidRDefault="00431DDE" w:rsidP="00991809">
      <w:pPr>
        <w:rPr>
          <w:rFonts w:eastAsiaTheme="minorEastAsia"/>
        </w:rPr>
      </w:pPr>
    </w:p>
    <w:p w14:paraId="1E48ECE5" w14:textId="77777777" w:rsidR="00431DDE" w:rsidRDefault="00431DDE" w:rsidP="00991809">
      <w:pPr>
        <w:rPr>
          <w:rFonts w:eastAsiaTheme="minorEastAsia"/>
        </w:rPr>
      </w:pPr>
    </w:p>
    <w:p w14:paraId="6EB4D831" w14:textId="77777777" w:rsidR="00431DDE" w:rsidRDefault="00431DDE" w:rsidP="00991809">
      <w:pPr>
        <w:rPr>
          <w:rFonts w:eastAsiaTheme="minorEastAsia"/>
        </w:rPr>
      </w:pPr>
    </w:p>
    <w:p w14:paraId="2AD6C930" w14:textId="77777777" w:rsidR="00431DDE" w:rsidRDefault="00431DDE" w:rsidP="00991809">
      <w:pPr>
        <w:rPr>
          <w:rFonts w:eastAsiaTheme="minorEastAsia"/>
        </w:rPr>
      </w:pPr>
    </w:p>
    <w:p w14:paraId="0CF0F3CF" w14:textId="77777777" w:rsidR="00431DDE" w:rsidRDefault="00431DDE" w:rsidP="00991809">
      <w:pPr>
        <w:rPr>
          <w:rFonts w:eastAsiaTheme="minorEastAsia"/>
        </w:rPr>
      </w:pPr>
    </w:p>
    <w:p w14:paraId="12C5F69D" w14:textId="77777777" w:rsidR="00431DDE" w:rsidRDefault="00431DDE" w:rsidP="00991809">
      <w:pPr>
        <w:rPr>
          <w:rFonts w:eastAsiaTheme="minorEastAsia"/>
        </w:rPr>
      </w:pPr>
    </w:p>
    <w:p w14:paraId="4F92912B" w14:textId="77777777" w:rsidR="00431DDE" w:rsidRDefault="00431DDE" w:rsidP="00BA67C4">
      <w:pPr>
        <w:pStyle w:val="Parta"/>
      </w:pPr>
      <w:r>
        <w:t>(d)</w:t>
      </w:r>
      <w:r>
        <w:tab/>
        <w:t>Determine the total amount of interest that his savings account earned from the time Guy started saving for his trip until its end.</w:t>
      </w:r>
      <w:r>
        <w:tab/>
        <w:t>(2 marks)</w:t>
      </w:r>
    </w:p>
    <w:p w14:paraId="44D7F7F0" w14:textId="77777777" w:rsidR="00431DDE" w:rsidRDefault="00431DDE" w:rsidP="006D54B1">
      <w:pPr>
        <w:pStyle w:val="Parta"/>
      </w:pPr>
      <w:r>
        <w:rPr>
          <w:noProof/>
          <w:lang w:eastAsia="en-AU"/>
        </w:rPr>
        <mc:AlternateContent>
          <mc:Choice Requires="wps">
            <w:drawing>
              <wp:anchor distT="0" distB="0" distL="114300" distR="114300" simplePos="0" relativeHeight="251724800" behindDoc="0" locked="0" layoutInCell="1" allowOverlap="1" wp14:anchorId="3C328ED4" wp14:editId="7A9E256B">
                <wp:simplePos x="0" y="0"/>
                <wp:positionH relativeFrom="column">
                  <wp:posOffset>770561</wp:posOffset>
                </wp:positionH>
                <wp:positionV relativeFrom="paragraph">
                  <wp:posOffset>33877</wp:posOffset>
                </wp:positionV>
                <wp:extent cx="4635944" cy="1624179"/>
                <wp:effectExtent l="0" t="0" r="12700" b="14605"/>
                <wp:wrapNone/>
                <wp:docPr id="60" name="Text Box 60"/>
                <wp:cNvGraphicFramePr/>
                <a:graphic xmlns:a="http://schemas.openxmlformats.org/drawingml/2006/main">
                  <a:graphicData uri="http://schemas.microsoft.com/office/word/2010/wordprocessingShape">
                    <wps:wsp>
                      <wps:cNvSpPr txBox="1"/>
                      <wps:spPr>
                        <a:xfrm>
                          <a:off x="0" y="0"/>
                          <a:ext cx="4635944" cy="1624179"/>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82"/>
                            </w:tblGrid>
                            <w:tr w:rsidR="00431DDE" w:rsidRPr="00C250AC" w14:paraId="0993F003" w14:textId="77777777" w:rsidTr="00771CFE">
                              <w:trPr>
                                <w:trHeight w:hRule="exact" w:val="255"/>
                              </w:trPr>
                              <w:tc>
                                <w:tcPr>
                                  <w:tcW w:w="5000" w:type="pct"/>
                                  <w:shd w:val="clear" w:color="auto" w:fill="D9E2F3"/>
                                </w:tcPr>
                                <w:p w14:paraId="5379FAB6" w14:textId="77777777" w:rsidR="00431DDE" w:rsidRPr="00C250AC" w:rsidRDefault="00431DDE" w:rsidP="00B347BE">
                                  <w:pPr>
                                    <w:pStyle w:val="SolnBox"/>
                                  </w:pPr>
                                  <w:r w:rsidRPr="00C250AC">
                                    <w:t>Solution</w:t>
                                  </w:r>
                                </w:p>
                              </w:tc>
                            </w:tr>
                            <w:tr w:rsidR="00431DDE" w:rsidRPr="00C250AC" w14:paraId="30261541" w14:textId="77777777" w:rsidTr="00C250AC">
                              <w:tc>
                                <w:tcPr>
                                  <w:tcW w:w="5000" w:type="pct"/>
                                  <w:tcBorders>
                                    <w:bottom w:val="single" w:sz="4" w:space="0" w:color="auto"/>
                                  </w:tcBorders>
                                </w:tcPr>
                                <w:p w14:paraId="0B6B590B" w14:textId="77777777" w:rsidR="00431DDE" w:rsidRDefault="00431DDE" w:rsidP="00415DED">
                                  <w:pPr>
                                    <w:pStyle w:val="Parts"/>
                                    <w:jc w:val="center"/>
                                  </w:pPr>
                                  <w:r>
                                    <w:t xml:space="preserve">Let </w:t>
                                  </w:r>
                                  <m:oMath>
                                    <m:r>
                                      <w:rPr>
                                        <w:rFonts w:ascii="Cambria Math" w:hAnsi="Cambria Math"/>
                                      </w:rPr>
                                      <m:t>I</m:t>
                                    </m:r>
                                  </m:oMath>
                                  <w:r>
                                    <w:t xml:space="preserve"> be the interest, so that </w:t>
                                  </w:r>
                                  <m:oMath>
                                    <m:r>
                                      <w:rPr>
                                        <w:rFonts w:ascii="Cambria Math" w:hAnsi="Cambria Math"/>
                                      </w:rPr>
                                      <m:t>39×1150-12×3744.55+I=5000</m:t>
                                    </m:r>
                                  </m:oMath>
                                  <w:r>
                                    <w:t>.</w:t>
                                  </w:r>
                                </w:p>
                                <w:p w14:paraId="3043A615" w14:textId="77777777" w:rsidR="00431DDE" w:rsidRPr="00FC68BB" w:rsidRDefault="00431DDE" w:rsidP="00FC68BB">
                                  <w:pPr>
                                    <w:pStyle w:val="Parts"/>
                                  </w:pPr>
                                  <m:oMathPara>
                                    <m:oMath>
                                      <m:r>
                                        <m:rPr>
                                          <m:sty m:val="p"/>
                                        </m:rPr>
                                        <w:rPr>
                                          <w:rFonts w:ascii="Cambria Math" w:hAnsi="Cambria Math"/>
                                        </w:rPr>
                                        <w:br/>
                                      </m:r>
                                    </m:oMath>
                                    <m:oMath>
                                      <m:r>
                                        <w:rPr>
                                          <w:rFonts w:ascii="Cambria Math" w:hAnsi="Cambria Math"/>
                                        </w:rPr>
                                        <m:t>I=$5084.60</m:t>
                                      </m:r>
                                    </m:oMath>
                                  </m:oMathPara>
                                </w:p>
                                <w:p w14:paraId="2E47381D" w14:textId="77777777" w:rsidR="00431DDE" w:rsidRDefault="00431DDE" w:rsidP="00FC68BB">
                                  <w:pPr>
                                    <w:pStyle w:val="Parts"/>
                                  </w:pPr>
                                </w:p>
                                <w:p w14:paraId="7D408B1F" w14:textId="77777777" w:rsidR="00431DDE" w:rsidRPr="00FC68BB" w:rsidRDefault="00431DDE" w:rsidP="00E06CEF">
                                  <w:pPr>
                                    <w:pStyle w:val="Parts"/>
                                    <w:jc w:val="center"/>
                                  </w:pPr>
                                  <w:r>
                                    <w:t>(</w:t>
                                  </w:r>
                                  <w:r w:rsidRPr="00E06CEF">
                                    <w:rPr>
                                      <w:i/>
                                      <w:iCs/>
                                    </w:rPr>
                                    <w:t>NB Using Amortization will result in</w:t>
                                  </w:r>
                                  <w:r>
                                    <w:t xml:space="preserve"> </w:t>
                                  </w:r>
                                  <m:oMath>
                                    <m:r>
                                      <w:rPr>
                                        <w:rFonts w:ascii="Cambria Math" w:hAnsi="Cambria Math"/>
                                      </w:rPr>
                                      <m:t>3771.64+1312.95=5084.59</m:t>
                                    </m:r>
                                  </m:oMath>
                                  <w:r>
                                    <w:t>)</w:t>
                                  </w:r>
                                </w:p>
                              </w:tc>
                            </w:tr>
                            <w:tr w:rsidR="00431DDE" w:rsidRPr="00C250AC" w14:paraId="62A61180" w14:textId="77777777" w:rsidTr="00321246">
                              <w:trPr>
                                <w:trHeight w:hRule="exact" w:val="255"/>
                              </w:trPr>
                              <w:tc>
                                <w:tcPr>
                                  <w:tcW w:w="5000" w:type="pct"/>
                                  <w:shd w:val="clear" w:color="auto" w:fill="D9E2F3"/>
                                </w:tcPr>
                                <w:p w14:paraId="400A3528" w14:textId="77777777" w:rsidR="00431DDE" w:rsidRPr="00C250AC" w:rsidRDefault="00431DDE" w:rsidP="00B347BE">
                                  <w:pPr>
                                    <w:pStyle w:val="SolnBox"/>
                                  </w:pPr>
                                  <w:r w:rsidRPr="00C250AC">
                                    <w:t>Specific behaviours</w:t>
                                  </w:r>
                                </w:p>
                              </w:tc>
                            </w:tr>
                            <w:tr w:rsidR="00431DDE" w:rsidRPr="00C250AC" w14:paraId="0A3E0D2B" w14:textId="77777777" w:rsidTr="00F27DD5">
                              <w:tc>
                                <w:tcPr>
                                  <w:tcW w:w="5000" w:type="pct"/>
                                </w:tcPr>
                                <w:p w14:paraId="17FA50C4" w14:textId="77777777" w:rsidR="00431DDE" w:rsidRPr="00FE518A" w:rsidRDefault="00431DDE" w:rsidP="00992D52">
                                  <w:pPr>
                                    <w:pStyle w:val="Parts"/>
                                  </w:pPr>
                                  <w:r w:rsidRPr="00FE518A">
                                    <w:sym w:font="Wingdings" w:char="F0FC"/>
                                  </w:r>
                                  <w:r w:rsidRPr="00FE518A">
                                    <w:t xml:space="preserve"> </w:t>
                                  </w:r>
                                  <w:r>
                                    <w:t>indicates correct method</w:t>
                                  </w:r>
                                </w:p>
                                <w:p w14:paraId="78F92CF1" w14:textId="77777777" w:rsidR="00431DDE" w:rsidRPr="00FE518A" w:rsidRDefault="00431DDE" w:rsidP="00992D52">
                                  <w:pPr>
                                    <w:pStyle w:val="Parts"/>
                                  </w:pPr>
                                  <w:r w:rsidRPr="00FE518A">
                                    <w:rPr>
                                      <w:rFonts w:ascii="Wingdings" w:hAnsi="Wingdings"/>
                                    </w:rPr>
                                    <w:t>ü</w:t>
                                  </w:r>
                                  <w:r w:rsidRPr="00FE518A">
                                    <w:t xml:space="preserve"> </w:t>
                                  </w:r>
                                  <w:r>
                                    <w:t>correct total interest</w:t>
                                  </w:r>
                                </w:p>
                              </w:tc>
                            </w:tr>
                          </w:tbl>
                          <w:p w14:paraId="098BE897" w14:textId="77777777" w:rsidR="00431DDE" w:rsidRDefault="00431DDE" w:rsidP="00FC68B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28ED4" id="Text Box 60" o:spid="_x0000_s1080" type="#_x0000_t202" style="position:absolute;left:0;text-align:left;margin-left:60.65pt;margin-top:2.65pt;width:365.05pt;height:127.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TJSQIAAIUEAAAOAAAAZHJzL2Uyb0RvYy54bWysVE1v2zAMvQ/YfxB0X52kabYGdYosRYYB&#10;RVsgHXpWZDkxIIuapMTOfv2eZDstup2G+SDTJMWP90jf3La1ZkflfEUm5+OLEWfKSCoqs8v5j+f1&#10;py+c+SBMITQZlfOT8vx28fHDTWPnakJ70oVyDEGMnzc25/sQ7DzLvNyrWvgLssrAWJKrRcCn22WF&#10;Ew2i1zqbjEazrCFXWEdSeQ/tXWfkixS/LJUMj2XpVWA656gtpNOlcxvPbHEj5jsn7L6SfRniH6qo&#10;RWWQ9BzqTgTBDq76I1RdSUeeynAhqc6oLCupUg/oZjx6181mL6xKvQAcb88w+f8XVj4cnxyripzP&#10;AI8RNTh6Vm1gX6llUAGfxvo53DYWjqGFHjwPeg9lbLstXR3faIjBjlCnM7oxmoRyOru8up5OOZOw&#10;jWeT6fjzdYyTvV63zodvimoWhZw70JdQFcd7HzrXwSVmM7SutE4UasMa9HB5NUoXPOmqiMbo5k9+&#10;pR07CswARqeghjMtfIAy5+v09HW8uYaqtEFxsfuuyyiFdtsmtK6mAwRbKk5AxlE3W97KdYXq75Hg&#10;STgME8DAgoRHHKUmVEm9xNme3K+/6aM/OIaVswbDmXP/8yCcQt3fDdiPkzwIbhC2g2AO9YrQ6xir&#10;Z2USccEFPYilo/oFe7OMWWASRiJXzsMgrkK3Itg7qZbL5IR5tSLcm42VMXQENnLx3L4IZ3vCArh+&#10;oGFsxfwdb51vx9zyEKisEqkR2A7FHm/MehqLfi/jMr39Tl6vf4/FbwAAAP//AwBQSwMEFAAGAAgA&#10;AAAhAG4fGsfeAAAACQEAAA8AAABkcnMvZG93bnJldi54bWxMj8FOwzAQRO9I/IO1SNyonUCrNo1T&#10;BSRAQuqBFnF2kyUOxOvIdtvw9ywnOK1GM5p9U24mN4gThth70pDNFAikxrc9dRre9o83SxAxGWrN&#10;4Ak1fGOETXV5UZqi9Wd6xdMudYJLKBZGg01pLKSMjUVn4syPSOx9+OBMYhk62QZz5nI3yFyphXSm&#10;J/5gzYgPFpuv3dFpUC9yH+wqfFp8snWt3ul+q561vr6a6jWIhFP6C8MvPqNDxUwHf6Q2ioF1nt1y&#10;VMOcD/vLeXYH4qAhX2QZyKqU/xdUPwAAAP//AwBQSwECLQAUAAYACAAAACEAtoM4kv4AAADhAQAA&#10;EwAAAAAAAAAAAAAAAAAAAAAAW0NvbnRlbnRfVHlwZXNdLnhtbFBLAQItABQABgAIAAAAIQA4/SH/&#10;1gAAAJQBAAALAAAAAAAAAAAAAAAAAC8BAABfcmVscy8ucmVsc1BLAQItABQABgAIAAAAIQAq6QTJ&#10;SQIAAIUEAAAOAAAAAAAAAAAAAAAAAC4CAABkcnMvZTJvRG9jLnhtbFBLAQItABQABgAIAAAAIQBu&#10;HxrH3gAAAAkBAAAPAAAAAAAAAAAAAAAAAKMEAABkcnMvZG93bnJldi54bWxQSwUGAAAAAAQABADz&#10;AAAArgUAAAAA&#10;" filled="f" strokecolor="window" strokeweight=".5pt">
                <v:textbox inset="0,0,0,0">
                  <w:txbxContent>
                    <w:tbl>
                      <w:tblPr>
                        <w:tblStyle w:val="TableGrid"/>
                        <w:tblW w:w="4991" w:type="pct"/>
                        <w:tblLook w:val="04A0" w:firstRow="1" w:lastRow="0" w:firstColumn="1" w:lastColumn="0" w:noHBand="0" w:noVBand="1"/>
                      </w:tblPr>
                      <w:tblGrid>
                        <w:gridCol w:w="7282"/>
                      </w:tblGrid>
                      <w:tr w:rsidR="00431DDE" w:rsidRPr="00C250AC" w14:paraId="0993F003" w14:textId="77777777" w:rsidTr="00771CFE">
                        <w:trPr>
                          <w:trHeight w:hRule="exact" w:val="255"/>
                        </w:trPr>
                        <w:tc>
                          <w:tcPr>
                            <w:tcW w:w="5000" w:type="pct"/>
                            <w:shd w:val="clear" w:color="auto" w:fill="D9E2F3"/>
                          </w:tcPr>
                          <w:p w14:paraId="5379FAB6" w14:textId="77777777" w:rsidR="00431DDE" w:rsidRPr="00C250AC" w:rsidRDefault="00431DDE" w:rsidP="00B347BE">
                            <w:pPr>
                              <w:pStyle w:val="SolnBox"/>
                            </w:pPr>
                            <w:r w:rsidRPr="00C250AC">
                              <w:t>Solution</w:t>
                            </w:r>
                          </w:p>
                        </w:tc>
                      </w:tr>
                      <w:tr w:rsidR="00431DDE" w:rsidRPr="00C250AC" w14:paraId="30261541" w14:textId="77777777" w:rsidTr="00C250AC">
                        <w:tc>
                          <w:tcPr>
                            <w:tcW w:w="5000" w:type="pct"/>
                            <w:tcBorders>
                              <w:bottom w:val="single" w:sz="4" w:space="0" w:color="auto"/>
                            </w:tcBorders>
                          </w:tcPr>
                          <w:p w14:paraId="0B6B590B" w14:textId="77777777" w:rsidR="00431DDE" w:rsidRDefault="00431DDE" w:rsidP="00415DED">
                            <w:pPr>
                              <w:pStyle w:val="Parts"/>
                              <w:jc w:val="center"/>
                            </w:pPr>
                            <w:r>
                              <w:t xml:space="preserve">Let </w:t>
                            </w:r>
                            <m:oMath>
                              <m:r>
                                <w:rPr>
                                  <w:rFonts w:ascii="Cambria Math" w:hAnsi="Cambria Math"/>
                                </w:rPr>
                                <m:t>I</m:t>
                              </m:r>
                            </m:oMath>
                            <w:r>
                              <w:t xml:space="preserve"> be the interest, so that </w:t>
                            </w:r>
                            <m:oMath>
                              <m:r>
                                <w:rPr>
                                  <w:rFonts w:ascii="Cambria Math" w:hAnsi="Cambria Math"/>
                                </w:rPr>
                                <m:t>39×1150-12×3744.55+I=5000</m:t>
                              </m:r>
                            </m:oMath>
                            <w:r>
                              <w:t>.</w:t>
                            </w:r>
                          </w:p>
                          <w:p w14:paraId="3043A615" w14:textId="77777777" w:rsidR="00431DDE" w:rsidRPr="00FC68BB" w:rsidRDefault="00431DDE" w:rsidP="00FC68BB">
                            <w:pPr>
                              <w:pStyle w:val="Parts"/>
                            </w:pPr>
                            <m:oMathPara>
                              <m:oMath>
                                <m:r>
                                  <m:rPr>
                                    <m:sty m:val="p"/>
                                  </m:rPr>
                                  <w:rPr>
                                    <w:rFonts w:ascii="Cambria Math" w:hAnsi="Cambria Math"/>
                                  </w:rPr>
                                  <w:br/>
                                </m:r>
                              </m:oMath>
                              <m:oMath>
                                <m:r>
                                  <w:rPr>
                                    <w:rFonts w:ascii="Cambria Math" w:hAnsi="Cambria Math"/>
                                  </w:rPr>
                                  <m:t>I=$5084.60</m:t>
                                </m:r>
                              </m:oMath>
                            </m:oMathPara>
                          </w:p>
                          <w:p w14:paraId="2E47381D" w14:textId="77777777" w:rsidR="00431DDE" w:rsidRDefault="00431DDE" w:rsidP="00FC68BB">
                            <w:pPr>
                              <w:pStyle w:val="Parts"/>
                            </w:pPr>
                          </w:p>
                          <w:p w14:paraId="7D408B1F" w14:textId="77777777" w:rsidR="00431DDE" w:rsidRPr="00FC68BB" w:rsidRDefault="00431DDE" w:rsidP="00E06CEF">
                            <w:pPr>
                              <w:pStyle w:val="Parts"/>
                              <w:jc w:val="center"/>
                            </w:pPr>
                            <w:r>
                              <w:t>(</w:t>
                            </w:r>
                            <w:r w:rsidRPr="00E06CEF">
                              <w:rPr>
                                <w:i/>
                                <w:iCs/>
                              </w:rPr>
                              <w:t>NB Using Amortization will result in</w:t>
                            </w:r>
                            <w:r>
                              <w:t xml:space="preserve"> </w:t>
                            </w:r>
                            <m:oMath>
                              <m:r>
                                <w:rPr>
                                  <w:rFonts w:ascii="Cambria Math" w:hAnsi="Cambria Math"/>
                                </w:rPr>
                                <m:t>3771.64+1312.95=5084.59</m:t>
                              </m:r>
                            </m:oMath>
                            <w:r>
                              <w:t>)</w:t>
                            </w:r>
                          </w:p>
                        </w:tc>
                      </w:tr>
                      <w:tr w:rsidR="00431DDE" w:rsidRPr="00C250AC" w14:paraId="62A61180" w14:textId="77777777" w:rsidTr="00321246">
                        <w:trPr>
                          <w:trHeight w:hRule="exact" w:val="255"/>
                        </w:trPr>
                        <w:tc>
                          <w:tcPr>
                            <w:tcW w:w="5000" w:type="pct"/>
                            <w:shd w:val="clear" w:color="auto" w:fill="D9E2F3"/>
                          </w:tcPr>
                          <w:p w14:paraId="400A3528" w14:textId="77777777" w:rsidR="00431DDE" w:rsidRPr="00C250AC" w:rsidRDefault="00431DDE" w:rsidP="00B347BE">
                            <w:pPr>
                              <w:pStyle w:val="SolnBox"/>
                            </w:pPr>
                            <w:r w:rsidRPr="00C250AC">
                              <w:t>Specific behaviours</w:t>
                            </w:r>
                          </w:p>
                        </w:tc>
                      </w:tr>
                      <w:tr w:rsidR="00431DDE" w:rsidRPr="00C250AC" w14:paraId="0A3E0D2B" w14:textId="77777777" w:rsidTr="00F27DD5">
                        <w:tc>
                          <w:tcPr>
                            <w:tcW w:w="5000" w:type="pct"/>
                          </w:tcPr>
                          <w:p w14:paraId="17FA50C4" w14:textId="77777777" w:rsidR="00431DDE" w:rsidRPr="00FE518A" w:rsidRDefault="00431DDE" w:rsidP="00992D52">
                            <w:pPr>
                              <w:pStyle w:val="Parts"/>
                            </w:pPr>
                            <w:r w:rsidRPr="00FE518A">
                              <w:sym w:font="Wingdings" w:char="F0FC"/>
                            </w:r>
                            <w:r w:rsidRPr="00FE518A">
                              <w:t xml:space="preserve"> </w:t>
                            </w:r>
                            <w:r>
                              <w:t>indicates correct method</w:t>
                            </w:r>
                          </w:p>
                          <w:p w14:paraId="78F92CF1" w14:textId="77777777" w:rsidR="00431DDE" w:rsidRPr="00FE518A" w:rsidRDefault="00431DDE" w:rsidP="00992D52">
                            <w:pPr>
                              <w:pStyle w:val="Parts"/>
                            </w:pPr>
                            <w:r w:rsidRPr="00FE518A">
                              <w:rPr>
                                <w:rFonts w:ascii="Wingdings" w:hAnsi="Wingdings"/>
                              </w:rPr>
                              <w:t>ü</w:t>
                            </w:r>
                            <w:r w:rsidRPr="00FE518A">
                              <w:t xml:space="preserve"> </w:t>
                            </w:r>
                            <w:r>
                              <w:t>correct total interest</w:t>
                            </w:r>
                          </w:p>
                        </w:tc>
                      </w:tr>
                    </w:tbl>
                    <w:p w14:paraId="098BE897" w14:textId="77777777" w:rsidR="00431DDE" w:rsidRDefault="00431DDE" w:rsidP="00FC68BB">
                      <w:pPr>
                        <w:pStyle w:val="Part"/>
                      </w:pPr>
                    </w:p>
                  </w:txbxContent>
                </v:textbox>
              </v:shape>
            </w:pict>
          </mc:Fallback>
        </mc:AlternateContent>
      </w:r>
    </w:p>
    <w:p w14:paraId="329BD5BD" w14:textId="77777777" w:rsidR="00431DDE" w:rsidRDefault="00431DDE" w:rsidP="00431DDE">
      <w:pPr>
        <w:pStyle w:val="QNum"/>
        <w:sectPr w:rsidR="00431DDE" w:rsidSect="00DF3BCC">
          <w:headerReference w:type="first" r:id="rId17"/>
          <w:footerReference w:type="first" r:id="rId18"/>
          <w:pgSz w:w="11906" w:h="16838" w:code="9"/>
          <w:pgMar w:top="1247" w:right="1134" w:bottom="851" w:left="1304" w:header="737" w:footer="567" w:gutter="0"/>
          <w:cols w:space="708"/>
          <w:titlePg/>
          <w:docGrid w:linePitch="360"/>
        </w:sectPr>
      </w:pPr>
    </w:p>
    <w:p w14:paraId="70C2A055" w14:textId="77777777" w:rsidR="00431DDE" w:rsidRPr="00761F37" w:rsidRDefault="00431DDE" w:rsidP="009B66B8">
      <w:pPr>
        <w:pStyle w:val="QNum"/>
        <w:rPr>
          <w:b w:val="0"/>
        </w:rPr>
      </w:pPr>
      <w:r>
        <w:rPr>
          <w:b w:val="0"/>
        </w:rPr>
        <w:lastRenderedPageBreak/>
        <w:t>Supplementary page</w:t>
      </w:r>
    </w:p>
    <w:p w14:paraId="758DE193" w14:textId="77777777" w:rsidR="00431DDE" w:rsidRPr="008A70F8" w:rsidRDefault="00431DDE" w:rsidP="009B66B8"/>
    <w:p w14:paraId="5F13B89D" w14:textId="77777777" w:rsidR="00431DDE" w:rsidRDefault="00431DDE" w:rsidP="009B66B8">
      <w:r>
        <w:t>Question number: _________</w:t>
      </w:r>
    </w:p>
    <w:p w14:paraId="129E54C0" w14:textId="77777777" w:rsidR="00431DDE" w:rsidRDefault="00431DDE" w:rsidP="00D3315D"/>
    <w:p w14:paraId="5F260AF0" w14:textId="77777777" w:rsidR="00431DDE" w:rsidRDefault="00431DDE" w:rsidP="00CA483B">
      <w:pPr>
        <w:sectPr w:rsidR="00431DDE"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517E7413" w14:textId="77777777" w:rsidR="00431DDE" w:rsidRDefault="00431DDE" w:rsidP="00CA483B">
      <w:bookmarkStart w:id="29" w:name="bMkTab2"/>
      <w:bookmarkEnd w:id="29"/>
    </w:p>
    <w:p w14:paraId="7B37E367" w14:textId="77777777" w:rsidR="00431DDE" w:rsidRDefault="00431DDE" w:rsidP="00CA483B"/>
    <w:p w14:paraId="2A1BD2D7" w14:textId="77777777" w:rsidR="00431DDE" w:rsidRDefault="00431DDE" w:rsidP="00CA483B"/>
    <w:p w14:paraId="087455A7" w14:textId="77777777" w:rsidR="00431DDE" w:rsidRDefault="00431DDE" w:rsidP="00CA483B"/>
    <w:p w14:paraId="7206AF72" w14:textId="77777777" w:rsidR="00431DDE" w:rsidRDefault="00431DDE" w:rsidP="00CA483B"/>
    <w:p w14:paraId="0585A912" w14:textId="77777777" w:rsidR="00431DDE" w:rsidRDefault="00431DDE" w:rsidP="00CA483B"/>
    <w:p w14:paraId="73B3C65E" w14:textId="77777777" w:rsidR="00431DDE" w:rsidRDefault="00431DDE" w:rsidP="00CA483B"/>
    <w:p w14:paraId="52CDF224" w14:textId="77777777" w:rsidR="00431DDE" w:rsidRDefault="00431DDE" w:rsidP="00CA483B"/>
    <w:p w14:paraId="41CF41CB" w14:textId="77777777" w:rsidR="00431DDE" w:rsidRDefault="00431DDE" w:rsidP="00CA483B"/>
    <w:p w14:paraId="471BE61B" w14:textId="77777777" w:rsidR="00431DDE" w:rsidRDefault="00431DDE" w:rsidP="00CA483B"/>
    <w:p w14:paraId="14578017" w14:textId="77777777" w:rsidR="00431DDE" w:rsidRDefault="00431DDE" w:rsidP="00CA483B"/>
    <w:p w14:paraId="7BD9A381" w14:textId="77777777" w:rsidR="00431DDE" w:rsidRDefault="00431DDE" w:rsidP="00CA483B"/>
    <w:p w14:paraId="6762920F" w14:textId="77777777" w:rsidR="00431DDE" w:rsidRDefault="00431DDE" w:rsidP="00CA483B"/>
    <w:p w14:paraId="4B8A2F93" w14:textId="77777777" w:rsidR="00431DDE" w:rsidRDefault="00431DDE" w:rsidP="00CA483B"/>
    <w:p w14:paraId="0F500A59" w14:textId="77777777" w:rsidR="00431DDE" w:rsidRDefault="00431DDE" w:rsidP="00CA483B"/>
    <w:p w14:paraId="0CA9BA0C" w14:textId="77777777" w:rsidR="00431DDE" w:rsidRDefault="00431DDE" w:rsidP="00CA483B"/>
    <w:p w14:paraId="66531D4C" w14:textId="77777777" w:rsidR="00431DDE" w:rsidRDefault="00431DDE" w:rsidP="00CA483B"/>
    <w:p w14:paraId="1D97DCA1" w14:textId="77777777" w:rsidR="00431DDE" w:rsidRDefault="00431DDE" w:rsidP="00CA483B"/>
    <w:p w14:paraId="65F7D52B" w14:textId="77777777" w:rsidR="00431DDE" w:rsidRDefault="00431DDE" w:rsidP="00CA483B"/>
    <w:p w14:paraId="6FB9B3CD" w14:textId="77777777" w:rsidR="00431DDE" w:rsidRDefault="00431DDE" w:rsidP="00CA483B"/>
    <w:p w14:paraId="4233AFDE" w14:textId="77777777" w:rsidR="00431DDE" w:rsidRDefault="00431DDE" w:rsidP="00CA483B"/>
    <w:p w14:paraId="53EE9CCE" w14:textId="77777777" w:rsidR="00431DDE" w:rsidRDefault="00431DDE" w:rsidP="00CA483B"/>
    <w:p w14:paraId="04027DC8" w14:textId="77777777" w:rsidR="00431DDE" w:rsidRDefault="00431DDE" w:rsidP="00CA483B"/>
    <w:p w14:paraId="6EA00731" w14:textId="77777777" w:rsidR="00431DDE" w:rsidRDefault="00431DDE" w:rsidP="00CA483B"/>
    <w:p w14:paraId="0C40E315" w14:textId="77777777" w:rsidR="00431DDE" w:rsidRDefault="00431DDE" w:rsidP="00CA483B"/>
    <w:p w14:paraId="30544EE8" w14:textId="77777777" w:rsidR="00431DDE" w:rsidRDefault="00431DDE" w:rsidP="00CA483B"/>
    <w:p w14:paraId="2D63EF8D" w14:textId="77777777" w:rsidR="00431DDE" w:rsidRDefault="00431DDE" w:rsidP="00CA483B"/>
    <w:p w14:paraId="6DE9C2D2" w14:textId="77777777" w:rsidR="00431DDE" w:rsidRDefault="00431DDE" w:rsidP="00CA483B"/>
    <w:p w14:paraId="3BE3E0E2" w14:textId="77777777" w:rsidR="00431DDE" w:rsidRDefault="00431DDE" w:rsidP="00CA483B"/>
    <w:p w14:paraId="30371BD7" w14:textId="77777777" w:rsidR="00431DDE" w:rsidRDefault="00431DDE" w:rsidP="00CA483B"/>
    <w:p w14:paraId="4D33C37F" w14:textId="77777777" w:rsidR="00431DDE" w:rsidRDefault="00431DDE" w:rsidP="00CA483B"/>
    <w:p w14:paraId="55DFC869" w14:textId="77777777" w:rsidR="00431DDE" w:rsidRDefault="00431DDE" w:rsidP="00CA483B"/>
    <w:p w14:paraId="051845DB" w14:textId="77777777" w:rsidR="00431DDE" w:rsidRDefault="00431DDE" w:rsidP="00CA483B"/>
    <w:p w14:paraId="0F3C90A5" w14:textId="77777777" w:rsidR="00431DDE" w:rsidRDefault="00431DDE" w:rsidP="00CA483B"/>
    <w:p w14:paraId="2185B241" w14:textId="77777777" w:rsidR="00431DDE" w:rsidRDefault="00431DDE" w:rsidP="00CA483B"/>
    <w:p w14:paraId="211436D1" w14:textId="77777777" w:rsidR="00431DDE" w:rsidRDefault="00431DDE" w:rsidP="00CA483B"/>
    <w:p w14:paraId="1F87A32E" w14:textId="77777777" w:rsidR="00431DDE" w:rsidRDefault="00431DDE" w:rsidP="00CA483B"/>
    <w:p w14:paraId="318BD87B" w14:textId="77777777" w:rsidR="00431DDE" w:rsidRDefault="00431DDE" w:rsidP="00CA483B"/>
    <w:p w14:paraId="5CFCA612" w14:textId="77777777" w:rsidR="00431DDE" w:rsidRDefault="00431DDE" w:rsidP="00CA483B"/>
    <w:p w14:paraId="637BF400" w14:textId="77777777" w:rsidR="00431DDE" w:rsidRDefault="00431DDE" w:rsidP="00CA483B"/>
    <w:p w14:paraId="254CA0AF" w14:textId="77777777" w:rsidR="00431DDE" w:rsidRDefault="00431DDE" w:rsidP="00CA483B"/>
    <w:p w14:paraId="07BD16A5" w14:textId="77777777" w:rsidR="00431DDE" w:rsidRDefault="00431DDE" w:rsidP="00CA483B"/>
    <w:p w14:paraId="7C1A6CD6" w14:textId="77777777" w:rsidR="00431DDE" w:rsidRDefault="00431DDE" w:rsidP="00CA483B"/>
    <w:p w14:paraId="1CCE5717" w14:textId="77777777" w:rsidR="00431DDE" w:rsidRDefault="00431DDE" w:rsidP="00CA483B"/>
    <w:p w14:paraId="32EFBEE2" w14:textId="77777777" w:rsidR="00431DDE" w:rsidRDefault="00431DDE" w:rsidP="00CA483B"/>
    <w:p w14:paraId="327AC06A" w14:textId="77777777" w:rsidR="00431DDE" w:rsidRDefault="00431DDE" w:rsidP="00CA483B"/>
    <w:p w14:paraId="2A3473F5" w14:textId="77777777" w:rsidR="00431DDE" w:rsidRDefault="00431DDE" w:rsidP="00CA483B"/>
    <w:p w14:paraId="3951427D" w14:textId="77777777" w:rsidR="00431DDE" w:rsidRDefault="00431DDE" w:rsidP="00CA483B"/>
    <w:p w14:paraId="7D708FFF" w14:textId="77777777" w:rsidR="00431DDE" w:rsidRDefault="00431DDE" w:rsidP="00CA483B"/>
    <w:p w14:paraId="62511AA0" w14:textId="302BC433" w:rsidR="00431DDE" w:rsidRDefault="00431DDE" w:rsidP="00176942">
      <w:pPr>
        <w:pStyle w:val="WAXCopy"/>
      </w:pPr>
      <w:r>
        <w:rPr>
          <w:rFonts w:cs="Arial"/>
        </w:rPr>
        <w:t>©</w:t>
      </w:r>
      <w:r>
        <w:t xml:space="preserve"> 2022 WA Exam Papers.</w:t>
      </w:r>
      <w:r w:rsidRPr="00CB55EC">
        <w:t xml:space="preserve"> </w:t>
      </w:r>
      <w:bookmarkStart w:id="30" w:name="school"/>
      <w:bookmarkEnd w:id="30"/>
      <w:r>
        <w:t>Ballajura Community College has a non-exclusive licence to copy and communicate this document for non-commercial, educational use within the school. No other copying, communication or use is permitted without the express written permission of WA Exam Papers. SN009-206-4.</w:t>
      </w:r>
    </w:p>
    <w:p w14:paraId="5C776907" w14:textId="77777777" w:rsidR="00431DDE" w:rsidRPr="00F913EF" w:rsidRDefault="00431DDE" w:rsidP="00F913EF"/>
    <w:p w14:paraId="4DF9E164" w14:textId="77777777" w:rsidR="00431DDE" w:rsidRPr="007629AB" w:rsidRDefault="00431DDE" w:rsidP="00431DDE">
      <w:pPr>
        <w:pStyle w:val="QNum"/>
      </w:pPr>
    </w:p>
    <w:sectPr w:rsidR="00431DDE" w:rsidRPr="007629AB" w:rsidSect="007514AB">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16EE1" w14:textId="77777777" w:rsidR="003B6618" w:rsidRDefault="003B6618" w:rsidP="00066BEF">
      <w:r>
        <w:separator/>
      </w:r>
    </w:p>
  </w:endnote>
  <w:endnote w:type="continuationSeparator" w:id="0">
    <w:p w14:paraId="6CA4CC22" w14:textId="77777777" w:rsidR="003B6618" w:rsidRDefault="003B661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C7593" w14:textId="42FF9B47" w:rsidR="00431DDE" w:rsidRDefault="00431DDE">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500CC" w14:textId="604B476A" w:rsidR="00431DDE" w:rsidRDefault="00431DDE">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04E5D" w14:textId="071B2852" w:rsidR="00431DDE" w:rsidRDefault="00431DDE">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87A4E" w14:textId="77777777" w:rsidR="00431DDE" w:rsidRDefault="00431DD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6CC4" w14:textId="77777777" w:rsidR="00431DDE" w:rsidRDefault="00431DD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49C5C" w14:textId="77777777" w:rsidR="00431DDE" w:rsidRDefault="00431DD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3066" w14:textId="77777777" w:rsidR="00D3315D" w:rsidRDefault="008B2A0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91B0D" w14:textId="77777777" w:rsidR="007514AB" w:rsidRDefault="008B2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71BC5" w14:textId="77777777" w:rsidR="003B6618" w:rsidRDefault="003B6618" w:rsidP="00066BEF">
      <w:r>
        <w:separator/>
      </w:r>
    </w:p>
  </w:footnote>
  <w:footnote w:type="continuationSeparator" w:id="0">
    <w:p w14:paraId="6A0C9382" w14:textId="77777777" w:rsidR="003B6618" w:rsidRDefault="003B661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35752" w14:textId="3079A000" w:rsidR="00431DDE" w:rsidRPr="00431DDE" w:rsidRDefault="00431DDE" w:rsidP="00431DDE">
    <w:pPr>
      <w:pStyle w:val="Header"/>
    </w:pPr>
    <w:r>
      <w:rPr>
        <w:noProof/>
      </w:rPr>
      <mc:AlternateContent>
        <mc:Choice Requires="wps">
          <w:drawing>
            <wp:anchor distT="0" distB="0" distL="114300" distR="114300" simplePos="0" relativeHeight="251662336" behindDoc="0" locked="0" layoutInCell="1" allowOverlap="1" wp14:anchorId="44FBFD96" wp14:editId="17DC7799">
              <wp:simplePos x="0" y="0"/>
              <wp:positionH relativeFrom="column">
                <wp:posOffset>5547360</wp:posOffset>
              </wp:positionH>
              <wp:positionV relativeFrom="paragraph">
                <wp:posOffset>9730105</wp:posOffset>
              </wp:positionV>
              <wp:extent cx="889000" cy="1905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65BEF0" w14:textId="12342E89" w:rsidR="00431DDE" w:rsidRPr="00431DDE" w:rsidRDefault="00431DDE">
                          <w:pPr>
                            <w:rPr>
                              <w:rFonts w:cs="Arial"/>
                              <w:color w:val="666666"/>
                              <w:sz w:val="12"/>
                            </w:rPr>
                          </w:pPr>
                          <w:r w:rsidRPr="00431DDE">
                            <w:rPr>
                              <w:rFonts w:cs="Arial"/>
                              <w:color w:val="666666"/>
                              <w:sz w:val="12"/>
                            </w:rPr>
                            <w:t>SN009-206-4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4FBFD96" id="_x0000_t202" coordsize="21600,21600" o:spt="202" path="m,l,21600r21600,l21600,xe">
              <v:stroke joinstyle="miter"/>
              <v:path gradientshapeok="t" o:connecttype="rect"/>
            </v:shapetype>
            <v:shape id="Text Box 64" o:spid="_x0000_s1081"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RvcJQIAAEQEAAAOAAAAZHJzL2Uyb0RvYy54bWysU8Fu2zAMvQ/YPwi6L3aypkuNOEXWIsOA&#10;oC2QDD0rshwbkCVBUmJnX78n2U6HbqdhF5kmqUfx8XF53zWSnIV1tVY5nU5SSoTiuqjVMac/9ptP&#10;C0qcZ6pgUiuR04tw9H718cOyNZmY6UrLQlgCEOWy1uS08t5kSeJ4JRrmJtoIhWCpbcM8fu0xKSxr&#10;gd7IZJamt0mrbWGs5sI5eB/7IF1F/LIU3D+XpROeyJzibT6eNp6HcCarJcuOlpmq5sMz2D+8omG1&#10;QtEr1CPzjJxs/QdUU3OrnS79hOsm0WVZcxF7QDfT9F03u4oZEXsBOc5caXL/D5Y/nV8sqYuc3t5Q&#10;oliDGe1F58lX3RG4wE9rXIa0nUGi7+DHnEe/gzO03ZW2CV80RBAH05cruwGNw7lY3KUpIhyh6V06&#10;hw305O2ysc5/E7ohwcipxfAip+y8db5PHVNCLaU3tZRxgFKRFh18nqfxwjUCcKlQI7TQPzVYvjt0&#10;Q18HXVzQltW9MJzhmxrFt8z5F2ahBLwX6vbPOEqpUUQPFiWVtj//5g/5GBCilLRQVk4VpE+J/K4w&#10;uCDC0bCjcYjGzfzLDGF1ah405DrF5hgeTXitl6NZWt28QvbrUAchpjiq5dSP5oPvFY614WK9jkmQ&#10;m2F+q3aGB+hAYCBz370yawbGPUb1pEfVsewd8X1uuOnM+uRBf5xKoLTncWAaUo1zHdYq7MLv/zHr&#10;bflXvwAAAP//AwBQSwMEFAAGAAgAAAAhALUtL6ziAAAADgEAAA8AAABkcnMvZG93bnJldi54bWxM&#10;j09Pg0AQxe8m/Q6baeLNLhTFBlka4p/oQQ+g8bxlR6BlZ5HdUuqndznpcX7v5c176XbSHRtxsK0h&#10;AeEqAIZUGdVSLeDj/elqA8w6SUp2hlDAGS1ss8VFKhNlTlTgWLqa+RCyiRTQONcnnNuqQS3tyvRI&#10;Xvsyg5bOn0PN1SBPPlx3fB0EMdeyJf+hkT3eN1gdyqMWkL9en/c/anwrisfw+aGMvj9f8liIy+WU&#10;3wFzOLk/M8z1fXXIfKedOZKyrBOwuY1ib/XCTbSOgM2WIJzZbmaxZzxL+f8Z2S8AAAD//wMAUEsB&#10;Ai0AFAAGAAgAAAAhALaDOJL+AAAA4QEAABMAAAAAAAAAAAAAAAAAAAAAAFtDb250ZW50X1R5cGVz&#10;XS54bWxQSwECLQAUAAYACAAAACEAOP0h/9YAAACUAQAACwAAAAAAAAAAAAAAAAAvAQAAX3JlbHMv&#10;LnJlbHNQSwECLQAUAAYACAAAACEAdj0b3CUCAABEBAAADgAAAAAAAAAAAAAAAAAuAgAAZHJzL2Uy&#10;b0RvYy54bWxQSwECLQAUAAYACAAAACEAtS0vrOIAAAAOAQAADwAAAAAAAAAAAAAAAAB/BAAAZHJz&#10;L2Rvd25yZXYueG1sUEsFBgAAAAAEAAQA8wAAAI4FAAAAAA==&#10;" filled="f" stroked="f" strokeweight=".5pt">
              <v:textbox style="mso-fit-shape-to-text:t" inset="0,0,0">
                <w:txbxContent>
                  <w:p w14:paraId="2F65BEF0" w14:textId="12342E89" w:rsidR="00431DDE" w:rsidRPr="00431DDE" w:rsidRDefault="00431DDE">
                    <w:pPr>
                      <w:rPr>
                        <w:rFonts w:cs="Arial"/>
                        <w:color w:val="666666"/>
                        <w:sz w:val="12"/>
                      </w:rPr>
                    </w:pPr>
                    <w:r w:rsidRPr="00431DDE">
                      <w:rPr>
                        <w:rFonts w:cs="Arial"/>
                        <w:color w:val="666666"/>
                        <w:sz w:val="12"/>
                      </w:rPr>
                      <w:t>SN009-206-4</w:t>
                    </w:r>
                  </w:p>
                </w:txbxContent>
              </v:textbox>
            </v:shape>
          </w:pict>
        </mc:Fallback>
      </mc:AlternateContent>
    </w:r>
    <w:r>
      <w:t>APPLICATIONS UNITS 3&amp;4</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2B6273EC" w:rsidR="00066BEF" w:rsidRPr="00431DDE" w:rsidRDefault="00431DDE" w:rsidP="00431DDE">
    <w:pPr>
      <w:pStyle w:val="Header"/>
    </w:pPr>
    <w:r>
      <w:rPr>
        <w:noProof/>
      </w:rPr>
      <mc:AlternateContent>
        <mc:Choice Requires="wps">
          <w:drawing>
            <wp:anchor distT="0" distB="0" distL="114300" distR="114300" simplePos="0" relativeHeight="251661312" behindDoc="0" locked="0" layoutInCell="1" allowOverlap="1" wp14:anchorId="7B05F74D" wp14:editId="3A5B1D09">
              <wp:simplePos x="0" y="0"/>
              <wp:positionH relativeFrom="column">
                <wp:posOffset>-2540</wp:posOffset>
              </wp:positionH>
              <wp:positionV relativeFrom="paragraph">
                <wp:posOffset>9730105</wp:posOffset>
              </wp:positionV>
              <wp:extent cx="889000" cy="1905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6F88AC" w14:textId="699894A3" w:rsidR="00431DDE" w:rsidRPr="00431DDE" w:rsidRDefault="00431DDE">
                          <w:pPr>
                            <w:rPr>
                              <w:rFonts w:cs="Arial"/>
                              <w:color w:val="666666"/>
                              <w:sz w:val="12"/>
                            </w:rPr>
                          </w:pPr>
                          <w:r w:rsidRPr="00431DDE">
                            <w:rPr>
                              <w:rFonts w:cs="Arial"/>
                              <w:color w:val="666666"/>
                              <w:sz w:val="12"/>
                            </w:rPr>
                            <w:t>SN009-206-4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B05F74D" id="_x0000_t202" coordsize="21600,21600" o:spt="202" path="m,l,21600r21600,l21600,xe">
              <v:stroke joinstyle="miter"/>
              <v:path gradientshapeok="t" o:connecttype="rect"/>
            </v:shapetype>
            <v:shape id="Text Box 63" o:spid="_x0000_s1082"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nWJwIAAEsEAAAOAAAAZHJzL2Uyb0RvYy54bWysVE2P2jAQvVfqf7B8Lwm0bNmIsKK7oqqE&#10;dleCas/GcSCSv2QbEvrr++wQdrXtqerFTGbGM/PePDO/65QkJ+F8Y3RJx6OcEqG5qRq9L+nP7erT&#10;jBIfmK6YNFqU9Cw8vVt8/DBvbSEm5mBkJRxBEe2L1pb0EIItsszzg1DMj4wVGsHaOMUCPt0+qxxr&#10;UV3JbJLnN1lrXGWd4cJ7eB/6IF2k+nUteHiqay8CkSXFbCGdLp27eGaLOSv2jtlDwy9jsH+YQrFG&#10;o+m11AMLjBxd80cp1XBnvKnDiBuVmbpuuEgYgGacv0OzOTArEhaQ4+2VJv//yvLH07MjTVXSm8+U&#10;aKawo63oAvlmOgIX+GmtL5C2sUgMHfzY8+D3cEbYXe1U/AUggjiYPl/ZjdU4nLPZbZ4jwhEa3+ZT&#10;2KievV62zofvwigSjZI6LC9xyk5rH/rUISX20mbVSJkWKDVpI4Jpni5cIyguNXpECP2o0QrdrkuQ&#10;rzB2pjoDnTO9PrzlqwYzrJkPz8xBEBgbIg9POGpp0MtcLEoOxv36mz/mY0+IUtJCYCXVeAGUyB8a&#10;+4taHAw3GLtkfJl+nSCsj+reQLVjPCDLkwmvC3Iwa2fUC9S/jH0QYpqjW0nDYN6HXuh4PVwslykJ&#10;qrMsrPXG8lg68hg53XYvzNkL8QEbezSD+Fjxjv8+N970dnkM2EJaTmS25/FCOBSb1nt5XfFJvP1O&#10;Wa//AYvfAA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KPEudYnAgAASwQAAA4AAAAAAAAAAAAAAAAALgIAAGRycy9l&#10;Mm9Eb2MueG1sUEsBAi0AFAAGAAgAAAAhAPM3eWbhAAAACwEAAA8AAAAAAAAAAAAAAAAAgQQAAGRy&#10;cy9kb3ducmV2LnhtbFBLBQYAAAAABAAEAPMAAACPBQAAAAA=&#10;" filled="f" stroked="f" strokeweight=".5pt">
              <v:textbox style="mso-fit-shape-to-text:t" inset="0,0,0">
                <w:txbxContent>
                  <w:p w14:paraId="636F88AC" w14:textId="699894A3" w:rsidR="00431DDE" w:rsidRPr="00431DDE" w:rsidRDefault="00431DDE">
                    <w:pPr>
                      <w:rPr>
                        <w:rFonts w:cs="Arial"/>
                        <w:color w:val="666666"/>
                        <w:sz w:val="12"/>
                      </w:rPr>
                    </w:pPr>
                    <w:r w:rsidRPr="00431DDE">
                      <w:rPr>
                        <w:rFonts w:cs="Arial"/>
                        <w:color w:val="666666"/>
                        <w:sz w:val="12"/>
                      </w:rPr>
                      <w:t>SN009-206-4</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t>APPLICATIONS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E313F" w14:textId="463BCC14" w:rsidR="00431DDE" w:rsidRPr="00431DDE" w:rsidRDefault="00431DDE" w:rsidP="00431DDE">
    <w:pPr>
      <w:pStyle w:val="Header"/>
    </w:pPr>
    <w:r>
      <w:rPr>
        <w:noProof/>
      </w:rPr>
      <mc:AlternateContent>
        <mc:Choice Requires="wps">
          <w:drawing>
            <wp:anchor distT="0" distB="0" distL="114300" distR="114300" simplePos="0" relativeHeight="251660288" behindDoc="0" locked="0" layoutInCell="1" allowOverlap="1" wp14:anchorId="7F10E4C4" wp14:editId="1F707BB6">
              <wp:simplePos x="0" y="0"/>
              <wp:positionH relativeFrom="column">
                <wp:posOffset>5547360</wp:posOffset>
              </wp:positionH>
              <wp:positionV relativeFrom="paragraph">
                <wp:posOffset>9730105</wp:posOffset>
              </wp:positionV>
              <wp:extent cx="889000" cy="1905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43D0EE" w14:textId="62CB027A" w:rsidR="00431DDE" w:rsidRPr="00431DDE" w:rsidRDefault="00431DDE">
                          <w:pPr>
                            <w:rPr>
                              <w:rFonts w:cs="Arial"/>
                              <w:color w:val="666666"/>
                              <w:sz w:val="12"/>
                            </w:rPr>
                          </w:pPr>
                          <w:r w:rsidRPr="00431DDE">
                            <w:rPr>
                              <w:rFonts w:cs="Arial"/>
                              <w:color w:val="666666"/>
                              <w:sz w:val="12"/>
                            </w:rPr>
                            <w:t>SN009-206-4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F10E4C4" id="_x0000_t202" coordsize="21600,21600" o:spt="202" path="m,l,21600r21600,l21600,xe">
              <v:stroke joinstyle="miter"/>
              <v:path gradientshapeok="t" o:connecttype="rect"/>
            </v:shapetype>
            <v:shape id="Text Box 62" o:spid="_x0000_s1083"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JwIAAEsEAAAOAAAAZHJzL2Uyb0RvYy54bWysVE2P2jAQvVfqf7B8Lwm0bNmIsKK7oqqE&#10;dleCas/GcSCSv2QbEvrr++wQdrXtqerFTGbGM/PePDO/65QkJ+F8Y3RJx6OcEqG5qRq9L+nP7erT&#10;jBIfmK6YNFqU9Cw8vVt8/DBvbSEm5mBkJRxBEe2L1pb0EIItsszzg1DMj4wVGsHaOMUCPt0+qxxr&#10;UV3JbJLnN1lrXGWd4cJ7eB/6IF2k+nUteHiqay8CkSXFbCGdLp27eGaLOSv2jtlDwy9jsH+YQrFG&#10;o+m11AMLjBxd80cp1XBnvKnDiBuVmbpuuEgYgGacv0OzOTArEhaQ4+2VJv//yvLH07MjTVXSmwkl&#10;minsaCu6QL6ZjsAFflrrC6RtLBJDBz/2PPg9nBF2VzsVfwGIIA6mz1d2YzUO52x2m+eIcITGt/kU&#10;Nqpnr5et8+G7MIpEo6QOy0ucstPahz51SIm9tFk1UqYFSk1aIPg8zdOFawTFpUaPCKEfNVqh23UJ&#10;8hXezlRnoHOm14e3fNVghjXz4Zk5CAJjQ+ThCUctDXqZi0XJwbhff/PHfOwJUUpaCKykGi+AEvlD&#10;Y39Ri4PhBmOXjC/TrxOE9VHdG6h2jAdkeTLhdUEOZu2MeoH6l7EPQkxzdCtpGMz70Asdr4eL5TIl&#10;QXWWhbXeWB5LRx4jp9vuhTl7IT5gY49mEB8r3vHf58ab3i6PAVtIy4nM9jxeCIdi03ovrys+ibff&#10;Kev1P2DxG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Df+Mp+JwIAAEsEAAAOAAAAAAAAAAAAAAAAAC4CAABkcnMv&#10;ZTJvRG9jLnhtbFBLAQItABQABgAIAAAAIQC1LS+s4gAAAA4BAAAPAAAAAAAAAAAAAAAAAIEEAABk&#10;cnMvZG93bnJldi54bWxQSwUGAAAAAAQABADzAAAAkAUAAAAA&#10;" filled="f" stroked="f" strokeweight=".5pt">
              <v:textbox style="mso-fit-shape-to-text:t" inset="0,0,0">
                <w:txbxContent>
                  <w:p w14:paraId="0B43D0EE" w14:textId="62CB027A" w:rsidR="00431DDE" w:rsidRPr="00431DDE" w:rsidRDefault="00431DDE">
                    <w:pPr>
                      <w:rPr>
                        <w:rFonts w:cs="Arial"/>
                        <w:color w:val="666666"/>
                        <w:sz w:val="12"/>
                      </w:rPr>
                    </w:pPr>
                    <w:r w:rsidRPr="00431DDE">
                      <w:rPr>
                        <w:rFonts w:cs="Arial"/>
                        <w:color w:val="666666"/>
                        <w:sz w:val="12"/>
                      </w:rPr>
                      <w:t>SN009-206-4</w:t>
                    </w:r>
                  </w:p>
                </w:txbxContent>
              </v:textbox>
            </v:shape>
          </w:pict>
        </mc:Fallback>
      </mc:AlternateContent>
    </w:r>
    <w:r>
      <w:t>APPLICATIONS UNITS 3&amp;4</w:t>
    </w:r>
    <w:r>
      <w:tab/>
    </w:r>
    <w:r>
      <w:fldChar w:fldCharType="begin"/>
    </w:r>
    <w:r>
      <w:instrText xml:space="preserve"> PAGE  \* MERGEFORMAT </w:instrText>
    </w:r>
    <w:r>
      <w:fldChar w:fldCharType="separate"/>
    </w:r>
    <w:r>
      <w:rPr>
        <w:noProof/>
      </w:rPr>
      <w:t>2</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A8819" w14:textId="11E2B131" w:rsidR="00431DDE" w:rsidRPr="00431DDE" w:rsidRDefault="00431DDE" w:rsidP="00431DDE">
    <w:pPr>
      <w:pStyle w:val="Header"/>
    </w:pPr>
    <w:r>
      <w:rPr>
        <w:noProof/>
      </w:rPr>
      <mc:AlternateContent>
        <mc:Choice Requires="wps">
          <w:drawing>
            <wp:anchor distT="0" distB="0" distL="114300" distR="114300" simplePos="0" relativeHeight="251659264" behindDoc="0" locked="0" layoutInCell="1" allowOverlap="1" wp14:anchorId="40B452BB" wp14:editId="33873E6B">
              <wp:simplePos x="0" y="0"/>
              <wp:positionH relativeFrom="column">
                <wp:posOffset>-2540</wp:posOffset>
              </wp:positionH>
              <wp:positionV relativeFrom="paragraph">
                <wp:posOffset>9730105</wp:posOffset>
              </wp:positionV>
              <wp:extent cx="889000" cy="1905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F6B05B" w14:textId="4C5B7C2A" w:rsidR="00431DDE" w:rsidRPr="00431DDE" w:rsidRDefault="00431DDE">
                          <w:pPr>
                            <w:rPr>
                              <w:rFonts w:cs="Arial"/>
                              <w:color w:val="666666"/>
                              <w:sz w:val="12"/>
                            </w:rPr>
                          </w:pPr>
                          <w:r w:rsidRPr="00431DDE">
                            <w:rPr>
                              <w:rFonts w:cs="Arial"/>
                              <w:color w:val="666666"/>
                              <w:sz w:val="12"/>
                            </w:rPr>
                            <w:t>SN009-206-4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0B452BB" id="_x0000_t202" coordsize="21600,21600" o:spt="202" path="m,l,21600r21600,l21600,xe">
              <v:stroke joinstyle="miter"/>
              <v:path gradientshapeok="t" o:connecttype="rect"/>
            </v:shapetype>
            <v:shape id="Text Box 61" o:spid="_x0000_s1084"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UuJwIAAEsEAAAOAAAAZHJzL2Uyb0RvYy54bWysVF1v2jAUfZ+0/2D5fSTQ0V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Qt6O6ZE&#10;MwWOdqIL5KvpCFzAp7V+jrStRWLo4AfPg9/DGdfuKqfiLxYiiAPp8xXdWI3DOZvd5TkiHKHxXT6F&#10;jerZ22XrfPgmjCLRKKgDeQlTdtr40KcOKbGXNutGykSg1KTFBjfTPF24RlBcavSIK/SjRit0+y6t&#10;fDOssTflGds50+vDW75uMMOG+fDCHASBsSHy8Iyjkga9zMWipDbu59/8MR88IUpJC4EVVOMFUCK/&#10;a/AXtTgYbjD2yfg8/TJBWB/Vg4FqQQvmSSa8LsjBrJxRr1D/KvZBiGmObgUNg/kQeqHj9XCxWqUk&#10;qM6ysNFby2PpiGPEdNe9MmcvwAcw9mQG8bH5O/z73HjT29UxgIVETkS2x/ECOBSb6L28rvgkfv9O&#10;WW//ActfAA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M9V9S4nAgAASwQAAA4AAAAAAAAAAAAAAAAALgIAAGRycy9l&#10;Mm9Eb2MueG1sUEsBAi0AFAAGAAgAAAAhAPM3eWbhAAAACwEAAA8AAAAAAAAAAAAAAAAAgQQAAGRy&#10;cy9kb3ducmV2LnhtbFBLBQYAAAAABAAEAPMAAACPBQAAAAA=&#10;" filled="f" stroked="f" strokeweight=".5pt">
              <v:textbox style="mso-fit-shape-to-text:t" inset="0,0,0">
                <w:txbxContent>
                  <w:p w14:paraId="6CF6B05B" w14:textId="4C5B7C2A" w:rsidR="00431DDE" w:rsidRPr="00431DDE" w:rsidRDefault="00431DDE">
                    <w:pPr>
                      <w:rPr>
                        <w:rFonts w:cs="Arial"/>
                        <w:color w:val="666666"/>
                        <w:sz w:val="12"/>
                      </w:rPr>
                    </w:pPr>
                    <w:r w:rsidRPr="00431DDE">
                      <w:rPr>
                        <w:rFonts w:cs="Arial"/>
                        <w:color w:val="666666"/>
                        <w:sz w:val="12"/>
                      </w:rPr>
                      <w:t>SN009-206-4</w:t>
                    </w:r>
                  </w:p>
                </w:txbxContent>
              </v:textbox>
            </v:shape>
          </w:pict>
        </mc:Fallback>
      </mc:AlternateContent>
    </w:r>
    <w:r>
      <w:t>CALCULATOR-ASSUMED</w:t>
    </w:r>
    <w:r>
      <w:tab/>
    </w:r>
    <w:r>
      <w:fldChar w:fldCharType="begin"/>
    </w:r>
    <w:r>
      <w:instrText xml:space="preserve"> PAGE  \* MERGEFORMAT </w:instrText>
    </w:r>
    <w:r>
      <w:fldChar w:fldCharType="separate"/>
    </w:r>
    <w:r>
      <w:rPr>
        <w:noProof/>
      </w:rPr>
      <w:t>19</w:t>
    </w:r>
    <w:r>
      <w:fldChar w:fldCharType="end"/>
    </w:r>
    <w:r>
      <w:tab/>
      <w:t>APPLICATIONS UNITS 3&amp;4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529E0" w14:textId="77777777" w:rsidR="00D3315D" w:rsidRDefault="008B2A0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3D8C8" w14:textId="77777777" w:rsidR="007514AB" w:rsidRDefault="008B2A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D7C4D"/>
    <w:rsid w:val="000F099E"/>
    <w:rsid w:val="00172397"/>
    <w:rsid w:val="001855DD"/>
    <w:rsid w:val="00194D40"/>
    <w:rsid w:val="0019677B"/>
    <w:rsid w:val="001F64A8"/>
    <w:rsid w:val="002A24EC"/>
    <w:rsid w:val="002D319D"/>
    <w:rsid w:val="002F4902"/>
    <w:rsid w:val="00305F73"/>
    <w:rsid w:val="0031012F"/>
    <w:rsid w:val="00345CED"/>
    <w:rsid w:val="00393B88"/>
    <w:rsid w:val="003B6618"/>
    <w:rsid w:val="003C70AF"/>
    <w:rsid w:val="003E35C5"/>
    <w:rsid w:val="003E5A5C"/>
    <w:rsid w:val="0040323B"/>
    <w:rsid w:val="00431DDE"/>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B78DF"/>
    <w:rsid w:val="006D0E64"/>
    <w:rsid w:val="00701653"/>
    <w:rsid w:val="00732975"/>
    <w:rsid w:val="007330EB"/>
    <w:rsid w:val="00745A32"/>
    <w:rsid w:val="007629AB"/>
    <w:rsid w:val="00766C8A"/>
    <w:rsid w:val="00777074"/>
    <w:rsid w:val="007C6F08"/>
    <w:rsid w:val="007E491E"/>
    <w:rsid w:val="00860941"/>
    <w:rsid w:val="00883625"/>
    <w:rsid w:val="00890B4F"/>
    <w:rsid w:val="008B2A0A"/>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13A4A"/>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431DDE"/>
    <w:pPr>
      <w:widowControl w:val="0"/>
      <w:contextualSpacing w:val="0"/>
    </w:pPr>
    <w:rPr>
      <w:rFonts w:eastAsiaTheme="minorHAnsi" w:cstheme="minorBidi"/>
      <w:szCs w:val="22"/>
    </w:rPr>
  </w:style>
  <w:style w:type="paragraph" w:customStyle="1" w:styleId="Parts">
    <w:name w:val="Part(s)"/>
    <w:basedOn w:val="Part"/>
    <w:qFormat/>
    <w:rsid w:val="00431DDE"/>
    <w:pPr>
      <w:spacing w:line="264" w:lineRule="auto"/>
    </w:pPr>
  </w:style>
  <w:style w:type="paragraph" w:customStyle="1" w:styleId="SolnBox">
    <w:name w:val="SolnBox"/>
    <w:basedOn w:val="Normal"/>
    <w:qFormat/>
    <w:rsid w:val="00431DDE"/>
    <w:pPr>
      <w:widowControl w:val="0"/>
      <w:contextualSpacing w:val="0"/>
      <w:jc w:val="center"/>
    </w:pPr>
    <w:rPr>
      <w:rFonts w:eastAsiaTheme="minorHAnsi" w:cstheme="minorBidi"/>
      <w:b/>
      <w:color w:val="002060"/>
      <w:szCs w:val="22"/>
    </w:rPr>
  </w:style>
  <w:style w:type="paragraph" w:customStyle="1" w:styleId="WAXCopy">
    <w:name w:val="WAXCopy"/>
    <w:basedOn w:val="Normal"/>
    <w:rsid w:val="00431DD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20</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Charlie Watson</Manager>
  <Company>WA Exam Papers (WAEP)</Company>
  <LinksUpToDate>false</LinksUpToDate>
  <CharactersWithSpaces>15371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Applications Units 3&amp;4 Exam - Section 2 - Solutions</dc:title>
  <dc:subject>Premium version purchased by Ballajura Community College, SN009-206-4</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13 Oct 2022.</dc:description>
  <cp:lastModifiedBy>MOYLE Carmel [Ballajura Community College]</cp:lastModifiedBy>
  <cp:revision>2</cp:revision>
  <dcterms:created xsi:type="dcterms:W3CDTF">2022-08-17T06:50:00Z</dcterms:created>
  <dcterms:modified xsi:type="dcterms:W3CDTF">2022-08-17T06:50:00Z</dcterms:modified>
  <cp:category>ATAR Mathematics Examination Papers</cp:category>
</cp:coreProperties>
</file>